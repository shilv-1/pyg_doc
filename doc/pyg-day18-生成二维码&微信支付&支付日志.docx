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18章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微信扫码支付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/>
        </w:rPr>
      </w:pPr>
      <w:bookmarkStart w:id="2" w:name="_Toc18985"/>
      <w:bookmarkStart w:id="3" w:name="_Toc6733"/>
      <w:r>
        <w:rPr>
          <w:rFonts w:hint="default" w:ascii="Courier New" w:hAnsi="Courier New" w:cs="Courier New"/>
        </w:rPr>
        <w:t>目标1</w:t>
      </w:r>
      <w:bookmarkEnd w:id="2"/>
      <w:bookmarkEnd w:id="3"/>
      <w:r>
        <w:rPr>
          <w:rFonts w:hint="default" w:ascii="Courier New" w:hAnsi="Courier New" w:cs="Courier New"/>
          <w:lang w:eastAsia="zh-CN"/>
        </w:rPr>
        <w:t>：二维码生成插件qrious的使用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bookmarkStart w:id="4" w:name="_Toc27759"/>
      <w:r>
        <w:rPr>
          <w:rFonts w:hint="default" w:ascii="Courier New" w:hAnsi="Courier New" w:cs="Courier New"/>
        </w:rPr>
        <w:t>目标2：</w:t>
      </w:r>
      <w:bookmarkEnd w:id="4"/>
      <w:r>
        <w:rPr>
          <w:rFonts w:hint="default" w:ascii="Courier New" w:hAnsi="Courier New" w:cs="Courier New"/>
          <w:lang w:eastAsia="zh-CN"/>
        </w:rPr>
        <w:t>完成微信支付开发的整体思路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 w:eastAsia="zh-CN"/>
        </w:rPr>
        <w:t>3：完成微信支付接口（统一下单）生成支付二维码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目标4：完成微信支付接口（查询订单）查询支付状态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目标5：实现支付日志的生成与订单状态的修改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1.二维码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1.1什么是二维码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US" w:eastAsia="zh-CN"/>
        </w:rPr>
        <w:t>二维码又称QR Code，QR全称Quick Response，是一个近几年来移动设备上超流行的一种编码方式，它比传统的Bar Code条形码能存更多的信息，也能表示更多的数据类型。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US" w:eastAsia="zh-CN"/>
        </w:rPr>
        <w:t>二维条码/二维码（2-dimensional bar code）是用某种特定的几何图形按一定规律在平面（二维方向上）分布的黑白相间的图形记录数据符号信息的；在代码编制上巧妙地利用构成计算机内部逻辑基础的“0”、“1”比特流的概念，使用若干个与二进制相对应的几何形体来表示文字数值信息，通过图象输入设备或光电扫描设备自动识读以实现信息自动处理：它具有条码技术的一些共性：每种码制有其特定的字符集；每个字符占有一定的宽度；具有一定的校验功能等。同时还具有对不同行的信息自动识别功能、及处理图形旋转变化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676775" cy="2591435"/>
            <wp:effectExtent l="9525" t="9525" r="19050" b="279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91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1.2二维码优势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信息容量大, 可以容纳多达1850个大写字母或2710个数字或500多个汉字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应用范围广, 支持文字,声音,图片,指纹等等...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容错能力强, 即使图片出现部分破损也能使用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成本低, 容易制作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1.3二维码容错级别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L</w:t>
      </w:r>
      <w:r>
        <w:rPr>
          <w:rFonts w:hint="default" w:ascii="Courier New" w:hAnsi="Courier New" w:cs="Courier New"/>
          <w:lang w:eastAsia="zh-CN"/>
        </w:rPr>
        <w:t>级</w:t>
      </w:r>
      <w:r>
        <w:rPr>
          <w:rFonts w:hint="default" w:ascii="Courier New" w:hAnsi="Courier New" w:cs="Courier New"/>
        </w:rPr>
        <w:t>（低） 7％的码字可以被恢复。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M级（中） 的码字的15％可以被恢复。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Q级（四分）的码字的25％可以被恢复。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H级（高） 的码字的30％可以被恢复。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1.4二维码生成插件qrious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qrious是一款基于HTML5 Canvas的纯JS二维码生成插件。通过qrious.js可以快速生成各种二维码，你可以控制二维码的尺寸颜色，还可以将生成的二维码进行Base64编码。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qrious.js二维码插件的可用配置参数如下：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1138"/>
        <w:gridCol w:w="1742"/>
        <w:gridCol w:w="3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shd w:val="clear" w:color="auto" w:fill="EAF9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138" w:type="dxa"/>
            <w:shd w:val="clear" w:color="auto" w:fill="EAF9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742" w:type="dxa"/>
            <w:shd w:val="clear" w:color="auto" w:fill="EAF9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默认值</w:t>
            </w:r>
          </w:p>
        </w:tc>
        <w:tc>
          <w:tcPr>
            <w:tcW w:w="3778" w:type="dxa"/>
            <w:shd w:val="clear" w:color="auto" w:fill="EAF9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lang w:val="en-US" w:eastAsia="zh-CN"/>
              </w:rPr>
              <w:t>element</w:t>
            </w:r>
          </w:p>
        </w:tc>
        <w:tc>
          <w:tcPr>
            <w:tcW w:w="113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dom</w:t>
            </w:r>
          </w:p>
        </w:tc>
        <w:tc>
          <w:tcPr>
            <w:tcW w:w="174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377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&lt;img/&gt;显示二维码容器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background</w:t>
            </w:r>
          </w:p>
        </w:tc>
        <w:tc>
          <w:tcPr>
            <w:tcW w:w="113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74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"white"</w:t>
            </w:r>
          </w:p>
        </w:tc>
        <w:tc>
          <w:tcPr>
            <w:tcW w:w="377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二维码的背景颜色。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foreground</w:t>
            </w:r>
          </w:p>
        </w:tc>
        <w:tc>
          <w:tcPr>
            <w:tcW w:w="113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74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"black"</w:t>
            </w:r>
          </w:p>
        </w:tc>
        <w:tc>
          <w:tcPr>
            <w:tcW w:w="377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二维码的前景颜色。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lang w:val="en-US" w:eastAsia="zh-CN"/>
              </w:rPr>
              <w:t>level</w:t>
            </w:r>
          </w:p>
        </w:tc>
        <w:tc>
          <w:tcPr>
            <w:tcW w:w="113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74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"L"</w:t>
            </w:r>
          </w:p>
        </w:tc>
        <w:tc>
          <w:tcPr>
            <w:tcW w:w="377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二维码的</w:t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容错</w:t>
            </w: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级别(L, M, Q, H)。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86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mime</w:t>
            </w:r>
          </w:p>
        </w:tc>
        <w:tc>
          <w:tcPr>
            <w:tcW w:w="113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74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"image/png"</w:t>
            </w:r>
          </w:p>
        </w:tc>
        <w:tc>
          <w:tcPr>
            <w:tcW w:w="377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二维码输出图片时的MIME类型。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lang w:val="en-US" w:eastAsia="zh-CN"/>
              </w:rPr>
              <w:t>size</w:t>
            </w:r>
          </w:p>
        </w:tc>
        <w:tc>
          <w:tcPr>
            <w:tcW w:w="113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74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377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二维码的尺寸，单位像素。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lang w:val="en-US" w:eastAsia="zh-CN"/>
              </w:rPr>
              <w:t>value</w:t>
            </w:r>
          </w:p>
        </w:tc>
        <w:tc>
          <w:tcPr>
            <w:tcW w:w="113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74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宋体" w:cs="Courier New"/>
                <w:sz w:val="2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377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二维码的值</w:t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lang w:val="en-US" w:eastAsia="zh-CN"/>
              </w:rPr>
              <w:t>请求URL</w:t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新建index.html页面，</w:t>
      </w:r>
      <w:r>
        <w:rPr>
          <w:rFonts w:hint="default" w:ascii="Courier New" w:hAnsi="Courier New" w:cs="Courier New"/>
          <w:lang w:val="en-US" w:eastAsia="zh-CN"/>
        </w:rPr>
        <w:t>在页面引入【资料\生成二维码\qrious框架\qrious.min.js】js文件，下面的代码即可生成一张二维码：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&lt;html&gt;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&lt;head&gt;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&lt;title&gt; 二维码 &lt;/title&gt;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&lt;meta http-equiv="Content-Type"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050" w:firstLineChars="50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content="text/html;charset=UTF-8"/&gt;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&lt;script src="qrious.min.js"&gt;&lt;/script&gt;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&lt;/head&gt;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&lt;body&gt;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&lt;img id="qrious"/&gt;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var qr = new QRious({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element : document.getElementById("qrious"),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size : 200,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level : 'H',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value : 'http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://www.baidu.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com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&lt;/body&gt;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000250" cy="1914525"/>
            <wp:effectExtent l="9525" t="9525" r="9525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14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大家掏出手机，扫一下看看是否会看到</w:t>
      </w:r>
      <w:r>
        <w:rPr>
          <w:rFonts w:hint="default" w:ascii="Courier New" w:hAnsi="Courier New" w:cs="Courier New"/>
          <w:color w:val="FF0000"/>
          <w:sz w:val="21"/>
          <w:szCs w:val="21"/>
          <w:lang w:val="en-US" w:eastAsia="zh-CN"/>
        </w:rPr>
        <w:t>百度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呢？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2.微信扫码支付简介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2.1微信扫码支付申请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微信</w:t>
      </w:r>
      <w:r>
        <w:rPr>
          <w:rFonts w:hint="default" w:ascii="Courier New" w:hAnsi="Courier New" w:cs="Courier New"/>
          <w:sz w:val="21"/>
          <w:szCs w:val="21"/>
        </w:rPr>
        <w:t>扫码支付是商户系统按微信支付协议生成支付二维码，用户再用微信“扫一扫”完成支付的模式。该模式适用于PC网站支付、实体店单品或订单支付、媒体广告支付等场景。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申请步骤：（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了解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eastAsia="微软雅黑" w:cs="Courier New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第一步：注册公众号（类型须为：</w:t>
      </w:r>
      <w:r>
        <w:rPr>
          <w:rFonts w:hint="default" w:ascii="Courier New" w:hAnsi="Courier New" w:eastAsia="微软雅黑" w:cs="Courier New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服务号</w:t>
      </w:r>
      <w:r>
        <w:rPr>
          <w:rFonts w:hint="default" w:ascii="Courier New" w:hAnsi="Courier New" w:eastAsia="微软雅黑" w:cs="Courier New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）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95" w:lineRule="atLeast"/>
        <w:ind w:left="0" w:right="0"/>
        <w:textAlignment w:val="auto"/>
        <w:outlineLvl w:val="9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eastAsia="微软雅黑" w:cs="Courier New"/>
          <w:b/>
          <w:bCs/>
          <w:i w:val="0"/>
          <w:caps w:val="0"/>
          <w:color w:val="666666"/>
          <w:spacing w:val="0"/>
          <w:sz w:val="20"/>
          <w:szCs w:val="20"/>
          <w:shd w:val="clear" w:fill="FFFFFF"/>
        </w:rPr>
        <w:t>请根据营业执照类型选择以下主体注册：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instrText xml:space="preserve"> HYPERLINK "http://kf.qq.com/faq/120911VrYVrA151009JB3i2Q.html" \t "http://kf.qq.com/faq/_blank" </w:instrTex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20"/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t>个体工商户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| 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instrText xml:space="preserve"> HYPERLINK "http://kf.qq.com/faq/120911VrYVrA151013MfYvYV.html" \t "http://kf.qq.com/faq/_blank" </w:instrTex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20"/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t>企业/公司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| 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instrText xml:space="preserve"> HYPERLINK "http://kf.qq.com/faq/161220eaAJjE161220IJn6zU.html" \t "http://kf.qq.com/faq/_blank" </w:instrTex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20"/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t>政府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| 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instrText xml:space="preserve"> HYPERLINK "http://kf.qq.com/faq/161220IFBJFv161220YnqAbQ.html" \t "http://kf.qq.com/faq/_blank" </w:instrTex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20"/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t>媒体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| 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instrText xml:space="preserve"> HYPERLINK "http://kf.qq.com/faq/120911VrYVrA151013nYFZ7Z.html" \t "http://kf.qq.com/faq/_blank" </w:instrTex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20"/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t>其他类型</w:t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00ACE9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Courier New" w:hAnsi="Courier New" w:eastAsia="微软雅黑" w:cs="Courier New"/>
          <w:b/>
          <w:bCs/>
          <w:i w:val="0"/>
          <w:caps w:val="0"/>
          <w:color w:val="666666"/>
          <w:spacing w:val="0"/>
          <w:sz w:val="20"/>
          <w:szCs w:val="2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default" w:ascii="Courier New" w:hAnsi="Courier New" w:eastAsia="Helvetica Neue" w:cs="Courier New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第二步：认证公众号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default" w:ascii="Courier New" w:hAnsi="Courier New" w:eastAsia="Helvetica Neue" w:cs="Courier New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公众号认证后才可申请微信支付，认证费：300元/次。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0"/>
        <w:jc w:val="left"/>
        <w:textAlignment w:val="auto"/>
        <w:rPr>
          <w:rFonts w:hint="default" w:ascii="Courier New" w:hAnsi="Courier New" w:eastAsia="Helvetica Neue" w:cs="Courier New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第三步：提交资料申请微信支付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default" w:ascii="Courier New" w:hAnsi="Courier New" w:eastAsia="Helvetica Neue" w:cs="Courier New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登录公众平台，点击左侧菜单【微信支付】，开始填写资料等待审核，审核时间为1-5个工作日内。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0"/>
        <w:jc w:val="left"/>
        <w:textAlignment w:val="auto"/>
        <w:rPr>
          <w:rFonts w:hint="default" w:ascii="Courier New" w:hAnsi="Courier New" w:eastAsia="Helvetica Neue" w:cs="Courier New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第四步：开户成功，登录商户平台进行验证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default" w:ascii="Courier New" w:hAnsi="Courier New" w:eastAsia="Helvetica Neue" w:cs="Courier New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资料审核通过后，请登录联系人邮箱查收商户号和密码，并登录商户平台填写财付通备付金打的小额资金数额，完成账户验证。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0"/>
        <w:jc w:val="left"/>
        <w:textAlignment w:val="auto"/>
        <w:rPr>
          <w:rFonts w:hint="default" w:ascii="Courier New" w:hAnsi="Courier New" w:eastAsia="Helvetica Neue" w:cs="Courier New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第五步：在线签署协议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本协议为线上电子协议，签署后方可进行交易及资金结算，签署完立即生效。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本课程已经提供好“传智播客”的微信支付账号，学员无需申请。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2.2微信扫码支付开发文档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微信支付接口调用的整体思路：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 w:firstLine="420" w:firstLineChars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按API要求组装参数，以XML方式发送（POST）给微信支付接口（URL）,微信支付接口也是以XML方式给予响应。程序根据返回的结果（其中包括支付URL）生成二维码或判断订单状态。</w:t>
      </w:r>
    </w:p>
    <w:p>
      <w:pPr>
        <w:pStyle w:val="14"/>
        <w:shd w:val="clear" w:color="auto" w:fill="FFFFFF"/>
        <w:wordWrap w:val="0"/>
        <w:spacing w:before="0" w:beforeAutospacing="0" w:after="75" w:afterAutospacing="0" w:line="330" w:lineRule="atLeast"/>
        <w:rPr>
          <w:rFonts w:hint="default" w:ascii="Courier New" w:hAnsi="Courier New" w:cs="Courier New"/>
          <w:kern w:val="2"/>
          <w:sz w:val="21"/>
          <w:szCs w:val="22"/>
          <w:lang w:eastAsia="zh-CN"/>
        </w:rPr>
      </w:pPr>
      <w:r>
        <w:rPr>
          <w:rFonts w:hint="default" w:ascii="Courier New" w:hAnsi="Courier New" w:cs="Courier New"/>
          <w:kern w:val="2"/>
          <w:sz w:val="21"/>
          <w:szCs w:val="22"/>
          <w:lang w:eastAsia="zh-CN"/>
        </w:rPr>
        <w:t>在线微信支付开发文档：</w:t>
      </w:r>
    </w:p>
    <w:p>
      <w:pPr>
        <w:pStyle w:val="14"/>
        <w:shd w:val="clear" w:color="auto" w:fill="FFFFFF"/>
        <w:wordWrap w:val="0"/>
        <w:spacing w:before="0" w:beforeAutospacing="0" w:after="75" w:afterAutospacing="0" w:line="330" w:lineRule="atLeast"/>
        <w:rPr>
          <w:rFonts w:hint="default" w:ascii="Courier New" w:hAnsi="Courier New" w:cs="Courier New"/>
          <w:kern w:val="2"/>
          <w:sz w:val="21"/>
          <w:szCs w:val="22"/>
          <w:lang w:val="en-US" w:eastAsia="zh-CN"/>
        </w:rPr>
      </w:pPr>
      <w:r>
        <w:rPr>
          <w:rFonts w:hint="default" w:ascii="Courier New" w:hAnsi="Courier New" w:cs="Courier New"/>
          <w:kern w:val="2"/>
          <w:sz w:val="21"/>
          <w:szCs w:val="22"/>
          <w:lang w:val="en-US" w:eastAsia="zh-CN"/>
        </w:rPr>
        <w:fldChar w:fldCharType="begin"/>
      </w:r>
      <w:r>
        <w:rPr>
          <w:rFonts w:hint="default" w:ascii="Courier New" w:hAnsi="Courier New" w:cs="Courier New"/>
          <w:kern w:val="2"/>
          <w:sz w:val="21"/>
          <w:szCs w:val="22"/>
          <w:lang w:val="en-US" w:eastAsia="zh-CN"/>
        </w:rPr>
        <w:instrText xml:space="preserve"> HYPERLINK "https://pay.weixin.qq.com/wiki/doc/api/index.html" </w:instrText>
      </w:r>
      <w:r>
        <w:rPr>
          <w:rFonts w:hint="default" w:ascii="Courier New" w:hAnsi="Courier New" w:cs="Courier New"/>
          <w:kern w:val="2"/>
          <w:sz w:val="21"/>
          <w:szCs w:val="22"/>
          <w:lang w:val="en-US" w:eastAsia="zh-CN"/>
        </w:rPr>
        <w:fldChar w:fldCharType="separate"/>
      </w:r>
      <w:r>
        <w:rPr>
          <w:rStyle w:val="20"/>
          <w:rFonts w:hint="default" w:ascii="Courier New" w:hAnsi="Courier New" w:cs="Courier New"/>
          <w:kern w:val="2"/>
          <w:sz w:val="21"/>
          <w:szCs w:val="22"/>
          <w:lang w:val="en-US" w:eastAsia="zh-CN"/>
        </w:rPr>
        <w:t>https://pay.weixin.qq.com/wiki/doc/api/index.html</w:t>
      </w:r>
      <w:r>
        <w:rPr>
          <w:rFonts w:hint="default" w:ascii="Courier New" w:hAnsi="Courier New" w:cs="Courier New"/>
          <w:kern w:val="2"/>
          <w:sz w:val="21"/>
          <w:szCs w:val="22"/>
          <w:lang w:val="en-US" w:eastAsia="zh-CN"/>
        </w:rPr>
        <w:fldChar w:fldCharType="end"/>
      </w:r>
    </w:p>
    <w:p>
      <w:pPr>
        <w:pStyle w:val="14"/>
        <w:shd w:val="clear" w:color="auto" w:fill="FFFFFF"/>
        <w:wordWrap w:val="0"/>
        <w:spacing w:before="0" w:beforeAutospacing="0" w:after="75" w:afterAutospacing="0" w:line="330" w:lineRule="atLeast"/>
        <w:rPr>
          <w:rFonts w:hint="eastAsia" w:cs="Times New Roman"/>
          <w:kern w:val="2"/>
          <w:sz w:val="21"/>
          <w:szCs w:val="22"/>
          <w:lang w:val="en-US" w:eastAsia="zh-CN"/>
        </w:rPr>
      </w:pPr>
      <w:r>
        <w:rPr>
          <w:rFonts w:hint="default" w:ascii="Courier New" w:hAnsi="Courier New" w:cs="Courier New"/>
          <w:kern w:val="2"/>
          <w:sz w:val="21"/>
          <w:szCs w:val="22"/>
          <w:lang w:val="en-US" w:eastAsia="zh-CN"/>
        </w:rPr>
        <w:t>我们在本章课程中会用到”</w:t>
      </w:r>
      <w:r>
        <w:rPr>
          <w:rFonts w:hint="default" w:ascii="Courier New" w:hAnsi="Courier New" w:cs="Courier New"/>
          <w:b/>
          <w:bCs/>
          <w:color w:val="FF0000"/>
          <w:kern w:val="2"/>
          <w:sz w:val="21"/>
          <w:szCs w:val="22"/>
          <w:lang w:val="en-US" w:eastAsia="zh-CN"/>
        </w:rPr>
        <w:t>统一下单</w:t>
      </w:r>
      <w:r>
        <w:rPr>
          <w:rFonts w:hint="default" w:ascii="Courier New" w:hAnsi="Courier New" w:cs="Courier New"/>
          <w:kern w:val="2"/>
          <w:sz w:val="21"/>
          <w:szCs w:val="22"/>
          <w:lang w:val="en-US" w:eastAsia="zh-CN"/>
        </w:rPr>
        <w:t>”和”</w:t>
      </w:r>
      <w:r>
        <w:rPr>
          <w:rFonts w:hint="default" w:ascii="Courier New" w:hAnsi="Courier New" w:cs="Courier New"/>
          <w:b/>
          <w:bCs/>
          <w:color w:val="FF0000"/>
          <w:kern w:val="2"/>
          <w:sz w:val="21"/>
          <w:szCs w:val="22"/>
          <w:lang w:val="en-US" w:eastAsia="zh-CN"/>
        </w:rPr>
        <w:t>订单</w:t>
      </w:r>
      <w:r>
        <w:rPr>
          <w:rFonts w:hint="eastAsia" w:ascii="Courier New" w:hAnsi="Courier New" w:cs="Courier New"/>
          <w:b/>
          <w:bCs/>
          <w:color w:val="FF0000"/>
          <w:kern w:val="2"/>
          <w:sz w:val="21"/>
          <w:szCs w:val="22"/>
          <w:lang w:val="en-US" w:eastAsia="zh-CN"/>
        </w:rPr>
        <w:t>查询</w:t>
      </w:r>
      <w:r>
        <w:rPr>
          <w:rFonts w:hint="default" w:ascii="Courier New" w:hAnsi="Courier New" w:cs="Courier New"/>
          <w:kern w:val="2"/>
          <w:sz w:val="21"/>
          <w:szCs w:val="22"/>
          <w:lang w:val="en-US" w:eastAsia="zh-CN"/>
        </w:rPr>
        <w:t xml:space="preserve">”两组API  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hanging="425" w:firstLineChars="0"/>
        <w:textAlignment w:val="auto"/>
        <w:outlineLvl w:val="9"/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a</w:t>
      </w:r>
      <w:r>
        <w:rPr>
          <w:rFonts w:hint="default" w:ascii="Courier New" w:hAnsi="Courier New" w:eastAsia="宋体" w:cs="Courier New"/>
          <w:b/>
          <w:bCs/>
          <w:color w:val="FF0000"/>
        </w:rPr>
        <w:t>ppid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eastAsia="宋体" w:cs="Courier New"/>
        </w:rPr>
        <w:t>微信公众账号或开放平台APP的唯一标识</w:t>
      </w:r>
      <w:r>
        <w:rPr>
          <w:rFonts w:hint="eastAsia" w:ascii="Courier New" w:hAnsi="Courier New" w:cs="Courier New"/>
          <w:szCs w:val="21"/>
          <w:lang w:val="en-US" w:eastAsia="zh-CN"/>
        </w:rPr>
        <w:t>【</w:t>
      </w:r>
      <w:r>
        <w:rPr>
          <w:rFonts w:hint="eastAsia" w:ascii="Courier New" w:hAnsi="Courier New" w:cs="Courier New"/>
          <w:lang w:val="en-US" w:eastAsia="zh-CN"/>
        </w:rPr>
        <w:t>微信接口方提供】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hanging="425" w:firstLineChars="0"/>
        <w:textAlignment w:val="auto"/>
        <w:outlineLvl w:val="9"/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cs="Courier New"/>
          <w:b/>
          <w:bCs/>
          <w:color w:val="FF0000"/>
          <w:szCs w:val="21"/>
        </w:rPr>
        <w:t>mch_id</w:t>
      </w:r>
      <w:r>
        <w:rPr>
          <w:rFonts w:hint="default" w:ascii="Courier New" w:hAnsi="Courier New" w:cs="Courier New"/>
          <w:szCs w:val="21"/>
          <w:lang w:eastAsia="zh-CN"/>
        </w:rPr>
        <w:t>：</w:t>
      </w:r>
      <w:r>
        <w:rPr>
          <w:rFonts w:hint="default" w:ascii="Courier New" w:hAnsi="Courier New" w:cs="Courier New"/>
          <w:szCs w:val="21"/>
        </w:rPr>
        <w:t>商户号</w:t>
      </w:r>
      <w:r>
        <w:rPr>
          <w:rFonts w:hint="default" w:ascii="Courier New" w:hAnsi="Courier New" w:cs="Courier New"/>
          <w:szCs w:val="21"/>
          <w:lang w:val="en-US" w:eastAsia="zh-CN"/>
        </w:rPr>
        <w:t>(配置文件中的</w:t>
      </w:r>
      <w:r>
        <w:rPr>
          <w:rFonts w:hint="default" w:ascii="Courier New" w:hAnsi="Courier New" w:eastAsia="宋体" w:cs="Courier New"/>
        </w:rPr>
        <w:t>partner</w:t>
      </w:r>
      <w:r>
        <w:rPr>
          <w:rFonts w:hint="default" w:ascii="Courier New" w:hAnsi="Courier New" w:cs="Courier New"/>
          <w:szCs w:val="21"/>
          <w:lang w:val="en-US" w:eastAsia="zh-CN"/>
        </w:rPr>
        <w:t>)</w:t>
      </w:r>
      <w:r>
        <w:rPr>
          <w:rFonts w:hint="eastAsia" w:ascii="Courier New" w:hAnsi="Courier New" w:cs="Courier New"/>
          <w:szCs w:val="21"/>
          <w:lang w:val="en-US" w:eastAsia="zh-CN"/>
        </w:rPr>
        <w:t>【</w:t>
      </w:r>
      <w:r>
        <w:rPr>
          <w:rFonts w:hint="eastAsia" w:ascii="Courier New" w:hAnsi="Courier New" w:cs="Courier New"/>
          <w:lang w:val="en-US" w:eastAsia="zh-CN"/>
        </w:rPr>
        <w:t>微信接口方提供】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hanging="425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p</w:t>
      </w:r>
      <w:r>
        <w:rPr>
          <w:rFonts w:hint="default" w:ascii="Courier New" w:hAnsi="Courier New" w:eastAsia="宋体" w:cs="Courier New"/>
          <w:b/>
          <w:bCs/>
          <w:color w:val="FF0000"/>
        </w:rPr>
        <w:t>artnerkey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eastAsia="宋体" w:cs="Courier New"/>
        </w:rPr>
        <w:t>商户密钥</w:t>
      </w:r>
      <w:r>
        <w:rPr>
          <w:rFonts w:hint="eastAsia" w:ascii="Courier New" w:hAnsi="Courier New" w:cs="Courier New"/>
          <w:lang w:eastAsia="zh-CN"/>
        </w:rPr>
        <w:t>【</w:t>
      </w:r>
      <w:r>
        <w:rPr>
          <w:rFonts w:hint="eastAsia" w:ascii="Courier New" w:hAnsi="Courier New" w:cs="Courier New"/>
          <w:lang w:val="en-US" w:eastAsia="zh-CN"/>
        </w:rPr>
        <w:t>微信接口方提供</w:t>
      </w:r>
      <w:r>
        <w:rPr>
          <w:rFonts w:hint="eastAsia" w:ascii="Courier New" w:hAnsi="Courier New" w:cs="Courier New"/>
          <w:lang w:eastAsia="zh-CN"/>
        </w:rPr>
        <w:t>】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hanging="425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Courier New" w:hAnsi="Courier New" w:eastAsia="宋体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ign</w:t>
      </w:r>
      <w:r>
        <w:rPr>
          <w:rFonts w:hint="default" w:ascii="Courier New" w:hAnsi="Courier New" w:cs="Courier New"/>
          <w:lang w:val="en-US" w:eastAsia="zh-CN"/>
        </w:rPr>
        <w:t>: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</w:rPr>
        <w:t>数字签名, 根据微信官方提供的密钥和一套算法生成的一个加密信息, 就是为了保证交易的安全性</w:t>
      </w:r>
      <w:r>
        <w:rPr>
          <w:rFonts w:hint="eastAsia" w:ascii="Courier New" w:hAnsi="Courier New" w:cs="Courier New"/>
          <w:lang w:eastAsia="zh-CN"/>
        </w:rPr>
        <w:t>【</w:t>
      </w:r>
      <w:r>
        <w:rPr>
          <w:rFonts w:hint="default" w:ascii="Courier New" w:hAnsi="Courier New" w:cs="Courier New"/>
          <w:lang w:val="en-US" w:eastAsia="zh-CN"/>
        </w:rPr>
        <w:t>partnerkey</w:t>
      </w:r>
      <w:r>
        <w:rPr>
          <w:rFonts w:hint="eastAsia" w:ascii="Courier New" w:hAnsi="Courier New" w:cs="Courier New"/>
          <w:lang w:val="en-US" w:eastAsia="zh-CN"/>
        </w:rPr>
        <w:t xml:space="preserve"> + 请求参数</w:t>
      </w:r>
      <w:r>
        <w:rPr>
          <w:rFonts w:hint="eastAsia" w:ascii="Courier New" w:hAnsi="Courier New" w:cs="Courier New"/>
          <w:lang w:eastAsia="zh-CN"/>
        </w:rPr>
        <w:t>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2.3微信扫码支付SDK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微信支付提供了SDK(</w:t>
      </w:r>
      <w:r>
        <w:rPr>
          <w:rFonts w:hint="default" w:ascii="Courier New" w:hAnsi="Courier New" w:eastAsia="宋体" w:cs="Courier New"/>
          <w:sz w:val="21"/>
          <w:szCs w:val="21"/>
        </w:rPr>
        <w:t>Software Development Kit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), 大家下载后打开源码，install到本地仓库。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4480" cy="2803525"/>
            <wp:effectExtent l="9525" t="9525" r="17145" b="2540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0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【资料\微信扫码支付】WxPayAPI_JAVA_v3.zip压缩包，解压后进入资料\微信扫码支付\java-sdk-v3目录，在该目录进行cmd，输入出以下安装命令：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color w:val="FF0000"/>
          <w:sz w:val="21"/>
          <w:szCs w:val="21"/>
        </w:rPr>
        <w:t>mvn install -Dmaven.test.skip=true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>说明：课程配套的本地仓库已经提供jar包，所以安装SDK步骤</w:t>
      </w:r>
      <w:r>
        <w:rPr>
          <w:rFonts w:hint="eastAsia" w:ascii="Courier New" w:hAnsi="Courier New" w:cs="Courier New"/>
          <w:b/>
          <w:bCs/>
          <w:lang w:val="en-US" w:eastAsia="zh-CN"/>
        </w:rPr>
        <w:t>可跳过</w:t>
      </w:r>
      <w:r>
        <w:rPr>
          <w:rFonts w:hint="default" w:ascii="Courier New" w:hAnsi="Courier New" w:cs="Courier New"/>
          <w:b/>
          <w:bCs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使用微信支付SDK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在maven工程中引入依赖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eastAsia="Consolas" w:cs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eastAsia="Consolas" w:cs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com.github.wxpay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ourier New" w:hAnsi="Courier New" w:eastAsia="Consolas" w:cs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eastAsia="Consolas" w:cs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u w:val="single"/>
              </w:rPr>
              <w:t>wxpay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-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u w:val="single"/>
              </w:rPr>
              <w:t>sdk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ourier New" w:hAnsi="Courier New" w:eastAsia="Consolas" w:cs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eastAsia="Consolas" w:cs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0.0.3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ourier New" w:hAnsi="Courier New" w:eastAsia="Consolas" w:cs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ourier New" w:hAnsi="Courier New" w:eastAsia="Consolas" w:cs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我们主要会用到微信支付SDK的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WXPayUtil.java</w:t>
      </w:r>
      <w:r>
        <w:rPr>
          <w:rFonts w:hint="eastAsia" w:ascii="Courier New" w:hAnsi="Courier New" w:cs="Courier New"/>
          <w:lang w:val="en-US" w:eastAsia="zh-CN"/>
        </w:rPr>
        <w:t>工具类的</w:t>
      </w:r>
      <w:r>
        <w:rPr>
          <w:rFonts w:hint="default" w:ascii="Courier New" w:hAnsi="Courier New" w:cs="Courier New"/>
          <w:lang w:val="en-US" w:eastAsia="zh-CN"/>
        </w:rPr>
        <w:t>以下功能：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生成</w:t>
      </w:r>
      <w:r>
        <w:rPr>
          <w:rFonts w:hint="default" w:ascii="Courier New" w:hAnsi="Courier New" w:cs="Courier New"/>
          <w:lang w:val="en-US" w:eastAsia="zh-CN"/>
        </w:rPr>
        <w:t>随机字符串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WXPayUtil.</w:t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1"/>
                <w:szCs w:val="21"/>
              </w:rPr>
              <w:t>generateNonceStr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()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M</w:t>
      </w:r>
      <w:r>
        <w:rPr>
          <w:rFonts w:hint="eastAsia" w:ascii="Courier New" w:hAnsi="Courier New" w:cs="Courier New"/>
          <w:lang w:val="en-US" w:eastAsia="zh-CN"/>
        </w:rPr>
        <w:t>ap集合</w:t>
      </w:r>
      <w:r>
        <w:rPr>
          <w:rFonts w:hint="default" w:ascii="Courier New" w:hAnsi="Courier New" w:cs="Courier New"/>
          <w:lang w:val="en-US" w:eastAsia="zh-CN"/>
        </w:rPr>
        <w:t>转换为XML字符串（自动添加签名）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WXPayUtil.</w:t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1"/>
                <w:szCs w:val="21"/>
              </w:rPr>
              <w:t>generateSignedXml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1"/>
              </w:rPr>
              <w:t>param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>partnerkey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XML字符串转换为M</w:t>
      </w:r>
      <w:r>
        <w:rPr>
          <w:rFonts w:hint="eastAsia" w:ascii="Courier New" w:hAnsi="Courier New" w:cs="Courier New"/>
          <w:lang w:val="en-US" w:eastAsia="zh-CN"/>
        </w:rPr>
        <w:t>ap集合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WXPayUtil.</w:t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1"/>
                <w:szCs w:val="21"/>
              </w:rPr>
              <w:t>xmlToMap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1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)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3.搭建支付服务工程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91255"/>
            <wp:effectExtent l="0" t="0" r="8890" b="4445"/>
            <wp:docPr id="1" name="图片 1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品优购架构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pinyougou-pay-service(war)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与pinyougou-sms-service服务层</w:t>
      </w:r>
      <w:r>
        <w:rPr>
          <w:rFonts w:hint="default" w:ascii="Courier New" w:hAnsi="Courier New" w:cs="Courier New"/>
          <w:lang w:val="en-US" w:eastAsia="zh-CN"/>
        </w:rPr>
        <w:t>的构建方式</w:t>
      </w:r>
      <w:r>
        <w:rPr>
          <w:rFonts w:hint="eastAsia" w:ascii="Courier New" w:hAnsi="Courier New" w:cs="Courier New"/>
          <w:lang w:val="en-US" w:eastAsia="zh-CN"/>
        </w:rPr>
        <w:t>一样，拷贝pinyougou-sms-service模块中的web.xml、applicationContext-service</w:t>
      </w:r>
      <w:r>
        <w:rPr>
          <w:rFonts w:hint="default" w:ascii="Courier New" w:hAnsi="Courier New" w:cs="Courier New"/>
          <w:lang w:val="en-US" w:eastAsia="zh-CN"/>
        </w:rPr>
        <w:t>.xml</w:t>
      </w:r>
      <w:r>
        <w:rPr>
          <w:rFonts w:hint="eastAsia" w:ascii="Courier New" w:hAnsi="Courier New" w:cs="Courier New"/>
          <w:lang w:val="en-US" w:eastAsia="zh-CN"/>
        </w:rPr>
        <w:t>、log4j.properties。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pinyougou-pay-service/</w:t>
      </w:r>
      <w:r>
        <w:rPr>
          <w:rFonts w:hint="default" w:ascii="Courier New" w:hAnsi="Courier New" w:cs="Courier New"/>
          <w:lang w:val="en-US" w:eastAsia="zh-CN"/>
        </w:rPr>
        <w:t>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指定端口号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9008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&lt;!-- wxpay-sdk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&gt;com.github.wxpay&lt;/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&gt;wxpay-sdk&lt;/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&gt;0.0.3&lt;/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pinyougou-pay-service/src/main/resources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/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applicationContext-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service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.xml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配置加载属性文件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context:property-placeholder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="classpath*:props/*.properties"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服务提供者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="pinyougou-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dubbo:registry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协议在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20887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端口暴露服务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dubbo:protocol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="dubbo"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20887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配置采用包扫描来暴露服务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.service.impl"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pinyougou-pay-service/src/main/resources/props/目录下，创建</w:t>
      </w:r>
      <w:r>
        <w:rPr>
          <w:rFonts w:hint="default" w:ascii="Courier New" w:hAnsi="Courier New" w:cs="Courier New"/>
          <w:lang w:val="en-US" w:eastAsia="zh-CN"/>
        </w:rPr>
        <w:t>weixinpay.properties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微信公众账号或开放平台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的唯一标识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appid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wx8397f8696b538317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商户账号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partner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1473426802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商户密钥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partnerkey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T6m9iK73b0kn9g5v426MKfHQH7X8rKwb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统一下单请求地址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unifiedorder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https://api.mch.weixin.qq.com/pay/unifiedorder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订单查询请求地址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orderquery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https://api.mch.weixin.qq.com/pay/orderquery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拷贝【</w:t>
      </w:r>
      <w:r>
        <w:rPr>
          <w:rFonts w:hint="default" w:ascii="Courier New" w:hAnsi="Courier New" w:cs="Courier New"/>
          <w:lang w:val="en-US" w:eastAsia="zh-CN"/>
        </w:rPr>
        <w:t>资料\生成二维码\qrious框架\qrious.min.js</w:t>
      </w:r>
      <w:r>
        <w:rPr>
          <w:rFonts w:hint="eastAsia" w:ascii="Courier New" w:hAnsi="Courier New" w:cs="Courier New"/>
          <w:lang w:val="en-US" w:eastAsia="zh-CN"/>
        </w:rPr>
        <w:t>】</w:t>
      </w:r>
      <w:r>
        <w:rPr>
          <w:rFonts w:hint="default" w:ascii="Courier New" w:hAnsi="Courier New" w:cs="Courier New"/>
          <w:lang w:val="en-US" w:eastAsia="zh-CN"/>
        </w:rPr>
        <w:t xml:space="preserve"> 到pinyougou-cart-web</w:t>
      </w:r>
      <w:r>
        <w:rPr>
          <w:rFonts w:hint="eastAsia" w:ascii="Courier New" w:hAnsi="Courier New" w:cs="Courier New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src/main/webapp/js/</w:t>
      </w:r>
      <w:r>
        <w:rPr>
          <w:rFonts w:hint="default" w:ascii="Courier New" w:hAnsi="Courier New" w:cs="Courier New"/>
          <w:lang w:val="en-US" w:eastAsia="zh-CN"/>
        </w:rPr>
        <w:t>目录</w:t>
      </w:r>
      <w:r>
        <w:rPr>
          <w:rFonts w:hint="eastAsia" w:ascii="Courier New" w:hAnsi="Courier New" w:cs="Courier New"/>
          <w:lang w:val="en-US" w:eastAsia="zh-CN"/>
        </w:rPr>
        <w:t>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571750" cy="1640840"/>
            <wp:effectExtent l="0" t="0" r="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4.品优购【支付二维码生成】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4.1需求分析&amp;实现思路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在支付页面上生成支付二维码，并显示订单号和金额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用户拿出手机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打开微信扫</w:t>
      </w:r>
      <w:r>
        <w:rPr>
          <w:rFonts w:hint="eastAsia" w:ascii="Courier New" w:hAnsi="Courier New" w:cs="Courier New"/>
          <w:lang w:val="en-US" w:eastAsia="zh-CN"/>
        </w:rPr>
        <w:t>码</w:t>
      </w:r>
      <w:r>
        <w:rPr>
          <w:rFonts w:hint="default" w:ascii="Courier New" w:hAnsi="Courier New" w:cs="Courier New"/>
          <w:lang w:val="en-US" w:eastAsia="zh-CN"/>
        </w:rPr>
        <w:t>页面上的二维码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然后在微信中完成支付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271770" cy="3056255"/>
            <wp:effectExtent l="9525" t="9525" r="14605" b="203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6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我们通过HttpClient</w:t>
      </w:r>
      <w:r>
        <w:rPr>
          <w:rFonts w:hint="eastAsia" w:ascii="Courier New" w:hAnsi="Courier New" w:cs="Courier New"/>
          <w:lang w:val="en-US" w:eastAsia="zh-CN"/>
        </w:rPr>
        <w:t>Utils</w:t>
      </w:r>
      <w:r>
        <w:rPr>
          <w:rFonts w:hint="default" w:ascii="Courier New" w:hAnsi="Courier New" w:cs="Courier New"/>
          <w:lang w:val="en-US" w:eastAsia="zh-CN"/>
        </w:rPr>
        <w:t>工具类实现对</w:t>
      </w:r>
      <w:r>
        <w:rPr>
          <w:rFonts w:hint="eastAsia" w:ascii="Courier New" w:hAnsi="Courier New" w:cs="Courier New"/>
          <w:lang w:val="en-US" w:eastAsia="zh-CN"/>
        </w:rPr>
        <w:t>微信</w:t>
      </w:r>
      <w:r>
        <w:rPr>
          <w:rFonts w:hint="default" w:ascii="Courier New" w:hAnsi="Courier New" w:cs="Courier New"/>
          <w:lang w:val="en-US" w:eastAsia="zh-CN"/>
        </w:rPr>
        <w:t>支付接口的调用。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接口</w:t>
      </w:r>
      <w:r>
        <w:rPr>
          <w:rFonts w:hint="eastAsia" w:ascii="Courier New" w:hAnsi="Courier New" w:cs="Courier New"/>
          <w:color w:val="FF0000"/>
          <w:lang w:val="en-US" w:eastAsia="zh-CN"/>
        </w:rPr>
        <w:t>URL</w:t>
      </w:r>
      <w:r>
        <w:rPr>
          <w:rFonts w:hint="default" w:ascii="Courier New" w:hAnsi="Courier New" w:cs="Courier New"/>
          <w:color w:val="FF0000"/>
          <w:lang w:eastAsia="zh-CN"/>
        </w:rPr>
        <w:t>：</w:t>
      </w:r>
      <w:r>
        <w:rPr>
          <w:rFonts w:hint="default" w:ascii="Courier New" w:hAnsi="Courier New" w:cs="Courier New"/>
          <w:color w:val="FF0000"/>
        </w:rPr>
        <w:t>https://api.mch.weixin.qq.com/pay/unifiedorder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具体参数参见</w:t>
      </w:r>
      <w:r>
        <w:rPr>
          <w:rFonts w:hint="default" w:ascii="Courier New" w:hAnsi="Courier New" w:cs="Courier New"/>
          <w:color w:val="FF0000"/>
          <w:lang w:val="en-US" w:eastAsia="zh-CN"/>
        </w:rPr>
        <w:t>“统一下单</w:t>
      </w:r>
      <w:r>
        <w:rPr>
          <w:rFonts w:hint="default" w:ascii="Courier New" w:hAnsi="Courier New" w:cs="Courier New"/>
          <w:lang w:val="en-US" w:eastAsia="zh-CN"/>
        </w:rPr>
        <w:t xml:space="preserve">”API, </w:t>
      </w:r>
      <w:r>
        <w:rPr>
          <w:rFonts w:hint="eastAsia" w:ascii="Courier New" w:hAnsi="Courier New" w:cs="Courier New"/>
          <w:lang w:val="en-US" w:eastAsia="zh-CN"/>
        </w:rPr>
        <w:t>封装请求</w:t>
      </w:r>
      <w:r>
        <w:rPr>
          <w:rFonts w:hint="default" w:ascii="Courier New" w:hAnsi="Courier New" w:cs="Courier New"/>
          <w:lang w:val="en-US" w:eastAsia="zh-CN"/>
        </w:rPr>
        <w:t>参数发送给统一下单的</w:t>
      </w:r>
      <w:r>
        <w:rPr>
          <w:rFonts w:hint="eastAsia" w:ascii="Courier New" w:hAnsi="Courier New" w:cs="Courier New"/>
          <w:lang w:val="en-US" w:eastAsia="zh-CN"/>
        </w:rPr>
        <w:t>URL，</w:t>
      </w:r>
      <w:r>
        <w:rPr>
          <w:rFonts w:hint="default" w:ascii="Courier New" w:hAnsi="Courier New" w:cs="Courier New"/>
          <w:lang w:val="en-US" w:eastAsia="zh-CN"/>
        </w:rPr>
        <w:t>返回的信息中有支付url，根据url生成</w:t>
      </w:r>
      <w:r>
        <w:rPr>
          <w:rFonts w:hint="eastAsia" w:ascii="Courier New" w:hAnsi="Courier New" w:cs="Courier New"/>
          <w:lang w:val="en-US" w:eastAsia="zh-CN"/>
        </w:rPr>
        <w:t>支付</w:t>
      </w:r>
      <w:r>
        <w:rPr>
          <w:rFonts w:hint="default" w:ascii="Courier New" w:hAnsi="Courier New" w:cs="Courier New"/>
          <w:lang w:val="en-US" w:eastAsia="zh-CN"/>
        </w:rPr>
        <w:t>二维码，</w:t>
      </w:r>
      <w:r>
        <w:rPr>
          <w:rFonts w:hint="eastAsia" w:ascii="Courier New" w:hAnsi="Courier New" w:cs="Courier New"/>
          <w:lang w:val="en-US" w:eastAsia="zh-CN"/>
        </w:rPr>
        <w:t>在页面上</w:t>
      </w:r>
      <w:r>
        <w:rPr>
          <w:rFonts w:hint="default" w:ascii="Courier New" w:hAnsi="Courier New" w:cs="Courier New"/>
          <w:lang w:val="en-US" w:eastAsia="zh-CN"/>
        </w:rPr>
        <w:t>显示订单号和</w:t>
      </w:r>
      <w:r>
        <w:rPr>
          <w:rFonts w:hint="eastAsia" w:ascii="Courier New" w:hAnsi="Courier New" w:cs="Courier New"/>
          <w:lang w:val="en-US" w:eastAsia="zh-CN"/>
        </w:rPr>
        <w:t>支付</w:t>
      </w:r>
      <w:r>
        <w:rPr>
          <w:rFonts w:hint="default" w:ascii="Courier New" w:hAnsi="Courier New" w:cs="Courier New"/>
          <w:lang w:val="en-US" w:eastAsia="zh-CN"/>
        </w:rPr>
        <w:t>金额。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4.2.1页面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pinyougou-cart-web/src/main/webapp/order/</w:t>
      </w:r>
      <w:r>
        <w:rPr>
          <w:rFonts w:hint="default" w:ascii="Courier New" w:hAnsi="Courier New" w:cs="Courier New"/>
          <w:lang w:val="en-US" w:eastAsia="zh-CN"/>
        </w:rPr>
        <w:t>pay.html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引入js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eastAsia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"/js/controller/payController.js"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"/js/qrious.min.js"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pay.html</w:t>
      </w:r>
      <w:r>
        <w:rPr>
          <w:rFonts w:hint="eastAsia" w:ascii="Courier New" w:hAnsi="Courier New" w:cs="Courier New"/>
          <w:lang w:val="en-US" w:eastAsia="zh-CN"/>
        </w:rPr>
        <w:t>显示登录用户名</w:t>
      </w:r>
      <w:r>
        <w:rPr>
          <w:rFonts w:hint="default" w:ascii="Courier New" w:hAnsi="Courier New" w:cs="Courier New"/>
          <w:lang w:val="en-US" w:eastAsia="zh-CN"/>
        </w:rPr>
        <w:t>(21</w:t>
      </w:r>
      <w:r>
        <w:rPr>
          <w:rFonts w:hint="eastAsia" w:ascii="Courier New" w:hAnsi="Courier New" w:cs="Courier New"/>
          <w:lang w:val="en-US" w:eastAsia="zh-CN"/>
        </w:rPr>
        <w:t>行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"f-item"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"'http://sso.pinyougou.com/logout?service=' + redirectUrl"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pay.html</w:t>
      </w:r>
      <w:r>
        <w:rPr>
          <w:rFonts w:hint="default" w:ascii="Courier New" w:hAnsi="Courier New" w:cs="Courier New"/>
          <w:lang w:val="en-US" w:eastAsia="zh-CN"/>
        </w:rPr>
        <w:t>设置二维码图片的ID</w:t>
      </w:r>
      <w:r>
        <w:rPr>
          <w:rFonts w:hint="eastAsia" w:ascii="Courier New" w:hAnsi="Courier New" w:cs="Courier New"/>
          <w:lang w:val="en-US" w:eastAsia="zh-CN"/>
        </w:rPr>
        <w:t>(6</w:t>
      </w:r>
      <w:r>
        <w:rPr>
          <w:rFonts w:hint="default" w:ascii="Courier New" w:hAnsi="Courier New" w:cs="Courier New"/>
          <w:lang w:val="en-US" w:eastAsia="zh-CN"/>
        </w:rPr>
        <w:t>6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sao"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code"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img id="qrious"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"saosao"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请使用微信扫一扫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扫描二维码支付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phone"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pay.html</w:t>
      </w:r>
      <w:r>
        <w:rPr>
          <w:rFonts w:hint="default" w:ascii="Courier New" w:hAnsi="Courier New" w:cs="Courier New"/>
          <w:lang w:val="en-US" w:eastAsia="zh-CN"/>
        </w:rPr>
        <w:t>显示</w:t>
      </w:r>
      <w:r>
        <w:rPr>
          <w:rFonts w:hint="eastAsia" w:ascii="Courier New" w:hAnsi="Courier New" w:cs="Courier New"/>
          <w:lang w:val="en-US" w:eastAsia="zh-CN"/>
        </w:rPr>
        <w:t>支付交易</w:t>
      </w:r>
      <w:r>
        <w:rPr>
          <w:rFonts w:hint="default" w:ascii="Courier New" w:hAnsi="Courier New" w:cs="Courier New"/>
          <w:lang w:val="en-US" w:eastAsia="zh-CN"/>
        </w:rPr>
        <w:t>号</w:t>
      </w:r>
      <w:r>
        <w:rPr>
          <w:rFonts w:hint="eastAsia" w:ascii="Courier New" w:hAnsi="Courier New" w:cs="Courier New"/>
          <w:lang w:val="en-US" w:eastAsia="zh-CN"/>
        </w:rPr>
        <w:t>(5</w:t>
      </w:r>
      <w:r>
        <w:rPr>
          <w:rFonts w:hint="default" w:ascii="Courier New" w:hAnsi="Courier New" w:cs="Courier New"/>
          <w:lang w:val="en-US" w:eastAsia="zh-CN"/>
        </w:rPr>
        <w:t>5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h4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tit-txt"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"success-icon"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"success-info"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订单提交成功，请您及时付款！订单号：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outTradeNo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pay.html</w:t>
      </w:r>
      <w:r>
        <w:rPr>
          <w:rFonts w:hint="default" w:ascii="Courier New" w:hAnsi="Courier New" w:cs="Courier New"/>
          <w:lang w:val="en-US" w:eastAsia="zh-CN"/>
        </w:rPr>
        <w:t>显示金额</w:t>
      </w:r>
      <w:r>
        <w:rPr>
          <w:rFonts w:hint="eastAsia" w:ascii="Courier New" w:hAnsi="Courier New" w:cs="Courier New"/>
          <w:lang w:val="en-US" w:eastAsia="zh-CN"/>
        </w:rPr>
        <w:t>(5</w:t>
      </w:r>
      <w:r>
        <w:rPr>
          <w:rFonts w:hint="default" w:ascii="Courier New" w:hAnsi="Courier New" w:cs="Courier New"/>
          <w:lang w:val="en-US" w:eastAsia="zh-CN"/>
        </w:rPr>
        <w:t>8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em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"sui-lead"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应付金额：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em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"orange money"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￥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money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4.2.2控制器层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pinyougou-cart-web\src\main\webapp\js\controller\payController.</w:t>
      </w:r>
      <w:r>
        <w:rPr>
          <w:rFonts w:hint="default" w:ascii="Courier New" w:hAnsi="Courier New" w:cs="Courier New"/>
          <w:lang w:val="en-US" w:eastAsia="zh-CN"/>
        </w:rPr>
        <w:t>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重定向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outTradeNo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订单交易号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money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0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交易总金额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加载用户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loadUsername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定义重定向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8EDCC"/>
              </w:rPr>
              <w:t>encodeURIComponent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.href);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生成微信支付二维码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genPayCode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"/order/genPayCode"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获取金额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转化成元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0"/>
                <w:szCs w:val="20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 xml:space="preserve">money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= (response.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.totalFee / </w:t>
            </w:r>
            <w:r>
              <w:rPr>
                <w:rFonts w:hint="default" w:ascii="Courier New" w:hAnsi="Courier New" w:cs="Courier New"/>
                <w:color w:val="0000FF"/>
                <w:sz w:val="20"/>
                <w:szCs w:val="20"/>
                <w:shd w:val="clear" w:fill="C8EDCC"/>
              </w:rPr>
              <w:t>100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toFixed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0"/>
                <w:szCs w:val="20"/>
                <w:shd w:val="clear" w:fill="C8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获取订单交易号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outTradeNo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outTradeNo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生成二维码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qr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QRious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element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document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getElementById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'qrious'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size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250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level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'H'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value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: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.codeUrl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.loadUsername();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.genPayCode();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4.3.1控制器层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Order</w:t>
      </w:r>
      <w:r>
        <w:rPr>
          <w:rFonts w:hint="default" w:ascii="Courier New" w:hAnsi="Courier New" w:cs="Courier New"/>
          <w:lang w:val="en-US" w:eastAsia="zh-CN"/>
        </w:rPr>
        <w:t>Controller.java</w:t>
      </w:r>
      <w:r>
        <w:rPr>
          <w:rFonts w:hint="eastAsia" w:ascii="Courier New" w:hAnsi="Courier New" w:cs="Courier New"/>
          <w:lang w:val="en-US" w:eastAsia="zh-CN"/>
        </w:rPr>
        <w:t>，定义方法：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微信支付服务接口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eastAsia" w:ascii="Courier New" w:hAnsi="Courier New" w:cs="Courier New"/>
                <w:color w:val="808000"/>
                <w:sz w:val="21"/>
                <w:szCs w:val="21"/>
                <w:shd w:val="clear" w:fill="C7EDCC"/>
                <w:lang w:val="en-US" w:eastAsia="zh-CN"/>
              </w:rPr>
              <w:t>(timeout=10000)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WeixinPayService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weixinPayService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生成微信支付二维码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"/genPayCode"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String&gt; genPayCode(){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分布式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生成器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IdWorker idworker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IdWorker();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生成微信支付二维码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服务方法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weixinPayService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.genPay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Code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String.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valueOf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(idworker.nextId()),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说明：</w:t>
      </w:r>
      <w:r>
        <w:rPr>
          <w:rFonts w:hint="default" w:ascii="Courier New" w:hAnsi="Courier New" w:cs="Courier New"/>
          <w:lang w:val="en-US" w:eastAsia="zh-CN"/>
        </w:rPr>
        <w:t>这里我们订单号通过分布式ID生成器生成，金额暂时写死，后续开发我们再对接业务系统得到订单号和金额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pinyougou-interface\src\main\java\com\pinyougou\service\包下</w:t>
      </w:r>
      <w:r>
        <w:rPr>
          <w:rFonts w:hint="eastAsia" w:ascii="Courier New" w:hAnsi="Courier New" w:cs="Courier New"/>
          <w:lang w:val="en-US" w:eastAsia="zh-CN"/>
        </w:rPr>
        <w:t>，创建微信支付服务</w:t>
      </w:r>
      <w:r>
        <w:rPr>
          <w:rFonts w:hint="default" w:ascii="Courier New" w:hAnsi="Courier New" w:cs="Courier New"/>
          <w:lang w:val="en-US" w:eastAsia="zh-CN"/>
        </w:rPr>
        <w:t>接口</w:t>
      </w:r>
      <w:r>
        <w:rPr>
          <w:rFonts w:hint="eastAsia" w:ascii="Courier New" w:hAnsi="Courier New" w:cs="Courier New"/>
          <w:lang w:val="en-US" w:eastAsia="zh-CN"/>
        </w:rPr>
        <w:t>WeixinPayService.java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微信支付服务接口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WeixinPayService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生成微信支付二维码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outTradeNo 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totalFee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金额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>@return</w:t>
            </w:r>
            <w:r>
              <w:rPr>
                <w:rFonts w:hint="eastAsia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集合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String&gt; genPay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Code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 outTradeNo,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totalFee);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4.3.3服务实现层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pinyougou-pay-service\src\main\java\com\pinyougou\pay\service\impl</w:t>
      </w:r>
      <w:r>
        <w:rPr>
          <w:rFonts w:hint="eastAsia" w:ascii="Courier New" w:hAnsi="Courier New" w:cs="Courier New"/>
          <w:lang w:val="en-US" w:eastAsia="zh-CN"/>
        </w:rPr>
        <w:t>\</w:t>
      </w:r>
      <w:r>
        <w:rPr>
          <w:rFonts w:hint="default" w:ascii="Courier New" w:hAnsi="Courier New" w:cs="Courier New"/>
          <w:lang w:val="en-US" w:eastAsia="zh-CN"/>
        </w:rPr>
        <w:t>包</w:t>
      </w:r>
      <w:r>
        <w:rPr>
          <w:rFonts w:hint="eastAsia" w:ascii="Courier New" w:hAnsi="Courier New" w:cs="Courier New"/>
          <w:lang w:val="en-US" w:eastAsia="zh-CN"/>
        </w:rPr>
        <w:t>下</w:t>
      </w:r>
      <w:r>
        <w:rPr>
          <w:rFonts w:hint="default" w:ascii="Courier New" w:hAnsi="Courier New" w:cs="Courier New"/>
          <w:lang w:val="en-US" w:eastAsia="zh-CN"/>
        </w:rPr>
        <w:t>，</w:t>
      </w:r>
      <w:r>
        <w:rPr>
          <w:rFonts w:hint="eastAsia" w:ascii="Courier New" w:hAnsi="Courier New" w:cs="Courier New"/>
          <w:lang w:val="en-US" w:eastAsia="zh-CN"/>
        </w:rPr>
        <w:t>创建WeixinPayServiceImpl.java微信支付服务接口实现类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微信支付服务接口实现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WeixinPayServiceImpl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WeixinPayService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微信公众号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"${appid}"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appid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商户账号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"${partner}"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partner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商户密钥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"${partnerkey}"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partnerkey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统一下单请求地址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"${unifiedorder}"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unifiedorder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生成微信支付二维码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outTradeNo 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totalFee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金额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String&gt; genPay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Code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 outTradeNo,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  String totalFee){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集合封装请求参数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 String&gt; param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公众号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"appid"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appid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商户号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"mch_id"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partner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随机字符串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"nonce_str"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WXPayUtil.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generateNonceStr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商品描述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"body"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品优购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商户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"out_trade_no"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outTradeNo);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总金额（分）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"total_fee"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,totalFee);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IP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"spbill_create_ip"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"127.0.0.1"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回调地址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随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写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"notify_url"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"http://test.itcast.cn"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交易类型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"trade_type"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"NATIVE"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根据商户密钥签名生成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XML格式请求参数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String xmlParam = WXPayUtil.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generateSignedXml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(param,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partnerkey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请求参数：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xmlParam);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HttpClientUtils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对象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发送请求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HttpClientUtils client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HttpClientUtils(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发送请求，得到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响应数据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result = client.sendPost(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unifiedorder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xmlParam);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响应数据：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result);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将响应数据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XML格式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转化成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Map&lt;String,String&gt; resultMap = WXPayUtil.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xmlToMap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(result);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集合封装返回数据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Map&lt;String,String&gt;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支付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地址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(二维码中的URL)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"codeUrl"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resultMap.get(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"code_url"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总金额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"totalFee"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totalFee);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订单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"outTradeNo"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outTradeNo);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2"/>
          <w:lang w:val="en-US" w:eastAsia="zh-CN"/>
        </w:rPr>
      </w:pPr>
      <w:r>
        <w:rPr>
          <w:rFonts w:hint="default" w:ascii="Courier New" w:hAnsi="Courier New" w:cs="Courier New"/>
          <w:sz w:val="21"/>
          <w:szCs w:val="22"/>
          <w:lang w:val="en-US" w:eastAsia="zh-CN"/>
        </w:rPr>
        <w:t>浏览器测试：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2405" cy="568325"/>
            <wp:effectExtent l="9525" t="9525" r="13970" b="1270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5.品优购【检测支付状态】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5.1需求分析&amp;实现思路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当用户支付成功后跳转到成功页面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666615" cy="1678940"/>
            <wp:effectExtent l="9525" t="9525" r="10160" b="260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678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当支付出现异常时跳转到错误页面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390390" cy="1628775"/>
            <wp:effectExtent l="9525" t="9525" r="19685" b="190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我们通过HttpClient</w:t>
      </w:r>
      <w:r>
        <w:rPr>
          <w:rFonts w:hint="eastAsia" w:ascii="Courier New" w:hAnsi="Courier New" w:cs="Courier New"/>
          <w:lang w:val="en-US" w:eastAsia="zh-CN"/>
        </w:rPr>
        <w:t>Utils</w:t>
      </w:r>
      <w:r>
        <w:rPr>
          <w:rFonts w:hint="default" w:ascii="Courier New" w:hAnsi="Courier New" w:cs="Courier New"/>
          <w:lang w:val="en-US" w:eastAsia="zh-CN"/>
        </w:rPr>
        <w:t>工具类实现对</w:t>
      </w:r>
      <w:r>
        <w:rPr>
          <w:rFonts w:hint="eastAsia" w:ascii="Courier New" w:hAnsi="Courier New" w:cs="Courier New"/>
          <w:lang w:val="en-US" w:eastAsia="zh-CN"/>
        </w:rPr>
        <w:t>微信订单查询</w:t>
      </w:r>
      <w:r>
        <w:rPr>
          <w:rFonts w:hint="default" w:ascii="Courier New" w:hAnsi="Courier New" w:cs="Courier New"/>
          <w:lang w:val="en-US" w:eastAsia="zh-CN"/>
        </w:rPr>
        <w:t>接口的调用。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接口</w:t>
      </w:r>
      <w:r>
        <w:rPr>
          <w:rFonts w:hint="eastAsia" w:ascii="Courier New" w:hAnsi="Courier New" w:cs="Courier New"/>
          <w:color w:val="FF0000"/>
          <w:lang w:val="en-US" w:eastAsia="zh-CN"/>
        </w:rPr>
        <w:t>URL</w:t>
      </w:r>
      <w:r>
        <w:rPr>
          <w:rFonts w:hint="default" w:ascii="Courier New" w:hAnsi="Courier New" w:cs="Courier New"/>
          <w:color w:val="FF0000"/>
          <w:lang w:eastAsia="zh-CN"/>
        </w:rPr>
        <w:t>：</w:t>
      </w:r>
      <w:r>
        <w:rPr>
          <w:rFonts w:hint="default" w:ascii="Courier New" w:hAnsi="Courier New" w:cs="Courier New"/>
          <w:color w:val="FF0000"/>
        </w:rPr>
        <w:t>https://api.mch.weixin.qq.com/pay/orderquery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具体参数参见“</w:t>
      </w:r>
      <w:r>
        <w:rPr>
          <w:rFonts w:hint="default" w:ascii="Courier New" w:hAnsi="Courier New" w:cs="Courier New"/>
          <w:color w:val="FF0000"/>
          <w:lang w:val="en-US" w:eastAsia="zh-CN"/>
        </w:rPr>
        <w:t>订单</w:t>
      </w:r>
      <w:r>
        <w:rPr>
          <w:rFonts w:hint="eastAsia" w:ascii="Courier New" w:hAnsi="Courier New" w:cs="Courier New"/>
          <w:color w:val="FF0000"/>
          <w:lang w:val="en-US" w:eastAsia="zh-CN"/>
        </w:rPr>
        <w:t>查询</w:t>
      </w:r>
      <w:r>
        <w:rPr>
          <w:rFonts w:hint="default" w:ascii="Courier New" w:hAnsi="Courier New" w:cs="Courier New"/>
          <w:lang w:val="en-US" w:eastAsia="zh-CN"/>
        </w:rPr>
        <w:t>”API, 我们</w:t>
      </w:r>
      <w:r>
        <w:rPr>
          <w:rFonts w:hint="eastAsia" w:ascii="Courier New" w:hAnsi="Courier New" w:cs="Courier New"/>
          <w:lang w:val="en-US" w:eastAsia="zh-CN"/>
        </w:rPr>
        <w:t>在前端页面采用js定时器</w:t>
      </w:r>
      <w:r>
        <w:rPr>
          <w:rFonts w:hint="default" w:ascii="Courier New" w:hAnsi="Courier New" w:cs="Courier New"/>
          <w:lang w:val="en-US" w:eastAsia="zh-CN"/>
        </w:rPr>
        <w:t>间隔3秒</w:t>
      </w:r>
      <w:r>
        <w:rPr>
          <w:rFonts w:hint="eastAsia" w:ascii="Courier New" w:hAnsi="Courier New" w:cs="Courier New"/>
          <w:lang w:val="en-US" w:eastAsia="zh-CN"/>
        </w:rPr>
        <w:t>发送请求</w:t>
      </w:r>
      <w:r>
        <w:rPr>
          <w:rFonts w:hint="default" w:ascii="Courier New" w:hAnsi="Courier New" w:cs="Courier New"/>
          <w:lang w:val="en-US" w:eastAsia="zh-CN"/>
        </w:rPr>
        <w:t>查询订单，当</w:t>
      </w:r>
      <w:r>
        <w:rPr>
          <w:rFonts w:hint="eastAsia" w:ascii="Courier New" w:hAnsi="Courier New" w:cs="Courier New"/>
          <w:lang w:val="en-US" w:eastAsia="zh-CN"/>
        </w:rPr>
        <w:t>后台</w:t>
      </w:r>
      <w:r>
        <w:rPr>
          <w:rFonts w:hint="default" w:ascii="Courier New" w:hAnsi="Courier New" w:cs="Courier New"/>
          <w:lang w:val="en-US" w:eastAsia="zh-CN"/>
        </w:rPr>
        <w:t>返回状态为</w:t>
      </w:r>
      <w:r>
        <w:rPr>
          <w:rFonts w:hint="eastAsia" w:ascii="Courier New" w:hAnsi="Courier New" w:cs="Courier New"/>
          <w:color w:val="FF0000"/>
          <w:lang w:val="en-US" w:eastAsia="zh-CN"/>
        </w:rPr>
        <w:t>1</w:t>
      </w:r>
      <w:r>
        <w:rPr>
          <w:rFonts w:hint="default" w:ascii="Courier New" w:hAnsi="Courier New" w:cs="Courier New"/>
          <w:lang w:val="en-US" w:eastAsia="zh-CN"/>
        </w:rPr>
        <w:t>时，</w:t>
      </w:r>
      <w:r>
        <w:rPr>
          <w:rFonts w:hint="eastAsia" w:ascii="Courier New" w:hAnsi="Courier New" w:cs="Courier New"/>
          <w:lang w:val="en-US" w:eastAsia="zh-CN"/>
        </w:rPr>
        <w:t>前端自动</w:t>
      </w:r>
      <w:r>
        <w:rPr>
          <w:rFonts w:hint="default" w:ascii="Courier New" w:hAnsi="Courier New" w:cs="Courier New"/>
          <w:lang w:val="en-US" w:eastAsia="zh-CN"/>
        </w:rPr>
        <w:t>跳转到</w:t>
      </w:r>
      <w:r>
        <w:rPr>
          <w:rFonts w:hint="eastAsia" w:ascii="Courier New" w:hAnsi="Courier New" w:cs="Courier New"/>
          <w:lang w:val="en-US" w:eastAsia="zh-CN"/>
        </w:rPr>
        <w:t>支付</w:t>
      </w:r>
      <w:r>
        <w:rPr>
          <w:rFonts w:hint="default" w:ascii="Courier New" w:hAnsi="Courier New" w:cs="Courier New"/>
          <w:lang w:val="en-US" w:eastAsia="zh-CN"/>
        </w:rPr>
        <w:t>成功页面。当</w:t>
      </w:r>
      <w:r>
        <w:rPr>
          <w:rFonts w:hint="eastAsia" w:ascii="Courier New" w:hAnsi="Courier New" w:cs="Courier New"/>
          <w:lang w:val="en-US" w:eastAsia="zh-CN"/>
        </w:rPr>
        <w:t>后台</w:t>
      </w:r>
      <w:r>
        <w:rPr>
          <w:rFonts w:hint="default" w:ascii="Courier New" w:hAnsi="Courier New" w:cs="Courier New"/>
          <w:lang w:val="en-US" w:eastAsia="zh-CN"/>
        </w:rPr>
        <w:t>返回状态为</w:t>
      </w:r>
      <w:r>
        <w:rPr>
          <w:rFonts w:hint="eastAsia" w:ascii="Courier New" w:hAnsi="Courier New" w:cs="Courier New"/>
          <w:color w:val="FF0000"/>
          <w:lang w:val="en-US" w:eastAsia="zh-CN"/>
        </w:rPr>
        <w:t>3</w:t>
      </w:r>
      <w:r>
        <w:rPr>
          <w:rFonts w:hint="default" w:ascii="Courier New" w:hAnsi="Courier New" w:cs="Courier New"/>
          <w:lang w:val="en-US" w:eastAsia="zh-CN"/>
        </w:rPr>
        <w:t>时，</w:t>
      </w:r>
      <w:r>
        <w:rPr>
          <w:rFonts w:hint="eastAsia" w:ascii="Courier New" w:hAnsi="Courier New" w:cs="Courier New"/>
          <w:lang w:val="en-US" w:eastAsia="zh-CN"/>
        </w:rPr>
        <w:t>前端自动</w:t>
      </w:r>
      <w:r>
        <w:rPr>
          <w:rFonts w:hint="default" w:ascii="Courier New" w:hAnsi="Courier New" w:cs="Courier New"/>
          <w:lang w:val="en-US" w:eastAsia="zh-CN"/>
        </w:rPr>
        <w:t>跳转到</w:t>
      </w:r>
      <w:r>
        <w:rPr>
          <w:rFonts w:hint="eastAsia" w:ascii="Courier New" w:hAnsi="Courier New" w:cs="Courier New"/>
          <w:lang w:val="en-US" w:eastAsia="zh-CN"/>
        </w:rPr>
        <w:t>支付失败</w:t>
      </w:r>
      <w:r>
        <w:rPr>
          <w:rFonts w:hint="default" w:ascii="Courier New" w:hAnsi="Courier New" w:cs="Courier New"/>
          <w:lang w:val="en-US"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需用到</w:t>
      </w:r>
      <w:r>
        <w:rPr>
          <w:rFonts w:hint="default" w:ascii="Courier New" w:hAnsi="Courier New" w:cs="Courier New"/>
          <w:lang w:val="en-US" w:eastAsia="zh-CN"/>
        </w:rPr>
        <w:t>js</w:t>
      </w:r>
      <w:r>
        <w:rPr>
          <w:rFonts w:hint="eastAsia" w:ascii="Courier New" w:hAnsi="Courier New" w:cs="Courier New"/>
          <w:lang w:val="en-US" w:eastAsia="zh-CN"/>
        </w:rPr>
        <w:t>的定时器</w:t>
      </w:r>
      <w:r>
        <w:rPr>
          <w:rFonts w:hint="default" w:ascii="Courier New" w:hAnsi="Courier New" w:cs="Courier New"/>
          <w:lang w:val="en-US" w:eastAsia="zh-CN"/>
        </w:rPr>
        <w:t>setI</w:t>
      </w:r>
      <w:r>
        <w:rPr>
          <w:rFonts w:hint="eastAsia" w:ascii="Courier New" w:hAnsi="Courier New" w:cs="Courier New"/>
          <w:lang w:val="en-US" w:eastAsia="zh-CN"/>
        </w:rPr>
        <w:t>nterval</w:t>
      </w:r>
      <w:r>
        <w:rPr>
          <w:rFonts w:hint="default" w:ascii="Courier New" w:hAnsi="Courier New" w:cs="Courier New"/>
          <w:lang w:val="en-US" w:eastAsia="zh-CN"/>
        </w:rPr>
        <w:t>()</w:t>
      </w:r>
      <w:r>
        <w:rPr>
          <w:rFonts w:hint="eastAsia" w:ascii="Courier New" w:hAnsi="Courier New" w:cs="Courier New"/>
          <w:lang w:val="en-US" w:eastAsia="zh-CN"/>
        </w:rPr>
        <w:t>方法。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pinyougou-cart-web\src\main\webapp\js\controller\payController.js，修改</w:t>
      </w:r>
      <w:r>
        <w:rPr>
          <w:rFonts w:hint="default" w:ascii="Courier New" w:hAnsi="Courier New" w:cs="Courier New"/>
          <w:lang w:val="en-US" w:eastAsia="zh-CN"/>
        </w:rPr>
        <w:t>methods的genPayCode方法</w:t>
      </w:r>
      <w:r>
        <w:rPr>
          <w:rFonts w:hint="eastAsia" w:ascii="Courier New" w:hAnsi="Courier New" w:cs="Courier New"/>
          <w:lang w:val="en-US" w:eastAsia="zh-CN"/>
        </w:rPr>
        <w:t>，开启定时器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生成微信支付二维码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genPayCode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"/order/genPayCode"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获取金额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转化成元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money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.totalFee /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100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toFixed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获取订单交易号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outTradeNo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outTradeNo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生成二维码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qr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QRious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element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document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getElementById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'qrious'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size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250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level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'H'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value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: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.codeUrl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         *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开启定时器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第一个参数：调用的函数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第二个参数：时间毫秒数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(3000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毫秒也就是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秒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         * */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timer =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setInterval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发送请求，查询支付状态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.get(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"/order/queryPayStatus?outTradeNo="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  <w:lang w:val="en-US"/>
              </w:rPr>
              <w:t>vue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outTradeNo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).then(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status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== 1){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支付成功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取消定时器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.clearInterval(timer);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"/order/paysuccess.html"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status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== 3){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支付失败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取消定时器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.clearInterval(timer);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"/order/payfail.html"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}, 3000);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controller/Order</w:t>
      </w:r>
      <w:r>
        <w:rPr>
          <w:rFonts w:hint="default" w:ascii="Courier New" w:hAnsi="Courier New" w:cs="Courier New"/>
          <w:lang w:val="en-US" w:eastAsia="zh-CN"/>
        </w:rPr>
        <w:t>Controller.java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查询支付状态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"/queryPayStatus"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Map&lt;String,Integer&gt; queryPayStatus(String outTradeNo){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Map&lt;String,Integer&gt;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调用查询订单接口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 xml:space="preserve">Map&lt;String,String&gt; resMap = </w:t>
            </w:r>
            <w:r>
              <w:rPr>
                <w:rFonts w:hint="default" w:ascii="Courier New" w:hAnsi="Courier New" w:cs="Courier New"/>
                <w:b/>
                <w:color w:val="660E7A"/>
                <w:sz w:val="16"/>
                <w:szCs w:val="16"/>
                <w:shd w:val="clear" w:fill="C7EDCC"/>
              </w:rPr>
              <w:t>weixinPayService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.queryPayStatus(outTradeNo);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(resMap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&amp;&amp; resMap.size()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判断是否支付成功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"SUCCESS"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.equals(resMap.get(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trade_state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"NOTPAY"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.equals(resMap.get(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trade_state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pinyougou-interface\src\main\java\com\pinyougou\service\WeixinPayService.java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查询支付状态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outTradeNo 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String&gt; queryPayStatus(String outTradeNo);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pinyougou-pay-service\src\main\java\com\pinyougou\pay\service\impl\WeixinPayServiceImpl.java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订单查询请求地址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@Value(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"${orderquery}"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orderquery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查询支付状态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outTradeNo 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String&gt; queryPayStatus(String outTradeNo)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集合封装请求参数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 String&gt; param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公众号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"appid"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appid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商户号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"mch_id"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partner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"out_trade_no"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outTradeNo);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随机字符串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param.put(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"nonce_str"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WXPayUtil.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generateNonceStr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根据商户密钥签名生成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XML格式请求参数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String xmlParam = WXPayUtil.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generateSignedXml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(param,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partnerkey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请求参数：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xmlParam);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HttpClientUtils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对象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发送请求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HttpClientUtils client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HttpClientUtils(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发送请求，得到响应数据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String result = client.sendPost(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orderquery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 xmlParam);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响应数据：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result);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将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响应数据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XML格式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转化成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集合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WXPayUtil.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xmlToMap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(result);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6.支付成功页面【显示金额】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现在我们支付成功页面显示的是固定的值，怎么显示真正的支付金额呢？我们这里可以使用页面传参来解决。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pinyougou-cart-web\src\main\webapp\js\controller\payController.js</w:t>
      </w:r>
      <w:r>
        <w:rPr>
          <w:rFonts w:hint="default" w:ascii="Courier New" w:hAnsi="Courier New" w:cs="Courier New"/>
          <w:lang w:val="en-US" w:eastAsia="zh-CN"/>
        </w:rPr>
        <w:t>跳转</w:t>
      </w:r>
      <w:r>
        <w:rPr>
          <w:rFonts w:hint="eastAsia" w:ascii="Courier New" w:hAnsi="Courier New" w:cs="Courier New"/>
          <w:lang w:val="en-US" w:eastAsia="zh-CN"/>
        </w:rPr>
        <w:t>到支付成功</w:t>
      </w:r>
      <w:r>
        <w:rPr>
          <w:rFonts w:hint="default" w:ascii="Courier New" w:hAnsi="Courier New" w:cs="Courier New"/>
          <w:lang w:val="en-US"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时带支付总金额参数：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C8EDCC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开启定时器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第一个参数：调用的函数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第二个参数：时间毫秒数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(3000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毫秒也就是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秒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* 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timer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setInterval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发送请求，查询支付状态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"/order/queryPayStatus?outTradeNo="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color w:val="458383"/>
                <w:sz w:val="24"/>
                <w:szCs w:val="24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outTradeNo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status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支付成功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取消定时器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clearInterval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timer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0"/>
                <w:szCs w:val="20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 xml:space="preserve">"/order/paysuccess.html?money="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+ vue.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money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status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支付失败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取消定时器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clearInterval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timer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"/order/payfail.html"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},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3000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ascii="Courier New" w:hAnsi="Courier New" w:eastAsia="黑体" w:cs="Courier New"/>
          <w:lang w:val="en-US" w:eastAsia="zh-CN"/>
        </w:rPr>
      </w:pPr>
      <w:r>
        <w:rPr>
          <w:rFonts w:hint="eastAsia"/>
          <w:lang w:val="en-US" w:eastAsia="zh-CN"/>
        </w:rPr>
        <w:t>6.2.2页面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pinyougou-cart-web/src/main/webapp/order/</w:t>
      </w:r>
      <w:r>
        <w:rPr>
          <w:rFonts w:hint="default" w:ascii="Courier New" w:hAnsi="Courier New" w:cs="Courier New"/>
          <w:lang w:val="en-US" w:eastAsia="zh-CN"/>
        </w:rPr>
        <w:t>paysuccess.html</w:t>
      </w:r>
      <w:r>
        <w:rPr>
          <w:rFonts w:hint="eastAsia" w:ascii="Courier New" w:hAnsi="Courier New" w:cs="Courier New"/>
          <w:lang w:val="en-US" w:eastAsia="zh-CN"/>
        </w:rPr>
        <w:t>页面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"/js/location.js"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paysuccess.html</w:t>
      </w:r>
      <w:r>
        <w:rPr>
          <w:rFonts w:hint="eastAsia" w:ascii="Courier New" w:hAnsi="Courier New" w:cs="Courier New"/>
          <w:lang w:val="en-US" w:eastAsia="zh-CN"/>
        </w:rPr>
        <w:t>编写</w:t>
      </w:r>
      <w:r>
        <w:rPr>
          <w:rFonts w:hint="default" w:ascii="Courier New" w:hAnsi="Courier New" w:cs="Courier New"/>
          <w:lang w:val="en-US" w:eastAsia="zh-CN"/>
        </w:rPr>
        <w:t>js</w:t>
      </w:r>
      <w:r>
        <w:rPr>
          <w:rFonts w:hint="eastAsia" w:ascii="Courier New" w:hAnsi="Courier New" w:cs="Courier New"/>
          <w:lang w:val="en-US" w:eastAsia="zh-CN"/>
        </w:rPr>
        <w:t>代码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"text/javascript"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重定向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money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: 0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金额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加载用户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loadUsername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定义重定向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6"/>
                <w:szCs w:val="16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6"/>
                <w:szCs w:val="16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6"/>
                <w:szCs w:val="16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i/>
                <w:color w:val="000000"/>
                <w:sz w:val="16"/>
                <w:szCs w:val="16"/>
                <w:shd w:val="clear" w:fill="C8EDCC"/>
              </w:rPr>
              <w:t>encodeURIComponent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6"/>
                <w:szCs w:val="16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.href);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},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获取金额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getMoney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money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getUrlParam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"money"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.loadUsername();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.getMoney();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paysuccess.html</w:t>
      </w:r>
      <w:r>
        <w:rPr>
          <w:rFonts w:hint="eastAsia" w:ascii="Courier New" w:hAnsi="Courier New" w:cs="Courier New"/>
          <w:lang w:val="en-US" w:eastAsia="zh-CN"/>
        </w:rPr>
        <w:t>显示登录用户名</w:t>
      </w:r>
      <w:r>
        <w:rPr>
          <w:rFonts w:hint="default" w:ascii="Courier New" w:hAnsi="Courier New" w:cs="Courier New"/>
          <w:lang w:val="en-US" w:eastAsia="zh-CN"/>
        </w:rPr>
        <w:t>(50行)：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"f-item"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"'http://sso.pinyougou.com/logout?service=' + redirectUrl"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paysuccess.html用表达式显示金额(87行)：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支付金额：￥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  <w:lang w:val="en-US"/>
              </w:rPr>
              <w:t>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oney}}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元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7.品优购【支付日志】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现在</w:t>
      </w:r>
      <w:r>
        <w:rPr>
          <w:rFonts w:hint="eastAsia" w:ascii="Courier New" w:hAnsi="Courier New" w:cs="Courier New"/>
          <w:lang w:val="en-US" w:eastAsia="zh-CN"/>
        </w:rPr>
        <w:t>我们</w:t>
      </w:r>
      <w:r>
        <w:rPr>
          <w:rFonts w:hint="default" w:ascii="Courier New" w:hAnsi="Courier New" w:cs="Courier New"/>
          <w:lang w:val="en-US" w:eastAsia="zh-CN"/>
        </w:rPr>
        <w:t>系统还有</w:t>
      </w:r>
      <w:r>
        <w:rPr>
          <w:rFonts w:hint="eastAsia" w:ascii="Courier New" w:hAnsi="Courier New" w:cs="Courier New"/>
          <w:lang w:val="en-US" w:eastAsia="zh-CN"/>
        </w:rPr>
        <w:t>三</w:t>
      </w:r>
      <w:r>
        <w:rPr>
          <w:rFonts w:hint="default" w:ascii="Courier New" w:hAnsi="Courier New" w:cs="Courier New"/>
          <w:lang w:val="en-US" w:eastAsia="zh-CN"/>
        </w:rPr>
        <w:t>个问题需要解决：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系统中无法查询到支付记录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生成微信支付二维码的订单交易号与金额不能写死。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支付</w:t>
      </w:r>
      <w:r>
        <w:rPr>
          <w:rFonts w:hint="eastAsia" w:ascii="Courier New" w:hAnsi="Courier New" w:cs="Courier New"/>
          <w:lang w:val="en-US" w:eastAsia="zh-CN"/>
        </w:rPr>
        <w:t>成功后，支付状态【支付成功|支付失败】，</w:t>
      </w:r>
      <w:r>
        <w:rPr>
          <w:rFonts w:hint="default" w:ascii="Courier New" w:hAnsi="Courier New" w:cs="Courier New"/>
          <w:lang w:val="en-US" w:eastAsia="zh-CN"/>
        </w:rPr>
        <w:t>订单状态</w:t>
      </w:r>
      <w:r>
        <w:rPr>
          <w:rFonts w:hint="eastAsia" w:ascii="Courier New" w:hAnsi="Courier New" w:cs="Courier New"/>
          <w:lang w:val="en-US" w:eastAsia="zh-CN"/>
        </w:rPr>
        <w:t>【已付款｜未付款】</w:t>
      </w:r>
      <w:r>
        <w:rPr>
          <w:rFonts w:hint="default" w:ascii="Courier New" w:hAnsi="Courier New" w:cs="Courier New"/>
          <w:lang w:val="en-US" w:eastAsia="zh-CN"/>
        </w:rPr>
        <w:t>没有改变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7.2表结构分析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>tb_paylog 支付日志表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out_trade_no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datatime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pay_time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datatime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total_fee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支付金额（分）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transaction_id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trade_state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交易状态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pay_type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支付类型：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1:微信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2:支付宝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3:网银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order_list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订单表ID串，用逗号分隔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7.3插入支付日志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在用户下订单时，判断如果为微信支付，就</w:t>
      </w:r>
      <w:r>
        <w:rPr>
          <w:rFonts w:hint="eastAsia" w:ascii="Courier New" w:hAnsi="Courier New" w:cs="Courier New"/>
          <w:lang w:val="en-US" w:eastAsia="zh-CN"/>
        </w:rPr>
        <w:t>往</w:t>
      </w:r>
      <w:r>
        <w:rPr>
          <w:rFonts w:hint="default" w:ascii="Courier New" w:hAnsi="Courier New" w:cs="Courier New"/>
          <w:lang w:val="en-US" w:eastAsia="zh-CN"/>
        </w:rPr>
        <w:t>支付日志表添加一条记录，信息包括支付总金额、订单ID（多个）、用户ID 、下单时间等信息，支付状态为0（未支付）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生成的支付日志对象放入redis中，以用户ID作为key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7.3.2服务实现层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pinyougou-order-service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/src/main/java/com.pinyougou.order.service.impl/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OrderServiceImpl.java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PayLogMapper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payLogMapper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保存订单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order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订单实体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save(Order order){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根据用户名获取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中购物车数据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List&lt;Cart&gt; carts = (List&lt;Cart&gt;)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.boundValueOps(order.getUserId()).get();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定义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订单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集合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val="en-US" w:eastAsia="zh-CN"/>
              </w:rPr>
              <w:t>(一次支付对应多个订单)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List&lt;String&gt; orderIdList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=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ArrayList&lt;&gt;();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定义多个订单支付的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总金额（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元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）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double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totalMoney = 0;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迭代购物车数据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 cart : carts){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生成订单主键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long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orderId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idWorker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.nextId();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保存数据到订单表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orderMapper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.insertSelective(order1);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记录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订单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id*/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orderIdList.add(String.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valueOf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(orderId));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记录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总金额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totalMoney += money;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判断是否为微信支付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.equals(order.getPaymentType())){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创建支付日志对象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PayLog payLog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PayLog();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生成订单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号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String outTradeNo = String.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valueOf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idWorker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.nextId());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设置订单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号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payLog.setOutTradeNo(outTradeNo);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创建时间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payLog.setCreateTime(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Date());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支付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总金额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分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payLog.setTotalFee((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long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)(totalMoney * 100));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用户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ID 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payLog.setUserId(order.getUserId());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支付状态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payLog.setTradeState(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"0"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/** 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</w:rPr>
              <w:t>订单号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eastAsia="zh-CN"/>
              </w:rPr>
              <w:t>集合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，逗号分隔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String ids = orderIdList.toString().replace("[", "")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2940" w:firstLineChars="14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.replace("]", "").replace(" ","");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eastAsia="zh-CN"/>
              </w:rPr>
              <w:t>设置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</w:rPr>
              <w:t>订单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eastAsia="zh-CN"/>
              </w:rPr>
              <w:t>号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payLog.setOrderList(ids);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支付类型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payLog.setPayType(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往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支付日志表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插入数据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payLogMapper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.insertSelective(payLog);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存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入缓存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6"/>
                <w:szCs w:val="16"/>
                <w:shd w:val="clear" w:fill="C7EDCC"/>
              </w:rPr>
              <w:t>redisTemplate.boundValueOps("payLog_" + order.getUserId()).set(payLog);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删除该用户购物车中的数据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.delete(order.getUserId());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7.4完善支付二维码生成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7.4.1</w:t>
      </w:r>
      <w:r>
        <w:rPr>
          <w:rFonts w:hint="default"/>
          <w:lang w:val="en-US" w:eastAsia="zh-CN"/>
        </w:rPr>
        <w:t>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在生成</w:t>
      </w:r>
      <w:r>
        <w:rPr>
          <w:rFonts w:hint="eastAsia" w:ascii="Courier New" w:hAnsi="Courier New" w:cs="Courier New"/>
          <w:lang w:val="en-US" w:eastAsia="zh-CN"/>
        </w:rPr>
        <w:t>微信</w:t>
      </w:r>
      <w:r>
        <w:rPr>
          <w:rFonts w:hint="default" w:ascii="Courier New" w:hAnsi="Courier New" w:cs="Courier New"/>
          <w:lang w:val="en-US" w:eastAsia="zh-CN"/>
        </w:rPr>
        <w:t>支付二维码时从</w:t>
      </w:r>
      <w:r>
        <w:rPr>
          <w:rFonts w:hint="eastAsia" w:ascii="Courier New" w:hAnsi="Courier New" w:cs="Courier New"/>
          <w:lang w:val="en-US" w:eastAsia="zh-CN"/>
        </w:rPr>
        <w:t>R</w:t>
      </w:r>
      <w:r>
        <w:rPr>
          <w:rFonts w:hint="default" w:ascii="Courier New" w:hAnsi="Courier New" w:cs="Courier New"/>
          <w:lang w:val="en-US" w:eastAsia="zh-CN"/>
        </w:rPr>
        <w:t>edis中</w:t>
      </w:r>
      <w:r>
        <w:rPr>
          <w:rFonts w:hint="eastAsia" w:ascii="Courier New" w:hAnsi="Courier New" w:cs="Courier New"/>
          <w:lang w:val="en-US" w:eastAsia="zh-CN"/>
        </w:rPr>
        <w:t>读</w:t>
      </w:r>
      <w:r>
        <w:rPr>
          <w:rFonts w:hint="default" w:ascii="Courier New" w:hAnsi="Courier New" w:cs="Courier New"/>
          <w:lang w:val="en-US" w:eastAsia="zh-CN"/>
        </w:rPr>
        <w:t>取支付日志对象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eastAsia="zh-CN"/>
        </w:rPr>
        <w:t>得到订</w:t>
      </w:r>
      <w:r>
        <w:rPr>
          <w:rFonts w:hint="eastAsia" w:ascii="Courier New" w:hAnsi="Courier New" w:cs="Courier New"/>
          <w:lang w:eastAsia="zh-CN"/>
        </w:rPr>
        <w:t>单交易</w:t>
      </w:r>
      <w:r>
        <w:rPr>
          <w:rFonts w:hint="default" w:ascii="Courier New" w:hAnsi="Courier New" w:cs="Courier New"/>
          <w:lang w:eastAsia="zh-CN"/>
        </w:rPr>
        <w:t>号和金额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7.4.2控制器层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controller/Order</w:t>
      </w:r>
      <w:r>
        <w:rPr>
          <w:rFonts w:hint="default" w:ascii="Courier New" w:hAnsi="Courier New" w:cs="Courier New"/>
          <w:lang w:val="en-US" w:eastAsia="zh-CN"/>
        </w:rPr>
        <w:t>Controller.java</w:t>
      </w:r>
      <w:r>
        <w:rPr>
          <w:rFonts w:hint="eastAsia" w:ascii="Courier New" w:hAnsi="Courier New" w:cs="Courier New"/>
          <w:lang w:val="en-US" w:eastAsia="zh-CN"/>
        </w:rPr>
        <w:t>，修改genPayCode</w:t>
      </w:r>
      <w:r>
        <w:rPr>
          <w:rFonts w:hint="default" w:ascii="Courier New" w:hAnsi="Courier New" w:cs="Courier New"/>
          <w:lang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生成微信支付二维码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"/genPayCode"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String&gt; genPayCode(HttpServletRequest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userId = request.getRemoteUser();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查询支付日志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PayLog payLog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orderService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.findPayLogFromRedis(userId);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调用生成微信支付二维码服务方法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weixinPayService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.genPay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  <w:t>Code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(payLog.getOutTradeNo(),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           String.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valueOf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(payLog.getTotalFee()));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7.4.3服务接口层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pinyougou-interface\src\main\java\com\pinyougou\service\OrderService.java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根据用户查询支付日志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PayLog findPayLogFromRedis(String userId);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7.4.4服务实现层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pinyougou-order-service\src\main\java\com\pinyougou\order\service\impl\OrderServiceImpl.java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根据用户查询支付日志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PayLog findPayLogFromRedis(String userId){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(PayLog)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.boundValueOps(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"payLog_"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+ userId).get();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7.5.修改支付状态&amp;订单状态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7.5.1</w:t>
      </w:r>
      <w:r>
        <w:rPr>
          <w:rFonts w:hint="default"/>
          <w:lang w:val="en-US" w:eastAsia="zh-CN"/>
        </w:rPr>
        <w:t>实现思路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当用户支付成功后，修改支付日志的支付状态为1（已支付），并记录微信</w:t>
      </w:r>
      <w:r>
        <w:rPr>
          <w:rFonts w:hint="eastAsia" w:ascii="Courier New" w:hAnsi="Courier New" w:cs="Courier New"/>
          <w:lang w:val="en-US" w:eastAsia="zh-CN"/>
        </w:rPr>
        <w:t>支付</w:t>
      </w:r>
      <w:r>
        <w:rPr>
          <w:rFonts w:hint="default" w:ascii="Courier New" w:hAnsi="Courier New" w:cs="Courier New"/>
          <w:lang w:val="en-US" w:eastAsia="zh-CN"/>
        </w:rPr>
        <w:t>传递给我们的交易流水号。根据订单ID（多个）修改订单的状态为2（已付款）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主要</w:t>
      </w:r>
      <w:r>
        <w:rPr>
          <w:rFonts w:hint="eastAsia" w:ascii="Courier New" w:hAnsi="Courier New" w:cs="Courier New"/>
          <w:lang w:val="en-US" w:eastAsia="zh-CN"/>
        </w:rPr>
        <w:t>功能说明</w:t>
      </w:r>
      <w:r>
        <w:rPr>
          <w:rFonts w:hint="default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修改支付日志状态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修改关联的订单状态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清除缓存中的支付日志对象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7.5.2控制器层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controller/Order</w:t>
      </w:r>
      <w:r>
        <w:rPr>
          <w:rFonts w:hint="default" w:ascii="Courier New" w:hAnsi="Courier New" w:cs="Courier New"/>
          <w:lang w:val="en-US" w:eastAsia="zh-CN"/>
        </w:rPr>
        <w:t>Controller.java</w:t>
      </w:r>
      <w:r>
        <w:rPr>
          <w:rFonts w:hint="eastAsia" w:ascii="Courier New" w:hAnsi="Courier New" w:cs="Courier New"/>
          <w:lang w:val="en-US" w:eastAsia="zh-CN"/>
        </w:rPr>
        <w:t>，修改</w:t>
      </w:r>
      <w:r>
        <w:rPr>
          <w:rFonts w:hint="default" w:ascii="Courier New" w:hAnsi="Courier New" w:cs="Courier New"/>
          <w:lang w:val="en-US" w:eastAsia="zh-CN"/>
        </w:rPr>
        <w:t>queryPayStatus</w:t>
      </w:r>
      <w:r>
        <w:rPr>
          <w:rFonts w:hint="eastAsia" w:ascii="Courier New" w:hAnsi="Courier New" w:cs="Courier New"/>
          <w:lang w:val="en-US" w:eastAsia="zh-CN"/>
        </w:rPr>
        <w:t>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查询支付状态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"/queryPayStatus"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Map&lt;String,Integer&gt; queryPayStatus(String outTradeNo){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Map&lt;String,Integer&gt;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调用查询订单接口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 xml:space="preserve">Map&lt;String,String&gt; resMap = </w:t>
            </w:r>
            <w:r>
              <w:rPr>
                <w:rFonts w:hint="default" w:ascii="Courier New" w:hAnsi="Courier New" w:cs="Courier New"/>
                <w:b/>
                <w:color w:val="660E7A"/>
                <w:sz w:val="16"/>
                <w:szCs w:val="16"/>
                <w:shd w:val="clear" w:fill="C7EDCC"/>
              </w:rPr>
              <w:t>weixinPayService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.queryPayStatus(outTradeNo);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(resMap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&amp;&amp; resMap.size()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判断是否支付成功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"SUCCESS"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.equals(resMap.get(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"trade_state"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修改订单状态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orderService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.updateOrderStatus(outTradeNo,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            resMap.get(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"transaction_id"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"NOTPAY"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.equals(resMap.get(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"trade_state"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7.5.3服务接口层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pinyougou-interface\src\main\java\com\pinyougou\service\OrderService.java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新增方法：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修改订单状态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outTradeNo 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transactionId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微信交易流水号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updateOrderStatus(String outTradeNo, String transactionId);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7.5.4服务实现层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pinyougou-order-service\src\main\java\com\pinyougou\order\service\impl\OrderServiceImpl.java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修改订单状态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outTradeNo 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transactionId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微信交易流水号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updateOrderStatus(String outTradeNo, String transactionId){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FF0000"/>
                <w:sz w:val="21"/>
                <w:szCs w:val="21"/>
                <w:shd w:val="clear" w:fill="C7EDCC"/>
              </w:rPr>
              <w:t xml:space="preserve">修改支付日志状态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PayLog payLog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payLogMapper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.selectByPrimaryKey(outTradeNo);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payLog.setPayTime(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payLog.setTradeState(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已支付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payLog.setTransactionId(transactionId);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交易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流水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号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payLogMapper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.updateByPrimaryKeySelective(payLog);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FF0000"/>
                <w:sz w:val="21"/>
                <w:szCs w:val="21"/>
                <w:shd w:val="clear" w:fill="C7EDCC"/>
              </w:rPr>
              <w:t xml:space="preserve">修改订单状态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String[] orderIds = payLog.getOrderList().split(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","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);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18"/>
                <w:szCs w:val="18"/>
                <w:shd w:val="clear" w:fill="C7EDCC"/>
              </w:rPr>
              <w:t>订单号列表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循环订单号数组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 orderId : orderIds){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Order order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order.setOrderId(Long.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valueOf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(orderId));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order.setPaymentTime(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Date());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支付时间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order.setStatus(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已付款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orderMapper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.updateByPrimaryKeySelective(order);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清除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缓存数据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.delete(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"payLog_"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payLog.getUserId());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8.显示登录用户名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支付失败页面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pinyougou-cart-web/src/main/webapp/order/</w:t>
      </w:r>
      <w:r>
        <w:rPr>
          <w:rFonts w:hint="default" w:ascii="Courier New" w:hAnsi="Courier New" w:cs="Courier New"/>
          <w:lang w:val="en-US" w:eastAsia="zh-CN"/>
        </w:rPr>
        <w:t>payfail.html：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"text/javascript"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''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重定向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加载用户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loadUsername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定义重定向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8EDCC"/>
              </w:rPr>
              <w:t>encodeURIComponent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.href);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loadUsername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"f-item"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"'http://sso.pinyougou.com/logout?service=' + redirectUrl"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5B232"/>
    <w:multiLevelType w:val="singleLevel"/>
    <w:tmpl w:val="8535B2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BFC57D"/>
    <w:multiLevelType w:val="singleLevel"/>
    <w:tmpl w:val="8EBFC5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07EC6C3"/>
    <w:multiLevelType w:val="singleLevel"/>
    <w:tmpl w:val="907EC6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75ADE36"/>
    <w:multiLevelType w:val="singleLevel"/>
    <w:tmpl w:val="975ADE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4E1ECAE"/>
    <w:multiLevelType w:val="singleLevel"/>
    <w:tmpl w:val="A4E1EC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5DEF13A"/>
    <w:multiLevelType w:val="singleLevel"/>
    <w:tmpl w:val="A5DEF13A"/>
    <w:lvl w:ilvl="0" w:tentative="0">
      <w:start w:val="2"/>
      <w:numFmt w:val="upperLetter"/>
      <w:suff w:val="space"/>
      <w:lvlText w:val="%1."/>
      <w:lvlJc w:val="left"/>
    </w:lvl>
  </w:abstractNum>
  <w:abstractNum w:abstractNumId="6">
    <w:nsid w:val="A7D4A7A3"/>
    <w:multiLevelType w:val="singleLevel"/>
    <w:tmpl w:val="A7D4A7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5C53D5A"/>
    <w:multiLevelType w:val="singleLevel"/>
    <w:tmpl w:val="D5C53D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C1AEF88"/>
    <w:multiLevelType w:val="singleLevel"/>
    <w:tmpl w:val="FC1AEF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4E62DA2"/>
    <w:multiLevelType w:val="singleLevel"/>
    <w:tmpl w:val="04E62D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9131DC8"/>
    <w:multiLevelType w:val="multilevel"/>
    <w:tmpl w:val="19131D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2206A4FF"/>
    <w:multiLevelType w:val="singleLevel"/>
    <w:tmpl w:val="2206A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BA35151"/>
    <w:multiLevelType w:val="singleLevel"/>
    <w:tmpl w:val="2BA351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10EB428"/>
    <w:multiLevelType w:val="singleLevel"/>
    <w:tmpl w:val="410EB4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9E0BB16"/>
    <w:multiLevelType w:val="singleLevel"/>
    <w:tmpl w:val="59E0BB1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61754871"/>
    <w:multiLevelType w:val="singleLevel"/>
    <w:tmpl w:val="617548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6BFF5A7B"/>
    <w:multiLevelType w:val="multilevel"/>
    <w:tmpl w:val="6BFF5A7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8">
    <w:nsid w:val="7B50C9DF"/>
    <w:multiLevelType w:val="singleLevel"/>
    <w:tmpl w:val="7B50C9D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8"/>
  </w:num>
  <w:num w:numId="5">
    <w:abstractNumId w:val="5"/>
  </w:num>
  <w:num w:numId="6">
    <w:abstractNumId w:val="14"/>
  </w:num>
  <w:num w:numId="7">
    <w:abstractNumId w:val="16"/>
  </w:num>
  <w:num w:numId="8">
    <w:abstractNumId w:val="12"/>
  </w:num>
  <w:num w:numId="9">
    <w:abstractNumId w:val="7"/>
  </w:num>
  <w:num w:numId="10">
    <w:abstractNumId w:val="9"/>
  </w:num>
  <w:num w:numId="11">
    <w:abstractNumId w:val="2"/>
  </w:num>
  <w:num w:numId="12">
    <w:abstractNumId w:val="4"/>
  </w:num>
  <w:num w:numId="13">
    <w:abstractNumId w:val="11"/>
  </w:num>
  <w:num w:numId="14">
    <w:abstractNumId w:val="0"/>
  </w:num>
  <w:num w:numId="15">
    <w:abstractNumId w:val="8"/>
  </w:num>
  <w:num w:numId="16">
    <w:abstractNumId w:val="15"/>
  </w:num>
  <w:num w:numId="17">
    <w:abstractNumId w:val="1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3D2B"/>
    <w:rsid w:val="000D2123"/>
    <w:rsid w:val="000D6273"/>
    <w:rsid w:val="001116C7"/>
    <w:rsid w:val="00113784"/>
    <w:rsid w:val="001326D5"/>
    <w:rsid w:val="00160007"/>
    <w:rsid w:val="0018522E"/>
    <w:rsid w:val="001A12B7"/>
    <w:rsid w:val="001C591E"/>
    <w:rsid w:val="00203578"/>
    <w:rsid w:val="00206DC3"/>
    <w:rsid w:val="00213189"/>
    <w:rsid w:val="00243C14"/>
    <w:rsid w:val="0027442C"/>
    <w:rsid w:val="00276315"/>
    <w:rsid w:val="00281FF9"/>
    <w:rsid w:val="0028568C"/>
    <w:rsid w:val="002A5D9B"/>
    <w:rsid w:val="002B2949"/>
    <w:rsid w:val="002C2A94"/>
    <w:rsid w:val="002C56D9"/>
    <w:rsid w:val="002E3807"/>
    <w:rsid w:val="00306C9D"/>
    <w:rsid w:val="00310732"/>
    <w:rsid w:val="003369A9"/>
    <w:rsid w:val="003474FF"/>
    <w:rsid w:val="00347E92"/>
    <w:rsid w:val="00393665"/>
    <w:rsid w:val="003A0509"/>
    <w:rsid w:val="003A5484"/>
    <w:rsid w:val="003B0329"/>
    <w:rsid w:val="003D6C96"/>
    <w:rsid w:val="003E551A"/>
    <w:rsid w:val="003E7B4B"/>
    <w:rsid w:val="00405085"/>
    <w:rsid w:val="0041414A"/>
    <w:rsid w:val="00415DB8"/>
    <w:rsid w:val="00422752"/>
    <w:rsid w:val="00432431"/>
    <w:rsid w:val="00460949"/>
    <w:rsid w:val="004B00FF"/>
    <w:rsid w:val="004D5E22"/>
    <w:rsid w:val="00517EAC"/>
    <w:rsid w:val="005237AA"/>
    <w:rsid w:val="00525F33"/>
    <w:rsid w:val="005520F4"/>
    <w:rsid w:val="00563324"/>
    <w:rsid w:val="00563F41"/>
    <w:rsid w:val="00564890"/>
    <w:rsid w:val="0057053A"/>
    <w:rsid w:val="005920D0"/>
    <w:rsid w:val="005B4D72"/>
    <w:rsid w:val="005E6D3D"/>
    <w:rsid w:val="00605820"/>
    <w:rsid w:val="006541CC"/>
    <w:rsid w:val="00657F85"/>
    <w:rsid w:val="00666EE2"/>
    <w:rsid w:val="00671B89"/>
    <w:rsid w:val="006960F8"/>
    <w:rsid w:val="006B5B69"/>
    <w:rsid w:val="006B7E4E"/>
    <w:rsid w:val="006C7E09"/>
    <w:rsid w:val="006F7453"/>
    <w:rsid w:val="00707BC7"/>
    <w:rsid w:val="00722CD8"/>
    <w:rsid w:val="00746034"/>
    <w:rsid w:val="00753F4C"/>
    <w:rsid w:val="007635A6"/>
    <w:rsid w:val="007723AD"/>
    <w:rsid w:val="00792DD6"/>
    <w:rsid w:val="007D66FF"/>
    <w:rsid w:val="007D6999"/>
    <w:rsid w:val="007E1E60"/>
    <w:rsid w:val="0081607D"/>
    <w:rsid w:val="00843869"/>
    <w:rsid w:val="00855538"/>
    <w:rsid w:val="008635B3"/>
    <w:rsid w:val="00882AFC"/>
    <w:rsid w:val="008C1479"/>
    <w:rsid w:val="008D6DB7"/>
    <w:rsid w:val="008E02CD"/>
    <w:rsid w:val="008E3EFD"/>
    <w:rsid w:val="0091592B"/>
    <w:rsid w:val="0096019F"/>
    <w:rsid w:val="00984A06"/>
    <w:rsid w:val="00990674"/>
    <w:rsid w:val="009B7BE7"/>
    <w:rsid w:val="009D09CA"/>
    <w:rsid w:val="009D2C95"/>
    <w:rsid w:val="009D452B"/>
    <w:rsid w:val="009E2BC4"/>
    <w:rsid w:val="009E3D11"/>
    <w:rsid w:val="00A14290"/>
    <w:rsid w:val="00A23F6E"/>
    <w:rsid w:val="00A2687E"/>
    <w:rsid w:val="00A40A60"/>
    <w:rsid w:val="00A424F0"/>
    <w:rsid w:val="00A56E9F"/>
    <w:rsid w:val="00A806BF"/>
    <w:rsid w:val="00A82DE7"/>
    <w:rsid w:val="00AB03B8"/>
    <w:rsid w:val="00AB27FE"/>
    <w:rsid w:val="00AB551A"/>
    <w:rsid w:val="00AE06BC"/>
    <w:rsid w:val="00B24198"/>
    <w:rsid w:val="00B41C35"/>
    <w:rsid w:val="00B42086"/>
    <w:rsid w:val="00B64115"/>
    <w:rsid w:val="00B96355"/>
    <w:rsid w:val="00B96C5E"/>
    <w:rsid w:val="00BD2571"/>
    <w:rsid w:val="00BE4E1D"/>
    <w:rsid w:val="00BF220C"/>
    <w:rsid w:val="00C061BD"/>
    <w:rsid w:val="00C15378"/>
    <w:rsid w:val="00C30059"/>
    <w:rsid w:val="00C33D53"/>
    <w:rsid w:val="00C52430"/>
    <w:rsid w:val="00C55601"/>
    <w:rsid w:val="00C62397"/>
    <w:rsid w:val="00C7215F"/>
    <w:rsid w:val="00C95A6D"/>
    <w:rsid w:val="00CB77EE"/>
    <w:rsid w:val="00CC3747"/>
    <w:rsid w:val="00D0041A"/>
    <w:rsid w:val="00D03751"/>
    <w:rsid w:val="00D04B26"/>
    <w:rsid w:val="00D063A3"/>
    <w:rsid w:val="00D32D73"/>
    <w:rsid w:val="00D4066A"/>
    <w:rsid w:val="00D50590"/>
    <w:rsid w:val="00D62360"/>
    <w:rsid w:val="00D752CA"/>
    <w:rsid w:val="00D976AF"/>
    <w:rsid w:val="00DA2008"/>
    <w:rsid w:val="00DA25C9"/>
    <w:rsid w:val="00DB3FE4"/>
    <w:rsid w:val="00DB4463"/>
    <w:rsid w:val="00DC2543"/>
    <w:rsid w:val="00DD745A"/>
    <w:rsid w:val="00DE1798"/>
    <w:rsid w:val="00DE4D4B"/>
    <w:rsid w:val="00E0161E"/>
    <w:rsid w:val="00E0454B"/>
    <w:rsid w:val="00E34FF4"/>
    <w:rsid w:val="00E651FF"/>
    <w:rsid w:val="00E926C9"/>
    <w:rsid w:val="00EA215F"/>
    <w:rsid w:val="00EA6E88"/>
    <w:rsid w:val="00EB4F48"/>
    <w:rsid w:val="00EF534B"/>
    <w:rsid w:val="00F1319B"/>
    <w:rsid w:val="00F17FFE"/>
    <w:rsid w:val="00F57D57"/>
    <w:rsid w:val="00F64BFB"/>
    <w:rsid w:val="00FB0256"/>
    <w:rsid w:val="00FB1ADD"/>
    <w:rsid w:val="00FC5EFF"/>
    <w:rsid w:val="00FE0B71"/>
    <w:rsid w:val="00FE3DAC"/>
    <w:rsid w:val="00FF1D87"/>
    <w:rsid w:val="01002819"/>
    <w:rsid w:val="010227C4"/>
    <w:rsid w:val="01025B32"/>
    <w:rsid w:val="010521D3"/>
    <w:rsid w:val="01086055"/>
    <w:rsid w:val="01092E94"/>
    <w:rsid w:val="01094461"/>
    <w:rsid w:val="010A711C"/>
    <w:rsid w:val="010C2936"/>
    <w:rsid w:val="010D410D"/>
    <w:rsid w:val="01116DD1"/>
    <w:rsid w:val="011177CE"/>
    <w:rsid w:val="01125F2D"/>
    <w:rsid w:val="01132839"/>
    <w:rsid w:val="01142F4D"/>
    <w:rsid w:val="0115219E"/>
    <w:rsid w:val="01165257"/>
    <w:rsid w:val="01190602"/>
    <w:rsid w:val="011A12FA"/>
    <w:rsid w:val="011A43A4"/>
    <w:rsid w:val="011F206B"/>
    <w:rsid w:val="012235F5"/>
    <w:rsid w:val="01241418"/>
    <w:rsid w:val="01242C2A"/>
    <w:rsid w:val="01250EBE"/>
    <w:rsid w:val="012628B2"/>
    <w:rsid w:val="01267049"/>
    <w:rsid w:val="01271857"/>
    <w:rsid w:val="01274800"/>
    <w:rsid w:val="01275603"/>
    <w:rsid w:val="012838B3"/>
    <w:rsid w:val="01293CE2"/>
    <w:rsid w:val="012A444B"/>
    <w:rsid w:val="012A7DB2"/>
    <w:rsid w:val="012B1C52"/>
    <w:rsid w:val="012B4ECE"/>
    <w:rsid w:val="012B7048"/>
    <w:rsid w:val="012F307A"/>
    <w:rsid w:val="012F62C6"/>
    <w:rsid w:val="01304DEE"/>
    <w:rsid w:val="013C5A1D"/>
    <w:rsid w:val="013D74D8"/>
    <w:rsid w:val="01423E0C"/>
    <w:rsid w:val="01427D04"/>
    <w:rsid w:val="01432AA5"/>
    <w:rsid w:val="014675A8"/>
    <w:rsid w:val="014C2449"/>
    <w:rsid w:val="014D5673"/>
    <w:rsid w:val="014E1F24"/>
    <w:rsid w:val="014F2531"/>
    <w:rsid w:val="01570088"/>
    <w:rsid w:val="015B2996"/>
    <w:rsid w:val="015B3198"/>
    <w:rsid w:val="015C7B06"/>
    <w:rsid w:val="015D6370"/>
    <w:rsid w:val="015F2F6B"/>
    <w:rsid w:val="015F456D"/>
    <w:rsid w:val="01640C55"/>
    <w:rsid w:val="01661093"/>
    <w:rsid w:val="01672E1E"/>
    <w:rsid w:val="0168362F"/>
    <w:rsid w:val="01691960"/>
    <w:rsid w:val="016A486C"/>
    <w:rsid w:val="016B1043"/>
    <w:rsid w:val="016D1DF6"/>
    <w:rsid w:val="01726F06"/>
    <w:rsid w:val="01743BC3"/>
    <w:rsid w:val="01753559"/>
    <w:rsid w:val="017670F7"/>
    <w:rsid w:val="01767EDE"/>
    <w:rsid w:val="01782567"/>
    <w:rsid w:val="017A63C6"/>
    <w:rsid w:val="017C5560"/>
    <w:rsid w:val="017E5DB5"/>
    <w:rsid w:val="017F4A55"/>
    <w:rsid w:val="01801936"/>
    <w:rsid w:val="01825F61"/>
    <w:rsid w:val="01855A7A"/>
    <w:rsid w:val="01863F78"/>
    <w:rsid w:val="0189708C"/>
    <w:rsid w:val="018B34B4"/>
    <w:rsid w:val="018C0E96"/>
    <w:rsid w:val="01905B9E"/>
    <w:rsid w:val="01916C42"/>
    <w:rsid w:val="01954B32"/>
    <w:rsid w:val="0199104C"/>
    <w:rsid w:val="019A3EF9"/>
    <w:rsid w:val="019C316F"/>
    <w:rsid w:val="019E773B"/>
    <w:rsid w:val="019F0031"/>
    <w:rsid w:val="019F5E04"/>
    <w:rsid w:val="01A12459"/>
    <w:rsid w:val="01A16CB7"/>
    <w:rsid w:val="01A42311"/>
    <w:rsid w:val="01A44421"/>
    <w:rsid w:val="01A53E1A"/>
    <w:rsid w:val="01A577C8"/>
    <w:rsid w:val="01AC6337"/>
    <w:rsid w:val="01AD116A"/>
    <w:rsid w:val="01AD62C6"/>
    <w:rsid w:val="01AF569F"/>
    <w:rsid w:val="01B419A1"/>
    <w:rsid w:val="01B75599"/>
    <w:rsid w:val="01B75E27"/>
    <w:rsid w:val="01B86E66"/>
    <w:rsid w:val="01BC1B14"/>
    <w:rsid w:val="01BD3205"/>
    <w:rsid w:val="01C5361B"/>
    <w:rsid w:val="01C57B7B"/>
    <w:rsid w:val="01C92F53"/>
    <w:rsid w:val="01CA1F40"/>
    <w:rsid w:val="01CA32A4"/>
    <w:rsid w:val="01CA35D4"/>
    <w:rsid w:val="01CA4A9E"/>
    <w:rsid w:val="01CA6F1D"/>
    <w:rsid w:val="01CB49A0"/>
    <w:rsid w:val="01CC0C23"/>
    <w:rsid w:val="01CD03EC"/>
    <w:rsid w:val="01CD2913"/>
    <w:rsid w:val="01CE0506"/>
    <w:rsid w:val="01D10161"/>
    <w:rsid w:val="01D1412C"/>
    <w:rsid w:val="01D34E40"/>
    <w:rsid w:val="01D55853"/>
    <w:rsid w:val="01D64D15"/>
    <w:rsid w:val="01D80188"/>
    <w:rsid w:val="01D83EDB"/>
    <w:rsid w:val="01DA6EF5"/>
    <w:rsid w:val="01DC2F68"/>
    <w:rsid w:val="01DC5253"/>
    <w:rsid w:val="01DD19E2"/>
    <w:rsid w:val="01DE1AC6"/>
    <w:rsid w:val="01E044CB"/>
    <w:rsid w:val="01E10C3C"/>
    <w:rsid w:val="01E14656"/>
    <w:rsid w:val="01E21E2A"/>
    <w:rsid w:val="01E27A79"/>
    <w:rsid w:val="01E7378A"/>
    <w:rsid w:val="01EA5254"/>
    <w:rsid w:val="01EC5C13"/>
    <w:rsid w:val="01ED64C3"/>
    <w:rsid w:val="01EE79B9"/>
    <w:rsid w:val="01F0233C"/>
    <w:rsid w:val="01F37601"/>
    <w:rsid w:val="01F44DCD"/>
    <w:rsid w:val="01FA6AD6"/>
    <w:rsid w:val="01FB49DD"/>
    <w:rsid w:val="01FD03B9"/>
    <w:rsid w:val="01FE5F04"/>
    <w:rsid w:val="020041D5"/>
    <w:rsid w:val="020520DA"/>
    <w:rsid w:val="02076D74"/>
    <w:rsid w:val="02085010"/>
    <w:rsid w:val="020C7C18"/>
    <w:rsid w:val="020F1C83"/>
    <w:rsid w:val="020F75AE"/>
    <w:rsid w:val="021441A4"/>
    <w:rsid w:val="021575F4"/>
    <w:rsid w:val="021A3580"/>
    <w:rsid w:val="021C4B2B"/>
    <w:rsid w:val="021E74A8"/>
    <w:rsid w:val="02207CF1"/>
    <w:rsid w:val="02254115"/>
    <w:rsid w:val="0225693E"/>
    <w:rsid w:val="022A0646"/>
    <w:rsid w:val="022C21AB"/>
    <w:rsid w:val="022F18A2"/>
    <w:rsid w:val="023100D7"/>
    <w:rsid w:val="02334ECE"/>
    <w:rsid w:val="02344B00"/>
    <w:rsid w:val="02362B50"/>
    <w:rsid w:val="02363BBC"/>
    <w:rsid w:val="023713FC"/>
    <w:rsid w:val="023C3D0F"/>
    <w:rsid w:val="023D120D"/>
    <w:rsid w:val="02406985"/>
    <w:rsid w:val="02433AF5"/>
    <w:rsid w:val="02436CE0"/>
    <w:rsid w:val="0245091E"/>
    <w:rsid w:val="024614E0"/>
    <w:rsid w:val="024C3E8C"/>
    <w:rsid w:val="024E37E6"/>
    <w:rsid w:val="02500F88"/>
    <w:rsid w:val="02504584"/>
    <w:rsid w:val="02556C44"/>
    <w:rsid w:val="02561D0E"/>
    <w:rsid w:val="025C5D36"/>
    <w:rsid w:val="025E60AA"/>
    <w:rsid w:val="025F72D7"/>
    <w:rsid w:val="0264382D"/>
    <w:rsid w:val="026532C5"/>
    <w:rsid w:val="02660EA5"/>
    <w:rsid w:val="026807FA"/>
    <w:rsid w:val="026A3CA6"/>
    <w:rsid w:val="026B255A"/>
    <w:rsid w:val="026B4880"/>
    <w:rsid w:val="026D50A6"/>
    <w:rsid w:val="02752D9C"/>
    <w:rsid w:val="02765A79"/>
    <w:rsid w:val="02797C22"/>
    <w:rsid w:val="027B5067"/>
    <w:rsid w:val="02800078"/>
    <w:rsid w:val="0280717C"/>
    <w:rsid w:val="0283776F"/>
    <w:rsid w:val="028F68F1"/>
    <w:rsid w:val="02937DEA"/>
    <w:rsid w:val="02941177"/>
    <w:rsid w:val="02950127"/>
    <w:rsid w:val="02973768"/>
    <w:rsid w:val="029A0019"/>
    <w:rsid w:val="029A2042"/>
    <w:rsid w:val="029B3C10"/>
    <w:rsid w:val="029C4E8B"/>
    <w:rsid w:val="029D4840"/>
    <w:rsid w:val="029D5ED4"/>
    <w:rsid w:val="029E39CF"/>
    <w:rsid w:val="029E65A9"/>
    <w:rsid w:val="02A67652"/>
    <w:rsid w:val="02A907B0"/>
    <w:rsid w:val="02A90AE3"/>
    <w:rsid w:val="02AA0578"/>
    <w:rsid w:val="02AC77E5"/>
    <w:rsid w:val="02AD03A2"/>
    <w:rsid w:val="02B22179"/>
    <w:rsid w:val="02B23D0A"/>
    <w:rsid w:val="02B311B6"/>
    <w:rsid w:val="02B36E60"/>
    <w:rsid w:val="02B45A82"/>
    <w:rsid w:val="02B93706"/>
    <w:rsid w:val="02BA5C38"/>
    <w:rsid w:val="02BB2951"/>
    <w:rsid w:val="02BC76A0"/>
    <w:rsid w:val="02BF07FD"/>
    <w:rsid w:val="02C54C11"/>
    <w:rsid w:val="02C80DF2"/>
    <w:rsid w:val="02CC5E6D"/>
    <w:rsid w:val="02CC661E"/>
    <w:rsid w:val="02CE3884"/>
    <w:rsid w:val="02CE65EF"/>
    <w:rsid w:val="02D621AD"/>
    <w:rsid w:val="02D8021F"/>
    <w:rsid w:val="02D81733"/>
    <w:rsid w:val="02D87EB4"/>
    <w:rsid w:val="02DB7D37"/>
    <w:rsid w:val="02DD174E"/>
    <w:rsid w:val="02DD28EC"/>
    <w:rsid w:val="02DD2953"/>
    <w:rsid w:val="02DD3EA7"/>
    <w:rsid w:val="02DE626E"/>
    <w:rsid w:val="02E263D0"/>
    <w:rsid w:val="02E9524F"/>
    <w:rsid w:val="02EB415F"/>
    <w:rsid w:val="02EF23F4"/>
    <w:rsid w:val="02F11E47"/>
    <w:rsid w:val="02F80587"/>
    <w:rsid w:val="02F92218"/>
    <w:rsid w:val="02FC13AA"/>
    <w:rsid w:val="02FC5FA1"/>
    <w:rsid w:val="02FC7D71"/>
    <w:rsid w:val="03023690"/>
    <w:rsid w:val="030272B6"/>
    <w:rsid w:val="03027F19"/>
    <w:rsid w:val="03054473"/>
    <w:rsid w:val="03060B62"/>
    <w:rsid w:val="030634BB"/>
    <w:rsid w:val="030814E0"/>
    <w:rsid w:val="030B3033"/>
    <w:rsid w:val="030C0F03"/>
    <w:rsid w:val="030D4348"/>
    <w:rsid w:val="030E5805"/>
    <w:rsid w:val="03186258"/>
    <w:rsid w:val="031970EF"/>
    <w:rsid w:val="032539BE"/>
    <w:rsid w:val="032B3B21"/>
    <w:rsid w:val="0331404E"/>
    <w:rsid w:val="033335BE"/>
    <w:rsid w:val="033501B1"/>
    <w:rsid w:val="033602C3"/>
    <w:rsid w:val="03365CE0"/>
    <w:rsid w:val="0337693A"/>
    <w:rsid w:val="03393EA4"/>
    <w:rsid w:val="033978BE"/>
    <w:rsid w:val="033F6ACB"/>
    <w:rsid w:val="03446DD1"/>
    <w:rsid w:val="03462B77"/>
    <w:rsid w:val="03473287"/>
    <w:rsid w:val="03485289"/>
    <w:rsid w:val="03487F1B"/>
    <w:rsid w:val="034A2613"/>
    <w:rsid w:val="034B40BA"/>
    <w:rsid w:val="034C526D"/>
    <w:rsid w:val="034F4852"/>
    <w:rsid w:val="035044B1"/>
    <w:rsid w:val="035054E2"/>
    <w:rsid w:val="035200F4"/>
    <w:rsid w:val="03573B43"/>
    <w:rsid w:val="0358382C"/>
    <w:rsid w:val="03586F79"/>
    <w:rsid w:val="03594DCF"/>
    <w:rsid w:val="03597365"/>
    <w:rsid w:val="035B2B36"/>
    <w:rsid w:val="035F46A0"/>
    <w:rsid w:val="03601673"/>
    <w:rsid w:val="036529DC"/>
    <w:rsid w:val="03655C15"/>
    <w:rsid w:val="03685A57"/>
    <w:rsid w:val="03686E3D"/>
    <w:rsid w:val="03691C01"/>
    <w:rsid w:val="036C4C7D"/>
    <w:rsid w:val="036F0C72"/>
    <w:rsid w:val="036F1521"/>
    <w:rsid w:val="036F2F40"/>
    <w:rsid w:val="036F5EE8"/>
    <w:rsid w:val="037171A9"/>
    <w:rsid w:val="03730883"/>
    <w:rsid w:val="03742D1B"/>
    <w:rsid w:val="037440D0"/>
    <w:rsid w:val="037714A9"/>
    <w:rsid w:val="03774B65"/>
    <w:rsid w:val="037A71D6"/>
    <w:rsid w:val="037C2ADA"/>
    <w:rsid w:val="037D5B60"/>
    <w:rsid w:val="038026D8"/>
    <w:rsid w:val="038172A5"/>
    <w:rsid w:val="038305F8"/>
    <w:rsid w:val="038368C9"/>
    <w:rsid w:val="0384013C"/>
    <w:rsid w:val="038939AC"/>
    <w:rsid w:val="038A1495"/>
    <w:rsid w:val="038A64B0"/>
    <w:rsid w:val="038B067C"/>
    <w:rsid w:val="038B5B37"/>
    <w:rsid w:val="038C08A6"/>
    <w:rsid w:val="038C2C9A"/>
    <w:rsid w:val="03932E23"/>
    <w:rsid w:val="0394584A"/>
    <w:rsid w:val="03960E21"/>
    <w:rsid w:val="039804E4"/>
    <w:rsid w:val="03981B9D"/>
    <w:rsid w:val="03984D57"/>
    <w:rsid w:val="03990830"/>
    <w:rsid w:val="039C30C4"/>
    <w:rsid w:val="03A2619B"/>
    <w:rsid w:val="03A27AE8"/>
    <w:rsid w:val="03A312F1"/>
    <w:rsid w:val="03A31BF5"/>
    <w:rsid w:val="03A9785F"/>
    <w:rsid w:val="03AB4080"/>
    <w:rsid w:val="03AE6177"/>
    <w:rsid w:val="03B3297C"/>
    <w:rsid w:val="03B84FD0"/>
    <w:rsid w:val="03BC3771"/>
    <w:rsid w:val="03BD1195"/>
    <w:rsid w:val="03C04050"/>
    <w:rsid w:val="03C310B8"/>
    <w:rsid w:val="03C459F5"/>
    <w:rsid w:val="03C625C2"/>
    <w:rsid w:val="03C74570"/>
    <w:rsid w:val="03CD721A"/>
    <w:rsid w:val="03D00C65"/>
    <w:rsid w:val="03D14771"/>
    <w:rsid w:val="03D34F4D"/>
    <w:rsid w:val="03D45F69"/>
    <w:rsid w:val="03D84B7F"/>
    <w:rsid w:val="03DA1FD9"/>
    <w:rsid w:val="03DD4EAB"/>
    <w:rsid w:val="03E2324F"/>
    <w:rsid w:val="03E439E8"/>
    <w:rsid w:val="03E65FA6"/>
    <w:rsid w:val="03E827C9"/>
    <w:rsid w:val="03E83ABF"/>
    <w:rsid w:val="03EA571C"/>
    <w:rsid w:val="03F4474C"/>
    <w:rsid w:val="03F60529"/>
    <w:rsid w:val="03FA1C22"/>
    <w:rsid w:val="03FC10BF"/>
    <w:rsid w:val="03FE4767"/>
    <w:rsid w:val="04003FA9"/>
    <w:rsid w:val="04010993"/>
    <w:rsid w:val="0401728E"/>
    <w:rsid w:val="04042CA4"/>
    <w:rsid w:val="04063A9D"/>
    <w:rsid w:val="04082F0F"/>
    <w:rsid w:val="040B6027"/>
    <w:rsid w:val="040B6F2A"/>
    <w:rsid w:val="040B748B"/>
    <w:rsid w:val="040D470E"/>
    <w:rsid w:val="04134B02"/>
    <w:rsid w:val="04134C93"/>
    <w:rsid w:val="0414374C"/>
    <w:rsid w:val="041915DA"/>
    <w:rsid w:val="041A6308"/>
    <w:rsid w:val="041F3510"/>
    <w:rsid w:val="04235270"/>
    <w:rsid w:val="04277D52"/>
    <w:rsid w:val="04280B44"/>
    <w:rsid w:val="04290B80"/>
    <w:rsid w:val="042970C2"/>
    <w:rsid w:val="042D1C60"/>
    <w:rsid w:val="042D5D16"/>
    <w:rsid w:val="04303BDB"/>
    <w:rsid w:val="04306CBD"/>
    <w:rsid w:val="04321682"/>
    <w:rsid w:val="04346D66"/>
    <w:rsid w:val="04354499"/>
    <w:rsid w:val="043579E0"/>
    <w:rsid w:val="0436660B"/>
    <w:rsid w:val="043A4275"/>
    <w:rsid w:val="043C4A87"/>
    <w:rsid w:val="043C581E"/>
    <w:rsid w:val="043D41DA"/>
    <w:rsid w:val="043D5545"/>
    <w:rsid w:val="044035BD"/>
    <w:rsid w:val="04456996"/>
    <w:rsid w:val="044817A1"/>
    <w:rsid w:val="04486D98"/>
    <w:rsid w:val="04496973"/>
    <w:rsid w:val="044C3A3D"/>
    <w:rsid w:val="044D05B4"/>
    <w:rsid w:val="044E1A04"/>
    <w:rsid w:val="0453405A"/>
    <w:rsid w:val="04547A82"/>
    <w:rsid w:val="045806F2"/>
    <w:rsid w:val="045B0345"/>
    <w:rsid w:val="045D2D1B"/>
    <w:rsid w:val="045D45CC"/>
    <w:rsid w:val="0461075D"/>
    <w:rsid w:val="04653380"/>
    <w:rsid w:val="046539FF"/>
    <w:rsid w:val="04655FAF"/>
    <w:rsid w:val="04674F5E"/>
    <w:rsid w:val="04687853"/>
    <w:rsid w:val="04694FEE"/>
    <w:rsid w:val="046C6C15"/>
    <w:rsid w:val="046C7B94"/>
    <w:rsid w:val="046E25A2"/>
    <w:rsid w:val="046F6344"/>
    <w:rsid w:val="04700C6B"/>
    <w:rsid w:val="04704D7E"/>
    <w:rsid w:val="04734267"/>
    <w:rsid w:val="04765936"/>
    <w:rsid w:val="047D728B"/>
    <w:rsid w:val="0480072A"/>
    <w:rsid w:val="04812824"/>
    <w:rsid w:val="0481481D"/>
    <w:rsid w:val="0485049E"/>
    <w:rsid w:val="04873F05"/>
    <w:rsid w:val="048756E7"/>
    <w:rsid w:val="04885F7E"/>
    <w:rsid w:val="048C2F47"/>
    <w:rsid w:val="048D0A56"/>
    <w:rsid w:val="048E6EF3"/>
    <w:rsid w:val="04906AE2"/>
    <w:rsid w:val="049342D6"/>
    <w:rsid w:val="04962402"/>
    <w:rsid w:val="049915BD"/>
    <w:rsid w:val="049A04F8"/>
    <w:rsid w:val="049B636E"/>
    <w:rsid w:val="049D7F6E"/>
    <w:rsid w:val="04A23EFC"/>
    <w:rsid w:val="04A472A2"/>
    <w:rsid w:val="04A64472"/>
    <w:rsid w:val="04A92AA9"/>
    <w:rsid w:val="04AF133F"/>
    <w:rsid w:val="04BE6217"/>
    <w:rsid w:val="04BE6981"/>
    <w:rsid w:val="04BF2FEC"/>
    <w:rsid w:val="04C03745"/>
    <w:rsid w:val="04C47772"/>
    <w:rsid w:val="04C84B9D"/>
    <w:rsid w:val="04C969B1"/>
    <w:rsid w:val="04CB3CF6"/>
    <w:rsid w:val="04CF7732"/>
    <w:rsid w:val="04D21858"/>
    <w:rsid w:val="04D3508A"/>
    <w:rsid w:val="04D73B59"/>
    <w:rsid w:val="04DD3382"/>
    <w:rsid w:val="04E00990"/>
    <w:rsid w:val="04E0792F"/>
    <w:rsid w:val="04E17BF7"/>
    <w:rsid w:val="04E61B26"/>
    <w:rsid w:val="04E738A5"/>
    <w:rsid w:val="04E95EBB"/>
    <w:rsid w:val="04EB4E25"/>
    <w:rsid w:val="04EB5D93"/>
    <w:rsid w:val="04ED056C"/>
    <w:rsid w:val="04ED24FB"/>
    <w:rsid w:val="04F04DC4"/>
    <w:rsid w:val="04F0709B"/>
    <w:rsid w:val="04F15CEE"/>
    <w:rsid w:val="04F22001"/>
    <w:rsid w:val="04FA2697"/>
    <w:rsid w:val="04FA2FAB"/>
    <w:rsid w:val="04FB3C9A"/>
    <w:rsid w:val="050142C6"/>
    <w:rsid w:val="05014AC1"/>
    <w:rsid w:val="050170B5"/>
    <w:rsid w:val="05023F6F"/>
    <w:rsid w:val="05057083"/>
    <w:rsid w:val="05083E93"/>
    <w:rsid w:val="05085263"/>
    <w:rsid w:val="05093DC2"/>
    <w:rsid w:val="05100EE2"/>
    <w:rsid w:val="05104995"/>
    <w:rsid w:val="05112D8E"/>
    <w:rsid w:val="0514520B"/>
    <w:rsid w:val="051736DB"/>
    <w:rsid w:val="051A47D6"/>
    <w:rsid w:val="051C57E8"/>
    <w:rsid w:val="05234990"/>
    <w:rsid w:val="05267133"/>
    <w:rsid w:val="052838DE"/>
    <w:rsid w:val="052A5C3A"/>
    <w:rsid w:val="052B367D"/>
    <w:rsid w:val="052B411B"/>
    <w:rsid w:val="052E7DB1"/>
    <w:rsid w:val="053162F7"/>
    <w:rsid w:val="05355169"/>
    <w:rsid w:val="05362146"/>
    <w:rsid w:val="05365B31"/>
    <w:rsid w:val="05366D5E"/>
    <w:rsid w:val="053D2E89"/>
    <w:rsid w:val="053D6E60"/>
    <w:rsid w:val="053E4D5D"/>
    <w:rsid w:val="053E5618"/>
    <w:rsid w:val="05405CA9"/>
    <w:rsid w:val="05460997"/>
    <w:rsid w:val="05466A9D"/>
    <w:rsid w:val="054A35C4"/>
    <w:rsid w:val="054D69A7"/>
    <w:rsid w:val="054E52A6"/>
    <w:rsid w:val="054F6CDE"/>
    <w:rsid w:val="05564DA5"/>
    <w:rsid w:val="05583272"/>
    <w:rsid w:val="05595837"/>
    <w:rsid w:val="055B2326"/>
    <w:rsid w:val="055D4D1B"/>
    <w:rsid w:val="0560192A"/>
    <w:rsid w:val="056043BB"/>
    <w:rsid w:val="05612F5B"/>
    <w:rsid w:val="05633B55"/>
    <w:rsid w:val="056464B1"/>
    <w:rsid w:val="05651AA1"/>
    <w:rsid w:val="056604D8"/>
    <w:rsid w:val="056832D8"/>
    <w:rsid w:val="05685728"/>
    <w:rsid w:val="0569319E"/>
    <w:rsid w:val="056A4048"/>
    <w:rsid w:val="056B1B53"/>
    <w:rsid w:val="056B598E"/>
    <w:rsid w:val="056C0283"/>
    <w:rsid w:val="056C0C33"/>
    <w:rsid w:val="056D2A1A"/>
    <w:rsid w:val="056E6797"/>
    <w:rsid w:val="056F597F"/>
    <w:rsid w:val="05715E52"/>
    <w:rsid w:val="057233CF"/>
    <w:rsid w:val="057361DA"/>
    <w:rsid w:val="05784010"/>
    <w:rsid w:val="05823296"/>
    <w:rsid w:val="058317CE"/>
    <w:rsid w:val="05833923"/>
    <w:rsid w:val="058372D9"/>
    <w:rsid w:val="05846CC5"/>
    <w:rsid w:val="058A20E7"/>
    <w:rsid w:val="058B42C7"/>
    <w:rsid w:val="058B5891"/>
    <w:rsid w:val="059109F4"/>
    <w:rsid w:val="05944897"/>
    <w:rsid w:val="05947D4C"/>
    <w:rsid w:val="05964A17"/>
    <w:rsid w:val="059A1E44"/>
    <w:rsid w:val="059A263E"/>
    <w:rsid w:val="059E4A0C"/>
    <w:rsid w:val="05A30E9B"/>
    <w:rsid w:val="05A5639E"/>
    <w:rsid w:val="05AC45BF"/>
    <w:rsid w:val="05AF66F0"/>
    <w:rsid w:val="05B02D6E"/>
    <w:rsid w:val="05B20F93"/>
    <w:rsid w:val="05B2676A"/>
    <w:rsid w:val="05B8420E"/>
    <w:rsid w:val="05B90B29"/>
    <w:rsid w:val="05BA06B5"/>
    <w:rsid w:val="05BD314C"/>
    <w:rsid w:val="05BE7246"/>
    <w:rsid w:val="05C00CCC"/>
    <w:rsid w:val="05C22423"/>
    <w:rsid w:val="05C4330F"/>
    <w:rsid w:val="05C5604D"/>
    <w:rsid w:val="05C64A3D"/>
    <w:rsid w:val="05C72AFC"/>
    <w:rsid w:val="05C73AA3"/>
    <w:rsid w:val="05D30007"/>
    <w:rsid w:val="05D30808"/>
    <w:rsid w:val="05D42ECF"/>
    <w:rsid w:val="05D8775A"/>
    <w:rsid w:val="05DF01AE"/>
    <w:rsid w:val="05E17A64"/>
    <w:rsid w:val="05E51122"/>
    <w:rsid w:val="05E772D9"/>
    <w:rsid w:val="05EA431F"/>
    <w:rsid w:val="05EB2603"/>
    <w:rsid w:val="05EB3AC1"/>
    <w:rsid w:val="05EC108B"/>
    <w:rsid w:val="05F14728"/>
    <w:rsid w:val="05F46C28"/>
    <w:rsid w:val="05F549FC"/>
    <w:rsid w:val="05F6174A"/>
    <w:rsid w:val="05F92B0E"/>
    <w:rsid w:val="05FB77C5"/>
    <w:rsid w:val="0603178E"/>
    <w:rsid w:val="06056D43"/>
    <w:rsid w:val="0607236B"/>
    <w:rsid w:val="060961EB"/>
    <w:rsid w:val="060B1034"/>
    <w:rsid w:val="06164576"/>
    <w:rsid w:val="06185B15"/>
    <w:rsid w:val="06243E79"/>
    <w:rsid w:val="062D6CE8"/>
    <w:rsid w:val="062E4EC5"/>
    <w:rsid w:val="06366895"/>
    <w:rsid w:val="06377D9F"/>
    <w:rsid w:val="0639277B"/>
    <w:rsid w:val="063A7768"/>
    <w:rsid w:val="063C7E73"/>
    <w:rsid w:val="0642516B"/>
    <w:rsid w:val="06433A20"/>
    <w:rsid w:val="06452261"/>
    <w:rsid w:val="06452D2E"/>
    <w:rsid w:val="064B700D"/>
    <w:rsid w:val="064D2D9A"/>
    <w:rsid w:val="065074B6"/>
    <w:rsid w:val="06542FF8"/>
    <w:rsid w:val="06577132"/>
    <w:rsid w:val="06591B1F"/>
    <w:rsid w:val="065944F9"/>
    <w:rsid w:val="06595F4A"/>
    <w:rsid w:val="065E20B3"/>
    <w:rsid w:val="06625F24"/>
    <w:rsid w:val="06625F89"/>
    <w:rsid w:val="066319F9"/>
    <w:rsid w:val="06632E3D"/>
    <w:rsid w:val="0664054B"/>
    <w:rsid w:val="0665141D"/>
    <w:rsid w:val="06696DE8"/>
    <w:rsid w:val="066B506C"/>
    <w:rsid w:val="066C1BC8"/>
    <w:rsid w:val="066E2456"/>
    <w:rsid w:val="066F602F"/>
    <w:rsid w:val="06703AA5"/>
    <w:rsid w:val="06725A73"/>
    <w:rsid w:val="067A1E8B"/>
    <w:rsid w:val="067A6E45"/>
    <w:rsid w:val="067E1991"/>
    <w:rsid w:val="06805482"/>
    <w:rsid w:val="068243EE"/>
    <w:rsid w:val="068337A6"/>
    <w:rsid w:val="06836B3E"/>
    <w:rsid w:val="068605FB"/>
    <w:rsid w:val="06867353"/>
    <w:rsid w:val="068B3A9D"/>
    <w:rsid w:val="068F09F5"/>
    <w:rsid w:val="068F407B"/>
    <w:rsid w:val="06924CF3"/>
    <w:rsid w:val="06952D28"/>
    <w:rsid w:val="06962FEB"/>
    <w:rsid w:val="069B63FF"/>
    <w:rsid w:val="069C7D72"/>
    <w:rsid w:val="069D5019"/>
    <w:rsid w:val="069D6C72"/>
    <w:rsid w:val="069D78E3"/>
    <w:rsid w:val="069E5147"/>
    <w:rsid w:val="06A02A4D"/>
    <w:rsid w:val="06A25B4D"/>
    <w:rsid w:val="06AF0C54"/>
    <w:rsid w:val="06B01629"/>
    <w:rsid w:val="06B06A2D"/>
    <w:rsid w:val="06B16C22"/>
    <w:rsid w:val="06B41314"/>
    <w:rsid w:val="06B61C96"/>
    <w:rsid w:val="06B9795A"/>
    <w:rsid w:val="06BB4562"/>
    <w:rsid w:val="06BC187A"/>
    <w:rsid w:val="06C11480"/>
    <w:rsid w:val="06C23922"/>
    <w:rsid w:val="06C31BD8"/>
    <w:rsid w:val="06C6399E"/>
    <w:rsid w:val="06C81FAA"/>
    <w:rsid w:val="06CA636D"/>
    <w:rsid w:val="06CE7E2E"/>
    <w:rsid w:val="06D0660E"/>
    <w:rsid w:val="06D25A73"/>
    <w:rsid w:val="06DA247B"/>
    <w:rsid w:val="06DB44BC"/>
    <w:rsid w:val="06DC4A96"/>
    <w:rsid w:val="06DC7FB8"/>
    <w:rsid w:val="06E16982"/>
    <w:rsid w:val="06E31BBC"/>
    <w:rsid w:val="06E34BF3"/>
    <w:rsid w:val="06E41F2F"/>
    <w:rsid w:val="06E6190B"/>
    <w:rsid w:val="06E66883"/>
    <w:rsid w:val="06EF05D5"/>
    <w:rsid w:val="06F03061"/>
    <w:rsid w:val="06F36319"/>
    <w:rsid w:val="06F63C66"/>
    <w:rsid w:val="06FA2058"/>
    <w:rsid w:val="06FD61DB"/>
    <w:rsid w:val="06FE0449"/>
    <w:rsid w:val="06FE1B93"/>
    <w:rsid w:val="06FE3DF3"/>
    <w:rsid w:val="06FF1534"/>
    <w:rsid w:val="07011F82"/>
    <w:rsid w:val="07083516"/>
    <w:rsid w:val="070A76D4"/>
    <w:rsid w:val="070B2223"/>
    <w:rsid w:val="070C7A43"/>
    <w:rsid w:val="07117237"/>
    <w:rsid w:val="07143FF3"/>
    <w:rsid w:val="07166F14"/>
    <w:rsid w:val="071C1684"/>
    <w:rsid w:val="071F004C"/>
    <w:rsid w:val="072023EB"/>
    <w:rsid w:val="0720437E"/>
    <w:rsid w:val="07213225"/>
    <w:rsid w:val="072A6825"/>
    <w:rsid w:val="072D28F3"/>
    <w:rsid w:val="072F0E9B"/>
    <w:rsid w:val="0730049E"/>
    <w:rsid w:val="07312C55"/>
    <w:rsid w:val="07315438"/>
    <w:rsid w:val="07363893"/>
    <w:rsid w:val="07374D2C"/>
    <w:rsid w:val="073A1205"/>
    <w:rsid w:val="073A2CDA"/>
    <w:rsid w:val="073C6150"/>
    <w:rsid w:val="073C7881"/>
    <w:rsid w:val="07455291"/>
    <w:rsid w:val="0746131C"/>
    <w:rsid w:val="07471BA6"/>
    <w:rsid w:val="074759DA"/>
    <w:rsid w:val="074D7FD5"/>
    <w:rsid w:val="074F51AA"/>
    <w:rsid w:val="0750103C"/>
    <w:rsid w:val="07503BE9"/>
    <w:rsid w:val="07530530"/>
    <w:rsid w:val="0756588C"/>
    <w:rsid w:val="075A27BB"/>
    <w:rsid w:val="075A6DED"/>
    <w:rsid w:val="075B418C"/>
    <w:rsid w:val="075B7261"/>
    <w:rsid w:val="076527EC"/>
    <w:rsid w:val="07675358"/>
    <w:rsid w:val="07696AA9"/>
    <w:rsid w:val="076A3BAE"/>
    <w:rsid w:val="076F48ED"/>
    <w:rsid w:val="07725937"/>
    <w:rsid w:val="07733863"/>
    <w:rsid w:val="0773680D"/>
    <w:rsid w:val="07745BFF"/>
    <w:rsid w:val="0775779D"/>
    <w:rsid w:val="077659AB"/>
    <w:rsid w:val="07776EA9"/>
    <w:rsid w:val="077862DE"/>
    <w:rsid w:val="077A5E0F"/>
    <w:rsid w:val="077F7F64"/>
    <w:rsid w:val="07811959"/>
    <w:rsid w:val="0784331E"/>
    <w:rsid w:val="07853D89"/>
    <w:rsid w:val="078734EF"/>
    <w:rsid w:val="078B4A96"/>
    <w:rsid w:val="078B4DDC"/>
    <w:rsid w:val="07901F45"/>
    <w:rsid w:val="079158AF"/>
    <w:rsid w:val="07923978"/>
    <w:rsid w:val="07932BA0"/>
    <w:rsid w:val="07951921"/>
    <w:rsid w:val="07983FFD"/>
    <w:rsid w:val="079D0F97"/>
    <w:rsid w:val="07A07DD6"/>
    <w:rsid w:val="07A202EC"/>
    <w:rsid w:val="07A316CD"/>
    <w:rsid w:val="07A76452"/>
    <w:rsid w:val="07AB42F8"/>
    <w:rsid w:val="07AD0B10"/>
    <w:rsid w:val="07AF5967"/>
    <w:rsid w:val="07B04A8A"/>
    <w:rsid w:val="07B17DE2"/>
    <w:rsid w:val="07B27996"/>
    <w:rsid w:val="07B3206A"/>
    <w:rsid w:val="07B474E0"/>
    <w:rsid w:val="07B51A47"/>
    <w:rsid w:val="07B84A79"/>
    <w:rsid w:val="07B91F71"/>
    <w:rsid w:val="07BB4214"/>
    <w:rsid w:val="07BB7AC5"/>
    <w:rsid w:val="07C309D3"/>
    <w:rsid w:val="07C53288"/>
    <w:rsid w:val="07C81DC2"/>
    <w:rsid w:val="07C84F36"/>
    <w:rsid w:val="07C90445"/>
    <w:rsid w:val="07CA0984"/>
    <w:rsid w:val="07CA24A0"/>
    <w:rsid w:val="07CA423C"/>
    <w:rsid w:val="07CB0A80"/>
    <w:rsid w:val="07CC23BE"/>
    <w:rsid w:val="07CC5885"/>
    <w:rsid w:val="07CC5C14"/>
    <w:rsid w:val="07CE144F"/>
    <w:rsid w:val="07CF2086"/>
    <w:rsid w:val="07D00373"/>
    <w:rsid w:val="07D24264"/>
    <w:rsid w:val="07D814B4"/>
    <w:rsid w:val="07D97BC5"/>
    <w:rsid w:val="07DB2CD2"/>
    <w:rsid w:val="07DC56DA"/>
    <w:rsid w:val="07DD2FA9"/>
    <w:rsid w:val="07DE19F4"/>
    <w:rsid w:val="07DE6188"/>
    <w:rsid w:val="07E17932"/>
    <w:rsid w:val="07E31BC9"/>
    <w:rsid w:val="07E569E6"/>
    <w:rsid w:val="07E847C9"/>
    <w:rsid w:val="07EA21F9"/>
    <w:rsid w:val="07EB7543"/>
    <w:rsid w:val="07ED2FDC"/>
    <w:rsid w:val="07EE02C6"/>
    <w:rsid w:val="07EE26D4"/>
    <w:rsid w:val="07EF64EE"/>
    <w:rsid w:val="07F4131C"/>
    <w:rsid w:val="07F44A1A"/>
    <w:rsid w:val="07FE0786"/>
    <w:rsid w:val="080133D5"/>
    <w:rsid w:val="0801425C"/>
    <w:rsid w:val="080550AB"/>
    <w:rsid w:val="08063071"/>
    <w:rsid w:val="080F2710"/>
    <w:rsid w:val="08136DEE"/>
    <w:rsid w:val="08161FA7"/>
    <w:rsid w:val="081777FD"/>
    <w:rsid w:val="081E4888"/>
    <w:rsid w:val="08230DD6"/>
    <w:rsid w:val="08274B56"/>
    <w:rsid w:val="082A333E"/>
    <w:rsid w:val="082E74A0"/>
    <w:rsid w:val="082F4992"/>
    <w:rsid w:val="0833300E"/>
    <w:rsid w:val="0833585D"/>
    <w:rsid w:val="083537F4"/>
    <w:rsid w:val="083602D2"/>
    <w:rsid w:val="083A2BF6"/>
    <w:rsid w:val="083A5D94"/>
    <w:rsid w:val="083C4C1B"/>
    <w:rsid w:val="084012F8"/>
    <w:rsid w:val="08423289"/>
    <w:rsid w:val="08455ACC"/>
    <w:rsid w:val="08511AA8"/>
    <w:rsid w:val="085221ED"/>
    <w:rsid w:val="08533A93"/>
    <w:rsid w:val="08540A85"/>
    <w:rsid w:val="085918F0"/>
    <w:rsid w:val="085D49D3"/>
    <w:rsid w:val="085D6740"/>
    <w:rsid w:val="085E29DA"/>
    <w:rsid w:val="085F284D"/>
    <w:rsid w:val="08636231"/>
    <w:rsid w:val="086507DE"/>
    <w:rsid w:val="08682079"/>
    <w:rsid w:val="086B1542"/>
    <w:rsid w:val="086D1885"/>
    <w:rsid w:val="08760EFB"/>
    <w:rsid w:val="08767106"/>
    <w:rsid w:val="08795634"/>
    <w:rsid w:val="087A0702"/>
    <w:rsid w:val="08802306"/>
    <w:rsid w:val="088B666E"/>
    <w:rsid w:val="088E16D4"/>
    <w:rsid w:val="08903096"/>
    <w:rsid w:val="0899395E"/>
    <w:rsid w:val="089F1458"/>
    <w:rsid w:val="08A0713E"/>
    <w:rsid w:val="08A32F9F"/>
    <w:rsid w:val="08A33E6A"/>
    <w:rsid w:val="08A57BD5"/>
    <w:rsid w:val="08AA2367"/>
    <w:rsid w:val="08AB7136"/>
    <w:rsid w:val="08AC4C7F"/>
    <w:rsid w:val="08B145F0"/>
    <w:rsid w:val="08B56673"/>
    <w:rsid w:val="08B73167"/>
    <w:rsid w:val="08BC4374"/>
    <w:rsid w:val="08BE0BD0"/>
    <w:rsid w:val="08C27AEB"/>
    <w:rsid w:val="08C31B9A"/>
    <w:rsid w:val="08C34DFC"/>
    <w:rsid w:val="08C425AA"/>
    <w:rsid w:val="08C45B16"/>
    <w:rsid w:val="08C47563"/>
    <w:rsid w:val="08CA3F26"/>
    <w:rsid w:val="08CB64F7"/>
    <w:rsid w:val="08CF1AF2"/>
    <w:rsid w:val="08CF4755"/>
    <w:rsid w:val="08CF58E0"/>
    <w:rsid w:val="08D3732A"/>
    <w:rsid w:val="08D577F2"/>
    <w:rsid w:val="08DB0D47"/>
    <w:rsid w:val="08DC0548"/>
    <w:rsid w:val="08DE2458"/>
    <w:rsid w:val="08DF3FDF"/>
    <w:rsid w:val="08DF7E6E"/>
    <w:rsid w:val="08E109A4"/>
    <w:rsid w:val="08E169D7"/>
    <w:rsid w:val="08E35F64"/>
    <w:rsid w:val="08E80E6E"/>
    <w:rsid w:val="08E96DFD"/>
    <w:rsid w:val="08ED6988"/>
    <w:rsid w:val="08EE597A"/>
    <w:rsid w:val="08F115B3"/>
    <w:rsid w:val="08F87172"/>
    <w:rsid w:val="08FB0CC9"/>
    <w:rsid w:val="08FB4B6A"/>
    <w:rsid w:val="08FE11EC"/>
    <w:rsid w:val="09016464"/>
    <w:rsid w:val="09032583"/>
    <w:rsid w:val="09032976"/>
    <w:rsid w:val="09041DAE"/>
    <w:rsid w:val="09063E5B"/>
    <w:rsid w:val="09064AED"/>
    <w:rsid w:val="0909384B"/>
    <w:rsid w:val="090B6BDF"/>
    <w:rsid w:val="090C108C"/>
    <w:rsid w:val="090C355D"/>
    <w:rsid w:val="090E72E7"/>
    <w:rsid w:val="090E7D1A"/>
    <w:rsid w:val="09103765"/>
    <w:rsid w:val="09150BC0"/>
    <w:rsid w:val="091773E7"/>
    <w:rsid w:val="091B556A"/>
    <w:rsid w:val="092063F6"/>
    <w:rsid w:val="092323AE"/>
    <w:rsid w:val="092332D6"/>
    <w:rsid w:val="09282B28"/>
    <w:rsid w:val="092A4BB6"/>
    <w:rsid w:val="092E3C00"/>
    <w:rsid w:val="09314306"/>
    <w:rsid w:val="09321ACA"/>
    <w:rsid w:val="09336525"/>
    <w:rsid w:val="09341896"/>
    <w:rsid w:val="09344F1C"/>
    <w:rsid w:val="093812B5"/>
    <w:rsid w:val="09382555"/>
    <w:rsid w:val="09395681"/>
    <w:rsid w:val="093B3684"/>
    <w:rsid w:val="093E00DA"/>
    <w:rsid w:val="093F0585"/>
    <w:rsid w:val="09442C22"/>
    <w:rsid w:val="09465303"/>
    <w:rsid w:val="094902D9"/>
    <w:rsid w:val="094A062D"/>
    <w:rsid w:val="094B4124"/>
    <w:rsid w:val="094D4AFB"/>
    <w:rsid w:val="094D7A44"/>
    <w:rsid w:val="094E3A95"/>
    <w:rsid w:val="095112FC"/>
    <w:rsid w:val="09520EE1"/>
    <w:rsid w:val="09526261"/>
    <w:rsid w:val="095417E6"/>
    <w:rsid w:val="09541BDD"/>
    <w:rsid w:val="09562954"/>
    <w:rsid w:val="095723B0"/>
    <w:rsid w:val="09572D82"/>
    <w:rsid w:val="095A48B4"/>
    <w:rsid w:val="095A6208"/>
    <w:rsid w:val="095B25BC"/>
    <w:rsid w:val="095C000D"/>
    <w:rsid w:val="095F57D2"/>
    <w:rsid w:val="096005EC"/>
    <w:rsid w:val="09642D67"/>
    <w:rsid w:val="0964419E"/>
    <w:rsid w:val="0968048B"/>
    <w:rsid w:val="09685F1E"/>
    <w:rsid w:val="096B0AD9"/>
    <w:rsid w:val="096B5752"/>
    <w:rsid w:val="096B63A7"/>
    <w:rsid w:val="096B7DEE"/>
    <w:rsid w:val="096D70BD"/>
    <w:rsid w:val="096D7692"/>
    <w:rsid w:val="096E3E08"/>
    <w:rsid w:val="096E57E9"/>
    <w:rsid w:val="096F07AC"/>
    <w:rsid w:val="097112BB"/>
    <w:rsid w:val="09724388"/>
    <w:rsid w:val="09745027"/>
    <w:rsid w:val="097573F1"/>
    <w:rsid w:val="09781F35"/>
    <w:rsid w:val="097A2C87"/>
    <w:rsid w:val="097C318B"/>
    <w:rsid w:val="097D3EDC"/>
    <w:rsid w:val="097D463F"/>
    <w:rsid w:val="097F4A29"/>
    <w:rsid w:val="09840269"/>
    <w:rsid w:val="098403C0"/>
    <w:rsid w:val="09870FEA"/>
    <w:rsid w:val="098A34B4"/>
    <w:rsid w:val="098C0C91"/>
    <w:rsid w:val="098C1724"/>
    <w:rsid w:val="098D46F7"/>
    <w:rsid w:val="09903DDF"/>
    <w:rsid w:val="099359B5"/>
    <w:rsid w:val="09966FA5"/>
    <w:rsid w:val="099939D2"/>
    <w:rsid w:val="09997D87"/>
    <w:rsid w:val="099B2CB9"/>
    <w:rsid w:val="099D1560"/>
    <w:rsid w:val="099E4383"/>
    <w:rsid w:val="09A1179F"/>
    <w:rsid w:val="09A32F23"/>
    <w:rsid w:val="09A3638D"/>
    <w:rsid w:val="09AA76A7"/>
    <w:rsid w:val="09AD46D9"/>
    <w:rsid w:val="09AD4A44"/>
    <w:rsid w:val="09B134EE"/>
    <w:rsid w:val="09B2378A"/>
    <w:rsid w:val="09B576C6"/>
    <w:rsid w:val="09B74804"/>
    <w:rsid w:val="09B9304F"/>
    <w:rsid w:val="09BB1EB0"/>
    <w:rsid w:val="09BE72DA"/>
    <w:rsid w:val="09C00CC5"/>
    <w:rsid w:val="09C10263"/>
    <w:rsid w:val="09C517F6"/>
    <w:rsid w:val="09C773FD"/>
    <w:rsid w:val="09C92DF0"/>
    <w:rsid w:val="09CA01F3"/>
    <w:rsid w:val="09CA2B4A"/>
    <w:rsid w:val="09CE5291"/>
    <w:rsid w:val="09CE7D72"/>
    <w:rsid w:val="09CF3234"/>
    <w:rsid w:val="09D44062"/>
    <w:rsid w:val="09D9120D"/>
    <w:rsid w:val="09D95AD9"/>
    <w:rsid w:val="09DA4FE0"/>
    <w:rsid w:val="09DC00B7"/>
    <w:rsid w:val="09E062B3"/>
    <w:rsid w:val="09E12871"/>
    <w:rsid w:val="09E7650B"/>
    <w:rsid w:val="09EB3EA2"/>
    <w:rsid w:val="09EF3568"/>
    <w:rsid w:val="09F2036D"/>
    <w:rsid w:val="09F21A13"/>
    <w:rsid w:val="09F96C43"/>
    <w:rsid w:val="09FB50A4"/>
    <w:rsid w:val="09FD0C3F"/>
    <w:rsid w:val="09FD523B"/>
    <w:rsid w:val="09FD58EE"/>
    <w:rsid w:val="09FE10B5"/>
    <w:rsid w:val="09FE692E"/>
    <w:rsid w:val="0A032DCD"/>
    <w:rsid w:val="0A051105"/>
    <w:rsid w:val="0A052A8B"/>
    <w:rsid w:val="0A0654FC"/>
    <w:rsid w:val="0A08481B"/>
    <w:rsid w:val="0A085E33"/>
    <w:rsid w:val="0A0926CD"/>
    <w:rsid w:val="0A0B6E1A"/>
    <w:rsid w:val="0A112E8D"/>
    <w:rsid w:val="0A122D2C"/>
    <w:rsid w:val="0A171B5D"/>
    <w:rsid w:val="0A193C42"/>
    <w:rsid w:val="0A1B10CB"/>
    <w:rsid w:val="0A1E6B04"/>
    <w:rsid w:val="0A20198C"/>
    <w:rsid w:val="0A2565C3"/>
    <w:rsid w:val="0A262C4C"/>
    <w:rsid w:val="0A2F3AD0"/>
    <w:rsid w:val="0A312677"/>
    <w:rsid w:val="0A341A54"/>
    <w:rsid w:val="0A3640C2"/>
    <w:rsid w:val="0A3F3C11"/>
    <w:rsid w:val="0A3F6AB2"/>
    <w:rsid w:val="0A4358E1"/>
    <w:rsid w:val="0A441DE9"/>
    <w:rsid w:val="0A441E50"/>
    <w:rsid w:val="0A4421A1"/>
    <w:rsid w:val="0A4548CB"/>
    <w:rsid w:val="0A47109E"/>
    <w:rsid w:val="0A487DBF"/>
    <w:rsid w:val="0A4B299C"/>
    <w:rsid w:val="0A4D1949"/>
    <w:rsid w:val="0A5000B2"/>
    <w:rsid w:val="0A513DED"/>
    <w:rsid w:val="0A544AEC"/>
    <w:rsid w:val="0A550523"/>
    <w:rsid w:val="0A550ECC"/>
    <w:rsid w:val="0A5730D4"/>
    <w:rsid w:val="0A5C2572"/>
    <w:rsid w:val="0A616811"/>
    <w:rsid w:val="0A616E72"/>
    <w:rsid w:val="0A622C65"/>
    <w:rsid w:val="0A626A64"/>
    <w:rsid w:val="0A694E8C"/>
    <w:rsid w:val="0A6B6E48"/>
    <w:rsid w:val="0A6C2B9B"/>
    <w:rsid w:val="0A71204A"/>
    <w:rsid w:val="0A784C50"/>
    <w:rsid w:val="0A78569E"/>
    <w:rsid w:val="0A797088"/>
    <w:rsid w:val="0A7A36BE"/>
    <w:rsid w:val="0A7B115B"/>
    <w:rsid w:val="0A7B5030"/>
    <w:rsid w:val="0A7C2436"/>
    <w:rsid w:val="0A7F50DF"/>
    <w:rsid w:val="0A840FD6"/>
    <w:rsid w:val="0A87647C"/>
    <w:rsid w:val="0A87705D"/>
    <w:rsid w:val="0A8A16BF"/>
    <w:rsid w:val="0A8B6637"/>
    <w:rsid w:val="0A8D60C5"/>
    <w:rsid w:val="0A8F7E2A"/>
    <w:rsid w:val="0A900C85"/>
    <w:rsid w:val="0A907BB5"/>
    <w:rsid w:val="0A9673DB"/>
    <w:rsid w:val="0A992E35"/>
    <w:rsid w:val="0A9A7656"/>
    <w:rsid w:val="0A9B498A"/>
    <w:rsid w:val="0A9E6CBB"/>
    <w:rsid w:val="0A9E76D5"/>
    <w:rsid w:val="0AA16940"/>
    <w:rsid w:val="0AA37EF3"/>
    <w:rsid w:val="0AA7305C"/>
    <w:rsid w:val="0AA80740"/>
    <w:rsid w:val="0AA8296C"/>
    <w:rsid w:val="0AAB23C9"/>
    <w:rsid w:val="0AAC0415"/>
    <w:rsid w:val="0AAD143E"/>
    <w:rsid w:val="0AAE7FD4"/>
    <w:rsid w:val="0AB17CD6"/>
    <w:rsid w:val="0AB24765"/>
    <w:rsid w:val="0AB3422C"/>
    <w:rsid w:val="0AB41F2A"/>
    <w:rsid w:val="0AB45311"/>
    <w:rsid w:val="0AB523BA"/>
    <w:rsid w:val="0AB9261A"/>
    <w:rsid w:val="0ABA52DF"/>
    <w:rsid w:val="0ABB731C"/>
    <w:rsid w:val="0ABC0915"/>
    <w:rsid w:val="0ABE3351"/>
    <w:rsid w:val="0AC21C4A"/>
    <w:rsid w:val="0AC261BC"/>
    <w:rsid w:val="0AC47C8D"/>
    <w:rsid w:val="0AC53BAA"/>
    <w:rsid w:val="0AC95DA0"/>
    <w:rsid w:val="0AD00D88"/>
    <w:rsid w:val="0AD07C41"/>
    <w:rsid w:val="0AD301EE"/>
    <w:rsid w:val="0AD63046"/>
    <w:rsid w:val="0AD7342F"/>
    <w:rsid w:val="0AD94003"/>
    <w:rsid w:val="0ADC324B"/>
    <w:rsid w:val="0ADD629D"/>
    <w:rsid w:val="0ADE1CFB"/>
    <w:rsid w:val="0ADF4883"/>
    <w:rsid w:val="0AE2468A"/>
    <w:rsid w:val="0AE3736C"/>
    <w:rsid w:val="0AE43EA1"/>
    <w:rsid w:val="0AE51D0E"/>
    <w:rsid w:val="0AE709D7"/>
    <w:rsid w:val="0AE71353"/>
    <w:rsid w:val="0AEC712E"/>
    <w:rsid w:val="0AEC745A"/>
    <w:rsid w:val="0AED193B"/>
    <w:rsid w:val="0AEF43B6"/>
    <w:rsid w:val="0AF107C0"/>
    <w:rsid w:val="0AF158ED"/>
    <w:rsid w:val="0AFB1679"/>
    <w:rsid w:val="0AFD2142"/>
    <w:rsid w:val="0B007930"/>
    <w:rsid w:val="0B021631"/>
    <w:rsid w:val="0B062BA5"/>
    <w:rsid w:val="0B082D9F"/>
    <w:rsid w:val="0B0A3BB6"/>
    <w:rsid w:val="0B0A6698"/>
    <w:rsid w:val="0B0C6562"/>
    <w:rsid w:val="0B0D743C"/>
    <w:rsid w:val="0B0E0F81"/>
    <w:rsid w:val="0B0F1206"/>
    <w:rsid w:val="0B0F6614"/>
    <w:rsid w:val="0B103AED"/>
    <w:rsid w:val="0B1327AC"/>
    <w:rsid w:val="0B144C1E"/>
    <w:rsid w:val="0B147E15"/>
    <w:rsid w:val="0B164A70"/>
    <w:rsid w:val="0B1D3028"/>
    <w:rsid w:val="0B1E317A"/>
    <w:rsid w:val="0B1E55C9"/>
    <w:rsid w:val="0B2126F6"/>
    <w:rsid w:val="0B261295"/>
    <w:rsid w:val="0B2742A1"/>
    <w:rsid w:val="0B29400A"/>
    <w:rsid w:val="0B2A55DD"/>
    <w:rsid w:val="0B2F1A20"/>
    <w:rsid w:val="0B322A58"/>
    <w:rsid w:val="0B371BA0"/>
    <w:rsid w:val="0B3818A0"/>
    <w:rsid w:val="0B3826CB"/>
    <w:rsid w:val="0B3D3662"/>
    <w:rsid w:val="0B407E00"/>
    <w:rsid w:val="0B427FD2"/>
    <w:rsid w:val="0B452D15"/>
    <w:rsid w:val="0B4F3C7B"/>
    <w:rsid w:val="0B510A3C"/>
    <w:rsid w:val="0B534673"/>
    <w:rsid w:val="0B537BE3"/>
    <w:rsid w:val="0B562F1E"/>
    <w:rsid w:val="0B5805C8"/>
    <w:rsid w:val="0B582308"/>
    <w:rsid w:val="0B592269"/>
    <w:rsid w:val="0B59455D"/>
    <w:rsid w:val="0B5C5551"/>
    <w:rsid w:val="0B5E1594"/>
    <w:rsid w:val="0B622721"/>
    <w:rsid w:val="0B66290D"/>
    <w:rsid w:val="0B680E96"/>
    <w:rsid w:val="0B6970DA"/>
    <w:rsid w:val="0B6D0F9F"/>
    <w:rsid w:val="0B735C32"/>
    <w:rsid w:val="0B765D08"/>
    <w:rsid w:val="0B7A51E1"/>
    <w:rsid w:val="0B7C1412"/>
    <w:rsid w:val="0B7C480B"/>
    <w:rsid w:val="0B7E72BB"/>
    <w:rsid w:val="0B7F42F4"/>
    <w:rsid w:val="0B800976"/>
    <w:rsid w:val="0B8241E6"/>
    <w:rsid w:val="0B88298E"/>
    <w:rsid w:val="0B8A124C"/>
    <w:rsid w:val="0B8C1ED2"/>
    <w:rsid w:val="0B911238"/>
    <w:rsid w:val="0B9518F0"/>
    <w:rsid w:val="0B954335"/>
    <w:rsid w:val="0B967741"/>
    <w:rsid w:val="0B9B3B28"/>
    <w:rsid w:val="0B9C2FFE"/>
    <w:rsid w:val="0B9F2725"/>
    <w:rsid w:val="0BA4525A"/>
    <w:rsid w:val="0BA55A0C"/>
    <w:rsid w:val="0BA7403B"/>
    <w:rsid w:val="0BAA76B0"/>
    <w:rsid w:val="0BAA7DD2"/>
    <w:rsid w:val="0BAD0968"/>
    <w:rsid w:val="0BAD3916"/>
    <w:rsid w:val="0BAD653F"/>
    <w:rsid w:val="0BB12BF0"/>
    <w:rsid w:val="0BB4338B"/>
    <w:rsid w:val="0BB446DC"/>
    <w:rsid w:val="0BB6079C"/>
    <w:rsid w:val="0BB82A3A"/>
    <w:rsid w:val="0BBA0EDE"/>
    <w:rsid w:val="0BBA17C3"/>
    <w:rsid w:val="0BBB6607"/>
    <w:rsid w:val="0BBC5D46"/>
    <w:rsid w:val="0BBE63C6"/>
    <w:rsid w:val="0BBF5673"/>
    <w:rsid w:val="0BC12BA2"/>
    <w:rsid w:val="0BC2209C"/>
    <w:rsid w:val="0BC60849"/>
    <w:rsid w:val="0BC7342B"/>
    <w:rsid w:val="0BC76191"/>
    <w:rsid w:val="0BC846D7"/>
    <w:rsid w:val="0BC86120"/>
    <w:rsid w:val="0BC94FD8"/>
    <w:rsid w:val="0BCB4278"/>
    <w:rsid w:val="0BCD10EE"/>
    <w:rsid w:val="0BCE66DD"/>
    <w:rsid w:val="0BD033FC"/>
    <w:rsid w:val="0BD20D16"/>
    <w:rsid w:val="0BD26CFF"/>
    <w:rsid w:val="0BD5231A"/>
    <w:rsid w:val="0BD56C7B"/>
    <w:rsid w:val="0BDC244E"/>
    <w:rsid w:val="0BE039EE"/>
    <w:rsid w:val="0BEA075C"/>
    <w:rsid w:val="0BEA6011"/>
    <w:rsid w:val="0BF06063"/>
    <w:rsid w:val="0BF347CB"/>
    <w:rsid w:val="0BF43C5B"/>
    <w:rsid w:val="0BF6263E"/>
    <w:rsid w:val="0BFA0D4F"/>
    <w:rsid w:val="0BFD3E38"/>
    <w:rsid w:val="0BFF43DA"/>
    <w:rsid w:val="0C0217D6"/>
    <w:rsid w:val="0C027CC5"/>
    <w:rsid w:val="0C04344D"/>
    <w:rsid w:val="0C05003E"/>
    <w:rsid w:val="0C052A94"/>
    <w:rsid w:val="0C054AEF"/>
    <w:rsid w:val="0C06470E"/>
    <w:rsid w:val="0C0D46FF"/>
    <w:rsid w:val="0C0F0207"/>
    <w:rsid w:val="0C11420B"/>
    <w:rsid w:val="0C141D48"/>
    <w:rsid w:val="0C195AF6"/>
    <w:rsid w:val="0C1C2A11"/>
    <w:rsid w:val="0C1D7CDE"/>
    <w:rsid w:val="0C1E564F"/>
    <w:rsid w:val="0C1E6520"/>
    <w:rsid w:val="0C1F60D1"/>
    <w:rsid w:val="0C232E91"/>
    <w:rsid w:val="0C2451BA"/>
    <w:rsid w:val="0C254C09"/>
    <w:rsid w:val="0C280090"/>
    <w:rsid w:val="0C2D6960"/>
    <w:rsid w:val="0C2F24F5"/>
    <w:rsid w:val="0C3212C8"/>
    <w:rsid w:val="0C3224DF"/>
    <w:rsid w:val="0C3543E8"/>
    <w:rsid w:val="0C355C28"/>
    <w:rsid w:val="0C384109"/>
    <w:rsid w:val="0C391AE6"/>
    <w:rsid w:val="0C39625E"/>
    <w:rsid w:val="0C3A2DF9"/>
    <w:rsid w:val="0C3D3637"/>
    <w:rsid w:val="0C3F475B"/>
    <w:rsid w:val="0C413F54"/>
    <w:rsid w:val="0C4167A3"/>
    <w:rsid w:val="0C436306"/>
    <w:rsid w:val="0C4837ED"/>
    <w:rsid w:val="0C49070D"/>
    <w:rsid w:val="0C4C3EA6"/>
    <w:rsid w:val="0C4E17C3"/>
    <w:rsid w:val="0C5016B7"/>
    <w:rsid w:val="0C533F97"/>
    <w:rsid w:val="0C540942"/>
    <w:rsid w:val="0C5620E7"/>
    <w:rsid w:val="0C5A29FE"/>
    <w:rsid w:val="0C5E4C8A"/>
    <w:rsid w:val="0C6201E0"/>
    <w:rsid w:val="0C630D79"/>
    <w:rsid w:val="0C67453E"/>
    <w:rsid w:val="0C690A6E"/>
    <w:rsid w:val="0C6C43EA"/>
    <w:rsid w:val="0C7237BE"/>
    <w:rsid w:val="0C747380"/>
    <w:rsid w:val="0C747646"/>
    <w:rsid w:val="0C765F32"/>
    <w:rsid w:val="0C787B49"/>
    <w:rsid w:val="0C7D2F96"/>
    <w:rsid w:val="0C813B10"/>
    <w:rsid w:val="0C8550C0"/>
    <w:rsid w:val="0C8A2E28"/>
    <w:rsid w:val="0C8E2BF7"/>
    <w:rsid w:val="0C9565E2"/>
    <w:rsid w:val="0C983BF2"/>
    <w:rsid w:val="0C9A1394"/>
    <w:rsid w:val="0C9A16E8"/>
    <w:rsid w:val="0C9B2B38"/>
    <w:rsid w:val="0CA54458"/>
    <w:rsid w:val="0CA57D0C"/>
    <w:rsid w:val="0CA821D6"/>
    <w:rsid w:val="0CAC6B93"/>
    <w:rsid w:val="0CAD002D"/>
    <w:rsid w:val="0CB12431"/>
    <w:rsid w:val="0CB7153E"/>
    <w:rsid w:val="0CB92A75"/>
    <w:rsid w:val="0CBA5DD8"/>
    <w:rsid w:val="0CBD2118"/>
    <w:rsid w:val="0CBD42E5"/>
    <w:rsid w:val="0CBF3858"/>
    <w:rsid w:val="0CC06FAD"/>
    <w:rsid w:val="0CC22422"/>
    <w:rsid w:val="0CC320F8"/>
    <w:rsid w:val="0CC61634"/>
    <w:rsid w:val="0CCA62AB"/>
    <w:rsid w:val="0CCB3785"/>
    <w:rsid w:val="0CCC6F2C"/>
    <w:rsid w:val="0CCD0266"/>
    <w:rsid w:val="0CCD0461"/>
    <w:rsid w:val="0CD07D09"/>
    <w:rsid w:val="0CD203EC"/>
    <w:rsid w:val="0CD64BEB"/>
    <w:rsid w:val="0CD67861"/>
    <w:rsid w:val="0CD87C37"/>
    <w:rsid w:val="0CDA7949"/>
    <w:rsid w:val="0CDD63AB"/>
    <w:rsid w:val="0CE154F7"/>
    <w:rsid w:val="0CE17090"/>
    <w:rsid w:val="0CE32914"/>
    <w:rsid w:val="0CE8046E"/>
    <w:rsid w:val="0CE92E36"/>
    <w:rsid w:val="0CEB68E7"/>
    <w:rsid w:val="0CED0DEB"/>
    <w:rsid w:val="0CF35A6A"/>
    <w:rsid w:val="0CF43926"/>
    <w:rsid w:val="0CF54D7D"/>
    <w:rsid w:val="0CF7570C"/>
    <w:rsid w:val="0CF75A86"/>
    <w:rsid w:val="0CF96740"/>
    <w:rsid w:val="0CFB7D34"/>
    <w:rsid w:val="0CFC50F8"/>
    <w:rsid w:val="0CFD655D"/>
    <w:rsid w:val="0D003CD3"/>
    <w:rsid w:val="0D007151"/>
    <w:rsid w:val="0D047A60"/>
    <w:rsid w:val="0D054666"/>
    <w:rsid w:val="0D055EB9"/>
    <w:rsid w:val="0D087D34"/>
    <w:rsid w:val="0D0A469D"/>
    <w:rsid w:val="0D0A75C1"/>
    <w:rsid w:val="0D0C3C97"/>
    <w:rsid w:val="0D0D5642"/>
    <w:rsid w:val="0D0E1D7F"/>
    <w:rsid w:val="0D0E35A9"/>
    <w:rsid w:val="0D0F670E"/>
    <w:rsid w:val="0D1178F9"/>
    <w:rsid w:val="0D1203C6"/>
    <w:rsid w:val="0D123BB0"/>
    <w:rsid w:val="0D12760C"/>
    <w:rsid w:val="0D137236"/>
    <w:rsid w:val="0D17030D"/>
    <w:rsid w:val="0D1B7D08"/>
    <w:rsid w:val="0D1B7D6E"/>
    <w:rsid w:val="0D1D1838"/>
    <w:rsid w:val="0D1F2335"/>
    <w:rsid w:val="0D1F5736"/>
    <w:rsid w:val="0D2033CC"/>
    <w:rsid w:val="0D214957"/>
    <w:rsid w:val="0D2B422A"/>
    <w:rsid w:val="0D327E63"/>
    <w:rsid w:val="0D351A32"/>
    <w:rsid w:val="0D362C4E"/>
    <w:rsid w:val="0D392D96"/>
    <w:rsid w:val="0D39505A"/>
    <w:rsid w:val="0D3C54A9"/>
    <w:rsid w:val="0D3C6E88"/>
    <w:rsid w:val="0D3F0B85"/>
    <w:rsid w:val="0D4100DF"/>
    <w:rsid w:val="0D415D21"/>
    <w:rsid w:val="0D444180"/>
    <w:rsid w:val="0D454186"/>
    <w:rsid w:val="0D473BA2"/>
    <w:rsid w:val="0D4746E2"/>
    <w:rsid w:val="0D491A29"/>
    <w:rsid w:val="0D4D4ADB"/>
    <w:rsid w:val="0D4E1514"/>
    <w:rsid w:val="0D510CE7"/>
    <w:rsid w:val="0D521FFD"/>
    <w:rsid w:val="0D554165"/>
    <w:rsid w:val="0D5730CA"/>
    <w:rsid w:val="0D582A35"/>
    <w:rsid w:val="0D5B5F91"/>
    <w:rsid w:val="0D5C3A9A"/>
    <w:rsid w:val="0D5E433E"/>
    <w:rsid w:val="0D626BE9"/>
    <w:rsid w:val="0D641F0C"/>
    <w:rsid w:val="0D696171"/>
    <w:rsid w:val="0D734614"/>
    <w:rsid w:val="0D7A7C0C"/>
    <w:rsid w:val="0D7D4447"/>
    <w:rsid w:val="0D7D63D4"/>
    <w:rsid w:val="0D7F6BE3"/>
    <w:rsid w:val="0D840CE6"/>
    <w:rsid w:val="0D8465BE"/>
    <w:rsid w:val="0D8E28A3"/>
    <w:rsid w:val="0D8E5D33"/>
    <w:rsid w:val="0D8F5218"/>
    <w:rsid w:val="0D925E99"/>
    <w:rsid w:val="0D941F6C"/>
    <w:rsid w:val="0D9441B7"/>
    <w:rsid w:val="0D95120C"/>
    <w:rsid w:val="0D9B63CF"/>
    <w:rsid w:val="0D9E1E03"/>
    <w:rsid w:val="0D9F1B18"/>
    <w:rsid w:val="0DA37E7F"/>
    <w:rsid w:val="0DA5173F"/>
    <w:rsid w:val="0DA5285F"/>
    <w:rsid w:val="0DA773EC"/>
    <w:rsid w:val="0DAA502A"/>
    <w:rsid w:val="0DAB0430"/>
    <w:rsid w:val="0DAF197F"/>
    <w:rsid w:val="0DB2231C"/>
    <w:rsid w:val="0DBA335C"/>
    <w:rsid w:val="0DBD193B"/>
    <w:rsid w:val="0DBE0432"/>
    <w:rsid w:val="0DBE6ECE"/>
    <w:rsid w:val="0DC154FD"/>
    <w:rsid w:val="0DC177B0"/>
    <w:rsid w:val="0DCC51FC"/>
    <w:rsid w:val="0DCE64F5"/>
    <w:rsid w:val="0DD73BBC"/>
    <w:rsid w:val="0DD7405F"/>
    <w:rsid w:val="0DD75F94"/>
    <w:rsid w:val="0DD8525C"/>
    <w:rsid w:val="0DD92EA7"/>
    <w:rsid w:val="0DE11112"/>
    <w:rsid w:val="0DE415D5"/>
    <w:rsid w:val="0DE54A12"/>
    <w:rsid w:val="0DE76F44"/>
    <w:rsid w:val="0DEA505F"/>
    <w:rsid w:val="0DEC35AF"/>
    <w:rsid w:val="0DEE4DFA"/>
    <w:rsid w:val="0DEF2FCF"/>
    <w:rsid w:val="0DEF7E66"/>
    <w:rsid w:val="0DF01547"/>
    <w:rsid w:val="0DF0545B"/>
    <w:rsid w:val="0DF06DE5"/>
    <w:rsid w:val="0DF70FED"/>
    <w:rsid w:val="0DFA7E55"/>
    <w:rsid w:val="0DFB14A3"/>
    <w:rsid w:val="0DFC695F"/>
    <w:rsid w:val="0DFD0687"/>
    <w:rsid w:val="0DFD0BDE"/>
    <w:rsid w:val="0DFD3B25"/>
    <w:rsid w:val="0E0A1CDE"/>
    <w:rsid w:val="0E0E77B5"/>
    <w:rsid w:val="0E0F69DE"/>
    <w:rsid w:val="0E122CDA"/>
    <w:rsid w:val="0E19077C"/>
    <w:rsid w:val="0E1B476A"/>
    <w:rsid w:val="0E1B5E60"/>
    <w:rsid w:val="0E1C41C8"/>
    <w:rsid w:val="0E1D020E"/>
    <w:rsid w:val="0E1D4219"/>
    <w:rsid w:val="0E201D78"/>
    <w:rsid w:val="0E232E52"/>
    <w:rsid w:val="0E2410FB"/>
    <w:rsid w:val="0E25221F"/>
    <w:rsid w:val="0E252A6B"/>
    <w:rsid w:val="0E255803"/>
    <w:rsid w:val="0E2612AE"/>
    <w:rsid w:val="0E2D6AA2"/>
    <w:rsid w:val="0E2F0A03"/>
    <w:rsid w:val="0E325746"/>
    <w:rsid w:val="0E33592A"/>
    <w:rsid w:val="0E346CF3"/>
    <w:rsid w:val="0E3A3975"/>
    <w:rsid w:val="0E3C718A"/>
    <w:rsid w:val="0E421AA0"/>
    <w:rsid w:val="0E4273E4"/>
    <w:rsid w:val="0E437D37"/>
    <w:rsid w:val="0E437FB8"/>
    <w:rsid w:val="0E4647D0"/>
    <w:rsid w:val="0E4830DA"/>
    <w:rsid w:val="0E487DA0"/>
    <w:rsid w:val="0E4958FE"/>
    <w:rsid w:val="0E505437"/>
    <w:rsid w:val="0E511343"/>
    <w:rsid w:val="0E52675F"/>
    <w:rsid w:val="0E553A00"/>
    <w:rsid w:val="0E5622FD"/>
    <w:rsid w:val="0E593CF2"/>
    <w:rsid w:val="0E5B7B06"/>
    <w:rsid w:val="0E5E3D32"/>
    <w:rsid w:val="0E5F15B3"/>
    <w:rsid w:val="0E634A54"/>
    <w:rsid w:val="0E636614"/>
    <w:rsid w:val="0E6950E7"/>
    <w:rsid w:val="0E6A498C"/>
    <w:rsid w:val="0E6A658E"/>
    <w:rsid w:val="0E6A6D26"/>
    <w:rsid w:val="0E6C7CD7"/>
    <w:rsid w:val="0E6D438B"/>
    <w:rsid w:val="0E6F3D40"/>
    <w:rsid w:val="0E700236"/>
    <w:rsid w:val="0E7153F5"/>
    <w:rsid w:val="0E745391"/>
    <w:rsid w:val="0E773303"/>
    <w:rsid w:val="0E7820B6"/>
    <w:rsid w:val="0E7A199C"/>
    <w:rsid w:val="0E7C4A81"/>
    <w:rsid w:val="0E7E539B"/>
    <w:rsid w:val="0E83446B"/>
    <w:rsid w:val="0E857452"/>
    <w:rsid w:val="0E861CCF"/>
    <w:rsid w:val="0E8675C8"/>
    <w:rsid w:val="0E89599C"/>
    <w:rsid w:val="0E8B6FC7"/>
    <w:rsid w:val="0E8C0EA8"/>
    <w:rsid w:val="0E8D4784"/>
    <w:rsid w:val="0E8E7ADD"/>
    <w:rsid w:val="0E8F09B8"/>
    <w:rsid w:val="0E8F7033"/>
    <w:rsid w:val="0E906D27"/>
    <w:rsid w:val="0E910A64"/>
    <w:rsid w:val="0E9110D9"/>
    <w:rsid w:val="0E9134A5"/>
    <w:rsid w:val="0E9769DE"/>
    <w:rsid w:val="0E9945E7"/>
    <w:rsid w:val="0E9C19F4"/>
    <w:rsid w:val="0E9E08E4"/>
    <w:rsid w:val="0E9E66BB"/>
    <w:rsid w:val="0EA56C37"/>
    <w:rsid w:val="0EAA33A0"/>
    <w:rsid w:val="0EAC5D60"/>
    <w:rsid w:val="0EAD1B71"/>
    <w:rsid w:val="0EAD51EB"/>
    <w:rsid w:val="0EB2003B"/>
    <w:rsid w:val="0EB3350E"/>
    <w:rsid w:val="0EB50E15"/>
    <w:rsid w:val="0EB527F9"/>
    <w:rsid w:val="0EB60D1D"/>
    <w:rsid w:val="0EB865B1"/>
    <w:rsid w:val="0EB93F0D"/>
    <w:rsid w:val="0EBB18A5"/>
    <w:rsid w:val="0EBB61A8"/>
    <w:rsid w:val="0EBC5768"/>
    <w:rsid w:val="0EBE3CD1"/>
    <w:rsid w:val="0EBF2065"/>
    <w:rsid w:val="0EC22B8F"/>
    <w:rsid w:val="0EC44E65"/>
    <w:rsid w:val="0EC54B61"/>
    <w:rsid w:val="0EC84432"/>
    <w:rsid w:val="0ECA1F79"/>
    <w:rsid w:val="0ECB6F0D"/>
    <w:rsid w:val="0ECF00F3"/>
    <w:rsid w:val="0ED458E9"/>
    <w:rsid w:val="0ED956CF"/>
    <w:rsid w:val="0EDB7951"/>
    <w:rsid w:val="0EDF3839"/>
    <w:rsid w:val="0EE64B1B"/>
    <w:rsid w:val="0EE92BEA"/>
    <w:rsid w:val="0EEA49C5"/>
    <w:rsid w:val="0EEF43F3"/>
    <w:rsid w:val="0EF55E28"/>
    <w:rsid w:val="0EF937DC"/>
    <w:rsid w:val="0EFA59C4"/>
    <w:rsid w:val="0EFD7928"/>
    <w:rsid w:val="0F0053BA"/>
    <w:rsid w:val="0F0713A1"/>
    <w:rsid w:val="0F0B2748"/>
    <w:rsid w:val="0F0D7EC4"/>
    <w:rsid w:val="0F0F3B89"/>
    <w:rsid w:val="0F120E8A"/>
    <w:rsid w:val="0F1211C2"/>
    <w:rsid w:val="0F133F74"/>
    <w:rsid w:val="0F140FCA"/>
    <w:rsid w:val="0F144817"/>
    <w:rsid w:val="0F1616CD"/>
    <w:rsid w:val="0F1641B3"/>
    <w:rsid w:val="0F17430B"/>
    <w:rsid w:val="0F1777E4"/>
    <w:rsid w:val="0F1A53E7"/>
    <w:rsid w:val="0F1A7AC2"/>
    <w:rsid w:val="0F1B5EDD"/>
    <w:rsid w:val="0F20553F"/>
    <w:rsid w:val="0F20666F"/>
    <w:rsid w:val="0F21680C"/>
    <w:rsid w:val="0F256486"/>
    <w:rsid w:val="0F256895"/>
    <w:rsid w:val="0F267761"/>
    <w:rsid w:val="0F29797D"/>
    <w:rsid w:val="0F2E457E"/>
    <w:rsid w:val="0F2F469A"/>
    <w:rsid w:val="0F390651"/>
    <w:rsid w:val="0F3B3326"/>
    <w:rsid w:val="0F3B5D36"/>
    <w:rsid w:val="0F3F3AF1"/>
    <w:rsid w:val="0F4245E8"/>
    <w:rsid w:val="0F425ACD"/>
    <w:rsid w:val="0F433D90"/>
    <w:rsid w:val="0F435BD3"/>
    <w:rsid w:val="0F441972"/>
    <w:rsid w:val="0F453B03"/>
    <w:rsid w:val="0F4677CA"/>
    <w:rsid w:val="0F485132"/>
    <w:rsid w:val="0F49624E"/>
    <w:rsid w:val="0F4A3ED7"/>
    <w:rsid w:val="0F5077C9"/>
    <w:rsid w:val="0F523A2D"/>
    <w:rsid w:val="0F5274D8"/>
    <w:rsid w:val="0F5732F0"/>
    <w:rsid w:val="0F5A4D26"/>
    <w:rsid w:val="0F5D2013"/>
    <w:rsid w:val="0F5E5665"/>
    <w:rsid w:val="0F6123A4"/>
    <w:rsid w:val="0F6262E4"/>
    <w:rsid w:val="0F63365F"/>
    <w:rsid w:val="0F655B12"/>
    <w:rsid w:val="0F6670EA"/>
    <w:rsid w:val="0F674286"/>
    <w:rsid w:val="0F687A74"/>
    <w:rsid w:val="0F6C035E"/>
    <w:rsid w:val="0F705405"/>
    <w:rsid w:val="0F7325F0"/>
    <w:rsid w:val="0F7327DD"/>
    <w:rsid w:val="0F745069"/>
    <w:rsid w:val="0F7A5997"/>
    <w:rsid w:val="0F8066C3"/>
    <w:rsid w:val="0F824842"/>
    <w:rsid w:val="0F854240"/>
    <w:rsid w:val="0F854C75"/>
    <w:rsid w:val="0F873BB6"/>
    <w:rsid w:val="0F8911E4"/>
    <w:rsid w:val="0F8A56FB"/>
    <w:rsid w:val="0F8B7439"/>
    <w:rsid w:val="0F8D2ECB"/>
    <w:rsid w:val="0F8D633D"/>
    <w:rsid w:val="0F8F1819"/>
    <w:rsid w:val="0F91501F"/>
    <w:rsid w:val="0F924727"/>
    <w:rsid w:val="0F962073"/>
    <w:rsid w:val="0F972C4D"/>
    <w:rsid w:val="0F9823D3"/>
    <w:rsid w:val="0F997E2D"/>
    <w:rsid w:val="0F9D677D"/>
    <w:rsid w:val="0FA40D5E"/>
    <w:rsid w:val="0FA602DF"/>
    <w:rsid w:val="0FA63E41"/>
    <w:rsid w:val="0FA72412"/>
    <w:rsid w:val="0FA74F09"/>
    <w:rsid w:val="0FA85A27"/>
    <w:rsid w:val="0FAF2F4B"/>
    <w:rsid w:val="0FAF4030"/>
    <w:rsid w:val="0FB14AB2"/>
    <w:rsid w:val="0FB14B5F"/>
    <w:rsid w:val="0FB21D61"/>
    <w:rsid w:val="0FB230F7"/>
    <w:rsid w:val="0FB70326"/>
    <w:rsid w:val="0FB860AB"/>
    <w:rsid w:val="0FBA101F"/>
    <w:rsid w:val="0FBB5204"/>
    <w:rsid w:val="0FBF06E8"/>
    <w:rsid w:val="0FC30FED"/>
    <w:rsid w:val="0FC4446B"/>
    <w:rsid w:val="0FC97405"/>
    <w:rsid w:val="0FCA206B"/>
    <w:rsid w:val="0FCA2136"/>
    <w:rsid w:val="0FCA6857"/>
    <w:rsid w:val="0FCC14C4"/>
    <w:rsid w:val="0FCC6D23"/>
    <w:rsid w:val="0FCD5BAD"/>
    <w:rsid w:val="0FD00A7C"/>
    <w:rsid w:val="0FD57FA2"/>
    <w:rsid w:val="0FD75756"/>
    <w:rsid w:val="0FD97AE0"/>
    <w:rsid w:val="0FDC0365"/>
    <w:rsid w:val="0FDC3AD9"/>
    <w:rsid w:val="0FDE7E5F"/>
    <w:rsid w:val="0FE0474D"/>
    <w:rsid w:val="0FE23D31"/>
    <w:rsid w:val="0FE45F2E"/>
    <w:rsid w:val="0FE546BB"/>
    <w:rsid w:val="0FEE2FAD"/>
    <w:rsid w:val="0FF23633"/>
    <w:rsid w:val="0FF57601"/>
    <w:rsid w:val="0FF70426"/>
    <w:rsid w:val="0FFB2A68"/>
    <w:rsid w:val="0FFB384C"/>
    <w:rsid w:val="0FFB5396"/>
    <w:rsid w:val="0FFC76D6"/>
    <w:rsid w:val="0FFE1D2C"/>
    <w:rsid w:val="0FFE5458"/>
    <w:rsid w:val="0FFF0345"/>
    <w:rsid w:val="100000C3"/>
    <w:rsid w:val="10011F81"/>
    <w:rsid w:val="10060F45"/>
    <w:rsid w:val="10062FD3"/>
    <w:rsid w:val="10073554"/>
    <w:rsid w:val="10084F57"/>
    <w:rsid w:val="100B258A"/>
    <w:rsid w:val="100D587B"/>
    <w:rsid w:val="10100E11"/>
    <w:rsid w:val="10115E4F"/>
    <w:rsid w:val="10173AFC"/>
    <w:rsid w:val="101A60A5"/>
    <w:rsid w:val="101A6BC0"/>
    <w:rsid w:val="101E32F6"/>
    <w:rsid w:val="101F2405"/>
    <w:rsid w:val="102530D0"/>
    <w:rsid w:val="102559CE"/>
    <w:rsid w:val="10265D2F"/>
    <w:rsid w:val="10286ABB"/>
    <w:rsid w:val="10290AED"/>
    <w:rsid w:val="1029712E"/>
    <w:rsid w:val="102B21BC"/>
    <w:rsid w:val="102B427B"/>
    <w:rsid w:val="102B7266"/>
    <w:rsid w:val="103006FE"/>
    <w:rsid w:val="10315E7E"/>
    <w:rsid w:val="103613DE"/>
    <w:rsid w:val="103A1C6E"/>
    <w:rsid w:val="103C044A"/>
    <w:rsid w:val="103E534F"/>
    <w:rsid w:val="104408A4"/>
    <w:rsid w:val="10440CD5"/>
    <w:rsid w:val="10474D6D"/>
    <w:rsid w:val="104C1A0E"/>
    <w:rsid w:val="10517716"/>
    <w:rsid w:val="10517B20"/>
    <w:rsid w:val="10526073"/>
    <w:rsid w:val="10531779"/>
    <w:rsid w:val="1057318B"/>
    <w:rsid w:val="10593667"/>
    <w:rsid w:val="105C76FB"/>
    <w:rsid w:val="105D75A4"/>
    <w:rsid w:val="105F74F3"/>
    <w:rsid w:val="10601DD1"/>
    <w:rsid w:val="10607234"/>
    <w:rsid w:val="10611E9F"/>
    <w:rsid w:val="106412E5"/>
    <w:rsid w:val="106777F7"/>
    <w:rsid w:val="106A3914"/>
    <w:rsid w:val="106D765E"/>
    <w:rsid w:val="106E5305"/>
    <w:rsid w:val="106E7AFF"/>
    <w:rsid w:val="1070755A"/>
    <w:rsid w:val="10721A68"/>
    <w:rsid w:val="10725507"/>
    <w:rsid w:val="107A57E6"/>
    <w:rsid w:val="107D2B27"/>
    <w:rsid w:val="107D35CD"/>
    <w:rsid w:val="107F1EEE"/>
    <w:rsid w:val="10817014"/>
    <w:rsid w:val="10827A78"/>
    <w:rsid w:val="10830BAF"/>
    <w:rsid w:val="10833F67"/>
    <w:rsid w:val="1085336C"/>
    <w:rsid w:val="108A473D"/>
    <w:rsid w:val="108B5581"/>
    <w:rsid w:val="108D683E"/>
    <w:rsid w:val="108F7FB8"/>
    <w:rsid w:val="10923011"/>
    <w:rsid w:val="10942EEB"/>
    <w:rsid w:val="109502DA"/>
    <w:rsid w:val="10995ADE"/>
    <w:rsid w:val="109A0CA4"/>
    <w:rsid w:val="109A78EB"/>
    <w:rsid w:val="109B04F3"/>
    <w:rsid w:val="109F67A5"/>
    <w:rsid w:val="10A03175"/>
    <w:rsid w:val="10A05946"/>
    <w:rsid w:val="10A52BEE"/>
    <w:rsid w:val="10AA15AF"/>
    <w:rsid w:val="10AD58B2"/>
    <w:rsid w:val="10B14894"/>
    <w:rsid w:val="10B52291"/>
    <w:rsid w:val="10B57BE0"/>
    <w:rsid w:val="10B751CC"/>
    <w:rsid w:val="10B819EE"/>
    <w:rsid w:val="10BD1486"/>
    <w:rsid w:val="10BD2082"/>
    <w:rsid w:val="10BE0E34"/>
    <w:rsid w:val="10C05F3C"/>
    <w:rsid w:val="10C1044F"/>
    <w:rsid w:val="10C327DB"/>
    <w:rsid w:val="10C5137D"/>
    <w:rsid w:val="10C54956"/>
    <w:rsid w:val="10CA22A8"/>
    <w:rsid w:val="10CC19F2"/>
    <w:rsid w:val="10CC2E3F"/>
    <w:rsid w:val="10CC2F57"/>
    <w:rsid w:val="10D26BD4"/>
    <w:rsid w:val="10D54540"/>
    <w:rsid w:val="10D707F0"/>
    <w:rsid w:val="10D80F12"/>
    <w:rsid w:val="10D90C04"/>
    <w:rsid w:val="10DC4591"/>
    <w:rsid w:val="10DE70B9"/>
    <w:rsid w:val="10DF3985"/>
    <w:rsid w:val="10DF6F03"/>
    <w:rsid w:val="10E14775"/>
    <w:rsid w:val="10E41B81"/>
    <w:rsid w:val="10E44511"/>
    <w:rsid w:val="10E90796"/>
    <w:rsid w:val="10EE7C4B"/>
    <w:rsid w:val="10F22400"/>
    <w:rsid w:val="10F43E41"/>
    <w:rsid w:val="10F44F97"/>
    <w:rsid w:val="10F73CA1"/>
    <w:rsid w:val="10F91582"/>
    <w:rsid w:val="10FA0722"/>
    <w:rsid w:val="10FB6459"/>
    <w:rsid w:val="10FB7CC2"/>
    <w:rsid w:val="10FC0DC9"/>
    <w:rsid w:val="10FD0529"/>
    <w:rsid w:val="10FF5491"/>
    <w:rsid w:val="11055FB2"/>
    <w:rsid w:val="11067D3A"/>
    <w:rsid w:val="11113147"/>
    <w:rsid w:val="11121233"/>
    <w:rsid w:val="111215DD"/>
    <w:rsid w:val="11137E58"/>
    <w:rsid w:val="1114543C"/>
    <w:rsid w:val="111464CF"/>
    <w:rsid w:val="11162949"/>
    <w:rsid w:val="11185E6F"/>
    <w:rsid w:val="111C055B"/>
    <w:rsid w:val="111D255F"/>
    <w:rsid w:val="111F76C3"/>
    <w:rsid w:val="112141BE"/>
    <w:rsid w:val="11257007"/>
    <w:rsid w:val="112B7018"/>
    <w:rsid w:val="112D13CB"/>
    <w:rsid w:val="112D3011"/>
    <w:rsid w:val="11336D82"/>
    <w:rsid w:val="1137249F"/>
    <w:rsid w:val="1137586D"/>
    <w:rsid w:val="113B74C8"/>
    <w:rsid w:val="113E44E5"/>
    <w:rsid w:val="1143768A"/>
    <w:rsid w:val="11473119"/>
    <w:rsid w:val="11475BC2"/>
    <w:rsid w:val="11484A43"/>
    <w:rsid w:val="11515DA4"/>
    <w:rsid w:val="115450CE"/>
    <w:rsid w:val="115721C3"/>
    <w:rsid w:val="115E497A"/>
    <w:rsid w:val="115E4ADB"/>
    <w:rsid w:val="115E71E6"/>
    <w:rsid w:val="11621C06"/>
    <w:rsid w:val="11626297"/>
    <w:rsid w:val="11644B9F"/>
    <w:rsid w:val="11646B34"/>
    <w:rsid w:val="1166289A"/>
    <w:rsid w:val="1169586D"/>
    <w:rsid w:val="116A014B"/>
    <w:rsid w:val="116F16D5"/>
    <w:rsid w:val="11704125"/>
    <w:rsid w:val="1172518F"/>
    <w:rsid w:val="1174729D"/>
    <w:rsid w:val="11747A4C"/>
    <w:rsid w:val="11761017"/>
    <w:rsid w:val="11786722"/>
    <w:rsid w:val="11787D66"/>
    <w:rsid w:val="117D20B4"/>
    <w:rsid w:val="117D5A62"/>
    <w:rsid w:val="117D6146"/>
    <w:rsid w:val="117F1C6C"/>
    <w:rsid w:val="1180166B"/>
    <w:rsid w:val="11802CE4"/>
    <w:rsid w:val="11804077"/>
    <w:rsid w:val="11851F92"/>
    <w:rsid w:val="118651EE"/>
    <w:rsid w:val="1187338C"/>
    <w:rsid w:val="11882C2F"/>
    <w:rsid w:val="118B77E7"/>
    <w:rsid w:val="118F17A3"/>
    <w:rsid w:val="1192366A"/>
    <w:rsid w:val="11932A1E"/>
    <w:rsid w:val="119417F4"/>
    <w:rsid w:val="119464DA"/>
    <w:rsid w:val="1195276C"/>
    <w:rsid w:val="119603C6"/>
    <w:rsid w:val="11975DC0"/>
    <w:rsid w:val="11994F83"/>
    <w:rsid w:val="119B187A"/>
    <w:rsid w:val="119C7C85"/>
    <w:rsid w:val="119D3A19"/>
    <w:rsid w:val="11A12806"/>
    <w:rsid w:val="11A20E73"/>
    <w:rsid w:val="11A350A9"/>
    <w:rsid w:val="11AB0D66"/>
    <w:rsid w:val="11AD6207"/>
    <w:rsid w:val="11B1133B"/>
    <w:rsid w:val="11B16C30"/>
    <w:rsid w:val="11B22B81"/>
    <w:rsid w:val="11B313AD"/>
    <w:rsid w:val="11B345F4"/>
    <w:rsid w:val="11B53573"/>
    <w:rsid w:val="11B55376"/>
    <w:rsid w:val="11B57536"/>
    <w:rsid w:val="11B95E7F"/>
    <w:rsid w:val="11BA0D5B"/>
    <w:rsid w:val="11BA4D17"/>
    <w:rsid w:val="11BE3780"/>
    <w:rsid w:val="11C322ED"/>
    <w:rsid w:val="11C32BDD"/>
    <w:rsid w:val="11C62F4F"/>
    <w:rsid w:val="11C957C9"/>
    <w:rsid w:val="11CB12E0"/>
    <w:rsid w:val="11D017CD"/>
    <w:rsid w:val="11D51026"/>
    <w:rsid w:val="11D90C3B"/>
    <w:rsid w:val="11DE0464"/>
    <w:rsid w:val="11DF5B2E"/>
    <w:rsid w:val="11E0400D"/>
    <w:rsid w:val="11E042C8"/>
    <w:rsid w:val="11E747BF"/>
    <w:rsid w:val="11E74BC1"/>
    <w:rsid w:val="11EB6A3C"/>
    <w:rsid w:val="11EB6D2A"/>
    <w:rsid w:val="11EC28B3"/>
    <w:rsid w:val="11EC3EFB"/>
    <w:rsid w:val="11EF7E70"/>
    <w:rsid w:val="11F11644"/>
    <w:rsid w:val="11F1297B"/>
    <w:rsid w:val="11F41200"/>
    <w:rsid w:val="11F547D0"/>
    <w:rsid w:val="11F80531"/>
    <w:rsid w:val="11F86A73"/>
    <w:rsid w:val="11FA4877"/>
    <w:rsid w:val="11FB3953"/>
    <w:rsid w:val="11FB7E61"/>
    <w:rsid w:val="11FB7FD6"/>
    <w:rsid w:val="12004A40"/>
    <w:rsid w:val="1202015B"/>
    <w:rsid w:val="1207736D"/>
    <w:rsid w:val="12087FD1"/>
    <w:rsid w:val="120B033A"/>
    <w:rsid w:val="120B03F3"/>
    <w:rsid w:val="120C41E5"/>
    <w:rsid w:val="120E23F0"/>
    <w:rsid w:val="121019C8"/>
    <w:rsid w:val="12106D97"/>
    <w:rsid w:val="1215045D"/>
    <w:rsid w:val="1218344A"/>
    <w:rsid w:val="121C539B"/>
    <w:rsid w:val="121D0801"/>
    <w:rsid w:val="1220264E"/>
    <w:rsid w:val="12220622"/>
    <w:rsid w:val="122964B9"/>
    <w:rsid w:val="122B2DB8"/>
    <w:rsid w:val="122C2492"/>
    <w:rsid w:val="12337A69"/>
    <w:rsid w:val="123732B8"/>
    <w:rsid w:val="123B634C"/>
    <w:rsid w:val="12444621"/>
    <w:rsid w:val="124C2497"/>
    <w:rsid w:val="12502797"/>
    <w:rsid w:val="12572D82"/>
    <w:rsid w:val="125933C4"/>
    <w:rsid w:val="125E4185"/>
    <w:rsid w:val="125F51AB"/>
    <w:rsid w:val="12604BA0"/>
    <w:rsid w:val="126114B2"/>
    <w:rsid w:val="1262068D"/>
    <w:rsid w:val="1263186F"/>
    <w:rsid w:val="126402F4"/>
    <w:rsid w:val="12651ECE"/>
    <w:rsid w:val="12653FFF"/>
    <w:rsid w:val="12654437"/>
    <w:rsid w:val="12683737"/>
    <w:rsid w:val="126862C6"/>
    <w:rsid w:val="126A4368"/>
    <w:rsid w:val="126B3B0C"/>
    <w:rsid w:val="126C51D2"/>
    <w:rsid w:val="126E0BEC"/>
    <w:rsid w:val="1270704E"/>
    <w:rsid w:val="12722D0B"/>
    <w:rsid w:val="12727D08"/>
    <w:rsid w:val="12757FAF"/>
    <w:rsid w:val="1276345A"/>
    <w:rsid w:val="12777ADC"/>
    <w:rsid w:val="127A6997"/>
    <w:rsid w:val="127B13C1"/>
    <w:rsid w:val="127B7509"/>
    <w:rsid w:val="127C26D8"/>
    <w:rsid w:val="127E3608"/>
    <w:rsid w:val="127F6C51"/>
    <w:rsid w:val="127F76FB"/>
    <w:rsid w:val="1283058E"/>
    <w:rsid w:val="128612F4"/>
    <w:rsid w:val="1286615B"/>
    <w:rsid w:val="128C5612"/>
    <w:rsid w:val="128D6D89"/>
    <w:rsid w:val="12937CD3"/>
    <w:rsid w:val="129402F4"/>
    <w:rsid w:val="129871DA"/>
    <w:rsid w:val="129A1BF5"/>
    <w:rsid w:val="129D1F51"/>
    <w:rsid w:val="129E34B1"/>
    <w:rsid w:val="129F0287"/>
    <w:rsid w:val="129F3643"/>
    <w:rsid w:val="12A1148C"/>
    <w:rsid w:val="12A30B39"/>
    <w:rsid w:val="12AA6A38"/>
    <w:rsid w:val="12AB671F"/>
    <w:rsid w:val="12AD063F"/>
    <w:rsid w:val="12B06233"/>
    <w:rsid w:val="12B15934"/>
    <w:rsid w:val="12B208FB"/>
    <w:rsid w:val="12B4105C"/>
    <w:rsid w:val="12B45013"/>
    <w:rsid w:val="12B453B0"/>
    <w:rsid w:val="12B63754"/>
    <w:rsid w:val="12B63BDE"/>
    <w:rsid w:val="12B71430"/>
    <w:rsid w:val="12B75F28"/>
    <w:rsid w:val="12B975AE"/>
    <w:rsid w:val="12BB2820"/>
    <w:rsid w:val="12C0222A"/>
    <w:rsid w:val="12C9070E"/>
    <w:rsid w:val="12CA0911"/>
    <w:rsid w:val="12CC7CAF"/>
    <w:rsid w:val="12CD6751"/>
    <w:rsid w:val="12CF54BC"/>
    <w:rsid w:val="12D05565"/>
    <w:rsid w:val="12D53C24"/>
    <w:rsid w:val="12D66D69"/>
    <w:rsid w:val="12DF5C6E"/>
    <w:rsid w:val="12DF674E"/>
    <w:rsid w:val="12E047EE"/>
    <w:rsid w:val="12E34772"/>
    <w:rsid w:val="12E8142E"/>
    <w:rsid w:val="12EA0A40"/>
    <w:rsid w:val="12EC42CC"/>
    <w:rsid w:val="12EE1124"/>
    <w:rsid w:val="12F33529"/>
    <w:rsid w:val="12F60F7B"/>
    <w:rsid w:val="12F621B7"/>
    <w:rsid w:val="12F92165"/>
    <w:rsid w:val="12F95AC4"/>
    <w:rsid w:val="1301152A"/>
    <w:rsid w:val="13021717"/>
    <w:rsid w:val="1304392E"/>
    <w:rsid w:val="13076399"/>
    <w:rsid w:val="130951FA"/>
    <w:rsid w:val="130A45A4"/>
    <w:rsid w:val="130C3452"/>
    <w:rsid w:val="130E2146"/>
    <w:rsid w:val="13115AA2"/>
    <w:rsid w:val="1319528C"/>
    <w:rsid w:val="131E277E"/>
    <w:rsid w:val="131F6A7F"/>
    <w:rsid w:val="13221477"/>
    <w:rsid w:val="132279B9"/>
    <w:rsid w:val="1325586C"/>
    <w:rsid w:val="13263202"/>
    <w:rsid w:val="1328715B"/>
    <w:rsid w:val="132A2BA5"/>
    <w:rsid w:val="132B3B38"/>
    <w:rsid w:val="1331477D"/>
    <w:rsid w:val="13360B26"/>
    <w:rsid w:val="133878EF"/>
    <w:rsid w:val="133B13BC"/>
    <w:rsid w:val="133B550C"/>
    <w:rsid w:val="133C2C49"/>
    <w:rsid w:val="13414E3A"/>
    <w:rsid w:val="134308C5"/>
    <w:rsid w:val="1346055E"/>
    <w:rsid w:val="13472DE2"/>
    <w:rsid w:val="134B6F70"/>
    <w:rsid w:val="134C12C2"/>
    <w:rsid w:val="13513CE6"/>
    <w:rsid w:val="13532D36"/>
    <w:rsid w:val="135403F7"/>
    <w:rsid w:val="135D0B0D"/>
    <w:rsid w:val="135D18AE"/>
    <w:rsid w:val="135E171D"/>
    <w:rsid w:val="135F5EE3"/>
    <w:rsid w:val="135F6976"/>
    <w:rsid w:val="136116FF"/>
    <w:rsid w:val="13630E83"/>
    <w:rsid w:val="1363589F"/>
    <w:rsid w:val="136368B2"/>
    <w:rsid w:val="13685959"/>
    <w:rsid w:val="136904BC"/>
    <w:rsid w:val="136A6B51"/>
    <w:rsid w:val="136D09F3"/>
    <w:rsid w:val="136D3087"/>
    <w:rsid w:val="136E6B03"/>
    <w:rsid w:val="136F74C8"/>
    <w:rsid w:val="137372D4"/>
    <w:rsid w:val="137479B8"/>
    <w:rsid w:val="1377188C"/>
    <w:rsid w:val="137846A8"/>
    <w:rsid w:val="137851A9"/>
    <w:rsid w:val="13811670"/>
    <w:rsid w:val="138365F9"/>
    <w:rsid w:val="138367A1"/>
    <w:rsid w:val="138379F7"/>
    <w:rsid w:val="13841533"/>
    <w:rsid w:val="13860CFA"/>
    <w:rsid w:val="1386115F"/>
    <w:rsid w:val="13870FB9"/>
    <w:rsid w:val="138B17F1"/>
    <w:rsid w:val="138D02F8"/>
    <w:rsid w:val="138E4F90"/>
    <w:rsid w:val="13917934"/>
    <w:rsid w:val="139201E3"/>
    <w:rsid w:val="13930B9B"/>
    <w:rsid w:val="13970B90"/>
    <w:rsid w:val="139745F5"/>
    <w:rsid w:val="139A2A78"/>
    <w:rsid w:val="139C1A67"/>
    <w:rsid w:val="139D242E"/>
    <w:rsid w:val="139D5CB5"/>
    <w:rsid w:val="139D72C6"/>
    <w:rsid w:val="139E01B8"/>
    <w:rsid w:val="139E2FD3"/>
    <w:rsid w:val="139F4C29"/>
    <w:rsid w:val="139F5723"/>
    <w:rsid w:val="13AC77B3"/>
    <w:rsid w:val="13B1416D"/>
    <w:rsid w:val="13B204E2"/>
    <w:rsid w:val="13B5630C"/>
    <w:rsid w:val="13B862F9"/>
    <w:rsid w:val="13BC7CDF"/>
    <w:rsid w:val="13C107E0"/>
    <w:rsid w:val="13C225EA"/>
    <w:rsid w:val="13C30CE4"/>
    <w:rsid w:val="13C310BC"/>
    <w:rsid w:val="13C350FB"/>
    <w:rsid w:val="13C628EE"/>
    <w:rsid w:val="13C73B12"/>
    <w:rsid w:val="13C86C96"/>
    <w:rsid w:val="13C87572"/>
    <w:rsid w:val="13CA5FA1"/>
    <w:rsid w:val="13D071AC"/>
    <w:rsid w:val="13D13875"/>
    <w:rsid w:val="13D1624D"/>
    <w:rsid w:val="13D62FE6"/>
    <w:rsid w:val="13DA59ED"/>
    <w:rsid w:val="13DA7D5D"/>
    <w:rsid w:val="13DB6F14"/>
    <w:rsid w:val="13E7427B"/>
    <w:rsid w:val="13E75705"/>
    <w:rsid w:val="13E92ED0"/>
    <w:rsid w:val="13E95991"/>
    <w:rsid w:val="13EE3692"/>
    <w:rsid w:val="13EE59B8"/>
    <w:rsid w:val="13F41EF9"/>
    <w:rsid w:val="13F60009"/>
    <w:rsid w:val="13FC1795"/>
    <w:rsid w:val="14014D22"/>
    <w:rsid w:val="14024305"/>
    <w:rsid w:val="14032954"/>
    <w:rsid w:val="14046283"/>
    <w:rsid w:val="14057845"/>
    <w:rsid w:val="14081301"/>
    <w:rsid w:val="14090C63"/>
    <w:rsid w:val="140A7C52"/>
    <w:rsid w:val="141015E4"/>
    <w:rsid w:val="141361F8"/>
    <w:rsid w:val="14157206"/>
    <w:rsid w:val="14172561"/>
    <w:rsid w:val="141952E3"/>
    <w:rsid w:val="14196CDE"/>
    <w:rsid w:val="14200C13"/>
    <w:rsid w:val="14206CA7"/>
    <w:rsid w:val="1421574A"/>
    <w:rsid w:val="14233FE4"/>
    <w:rsid w:val="14256BD5"/>
    <w:rsid w:val="1429042E"/>
    <w:rsid w:val="14302CD8"/>
    <w:rsid w:val="1433193D"/>
    <w:rsid w:val="14340CFE"/>
    <w:rsid w:val="14352DF9"/>
    <w:rsid w:val="143D2936"/>
    <w:rsid w:val="14474481"/>
    <w:rsid w:val="14483843"/>
    <w:rsid w:val="144A3EBB"/>
    <w:rsid w:val="144B0D00"/>
    <w:rsid w:val="144C3FDC"/>
    <w:rsid w:val="144C403F"/>
    <w:rsid w:val="14520604"/>
    <w:rsid w:val="145411E0"/>
    <w:rsid w:val="14576B2A"/>
    <w:rsid w:val="1458124B"/>
    <w:rsid w:val="145E40A8"/>
    <w:rsid w:val="145E57FD"/>
    <w:rsid w:val="145E60E3"/>
    <w:rsid w:val="145F434F"/>
    <w:rsid w:val="14604F69"/>
    <w:rsid w:val="146550E1"/>
    <w:rsid w:val="146574C3"/>
    <w:rsid w:val="14663F3E"/>
    <w:rsid w:val="14664E2F"/>
    <w:rsid w:val="146A20CB"/>
    <w:rsid w:val="146E19A5"/>
    <w:rsid w:val="147258E3"/>
    <w:rsid w:val="14740791"/>
    <w:rsid w:val="14763A98"/>
    <w:rsid w:val="147814D8"/>
    <w:rsid w:val="147C5959"/>
    <w:rsid w:val="147C5AC9"/>
    <w:rsid w:val="14855A3E"/>
    <w:rsid w:val="14870B9B"/>
    <w:rsid w:val="1488197C"/>
    <w:rsid w:val="14883F03"/>
    <w:rsid w:val="148E5C53"/>
    <w:rsid w:val="148E6012"/>
    <w:rsid w:val="148F4DB3"/>
    <w:rsid w:val="149149EF"/>
    <w:rsid w:val="149345BE"/>
    <w:rsid w:val="14990D25"/>
    <w:rsid w:val="149913BB"/>
    <w:rsid w:val="149A4AAD"/>
    <w:rsid w:val="149D77EE"/>
    <w:rsid w:val="149E3E70"/>
    <w:rsid w:val="14A43559"/>
    <w:rsid w:val="14A627A9"/>
    <w:rsid w:val="14A70828"/>
    <w:rsid w:val="14AB3213"/>
    <w:rsid w:val="14AB5838"/>
    <w:rsid w:val="14AB5BF6"/>
    <w:rsid w:val="14AE116D"/>
    <w:rsid w:val="14B60CBC"/>
    <w:rsid w:val="14B653AB"/>
    <w:rsid w:val="14BA7F48"/>
    <w:rsid w:val="14BB107B"/>
    <w:rsid w:val="14BB1B8C"/>
    <w:rsid w:val="14BD102A"/>
    <w:rsid w:val="14BF04E0"/>
    <w:rsid w:val="14C127F7"/>
    <w:rsid w:val="14C20655"/>
    <w:rsid w:val="14C4399B"/>
    <w:rsid w:val="14C55036"/>
    <w:rsid w:val="14C56CD4"/>
    <w:rsid w:val="14C56CEA"/>
    <w:rsid w:val="14C62B69"/>
    <w:rsid w:val="14C85B7B"/>
    <w:rsid w:val="14C87ACB"/>
    <w:rsid w:val="14C96770"/>
    <w:rsid w:val="14CA2DE2"/>
    <w:rsid w:val="14CB51A7"/>
    <w:rsid w:val="14CC7A2B"/>
    <w:rsid w:val="14D201B0"/>
    <w:rsid w:val="14D34FBE"/>
    <w:rsid w:val="14D52F7E"/>
    <w:rsid w:val="14D77650"/>
    <w:rsid w:val="14D914FB"/>
    <w:rsid w:val="14D94D26"/>
    <w:rsid w:val="14D952B4"/>
    <w:rsid w:val="14D96BCD"/>
    <w:rsid w:val="14DB7741"/>
    <w:rsid w:val="14DE5F47"/>
    <w:rsid w:val="14E25955"/>
    <w:rsid w:val="14E2752D"/>
    <w:rsid w:val="14E36E97"/>
    <w:rsid w:val="14E4205A"/>
    <w:rsid w:val="14E84A55"/>
    <w:rsid w:val="14E92FFB"/>
    <w:rsid w:val="14EB4AB3"/>
    <w:rsid w:val="14EC07CA"/>
    <w:rsid w:val="14EC751D"/>
    <w:rsid w:val="14EE517F"/>
    <w:rsid w:val="14F10EE9"/>
    <w:rsid w:val="14F11265"/>
    <w:rsid w:val="14F57316"/>
    <w:rsid w:val="14F73F70"/>
    <w:rsid w:val="14FA4072"/>
    <w:rsid w:val="14FC38C2"/>
    <w:rsid w:val="14FC42C6"/>
    <w:rsid w:val="14FC58DD"/>
    <w:rsid w:val="14FF57FE"/>
    <w:rsid w:val="15035CCD"/>
    <w:rsid w:val="15046E6C"/>
    <w:rsid w:val="15052588"/>
    <w:rsid w:val="1507410B"/>
    <w:rsid w:val="150874C4"/>
    <w:rsid w:val="15095A1C"/>
    <w:rsid w:val="150C0355"/>
    <w:rsid w:val="150C24A3"/>
    <w:rsid w:val="150C4F52"/>
    <w:rsid w:val="150C63AF"/>
    <w:rsid w:val="1510056E"/>
    <w:rsid w:val="15116393"/>
    <w:rsid w:val="151327FC"/>
    <w:rsid w:val="15142C1C"/>
    <w:rsid w:val="151E1FFE"/>
    <w:rsid w:val="151F22D0"/>
    <w:rsid w:val="151F7BA0"/>
    <w:rsid w:val="152248DF"/>
    <w:rsid w:val="15226FAD"/>
    <w:rsid w:val="15230DBF"/>
    <w:rsid w:val="152379C9"/>
    <w:rsid w:val="152504FB"/>
    <w:rsid w:val="15257FAB"/>
    <w:rsid w:val="152D1EDE"/>
    <w:rsid w:val="152D6F09"/>
    <w:rsid w:val="152E1905"/>
    <w:rsid w:val="15364AC4"/>
    <w:rsid w:val="153A2994"/>
    <w:rsid w:val="153A7C06"/>
    <w:rsid w:val="153D2DB1"/>
    <w:rsid w:val="153E0448"/>
    <w:rsid w:val="153F39AC"/>
    <w:rsid w:val="15443A95"/>
    <w:rsid w:val="154B5D30"/>
    <w:rsid w:val="154F4403"/>
    <w:rsid w:val="1550433B"/>
    <w:rsid w:val="1555052F"/>
    <w:rsid w:val="155531A3"/>
    <w:rsid w:val="15560B21"/>
    <w:rsid w:val="15563BF4"/>
    <w:rsid w:val="15564E1B"/>
    <w:rsid w:val="1558015C"/>
    <w:rsid w:val="15595CEA"/>
    <w:rsid w:val="155E1374"/>
    <w:rsid w:val="156609CB"/>
    <w:rsid w:val="15673AD2"/>
    <w:rsid w:val="156E7492"/>
    <w:rsid w:val="157103BA"/>
    <w:rsid w:val="157A6CA7"/>
    <w:rsid w:val="158063A0"/>
    <w:rsid w:val="158562B1"/>
    <w:rsid w:val="15856D20"/>
    <w:rsid w:val="1586518A"/>
    <w:rsid w:val="158666C1"/>
    <w:rsid w:val="158B2CFD"/>
    <w:rsid w:val="158F3ADC"/>
    <w:rsid w:val="15902A16"/>
    <w:rsid w:val="15915F58"/>
    <w:rsid w:val="15931ED9"/>
    <w:rsid w:val="15940AF5"/>
    <w:rsid w:val="15946BB7"/>
    <w:rsid w:val="15947185"/>
    <w:rsid w:val="15971E78"/>
    <w:rsid w:val="15985003"/>
    <w:rsid w:val="159B0EF0"/>
    <w:rsid w:val="159E1026"/>
    <w:rsid w:val="159E7B0F"/>
    <w:rsid w:val="159F2A54"/>
    <w:rsid w:val="15A2372E"/>
    <w:rsid w:val="15A25385"/>
    <w:rsid w:val="15A33755"/>
    <w:rsid w:val="15A44F58"/>
    <w:rsid w:val="15AF5B8F"/>
    <w:rsid w:val="15AF61A5"/>
    <w:rsid w:val="15AF7883"/>
    <w:rsid w:val="15B14FA4"/>
    <w:rsid w:val="15B51470"/>
    <w:rsid w:val="15B729CB"/>
    <w:rsid w:val="15BA7F8B"/>
    <w:rsid w:val="15BB02AB"/>
    <w:rsid w:val="15BB7546"/>
    <w:rsid w:val="15C24858"/>
    <w:rsid w:val="15C26E0A"/>
    <w:rsid w:val="15C5198A"/>
    <w:rsid w:val="15C57124"/>
    <w:rsid w:val="15C64198"/>
    <w:rsid w:val="15CB0C22"/>
    <w:rsid w:val="15CB4EE3"/>
    <w:rsid w:val="15CB7C03"/>
    <w:rsid w:val="15CC3C9C"/>
    <w:rsid w:val="15CD624E"/>
    <w:rsid w:val="15D3013F"/>
    <w:rsid w:val="15D44F69"/>
    <w:rsid w:val="15D50377"/>
    <w:rsid w:val="15D5060B"/>
    <w:rsid w:val="15D56E7F"/>
    <w:rsid w:val="15D574EE"/>
    <w:rsid w:val="15E32BA5"/>
    <w:rsid w:val="15E506FD"/>
    <w:rsid w:val="15E65E4D"/>
    <w:rsid w:val="15E96C21"/>
    <w:rsid w:val="15EA012F"/>
    <w:rsid w:val="15EB41AB"/>
    <w:rsid w:val="15EC6928"/>
    <w:rsid w:val="15EF5979"/>
    <w:rsid w:val="15F01ADE"/>
    <w:rsid w:val="15F11F22"/>
    <w:rsid w:val="15F15724"/>
    <w:rsid w:val="15F66ACA"/>
    <w:rsid w:val="15FE1031"/>
    <w:rsid w:val="16021641"/>
    <w:rsid w:val="16026C88"/>
    <w:rsid w:val="16026F56"/>
    <w:rsid w:val="160741DF"/>
    <w:rsid w:val="16080C60"/>
    <w:rsid w:val="160B7765"/>
    <w:rsid w:val="160D5151"/>
    <w:rsid w:val="160D7085"/>
    <w:rsid w:val="16103552"/>
    <w:rsid w:val="16137A19"/>
    <w:rsid w:val="16184857"/>
    <w:rsid w:val="16185E90"/>
    <w:rsid w:val="1618675E"/>
    <w:rsid w:val="161A2DF3"/>
    <w:rsid w:val="161A4383"/>
    <w:rsid w:val="161B200B"/>
    <w:rsid w:val="161D272B"/>
    <w:rsid w:val="161F18C8"/>
    <w:rsid w:val="161F3EFB"/>
    <w:rsid w:val="162016C0"/>
    <w:rsid w:val="16241351"/>
    <w:rsid w:val="162425EE"/>
    <w:rsid w:val="16256985"/>
    <w:rsid w:val="1626136A"/>
    <w:rsid w:val="16271C03"/>
    <w:rsid w:val="1627705E"/>
    <w:rsid w:val="162C6BBC"/>
    <w:rsid w:val="16314F2E"/>
    <w:rsid w:val="16323484"/>
    <w:rsid w:val="16325D1E"/>
    <w:rsid w:val="16365E5E"/>
    <w:rsid w:val="16371467"/>
    <w:rsid w:val="163878D5"/>
    <w:rsid w:val="163952A2"/>
    <w:rsid w:val="163B2093"/>
    <w:rsid w:val="163B41AA"/>
    <w:rsid w:val="163B43BB"/>
    <w:rsid w:val="163C1995"/>
    <w:rsid w:val="163D191F"/>
    <w:rsid w:val="163D3342"/>
    <w:rsid w:val="16407C77"/>
    <w:rsid w:val="16420271"/>
    <w:rsid w:val="16421E91"/>
    <w:rsid w:val="1643345B"/>
    <w:rsid w:val="16492E38"/>
    <w:rsid w:val="164C2354"/>
    <w:rsid w:val="164C76C3"/>
    <w:rsid w:val="164E3841"/>
    <w:rsid w:val="16505787"/>
    <w:rsid w:val="165163B4"/>
    <w:rsid w:val="1656269C"/>
    <w:rsid w:val="16584593"/>
    <w:rsid w:val="165C1653"/>
    <w:rsid w:val="165E0191"/>
    <w:rsid w:val="166138F4"/>
    <w:rsid w:val="166310A1"/>
    <w:rsid w:val="16657B5E"/>
    <w:rsid w:val="16680BFA"/>
    <w:rsid w:val="1668111F"/>
    <w:rsid w:val="16690BEF"/>
    <w:rsid w:val="16691814"/>
    <w:rsid w:val="16695CC8"/>
    <w:rsid w:val="16696F3D"/>
    <w:rsid w:val="166B0285"/>
    <w:rsid w:val="167017C6"/>
    <w:rsid w:val="167221BA"/>
    <w:rsid w:val="16737154"/>
    <w:rsid w:val="16741752"/>
    <w:rsid w:val="16743B38"/>
    <w:rsid w:val="16753D80"/>
    <w:rsid w:val="167C7E90"/>
    <w:rsid w:val="16805CFD"/>
    <w:rsid w:val="1682246D"/>
    <w:rsid w:val="16863BBA"/>
    <w:rsid w:val="16885072"/>
    <w:rsid w:val="168F66BE"/>
    <w:rsid w:val="16974554"/>
    <w:rsid w:val="16997834"/>
    <w:rsid w:val="169A4704"/>
    <w:rsid w:val="169B1279"/>
    <w:rsid w:val="169F2503"/>
    <w:rsid w:val="169F56DE"/>
    <w:rsid w:val="16A17D2B"/>
    <w:rsid w:val="16A31BD4"/>
    <w:rsid w:val="16A46723"/>
    <w:rsid w:val="16A51323"/>
    <w:rsid w:val="16A904D3"/>
    <w:rsid w:val="16AD75C7"/>
    <w:rsid w:val="16AE5A4C"/>
    <w:rsid w:val="16AF50FB"/>
    <w:rsid w:val="16B01718"/>
    <w:rsid w:val="16B0325E"/>
    <w:rsid w:val="16B114C8"/>
    <w:rsid w:val="16B16104"/>
    <w:rsid w:val="16B209C0"/>
    <w:rsid w:val="16B53EE8"/>
    <w:rsid w:val="16B620DE"/>
    <w:rsid w:val="16B77657"/>
    <w:rsid w:val="16BE060A"/>
    <w:rsid w:val="16BE0979"/>
    <w:rsid w:val="16BF4894"/>
    <w:rsid w:val="16BF7E14"/>
    <w:rsid w:val="16C50EE7"/>
    <w:rsid w:val="16C5798D"/>
    <w:rsid w:val="16C94DDB"/>
    <w:rsid w:val="16CA0688"/>
    <w:rsid w:val="16CA6827"/>
    <w:rsid w:val="16CB1DDD"/>
    <w:rsid w:val="16CB3344"/>
    <w:rsid w:val="16CD1F97"/>
    <w:rsid w:val="16D139CF"/>
    <w:rsid w:val="16D750A7"/>
    <w:rsid w:val="16E06400"/>
    <w:rsid w:val="16E1271B"/>
    <w:rsid w:val="16E13B68"/>
    <w:rsid w:val="16E66679"/>
    <w:rsid w:val="16ED129D"/>
    <w:rsid w:val="16ED787F"/>
    <w:rsid w:val="16EE7795"/>
    <w:rsid w:val="16F02C23"/>
    <w:rsid w:val="16F036B0"/>
    <w:rsid w:val="16F1144B"/>
    <w:rsid w:val="16F23EFB"/>
    <w:rsid w:val="16F263DC"/>
    <w:rsid w:val="16F63265"/>
    <w:rsid w:val="16F8419A"/>
    <w:rsid w:val="16FA2FB5"/>
    <w:rsid w:val="16FC7417"/>
    <w:rsid w:val="16FD7FD5"/>
    <w:rsid w:val="1705188E"/>
    <w:rsid w:val="170C0E3E"/>
    <w:rsid w:val="170E1129"/>
    <w:rsid w:val="170F14B7"/>
    <w:rsid w:val="170F66A1"/>
    <w:rsid w:val="17137720"/>
    <w:rsid w:val="17145146"/>
    <w:rsid w:val="171665BE"/>
    <w:rsid w:val="17182DAA"/>
    <w:rsid w:val="1718315B"/>
    <w:rsid w:val="171B7EB8"/>
    <w:rsid w:val="171D2374"/>
    <w:rsid w:val="171F3CF5"/>
    <w:rsid w:val="171F7B40"/>
    <w:rsid w:val="172175C2"/>
    <w:rsid w:val="1724058B"/>
    <w:rsid w:val="17251154"/>
    <w:rsid w:val="17257AFD"/>
    <w:rsid w:val="172B1408"/>
    <w:rsid w:val="172C7C4B"/>
    <w:rsid w:val="172D6690"/>
    <w:rsid w:val="17363A57"/>
    <w:rsid w:val="1737535D"/>
    <w:rsid w:val="1739237F"/>
    <w:rsid w:val="17403E52"/>
    <w:rsid w:val="17427C54"/>
    <w:rsid w:val="174333D4"/>
    <w:rsid w:val="174466F9"/>
    <w:rsid w:val="1744782E"/>
    <w:rsid w:val="17466733"/>
    <w:rsid w:val="1747651B"/>
    <w:rsid w:val="1748086A"/>
    <w:rsid w:val="174F3B75"/>
    <w:rsid w:val="17515CDE"/>
    <w:rsid w:val="1753555B"/>
    <w:rsid w:val="17544EA5"/>
    <w:rsid w:val="17560D1A"/>
    <w:rsid w:val="17563CC0"/>
    <w:rsid w:val="17576D4D"/>
    <w:rsid w:val="175C59E3"/>
    <w:rsid w:val="175D6BC6"/>
    <w:rsid w:val="17621524"/>
    <w:rsid w:val="1762247A"/>
    <w:rsid w:val="176F00E0"/>
    <w:rsid w:val="177034FB"/>
    <w:rsid w:val="17713BAD"/>
    <w:rsid w:val="17750DA4"/>
    <w:rsid w:val="177554A7"/>
    <w:rsid w:val="177639B9"/>
    <w:rsid w:val="1777543E"/>
    <w:rsid w:val="17782A76"/>
    <w:rsid w:val="177C175B"/>
    <w:rsid w:val="177C195B"/>
    <w:rsid w:val="177F2E2E"/>
    <w:rsid w:val="1780163F"/>
    <w:rsid w:val="178177DA"/>
    <w:rsid w:val="178A6EAC"/>
    <w:rsid w:val="178C3777"/>
    <w:rsid w:val="178C777E"/>
    <w:rsid w:val="178D2F09"/>
    <w:rsid w:val="178E0538"/>
    <w:rsid w:val="17913968"/>
    <w:rsid w:val="1799596D"/>
    <w:rsid w:val="17A25824"/>
    <w:rsid w:val="17A37BD7"/>
    <w:rsid w:val="17AD4ED2"/>
    <w:rsid w:val="17AD77DE"/>
    <w:rsid w:val="17B241C6"/>
    <w:rsid w:val="17B47C0C"/>
    <w:rsid w:val="17C0190F"/>
    <w:rsid w:val="17C05BF0"/>
    <w:rsid w:val="17C26DA3"/>
    <w:rsid w:val="17C323E2"/>
    <w:rsid w:val="17C46A88"/>
    <w:rsid w:val="17C71420"/>
    <w:rsid w:val="17C72C3B"/>
    <w:rsid w:val="17CA37EC"/>
    <w:rsid w:val="17CD0222"/>
    <w:rsid w:val="17CF2132"/>
    <w:rsid w:val="17CF77D4"/>
    <w:rsid w:val="17D03B34"/>
    <w:rsid w:val="17D25D6B"/>
    <w:rsid w:val="17D52A15"/>
    <w:rsid w:val="17D63D85"/>
    <w:rsid w:val="17DB3A67"/>
    <w:rsid w:val="17DB5EF9"/>
    <w:rsid w:val="17DB61EB"/>
    <w:rsid w:val="17DC73E6"/>
    <w:rsid w:val="17DD045D"/>
    <w:rsid w:val="17DD1EF1"/>
    <w:rsid w:val="17DD3F69"/>
    <w:rsid w:val="17E21447"/>
    <w:rsid w:val="17E31EAB"/>
    <w:rsid w:val="17E35807"/>
    <w:rsid w:val="17E461D4"/>
    <w:rsid w:val="17E57D95"/>
    <w:rsid w:val="17E63D99"/>
    <w:rsid w:val="17E747B8"/>
    <w:rsid w:val="17E74AA8"/>
    <w:rsid w:val="17E97376"/>
    <w:rsid w:val="17ED2BC5"/>
    <w:rsid w:val="17F545D3"/>
    <w:rsid w:val="17F65291"/>
    <w:rsid w:val="17F76821"/>
    <w:rsid w:val="17F771FE"/>
    <w:rsid w:val="17F87C42"/>
    <w:rsid w:val="17F9612E"/>
    <w:rsid w:val="17FB6EA9"/>
    <w:rsid w:val="17FD2A56"/>
    <w:rsid w:val="180268CE"/>
    <w:rsid w:val="18033CA8"/>
    <w:rsid w:val="18043BB9"/>
    <w:rsid w:val="18051E7E"/>
    <w:rsid w:val="180648F8"/>
    <w:rsid w:val="180835A9"/>
    <w:rsid w:val="18095C0F"/>
    <w:rsid w:val="180C0876"/>
    <w:rsid w:val="180E2033"/>
    <w:rsid w:val="18110C56"/>
    <w:rsid w:val="18124859"/>
    <w:rsid w:val="18134BA0"/>
    <w:rsid w:val="18142D87"/>
    <w:rsid w:val="1815008A"/>
    <w:rsid w:val="181501CF"/>
    <w:rsid w:val="18173456"/>
    <w:rsid w:val="18194230"/>
    <w:rsid w:val="181B030F"/>
    <w:rsid w:val="181C2AFB"/>
    <w:rsid w:val="181F350F"/>
    <w:rsid w:val="181F7FE5"/>
    <w:rsid w:val="182134BC"/>
    <w:rsid w:val="18231946"/>
    <w:rsid w:val="18281C92"/>
    <w:rsid w:val="182836B9"/>
    <w:rsid w:val="182932B1"/>
    <w:rsid w:val="182A0A2E"/>
    <w:rsid w:val="182D07E5"/>
    <w:rsid w:val="182E5749"/>
    <w:rsid w:val="182E6732"/>
    <w:rsid w:val="18334BC1"/>
    <w:rsid w:val="18340C4A"/>
    <w:rsid w:val="18360AEB"/>
    <w:rsid w:val="18370FDB"/>
    <w:rsid w:val="183F4A00"/>
    <w:rsid w:val="18416985"/>
    <w:rsid w:val="18485D83"/>
    <w:rsid w:val="184912DD"/>
    <w:rsid w:val="184A0E57"/>
    <w:rsid w:val="184A4DFD"/>
    <w:rsid w:val="184B27EE"/>
    <w:rsid w:val="184C4734"/>
    <w:rsid w:val="184E2F7C"/>
    <w:rsid w:val="18567B2F"/>
    <w:rsid w:val="18570F8F"/>
    <w:rsid w:val="18590A22"/>
    <w:rsid w:val="185B2E95"/>
    <w:rsid w:val="185E2C03"/>
    <w:rsid w:val="185F4A9E"/>
    <w:rsid w:val="1864307A"/>
    <w:rsid w:val="18647C10"/>
    <w:rsid w:val="18664307"/>
    <w:rsid w:val="186709F9"/>
    <w:rsid w:val="186B5521"/>
    <w:rsid w:val="186C0473"/>
    <w:rsid w:val="1870781F"/>
    <w:rsid w:val="18742FDA"/>
    <w:rsid w:val="187A770E"/>
    <w:rsid w:val="187B4B0F"/>
    <w:rsid w:val="187C34ED"/>
    <w:rsid w:val="187F4032"/>
    <w:rsid w:val="18835C62"/>
    <w:rsid w:val="18852296"/>
    <w:rsid w:val="18884976"/>
    <w:rsid w:val="188A7BDD"/>
    <w:rsid w:val="188C6BA3"/>
    <w:rsid w:val="188D5F4D"/>
    <w:rsid w:val="188F35C5"/>
    <w:rsid w:val="18901A61"/>
    <w:rsid w:val="1892752C"/>
    <w:rsid w:val="18972E5E"/>
    <w:rsid w:val="18981B5F"/>
    <w:rsid w:val="189A02CC"/>
    <w:rsid w:val="189D7C8A"/>
    <w:rsid w:val="189E0D7B"/>
    <w:rsid w:val="189F7457"/>
    <w:rsid w:val="18A075CB"/>
    <w:rsid w:val="18A3563E"/>
    <w:rsid w:val="18A77207"/>
    <w:rsid w:val="18AD628B"/>
    <w:rsid w:val="18AE4684"/>
    <w:rsid w:val="18AF4944"/>
    <w:rsid w:val="18AF53C9"/>
    <w:rsid w:val="18B47798"/>
    <w:rsid w:val="18B53DA0"/>
    <w:rsid w:val="18B5771A"/>
    <w:rsid w:val="18B7757B"/>
    <w:rsid w:val="18B81728"/>
    <w:rsid w:val="18BE5851"/>
    <w:rsid w:val="18BF6557"/>
    <w:rsid w:val="18C3432C"/>
    <w:rsid w:val="18C3759E"/>
    <w:rsid w:val="18C37C3A"/>
    <w:rsid w:val="18C46651"/>
    <w:rsid w:val="18C511C0"/>
    <w:rsid w:val="18C73741"/>
    <w:rsid w:val="18C82E0F"/>
    <w:rsid w:val="18C950F2"/>
    <w:rsid w:val="18CA479D"/>
    <w:rsid w:val="18CA6110"/>
    <w:rsid w:val="18CB3868"/>
    <w:rsid w:val="18CD2B51"/>
    <w:rsid w:val="18CD3333"/>
    <w:rsid w:val="18CE1353"/>
    <w:rsid w:val="18D02024"/>
    <w:rsid w:val="18D15E06"/>
    <w:rsid w:val="18D74101"/>
    <w:rsid w:val="18D743F7"/>
    <w:rsid w:val="18D87A74"/>
    <w:rsid w:val="18DA439C"/>
    <w:rsid w:val="18DA7055"/>
    <w:rsid w:val="18DB2972"/>
    <w:rsid w:val="18DB59E7"/>
    <w:rsid w:val="18DE2CAE"/>
    <w:rsid w:val="18DE38AA"/>
    <w:rsid w:val="18DF5945"/>
    <w:rsid w:val="18E276E3"/>
    <w:rsid w:val="18E72ED1"/>
    <w:rsid w:val="18EA3EEF"/>
    <w:rsid w:val="18EB19F2"/>
    <w:rsid w:val="18EB4632"/>
    <w:rsid w:val="18EB4BD4"/>
    <w:rsid w:val="18EC2910"/>
    <w:rsid w:val="18ED0844"/>
    <w:rsid w:val="18EF4BA6"/>
    <w:rsid w:val="18F061EC"/>
    <w:rsid w:val="18F12E1B"/>
    <w:rsid w:val="18F33245"/>
    <w:rsid w:val="18F44A80"/>
    <w:rsid w:val="18F54F12"/>
    <w:rsid w:val="18F753FB"/>
    <w:rsid w:val="18F960E6"/>
    <w:rsid w:val="18FA7C1D"/>
    <w:rsid w:val="18FB47E1"/>
    <w:rsid w:val="18FB5C87"/>
    <w:rsid w:val="18FD0136"/>
    <w:rsid w:val="18FE2639"/>
    <w:rsid w:val="18FF020D"/>
    <w:rsid w:val="19026E98"/>
    <w:rsid w:val="19032395"/>
    <w:rsid w:val="190610E7"/>
    <w:rsid w:val="19084CBF"/>
    <w:rsid w:val="190A5C07"/>
    <w:rsid w:val="190B2456"/>
    <w:rsid w:val="190B5C4A"/>
    <w:rsid w:val="190B5F3D"/>
    <w:rsid w:val="190D1E45"/>
    <w:rsid w:val="1911708C"/>
    <w:rsid w:val="1917130B"/>
    <w:rsid w:val="191723DA"/>
    <w:rsid w:val="19172C2F"/>
    <w:rsid w:val="19186CAE"/>
    <w:rsid w:val="191D59BF"/>
    <w:rsid w:val="191E276E"/>
    <w:rsid w:val="19223B76"/>
    <w:rsid w:val="192371C0"/>
    <w:rsid w:val="192464C8"/>
    <w:rsid w:val="19247000"/>
    <w:rsid w:val="19276C2B"/>
    <w:rsid w:val="1929296D"/>
    <w:rsid w:val="192A471B"/>
    <w:rsid w:val="192C4078"/>
    <w:rsid w:val="192D2421"/>
    <w:rsid w:val="1931052D"/>
    <w:rsid w:val="193129FE"/>
    <w:rsid w:val="19321033"/>
    <w:rsid w:val="19331929"/>
    <w:rsid w:val="19331F48"/>
    <w:rsid w:val="193420CA"/>
    <w:rsid w:val="19366695"/>
    <w:rsid w:val="193F0BA9"/>
    <w:rsid w:val="1941252A"/>
    <w:rsid w:val="194235C7"/>
    <w:rsid w:val="19447CF4"/>
    <w:rsid w:val="19452531"/>
    <w:rsid w:val="19492BB4"/>
    <w:rsid w:val="194C78B0"/>
    <w:rsid w:val="194E1CDC"/>
    <w:rsid w:val="19512453"/>
    <w:rsid w:val="1951282C"/>
    <w:rsid w:val="1952650C"/>
    <w:rsid w:val="195423F4"/>
    <w:rsid w:val="195B0E8A"/>
    <w:rsid w:val="195B30E0"/>
    <w:rsid w:val="195B33B3"/>
    <w:rsid w:val="195C1ED4"/>
    <w:rsid w:val="195F08B4"/>
    <w:rsid w:val="195F1768"/>
    <w:rsid w:val="1960752A"/>
    <w:rsid w:val="19670A22"/>
    <w:rsid w:val="196A08A0"/>
    <w:rsid w:val="196C2929"/>
    <w:rsid w:val="19710E05"/>
    <w:rsid w:val="1973581A"/>
    <w:rsid w:val="19741C18"/>
    <w:rsid w:val="19796B63"/>
    <w:rsid w:val="19797BD7"/>
    <w:rsid w:val="197A623C"/>
    <w:rsid w:val="19806AE7"/>
    <w:rsid w:val="198606DD"/>
    <w:rsid w:val="19872D9B"/>
    <w:rsid w:val="19894011"/>
    <w:rsid w:val="198A0753"/>
    <w:rsid w:val="198B1D2C"/>
    <w:rsid w:val="198B65B2"/>
    <w:rsid w:val="198C4E87"/>
    <w:rsid w:val="198F5ADC"/>
    <w:rsid w:val="198F6EDA"/>
    <w:rsid w:val="198F7566"/>
    <w:rsid w:val="19970E7F"/>
    <w:rsid w:val="1997358A"/>
    <w:rsid w:val="19992E6F"/>
    <w:rsid w:val="199A7AD3"/>
    <w:rsid w:val="19A350F4"/>
    <w:rsid w:val="19A50605"/>
    <w:rsid w:val="19A77854"/>
    <w:rsid w:val="19AB5AA5"/>
    <w:rsid w:val="19AD1FDB"/>
    <w:rsid w:val="19AE209F"/>
    <w:rsid w:val="19B1644F"/>
    <w:rsid w:val="19B30837"/>
    <w:rsid w:val="19B41E5D"/>
    <w:rsid w:val="19B750E9"/>
    <w:rsid w:val="19B84C3A"/>
    <w:rsid w:val="19B97220"/>
    <w:rsid w:val="19BA2760"/>
    <w:rsid w:val="19BB4841"/>
    <w:rsid w:val="19BD23B3"/>
    <w:rsid w:val="19BD3D4A"/>
    <w:rsid w:val="19BD643D"/>
    <w:rsid w:val="19BE0BF9"/>
    <w:rsid w:val="19BE497F"/>
    <w:rsid w:val="19C207A7"/>
    <w:rsid w:val="19C22ED9"/>
    <w:rsid w:val="19C339F1"/>
    <w:rsid w:val="19C34767"/>
    <w:rsid w:val="19CA578F"/>
    <w:rsid w:val="19CB1FE1"/>
    <w:rsid w:val="19CF1671"/>
    <w:rsid w:val="19D176A3"/>
    <w:rsid w:val="19D2797D"/>
    <w:rsid w:val="19D3377E"/>
    <w:rsid w:val="19D45CE4"/>
    <w:rsid w:val="19D5694A"/>
    <w:rsid w:val="19D75C7C"/>
    <w:rsid w:val="19D8548E"/>
    <w:rsid w:val="19DE2B8A"/>
    <w:rsid w:val="19E159A9"/>
    <w:rsid w:val="19E2144E"/>
    <w:rsid w:val="19E25387"/>
    <w:rsid w:val="19E5293F"/>
    <w:rsid w:val="19E82A6D"/>
    <w:rsid w:val="19E90E86"/>
    <w:rsid w:val="19E97171"/>
    <w:rsid w:val="19EB755C"/>
    <w:rsid w:val="19F033D8"/>
    <w:rsid w:val="19F227D2"/>
    <w:rsid w:val="19F24BC1"/>
    <w:rsid w:val="19F60B49"/>
    <w:rsid w:val="19F620EA"/>
    <w:rsid w:val="19F7799B"/>
    <w:rsid w:val="19F968EB"/>
    <w:rsid w:val="19FC511B"/>
    <w:rsid w:val="19FC7CC2"/>
    <w:rsid w:val="1A09126D"/>
    <w:rsid w:val="1A0945A3"/>
    <w:rsid w:val="1A0F36F3"/>
    <w:rsid w:val="1A106ED9"/>
    <w:rsid w:val="1A135AE4"/>
    <w:rsid w:val="1A141946"/>
    <w:rsid w:val="1A16680E"/>
    <w:rsid w:val="1A174787"/>
    <w:rsid w:val="1A181BDC"/>
    <w:rsid w:val="1A1B0185"/>
    <w:rsid w:val="1A1B39B1"/>
    <w:rsid w:val="1A1B4FCA"/>
    <w:rsid w:val="1A1D2659"/>
    <w:rsid w:val="1A2075D8"/>
    <w:rsid w:val="1A220BCA"/>
    <w:rsid w:val="1A22785D"/>
    <w:rsid w:val="1A2878DE"/>
    <w:rsid w:val="1A287D5D"/>
    <w:rsid w:val="1A293165"/>
    <w:rsid w:val="1A2B4800"/>
    <w:rsid w:val="1A2C65F3"/>
    <w:rsid w:val="1A310751"/>
    <w:rsid w:val="1A322578"/>
    <w:rsid w:val="1A3339D3"/>
    <w:rsid w:val="1A336C81"/>
    <w:rsid w:val="1A376A17"/>
    <w:rsid w:val="1A3B5656"/>
    <w:rsid w:val="1A3F1F51"/>
    <w:rsid w:val="1A3F3EDD"/>
    <w:rsid w:val="1A4016EF"/>
    <w:rsid w:val="1A406E6F"/>
    <w:rsid w:val="1A425C3F"/>
    <w:rsid w:val="1A4310F7"/>
    <w:rsid w:val="1A435D6B"/>
    <w:rsid w:val="1A457181"/>
    <w:rsid w:val="1A477D89"/>
    <w:rsid w:val="1A4863FD"/>
    <w:rsid w:val="1A4920F5"/>
    <w:rsid w:val="1A4B4507"/>
    <w:rsid w:val="1A4D2192"/>
    <w:rsid w:val="1A4D258D"/>
    <w:rsid w:val="1A4F5B98"/>
    <w:rsid w:val="1A501EFC"/>
    <w:rsid w:val="1A576569"/>
    <w:rsid w:val="1A5A2F3F"/>
    <w:rsid w:val="1A5A7EDE"/>
    <w:rsid w:val="1A5B7F7F"/>
    <w:rsid w:val="1A5F0B57"/>
    <w:rsid w:val="1A624243"/>
    <w:rsid w:val="1A654739"/>
    <w:rsid w:val="1A6625B5"/>
    <w:rsid w:val="1A683762"/>
    <w:rsid w:val="1A687427"/>
    <w:rsid w:val="1A6A610A"/>
    <w:rsid w:val="1A6B2F8E"/>
    <w:rsid w:val="1A6B3824"/>
    <w:rsid w:val="1A6C17B8"/>
    <w:rsid w:val="1A6D2625"/>
    <w:rsid w:val="1A6D6C50"/>
    <w:rsid w:val="1A6E6CC8"/>
    <w:rsid w:val="1A77555A"/>
    <w:rsid w:val="1A7766C4"/>
    <w:rsid w:val="1A7B1A25"/>
    <w:rsid w:val="1A7B4598"/>
    <w:rsid w:val="1A7E339D"/>
    <w:rsid w:val="1A817B75"/>
    <w:rsid w:val="1A841DBA"/>
    <w:rsid w:val="1A847488"/>
    <w:rsid w:val="1A8573A3"/>
    <w:rsid w:val="1A866AC5"/>
    <w:rsid w:val="1A9466E9"/>
    <w:rsid w:val="1A94710A"/>
    <w:rsid w:val="1A953D87"/>
    <w:rsid w:val="1A9554F0"/>
    <w:rsid w:val="1A9A19DC"/>
    <w:rsid w:val="1AA0188A"/>
    <w:rsid w:val="1AA11187"/>
    <w:rsid w:val="1AA114E2"/>
    <w:rsid w:val="1AA36428"/>
    <w:rsid w:val="1AA50802"/>
    <w:rsid w:val="1AA60E22"/>
    <w:rsid w:val="1AA829FB"/>
    <w:rsid w:val="1AAA4775"/>
    <w:rsid w:val="1AAA6079"/>
    <w:rsid w:val="1AAD1F44"/>
    <w:rsid w:val="1AAD3CAA"/>
    <w:rsid w:val="1AB31103"/>
    <w:rsid w:val="1AB31B34"/>
    <w:rsid w:val="1AB34147"/>
    <w:rsid w:val="1AB42C93"/>
    <w:rsid w:val="1AB7070F"/>
    <w:rsid w:val="1ABB23DB"/>
    <w:rsid w:val="1ABC2C9E"/>
    <w:rsid w:val="1ABD333C"/>
    <w:rsid w:val="1AC908E6"/>
    <w:rsid w:val="1AC9611E"/>
    <w:rsid w:val="1ACA1DEA"/>
    <w:rsid w:val="1ACB1E29"/>
    <w:rsid w:val="1ACB3763"/>
    <w:rsid w:val="1ACE6C1E"/>
    <w:rsid w:val="1AD06AC3"/>
    <w:rsid w:val="1AD5086F"/>
    <w:rsid w:val="1AD71C44"/>
    <w:rsid w:val="1AD94749"/>
    <w:rsid w:val="1ADC2091"/>
    <w:rsid w:val="1ADC7FE9"/>
    <w:rsid w:val="1ADE2060"/>
    <w:rsid w:val="1AE55C10"/>
    <w:rsid w:val="1AE739C0"/>
    <w:rsid w:val="1AE815AF"/>
    <w:rsid w:val="1AEA3063"/>
    <w:rsid w:val="1AEB2DEF"/>
    <w:rsid w:val="1AED4877"/>
    <w:rsid w:val="1AEE3C1D"/>
    <w:rsid w:val="1AEE4416"/>
    <w:rsid w:val="1AEF58AC"/>
    <w:rsid w:val="1AF03D1E"/>
    <w:rsid w:val="1AF320B8"/>
    <w:rsid w:val="1AF3427B"/>
    <w:rsid w:val="1AFB4C81"/>
    <w:rsid w:val="1AFD4AF5"/>
    <w:rsid w:val="1B002445"/>
    <w:rsid w:val="1B003476"/>
    <w:rsid w:val="1B020BFD"/>
    <w:rsid w:val="1B0721AA"/>
    <w:rsid w:val="1B0855AC"/>
    <w:rsid w:val="1B0A1726"/>
    <w:rsid w:val="1B1239EC"/>
    <w:rsid w:val="1B13569D"/>
    <w:rsid w:val="1B14076E"/>
    <w:rsid w:val="1B145665"/>
    <w:rsid w:val="1B152423"/>
    <w:rsid w:val="1B155E52"/>
    <w:rsid w:val="1B156E43"/>
    <w:rsid w:val="1B165AEA"/>
    <w:rsid w:val="1B180D08"/>
    <w:rsid w:val="1B1961DA"/>
    <w:rsid w:val="1B1B5053"/>
    <w:rsid w:val="1B1B7A75"/>
    <w:rsid w:val="1B1D5514"/>
    <w:rsid w:val="1B212829"/>
    <w:rsid w:val="1B222520"/>
    <w:rsid w:val="1B28399D"/>
    <w:rsid w:val="1B287FEA"/>
    <w:rsid w:val="1B2931B1"/>
    <w:rsid w:val="1B294E3D"/>
    <w:rsid w:val="1B2B5CA3"/>
    <w:rsid w:val="1B2C19BB"/>
    <w:rsid w:val="1B2C49DB"/>
    <w:rsid w:val="1B2E3434"/>
    <w:rsid w:val="1B354BE4"/>
    <w:rsid w:val="1B3711C5"/>
    <w:rsid w:val="1B371343"/>
    <w:rsid w:val="1B383115"/>
    <w:rsid w:val="1B3A4A86"/>
    <w:rsid w:val="1B3D53CD"/>
    <w:rsid w:val="1B3E4C8F"/>
    <w:rsid w:val="1B3E5318"/>
    <w:rsid w:val="1B3F36EA"/>
    <w:rsid w:val="1B405629"/>
    <w:rsid w:val="1B4068FA"/>
    <w:rsid w:val="1B4456FD"/>
    <w:rsid w:val="1B446A22"/>
    <w:rsid w:val="1B454456"/>
    <w:rsid w:val="1B4551A8"/>
    <w:rsid w:val="1B480D97"/>
    <w:rsid w:val="1B4C62C5"/>
    <w:rsid w:val="1B4C75D8"/>
    <w:rsid w:val="1B4D61B0"/>
    <w:rsid w:val="1B4E3040"/>
    <w:rsid w:val="1B4F3A8D"/>
    <w:rsid w:val="1B50054D"/>
    <w:rsid w:val="1B5139D4"/>
    <w:rsid w:val="1B541BA0"/>
    <w:rsid w:val="1B573830"/>
    <w:rsid w:val="1B583054"/>
    <w:rsid w:val="1B5978D1"/>
    <w:rsid w:val="1B5A3E63"/>
    <w:rsid w:val="1B5B6D8F"/>
    <w:rsid w:val="1B5D4439"/>
    <w:rsid w:val="1B5E24B2"/>
    <w:rsid w:val="1B5F3960"/>
    <w:rsid w:val="1B6609F5"/>
    <w:rsid w:val="1B6D68E9"/>
    <w:rsid w:val="1B6D7301"/>
    <w:rsid w:val="1B6E5DBD"/>
    <w:rsid w:val="1B725DA8"/>
    <w:rsid w:val="1B73111A"/>
    <w:rsid w:val="1B763E1F"/>
    <w:rsid w:val="1B784075"/>
    <w:rsid w:val="1B7B129E"/>
    <w:rsid w:val="1B7C1B14"/>
    <w:rsid w:val="1B7D4FA6"/>
    <w:rsid w:val="1B7F538D"/>
    <w:rsid w:val="1B802B05"/>
    <w:rsid w:val="1B804A98"/>
    <w:rsid w:val="1B822161"/>
    <w:rsid w:val="1B8440B6"/>
    <w:rsid w:val="1B846FF5"/>
    <w:rsid w:val="1B8519C7"/>
    <w:rsid w:val="1B880149"/>
    <w:rsid w:val="1B88524C"/>
    <w:rsid w:val="1B8969F5"/>
    <w:rsid w:val="1B915630"/>
    <w:rsid w:val="1B9177CA"/>
    <w:rsid w:val="1B93468A"/>
    <w:rsid w:val="1B9C3D9A"/>
    <w:rsid w:val="1B9E6101"/>
    <w:rsid w:val="1BA05DCB"/>
    <w:rsid w:val="1BA20966"/>
    <w:rsid w:val="1BAA094C"/>
    <w:rsid w:val="1BAD27BA"/>
    <w:rsid w:val="1BB02BE3"/>
    <w:rsid w:val="1BB03906"/>
    <w:rsid w:val="1BB0745A"/>
    <w:rsid w:val="1BB32D02"/>
    <w:rsid w:val="1BB527BF"/>
    <w:rsid w:val="1BB60497"/>
    <w:rsid w:val="1BB84A4C"/>
    <w:rsid w:val="1BBA312A"/>
    <w:rsid w:val="1BBA31B6"/>
    <w:rsid w:val="1BBB1575"/>
    <w:rsid w:val="1BBB22DE"/>
    <w:rsid w:val="1BBD539F"/>
    <w:rsid w:val="1BBE3EBA"/>
    <w:rsid w:val="1BC02659"/>
    <w:rsid w:val="1BC03657"/>
    <w:rsid w:val="1BC26E4A"/>
    <w:rsid w:val="1BC5249F"/>
    <w:rsid w:val="1BC53CD6"/>
    <w:rsid w:val="1BC55191"/>
    <w:rsid w:val="1BC55581"/>
    <w:rsid w:val="1BC8731F"/>
    <w:rsid w:val="1BCB519D"/>
    <w:rsid w:val="1BD03AAC"/>
    <w:rsid w:val="1BD04EB0"/>
    <w:rsid w:val="1BD132C3"/>
    <w:rsid w:val="1BD22A26"/>
    <w:rsid w:val="1BD23C6D"/>
    <w:rsid w:val="1BD309BF"/>
    <w:rsid w:val="1BD66490"/>
    <w:rsid w:val="1BD8356C"/>
    <w:rsid w:val="1BD93B06"/>
    <w:rsid w:val="1BDA5872"/>
    <w:rsid w:val="1BDA695B"/>
    <w:rsid w:val="1BDC1DB1"/>
    <w:rsid w:val="1BE14EC9"/>
    <w:rsid w:val="1BE247EE"/>
    <w:rsid w:val="1BE51D8E"/>
    <w:rsid w:val="1BE62B57"/>
    <w:rsid w:val="1BE8656B"/>
    <w:rsid w:val="1BE87856"/>
    <w:rsid w:val="1BEA2D10"/>
    <w:rsid w:val="1BEB44FD"/>
    <w:rsid w:val="1BED0317"/>
    <w:rsid w:val="1BEF0A4F"/>
    <w:rsid w:val="1BF0436E"/>
    <w:rsid w:val="1BF12056"/>
    <w:rsid w:val="1BF77B31"/>
    <w:rsid w:val="1BFC1FD5"/>
    <w:rsid w:val="1BFE1751"/>
    <w:rsid w:val="1C09048A"/>
    <w:rsid w:val="1C0D5B69"/>
    <w:rsid w:val="1C1231A9"/>
    <w:rsid w:val="1C162BBF"/>
    <w:rsid w:val="1C1F679A"/>
    <w:rsid w:val="1C21235B"/>
    <w:rsid w:val="1C233831"/>
    <w:rsid w:val="1C2512DD"/>
    <w:rsid w:val="1C2B75FC"/>
    <w:rsid w:val="1C2D769F"/>
    <w:rsid w:val="1C304E16"/>
    <w:rsid w:val="1C320D16"/>
    <w:rsid w:val="1C3A2F73"/>
    <w:rsid w:val="1C3B1279"/>
    <w:rsid w:val="1C3E416F"/>
    <w:rsid w:val="1C3E52DA"/>
    <w:rsid w:val="1C3F5400"/>
    <w:rsid w:val="1C4147BB"/>
    <w:rsid w:val="1C4148A2"/>
    <w:rsid w:val="1C414A18"/>
    <w:rsid w:val="1C420DEA"/>
    <w:rsid w:val="1C4D7038"/>
    <w:rsid w:val="1C51041D"/>
    <w:rsid w:val="1C511E7D"/>
    <w:rsid w:val="1C525027"/>
    <w:rsid w:val="1C5839C5"/>
    <w:rsid w:val="1C592CF7"/>
    <w:rsid w:val="1C5D1F76"/>
    <w:rsid w:val="1C5F216B"/>
    <w:rsid w:val="1C604565"/>
    <w:rsid w:val="1C6248CF"/>
    <w:rsid w:val="1C625E96"/>
    <w:rsid w:val="1C632955"/>
    <w:rsid w:val="1C694044"/>
    <w:rsid w:val="1C6D2825"/>
    <w:rsid w:val="1C6E2A64"/>
    <w:rsid w:val="1C6E7BD0"/>
    <w:rsid w:val="1C6F1D12"/>
    <w:rsid w:val="1C76305D"/>
    <w:rsid w:val="1C776C85"/>
    <w:rsid w:val="1C781F05"/>
    <w:rsid w:val="1C782F0C"/>
    <w:rsid w:val="1C7C3EBC"/>
    <w:rsid w:val="1C801FEC"/>
    <w:rsid w:val="1C81362E"/>
    <w:rsid w:val="1C8B57A2"/>
    <w:rsid w:val="1C8D6D95"/>
    <w:rsid w:val="1C8E4146"/>
    <w:rsid w:val="1C8E75D8"/>
    <w:rsid w:val="1C90035C"/>
    <w:rsid w:val="1C924057"/>
    <w:rsid w:val="1C930E82"/>
    <w:rsid w:val="1C937BA3"/>
    <w:rsid w:val="1C952F17"/>
    <w:rsid w:val="1C956843"/>
    <w:rsid w:val="1C973BD0"/>
    <w:rsid w:val="1C97773E"/>
    <w:rsid w:val="1C9A71B7"/>
    <w:rsid w:val="1C9B4C1F"/>
    <w:rsid w:val="1C9C61FB"/>
    <w:rsid w:val="1CA465B1"/>
    <w:rsid w:val="1CA64758"/>
    <w:rsid w:val="1CA658A7"/>
    <w:rsid w:val="1CA7235B"/>
    <w:rsid w:val="1CA73BC7"/>
    <w:rsid w:val="1CAE077A"/>
    <w:rsid w:val="1CAF5954"/>
    <w:rsid w:val="1CAF740E"/>
    <w:rsid w:val="1CB200FF"/>
    <w:rsid w:val="1CB4310B"/>
    <w:rsid w:val="1CB444F5"/>
    <w:rsid w:val="1CB47E22"/>
    <w:rsid w:val="1CB609B7"/>
    <w:rsid w:val="1CB6387C"/>
    <w:rsid w:val="1CB80BEA"/>
    <w:rsid w:val="1CB864E9"/>
    <w:rsid w:val="1CB91B35"/>
    <w:rsid w:val="1CBC573E"/>
    <w:rsid w:val="1CBC7B18"/>
    <w:rsid w:val="1CC006D5"/>
    <w:rsid w:val="1CC00921"/>
    <w:rsid w:val="1CC07236"/>
    <w:rsid w:val="1CC22F1F"/>
    <w:rsid w:val="1CC85673"/>
    <w:rsid w:val="1CC91B23"/>
    <w:rsid w:val="1CCB2C5C"/>
    <w:rsid w:val="1CD22D6B"/>
    <w:rsid w:val="1CD43B9C"/>
    <w:rsid w:val="1CD621EA"/>
    <w:rsid w:val="1CD95798"/>
    <w:rsid w:val="1CD95886"/>
    <w:rsid w:val="1CDD5FBB"/>
    <w:rsid w:val="1CDE2CE1"/>
    <w:rsid w:val="1CDF3076"/>
    <w:rsid w:val="1CE01F38"/>
    <w:rsid w:val="1CE02150"/>
    <w:rsid w:val="1CE03263"/>
    <w:rsid w:val="1CE345CF"/>
    <w:rsid w:val="1CE60B5B"/>
    <w:rsid w:val="1CE72D90"/>
    <w:rsid w:val="1CE86EF0"/>
    <w:rsid w:val="1CE92560"/>
    <w:rsid w:val="1CED094C"/>
    <w:rsid w:val="1CF01563"/>
    <w:rsid w:val="1CF11FD1"/>
    <w:rsid w:val="1CF13379"/>
    <w:rsid w:val="1CF30A51"/>
    <w:rsid w:val="1CF3723D"/>
    <w:rsid w:val="1CF41644"/>
    <w:rsid w:val="1CF46741"/>
    <w:rsid w:val="1CF579F1"/>
    <w:rsid w:val="1CF65242"/>
    <w:rsid w:val="1CFA381C"/>
    <w:rsid w:val="1CFA472C"/>
    <w:rsid w:val="1CFB5B0B"/>
    <w:rsid w:val="1CFE5651"/>
    <w:rsid w:val="1CFE7AC5"/>
    <w:rsid w:val="1D014D8C"/>
    <w:rsid w:val="1D0155F2"/>
    <w:rsid w:val="1D072D1E"/>
    <w:rsid w:val="1D0C4564"/>
    <w:rsid w:val="1D0D72E6"/>
    <w:rsid w:val="1D0F5BB5"/>
    <w:rsid w:val="1D10332D"/>
    <w:rsid w:val="1D107461"/>
    <w:rsid w:val="1D114949"/>
    <w:rsid w:val="1D142301"/>
    <w:rsid w:val="1D152EF5"/>
    <w:rsid w:val="1D1710B2"/>
    <w:rsid w:val="1D173CA4"/>
    <w:rsid w:val="1D1F2CC5"/>
    <w:rsid w:val="1D215404"/>
    <w:rsid w:val="1D2A2D4D"/>
    <w:rsid w:val="1D2D083B"/>
    <w:rsid w:val="1D334811"/>
    <w:rsid w:val="1D35620E"/>
    <w:rsid w:val="1D3569B9"/>
    <w:rsid w:val="1D361CDE"/>
    <w:rsid w:val="1D384986"/>
    <w:rsid w:val="1D384F74"/>
    <w:rsid w:val="1D3A64EE"/>
    <w:rsid w:val="1D3D39CE"/>
    <w:rsid w:val="1D3E2D23"/>
    <w:rsid w:val="1D3E5F61"/>
    <w:rsid w:val="1D3F2EC0"/>
    <w:rsid w:val="1D41489C"/>
    <w:rsid w:val="1D433EDE"/>
    <w:rsid w:val="1D43745B"/>
    <w:rsid w:val="1D464484"/>
    <w:rsid w:val="1D4A26EF"/>
    <w:rsid w:val="1D4A38D9"/>
    <w:rsid w:val="1D500A9C"/>
    <w:rsid w:val="1D507526"/>
    <w:rsid w:val="1D507C5F"/>
    <w:rsid w:val="1D523AEB"/>
    <w:rsid w:val="1D53293E"/>
    <w:rsid w:val="1D54085E"/>
    <w:rsid w:val="1D541F13"/>
    <w:rsid w:val="1D544902"/>
    <w:rsid w:val="1D567F34"/>
    <w:rsid w:val="1D583505"/>
    <w:rsid w:val="1D586800"/>
    <w:rsid w:val="1D5A3BAC"/>
    <w:rsid w:val="1D5B2638"/>
    <w:rsid w:val="1D5C6CCC"/>
    <w:rsid w:val="1D6046AA"/>
    <w:rsid w:val="1D612265"/>
    <w:rsid w:val="1D621FBB"/>
    <w:rsid w:val="1D637DA5"/>
    <w:rsid w:val="1D647041"/>
    <w:rsid w:val="1D654AE6"/>
    <w:rsid w:val="1D6941DB"/>
    <w:rsid w:val="1D6C29E7"/>
    <w:rsid w:val="1D6E011F"/>
    <w:rsid w:val="1D70624E"/>
    <w:rsid w:val="1D725691"/>
    <w:rsid w:val="1D742EAF"/>
    <w:rsid w:val="1D7A38AD"/>
    <w:rsid w:val="1D7C33A1"/>
    <w:rsid w:val="1D7E335D"/>
    <w:rsid w:val="1D85505F"/>
    <w:rsid w:val="1D860EC4"/>
    <w:rsid w:val="1D890BEB"/>
    <w:rsid w:val="1D8B056F"/>
    <w:rsid w:val="1D8B2A45"/>
    <w:rsid w:val="1D8C2ABC"/>
    <w:rsid w:val="1D9511C9"/>
    <w:rsid w:val="1D95597F"/>
    <w:rsid w:val="1D987569"/>
    <w:rsid w:val="1D99022B"/>
    <w:rsid w:val="1D9B11ED"/>
    <w:rsid w:val="1D9E4146"/>
    <w:rsid w:val="1DA12D83"/>
    <w:rsid w:val="1DA9250B"/>
    <w:rsid w:val="1DAA452B"/>
    <w:rsid w:val="1DAB7343"/>
    <w:rsid w:val="1DAB7E89"/>
    <w:rsid w:val="1DAD2139"/>
    <w:rsid w:val="1DAE4F44"/>
    <w:rsid w:val="1DB26BB0"/>
    <w:rsid w:val="1DB308FA"/>
    <w:rsid w:val="1DB37BFE"/>
    <w:rsid w:val="1DB42BB0"/>
    <w:rsid w:val="1DB9466B"/>
    <w:rsid w:val="1DBC3E6A"/>
    <w:rsid w:val="1DBC5129"/>
    <w:rsid w:val="1DC13402"/>
    <w:rsid w:val="1DC579C1"/>
    <w:rsid w:val="1DC707DF"/>
    <w:rsid w:val="1DC86F64"/>
    <w:rsid w:val="1DCB2D82"/>
    <w:rsid w:val="1DCE32EA"/>
    <w:rsid w:val="1DCF1E3E"/>
    <w:rsid w:val="1DCF792B"/>
    <w:rsid w:val="1DD040F1"/>
    <w:rsid w:val="1DD15C7C"/>
    <w:rsid w:val="1DD2204F"/>
    <w:rsid w:val="1DD22970"/>
    <w:rsid w:val="1DD41E39"/>
    <w:rsid w:val="1DD55E88"/>
    <w:rsid w:val="1DD76C4B"/>
    <w:rsid w:val="1DD844A0"/>
    <w:rsid w:val="1DDD155C"/>
    <w:rsid w:val="1DDE5765"/>
    <w:rsid w:val="1DDF3AFE"/>
    <w:rsid w:val="1DE345D9"/>
    <w:rsid w:val="1DE36A55"/>
    <w:rsid w:val="1DEA021E"/>
    <w:rsid w:val="1DED21B8"/>
    <w:rsid w:val="1DED37E7"/>
    <w:rsid w:val="1DF23353"/>
    <w:rsid w:val="1DF27BC0"/>
    <w:rsid w:val="1DF71209"/>
    <w:rsid w:val="1DF942CF"/>
    <w:rsid w:val="1DFB6E99"/>
    <w:rsid w:val="1DFC258F"/>
    <w:rsid w:val="1E001BDE"/>
    <w:rsid w:val="1E001E30"/>
    <w:rsid w:val="1E002AC2"/>
    <w:rsid w:val="1E007110"/>
    <w:rsid w:val="1E026543"/>
    <w:rsid w:val="1E081EE1"/>
    <w:rsid w:val="1E094740"/>
    <w:rsid w:val="1E0979CE"/>
    <w:rsid w:val="1E0A0DDB"/>
    <w:rsid w:val="1E0A7BF9"/>
    <w:rsid w:val="1E0B3059"/>
    <w:rsid w:val="1E0B4755"/>
    <w:rsid w:val="1E1050EF"/>
    <w:rsid w:val="1E1871CA"/>
    <w:rsid w:val="1E1B2702"/>
    <w:rsid w:val="1E1B73A3"/>
    <w:rsid w:val="1E1D69C4"/>
    <w:rsid w:val="1E212DE1"/>
    <w:rsid w:val="1E220B6B"/>
    <w:rsid w:val="1E232131"/>
    <w:rsid w:val="1E2C0CDC"/>
    <w:rsid w:val="1E2D5AAC"/>
    <w:rsid w:val="1E2E3B1B"/>
    <w:rsid w:val="1E2F0DE9"/>
    <w:rsid w:val="1E303E50"/>
    <w:rsid w:val="1E324679"/>
    <w:rsid w:val="1E347E94"/>
    <w:rsid w:val="1E357E09"/>
    <w:rsid w:val="1E38523F"/>
    <w:rsid w:val="1E3C0851"/>
    <w:rsid w:val="1E3F2BCC"/>
    <w:rsid w:val="1E497143"/>
    <w:rsid w:val="1E533A93"/>
    <w:rsid w:val="1E533A96"/>
    <w:rsid w:val="1E5555A7"/>
    <w:rsid w:val="1E562392"/>
    <w:rsid w:val="1E565801"/>
    <w:rsid w:val="1E615458"/>
    <w:rsid w:val="1E636306"/>
    <w:rsid w:val="1E641924"/>
    <w:rsid w:val="1E650584"/>
    <w:rsid w:val="1E650806"/>
    <w:rsid w:val="1E6521FB"/>
    <w:rsid w:val="1E68109A"/>
    <w:rsid w:val="1E696B52"/>
    <w:rsid w:val="1E6A3BD9"/>
    <w:rsid w:val="1E6D2F27"/>
    <w:rsid w:val="1E732976"/>
    <w:rsid w:val="1E73510A"/>
    <w:rsid w:val="1E7512DD"/>
    <w:rsid w:val="1E7653A0"/>
    <w:rsid w:val="1E7A084C"/>
    <w:rsid w:val="1E7A3419"/>
    <w:rsid w:val="1E7A7D08"/>
    <w:rsid w:val="1E7F285A"/>
    <w:rsid w:val="1E7F61FA"/>
    <w:rsid w:val="1E815B75"/>
    <w:rsid w:val="1E8253DE"/>
    <w:rsid w:val="1E837A37"/>
    <w:rsid w:val="1E8506AA"/>
    <w:rsid w:val="1E852176"/>
    <w:rsid w:val="1E855C4D"/>
    <w:rsid w:val="1E864D5F"/>
    <w:rsid w:val="1E8879F1"/>
    <w:rsid w:val="1E8A5904"/>
    <w:rsid w:val="1E8D3DFD"/>
    <w:rsid w:val="1E8E4583"/>
    <w:rsid w:val="1E8F1768"/>
    <w:rsid w:val="1E9065CC"/>
    <w:rsid w:val="1E916A77"/>
    <w:rsid w:val="1E932020"/>
    <w:rsid w:val="1E934106"/>
    <w:rsid w:val="1E9433EC"/>
    <w:rsid w:val="1E99019A"/>
    <w:rsid w:val="1E9A6C05"/>
    <w:rsid w:val="1E9D7D23"/>
    <w:rsid w:val="1EA20262"/>
    <w:rsid w:val="1EA252D3"/>
    <w:rsid w:val="1EAA0A41"/>
    <w:rsid w:val="1EAE28FB"/>
    <w:rsid w:val="1EAE47B4"/>
    <w:rsid w:val="1EAE7886"/>
    <w:rsid w:val="1EB05563"/>
    <w:rsid w:val="1EB22B2F"/>
    <w:rsid w:val="1EB31447"/>
    <w:rsid w:val="1EB36F0F"/>
    <w:rsid w:val="1EB65914"/>
    <w:rsid w:val="1EBA67C0"/>
    <w:rsid w:val="1EBB4B18"/>
    <w:rsid w:val="1EBE0E2C"/>
    <w:rsid w:val="1EBE314A"/>
    <w:rsid w:val="1EBE48FE"/>
    <w:rsid w:val="1EBF33B3"/>
    <w:rsid w:val="1EBF63A3"/>
    <w:rsid w:val="1EC03F12"/>
    <w:rsid w:val="1EC06566"/>
    <w:rsid w:val="1EC13123"/>
    <w:rsid w:val="1EC24DC2"/>
    <w:rsid w:val="1EC45F66"/>
    <w:rsid w:val="1EC56502"/>
    <w:rsid w:val="1EC879A9"/>
    <w:rsid w:val="1ECA4192"/>
    <w:rsid w:val="1ECB139F"/>
    <w:rsid w:val="1ECB4F38"/>
    <w:rsid w:val="1ECE00BA"/>
    <w:rsid w:val="1ECF3313"/>
    <w:rsid w:val="1ED83161"/>
    <w:rsid w:val="1EDB1C77"/>
    <w:rsid w:val="1EDB47CF"/>
    <w:rsid w:val="1EDE18B4"/>
    <w:rsid w:val="1EDF66BB"/>
    <w:rsid w:val="1EE22BA2"/>
    <w:rsid w:val="1EE6182F"/>
    <w:rsid w:val="1EE858C3"/>
    <w:rsid w:val="1EEB6D71"/>
    <w:rsid w:val="1EF44EB0"/>
    <w:rsid w:val="1EF47F0F"/>
    <w:rsid w:val="1EF809F3"/>
    <w:rsid w:val="1EFA4416"/>
    <w:rsid w:val="1EFB0880"/>
    <w:rsid w:val="1EFD511B"/>
    <w:rsid w:val="1EFD7C75"/>
    <w:rsid w:val="1F001E8A"/>
    <w:rsid w:val="1F04683F"/>
    <w:rsid w:val="1F050D56"/>
    <w:rsid w:val="1F06634B"/>
    <w:rsid w:val="1F087C78"/>
    <w:rsid w:val="1F0900FE"/>
    <w:rsid w:val="1F092FF1"/>
    <w:rsid w:val="1F0A295D"/>
    <w:rsid w:val="1F0A7FBA"/>
    <w:rsid w:val="1F0B060D"/>
    <w:rsid w:val="1F0D4CC2"/>
    <w:rsid w:val="1F0E74F8"/>
    <w:rsid w:val="1F1646F7"/>
    <w:rsid w:val="1F1856CE"/>
    <w:rsid w:val="1F1936AB"/>
    <w:rsid w:val="1F1B36BF"/>
    <w:rsid w:val="1F1D0CFB"/>
    <w:rsid w:val="1F1E0152"/>
    <w:rsid w:val="1F1F28FD"/>
    <w:rsid w:val="1F207D05"/>
    <w:rsid w:val="1F220B09"/>
    <w:rsid w:val="1F2251B4"/>
    <w:rsid w:val="1F250998"/>
    <w:rsid w:val="1F257AEA"/>
    <w:rsid w:val="1F27125C"/>
    <w:rsid w:val="1F2A0361"/>
    <w:rsid w:val="1F2A46E3"/>
    <w:rsid w:val="1F2F5AFE"/>
    <w:rsid w:val="1F306657"/>
    <w:rsid w:val="1F314611"/>
    <w:rsid w:val="1F3237D2"/>
    <w:rsid w:val="1F360406"/>
    <w:rsid w:val="1F39377D"/>
    <w:rsid w:val="1F3C622B"/>
    <w:rsid w:val="1F3D370F"/>
    <w:rsid w:val="1F4458A2"/>
    <w:rsid w:val="1F455EA1"/>
    <w:rsid w:val="1F460AF8"/>
    <w:rsid w:val="1F483947"/>
    <w:rsid w:val="1F48474E"/>
    <w:rsid w:val="1F490863"/>
    <w:rsid w:val="1F4E2EE2"/>
    <w:rsid w:val="1F4F733C"/>
    <w:rsid w:val="1F5155CA"/>
    <w:rsid w:val="1F54626E"/>
    <w:rsid w:val="1F585208"/>
    <w:rsid w:val="1F5D5C3F"/>
    <w:rsid w:val="1F612065"/>
    <w:rsid w:val="1F6139BC"/>
    <w:rsid w:val="1F627849"/>
    <w:rsid w:val="1F6A2B5F"/>
    <w:rsid w:val="1F6C7D12"/>
    <w:rsid w:val="1F7211E3"/>
    <w:rsid w:val="1F751051"/>
    <w:rsid w:val="1F754FBC"/>
    <w:rsid w:val="1F7C5E8E"/>
    <w:rsid w:val="1F8128F2"/>
    <w:rsid w:val="1F8171B3"/>
    <w:rsid w:val="1F830A65"/>
    <w:rsid w:val="1F8348A2"/>
    <w:rsid w:val="1F844301"/>
    <w:rsid w:val="1F8F0A43"/>
    <w:rsid w:val="1F946FBB"/>
    <w:rsid w:val="1F9B1490"/>
    <w:rsid w:val="1FA676B6"/>
    <w:rsid w:val="1FAB0719"/>
    <w:rsid w:val="1FAB462C"/>
    <w:rsid w:val="1FB05931"/>
    <w:rsid w:val="1FB34B6A"/>
    <w:rsid w:val="1FB83FE9"/>
    <w:rsid w:val="1FB923C7"/>
    <w:rsid w:val="1FB97154"/>
    <w:rsid w:val="1FBA5835"/>
    <w:rsid w:val="1FBB7BC1"/>
    <w:rsid w:val="1FBD0C21"/>
    <w:rsid w:val="1FC20BC4"/>
    <w:rsid w:val="1FC21450"/>
    <w:rsid w:val="1FC97FFC"/>
    <w:rsid w:val="1FCA2C8E"/>
    <w:rsid w:val="1FCB71BE"/>
    <w:rsid w:val="1FCC45C2"/>
    <w:rsid w:val="1FCF34A6"/>
    <w:rsid w:val="1FCF596F"/>
    <w:rsid w:val="1FD129ED"/>
    <w:rsid w:val="1FD26B91"/>
    <w:rsid w:val="1FD92658"/>
    <w:rsid w:val="1FE0526E"/>
    <w:rsid w:val="1FE22717"/>
    <w:rsid w:val="1FE421F4"/>
    <w:rsid w:val="1FE8247C"/>
    <w:rsid w:val="1FE856D7"/>
    <w:rsid w:val="1FE95F13"/>
    <w:rsid w:val="1FEC2E2A"/>
    <w:rsid w:val="1FEF4F72"/>
    <w:rsid w:val="1FF0416B"/>
    <w:rsid w:val="1FF140BD"/>
    <w:rsid w:val="1FF173A0"/>
    <w:rsid w:val="1FF27548"/>
    <w:rsid w:val="1FF42F28"/>
    <w:rsid w:val="1FF55D34"/>
    <w:rsid w:val="1FFC2186"/>
    <w:rsid w:val="1FFC6B4D"/>
    <w:rsid w:val="1FFD34AE"/>
    <w:rsid w:val="1FFE61A1"/>
    <w:rsid w:val="2001237B"/>
    <w:rsid w:val="20032424"/>
    <w:rsid w:val="20064664"/>
    <w:rsid w:val="20081639"/>
    <w:rsid w:val="200932D7"/>
    <w:rsid w:val="200B3EB9"/>
    <w:rsid w:val="200C4485"/>
    <w:rsid w:val="200D3984"/>
    <w:rsid w:val="200F1803"/>
    <w:rsid w:val="200F6565"/>
    <w:rsid w:val="20117D5E"/>
    <w:rsid w:val="2013276F"/>
    <w:rsid w:val="201706FF"/>
    <w:rsid w:val="201D3318"/>
    <w:rsid w:val="201E3F69"/>
    <w:rsid w:val="201E5B59"/>
    <w:rsid w:val="201F3596"/>
    <w:rsid w:val="20200533"/>
    <w:rsid w:val="20275D01"/>
    <w:rsid w:val="20280C18"/>
    <w:rsid w:val="202B2106"/>
    <w:rsid w:val="202C3231"/>
    <w:rsid w:val="202C5850"/>
    <w:rsid w:val="20302CDC"/>
    <w:rsid w:val="20312046"/>
    <w:rsid w:val="20327ADA"/>
    <w:rsid w:val="203542FB"/>
    <w:rsid w:val="2037116C"/>
    <w:rsid w:val="20374AE6"/>
    <w:rsid w:val="203750DD"/>
    <w:rsid w:val="20384167"/>
    <w:rsid w:val="203A4D20"/>
    <w:rsid w:val="204011AC"/>
    <w:rsid w:val="2041143F"/>
    <w:rsid w:val="20436BE0"/>
    <w:rsid w:val="204457D5"/>
    <w:rsid w:val="2045328F"/>
    <w:rsid w:val="204557E2"/>
    <w:rsid w:val="20463595"/>
    <w:rsid w:val="204916C7"/>
    <w:rsid w:val="204C27EC"/>
    <w:rsid w:val="204D439A"/>
    <w:rsid w:val="20542F84"/>
    <w:rsid w:val="20553618"/>
    <w:rsid w:val="205725FA"/>
    <w:rsid w:val="2057373C"/>
    <w:rsid w:val="205847F1"/>
    <w:rsid w:val="20601907"/>
    <w:rsid w:val="20605A52"/>
    <w:rsid w:val="206211AE"/>
    <w:rsid w:val="20663C2F"/>
    <w:rsid w:val="20691106"/>
    <w:rsid w:val="206D4D40"/>
    <w:rsid w:val="206F42A7"/>
    <w:rsid w:val="207007FB"/>
    <w:rsid w:val="20730DB1"/>
    <w:rsid w:val="207712C1"/>
    <w:rsid w:val="207B59EF"/>
    <w:rsid w:val="207B7206"/>
    <w:rsid w:val="207D2DE9"/>
    <w:rsid w:val="2081348D"/>
    <w:rsid w:val="20813B79"/>
    <w:rsid w:val="20827C3F"/>
    <w:rsid w:val="20877B8F"/>
    <w:rsid w:val="208B4A20"/>
    <w:rsid w:val="208E080C"/>
    <w:rsid w:val="208E0ECF"/>
    <w:rsid w:val="20932CA9"/>
    <w:rsid w:val="209735C3"/>
    <w:rsid w:val="20974089"/>
    <w:rsid w:val="209A09D9"/>
    <w:rsid w:val="209F633E"/>
    <w:rsid w:val="209F7E26"/>
    <w:rsid w:val="20A12C9B"/>
    <w:rsid w:val="20A13136"/>
    <w:rsid w:val="20AF274F"/>
    <w:rsid w:val="20B0423D"/>
    <w:rsid w:val="20B50DF7"/>
    <w:rsid w:val="20B67E20"/>
    <w:rsid w:val="20BA52E1"/>
    <w:rsid w:val="20BC1D1D"/>
    <w:rsid w:val="20BD47B7"/>
    <w:rsid w:val="20BF6FDC"/>
    <w:rsid w:val="20C32951"/>
    <w:rsid w:val="20C37B54"/>
    <w:rsid w:val="20C87A68"/>
    <w:rsid w:val="20CA0068"/>
    <w:rsid w:val="20CA10BD"/>
    <w:rsid w:val="20CA5EA0"/>
    <w:rsid w:val="20CE5201"/>
    <w:rsid w:val="20CF5F6A"/>
    <w:rsid w:val="20D07F06"/>
    <w:rsid w:val="20D30EFB"/>
    <w:rsid w:val="20D4090F"/>
    <w:rsid w:val="20D46383"/>
    <w:rsid w:val="20D85839"/>
    <w:rsid w:val="20D90347"/>
    <w:rsid w:val="20D9112F"/>
    <w:rsid w:val="20DC2BB8"/>
    <w:rsid w:val="20DD6A48"/>
    <w:rsid w:val="20DF5473"/>
    <w:rsid w:val="20DF7882"/>
    <w:rsid w:val="20E05E02"/>
    <w:rsid w:val="20E1565B"/>
    <w:rsid w:val="20E275E0"/>
    <w:rsid w:val="20E8605D"/>
    <w:rsid w:val="20EA1891"/>
    <w:rsid w:val="20ED02A4"/>
    <w:rsid w:val="20ED287F"/>
    <w:rsid w:val="20F30A22"/>
    <w:rsid w:val="20FB7026"/>
    <w:rsid w:val="20FD0D54"/>
    <w:rsid w:val="20FF33FA"/>
    <w:rsid w:val="21020983"/>
    <w:rsid w:val="2102233F"/>
    <w:rsid w:val="21032233"/>
    <w:rsid w:val="210578C0"/>
    <w:rsid w:val="210963C8"/>
    <w:rsid w:val="210A041D"/>
    <w:rsid w:val="210B02E1"/>
    <w:rsid w:val="210B07D0"/>
    <w:rsid w:val="210B4795"/>
    <w:rsid w:val="210D0218"/>
    <w:rsid w:val="210D70B2"/>
    <w:rsid w:val="21110D56"/>
    <w:rsid w:val="21115D47"/>
    <w:rsid w:val="211C684C"/>
    <w:rsid w:val="21207EFB"/>
    <w:rsid w:val="21237734"/>
    <w:rsid w:val="21291747"/>
    <w:rsid w:val="212934DD"/>
    <w:rsid w:val="212A3145"/>
    <w:rsid w:val="212C79C5"/>
    <w:rsid w:val="212D1D9B"/>
    <w:rsid w:val="213074CD"/>
    <w:rsid w:val="2134412F"/>
    <w:rsid w:val="21345329"/>
    <w:rsid w:val="21346DD2"/>
    <w:rsid w:val="213631E5"/>
    <w:rsid w:val="21383A90"/>
    <w:rsid w:val="213A07F3"/>
    <w:rsid w:val="213A1828"/>
    <w:rsid w:val="213B11C7"/>
    <w:rsid w:val="213C1B1A"/>
    <w:rsid w:val="213F2FDB"/>
    <w:rsid w:val="21400FC1"/>
    <w:rsid w:val="214044F9"/>
    <w:rsid w:val="21411B54"/>
    <w:rsid w:val="21422AF5"/>
    <w:rsid w:val="21450262"/>
    <w:rsid w:val="214608B5"/>
    <w:rsid w:val="21497D04"/>
    <w:rsid w:val="214A3E17"/>
    <w:rsid w:val="214C13A9"/>
    <w:rsid w:val="214F077D"/>
    <w:rsid w:val="215012F1"/>
    <w:rsid w:val="21504869"/>
    <w:rsid w:val="215A302D"/>
    <w:rsid w:val="215A6194"/>
    <w:rsid w:val="215B4B2C"/>
    <w:rsid w:val="215C156F"/>
    <w:rsid w:val="215E29C5"/>
    <w:rsid w:val="215F0E79"/>
    <w:rsid w:val="21617714"/>
    <w:rsid w:val="2163118B"/>
    <w:rsid w:val="216368FA"/>
    <w:rsid w:val="21642EC0"/>
    <w:rsid w:val="21663480"/>
    <w:rsid w:val="21675E75"/>
    <w:rsid w:val="2167750C"/>
    <w:rsid w:val="21691581"/>
    <w:rsid w:val="216B72D2"/>
    <w:rsid w:val="216F7230"/>
    <w:rsid w:val="2170221A"/>
    <w:rsid w:val="21711706"/>
    <w:rsid w:val="217A4A0D"/>
    <w:rsid w:val="217B4355"/>
    <w:rsid w:val="217D52DC"/>
    <w:rsid w:val="21801CCE"/>
    <w:rsid w:val="2181454B"/>
    <w:rsid w:val="21852D4E"/>
    <w:rsid w:val="21860EC4"/>
    <w:rsid w:val="21864947"/>
    <w:rsid w:val="218C0F1A"/>
    <w:rsid w:val="218C1E96"/>
    <w:rsid w:val="218E4AC9"/>
    <w:rsid w:val="218F53CF"/>
    <w:rsid w:val="21901430"/>
    <w:rsid w:val="21907364"/>
    <w:rsid w:val="21910490"/>
    <w:rsid w:val="21920406"/>
    <w:rsid w:val="21953083"/>
    <w:rsid w:val="219604CD"/>
    <w:rsid w:val="21973B2B"/>
    <w:rsid w:val="21975657"/>
    <w:rsid w:val="219A0091"/>
    <w:rsid w:val="219A54B9"/>
    <w:rsid w:val="219C05E7"/>
    <w:rsid w:val="21A63705"/>
    <w:rsid w:val="21A95234"/>
    <w:rsid w:val="21AC60BE"/>
    <w:rsid w:val="21AF2586"/>
    <w:rsid w:val="21B1186D"/>
    <w:rsid w:val="21B358DC"/>
    <w:rsid w:val="21B64CBD"/>
    <w:rsid w:val="21B802A5"/>
    <w:rsid w:val="21BB17EF"/>
    <w:rsid w:val="21BD429A"/>
    <w:rsid w:val="21BD6180"/>
    <w:rsid w:val="21BE06DA"/>
    <w:rsid w:val="21BE37F7"/>
    <w:rsid w:val="21BE5EBB"/>
    <w:rsid w:val="21C40218"/>
    <w:rsid w:val="21C436B4"/>
    <w:rsid w:val="21C62DA5"/>
    <w:rsid w:val="21C630BD"/>
    <w:rsid w:val="21C8396F"/>
    <w:rsid w:val="21D027B8"/>
    <w:rsid w:val="21D21888"/>
    <w:rsid w:val="21D96371"/>
    <w:rsid w:val="21DA7353"/>
    <w:rsid w:val="21DC43A8"/>
    <w:rsid w:val="21DC5FAA"/>
    <w:rsid w:val="21DD032A"/>
    <w:rsid w:val="21E10B48"/>
    <w:rsid w:val="21E6590E"/>
    <w:rsid w:val="21E86D03"/>
    <w:rsid w:val="21EF4857"/>
    <w:rsid w:val="21F01D6D"/>
    <w:rsid w:val="21F16719"/>
    <w:rsid w:val="21F247BA"/>
    <w:rsid w:val="21F2767F"/>
    <w:rsid w:val="21F30087"/>
    <w:rsid w:val="21F32A62"/>
    <w:rsid w:val="21F46D65"/>
    <w:rsid w:val="21F71E18"/>
    <w:rsid w:val="21F727AF"/>
    <w:rsid w:val="21F75EB8"/>
    <w:rsid w:val="21F942AE"/>
    <w:rsid w:val="21FA03AD"/>
    <w:rsid w:val="21FD1E03"/>
    <w:rsid w:val="22016BAB"/>
    <w:rsid w:val="2202256C"/>
    <w:rsid w:val="22034261"/>
    <w:rsid w:val="22062B33"/>
    <w:rsid w:val="220713B5"/>
    <w:rsid w:val="220A5C1C"/>
    <w:rsid w:val="220C2F2E"/>
    <w:rsid w:val="220C3722"/>
    <w:rsid w:val="220C6D3B"/>
    <w:rsid w:val="220D00D7"/>
    <w:rsid w:val="220E6810"/>
    <w:rsid w:val="220F59EF"/>
    <w:rsid w:val="2211093A"/>
    <w:rsid w:val="221113BF"/>
    <w:rsid w:val="22116B57"/>
    <w:rsid w:val="22131B01"/>
    <w:rsid w:val="221504E6"/>
    <w:rsid w:val="2219455F"/>
    <w:rsid w:val="221D441D"/>
    <w:rsid w:val="222043D3"/>
    <w:rsid w:val="22281FCF"/>
    <w:rsid w:val="222C69FA"/>
    <w:rsid w:val="222F2E96"/>
    <w:rsid w:val="222F419B"/>
    <w:rsid w:val="22302B10"/>
    <w:rsid w:val="2233357D"/>
    <w:rsid w:val="22343B90"/>
    <w:rsid w:val="223B3215"/>
    <w:rsid w:val="223B3727"/>
    <w:rsid w:val="223F1AF3"/>
    <w:rsid w:val="22403B7F"/>
    <w:rsid w:val="22410DFE"/>
    <w:rsid w:val="224424E2"/>
    <w:rsid w:val="224751D2"/>
    <w:rsid w:val="22476CB7"/>
    <w:rsid w:val="224A35D8"/>
    <w:rsid w:val="224B3C7C"/>
    <w:rsid w:val="224D2EF8"/>
    <w:rsid w:val="224D4756"/>
    <w:rsid w:val="224D5CE7"/>
    <w:rsid w:val="2252057E"/>
    <w:rsid w:val="22567414"/>
    <w:rsid w:val="2257581B"/>
    <w:rsid w:val="22591910"/>
    <w:rsid w:val="225E3A75"/>
    <w:rsid w:val="225E6A4B"/>
    <w:rsid w:val="225F2EC2"/>
    <w:rsid w:val="22614187"/>
    <w:rsid w:val="226236FD"/>
    <w:rsid w:val="22644F23"/>
    <w:rsid w:val="226810FA"/>
    <w:rsid w:val="22681D9B"/>
    <w:rsid w:val="22687DE6"/>
    <w:rsid w:val="22693115"/>
    <w:rsid w:val="226938A0"/>
    <w:rsid w:val="22697440"/>
    <w:rsid w:val="226A7E3C"/>
    <w:rsid w:val="226E0356"/>
    <w:rsid w:val="226E36C1"/>
    <w:rsid w:val="226E71D9"/>
    <w:rsid w:val="226F5BA8"/>
    <w:rsid w:val="22711DD2"/>
    <w:rsid w:val="22713480"/>
    <w:rsid w:val="22713C6A"/>
    <w:rsid w:val="22716897"/>
    <w:rsid w:val="227523DE"/>
    <w:rsid w:val="22784E5B"/>
    <w:rsid w:val="227A3485"/>
    <w:rsid w:val="227C192B"/>
    <w:rsid w:val="227E33A3"/>
    <w:rsid w:val="22816ADE"/>
    <w:rsid w:val="22862D42"/>
    <w:rsid w:val="22884F9D"/>
    <w:rsid w:val="228A4273"/>
    <w:rsid w:val="228F3DCB"/>
    <w:rsid w:val="22917743"/>
    <w:rsid w:val="22935224"/>
    <w:rsid w:val="229623FC"/>
    <w:rsid w:val="229932BA"/>
    <w:rsid w:val="229D3BF8"/>
    <w:rsid w:val="22A10E83"/>
    <w:rsid w:val="22A300A1"/>
    <w:rsid w:val="22A54A65"/>
    <w:rsid w:val="22A711F5"/>
    <w:rsid w:val="22A85004"/>
    <w:rsid w:val="22AC117D"/>
    <w:rsid w:val="22AD1497"/>
    <w:rsid w:val="22AD57EC"/>
    <w:rsid w:val="22AE69E1"/>
    <w:rsid w:val="22B36124"/>
    <w:rsid w:val="22B430C5"/>
    <w:rsid w:val="22B5391D"/>
    <w:rsid w:val="22B60660"/>
    <w:rsid w:val="22BD1F52"/>
    <w:rsid w:val="22C03D87"/>
    <w:rsid w:val="22C24612"/>
    <w:rsid w:val="22C51FAD"/>
    <w:rsid w:val="22C72002"/>
    <w:rsid w:val="22CB647F"/>
    <w:rsid w:val="22CC788D"/>
    <w:rsid w:val="22D0229D"/>
    <w:rsid w:val="22D23FA3"/>
    <w:rsid w:val="22D3221B"/>
    <w:rsid w:val="22D472E5"/>
    <w:rsid w:val="22D702E5"/>
    <w:rsid w:val="22D859F4"/>
    <w:rsid w:val="22D9488B"/>
    <w:rsid w:val="22DA4A1B"/>
    <w:rsid w:val="22E057BE"/>
    <w:rsid w:val="22E06320"/>
    <w:rsid w:val="22E37AB3"/>
    <w:rsid w:val="22E71327"/>
    <w:rsid w:val="22E72376"/>
    <w:rsid w:val="22E75F8C"/>
    <w:rsid w:val="22E80F92"/>
    <w:rsid w:val="22ED3503"/>
    <w:rsid w:val="22ED5A19"/>
    <w:rsid w:val="22EE386A"/>
    <w:rsid w:val="22F05F15"/>
    <w:rsid w:val="22F07CF0"/>
    <w:rsid w:val="22F13E2A"/>
    <w:rsid w:val="22F410BB"/>
    <w:rsid w:val="22F435D5"/>
    <w:rsid w:val="22F5164E"/>
    <w:rsid w:val="22F530E5"/>
    <w:rsid w:val="22F75DB7"/>
    <w:rsid w:val="22F85727"/>
    <w:rsid w:val="23012A53"/>
    <w:rsid w:val="2301505F"/>
    <w:rsid w:val="230227C5"/>
    <w:rsid w:val="23063448"/>
    <w:rsid w:val="2308069B"/>
    <w:rsid w:val="23080F96"/>
    <w:rsid w:val="230838FF"/>
    <w:rsid w:val="230A5CA1"/>
    <w:rsid w:val="230C73DA"/>
    <w:rsid w:val="230D4BF6"/>
    <w:rsid w:val="230D5714"/>
    <w:rsid w:val="23133B27"/>
    <w:rsid w:val="231358A6"/>
    <w:rsid w:val="23146A14"/>
    <w:rsid w:val="23152869"/>
    <w:rsid w:val="231705BE"/>
    <w:rsid w:val="23192BF3"/>
    <w:rsid w:val="231A1737"/>
    <w:rsid w:val="231A7940"/>
    <w:rsid w:val="231E080C"/>
    <w:rsid w:val="231F058B"/>
    <w:rsid w:val="23217A33"/>
    <w:rsid w:val="232214AD"/>
    <w:rsid w:val="23257B18"/>
    <w:rsid w:val="23265BEB"/>
    <w:rsid w:val="232D1AB0"/>
    <w:rsid w:val="232E732F"/>
    <w:rsid w:val="232F626D"/>
    <w:rsid w:val="23304D57"/>
    <w:rsid w:val="23367905"/>
    <w:rsid w:val="233A4ED1"/>
    <w:rsid w:val="233B34AF"/>
    <w:rsid w:val="233D2696"/>
    <w:rsid w:val="233E1C21"/>
    <w:rsid w:val="233E7DB4"/>
    <w:rsid w:val="233F7A03"/>
    <w:rsid w:val="234050C5"/>
    <w:rsid w:val="23433094"/>
    <w:rsid w:val="23444A13"/>
    <w:rsid w:val="23476F9D"/>
    <w:rsid w:val="234A7A04"/>
    <w:rsid w:val="2351606B"/>
    <w:rsid w:val="23537DCA"/>
    <w:rsid w:val="23593D4A"/>
    <w:rsid w:val="235B551E"/>
    <w:rsid w:val="235F4915"/>
    <w:rsid w:val="236244E1"/>
    <w:rsid w:val="236319B1"/>
    <w:rsid w:val="23651041"/>
    <w:rsid w:val="2365438A"/>
    <w:rsid w:val="23681BE3"/>
    <w:rsid w:val="236A72C1"/>
    <w:rsid w:val="236B0CC2"/>
    <w:rsid w:val="236B3753"/>
    <w:rsid w:val="236B53E7"/>
    <w:rsid w:val="23702F15"/>
    <w:rsid w:val="237056B5"/>
    <w:rsid w:val="237A0424"/>
    <w:rsid w:val="237D0682"/>
    <w:rsid w:val="237D32F1"/>
    <w:rsid w:val="237E41A5"/>
    <w:rsid w:val="23814B96"/>
    <w:rsid w:val="238160C4"/>
    <w:rsid w:val="23863148"/>
    <w:rsid w:val="23886402"/>
    <w:rsid w:val="23894CA7"/>
    <w:rsid w:val="238A6738"/>
    <w:rsid w:val="239127BB"/>
    <w:rsid w:val="239218D3"/>
    <w:rsid w:val="239A54DF"/>
    <w:rsid w:val="239C1CDC"/>
    <w:rsid w:val="239C2557"/>
    <w:rsid w:val="239D3A22"/>
    <w:rsid w:val="239E329D"/>
    <w:rsid w:val="239F6C8D"/>
    <w:rsid w:val="23A47769"/>
    <w:rsid w:val="23A94AAB"/>
    <w:rsid w:val="23AC0B66"/>
    <w:rsid w:val="23AE1E72"/>
    <w:rsid w:val="23B26408"/>
    <w:rsid w:val="23B627CE"/>
    <w:rsid w:val="23BC73A3"/>
    <w:rsid w:val="23C23E41"/>
    <w:rsid w:val="23C2462B"/>
    <w:rsid w:val="23C40720"/>
    <w:rsid w:val="23C42CB2"/>
    <w:rsid w:val="23C50FA8"/>
    <w:rsid w:val="23C549AD"/>
    <w:rsid w:val="23C71732"/>
    <w:rsid w:val="23C76D05"/>
    <w:rsid w:val="23CB1AE1"/>
    <w:rsid w:val="23CC40CA"/>
    <w:rsid w:val="23D46D64"/>
    <w:rsid w:val="23DC2343"/>
    <w:rsid w:val="23DE0B60"/>
    <w:rsid w:val="23DF3582"/>
    <w:rsid w:val="23E22BA9"/>
    <w:rsid w:val="23E564D6"/>
    <w:rsid w:val="23E73734"/>
    <w:rsid w:val="23EA5751"/>
    <w:rsid w:val="23EB1D86"/>
    <w:rsid w:val="23EB41A5"/>
    <w:rsid w:val="23ED26AB"/>
    <w:rsid w:val="23EE76CC"/>
    <w:rsid w:val="23F41AB7"/>
    <w:rsid w:val="23F56F74"/>
    <w:rsid w:val="23F733B5"/>
    <w:rsid w:val="23F74931"/>
    <w:rsid w:val="23FD2779"/>
    <w:rsid w:val="23FF4F83"/>
    <w:rsid w:val="24006552"/>
    <w:rsid w:val="24026B4A"/>
    <w:rsid w:val="24043E8C"/>
    <w:rsid w:val="24080257"/>
    <w:rsid w:val="24117003"/>
    <w:rsid w:val="24127F84"/>
    <w:rsid w:val="241518AE"/>
    <w:rsid w:val="241814A6"/>
    <w:rsid w:val="24194C9D"/>
    <w:rsid w:val="24197F0D"/>
    <w:rsid w:val="24211F26"/>
    <w:rsid w:val="242415B0"/>
    <w:rsid w:val="24251645"/>
    <w:rsid w:val="24282376"/>
    <w:rsid w:val="242A7C29"/>
    <w:rsid w:val="242A7D46"/>
    <w:rsid w:val="242F3702"/>
    <w:rsid w:val="24367EDD"/>
    <w:rsid w:val="2438716B"/>
    <w:rsid w:val="243962E0"/>
    <w:rsid w:val="243B6EC3"/>
    <w:rsid w:val="24415BDB"/>
    <w:rsid w:val="24437AD3"/>
    <w:rsid w:val="2445188A"/>
    <w:rsid w:val="2445431C"/>
    <w:rsid w:val="244A1340"/>
    <w:rsid w:val="244B0C83"/>
    <w:rsid w:val="244B612C"/>
    <w:rsid w:val="244C366B"/>
    <w:rsid w:val="244D0B74"/>
    <w:rsid w:val="244D6E68"/>
    <w:rsid w:val="244E68FD"/>
    <w:rsid w:val="244E7D03"/>
    <w:rsid w:val="244F7366"/>
    <w:rsid w:val="24506A44"/>
    <w:rsid w:val="24520DEF"/>
    <w:rsid w:val="245256E6"/>
    <w:rsid w:val="24587173"/>
    <w:rsid w:val="245C1FAA"/>
    <w:rsid w:val="245C78E9"/>
    <w:rsid w:val="245D1776"/>
    <w:rsid w:val="245F72DE"/>
    <w:rsid w:val="2460501D"/>
    <w:rsid w:val="2462330A"/>
    <w:rsid w:val="2462658C"/>
    <w:rsid w:val="2464044C"/>
    <w:rsid w:val="24646E89"/>
    <w:rsid w:val="24647C8F"/>
    <w:rsid w:val="2466396B"/>
    <w:rsid w:val="24667BB4"/>
    <w:rsid w:val="246C1C0A"/>
    <w:rsid w:val="246E2A55"/>
    <w:rsid w:val="246F4366"/>
    <w:rsid w:val="24706B02"/>
    <w:rsid w:val="24737CFA"/>
    <w:rsid w:val="247457A6"/>
    <w:rsid w:val="24753EAC"/>
    <w:rsid w:val="24757D79"/>
    <w:rsid w:val="24772A0A"/>
    <w:rsid w:val="247D37A9"/>
    <w:rsid w:val="247E1E4B"/>
    <w:rsid w:val="248428BD"/>
    <w:rsid w:val="248641BC"/>
    <w:rsid w:val="24882292"/>
    <w:rsid w:val="248B6804"/>
    <w:rsid w:val="248C2BFC"/>
    <w:rsid w:val="248D1720"/>
    <w:rsid w:val="24905E72"/>
    <w:rsid w:val="24960449"/>
    <w:rsid w:val="24970DAC"/>
    <w:rsid w:val="2497536B"/>
    <w:rsid w:val="249805B2"/>
    <w:rsid w:val="249865AD"/>
    <w:rsid w:val="249D28AC"/>
    <w:rsid w:val="249F5B2C"/>
    <w:rsid w:val="24A135D4"/>
    <w:rsid w:val="24A25329"/>
    <w:rsid w:val="24A51F8B"/>
    <w:rsid w:val="24A673B7"/>
    <w:rsid w:val="24A8429B"/>
    <w:rsid w:val="24B06160"/>
    <w:rsid w:val="24B31BEC"/>
    <w:rsid w:val="24B32869"/>
    <w:rsid w:val="24B3793C"/>
    <w:rsid w:val="24B52569"/>
    <w:rsid w:val="24B52DDD"/>
    <w:rsid w:val="24B548A5"/>
    <w:rsid w:val="24BB79D4"/>
    <w:rsid w:val="24BD4D0A"/>
    <w:rsid w:val="24C247E9"/>
    <w:rsid w:val="24C34213"/>
    <w:rsid w:val="24C50FFB"/>
    <w:rsid w:val="24C6052A"/>
    <w:rsid w:val="24CA3C6C"/>
    <w:rsid w:val="24CC1925"/>
    <w:rsid w:val="24CF2F6D"/>
    <w:rsid w:val="24D13933"/>
    <w:rsid w:val="24D1677F"/>
    <w:rsid w:val="24D8339E"/>
    <w:rsid w:val="24DD2CB4"/>
    <w:rsid w:val="24E11BC0"/>
    <w:rsid w:val="24E5248A"/>
    <w:rsid w:val="24E93F8F"/>
    <w:rsid w:val="24EC550B"/>
    <w:rsid w:val="24ED122B"/>
    <w:rsid w:val="24ED7E0F"/>
    <w:rsid w:val="24EE6D88"/>
    <w:rsid w:val="24F07AA7"/>
    <w:rsid w:val="24F319A6"/>
    <w:rsid w:val="24F549F6"/>
    <w:rsid w:val="24F5507E"/>
    <w:rsid w:val="24FB7B77"/>
    <w:rsid w:val="24FE15DE"/>
    <w:rsid w:val="25020B5C"/>
    <w:rsid w:val="25077DEF"/>
    <w:rsid w:val="25090543"/>
    <w:rsid w:val="250A36BD"/>
    <w:rsid w:val="250A40CE"/>
    <w:rsid w:val="250A4F5F"/>
    <w:rsid w:val="250B3ED7"/>
    <w:rsid w:val="250C5E2A"/>
    <w:rsid w:val="250C7751"/>
    <w:rsid w:val="25157CF2"/>
    <w:rsid w:val="25161077"/>
    <w:rsid w:val="251A1573"/>
    <w:rsid w:val="251C2964"/>
    <w:rsid w:val="251D04F2"/>
    <w:rsid w:val="251E6435"/>
    <w:rsid w:val="251F29CF"/>
    <w:rsid w:val="25215458"/>
    <w:rsid w:val="25247032"/>
    <w:rsid w:val="25253508"/>
    <w:rsid w:val="252537FE"/>
    <w:rsid w:val="25276E3A"/>
    <w:rsid w:val="25290F0B"/>
    <w:rsid w:val="252A1DD7"/>
    <w:rsid w:val="252B07AD"/>
    <w:rsid w:val="252F56F3"/>
    <w:rsid w:val="25304B72"/>
    <w:rsid w:val="253165AC"/>
    <w:rsid w:val="2535374E"/>
    <w:rsid w:val="2536697B"/>
    <w:rsid w:val="253925C7"/>
    <w:rsid w:val="25394B3C"/>
    <w:rsid w:val="25395856"/>
    <w:rsid w:val="253A1078"/>
    <w:rsid w:val="253A4FA1"/>
    <w:rsid w:val="253D33D4"/>
    <w:rsid w:val="25423019"/>
    <w:rsid w:val="254418A6"/>
    <w:rsid w:val="254B3FC8"/>
    <w:rsid w:val="254B4834"/>
    <w:rsid w:val="25525B74"/>
    <w:rsid w:val="25526C0C"/>
    <w:rsid w:val="2556640A"/>
    <w:rsid w:val="255677AF"/>
    <w:rsid w:val="255840F8"/>
    <w:rsid w:val="255859AC"/>
    <w:rsid w:val="25592C07"/>
    <w:rsid w:val="255F3759"/>
    <w:rsid w:val="256204F7"/>
    <w:rsid w:val="256341B7"/>
    <w:rsid w:val="256632DB"/>
    <w:rsid w:val="25672848"/>
    <w:rsid w:val="256C41FD"/>
    <w:rsid w:val="256D4F1A"/>
    <w:rsid w:val="256E2CF9"/>
    <w:rsid w:val="25703DED"/>
    <w:rsid w:val="25724235"/>
    <w:rsid w:val="25746E40"/>
    <w:rsid w:val="25760BB0"/>
    <w:rsid w:val="25770298"/>
    <w:rsid w:val="257D0CAF"/>
    <w:rsid w:val="257D73E9"/>
    <w:rsid w:val="25831F75"/>
    <w:rsid w:val="2583406C"/>
    <w:rsid w:val="25840E69"/>
    <w:rsid w:val="25867FFA"/>
    <w:rsid w:val="25875AEF"/>
    <w:rsid w:val="258E2BD9"/>
    <w:rsid w:val="25920556"/>
    <w:rsid w:val="25950017"/>
    <w:rsid w:val="25954250"/>
    <w:rsid w:val="259A17F2"/>
    <w:rsid w:val="259B0D58"/>
    <w:rsid w:val="259C3AF5"/>
    <w:rsid w:val="259F1CD6"/>
    <w:rsid w:val="259F63E4"/>
    <w:rsid w:val="259F65B4"/>
    <w:rsid w:val="259F6864"/>
    <w:rsid w:val="25A00E92"/>
    <w:rsid w:val="25A52885"/>
    <w:rsid w:val="25A745C9"/>
    <w:rsid w:val="25A8774D"/>
    <w:rsid w:val="25AF3943"/>
    <w:rsid w:val="25B423B8"/>
    <w:rsid w:val="25B44CBE"/>
    <w:rsid w:val="25BB3B50"/>
    <w:rsid w:val="25BB6B6C"/>
    <w:rsid w:val="25BD2208"/>
    <w:rsid w:val="25BD3368"/>
    <w:rsid w:val="25BF306A"/>
    <w:rsid w:val="25C26CEE"/>
    <w:rsid w:val="25C47A98"/>
    <w:rsid w:val="25C64A1B"/>
    <w:rsid w:val="25C877C0"/>
    <w:rsid w:val="25C91B49"/>
    <w:rsid w:val="25CA6E73"/>
    <w:rsid w:val="25CF0536"/>
    <w:rsid w:val="25D04CD1"/>
    <w:rsid w:val="25D11AE3"/>
    <w:rsid w:val="25D30EC0"/>
    <w:rsid w:val="25D33985"/>
    <w:rsid w:val="25D409E9"/>
    <w:rsid w:val="25D87C59"/>
    <w:rsid w:val="25DD74CC"/>
    <w:rsid w:val="25DE2E05"/>
    <w:rsid w:val="25E63556"/>
    <w:rsid w:val="25EA27E8"/>
    <w:rsid w:val="25EB21F8"/>
    <w:rsid w:val="25EB429F"/>
    <w:rsid w:val="25EB47AB"/>
    <w:rsid w:val="25EC6B55"/>
    <w:rsid w:val="25EC7ED6"/>
    <w:rsid w:val="25EE5674"/>
    <w:rsid w:val="25EF228B"/>
    <w:rsid w:val="25EF5B82"/>
    <w:rsid w:val="25F32006"/>
    <w:rsid w:val="25F345C1"/>
    <w:rsid w:val="25F57D2C"/>
    <w:rsid w:val="25F94B48"/>
    <w:rsid w:val="26012D9A"/>
    <w:rsid w:val="260174A5"/>
    <w:rsid w:val="26060AD5"/>
    <w:rsid w:val="26062158"/>
    <w:rsid w:val="260661DC"/>
    <w:rsid w:val="2608082B"/>
    <w:rsid w:val="26084032"/>
    <w:rsid w:val="26091CE8"/>
    <w:rsid w:val="260A3C33"/>
    <w:rsid w:val="260B513B"/>
    <w:rsid w:val="26130016"/>
    <w:rsid w:val="2614559C"/>
    <w:rsid w:val="26151554"/>
    <w:rsid w:val="261A108F"/>
    <w:rsid w:val="261C1B5C"/>
    <w:rsid w:val="26205D3C"/>
    <w:rsid w:val="262416A2"/>
    <w:rsid w:val="26252379"/>
    <w:rsid w:val="26272006"/>
    <w:rsid w:val="2628126C"/>
    <w:rsid w:val="26282E57"/>
    <w:rsid w:val="262848D6"/>
    <w:rsid w:val="26293E78"/>
    <w:rsid w:val="262D6478"/>
    <w:rsid w:val="262E3E38"/>
    <w:rsid w:val="262E6724"/>
    <w:rsid w:val="262F2D66"/>
    <w:rsid w:val="26305BD8"/>
    <w:rsid w:val="2634163D"/>
    <w:rsid w:val="26352931"/>
    <w:rsid w:val="26352E35"/>
    <w:rsid w:val="263C0F5F"/>
    <w:rsid w:val="263D3AA0"/>
    <w:rsid w:val="263E3BD3"/>
    <w:rsid w:val="263F31AB"/>
    <w:rsid w:val="2641653B"/>
    <w:rsid w:val="264212BC"/>
    <w:rsid w:val="2644258C"/>
    <w:rsid w:val="264440B1"/>
    <w:rsid w:val="26451041"/>
    <w:rsid w:val="26454B6A"/>
    <w:rsid w:val="26461FAA"/>
    <w:rsid w:val="26476E32"/>
    <w:rsid w:val="26486111"/>
    <w:rsid w:val="264D1B35"/>
    <w:rsid w:val="264F2243"/>
    <w:rsid w:val="265167FA"/>
    <w:rsid w:val="26595EE7"/>
    <w:rsid w:val="265F22F1"/>
    <w:rsid w:val="26601DE4"/>
    <w:rsid w:val="2661418D"/>
    <w:rsid w:val="26653AA5"/>
    <w:rsid w:val="266B32F8"/>
    <w:rsid w:val="266E5122"/>
    <w:rsid w:val="267134A1"/>
    <w:rsid w:val="2671369E"/>
    <w:rsid w:val="26727B69"/>
    <w:rsid w:val="2674379C"/>
    <w:rsid w:val="26774069"/>
    <w:rsid w:val="26783418"/>
    <w:rsid w:val="26787C79"/>
    <w:rsid w:val="267B616D"/>
    <w:rsid w:val="267C6B24"/>
    <w:rsid w:val="26804518"/>
    <w:rsid w:val="26817C22"/>
    <w:rsid w:val="26840D07"/>
    <w:rsid w:val="26843E4F"/>
    <w:rsid w:val="2685733F"/>
    <w:rsid w:val="26883C1B"/>
    <w:rsid w:val="268A1716"/>
    <w:rsid w:val="268B2F64"/>
    <w:rsid w:val="268C21D2"/>
    <w:rsid w:val="268C5987"/>
    <w:rsid w:val="268D21E0"/>
    <w:rsid w:val="26927EAB"/>
    <w:rsid w:val="269315A0"/>
    <w:rsid w:val="26957813"/>
    <w:rsid w:val="26964D60"/>
    <w:rsid w:val="26967796"/>
    <w:rsid w:val="269A775A"/>
    <w:rsid w:val="269D43E9"/>
    <w:rsid w:val="26A00E68"/>
    <w:rsid w:val="26A04BAD"/>
    <w:rsid w:val="26A14B4B"/>
    <w:rsid w:val="26A27ADD"/>
    <w:rsid w:val="26A33069"/>
    <w:rsid w:val="26A52190"/>
    <w:rsid w:val="26A61F70"/>
    <w:rsid w:val="26A954FF"/>
    <w:rsid w:val="26A9742F"/>
    <w:rsid w:val="26AA0C9A"/>
    <w:rsid w:val="26AA5779"/>
    <w:rsid w:val="26AB4A1A"/>
    <w:rsid w:val="26AF6419"/>
    <w:rsid w:val="26B02CD9"/>
    <w:rsid w:val="26B0767E"/>
    <w:rsid w:val="26B6367F"/>
    <w:rsid w:val="26B71CFB"/>
    <w:rsid w:val="26B93C9F"/>
    <w:rsid w:val="26B97F76"/>
    <w:rsid w:val="26BA396D"/>
    <w:rsid w:val="26BB6776"/>
    <w:rsid w:val="26BE4909"/>
    <w:rsid w:val="26BE7355"/>
    <w:rsid w:val="26BF533F"/>
    <w:rsid w:val="26C274F5"/>
    <w:rsid w:val="26C41253"/>
    <w:rsid w:val="26C527EE"/>
    <w:rsid w:val="26C52896"/>
    <w:rsid w:val="26C535D0"/>
    <w:rsid w:val="26C546C5"/>
    <w:rsid w:val="26C81BF7"/>
    <w:rsid w:val="26C90818"/>
    <w:rsid w:val="26CA53A4"/>
    <w:rsid w:val="26CA60C1"/>
    <w:rsid w:val="26D40DBA"/>
    <w:rsid w:val="26D5299C"/>
    <w:rsid w:val="26D721BB"/>
    <w:rsid w:val="26D742B8"/>
    <w:rsid w:val="26D864A9"/>
    <w:rsid w:val="26DD7423"/>
    <w:rsid w:val="26DD7C13"/>
    <w:rsid w:val="26E132E5"/>
    <w:rsid w:val="26E45B6B"/>
    <w:rsid w:val="26E53837"/>
    <w:rsid w:val="26E8267A"/>
    <w:rsid w:val="26E96556"/>
    <w:rsid w:val="26EB7353"/>
    <w:rsid w:val="26EE312B"/>
    <w:rsid w:val="26EF0644"/>
    <w:rsid w:val="26F04DA1"/>
    <w:rsid w:val="26F108AA"/>
    <w:rsid w:val="26F3229D"/>
    <w:rsid w:val="26F67C22"/>
    <w:rsid w:val="26F90BD9"/>
    <w:rsid w:val="26FB11E4"/>
    <w:rsid w:val="26FB4257"/>
    <w:rsid w:val="26FF54CE"/>
    <w:rsid w:val="27000D08"/>
    <w:rsid w:val="270044E2"/>
    <w:rsid w:val="270150C1"/>
    <w:rsid w:val="27073DB1"/>
    <w:rsid w:val="270E652A"/>
    <w:rsid w:val="27147BD5"/>
    <w:rsid w:val="271668E2"/>
    <w:rsid w:val="27174033"/>
    <w:rsid w:val="27192665"/>
    <w:rsid w:val="271C52E2"/>
    <w:rsid w:val="271F028D"/>
    <w:rsid w:val="27200402"/>
    <w:rsid w:val="27215C89"/>
    <w:rsid w:val="27217F78"/>
    <w:rsid w:val="27261505"/>
    <w:rsid w:val="272D77EC"/>
    <w:rsid w:val="27304E7C"/>
    <w:rsid w:val="27342229"/>
    <w:rsid w:val="27387AAA"/>
    <w:rsid w:val="273E62C2"/>
    <w:rsid w:val="273E7585"/>
    <w:rsid w:val="273F205F"/>
    <w:rsid w:val="27425282"/>
    <w:rsid w:val="27447821"/>
    <w:rsid w:val="27462BA6"/>
    <w:rsid w:val="27494789"/>
    <w:rsid w:val="274C7862"/>
    <w:rsid w:val="275077A6"/>
    <w:rsid w:val="2753491C"/>
    <w:rsid w:val="27535C07"/>
    <w:rsid w:val="27560FFC"/>
    <w:rsid w:val="27564B6F"/>
    <w:rsid w:val="275A7AEC"/>
    <w:rsid w:val="275B2417"/>
    <w:rsid w:val="275C7FBB"/>
    <w:rsid w:val="275F764C"/>
    <w:rsid w:val="27601FA4"/>
    <w:rsid w:val="27612E2A"/>
    <w:rsid w:val="276752B5"/>
    <w:rsid w:val="27691186"/>
    <w:rsid w:val="27697F7E"/>
    <w:rsid w:val="276B456C"/>
    <w:rsid w:val="276E6704"/>
    <w:rsid w:val="276F12EC"/>
    <w:rsid w:val="276F7937"/>
    <w:rsid w:val="276F79E8"/>
    <w:rsid w:val="27722DAE"/>
    <w:rsid w:val="27742D08"/>
    <w:rsid w:val="27796D2B"/>
    <w:rsid w:val="277B3F6E"/>
    <w:rsid w:val="277E6743"/>
    <w:rsid w:val="27811060"/>
    <w:rsid w:val="278112DA"/>
    <w:rsid w:val="27830778"/>
    <w:rsid w:val="2784123D"/>
    <w:rsid w:val="278B08B9"/>
    <w:rsid w:val="278B4A1E"/>
    <w:rsid w:val="278E772C"/>
    <w:rsid w:val="279701DE"/>
    <w:rsid w:val="279E2880"/>
    <w:rsid w:val="27A21649"/>
    <w:rsid w:val="27A77107"/>
    <w:rsid w:val="27A77E3E"/>
    <w:rsid w:val="27A814A7"/>
    <w:rsid w:val="27A8508F"/>
    <w:rsid w:val="27A877DF"/>
    <w:rsid w:val="27AA063A"/>
    <w:rsid w:val="27AA26D8"/>
    <w:rsid w:val="27AA5C1C"/>
    <w:rsid w:val="27AB6979"/>
    <w:rsid w:val="27AD5B8E"/>
    <w:rsid w:val="27AF680C"/>
    <w:rsid w:val="27B1700D"/>
    <w:rsid w:val="27B17A06"/>
    <w:rsid w:val="27B22148"/>
    <w:rsid w:val="27B46997"/>
    <w:rsid w:val="27B63BF6"/>
    <w:rsid w:val="27B879E4"/>
    <w:rsid w:val="27B91A68"/>
    <w:rsid w:val="27BB1FA2"/>
    <w:rsid w:val="27BD2751"/>
    <w:rsid w:val="27BE53F5"/>
    <w:rsid w:val="27BF196A"/>
    <w:rsid w:val="27C07010"/>
    <w:rsid w:val="27C20AEA"/>
    <w:rsid w:val="27C20DDA"/>
    <w:rsid w:val="27CE3CCA"/>
    <w:rsid w:val="27D71DDC"/>
    <w:rsid w:val="27DC06CC"/>
    <w:rsid w:val="27E6004D"/>
    <w:rsid w:val="27E72FAA"/>
    <w:rsid w:val="27EA02F5"/>
    <w:rsid w:val="27EB2556"/>
    <w:rsid w:val="27F46E79"/>
    <w:rsid w:val="27F56C31"/>
    <w:rsid w:val="27FC3BF5"/>
    <w:rsid w:val="27FC5E5A"/>
    <w:rsid w:val="27FD371E"/>
    <w:rsid w:val="27FD3E32"/>
    <w:rsid w:val="28015E52"/>
    <w:rsid w:val="28060882"/>
    <w:rsid w:val="280A3718"/>
    <w:rsid w:val="280A688C"/>
    <w:rsid w:val="280A7B65"/>
    <w:rsid w:val="280B05E4"/>
    <w:rsid w:val="280D27E9"/>
    <w:rsid w:val="280D4FE7"/>
    <w:rsid w:val="28121FE0"/>
    <w:rsid w:val="281524DF"/>
    <w:rsid w:val="28154087"/>
    <w:rsid w:val="28163490"/>
    <w:rsid w:val="28192472"/>
    <w:rsid w:val="28195988"/>
    <w:rsid w:val="281B1CD4"/>
    <w:rsid w:val="281C3242"/>
    <w:rsid w:val="281C42BA"/>
    <w:rsid w:val="281F4B4C"/>
    <w:rsid w:val="281F6ED9"/>
    <w:rsid w:val="28200BA5"/>
    <w:rsid w:val="282B2F7A"/>
    <w:rsid w:val="282F499D"/>
    <w:rsid w:val="283000D9"/>
    <w:rsid w:val="28301D5B"/>
    <w:rsid w:val="28303C86"/>
    <w:rsid w:val="28303D1E"/>
    <w:rsid w:val="28315CB1"/>
    <w:rsid w:val="28326F4D"/>
    <w:rsid w:val="2833186A"/>
    <w:rsid w:val="28342A00"/>
    <w:rsid w:val="28346806"/>
    <w:rsid w:val="283766AB"/>
    <w:rsid w:val="283A16E2"/>
    <w:rsid w:val="283E55E9"/>
    <w:rsid w:val="284102B6"/>
    <w:rsid w:val="28462E0C"/>
    <w:rsid w:val="28466515"/>
    <w:rsid w:val="28471163"/>
    <w:rsid w:val="28490B06"/>
    <w:rsid w:val="284934D0"/>
    <w:rsid w:val="284D4E39"/>
    <w:rsid w:val="28513DA5"/>
    <w:rsid w:val="285170C8"/>
    <w:rsid w:val="28526295"/>
    <w:rsid w:val="28581280"/>
    <w:rsid w:val="2858592B"/>
    <w:rsid w:val="2859134B"/>
    <w:rsid w:val="28593E91"/>
    <w:rsid w:val="285A3BC8"/>
    <w:rsid w:val="285F7E79"/>
    <w:rsid w:val="286222C5"/>
    <w:rsid w:val="28643A51"/>
    <w:rsid w:val="28656D76"/>
    <w:rsid w:val="28663AB1"/>
    <w:rsid w:val="28664F87"/>
    <w:rsid w:val="286937F4"/>
    <w:rsid w:val="286B44BB"/>
    <w:rsid w:val="286B748D"/>
    <w:rsid w:val="286C115C"/>
    <w:rsid w:val="28701FC6"/>
    <w:rsid w:val="28711FFF"/>
    <w:rsid w:val="28764E16"/>
    <w:rsid w:val="2877633F"/>
    <w:rsid w:val="28794D95"/>
    <w:rsid w:val="287B7451"/>
    <w:rsid w:val="287C7580"/>
    <w:rsid w:val="287E35DA"/>
    <w:rsid w:val="28806D5D"/>
    <w:rsid w:val="28836500"/>
    <w:rsid w:val="28857AA5"/>
    <w:rsid w:val="28863B50"/>
    <w:rsid w:val="28884B4A"/>
    <w:rsid w:val="288B1448"/>
    <w:rsid w:val="288C5349"/>
    <w:rsid w:val="288C586B"/>
    <w:rsid w:val="288D59F8"/>
    <w:rsid w:val="288F2C78"/>
    <w:rsid w:val="2893011B"/>
    <w:rsid w:val="2894601E"/>
    <w:rsid w:val="289549E8"/>
    <w:rsid w:val="289603A2"/>
    <w:rsid w:val="289677F9"/>
    <w:rsid w:val="289705CE"/>
    <w:rsid w:val="2897182E"/>
    <w:rsid w:val="28A2134E"/>
    <w:rsid w:val="28A30092"/>
    <w:rsid w:val="28A4756D"/>
    <w:rsid w:val="28A9325B"/>
    <w:rsid w:val="28AA4AE1"/>
    <w:rsid w:val="28AD08AA"/>
    <w:rsid w:val="28AE0BB1"/>
    <w:rsid w:val="28B3127E"/>
    <w:rsid w:val="28B323C5"/>
    <w:rsid w:val="28B5223D"/>
    <w:rsid w:val="28B71D6B"/>
    <w:rsid w:val="28B81F92"/>
    <w:rsid w:val="28B878CC"/>
    <w:rsid w:val="28B93E9B"/>
    <w:rsid w:val="28B95F8C"/>
    <w:rsid w:val="28BA536C"/>
    <w:rsid w:val="28BD1EF8"/>
    <w:rsid w:val="28C219ED"/>
    <w:rsid w:val="28C36E15"/>
    <w:rsid w:val="28C51BFA"/>
    <w:rsid w:val="28C710A6"/>
    <w:rsid w:val="28C81CC0"/>
    <w:rsid w:val="28CB33A2"/>
    <w:rsid w:val="28CC35BE"/>
    <w:rsid w:val="28CE693A"/>
    <w:rsid w:val="28CF7F51"/>
    <w:rsid w:val="28D20BEE"/>
    <w:rsid w:val="28D34496"/>
    <w:rsid w:val="28D37C6F"/>
    <w:rsid w:val="28D41642"/>
    <w:rsid w:val="28D57FF6"/>
    <w:rsid w:val="28D9272C"/>
    <w:rsid w:val="28D93E5F"/>
    <w:rsid w:val="28DC4A21"/>
    <w:rsid w:val="28DD4A7D"/>
    <w:rsid w:val="28DD746D"/>
    <w:rsid w:val="28DE0A93"/>
    <w:rsid w:val="28DF1678"/>
    <w:rsid w:val="28E07FEC"/>
    <w:rsid w:val="28E11298"/>
    <w:rsid w:val="28E3323B"/>
    <w:rsid w:val="28E707B6"/>
    <w:rsid w:val="28E75C17"/>
    <w:rsid w:val="28E83554"/>
    <w:rsid w:val="28E877D7"/>
    <w:rsid w:val="28EB078A"/>
    <w:rsid w:val="28EB28C0"/>
    <w:rsid w:val="28EB4EF9"/>
    <w:rsid w:val="28EB55CD"/>
    <w:rsid w:val="28EC53AC"/>
    <w:rsid w:val="28ED4B7D"/>
    <w:rsid w:val="28F141E3"/>
    <w:rsid w:val="28F1535F"/>
    <w:rsid w:val="28F97CDC"/>
    <w:rsid w:val="28FA0520"/>
    <w:rsid w:val="28FA1DCB"/>
    <w:rsid w:val="28FF3FE0"/>
    <w:rsid w:val="29000E66"/>
    <w:rsid w:val="290079FD"/>
    <w:rsid w:val="29032A64"/>
    <w:rsid w:val="29043246"/>
    <w:rsid w:val="29070691"/>
    <w:rsid w:val="290F654B"/>
    <w:rsid w:val="29103740"/>
    <w:rsid w:val="291244AD"/>
    <w:rsid w:val="29137A6F"/>
    <w:rsid w:val="29161212"/>
    <w:rsid w:val="29172211"/>
    <w:rsid w:val="29172878"/>
    <w:rsid w:val="2918040B"/>
    <w:rsid w:val="291819FB"/>
    <w:rsid w:val="29185C27"/>
    <w:rsid w:val="291A0FC5"/>
    <w:rsid w:val="291D385A"/>
    <w:rsid w:val="291E3CDD"/>
    <w:rsid w:val="292518A6"/>
    <w:rsid w:val="292775D9"/>
    <w:rsid w:val="292828A4"/>
    <w:rsid w:val="292A75FE"/>
    <w:rsid w:val="292D3100"/>
    <w:rsid w:val="292F2F80"/>
    <w:rsid w:val="292F6472"/>
    <w:rsid w:val="293262CF"/>
    <w:rsid w:val="293368A0"/>
    <w:rsid w:val="29340364"/>
    <w:rsid w:val="29346EA3"/>
    <w:rsid w:val="293514FB"/>
    <w:rsid w:val="293E0C61"/>
    <w:rsid w:val="29410D78"/>
    <w:rsid w:val="29425349"/>
    <w:rsid w:val="294348ED"/>
    <w:rsid w:val="29437ECE"/>
    <w:rsid w:val="294737A2"/>
    <w:rsid w:val="294F462F"/>
    <w:rsid w:val="295177E4"/>
    <w:rsid w:val="29520812"/>
    <w:rsid w:val="295230C2"/>
    <w:rsid w:val="29526CCE"/>
    <w:rsid w:val="29546205"/>
    <w:rsid w:val="29556908"/>
    <w:rsid w:val="295653A1"/>
    <w:rsid w:val="29565464"/>
    <w:rsid w:val="2958616E"/>
    <w:rsid w:val="2959187C"/>
    <w:rsid w:val="295C495C"/>
    <w:rsid w:val="295D7791"/>
    <w:rsid w:val="29600EEF"/>
    <w:rsid w:val="29684DED"/>
    <w:rsid w:val="296869A2"/>
    <w:rsid w:val="296F2373"/>
    <w:rsid w:val="29717E3A"/>
    <w:rsid w:val="29736581"/>
    <w:rsid w:val="29743B0D"/>
    <w:rsid w:val="2979648F"/>
    <w:rsid w:val="297A1A6E"/>
    <w:rsid w:val="297A3CF9"/>
    <w:rsid w:val="297A5CBB"/>
    <w:rsid w:val="297F155E"/>
    <w:rsid w:val="29836DD4"/>
    <w:rsid w:val="29851C75"/>
    <w:rsid w:val="298755A3"/>
    <w:rsid w:val="2989509D"/>
    <w:rsid w:val="298A0BB0"/>
    <w:rsid w:val="299110B5"/>
    <w:rsid w:val="2995306F"/>
    <w:rsid w:val="299C072C"/>
    <w:rsid w:val="299E0DDC"/>
    <w:rsid w:val="299E316A"/>
    <w:rsid w:val="299F2812"/>
    <w:rsid w:val="29A070DF"/>
    <w:rsid w:val="29A306FD"/>
    <w:rsid w:val="29A3490F"/>
    <w:rsid w:val="29A35D0D"/>
    <w:rsid w:val="29A47D92"/>
    <w:rsid w:val="29A9001C"/>
    <w:rsid w:val="29AD6176"/>
    <w:rsid w:val="29AF3A27"/>
    <w:rsid w:val="29B24D0D"/>
    <w:rsid w:val="29B32C2D"/>
    <w:rsid w:val="29BF3547"/>
    <w:rsid w:val="29BF5AC3"/>
    <w:rsid w:val="29C00707"/>
    <w:rsid w:val="29C03341"/>
    <w:rsid w:val="29C0657B"/>
    <w:rsid w:val="29C53564"/>
    <w:rsid w:val="29C91216"/>
    <w:rsid w:val="29C914DE"/>
    <w:rsid w:val="29CA132F"/>
    <w:rsid w:val="29CA5299"/>
    <w:rsid w:val="29CD2159"/>
    <w:rsid w:val="29CD4CBE"/>
    <w:rsid w:val="29CF4A24"/>
    <w:rsid w:val="29D313BD"/>
    <w:rsid w:val="29D434CC"/>
    <w:rsid w:val="29D55393"/>
    <w:rsid w:val="29D831E0"/>
    <w:rsid w:val="29D854AD"/>
    <w:rsid w:val="29D91308"/>
    <w:rsid w:val="29DD1066"/>
    <w:rsid w:val="29DF19F2"/>
    <w:rsid w:val="29E717F7"/>
    <w:rsid w:val="29E7753D"/>
    <w:rsid w:val="29E944C4"/>
    <w:rsid w:val="29EA3CF6"/>
    <w:rsid w:val="29EB651B"/>
    <w:rsid w:val="29EB6E3E"/>
    <w:rsid w:val="29F0305E"/>
    <w:rsid w:val="29F529D1"/>
    <w:rsid w:val="29F94C3C"/>
    <w:rsid w:val="29FB5E80"/>
    <w:rsid w:val="29FB7935"/>
    <w:rsid w:val="29FC2720"/>
    <w:rsid w:val="29FF3FCF"/>
    <w:rsid w:val="2A006F4E"/>
    <w:rsid w:val="2A015AA1"/>
    <w:rsid w:val="2A022C00"/>
    <w:rsid w:val="2A057D55"/>
    <w:rsid w:val="2A0818CC"/>
    <w:rsid w:val="2A087878"/>
    <w:rsid w:val="2A0B2203"/>
    <w:rsid w:val="2A0B37FC"/>
    <w:rsid w:val="2A0B3DCD"/>
    <w:rsid w:val="2A12374F"/>
    <w:rsid w:val="2A140D9C"/>
    <w:rsid w:val="2A145142"/>
    <w:rsid w:val="2A162F16"/>
    <w:rsid w:val="2A175D2C"/>
    <w:rsid w:val="2A1814D0"/>
    <w:rsid w:val="2A182E99"/>
    <w:rsid w:val="2A1B0AA4"/>
    <w:rsid w:val="2A1D0224"/>
    <w:rsid w:val="2A1F55A6"/>
    <w:rsid w:val="2A200F02"/>
    <w:rsid w:val="2A240ADA"/>
    <w:rsid w:val="2A273AC6"/>
    <w:rsid w:val="2A2816B2"/>
    <w:rsid w:val="2A294F08"/>
    <w:rsid w:val="2A2B38FD"/>
    <w:rsid w:val="2A2C0B0E"/>
    <w:rsid w:val="2A2E1AD4"/>
    <w:rsid w:val="2A2E26DF"/>
    <w:rsid w:val="2A310DCB"/>
    <w:rsid w:val="2A342CBB"/>
    <w:rsid w:val="2A36012A"/>
    <w:rsid w:val="2A3A56F1"/>
    <w:rsid w:val="2A3C1F71"/>
    <w:rsid w:val="2A464BE0"/>
    <w:rsid w:val="2A4860B1"/>
    <w:rsid w:val="2A4A3F0A"/>
    <w:rsid w:val="2A4A429F"/>
    <w:rsid w:val="2A4D3CA8"/>
    <w:rsid w:val="2A4D44C6"/>
    <w:rsid w:val="2A4F4392"/>
    <w:rsid w:val="2A5105CD"/>
    <w:rsid w:val="2A53109D"/>
    <w:rsid w:val="2A536A42"/>
    <w:rsid w:val="2A582DD2"/>
    <w:rsid w:val="2A5C0F76"/>
    <w:rsid w:val="2A5C4681"/>
    <w:rsid w:val="2A5E362C"/>
    <w:rsid w:val="2A630C5D"/>
    <w:rsid w:val="2A630EFE"/>
    <w:rsid w:val="2A651AAC"/>
    <w:rsid w:val="2A681432"/>
    <w:rsid w:val="2A690D9C"/>
    <w:rsid w:val="2A692FA3"/>
    <w:rsid w:val="2A6D50A0"/>
    <w:rsid w:val="2A6D7E6D"/>
    <w:rsid w:val="2A6E0EA8"/>
    <w:rsid w:val="2A6E4713"/>
    <w:rsid w:val="2A6E4C02"/>
    <w:rsid w:val="2A7008AE"/>
    <w:rsid w:val="2A7032A0"/>
    <w:rsid w:val="2A714780"/>
    <w:rsid w:val="2A7859CD"/>
    <w:rsid w:val="2A7C5ABA"/>
    <w:rsid w:val="2A7D6696"/>
    <w:rsid w:val="2A7E4B66"/>
    <w:rsid w:val="2A805377"/>
    <w:rsid w:val="2A85224F"/>
    <w:rsid w:val="2A875B49"/>
    <w:rsid w:val="2A884B7D"/>
    <w:rsid w:val="2A892182"/>
    <w:rsid w:val="2A893555"/>
    <w:rsid w:val="2A8D36B5"/>
    <w:rsid w:val="2A903F7E"/>
    <w:rsid w:val="2A91755F"/>
    <w:rsid w:val="2A952661"/>
    <w:rsid w:val="2A971EBB"/>
    <w:rsid w:val="2A9C4D12"/>
    <w:rsid w:val="2AA01ED2"/>
    <w:rsid w:val="2AA31AED"/>
    <w:rsid w:val="2AA41127"/>
    <w:rsid w:val="2AA452C0"/>
    <w:rsid w:val="2AA461C9"/>
    <w:rsid w:val="2AA5415C"/>
    <w:rsid w:val="2AA70723"/>
    <w:rsid w:val="2AA904E7"/>
    <w:rsid w:val="2AA924EA"/>
    <w:rsid w:val="2AA94865"/>
    <w:rsid w:val="2AAB7293"/>
    <w:rsid w:val="2AAE1216"/>
    <w:rsid w:val="2AB5089E"/>
    <w:rsid w:val="2AB519BA"/>
    <w:rsid w:val="2AB5733A"/>
    <w:rsid w:val="2AB6384C"/>
    <w:rsid w:val="2AB7566C"/>
    <w:rsid w:val="2ABA19AF"/>
    <w:rsid w:val="2ABA2F95"/>
    <w:rsid w:val="2ABA31CE"/>
    <w:rsid w:val="2ABA4653"/>
    <w:rsid w:val="2AC66242"/>
    <w:rsid w:val="2AC82564"/>
    <w:rsid w:val="2ACD0AC9"/>
    <w:rsid w:val="2ACD6B00"/>
    <w:rsid w:val="2ACD79D1"/>
    <w:rsid w:val="2AD12BC7"/>
    <w:rsid w:val="2AD1587A"/>
    <w:rsid w:val="2AD32CD2"/>
    <w:rsid w:val="2AD6286E"/>
    <w:rsid w:val="2ADB1D3C"/>
    <w:rsid w:val="2ADC5D71"/>
    <w:rsid w:val="2ADE4927"/>
    <w:rsid w:val="2ADF60C5"/>
    <w:rsid w:val="2ADF7B36"/>
    <w:rsid w:val="2AE31B72"/>
    <w:rsid w:val="2AE36DA3"/>
    <w:rsid w:val="2AE41997"/>
    <w:rsid w:val="2AE45F0D"/>
    <w:rsid w:val="2AE66C70"/>
    <w:rsid w:val="2AE83707"/>
    <w:rsid w:val="2AEC23BE"/>
    <w:rsid w:val="2AEC7DA6"/>
    <w:rsid w:val="2AEE3B03"/>
    <w:rsid w:val="2AEF2022"/>
    <w:rsid w:val="2AF341CC"/>
    <w:rsid w:val="2AF3623F"/>
    <w:rsid w:val="2AF4654A"/>
    <w:rsid w:val="2AF5347B"/>
    <w:rsid w:val="2AF93EF7"/>
    <w:rsid w:val="2AFD57F6"/>
    <w:rsid w:val="2AFD7937"/>
    <w:rsid w:val="2B016F67"/>
    <w:rsid w:val="2B026B1F"/>
    <w:rsid w:val="2B062001"/>
    <w:rsid w:val="2B091896"/>
    <w:rsid w:val="2B0D4B3C"/>
    <w:rsid w:val="2B0E31A8"/>
    <w:rsid w:val="2B0F2112"/>
    <w:rsid w:val="2B141B7E"/>
    <w:rsid w:val="2B146F30"/>
    <w:rsid w:val="2B1477FA"/>
    <w:rsid w:val="2B162DDC"/>
    <w:rsid w:val="2B1A314A"/>
    <w:rsid w:val="2B1B6321"/>
    <w:rsid w:val="2B1E58EA"/>
    <w:rsid w:val="2B2310E7"/>
    <w:rsid w:val="2B236954"/>
    <w:rsid w:val="2B254A1E"/>
    <w:rsid w:val="2B256226"/>
    <w:rsid w:val="2B26234C"/>
    <w:rsid w:val="2B263AED"/>
    <w:rsid w:val="2B2A3E85"/>
    <w:rsid w:val="2B2B0AAB"/>
    <w:rsid w:val="2B2D79CB"/>
    <w:rsid w:val="2B2F5A5E"/>
    <w:rsid w:val="2B2F6124"/>
    <w:rsid w:val="2B3035B3"/>
    <w:rsid w:val="2B324F18"/>
    <w:rsid w:val="2B33208F"/>
    <w:rsid w:val="2B35009C"/>
    <w:rsid w:val="2B351BEE"/>
    <w:rsid w:val="2B351C5E"/>
    <w:rsid w:val="2B374100"/>
    <w:rsid w:val="2B375C5D"/>
    <w:rsid w:val="2B3E7F89"/>
    <w:rsid w:val="2B3F1F9B"/>
    <w:rsid w:val="2B4034B3"/>
    <w:rsid w:val="2B404CF4"/>
    <w:rsid w:val="2B436973"/>
    <w:rsid w:val="2B453873"/>
    <w:rsid w:val="2B4730CD"/>
    <w:rsid w:val="2B4A6D0D"/>
    <w:rsid w:val="2B4C69C9"/>
    <w:rsid w:val="2B53346D"/>
    <w:rsid w:val="2B5441F5"/>
    <w:rsid w:val="2B556160"/>
    <w:rsid w:val="2B563EE5"/>
    <w:rsid w:val="2B566A49"/>
    <w:rsid w:val="2B5B480F"/>
    <w:rsid w:val="2B5B7E3D"/>
    <w:rsid w:val="2B5C5468"/>
    <w:rsid w:val="2B5C5A16"/>
    <w:rsid w:val="2B5F05CF"/>
    <w:rsid w:val="2B605DB4"/>
    <w:rsid w:val="2B613EAA"/>
    <w:rsid w:val="2B617315"/>
    <w:rsid w:val="2B724C12"/>
    <w:rsid w:val="2B757832"/>
    <w:rsid w:val="2B764494"/>
    <w:rsid w:val="2B785778"/>
    <w:rsid w:val="2B796964"/>
    <w:rsid w:val="2B7B70F6"/>
    <w:rsid w:val="2B7C35A3"/>
    <w:rsid w:val="2B817762"/>
    <w:rsid w:val="2B875A65"/>
    <w:rsid w:val="2B8A6522"/>
    <w:rsid w:val="2B8A6BC6"/>
    <w:rsid w:val="2B8B0414"/>
    <w:rsid w:val="2B8E25B0"/>
    <w:rsid w:val="2B8E2937"/>
    <w:rsid w:val="2B8E4F59"/>
    <w:rsid w:val="2B8F52FE"/>
    <w:rsid w:val="2B9160AE"/>
    <w:rsid w:val="2B9D5FA2"/>
    <w:rsid w:val="2B9E453F"/>
    <w:rsid w:val="2BA32FA5"/>
    <w:rsid w:val="2BA46F1E"/>
    <w:rsid w:val="2BA764E2"/>
    <w:rsid w:val="2BA90DAB"/>
    <w:rsid w:val="2BA930A0"/>
    <w:rsid w:val="2BAC60BD"/>
    <w:rsid w:val="2BB15028"/>
    <w:rsid w:val="2BB16ABB"/>
    <w:rsid w:val="2BB25D57"/>
    <w:rsid w:val="2BBA1D05"/>
    <w:rsid w:val="2BBF63B5"/>
    <w:rsid w:val="2BC01FF2"/>
    <w:rsid w:val="2BC12D50"/>
    <w:rsid w:val="2BC504A3"/>
    <w:rsid w:val="2BC571AB"/>
    <w:rsid w:val="2BC731A2"/>
    <w:rsid w:val="2BC925C7"/>
    <w:rsid w:val="2BD03E34"/>
    <w:rsid w:val="2BD346D7"/>
    <w:rsid w:val="2BD867EE"/>
    <w:rsid w:val="2BD910FF"/>
    <w:rsid w:val="2BD9531C"/>
    <w:rsid w:val="2BE07896"/>
    <w:rsid w:val="2BE14859"/>
    <w:rsid w:val="2BE30BC9"/>
    <w:rsid w:val="2BE45EA4"/>
    <w:rsid w:val="2BE54D2B"/>
    <w:rsid w:val="2BE921F6"/>
    <w:rsid w:val="2BEC74F1"/>
    <w:rsid w:val="2BEE2370"/>
    <w:rsid w:val="2BF23460"/>
    <w:rsid w:val="2BF92B01"/>
    <w:rsid w:val="2BFD1BF6"/>
    <w:rsid w:val="2BFE234F"/>
    <w:rsid w:val="2BFF42E3"/>
    <w:rsid w:val="2BFF6E84"/>
    <w:rsid w:val="2C086814"/>
    <w:rsid w:val="2C0E08FF"/>
    <w:rsid w:val="2C0E7A8F"/>
    <w:rsid w:val="2C0F12B8"/>
    <w:rsid w:val="2C100A3D"/>
    <w:rsid w:val="2C113B06"/>
    <w:rsid w:val="2C130A62"/>
    <w:rsid w:val="2C151D36"/>
    <w:rsid w:val="2C160EC7"/>
    <w:rsid w:val="2C16454B"/>
    <w:rsid w:val="2C173745"/>
    <w:rsid w:val="2C186861"/>
    <w:rsid w:val="2C190290"/>
    <w:rsid w:val="2C1C17B6"/>
    <w:rsid w:val="2C1F0CD8"/>
    <w:rsid w:val="2C2247EC"/>
    <w:rsid w:val="2C252F7E"/>
    <w:rsid w:val="2C2B529B"/>
    <w:rsid w:val="2C2D0F83"/>
    <w:rsid w:val="2C2E36F7"/>
    <w:rsid w:val="2C2F1E78"/>
    <w:rsid w:val="2C2F3F0A"/>
    <w:rsid w:val="2C3054CD"/>
    <w:rsid w:val="2C342DFC"/>
    <w:rsid w:val="2C347827"/>
    <w:rsid w:val="2C356EA2"/>
    <w:rsid w:val="2C3608ED"/>
    <w:rsid w:val="2C37436C"/>
    <w:rsid w:val="2C383CC1"/>
    <w:rsid w:val="2C3A6FCB"/>
    <w:rsid w:val="2C3E5DF7"/>
    <w:rsid w:val="2C442DC3"/>
    <w:rsid w:val="2C467652"/>
    <w:rsid w:val="2C471B3F"/>
    <w:rsid w:val="2C496182"/>
    <w:rsid w:val="2C4A395D"/>
    <w:rsid w:val="2C4A7F1D"/>
    <w:rsid w:val="2C4C2D5A"/>
    <w:rsid w:val="2C4C334B"/>
    <w:rsid w:val="2C4E429B"/>
    <w:rsid w:val="2C521858"/>
    <w:rsid w:val="2C541B27"/>
    <w:rsid w:val="2C57132D"/>
    <w:rsid w:val="2C5B3C33"/>
    <w:rsid w:val="2C5C47AB"/>
    <w:rsid w:val="2C62765B"/>
    <w:rsid w:val="2C6331E4"/>
    <w:rsid w:val="2C6732D6"/>
    <w:rsid w:val="2C681CFC"/>
    <w:rsid w:val="2C6E01BE"/>
    <w:rsid w:val="2C6F2869"/>
    <w:rsid w:val="2C7038ED"/>
    <w:rsid w:val="2C710FBB"/>
    <w:rsid w:val="2C7409B0"/>
    <w:rsid w:val="2C753F6B"/>
    <w:rsid w:val="2C755855"/>
    <w:rsid w:val="2C773F35"/>
    <w:rsid w:val="2C782410"/>
    <w:rsid w:val="2C7868BB"/>
    <w:rsid w:val="2C793789"/>
    <w:rsid w:val="2C796053"/>
    <w:rsid w:val="2C7A3632"/>
    <w:rsid w:val="2C7C33FA"/>
    <w:rsid w:val="2C84611E"/>
    <w:rsid w:val="2C862052"/>
    <w:rsid w:val="2C877C6A"/>
    <w:rsid w:val="2C8A081E"/>
    <w:rsid w:val="2C8B11A1"/>
    <w:rsid w:val="2C8B793A"/>
    <w:rsid w:val="2C8D1594"/>
    <w:rsid w:val="2C8E2D25"/>
    <w:rsid w:val="2C900E5E"/>
    <w:rsid w:val="2C923306"/>
    <w:rsid w:val="2C9301F2"/>
    <w:rsid w:val="2C937C41"/>
    <w:rsid w:val="2C9607F5"/>
    <w:rsid w:val="2C990D03"/>
    <w:rsid w:val="2C995BD1"/>
    <w:rsid w:val="2C9A712E"/>
    <w:rsid w:val="2CA77EDA"/>
    <w:rsid w:val="2CAB5542"/>
    <w:rsid w:val="2CAF1FA5"/>
    <w:rsid w:val="2CB0032D"/>
    <w:rsid w:val="2CB174E0"/>
    <w:rsid w:val="2CB61AE3"/>
    <w:rsid w:val="2CBA3B07"/>
    <w:rsid w:val="2CBA7EFD"/>
    <w:rsid w:val="2CBC04E8"/>
    <w:rsid w:val="2CBE04DC"/>
    <w:rsid w:val="2CBF555B"/>
    <w:rsid w:val="2CC6005F"/>
    <w:rsid w:val="2CC859E7"/>
    <w:rsid w:val="2CC96B14"/>
    <w:rsid w:val="2CCB6F84"/>
    <w:rsid w:val="2CCC46B6"/>
    <w:rsid w:val="2CCC7AE1"/>
    <w:rsid w:val="2CD16423"/>
    <w:rsid w:val="2CD918F5"/>
    <w:rsid w:val="2CDA6395"/>
    <w:rsid w:val="2CDB32E4"/>
    <w:rsid w:val="2CDB3A4B"/>
    <w:rsid w:val="2CDD4F4C"/>
    <w:rsid w:val="2CDE57FA"/>
    <w:rsid w:val="2CDF79EE"/>
    <w:rsid w:val="2CE80AB3"/>
    <w:rsid w:val="2CE925DC"/>
    <w:rsid w:val="2CEB7DD7"/>
    <w:rsid w:val="2CF66F09"/>
    <w:rsid w:val="2CFC1766"/>
    <w:rsid w:val="2CFD0E55"/>
    <w:rsid w:val="2CFF78C1"/>
    <w:rsid w:val="2D0012AD"/>
    <w:rsid w:val="2D01068A"/>
    <w:rsid w:val="2D0169C3"/>
    <w:rsid w:val="2D0544AC"/>
    <w:rsid w:val="2D07541E"/>
    <w:rsid w:val="2D0F7D6B"/>
    <w:rsid w:val="2D117128"/>
    <w:rsid w:val="2D16452A"/>
    <w:rsid w:val="2D1B1E2E"/>
    <w:rsid w:val="2D1F4C6F"/>
    <w:rsid w:val="2D1F52A8"/>
    <w:rsid w:val="2D202F87"/>
    <w:rsid w:val="2D215CD8"/>
    <w:rsid w:val="2D256FFF"/>
    <w:rsid w:val="2D2717F1"/>
    <w:rsid w:val="2D276E48"/>
    <w:rsid w:val="2D2811FC"/>
    <w:rsid w:val="2D2824A6"/>
    <w:rsid w:val="2D2A223D"/>
    <w:rsid w:val="2D2B0B59"/>
    <w:rsid w:val="2D2B72CF"/>
    <w:rsid w:val="2D2E533C"/>
    <w:rsid w:val="2D364F35"/>
    <w:rsid w:val="2D385474"/>
    <w:rsid w:val="2D391675"/>
    <w:rsid w:val="2D397BD3"/>
    <w:rsid w:val="2D3A6470"/>
    <w:rsid w:val="2D3A66CD"/>
    <w:rsid w:val="2D3A7D96"/>
    <w:rsid w:val="2D3B494F"/>
    <w:rsid w:val="2D3D3F44"/>
    <w:rsid w:val="2D40293B"/>
    <w:rsid w:val="2D415365"/>
    <w:rsid w:val="2D440C03"/>
    <w:rsid w:val="2D45175C"/>
    <w:rsid w:val="2D4657F1"/>
    <w:rsid w:val="2D46660C"/>
    <w:rsid w:val="2D480CF0"/>
    <w:rsid w:val="2D4B09DD"/>
    <w:rsid w:val="2D502675"/>
    <w:rsid w:val="2D5353A7"/>
    <w:rsid w:val="2D5408CD"/>
    <w:rsid w:val="2D5B333B"/>
    <w:rsid w:val="2D5C698B"/>
    <w:rsid w:val="2D5C79A4"/>
    <w:rsid w:val="2D61528C"/>
    <w:rsid w:val="2D631060"/>
    <w:rsid w:val="2D6745CE"/>
    <w:rsid w:val="2D682FCA"/>
    <w:rsid w:val="2D6D37E9"/>
    <w:rsid w:val="2D6F363B"/>
    <w:rsid w:val="2D6F4A01"/>
    <w:rsid w:val="2D71462F"/>
    <w:rsid w:val="2D721B18"/>
    <w:rsid w:val="2D745394"/>
    <w:rsid w:val="2D7666D7"/>
    <w:rsid w:val="2D7B53BC"/>
    <w:rsid w:val="2D7D0030"/>
    <w:rsid w:val="2D817EB3"/>
    <w:rsid w:val="2D830274"/>
    <w:rsid w:val="2D83713F"/>
    <w:rsid w:val="2D837F11"/>
    <w:rsid w:val="2D85696B"/>
    <w:rsid w:val="2D857BCE"/>
    <w:rsid w:val="2D875FC8"/>
    <w:rsid w:val="2D8A05AE"/>
    <w:rsid w:val="2D8C57FD"/>
    <w:rsid w:val="2D90237E"/>
    <w:rsid w:val="2D9577FC"/>
    <w:rsid w:val="2D960D18"/>
    <w:rsid w:val="2D967BDA"/>
    <w:rsid w:val="2D9A0598"/>
    <w:rsid w:val="2D9E1CFF"/>
    <w:rsid w:val="2D9F4E05"/>
    <w:rsid w:val="2DA109E9"/>
    <w:rsid w:val="2DA22CF3"/>
    <w:rsid w:val="2DAA342D"/>
    <w:rsid w:val="2DAC443E"/>
    <w:rsid w:val="2DB231EF"/>
    <w:rsid w:val="2DB23927"/>
    <w:rsid w:val="2DB52517"/>
    <w:rsid w:val="2DB83F0F"/>
    <w:rsid w:val="2DB84B02"/>
    <w:rsid w:val="2DBC4766"/>
    <w:rsid w:val="2DBD3F63"/>
    <w:rsid w:val="2DBE197C"/>
    <w:rsid w:val="2DC30F93"/>
    <w:rsid w:val="2DC366F0"/>
    <w:rsid w:val="2DC456C8"/>
    <w:rsid w:val="2DC47C48"/>
    <w:rsid w:val="2DC96F72"/>
    <w:rsid w:val="2DCA24E0"/>
    <w:rsid w:val="2DCC4C23"/>
    <w:rsid w:val="2DD05BA8"/>
    <w:rsid w:val="2DD321C6"/>
    <w:rsid w:val="2DDB1062"/>
    <w:rsid w:val="2DDC6BEF"/>
    <w:rsid w:val="2DDD6297"/>
    <w:rsid w:val="2DDE32D3"/>
    <w:rsid w:val="2DE00E54"/>
    <w:rsid w:val="2DE02323"/>
    <w:rsid w:val="2DE1534B"/>
    <w:rsid w:val="2DE23EC0"/>
    <w:rsid w:val="2DE95EEF"/>
    <w:rsid w:val="2DEE1B12"/>
    <w:rsid w:val="2DEE1FB8"/>
    <w:rsid w:val="2DF10116"/>
    <w:rsid w:val="2DF10238"/>
    <w:rsid w:val="2DF20F8E"/>
    <w:rsid w:val="2DF66E02"/>
    <w:rsid w:val="2DFA7DEB"/>
    <w:rsid w:val="2DFE1782"/>
    <w:rsid w:val="2DFE4B03"/>
    <w:rsid w:val="2E01722C"/>
    <w:rsid w:val="2E020147"/>
    <w:rsid w:val="2E031AEF"/>
    <w:rsid w:val="2E045D2E"/>
    <w:rsid w:val="2E071893"/>
    <w:rsid w:val="2E09259A"/>
    <w:rsid w:val="2E0C4BEF"/>
    <w:rsid w:val="2E0D4E45"/>
    <w:rsid w:val="2E104F7D"/>
    <w:rsid w:val="2E110110"/>
    <w:rsid w:val="2E17209F"/>
    <w:rsid w:val="2E172A2F"/>
    <w:rsid w:val="2E1842AA"/>
    <w:rsid w:val="2E192719"/>
    <w:rsid w:val="2E1C196F"/>
    <w:rsid w:val="2E1F424B"/>
    <w:rsid w:val="2E233697"/>
    <w:rsid w:val="2E2B0E2E"/>
    <w:rsid w:val="2E2D23D9"/>
    <w:rsid w:val="2E2E32C1"/>
    <w:rsid w:val="2E2E53E0"/>
    <w:rsid w:val="2E2E66B2"/>
    <w:rsid w:val="2E2F5270"/>
    <w:rsid w:val="2E303C29"/>
    <w:rsid w:val="2E3170F8"/>
    <w:rsid w:val="2E3742EE"/>
    <w:rsid w:val="2E3B2D75"/>
    <w:rsid w:val="2E3B36D5"/>
    <w:rsid w:val="2E3D37E4"/>
    <w:rsid w:val="2E3E2D8F"/>
    <w:rsid w:val="2E415741"/>
    <w:rsid w:val="2E464773"/>
    <w:rsid w:val="2E477E3F"/>
    <w:rsid w:val="2E4933AD"/>
    <w:rsid w:val="2E4B4873"/>
    <w:rsid w:val="2E4C5204"/>
    <w:rsid w:val="2E4D3222"/>
    <w:rsid w:val="2E4E74E8"/>
    <w:rsid w:val="2E4F735F"/>
    <w:rsid w:val="2E5679CA"/>
    <w:rsid w:val="2E580D5D"/>
    <w:rsid w:val="2E591DCE"/>
    <w:rsid w:val="2E5A18B1"/>
    <w:rsid w:val="2E5A7F66"/>
    <w:rsid w:val="2E5C0653"/>
    <w:rsid w:val="2E5F4DD9"/>
    <w:rsid w:val="2E5F568C"/>
    <w:rsid w:val="2E645AFF"/>
    <w:rsid w:val="2E664094"/>
    <w:rsid w:val="2E676093"/>
    <w:rsid w:val="2E6931C3"/>
    <w:rsid w:val="2E6B0AAF"/>
    <w:rsid w:val="2E7264BF"/>
    <w:rsid w:val="2E746DA9"/>
    <w:rsid w:val="2E781F77"/>
    <w:rsid w:val="2E79037A"/>
    <w:rsid w:val="2E7A0DE6"/>
    <w:rsid w:val="2E7B48A8"/>
    <w:rsid w:val="2E812A11"/>
    <w:rsid w:val="2E831B2D"/>
    <w:rsid w:val="2E8632D8"/>
    <w:rsid w:val="2E8857BF"/>
    <w:rsid w:val="2E89361D"/>
    <w:rsid w:val="2E8B08B5"/>
    <w:rsid w:val="2E8D2FDC"/>
    <w:rsid w:val="2E911F6B"/>
    <w:rsid w:val="2E924803"/>
    <w:rsid w:val="2E955148"/>
    <w:rsid w:val="2E9607E3"/>
    <w:rsid w:val="2E982800"/>
    <w:rsid w:val="2E9B4896"/>
    <w:rsid w:val="2E9C385D"/>
    <w:rsid w:val="2EA07F77"/>
    <w:rsid w:val="2EA13037"/>
    <w:rsid w:val="2EA3443C"/>
    <w:rsid w:val="2EA44493"/>
    <w:rsid w:val="2EA47569"/>
    <w:rsid w:val="2EA47C5D"/>
    <w:rsid w:val="2EB02CC8"/>
    <w:rsid w:val="2EB30433"/>
    <w:rsid w:val="2EB93EB8"/>
    <w:rsid w:val="2EBA2EF9"/>
    <w:rsid w:val="2EBB6046"/>
    <w:rsid w:val="2EC10153"/>
    <w:rsid w:val="2EC7615E"/>
    <w:rsid w:val="2EC81A02"/>
    <w:rsid w:val="2EC84609"/>
    <w:rsid w:val="2ECC0B87"/>
    <w:rsid w:val="2ECC2446"/>
    <w:rsid w:val="2ECD4DE4"/>
    <w:rsid w:val="2ECE7E6B"/>
    <w:rsid w:val="2ED0620B"/>
    <w:rsid w:val="2ED5055C"/>
    <w:rsid w:val="2ED8295C"/>
    <w:rsid w:val="2ED87438"/>
    <w:rsid w:val="2ED87BD0"/>
    <w:rsid w:val="2ED97A10"/>
    <w:rsid w:val="2EDA1AF3"/>
    <w:rsid w:val="2EDA3C56"/>
    <w:rsid w:val="2EDC01C1"/>
    <w:rsid w:val="2EDD521D"/>
    <w:rsid w:val="2EE211B9"/>
    <w:rsid w:val="2EE80D41"/>
    <w:rsid w:val="2EE86BFD"/>
    <w:rsid w:val="2EE87F5C"/>
    <w:rsid w:val="2EE95BF9"/>
    <w:rsid w:val="2EEA5CB5"/>
    <w:rsid w:val="2EED1536"/>
    <w:rsid w:val="2EEE285F"/>
    <w:rsid w:val="2EF06C67"/>
    <w:rsid w:val="2EFA1B6E"/>
    <w:rsid w:val="2EFE64B1"/>
    <w:rsid w:val="2EFE70D5"/>
    <w:rsid w:val="2F02379C"/>
    <w:rsid w:val="2F044289"/>
    <w:rsid w:val="2F067579"/>
    <w:rsid w:val="2F084DDB"/>
    <w:rsid w:val="2F085BA5"/>
    <w:rsid w:val="2F0B7620"/>
    <w:rsid w:val="2F0C08D6"/>
    <w:rsid w:val="2F0C11F6"/>
    <w:rsid w:val="2F0D08CA"/>
    <w:rsid w:val="2F1153E3"/>
    <w:rsid w:val="2F14225A"/>
    <w:rsid w:val="2F157029"/>
    <w:rsid w:val="2F173125"/>
    <w:rsid w:val="2F177833"/>
    <w:rsid w:val="2F192B13"/>
    <w:rsid w:val="2F1B6FA1"/>
    <w:rsid w:val="2F1D57E9"/>
    <w:rsid w:val="2F2025E7"/>
    <w:rsid w:val="2F21785B"/>
    <w:rsid w:val="2F222AA3"/>
    <w:rsid w:val="2F2429C3"/>
    <w:rsid w:val="2F281077"/>
    <w:rsid w:val="2F283B36"/>
    <w:rsid w:val="2F286FCE"/>
    <w:rsid w:val="2F29105C"/>
    <w:rsid w:val="2F2C453B"/>
    <w:rsid w:val="2F303B64"/>
    <w:rsid w:val="2F362886"/>
    <w:rsid w:val="2F3A7CC9"/>
    <w:rsid w:val="2F3C1E0E"/>
    <w:rsid w:val="2F3C5C3F"/>
    <w:rsid w:val="2F3C77C9"/>
    <w:rsid w:val="2F4110A6"/>
    <w:rsid w:val="2F414773"/>
    <w:rsid w:val="2F414C23"/>
    <w:rsid w:val="2F431105"/>
    <w:rsid w:val="2F4363C4"/>
    <w:rsid w:val="2F4560F4"/>
    <w:rsid w:val="2F462384"/>
    <w:rsid w:val="2F483C80"/>
    <w:rsid w:val="2F49069A"/>
    <w:rsid w:val="2F4C2DA6"/>
    <w:rsid w:val="2F4C6993"/>
    <w:rsid w:val="2F5103C1"/>
    <w:rsid w:val="2F595D96"/>
    <w:rsid w:val="2F5D1D31"/>
    <w:rsid w:val="2F5D7D76"/>
    <w:rsid w:val="2F661A40"/>
    <w:rsid w:val="2F6670AB"/>
    <w:rsid w:val="2F6946F8"/>
    <w:rsid w:val="2F6B544F"/>
    <w:rsid w:val="2F6E26C4"/>
    <w:rsid w:val="2F6F5867"/>
    <w:rsid w:val="2F712A40"/>
    <w:rsid w:val="2F78570A"/>
    <w:rsid w:val="2F7A11B3"/>
    <w:rsid w:val="2F7A1530"/>
    <w:rsid w:val="2F7B16ED"/>
    <w:rsid w:val="2F7D19CF"/>
    <w:rsid w:val="2F7D1E27"/>
    <w:rsid w:val="2F7E39E8"/>
    <w:rsid w:val="2F7E4D04"/>
    <w:rsid w:val="2F7F3A19"/>
    <w:rsid w:val="2F851F0F"/>
    <w:rsid w:val="2F865DA9"/>
    <w:rsid w:val="2F892EA0"/>
    <w:rsid w:val="2F8F56A6"/>
    <w:rsid w:val="2F921E79"/>
    <w:rsid w:val="2F923F59"/>
    <w:rsid w:val="2F953986"/>
    <w:rsid w:val="2F9574FE"/>
    <w:rsid w:val="2F973C24"/>
    <w:rsid w:val="2F9A0895"/>
    <w:rsid w:val="2F9C0EF6"/>
    <w:rsid w:val="2FA158CF"/>
    <w:rsid w:val="2FA21C07"/>
    <w:rsid w:val="2FA33A42"/>
    <w:rsid w:val="2FA76CA3"/>
    <w:rsid w:val="2FAC65F1"/>
    <w:rsid w:val="2FAD55CC"/>
    <w:rsid w:val="2FB01889"/>
    <w:rsid w:val="2FB46A73"/>
    <w:rsid w:val="2FC01E18"/>
    <w:rsid w:val="2FC12E99"/>
    <w:rsid w:val="2FC2217A"/>
    <w:rsid w:val="2FC24746"/>
    <w:rsid w:val="2FC34E91"/>
    <w:rsid w:val="2FC35090"/>
    <w:rsid w:val="2FC5258E"/>
    <w:rsid w:val="2FC569C2"/>
    <w:rsid w:val="2FC75A2C"/>
    <w:rsid w:val="2FC92B95"/>
    <w:rsid w:val="2FC94D79"/>
    <w:rsid w:val="2FC9770B"/>
    <w:rsid w:val="2FCA5622"/>
    <w:rsid w:val="2FCA7FF9"/>
    <w:rsid w:val="2FCE0E0D"/>
    <w:rsid w:val="2FCF604D"/>
    <w:rsid w:val="2FD26237"/>
    <w:rsid w:val="2FD34F49"/>
    <w:rsid w:val="2FD43059"/>
    <w:rsid w:val="2FD5778C"/>
    <w:rsid w:val="2FD80502"/>
    <w:rsid w:val="2FD9399B"/>
    <w:rsid w:val="2FDB706C"/>
    <w:rsid w:val="2FDC6D2D"/>
    <w:rsid w:val="2FDE5642"/>
    <w:rsid w:val="2FDF052C"/>
    <w:rsid w:val="2FDF154C"/>
    <w:rsid w:val="2FE17A2C"/>
    <w:rsid w:val="2FE40146"/>
    <w:rsid w:val="2FE41BEB"/>
    <w:rsid w:val="2FE44BC7"/>
    <w:rsid w:val="2FE6199C"/>
    <w:rsid w:val="2FE66C75"/>
    <w:rsid w:val="2FE70846"/>
    <w:rsid w:val="2FE74AA2"/>
    <w:rsid w:val="2FE77B55"/>
    <w:rsid w:val="2FE90C35"/>
    <w:rsid w:val="2FEA4545"/>
    <w:rsid w:val="2FEC7A9A"/>
    <w:rsid w:val="2FED3972"/>
    <w:rsid w:val="2FEE36D0"/>
    <w:rsid w:val="2FEF0D8F"/>
    <w:rsid w:val="2FEF1F4C"/>
    <w:rsid w:val="2FF76776"/>
    <w:rsid w:val="2FFB4569"/>
    <w:rsid w:val="2FFC3BA4"/>
    <w:rsid w:val="2FFD5657"/>
    <w:rsid w:val="30000CD8"/>
    <w:rsid w:val="30022687"/>
    <w:rsid w:val="3002417B"/>
    <w:rsid w:val="3002784F"/>
    <w:rsid w:val="300378C8"/>
    <w:rsid w:val="300655B7"/>
    <w:rsid w:val="30087E80"/>
    <w:rsid w:val="300A2B90"/>
    <w:rsid w:val="300B4215"/>
    <w:rsid w:val="300B7165"/>
    <w:rsid w:val="30101CCA"/>
    <w:rsid w:val="301326C0"/>
    <w:rsid w:val="30136B1C"/>
    <w:rsid w:val="3016334F"/>
    <w:rsid w:val="30170BB7"/>
    <w:rsid w:val="3017747A"/>
    <w:rsid w:val="301958AC"/>
    <w:rsid w:val="301A0086"/>
    <w:rsid w:val="301D4417"/>
    <w:rsid w:val="30240B48"/>
    <w:rsid w:val="30262292"/>
    <w:rsid w:val="30273165"/>
    <w:rsid w:val="302B5122"/>
    <w:rsid w:val="302C18AC"/>
    <w:rsid w:val="302D5129"/>
    <w:rsid w:val="302E7CF5"/>
    <w:rsid w:val="302F7E51"/>
    <w:rsid w:val="303343B6"/>
    <w:rsid w:val="30361984"/>
    <w:rsid w:val="303759FC"/>
    <w:rsid w:val="30380C23"/>
    <w:rsid w:val="30382762"/>
    <w:rsid w:val="30392490"/>
    <w:rsid w:val="3039578D"/>
    <w:rsid w:val="30396358"/>
    <w:rsid w:val="303C515A"/>
    <w:rsid w:val="303C7007"/>
    <w:rsid w:val="303E33E6"/>
    <w:rsid w:val="3041780C"/>
    <w:rsid w:val="304312DF"/>
    <w:rsid w:val="30434862"/>
    <w:rsid w:val="30436919"/>
    <w:rsid w:val="30465464"/>
    <w:rsid w:val="304A09CF"/>
    <w:rsid w:val="304C54F2"/>
    <w:rsid w:val="30527F43"/>
    <w:rsid w:val="30541D9A"/>
    <w:rsid w:val="305646CC"/>
    <w:rsid w:val="305673FF"/>
    <w:rsid w:val="305A14CE"/>
    <w:rsid w:val="305A7345"/>
    <w:rsid w:val="305C5A8E"/>
    <w:rsid w:val="305D5E6B"/>
    <w:rsid w:val="305D66FD"/>
    <w:rsid w:val="305F604B"/>
    <w:rsid w:val="30610904"/>
    <w:rsid w:val="30625F15"/>
    <w:rsid w:val="30626FC0"/>
    <w:rsid w:val="30657FEF"/>
    <w:rsid w:val="306B5C01"/>
    <w:rsid w:val="306B72A5"/>
    <w:rsid w:val="306D175F"/>
    <w:rsid w:val="306E50AF"/>
    <w:rsid w:val="3073181F"/>
    <w:rsid w:val="30737369"/>
    <w:rsid w:val="3075169C"/>
    <w:rsid w:val="3075672B"/>
    <w:rsid w:val="30762E95"/>
    <w:rsid w:val="307678F8"/>
    <w:rsid w:val="307A3823"/>
    <w:rsid w:val="307D09DA"/>
    <w:rsid w:val="307D6351"/>
    <w:rsid w:val="307F4D58"/>
    <w:rsid w:val="307F78B2"/>
    <w:rsid w:val="308607B8"/>
    <w:rsid w:val="30877E65"/>
    <w:rsid w:val="30886865"/>
    <w:rsid w:val="308928E3"/>
    <w:rsid w:val="30896150"/>
    <w:rsid w:val="308B59B3"/>
    <w:rsid w:val="30904451"/>
    <w:rsid w:val="3091219A"/>
    <w:rsid w:val="309A0A19"/>
    <w:rsid w:val="309F0153"/>
    <w:rsid w:val="309F2C61"/>
    <w:rsid w:val="309F7B40"/>
    <w:rsid w:val="30A33082"/>
    <w:rsid w:val="30A4100B"/>
    <w:rsid w:val="30A5230C"/>
    <w:rsid w:val="30A568E0"/>
    <w:rsid w:val="30A66AFF"/>
    <w:rsid w:val="30A71750"/>
    <w:rsid w:val="30AF7F6A"/>
    <w:rsid w:val="30B202D3"/>
    <w:rsid w:val="30B76E8B"/>
    <w:rsid w:val="30B96478"/>
    <w:rsid w:val="30BD1A6C"/>
    <w:rsid w:val="30BF4E51"/>
    <w:rsid w:val="30C00629"/>
    <w:rsid w:val="30C12CE2"/>
    <w:rsid w:val="30C64154"/>
    <w:rsid w:val="30C8598D"/>
    <w:rsid w:val="30CA4E16"/>
    <w:rsid w:val="30CD24F8"/>
    <w:rsid w:val="30CE5FD3"/>
    <w:rsid w:val="30D67A5E"/>
    <w:rsid w:val="30D861DD"/>
    <w:rsid w:val="30D90FBA"/>
    <w:rsid w:val="30DC0B9E"/>
    <w:rsid w:val="30DD60AA"/>
    <w:rsid w:val="30E0695B"/>
    <w:rsid w:val="30E22AE2"/>
    <w:rsid w:val="30EE2A1F"/>
    <w:rsid w:val="30F0550B"/>
    <w:rsid w:val="30F05EFD"/>
    <w:rsid w:val="30F1056C"/>
    <w:rsid w:val="30F12C95"/>
    <w:rsid w:val="30F2399B"/>
    <w:rsid w:val="30F70433"/>
    <w:rsid w:val="30FB76D5"/>
    <w:rsid w:val="3103465C"/>
    <w:rsid w:val="310517B8"/>
    <w:rsid w:val="31065A15"/>
    <w:rsid w:val="31090986"/>
    <w:rsid w:val="310B2DB2"/>
    <w:rsid w:val="310E79A8"/>
    <w:rsid w:val="3113618E"/>
    <w:rsid w:val="3119269A"/>
    <w:rsid w:val="311A3F04"/>
    <w:rsid w:val="311B5872"/>
    <w:rsid w:val="311C3E2D"/>
    <w:rsid w:val="311D3BD3"/>
    <w:rsid w:val="311D72DE"/>
    <w:rsid w:val="31202100"/>
    <w:rsid w:val="312213AF"/>
    <w:rsid w:val="31276798"/>
    <w:rsid w:val="3128190D"/>
    <w:rsid w:val="31287A42"/>
    <w:rsid w:val="31292511"/>
    <w:rsid w:val="312962AD"/>
    <w:rsid w:val="31297533"/>
    <w:rsid w:val="312A6957"/>
    <w:rsid w:val="312B6849"/>
    <w:rsid w:val="312E0479"/>
    <w:rsid w:val="312E3044"/>
    <w:rsid w:val="313302C0"/>
    <w:rsid w:val="31351543"/>
    <w:rsid w:val="31371BB4"/>
    <w:rsid w:val="31372F3D"/>
    <w:rsid w:val="31384937"/>
    <w:rsid w:val="313A0585"/>
    <w:rsid w:val="313D001E"/>
    <w:rsid w:val="313E5C83"/>
    <w:rsid w:val="314017B6"/>
    <w:rsid w:val="31424307"/>
    <w:rsid w:val="31457D69"/>
    <w:rsid w:val="314616FF"/>
    <w:rsid w:val="314844B7"/>
    <w:rsid w:val="314A1DF6"/>
    <w:rsid w:val="314C4C30"/>
    <w:rsid w:val="314E471B"/>
    <w:rsid w:val="314E5F5F"/>
    <w:rsid w:val="31520D61"/>
    <w:rsid w:val="315314C7"/>
    <w:rsid w:val="315531F5"/>
    <w:rsid w:val="31580D96"/>
    <w:rsid w:val="315969EA"/>
    <w:rsid w:val="315D1A2F"/>
    <w:rsid w:val="316A2D5F"/>
    <w:rsid w:val="316E61C6"/>
    <w:rsid w:val="31701230"/>
    <w:rsid w:val="31742737"/>
    <w:rsid w:val="31762A77"/>
    <w:rsid w:val="317B04FF"/>
    <w:rsid w:val="3182363B"/>
    <w:rsid w:val="318962C7"/>
    <w:rsid w:val="318B4844"/>
    <w:rsid w:val="31910CD0"/>
    <w:rsid w:val="319217A6"/>
    <w:rsid w:val="31931E23"/>
    <w:rsid w:val="31964AF4"/>
    <w:rsid w:val="31971029"/>
    <w:rsid w:val="319B22F8"/>
    <w:rsid w:val="319C0AF2"/>
    <w:rsid w:val="319D720A"/>
    <w:rsid w:val="319F07EB"/>
    <w:rsid w:val="31A14D33"/>
    <w:rsid w:val="31A4693F"/>
    <w:rsid w:val="31A60A5F"/>
    <w:rsid w:val="31A61804"/>
    <w:rsid w:val="31AA0CC9"/>
    <w:rsid w:val="31AA24F1"/>
    <w:rsid w:val="31AD26D2"/>
    <w:rsid w:val="31B53F6F"/>
    <w:rsid w:val="31B91448"/>
    <w:rsid w:val="31BA0BEA"/>
    <w:rsid w:val="31BA2CEC"/>
    <w:rsid w:val="31BA2D82"/>
    <w:rsid w:val="31BB09B1"/>
    <w:rsid w:val="31BF308C"/>
    <w:rsid w:val="31C072FA"/>
    <w:rsid w:val="31C16E90"/>
    <w:rsid w:val="31C50717"/>
    <w:rsid w:val="31C70E05"/>
    <w:rsid w:val="31C77A91"/>
    <w:rsid w:val="31C87191"/>
    <w:rsid w:val="31C93256"/>
    <w:rsid w:val="31C95634"/>
    <w:rsid w:val="31CE6990"/>
    <w:rsid w:val="31D0596B"/>
    <w:rsid w:val="31D22A39"/>
    <w:rsid w:val="31D2517A"/>
    <w:rsid w:val="31D62725"/>
    <w:rsid w:val="31D66706"/>
    <w:rsid w:val="31D74AA5"/>
    <w:rsid w:val="31DB0F6B"/>
    <w:rsid w:val="31DD1834"/>
    <w:rsid w:val="31E246BF"/>
    <w:rsid w:val="31E3408C"/>
    <w:rsid w:val="31EC256E"/>
    <w:rsid w:val="31EE45CA"/>
    <w:rsid w:val="31EE7092"/>
    <w:rsid w:val="31F147A1"/>
    <w:rsid w:val="31F34583"/>
    <w:rsid w:val="31F563F7"/>
    <w:rsid w:val="31F91AA7"/>
    <w:rsid w:val="31FA2D0F"/>
    <w:rsid w:val="31FC5DE9"/>
    <w:rsid w:val="31FE53AA"/>
    <w:rsid w:val="32012AF8"/>
    <w:rsid w:val="32013415"/>
    <w:rsid w:val="3202738B"/>
    <w:rsid w:val="32051233"/>
    <w:rsid w:val="32052DA3"/>
    <w:rsid w:val="320654F2"/>
    <w:rsid w:val="320A0ECA"/>
    <w:rsid w:val="320D3CD5"/>
    <w:rsid w:val="321224C1"/>
    <w:rsid w:val="32126CE1"/>
    <w:rsid w:val="32126FAF"/>
    <w:rsid w:val="32176E85"/>
    <w:rsid w:val="32194F8B"/>
    <w:rsid w:val="32197748"/>
    <w:rsid w:val="321C3647"/>
    <w:rsid w:val="321C3BFE"/>
    <w:rsid w:val="321D2CFE"/>
    <w:rsid w:val="321D5014"/>
    <w:rsid w:val="321F1FD5"/>
    <w:rsid w:val="321F2CD5"/>
    <w:rsid w:val="3221444C"/>
    <w:rsid w:val="322446F6"/>
    <w:rsid w:val="322661D9"/>
    <w:rsid w:val="32291756"/>
    <w:rsid w:val="3229452B"/>
    <w:rsid w:val="322F1916"/>
    <w:rsid w:val="32387131"/>
    <w:rsid w:val="323E0C77"/>
    <w:rsid w:val="323E5955"/>
    <w:rsid w:val="324339F3"/>
    <w:rsid w:val="3244254C"/>
    <w:rsid w:val="3245186E"/>
    <w:rsid w:val="32473BAE"/>
    <w:rsid w:val="32493EA5"/>
    <w:rsid w:val="324C12AC"/>
    <w:rsid w:val="32513046"/>
    <w:rsid w:val="32555DB5"/>
    <w:rsid w:val="325675DF"/>
    <w:rsid w:val="32575EFA"/>
    <w:rsid w:val="32596C4F"/>
    <w:rsid w:val="325C3255"/>
    <w:rsid w:val="325D4DA6"/>
    <w:rsid w:val="325E6BC8"/>
    <w:rsid w:val="325F3024"/>
    <w:rsid w:val="32615522"/>
    <w:rsid w:val="326156AC"/>
    <w:rsid w:val="32617297"/>
    <w:rsid w:val="326506C3"/>
    <w:rsid w:val="3267221D"/>
    <w:rsid w:val="326809EB"/>
    <w:rsid w:val="32687BDA"/>
    <w:rsid w:val="326F24C3"/>
    <w:rsid w:val="3270012F"/>
    <w:rsid w:val="327052C2"/>
    <w:rsid w:val="327173DA"/>
    <w:rsid w:val="327402CB"/>
    <w:rsid w:val="32773F83"/>
    <w:rsid w:val="327F7B35"/>
    <w:rsid w:val="32806623"/>
    <w:rsid w:val="32824E05"/>
    <w:rsid w:val="328346A3"/>
    <w:rsid w:val="32854B2B"/>
    <w:rsid w:val="32877CCE"/>
    <w:rsid w:val="328B4318"/>
    <w:rsid w:val="329202B6"/>
    <w:rsid w:val="329304E4"/>
    <w:rsid w:val="329632B7"/>
    <w:rsid w:val="329920F0"/>
    <w:rsid w:val="32996AB0"/>
    <w:rsid w:val="329E65AB"/>
    <w:rsid w:val="329F616D"/>
    <w:rsid w:val="32A22414"/>
    <w:rsid w:val="32A3066C"/>
    <w:rsid w:val="32A44DB1"/>
    <w:rsid w:val="32A645FE"/>
    <w:rsid w:val="32A65E7F"/>
    <w:rsid w:val="32AA79EC"/>
    <w:rsid w:val="32AE3378"/>
    <w:rsid w:val="32AE4E4F"/>
    <w:rsid w:val="32B43109"/>
    <w:rsid w:val="32B45340"/>
    <w:rsid w:val="32B526A8"/>
    <w:rsid w:val="32B77812"/>
    <w:rsid w:val="32B94CA6"/>
    <w:rsid w:val="32BB438D"/>
    <w:rsid w:val="32BC0B03"/>
    <w:rsid w:val="32BD57DE"/>
    <w:rsid w:val="32BF45FE"/>
    <w:rsid w:val="32C130C7"/>
    <w:rsid w:val="32C261F6"/>
    <w:rsid w:val="32C56FED"/>
    <w:rsid w:val="32C6304B"/>
    <w:rsid w:val="32C91338"/>
    <w:rsid w:val="32C9362B"/>
    <w:rsid w:val="32C93AA1"/>
    <w:rsid w:val="32CB03BD"/>
    <w:rsid w:val="32CC7DDB"/>
    <w:rsid w:val="32D23074"/>
    <w:rsid w:val="32D330A6"/>
    <w:rsid w:val="32D526DE"/>
    <w:rsid w:val="32D74CB6"/>
    <w:rsid w:val="32D82346"/>
    <w:rsid w:val="32D901EF"/>
    <w:rsid w:val="32DB3ABD"/>
    <w:rsid w:val="32DC4685"/>
    <w:rsid w:val="32DC7261"/>
    <w:rsid w:val="32DD574A"/>
    <w:rsid w:val="32DD7F48"/>
    <w:rsid w:val="32DE1267"/>
    <w:rsid w:val="32E0491F"/>
    <w:rsid w:val="32E62441"/>
    <w:rsid w:val="32E91CAD"/>
    <w:rsid w:val="32EA29ED"/>
    <w:rsid w:val="32EC4F1B"/>
    <w:rsid w:val="32ED69A1"/>
    <w:rsid w:val="32EF30FB"/>
    <w:rsid w:val="32F106E3"/>
    <w:rsid w:val="32F4216E"/>
    <w:rsid w:val="32F471B7"/>
    <w:rsid w:val="32F65D72"/>
    <w:rsid w:val="32F903EE"/>
    <w:rsid w:val="32F91C1C"/>
    <w:rsid w:val="32FE6FB5"/>
    <w:rsid w:val="33032A6C"/>
    <w:rsid w:val="33055404"/>
    <w:rsid w:val="330576AC"/>
    <w:rsid w:val="3309598E"/>
    <w:rsid w:val="330B415F"/>
    <w:rsid w:val="330E3AAA"/>
    <w:rsid w:val="330F3ADB"/>
    <w:rsid w:val="330F647B"/>
    <w:rsid w:val="330F6E3C"/>
    <w:rsid w:val="33110063"/>
    <w:rsid w:val="33187832"/>
    <w:rsid w:val="332168F3"/>
    <w:rsid w:val="3324611F"/>
    <w:rsid w:val="33274161"/>
    <w:rsid w:val="332821B3"/>
    <w:rsid w:val="332D3AA0"/>
    <w:rsid w:val="332F05A2"/>
    <w:rsid w:val="332F6F63"/>
    <w:rsid w:val="33363137"/>
    <w:rsid w:val="33366D1C"/>
    <w:rsid w:val="3337370A"/>
    <w:rsid w:val="33382159"/>
    <w:rsid w:val="333A0A13"/>
    <w:rsid w:val="333D02AC"/>
    <w:rsid w:val="333D5F13"/>
    <w:rsid w:val="333E2481"/>
    <w:rsid w:val="334156EC"/>
    <w:rsid w:val="33416EB4"/>
    <w:rsid w:val="334801A9"/>
    <w:rsid w:val="334811FA"/>
    <w:rsid w:val="334B1CC3"/>
    <w:rsid w:val="334B5B08"/>
    <w:rsid w:val="334C5F44"/>
    <w:rsid w:val="335146C4"/>
    <w:rsid w:val="33517D2D"/>
    <w:rsid w:val="33562280"/>
    <w:rsid w:val="33563340"/>
    <w:rsid w:val="335772B2"/>
    <w:rsid w:val="33592CDB"/>
    <w:rsid w:val="335B3197"/>
    <w:rsid w:val="33614A5F"/>
    <w:rsid w:val="33614EEB"/>
    <w:rsid w:val="33617E2B"/>
    <w:rsid w:val="33627F73"/>
    <w:rsid w:val="3364467E"/>
    <w:rsid w:val="33644B81"/>
    <w:rsid w:val="3365758F"/>
    <w:rsid w:val="33680F64"/>
    <w:rsid w:val="336853DC"/>
    <w:rsid w:val="33690122"/>
    <w:rsid w:val="336C480D"/>
    <w:rsid w:val="336D78F0"/>
    <w:rsid w:val="336D7E4C"/>
    <w:rsid w:val="33702F7C"/>
    <w:rsid w:val="33706ABA"/>
    <w:rsid w:val="33713E16"/>
    <w:rsid w:val="33742108"/>
    <w:rsid w:val="338044E2"/>
    <w:rsid w:val="338046EE"/>
    <w:rsid w:val="33813295"/>
    <w:rsid w:val="33815295"/>
    <w:rsid w:val="33824D74"/>
    <w:rsid w:val="3382515E"/>
    <w:rsid w:val="3385238E"/>
    <w:rsid w:val="33861D7A"/>
    <w:rsid w:val="33913948"/>
    <w:rsid w:val="339252BB"/>
    <w:rsid w:val="33973CD5"/>
    <w:rsid w:val="33990AD7"/>
    <w:rsid w:val="33993007"/>
    <w:rsid w:val="3399505B"/>
    <w:rsid w:val="339963BB"/>
    <w:rsid w:val="339A4020"/>
    <w:rsid w:val="339B039D"/>
    <w:rsid w:val="339D2B47"/>
    <w:rsid w:val="33A25AA4"/>
    <w:rsid w:val="33A273FA"/>
    <w:rsid w:val="33A33ADA"/>
    <w:rsid w:val="33A33ECB"/>
    <w:rsid w:val="33A61CB2"/>
    <w:rsid w:val="33AC0409"/>
    <w:rsid w:val="33AC1A42"/>
    <w:rsid w:val="33B00F8B"/>
    <w:rsid w:val="33B03FA8"/>
    <w:rsid w:val="33B07F3D"/>
    <w:rsid w:val="33B357C5"/>
    <w:rsid w:val="33B412FD"/>
    <w:rsid w:val="33B66C9F"/>
    <w:rsid w:val="33B711AD"/>
    <w:rsid w:val="33BB7485"/>
    <w:rsid w:val="33BD0585"/>
    <w:rsid w:val="33BF7617"/>
    <w:rsid w:val="33C41337"/>
    <w:rsid w:val="33C42AD9"/>
    <w:rsid w:val="33CD1305"/>
    <w:rsid w:val="33D13A58"/>
    <w:rsid w:val="33D20B60"/>
    <w:rsid w:val="33D31E58"/>
    <w:rsid w:val="33D35DAC"/>
    <w:rsid w:val="33D47983"/>
    <w:rsid w:val="33D57256"/>
    <w:rsid w:val="33D93C50"/>
    <w:rsid w:val="33DA480C"/>
    <w:rsid w:val="33DB4E7D"/>
    <w:rsid w:val="33DD69CD"/>
    <w:rsid w:val="33E15E63"/>
    <w:rsid w:val="33E20BAF"/>
    <w:rsid w:val="33E46389"/>
    <w:rsid w:val="33E746FE"/>
    <w:rsid w:val="33EC0A12"/>
    <w:rsid w:val="33ED75E3"/>
    <w:rsid w:val="33EE7BBD"/>
    <w:rsid w:val="33EF383A"/>
    <w:rsid w:val="33EF4B5F"/>
    <w:rsid w:val="33F145E1"/>
    <w:rsid w:val="33F20CF6"/>
    <w:rsid w:val="33F80AD7"/>
    <w:rsid w:val="33FA4256"/>
    <w:rsid w:val="33FC674B"/>
    <w:rsid w:val="33FF53C2"/>
    <w:rsid w:val="34000CFD"/>
    <w:rsid w:val="340258F0"/>
    <w:rsid w:val="34046AC4"/>
    <w:rsid w:val="34073EDB"/>
    <w:rsid w:val="340A5938"/>
    <w:rsid w:val="340B0A3B"/>
    <w:rsid w:val="340B1750"/>
    <w:rsid w:val="340E1B81"/>
    <w:rsid w:val="340F223E"/>
    <w:rsid w:val="34114003"/>
    <w:rsid w:val="34133F69"/>
    <w:rsid w:val="341455B2"/>
    <w:rsid w:val="341466B8"/>
    <w:rsid w:val="34151495"/>
    <w:rsid w:val="3418653F"/>
    <w:rsid w:val="341A409E"/>
    <w:rsid w:val="341F68CC"/>
    <w:rsid w:val="34202988"/>
    <w:rsid w:val="34214C56"/>
    <w:rsid w:val="34222F72"/>
    <w:rsid w:val="342438C6"/>
    <w:rsid w:val="342C6095"/>
    <w:rsid w:val="343521A4"/>
    <w:rsid w:val="34372EFB"/>
    <w:rsid w:val="34382021"/>
    <w:rsid w:val="343A7A64"/>
    <w:rsid w:val="343B0738"/>
    <w:rsid w:val="343B1130"/>
    <w:rsid w:val="343C3170"/>
    <w:rsid w:val="343C5453"/>
    <w:rsid w:val="3445528D"/>
    <w:rsid w:val="344716FC"/>
    <w:rsid w:val="344A137F"/>
    <w:rsid w:val="344A646C"/>
    <w:rsid w:val="344B366D"/>
    <w:rsid w:val="344E5FF7"/>
    <w:rsid w:val="344E63B2"/>
    <w:rsid w:val="344F67C8"/>
    <w:rsid w:val="3452654F"/>
    <w:rsid w:val="3453659B"/>
    <w:rsid w:val="345A5BEC"/>
    <w:rsid w:val="345B21BD"/>
    <w:rsid w:val="345B4C9D"/>
    <w:rsid w:val="34607BB1"/>
    <w:rsid w:val="34696B86"/>
    <w:rsid w:val="346A033E"/>
    <w:rsid w:val="346B4CFD"/>
    <w:rsid w:val="346C7012"/>
    <w:rsid w:val="34717886"/>
    <w:rsid w:val="34732224"/>
    <w:rsid w:val="34761810"/>
    <w:rsid w:val="3476379B"/>
    <w:rsid w:val="34794827"/>
    <w:rsid w:val="347B5730"/>
    <w:rsid w:val="34820400"/>
    <w:rsid w:val="348244D1"/>
    <w:rsid w:val="3482789D"/>
    <w:rsid w:val="3483598C"/>
    <w:rsid w:val="348562E3"/>
    <w:rsid w:val="348D1399"/>
    <w:rsid w:val="348D7F99"/>
    <w:rsid w:val="348E0C81"/>
    <w:rsid w:val="3491142C"/>
    <w:rsid w:val="34917EA0"/>
    <w:rsid w:val="34940601"/>
    <w:rsid w:val="349843C2"/>
    <w:rsid w:val="34995AFB"/>
    <w:rsid w:val="349A6BD0"/>
    <w:rsid w:val="349B724C"/>
    <w:rsid w:val="349E28DE"/>
    <w:rsid w:val="349F4D60"/>
    <w:rsid w:val="34A33482"/>
    <w:rsid w:val="34A37033"/>
    <w:rsid w:val="34A526A3"/>
    <w:rsid w:val="34A55EFF"/>
    <w:rsid w:val="34AB3753"/>
    <w:rsid w:val="34AD5A71"/>
    <w:rsid w:val="34B12617"/>
    <w:rsid w:val="34B32C51"/>
    <w:rsid w:val="34B412A5"/>
    <w:rsid w:val="34B6369B"/>
    <w:rsid w:val="34B64E79"/>
    <w:rsid w:val="34B653FC"/>
    <w:rsid w:val="34B75A86"/>
    <w:rsid w:val="34B95C45"/>
    <w:rsid w:val="34BA5344"/>
    <w:rsid w:val="34BB726A"/>
    <w:rsid w:val="34BC3D52"/>
    <w:rsid w:val="34BE24FC"/>
    <w:rsid w:val="34BE54FF"/>
    <w:rsid w:val="34BF10A9"/>
    <w:rsid w:val="34C115A3"/>
    <w:rsid w:val="34C52FB1"/>
    <w:rsid w:val="34C804D5"/>
    <w:rsid w:val="34CA1236"/>
    <w:rsid w:val="34CB1B75"/>
    <w:rsid w:val="34CB48BC"/>
    <w:rsid w:val="34D5753E"/>
    <w:rsid w:val="34D625B5"/>
    <w:rsid w:val="34D629A7"/>
    <w:rsid w:val="34D8306C"/>
    <w:rsid w:val="34D85FC1"/>
    <w:rsid w:val="34D92976"/>
    <w:rsid w:val="34D9478F"/>
    <w:rsid w:val="34DE318C"/>
    <w:rsid w:val="34DF2B3A"/>
    <w:rsid w:val="34DF460B"/>
    <w:rsid w:val="34E05225"/>
    <w:rsid w:val="34E26E12"/>
    <w:rsid w:val="34E36A90"/>
    <w:rsid w:val="34E96539"/>
    <w:rsid w:val="34ED292F"/>
    <w:rsid w:val="34EF10C6"/>
    <w:rsid w:val="34F45E70"/>
    <w:rsid w:val="34F611A5"/>
    <w:rsid w:val="34FB69AC"/>
    <w:rsid w:val="34FC3830"/>
    <w:rsid w:val="34FC4719"/>
    <w:rsid w:val="34FD4365"/>
    <w:rsid w:val="35003874"/>
    <w:rsid w:val="350166B3"/>
    <w:rsid w:val="3503546C"/>
    <w:rsid w:val="35036B99"/>
    <w:rsid w:val="35040F7A"/>
    <w:rsid w:val="350A6A1B"/>
    <w:rsid w:val="35141028"/>
    <w:rsid w:val="35153153"/>
    <w:rsid w:val="351B2D09"/>
    <w:rsid w:val="351B501B"/>
    <w:rsid w:val="351C0486"/>
    <w:rsid w:val="35234D29"/>
    <w:rsid w:val="35244BFA"/>
    <w:rsid w:val="352473A3"/>
    <w:rsid w:val="35253858"/>
    <w:rsid w:val="352A18D2"/>
    <w:rsid w:val="352B0D57"/>
    <w:rsid w:val="352B4878"/>
    <w:rsid w:val="352D4075"/>
    <w:rsid w:val="352E003B"/>
    <w:rsid w:val="352E6FE2"/>
    <w:rsid w:val="352F6ACA"/>
    <w:rsid w:val="35321E56"/>
    <w:rsid w:val="353226DC"/>
    <w:rsid w:val="353548C5"/>
    <w:rsid w:val="35355D53"/>
    <w:rsid w:val="353672F0"/>
    <w:rsid w:val="35380241"/>
    <w:rsid w:val="353827E8"/>
    <w:rsid w:val="35385235"/>
    <w:rsid w:val="353A1E43"/>
    <w:rsid w:val="35405AE7"/>
    <w:rsid w:val="35431B26"/>
    <w:rsid w:val="35435646"/>
    <w:rsid w:val="35443AB4"/>
    <w:rsid w:val="35467961"/>
    <w:rsid w:val="35477803"/>
    <w:rsid w:val="354D71E1"/>
    <w:rsid w:val="354E7FF2"/>
    <w:rsid w:val="354F1533"/>
    <w:rsid w:val="35582037"/>
    <w:rsid w:val="355B1131"/>
    <w:rsid w:val="355B7E1B"/>
    <w:rsid w:val="355D1242"/>
    <w:rsid w:val="355E20CB"/>
    <w:rsid w:val="355E476B"/>
    <w:rsid w:val="35600FF0"/>
    <w:rsid w:val="356600C6"/>
    <w:rsid w:val="356728F6"/>
    <w:rsid w:val="356857FB"/>
    <w:rsid w:val="356B3F04"/>
    <w:rsid w:val="356C579F"/>
    <w:rsid w:val="356D2B68"/>
    <w:rsid w:val="356F3462"/>
    <w:rsid w:val="356F7BB6"/>
    <w:rsid w:val="35700D5D"/>
    <w:rsid w:val="3570704A"/>
    <w:rsid w:val="3578630C"/>
    <w:rsid w:val="357B0D37"/>
    <w:rsid w:val="35825A8C"/>
    <w:rsid w:val="35834A07"/>
    <w:rsid w:val="35837571"/>
    <w:rsid w:val="35892480"/>
    <w:rsid w:val="358A4A7A"/>
    <w:rsid w:val="358C798E"/>
    <w:rsid w:val="35900DCC"/>
    <w:rsid w:val="3598523A"/>
    <w:rsid w:val="359B0411"/>
    <w:rsid w:val="359C4DD6"/>
    <w:rsid w:val="35A01F8E"/>
    <w:rsid w:val="35A33B3D"/>
    <w:rsid w:val="35A85B91"/>
    <w:rsid w:val="35A952DD"/>
    <w:rsid w:val="35A95FE8"/>
    <w:rsid w:val="35AB11B1"/>
    <w:rsid w:val="35AC5773"/>
    <w:rsid w:val="35B205D1"/>
    <w:rsid w:val="35B4139A"/>
    <w:rsid w:val="35B54E1D"/>
    <w:rsid w:val="35B65553"/>
    <w:rsid w:val="35B94113"/>
    <w:rsid w:val="35B97F0E"/>
    <w:rsid w:val="35BA6EA2"/>
    <w:rsid w:val="35BE47C2"/>
    <w:rsid w:val="35C17037"/>
    <w:rsid w:val="35C33988"/>
    <w:rsid w:val="35C64CA5"/>
    <w:rsid w:val="35C66EEC"/>
    <w:rsid w:val="35C7081A"/>
    <w:rsid w:val="35C869B2"/>
    <w:rsid w:val="35C87D48"/>
    <w:rsid w:val="35C938AB"/>
    <w:rsid w:val="35C97AAD"/>
    <w:rsid w:val="35CA0653"/>
    <w:rsid w:val="35CB4236"/>
    <w:rsid w:val="35CD5E22"/>
    <w:rsid w:val="35D337B9"/>
    <w:rsid w:val="35D660FC"/>
    <w:rsid w:val="35D82C64"/>
    <w:rsid w:val="35D905D1"/>
    <w:rsid w:val="35DA194C"/>
    <w:rsid w:val="35DA74F6"/>
    <w:rsid w:val="35DE251C"/>
    <w:rsid w:val="35DF3747"/>
    <w:rsid w:val="35E141D8"/>
    <w:rsid w:val="35E30FE9"/>
    <w:rsid w:val="35F014AB"/>
    <w:rsid w:val="35F1718A"/>
    <w:rsid w:val="35F27CE8"/>
    <w:rsid w:val="35F80EE8"/>
    <w:rsid w:val="35F83987"/>
    <w:rsid w:val="35FB7787"/>
    <w:rsid w:val="35FC01A9"/>
    <w:rsid w:val="35FC48F7"/>
    <w:rsid w:val="35FC6876"/>
    <w:rsid w:val="36001978"/>
    <w:rsid w:val="36001BEE"/>
    <w:rsid w:val="36011B82"/>
    <w:rsid w:val="3601648F"/>
    <w:rsid w:val="360515BC"/>
    <w:rsid w:val="36061E4B"/>
    <w:rsid w:val="36076238"/>
    <w:rsid w:val="360926E6"/>
    <w:rsid w:val="36095A29"/>
    <w:rsid w:val="360A6B5C"/>
    <w:rsid w:val="360F7CF7"/>
    <w:rsid w:val="36167A65"/>
    <w:rsid w:val="36181D5E"/>
    <w:rsid w:val="361954AD"/>
    <w:rsid w:val="361A0DA2"/>
    <w:rsid w:val="361B6B5B"/>
    <w:rsid w:val="361C62E7"/>
    <w:rsid w:val="36203FC5"/>
    <w:rsid w:val="3620497F"/>
    <w:rsid w:val="3622290C"/>
    <w:rsid w:val="3622473E"/>
    <w:rsid w:val="362560C2"/>
    <w:rsid w:val="362873DE"/>
    <w:rsid w:val="3629135A"/>
    <w:rsid w:val="36294B04"/>
    <w:rsid w:val="362B3085"/>
    <w:rsid w:val="362C2137"/>
    <w:rsid w:val="362E2FB7"/>
    <w:rsid w:val="36300243"/>
    <w:rsid w:val="363049B9"/>
    <w:rsid w:val="36310C8B"/>
    <w:rsid w:val="36312565"/>
    <w:rsid w:val="36365705"/>
    <w:rsid w:val="36371A21"/>
    <w:rsid w:val="363813C6"/>
    <w:rsid w:val="363A2638"/>
    <w:rsid w:val="363E5873"/>
    <w:rsid w:val="363E6623"/>
    <w:rsid w:val="363F1E28"/>
    <w:rsid w:val="36417BB7"/>
    <w:rsid w:val="36457CD5"/>
    <w:rsid w:val="36490999"/>
    <w:rsid w:val="36497693"/>
    <w:rsid w:val="364A6506"/>
    <w:rsid w:val="364B7C68"/>
    <w:rsid w:val="36570866"/>
    <w:rsid w:val="36586DB7"/>
    <w:rsid w:val="36587875"/>
    <w:rsid w:val="365A479F"/>
    <w:rsid w:val="365D3CCE"/>
    <w:rsid w:val="365D5FF4"/>
    <w:rsid w:val="36625814"/>
    <w:rsid w:val="366943D8"/>
    <w:rsid w:val="366A37D6"/>
    <w:rsid w:val="366E5073"/>
    <w:rsid w:val="3671121B"/>
    <w:rsid w:val="36711D9F"/>
    <w:rsid w:val="367664E2"/>
    <w:rsid w:val="367B0BF3"/>
    <w:rsid w:val="367E1028"/>
    <w:rsid w:val="36894CBC"/>
    <w:rsid w:val="368C0F05"/>
    <w:rsid w:val="368C48B2"/>
    <w:rsid w:val="368D1EC3"/>
    <w:rsid w:val="368E111E"/>
    <w:rsid w:val="369069C6"/>
    <w:rsid w:val="36915B66"/>
    <w:rsid w:val="36930D53"/>
    <w:rsid w:val="36975F4D"/>
    <w:rsid w:val="36984928"/>
    <w:rsid w:val="369928B1"/>
    <w:rsid w:val="36A02632"/>
    <w:rsid w:val="36A02C0E"/>
    <w:rsid w:val="36A11AA7"/>
    <w:rsid w:val="36A21B61"/>
    <w:rsid w:val="36A371E1"/>
    <w:rsid w:val="36A6025D"/>
    <w:rsid w:val="36AA590D"/>
    <w:rsid w:val="36AB1166"/>
    <w:rsid w:val="36AB1B6E"/>
    <w:rsid w:val="36AB2FD2"/>
    <w:rsid w:val="36AD38DF"/>
    <w:rsid w:val="36B171E0"/>
    <w:rsid w:val="36B35D0B"/>
    <w:rsid w:val="36B455DF"/>
    <w:rsid w:val="36B50536"/>
    <w:rsid w:val="36B5287B"/>
    <w:rsid w:val="36B53451"/>
    <w:rsid w:val="36B56769"/>
    <w:rsid w:val="36B85D09"/>
    <w:rsid w:val="36BE673B"/>
    <w:rsid w:val="36BE715F"/>
    <w:rsid w:val="36BF12B7"/>
    <w:rsid w:val="36C200A3"/>
    <w:rsid w:val="36CC589B"/>
    <w:rsid w:val="36D407B1"/>
    <w:rsid w:val="36D55144"/>
    <w:rsid w:val="36DA7501"/>
    <w:rsid w:val="36DB0811"/>
    <w:rsid w:val="36DD2F44"/>
    <w:rsid w:val="36DE5915"/>
    <w:rsid w:val="36DE6CE9"/>
    <w:rsid w:val="36DF630E"/>
    <w:rsid w:val="36DF6930"/>
    <w:rsid w:val="36E07768"/>
    <w:rsid w:val="36E264C1"/>
    <w:rsid w:val="36E36B42"/>
    <w:rsid w:val="36E65353"/>
    <w:rsid w:val="36E84587"/>
    <w:rsid w:val="36EB7A1B"/>
    <w:rsid w:val="36ED7CA5"/>
    <w:rsid w:val="36F236DB"/>
    <w:rsid w:val="36F328F1"/>
    <w:rsid w:val="36F53108"/>
    <w:rsid w:val="36FC589A"/>
    <w:rsid w:val="36FE463F"/>
    <w:rsid w:val="36FE6208"/>
    <w:rsid w:val="37000A55"/>
    <w:rsid w:val="37004C1A"/>
    <w:rsid w:val="37047254"/>
    <w:rsid w:val="3705380D"/>
    <w:rsid w:val="37071DCE"/>
    <w:rsid w:val="37073BCE"/>
    <w:rsid w:val="370A576F"/>
    <w:rsid w:val="370B1501"/>
    <w:rsid w:val="370B1F56"/>
    <w:rsid w:val="370B7AE2"/>
    <w:rsid w:val="370C23DE"/>
    <w:rsid w:val="370D0F69"/>
    <w:rsid w:val="370D47CD"/>
    <w:rsid w:val="370D5381"/>
    <w:rsid w:val="370F6615"/>
    <w:rsid w:val="37114BE9"/>
    <w:rsid w:val="371938E8"/>
    <w:rsid w:val="371A17DB"/>
    <w:rsid w:val="371F3E76"/>
    <w:rsid w:val="37220419"/>
    <w:rsid w:val="37225B43"/>
    <w:rsid w:val="37245B50"/>
    <w:rsid w:val="37262D99"/>
    <w:rsid w:val="37263D64"/>
    <w:rsid w:val="372740F1"/>
    <w:rsid w:val="372B44BD"/>
    <w:rsid w:val="372F54CD"/>
    <w:rsid w:val="3731202E"/>
    <w:rsid w:val="37322157"/>
    <w:rsid w:val="37372FC1"/>
    <w:rsid w:val="373931A5"/>
    <w:rsid w:val="373B637C"/>
    <w:rsid w:val="373C5785"/>
    <w:rsid w:val="373F6C9B"/>
    <w:rsid w:val="374A646E"/>
    <w:rsid w:val="374A690D"/>
    <w:rsid w:val="374C13DD"/>
    <w:rsid w:val="374C56CA"/>
    <w:rsid w:val="374F77DC"/>
    <w:rsid w:val="3750238F"/>
    <w:rsid w:val="37511887"/>
    <w:rsid w:val="3751369F"/>
    <w:rsid w:val="37535386"/>
    <w:rsid w:val="375B2675"/>
    <w:rsid w:val="375C1A52"/>
    <w:rsid w:val="375E08EE"/>
    <w:rsid w:val="375E207B"/>
    <w:rsid w:val="37622263"/>
    <w:rsid w:val="37635A15"/>
    <w:rsid w:val="3765520F"/>
    <w:rsid w:val="3765701E"/>
    <w:rsid w:val="37663C8B"/>
    <w:rsid w:val="37681CC8"/>
    <w:rsid w:val="37692E3F"/>
    <w:rsid w:val="376969E2"/>
    <w:rsid w:val="37697817"/>
    <w:rsid w:val="376E7F03"/>
    <w:rsid w:val="376F424E"/>
    <w:rsid w:val="376F568A"/>
    <w:rsid w:val="377019F0"/>
    <w:rsid w:val="37706BE4"/>
    <w:rsid w:val="3773289D"/>
    <w:rsid w:val="37785B1F"/>
    <w:rsid w:val="37785CC3"/>
    <w:rsid w:val="377A4890"/>
    <w:rsid w:val="377B17FE"/>
    <w:rsid w:val="377C6362"/>
    <w:rsid w:val="377D46B6"/>
    <w:rsid w:val="377F42D6"/>
    <w:rsid w:val="37876ED3"/>
    <w:rsid w:val="378A0E88"/>
    <w:rsid w:val="378B199C"/>
    <w:rsid w:val="378B6684"/>
    <w:rsid w:val="378D5FD4"/>
    <w:rsid w:val="378E3DD1"/>
    <w:rsid w:val="3790133D"/>
    <w:rsid w:val="379262D0"/>
    <w:rsid w:val="3792659C"/>
    <w:rsid w:val="3794156C"/>
    <w:rsid w:val="37945963"/>
    <w:rsid w:val="379C1FAE"/>
    <w:rsid w:val="37A16E08"/>
    <w:rsid w:val="37AA1BF3"/>
    <w:rsid w:val="37AB151C"/>
    <w:rsid w:val="37AF5493"/>
    <w:rsid w:val="37B05C0E"/>
    <w:rsid w:val="37B13274"/>
    <w:rsid w:val="37B23BE6"/>
    <w:rsid w:val="37B51030"/>
    <w:rsid w:val="37B76801"/>
    <w:rsid w:val="37BA69A3"/>
    <w:rsid w:val="37BF3AD6"/>
    <w:rsid w:val="37C14137"/>
    <w:rsid w:val="37C26DC0"/>
    <w:rsid w:val="37C75770"/>
    <w:rsid w:val="37CA2049"/>
    <w:rsid w:val="37CA4AF8"/>
    <w:rsid w:val="37D07AF1"/>
    <w:rsid w:val="37D21FB1"/>
    <w:rsid w:val="37D549C9"/>
    <w:rsid w:val="37D75B23"/>
    <w:rsid w:val="37D9577B"/>
    <w:rsid w:val="37DB26DB"/>
    <w:rsid w:val="37DB5F7D"/>
    <w:rsid w:val="37DC6A3D"/>
    <w:rsid w:val="37DD1D01"/>
    <w:rsid w:val="37DD4A51"/>
    <w:rsid w:val="37E16156"/>
    <w:rsid w:val="37E44667"/>
    <w:rsid w:val="37E45530"/>
    <w:rsid w:val="37E550EF"/>
    <w:rsid w:val="37E960F5"/>
    <w:rsid w:val="37EA1102"/>
    <w:rsid w:val="37ED4192"/>
    <w:rsid w:val="37EF63AD"/>
    <w:rsid w:val="37F00B3F"/>
    <w:rsid w:val="37F2308C"/>
    <w:rsid w:val="37F364C2"/>
    <w:rsid w:val="37F37656"/>
    <w:rsid w:val="37F6172A"/>
    <w:rsid w:val="37F80774"/>
    <w:rsid w:val="37FB4B27"/>
    <w:rsid w:val="37FB5065"/>
    <w:rsid w:val="37FC16B5"/>
    <w:rsid w:val="37FC7442"/>
    <w:rsid w:val="37FE12DF"/>
    <w:rsid w:val="38092F8C"/>
    <w:rsid w:val="380D1F48"/>
    <w:rsid w:val="380D3467"/>
    <w:rsid w:val="380E724E"/>
    <w:rsid w:val="380F27E4"/>
    <w:rsid w:val="38107108"/>
    <w:rsid w:val="38115A2C"/>
    <w:rsid w:val="381651C8"/>
    <w:rsid w:val="38172197"/>
    <w:rsid w:val="381B158D"/>
    <w:rsid w:val="381B6E2E"/>
    <w:rsid w:val="381D2101"/>
    <w:rsid w:val="381E60E2"/>
    <w:rsid w:val="381F39D3"/>
    <w:rsid w:val="38206198"/>
    <w:rsid w:val="38213C08"/>
    <w:rsid w:val="3821799F"/>
    <w:rsid w:val="3822537C"/>
    <w:rsid w:val="382728A9"/>
    <w:rsid w:val="382D256B"/>
    <w:rsid w:val="383075F4"/>
    <w:rsid w:val="38315CFA"/>
    <w:rsid w:val="383205CC"/>
    <w:rsid w:val="38365B9F"/>
    <w:rsid w:val="38386CAF"/>
    <w:rsid w:val="38395E49"/>
    <w:rsid w:val="38396098"/>
    <w:rsid w:val="383B3CE7"/>
    <w:rsid w:val="383C39B4"/>
    <w:rsid w:val="38430F97"/>
    <w:rsid w:val="3843242F"/>
    <w:rsid w:val="38444DE9"/>
    <w:rsid w:val="38475F2D"/>
    <w:rsid w:val="3848420B"/>
    <w:rsid w:val="38485742"/>
    <w:rsid w:val="38490736"/>
    <w:rsid w:val="384A7771"/>
    <w:rsid w:val="384A7E27"/>
    <w:rsid w:val="384C73E2"/>
    <w:rsid w:val="384D5A71"/>
    <w:rsid w:val="38503FCF"/>
    <w:rsid w:val="38527FC5"/>
    <w:rsid w:val="38535B35"/>
    <w:rsid w:val="385501C1"/>
    <w:rsid w:val="38567589"/>
    <w:rsid w:val="38582E89"/>
    <w:rsid w:val="38584974"/>
    <w:rsid w:val="385C637A"/>
    <w:rsid w:val="385D345B"/>
    <w:rsid w:val="38600A67"/>
    <w:rsid w:val="386227B7"/>
    <w:rsid w:val="38623D01"/>
    <w:rsid w:val="38646094"/>
    <w:rsid w:val="38680D6C"/>
    <w:rsid w:val="386A2691"/>
    <w:rsid w:val="386D2D25"/>
    <w:rsid w:val="386E6800"/>
    <w:rsid w:val="387061D1"/>
    <w:rsid w:val="38714C59"/>
    <w:rsid w:val="3872361C"/>
    <w:rsid w:val="38733B67"/>
    <w:rsid w:val="387620A6"/>
    <w:rsid w:val="3878003B"/>
    <w:rsid w:val="38792947"/>
    <w:rsid w:val="387A07F0"/>
    <w:rsid w:val="387F070B"/>
    <w:rsid w:val="38830427"/>
    <w:rsid w:val="3884489B"/>
    <w:rsid w:val="38881A93"/>
    <w:rsid w:val="38884DB9"/>
    <w:rsid w:val="38894981"/>
    <w:rsid w:val="388B68E3"/>
    <w:rsid w:val="388C304A"/>
    <w:rsid w:val="388C704E"/>
    <w:rsid w:val="388D0222"/>
    <w:rsid w:val="388E70EA"/>
    <w:rsid w:val="388E7749"/>
    <w:rsid w:val="3897159D"/>
    <w:rsid w:val="389F1E32"/>
    <w:rsid w:val="38A13244"/>
    <w:rsid w:val="38A1358C"/>
    <w:rsid w:val="38A22799"/>
    <w:rsid w:val="38A30BE4"/>
    <w:rsid w:val="38A51E77"/>
    <w:rsid w:val="38A6362F"/>
    <w:rsid w:val="38AA7F8C"/>
    <w:rsid w:val="38AC54D5"/>
    <w:rsid w:val="38AE2E7C"/>
    <w:rsid w:val="38B155CA"/>
    <w:rsid w:val="38B30FD4"/>
    <w:rsid w:val="38B435E3"/>
    <w:rsid w:val="38B52120"/>
    <w:rsid w:val="38B5403F"/>
    <w:rsid w:val="38B86576"/>
    <w:rsid w:val="38BB0F60"/>
    <w:rsid w:val="38BD06E1"/>
    <w:rsid w:val="38BF1402"/>
    <w:rsid w:val="38C008DE"/>
    <w:rsid w:val="38C07817"/>
    <w:rsid w:val="38C23FA1"/>
    <w:rsid w:val="38C464F9"/>
    <w:rsid w:val="38C66672"/>
    <w:rsid w:val="38CC381A"/>
    <w:rsid w:val="38CE2409"/>
    <w:rsid w:val="38D52885"/>
    <w:rsid w:val="38D63757"/>
    <w:rsid w:val="38DB1E63"/>
    <w:rsid w:val="38DF2EA5"/>
    <w:rsid w:val="38E127A7"/>
    <w:rsid w:val="38E16850"/>
    <w:rsid w:val="38E20172"/>
    <w:rsid w:val="38E3749E"/>
    <w:rsid w:val="38E41A35"/>
    <w:rsid w:val="38E54E02"/>
    <w:rsid w:val="38E70202"/>
    <w:rsid w:val="38E855EA"/>
    <w:rsid w:val="38EB7625"/>
    <w:rsid w:val="38EF5539"/>
    <w:rsid w:val="38F13A5D"/>
    <w:rsid w:val="38F20C8B"/>
    <w:rsid w:val="38F26B33"/>
    <w:rsid w:val="38F66183"/>
    <w:rsid w:val="38F8351C"/>
    <w:rsid w:val="38FB58E6"/>
    <w:rsid w:val="38FB7D80"/>
    <w:rsid w:val="38FC646D"/>
    <w:rsid w:val="38FE1D34"/>
    <w:rsid w:val="3905177C"/>
    <w:rsid w:val="39057179"/>
    <w:rsid w:val="390607C2"/>
    <w:rsid w:val="39084370"/>
    <w:rsid w:val="3909756D"/>
    <w:rsid w:val="390B1F6B"/>
    <w:rsid w:val="390E2469"/>
    <w:rsid w:val="390E3C98"/>
    <w:rsid w:val="390E7354"/>
    <w:rsid w:val="390E7E46"/>
    <w:rsid w:val="391147FE"/>
    <w:rsid w:val="39117128"/>
    <w:rsid w:val="3915489E"/>
    <w:rsid w:val="391743DF"/>
    <w:rsid w:val="391B6E97"/>
    <w:rsid w:val="3922623E"/>
    <w:rsid w:val="39247FE6"/>
    <w:rsid w:val="39270BA6"/>
    <w:rsid w:val="392716D0"/>
    <w:rsid w:val="392741B4"/>
    <w:rsid w:val="392746B6"/>
    <w:rsid w:val="39292D76"/>
    <w:rsid w:val="39311E77"/>
    <w:rsid w:val="39365000"/>
    <w:rsid w:val="39380B6C"/>
    <w:rsid w:val="393C08D1"/>
    <w:rsid w:val="393D6A53"/>
    <w:rsid w:val="393F15BE"/>
    <w:rsid w:val="393F3F45"/>
    <w:rsid w:val="39424429"/>
    <w:rsid w:val="394453A2"/>
    <w:rsid w:val="394573E7"/>
    <w:rsid w:val="3946777C"/>
    <w:rsid w:val="394A2652"/>
    <w:rsid w:val="394A70C2"/>
    <w:rsid w:val="394B5280"/>
    <w:rsid w:val="394D5B24"/>
    <w:rsid w:val="39522C1E"/>
    <w:rsid w:val="39527BD3"/>
    <w:rsid w:val="3953191A"/>
    <w:rsid w:val="395527FE"/>
    <w:rsid w:val="395543BB"/>
    <w:rsid w:val="39562A11"/>
    <w:rsid w:val="39567889"/>
    <w:rsid w:val="39572F8E"/>
    <w:rsid w:val="39585580"/>
    <w:rsid w:val="395A1FC9"/>
    <w:rsid w:val="395A5DE0"/>
    <w:rsid w:val="395A626B"/>
    <w:rsid w:val="395A7528"/>
    <w:rsid w:val="395C1E7C"/>
    <w:rsid w:val="395D7FF9"/>
    <w:rsid w:val="39617C87"/>
    <w:rsid w:val="396C611B"/>
    <w:rsid w:val="39727737"/>
    <w:rsid w:val="397305A6"/>
    <w:rsid w:val="3973544F"/>
    <w:rsid w:val="3973739B"/>
    <w:rsid w:val="39752D62"/>
    <w:rsid w:val="39755157"/>
    <w:rsid w:val="39761810"/>
    <w:rsid w:val="397915FF"/>
    <w:rsid w:val="397A23B4"/>
    <w:rsid w:val="397D14CD"/>
    <w:rsid w:val="397D2AB0"/>
    <w:rsid w:val="39827959"/>
    <w:rsid w:val="39833F78"/>
    <w:rsid w:val="398608B4"/>
    <w:rsid w:val="39861D21"/>
    <w:rsid w:val="39892A20"/>
    <w:rsid w:val="398A4BD1"/>
    <w:rsid w:val="398B27C0"/>
    <w:rsid w:val="398B7527"/>
    <w:rsid w:val="398D09D3"/>
    <w:rsid w:val="398E066E"/>
    <w:rsid w:val="39901943"/>
    <w:rsid w:val="39922256"/>
    <w:rsid w:val="399340D4"/>
    <w:rsid w:val="3993714B"/>
    <w:rsid w:val="39985693"/>
    <w:rsid w:val="399947E6"/>
    <w:rsid w:val="399B44C8"/>
    <w:rsid w:val="399B620D"/>
    <w:rsid w:val="399F254B"/>
    <w:rsid w:val="39A05AB1"/>
    <w:rsid w:val="39A12517"/>
    <w:rsid w:val="39A337A3"/>
    <w:rsid w:val="39A53C11"/>
    <w:rsid w:val="39A57D52"/>
    <w:rsid w:val="39A61A8A"/>
    <w:rsid w:val="39A6263F"/>
    <w:rsid w:val="39A8007E"/>
    <w:rsid w:val="39A91849"/>
    <w:rsid w:val="39AA62BE"/>
    <w:rsid w:val="39AB737D"/>
    <w:rsid w:val="39AD78D5"/>
    <w:rsid w:val="39AF3F3A"/>
    <w:rsid w:val="39AF7139"/>
    <w:rsid w:val="39B000E9"/>
    <w:rsid w:val="39B25DC7"/>
    <w:rsid w:val="39B46907"/>
    <w:rsid w:val="39B46939"/>
    <w:rsid w:val="39BC0D51"/>
    <w:rsid w:val="39BE3852"/>
    <w:rsid w:val="39C02A20"/>
    <w:rsid w:val="39C17C97"/>
    <w:rsid w:val="39C449EC"/>
    <w:rsid w:val="39C7193C"/>
    <w:rsid w:val="39CA23D7"/>
    <w:rsid w:val="39CA4B73"/>
    <w:rsid w:val="39CB5AD5"/>
    <w:rsid w:val="39CB6931"/>
    <w:rsid w:val="39CC3F24"/>
    <w:rsid w:val="39CC6351"/>
    <w:rsid w:val="39CD2CBC"/>
    <w:rsid w:val="39CD6796"/>
    <w:rsid w:val="39D106C4"/>
    <w:rsid w:val="39D27101"/>
    <w:rsid w:val="39D52332"/>
    <w:rsid w:val="39D751D2"/>
    <w:rsid w:val="39E028C0"/>
    <w:rsid w:val="39E629CE"/>
    <w:rsid w:val="39E95CB3"/>
    <w:rsid w:val="39F07E83"/>
    <w:rsid w:val="39F16687"/>
    <w:rsid w:val="39F37882"/>
    <w:rsid w:val="39F949BA"/>
    <w:rsid w:val="39FB0DE1"/>
    <w:rsid w:val="39FB6980"/>
    <w:rsid w:val="39FE671C"/>
    <w:rsid w:val="3A052D10"/>
    <w:rsid w:val="3A0541BF"/>
    <w:rsid w:val="3A055007"/>
    <w:rsid w:val="3A0669C2"/>
    <w:rsid w:val="3A0725FB"/>
    <w:rsid w:val="3A076518"/>
    <w:rsid w:val="3A097BA5"/>
    <w:rsid w:val="3A0A41F9"/>
    <w:rsid w:val="3A0E56BF"/>
    <w:rsid w:val="3A111312"/>
    <w:rsid w:val="3A1202A0"/>
    <w:rsid w:val="3A123BBB"/>
    <w:rsid w:val="3A127B12"/>
    <w:rsid w:val="3A1641C7"/>
    <w:rsid w:val="3A1811CA"/>
    <w:rsid w:val="3A184527"/>
    <w:rsid w:val="3A19419A"/>
    <w:rsid w:val="3A195019"/>
    <w:rsid w:val="3A1A6175"/>
    <w:rsid w:val="3A1D0B77"/>
    <w:rsid w:val="3A1D4D4E"/>
    <w:rsid w:val="3A24585C"/>
    <w:rsid w:val="3A2546AE"/>
    <w:rsid w:val="3A294E92"/>
    <w:rsid w:val="3A2A5CEB"/>
    <w:rsid w:val="3A2D0572"/>
    <w:rsid w:val="3A2F2235"/>
    <w:rsid w:val="3A30708B"/>
    <w:rsid w:val="3A323933"/>
    <w:rsid w:val="3A324514"/>
    <w:rsid w:val="3A336BDE"/>
    <w:rsid w:val="3A366A8A"/>
    <w:rsid w:val="3A38090E"/>
    <w:rsid w:val="3A38526C"/>
    <w:rsid w:val="3A386947"/>
    <w:rsid w:val="3A3E2372"/>
    <w:rsid w:val="3A3F002D"/>
    <w:rsid w:val="3A466337"/>
    <w:rsid w:val="3A4754C1"/>
    <w:rsid w:val="3A485A05"/>
    <w:rsid w:val="3A49007A"/>
    <w:rsid w:val="3A492F82"/>
    <w:rsid w:val="3A495FF3"/>
    <w:rsid w:val="3A4A20D4"/>
    <w:rsid w:val="3A4D7323"/>
    <w:rsid w:val="3A5330AF"/>
    <w:rsid w:val="3A533FB2"/>
    <w:rsid w:val="3A5A38E5"/>
    <w:rsid w:val="3A5C18E4"/>
    <w:rsid w:val="3A62516A"/>
    <w:rsid w:val="3A6625F3"/>
    <w:rsid w:val="3A6C402A"/>
    <w:rsid w:val="3A734B01"/>
    <w:rsid w:val="3A73529F"/>
    <w:rsid w:val="3A754949"/>
    <w:rsid w:val="3A7617A7"/>
    <w:rsid w:val="3A767880"/>
    <w:rsid w:val="3A771FA6"/>
    <w:rsid w:val="3A7A7D19"/>
    <w:rsid w:val="3A7C59C8"/>
    <w:rsid w:val="3A7E0FC9"/>
    <w:rsid w:val="3A802586"/>
    <w:rsid w:val="3A8072CB"/>
    <w:rsid w:val="3A823778"/>
    <w:rsid w:val="3A826C2A"/>
    <w:rsid w:val="3A83007A"/>
    <w:rsid w:val="3A83128F"/>
    <w:rsid w:val="3A845860"/>
    <w:rsid w:val="3A8564FA"/>
    <w:rsid w:val="3A8A00E0"/>
    <w:rsid w:val="3A8C5BC3"/>
    <w:rsid w:val="3A8F217D"/>
    <w:rsid w:val="3A8F224F"/>
    <w:rsid w:val="3A911FCD"/>
    <w:rsid w:val="3A934EF4"/>
    <w:rsid w:val="3A951F6E"/>
    <w:rsid w:val="3A9827E8"/>
    <w:rsid w:val="3A9B688A"/>
    <w:rsid w:val="3AA0332A"/>
    <w:rsid w:val="3AA16DB0"/>
    <w:rsid w:val="3AA21DBE"/>
    <w:rsid w:val="3AA23925"/>
    <w:rsid w:val="3AA70B53"/>
    <w:rsid w:val="3AA83000"/>
    <w:rsid w:val="3AA8531F"/>
    <w:rsid w:val="3AAB38F1"/>
    <w:rsid w:val="3AAB7A66"/>
    <w:rsid w:val="3AB24BF1"/>
    <w:rsid w:val="3AB33D99"/>
    <w:rsid w:val="3AB3584C"/>
    <w:rsid w:val="3AB64C2F"/>
    <w:rsid w:val="3AB6724B"/>
    <w:rsid w:val="3AB67A91"/>
    <w:rsid w:val="3AB80683"/>
    <w:rsid w:val="3ABA09B0"/>
    <w:rsid w:val="3ABE1402"/>
    <w:rsid w:val="3AC35CE0"/>
    <w:rsid w:val="3AC400E4"/>
    <w:rsid w:val="3AC5167E"/>
    <w:rsid w:val="3AC53A1A"/>
    <w:rsid w:val="3AC5673A"/>
    <w:rsid w:val="3AC57973"/>
    <w:rsid w:val="3AC76747"/>
    <w:rsid w:val="3AC92764"/>
    <w:rsid w:val="3ACA0F81"/>
    <w:rsid w:val="3ACB3678"/>
    <w:rsid w:val="3ACB6684"/>
    <w:rsid w:val="3ACC7A75"/>
    <w:rsid w:val="3ACE0D45"/>
    <w:rsid w:val="3AD31319"/>
    <w:rsid w:val="3AD42D8A"/>
    <w:rsid w:val="3AD47C68"/>
    <w:rsid w:val="3ADA1AE6"/>
    <w:rsid w:val="3ADB0C82"/>
    <w:rsid w:val="3ADB2B4F"/>
    <w:rsid w:val="3ADC5A16"/>
    <w:rsid w:val="3ADD3926"/>
    <w:rsid w:val="3AE129C1"/>
    <w:rsid w:val="3AE2534D"/>
    <w:rsid w:val="3AE622EC"/>
    <w:rsid w:val="3AE71B89"/>
    <w:rsid w:val="3AE742A2"/>
    <w:rsid w:val="3AE74CB8"/>
    <w:rsid w:val="3AE854DC"/>
    <w:rsid w:val="3AEB26DE"/>
    <w:rsid w:val="3AEB365E"/>
    <w:rsid w:val="3AEB71C1"/>
    <w:rsid w:val="3AEE22E9"/>
    <w:rsid w:val="3AEF1944"/>
    <w:rsid w:val="3AF600CC"/>
    <w:rsid w:val="3AF73014"/>
    <w:rsid w:val="3AF74B3A"/>
    <w:rsid w:val="3AF9072B"/>
    <w:rsid w:val="3AF9200B"/>
    <w:rsid w:val="3AFC0E38"/>
    <w:rsid w:val="3AFD5749"/>
    <w:rsid w:val="3B011175"/>
    <w:rsid w:val="3B016A80"/>
    <w:rsid w:val="3B02547B"/>
    <w:rsid w:val="3B057A4E"/>
    <w:rsid w:val="3B065533"/>
    <w:rsid w:val="3B070F41"/>
    <w:rsid w:val="3B091EC4"/>
    <w:rsid w:val="3B096423"/>
    <w:rsid w:val="3B0F0F05"/>
    <w:rsid w:val="3B1568FB"/>
    <w:rsid w:val="3B160240"/>
    <w:rsid w:val="3B1A4A34"/>
    <w:rsid w:val="3B1A4B54"/>
    <w:rsid w:val="3B1C6CBA"/>
    <w:rsid w:val="3B1D7AF9"/>
    <w:rsid w:val="3B1E5581"/>
    <w:rsid w:val="3B1E5C3F"/>
    <w:rsid w:val="3B1F5DEA"/>
    <w:rsid w:val="3B204763"/>
    <w:rsid w:val="3B2241F5"/>
    <w:rsid w:val="3B23033A"/>
    <w:rsid w:val="3B241FDE"/>
    <w:rsid w:val="3B243222"/>
    <w:rsid w:val="3B24430C"/>
    <w:rsid w:val="3B26571B"/>
    <w:rsid w:val="3B292A56"/>
    <w:rsid w:val="3B2C0112"/>
    <w:rsid w:val="3B2C54CE"/>
    <w:rsid w:val="3B317090"/>
    <w:rsid w:val="3B32005B"/>
    <w:rsid w:val="3B327F99"/>
    <w:rsid w:val="3B3426AC"/>
    <w:rsid w:val="3B387CEC"/>
    <w:rsid w:val="3B3B21C1"/>
    <w:rsid w:val="3B3C3E6D"/>
    <w:rsid w:val="3B3D24F3"/>
    <w:rsid w:val="3B3D546C"/>
    <w:rsid w:val="3B3F6210"/>
    <w:rsid w:val="3B42755D"/>
    <w:rsid w:val="3B430870"/>
    <w:rsid w:val="3B442FDC"/>
    <w:rsid w:val="3B480EA1"/>
    <w:rsid w:val="3B497A41"/>
    <w:rsid w:val="3B4C5D9E"/>
    <w:rsid w:val="3B4E3CB1"/>
    <w:rsid w:val="3B4F2B47"/>
    <w:rsid w:val="3B525067"/>
    <w:rsid w:val="3B54104A"/>
    <w:rsid w:val="3B551CFA"/>
    <w:rsid w:val="3B577405"/>
    <w:rsid w:val="3B580166"/>
    <w:rsid w:val="3B593A4C"/>
    <w:rsid w:val="3B5C0927"/>
    <w:rsid w:val="3B5E2BDB"/>
    <w:rsid w:val="3B5E433C"/>
    <w:rsid w:val="3B5F3424"/>
    <w:rsid w:val="3B5F4BE7"/>
    <w:rsid w:val="3B625B3F"/>
    <w:rsid w:val="3B637573"/>
    <w:rsid w:val="3B646088"/>
    <w:rsid w:val="3B6579FC"/>
    <w:rsid w:val="3B6605AB"/>
    <w:rsid w:val="3B660C52"/>
    <w:rsid w:val="3B665A17"/>
    <w:rsid w:val="3B666BF4"/>
    <w:rsid w:val="3B672E3C"/>
    <w:rsid w:val="3B6955AA"/>
    <w:rsid w:val="3B6B48A9"/>
    <w:rsid w:val="3B6C0BA9"/>
    <w:rsid w:val="3B6C24FA"/>
    <w:rsid w:val="3B6C74A2"/>
    <w:rsid w:val="3B6D5B7F"/>
    <w:rsid w:val="3B7716D2"/>
    <w:rsid w:val="3B775599"/>
    <w:rsid w:val="3B776BC9"/>
    <w:rsid w:val="3B7826AE"/>
    <w:rsid w:val="3B7B3CCA"/>
    <w:rsid w:val="3B7B7DF7"/>
    <w:rsid w:val="3B7D6456"/>
    <w:rsid w:val="3B7E62EC"/>
    <w:rsid w:val="3B8034B6"/>
    <w:rsid w:val="3B822052"/>
    <w:rsid w:val="3B8634AF"/>
    <w:rsid w:val="3B88177A"/>
    <w:rsid w:val="3B906666"/>
    <w:rsid w:val="3B910680"/>
    <w:rsid w:val="3B931215"/>
    <w:rsid w:val="3B9A1411"/>
    <w:rsid w:val="3B9C0B64"/>
    <w:rsid w:val="3BA027B9"/>
    <w:rsid w:val="3BA40581"/>
    <w:rsid w:val="3BA6481A"/>
    <w:rsid w:val="3BA86BD4"/>
    <w:rsid w:val="3BAA7B27"/>
    <w:rsid w:val="3BAB7B26"/>
    <w:rsid w:val="3BAD7B15"/>
    <w:rsid w:val="3BAF22B8"/>
    <w:rsid w:val="3BB013E4"/>
    <w:rsid w:val="3BB33995"/>
    <w:rsid w:val="3BB57DD4"/>
    <w:rsid w:val="3BBA07C1"/>
    <w:rsid w:val="3BBA15F7"/>
    <w:rsid w:val="3BBC4A59"/>
    <w:rsid w:val="3BBD0EEE"/>
    <w:rsid w:val="3BC07928"/>
    <w:rsid w:val="3BC137EE"/>
    <w:rsid w:val="3BC42BA8"/>
    <w:rsid w:val="3BC72966"/>
    <w:rsid w:val="3BC81B4C"/>
    <w:rsid w:val="3BC879CD"/>
    <w:rsid w:val="3BCA6310"/>
    <w:rsid w:val="3BCD6517"/>
    <w:rsid w:val="3BCE5D0E"/>
    <w:rsid w:val="3BCF0A80"/>
    <w:rsid w:val="3BD230C2"/>
    <w:rsid w:val="3BD36944"/>
    <w:rsid w:val="3BD87BCC"/>
    <w:rsid w:val="3BDD01AD"/>
    <w:rsid w:val="3BDE52B9"/>
    <w:rsid w:val="3BDF65B1"/>
    <w:rsid w:val="3BE073B6"/>
    <w:rsid w:val="3BE1478D"/>
    <w:rsid w:val="3BE329F3"/>
    <w:rsid w:val="3BE4315F"/>
    <w:rsid w:val="3BE64B43"/>
    <w:rsid w:val="3BE83461"/>
    <w:rsid w:val="3BE84ED2"/>
    <w:rsid w:val="3BEA5DDE"/>
    <w:rsid w:val="3BED1EED"/>
    <w:rsid w:val="3BEE1468"/>
    <w:rsid w:val="3BEE71F3"/>
    <w:rsid w:val="3BEF24D9"/>
    <w:rsid w:val="3BF061A6"/>
    <w:rsid w:val="3BF30E33"/>
    <w:rsid w:val="3BF52F1A"/>
    <w:rsid w:val="3BF9185A"/>
    <w:rsid w:val="3BF91FAC"/>
    <w:rsid w:val="3C077697"/>
    <w:rsid w:val="3C095D25"/>
    <w:rsid w:val="3C0B0759"/>
    <w:rsid w:val="3C0B6367"/>
    <w:rsid w:val="3C0D2D75"/>
    <w:rsid w:val="3C0E297B"/>
    <w:rsid w:val="3C0F6C9C"/>
    <w:rsid w:val="3C116B67"/>
    <w:rsid w:val="3C16270F"/>
    <w:rsid w:val="3C16748E"/>
    <w:rsid w:val="3C174B62"/>
    <w:rsid w:val="3C1E0264"/>
    <w:rsid w:val="3C207BC5"/>
    <w:rsid w:val="3C207D8C"/>
    <w:rsid w:val="3C266C01"/>
    <w:rsid w:val="3C2742BA"/>
    <w:rsid w:val="3C2947BE"/>
    <w:rsid w:val="3C2A0BB4"/>
    <w:rsid w:val="3C2A558E"/>
    <w:rsid w:val="3C2A5D8D"/>
    <w:rsid w:val="3C302A5B"/>
    <w:rsid w:val="3C306854"/>
    <w:rsid w:val="3C3326BF"/>
    <w:rsid w:val="3C36507D"/>
    <w:rsid w:val="3C391397"/>
    <w:rsid w:val="3C391CCE"/>
    <w:rsid w:val="3C3A1578"/>
    <w:rsid w:val="3C3C275B"/>
    <w:rsid w:val="3C3F2C90"/>
    <w:rsid w:val="3C3F5928"/>
    <w:rsid w:val="3C403937"/>
    <w:rsid w:val="3C4C41B6"/>
    <w:rsid w:val="3C4E490D"/>
    <w:rsid w:val="3C4F03CE"/>
    <w:rsid w:val="3C4F637B"/>
    <w:rsid w:val="3C5560A3"/>
    <w:rsid w:val="3C5615F8"/>
    <w:rsid w:val="3C5654F4"/>
    <w:rsid w:val="3C582462"/>
    <w:rsid w:val="3C587301"/>
    <w:rsid w:val="3C5B554B"/>
    <w:rsid w:val="3C5D46A9"/>
    <w:rsid w:val="3C5D62C1"/>
    <w:rsid w:val="3C5E50E8"/>
    <w:rsid w:val="3C5E7186"/>
    <w:rsid w:val="3C6240CA"/>
    <w:rsid w:val="3C645C7B"/>
    <w:rsid w:val="3C663BC7"/>
    <w:rsid w:val="3C6A3A4B"/>
    <w:rsid w:val="3C6C358B"/>
    <w:rsid w:val="3C6C63CF"/>
    <w:rsid w:val="3C720F9E"/>
    <w:rsid w:val="3C756BC3"/>
    <w:rsid w:val="3C75722F"/>
    <w:rsid w:val="3C77640D"/>
    <w:rsid w:val="3C782573"/>
    <w:rsid w:val="3C802BF2"/>
    <w:rsid w:val="3C80329B"/>
    <w:rsid w:val="3C866D46"/>
    <w:rsid w:val="3C887C5B"/>
    <w:rsid w:val="3C8B7093"/>
    <w:rsid w:val="3C8C7D2D"/>
    <w:rsid w:val="3C9019D6"/>
    <w:rsid w:val="3C936E44"/>
    <w:rsid w:val="3C943BBC"/>
    <w:rsid w:val="3C9A39FA"/>
    <w:rsid w:val="3C9B464A"/>
    <w:rsid w:val="3C9F045E"/>
    <w:rsid w:val="3CA1228E"/>
    <w:rsid w:val="3CA21D5E"/>
    <w:rsid w:val="3CA37720"/>
    <w:rsid w:val="3CA6336B"/>
    <w:rsid w:val="3CA733C8"/>
    <w:rsid w:val="3CA91CB9"/>
    <w:rsid w:val="3CAA70D4"/>
    <w:rsid w:val="3CB14C13"/>
    <w:rsid w:val="3CB84B35"/>
    <w:rsid w:val="3CB94483"/>
    <w:rsid w:val="3CBB79D7"/>
    <w:rsid w:val="3CBC685D"/>
    <w:rsid w:val="3CBE2614"/>
    <w:rsid w:val="3CC071D2"/>
    <w:rsid w:val="3CC106C8"/>
    <w:rsid w:val="3CC20DF7"/>
    <w:rsid w:val="3CCB6527"/>
    <w:rsid w:val="3CCC3063"/>
    <w:rsid w:val="3CD520C4"/>
    <w:rsid w:val="3CD52375"/>
    <w:rsid w:val="3CD76C5E"/>
    <w:rsid w:val="3CD83F90"/>
    <w:rsid w:val="3CDD0967"/>
    <w:rsid w:val="3CDE1EC9"/>
    <w:rsid w:val="3CE24CCA"/>
    <w:rsid w:val="3CE86104"/>
    <w:rsid w:val="3CE867B7"/>
    <w:rsid w:val="3CE957B3"/>
    <w:rsid w:val="3CEA6049"/>
    <w:rsid w:val="3CEB280C"/>
    <w:rsid w:val="3CEE235D"/>
    <w:rsid w:val="3CEF0E30"/>
    <w:rsid w:val="3CEF1E45"/>
    <w:rsid w:val="3CF20E58"/>
    <w:rsid w:val="3CF55F2D"/>
    <w:rsid w:val="3CF772DF"/>
    <w:rsid w:val="3CFA386E"/>
    <w:rsid w:val="3CFB2E76"/>
    <w:rsid w:val="3CFE2FC6"/>
    <w:rsid w:val="3D0314F5"/>
    <w:rsid w:val="3D040258"/>
    <w:rsid w:val="3D04351D"/>
    <w:rsid w:val="3D0714CA"/>
    <w:rsid w:val="3D09228A"/>
    <w:rsid w:val="3D0955E1"/>
    <w:rsid w:val="3D0B403F"/>
    <w:rsid w:val="3D0C2F35"/>
    <w:rsid w:val="3D0E4D44"/>
    <w:rsid w:val="3D102D36"/>
    <w:rsid w:val="3D1121FD"/>
    <w:rsid w:val="3D121F2D"/>
    <w:rsid w:val="3D1445DC"/>
    <w:rsid w:val="3D19343D"/>
    <w:rsid w:val="3D193DD0"/>
    <w:rsid w:val="3D216488"/>
    <w:rsid w:val="3D2165A2"/>
    <w:rsid w:val="3D2A5331"/>
    <w:rsid w:val="3D2C6FDC"/>
    <w:rsid w:val="3D2D2DBE"/>
    <w:rsid w:val="3D2E08D1"/>
    <w:rsid w:val="3D2E7775"/>
    <w:rsid w:val="3D313D7B"/>
    <w:rsid w:val="3D3274AF"/>
    <w:rsid w:val="3D344301"/>
    <w:rsid w:val="3D350C9E"/>
    <w:rsid w:val="3D350F98"/>
    <w:rsid w:val="3D352062"/>
    <w:rsid w:val="3D357E61"/>
    <w:rsid w:val="3D3643C1"/>
    <w:rsid w:val="3D38663E"/>
    <w:rsid w:val="3D3B129F"/>
    <w:rsid w:val="3D3C5D68"/>
    <w:rsid w:val="3D426D59"/>
    <w:rsid w:val="3D435D30"/>
    <w:rsid w:val="3D446FEA"/>
    <w:rsid w:val="3D4A096C"/>
    <w:rsid w:val="3D4A3492"/>
    <w:rsid w:val="3D4C7384"/>
    <w:rsid w:val="3D4E3891"/>
    <w:rsid w:val="3D4F2A8B"/>
    <w:rsid w:val="3D503DAE"/>
    <w:rsid w:val="3D521D9F"/>
    <w:rsid w:val="3D533A43"/>
    <w:rsid w:val="3D55628F"/>
    <w:rsid w:val="3D556540"/>
    <w:rsid w:val="3D576303"/>
    <w:rsid w:val="3D5815F8"/>
    <w:rsid w:val="3D584181"/>
    <w:rsid w:val="3D5A24E6"/>
    <w:rsid w:val="3D5A301B"/>
    <w:rsid w:val="3D5B4DA0"/>
    <w:rsid w:val="3D5C2E82"/>
    <w:rsid w:val="3D5D386A"/>
    <w:rsid w:val="3D5F48DC"/>
    <w:rsid w:val="3D5F6959"/>
    <w:rsid w:val="3D613358"/>
    <w:rsid w:val="3D6331B5"/>
    <w:rsid w:val="3D642DFE"/>
    <w:rsid w:val="3D656029"/>
    <w:rsid w:val="3D6A105B"/>
    <w:rsid w:val="3D6C5596"/>
    <w:rsid w:val="3D6E2C65"/>
    <w:rsid w:val="3D71365D"/>
    <w:rsid w:val="3D7405F1"/>
    <w:rsid w:val="3D74203F"/>
    <w:rsid w:val="3D757D21"/>
    <w:rsid w:val="3D79537F"/>
    <w:rsid w:val="3D80220D"/>
    <w:rsid w:val="3D80266A"/>
    <w:rsid w:val="3D803816"/>
    <w:rsid w:val="3D830326"/>
    <w:rsid w:val="3D852435"/>
    <w:rsid w:val="3D860A62"/>
    <w:rsid w:val="3D863F60"/>
    <w:rsid w:val="3D86493E"/>
    <w:rsid w:val="3D873D82"/>
    <w:rsid w:val="3D8B1B12"/>
    <w:rsid w:val="3D901D68"/>
    <w:rsid w:val="3D906453"/>
    <w:rsid w:val="3D9310DF"/>
    <w:rsid w:val="3D955918"/>
    <w:rsid w:val="3D9720AC"/>
    <w:rsid w:val="3D973902"/>
    <w:rsid w:val="3D9A001D"/>
    <w:rsid w:val="3D9A1363"/>
    <w:rsid w:val="3D9B44A8"/>
    <w:rsid w:val="3D9E5A77"/>
    <w:rsid w:val="3DA03ADB"/>
    <w:rsid w:val="3DA20457"/>
    <w:rsid w:val="3DA25917"/>
    <w:rsid w:val="3DA538ED"/>
    <w:rsid w:val="3DA80F4B"/>
    <w:rsid w:val="3DAA18B3"/>
    <w:rsid w:val="3DAA285C"/>
    <w:rsid w:val="3DAC48F7"/>
    <w:rsid w:val="3DAF24D8"/>
    <w:rsid w:val="3DB3447E"/>
    <w:rsid w:val="3DB62307"/>
    <w:rsid w:val="3DB87DB7"/>
    <w:rsid w:val="3DBA682F"/>
    <w:rsid w:val="3DBB36D9"/>
    <w:rsid w:val="3DBD3D58"/>
    <w:rsid w:val="3DBE1969"/>
    <w:rsid w:val="3DBE3F35"/>
    <w:rsid w:val="3DC01342"/>
    <w:rsid w:val="3DC023A1"/>
    <w:rsid w:val="3DC30100"/>
    <w:rsid w:val="3DC53DBE"/>
    <w:rsid w:val="3DC960C7"/>
    <w:rsid w:val="3DCE66DC"/>
    <w:rsid w:val="3DD4580C"/>
    <w:rsid w:val="3DD83C17"/>
    <w:rsid w:val="3DD94247"/>
    <w:rsid w:val="3DDA5523"/>
    <w:rsid w:val="3DDA7BA1"/>
    <w:rsid w:val="3DDD5110"/>
    <w:rsid w:val="3DDD7FE9"/>
    <w:rsid w:val="3DDE6200"/>
    <w:rsid w:val="3DDF5517"/>
    <w:rsid w:val="3DE2599B"/>
    <w:rsid w:val="3DE523E1"/>
    <w:rsid w:val="3DE749A3"/>
    <w:rsid w:val="3DE80B66"/>
    <w:rsid w:val="3DE855D5"/>
    <w:rsid w:val="3DE870EC"/>
    <w:rsid w:val="3DED4EB9"/>
    <w:rsid w:val="3DF2184D"/>
    <w:rsid w:val="3DF274F2"/>
    <w:rsid w:val="3DF35768"/>
    <w:rsid w:val="3DF36666"/>
    <w:rsid w:val="3DF74FFF"/>
    <w:rsid w:val="3DF842CF"/>
    <w:rsid w:val="3DF86F5E"/>
    <w:rsid w:val="3DF9524E"/>
    <w:rsid w:val="3DFA57E0"/>
    <w:rsid w:val="3DFB542C"/>
    <w:rsid w:val="3E032CF5"/>
    <w:rsid w:val="3E043A92"/>
    <w:rsid w:val="3E086494"/>
    <w:rsid w:val="3E086E39"/>
    <w:rsid w:val="3E092C39"/>
    <w:rsid w:val="3E0A3A93"/>
    <w:rsid w:val="3E0C171E"/>
    <w:rsid w:val="3E0D4CA9"/>
    <w:rsid w:val="3E121FF6"/>
    <w:rsid w:val="3E1223FD"/>
    <w:rsid w:val="3E134431"/>
    <w:rsid w:val="3E170B85"/>
    <w:rsid w:val="3E187056"/>
    <w:rsid w:val="3E193909"/>
    <w:rsid w:val="3E1A1B18"/>
    <w:rsid w:val="3E1D0FEC"/>
    <w:rsid w:val="3E1D62F2"/>
    <w:rsid w:val="3E224BA0"/>
    <w:rsid w:val="3E236E45"/>
    <w:rsid w:val="3E2A490A"/>
    <w:rsid w:val="3E2D1345"/>
    <w:rsid w:val="3E2D2607"/>
    <w:rsid w:val="3E2F142E"/>
    <w:rsid w:val="3E2F3E01"/>
    <w:rsid w:val="3E311518"/>
    <w:rsid w:val="3E32078B"/>
    <w:rsid w:val="3E343489"/>
    <w:rsid w:val="3E357088"/>
    <w:rsid w:val="3E3571BA"/>
    <w:rsid w:val="3E3653AA"/>
    <w:rsid w:val="3E3A0188"/>
    <w:rsid w:val="3E3A4DF8"/>
    <w:rsid w:val="3E3B2160"/>
    <w:rsid w:val="3E3B3140"/>
    <w:rsid w:val="3E422F8C"/>
    <w:rsid w:val="3E4B4D7C"/>
    <w:rsid w:val="3E4C4C1E"/>
    <w:rsid w:val="3E4F49D9"/>
    <w:rsid w:val="3E541CAF"/>
    <w:rsid w:val="3E55778A"/>
    <w:rsid w:val="3E5901A0"/>
    <w:rsid w:val="3E5A25B7"/>
    <w:rsid w:val="3E645752"/>
    <w:rsid w:val="3E657773"/>
    <w:rsid w:val="3E6674BC"/>
    <w:rsid w:val="3E702EC8"/>
    <w:rsid w:val="3E732F2F"/>
    <w:rsid w:val="3E736F03"/>
    <w:rsid w:val="3E743A96"/>
    <w:rsid w:val="3E76016E"/>
    <w:rsid w:val="3E7F3B06"/>
    <w:rsid w:val="3E807A0E"/>
    <w:rsid w:val="3E82385A"/>
    <w:rsid w:val="3E845C27"/>
    <w:rsid w:val="3E8473B1"/>
    <w:rsid w:val="3E853D99"/>
    <w:rsid w:val="3E861846"/>
    <w:rsid w:val="3E887AA0"/>
    <w:rsid w:val="3E894324"/>
    <w:rsid w:val="3E8C544E"/>
    <w:rsid w:val="3E8D0A48"/>
    <w:rsid w:val="3E8D6F57"/>
    <w:rsid w:val="3E8F2577"/>
    <w:rsid w:val="3E8F6E8A"/>
    <w:rsid w:val="3E8F7E94"/>
    <w:rsid w:val="3E903055"/>
    <w:rsid w:val="3E91721A"/>
    <w:rsid w:val="3E93467C"/>
    <w:rsid w:val="3E950130"/>
    <w:rsid w:val="3E953A1E"/>
    <w:rsid w:val="3EA33E3E"/>
    <w:rsid w:val="3EA66AF4"/>
    <w:rsid w:val="3EA71F9F"/>
    <w:rsid w:val="3EAB13F4"/>
    <w:rsid w:val="3EAD2B12"/>
    <w:rsid w:val="3EAE31AD"/>
    <w:rsid w:val="3EB057AC"/>
    <w:rsid w:val="3EB2264A"/>
    <w:rsid w:val="3EB4737C"/>
    <w:rsid w:val="3EB853EB"/>
    <w:rsid w:val="3EB92D70"/>
    <w:rsid w:val="3EB95EE3"/>
    <w:rsid w:val="3EBA74B3"/>
    <w:rsid w:val="3EBE1EFD"/>
    <w:rsid w:val="3EBF3A9F"/>
    <w:rsid w:val="3EC05232"/>
    <w:rsid w:val="3EC533BD"/>
    <w:rsid w:val="3EC72274"/>
    <w:rsid w:val="3EC801D1"/>
    <w:rsid w:val="3ECC55D7"/>
    <w:rsid w:val="3ECE52CD"/>
    <w:rsid w:val="3ECF7332"/>
    <w:rsid w:val="3ECF78E9"/>
    <w:rsid w:val="3ED3663C"/>
    <w:rsid w:val="3ED53BDF"/>
    <w:rsid w:val="3ED773A9"/>
    <w:rsid w:val="3ED90003"/>
    <w:rsid w:val="3EDA1DDB"/>
    <w:rsid w:val="3EDB26C3"/>
    <w:rsid w:val="3EDB3DBC"/>
    <w:rsid w:val="3EDC361A"/>
    <w:rsid w:val="3EE4173F"/>
    <w:rsid w:val="3EE41937"/>
    <w:rsid w:val="3EE57E60"/>
    <w:rsid w:val="3EE611B2"/>
    <w:rsid w:val="3EE651BD"/>
    <w:rsid w:val="3EEB0373"/>
    <w:rsid w:val="3EEB2859"/>
    <w:rsid w:val="3EEE0DD2"/>
    <w:rsid w:val="3EEE7CE1"/>
    <w:rsid w:val="3EEF3EFA"/>
    <w:rsid w:val="3EF11328"/>
    <w:rsid w:val="3EF11A6F"/>
    <w:rsid w:val="3EFC3BDB"/>
    <w:rsid w:val="3EFC5818"/>
    <w:rsid w:val="3EFE7D70"/>
    <w:rsid w:val="3EFF77F0"/>
    <w:rsid w:val="3F00457D"/>
    <w:rsid w:val="3F063B03"/>
    <w:rsid w:val="3F0B5735"/>
    <w:rsid w:val="3F0C262C"/>
    <w:rsid w:val="3F10094F"/>
    <w:rsid w:val="3F10349A"/>
    <w:rsid w:val="3F116AEE"/>
    <w:rsid w:val="3F134042"/>
    <w:rsid w:val="3F1534CD"/>
    <w:rsid w:val="3F15354A"/>
    <w:rsid w:val="3F16682E"/>
    <w:rsid w:val="3F185D0F"/>
    <w:rsid w:val="3F1A27C8"/>
    <w:rsid w:val="3F1B7823"/>
    <w:rsid w:val="3F1E415B"/>
    <w:rsid w:val="3F201F9B"/>
    <w:rsid w:val="3F243536"/>
    <w:rsid w:val="3F2914B9"/>
    <w:rsid w:val="3F2B3761"/>
    <w:rsid w:val="3F2C38CB"/>
    <w:rsid w:val="3F2C6200"/>
    <w:rsid w:val="3F2F1E22"/>
    <w:rsid w:val="3F3063A9"/>
    <w:rsid w:val="3F3064F5"/>
    <w:rsid w:val="3F3117D5"/>
    <w:rsid w:val="3F315629"/>
    <w:rsid w:val="3F3821A9"/>
    <w:rsid w:val="3F3A47C7"/>
    <w:rsid w:val="3F3B6FE9"/>
    <w:rsid w:val="3F3C698B"/>
    <w:rsid w:val="3F3F6583"/>
    <w:rsid w:val="3F425040"/>
    <w:rsid w:val="3F433581"/>
    <w:rsid w:val="3F455363"/>
    <w:rsid w:val="3F4739A1"/>
    <w:rsid w:val="3F473B99"/>
    <w:rsid w:val="3F4808D4"/>
    <w:rsid w:val="3F480E2A"/>
    <w:rsid w:val="3F4948DC"/>
    <w:rsid w:val="3F4A3FBD"/>
    <w:rsid w:val="3F4E3516"/>
    <w:rsid w:val="3F4E39AE"/>
    <w:rsid w:val="3F51311F"/>
    <w:rsid w:val="3F517183"/>
    <w:rsid w:val="3F5211B7"/>
    <w:rsid w:val="3F532AE3"/>
    <w:rsid w:val="3F565CC1"/>
    <w:rsid w:val="3F5734E9"/>
    <w:rsid w:val="3F5942C8"/>
    <w:rsid w:val="3F5C4CB1"/>
    <w:rsid w:val="3F5D0885"/>
    <w:rsid w:val="3F5E101A"/>
    <w:rsid w:val="3F5F4A1C"/>
    <w:rsid w:val="3F600E06"/>
    <w:rsid w:val="3F6157E3"/>
    <w:rsid w:val="3F627C7D"/>
    <w:rsid w:val="3F636E43"/>
    <w:rsid w:val="3F64577D"/>
    <w:rsid w:val="3F655B66"/>
    <w:rsid w:val="3F6817B1"/>
    <w:rsid w:val="3F6C7105"/>
    <w:rsid w:val="3F6E1A92"/>
    <w:rsid w:val="3F6E5556"/>
    <w:rsid w:val="3F7033AB"/>
    <w:rsid w:val="3F705180"/>
    <w:rsid w:val="3F725138"/>
    <w:rsid w:val="3F781CDA"/>
    <w:rsid w:val="3F79391F"/>
    <w:rsid w:val="3F7A79E4"/>
    <w:rsid w:val="3F7D31F2"/>
    <w:rsid w:val="3F885433"/>
    <w:rsid w:val="3F8D0AE0"/>
    <w:rsid w:val="3F8E21B0"/>
    <w:rsid w:val="3F925B0E"/>
    <w:rsid w:val="3F94771A"/>
    <w:rsid w:val="3F974A09"/>
    <w:rsid w:val="3F9A7690"/>
    <w:rsid w:val="3F9B4D81"/>
    <w:rsid w:val="3F9B6AA2"/>
    <w:rsid w:val="3F9E10B0"/>
    <w:rsid w:val="3F9F2229"/>
    <w:rsid w:val="3F9F35AC"/>
    <w:rsid w:val="3FA1195A"/>
    <w:rsid w:val="3FA57CA6"/>
    <w:rsid w:val="3FAA26F4"/>
    <w:rsid w:val="3FAA37B8"/>
    <w:rsid w:val="3FAC3C58"/>
    <w:rsid w:val="3FAE32DE"/>
    <w:rsid w:val="3FAF5422"/>
    <w:rsid w:val="3FB06F2A"/>
    <w:rsid w:val="3FB10D81"/>
    <w:rsid w:val="3FB46569"/>
    <w:rsid w:val="3FB5037C"/>
    <w:rsid w:val="3FB53489"/>
    <w:rsid w:val="3FB54B5C"/>
    <w:rsid w:val="3FB575A8"/>
    <w:rsid w:val="3FB91750"/>
    <w:rsid w:val="3FC06422"/>
    <w:rsid w:val="3FC208C9"/>
    <w:rsid w:val="3FC358AF"/>
    <w:rsid w:val="3FC35CEA"/>
    <w:rsid w:val="3FC42ECB"/>
    <w:rsid w:val="3FC72ABC"/>
    <w:rsid w:val="3FC77227"/>
    <w:rsid w:val="3FC90B82"/>
    <w:rsid w:val="3FCB5F22"/>
    <w:rsid w:val="3FCB6AD3"/>
    <w:rsid w:val="3FCF793D"/>
    <w:rsid w:val="3FD11727"/>
    <w:rsid w:val="3FD20D42"/>
    <w:rsid w:val="3FD27F37"/>
    <w:rsid w:val="3FD521D0"/>
    <w:rsid w:val="3FD65A47"/>
    <w:rsid w:val="3FDB2F38"/>
    <w:rsid w:val="3FDF5EB0"/>
    <w:rsid w:val="3FE01AF9"/>
    <w:rsid w:val="3FE34C3F"/>
    <w:rsid w:val="3FE4434B"/>
    <w:rsid w:val="3FE670A1"/>
    <w:rsid w:val="3FE70311"/>
    <w:rsid w:val="3FE83568"/>
    <w:rsid w:val="3FE91C9C"/>
    <w:rsid w:val="3FEB35FC"/>
    <w:rsid w:val="3FEF4178"/>
    <w:rsid w:val="3FF0436C"/>
    <w:rsid w:val="3FF622E7"/>
    <w:rsid w:val="3FF657E2"/>
    <w:rsid w:val="3FFE1757"/>
    <w:rsid w:val="3FFE2A99"/>
    <w:rsid w:val="4001605C"/>
    <w:rsid w:val="4001737F"/>
    <w:rsid w:val="4004555F"/>
    <w:rsid w:val="40065F1C"/>
    <w:rsid w:val="40091321"/>
    <w:rsid w:val="400A36FD"/>
    <w:rsid w:val="400A4DD0"/>
    <w:rsid w:val="400D2A7D"/>
    <w:rsid w:val="400E62B6"/>
    <w:rsid w:val="4010687D"/>
    <w:rsid w:val="40135B15"/>
    <w:rsid w:val="40174FF0"/>
    <w:rsid w:val="40196166"/>
    <w:rsid w:val="40197211"/>
    <w:rsid w:val="401C1AC8"/>
    <w:rsid w:val="40216C25"/>
    <w:rsid w:val="4022461A"/>
    <w:rsid w:val="402322FA"/>
    <w:rsid w:val="40292491"/>
    <w:rsid w:val="402A3AEB"/>
    <w:rsid w:val="402B68C2"/>
    <w:rsid w:val="402C5D04"/>
    <w:rsid w:val="40334705"/>
    <w:rsid w:val="403447AE"/>
    <w:rsid w:val="40356E88"/>
    <w:rsid w:val="40386FD3"/>
    <w:rsid w:val="40394C6B"/>
    <w:rsid w:val="403954EC"/>
    <w:rsid w:val="403C1E5B"/>
    <w:rsid w:val="403D2E7A"/>
    <w:rsid w:val="403D345E"/>
    <w:rsid w:val="404228B3"/>
    <w:rsid w:val="40437845"/>
    <w:rsid w:val="40437C3F"/>
    <w:rsid w:val="40440914"/>
    <w:rsid w:val="40466B0E"/>
    <w:rsid w:val="40474FAF"/>
    <w:rsid w:val="404A40DA"/>
    <w:rsid w:val="404C6874"/>
    <w:rsid w:val="404E30FA"/>
    <w:rsid w:val="40507BFF"/>
    <w:rsid w:val="405335C5"/>
    <w:rsid w:val="4055118D"/>
    <w:rsid w:val="405B627C"/>
    <w:rsid w:val="405D0F7D"/>
    <w:rsid w:val="405D5614"/>
    <w:rsid w:val="405D5C7C"/>
    <w:rsid w:val="405E58C4"/>
    <w:rsid w:val="40602908"/>
    <w:rsid w:val="4061369E"/>
    <w:rsid w:val="406727C7"/>
    <w:rsid w:val="40693AEC"/>
    <w:rsid w:val="406C088F"/>
    <w:rsid w:val="406E4806"/>
    <w:rsid w:val="40710993"/>
    <w:rsid w:val="40714F21"/>
    <w:rsid w:val="4072433E"/>
    <w:rsid w:val="40742938"/>
    <w:rsid w:val="40775DD0"/>
    <w:rsid w:val="407922F7"/>
    <w:rsid w:val="407C2027"/>
    <w:rsid w:val="407C22CF"/>
    <w:rsid w:val="407E79D6"/>
    <w:rsid w:val="407F1725"/>
    <w:rsid w:val="4081418B"/>
    <w:rsid w:val="408325F9"/>
    <w:rsid w:val="40865D6E"/>
    <w:rsid w:val="408668FD"/>
    <w:rsid w:val="40871E6A"/>
    <w:rsid w:val="40897CD1"/>
    <w:rsid w:val="408A2731"/>
    <w:rsid w:val="408B15E7"/>
    <w:rsid w:val="408B69AB"/>
    <w:rsid w:val="408B77F7"/>
    <w:rsid w:val="409009CF"/>
    <w:rsid w:val="409252AD"/>
    <w:rsid w:val="40927B56"/>
    <w:rsid w:val="40947E9B"/>
    <w:rsid w:val="40970554"/>
    <w:rsid w:val="40976AD7"/>
    <w:rsid w:val="40982D0D"/>
    <w:rsid w:val="40984A6D"/>
    <w:rsid w:val="40991788"/>
    <w:rsid w:val="409918F8"/>
    <w:rsid w:val="40996131"/>
    <w:rsid w:val="40A169CD"/>
    <w:rsid w:val="40A51334"/>
    <w:rsid w:val="40A83E04"/>
    <w:rsid w:val="40AD5384"/>
    <w:rsid w:val="40B21FFC"/>
    <w:rsid w:val="40B878D6"/>
    <w:rsid w:val="40B93F3E"/>
    <w:rsid w:val="40BA1023"/>
    <w:rsid w:val="40BC0253"/>
    <w:rsid w:val="40BE036E"/>
    <w:rsid w:val="40BF70FB"/>
    <w:rsid w:val="40C12612"/>
    <w:rsid w:val="40C14FE2"/>
    <w:rsid w:val="40C161BE"/>
    <w:rsid w:val="40C223A1"/>
    <w:rsid w:val="40C62CD8"/>
    <w:rsid w:val="40C840C5"/>
    <w:rsid w:val="40C87213"/>
    <w:rsid w:val="40CB4560"/>
    <w:rsid w:val="40CC161A"/>
    <w:rsid w:val="40CC510E"/>
    <w:rsid w:val="40D77C74"/>
    <w:rsid w:val="40D77DE8"/>
    <w:rsid w:val="40E02D83"/>
    <w:rsid w:val="40E23F38"/>
    <w:rsid w:val="40E3355F"/>
    <w:rsid w:val="40E45D81"/>
    <w:rsid w:val="40E52A36"/>
    <w:rsid w:val="40E8639F"/>
    <w:rsid w:val="40EA25B2"/>
    <w:rsid w:val="40EA3521"/>
    <w:rsid w:val="40ED2BB3"/>
    <w:rsid w:val="40EE1338"/>
    <w:rsid w:val="40EF276B"/>
    <w:rsid w:val="40F2192A"/>
    <w:rsid w:val="40F97582"/>
    <w:rsid w:val="40FB59FE"/>
    <w:rsid w:val="40FC664B"/>
    <w:rsid w:val="40FF0F65"/>
    <w:rsid w:val="41003218"/>
    <w:rsid w:val="41014E07"/>
    <w:rsid w:val="41026862"/>
    <w:rsid w:val="41030112"/>
    <w:rsid w:val="4107736A"/>
    <w:rsid w:val="41085D43"/>
    <w:rsid w:val="410A0DAA"/>
    <w:rsid w:val="410A3DFC"/>
    <w:rsid w:val="410E3AA4"/>
    <w:rsid w:val="41130728"/>
    <w:rsid w:val="411367E4"/>
    <w:rsid w:val="411529FD"/>
    <w:rsid w:val="41171691"/>
    <w:rsid w:val="411A6359"/>
    <w:rsid w:val="411A767E"/>
    <w:rsid w:val="411A77C4"/>
    <w:rsid w:val="412046FD"/>
    <w:rsid w:val="41222CFB"/>
    <w:rsid w:val="4127351D"/>
    <w:rsid w:val="41273BA6"/>
    <w:rsid w:val="41291AE5"/>
    <w:rsid w:val="412A67CC"/>
    <w:rsid w:val="412E60B8"/>
    <w:rsid w:val="41325390"/>
    <w:rsid w:val="4135646A"/>
    <w:rsid w:val="413962A6"/>
    <w:rsid w:val="413A729D"/>
    <w:rsid w:val="413E42D1"/>
    <w:rsid w:val="4141735E"/>
    <w:rsid w:val="41432479"/>
    <w:rsid w:val="41432B7B"/>
    <w:rsid w:val="41456CF8"/>
    <w:rsid w:val="414E0055"/>
    <w:rsid w:val="414E3CE6"/>
    <w:rsid w:val="414F6B72"/>
    <w:rsid w:val="41523D67"/>
    <w:rsid w:val="41524CBF"/>
    <w:rsid w:val="415425DB"/>
    <w:rsid w:val="41593E6B"/>
    <w:rsid w:val="415E2438"/>
    <w:rsid w:val="4160628F"/>
    <w:rsid w:val="416474FA"/>
    <w:rsid w:val="416813EA"/>
    <w:rsid w:val="416928DB"/>
    <w:rsid w:val="416963E3"/>
    <w:rsid w:val="41697B8A"/>
    <w:rsid w:val="416E1035"/>
    <w:rsid w:val="41727B6F"/>
    <w:rsid w:val="4173645B"/>
    <w:rsid w:val="41762608"/>
    <w:rsid w:val="417B2C8B"/>
    <w:rsid w:val="417D12F5"/>
    <w:rsid w:val="4180194D"/>
    <w:rsid w:val="41831A2F"/>
    <w:rsid w:val="41847D87"/>
    <w:rsid w:val="41852F0E"/>
    <w:rsid w:val="41870000"/>
    <w:rsid w:val="41872EFA"/>
    <w:rsid w:val="41876B25"/>
    <w:rsid w:val="41883209"/>
    <w:rsid w:val="418C0D21"/>
    <w:rsid w:val="418C1B9C"/>
    <w:rsid w:val="418F091F"/>
    <w:rsid w:val="41912345"/>
    <w:rsid w:val="41915248"/>
    <w:rsid w:val="41945B19"/>
    <w:rsid w:val="419A321B"/>
    <w:rsid w:val="419A7FC7"/>
    <w:rsid w:val="419B4BA6"/>
    <w:rsid w:val="419B670D"/>
    <w:rsid w:val="419C05FE"/>
    <w:rsid w:val="419D7292"/>
    <w:rsid w:val="419E26F0"/>
    <w:rsid w:val="419F52DB"/>
    <w:rsid w:val="41A32E01"/>
    <w:rsid w:val="41A62109"/>
    <w:rsid w:val="41AB34B3"/>
    <w:rsid w:val="41AE795A"/>
    <w:rsid w:val="41AF42C9"/>
    <w:rsid w:val="41AF6937"/>
    <w:rsid w:val="41B20118"/>
    <w:rsid w:val="41B239E1"/>
    <w:rsid w:val="41B477FE"/>
    <w:rsid w:val="41BA2C2C"/>
    <w:rsid w:val="41BB0CE3"/>
    <w:rsid w:val="41BB7533"/>
    <w:rsid w:val="41C3317C"/>
    <w:rsid w:val="41C569AD"/>
    <w:rsid w:val="41C87E75"/>
    <w:rsid w:val="41C90B36"/>
    <w:rsid w:val="41C97E87"/>
    <w:rsid w:val="41CA5ACD"/>
    <w:rsid w:val="41CB5729"/>
    <w:rsid w:val="41CD0D85"/>
    <w:rsid w:val="41CF6B57"/>
    <w:rsid w:val="41CF6C27"/>
    <w:rsid w:val="41D043A2"/>
    <w:rsid w:val="41D4536E"/>
    <w:rsid w:val="41D74385"/>
    <w:rsid w:val="41D81C9C"/>
    <w:rsid w:val="41D87A7F"/>
    <w:rsid w:val="41DB641E"/>
    <w:rsid w:val="41DD0E46"/>
    <w:rsid w:val="41E0758A"/>
    <w:rsid w:val="41E516D0"/>
    <w:rsid w:val="41E64189"/>
    <w:rsid w:val="41E7650A"/>
    <w:rsid w:val="41E861C6"/>
    <w:rsid w:val="41E97770"/>
    <w:rsid w:val="41EC67F4"/>
    <w:rsid w:val="41F041D4"/>
    <w:rsid w:val="41F102A7"/>
    <w:rsid w:val="41F224AD"/>
    <w:rsid w:val="41F325E9"/>
    <w:rsid w:val="41F41653"/>
    <w:rsid w:val="41F52347"/>
    <w:rsid w:val="41F60720"/>
    <w:rsid w:val="41F7755A"/>
    <w:rsid w:val="41F9100F"/>
    <w:rsid w:val="41FD609C"/>
    <w:rsid w:val="42003B4C"/>
    <w:rsid w:val="42086CCB"/>
    <w:rsid w:val="42093571"/>
    <w:rsid w:val="420C14FA"/>
    <w:rsid w:val="42127DF8"/>
    <w:rsid w:val="421337AA"/>
    <w:rsid w:val="4215147C"/>
    <w:rsid w:val="42170E07"/>
    <w:rsid w:val="42172389"/>
    <w:rsid w:val="421E27DA"/>
    <w:rsid w:val="421F6680"/>
    <w:rsid w:val="42202213"/>
    <w:rsid w:val="42223726"/>
    <w:rsid w:val="42263086"/>
    <w:rsid w:val="422C2684"/>
    <w:rsid w:val="422C658B"/>
    <w:rsid w:val="422D41D2"/>
    <w:rsid w:val="422F6DBE"/>
    <w:rsid w:val="42303CCF"/>
    <w:rsid w:val="42322331"/>
    <w:rsid w:val="4239049F"/>
    <w:rsid w:val="423925CF"/>
    <w:rsid w:val="423C1775"/>
    <w:rsid w:val="423D4354"/>
    <w:rsid w:val="423E7235"/>
    <w:rsid w:val="424046B5"/>
    <w:rsid w:val="42405392"/>
    <w:rsid w:val="42406AD5"/>
    <w:rsid w:val="42451180"/>
    <w:rsid w:val="42456A6B"/>
    <w:rsid w:val="42460704"/>
    <w:rsid w:val="424E57F4"/>
    <w:rsid w:val="42520DBF"/>
    <w:rsid w:val="4252450B"/>
    <w:rsid w:val="42535C72"/>
    <w:rsid w:val="425402B3"/>
    <w:rsid w:val="42543C96"/>
    <w:rsid w:val="425776C3"/>
    <w:rsid w:val="425D294B"/>
    <w:rsid w:val="425F5DDD"/>
    <w:rsid w:val="426276BA"/>
    <w:rsid w:val="42630ACF"/>
    <w:rsid w:val="426B13A4"/>
    <w:rsid w:val="42770046"/>
    <w:rsid w:val="427B705E"/>
    <w:rsid w:val="428007EC"/>
    <w:rsid w:val="42834824"/>
    <w:rsid w:val="42841B15"/>
    <w:rsid w:val="428563A8"/>
    <w:rsid w:val="42861FDE"/>
    <w:rsid w:val="428A50FD"/>
    <w:rsid w:val="428C3CF1"/>
    <w:rsid w:val="428D5F22"/>
    <w:rsid w:val="428E018D"/>
    <w:rsid w:val="428F3AF7"/>
    <w:rsid w:val="42900320"/>
    <w:rsid w:val="429156C0"/>
    <w:rsid w:val="42917D4F"/>
    <w:rsid w:val="42926C5E"/>
    <w:rsid w:val="429343FF"/>
    <w:rsid w:val="429673AD"/>
    <w:rsid w:val="42993E01"/>
    <w:rsid w:val="429A048A"/>
    <w:rsid w:val="429A75DD"/>
    <w:rsid w:val="42A1087B"/>
    <w:rsid w:val="42A27DA9"/>
    <w:rsid w:val="42A41C32"/>
    <w:rsid w:val="42A466E6"/>
    <w:rsid w:val="42AA172F"/>
    <w:rsid w:val="42AA5AB9"/>
    <w:rsid w:val="42AB6EE5"/>
    <w:rsid w:val="42B3551D"/>
    <w:rsid w:val="42B57F9D"/>
    <w:rsid w:val="42B83CD5"/>
    <w:rsid w:val="42BC3854"/>
    <w:rsid w:val="42BD0418"/>
    <w:rsid w:val="42BE387C"/>
    <w:rsid w:val="42BE4B2F"/>
    <w:rsid w:val="42BF5EF5"/>
    <w:rsid w:val="42C04668"/>
    <w:rsid w:val="42C060A4"/>
    <w:rsid w:val="42C07F97"/>
    <w:rsid w:val="42C137CB"/>
    <w:rsid w:val="42C3010E"/>
    <w:rsid w:val="42C34B33"/>
    <w:rsid w:val="42CA7A2C"/>
    <w:rsid w:val="42CD4A44"/>
    <w:rsid w:val="42CD6239"/>
    <w:rsid w:val="42CE0C28"/>
    <w:rsid w:val="42CE2C9A"/>
    <w:rsid w:val="42CF7BFB"/>
    <w:rsid w:val="42D05ABD"/>
    <w:rsid w:val="42D1795B"/>
    <w:rsid w:val="42D32E9E"/>
    <w:rsid w:val="42D85791"/>
    <w:rsid w:val="42D91BD1"/>
    <w:rsid w:val="42D94828"/>
    <w:rsid w:val="42DF08F2"/>
    <w:rsid w:val="42E204D8"/>
    <w:rsid w:val="42E56410"/>
    <w:rsid w:val="42E854B2"/>
    <w:rsid w:val="42ED2B9E"/>
    <w:rsid w:val="42F31403"/>
    <w:rsid w:val="42F318EF"/>
    <w:rsid w:val="42F750B7"/>
    <w:rsid w:val="42F940E2"/>
    <w:rsid w:val="42F96274"/>
    <w:rsid w:val="42F976D9"/>
    <w:rsid w:val="42FB2239"/>
    <w:rsid w:val="42FB57F4"/>
    <w:rsid w:val="42FC343C"/>
    <w:rsid w:val="43036CBD"/>
    <w:rsid w:val="4309438A"/>
    <w:rsid w:val="430A17A0"/>
    <w:rsid w:val="430A3BB6"/>
    <w:rsid w:val="430F34C0"/>
    <w:rsid w:val="430F69DF"/>
    <w:rsid w:val="43100C2B"/>
    <w:rsid w:val="43136E15"/>
    <w:rsid w:val="431561B7"/>
    <w:rsid w:val="43164ECD"/>
    <w:rsid w:val="43166C5E"/>
    <w:rsid w:val="43183137"/>
    <w:rsid w:val="431876CA"/>
    <w:rsid w:val="43197E02"/>
    <w:rsid w:val="431A56CC"/>
    <w:rsid w:val="431A5F94"/>
    <w:rsid w:val="432122B7"/>
    <w:rsid w:val="432272BE"/>
    <w:rsid w:val="4322752F"/>
    <w:rsid w:val="43250542"/>
    <w:rsid w:val="432951CE"/>
    <w:rsid w:val="432A319F"/>
    <w:rsid w:val="432A67B2"/>
    <w:rsid w:val="432F2AB5"/>
    <w:rsid w:val="432F7CCA"/>
    <w:rsid w:val="43337A65"/>
    <w:rsid w:val="43374133"/>
    <w:rsid w:val="43377026"/>
    <w:rsid w:val="433A450B"/>
    <w:rsid w:val="433A4BA1"/>
    <w:rsid w:val="433B7E7C"/>
    <w:rsid w:val="433F32B4"/>
    <w:rsid w:val="433F577A"/>
    <w:rsid w:val="43415825"/>
    <w:rsid w:val="43437730"/>
    <w:rsid w:val="434858E0"/>
    <w:rsid w:val="43491E60"/>
    <w:rsid w:val="434E1782"/>
    <w:rsid w:val="434E50DF"/>
    <w:rsid w:val="434F086F"/>
    <w:rsid w:val="434F7F06"/>
    <w:rsid w:val="435563AA"/>
    <w:rsid w:val="435743D7"/>
    <w:rsid w:val="43593065"/>
    <w:rsid w:val="435A6694"/>
    <w:rsid w:val="435D5D36"/>
    <w:rsid w:val="43602213"/>
    <w:rsid w:val="4362332C"/>
    <w:rsid w:val="43665A0F"/>
    <w:rsid w:val="43684F72"/>
    <w:rsid w:val="436C6005"/>
    <w:rsid w:val="436D349F"/>
    <w:rsid w:val="436E5B14"/>
    <w:rsid w:val="4372104C"/>
    <w:rsid w:val="43724514"/>
    <w:rsid w:val="43742F6A"/>
    <w:rsid w:val="43747D7E"/>
    <w:rsid w:val="437816F3"/>
    <w:rsid w:val="43797539"/>
    <w:rsid w:val="437C13EF"/>
    <w:rsid w:val="43811F42"/>
    <w:rsid w:val="438227AC"/>
    <w:rsid w:val="438A757E"/>
    <w:rsid w:val="438B7B04"/>
    <w:rsid w:val="438E6B14"/>
    <w:rsid w:val="438F7144"/>
    <w:rsid w:val="43907169"/>
    <w:rsid w:val="43911034"/>
    <w:rsid w:val="43917AB3"/>
    <w:rsid w:val="43926063"/>
    <w:rsid w:val="43940756"/>
    <w:rsid w:val="439570C7"/>
    <w:rsid w:val="4398527D"/>
    <w:rsid w:val="43990D1D"/>
    <w:rsid w:val="439D5C88"/>
    <w:rsid w:val="439F4E12"/>
    <w:rsid w:val="43A04248"/>
    <w:rsid w:val="43A11FAD"/>
    <w:rsid w:val="43A14868"/>
    <w:rsid w:val="43A25D11"/>
    <w:rsid w:val="43A3296A"/>
    <w:rsid w:val="43A82801"/>
    <w:rsid w:val="43A82A15"/>
    <w:rsid w:val="43AB0BF5"/>
    <w:rsid w:val="43AB4B8F"/>
    <w:rsid w:val="43AE450F"/>
    <w:rsid w:val="43B05270"/>
    <w:rsid w:val="43B073B7"/>
    <w:rsid w:val="43B214C8"/>
    <w:rsid w:val="43B6478B"/>
    <w:rsid w:val="43B653C4"/>
    <w:rsid w:val="43B70293"/>
    <w:rsid w:val="43B7338C"/>
    <w:rsid w:val="43B82648"/>
    <w:rsid w:val="43B868AE"/>
    <w:rsid w:val="43BA2619"/>
    <w:rsid w:val="43BA7326"/>
    <w:rsid w:val="43BB68A9"/>
    <w:rsid w:val="43BD1094"/>
    <w:rsid w:val="43C17EEE"/>
    <w:rsid w:val="43C265CC"/>
    <w:rsid w:val="43C60E55"/>
    <w:rsid w:val="43C673C7"/>
    <w:rsid w:val="43C76170"/>
    <w:rsid w:val="43C83288"/>
    <w:rsid w:val="43C93816"/>
    <w:rsid w:val="43CC1909"/>
    <w:rsid w:val="43CF5686"/>
    <w:rsid w:val="43D05E71"/>
    <w:rsid w:val="43D17462"/>
    <w:rsid w:val="43D62793"/>
    <w:rsid w:val="43D9615F"/>
    <w:rsid w:val="43DA53CA"/>
    <w:rsid w:val="43DC7407"/>
    <w:rsid w:val="43DD5384"/>
    <w:rsid w:val="43E039C4"/>
    <w:rsid w:val="43E36B47"/>
    <w:rsid w:val="43E36C98"/>
    <w:rsid w:val="43E817D5"/>
    <w:rsid w:val="43EB789A"/>
    <w:rsid w:val="43ED3514"/>
    <w:rsid w:val="43F165E1"/>
    <w:rsid w:val="43F16F14"/>
    <w:rsid w:val="43F3355B"/>
    <w:rsid w:val="43F33664"/>
    <w:rsid w:val="43FB5AF6"/>
    <w:rsid w:val="43FC5310"/>
    <w:rsid w:val="44022207"/>
    <w:rsid w:val="440238B3"/>
    <w:rsid w:val="44044034"/>
    <w:rsid w:val="440561CB"/>
    <w:rsid w:val="44083A0A"/>
    <w:rsid w:val="440D6C37"/>
    <w:rsid w:val="440F535F"/>
    <w:rsid w:val="441116CB"/>
    <w:rsid w:val="44131396"/>
    <w:rsid w:val="4413701F"/>
    <w:rsid w:val="441549AB"/>
    <w:rsid w:val="441A4B31"/>
    <w:rsid w:val="44210095"/>
    <w:rsid w:val="442148DF"/>
    <w:rsid w:val="4422078B"/>
    <w:rsid w:val="44220926"/>
    <w:rsid w:val="44245F2F"/>
    <w:rsid w:val="44264567"/>
    <w:rsid w:val="442B06FD"/>
    <w:rsid w:val="442C02C4"/>
    <w:rsid w:val="442C670D"/>
    <w:rsid w:val="44301690"/>
    <w:rsid w:val="44307921"/>
    <w:rsid w:val="443359FC"/>
    <w:rsid w:val="44343F11"/>
    <w:rsid w:val="44356D2C"/>
    <w:rsid w:val="44361043"/>
    <w:rsid w:val="443A1CA1"/>
    <w:rsid w:val="443D4443"/>
    <w:rsid w:val="443D7A5D"/>
    <w:rsid w:val="4445095B"/>
    <w:rsid w:val="444765F1"/>
    <w:rsid w:val="444770E4"/>
    <w:rsid w:val="44495795"/>
    <w:rsid w:val="444D0738"/>
    <w:rsid w:val="444D7148"/>
    <w:rsid w:val="44510B3A"/>
    <w:rsid w:val="4453594F"/>
    <w:rsid w:val="44555289"/>
    <w:rsid w:val="445710CB"/>
    <w:rsid w:val="4458772E"/>
    <w:rsid w:val="44596BDD"/>
    <w:rsid w:val="445E2E66"/>
    <w:rsid w:val="445E75DF"/>
    <w:rsid w:val="44652F82"/>
    <w:rsid w:val="44655F19"/>
    <w:rsid w:val="446C0054"/>
    <w:rsid w:val="446C5ECB"/>
    <w:rsid w:val="44707490"/>
    <w:rsid w:val="44720FF1"/>
    <w:rsid w:val="44725CBC"/>
    <w:rsid w:val="44742ADB"/>
    <w:rsid w:val="447601BD"/>
    <w:rsid w:val="44760741"/>
    <w:rsid w:val="44783973"/>
    <w:rsid w:val="44787251"/>
    <w:rsid w:val="447C4766"/>
    <w:rsid w:val="44827549"/>
    <w:rsid w:val="448710EC"/>
    <w:rsid w:val="4487586C"/>
    <w:rsid w:val="44891AF5"/>
    <w:rsid w:val="448B277B"/>
    <w:rsid w:val="44931B2D"/>
    <w:rsid w:val="449614D1"/>
    <w:rsid w:val="44971550"/>
    <w:rsid w:val="44981163"/>
    <w:rsid w:val="449B48CF"/>
    <w:rsid w:val="449C2640"/>
    <w:rsid w:val="449C67ED"/>
    <w:rsid w:val="449F20CF"/>
    <w:rsid w:val="44A41CD9"/>
    <w:rsid w:val="44A56D99"/>
    <w:rsid w:val="44A67815"/>
    <w:rsid w:val="44A777EE"/>
    <w:rsid w:val="44AE00BA"/>
    <w:rsid w:val="44AE0260"/>
    <w:rsid w:val="44B05BD7"/>
    <w:rsid w:val="44B36A4E"/>
    <w:rsid w:val="44B51E8E"/>
    <w:rsid w:val="44B7613A"/>
    <w:rsid w:val="44BB2A2F"/>
    <w:rsid w:val="44BB5F31"/>
    <w:rsid w:val="44BC3190"/>
    <w:rsid w:val="44BC605B"/>
    <w:rsid w:val="44BD472F"/>
    <w:rsid w:val="44BD7EDD"/>
    <w:rsid w:val="44BE6FA3"/>
    <w:rsid w:val="44C0406B"/>
    <w:rsid w:val="44C21086"/>
    <w:rsid w:val="44C24DB7"/>
    <w:rsid w:val="44C64109"/>
    <w:rsid w:val="44C65B8C"/>
    <w:rsid w:val="44C745EE"/>
    <w:rsid w:val="44CA5083"/>
    <w:rsid w:val="44CB1EC4"/>
    <w:rsid w:val="44CB606B"/>
    <w:rsid w:val="44CE3978"/>
    <w:rsid w:val="44D067CB"/>
    <w:rsid w:val="44D11C19"/>
    <w:rsid w:val="44D25871"/>
    <w:rsid w:val="44D47610"/>
    <w:rsid w:val="44D50829"/>
    <w:rsid w:val="44D90D92"/>
    <w:rsid w:val="44DA21B5"/>
    <w:rsid w:val="44DC373B"/>
    <w:rsid w:val="44DD44AD"/>
    <w:rsid w:val="44DF1E60"/>
    <w:rsid w:val="44E06C00"/>
    <w:rsid w:val="44E21D76"/>
    <w:rsid w:val="44E24D62"/>
    <w:rsid w:val="44E30B67"/>
    <w:rsid w:val="44E34575"/>
    <w:rsid w:val="44E3613B"/>
    <w:rsid w:val="44E538F8"/>
    <w:rsid w:val="44E5765E"/>
    <w:rsid w:val="44EC4694"/>
    <w:rsid w:val="44EC5E91"/>
    <w:rsid w:val="44ED06D1"/>
    <w:rsid w:val="44ED0FEE"/>
    <w:rsid w:val="44F142D7"/>
    <w:rsid w:val="44F15566"/>
    <w:rsid w:val="44F32B60"/>
    <w:rsid w:val="44F42B05"/>
    <w:rsid w:val="44F44EDC"/>
    <w:rsid w:val="44F45789"/>
    <w:rsid w:val="44F5056D"/>
    <w:rsid w:val="44F67621"/>
    <w:rsid w:val="44F67E46"/>
    <w:rsid w:val="44F72460"/>
    <w:rsid w:val="44F86EB4"/>
    <w:rsid w:val="44FE4FCB"/>
    <w:rsid w:val="44FF269B"/>
    <w:rsid w:val="45000041"/>
    <w:rsid w:val="4509606D"/>
    <w:rsid w:val="450C17B8"/>
    <w:rsid w:val="450D0C50"/>
    <w:rsid w:val="450E22AF"/>
    <w:rsid w:val="450E544C"/>
    <w:rsid w:val="450F2238"/>
    <w:rsid w:val="45172D26"/>
    <w:rsid w:val="451831F1"/>
    <w:rsid w:val="451B318C"/>
    <w:rsid w:val="451B56AB"/>
    <w:rsid w:val="4520518C"/>
    <w:rsid w:val="45215682"/>
    <w:rsid w:val="45224379"/>
    <w:rsid w:val="452245EC"/>
    <w:rsid w:val="45245035"/>
    <w:rsid w:val="4525305F"/>
    <w:rsid w:val="45263E6F"/>
    <w:rsid w:val="4528176F"/>
    <w:rsid w:val="4528512F"/>
    <w:rsid w:val="452D2611"/>
    <w:rsid w:val="452D553F"/>
    <w:rsid w:val="452E1C7B"/>
    <w:rsid w:val="45317536"/>
    <w:rsid w:val="45321E5D"/>
    <w:rsid w:val="45340C06"/>
    <w:rsid w:val="45345BFE"/>
    <w:rsid w:val="45355B07"/>
    <w:rsid w:val="453722F5"/>
    <w:rsid w:val="45377E31"/>
    <w:rsid w:val="453B413F"/>
    <w:rsid w:val="453B5283"/>
    <w:rsid w:val="453C1293"/>
    <w:rsid w:val="453D4578"/>
    <w:rsid w:val="453D6F07"/>
    <w:rsid w:val="453F51AD"/>
    <w:rsid w:val="45416B09"/>
    <w:rsid w:val="45484423"/>
    <w:rsid w:val="4549590C"/>
    <w:rsid w:val="454A434C"/>
    <w:rsid w:val="454B6E65"/>
    <w:rsid w:val="454D1C96"/>
    <w:rsid w:val="454E0D0B"/>
    <w:rsid w:val="45507967"/>
    <w:rsid w:val="455278F5"/>
    <w:rsid w:val="455B383B"/>
    <w:rsid w:val="455C5415"/>
    <w:rsid w:val="456124E6"/>
    <w:rsid w:val="45634690"/>
    <w:rsid w:val="456365B4"/>
    <w:rsid w:val="45642245"/>
    <w:rsid w:val="4564761E"/>
    <w:rsid w:val="45650C97"/>
    <w:rsid w:val="45660F96"/>
    <w:rsid w:val="45680CCA"/>
    <w:rsid w:val="456812DB"/>
    <w:rsid w:val="456D4C0A"/>
    <w:rsid w:val="456E0077"/>
    <w:rsid w:val="456E0C7F"/>
    <w:rsid w:val="45707A4F"/>
    <w:rsid w:val="45741B50"/>
    <w:rsid w:val="45746112"/>
    <w:rsid w:val="457517A2"/>
    <w:rsid w:val="45776ED2"/>
    <w:rsid w:val="457A70F3"/>
    <w:rsid w:val="457A790D"/>
    <w:rsid w:val="457E7DCA"/>
    <w:rsid w:val="45822944"/>
    <w:rsid w:val="45833B0E"/>
    <w:rsid w:val="458A1A8D"/>
    <w:rsid w:val="458D1F42"/>
    <w:rsid w:val="458E37FB"/>
    <w:rsid w:val="458F58B6"/>
    <w:rsid w:val="458F7FEB"/>
    <w:rsid w:val="45912484"/>
    <w:rsid w:val="459B2F61"/>
    <w:rsid w:val="459C106F"/>
    <w:rsid w:val="459C72C1"/>
    <w:rsid w:val="459D1A6A"/>
    <w:rsid w:val="459D614A"/>
    <w:rsid w:val="45A050C2"/>
    <w:rsid w:val="45A26B43"/>
    <w:rsid w:val="45A32671"/>
    <w:rsid w:val="45A3269E"/>
    <w:rsid w:val="45A35E3B"/>
    <w:rsid w:val="45A6739B"/>
    <w:rsid w:val="45A92439"/>
    <w:rsid w:val="45B13662"/>
    <w:rsid w:val="45B24F7E"/>
    <w:rsid w:val="45B76B11"/>
    <w:rsid w:val="45B94513"/>
    <w:rsid w:val="45B97AF7"/>
    <w:rsid w:val="45BA1AAD"/>
    <w:rsid w:val="45BA391E"/>
    <w:rsid w:val="45BB3C4A"/>
    <w:rsid w:val="45BD47A9"/>
    <w:rsid w:val="45C94E07"/>
    <w:rsid w:val="45CF3A05"/>
    <w:rsid w:val="45D02B8F"/>
    <w:rsid w:val="45D22984"/>
    <w:rsid w:val="45D34BFF"/>
    <w:rsid w:val="45D667FE"/>
    <w:rsid w:val="45D7246C"/>
    <w:rsid w:val="45D829F7"/>
    <w:rsid w:val="45DD0844"/>
    <w:rsid w:val="45E02B3F"/>
    <w:rsid w:val="45E03258"/>
    <w:rsid w:val="45E8665C"/>
    <w:rsid w:val="45EA6071"/>
    <w:rsid w:val="45EB61E1"/>
    <w:rsid w:val="45EB7A59"/>
    <w:rsid w:val="45EF6FA0"/>
    <w:rsid w:val="45F14296"/>
    <w:rsid w:val="45F232E3"/>
    <w:rsid w:val="45F3055E"/>
    <w:rsid w:val="45F65ABF"/>
    <w:rsid w:val="45F81BA7"/>
    <w:rsid w:val="45F90A01"/>
    <w:rsid w:val="45FC21F1"/>
    <w:rsid w:val="460167B1"/>
    <w:rsid w:val="46045461"/>
    <w:rsid w:val="46062DAD"/>
    <w:rsid w:val="46066730"/>
    <w:rsid w:val="460B77AA"/>
    <w:rsid w:val="460C5915"/>
    <w:rsid w:val="460E4204"/>
    <w:rsid w:val="460E78E4"/>
    <w:rsid w:val="460F1063"/>
    <w:rsid w:val="46106ADD"/>
    <w:rsid w:val="46146D59"/>
    <w:rsid w:val="4615270B"/>
    <w:rsid w:val="46154DBB"/>
    <w:rsid w:val="46190FB4"/>
    <w:rsid w:val="461D6D56"/>
    <w:rsid w:val="461E23DB"/>
    <w:rsid w:val="46232D80"/>
    <w:rsid w:val="46243414"/>
    <w:rsid w:val="46260688"/>
    <w:rsid w:val="46267F7D"/>
    <w:rsid w:val="4628317A"/>
    <w:rsid w:val="46295ADB"/>
    <w:rsid w:val="462A0306"/>
    <w:rsid w:val="462A6F26"/>
    <w:rsid w:val="462B4F0F"/>
    <w:rsid w:val="462B7FD6"/>
    <w:rsid w:val="462C1E6D"/>
    <w:rsid w:val="462E2E3F"/>
    <w:rsid w:val="462E63BE"/>
    <w:rsid w:val="462F1099"/>
    <w:rsid w:val="462F17C2"/>
    <w:rsid w:val="4630638F"/>
    <w:rsid w:val="463133FD"/>
    <w:rsid w:val="4634356E"/>
    <w:rsid w:val="46361313"/>
    <w:rsid w:val="46382119"/>
    <w:rsid w:val="46384181"/>
    <w:rsid w:val="463C5657"/>
    <w:rsid w:val="463F0D36"/>
    <w:rsid w:val="46420C79"/>
    <w:rsid w:val="46451BBF"/>
    <w:rsid w:val="464C7383"/>
    <w:rsid w:val="464D3520"/>
    <w:rsid w:val="464E281C"/>
    <w:rsid w:val="464E3356"/>
    <w:rsid w:val="465E38EE"/>
    <w:rsid w:val="466341FE"/>
    <w:rsid w:val="4665129A"/>
    <w:rsid w:val="46677B5A"/>
    <w:rsid w:val="46751BB7"/>
    <w:rsid w:val="467533C3"/>
    <w:rsid w:val="467E62FE"/>
    <w:rsid w:val="46811661"/>
    <w:rsid w:val="46877609"/>
    <w:rsid w:val="46883DE6"/>
    <w:rsid w:val="46884BC7"/>
    <w:rsid w:val="468A4448"/>
    <w:rsid w:val="468C047B"/>
    <w:rsid w:val="46912E9C"/>
    <w:rsid w:val="46925933"/>
    <w:rsid w:val="46933A87"/>
    <w:rsid w:val="46936D20"/>
    <w:rsid w:val="46961596"/>
    <w:rsid w:val="46984130"/>
    <w:rsid w:val="469E5B10"/>
    <w:rsid w:val="46A077FC"/>
    <w:rsid w:val="46A77DE5"/>
    <w:rsid w:val="46A86349"/>
    <w:rsid w:val="46AA3787"/>
    <w:rsid w:val="46AA6112"/>
    <w:rsid w:val="46AC1794"/>
    <w:rsid w:val="46AD056C"/>
    <w:rsid w:val="46B31DF9"/>
    <w:rsid w:val="46BB6EE9"/>
    <w:rsid w:val="46BE5777"/>
    <w:rsid w:val="46BE5988"/>
    <w:rsid w:val="46C36F3E"/>
    <w:rsid w:val="46CA06AA"/>
    <w:rsid w:val="46CB76D3"/>
    <w:rsid w:val="46CC7D23"/>
    <w:rsid w:val="46D24BC2"/>
    <w:rsid w:val="46DA2DE8"/>
    <w:rsid w:val="46DD5320"/>
    <w:rsid w:val="46E122A6"/>
    <w:rsid w:val="46EA4817"/>
    <w:rsid w:val="46EC5506"/>
    <w:rsid w:val="46F13B0D"/>
    <w:rsid w:val="46F232E8"/>
    <w:rsid w:val="46F54B40"/>
    <w:rsid w:val="46F5595D"/>
    <w:rsid w:val="46F71142"/>
    <w:rsid w:val="46F84EF7"/>
    <w:rsid w:val="46F934BE"/>
    <w:rsid w:val="46FA23DB"/>
    <w:rsid w:val="46FA5584"/>
    <w:rsid w:val="46FB644C"/>
    <w:rsid w:val="46FC7960"/>
    <w:rsid w:val="47027BCD"/>
    <w:rsid w:val="47056B3B"/>
    <w:rsid w:val="47067634"/>
    <w:rsid w:val="470B2657"/>
    <w:rsid w:val="470B5F3F"/>
    <w:rsid w:val="470B7BED"/>
    <w:rsid w:val="470C0846"/>
    <w:rsid w:val="470D3012"/>
    <w:rsid w:val="471141EF"/>
    <w:rsid w:val="47126552"/>
    <w:rsid w:val="471276BB"/>
    <w:rsid w:val="471C5220"/>
    <w:rsid w:val="471D5E07"/>
    <w:rsid w:val="47200F21"/>
    <w:rsid w:val="47241D13"/>
    <w:rsid w:val="47250BED"/>
    <w:rsid w:val="472625E3"/>
    <w:rsid w:val="4729260E"/>
    <w:rsid w:val="472A6FA1"/>
    <w:rsid w:val="472B02C4"/>
    <w:rsid w:val="47310D29"/>
    <w:rsid w:val="473339E9"/>
    <w:rsid w:val="47351B4F"/>
    <w:rsid w:val="4736006F"/>
    <w:rsid w:val="47370DA7"/>
    <w:rsid w:val="473750E1"/>
    <w:rsid w:val="47384686"/>
    <w:rsid w:val="47384BC2"/>
    <w:rsid w:val="47390906"/>
    <w:rsid w:val="473C3B8B"/>
    <w:rsid w:val="473D00D4"/>
    <w:rsid w:val="473D049A"/>
    <w:rsid w:val="47451CBB"/>
    <w:rsid w:val="4747736D"/>
    <w:rsid w:val="474876A5"/>
    <w:rsid w:val="474902EE"/>
    <w:rsid w:val="47493D9D"/>
    <w:rsid w:val="474C3265"/>
    <w:rsid w:val="474D33EE"/>
    <w:rsid w:val="474D590A"/>
    <w:rsid w:val="474F6C3B"/>
    <w:rsid w:val="47531B6B"/>
    <w:rsid w:val="47565B22"/>
    <w:rsid w:val="47597D43"/>
    <w:rsid w:val="476179B4"/>
    <w:rsid w:val="476405E5"/>
    <w:rsid w:val="47642769"/>
    <w:rsid w:val="47653721"/>
    <w:rsid w:val="476B3452"/>
    <w:rsid w:val="47721AC0"/>
    <w:rsid w:val="47723D72"/>
    <w:rsid w:val="47751BB6"/>
    <w:rsid w:val="477B3914"/>
    <w:rsid w:val="477B53E2"/>
    <w:rsid w:val="477F7852"/>
    <w:rsid w:val="477F7EB2"/>
    <w:rsid w:val="478016B3"/>
    <w:rsid w:val="47810055"/>
    <w:rsid w:val="47845779"/>
    <w:rsid w:val="47871645"/>
    <w:rsid w:val="47893D5B"/>
    <w:rsid w:val="478B2460"/>
    <w:rsid w:val="478E7DAD"/>
    <w:rsid w:val="478F453C"/>
    <w:rsid w:val="47905DB9"/>
    <w:rsid w:val="47915980"/>
    <w:rsid w:val="47920DB7"/>
    <w:rsid w:val="47955272"/>
    <w:rsid w:val="47963BCA"/>
    <w:rsid w:val="47971833"/>
    <w:rsid w:val="47984A61"/>
    <w:rsid w:val="479A4DD3"/>
    <w:rsid w:val="47A05AE1"/>
    <w:rsid w:val="47A32628"/>
    <w:rsid w:val="47A458A3"/>
    <w:rsid w:val="47A478C5"/>
    <w:rsid w:val="47A578AA"/>
    <w:rsid w:val="47A67312"/>
    <w:rsid w:val="47A734B7"/>
    <w:rsid w:val="47AA1A91"/>
    <w:rsid w:val="47AB409A"/>
    <w:rsid w:val="47B333C6"/>
    <w:rsid w:val="47BD70E3"/>
    <w:rsid w:val="47BE77BB"/>
    <w:rsid w:val="47C01AF4"/>
    <w:rsid w:val="47C059FE"/>
    <w:rsid w:val="47C5385C"/>
    <w:rsid w:val="47C85EE5"/>
    <w:rsid w:val="47CB6506"/>
    <w:rsid w:val="47CD4FF4"/>
    <w:rsid w:val="47D3028A"/>
    <w:rsid w:val="47D35D02"/>
    <w:rsid w:val="47D43518"/>
    <w:rsid w:val="47D63FB2"/>
    <w:rsid w:val="47DB46E8"/>
    <w:rsid w:val="47DC4464"/>
    <w:rsid w:val="47DE00E1"/>
    <w:rsid w:val="47DE7C9C"/>
    <w:rsid w:val="47DF2DF6"/>
    <w:rsid w:val="47E05448"/>
    <w:rsid w:val="47E96C61"/>
    <w:rsid w:val="47EA3390"/>
    <w:rsid w:val="47EB3BAE"/>
    <w:rsid w:val="47ED4E9C"/>
    <w:rsid w:val="47ED63B7"/>
    <w:rsid w:val="47EE60CC"/>
    <w:rsid w:val="47F04BF1"/>
    <w:rsid w:val="47F75477"/>
    <w:rsid w:val="47F96A15"/>
    <w:rsid w:val="47FC3E2D"/>
    <w:rsid w:val="47FC56EB"/>
    <w:rsid w:val="47FE10BC"/>
    <w:rsid w:val="47FF58E7"/>
    <w:rsid w:val="47FF6114"/>
    <w:rsid w:val="48007404"/>
    <w:rsid w:val="48036692"/>
    <w:rsid w:val="48073F02"/>
    <w:rsid w:val="4808767F"/>
    <w:rsid w:val="480948F4"/>
    <w:rsid w:val="480A3625"/>
    <w:rsid w:val="480D5E7E"/>
    <w:rsid w:val="48110FF4"/>
    <w:rsid w:val="48117E23"/>
    <w:rsid w:val="48143F1E"/>
    <w:rsid w:val="48176820"/>
    <w:rsid w:val="48191E83"/>
    <w:rsid w:val="481B0588"/>
    <w:rsid w:val="48202871"/>
    <w:rsid w:val="48223801"/>
    <w:rsid w:val="48236315"/>
    <w:rsid w:val="4825702C"/>
    <w:rsid w:val="4828083F"/>
    <w:rsid w:val="482902C5"/>
    <w:rsid w:val="482A7346"/>
    <w:rsid w:val="482C4519"/>
    <w:rsid w:val="482C72A4"/>
    <w:rsid w:val="48327EEE"/>
    <w:rsid w:val="48337897"/>
    <w:rsid w:val="48342EA4"/>
    <w:rsid w:val="48362781"/>
    <w:rsid w:val="48371B19"/>
    <w:rsid w:val="48391881"/>
    <w:rsid w:val="483A69A7"/>
    <w:rsid w:val="483C4E02"/>
    <w:rsid w:val="48401877"/>
    <w:rsid w:val="484066F4"/>
    <w:rsid w:val="48427463"/>
    <w:rsid w:val="484313E7"/>
    <w:rsid w:val="4848304E"/>
    <w:rsid w:val="4848389E"/>
    <w:rsid w:val="48483E3A"/>
    <w:rsid w:val="484B492E"/>
    <w:rsid w:val="485023BD"/>
    <w:rsid w:val="48510B7A"/>
    <w:rsid w:val="48524716"/>
    <w:rsid w:val="48586E76"/>
    <w:rsid w:val="48587D70"/>
    <w:rsid w:val="485E1E34"/>
    <w:rsid w:val="485F38AD"/>
    <w:rsid w:val="486063CF"/>
    <w:rsid w:val="4861237B"/>
    <w:rsid w:val="486512CA"/>
    <w:rsid w:val="486E42EB"/>
    <w:rsid w:val="487001F8"/>
    <w:rsid w:val="48705CC5"/>
    <w:rsid w:val="487256F5"/>
    <w:rsid w:val="48733DDA"/>
    <w:rsid w:val="48763243"/>
    <w:rsid w:val="487A15D8"/>
    <w:rsid w:val="487A59BC"/>
    <w:rsid w:val="487F12C9"/>
    <w:rsid w:val="4881216B"/>
    <w:rsid w:val="48812CE8"/>
    <w:rsid w:val="488174E8"/>
    <w:rsid w:val="48855800"/>
    <w:rsid w:val="48872E29"/>
    <w:rsid w:val="488834CE"/>
    <w:rsid w:val="488A39CD"/>
    <w:rsid w:val="488B2FBA"/>
    <w:rsid w:val="488E01E5"/>
    <w:rsid w:val="488E268B"/>
    <w:rsid w:val="488E35D8"/>
    <w:rsid w:val="48915C5B"/>
    <w:rsid w:val="48935A0A"/>
    <w:rsid w:val="489A70EF"/>
    <w:rsid w:val="489E2A3D"/>
    <w:rsid w:val="489E69B5"/>
    <w:rsid w:val="48A049D2"/>
    <w:rsid w:val="48A156CB"/>
    <w:rsid w:val="48A44E70"/>
    <w:rsid w:val="48A65E0C"/>
    <w:rsid w:val="48A81A70"/>
    <w:rsid w:val="48A979D3"/>
    <w:rsid w:val="48AC5F6A"/>
    <w:rsid w:val="48B04862"/>
    <w:rsid w:val="48B30380"/>
    <w:rsid w:val="48B524E7"/>
    <w:rsid w:val="48B66ABF"/>
    <w:rsid w:val="48B80110"/>
    <w:rsid w:val="48B86473"/>
    <w:rsid w:val="48B91535"/>
    <w:rsid w:val="48C2228F"/>
    <w:rsid w:val="48C25EDA"/>
    <w:rsid w:val="48C27299"/>
    <w:rsid w:val="48C64FC5"/>
    <w:rsid w:val="48C71E69"/>
    <w:rsid w:val="48C85551"/>
    <w:rsid w:val="48CD1FC1"/>
    <w:rsid w:val="48CD3AD3"/>
    <w:rsid w:val="48CE64C7"/>
    <w:rsid w:val="48CF1FA5"/>
    <w:rsid w:val="48D0042E"/>
    <w:rsid w:val="48D10D85"/>
    <w:rsid w:val="48D21366"/>
    <w:rsid w:val="48D41CED"/>
    <w:rsid w:val="48D549D2"/>
    <w:rsid w:val="48D64574"/>
    <w:rsid w:val="48D77225"/>
    <w:rsid w:val="48D80D3A"/>
    <w:rsid w:val="48DD4BCA"/>
    <w:rsid w:val="48E057C4"/>
    <w:rsid w:val="48E50327"/>
    <w:rsid w:val="48E6332B"/>
    <w:rsid w:val="48E85B5E"/>
    <w:rsid w:val="48E91768"/>
    <w:rsid w:val="48EF6566"/>
    <w:rsid w:val="48F270D5"/>
    <w:rsid w:val="48F3711C"/>
    <w:rsid w:val="48F529F1"/>
    <w:rsid w:val="48F84F2D"/>
    <w:rsid w:val="48F87B03"/>
    <w:rsid w:val="48FB62D2"/>
    <w:rsid w:val="48FC723F"/>
    <w:rsid w:val="48FD0E1C"/>
    <w:rsid w:val="48FE2AD4"/>
    <w:rsid w:val="48FE4D05"/>
    <w:rsid w:val="48FF12B7"/>
    <w:rsid w:val="490237A7"/>
    <w:rsid w:val="49031199"/>
    <w:rsid w:val="49096650"/>
    <w:rsid w:val="49097855"/>
    <w:rsid w:val="490A065A"/>
    <w:rsid w:val="490F0F18"/>
    <w:rsid w:val="4914107A"/>
    <w:rsid w:val="49167F14"/>
    <w:rsid w:val="49176127"/>
    <w:rsid w:val="491914A3"/>
    <w:rsid w:val="491C05AB"/>
    <w:rsid w:val="491C556C"/>
    <w:rsid w:val="491C6A3C"/>
    <w:rsid w:val="491D0B4C"/>
    <w:rsid w:val="491F2614"/>
    <w:rsid w:val="492133E4"/>
    <w:rsid w:val="49257C33"/>
    <w:rsid w:val="49277415"/>
    <w:rsid w:val="492B0D70"/>
    <w:rsid w:val="492E5DA6"/>
    <w:rsid w:val="49312044"/>
    <w:rsid w:val="4931586F"/>
    <w:rsid w:val="49355BF7"/>
    <w:rsid w:val="49381995"/>
    <w:rsid w:val="493A0170"/>
    <w:rsid w:val="493D5E94"/>
    <w:rsid w:val="493E6CEB"/>
    <w:rsid w:val="493E6DC9"/>
    <w:rsid w:val="49404BD4"/>
    <w:rsid w:val="49427F5D"/>
    <w:rsid w:val="49483476"/>
    <w:rsid w:val="494B2656"/>
    <w:rsid w:val="494B3CD8"/>
    <w:rsid w:val="494C01F4"/>
    <w:rsid w:val="494C4E94"/>
    <w:rsid w:val="494D2750"/>
    <w:rsid w:val="494F3497"/>
    <w:rsid w:val="49500669"/>
    <w:rsid w:val="49505493"/>
    <w:rsid w:val="4951486D"/>
    <w:rsid w:val="495262AC"/>
    <w:rsid w:val="4956502A"/>
    <w:rsid w:val="49574666"/>
    <w:rsid w:val="495A34DB"/>
    <w:rsid w:val="495A3E4E"/>
    <w:rsid w:val="495B1C8F"/>
    <w:rsid w:val="495C67E8"/>
    <w:rsid w:val="495D254A"/>
    <w:rsid w:val="495D5470"/>
    <w:rsid w:val="495E490C"/>
    <w:rsid w:val="495E502D"/>
    <w:rsid w:val="49690DE2"/>
    <w:rsid w:val="49692000"/>
    <w:rsid w:val="496A215C"/>
    <w:rsid w:val="496B653F"/>
    <w:rsid w:val="496E1A00"/>
    <w:rsid w:val="49730F05"/>
    <w:rsid w:val="497A623A"/>
    <w:rsid w:val="49800F10"/>
    <w:rsid w:val="49805217"/>
    <w:rsid w:val="49805C86"/>
    <w:rsid w:val="498351D6"/>
    <w:rsid w:val="498C39CD"/>
    <w:rsid w:val="498C66D0"/>
    <w:rsid w:val="498D560C"/>
    <w:rsid w:val="498F2561"/>
    <w:rsid w:val="499142DC"/>
    <w:rsid w:val="49915505"/>
    <w:rsid w:val="49935788"/>
    <w:rsid w:val="499446C9"/>
    <w:rsid w:val="49965B4B"/>
    <w:rsid w:val="49980D85"/>
    <w:rsid w:val="499B4A80"/>
    <w:rsid w:val="499E2897"/>
    <w:rsid w:val="49A309BE"/>
    <w:rsid w:val="49A5111F"/>
    <w:rsid w:val="49A81CBE"/>
    <w:rsid w:val="49AA15BD"/>
    <w:rsid w:val="49AB6250"/>
    <w:rsid w:val="49AD6557"/>
    <w:rsid w:val="49AE79FE"/>
    <w:rsid w:val="49B2280E"/>
    <w:rsid w:val="49B230FE"/>
    <w:rsid w:val="49B24660"/>
    <w:rsid w:val="49B4286D"/>
    <w:rsid w:val="49B6304A"/>
    <w:rsid w:val="49B81B1E"/>
    <w:rsid w:val="49B90A3D"/>
    <w:rsid w:val="49BE6D1D"/>
    <w:rsid w:val="49C27CD1"/>
    <w:rsid w:val="49C37814"/>
    <w:rsid w:val="49C45C77"/>
    <w:rsid w:val="49CA4498"/>
    <w:rsid w:val="49CA68C8"/>
    <w:rsid w:val="49CC5A18"/>
    <w:rsid w:val="49CE6EC2"/>
    <w:rsid w:val="49CF21D8"/>
    <w:rsid w:val="49CF48D6"/>
    <w:rsid w:val="49D1259A"/>
    <w:rsid w:val="49D5458D"/>
    <w:rsid w:val="49D7489E"/>
    <w:rsid w:val="49D77F33"/>
    <w:rsid w:val="49D8286D"/>
    <w:rsid w:val="49D905C9"/>
    <w:rsid w:val="49D9573D"/>
    <w:rsid w:val="49DB1058"/>
    <w:rsid w:val="49DF2622"/>
    <w:rsid w:val="49E052A6"/>
    <w:rsid w:val="49E300E2"/>
    <w:rsid w:val="49E301B4"/>
    <w:rsid w:val="49E323EC"/>
    <w:rsid w:val="49E87EF4"/>
    <w:rsid w:val="49EF2D41"/>
    <w:rsid w:val="49F47569"/>
    <w:rsid w:val="49F57962"/>
    <w:rsid w:val="49F677A4"/>
    <w:rsid w:val="49F8152E"/>
    <w:rsid w:val="49F90986"/>
    <w:rsid w:val="49FB4DE9"/>
    <w:rsid w:val="49FC2D9B"/>
    <w:rsid w:val="49FF0DB3"/>
    <w:rsid w:val="4A032762"/>
    <w:rsid w:val="4A035804"/>
    <w:rsid w:val="4A04553B"/>
    <w:rsid w:val="4A063DBD"/>
    <w:rsid w:val="4A0B0E53"/>
    <w:rsid w:val="4A0D7425"/>
    <w:rsid w:val="4A1002FB"/>
    <w:rsid w:val="4A171542"/>
    <w:rsid w:val="4A17456C"/>
    <w:rsid w:val="4A1878EA"/>
    <w:rsid w:val="4A232948"/>
    <w:rsid w:val="4A2369DA"/>
    <w:rsid w:val="4A243F10"/>
    <w:rsid w:val="4A262333"/>
    <w:rsid w:val="4A27103A"/>
    <w:rsid w:val="4A290FDA"/>
    <w:rsid w:val="4A2B30D2"/>
    <w:rsid w:val="4A3159DE"/>
    <w:rsid w:val="4A3375B1"/>
    <w:rsid w:val="4A363603"/>
    <w:rsid w:val="4A367FDF"/>
    <w:rsid w:val="4A3D4C12"/>
    <w:rsid w:val="4A3F0D13"/>
    <w:rsid w:val="4A403559"/>
    <w:rsid w:val="4A410448"/>
    <w:rsid w:val="4A433948"/>
    <w:rsid w:val="4A4354D3"/>
    <w:rsid w:val="4A4537EB"/>
    <w:rsid w:val="4A45509E"/>
    <w:rsid w:val="4A467FB1"/>
    <w:rsid w:val="4A4908A9"/>
    <w:rsid w:val="4A4A467F"/>
    <w:rsid w:val="4A4A572C"/>
    <w:rsid w:val="4A4B51D4"/>
    <w:rsid w:val="4A4B7F39"/>
    <w:rsid w:val="4A4E162C"/>
    <w:rsid w:val="4A4E1E47"/>
    <w:rsid w:val="4A4F0922"/>
    <w:rsid w:val="4A4F1C21"/>
    <w:rsid w:val="4A51518E"/>
    <w:rsid w:val="4A546FAB"/>
    <w:rsid w:val="4A5643B8"/>
    <w:rsid w:val="4A5707DA"/>
    <w:rsid w:val="4A5A399F"/>
    <w:rsid w:val="4A5C0042"/>
    <w:rsid w:val="4A5C2657"/>
    <w:rsid w:val="4A5C2C16"/>
    <w:rsid w:val="4A5E0667"/>
    <w:rsid w:val="4A5E1016"/>
    <w:rsid w:val="4A5E49CB"/>
    <w:rsid w:val="4A5F4D43"/>
    <w:rsid w:val="4A602BB2"/>
    <w:rsid w:val="4A625270"/>
    <w:rsid w:val="4A6256B2"/>
    <w:rsid w:val="4A64141C"/>
    <w:rsid w:val="4A670FE8"/>
    <w:rsid w:val="4A6D57EC"/>
    <w:rsid w:val="4A6E1099"/>
    <w:rsid w:val="4A70221A"/>
    <w:rsid w:val="4A723D2D"/>
    <w:rsid w:val="4A732761"/>
    <w:rsid w:val="4A7416D5"/>
    <w:rsid w:val="4A7A43F1"/>
    <w:rsid w:val="4A7A66E9"/>
    <w:rsid w:val="4A800B23"/>
    <w:rsid w:val="4A816415"/>
    <w:rsid w:val="4A82031B"/>
    <w:rsid w:val="4A883813"/>
    <w:rsid w:val="4A8A2D0B"/>
    <w:rsid w:val="4A8A71AB"/>
    <w:rsid w:val="4A8F00A0"/>
    <w:rsid w:val="4A8F3974"/>
    <w:rsid w:val="4A8F6B6B"/>
    <w:rsid w:val="4A903FEB"/>
    <w:rsid w:val="4A95703A"/>
    <w:rsid w:val="4A9A072C"/>
    <w:rsid w:val="4A9D5EA8"/>
    <w:rsid w:val="4AA3561D"/>
    <w:rsid w:val="4AA45D62"/>
    <w:rsid w:val="4AA64722"/>
    <w:rsid w:val="4AAF7ADC"/>
    <w:rsid w:val="4AAF7F66"/>
    <w:rsid w:val="4AB23FD6"/>
    <w:rsid w:val="4AB80B3B"/>
    <w:rsid w:val="4ABE0C1E"/>
    <w:rsid w:val="4ABF0D9E"/>
    <w:rsid w:val="4AC07C19"/>
    <w:rsid w:val="4AC36C40"/>
    <w:rsid w:val="4AC744A0"/>
    <w:rsid w:val="4AC91816"/>
    <w:rsid w:val="4ACF2C8F"/>
    <w:rsid w:val="4AD142A0"/>
    <w:rsid w:val="4AD23218"/>
    <w:rsid w:val="4AD3452C"/>
    <w:rsid w:val="4AD362F2"/>
    <w:rsid w:val="4AD476B2"/>
    <w:rsid w:val="4AD63269"/>
    <w:rsid w:val="4ADB655D"/>
    <w:rsid w:val="4ADB6709"/>
    <w:rsid w:val="4ADF6ABC"/>
    <w:rsid w:val="4AE06881"/>
    <w:rsid w:val="4AE43403"/>
    <w:rsid w:val="4AE456F6"/>
    <w:rsid w:val="4AE62322"/>
    <w:rsid w:val="4AE703EE"/>
    <w:rsid w:val="4AE75A23"/>
    <w:rsid w:val="4AE92CF7"/>
    <w:rsid w:val="4AEB2A0E"/>
    <w:rsid w:val="4AEE4C9C"/>
    <w:rsid w:val="4AF44028"/>
    <w:rsid w:val="4AF61428"/>
    <w:rsid w:val="4AF813AD"/>
    <w:rsid w:val="4AF8345C"/>
    <w:rsid w:val="4AF90EC9"/>
    <w:rsid w:val="4AFB6920"/>
    <w:rsid w:val="4AFB72C2"/>
    <w:rsid w:val="4AFE3E10"/>
    <w:rsid w:val="4B0244CB"/>
    <w:rsid w:val="4B032E74"/>
    <w:rsid w:val="4B045408"/>
    <w:rsid w:val="4B0563C6"/>
    <w:rsid w:val="4B06003C"/>
    <w:rsid w:val="4B066F9D"/>
    <w:rsid w:val="4B0F3D3D"/>
    <w:rsid w:val="4B0F7CD7"/>
    <w:rsid w:val="4B113A8F"/>
    <w:rsid w:val="4B1418AE"/>
    <w:rsid w:val="4B147206"/>
    <w:rsid w:val="4B1E1506"/>
    <w:rsid w:val="4B1F76D1"/>
    <w:rsid w:val="4B242353"/>
    <w:rsid w:val="4B2426DB"/>
    <w:rsid w:val="4B250890"/>
    <w:rsid w:val="4B251615"/>
    <w:rsid w:val="4B294811"/>
    <w:rsid w:val="4B297814"/>
    <w:rsid w:val="4B2C745B"/>
    <w:rsid w:val="4B2D3468"/>
    <w:rsid w:val="4B315589"/>
    <w:rsid w:val="4B346C62"/>
    <w:rsid w:val="4B347A47"/>
    <w:rsid w:val="4B3A5739"/>
    <w:rsid w:val="4B3F69E1"/>
    <w:rsid w:val="4B3F7A01"/>
    <w:rsid w:val="4B4001CD"/>
    <w:rsid w:val="4B402ABB"/>
    <w:rsid w:val="4B404515"/>
    <w:rsid w:val="4B41425D"/>
    <w:rsid w:val="4B4142A3"/>
    <w:rsid w:val="4B4737C0"/>
    <w:rsid w:val="4B49709A"/>
    <w:rsid w:val="4B51462E"/>
    <w:rsid w:val="4B56074B"/>
    <w:rsid w:val="4B572B02"/>
    <w:rsid w:val="4B5B431F"/>
    <w:rsid w:val="4B5C0801"/>
    <w:rsid w:val="4B5D0914"/>
    <w:rsid w:val="4B5E091F"/>
    <w:rsid w:val="4B5E6271"/>
    <w:rsid w:val="4B5F6393"/>
    <w:rsid w:val="4B625C93"/>
    <w:rsid w:val="4B656450"/>
    <w:rsid w:val="4B6678D5"/>
    <w:rsid w:val="4B683797"/>
    <w:rsid w:val="4B6B7784"/>
    <w:rsid w:val="4B6D084A"/>
    <w:rsid w:val="4B745B5A"/>
    <w:rsid w:val="4B753272"/>
    <w:rsid w:val="4B756B0E"/>
    <w:rsid w:val="4B7842AB"/>
    <w:rsid w:val="4B7952D6"/>
    <w:rsid w:val="4B7D3B4E"/>
    <w:rsid w:val="4B7E441A"/>
    <w:rsid w:val="4B7F4F50"/>
    <w:rsid w:val="4B810A0B"/>
    <w:rsid w:val="4B83418D"/>
    <w:rsid w:val="4B845D64"/>
    <w:rsid w:val="4B896FC4"/>
    <w:rsid w:val="4B8F4E12"/>
    <w:rsid w:val="4B924EE5"/>
    <w:rsid w:val="4B956469"/>
    <w:rsid w:val="4B9C18B4"/>
    <w:rsid w:val="4BA14B52"/>
    <w:rsid w:val="4BA46B10"/>
    <w:rsid w:val="4BA708A4"/>
    <w:rsid w:val="4BAB4F3D"/>
    <w:rsid w:val="4BAC7C0E"/>
    <w:rsid w:val="4BAF1F4E"/>
    <w:rsid w:val="4BB15B3A"/>
    <w:rsid w:val="4BB6673B"/>
    <w:rsid w:val="4BB746C5"/>
    <w:rsid w:val="4BB8670B"/>
    <w:rsid w:val="4BB8733E"/>
    <w:rsid w:val="4BBB1EF3"/>
    <w:rsid w:val="4BBC0ACE"/>
    <w:rsid w:val="4BBC7876"/>
    <w:rsid w:val="4BC1523D"/>
    <w:rsid w:val="4BC231F2"/>
    <w:rsid w:val="4BC4683A"/>
    <w:rsid w:val="4BC61B12"/>
    <w:rsid w:val="4BC657ED"/>
    <w:rsid w:val="4BC96F18"/>
    <w:rsid w:val="4BCC241E"/>
    <w:rsid w:val="4BCE0251"/>
    <w:rsid w:val="4BCF774F"/>
    <w:rsid w:val="4BD42757"/>
    <w:rsid w:val="4BD62E56"/>
    <w:rsid w:val="4BD708FD"/>
    <w:rsid w:val="4BD73AE2"/>
    <w:rsid w:val="4BD9135B"/>
    <w:rsid w:val="4BDC1E49"/>
    <w:rsid w:val="4BDD7166"/>
    <w:rsid w:val="4BDE2062"/>
    <w:rsid w:val="4BE061A5"/>
    <w:rsid w:val="4BE45446"/>
    <w:rsid w:val="4BE71F6E"/>
    <w:rsid w:val="4BEE63D5"/>
    <w:rsid w:val="4BEE6C9A"/>
    <w:rsid w:val="4BEF6767"/>
    <w:rsid w:val="4BF21D8A"/>
    <w:rsid w:val="4BF2442D"/>
    <w:rsid w:val="4BF56536"/>
    <w:rsid w:val="4BF566C5"/>
    <w:rsid w:val="4BF74243"/>
    <w:rsid w:val="4BF966F3"/>
    <w:rsid w:val="4BFF64C2"/>
    <w:rsid w:val="4C015EF7"/>
    <w:rsid w:val="4C017A9D"/>
    <w:rsid w:val="4C0572DD"/>
    <w:rsid w:val="4C0578CB"/>
    <w:rsid w:val="4C1342A7"/>
    <w:rsid w:val="4C190DAE"/>
    <w:rsid w:val="4C1C1DA0"/>
    <w:rsid w:val="4C1D0538"/>
    <w:rsid w:val="4C1D62E4"/>
    <w:rsid w:val="4C1E4B0A"/>
    <w:rsid w:val="4C211EBF"/>
    <w:rsid w:val="4C245318"/>
    <w:rsid w:val="4C256A3F"/>
    <w:rsid w:val="4C2647B5"/>
    <w:rsid w:val="4C275E05"/>
    <w:rsid w:val="4C280663"/>
    <w:rsid w:val="4C282633"/>
    <w:rsid w:val="4C292C4F"/>
    <w:rsid w:val="4C2956EF"/>
    <w:rsid w:val="4C296B9B"/>
    <w:rsid w:val="4C2A543A"/>
    <w:rsid w:val="4C2C21D5"/>
    <w:rsid w:val="4C2D4BBD"/>
    <w:rsid w:val="4C2D787E"/>
    <w:rsid w:val="4C30658B"/>
    <w:rsid w:val="4C311143"/>
    <w:rsid w:val="4C3159FA"/>
    <w:rsid w:val="4C334894"/>
    <w:rsid w:val="4C351F1A"/>
    <w:rsid w:val="4C3C68F7"/>
    <w:rsid w:val="4C3C78CB"/>
    <w:rsid w:val="4C3D380E"/>
    <w:rsid w:val="4C471972"/>
    <w:rsid w:val="4C4D45CA"/>
    <w:rsid w:val="4C5133EF"/>
    <w:rsid w:val="4C5C18F9"/>
    <w:rsid w:val="4C5E1F3E"/>
    <w:rsid w:val="4C5F1B6B"/>
    <w:rsid w:val="4C6248E8"/>
    <w:rsid w:val="4C6951A6"/>
    <w:rsid w:val="4C6A334B"/>
    <w:rsid w:val="4C6E3D2B"/>
    <w:rsid w:val="4C6F5B1F"/>
    <w:rsid w:val="4C7120BC"/>
    <w:rsid w:val="4C723D77"/>
    <w:rsid w:val="4C7639BE"/>
    <w:rsid w:val="4C7729F5"/>
    <w:rsid w:val="4C784D58"/>
    <w:rsid w:val="4C7873E8"/>
    <w:rsid w:val="4C7B1FFC"/>
    <w:rsid w:val="4C7B7761"/>
    <w:rsid w:val="4C7D51ED"/>
    <w:rsid w:val="4C7E3471"/>
    <w:rsid w:val="4C7F2BDB"/>
    <w:rsid w:val="4C847CEF"/>
    <w:rsid w:val="4C87060E"/>
    <w:rsid w:val="4C8A0E6C"/>
    <w:rsid w:val="4C8E63EA"/>
    <w:rsid w:val="4C937802"/>
    <w:rsid w:val="4C947EFA"/>
    <w:rsid w:val="4C993628"/>
    <w:rsid w:val="4C9B6DA1"/>
    <w:rsid w:val="4C9C1A2A"/>
    <w:rsid w:val="4C9D1913"/>
    <w:rsid w:val="4CA00436"/>
    <w:rsid w:val="4CA06D65"/>
    <w:rsid w:val="4CA42117"/>
    <w:rsid w:val="4CA47F4A"/>
    <w:rsid w:val="4CA555F3"/>
    <w:rsid w:val="4CA83E30"/>
    <w:rsid w:val="4CA93AC1"/>
    <w:rsid w:val="4CB75910"/>
    <w:rsid w:val="4CC13CA6"/>
    <w:rsid w:val="4CC35650"/>
    <w:rsid w:val="4CC41BA5"/>
    <w:rsid w:val="4CC45526"/>
    <w:rsid w:val="4CC45651"/>
    <w:rsid w:val="4CCB6771"/>
    <w:rsid w:val="4CCC5619"/>
    <w:rsid w:val="4CCC5743"/>
    <w:rsid w:val="4CCE3A6D"/>
    <w:rsid w:val="4CCF7268"/>
    <w:rsid w:val="4CD06279"/>
    <w:rsid w:val="4CD201DA"/>
    <w:rsid w:val="4CD37C11"/>
    <w:rsid w:val="4CD46311"/>
    <w:rsid w:val="4CDE2BCC"/>
    <w:rsid w:val="4CE34E5D"/>
    <w:rsid w:val="4CE74E94"/>
    <w:rsid w:val="4CE83C6F"/>
    <w:rsid w:val="4CF373BA"/>
    <w:rsid w:val="4CF432BE"/>
    <w:rsid w:val="4CF51A60"/>
    <w:rsid w:val="4CF53667"/>
    <w:rsid w:val="4CF91945"/>
    <w:rsid w:val="4CFA4139"/>
    <w:rsid w:val="4CFB0EA1"/>
    <w:rsid w:val="4CFC5E96"/>
    <w:rsid w:val="4D02300C"/>
    <w:rsid w:val="4D045B31"/>
    <w:rsid w:val="4D05695B"/>
    <w:rsid w:val="4D0D1AB3"/>
    <w:rsid w:val="4D0E069F"/>
    <w:rsid w:val="4D0F4198"/>
    <w:rsid w:val="4D1118F6"/>
    <w:rsid w:val="4D155757"/>
    <w:rsid w:val="4D1A24BD"/>
    <w:rsid w:val="4D1C3821"/>
    <w:rsid w:val="4D204E18"/>
    <w:rsid w:val="4D22608B"/>
    <w:rsid w:val="4D246394"/>
    <w:rsid w:val="4D25061E"/>
    <w:rsid w:val="4D264549"/>
    <w:rsid w:val="4D281648"/>
    <w:rsid w:val="4D2B0E0D"/>
    <w:rsid w:val="4D2B7354"/>
    <w:rsid w:val="4D2D1177"/>
    <w:rsid w:val="4D2E582D"/>
    <w:rsid w:val="4D325426"/>
    <w:rsid w:val="4D33085C"/>
    <w:rsid w:val="4D340E20"/>
    <w:rsid w:val="4D355AF7"/>
    <w:rsid w:val="4D365E0F"/>
    <w:rsid w:val="4D397DF9"/>
    <w:rsid w:val="4D3A7AB1"/>
    <w:rsid w:val="4D3B1C72"/>
    <w:rsid w:val="4D3B2446"/>
    <w:rsid w:val="4D3C339B"/>
    <w:rsid w:val="4D40073F"/>
    <w:rsid w:val="4D4127C4"/>
    <w:rsid w:val="4D42324A"/>
    <w:rsid w:val="4D433058"/>
    <w:rsid w:val="4D4459A6"/>
    <w:rsid w:val="4D446BB2"/>
    <w:rsid w:val="4D4B7033"/>
    <w:rsid w:val="4D4B78EF"/>
    <w:rsid w:val="4D4C0C32"/>
    <w:rsid w:val="4D4C3187"/>
    <w:rsid w:val="4D4D21BC"/>
    <w:rsid w:val="4D4E42F5"/>
    <w:rsid w:val="4D4E50F1"/>
    <w:rsid w:val="4D4F5381"/>
    <w:rsid w:val="4D505F89"/>
    <w:rsid w:val="4D5069D2"/>
    <w:rsid w:val="4D524C11"/>
    <w:rsid w:val="4D5371C5"/>
    <w:rsid w:val="4D541706"/>
    <w:rsid w:val="4D576747"/>
    <w:rsid w:val="4D5826EE"/>
    <w:rsid w:val="4D5948FF"/>
    <w:rsid w:val="4D5A7AB8"/>
    <w:rsid w:val="4D5B0B65"/>
    <w:rsid w:val="4D5E075E"/>
    <w:rsid w:val="4D6132FC"/>
    <w:rsid w:val="4D6311F1"/>
    <w:rsid w:val="4D647483"/>
    <w:rsid w:val="4D6636D7"/>
    <w:rsid w:val="4D6A1910"/>
    <w:rsid w:val="4D6A338C"/>
    <w:rsid w:val="4D6D1095"/>
    <w:rsid w:val="4D7308B1"/>
    <w:rsid w:val="4D745A7D"/>
    <w:rsid w:val="4D7B0FCA"/>
    <w:rsid w:val="4D80512C"/>
    <w:rsid w:val="4D8260FB"/>
    <w:rsid w:val="4D8320A8"/>
    <w:rsid w:val="4D8641B0"/>
    <w:rsid w:val="4D8770FC"/>
    <w:rsid w:val="4D8818D4"/>
    <w:rsid w:val="4D8876C9"/>
    <w:rsid w:val="4D8F0DB9"/>
    <w:rsid w:val="4D9C076C"/>
    <w:rsid w:val="4D9D3EB0"/>
    <w:rsid w:val="4D9F482D"/>
    <w:rsid w:val="4DA126D7"/>
    <w:rsid w:val="4DA21134"/>
    <w:rsid w:val="4DA676C8"/>
    <w:rsid w:val="4DA755AE"/>
    <w:rsid w:val="4DA96D90"/>
    <w:rsid w:val="4DAA592C"/>
    <w:rsid w:val="4DAC6D34"/>
    <w:rsid w:val="4DAE7193"/>
    <w:rsid w:val="4DB02E65"/>
    <w:rsid w:val="4DB44D7E"/>
    <w:rsid w:val="4DB723AA"/>
    <w:rsid w:val="4DC16162"/>
    <w:rsid w:val="4DC45FD6"/>
    <w:rsid w:val="4DC6633D"/>
    <w:rsid w:val="4DC9193C"/>
    <w:rsid w:val="4DC93569"/>
    <w:rsid w:val="4DCA2867"/>
    <w:rsid w:val="4DCB4FBF"/>
    <w:rsid w:val="4DCE0E10"/>
    <w:rsid w:val="4DD20801"/>
    <w:rsid w:val="4DD363BE"/>
    <w:rsid w:val="4DD74D96"/>
    <w:rsid w:val="4DD934BE"/>
    <w:rsid w:val="4DDD710E"/>
    <w:rsid w:val="4DE12817"/>
    <w:rsid w:val="4DE13D1C"/>
    <w:rsid w:val="4DE3034D"/>
    <w:rsid w:val="4DE348E5"/>
    <w:rsid w:val="4DE4393A"/>
    <w:rsid w:val="4DE52786"/>
    <w:rsid w:val="4DE624B7"/>
    <w:rsid w:val="4DE66F22"/>
    <w:rsid w:val="4DE72350"/>
    <w:rsid w:val="4DE80B0E"/>
    <w:rsid w:val="4DEE42DA"/>
    <w:rsid w:val="4DF03CD4"/>
    <w:rsid w:val="4DF73216"/>
    <w:rsid w:val="4DF76B68"/>
    <w:rsid w:val="4DF9507D"/>
    <w:rsid w:val="4DFC4E42"/>
    <w:rsid w:val="4E002F6E"/>
    <w:rsid w:val="4E00485E"/>
    <w:rsid w:val="4E005BD8"/>
    <w:rsid w:val="4E007D13"/>
    <w:rsid w:val="4E0126DC"/>
    <w:rsid w:val="4E042728"/>
    <w:rsid w:val="4E067143"/>
    <w:rsid w:val="4E0A1CBF"/>
    <w:rsid w:val="4E0D71E8"/>
    <w:rsid w:val="4E0E3E65"/>
    <w:rsid w:val="4E0E5069"/>
    <w:rsid w:val="4E0F64A4"/>
    <w:rsid w:val="4E1376DD"/>
    <w:rsid w:val="4E146952"/>
    <w:rsid w:val="4E1805FD"/>
    <w:rsid w:val="4E187556"/>
    <w:rsid w:val="4E1B496E"/>
    <w:rsid w:val="4E1C074C"/>
    <w:rsid w:val="4E1F1325"/>
    <w:rsid w:val="4E273788"/>
    <w:rsid w:val="4E2A0846"/>
    <w:rsid w:val="4E2B597D"/>
    <w:rsid w:val="4E2E7FFB"/>
    <w:rsid w:val="4E332228"/>
    <w:rsid w:val="4E367F7C"/>
    <w:rsid w:val="4E3730C8"/>
    <w:rsid w:val="4E3B0B83"/>
    <w:rsid w:val="4E3D4652"/>
    <w:rsid w:val="4E3F118B"/>
    <w:rsid w:val="4E466AAD"/>
    <w:rsid w:val="4E4A54C4"/>
    <w:rsid w:val="4E4B1BD2"/>
    <w:rsid w:val="4E4B2C75"/>
    <w:rsid w:val="4E4F6BAD"/>
    <w:rsid w:val="4E512B13"/>
    <w:rsid w:val="4E524BC9"/>
    <w:rsid w:val="4E55206A"/>
    <w:rsid w:val="4E571AF0"/>
    <w:rsid w:val="4E573135"/>
    <w:rsid w:val="4E5C0088"/>
    <w:rsid w:val="4E5C1474"/>
    <w:rsid w:val="4E610162"/>
    <w:rsid w:val="4E637DEA"/>
    <w:rsid w:val="4E6609CA"/>
    <w:rsid w:val="4E6670C3"/>
    <w:rsid w:val="4E676A98"/>
    <w:rsid w:val="4E6863EF"/>
    <w:rsid w:val="4E6B4807"/>
    <w:rsid w:val="4E6E33FC"/>
    <w:rsid w:val="4E6E383A"/>
    <w:rsid w:val="4E702595"/>
    <w:rsid w:val="4E705B6B"/>
    <w:rsid w:val="4E7109D5"/>
    <w:rsid w:val="4E716479"/>
    <w:rsid w:val="4E72005B"/>
    <w:rsid w:val="4E726873"/>
    <w:rsid w:val="4E727379"/>
    <w:rsid w:val="4E732D2D"/>
    <w:rsid w:val="4E744F1E"/>
    <w:rsid w:val="4E752231"/>
    <w:rsid w:val="4E776B17"/>
    <w:rsid w:val="4E791101"/>
    <w:rsid w:val="4E7B3E70"/>
    <w:rsid w:val="4E7B4DAD"/>
    <w:rsid w:val="4E7C23BC"/>
    <w:rsid w:val="4E7F50D2"/>
    <w:rsid w:val="4E7F7FE5"/>
    <w:rsid w:val="4E837590"/>
    <w:rsid w:val="4E865C4B"/>
    <w:rsid w:val="4E8A47E4"/>
    <w:rsid w:val="4E8B5176"/>
    <w:rsid w:val="4E8E2EB6"/>
    <w:rsid w:val="4E90587F"/>
    <w:rsid w:val="4E982A9E"/>
    <w:rsid w:val="4E99044E"/>
    <w:rsid w:val="4EA00A61"/>
    <w:rsid w:val="4EA11C2F"/>
    <w:rsid w:val="4EA237D2"/>
    <w:rsid w:val="4EA4007E"/>
    <w:rsid w:val="4EA92FEE"/>
    <w:rsid w:val="4EAC14B9"/>
    <w:rsid w:val="4EAD1728"/>
    <w:rsid w:val="4EAD407A"/>
    <w:rsid w:val="4EAE3BC2"/>
    <w:rsid w:val="4EB0757C"/>
    <w:rsid w:val="4EB22E96"/>
    <w:rsid w:val="4EB25FB5"/>
    <w:rsid w:val="4EB42BB3"/>
    <w:rsid w:val="4EB5007F"/>
    <w:rsid w:val="4EB60C7A"/>
    <w:rsid w:val="4EB752C8"/>
    <w:rsid w:val="4EBD2CE5"/>
    <w:rsid w:val="4EBE65C9"/>
    <w:rsid w:val="4EC3456F"/>
    <w:rsid w:val="4ECA587B"/>
    <w:rsid w:val="4ECB1E8C"/>
    <w:rsid w:val="4ECE2C51"/>
    <w:rsid w:val="4ED0372E"/>
    <w:rsid w:val="4ED0740B"/>
    <w:rsid w:val="4ED91626"/>
    <w:rsid w:val="4EDA3870"/>
    <w:rsid w:val="4EDC18FC"/>
    <w:rsid w:val="4EDD0381"/>
    <w:rsid w:val="4EDD4BFC"/>
    <w:rsid w:val="4EDD57A4"/>
    <w:rsid w:val="4EDF29A1"/>
    <w:rsid w:val="4EDF4DF0"/>
    <w:rsid w:val="4EE07711"/>
    <w:rsid w:val="4EE141FB"/>
    <w:rsid w:val="4EE326F1"/>
    <w:rsid w:val="4EE33C13"/>
    <w:rsid w:val="4EE47F90"/>
    <w:rsid w:val="4EE64E5A"/>
    <w:rsid w:val="4EE8353D"/>
    <w:rsid w:val="4EEA007F"/>
    <w:rsid w:val="4EEB5CD4"/>
    <w:rsid w:val="4EEC5945"/>
    <w:rsid w:val="4EED48A9"/>
    <w:rsid w:val="4EF16427"/>
    <w:rsid w:val="4EF75F85"/>
    <w:rsid w:val="4EF969B5"/>
    <w:rsid w:val="4EF974AD"/>
    <w:rsid w:val="4EFB1A76"/>
    <w:rsid w:val="4EFF2A67"/>
    <w:rsid w:val="4EFF345D"/>
    <w:rsid w:val="4F012E00"/>
    <w:rsid w:val="4F08393B"/>
    <w:rsid w:val="4F0C3BB9"/>
    <w:rsid w:val="4F0C58BE"/>
    <w:rsid w:val="4F0D0524"/>
    <w:rsid w:val="4F1111EA"/>
    <w:rsid w:val="4F1154E1"/>
    <w:rsid w:val="4F12295C"/>
    <w:rsid w:val="4F145537"/>
    <w:rsid w:val="4F1563F5"/>
    <w:rsid w:val="4F156961"/>
    <w:rsid w:val="4F1C6103"/>
    <w:rsid w:val="4F1D05D6"/>
    <w:rsid w:val="4F1F7B85"/>
    <w:rsid w:val="4F2317B7"/>
    <w:rsid w:val="4F285588"/>
    <w:rsid w:val="4F2865AC"/>
    <w:rsid w:val="4F2B157B"/>
    <w:rsid w:val="4F2B56D0"/>
    <w:rsid w:val="4F3006DF"/>
    <w:rsid w:val="4F301175"/>
    <w:rsid w:val="4F31635F"/>
    <w:rsid w:val="4F3621D1"/>
    <w:rsid w:val="4F365648"/>
    <w:rsid w:val="4F397B2C"/>
    <w:rsid w:val="4F3B4C99"/>
    <w:rsid w:val="4F3B66F9"/>
    <w:rsid w:val="4F3B7B6E"/>
    <w:rsid w:val="4F3C52AC"/>
    <w:rsid w:val="4F3C69C7"/>
    <w:rsid w:val="4F404DC6"/>
    <w:rsid w:val="4F410CB5"/>
    <w:rsid w:val="4F411088"/>
    <w:rsid w:val="4F4177ED"/>
    <w:rsid w:val="4F4213C3"/>
    <w:rsid w:val="4F455BE8"/>
    <w:rsid w:val="4F482763"/>
    <w:rsid w:val="4F482851"/>
    <w:rsid w:val="4F48444C"/>
    <w:rsid w:val="4F491992"/>
    <w:rsid w:val="4F4E72EC"/>
    <w:rsid w:val="4F5167D5"/>
    <w:rsid w:val="4F562F36"/>
    <w:rsid w:val="4F570847"/>
    <w:rsid w:val="4F581562"/>
    <w:rsid w:val="4F59695A"/>
    <w:rsid w:val="4F5B323A"/>
    <w:rsid w:val="4F604605"/>
    <w:rsid w:val="4F617502"/>
    <w:rsid w:val="4F694525"/>
    <w:rsid w:val="4F6B2012"/>
    <w:rsid w:val="4F6D3F18"/>
    <w:rsid w:val="4F6E05D6"/>
    <w:rsid w:val="4F6F64EB"/>
    <w:rsid w:val="4F70050D"/>
    <w:rsid w:val="4F711241"/>
    <w:rsid w:val="4F711713"/>
    <w:rsid w:val="4F714B4A"/>
    <w:rsid w:val="4F7213CC"/>
    <w:rsid w:val="4F724AAD"/>
    <w:rsid w:val="4F7C470D"/>
    <w:rsid w:val="4F7F0B79"/>
    <w:rsid w:val="4F820C0B"/>
    <w:rsid w:val="4F84719A"/>
    <w:rsid w:val="4F866FB3"/>
    <w:rsid w:val="4F880FE5"/>
    <w:rsid w:val="4F8E407F"/>
    <w:rsid w:val="4F8E596A"/>
    <w:rsid w:val="4F8F3B4C"/>
    <w:rsid w:val="4F902AF7"/>
    <w:rsid w:val="4F931380"/>
    <w:rsid w:val="4F9538B5"/>
    <w:rsid w:val="4F972406"/>
    <w:rsid w:val="4F972E51"/>
    <w:rsid w:val="4F9812BB"/>
    <w:rsid w:val="4F985CE5"/>
    <w:rsid w:val="4F99065D"/>
    <w:rsid w:val="4F9B4C43"/>
    <w:rsid w:val="4F9C7BE9"/>
    <w:rsid w:val="4FA65125"/>
    <w:rsid w:val="4FAD7504"/>
    <w:rsid w:val="4FB009F9"/>
    <w:rsid w:val="4FB22A9D"/>
    <w:rsid w:val="4FB2658A"/>
    <w:rsid w:val="4FBB0C8B"/>
    <w:rsid w:val="4FBD133B"/>
    <w:rsid w:val="4FBE1095"/>
    <w:rsid w:val="4FC258B7"/>
    <w:rsid w:val="4FC543CA"/>
    <w:rsid w:val="4FC73F78"/>
    <w:rsid w:val="4FCB2510"/>
    <w:rsid w:val="4FCF2EDD"/>
    <w:rsid w:val="4FD10308"/>
    <w:rsid w:val="4FD81FF7"/>
    <w:rsid w:val="4FDC5001"/>
    <w:rsid w:val="4FDD5238"/>
    <w:rsid w:val="4FDE7C60"/>
    <w:rsid w:val="4FE27FB1"/>
    <w:rsid w:val="4FE325A2"/>
    <w:rsid w:val="4FE33E81"/>
    <w:rsid w:val="4FE93A8B"/>
    <w:rsid w:val="4FE974F4"/>
    <w:rsid w:val="4FEA504C"/>
    <w:rsid w:val="4FEB0C49"/>
    <w:rsid w:val="4FEB608B"/>
    <w:rsid w:val="4FEC464E"/>
    <w:rsid w:val="4FEC7528"/>
    <w:rsid w:val="4FEE5140"/>
    <w:rsid w:val="4FEF16F0"/>
    <w:rsid w:val="4FEF72EE"/>
    <w:rsid w:val="4FF42576"/>
    <w:rsid w:val="4FF909C0"/>
    <w:rsid w:val="4FFC18ED"/>
    <w:rsid w:val="4FFC70EC"/>
    <w:rsid w:val="4FFD1060"/>
    <w:rsid w:val="4FFE042F"/>
    <w:rsid w:val="50024433"/>
    <w:rsid w:val="50030DC5"/>
    <w:rsid w:val="5004500A"/>
    <w:rsid w:val="50074E49"/>
    <w:rsid w:val="50091BC5"/>
    <w:rsid w:val="501A760A"/>
    <w:rsid w:val="501C18C1"/>
    <w:rsid w:val="501C6706"/>
    <w:rsid w:val="50203BBA"/>
    <w:rsid w:val="50237E5C"/>
    <w:rsid w:val="50253631"/>
    <w:rsid w:val="50272DC6"/>
    <w:rsid w:val="50281CDE"/>
    <w:rsid w:val="502F009B"/>
    <w:rsid w:val="50333377"/>
    <w:rsid w:val="50393893"/>
    <w:rsid w:val="503A3135"/>
    <w:rsid w:val="503D0750"/>
    <w:rsid w:val="504152FE"/>
    <w:rsid w:val="504A722A"/>
    <w:rsid w:val="504B448E"/>
    <w:rsid w:val="504D73D9"/>
    <w:rsid w:val="50510E96"/>
    <w:rsid w:val="50525283"/>
    <w:rsid w:val="50530016"/>
    <w:rsid w:val="50535DB2"/>
    <w:rsid w:val="505709D6"/>
    <w:rsid w:val="50581C92"/>
    <w:rsid w:val="50587646"/>
    <w:rsid w:val="505B4340"/>
    <w:rsid w:val="505B5691"/>
    <w:rsid w:val="505B732C"/>
    <w:rsid w:val="50682990"/>
    <w:rsid w:val="506B4554"/>
    <w:rsid w:val="506B46BB"/>
    <w:rsid w:val="507141EF"/>
    <w:rsid w:val="5073153A"/>
    <w:rsid w:val="50780492"/>
    <w:rsid w:val="50794420"/>
    <w:rsid w:val="507A0BC3"/>
    <w:rsid w:val="507E1E8F"/>
    <w:rsid w:val="508010E4"/>
    <w:rsid w:val="50835A97"/>
    <w:rsid w:val="50860A89"/>
    <w:rsid w:val="508A19E8"/>
    <w:rsid w:val="508B6C10"/>
    <w:rsid w:val="508D697F"/>
    <w:rsid w:val="508E61FD"/>
    <w:rsid w:val="508F7897"/>
    <w:rsid w:val="509643E5"/>
    <w:rsid w:val="509E28CA"/>
    <w:rsid w:val="50A41B22"/>
    <w:rsid w:val="50A65D78"/>
    <w:rsid w:val="50A66660"/>
    <w:rsid w:val="50A72C70"/>
    <w:rsid w:val="50AB2C07"/>
    <w:rsid w:val="50AC4283"/>
    <w:rsid w:val="50AD0812"/>
    <w:rsid w:val="50B02621"/>
    <w:rsid w:val="50B35CFF"/>
    <w:rsid w:val="50B42B16"/>
    <w:rsid w:val="50B75EF6"/>
    <w:rsid w:val="50B93C74"/>
    <w:rsid w:val="50BB26A5"/>
    <w:rsid w:val="50BD5612"/>
    <w:rsid w:val="50BF219C"/>
    <w:rsid w:val="50C05F9C"/>
    <w:rsid w:val="50C23AEB"/>
    <w:rsid w:val="50C74840"/>
    <w:rsid w:val="50C83A91"/>
    <w:rsid w:val="50C919ED"/>
    <w:rsid w:val="50C9724F"/>
    <w:rsid w:val="50CC6889"/>
    <w:rsid w:val="50CD364A"/>
    <w:rsid w:val="50CE6398"/>
    <w:rsid w:val="50D25B74"/>
    <w:rsid w:val="50DD05E4"/>
    <w:rsid w:val="50E05B87"/>
    <w:rsid w:val="50E0744B"/>
    <w:rsid w:val="50E27115"/>
    <w:rsid w:val="50E84E9A"/>
    <w:rsid w:val="50E852D4"/>
    <w:rsid w:val="50EC1AF5"/>
    <w:rsid w:val="50EC67DA"/>
    <w:rsid w:val="50F057FF"/>
    <w:rsid w:val="50F87FC7"/>
    <w:rsid w:val="50FA20AA"/>
    <w:rsid w:val="50FC02B6"/>
    <w:rsid w:val="50FD380E"/>
    <w:rsid w:val="510369D2"/>
    <w:rsid w:val="51070304"/>
    <w:rsid w:val="51077DF1"/>
    <w:rsid w:val="510B4965"/>
    <w:rsid w:val="510D5ED1"/>
    <w:rsid w:val="510D66C2"/>
    <w:rsid w:val="510E7DCA"/>
    <w:rsid w:val="510F4AC5"/>
    <w:rsid w:val="511567C0"/>
    <w:rsid w:val="51161D8E"/>
    <w:rsid w:val="51164B04"/>
    <w:rsid w:val="51185373"/>
    <w:rsid w:val="511B768A"/>
    <w:rsid w:val="511F2477"/>
    <w:rsid w:val="51224C16"/>
    <w:rsid w:val="512519F9"/>
    <w:rsid w:val="51274ECA"/>
    <w:rsid w:val="51277BB3"/>
    <w:rsid w:val="51280380"/>
    <w:rsid w:val="51282E5E"/>
    <w:rsid w:val="51283CEA"/>
    <w:rsid w:val="51292257"/>
    <w:rsid w:val="512B14E5"/>
    <w:rsid w:val="512B2DE6"/>
    <w:rsid w:val="512D7FAF"/>
    <w:rsid w:val="512F3123"/>
    <w:rsid w:val="51311484"/>
    <w:rsid w:val="51320417"/>
    <w:rsid w:val="51385D77"/>
    <w:rsid w:val="513B1B2B"/>
    <w:rsid w:val="513E5F1C"/>
    <w:rsid w:val="513F4FF1"/>
    <w:rsid w:val="514225F4"/>
    <w:rsid w:val="51453019"/>
    <w:rsid w:val="51487D3B"/>
    <w:rsid w:val="51494F84"/>
    <w:rsid w:val="51495189"/>
    <w:rsid w:val="5149743C"/>
    <w:rsid w:val="514A5515"/>
    <w:rsid w:val="514B494D"/>
    <w:rsid w:val="514E1DBA"/>
    <w:rsid w:val="51556792"/>
    <w:rsid w:val="51576482"/>
    <w:rsid w:val="515844A9"/>
    <w:rsid w:val="515844D1"/>
    <w:rsid w:val="515867C2"/>
    <w:rsid w:val="51591B28"/>
    <w:rsid w:val="515F6F9B"/>
    <w:rsid w:val="516233AE"/>
    <w:rsid w:val="51670297"/>
    <w:rsid w:val="51686A07"/>
    <w:rsid w:val="516D73CA"/>
    <w:rsid w:val="516F3D10"/>
    <w:rsid w:val="516F53EB"/>
    <w:rsid w:val="51703566"/>
    <w:rsid w:val="51725474"/>
    <w:rsid w:val="517256E7"/>
    <w:rsid w:val="5172607A"/>
    <w:rsid w:val="51760CD2"/>
    <w:rsid w:val="51784930"/>
    <w:rsid w:val="517A6151"/>
    <w:rsid w:val="517C32E6"/>
    <w:rsid w:val="517C3ACA"/>
    <w:rsid w:val="517C3BD6"/>
    <w:rsid w:val="517C5FC1"/>
    <w:rsid w:val="51845BB6"/>
    <w:rsid w:val="5185356B"/>
    <w:rsid w:val="51866C47"/>
    <w:rsid w:val="518C021E"/>
    <w:rsid w:val="518D057F"/>
    <w:rsid w:val="518D4C28"/>
    <w:rsid w:val="518E061C"/>
    <w:rsid w:val="518E7566"/>
    <w:rsid w:val="518F4370"/>
    <w:rsid w:val="51947997"/>
    <w:rsid w:val="51985355"/>
    <w:rsid w:val="519B4BF3"/>
    <w:rsid w:val="51A06209"/>
    <w:rsid w:val="51A06AB0"/>
    <w:rsid w:val="51A746F8"/>
    <w:rsid w:val="51A81D79"/>
    <w:rsid w:val="51AA1CA0"/>
    <w:rsid w:val="51AA660F"/>
    <w:rsid w:val="51AD09CC"/>
    <w:rsid w:val="51AE753A"/>
    <w:rsid w:val="51B0149E"/>
    <w:rsid w:val="51B93E1F"/>
    <w:rsid w:val="51B96E39"/>
    <w:rsid w:val="51BB55BD"/>
    <w:rsid w:val="51C16874"/>
    <w:rsid w:val="51C9163F"/>
    <w:rsid w:val="51CC4641"/>
    <w:rsid w:val="51CC4C63"/>
    <w:rsid w:val="51CD55DB"/>
    <w:rsid w:val="51CE2DAD"/>
    <w:rsid w:val="51CE5BD6"/>
    <w:rsid w:val="51CF33DA"/>
    <w:rsid w:val="51D12935"/>
    <w:rsid w:val="51D349DE"/>
    <w:rsid w:val="51DC1895"/>
    <w:rsid w:val="51DD478D"/>
    <w:rsid w:val="51DE27E2"/>
    <w:rsid w:val="51DE5641"/>
    <w:rsid w:val="51DF2401"/>
    <w:rsid w:val="51E12483"/>
    <w:rsid w:val="51E24AFA"/>
    <w:rsid w:val="51E50AB7"/>
    <w:rsid w:val="51E60DC0"/>
    <w:rsid w:val="51E71626"/>
    <w:rsid w:val="51E81DEE"/>
    <w:rsid w:val="51E874A2"/>
    <w:rsid w:val="51EA2783"/>
    <w:rsid w:val="51EA5901"/>
    <w:rsid w:val="51EB41D8"/>
    <w:rsid w:val="51EF5BB8"/>
    <w:rsid w:val="51F7335F"/>
    <w:rsid w:val="51F92BB0"/>
    <w:rsid w:val="51FA42F6"/>
    <w:rsid w:val="51FB1DFF"/>
    <w:rsid w:val="51FD291D"/>
    <w:rsid w:val="520224FC"/>
    <w:rsid w:val="52026A3C"/>
    <w:rsid w:val="52033AC3"/>
    <w:rsid w:val="520463D2"/>
    <w:rsid w:val="5205603D"/>
    <w:rsid w:val="52090FFE"/>
    <w:rsid w:val="52097C92"/>
    <w:rsid w:val="520D553D"/>
    <w:rsid w:val="520E4388"/>
    <w:rsid w:val="520E4D19"/>
    <w:rsid w:val="520E5CC5"/>
    <w:rsid w:val="52107587"/>
    <w:rsid w:val="52120175"/>
    <w:rsid w:val="52121A1B"/>
    <w:rsid w:val="52146013"/>
    <w:rsid w:val="521627D3"/>
    <w:rsid w:val="52170D2B"/>
    <w:rsid w:val="521915A4"/>
    <w:rsid w:val="521A48DB"/>
    <w:rsid w:val="521B1E84"/>
    <w:rsid w:val="521E7097"/>
    <w:rsid w:val="522116D2"/>
    <w:rsid w:val="52224C5B"/>
    <w:rsid w:val="5222719A"/>
    <w:rsid w:val="522B3356"/>
    <w:rsid w:val="522B5480"/>
    <w:rsid w:val="522C75B6"/>
    <w:rsid w:val="522D4823"/>
    <w:rsid w:val="522F3B14"/>
    <w:rsid w:val="523224D3"/>
    <w:rsid w:val="52330F11"/>
    <w:rsid w:val="52332FB6"/>
    <w:rsid w:val="5234798C"/>
    <w:rsid w:val="52373838"/>
    <w:rsid w:val="5238379D"/>
    <w:rsid w:val="523A6070"/>
    <w:rsid w:val="523B7BE4"/>
    <w:rsid w:val="523E240E"/>
    <w:rsid w:val="524036E1"/>
    <w:rsid w:val="52406BF6"/>
    <w:rsid w:val="524125D7"/>
    <w:rsid w:val="52473BF6"/>
    <w:rsid w:val="524A0D5B"/>
    <w:rsid w:val="524A5D29"/>
    <w:rsid w:val="524D26E0"/>
    <w:rsid w:val="524E4AEF"/>
    <w:rsid w:val="5250516F"/>
    <w:rsid w:val="5256361F"/>
    <w:rsid w:val="525741E1"/>
    <w:rsid w:val="52586DBC"/>
    <w:rsid w:val="525928A4"/>
    <w:rsid w:val="525B40FC"/>
    <w:rsid w:val="525B5E4B"/>
    <w:rsid w:val="525C382C"/>
    <w:rsid w:val="525D295F"/>
    <w:rsid w:val="525E60B2"/>
    <w:rsid w:val="525F09E3"/>
    <w:rsid w:val="52672529"/>
    <w:rsid w:val="52696D7C"/>
    <w:rsid w:val="526F329D"/>
    <w:rsid w:val="527631FC"/>
    <w:rsid w:val="52771D49"/>
    <w:rsid w:val="527D0A81"/>
    <w:rsid w:val="527D345C"/>
    <w:rsid w:val="527E5A86"/>
    <w:rsid w:val="52866633"/>
    <w:rsid w:val="528F7C39"/>
    <w:rsid w:val="52922672"/>
    <w:rsid w:val="52944176"/>
    <w:rsid w:val="5294443C"/>
    <w:rsid w:val="52944E5D"/>
    <w:rsid w:val="529547DA"/>
    <w:rsid w:val="529554A6"/>
    <w:rsid w:val="529820A1"/>
    <w:rsid w:val="529939D0"/>
    <w:rsid w:val="529A5160"/>
    <w:rsid w:val="529D4451"/>
    <w:rsid w:val="52A023AF"/>
    <w:rsid w:val="52A44831"/>
    <w:rsid w:val="52AB3479"/>
    <w:rsid w:val="52AB4D56"/>
    <w:rsid w:val="52AD314E"/>
    <w:rsid w:val="52B1710E"/>
    <w:rsid w:val="52B37C30"/>
    <w:rsid w:val="52B43C12"/>
    <w:rsid w:val="52B44852"/>
    <w:rsid w:val="52B81D93"/>
    <w:rsid w:val="52BA77CD"/>
    <w:rsid w:val="52BE6F38"/>
    <w:rsid w:val="52BE7946"/>
    <w:rsid w:val="52C35246"/>
    <w:rsid w:val="52C44391"/>
    <w:rsid w:val="52CC0133"/>
    <w:rsid w:val="52CC446C"/>
    <w:rsid w:val="52D20A9B"/>
    <w:rsid w:val="52D4068B"/>
    <w:rsid w:val="52D448D3"/>
    <w:rsid w:val="52D603B0"/>
    <w:rsid w:val="52D72687"/>
    <w:rsid w:val="52D94646"/>
    <w:rsid w:val="52DD4ED7"/>
    <w:rsid w:val="52E021CE"/>
    <w:rsid w:val="52E02892"/>
    <w:rsid w:val="52E351E9"/>
    <w:rsid w:val="52E717B3"/>
    <w:rsid w:val="52EA2BFD"/>
    <w:rsid w:val="52ED5746"/>
    <w:rsid w:val="52EE4833"/>
    <w:rsid w:val="52F06DD0"/>
    <w:rsid w:val="52F1774C"/>
    <w:rsid w:val="52F32E26"/>
    <w:rsid w:val="52F54DD4"/>
    <w:rsid w:val="52F650B8"/>
    <w:rsid w:val="52F65E88"/>
    <w:rsid w:val="52F7515D"/>
    <w:rsid w:val="52FC0714"/>
    <w:rsid w:val="52FC47D5"/>
    <w:rsid w:val="52FD13C3"/>
    <w:rsid w:val="52FE6084"/>
    <w:rsid w:val="52FF564A"/>
    <w:rsid w:val="53027693"/>
    <w:rsid w:val="530629E0"/>
    <w:rsid w:val="53092A9F"/>
    <w:rsid w:val="530C1394"/>
    <w:rsid w:val="530C4D67"/>
    <w:rsid w:val="530E312C"/>
    <w:rsid w:val="530E546D"/>
    <w:rsid w:val="53117ECF"/>
    <w:rsid w:val="53136C1B"/>
    <w:rsid w:val="53174AE2"/>
    <w:rsid w:val="531933DF"/>
    <w:rsid w:val="531D1216"/>
    <w:rsid w:val="531D6CBB"/>
    <w:rsid w:val="532608EC"/>
    <w:rsid w:val="5329338E"/>
    <w:rsid w:val="532F1C5C"/>
    <w:rsid w:val="53301685"/>
    <w:rsid w:val="53333737"/>
    <w:rsid w:val="5334039E"/>
    <w:rsid w:val="53386A5A"/>
    <w:rsid w:val="533C44B4"/>
    <w:rsid w:val="533F1AC3"/>
    <w:rsid w:val="534148A5"/>
    <w:rsid w:val="53440B14"/>
    <w:rsid w:val="534636EE"/>
    <w:rsid w:val="53465290"/>
    <w:rsid w:val="53484A22"/>
    <w:rsid w:val="534A6632"/>
    <w:rsid w:val="534A7222"/>
    <w:rsid w:val="534C54F8"/>
    <w:rsid w:val="534F3E2C"/>
    <w:rsid w:val="534F7DDA"/>
    <w:rsid w:val="53551664"/>
    <w:rsid w:val="53576511"/>
    <w:rsid w:val="53580649"/>
    <w:rsid w:val="535A2973"/>
    <w:rsid w:val="535B60D2"/>
    <w:rsid w:val="535C6621"/>
    <w:rsid w:val="536257B4"/>
    <w:rsid w:val="53694982"/>
    <w:rsid w:val="536F23C4"/>
    <w:rsid w:val="537447EF"/>
    <w:rsid w:val="537458B0"/>
    <w:rsid w:val="53745935"/>
    <w:rsid w:val="53746AA4"/>
    <w:rsid w:val="53753102"/>
    <w:rsid w:val="53793A60"/>
    <w:rsid w:val="537A2253"/>
    <w:rsid w:val="537C1FBA"/>
    <w:rsid w:val="537C458A"/>
    <w:rsid w:val="537D1772"/>
    <w:rsid w:val="5383210D"/>
    <w:rsid w:val="53836378"/>
    <w:rsid w:val="538415F6"/>
    <w:rsid w:val="53886FBF"/>
    <w:rsid w:val="538E52E0"/>
    <w:rsid w:val="538F37A5"/>
    <w:rsid w:val="53924EFA"/>
    <w:rsid w:val="53935C71"/>
    <w:rsid w:val="539973E2"/>
    <w:rsid w:val="539A209C"/>
    <w:rsid w:val="539B3789"/>
    <w:rsid w:val="539B487D"/>
    <w:rsid w:val="539C5939"/>
    <w:rsid w:val="539F28BC"/>
    <w:rsid w:val="53A22ADF"/>
    <w:rsid w:val="53A40AFA"/>
    <w:rsid w:val="53A429AC"/>
    <w:rsid w:val="53A564EC"/>
    <w:rsid w:val="53A6377F"/>
    <w:rsid w:val="53A6678E"/>
    <w:rsid w:val="53A66F57"/>
    <w:rsid w:val="53AA11BC"/>
    <w:rsid w:val="53AC16DA"/>
    <w:rsid w:val="53AC7BBD"/>
    <w:rsid w:val="53B01AFA"/>
    <w:rsid w:val="53B1086D"/>
    <w:rsid w:val="53B140B6"/>
    <w:rsid w:val="53B27844"/>
    <w:rsid w:val="53B31FB0"/>
    <w:rsid w:val="53B34AB4"/>
    <w:rsid w:val="53B53C34"/>
    <w:rsid w:val="53B56843"/>
    <w:rsid w:val="53B76EEF"/>
    <w:rsid w:val="53B94FF8"/>
    <w:rsid w:val="53BB107C"/>
    <w:rsid w:val="53BB6618"/>
    <w:rsid w:val="53BB6F13"/>
    <w:rsid w:val="53BE5032"/>
    <w:rsid w:val="53BE5B48"/>
    <w:rsid w:val="53C01959"/>
    <w:rsid w:val="53C16B48"/>
    <w:rsid w:val="53C84BFA"/>
    <w:rsid w:val="53CB154E"/>
    <w:rsid w:val="53CC5362"/>
    <w:rsid w:val="53CC6391"/>
    <w:rsid w:val="53D156B2"/>
    <w:rsid w:val="53D160BB"/>
    <w:rsid w:val="53D51987"/>
    <w:rsid w:val="53D56213"/>
    <w:rsid w:val="53D60850"/>
    <w:rsid w:val="53D77743"/>
    <w:rsid w:val="53D8764D"/>
    <w:rsid w:val="53DC5C46"/>
    <w:rsid w:val="53DF0F5C"/>
    <w:rsid w:val="53E23EC4"/>
    <w:rsid w:val="53E70019"/>
    <w:rsid w:val="53E74DF4"/>
    <w:rsid w:val="53EA225E"/>
    <w:rsid w:val="53EA6411"/>
    <w:rsid w:val="53EB4505"/>
    <w:rsid w:val="53F04027"/>
    <w:rsid w:val="53F2788A"/>
    <w:rsid w:val="53F47B8B"/>
    <w:rsid w:val="53F65B44"/>
    <w:rsid w:val="53F96A9F"/>
    <w:rsid w:val="53FA22FC"/>
    <w:rsid w:val="53FA4D38"/>
    <w:rsid w:val="53FB6F6E"/>
    <w:rsid w:val="53FE29E5"/>
    <w:rsid w:val="53FE2E5A"/>
    <w:rsid w:val="53FE3AFE"/>
    <w:rsid w:val="53FE4AE2"/>
    <w:rsid w:val="540A0D59"/>
    <w:rsid w:val="540A301D"/>
    <w:rsid w:val="540C2A21"/>
    <w:rsid w:val="540C7775"/>
    <w:rsid w:val="540D0BAA"/>
    <w:rsid w:val="540D7198"/>
    <w:rsid w:val="540E7C08"/>
    <w:rsid w:val="54127D02"/>
    <w:rsid w:val="54143B9E"/>
    <w:rsid w:val="54153291"/>
    <w:rsid w:val="5417397D"/>
    <w:rsid w:val="541815ED"/>
    <w:rsid w:val="5419035D"/>
    <w:rsid w:val="541B7939"/>
    <w:rsid w:val="541D2FCB"/>
    <w:rsid w:val="541E4470"/>
    <w:rsid w:val="541E751C"/>
    <w:rsid w:val="542071E9"/>
    <w:rsid w:val="542264E2"/>
    <w:rsid w:val="542720A6"/>
    <w:rsid w:val="542A5868"/>
    <w:rsid w:val="542A5AF9"/>
    <w:rsid w:val="542B40DD"/>
    <w:rsid w:val="542C45E7"/>
    <w:rsid w:val="542D5390"/>
    <w:rsid w:val="5430051F"/>
    <w:rsid w:val="54320006"/>
    <w:rsid w:val="54344D4E"/>
    <w:rsid w:val="54345CFA"/>
    <w:rsid w:val="54350BDE"/>
    <w:rsid w:val="54365DE4"/>
    <w:rsid w:val="543A41CB"/>
    <w:rsid w:val="543D4695"/>
    <w:rsid w:val="543D65EF"/>
    <w:rsid w:val="54426225"/>
    <w:rsid w:val="5446279E"/>
    <w:rsid w:val="54475D20"/>
    <w:rsid w:val="5449452F"/>
    <w:rsid w:val="544A0455"/>
    <w:rsid w:val="544B20AB"/>
    <w:rsid w:val="544E7CF5"/>
    <w:rsid w:val="544F3934"/>
    <w:rsid w:val="545070AD"/>
    <w:rsid w:val="545C7E2F"/>
    <w:rsid w:val="545D33C9"/>
    <w:rsid w:val="5464100C"/>
    <w:rsid w:val="546454BE"/>
    <w:rsid w:val="54654AB7"/>
    <w:rsid w:val="5467321D"/>
    <w:rsid w:val="54680459"/>
    <w:rsid w:val="546B7121"/>
    <w:rsid w:val="547177A1"/>
    <w:rsid w:val="547179B0"/>
    <w:rsid w:val="547212B7"/>
    <w:rsid w:val="54781765"/>
    <w:rsid w:val="547959BF"/>
    <w:rsid w:val="547F6BDF"/>
    <w:rsid w:val="54830858"/>
    <w:rsid w:val="548438B4"/>
    <w:rsid w:val="5484391B"/>
    <w:rsid w:val="54866A05"/>
    <w:rsid w:val="54877117"/>
    <w:rsid w:val="548958DC"/>
    <w:rsid w:val="548B001C"/>
    <w:rsid w:val="548C6204"/>
    <w:rsid w:val="54910D82"/>
    <w:rsid w:val="54935FE9"/>
    <w:rsid w:val="549858E2"/>
    <w:rsid w:val="549A4480"/>
    <w:rsid w:val="549B11A1"/>
    <w:rsid w:val="549D375D"/>
    <w:rsid w:val="54A216E8"/>
    <w:rsid w:val="54A9399D"/>
    <w:rsid w:val="54A95439"/>
    <w:rsid w:val="54AE3DD3"/>
    <w:rsid w:val="54B0043D"/>
    <w:rsid w:val="54B4618E"/>
    <w:rsid w:val="54B73989"/>
    <w:rsid w:val="54B95C36"/>
    <w:rsid w:val="54BB36CA"/>
    <w:rsid w:val="54BB42CB"/>
    <w:rsid w:val="54BC598D"/>
    <w:rsid w:val="54BD6555"/>
    <w:rsid w:val="54C219BC"/>
    <w:rsid w:val="54C32B83"/>
    <w:rsid w:val="54C36101"/>
    <w:rsid w:val="54C43D74"/>
    <w:rsid w:val="54CB067D"/>
    <w:rsid w:val="54CC2001"/>
    <w:rsid w:val="54CE73B3"/>
    <w:rsid w:val="54CE7BB2"/>
    <w:rsid w:val="54CE7E19"/>
    <w:rsid w:val="54CF57A9"/>
    <w:rsid w:val="54CF5BE9"/>
    <w:rsid w:val="54D0457D"/>
    <w:rsid w:val="54D13C47"/>
    <w:rsid w:val="54D17312"/>
    <w:rsid w:val="54D25B25"/>
    <w:rsid w:val="54D45A0B"/>
    <w:rsid w:val="54D504A7"/>
    <w:rsid w:val="54D761CE"/>
    <w:rsid w:val="54D84FBC"/>
    <w:rsid w:val="54DE4010"/>
    <w:rsid w:val="54DF219F"/>
    <w:rsid w:val="54DF7FD2"/>
    <w:rsid w:val="54E364B6"/>
    <w:rsid w:val="54E53615"/>
    <w:rsid w:val="54E832B0"/>
    <w:rsid w:val="54EB6603"/>
    <w:rsid w:val="54F06319"/>
    <w:rsid w:val="54F4793E"/>
    <w:rsid w:val="54F6182B"/>
    <w:rsid w:val="54F66EB3"/>
    <w:rsid w:val="54F91BC8"/>
    <w:rsid w:val="54FB3FA2"/>
    <w:rsid w:val="55001A13"/>
    <w:rsid w:val="55047F99"/>
    <w:rsid w:val="550944A3"/>
    <w:rsid w:val="550973D4"/>
    <w:rsid w:val="550F5FD5"/>
    <w:rsid w:val="551264A3"/>
    <w:rsid w:val="55191C62"/>
    <w:rsid w:val="55197A35"/>
    <w:rsid w:val="551B3783"/>
    <w:rsid w:val="551E0C36"/>
    <w:rsid w:val="551F69AD"/>
    <w:rsid w:val="5520391E"/>
    <w:rsid w:val="55231E41"/>
    <w:rsid w:val="55233456"/>
    <w:rsid w:val="552B4DC6"/>
    <w:rsid w:val="552C7D80"/>
    <w:rsid w:val="55324A59"/>
    <w:rsid w:val="55330D3D"/>
    <w:rsid w:val="55335A44"/>
    <w:rsid w:val="55372411"/>
    <w:rsid w:val="5538599D"/>
    <w:rsid w:val="553B341D"/>
    <w:rsid w:val="553B507D"/>
    <w:rsid w:val="554527E5"/>
    <w:rsid w:val="554576E4"/>
    <w:rsid w:val="55466CF0"/>
    <w:rsid w:val="554867D4"/>
    <w:rsid w:val="554D01BF"/>
    <w:rsid w:val="554E33F9"/>
    <w:rsid w:val="55501B6D"/>
    <w:rsid w:val="55563AB8"/>
    <w:rsid w:val="55594879"/>
    <w:rsid w:val="555A64D6"/>
    <w:rsid w:val="555D7B87"/>
    <w:rsid w:val="555F18CD"/>
    <w:rsid w:val="55604E3F"/>
    <w:rsid w:val="55616088"/>
    <w:rsid w:val="55623223"/>
    <w:rsid w:val="55643AFA"/>
    <w:rsid w:val="556535C3"/>
    <w:rsid w:val="55676C4C"/>
    <w:rsid w:val="55676D0A"/>
    <w:rsid w:val="556A31E5"/>
    <w:rsid w:val="556B59E3"/>
    <w:rsid w:val="556D19F1"/>
    <w:rsid w:val="55702F8F"/>
    <w:rsid w:val="557733E3"/>
    <w:rsid w:val="5577771D"/>
    <w:rsid w:val="557778C5"/>
    <w:rsid w:val="55777EE8"/>
    <w:rsid w:val="5578699B"/>
    <w:rsid w:val="557A18E9"/>
    <w:rsid w:val="557C1A59"/>
    <w:rsid w:val="557C3FCC"/>
    <w:rsid w:val="557C6871"/>
    <w:rsid w:val="557D127C"/>
    <w:rsid w:val="557E7424"/>
    <w:rsid w:val="55815C87"/>
    <w:rsid w:val="55826B06"/>
    <w:rsid w:val="558379BE"/>
    <w:rsid w:val="558407C4"/>
    <w:rsid w:val="5584776A"/>
    <w:rsid w:val="55855FC7"/>
    <w:rsid w:val="55864BAC"/>
    <w:rsid w:val="558757EE"/>
    <w:rsid w:val="55882809"/>
    <w:rsid w:val="558B498A"/>
    <w:rsid w:val="558F36A0"/>
    <w:rsid w:val="559372AE"/>
    <w:rsid w:val="559611F5"/>
    <w:rsid w:val="55963814"/>
    <w:rsid w:val="559C02A8"/>
    <w:rsid w:val="55A17461"/>
    <w:rsid w:val="55A249A1"/>
    <w:rsid w:val="55A41E5C"/>
    <w:rsid w:val="55A62074"/>
    <w:rsid w:val="55A8347C"/>
    <w:rsid w:val="55AC106E"/>
    <w:rsid w:val="55AD5847"/>
    <w:rsid w:val="55AE287B"/>
    <w:rsid w:val="55B86AD7"/>
    <w:rsid w:val="55BB512A"/>
    <w:rsid w:val="55C0584D"/>
    <w:rsid w:val="55CA4CD5"/>
    <w:rsid w:val="55D06B66"/>
    <w:rsid w:val="55D274AA"/>
    <w:rsid w:val="55D62624"/>
    <w:rsid w:val="55D646B1"/>
    <w:rsid w:val="55D801CD"/>
    <w:rsid w:val="55E61F4B"/>
    <w:rsid w:val="55E75258"/>
    <w:rsid w:val="55E771D4"/>
    <w:rsid w:val="55E84DF4"/>
    <w:rsid w:val="55EC276B"/>
    <w:rsid w:val="55EE6778"/>
    <w:rsid w:val="55EE6D26"/>
    <w:rsid w:val="55EF0D3E"/>
    <w:rsid w:val="55F026E1"/>
    <w:rsid w:val="55F146F1"/>
    <w:rsid w:val="55F65682"/>
    <w:rsid w:val="55F91268"/>
    <w:rsid w:val="55FB2DB9"/>
    <w:rsid w:val="56026BB3"/>
    <w:rsid w:val="56061BAA"/>
    <w:rsid w:val="56066C00"/>
    <w:rsid w:val="560A544B"/>
    <w:rsid w:val="560E434A"/>
    <w:rsid w:val="560F1DB3"/>
    <w:rsid w:val="56125617"/>
    <w:rsid w:val="56132C00"/>
    <w:rsid w:val="56160A7F"/>
    <w:rsid w:val="56164687"/>
    <w:rsid w:val="5619073C"/>
    <w:rsid w:val="561B4C02"/>
    <w:rsid w:val="561F4901"/>
    <w:rsid w:val="56204EA0"/>
    <w:rsid w:val="56207EDE"/>
    <w:rsid w:val="56211BB8"/>
    <w:rsid w:val="56252A58"/>
    <w:rsid w:val="562563FB"/>
    <w:rsid w:val="5626313B"/>
    <w:rsid w:val="562F22CB"/>
    <w:rsid w:val="5632039C"/>
    <w:rsid w:val="5634748F"/>
    <w:rsid w:val="5635532E"/>
    <w:rsid w:val="563A3012"/>
    <w:rsid w:val="563C5A53"/>
    <w:rsid w:val="563E40B2"/>
    <w:rsid w:val="564056D4"/>
    <w:rsid w:val="5641429E"/>
    <w:rsid w:val="56440DB8"/>
    <w:rsid w:val="564466D1"/>
    <w:rsid w:val="56453985"/>
    <w:rsid w:val="564576E2"/>
    <w:rsid w:val="5647411F"/>
    <w:rsid w:val="564C578F"/>
    <w:rsid w:val="564F1CE6"/>
    <w:rsid w:val="5650048A"/>
    <w:rsid w:val="565046D5"/>
    <w:rsid w:val="56515B11"/>
    <w:rsid w:val="56536DB1"/>
    <w:rsid w:val="56550B8E"/>
    <w:rsid w:val="56567F00"/>
    <w:rsid w:val="565811EC"/>
    <w:rsid w:val="56585C9E"/>
    <w:rsid w:val="56596209"/>
    <w:rsid w:val="56597551"/>
    <w:rsid w:val="565C38AE"/>
    <w:rsid w:val="565D6AE1"/>
    <w:rsid w:val="56606239"/>
    <w:rsid w:val="566906F0"/>
    <w:rsid w:val="566A4CCB"/>
    <w:rsid w:val="566A708F"/>
    <w:rsid w:val="566B0CBE"/>
    <w:rsid w:val="566B6ABA"/>
    <w:rsid w:val="566C7075"/>
    <w:rsid w:val="566D5985"/>
    <w:rsid w:val="566E5E68"/>
    <w:rsid w:val="56765E29"/>
    <w:rsid w:val="567C2DE9"/>
    <w:rsid w:val="567F3930"/>
    <w:rsid w:val="56810AE9"/>
    <w:rsid w:val="5681487E"/>
    <w:rsid w:val="56851B24"/>
    <w:rsid w:val="56854095"/>
    <w:rsid w:val="56893C68"/>
    <w:rsid w:val="568C4297"/>
    <w:rsid w:val="568D0162"/>
    <w:rsid w:val="568D03BE"/>
    <w:rsid w:val="568D755A"/>
    <w:rsid w:val="568E073E"/>
    <w:rsid w:val="569036FD"/>
    <w:rsid w:val="56976C33"/>
    <w:rsid w:val="56984C49"/>
    <w:rsid w:val="5699590B"/>
    <w:rsid w:val="569C28D9"/>
    <w:rsid w:val="569C5713"/>
    <w:rsid w:val="569D0803"/>
    <w:rsid w:val="56A07A75"/>
    <w:rsid w:val="56A165C7"/>
    <w:rsid w:val="56A177BC"/>
    <w:rsid w:val="56A31455"/>
    <w:rsid w:val="56A74609"/>
    <w:rsid w:val="56A94BEA"/>
    <w:rsid w:val="56AC294C"/>
    <w:rsid w:val="56AE7240"/>
    <w:rsid w:val="56B33159"/>
    <w:rsid w:val="56B44E90"/>
    <w:rsid w:val="56B942B0"/>
    <w:rsid w:val="56BC5640"/>
    <w:rsid w:val="56C57D03"/>
    <w:rsid w:val="56C616F6"/>
    <w:rsid w:val="56C90E65"/>
    <w:rsid w:val="56CF1A67"/>
    <w:rsid w:val="56D22912"/>
    <w:rsid w:val="56D26AA8"/>
    <w:rsid w:val="56D27BFE"/>
    <w:rsid w:val="56D303A7"/>
    <w:rsid w:val="56D30FD7"/>
    <w:rsid w:val="56D404F2"/>
    <w:rsid w:val="56D408E5"/>
    <w:rsid w:val="56D44953"/>
    <w:rsid w:val="56D5034C"/>
    <w:rsid w:val="56D51FAF"/>
    <w:rsid w:val="56DB58C1"/>
    <w:rsid w:val="56DD4F13"/>
    <w:rsid w:val="56E10DDD"/>
    <w:rsid w:val="56E170FB"/>
    <w:rsid w:val="56E648EA"/>
    <w:rsid w:val="56E6511B"/>
    <w:rsid w:val="56E72390"/>
    <w:rsid w:val="56E73EC3"/>
    <w:rsid w:val="56E8008A"/>
    <w:rsid w:val="56E964FE"/>
    <w:rsid w:val="56EB4A69"/>
    <w:rsid w:val="56EB5E1B"/>
    <w:rsid w:val="56EF38C7"/>
    <w:rsid w:val="56F13B4B"/>
    <w:rsid w:val="56F418A3"/>
    <w:rsid w:val="56FA7392"/>
    <w:rsid w:val="56FD5A21"/>
    <w:rsid w:val="57006D79"/>
    <w:rsid w:val="57026664"/>
    <w:rsid w:val="57046FD5"/>
    <w:rsid w:val="570876F7"/>
    <w:rsid w:val="5709397F"/>
    <w:rsid w:val="570A3735"/>
    <w:rsid w:val="57111712"/>
    <w:rsid w:val="571117C6"/>
    <w:rsid w:val="571247CE"/>
    <w:rsid w:val="571271F4"/>
    <w:rsid w:val="57162197"/>
    <w:rsid w:val="571A0A6A"/>
    <w:rsid w:val="571C2B0F"/>
    <w:rsid w:val="571C5308"/>
    <w:rsid w:val="571F5A1C"/>
    <w:rsid w:val="57203F92"/>
    <w:rsid w:val="57210AB8"/>
    <w:rsid w:val="5728381C"/>
    <w:rsid w:val="5728759B"/>
    <w:rsid w:val="572C45DE"/>
    <w:rsid w:val="572D5895"/>
    <w:rsid w:val="572D6B89"/>
    <w:rsid w:val="572F6BDF"/>
    <w:rsid w:val="57311690"/>
    <w:rsid w:val="57331ACF"/>
    <w:rsid w:val="5733398F"/>
    <w:rsid w:val="5734291A"/>
    <w:rsid w:val="57395489"/>
    <w:rsid w:val="573B62F5"/>
    <w:rsid w:val="573C227B"/>
    <w:rsid w:val="573D77D6"/>
    <w:rsid w:val="573E4399"/>
    <w:rsid w:val="573F21DE"/>
    <w:rsid w:val="57403EBA"/>
    <w:rsid w:val="57473272"/>
    <w:rsid w:val="57491DA0"/>
    <w:rsid w:val="57493E59"/>
    <w:rsid w:val="574978B1"/>
    <w:rsid w:val="574D0C3C"/>
    <w:rsid w:val="574E2A85"/>
    <w:rsid w:val="574F1F0A"/>
    <w:rsid w:val="575218B7"/>
    <w:rsid w:val="57530A45"/>
    <w:rsid w:val="57554DC3"/>
    <w:rsid w:val="57573AEA"/>
    <w:rsid w:val="57591FAE"/>
    <w:rsid w:val="575B7CCC"/>
    <w:rsid w:val="575C24D3"/>
    <w:rsid w:val="575D2107"/>
    <w:rsid w:val="575E70C9"/>
    <w:rsid w:val="57614BEC"/>
    <w:rsid w:val="57625B9F"/>
    <w:rsid w:val="57643BCC"/>
    <w:rsid w:val="5765646F"/>
    <w:rsid w:val="57670A89"/>
    <w:rsid w:val="57671BE5"/>
    <w:rsid w:val="57682653"/>
    <w:rsid w:val="57690E1D"/>
    <w:rsid w:val="576A2932"/>
    <w:rsid w:val="576D08C5"/>
    <w:rsid w:val="576F6C39"/>
    <w:rsid w:val="57722B7A"/>
    <w:rsid w:val="577313C6"/>
    <w:rsid w:val="57765299"/>
    <w:rsid w:val="577D1E1F"/>
    <w:rsid w:val="57836689"/>
    <w:rsid w:val="578670FA"/>
    <w:rsid w:val="57896E4F"/>
    <w:rsid w:val="57897EFC"/>
    <w:rsid w:val="578A70D8"/>
    <w:rsid w:val="578D48C8"/>
    <w:rsid w:val="578D7955"/>
    <w:rsid w:val="579357E5"/>
    <w:rsid w:val="57952AA7"/>
    <w:rsid w:val="57954855"/>
    <w:rsid w:val="579B2A4F"/>
    <w:rsid w:val="579B55C8"/>
    <w:rsid w:val="579B607F"/>
    <w:rsid w:val="579D259F"/>
    <w:rsid w:val="579E2462"/>
    <w:rsid w:val="57A32AB8"/>
    <w:rsid w:val="57A427BF"/>
    <w:rsid w:val="57A5422D"/>
    <w:rsid w:val="57A56669"/>
    <w:rsid w:val="57A71103"/>
    <w:rsid w:val="57A830C3"/>
    <w:rsid w:val="57AC3C6A"/>
    <w:rsid w:val="57AC4A69"/>
    <w:rsid w:val="57AC7077"/>
    <w:rsid w:val="57AD40EC"/>
    <w:rsid w:val="57AF17B8"/>
    <w:rsid w:val="57B0675B"/>
    <w:rsid w:val="57B10133"/>
    <w:rsid w:val="57B27250"/>
    <w:rsid w:val="57B47793"/>
    <w:rsid w:val="57B63EA4"/>
    <w:rsid w:val="57B67216"/>
    <w:rsid w:val="57B86D32"/>
    <w:rsid w:val="57B93BBB"/>
    <w:rsid w:val="57BF4D6A"/>
    <w:rsid w:val="57C04BC2"/>
    <w:rsid w:val="57C179A0"/>
    <w:rsid w:val="57C525A2"/>
    <w:rsid w:val="57C550CB"/>
    <w:rsid w:val="57C63271"/>
    <w:rsid w:val="57C91B5F"/>
    <w:rsid w:val="57C92F60"/>
    <w:rsid w:val="57CA1DBD"/>
    <w:rsid w:val="57CB393A"/>
    <w:rsid w:val="57CC21A7"/>
    <w:rsid w:val="57CF1340"/>
    <w:rsid w:val="57D00DC5"/>
    <w:rsid w:val="57D106CE"/>
    <w:rsid w:val="57D14F51"/>
    <w:rsid w:val="57D2154B"/>
    <w:rsid w:val="57D257E5"/>
    <w:rsid w:val="57D37F74"/>
    <w:rsid w:val="57D77BE8"/>
    <w:rsid w:val="57D922D1"/>
    <w:rsid w:val="57DE6D41"/>
    <w:rsid w:val="57E06C67"/>
    <w:rsid w:val="57E06CFC"/>
    <w:rsid w:val="57E13B23"/>
    <w:rsid w:val="57E63DAB"/>
    <w:rsid w:val="57E6609B"/>
    <w:rsid w:val="57E74033"/>
    <w:rsid w:val="57E803F5"/>
    <w:rsid w:val="57E83394"/>
    <w:rsid w:val="57E838F1"/>
    <w:rsid w:val="57E87B69"/>
    <w:rsid w:val="57E967C8"/>
    <w:rsid w:val="57EC3C5A"/>
    <w:rsid w:val="57EC420B"/>
    <w:rsid w:val="57EC69B8"/>
    <w:rsid w:val="57ED156A"/>
    <w:rsid w:val="57ED179A"/>
    <w:rsid w:val="57ED51CE"/>
    <w:rsid w:val="57EF53FC"/>
    <w:rsid w:val="57EF7DBC"/>
    <w:rsid w:val="57F4674B"/>
    <w:rsid w:val="57F6197E"/>
    <w:rsid w:val="57F62CE4"/>
    <w:rsid w:val="57F73A92"/>
    <w:rsid w:val="57FA48EB"/>
    <w:rsid w:val="57FB08C9"/>
    <w:rsid w:val="57FB0F98"/>
    <w:rsid w:val="57FD58D6"/>
    <w:rsid w:val="57FF60BE"/>
    <w:rsid w:val="57FF7E44"/>
    <w:rsid w:val="58042143"/>
    <w:rsid w:val="5805517E"/>
    <w:rsid w:val="58080E23"/>
    <w:rsid w:val="580D1762"/>
    <w:rsid w:val="580E5C9D"/>
    <w:rsid w:val="580F2A19"/>
    <w:rsid w:val="58135044"/>
    <w:rsid w:val="5817234E"/>
    <w:rsid w:val="581C5294"/>
    <w:rsid w:val="581D58D2"/>
    <w:rsid w:val="581D7870"/>
    <w:rsid w:val="581E54A2"/>
    <w:rsid w:val="581E5CA9"/>
    <w:rsid w:val="58216A17"/>
    <w:rsid w:val="5827065D"/>
    <w:rsid w:val="58290ACA"/>
    <w:rsid w:val="58295213"/>
    <w:rsid w:val="582B06B3"/>
    <w:rsid w:val="582E3784"/>
    <w:rsid w:val="582F21A2"/>
    <w:rsid w:val="58305342"/>
    <w:rsid w:val="5831770E"/>
    <w:rsid w:val="58325502"/>
    <w:rsid w:val="58332A23"/>
    <w:rsid w:val="58344278"/>
    <w:rsid w:val="58360489"/>
    <w:rsid w:val="583628ED"/>
    <w:rsid w:val="58370B6C"/>
    <w:rsid w:val="583A609E"/>
    <w:rsid w:val="583B53AE"/>
    <w:rsid w:val="58410447"/>
    <w:rsid w:val="584172ED"/>
    <w:rsid w:val="58417BD3"/>
    <w:rsid w:val="5842674B"/>
    <w:rsid w:val="5848117E"/>
    <w:rsid w:val="5848213E"/>
    <w:rsid w:val="584A0963"/>
    <w:rsid w:val="584A2494"/>
    <w:rsid w:val="584C0A86"/>
    <w:rsid w:val="585143AB"/>
    <w:rsid w:val="585320A8"/>
    <w:rsid w:val="585355B6"/>
    <w:rsid w:val="585855B2"/>
    <w:rsid w:val="58585CA5"/>
    <w:rsid w:val="585A4263"/>
    <w:rsid w:val="585B092C"/>
    <w:rsid w:val="585B10B9"/>
    <w:rsid w:val="585D3873"/>
    <w:rsid w:val="585F6284"/>
    <w:rsid w:val="58615D96"/>
    <w:rsid w:val="586B4785"/>
    <w:rsid w:val="586B48FC"/>
    <w:rsid w:val="586D1E23"/>
    <w:rsid w:val="586E1419"/>
    <w:rsid w:val="586E68FA"/>
    <w:rsid w:val="587039C5"/>
    <w:rsid w:val="58705CE1"/>
    <w:rsid w:val="58750B8F"/>
    <w:rsid w:val="58791F38"/>
    <w:rsid w:val="587A4A13"/>
    <w:rsid w:val="588049F1"/>
    <w:rsid w:val="58832FF7"/>
    <w:rsid w:val="58842497"/>
    <w:rsid w:val="588602DC"/>
    <w:rsid w:val="58881228"/>
    <w:rsid w:val="588838BD"/>
    <w:rsid w:val="5889658F"/>
    <w:rsid w:val="588B228E"/>
    <w:rsid w:val="588D4B2A"/>
    <w:rsid w:val="588F539B"/>
    <w:rsid w:val="58905DDB"/>
    <w:rsid w:val="5892266B"/>
    <w:rsid w:val="58924959"/>
    <w:rsid w:val="58981A8F"/>
    <w:rsid w:val="589821DB"/>
    <w:rsid w:val="58983CE1"/>
    <w:rsid w:val="589A48E6"/>
    <w:rsid w:val="589B430D"/>
    <w:rsid w:val="589D5332"/>
    <w:rsid w:val="58A1157A"/>
    <w:rsid w:val="58A25753"/>
    <w:rsid w:val="58A60EF6"/>
    <w:rsid w:val="58AA4085"/>
    <w:rsid w:val="58AA583A"/>
    <w:rsid w:val="58AA728C"/>
    <w:rsid w:val="58AE40D2"/>
    <w:rsid w:val="58AE5711"/>
    <w:rsid w:val="58AF1523"/>
    <w:rsid w:val="58AF3EFA"/>
    <w:rsid w:val="58B156F2"/>
    <w:rsid w:val="58B678A4"/>
    <w:rsid w:val="58B707CC"/>
    <w:rsid w:val="58B93393"/>
    <w:rsid w:val="58BC2B56"/>
    <w:rsid w:val="58BC5933"/>
    <w:rsid w:val="58BF7D4C"/>
    <w:rsid w:val="58C02925"/>
    <w:rsid w:val="58C02B69"/>
    <w:rsid w:val="58C065AD"/>
    <w:rsid w:val="58C3790C"/>
    <w:rsid w:val="58C502A7"/>
    <w:rsid w:val="58C71EE5"/>
    <w:rsid w:val="58C8561C"/>
    <w:rsid w:val="58C93D09"/>
    <w:rsid w:val="58CE311F"/>
    <w:rsid w:val="58D037BF"/>
    <w:rsid w:val="58D23A03"/>
    <w:rsid w:val="58D8329A"/>
    <w:rsid w:val="58D9112C"/>
    <w:rsid w:val="58DA0E22"/>
    <w:rsid w:val="58DB0AD7"/>
    <w:rsid w:val="58DD0952"/>
    <w:rsid w:val="58E0014B"/>
    <w:rsid w:val="58E00EFD"/>
    <w:rsid w:val="58E12409"/>
    <w:rsid w:val="58E32A69"/>
    <w:rsid w:val="58EB69B2"/>
    <w:rsid w:val="58F51E4C"/>
    <w:rsid w:val="58F55AB3"/>
    <w:rsid w:val="58F91B6B"/>
    <w:rsid w:val="58F960C1"/>
    <w:rsid w:val="58FD479A"/>
    <w:rsid w:val="59030A26"/>
    <w:rsid w:val="590362A6"/>
    <w:rsid w:val="5904277E"/>
    <w:rsid w:val="590875B7"/>
    <w:rsid w:val="590A1F3E"/>
    <w:rsid w:val="590D38E4"/>
    <w:rsid w:val="590E61F3"/>
    <w:rsid w:val="590F2FCF"/>
    <w:rsid w:val="59121EFD"/>
    <w:rsid w:val="59132DE1"/>
    <w:rsid w:val="59160B58"/>
    <w:rsid w:val="591618BB"/>
    <w:rsid w:val="591B444E"/>
    <w:rsid w:val="59201F63"/>
    <w:rsid w:val="59216F7C"/>
    <w:rsid w:val="5923615F"/>
    <w:rsid w:val="59241022"/>
    <w:rsid w:val="59287B0B"/>
    <w:rsid w:val="593122AA"/>
    <w:rsid w:val="59313631"/>
    <w:rsid w:val="59317EC5"/>
    <w:rsid w:val="59326FE4"/>
    <w:rsid w:val="59370263"/>
    <w:rsid w:val="59376BD0"/>
    <w:rsid w:val="59393CF7"/>
    <w:rsid w:val="593A115D"/>
    <w:rsid w:val="593B28DD"/>
    <w:rsid w:val="593C0FD4"/>
    <w:rsid w:val="593D3F0A"/>
    <w:rsid w:val="59404CFB"/>
    <w:rsid w:val="594165F1"/>
    <w:rsid w:val="59424DFE"/>
    <w:rsid w:val="59427C8E"/>
    <w:rsid w:val="594520A2"/>
    <w:rsid w:val="59452932"/>
    <w:rsid w:val="59486DD0"/>
    <w:rsid w:val="59491AD3"/>
    <w:rsid w:val="59493175"/>
    <w:rsid w:val="59496CEF"/>
    <w:rsid w:val="594B7109"/>
    <w:rsid w:val="594C4503"/>
    <w:rsid w:val="59523A81"/>
    <w:rsid w:val="5953570F"/>
    <w:rsid w:val="59550A42"/>
    <w:rsid w:val="59556A9B"/>
    <w:rsid w:val="59563ADD"/>
    <w:rsid w:val="5956659F"/>
    <w:rsid w:val="595751F0"/>
    <w:rsid w:val="595B2464"/>
    <w:rsid w:val="59662CE0"/>
    <w:rsid w:val="596745F0"/>
    <w:rsid w:val="596846E0"/>
    <w:rsid w:val="59691283"/>
    <w:rsid w:val="596D2D44"/>
    <w:rsid w:val="596E5FBB"/>
    <w:rsid w:val="59721425"/>
    <w:rsid w:val="5977245B"/>
    <w:rsid w:val="59772532"/>
    <w:rsid w:val="597A68EA"/>
    <w:rsid w:val="597A6C42"/>
    <w:rsid w:val="597C1098"/>
    <w:rsid w:val="597C3840"/>
    <w:rsid w:val="597D188C"/>
    <w:rsid w:val="59837124"/>
    <w:rsid w:val="59840C5B"/>
    <w:rsid w:val="598A5B3E"/>
    <w:rsid w:val="598A638F"/>
    <w:rsid w:val="598B2589"/>
    <w:rsid w:val="598E7C4D"/>
    <w:rsid w:val="59901C0C"/>
    <w:rsid w:val="59905359"/>
    <w:rsid w:val="59956698"/>
    <w:rsid w:val="599709E2"/>
    <w:rsid w:val="599811C6"/>
    <w:rsid w:val="59982B07"/>
    <w:rsid w:val="599B650D"/>
    <w:rsid w:val="59A05CE6"/>
    <w:rsid w:val="59A374EF"/>
    <w:rsid w:val="59A8012C"/>
    <w:rsid w:val="59A93229"/>
    <w:rsid w:val="59A96836"/>
    <w:rsid w:val="59AC52CB"/>
    <w:rsid w:val="59AC653A"/>
    <w:rsid w:val="59AD735E"/>
    <w:rsid w:val="59B456B4"/>
    <w:rsid w:val="59B51E5A"/>
    <w:rsid w:val="59B72A29"/>
    <w:rsid w:val="59C10D36"/>
    <w:rsid w:val="59C12EC1"/>
    <w:rsid w:val="59C25575"/>
    <w:rsid w:val="59C33FC8"/>
    <w:rsid w:val="59C65895"/>
    <w:rsid w:val="59C80FA7"/>
    <w:rsid w:val="59CA324A"/>
    <w:rsid w:val="59CB5893"/>
    <w:rsid w:val="59CC1A97"/>
    <w:rsid w:val="59CC75E0"/>
    <w:rsid w:val="59CD4007"/>
    <w:rsid w:val="59D05AE6"/>
    <w:rsid w:val="59D22DB1"/>
    <w:rsid w:val="59D3586F"/>
    <w:rsid w:val="59D432F4"/>
    <w:rsid w:val="59D57C4C"/>
    <w:rsid w:val="59D82AE5"/>
    <w:rsid w:val="59DB2CB0"/>
    <w:rsid w:val="59DB626D"/>
    <w:rsid w:val="59DD29B2"/>
    <w:rsid w:val="59E12624"/>
    <w:rsid w:val="59E336BD"/>
    <w:rsid w:val="59E34CBC"/>
    <w:rsid w:val="59E5329C"/>
    <w:rsid w:val="59E7253F"/>
    <w:rsid w:val="59EB5A8E"/>
    <w:rsid w:val="59EB6C26"/>
    <w:rsid w:val="59EF6A0F"/>
    <w:rsid w:val="59F029B7"/>
    <w:rsid w:val="59F1726C"/>
    <w:rsid w:val="59F22D2B"/>
    <w:rsid w:val="59FA358B"/>
    <w:rsid w:val="59FB013B"/>
    <w:rsid w:val="59FB5066"/>
    <w:rsid w:val="59FC5209"/>
    <w:rsid w:val="59FC6700"/>
    <w:rsid w:val="59FD5DEA"/>
    <w:rsid w:val="5A0218EE"/>
    <w:rsid w:val="5A035468"/>
    <w:rsid w:val="5A056E03"/>
    <w:rsid w:val="5A0C6E99"/>
    <w:rsid w:val="5A0D7EA0"/>
    <w:rsid w:val="5A0F134F"/>
    <w:rsid w:val="5A0F26D3"/>
    <w:rsid w:val="5A100086"/>
    <w:rsid w:val="5A104235"/>
    <w:rsid w:val="5A1175B2"/>
    <w:rsid w:val="5A135836"/>
    <w:rsid w:val="5A1378EE"/>
    <w:rsid w:val="5A1A740F"/>
    <w:rsid w:val="5A1A7578"/>
    <w:rsid w:val="5A1E33DC"/>
    <w:rsid w:val="5A1E618F"/>
    <w:rsid w:val="5A1F71C6"/>
    <w:rsid w:val="5A210FF6"/>
    <w:rsid w:val="5A262599"/>
    <w:rsid w:val="5A295D67"/>
    <w:rsid w:val="5A300921"/>
    <w:rsid w:val="5A30605D"/>
    <w:rsid w:val="5A3128A6"/>
    <w:rsid w:val="5A360BF7"/>
    <w:rsid w:val="5A365E7B"/>
    <w:rsid w:val="5A393AF0"/>
    <w:rsid w:val="5A3A3F5C"/>
    <w:rsid w:val="5A3A7613"/>
    <w:rsid w:val="5A3C4F07"/>
    <w:rsid w:val="5A3C50E0"/>
    <w:rsid w:val="5A3C6423"/>
    <w:rsid w:val="5A40437B"/>
    <w:rsid w:val="5A4145B7"/>
    <w:rsid w:val="5A4402CC"/>
    <w:rsid w:val="5A4464F8"/>
    <w:rsid w:val="5A4B4D64"/>
    <w:rsid w:val="5A502F45"/>
    <w:rsid w:val="5A536478"/>
    <w:rsid w:val="5A543073"/>
    <w:rsid w:val="5A55369E"/>
    <w:rsid w:val="5A5A170C"/>
    <w:rsid w:val="5A65797E"/>
    <w:rsid w:val="5A6A5587"/>
    <w:rsid w:val="5A6C29A7"/>
    <w:rsid w:val="5A6D5814"/>
    <w:rsid w:val="5A6E70EA"/>
    <w:rsid w:val="5A72520F"/>
    <w:rsid w:val="5A72698C"/>
    <w:rsid w:val="5A745480"/>
    <w:rsid w:val="5A7555E4"/>
    <w:rsid w:val="5A7620C7"/>
    <w:rsid w:val="5A763C32"/>
    <w:rsid w:val="5A7644F3"/>
    <w:rsid w:val="5A7A18E3"/>
    <w:rsid w:val="5A7A3C90"/>
    <w:rsid w:val="5A7B654B"/>
    <w:rsid w:val="5A7D2E65"/>
    <w:rsid w:val="5A7E6698"/>
    <w:rsid w:val="5A800E94"/>
    <w:rsid w:val="5A83091B"/>
    <w:rsid w:val="5A84459B"/>
    <w:rsid w:val="5A8452A0"/>
    <w:rsid w:val="5A85378F"/>
    <w:rsid w:val="5A855707"/>
    <w:rsid w:val="5A857029"/>
    <w:rsid w:val="5A8764B0"/>
    <w:rsid w:val="5A906A2D"/>
    <w:rsid w:val="5A9076CE"/>
    <w:rsid w:val="5A9443BF"/>
    <w:rsid w:val="5A991373"/>
    <w:rsid w:val="5A995C11"/>
    <w:rsid w:val="5A9A2F7E"/>
    <w:rsid w:val="5A9A5A62"/>
    <w:rsid w:val="5A9C7411"/>
    <w:rsid w:val="5AA026E6"/>
    <w:rsid w:val="5AA5208A"/>
    <w:rsid w:val="5AA63518"/>
    <w:rsid w:val="5AA950CC"/>
    <w:rsid w:val="5AAD6B5B"/>
    <w:rsid w:val="5AAE4C48"/>
    <w:rsid w:val="5AB258D9"/>
    <w:rsid w:val="5AB27E56"/>
    <w:rsid w:val="5AB718B1"/>
    <w:rsid w:val="5AB836D8"/>
    <w:rsid w:val="5AB85FCB"/>
    <w:rsid w:val="5AB97304"/>
    <w:rsid w:val="5ABE62AA"/>
    <w:rsid w:val="5ABF6537"/>
    <w:rsid w:val="5AC01F23"/>
    <w:rsid w:val="5AC21F21"/>
    <w:rsid w:val="5AC72CB4"/>
    <w:rsid w:val="5ACF4D73"/>
    <w:rsid w:val="5AD24FCC"/>
    <w:rsid w:val="5AD53F17"/>
    <w:rsid w:val="5AD659E2"/>
    <w:rsid w:val="5AD65C49"/>
    <w:rsid w:val="5AD76837"/>
    <w:rsid w:val="5AD94131"/>
    <w:rsid w:val="5ADB165C"/>
    <w:rsid w:val="5ADD65DB"/>
    <w:rsid w:val="5AE027B2"/>
    <w:rsid w:val="5AE13176"/>
    <w:rsid w:val="5AE1509F"/>
    <w:rsid w:val="5AE4149B"/>
    <w:rsid w:val="5AE47D9D"/>
    <w:rsid w:val="5AE55550"/>
    <w:rsid w:val="5AE6120A"/>
    <w:rsid w:val="5AE9458D"/>
    <w:rsid w:val="5AE959F2"/>
    <w:rsid w:val="5AE97269"/>
    <w:rsid w:val="5AEC077C"/>
    <w:rsid w:val="5AEE31F5"/>
    <w:rsid w:val="5AF00EC5"/>
    <w:rsid w:val="5AF0327A"/>
    <w:rsid w:val="5AF32C75"/>
    <w:rsid w:val="5AF51CA2"/>
    <w:rsid w:val="5AF86A79"/>
    <w:rsid w:val="5AF91A6B"/>
    <w:rsid w:val="5B003285"/>
    <w:rsid w:val="5B022FED"/>
    <w:rsid w:val="5B0A0562"/>
    <w:rsid w:val="5B0F04D5"/>
    <w:rsid w:val="5B111B4C"/>
    <w:rsid w:val="5B133E50"/>
    <w:rsid w:val="5B146D3D"/>
    <w:rsid w:val="5B1513C9"/>
    <w:rsid w:val="5B172386"/>
    <w:rsid w:val="5B1862E6"/>
    <w:rsid w:val="5B1A57CA"/>
    <w:rsid w:val="5B1C124D"/>
    <w:rsid w:val="5B1F7A8E"/>
    <w:rsid w:val="5B20774A"/>
    <w:rsid w:val="5B227831"/>
    <w:rsid w:val="5B2344CC"/>
    <w:rsid w:val="5B253A34"/>
    <w:rsid w:val="5B262AEB"/>
    <w:rsid w:val="5B263E8D"/>
    <w:rsid w:val="5B2A39BA"/>
    <w:rsid w:val="5B2B5707"/>
    <w:rsid w:val="5B2E1F9E"/>
    <w:rsid w:val="5B3015E1"/>
    <w:rsid w:val="5B30463F"/>
    <w:rsid w:val="5B3234E8"/>
    <w:rsid w:val="5B3700EC"/>
    <w:rsid w:val="5B394489"/>
    <w:rsid w:val="5B3D2687"/>
    <w:rsid w:val="5B432374"/>
    <w:rsid w:val="5B446A1D"/>
    <w:rsid w:val="5B4543D6"/>
    <w:rsid w:val="5B4B0FAD"/>
    <w:rsid w:val="5B4D4D14"/>
    <w:rsid w:val="5B500CEB"/>
    <w:rsid w:val="5B516F86"/>
    <w:rsid w:val="5B517111"/>
    <w:rsid w:val="5B533209"/>
    <w:rsid w:val="5B5474E4"/>
    <w:rsid w:val="5B5745C6"/>
    <w:rsid w:val="5B5E0ADF"/>
    <w:rsid w:val="5B6078BF"/>
    <w:rsid w:val="5B61508D"/>
    <w:rsid w:val="5B6173AF"/>
    <w:rsid w:val="5B67093B"/>
    <w:rsid w:val="5B6E4BBC"/>
    <w:rsid w:val="5B6F3C0F"/>
    <w:rsid w:val="5B7037C1"/>
    <w:rsid w:val="5B7135A6"/>
    <w:rsid w:val="5B725E33"/>
    <w:rsid w:val="5B774894"/>
    <w:rsid w:val="5B786A8C"/>
    <w:rsid w:val="5B7A20FE"/>
    <w:rsid w:val="5B7E2BC0"/>
    <w:rsid w:val="5B804C2E"/>
    <w:rsid w:val="5B8571F1"/>
    <w:rsid w:val="5B861D62"/>
    <w:rsid w:val="5B873BBB"/>
    <w:rsid w:val="5B8B0646"/>
    <w:rsid w:val="5B8D0530"/>
    <w:rsid w:val="5B902B00"/>
    <w:rsid w:val="5B947C42"/>
    <w:rsid w:val="5B965713"/>
    <w:rsid w:val="5B967772"/>
    <w:rsid w:val="5B98135F"/>
    <w:rsid w:val="5B992FAC"/>
    <w:rsid w:val="5B994EBF"/>
    <w:rsid w:val="5B9A5A5D"/>
    <w:rsid w:val="5B9B793E"/>
    <w:rsid w:val="5BA243FF"/>
    <w:rsid w:val="5BA96CAF"/>
    <w:rsid w:val="5BAE38DE"/>
    <w:rsid w:val="5BAE3BD2"/>
    <w:rsid w:val="5BAE569E"/>
    <w:rsid w:val="5BB210AD"/>
    <w:rsid w:val="5BB77C6C"/>
    <w:rsid w:val="5BBC5989"/>
    <w:rsid w:val="5BBC75B4"/>
    <w:rsid w:val="5BC0745D"/>
    <w:rsid w:val="5BC32F7A"/>
    <w:rsid w:val="5BC50AA4"/>
    <w:rsid w:val="5BC927AD"/>
    <w:rsid w:val="5BCA610F"/>
    <w:rsid w:val="5BCC7147"/>
    <w:rsid w:val="5BCF1658"/>
    <w:rsid w:val="5BD51427"/>
    <w:rsid w:val="5BD51CD4"/>
    <w:rsid w:val="5BD55A41"/>
    <w:rsid w:val="5BDC7E6A"/>
    <w:rsid w:val="5BDF0EE9"/>
    <w:rsid w:val="5BDF29C4"/>
    <w:rsid w:val="5BDF61B4"/>
    <w:rsid w:val="5BDF7D39"/>
    <w:rsid w:val="5BE01A51"/>
    <w:rsid w:val="5BE50509"/>
    <w:rsid w:val="5BE604B2"/>
    <w:rsid w:val="5BE87DE5"/>
    <w:rsid w:val="5BEC6AEC"/>
    <w:rsid w:val="5BEE48C0"/>
    <w:rsid w:val="5BEE5CAC"/>
    <w:rsid w:val="5BF24220"/>
    <w:rsid w:val="5BF62A09"/>
    <w:rsid w:val="5BF82712"/>
    <w:rsid w:val="5BFB69F9"/>
    <w:rsid w:val="5BFC15AE"/>
    <w:rsid w:val="5BFD0E94"/>
    <w:rsid w:val="5BFE6565"/>
    <w:rsid w:val="5BFF48A4"/>
    <w:rsid w:val="5C0372E0"/>
    <w:rsid w:val="5C084D08"/>
    <w:rsid w:val="5C0C3179"/>
    <w:rsid w:val="5C115065"/>
    <w:rsid w:val="5C1226D5"/>
    <w:rsid w:val="5C16032E"/>
    <w:rsid w:val="5C186AAF"/>
    <w:rsid w:val="5C2379BF"/>
    <w:rsid w:val="5C241ACF"/>
    <w:rsid w:val="5C2514A9"/>
    <w:rsid w:val="5C252340"/>
    <w:rsid w:val="5C2540A6"/>
    <w:rsid w:val="5C27064C"/>
    <w:rsid w:val="5C2871C3"/>
    <w:rsid w:val="5C290844"/>
    <w:rsid w:val="5C2B30B7"/>
    <w:rsid w:val="5C2F7208"/>
    <w:rsid w:val="5C310271"/>
    <w:rsid w:val="5C366CB7"/>
    <w:rsid w:val="5C3A1F66"/>
    <w:rsid w:val="5C415977"/>
    <w:rsid w:val="5C435465"/>
    <w:rsid w:val="5C437B00"/>
    <w:rsid w:val="5C477F20"/>
    <w:rsid w:val="5C4830EE"/>
    <w:rsid w:val="5C4921B5"/>
    <w:rsid w:val="5C507973"/>
    <w:rsid w:val="5C517C3F"/>
    <w:rsid w:val="5C531F48"/>
    <w:rsid w:val="5C5435EE"/>
    <w:rsid w:val="5C543F91"/>
    <w:rsid w:val="5C570BB8"/>
    <w:rsid w:val="5C583B08"/>
    <w:rsid w:val="5C5A0597"/>
    <w:rsid w:val="5C5D4FE3"/>
    <w:rsid w:val="5C6D1308"/>
    <w:rsid w:val="5C6F1771"/>
    <w:rsid w:val="5C6F5F0D"/>
    <w:rsid w:val="5C727A46"/>
    <w:rsid w:val="5C797157"/>
    <w:rsid w:val="5C7A17C9"/>
    <w:rsid w:val="5C7C6304"/>
    <w:rsid w:val="5C7D205B"/>
    <w:rsid w:val="5C880366"/>
    <w:rsid w:val="5C8900B3"/>
    <w:rsid w:val="5C89299B"/>
    <w:rsid w:val="5C8B68C6"/>
    <w:rsid w:val="5C8C65CF"/>
    <w:rsid w:val="5C8C6BDA"/>
    <w:rsid w:val="5C8E153F"/>
    <w:rsid w:val="5C90299F"/>
    <w:rsid w:val="5C965684"/>
    <w:rsid w:val="5C9A1424"/>
    <w:rsid w:val="5C9B1E43"/>
    <w:rsid w:val="5C9B74AB"/>
    <w:rsid w:val="5C9D2F9D"/>
    <w:rsid w:val="5C9E2AD4"/>
    <w:rsid w:val="5C9E3C3B"/>
    <w:rsid w:val="5C9F643B"/>
    <w:rsid w:val="5CA17519"/>
    <w:rsid w:val="5CA760DC"/>
    <w:rsid w:val="5CA77119"/>
    <w:rsid w:val="5CAA2E7E"/>
    <w:rsid w:val="5CAA42EB"/>
    <w:rsid w:val="5CB5092E"/>
    <w:rsid w:val="5CBB62BE"/>
    <w:rsid w:val="5CBC4AC8"/>
    <w:rsid w:val="5CBC6F80"/>
    <w:rsid w:val="5CBD766A"/>
    <w:rsid w:val="5CC019E0"/>
    <w:rsid w:val="5CC2096B"/>
    <w:rsid w:val="5CC31420"/>
    <w:rsid w:val="5CCC000D"/>
    <w:rsid w:val="5CD01B96"/>
    <w:rsid w:val="5CD021D6"/>
    <w:rsid w:val="5CD579A7"/>
    <w:rsid w:val="5CD72EDB"/>
    <w:rsid w:val="5CD77174"/>
    <w:rsid w:val="5CD77F11"/>
    <w:rsid w:val="5CDB42E6"/>
    <w:rsid w:val="5CDD63CD"/>
    <w:rsid w:val="5CDE5BFF"/>
    <w:rsid w:val="5CDF7C46"/>
    <w:rsid w:val="5CE01D15"/>
    <w:rsid w:val="5CE14917"/>
    <w:rsid w:val="5CE56A6F"/>
    <w:rsid w:val="5CEB399A"/>
    <w:rsid w:val="5CED1FC7"/>
    <w:rsid w:val="5CED6FEA"/>
    <w:rsid w:val="5CEF0376"/>
    <w:rsid w:val="5CF318B4"/>
    <w:rsid w:val="5CF56C00"/>
    <w:rsid w:val="5CF76F14"/>
    <w:rsid w:val="5CF9631A"/>
    <w:rsid w:val="5CF972FB"/>
    <w:rsid w:val="5CFA1557"/>
    <w:rsid w:val="5CFA618F"/>
    <w:rsid w:val="5CFB59C2"/>
    <w:rsid w:val="5CFC594E"/>
    <w:rsid w:val="5D042D16"/>
    <w:rsid w:val="5D043F19"/>
    <w:rsid w:val="5D050C35"/>
    <w:rsid w:val="5D070C38"/>
    <w:rsid w:val="5D07692E"/>
    <w:rsid w:val="5D08645C"/>
    <w:rsid w:val="5D0A1DE2"/>
    <w:rsid w:val="5D0B27F7"/>
    <w:rsid w:val="5D0B4331"/>
    <w:rsid w:val="5D0D68C4"/>
    <w:rsid w:val="5D115077"/>
    <w:rsid w:val="5D1174BC"/>
    <w:rsid w:val="5D124BEB"/>
    <w:rsid w:val="5D166D01"/>
    <w:rsid w:val="5D192D21"/>
    <w:rsid w:val="5D196EE0"/>
    <w:rsid w:val="5D1E628D"/>
    <w:rsid w:val="5D200405"/>
    <w:rsid w:val="5D2027C1"/>
    <w:rsid w:val="5D22597A"/>
    <w:rsid w:val="5D225CD1"/>
    <w:rsid w:val="5D230CEF"/>
    <w:rsid w:val="5D251608"/>
    <w:rsid w:val="5D2650C6"/>
    <w:rsid w:val="5D2D5872"/>
    <w:rsid w:val="5D2E75F7"/>
    <w:rsid w:val="5D3354F7"/>
    <w:rsid w:val="5D365F1C"/>
    <w:rsid w:val="5D39303F"/>
    <w:rsid w:val="5D3C30C3"/>
    <w:rsid w:val="5D3E7EAB"/>
    <w:rsid w:val="5D4074AA"/>
    <w:rsid w:val="5D42417E"/>
    <w:rsid w:val="5D43524B"/>
    <w:rsid w:val="5D442323"/>
    <w:rsid w:val="5D4567C0"/>
    <w:rsid w:val="5D4B6725"/>
    <w:rsid w:val="5D4C1F91"/>
    <w:rsid w:val="5D4F74F4"/>
    <w:rsid w:val="5D5054BD"/>
    <w:rsid w:val="5D506C9E"/>
    <w:rsid w:val="5D540AC5"/>
    <w:rsid w:val="5D566E10"/>
    <w:rsid w:val="5D57724B"/>
    <w:rsid w:val="5D5C2132"/>
    <w:rsid w:val="5D624DD1"/>
    <w:rsid w:val="5D6307B9"/>
    <w:rsid w:val="5D653532"/>
    <w:rsid w:val="5D6B0DB1"/>
    <w:rsid w:val="5D6B5A08"/>
    <w:rsid w:val="5D6B7267"/>
    <w:rsid w:val="5D776DF7"/>
    <w:rsid w:val="5D7807F2"/>
    <w:rsid w:val="5D7C2037"/>
    <w:rsid w:val="5D805337"/>
    <w:rsid w:val="5D861212"/>
    <w:rsid w:val="5D8651D3"/>
    <w:rsid w:val="5D8770D9"/>
    <w:rsid w:val="5D8A40A3"/>
    <w:rsid w:val="5D8A696B"/>
    <w:rsid w:val="5D8C6422"/>
    <w:rsid w:val="5D8E6CDE"/>
    <w:rsid w:val="5D934FF5"/>
    <w:rsid w:val="5D9461E5"/>
    <w:rsid w:val="5D9679B9"/>
    <w:rsid w:val="5D982773"/>
    <w:rsid w:val="5D9859BE"/>
    <w:rsid w:val="5D9A2112"/>
    <w:rsid w:val="5D9C52C3"/>
    <w:rsid w:val="5D9C5CA6"/>
    <w:rsid w:val="5D9F4B62"/>
    <w:rsid w:val="5DA36CF3"/>
    <w:rsid w:val="5DA41AE1"/>
    <w:rsid w:val="5DA52D9A"/>
    <w:rsid w:val="5DA603AB"/>
    <w:rsid w:val="5DAA1D9E"/>
    <w:rsid w:val="5DAA7195"/>
    <w:rsid w:val="5DAB6E20"/>
    <w:rsid w:val="5DAC70AF"/>
    <w:rsid w:val="5DAF3678"/>
    <w:rsid w:val="5DB02221"/>
    <w:rsid w:val="5DB506DF"/>
    <w:rsid w:val="5DB77D3F"/>
    <w:rsid w:val="5DB85CA8"/>
    <w:rsid w:val="5DB92188"/>
    <w:rsid w:val="5DBA1D4B"/>
    <w:rsid w:val="5DBD1735"/>
    <w:rsid w:val="5DBF2923"/>
    <w:rsid w:val="5DBF5977"/>
    <w:rsid w:val="5DC017A9"/>
    <w:rsid w:val="5DC11638"/>
    <w:rsid w:val="5DC157B2"/>
    <w:rsid w:val="5DC33ED2"/>
    <w:rsid w:val="5DC4147B"/>
    <w:rsid w:val="5DC77FD6"/>
    <w:rsid w:val="5DC8364D"/>
    <w:rsid w:val="5DC9469E"/>
    <w:rsid w:val="5DCA06C5"/>
    <w:rsid w:val="5DCC6649"/>
    <w:rsid w:val="5DCC7686"/>
    <w:rsid w:val="5DCD641D"/>
    <w:rsid w:val="5DCE0376"/>
    <w:rsid w:val="5DCF6DD3"/>
    <w:rsid w:val="5DD03832"/>
    <w:rsid w:val="5DD40929"/>
    <w:rsid w:val="5DD80C70"/>
    <w:rsid w:val="5DE055D4"/>
    <w:rsid w:val="5DE24AB1"/>
    <w:rsid w:val="5DE33C47"/>
    <w:rsid w:val="5DE34407"/>
    <w:rsid w:val="5DE45A0A"/>
    <w:rsid w:val="5DE65FE5"/>
    <w:rsid w:val="5DEA3355"/>
    <w:rsid w:val="5DEB1A9C"/>
    <w:rsid w:val="5DED2E52"/>
    <w:rsid w:val="5DED5F7B"/>
    <w:rsid w:val="5DF31827"/>
    <w:rsid w:val="5DF96198"/>
    <w:rsid w:val="5DFB7F4D"/>
    <w:rsid w:val="5E022136"/>
    <w:rsid w:val="5E0239AF"/>
    <w:rsid w:val="5E034349"/>
    <w:rsid w:val="5E040F1C"/>
    <w:rsid w:val="5E0570A6"/>
    <w:rsid w:val="5E062A2D"/>
    <w:rsid w:val="5E0A4ADD"/>
    <w:rsid w:val="5E0C1852"/>
    <w:rsid w:val="5E112AC0"/>
    <w:rsid w:val="5E113A75"/>
    <w:rsid w:val="5E142747"/>
    <w:rsid w:val="5E1521E3"/>
    <w:rsid w:val="5E162827"/>
    <w:rsid w:val="5E171689"/>
    <w:rsid w:val="5E1E3838"/>
    <w:rsid w:val="5E1F56DF"/>
    <w:rsid w:val="5E234706"/>
    <w:rsid w:val="5E254C47"/>
    <w:rsid w:val="5E254E90"/>
    <w:rsid w:val="5E257812"/>
    <w:rsid w:val="5E270ED1"/>
    <w:rsid w:val="5E294791"/>
    <w:rsid w:val="5E294929"/>
    <w:rsid w:val="5E2976C7"/>
    <w:rsid w:val="5E2E0C4B"/>
    <w:rsid w:val="5E302C84"/>
    <w:rsid w:val="5E30416D"/>
    <w:rsid w:val="5E3312E4"/>
    <w:rsid w:val="5E353338"/>
    <w:rsid w:val="5E356E41"/>
    <w:rsid w:val="5E3849EA"/>
    <w:rsid w:val="5E3C65DC"/>
    <w:rsid w:val="5E3E2725"/>
    <w:rsid w:val="5E426D6D"/>
    <w:rsid w:val="5E45389F"/>
    <w:rsid w:val="5E4603CB"/>
    <w:rsid w:val="5E4872D3"/>
    <w:rsid w:val="5E4878B8"/>
    <w:rsid w:val="5E4F368A"/>
    <w:rsid w:val="5E515328"/>
    <w:rsid w:val="5E5858EF"/>
    <w:rsid w:val="5E5905E4"/>
    <w:rsid w:val="5E5B1B4A"/>
    <w:rsid w:val="5E5C07E5"/>
    <w:rsid w:val="5E5C3D7E"/>
    <w:rsid w:val="5E5D6D39"/>
    <w:rsid w:val="5E5F1CD5"/>
    <w:rsid w:val="5E682581"/>
    <w:rsid w:val="5E683792"/>
    <w:rsid w:val="5E6B1E61"/>
    <w:rsid w:val="5E6C36E1"/>
    <w:rsid w:val="5E6F1F86"/>
    <w:rsid w:val="5E6F5C57"/>
    <w:rsid w:val="5E711A06"/>
    <w:rsid w:val="5E715A73"/>
    <w:rsid w:val="5E720376"/>
    <w:rsid w:val="5E751B5D"/>
    <w:rsid w:val="5E775803"/>
    <w:rsid w:val="5E7C202E"/>
    <w:rsid w:val="5E847F4A"/>
    <w:rsid w:val="5E8537C2"/>
    <w:rsid w:val="5E8876F7"/>
    <w:rsid w:val="5E890EE5"/>
    <w:rsid w:val="5E895626"/>
    <w:rsid w:val="5E8C27A9"/>
    <w:rsid w:val="5E8E6F22"/>
    <w:rsid w:val="5E8E782E"/>
    <w:rsid w:val="5E936713"/>
    <w:rsid w:val="5E943CE8"/>
    <w:rsid w:val="5E950E07"/>
    <w:rsid w:val="5E9517FB"/>
    <w:rsid w:val="5E9554F4"/>
    <w:rsid w:val="5E955C2C"/>
    <w:rsid w:val="5E973C68"/>
    <w:rsid w:val="5E9971B2"/>
    <w:rsid w:val="5E997F1A"/>
    <w:rsid w:val="5E9A18EA"/>
    <w:rsid w:val="5E9C1665"/>
    <w:rsid w:val="5EA0633A"/>
    <w:rsid w:val="5EA3132A"/>
    <w:rsid w:val="5EA448B9"/>
    <w:rsid w:val="5EA62855"/>
    <w:rsid w:val="5EA8499A"/>
    <w:rsid w:val="5EAD4603"/>
    <w:rsid w:val="5EB004B5"/>
    <w:rsid w:val="5EB10289"/>
    <w:rsid w:val="5EB10EEC"/>
    <w:rsid w:val="5EB24043"/>
    <w:rsid w:val="5EB2666D"/>
    <w:rsid w:val="5EB35407"/>
    <w:rsid w:val="5EBA4E97"/>
    <w:rsid w:val="5EBB74FC"/>
    <w:rsid w:val="5EBC2992"/>
    <w:rsid w:val="5EC02C37"/>
    <w:rsid w:val="5EC10C7E"/>
    <w:rsid w:val="5EC3290A"/>
    <w:rsid w:val="5EC71C71"/>
    <w:rsid w:val="5EC90211"/>
    <w:rsid w:val="5ECA5C46"/>
    <w:rsid w:val="5ECD30A5"/>
    <w:rsid w:val="5ECF368C"/>
    <w:rsid w:val="5ED15857"/>
    <w:rsid w:val="5ED27A9C"/>
    <w:rsid w:val="5ED3215F"/>
    <w:rsid w:val="5ED32CB0"/>
    <w:rsid w:val="5ED60572"/>
    <w:rsid w:val="5ED87FC4"/>
    <w:rsid w:val="5EDA19CB"/>
    <w:rsid w:val="5EDB375A"/>
    <w:rsid w:val="5EDB46BB"/>
    <w:rsid w:val="5EDD0F3F"/>
    <w:rsid w:val="5EDD3B54"/>
    <w:rsid w:val="5EE74AB6"/>
    <w:rsid w:val="5EE87DA1"/>
    <w:rsid w:val="5EE937A6"/>
    <w:rsid w:val="5EE94C8E"/>
    <w:rsid w:val="5EEA1A09"/>
    <w:rsid w:val="5EEB6684"/>
    <w:rsid w:val="5EEE5468"/>
    <w:rsid w:val="5EEE62C0"/>
    <w:rsid w:val="5EF91A91"/>
    <w:rsid w:val="5EFA110A"/>
    <w:rsid w:val="5EFA2332"/>
    <w:rsid w:val="5EFD3EFE"/>
    <w:rsid w:val="5EFF1059"/>
    <w:rsid w:val="5F035280"/>
    <w:rsid w:val="5F04454E"/>
    <w:rsid w:val="5F045772"/>
    <w:rsid w:val="5F0911F3"/>
    <w:rsid w:val="5F092894"/>
    <w:rsid w:val="5F092DE6"/>
    <w:rsid w:val="5F0C3D03"/>
    <w:rsid w:val="5F162D97"/>
    <w:rsid w:val="5F180CD6"/>
    <w:rsid w:val="5F1858C4"/>
    <w:rsid w:val="5F1B12AC"/>
    <w:rsid w:val="5F1C0C91"/>
    <w:rsid w:val="5F20774A"/>
    <w:rsid w:val="5F2329BA"/>
    <w:rsid w:val="5F272592"/>
    <w:rsid w:val="5F291B5F"/>
    <w:rsid w:val="5F296A9C"/>
    <w:rsid w:val="5F2B78E7"/>
    <w:rsid w:val="5F2C06A2"/>
    <w:rsid w:val="5F2D63D7"/>
    <w:rsid w:val="5F30427B"/>
    <w:rsid w:val="5F343068"/>
    <w:rsid w:val="5F34570B"/>
    <w:rsid w:val="5F362636"/>
    <w:rsid w:val="5F39083C"/>
    <w:rsid w:val="5F3A2D47"/>
    <w:rsid w:val="5F415A55"/>
    <w:rsid w:val="5F431372"/>
    <w:rsid w:val="5F4C27FF"/>
    <w:rsid w:val="5F4F54FF"/>
    <w:rsid w:val="5F5407CB"/>
    <w:rsid w:val="5F563449"/>
    <w:rsid w:val="5F5920BF"/>
    <w:rsid w:val="5F5B6D69"/>
    <w:rsid w:val="5F5F40F4"/>
    <w:rsid w:val="5F5F6BD2"/>
    <w:rsid w:val="5F614280"/>
    <w:rsid w:val="5F664222"/>
    <w:rsid w:val="5F694049"/>
    <w:rsid w:val="5F6F5C68"/>
    <w:rsid w:val="5F7162F9"/>
    <w:rsid w:val="5F720C4B"/>
    <w:rsid w:val="5F736075"/>
    <w:rsid w:val="5F7651E5"/>
    <w:rsid w:val="5F7813FC"/>
    <w:rsid w:val="5F8056F5"/>
    <w:rsid w:val="5F834553"/>
    <w:rsid w:val="5F871131"/>
    <w:rsid w:val="5F875E9E"/>
    <w:rsid w:val="5F893910"/>
    <w:rsid w:val="5F8A4900"/>
    <w:rsid w:val="5F8C78FB"/>
    <w:rsid w:val="5F8D23D8"/>
    <w:rsid w:val="5F8E4A0C"/>
    <w:rsid w:val="5F922911"/>
    <w:rsid w:val="5F9276B7"/>
    <w:rsid w:val="5F935B23"/>
    <w:rsid w:val="5F971525"/>
    <w:rsid w:val="5F9727B6"/>
    <w:rsid w:val="5F9A0934"/>
    <w:rsid w:val="5FA101ED"/>
    <w:rsid w:val="5FA45CD0"/>
    <w:rsid w:val="5FA51231"/>
    <w:rsid w:val="5FA6122C"/>
    <w:rsid w:val="5FA862CB"/>
    <w:rsid w:val="5FAD35A4"/>
    <w:rsid w:val="5FAE5049"/>
    <w:rsid w:val="5FAE720D"/>
    <w:rsid w:val="5FAF48E1"/>
    <w:rsid w:val="5FB07E45"/>
    <w:rsid w:val="5FB160B9"/>
    <w:rsid w:val="5FB16BA8"/>
    <w:rsid w:val="5FB374E8"/>
    <w:rsid w:val="5FB47233"/>
    <w:rsid w:val="5FB57A7A"/>
    <w:rsid w:val="5FB6438F"/>
    <w:rsid w:val="5FB74782"/>
    <w:rsid w:val="5FC322B6"/>
    <w:rsid w:val="5FC34484"/>
    <w:rsid w:val="5FC40A59"/>
    <w:rsid w:val="5FC5146F"/>
    <w:rsid w:val="5FC66DA5"/>
    <w:rsid w:val="5FC70D45"/>
    <w:rsid w:val="5FC87052"/>
    <w:rsid w:val="5FCA65DB"/>
    <w:rsid w:val="5FD0123C"/>
    <w:rsid w:val="5FD03D32"/>
    <w:rsid w:val="5FD078BA"/>
    <w:rsid w:val="5FD211EA"/>
    <w:rsid w:val="5FD303D2"/>
    <w:rsid w:val="5FD66F2D"/>
    <w:rsid w:val="5FDC1259"/>
    <w:rsid w:val="5FE12C03"/>
    <w:rsid w:val="5FE668AC"/>
    <w:rsid w:val="5FE67300"/>
    <w:rsid w:val="5FEB0E77"/>
    <w:rsid w:val="5FEB4E6E"/>
    <w:rsid w:val="5FF019BE"/>
    <w:rsid w:val="5FF11773"/>
    <w:rsid w:val="5FF14DCE"/>
    <w:rsid w:val="5FFA47B3"/>
    <w:rsid w:val="5FFA5AF0"/>
    <w:rsid w:val="5FFC0FEE"/>
    <w:rsid w:val="5FFD7A41"/>
    <w:rsid w:val="60005B47"/>
    <w:rsid w:val="60025B37"/>
    <w:rsid w:val="60066BAB"/>
    <w:rsid w:val="60085F34"/>
    <w:rsid w:val="600B3779"/>
    <w:rsid w:val="600E50E4"/>
    <w:rsid w:val="60107274"/>
    <w:rsid w:val="601248FE"/>
    <w:rsid w:val="60142E7A"/>
    <w:rsid w:val="60192A6A"/>
    <w:rsid w:val="601D6825"/>
    <w:rsid w:val="60211948"/>
    <w:rsid w:val="60216680"/>
    <w:rsid w:val="60224968"/>
    <w:rsid w:val="60236595"/>
    <w:rsid w:val="602E5719"/>
    <w:rsid w:val="60307FC2"/>
    <w:rsid w:val="60330087"/>
    <w:rsid w:val="60361A25"/>
    <w:rsid w:val="60375EDB"/>
    <w:rsid w:val="603B5C48"/>
    <w:rsid w:val="603C54D5"/>
    <w:rsid w:val="60403079"/>
    <w:rsid w:val="60411D6B"/>
    <w:rsid w:val="6042286A"/>
    <w:rsid w:val="60467130"/>
    <w:rsid w:val="60480536"/>
    <w:rsid w:val="604B0613"/>
    <w:rsid w:val="604B6039"/>
    <w:rsid w:val="604E46F5"/>
    <w:rsid w:val="60537708"/>
    <w:rsid w:val="60580559"/>
    <w:rsid w:val="60582E0B"/>
    <w:rsid w:val="605B4A49"/>
    <w:rsid w:val="605D5C3C"/>
    <w:rsid w:val="605E7727"/>
    <w:rsid w:val="6062372A"/>
    <w:rsid w:val="60633AE9"/>
    <w:rsid w:val="6067344D"/>
    <w:rsid w:val="60682322"/>
    <w:rsid w:val="60687705"/>
    <w:rsid w:val="606D21A3"/>
    <w:rsid w:val="60713FCA"/>
    <w:rsid w:val="60715CAE"/>
    <w:rsid w:val="60720610"/>
    <w:rsid w:val="60731AF5"/>
    <w:rsid w:val="60761A20"/>
    <w:rsid w:val="60762695"/>
    <w:rsid w:val="60782822"/>
    <w:rsid w:val="607C15B8"/>
    <w:rsid w:val="607C4034"/>
    <w:rsid w:val="607D30C5"/>
    <w:rsid w:val="607E4B23"/>
    <w:rsid w:val="607F20BD"/>
    <w:rsid w:val="608011DB"/>
    <w:rsid w:val="6084288A"/>
    <w:rsid w:val="6084655D"/>
    <w:rsid w:val="60856BF9"/>
    <w:rsid w:val="60863795"/>
    <w:rsid w:val="60883542"/>
    <w:rsid w:val="60885448"/>
    <w:rsid w:val="60896C4A"/>
    <w:rsid w:val="60924A5C"/>
    <w:rsid w:val="609324B7"/>
    <w:rsid w:val="60940FC4"/>
    <w:rsid w:val="60956342"/>
    <w:rsid w:val="609873E6"/>
    <w:rsid w:val="609A0BE6"/>
    <w:rsid w:val="609C0BEB"/>
    <w:rsid w:val="609E7A88"/>
    <w:rsid w:val="60A533D0"/>
    <w:rsid w:val="60A61690"/>
    <w:rsid w:val="60A865B6"/>
    <w:rsid w:val="60A867FF"/>
    <w:rsid w:val="60AC2318"/>
    <w:rsid w:val="60AD692E"/>
    <w:rsid w:val="60AE30BC"/>
    <w:rsid w:val="60B429C0"/>
    <w:rsid w:val="60B95AF6"/>
    <w:rsid w:val="60B97078"/>
    <w:rsid w:val="60C125F4"/>
    <w:rsid w:val="60C2149A"/>
    <w:rsid w:val="60C3076C"/>
    <w:rsid w:val="60C35AF9"/>
    <w:rsid w:val="60C400D0"/>
    <w:rsid w:val="60C424C7"/>
    <w:rsid w:val="60C51EEB"/>
    <w:rsid w:val="60C551FE"/>
    <w:rsid w:val="60C7145C"/>
    <w:rsid w:val="60C953E0"/>
    <w:rsid w:val="60C95E82"/>
    <w:rsid w:val="60CB3B73"/>
    <w:rsid w:val="60CD62AD"/>
    <w:rsid w:val="60CF6B62"/>
    <w:rsid w:val="60D37526"/>
    <w:rsid w:val="60D72266"/>
    <w:rsid w:val="60D91EBC"/>
    <w:rsid w:val="60DA05DF"/>
    <w:rsid w:val="60E10FBF"/>
    <w:rsid w:val="60E16586"/>
    <w:rsid w:val="60E334C1"/>
    <w:rsid w:val="60E44295"/>
    <w:rsid w:val="60E446B1"/>
    <w:rsid w:val="60E96AE5"/>
    <w:rsid w:val="60EF6614"/>
    <w:rsid w:val="60F060FC"/>
    <w:rsid w:val="60F10BD6"/>
    <w:rsid w:val="60F123D3"/>
    <w:rsid w:val="60F16F7E"/>
    <w:rsid w:val="60F57089"/>
    <w:rsid w:val="60F5715E"/>
    <w:rsid w:val="60F644DE"/>
    <w:rsid w:val="60F77F1A"/>
    <w:rsid w:val="60FB283B"/>
    <w:rsid w:val="60FC1662"/>
    <w:rsid w:val="60FC5969"/>
    <w:rsid w:val="6100438E"/>
    <w:rsid w:val="61014137"/>
    <w:rsid w:val="61025ED0"/>
    <w:rsid w:val="610C0954"/>
    <w:rsid w:val="610C2020"/>
    <w:rsid w:val="610D09BE"/>
    <w:rsid w:val="610F1E8E"/>
    <w:rsid w:val="610F6600"/>
    <w:rsid w:val="61106BF5"/>
    <w:rsid w:val="61124812"/>
    <w:rsid w:val="61135800"/>
    <w:rsid w:val="611B13E9"/>
    <w:rsid w:val="611C34BA"/>
    <w:rsid w:val="61202ECD"/>
    <w:rsid w:val="6120576B"/>
    <w:rsid w:val="61223237"/>
    <w:rsid w:val="61230F6C"/>
    <w:rsid w:val="612722C1"/>
    <w:rsid w:val="6129183D"/>
    <w:rsid w:val="612A3173"/>
    <w:rsid w:val="612B4BE0"/>
    <w:rsid w:val="612D713E"/>
    <w:rsid w:val="612E63F9"/>
    <w:rsid w:val="612F1186"/>
    <w:rsid w:val="612F209D"/>
    <w:rsid w:val="61300527"/>
    <w:rsid w:val="613534B7"/>
    <w:rsid w:val="6138082F"/>
    <w:rsid w:val="61391317"/>
    <w:rsid w:val="61392398"/>
    <w:rsid w:val="613C1699"/>
    <w:rsid w:val="613C313D"/>
    <w:rsid w:val="613F28CF"/>
    <w:rsid w:val="613F5AF6"/>
    <w:rsid w:val="61424A2C"/>
    <w:rsid w:val="61505AB3"/>
    <w:rsid w:val="61532D15"/>
    <w:rsid w:val="61535689"/>
    <w:rsid w:val="61537B86"/>
    <w:rsid w:val="615442E2"/>
    <w:rsid w:val="61552CCE"/>
    <w:rsid w:val="61564020"/>
    <w:rsid w:val="61586F31"/>
    <w:rsid w:val="615A41A8"/>
    <w:rsid w:val="615E52A4"/>
    <w:rsid w:val="615F6595"/>
    <w:rsid w:val="616146E5"/>
    <w:rsid w:val="616250E1"/>
    <w:rsid w:val="616267A6"/>
    <w:rsid w:val="616305A5"/>
    <w:rsid w:val="61630E6A"/>
    <w:rsid w:val="61634207"/>
    <w:rsid w:val="61692C8B"/>
    <w:rsid w:val="616A176D"/>
    <w:rsid w:val="616A4248"/>
    <w:rsid w:val="616B73C1"/>
    <w:rsid w:val="616D282E"/>
    <w:rsid w:val="616E7581"/>
    <w:rsid w:val="61743EE8"/>
    <w:rsid w:val="61744B41"/>
    <w:rsid w:val="61747AD4"/>
    <w:rsid w:val="617C6CC0"/>
    <w:rsid w:val="617C7A01"/>
    <w:rsid w:val="617D4ADF"/>
    <w:rsid w:val="617F2C2F"/>
    <w:rsid w:val="61862525"/>
    <w:rsid w:val="6187018A"/>
    <w:rsid w:val="61892173"/>
    <w:rsid w:val="618A7FEC"/>
    <w:rsid w:val="618B2F63"/>
    <w:rsid w:val="618B6CB3"/>
    <w:rsid w:val="618C5449"/>
    <w:rsid w:val="618D55C1"/>
    <w:rsid w:val="618E4C4A"/>
    <w:rsid w:val="618E7B58"/>
    <w:rsid w:val="61922722"/>
    <w:rsid w:val="61922DAC"/>
    <w:rsid w:val="61925A3C"/>
    <w:rsid w:val="619352B3"/>
    <w:rsid w:val="61942CA7"/>
    <w:rsid w:val="619678D0"/>
    <w:rsid w:val="61977B82"/>
    <w:rsid w:val="619854DA"/>
    <w:rsid w:val="61995597"/>
    <w:rsid w:val="619B70EA"/>
    <w:rsid w:val="619D448F"/>
    <w:rsid w:val="61A0661E"/>
    <w:rsid w:val="61A27D96"/>
    <w:rsid w:val="61A34B95"/>
    <w:rsid w:val="61A922A7"/>
    <w:rsid w:val="61A9301E"/>
    <w:rsid w:val="61AE2585"/>
    <w:rsid w:val="61B1254F"/>
    <w:rsid w:val="61B314E6"/>
    <w:rsid w:val="61B32D43"/>
    <w:rsid w:val="61B3564F"/>
    <w:rsid w:val="61B73D0B"/>
    <w:rsid w:val="61B741FB"/>
    <w:rsid w:val="61B821A7"/>
    <w:rsid w:val="61B86291"/>
    <w:rsid w:val="61BD4433"/>
    <w:rsid w:val="61BE65F4"/>
    <w:rsid w:val="61C1317C"/>
    <w:rsid w:val="61C22B62"/>
    <w:rsid w:val="61C32479"/>
    <w:rsid w:val="61CA2704"/>
    <w:rsid w:val="61CD600C"/>
    <w:rsid w:val="61CF73E7"/>
    <w:rsid w:val="61D17E60"/>
    <w:rsid w:val="61D60536"/>
    <w:rsid w:val="61DB4BCF"/>
    <w:rsid w:val="61DC0265"/>
    <w:rsid w:val="61DF5DE9"/>
    <w:rsid w:val="61DF5EDA"/>
    <w:rsid w:val="61E74871"/>
    <w:rsid w:val="61E91B31"/>
    <w:rsid w:val="61EB1AF7"/>
    <w:rsid w:val="61ED0A14"/>
    <w:rsid w:val="61F22D8E"/>
    <w:rsid w:val="61F52F0B"/>
    <w:rsid w:val="61FB7236"/>
    <w:rsid w:val="62020FB7"/>
    <w:rsid w:val="62021C43"/>
    <w:rsid w:val="62070C02"/>
    <w:rsid w:val="620808B4"/>
    <w:rsid w:val="620B632D"/>
    <w:rsid w:val="620C0177"/>
    <w:rsid w:val="620C2630"/>
    <w:rsid w:val="620F14BE"/>
    <w:rsid w:val="621045CA"/>
    <w:rsid w:val="62111CA9"/>
    <w:rsid w:val="621227BE"/>
    <w:rsid w:val="62136DA1"/>
    <w:rsid w:val="62141805"/>
    <w:rsid w:val="621448D7"/>
    <w:rsid w:val="62145CD0"/>
    <w:rsid w:val="62146E0B"/>
    <w:rsid w:val="621479EB"/>
    <w:rsid w:val="621736D9"/>
    <w:rsid w:val="62176808"/>
    <w:rsid w:val="621A39B2"/>
    <w:rsid w:val="621B1715"/>
    <w:rsid w:val="621C327F"/>
    <w:rsid w:val="621C7636"/>
    <w:rsid w:val="62202934"/>
    <w:rsid w:val="622070C4"/>
    <w:rsid w:val="6222397A"/>
    <w:rsid w:val="62247980"/>
    <w:rsid w:val="62251674"/>
    <w:rsid w:val="62260A61"/>
    <w:rsid w:val="6227088A"/>
    <w:rsid w:val="62295B3E"/>
    <w:rsid w:val="622C56EE"/>
    <w:rsid w:val="622D34FB"/>
    <w:rsid w:val="622D45FD"/>
    <w:rsid w:val="622E65AC"/>
    <w:rsid w:val="62307442"/>
    <w:rsid w:val="6232723B"/>
    <w:rsid w:val="6235606B"/>
    <w:rsid w:val="62356579"/>
    <w:rsid w:val="62360E03"/>
    <w:rsid w:val="62384FAE"/>
    <w:rsid w:val="623A0B5D"/>
    <w:rsid w:val="623C13B4"/>
    <w:rsid w:val="6243030E"/>
    <w:rsid w:val="624448E6"/>
    <w:rsid w:val="624553B9"/>
    <w:rsid w:val="624D48E6"/>
    <w:rsid w:val="624E66C9"/>
    <w:rsid w:val="624E7B53"/>
    <w:rsid w:val="624F46CE"/>
    <w:rsid w:val="6251518A"/>
    <w:rsid w:val="625507CA"/>
    <w:rsid w:val="6256562A"/>
    <w:rsid w:val="62595D24"/>
    <w:rsid w:val="6263507F"/>
    <w:rsid w:val="6266597F"/>
    <w:rsid w:val="6267618F"/>
    <w:rsid w:val="626D09A1"/>
    <w:rsid w:val="626E6036"/>
    <w:rsid w:val="626F1047"/>
    <w:rsid w:val="62736E8A"/>
    <w:rsid w:val="62766897"/>
    <w:rsid w:val="62795E5A"/>
    <w:rsid w:val="627B4136"/>
    <w:rsid w:val="627E343A"/>
    <w:rsid w:val="627F76F7"/>
    <w:rsid w:val="62803F3B"/>
    <w:rsid w:val="62824D62"/>
    <w:rsid w:val="62853A14"/>
    <w:rsid w:val="62855290"/>
    <w:rsid w:val="62881E38"/>
    <w:rsid w:val="628A5CEA"/>
    <w:rsid w:val="628C2103"/>
    <w:rsid w:val="628D1E1E"/>
    <w:rsid w:val="628D5748"/>
    <w:rsid w:val="628E6432"/>
    <w:rsid w:val="628F2F96"/>
    <w:rsid w:val="628F534B"/>
    <w:rsid w:val="62901AB6"/>
    <w:rsid w:val="6294262B"/>
    <w:rsid w:val="62957114"/>
    <w:rsid w:val="629E4EB1"/>
    <w:rsid w:val="62A271DA"/>
    <w:rsid w:val="62A41D9E"/>
    <w:rsid w:val="62A473A9"/>
    <w:rsid w:val="62A50F5B"/>
    <w:rsid w:val="62B147D5"/>
    <w:rsid w:val="62B235AB"/>
    <w:rsid w:val="62B45658"/>
    <w:rsid w:val="62B46C03"/>
    <w:rsid w:val="62BA771F"/>
    <w:rsid w:val="62BB0588"/>
    <w:rsid w:val="62BC0463"/>
    <w:rsid w:val="62BD58B5"/>
    <w:rsid w:val="62BE40ED"/>
    <w:rsid w:val="62C5204D"/>
    <w:rsid w:val="62C74844"/>
    <w:rsid w:val="62C76DC0"/>
    <w:rsid w:val="62C9131D"/>
    <w:rsid w:val="62CC77C8"/>
    <w:rsid w:val="62CE38FA"/>
    <w:rsid w:val="62D269C9"/>
    <w:rsid w:val="62D472A1"/>
    <w:rsid w:val="62D8260B"/>
    <w:rsid w:val="62D97EBF"/>
    <w:rsid w:val="62DB072D"/>
    <w:rsid w:val="62E22C60"/>
    <w:rsid w:val="62E44812"/>
    <w:rsid w:val="62E64A97"/>
    <w:rsid w:val="62E87209"/>
    <w:rsid w:val="62E94EA9"/>
    <w:rsid w:val="62EB0907"/>
    <w:rsid w:val="62F236C4"/>
    <w:rsid w:val="62F3342B"/>
    <w:rsid w:val="62F41FD5"/>
    <w:rsid w:val="62F46BD3"/>
    <w:rsid w:val="62F52FB6"/>
    <w:rsid w:val="62F94112"/>
    <w:rsid w:val="62FE65C2"/>
    <w:rsid w:val="63067ACE"/>
    <w:rsid w:val="63071EBD"/>
    <w:rsid w:val="630761FC"/>
    <w:rsid w:val="63102C92"/>
    <w:rsid w:val="63105FEB"/>
    <w:rsid w:val="6310794F"/>
    <w:rsid w:val="6311659C"/>
    <w:rsid w:val="63150DA7"/>
    <w:rsid w:val="631510A1"/>
    <w:rsid w:val="631725EC"/>
    <w:rsid w:val="631A0066"/>
    <w:rsid w:val="631A0496"/>
    <w:rsid w:val="631D5A2C"/>
    <w:rsid w:val="63214336"/>
    <w:rsid w:val="63217370"/>
    <w:rsid w:val="63220B3A"/>
    <w:rsid w:val="63235F27"/>
    <w:rsid w:val="63276C05"/>
    <w:rsid w:val="632B6AD1"/>
    <w:rsid w:val="632E3319"/>
    <w:rsid w:val="633217C5"/>
    <w:rsid w:val="63370C0A"/>
    <w:rsid w:val="63382DC2"/>
    <w:rsid w:val="633954D1"/>
    <w:rsid w:val="633C0E89"/>
    <w:rsid w:val="633C6D7B"/>
    <w:rsid w:val="633C73F6"/>
    <w:rsid w:val="633F41F5"/>
    <w:rsid w:val="634324D2"/>
    <w:rsid w:val="63433785"/>
    <w:rsid w:val="634342A0"/>
    <w:rsid w:val="63441EF3"/>
    <w:rsid w:val="63461624"/>
    <w:rsid w:val="63484B9A"/>
    <w:rsid w:val="634874E5"/>
    <w:rsid w:val="634932D0"/>
    <w:rsid w:val="634D7D2C"/>
    <w:rsid w:val="635574F7"/>
    <w:rsid w:val="635A6C19"/>
    <w:rsid w:val="635D380D"/>
    <w:rsid w:val="635D73BF"/>
    <w:rsid w:val="63602383"/>
    <w:rsid w:val="63603350"/>
    <w:rsid w:val="636275E6"/>
    <w:rsid w:val="6364554E"/>
    <w:rsid w:val="63654BDB"/>
    <w:rsid w:val="63660B2F"/>
    <w:rsid w:val="636A5357"/>
    <w:rsid w:val="636A55D6"/>
    <w:rsid w:val="636B319A"/>
    <w:rsid w:val="636E2E11"/>
    <w:rsid w:val="636E3561"/>
    <w:rsid w:val="636F0201"/>
    <w:rsid w:val="636F3A82"/>
    <w:rsid w:val="63724D21"/>
    <w:rsid w:val="63756BE1"/>
    <w:rsid w:val="63762CC8"/>
    <w:rsid w:val="637868B9"/>
    <w:rsid w:val="637A1E26"/>
    <w:rsid w:val="637B1286"/>
    <w:rsid w:val="637D0D9C"/>
    <w:rsid w:val="637E00CE"/>
    <w:rsid w:val="637E6DDB"/>
    <w:rsid w:val="638052D2"/>
    <w:rsid w:val="63827542"/>
    <w:rsid w:val="63865286"/>
    <w:rsid w:val="63894193"/>
    <w:rsid w:val="638B1A05"/>
    <w:rsid w:val="638D4D01"/>
    <w:rsid w:val="63913787"/>
    <w:rsid w:val="639164D8"/>
    <w:rsid w:val="639415C4"/>
    <w:rsid w:val="6398433B"/>
    <w:rsid w:val="63990872"/>
    <w:rsid w:val="639D74EF"/>
    <w:rsid w:val="63A67EDD"/>
    <w:rsid w:val="63A73B5B"/>
    <w:rsid w:val="63A94BFB"/>
    <w:rsid w:val="63B15248"/>
    <w:rsid w:val="63B20843"/>
    <w:rsid w:val="63B27306"/>
    <w:rsid w:val="63B53B93"/>
    <w:rsid w:val="63B6256A"/>
    <w:rsid w:val="63B762EB"/>
    <w:rsid w:val="63B813BC"/>
    <w:rsid w:val="63BB131C"/>
    <w:rsid w:val="63BB4B8D"/>
    <w:rsid w:val="63BC6AB1"/>
    <w:rsid w:val="63BE1EBD"/>
    <w:rsid w:val="63BF1F8F"/>
    <w:rsid w:val="63C216E5"/>
    <w:rsid w:val="63CA6255"/>
    <w:rsid w:val="63CC75CD"/>
    <w:rsid w:val="63D55FCB"/>
    <w:rsid w:val="63D573C1"/>
    <w:rsid w:val="63D75F94"/>
    <w:rsid w:val="63DB7B8C"/>
    <w:rsid w:val="63DE2F90"/>
    <w:rsid w:val="63E449CF"/>
    <w:rsid w:val="63EA251D"/>
    <w:rsid w:val="63EF788C"/>
    <w:rsid w:val="63F02517"/>
    <w:rsid w:val="63F076BD"/>
    <w:rsid w:val="63F33705"/>
    <w:rsid w:val="63F36AA7"/>
    <w:rsid w:val="63F938B0"/>
    <w:rsid w:val="63FB782B"/>
    <w:rsid w:val="64011415"/>
    <w:rsid w:val="64072FEA"/>
    <w:rsid w:val="640A337B"/>
    <w:rsid w:val="640E6434"/>
    <w:rsid w:val="640F4D19"/>
    <w:rsid w:val="6410299F"/>
    <w:rsid w:val="64140816"/>
    <w:rsid w:val="6417703D"/>
    <w:rsid w:val="641C7787"/>
    <w:rsid w:val="641C78A8"/>
    <w:rsid w:val="641E1CCC"/>
    <w:rsid w:val="6420143C"/>
    <w:rsid w:val="642666B5"/>
    <w:rsid w:val="64280E3B"/>
    <w:rsid w:val="642C41D4"/>
    <w:rsid w:val="642E5F6E"/>
    <w:rsid w:val="642E66F3"/>
    <w:rsid w:val="643032BF"/>
    <w:rsid w:val="643039C7"/>
    <w:rsid w:val="643468C6"/>
    <w:rsid w:val="643554D2"/>
    <w:rsid w:val="64355B85"/>
    <w:rsid w:val="64385DF5"/>
    <w:rsid w:val="643E6F04"/>
    <w:rsid w:val="644043C1"/>
    <w:rsid w:val="64404BC3"/>
    <w:rsid w:val="64437C81"/>
    <w:rsid w:val="64445368"/>
    <w:rsid w:val="6446131D"/>
    <w:rsid w:val="644846D6"/>
    <w:rsid w:val="64494F23"/>
    <w:rsid w:val="64497E04"/>
    <w:rsid w:val="644B245E"/>
    <w:rsid w:val="644B6231"/>
    <w:rsid w:val="64525FD6"/>
    <w:rsid w:val="645643A0"/>
    <w:rsid w:val="6457754A"/>
    <w:rsid w:val="64586B28"/>
    <w:rsid w:val="645928B0"/>
    <w:rsid w:val="645D7729"/>
    <w:rsid w:val="645E127A"/>
    <w:rsid w:val="64644FA1"/>
    <w:rsid w:val="64667CBF"/>
    <w:rsid w:val="64680FBA"/>
    <w:rsid w:val="6468471C"/>
    <w:rsid w:val="646B2030"/>
    <w:rsid w:val="646D3291"/>
    <w:rsid w:val="64736C7E"/>
    <w:rsid w:val="64745020"/>
    <w:rsid w:val="64761ADD"/>
    <w:rsid w:val="64775F09"/>
    <w:rsid w:val="647B0F5B"/>
    <w:rsid w:val="647B7007"/>
    <w:rsid w:val="647F5A1A"/>
    <w:rsid w:val="64811940"/>
    <w:rsid w:val="648155EC"/>
    <w:rsid w:val="64821E51"/>
    <w:rsid w:val="64823217"/>
    <w:rsid w:val="64842832"/>
    <w:rsid w:val="6486309D"/>
    <w:rsid w:val="64886D1F"/>
    <w:rsid w:val="648B0A05"/>
    <w:rsid w:val="648C1130"/>
    <w:rsid w:val="648C644C"/>
    <w:rsid w:val="648E3AAF"/>
    <w:rsid w:val="648E6B16"/>
    <w:rsid w:val="64901265"/>
    <w:rsid w:val="64924D51"/>
    <w:rsid w:val="649306B0"/>
    <w:rsid w:val="64933522"/>
    <w:rsid w:val="64961FCD"/>
    <w:rsid w:val="64A0456F"/>
    <w:rsid w:val="64A12AAE"/>
    <w:rsid w:val="64A409DF"/>
    <w:rsid w:val="64A8085B"/>
    <w:rsid w:val="64A97831"/>
    <w:rsid w:val="64AA2BCD"/>
    <w:rsid w:val="64AB5875"/>
    <w:rsid w:val="64B2328A"/>
    <w:rsid w:val="64B67663"/>
    <w:rsid w:val="64BA4B87"/>
    <w:rsid w:val="64BB1150"/>
    <w:rsid w:val="64BE4F7C"/>
    <w:rsid w:val="64BF735E"/>
    <w:rsid w:val="64C166DB"/>
    <w:rsid w:val="64C26839"/>
    <w:rsid w:val="64C34FE1"/>
    <w:rsid w:val="64C44A96"/>
    <w:rsid w:val="64C62462"/>
    <w:rsid w:val="64C70518"/>
    <w:rsid w:val="64C71C07"/>
    <w:rsid w:val="64C76E3B"/>
    <w:rsid w:val="64C8696F"/>
    <w:rsid w:val="64C9724E"/>
    <w:rsid w:val="64CE1FFC"/>
    <w:rsid w:val="64D10DA9"/>
    <w:rsid w:val="64D1574A"/>
    <w:rsid w:val="64D2082E"/>
    <w:rsid w:val="64D37CAD"/>
    <w:rsid w:val="64D41369"/>
    <w:rsid w:val="64DA0549"/>
    <w:rsid w:val="64DC6810"/>
    <w:rsid w:val="64DF4B9E"/>
    <w:rsid w:val="64E15E33"/>
    <w:rsid w:val="64EB66EB"/>
    <w:rsid w:val="64EC0174"/>
    <w:rsid w:val="64F14B27"/>
    <w:rsid w:val="64F173CA"/>
    <w:rsid w:val="64F85334"/>
    <w:rsid w:val="64F937C9"/>
    <w:rsid w:val="64FA5E94"/>
    <w:rsid w:val="64FC79EE"/>
    <w:rsid w:val="64FF2119"/>
    <w:rsid w:val="65003CB8"/>
    <w:rsid w:val="6506189B"/>
    <w:rsid w:val="65080613"/>
    <w:rsid w:val="650B06FC"/>
    <w:rsid w:val="650F7261"/>
    <w:rsid w:val="6510250B"/>
    <w:rsid w:val="65120B41"/>
    <w:rsid w:val="651218DC"/>
    <w:rsid w:val="65170711"/>
    <w:rsid w:val="65173858"/>
    <w:rsid w:val="65176F38"/>
    <w:rsid w:val="65181368"/>
    <w:rsid w:val="65196E44"/>
    <w:rsid w:val="651E1DF9"/>
    <w:rsid w:val="651E6100"/>
    <w:rsid w:val="65213C7D"/>
    <w:rsid w:val="6522379E"/>
    <w:rsid w:val="652346C3"/>
    <w:rsid w:val="652357A1"/>
    <w:rsid w:val="65243355"/>
    <w:rsid w:val="65250ED6"/>
    <w:rsid w:val="6525784E"/>
    <w:rsid w:val="65257F2C"/>
    <w:rsid w:val="652A58BD"/>
    <w:rsid w:val="652E12DF"/>
    <w:rsid w:val="652E6DB8"/>
    <w:rsid w:val="65307EB2"/>
    <w:rsid w:val="65321945"/>
    <w:rsid w:val="65360BE2"/>
    <w:rsid w:val="653863B7"/>
    <w:rsid w:val="65390BB7"/>
    <w:rsid w:val="653B6879"/>
    <w:rsid w:val="653D34A4"/>
    <w:rsid w:val="6540587B"/>
    <w:rsid w:val="65446E26"/>
    <w:rsid w:val="65454E07"/>
    <w:rsid w:val="654C3A8B"/>
    <w:rsid w:val="65517093"/>
    <w:rsid w:val="6552004A"/>
    <w:rsid w:val="65571266"/>
    <w:rsid w:val="6557779A"/>
    <w:rsid w:val="655A0D76"/>
    <w:rsid w:val="655A5738"/>
    <w:rsid w:val="655B7E14"/>
    <w:rsid w:val="655C0A01"/>
    <w:rsid w:val="655C0E2A"/>
    <w:rsid w:val="655D1F00"/>
    <w:rsid w:val="6561369F"/>
    <w:rsid w:val="6564264E"/>
    <w:rsid w:val="65667EEA"/>
    <w:rsid w:val="65682A2B"/>
    <w:rsid w:val="6568387B"/>
    <w:rsid w:val="65696CEA"/>
    <w:rsid w:val="656C2BCB"/>
    <w:rsid w:val="656E1D4D"/>
    <w:rsid w:val="657027A8"/>
    <w:rsid w:val="65763A55"/>
    <w:rsid w:val="65790D72"/>
    <w:rsid w:val="657A3C14"/>
    <w:rsid w:val="657A6E8F"/>
    <w:rsid w:val="657B6713"/>
    <w:rsid w:val="657D48D2"/>
    <w:rsid w:val="65807532"/>
    <w:rsid w:val="65810B48"/>
    <w:rsid w:val="65822368"/>
    <w:rsid w:val="65822611"/>
    <w:rsid w:val="6582770E"/>
    <w:rsid w:val="658538AA"/>
    <w:rsid w:val="6587223A"/>
    <w:rsid w:val="65873B41"/>
    <w:rsid w:val="6588051E"/>
    <w:rsid w:val="658A392A"/>
    <w:rsid w:val="658B5628"/>
    <w:rsid w:val="658C511E"/>
    <w:rsid w:val="65900B96"/>
    <w:rsid w:val="659259D8"/>
    <w:rsid w:val="659479BD"/>
    <w:rsid w:val="65961EB1"/>
    <w:rsid w:val="659D7F18"/>
    <w:rsid w:val="659E32E8"/>
    <w:rsid w:val="659E6D59"/>
    <w:rsid w:val="659F244D"/>
    <w:rsid w:val="65A14A48"/>
    <w:rsid w:val="65A35818"/>
    <w:rsid w:val="65A62E93"/>
    <w:rsid w:val="65A70F54"/>
    <w:rsid w:val="65A8285F"/>
    <w:rsid w:val="65A829DB"/>
    <w:rsid w:val="65A95417"/>
    <w:rsid w:val="65AE46AA"/>
    <w:rsid w:val="65B1227E"/>
    <w:rsid w:val="65B16BD5"/>
    <w:rsid w:val="65B61E47"/>
    <w:rsid w:val="65B62504"/>
    <w:rsid w:val="65B932F8"/>
    <w:rsid w:val="65B934E4"/>
    <w:rsid w:val="65B97C6D"/>
    <w:rsid w:val="65BE4A46"/>
    <w:rsid w:val="65BF6A16"/>
    <w:rsid w:val="65C0060E"/>
    <w:rsid w:val="65C615C1"/>
    <w:rsid w:val="65C67105"/>
    <w:rsid w:val="65CA1E14"/>
    <w:rsid w:val="65CA2CB5"/>
    <w:rsid w:val="65CC016C"/>
    <w:rsid w:val="65CD50A4"/>
    <w:rsid w:val="65CD65BF"/>
    <w:rsid w:val="65D30BFF"/>
    <w:rsid w:val="65D41CDE"/>
    <w:rsid w:val="65D54F6E"/>
    <w:rsid w:val="65D60ABD"/>
    <w:rsid w:val="65E447A9"/>
    <w:rsid w:val="65EB3DE0"/>
    <w:rsid w:val="65ED5231"/>
    <w:rsid w:val="65EF0A40"/>
    <w:rsid w:val="65F20884"/>
    <w:rsid w:val="65F25F2A"/>
    <w:rsid w:val="65F67002"/>
    <w:rsid w:val="65F734DA"/>
    <w:rsid w:val="65F77968"/>
    <w:rsid w:val="65F9084A"/>
    <w:rsid w:val="65F96429"/>
    <w:rsid w:val="65FA1020"/>
    <w:rsid w:val="65FA55A0"/>
    <w:rsid w:val="65FC55D0"/>
    <w:rsid w:val="65FE6983"/>
    <w:rsid w:val="65FF4E7E"/>
    <w:rsid w:val="66041FDC"/>
    <w:rsid w:val="66042967"/>
    <w:rsid w:val="66084B55"/>
    <w:rsid w:val="660900F7"/>
    <w:rsid w:val="660A2030"/>
    <w:rsid w:val="660D387B"/>
    <w:rsid w:val="66120424"/>
    <w:rsid w:val="66132432"/>
    <w:rsid w:val="66147A96"/>
    <w:rsid w:val="661972AA"/>
    <w:rsid w:val="661C29A4"/>
    <w:rsid w:val="661E5340"/>
    <w:rsid w:val="661F55E3"/>
    <w:rsid w:val="66217D52"/>
    <w:rsid w:val="662340AD"/>
    <w:rsid w:val="66247526"/>
    <w:rsid w:val="662552C9"/>
    <w:rsid w:val="662644AA"/>
    <w:rsid w:val="662C27D1"/>
    <w:rsid w:val="662C4C1D"/>
    <w:rsid w:val="662D07EE"/>
    <w:rsid w:val="662E7DA0"/>
    <w:rsid w:val="663277D4"/>
    <w:rsid w:val="66331EC7"/>
    <w:rsid w:val="66360874"/>
    <w:rsid w:val="663A553A"/>
    <w:rsid w:val="663B476C"/>
    <w:rsid w:val="663C1CDF"/>
    <w:rsid w:val="664143B9"/>
    <w:rsid w:val="66421FAE"/>
    <w:rsid w:val="66422288"/>
    <w:rsid w:val="66422BC5"/>
    <w:rsid w:val="66435951"/>
    <w:rsid w:val="664537B7"/>
    <w:rsid w:val="664B098D"/>
    <w:rsid w:val="664E6840"/>
    <w:rsid w:val="665126D4"/>
    <w:rsid w:val="66521C74"/>
    <w:rsid w:val="665421C0"/>
    <w:rsid w:val="665652D9"/>
    <w:rsid w:val="66574DEA"/>
    <w:rsid w:val="665B1EF4"/>
    <w:rsid w:val="665C2E76"/>
    <w:rsid w:val="665C67E9"/>
    <w:rsid w:val="665D2F38"/>
    <w:rsid w:val="665D6F94"/>
    <w:rsid w:val="66600696"/>
    <w:rsid w:val="66620DDF"/>
    <w:rsid w:val="66672AB2"/>
    <w:rsid w:val="66673DE3"/>
    <w:rsid w:val="6667522B"/>
    <w:rsid w:val="666815E6"/>
    <w:rsid w:val="66695960"/>
    <w:rsid w:val="66737553"/>
    <w:rsid w:val="667556E9"/>
    <w:rsid w:val="66781AB8"/>
    <w:rsid w:val="66795B33"/>
    <w:rsid w:val="667A7E71"/>
    <w:rsid w:val="667B0F51"/>
    <w:rsid w:val="667C4A68"/>
    <w:rsid w:val="66811BF8"/>
    <w:rsid w:val="6681703F"/>
    <w:rsid w:val="66823C86"/>
    <w:rsid w:val="66830F3D"/>
    <w:rsid w:val="66870069"/>
    <w:rsid w:val="6687015D"/>
    <w:rsid w:val="668705B4"/>
    <w:rsid w:val="668A4458"/>
    <w:rsid w:val="668C7171"/>
    <w:rsid w:val="668D2F34"/>
    <w:rsid w:val="668E3645"/>
    <w:rsid w:val="66906AEA"/>
    <w:rsid w:val="66955C00"/>
    <w:rsid w:val="66975FC2"/>
    <w:rsid w:val="66990737"/>
    <w:rsid w:val="66991A4D"/>
    <w:rsid w:val="66995EC4"/>
    <w:rsid w:val="669F4E3D"/>
    <w:rsid w:val="66A10C22"/>
    <w:rsid w:val="66A11332"/>
    <w:rsid w:val="66A212CF"/>
    <w:rsid w:val="66A321FB"/>
    <w:rsid w:val="66A6395B"/>
    <w:rsid w:val="66A72D81"/>
    <w:rsid w:val="66A87CFF"/>
    <w:rsid w:val="66A9174E"/>
    <w:rsid w:val="66AD74BF"/>
    <w:rsid w:val="66B129C8"/>
    <w:rsid w:val="66B152CC"/>
    <w:rsid w:val="66B23EB0"/>
    <w:rsid w:val="66B472B9"/>
    <w:rsid w:val="66B97D5F"/>
    <w:rsid w:val="66BB0725"/>
    <w:rsid w:val="66BC493D"/>
    <w:rsid w:val="66BC552D"/>
    <w:rsid w:val="66BD0529"/>
    <w:rsid w:val="66BD2FC3"/>
    <w:rsid w:val="66BF3D61"/>
    <w:rsid w:val="66BF6A73"/>
    <w:rsid w:val="66C07D96"/>
    <w:rsid w:val="66C41716"/>
    <w:rsid w:val="66C724B6"/>
    <w:rsid w:val="66C75A4D"/>
    <w:rsid w:val="66C84AC4"/>
    <w:rsid w:val="66C92E3C"/>
    <w:rsid w:val="66CA2252"/>
    <w:rsid w:val="66CA35FB"/>
    <w:rsid w:val="66CE2DCB"/>
    <w:rsid w:val="66CF4495"/>
    <w:rsid w:val="66D8747C"/>
    <w:rsid w:val="66D943BC"/>
    <w:rsid w:val="66DB43EB"/>
    <w:rsid w:val="66DE539A"/>
    <w:rsid w:val="66DE6689"/>
    <w:rsid w:val="66DE7A81"/>
    <w:rsid w:val="66DF0824"/>
    <w:rsid w:val="66E05C50"/>
    <w:rsid w:val="66E3697F"/>
    <w:rsid w:val="66E64FE8"/>
    <w:rsid w:val="66E930B9"/>
    <w:rsid w:val="66EA7603"/>
    <w:rsid w:val="66ED2CCF"/>
    <w:rsid w:val="66EF04B9"/>
    <w:rsid w:val="66EF0883"/>
    <w:rsid w:val="66EF6A0A"/>
    <w:rsid w:val="66F05CD2"/>
    <w:rsid w:val="66F40D7E"/>
    <w:rsid w:val="66F441C7"/>
    <w:rsid w:val="66F6119B"/>
    <w:rsid w:val="66F876EC"/>
    <w:rsid w:val="66FC0763"/>
    <w:rsid w:val="66FE0127"/>
    <w:rsid w:val="6706363B"/>
    <w:rsid w:val="670B235B"/>
    <w:rsid w:val="671563CA"/>
    <w:rsid w:val="671B00BB"/>
    <w:rsid w:val="671E75C5"/>
    <w:rsid w:val="671F297D"/>
    <w:rsid w:val="6725231B"/>
    <w:rsid w:val="67291F2A"/>
    <w:rsid w:val="672B71F1"/>
    <w:rsid w:val="672E09F4"/>
    <w:rsid w:val="672E545C"/>
    <w:rsid w:val="672F147E"/>
    <w:rsid w:val="672F40EF"/>
    <w:rsid w:val="6730180A"/>
    <w:rsid w:val="67306FF8"/>
    <w:rsid w:val="673163E9"/>
    <w:rsid w:val="673206C5"/>
    <w:rsid w:val="67321AF4"/>
    <w:rsid w:val="67326B76"/>
    <w:rsid w:val="67327418"/>
    <w:rsid w:val="673467EA"/>
    <w:rsid w:val="673573D6"/>
    <w:rsid w:val="673979B6"/>
    <w:rsid w:val="67397F7E"/>
    <w:rsid w:val="673A2401"/>
    <w:rsid w:val="673B0C52"/>
    <w:rsid w:val="673D40C0"/>
    <w:rsid w:val="67435126"/>
    <w:rsid w:val="674379B3"/>
    <w:rsid w:val="67441420"/>
    <w:rsid w:val="67492A52"/>
    <w:rsid w:val="674A4F21"/>
    <w:rsid w:val="674B010A"/>
    <w:rsid w:val="674B0C76"/>
    <w:rsid w:val="674B737C"/>
    <w:rsid w:val="674E29DB"/>
    <w:rsid w:val="675223EF"/>
    <w:rsid w:val="67545271"/>
    <w:rsid w:val="67553918"/>
    <w:rsid w:val="675736EC"/>
    <w:rsid w:val="675865D2"/>
    <w:rsid w:val="675B0C3A"/>
    <w:rsid w:val="675B6531"/>
    <w:rsid w:val="67637288"/>
    <w:rsid w:val="676661F4"/>
    <w:rsid w:val="67692F4C"/>
    <w:rsid w:val="67695D41"/>
    <w:rsid w:val="676C5736"/>
    <w:rsid w:val="676D2C92"/>
    <w:rsid w:val="67702C75"/>
    <w:rsid w:val="67730A3F"/>
    <w:rsid w:val="6774327C"/>
    <w:rsid w:val="67764AB6"/>
    <w:rsid w:val="677A1BB9"/>
    <w:rsid w:val="677D3560"/>
    <w:rsid w:val="67816F99"/>
    <w:rsid w:val="678429A7"/>
    <w:rsid w:val="678444AC"/>
    <w:rsid w:val="67856607"/>
    <w:rsid w:val="67862F41"/>
    <w:rsid w:val="678718CF"/>
    <w:rsid w:val="678868CC"/>
    <w:rsid w:val="679013E7"/>
    <w:rsid w:val="67903DC6"/>
    <w:rsid w:val="67964F30"/>
    <w:rsid w:val="67965199"/>
    <w:rsid w:val="67986BD5"/>
    <w:rsid w:val="67A135EE"/>
    <w:rsid w:val="67A16EAF"/>
    <w:rsid w:val="67A31A86"/>
    <w:rsid w:val="67A31B66"/>
    <w:rsid w:val="67A3712B"/>
    <w:rsid w:val="67A411B5"/>
    <w:rsid w:val="67A60F81"/>
    <w:rsid w:val="67AC25B9"/>
    <w:rsid w:val="67AF75D4"/>
    <w:rsid w:val="67B21B96"/>
    <w:rsid w:val="67B35129"/>
    <w:rsid w:val="67B6475E"/>
    <w:rsid w:val="67B83EC9"/>
    <w:rsid w:val="67BA40FB"/>
    <w:rsid w:val="67BC064C"/>
    <w:rsid w:val="67BE2C2C"/>
    <w:rsid w:val="67BF361D"/>
    <w:rsid w:val="67C022CE"/>
    <w:rsid w:val="67C02447"/>
    <w:rsid w:val="67C922C0"/>
    <w:rsid w:val="67CD03AC"/>
    <w:rsid w:val="67CD4B08"/>
    <w:rsid w:val="67CF2999"/>
    <w:rsid w:val="67D26B9B"/>
    <w:rsid w:val="67D63DD3"/>
    <w:rsid w:val="67D7616D"/>
    <w:rsid w:val="67D873F5"/>
    <w:rsid w:val="67DB01E1"/>
    <w:rsid w:val="67DD0344"/>
    <w:rsid w:val="67DD4938"/>
    <w:rsid w:val="67E1033A"/>
    <w:rsid w:val="67E60B98"/>
    <w:rsid w:val="67E80F65"/>
    <w:rsid w:val="67EF6965"/>
    <w:rsid w:val="67EF6D2E"/>
    <w:rsid w:val="67F3434C"/>
    <w:rsid w:val="67F472EE"/>
    <w:rsid w:val="67F67C7C"/>
    <w:rsid w:val="67FE3ED6"/>
    <w:rsid w:val="68061B28"/>
    <w:rsid w:val="680743E3"/>
    <w:rsid w:val="68087A7F"/>
    <w:rsid w:val="680C3566"/>
    <w:rsid w:val="6810690E"/>
    <w:rsid w:val="68112203"/>
    <w:rsid w:val="68120D85"/>
    <w:rsid w:val="68125690"/>
    <w:rsid w:val="6812650E"/>
    <w:rsid w:val="6816281F"/>
    <w:rsid w:val="68174134"/>
    <w:rsid w:val="681866B0"/>
    <w:rsid w:val="68191A16"/>
    <w:rsid w:val="681933D7"/>
    <w:rsid w:val="68196899"/>
    <w:rsid w:val="68197B86"/>
    <w:rsid w:val="681B745E"/>
    <w:rsid w:val="681E0590"/>
    <w:rsid w:val="681F1651"/>
    <w:rsid w:val="68204B21"/>
    <w:rsid w:val="68212DF7"/>
    <w:rsid w:val="68214204"/>
    <w:rsid w:val="682452C4"/>
    <w:rsid w:val="68272D91"/>
    <w:rsid w:val="682A04B4"/>
    <w:rsid w:val="682B4BA2"/>
    <w:rsid w:val="682E467E"/>
    <w:rsid w:val="682F32AE"/>
    <w:rsid w:val="68325791"/>
    <w:rsid w:val="68330089"/>
    <w:rsid w:val="683542F5"/>
    <w:rsid w:val="6836273B"/>
    <w:rsid w:val="68367B00"/>
    <w:rsid w:val="68371364"/>
    <w:rsid w:val="68373571"/>
    <w:rsid w:val="683739D3"/>
    <w:rsid w:val="683935BA"/>
    <w:rsid w:val="683B14CE"/>
    <w:rsid w:val="68411653"/>
    <w:rsid w:val="68454BB7"/>
    <w:rsid w:val="6853443D"/>
    <w:rsid w:val="685557F8"/>
    <w:rsid w:val="68581D14"/>
    <w:rsid w:val="68586222"/>
    <w:rsid w:val="68590322"/>
    <w:rsid w:val="68590953"/>
    <w:rsid w:val="685D1D38"/>
    <w:rsid w:val="685F714F"/>
    <w:rsid w:val="68600D08"/>
    <w:rsid w:val="68611E48"/>
    <w:rsid w:val="68632011"/>
    <w:rsid w:val="686C0CC9"/>
    <w:rsid w:val="687029DA"/>
    <w:rsid w:val="68723BFC"/>
    <w:rsid w:val="6874351F"/>
    <w:rsid w:val="687515DA"/>
    <w:rsid w:val="6875274B"/>
    <w:rsid w:val="68767023"/>
    <w:rsid w:val="68780A5B"/>
    <w:rsid w:val="68794BC6"/>
    <w:rsid w:val="687C4071"/>
    <w:rsid w:val="68801190"/>
    <w:rsid w:val="68865394"/>
    <w:rsid w:val="68867DCB"/>
    <w:rsid w:val="68892B12"/>
    <w:rsid w:val="688A3F90"/>
    <w:rsid w:val="688D2DAE"/>
    <w:rsid w:val="688E0283"/>
    <w:rsid w:val="688E73BA"/>
    <w:rsid w:val="688F3FC2"/>
    <w:rsid w:val="68945A5A"/>
    <w:rsid w:val="68955B25"/>
    <w:rsid w:val="68991B2B"/>
    <w:rsid w:val="689A5A25"/>
    <w:rsid w:val="689D5C6A"/>
    <w:rsid w:val="689E5D8E"/>
    <w:rsid w:val="689E6501"/>
    <w:rsid w:val="689F02C2"/>
    <w:rsid w:val="689F71D8"/>
    <w:rsid w:val="68A04D12"/>
    <w:rsid w:val="68A12907"/>
    <w:rsid w:val="68A14464"/>
    <w:rsid w:val="68A152AC"/>
    <w:rsid w:val="68A2431B"/>
    <w:rsid w:val="68A37B0A"/>
    <w:rsid w:val="68A50BB3"/>
    <w:rsid w:val="68A86186"/>
    <w:rsid w:val="68A873C6"/>
    <w:rsid w:val="68A93BA7"/>
    <w:rsid w:val="68AC0E1E"/>
    <w:rsid w:val="68B11065"/>
    <w:rsid w:val="68B1181D"/>
    <w:rsid w:val="68B248F3"/>
    <w:rsid w:val="68B62A70"/>
    <w:rsid w:val="68BB057A"/>
    <w:rsid w:val="68BF5F09"/>
    <w:rsid w:val="68C3398F"/>
    <w:rsid w:val="68C350A7"/>
    <w:rsid w:val="68C734C5"/>
    <w:rsid w:val="68CA2585"/>
    <w:rsid w:val="68CC530E"/>
    <w:rsid w:val="68D03835"/>
    <w:rsid w:val="68D13DE7"/>
    <w:rsid w:val="68D609CE"/>
    <w:rsid w:val="68D86B90"/>
    <w:rsid w:val="68DA52B3"/>
    <w:rsid w:val="68DD1D26"/>
    <w:rsid w:val="68E2438B"/>
    <w:rsid w:val="68E351EC"/>
    <w:rsid w:val="68E9728B"/>
    <w:rsid w:val="68E97C0D"/>
    <w:rsid w:val="68EB16CD"/>
    <w:rsid w:val="68EB2FEB"/>
    <w:rsid w:val="68EB39F3"/>
    <w:rsid w:val="68EC3E70"/>
    <w:rsid w:val="68EC56DC"/>
    <w:rsid w:val="68ED741F"/>
    <w:rsid w:val="68EE70B4"/>
    <w:rsid w:val="68F03004"/>
    <w:rsid w:val="68F07DB3"/>
    <w:rsid w:val="68F20753"/>
    <w:rsid w:val="68F51101"/>
    <w:rsid w:val="68F73598"/>
    <w:rsid w:val="68FC05EB"/>
    <w:rsid w:val="68FF0F9F"/>
    <w:rsid w:val="69002E6D"/>
    <w:rsid w:val="69005582"/>
    <w:rsid w:val="69021D25"/>
    <w:rsid w:val="690543D7"/>
    <w:rsid w:val="690749E3"/>
    <w:rsid w:val="690C5730"/>
    <w:rsid w:val="690D6E18"/>
    <w:rsid w:val="690E25D8"/>
    <w:rsid w:val="690E42E9"/>
    <w:rsid w:val="690E4A84"/>
    <w:rsid w:val="690F2AB7"/>
    <w:rsid w:val="690F75B2"/>
    <w:rsid w:val="69121576"/>
    <w:rsid w:val="691317B9"/>
    <w:rsid w:val="69160352"/>
    <w:rsid w:val="6916227C"/>
    <w:rsid w:val="691703C2"/>
    <w:rsid w:val="69172727"/>
    <w:rsid w:val="69182C5E"/>
    <w:rsid w:val="691B4AD5"/>
    <w:rsid w:val="691B62F8"/>
    <w:rsid w:val="69204B81"/>
    <w:rsid w:val="69210FF6"/>
    <w:rsid w:val="69214D9C"/>
    <w:rsid w:val="692350F7"/>
    <w:rsid w:val="692448F5"/>
    <w:rsid w:val="69252626"/>
    <w:rsid w:val="69254E2B"/>
    <w:rsid w:val="69257605"/>
    <w:rsid w:val="6927589A"/>
    <w:rsid w:val="6928551B"/>
    <w:rsid w:val="692956C8"/>
    <w:rsid w:val="692C272D"/>
    <w:rsid w:val="692D1C19"/>
    <w:rsid w:val="692F79CF"/>
    <w:rsid w:val="693021EF"/>
    <w:rsid w:val="69304F35"/>
    <w:rsid w:val="6933083D"/>
    <w:rsid w:val="69355B7D"/>
    <w:rsid w:val="6936375D"/>
    <w:rsid w:val="693805E2"/>
    <w:rsid w:val="693973DF"/>
    <w:rsid w:val="693C0411"/>
    <w:rsid w:val="693D5399"/>
    <w:rsid w:val="69426613"/>
    <w:rsid w:val="69452D0B"/>
    <w:rsid w:val="694836D7"/>
    <w:rsid w:val="69496EA2"/>
    <w:rsid w:val="694A7D39"/>
    <w:rsid w:val="69506684"/>
    <w:rsid w:val="695341C7"/>
    <w:rsid w:val="6953639C"/>
    <w:rsid w:val="69541C1A"/>
    <w:rsid w:val="6954654C"/>
    <w:rsid w:val="6955252C"/>
    <w:rsid w:val="69565C7A"/>
    <w:rsid w:val="695A1592"/>
    <w:rsid w:val="695E4B13"/>
    <w:rsid w:val="695E5488"/>
    <w:rsid w:val="696013CD"/>
    <w:rsid w:val="696475F0"/>
    <w:rsid w:val="6967071A"/>
    <w:rsid w:val="69677681"/>
    <w:rsid w:val="69724A3B"/>
    <w:rsid w:val="697831CA"/>
    <w:rsid w:val="69790105"/>
    <w:rsid w:val="69823D63"/>
    <w:rsid w:val="69832D3E"/>
    <w:rsid w:val="6990183D"/>
    <w:rsid w:val="69902807"/>
    <w:rsid w:val="69911369"/>
    <w:rsid w:val="699537C9"/>
    <w:rsid w:val="69970F47"/>
    <w:rsid w:val="699A5BDE"/>
    <w:rsid w:val="699A651C"/>
    <w:rsid w:val="699C52D8"/>
    <w:rsid w:val="699D180A"/>
    <w:rsid w:val="699F1BCF"/>
    <w:rsid w:val="69A1473F"/>
    <w:rsid w:val="69A172FB"/>
    <w:rsid w:val="69A30376"/>
    <w:rsid w:val="69A37154"/>
    <w:rsid w:val="69A41238"/>
    <w:rsid w:val="69A47D4F"/>
    <w:rsid w:val="69A966CB"/>
    <w:rsid w:val="69AA05E5"/>
    <w:rsid w:val="69AC5A78"/>
    <w:rsid w:val="69B6239C"/>
    <w:rsid w:val="69B65444"/>
    <w:rsid w:val="69B82B3D"/>
    <w:rsid w:val="69B91190"/>
    <w:rsid w:val="69B9212A"/>
    <w:rsid w:val="69BB4FF0"/>
    <w:rsid w:val="69BB5B27"/>
    <w:rsid w:val="69BC24FF"/>
    <w:rsid w:val="69BF4305"/>
    <w:rsid w:val="69C30BB8"/>
    <w:rsid w:val="69C36871"/>
    <w:rsid w:val="69C8472B"/>
    <w:rsid w:val="69C92F50"/>
    <w:rsid w:val="69CD62BA"/>
    <w:rsid w:val="69CE6942"/>
    <w:rsid w:val="69D6537D"/>
    <w:rsid w:val="69D65DB2"/>
    <w:rsid w:val="69D747BD"/>
    <w:rsid w:val="69D80F36"/>
    <w:rsid w:val="69DB74BF"/>
    <w:rsid w:val="69DC7FD2"/>
    <w:rsid w:val="69DF5E12"/>
    <w:rsid w:val="69E00DAB"/>
    <w:rsid w:val="69E11443"/>
    <w:rsid w:val="69E14BAF"/>
    <w:rsid w:val="69E21747"/>
    <w:rsid w:val="69E61FF9"/>
    <w:rsid w:val="69E63595"/>
    <w:rsid w:val="69E65B9C"/>
    <w:rsid w:val="69EA18A6"/>
    <w:rsid w:val="69EA52E0"/>
    <w:rsid w:val="69EC2767"/>
    <w:rsid w:val="69F64747"/>
    <w:rsid w:val="69F96E69"/>
    <w:rsid w:val="69FA145A"/>
    <w:rsid w:val="69FD1EA5"/>
    <w:rsid w:val="69FD482C"/>
    <w:rsid w:val="69FD6F6E"/>
    <w:rsid w:val="6A016E7A"/>
    <w:rsid w:val="6A046441"/>
    <w:rsid w:val="6A0748D3"/>
    <w:rsid w:val="6A08403E"/>
    <w:rsid w:val="6A097A7A"/>
    <w:rsid w:val="6A0B1952"/>
    <w:rsid w:val="6A101B68"/>
    <w:rsid w:val="6A1064CD"/>
    <w:rsid w:val="6A134D5B"/>
    <w:rsid w:val="6A141804"/>
    <w:rsid w:val="6A14423D"/>
    <w:rsid w:val="6A1576E3"/>
    <w:rsid w:val="6A1831E9"/>
    <w:rsid w:val="6A18534D"/>
    <w:rsid w:val="6A194CE1"/>
    <w:rsid w:val="6A224811"/>
    <w:rsid w:val="6A252697"/>
    <w:rsid w:val="6A266062"/>
    <w:rsid w:val="6A2E0CB4"/>
    <w:rsid w:val="6A320D61"/>
    <w:rsid w:val="6A331F34"/>
    <w:rsid w:val="6A367B41"/>
    <w:rsid w:val="6A371D0E"/>
    <w:rsid w:val="6A3A3035"/>
    <w:rsid w:val="6A3B47CE"/>
    <w:rsid w:val="6A3D672E"/>
    <w:rsid w:val="6A3F2E63"/>
    <w:rsid w:val="6A3F55EA"/>
    <w:rsid w:val="6A3F752E"/>
    <w:rsid w:val="6A414B57"/>
    <w:rsid w:val="6A420CA8"/>
    <w:rsid w:val="6A4266B8"/>
    <w:rsid w:val="6A46558A"/>
    <w:rsid w:val="6A494788"/>
    <w:rsid w:val="6A4A2539"/>
    <w:rsid w:val="6A4B5341"/>
    <w:rsid w:val="6A4B79E4"/>
    <w:rsid w:val="6A4D437C"/>
    <w:rsid w:val="6A4F0F80"/>
    <w:rsid w:val="6A4F51E0"/>
    <w:rsid w:val="6A5173D1"/>
    <w:rsid w:val="6A5276C2"/>
    <w:rsid w:val="6A5518D4"/>
    <w:rsid w:val="6A5F5C1D"/>
    <w:rsid w:val="6A601D7E"/>
    <w:rsid w:val="6A616DAF"/>
    <w:rsid w:val="6A626079"/>
    <w:rsid w:val="6A675D5B"/>
    <w:rsid w:val="6A6F72E2"/>
    <w:rsid w:val="6A731C45"/>
    <w:rsid w:val="6A74278C"/>
    <w:rsid w:val="6A7744A4"/>
    <w:rsid w:val="6A791AED"/>
    <w:rsid w:val="6A7C5C87"/>
    <w:rsid w:val="6A7F2363"/>
    <w:rsid w:val="6A7F6446"/>
    <w:rsid w:val="6A8078DF"/>
    <w:rsid w:val="6A8357B4"/>
    <w:rsid w:val="6A842703"/>
    <w:rsid w:val="6A861F88"/>
    <w:rsid w:val="6A873167"/>
    <w:rsid w:val="6A8A1AD2"/>
    <w:rsid w:val="6A8C7705"/>
    <w:rsid w:val="6A952D82"/>
    <w:rsid w:val="6A957CA8"/>
    <w:rsid w:val="6A964619"/>
    <w:rsid w:val="6A970A03"/>
    <w:rsid w:val="6A973502"/>
    <w:rsid w:val="6A973EFD"/>
    <w:rsid w:val="6A9D696B"/>
    <w:rsid w:val="6A9E739B"/>
    <w:rsid w:val="6A9F7275"/>
    <w:rsid w:val="6AA07391"/>
    <w:rsid w:val="6AA12A55"/>
    <w:rsid w:val="6AA30DD1"/>
    <w:rsid w:val="6AA34A53"/>
    <w:rsid w:val="6AA351C8"/>
    <w:rsid w:val="6AA448B8"/>
    <w:rsid w:val="6AA55AE2"/>
    <w:rsid w:val="6AAE7E7F"/>
    <w:rsid w:val="6AB42011"/>
    <w:rsid w:val="6AB76A71"/>
    <w:rsid w:val="6AB92481"/>
    <w:rsid w:val="6AB94D33"/>
    <w:rsid w:val="6ABB2560"/>
    <w:rsid w:val="6ABF3764"/>
    <w:rsid w:val="6AC05DED"/>
    <w:rsid w:val="6AC1520E"/>
    <w:rsid w:val="6AC31424"/>
    <w:rsid w:val="6AD2195A"/>
    <w:rsid w:val="6AD31520"/>
    <w:rsid w:val="6AD4207E"/>
    <w:rsid w:val="6AD76C51"/>
    <w:rsid w:val="6ADA2E4E"/>
    <w:rsid w:val="6ADB144A"/>
    <w:rsid w:val="6ADC0713"/>
    <w:rsid w:val="6ADC3C78"/>
    <w:rsid w:val="6AE04D96"/>
    <w:rsid w:val="6AE40C09"/>
    <w:rsid w:val="6AE509BF"/>
    <w:rsid w:val="6AE67825"/>
    <w:rsid w:val="6AE72023"/>
    <w:rsid w:val="6AED5FED"/>
    <w:rsid w:val="6AF54291"/>
    <w:rsid w:val="6AF7294E"/>
    <w:rsid w:val="6AF87063"/>
    <w:rsid w:val="6AFE1885"/>
    <w:rsid w:val="6AFE74CB"/>
    <w:rsid w:val="6B0524CA"/>
    <w:rsid w:val="6B0A59E5"/>
    <w:rsid w:val="6B115BCB"/>
    <w:rsid w:val="6B11700D"/>
    <w:rsid w:val="6B117303"/>
    <w:rsid w:val="6B15700D"/>
    <w:rsid w:val="6B1869AF"/>
    <w:rsid w:val="6B1C00B0"/>
    <w:rsid w:val="6B1C594F"/>
    <w:rsid w:val="6B1D0871"/>
    <w:rsid w:val="6B254518"/>
    <w:rsid w:val="6B255992"/>
    <w:rsid w:val="6B2736C8"/>
    <w:rsid w:val="6B275314"/>
    <w:rsid w:val="6B292AE2"/>
    <w:rsid w:val="6B2A5B37"/>
    <w:rsid w:val="6B2D1D1B"/>
    <w:rsid w:val="6B3039B7"/>
    <w:rsid w:val="6B322F05"/>
    <w:rsid w:val="6B345AEF"/>
    <w:rsid w:val="6B365050"/>
    <w:rsid w:val="6B371894"/>
    <w:rsid w:val="6B392F5E"/>
    <w:rsid w:val="6B3A1CF1"/>
    <w:rsid w:val="6B3A369E"/>
    <w:rsid w:val="6B3D0F84"/>
    <w:rsid w:val="6B442106"/>
    <w:rsid w:val="6B487228"/>
    <w:rsid w:val="6B4A3234"/>
    <w:rsid w:val="6B4D7C24"/>
    <w:rsid w:val="6B4F722D"/>
    <w:rsid w:val="6B5673E7"/>
    <w:rsid w:val="6B5A296E"/>
    <w:rsid w:val="6B5C7215"/>
    <w:rsid w:val="6B5E36A4"/>
    <w:rsid w:val="6B5E76E6"/>
    <w:rsid w:val="6B607054"/>
    <w:rsid w:val="6B6173A8"/>
    <w:rsid w:val="6B6340DE"/>
    <w:rsid w:val="6B6370F5"/>
    <w:rsid w:val="6B693E05"/>
    <w:rsid w:val="6B7140DB"/>
    <w:rsid w:val="6B7408F7"/>
    <w:rsid w:val="6B7A0999"/>
    <w:rsid w:val="6B7A13D6"/>
    <w:rsid w:val="6B7C5EBB"/>
    <w:rsid w:val="6B7D1170"/>
    <w:rsid w:val="6B7F628A"/>
    <w:rsid w:val="6B831EB1"/>
    <w:rsid w:val="6B8331EA"/>
    <w:rsid w:val="6B8F1FC2"/>
    <w:rsid w:val="6B905660"/>
    <w:rsid w:val="6B942B1F"/>
    <w:rsid w:val="6B95010E"/>
    <w:rsid w:val="6B985E0C"/>
    <w:rsid w:val="6B9A5228"/>
    <w:rsid w:val="6B9A5307"/>
    <w:rsid w:val="6B9A60FE"/>
    <w:rsid w:val="6B9B6F7B"/>
    <w:rsid w:val="6BA146C3"/>
    <w:rsid w:val="6BA14B70"/>
    <w:rsid w:val="6BA162F9"/>
    <w:rsid w:val="6BA40A07"/>
    <w:rsid w:val="6BA53F87"/>
    <w:rsid w:val="6BA54DF3"/>
    <w:rsid w:val="6BA60840"/>
    <w:rsid w:val="6BAA5EB2"/>
    <w:rsid w:val="6BB2706D"/>
    <w:rsid w:val="6BB5761C"/>
    <w:rsid w:val="6BB82842"/>
    <w:rsid w:val="6BBB17CD"/>
    <w:rsid w:val="6BBC70B9"/>
    <w:rsid w:val="6BBF7EEB"/>
    <w:rsid w:val="6BC00458"/>
    <w:rsid w:val="6BC23BF8"/>
    <w:rsid w:val="6BC34C1C"/>
    <w:rsid w:val="6BC511BB"/>
    <w:rsid w:val="6BC83A9E"/>
    <w:rsid w:val="6BC83BEA"/>
    <w:rsid w:val="6BCB504F"/>
    <w:rsid w:val="6BCD2A10"/>
    <w:rsid w:val="6BCD6962"/>
    <w:rsid w:val="6BCE3010"/>
    <w:rsid w:val="6BCF32CF"/>
    <w:rsid w:val="6BD01739"/>
    <w:rsid w:val="6BD03E97"/>
    <w:rsid w:val="6BD23123"/>
    <w:rsid w:val="6BD334DA"/>
    <w:rsid w:val="6BD6611A"/>
    <w:rsid w:val="6BD700F0"/>
    <w:rsid w:val="6BD7684E"/>
    <w:rsid w:val="6BD87DAE"/>
    <w:rsid w:val="6BDA3DE2"/>
    <w:rsid w:val="6BDB4411"/>
    <w:rsid w:val="6BDE7E59"/>
    <w:rsid w:val="6BDF5502"/>
    <w:rsid w:val="6BE1065F"/>
    <w:rsid w:val="6BE65E70"/>
    <w:rsid w:val="6BEA37DD"/>
    <w:rsid w:val="6BEA76BD"/>
    <w:rsid w:val="6BEB47A4"/>
    <w:rsid w:val="6BED0C40"/>
    <w:rsid w:val="6BED201C"/>
    <w:rsid w:val="6BED67A1"/>
    <w:rsid w:val="6BF21A72"/>
    <w:rsid w:val="6BF236C0"/>
    <w:rsid w:val="6BF34599"/>
    <w:rsid w:val="6BFE5CE9"/>
    <w:rsid w:val="6C033306"/>
    <w:rsid w:val="6C035493"/>
    <w:rsid w:val="6C0471BA"/>
    <w:rsid w:val="6C0638BA"/>
    <w:rsid w:val="6C082574"/>
    <w:rsid w:val="6C090F9E"/>
    <w:rsid w:val="6C091D9C"/>
    <w:rsid w:val="6C097417"/>
    <w:rsid w:val="6C0A5940"/>
    <w:rsid w:val="6C0B0814"/>
    <w:rsid w:val="6C0B0B7D"/>
    <w:rsid w:val="6C141DBB"/>
    <w:rsid w:val="6C164015"/>
    <w:rsid w:val="6C1C6B69"/>
    <w:rsid w:val="6C207FB0"/>
    <w:rsid w:val="6C296ADC"/>
    <w:rsid w:val="6C2A75D1"/>
    <w:rsid w:val="6C2E1504"/>
    <w:rsid w:val="6C312FBB"/>
    <w:rsid w:val="6C3202BB"/>
    <w:rsid w:val="6C321EF4"/>
    <w:rsid w:val="6C32219D"/>
    <w:rsid w:val="6C33070D"/>
    <w:rsid w:val="6C333D55"/>
    <w:rsid w:val="6C3365D3"/>
    <w:rsid w:val="6C352F40"/>
    <w:rsid w:val="6C383460"/>
    <w:rsid w:val="6C384698"/>
    <w:rsid w:val="6C3977D6"/>
    <w:rsid w:val="6C3C6447"/>
    <w:rsid w:val="6C43374B"/>
    <w:rsid w:val="6C43751D"/>
    <w:rsid w:val="6C454BE7"/>
    <w:rsid w:val="6C46409A"/>
    <w:rsid w:val="6C490EFE"/>
    <w:rsid w:val="6C4C0D1E"/>
    <w:rsid w:val="6C4F61CF"/>
    <w:rsid w:val="6C4F61E3"/>
    <w:rsid w:val="6C4F70C4"/>
    <w:rsid w:val="6C51721A"/>
    <w:rsid w:val="6C525233"/>
    <w:rsid w:val="6C5461CB"/>
    <w:rsid w:val="6C581B7B"/>
    <w:rsid w:val="6C5847CB"/>
    <w:rsid w:val="6C5B3F2E"/>
    <w:rsid w:val="6C5B567C"/>
    <w:rsid w:val="6C5E3E40"/>
    <w:rsid w:val="6C604223"/>
    <w:rsid w:val="6C616412"/>
    <w:rsid w:val="6C62702B"/>
    <w:rsid w:val="6C64713F"/>
    <w:rsid w:val="6C653FB2"/>
    <w:rsid w:val="6C656535"/>
    <w:rsid w:val="6C6A6830"/>
    <w:rsid w:val="6C6B3749"/>
    <w:rsid w:val="6C721BBB"/>
    <w:rsid w:val="6C7247BB"/>
    <w:rsid w:val="6C726E8C"/>
    <w:rsid w:val="6C743F8E"/>
    <w:rsid w:val="6C745C60"/>
    <w:rsid w:val="6C74730E"/>
    <w:rsid w:val="6C755C7F"/>
    <w:rsid w:val="6C756447"/>
    <w:rsid w:val="6C77763A"/>
    <w:rsid w:val="6C7E1C54"/>
    <w:rsid w:val="6C7F68DA"/>
    <w:rsid w:val="6C807EF9"/>
    <w:rsid w:val="6C8240C8"/>
    <w:rsid w:val="6C857752"/>
    <w:rsid w:val="6C8775FD"/>
    <w:rsid w:val="6C8D7A3A"/>
    <w:rsid w:val="6C8E51CA"/>
    <w:rsid w:val="6C8E5A37"/>
    <w:rsid w:val="6C8F0A04"/>
    <w:rsid w:val="6C921040"/>
    <w:rsid w:val="6C947A28"/>
    <w:rsid w:val="6C963A35"/>
    <w:rsid w:val="6C986916"/>
    <w:rsid w:val="6C9A6D83"/>
    <w:rsid w:val="6C9D3204"/>
    <w:rsid w:val="6CAA1073"/>
    <w:rsid w:val="6CAA3E8D"/>
    <w:rsid w:val="6CAB1753"/>
    <w:rsid w:val="6CAB3D01"/>
    <w:rsid w:val="6CAF63F9"/>
    <w:rsid w:val="6CB25B4E"/>
    <w:rsid w:val="6CB3271C"/>
    <w:rsid w:val="6CB63BF9"/>
    <w:rsid w:val="6CB9041E"/>
    <w:rsid w:val="6CBA7567"/>
    <w:rsid w:val="6CBB325D"/>
    <w:rsid w:val="6CBD4173"/>
    <w:rsid w:val="6CBF17E3"/>
    <w:rsid w:val="6CBF6EA5"/>
    <w:rsid w:val="6CC1024B"/>
    <w:rsid w:val="6CC22287"/>
    <w:rsid w:val="6CC22688"/>
    <w:rsid w:val="6CC32D64"/>
    <w:rsid w:val="6CCF214E"/>
    <w:rsid w:val="6CD12F0E"/>
    <w:rsid w:val="6CD131C7"/>
    <w:rsid w:val="6CD23AD4"/>
    <w:rsid w:val="6CD41D90"/>
    <w:rsid w:val="6CD81506"/>
    <w:rsid w:val="6CDA2307"/>
    <w:rsid w:val="6CDC3D67"/>
    <w:rsid w:val="6CDC7F33"/>
    <w:rsid w:val="6CDF4DAB"/>
    <w:rsid w:val="6CE176F2"/>
    <w:rsid w:val="6CE2398C"/>
    <w:rsid w:val="6CE36B04"/>
    <w:rsid w:val="6CE537E5"/>
    <w:rsid w:val="6CE70946"/>
    <w:rsid w:val="6CE97F8F"/>
    <w:rsid w:val="6CEC039F"/>
    <w:rsid w:val="6CEC0F6C"/>
    <w:rsid w:val="6CEF0F7F"/>
    <w:rsid w:val="6CF131C3"/>
    <w:rsid w:val="6CF37C29"/>
    <w:rsid w:val="6CF53F13"/>
    <w:rsid w:val="6CF67F0F"/>
    <w:rsid w:val="6CF721A7"/>
    <w:rsid w:val="6CFB7FC7"/>
    <w:rsid w:val="6D0514FC"/>
    <w:rsid w:val="6D0B5708"/>
    <w:rsid w:val="6D0C4012"/>
    <w:rsid w:val="6D0D068D"/>
    <w:rsid w:val="6D112D70"/>
    <w:rsid w:val="6D135598"/>
    <w:rsid w:val="6D160B06"/>
    <w:rsid w:val="6D1676F2"/>
    <w:rsid w:val="6D174C48"/>
    <w:rsid w:val="6D1A206D"/>
    <w:rsid w:val="6D1B712C"/>
    <w:rsid w:val="6D1D2FFB"/>
    <w:rsid w:val="6D1E7511"/>
    <w:rsid w:val="6D216A4E"/>
    <w:rsid w:val="6D223497"/>
    <w:rsid w:val="6D27707E"/>
    <w:rsid w:val="6D28269F"/>
    <w:rsid w:val="6D283BCA"/>
    <w:rsid w:val="6D2C0045"/>
    <w:rsid w:val="6D30002B"/>
    <w:rsid w:val="6D36459D"/>
    <w:rsid w:val="6D3836C1"/>
    <w:rsid w:val="6D3C14F0"/>
    <w:rsid w:val="6D3C4B1C"/>
    <w:rsid w:val="6D3E7FC5"/>
    <w:rsid w:val="6D411795"/>
    <w:rsid w:val="6D4432DF"/>
    <w:rsid w:val="6D473377"/>
    <w:rsid w:val="6D49106C"/>
    <w:rsid w:val="6D4B32A6"/>
    <w:rsid w:val="6D4B657E"/>
    <w:rsid w:val="6D4C6A9C"/>
    <w:rsid w:val="6D4D66B0"/>
    <w:rsid w:val="6D5031A9"/>
    <w:rsid w:val="6D513C1B"/>
    <w:rsid w:val="6D5231DF"/>
    <w:rsid w:val="6D536C90"/>
    <w:rsid w:val="6D574E9E"/>
    <w:rsid w:val="6D591232"/>
    <w:rsid w:val="6D5A57BA"/>
    <w:rsid w:val="6D5B2817"/>
    <w:rsid w:val="6D5D3025"/>
    <w:rsid w:val="6D5F4306"/>
    <w:rsid w:val="6D673827"/>
    <w:rsid w:val="6D6C17A6"/>
    <w:rsid w:val="6D6F0400"/>
    <w:rsid w:val="6D701042"/>
    <w:rsid w:val="6D776C82"/>
    <w:rsid w:val="6D7841DD"/>
    <w:rsid w:val="6D7E1A1B"/>
    <w:rsid w:val="6D7E3168"/>
    <w:rsid w:val="6D800C03"/>
    <w:rsid w:val="6D802755"/>
    <w:rsid w:val="6D8039A2"/>
    <w:rsid w:val="6D832402"/>
    <w:rsid w:val="6D840E36"/>
    <w:rsid w:val="6D844845"/>
    <w:rsid w:val="6D880F57"/>
    <w:rsid w:val="6D884146"/>
    <w:rsid w:val="6D8B071B"/>
    <w:rsid w:val="6D8C36E1"/>
    <w:rsid w:val="6D8D4E72"/>
    <w:rsid w:val="6D9008A1"/>
    <w:rsid w:val="6D9639C0"/>
    <w:rsid w:val="6D984324"/>
    <w:rsid w:val="6D990AE8"/>
    <w:rsid w:val="6D9923DF"/>
    <w:rsid w:val="6D9D4ED6"/>
    <w:rsid w:val="6D9F226D"/>
    <w:rsid w:val="6DA12DF7"/>
    <w:rsid w:val="6DA16087"/>
    <w:rsid w:val="6DA35BE7"/>
    <w:rsid w:val="6DA53BBC"/>
    <w:rsid w:val="6DA564C7"/>
    <w:rsid w:val="6DA94578"/>
    <w:rsid w:val="6DA95F1D"/>
    <w:rsid w:val="6DAC6DAA"/>
    <w:rsid w:val="6DAE36E2"/>
    <w:rsid w:val="6DB25C63"/>
    <w:rsid w:val="6DB638B2"/>
    <w:rsid w:val="6DBD3222"/>
    <w:rsid w:val="6DC42568"/>
    <w:rsid w:val="6DC52790"/>
    <w:rsid w:val="6DC537B9"/>
    <w:rsid w:val="6DC60F6E"/>
    <w:rsid w:val="6DC741FB"/>
    <w:rsid w:val="6DC82116"/>
    <w:rsid w:val="6DCB7945"/>
    <w:rsid w:val="6DCE0FC8"/>
    <w:rsid w:val="6DD41167"/>
    <w:rsid w:val="6DDA41FC"/>
    <w:rsid w:val="6DDC1E6E"/>
    <w:rsid w:val="6DDC283C"/>
    <w:rsid w:val="6DDD74A4"/>
    <w:rsid w:val="6DE22485"/>
    <w:rsid w:val="6DE36FEB"/>
    <w:rsid w:val="6DE630CB"/>
    <w:rsid w:val="6DE7369D"/>
    <w:rsid w:val="6DEB25A5"/>
    <w:rsid w:val="6DEB4D0F"/>
    <w:rsid w:val="6DEC3AE6"/>
    <w:rsid w:val="6DF11EB8"/>
    <w:rsid w:val="6DF16D7A"/>
    <w:rsid w:val="6DFD37CD"/>
    <w:rsid w:val="6E0117B2"/>
    <w:rsid w:val="6E032989"/>
    <w:rsid w:val="6E04305D"/>
    <w:rsid w:val="6E04698D"/>
    <w:rsid w:val="6E056456"/>
    <w:rsid w:val="6E06554E"/>
    <w:rsid w:val="6E0B1C2A"/>
    <w:rsid w:val="6E0D1D58"/>
    <w:rsid w:val="6E1123F6"/>
    <w:rsid w:val="6E116A6C"/>
    <w:rsid w:val="6E122F53"/>
    <w:rsid w:val="6E127CE5"/>
    <w:rsid w:val="6E166266"/>
    <w:rsid w:val="6E1E1241"/>
    <w:rsid w:val="6E246C19"/>
    <w:rsid w:val="6E2556D3"/>
    <w:rsid w:val="6E2764C0"/>
    <w:rsid w:val="6E2B7E43"/>
    <w:rsid w:val="6E2E40EC"/>
    <w:rsid w:val="6E326D74"/>
    <w:rsid w:val="6E334656"/>
    <w:rsid w:val="6E33780F"/>
    <w:rsid w:val="6E345B78"/>
    <w:rsid w:val="6E366453"/>
    <w:rsid w:val="6E371A8F"/>
    <w:rsid w:val="6E383996"/>
    <w:rsid w:val="6E3A2980"/>
    <w:rsid w:val="6E3C6DF0"/>
    <w:rsid w:val="6E40413A"/>
    <w:rsid w:val="6E4102C0"/>
    <w:rsid w:val="6E4305A7"/>
    <w:rsid w:val="6E431FC6"/>
    <w:rsid w:val="6E434A01"/>
    <w:rsid w:val="6E4460BA"/>
    <w:rsid w:val="6E464552"/>
    <w:rsid w:val="6E4677B6"/>
    <w:rsid w:val="6E4A3942"/>
    <w:rsid w:val="6E4B1982"/>
    <w:rsid w:val="6E5230CE"/>
    <w:rsid w:val="6E5521D5"/>
    <w:rsid w:val="6E565962"/>
    <w:rsid w:val="6E5674AC"/>
    <w:rsid w:val="6E5B2E38"/>
    <w:rsid w:val="6E5E2A28"/>
    <w:rsid w:val="6E651218"/>
    <w:rsid w:val="6E670B0E"/>
    <w:rsid w:val="6E6C282A"/>
    <w:rsid w:val="6E6C3783"/>
    <w:rsid w:val="6E6C7D6B"/>
    <w:rsid w:val="6E6F756F"/>
    <w:rsid w:val="6E7279FF"/>
    <w:rsid w:val="6E734CCF"/>
    <w:rsid w:val="6E752989"/>
    <w:rsid w:val="6E7C14E4"/>
    <w:rsid w:val="6E816EC5"/>
    <w:rsid w:val="6E8332FE"/>
    <w:rsid w:val="6E835BBC"/>
    <w:rsid w:val="6E845067"/>
    <w:rsid w:val="6E882D35"/>
    <w:rsid w:val="6E883A1D"/>
    <w:rsid w:val="6E8B7D9C"/>
    <w:rsid w:val="6E8F1520"/>
    <w:rsid w:val="6E916C0F"/>
    <w:rsid w:val="6E986283"/>
    <w:rsid w:val="6E996FCF"/>
    <w:rsid w:val="6E9E08C4"/>
    <w:rsid w:val="6E9F2FCF"/>
    <w:rsid w:val="6E9F6666"/>
    <w:rsid w:val="6EA47647"/>
    <w:rsid w:val="6EA61A1B"/>
    <w:rsid w:val="6EA67C27"/>
    <w:rsid w:val="6EAC4D90"/>
    <w:rsid w:val="6EAE6656"/>
    <w:rsid w:val="6EAE6A7E"/>
    <w:rsid w:val="6EB461A1"/>
    <w:rsid w:val="6EB57F93"/>
    <w:rsid w:val="6EB72617"/>
    <w:rsid w:val="6EB736BE"/>
    <w:rsid w:val="6EBE4C8A"/>
    <w:rsid w:val="6EBE7D26"/>
    <w:rsid w:val="6EC21B52"/>
    <w:rsid w:val="6EC230F4"/>
    <w:rsid w:val="6EC36B59"/>
    <w:rsid w:val="6EC62C7A"/>
    <w:rsid w:val="6EC823B9"/>
    <w:rsid w:val="6EC9151D"/>
    <w:rsid w:val="6ECA2725"/>
    <w:rsid w:val="6ECC1A72"/>
    <w:rsid w:val="6ECC7C83"/>
    <w:rsid w:val="6ECD77FD"/>
    <w:rsid w:val="6ED211DD"/>
    <w:rsid w:val="6ED24431"/>
    <w:rsid w:val="6ED5083E"/>
    <w:rsid w:val="6ED53A70"/>
    <w:rsid w:val="6ED61D60"/>
    <w:rsid w:val="6EDA2357"/>
    <w:rsid w:val="6EDF7503"/>
    <w:rsid w:val="6EE511C1"/>
    <w:rsid w:val="6EE72806"/>
    <w:rsid w:val="6EE920AD"/>
    <w:rsid w:val="6EED130D"/>
    <w:rsid w:val="6EED2121"/>
    <w:rsid w:val="6EEE2034"/>
    <w:rsid w:val="6EEE71F8"/>
    <w:rsid w:val="6EEF134D"/>
    <w:rsid w:val="6EF06898"/>
    <w:rsid w:val="6EF11600"/>
    <w:rsid w:val="6EF4312B"/>
    <w:rsid w:val="6EF57B1C"/>
    <w:rsid w:val="6EF8503F"/>
    <w:rsid w:val="6EF936C5"/>
    <w:rsid w:val="6EF95569"/>
    <w:rsid w:val="6EF95BEA"/>
    <w:rsid w:val="6EFE78DA"/>
    <w:rsid w:val="6F037C76"/>
    <w:rsid w:val="6F0613A7"/>
    <w:rsid w:val="6F0D52CC"/>
    <w:rsid w:val="6F0D7940"/>
    <w:rsid w:val="6F0E13A9"/>
    <w:rsid w:val="6F0E49BE"/>
    <w:rsid w:val="6F0E61BA"/>
    <w:rsid w:val="6F0E700C"/>
    <w:rsid w:val="6F113B50"/>
    <w:rsid w:val="6F117593"/>
    <w:rsid w:val="6F1369D6"/>
    <w:rsid w:val="6F1876B0"/>
    <w:rsid w:val="6F194750"/>
    <w:rsid w:val="6F1C6FCF"/>
    <w:rsid w:val="6F1D23D0"/>
    <w:rsid w:val="6F1D2842"/>
    <w:rsid w:val="6F23419A"/>
    <w:rsid w:val="6F243D7E"/>
    <w:rsid w:val="6F276D74"/>
    <w:rsid w:val="6F285BA0"/>
    <w:rsid w:val="6F2C0575"/>
    <w:rsid w:val="6F2C304A"/>
    <w:rsid w:val="6F2C57E0"/>
    <w:rsid w:val="6F2D2330"/>
    <w:rsid w:val="6F3260E8"/>
    <w:rsid w:val="6F373A92"/>
    <w:rsid w:val="6F37680D"/>
    <w:rsid w:val="6F39227D"/>
    <w:rsid w:val="6F3B1BBE"/>
    <w:rsid w:val="6F3C0098"/>
    <w:rsid w:val="6F3C4A87"/>
    <w:rsid w:val="6F400FEE"/>
    <w:rsid w:val="6F4139E9"/>
    <w:rsid w:val="6F452462"/>
    <w:rsid w:val="6F453D3B"/>
    <w:rsid w:val="6F483836"/>
    <w:rsid w:val="6F4B1556"/>
    <w:rsid w:val="6F4C4C7F"/>
    <w:rsid w:val="6F4F4855"/>
    <w:rsid w:val="6F511DAF"/>
    <w:rsid w:val="6F525289"/>
    <w:rsid w:val="6F536BBD"/>
    <w:rsid w:val="6F567E30"/>
    <w:rsid w:val="6F5C1E94"/>
    <w:rsid w:val="6F5C1F8E"/>
    <w:rsid w:val="6F5D2A1A"/>
    <w:rsid w:val="6F5F012F"/>
    <w:rsid w:val="6F5F3189"/>
    <w:rsid w:val="6F6028AA"/>
    <w:rsid w:val="6F603FA6"/>
    <w:rsid w:val="6F6314C6"/>
    <w:rsid w:val="6F66291B"/>
    <w:rsid w:val="6F6B3A61"/>
    <w:rsid w:val="6F72531D"/>
    <w:rsid w:val="6F740EF2"/>
    <w:rsid w:val="6F7628E5"/>
    <w:rsid w:val="6F7707DF"/>
    <w:rsid w:val="6F7A6894"/>
    <w:rsid w:val="6F7D057A"/>
    <w:rsid w:val="6F815374"/>
    <w:rsid w:val="6F8932B7"/>
    <w:rsid w:val="6F8B0B8D"/>
    <w:rsid w:val="6F8B32E9"/>
    <w:rsid w:val="6F8B4579"/>
    <w:rsid w:val="6F8E40F3"/>
    <w:rsid w:val="6F9040AF"/>
    <w:rsid w:val="6F923D00"/>
    <w:rsid w:val="6F9946FD"/>
    <w:rsid w:val="6F9C19E0"/>
    <w:rsid w:val="6F9D5EFF"/>
    <w:rsid w:val="6F9E09F3"/>
    <w:rsid w:val="6F9E6485"/>
    <w:rsid w:val="6FA05486"/>
    <w:rsid w:val="6FA4609D"/>
    <w:rsid w:val="6FA51A09"/>
    <w:rsid w:val="6FA84584"/>
    <w:rsid w:val="6FAC7667"/>
    <w:rsid w:val="6FB1653D"/>
    <w:rsid w:val="6FB42AF6"/>
    <w:rsid w:val="6FB56A1D"/>
    <w:rsid w:val="6FB6056E"/>
    <w:rsid w:val="6FB83253"/>
    <w:rsid w:val="6FBA70DE"/>
    <w:rsid w:val="6FBF453D"/>
    <w:rsid w:val="6FC3714F"/>
    <w:rsid w:val="6FC557EA"/>
    <w:rsid w:val="6FC8129E"/>
    <w:rsid w:val="6FD111F3"/>
    <w:rsid w:val="6FD427A0"/>
    <w:rsid w:val="6FD54126"/>
    <w:rsid w:val="6FD57A3F"/>
    <w:rsid w:val="6FD60BE8"/>
    <w:rsid w:val="6FD74855"/>
    <w:rsid w:val="6FDE6527"/>
    <w:rsid w:val="6FE02E64"/>
    <w:rsid w:val="6FE03705"/>
    <w:rsid w:val="6FE30AF8"/>
    <w:rsid w:val="6FE32963"/>
    <w:rsid w:val="6FE603E4"/>
    <w:rsid w:val="6FE74394"/>
    <w:rsid w:val="6FE87AF2"/>
    <w:rsid w:val="6FE96C2C"/>
    <w:rsid w:val="6FEA04C1"/>
    <w:rsid w:val="6FEA2FA4"/>
    <w:rsid w:val="6FEC6A5A"/>
    <w:rsid w:val="6FEE3495"/>
    <w:rsid w:val="6FF76329"/>
    <w:rsid w:val="6FF86EE6"/>
    <w:rsid w:val="6FFA5486"/>
    <w:rsid w:val="6FFA5C18"/>
    <w:rsid w:val="6FFC1A19"/>
    <w:rsid w:val="6FFD7ED7"/>
    <w:rsid w:val="6FFE1803"/>
    <w:rsid w:val="6FFE4182"/>
    <w:rsid w:val="70031476"/>
    <w:rsid w:val="70054E78"/>
    <w:rsid w:val="70063D60"/>
    <w:rsid w:val="70064B91"/>
    <w:rsid w:val="700C1983"/>
    <w:rsid w:val="700D769D"/>
    <w:rsid w:val="700E3753"/>
    <w:rsid w:val="70114EFE"/>
    <w:rsid w:val="70134046"/>
    <w:rsid w:val="70155EA9"/>
    <w:rsid w:val="701D1CD2"/>
    <w:rsid w:val="701D7361"/>
    <w:rsid w:val="701F7CCC"/>
    <w:rsid w:val="702153B9"/>
    <w:rsid w:val="702302CD"/>
    <w:rsid w:val="702520A9"/>
    <w:rsid w:val="702D449D"/>
    <w:rsid w:val="70320636"/>
    <w:rsid w:val="703210AE"/>
    <w:rsid w:val="70330D98"/>
    <w:rsid w:val="70332DD7"/>
    <w:rsid w:val="70346ECD"/>
    <w:rsid w:val="703907B8"/>
    <w:rsid w:val="703C649E"/>
    <w:rsid w:val="703D4D07"/>
    <w:rsid w:val="703F06C0"/>
    <w:rsid w:val="703F1C14"/>
    <w:rsid w:val="704230B2"/>
    <w:rsid w:val="70423C09"/>
    <w:rsid w:val="70430C32"/>
    <w:rsid w:val="704739B6"/>
    <w:rsid w:val="704770AC"/>
    <w:rsid w:val="7048114D"/>
    <w:rsid w:val="70497466"/>
    <w:rsid w:val="704B01F9"/>
    <w:rsid w:val="704B7E70"/>
    <w:rsid w:val="704C1FA0"/>
    <w:rsid w:val="704E5ED4"/>
    <w:rsid w:val="7051501D"/>
    <w:rsid w:val="7051539A"/>
    <w:rsid w:val="7054240F"/>
    <w:rsid w:val="70552F89"/>
    <w:rsid w:val="70563D13"/>
    <w:rsid w:val="70580137"/>
    <w:rsid w:val="705850D4"/>
    <w:rsid w:val="705867B4"/>
    <w:rsid w:val="70593D07"/>
    <w:rsid w:val="705947F6"/>
    <w:rsid w:val="705B56CF"/>
    <w:rsid w:val="705B5F88"/>
    <w:rsid w:val="705C3C26"/>
    <w:rsid w:val="705C48C8"/>
    <w:rsid w:val="705E56B7"/>
    <w:rsid w:val="705E66BF"/>
    <w:rsid w:val="70602F55"/>
    <w:rsid w:val="70610CC2"/>
    <w:rsid w:val="7061127C"/>
    <w:rsid w:val="70612E72"/>
    <w:rsid w:val="706811E4"/>
    <w:rsid w:val="70691E90"/>
    <w:rsid w:val="706C3EFE"/>
    <w:rsid w:val="706E4014"/>
    <w:rsid w:val="70713773"/>
    <w:rsid w:val="70722E14"/>
    <w:rsid w:val="70734CEE"/>
    <w:rsid w:val="707A1662"/>
    <w:rsid w:val="707C76BB"/>
    <w:rsid w:val="707E7C02"/>
    <w:rsid w:val="707F008F"/>
    <w:rsid w:val="708018A7"/>
    <w:rsid w:val="708238ED"/>
    <w:rsid w:val="708402BB"/>
    <w:rsid w:val="70856B76"/>
    <w:rsid w:val="708645E8"/>
    <w:rsid w:val="7089639C"/>
    <w:rsid w:val="708B5FA7"/>
    <w:rsid w:val="708E5615"/>
    <w:rsid w:val="70924E66"/>
    <w:rsid w:val="70966457"/>
    <w:rsid w:val="70973429"/>
    <w:rsid w:val="70980ED7"/>
    <w:rsid w:val="709D010C"/>
    <w:rsid w:val="70A32DF4"/>
    <w:rsid w:val="70A333CB"/>
    <w:rsid w:val="70A637DE"/>
    <w:rsid w:val="70A84E94"/>
    <w:rsid w:val="70AB3502"/>
    <w:rsid w:val="70AC3110"/>
    <w:rsid w:val="70B21631"/>
    <w:rsid w:val="70B219BD"/>
    <w:rsid w:val="70B254FF"/>
    <w:rsid w:val="70B55A7C"/>
    <w:rsid w:val="70B67497"/>
    <w:rsid w:val="70B70B5F"/>
    <w:rsid w:val="70BD2C6E"/>
    <w:rsid w:val="70C0580F"/>
    <w:rsid w:val="70C15E7A"/>
    <w:rsid w:val="70C2325B"/>
    <w:rsid w:val="70C3025C"/>
    <w:rsid w:val="70C51F93"/>
    <w:rsid w:val="70C65500"/>
    <w:rsid w:val="70CB50C3"/>
    <w:rsid w:val="70D03E4C"/>
    <w:rsid w:val="70D31C69"/>
    <w:rsid w:val="70D55471"/>
    <w:rsid w:val="70DC0205"/>
    <w:rsid w:val="70DE4AFA"/>
    <w:rsid w:val="70DF729D"/>
    <w:rsid w:val="70DF7387"/>
    <w:rsid w:val="70E008D5"/>
    <w:rsid w:val="70E03578"/>
    <w:rsid w:val="70E33A7B"/>
    <w:rsid w:val="70E56F71"/>
    <w:rsid w:val="70E97D3F"/>
    <w:rsid w:val="70EA6AEE"/>
    <w:rsid w:val="70EB3F38"/>
    <w:rsid w:val="70EC54B0"/>
    <w:rsid w:val="70F119F5"/>
    <w:rsid w:val="70F17F76"/>
    <w:rsid w:val="70F334E2"/>
    <w:rsid w:val="70F46AE8"/>
    <w:rsid w:val="70FB4B4E"/>
    <w:rsid w:val="70FE3D7E"/>
    <w:rsid w:val="70FF17AD"/>
    <w:rsid w:val="71023EF4"/>
    <w:rsid w:val="71025569"/>
    <w:rsid w:val="71033B91"/>
    <w:rsid w:val="710717D2"/>
    <w:rsid w:val="710913B0"/>
    <w:rsid w:val="710D5F6D"/>
    <w:rsid w:val="71125758"/>
    <w:rsid w:val="711355EC"/>
    <w:rsid w:val="71163515"/>
    <w:rsid w:val="71173521"/>
    <w:rsid w:val="711A2611"/>
    <w:rsid w:val="711A3254"/>
    <w:rsid w:val="711A71D9"/>
    <w:rsid w:val="711A7684"/>
    <w:rsid w:val="711C184E"/>
    <w:rsid w:val="71215D79"/>
    <w:rsid w:val="712165FE"/>
    <w:rsid w:val="71233F74"/>
    <w:rsid w:val="71251AF6"/>
    <w:rsid w:val="71252D7A"/>
    <w:rsid w:val="71302B7E"/>
    <w:rsid w:val="71337A94"/>
    <w:rsid w:val="71356766"/>
    <w:rsid w:val="71357E35"/>
    <w:rsid w:val="713B1023"/>
    <w:rsid w:val="713F4640"/>
    <w:rsid w:val="7140450C"/>
    <w:rsid w:val="71453D46"/>
    <w:rsid w:val="71475B26"/>
    <w:rsid w:val="714A5108"/>
    <w:rsid w:val="714C0E29"/>
    <w:rsid w:val="714D11A1"/>
    <w:rsid w:val="714D5651"/>
    <w:rsid w:val="71550456"/>
    <w:rsid w:val="715A1E07"/>
    <w:rsid w:val="715D2465"/>
    <w:rsid w:val="715E3B69"/>
    <w:rsid w:val="716119D1"/>
    <w:rsid w:val="71653254"/>
    <w:rsid w:val="71656AA0"/>
    <w:rsid w:val="71682691"/>
    <w:rsid w:val="71683D17"/>
    <w:rsid w:val="716952C7"/>
    <w:rsid w:val="716A6D62"/>
    <w:rsid w:val="716C1ACE"/>
    <w:rsid w:val="716F6598"/>
    <w:rsid w:val="717256CE"/>
    <w:rsid w:val="71744683"/>
    <w:rsid w:val="71745CF1"/>
    <w:rsid w:val="7175057A"/>
    <w:rsid w:val="71787905"/>
    <w:rsid w:val="71792FFC"/>
    <w:rsid w:val="717C012E"/>
    <w:rsid w:val="717D0E41"/>
    <w:rsid w:val="717D21F0"/>
    <w:rsid w:val="717D31B1"/>
    <w:rsid w:val="717D43CA"/>
    <w:rsid w:val="717D7B42"/>
    <w:rsid w:val="717E1432"/>
    <w:rsid w:val="717F296E"/>
    <w:rsid w:val="71810539"/>
    <w:rsid w:val="71856B14"/>
    <w:rsid w:val="718A104E"/>
    <w:rsid w:val="718C7B00"/>
    <w:rsid w:val="718D4A50"/>
    <w:rsid w:val="718D665F"/>
    <w:rsid w:val="718F6C7C"/>
    <w:rsid w:val="71916435"/>
    <w:rsid w:val="71964139"/>
    <w:rsid w:val="71970F24"/>
    <w:rsid w:val="71990684"/>
    <w:rsid w:val="719A10BF"/>
    <w:rsid w:val="719F73E8"/>
    <w:rsid w:val="71A126AD"/>
    <w:rsid w:val="71A315A7"/>
    <w:rsid w:val="71A71B82"/>
    <w:rsid w:val="71A765DA"/>
    <w:rsid w:val="71AD2803"/>
    <w:rsid w:val="71AD2C40"/>
    <w:rsid w:val="71AD5396"/>
    <w:rsid w:val="71B00393"/>
    <w:rsid w:val="71B257CC"/>
    <w:rsid w:val="71B3036B"/>
    <w:rsid w:val="71B566B3"/>
    <w:rsid w:val="71B86900"/>
    <w:rsid w:val="71BB0D7C"/>
    <w:rsid w:val="71BB7E82"/>
    <w:rsid w:val="71BF72A4"/>
    <w:rsid w:val="71C02A44"/>
    <w:rsid w:val="71C1234C"/>
    <w:rsid w:val="71C1247C"/>
    <w:rsid w:val="71C34FE2"/>
    <w:rsid w:val="71C970B3"/>
    <w:rsid w:val="71CC3F95"/>
    <w:rsid w:val="71CD1C2F"/>
    <w:rsid w:val="71CE0B9B"/>
    <w:rsid w:val="71D00EAE"/>
    <w:rsid w:val="71D05CA0"/>
    <w:rsid w:val="71D11F9E"/>
    <w:rsid w:val="71D2360F"/>
    <w:rsid w:val="71D33DB4"/>
    <w:rsid w:val="71D84561"/>
    <w:rsid w:val="71DA2BA9"/>
    <w:rsid w:val="71DA50CC"/>
    <w:rsid w:val="71DD6C27"/>
    <w:rsid w:val="71DF0233"/>
    <w:rsid w:val="71E2158F"/>
    <w:rsid w:val="71E450EB"/>
    <w:rsid w:val="71E71447"/>
    <w:rsid w:val="71EB7FE3"/>
    <w:rsid w:val="71EC3CEF"/>
    <w:rsid w:val="71EE300E"/>
    <w:rsid w:val="71F05C7F"/>
    <w:rsid w:val="71F10859"/>
    <w:rsid w:val="71F414C8"/>
    <w:rsid w:val="71F51AE8"/>
    <w:rsid w:val="71F63B5C"/>
    <w:rsid w:val="71F73B87"/>
    <w:rsid w:val="71F925ED"/>
    <w:rsid w:val="71FA013E"/>
    <w:rsid w:val="71FB275D"/>
    <w:rsid w:val="71FF40E4"/>
    <w:rsid w:val="7200255B"/>
    <w:rsid w:val="72013EFA"/>
    <w:rsid w:val="7201456E"/>
    <w:rsid w:val="72024904"/>
    <w:rsid w:val="72025CB0"/>
    <w:rsid w:val="720D4858"/>
    <w:rsid w:val="720F3885"/>
    <w:rsid w:val="721574F1"/>
    <w:rsid w:val="72167FF5"/>
    <w:rsid w:val="721B720D"/>
    <w:rsid w:val="721C405D"/>
    <w:rsid w:val="72214B72"/>
    <w:rsid w:val="72225C52"/>
    <w:rsid w:val="72251F39"/>
    <w:rsid w:val="72264648"/>
    <w:rsid w:val="722E7E37"/>
    <w:rsid w:val="72312B32"/>
    <w:rsid w:val="72381DC1"/>
    <w:rsid w:val="72382800"/>
    <w:rsid w:val="72383A77"/>
    <w:rsid w:val="723E5504"/>
    <w:rsid w:val="724065A2"/>
    <w:rsid w:val="72425130"/>
    <w:rsid w:val="7246541B"/>
    <w:rsid w:val="724A1217"/>
    <w:rsid w:val="724A33F6"/>
    <w:rsid w:val="724A7323"/>
    <w:rsid w:val="724E7137"/>
    <w:rsid w:val="72513A62"/>
    <w:rsid w:val="72531BC6"/>
    <w:rsid w:val="72545474"/>
    <w:rsid w:val="7255497A"/>
    <w:rsid w:val="725A7BD0"/>
    <w:rsid w:val="725C79DB"/>
    <w:rsid w:val="72615AA1"/>
    <w:rsid w:val="72705A90"/>
    <w:rsid w:val="727307F2"/>
    <w:rsid w:val="72733426"/>
    <w:rsid w:val="72745B3E"/>
    <w:rsid w:val="72757D6A"/>
    <w:rsid w:val="72762257"/>
    <w:rsid w:val="72763096"/>
    <w:rsid w:val="727648C4"/>
    <w:rsid w:val="72796DBF"/>
    <w:rsid w:val="727D2386"/>
    <w:rsid w:val="727E2EEC"/>
    <w:rsid w:val="72801A59"/>
    <w:rsid w:val="72805C4A"/>
    <w:rsid w:val="72886C58"/>
    <w:rsid w:val="72897C5C"/>
    <w:rsid w:val="728B2648"/>
    <w:rsid w:val="72911684"/>
    <w:rsid w:val="729215A4"/>
    <w:rsid w:val="7293344C"/>
    <w:rsid w:val="729554B8"/>
    <w:rsid w:val="72965745"/>
    <w:rsid w:val="729A6E8B"/>
    <w:rsid w:val="729C54CA"/>
    <w:rsid w:val="729D4B0F"/>
    <w:rsid w:val="729D6766"/>
    <w:rsid w:val="72A07FE4"/>
    <w:rsid w:val="72A6113F"/>
    <w:rsid w:val="72A73CF3"/>
    <w:rsid w:val="72AA5F39"/>
    <w:rsid w:val="72AB5349"/>
    <w:rsid w:val="72AC1D5B"/>
    <w:rsid w:val="72B05269"/>
    <w:rsid w:val="72B31A7C"/>
    <w:rsid w:val="72B44D6B"/>
    <w:rsid w:val="72B50CA4"/>
    <w:rsid w:val="72B527D7"/>
    <w:rsid w:val="72B646B4"/>
    <w:rsid w:val="72BB08ED"/>
    <w:rsid w:val="72BE46F2"/>
    <w:rsid w:val="72C06017"/>
    <w:rsid w:val="72C21B3F"/>
    <w:rsid w:val="72C23B61"/>
    <w:rsid w:val="72C4330A"/>
    <w:rsid w:val="72C646E6"/>
    <w:rsid w:val="72C72488"/>
    <w:rsid w:val="72C83962"/>
    <w:rsid w:val="72CA76AB"/>
    <w:rsid w:val="72CB5CB3"/>
    <w:rsid w:val="72CB6EB1"/>
    <w:rsid w:val="72CC0911"/>
    <w:rsid w:val="72CF2883"/>
    <w:rsid w:val="72D00B79"/>
    <w:rsid w:val="72D17E94"/>
    <w:rsid w:val="72D86C76"/>
    <w:rsid w:val="72DB66A3"/>
    <w:rsid w:val="72E20808"/>
    <w:rsid w:val="72E73658"/>
    <w:rsid w:val="72EC504E"/>
    <w:rsid w:val="72F241D6"/>
    <w:rsid w:val="72F63D81"/>
    <w:rsid w:val="72F80DDB"/>
    <w:rsid w:val="72F8599F"/>
    <w:rsid w:val="72FD2E38"/>
    <w:rsid w:val="72FD6BAF"/>
    <w:rsid w:val="72FF75C3"/>
    <w:rsid w:val="73007023"/>
    <w:rsid w:val="73016688"/>
    <w:rsid w:val="73027F7F"/>
    <w:rsid w:val="730B2D74"/>
    <w:rsid w:val="73106D53"/>
    <w:rsid w:val="73153E94"/>
    <w:rsid w:val="731767C0"/>
    <w:rsid w:val="731B26BF"/>
    <w:rsid w:val="731B631E"/>
    <w:rsid w:val="731D44A6"/>
    <w:rsid w:val="732134FF"/>
    <w:rsid w:val="73213E57"/>
    <w:rsid w:val="732205F0"/>
    <w:rsid w:val="7325320D"/>
    <w:rsid w:val="732571A3"/>
    <w:rsid w:val="73280E26"/>
    <w:rsid w:val="73283156"/>
    <w:rsid w:val="73293C73"/>
    <w:rsid w:val="732A25F7"/>
    <w:rsid w:val="732D2B05"/>
    <w:rsid w:val="732D2F91"/>
    <w:rsid w:val="733175D6"/>
    <w:rsid w:val="73347EA9"/>
    <w:rsid w:val="73364E7D"/>
    <w:rsid w:val="73395A6D"/>
    <w:rsid w:val="733F6BE0"/>
    <w:rsid w:val="7344019B"/>
    <w:rsid w:val="73451A51"/>
    <w:rsid w:val="73455201"/>
    <w:rsid w:val="734746E1"/>
    <w:rsid w:val="734775F0"/>
    <w:rsid w:val="73491741"/>
    <w:rsid w:val="734D0258"/>
    <w:rsid w:val="7350171C"/>
    <w:rsid w:val="73533ABE"/>
    <w:rsid w:val="73541972"/>
    <w:rsid w:val="73543EE5"/>
    <w:rsid w:val="73555E6F"/>
    <w:rsid w:val="7356108B"/>
    <w:rsid w:val="73597321"/>
    <w:rsid w:val="735C2901"/>
    <w:rsid w:val="735C7B58"/>
    <w:rsid w:val="735D6977"/>
    <w:rsid w:val="735D7F7C"/>
    <w:rsid w:val="735E239F"/>
    <w:rsid w:val="73602D1D"/>
    <w:rsid w:val="736063AA"/>
    <w:rsid w:val="73623174"/>
    <w:rsid w:val="736B04B4"/>
    <w:rsid w:val="736D0F24"/>
    <w:rsid w:val="736F0383"/>
    <w:rsid w:val="736F3BD1"/>
    <w:rsid w:val="737016D4"/>
    <w:rsid w:val="73712094"/>
    <w:rsid w:val="73722B7B"/>
    <w:rsid w:val="73750D46"/>
    <w:rsid w:val="73757254"/>
    <w:rsid w:val="73762984"/>
    <w:rsid w:val="73776B57"/>
    <w:rsid w:val="737922FF"/>
    <w:rsid w:val="737A058E"/>
    <w:rsid w:val="737B0A40"/>
    <w:rsid w:val="737B4D26"/>
    <w:rsid w:val="737C6661"/>
    <w:rsid w:val="73830D08"/>
    <w:rsid w:val="73834E71"/>
    <w:rsid w:val="73876B9E"/>
    <w:rsid w:val="738C7F76"/>
    <w:rsid w:val="738E48B3"/>
    <w:rsid w:val="73901D7B"/>
    <w:rsid w:val="73912958"/>
    <w:rsid w:val="73940180"/>
    <w:rsid w:val="739427D9"/>
    <w:rsid w:val="73943892"/>
    <w:rsid w:val="73953E12"/>
    <w:rsid w:val="73963210"/>
    <w:rsid w:val="73991B13"/>
    <w:rsid w:val="739E64DF"/>
    <w:rsid w:val="73A51E5B"/>
    <w:rsid w:val="73A70393"/>
    <w:rsid w:val="73A7579C"/>
    <w:rsid w:val="73A816FC"/>
    <w:rsid w:val="73A87BB5"/>
    <w:rsid w:val="73AB21F6"/>
    <w:rsid w:val="73AB7258"/>
    <w:rsid w:val="73AC6677"/>
    <w:rsid w:val="73B13C25"/>
    <w:rsid w:val="73B14906"/>
    <w:rsid w:val="73B228E3"/>
    <w:rsid w:val="73B2791D"/>
    <w:rsid w:val="73B452DF"/>
    <w:rsid w:val="73B81B5C"/>
    <w:rsid w:val="73BA675C"/>
    <w:rsid w:val="73BB43BC"/>
    <w:rsid w:val="73BD5D3A"/>
    <w:rsid w:val="73BF7DF6"/>
    <w:rsid w:val="73C1228B"/>
    <w:rsid w:val="73C23E90"/>
    <w:rsid w:val="73C256F6"/>
    <w:rsid w:val="73C66C35"/>
    <w:rsid w:val="73C770B2"/>
    <w:rsid w:val="73C84BB9"/>
    <w:rsid w:val="73CB3102"/>
    <w:rsid w:val="73D03F94"/>
    <w:rsid w:val="73D179C4"/>
    <w:rsid w:val="73D30580"/>
    <w:rsid w:val="73D6765B"/>
    <w:rsid w:val="73D73F91"/>
    <w:rsid w:val="73E0270F"/>
    <w:rsid w:val="73E11810"/>
    <w:rsid w:val="73E20584"/>
    <w:rsid w:val="73E20AF0"/>
    <w:rsid w:val="73E34DE3"/>
    <w:rsid w:val="73E47EB6"/>
    <w:rsid w:val="73E566AB"/>
    <w:rsid w:val="73E63687"/>
    <w:rsid w:val="73E801B7"/>
    <w:rsid w:val="73E901EB"/>
    <w:rsid w:val="73F101C0"/>
    <w:rsid w:val="73F5740D"/>
    <w:rsid w:val="73FE0BB0"/>
    <w:rsid w:val="7400138E"/>
    <w:rsid w:val="74015DB5"/>
    <w:rsid w:val="74054803"/>
    <w:rsid w:val="7405500A"/>
    <w:rsid w:val="7406495A"/>
    <w:rsid w:val="740F490A"/>
    <w:rsid w:val="74114085"/>
    <w:rsid w:val="74153D8C"/>
    <w:rsid w:val="74174088"/>
    <w:rsid w:val="74187940"/>
    <w:rsid w:val="741E1CF8"/>
    <w:rsid w:val="742206B1"/>
    <w:rsid w:val="742213F8"/>
    <w:rsid w:val="74230376"/>
    <w:rsid w:val="74243BCA"/>
    <w:rsid w:val="74251176"/>
    <w:rsid w:val="74251370"/>
    <w:rsid w:val="742557F4"/>
    <w:rsid w:val="74271522"/>
    <w:rsid w:val="742C4AE8"/>
    <w:rsid w:val="742F156E"/>
    <w:rsid w:val="743135D7"/>
    <w:rsid w:val="743D4129"/>
    <w:rsid w:val="743D5433"/>
    <w:rsid w:val="74430CDB"/>
    <w:rsid w:val="74443C19"/>
    <w:rsid w:val="74446469"/>
    <w:rsid w:val="744A4855"/>
    <w:rsid w:val="744D3E37"/>
    <w:rsid w:val="744E6601"/>
    <w:rsid w:val="74530732"/>
    <w:rsid w:val="745360D2"/>
    <w:rsid w:val="745B4A97"/>
    <w:rsid w:val="745E1289"/>
    <w:rsid w:val="745F7573"/>
    <w:rsid w:val="74615766"/>
    <w:rsid w:val="74617B5A"/>
    <w:rsid w:val="7463575D"/>
    <w:rsid w:val="74645350"/>
    <w:rsid w:val="746A44A8"/>
    <w:rsid w:val="746B46DD"/>
    <w:rsid w:val="746D0896"/>
    <w:rsid w:val="746E3A15"/>
    <w:rsid w:val="746E6129"/>
    <w:rsid w:val="746E649C"/>
    <w:rsid w:val="747258AD"/>
    <w:rsid w:val="74741F85"/>
    <w:rsid w:val="74771872"/>
    <w:rsid w:val="74777ACD"/>
    <w:rsid w:val="747B1CA8"/>
    <w:rsid w:val="747D596A"/>
    <w:rsid w:val="7480752F"/>
    <w:rsid w:val="74817278"/>
    <w:rsid w:val="74824803"/>
    <w:rsid w:val="74846A98"/>
    <w:rsid w:val="74867699"/>
    <w:rsid w:val="748B48E9"/>
    <w:rsid w:val="748D47C1"/>
    <w:rsid w:val="748E2D68"/>
    <w:rsid w:val="749324FA"/>
    <w:rsid w:val="74932C6C"/>
    <w:rsid w:val="7494379B"/>
    <w:rsid w:val="7496752E"/>
    <w:rsid w:val="749A3367"/>
    <w:rsid w:val="749C4004"/>
    <w:rsid w:val="74A23C4E"/>
    <w:rsid w:val="74A7164E"/>
    <w:rsid w:val="74A90800"/>
    <w:rsid w:val="74AA365A"/>
    <w:rsid w:val="74AA453C"/>
    <w:rsid w:val="74AA7CA4"/>
    <w:rsid w:val="74AB1497"/>
    <w:rsid w:val="74AC55DD"/>
    <w:rsid w:val="74B324D0"/>
    <w:rsid w:val="74B51DA4"/>
    <w:rsid w:val="74B52E10"/>
    <w:rsid w:val="74B72FAC"/>
    <w:rsid w:val="74B74B5A"/>
    <w:rsid w:val="74B7668E"/>
    <w:rsid w:val="74BB0903"/>
    <w:rsid w:val="74BB5AAB"/>
    <w:rsid w:val="74BE21AA"/>
    <w:rsid w:val="74BF46EE"/>
    <w:rsid w:val="74C012F6"/>
    <w:rsid w:val="74C27252"/>
    <w:rsid w:val="74C31C03"/>
    <w:rsid w:val="74C36CE6"/>
    <w:rsid w:val="74C713AB"/>
    <w:rsid w:val="74C8099C"/>
    <w:rsid w:val="74CB0B86"/>
    <w:rsid w:val="74CB612A"/>
    <w:rsid w:val="74CD3D95"/>
    <w:rsid w:val="74CF2EEB"/>
    <w:rsid w:val="74CF41D4"/>
    <w:rsid w:val="74CF7691"/>
    <w:rsid w:val="74D11DBA"/>
    <w:rsid w:val="74D1735B"/>
    <w:rsid w:val="74D22A50"/>
    <w:rsid w:val="74D25173"/>
    <w:rsid w:val="74D362A5"/>
    <w:rsid w:val="74D366FB"/>
    <w:rsid w:val="74D5461C"/>
    <w:rsid w:val="74DC168B"/>
    <w:rsid w:val="74DD510F"/>
    <w:rsid w:val="74E20563"/>
    <w:rsid w:val="74E3004B"/>
    <w:rsid w:val="74E40E43"/>
    <w:rsid w:val="74E447B8"/>
    <w:rsid w:val="74E57B26"/>
    <w:rsid w:val="74E74E0E"/>
    <w:rsid w:val="74E97EC7"/>
    <w:rsid w:val="74EA2620"/>
    <w:rsid w:val="74ED6653"/>
    <w:rsid w:val="74EE3B98"/>
    <w:rsid w:val="74EE5368"/>
    <w:rsid w:val="74F04569"/>
    <w:rsid w:val="74F13E5B"/>
    <w:rsid w:val="74F149AE"/>
    <w:rsid w:val="74F30215"/>
    <w:rsid w:val="74F474DE"/>
    <w:rsid w:val="74F60D8E"/>
    <w:rsid w:val="74F6337C"/>
    <w:rsid w:val="74F809B0"/>
    <w:rsid w:val="74F81147"/>
    <w:rsid w:val="75001773"/>
    <w:rsid w:val="750203C1"/>
    <w:rsid w:val="750221FA"/>
    <w:rsid w:val="75024467"/>
    <w:rsid w:val="75057333"/>
    <w:rsid w:val="7508026B"/>
    <w:rsid w:val="750962B5"/>
    <w:rsid w:val="750978E7"/>
    <w:rsid w:val="750A28FC"/>
    <w:rsid w:val="750C1B08"/>
    <w:rsid w:val="750D1CE1"/>
    <w:rsid w:val="75112A0A"/>
    <w:rsid w:val="751508EA"/>
    <w:rsid w:val="751976EC"/>
    <w:rsid w:val="751A055E"/>
    <w:rsid w:val="751A5312"/>
    <w:rsid w:val="751D1451"/>
    <w:rsid w:val="75221A16"/>
    <w:rsid w:val="75257F7D"/>
    <w:rsid w:val="75282443"/>
    <w:rsid w:val="752C7B1C"/>
    <w:rsid w:val="752D3107"/>
    <w:rsid w:val="75331653"/>
    <w:rsid w:val="753603AE"/>
    <w:rsid w:val="753853EC"/>
    <w:rsid w:val="75391243"/>
    <w:rsid w:val="753976A2"/>
    <w:rsid w:val="753F2399"/>
    <w:rsid w:val="75411034"/>
    <w:rsid w:val="75411909"/>
    <w:rsid w:val="75427CBE"/>
    <w:rsid w:val="75432C2E"/>
    <w:rsid w:val="75441808"/>
    <w:rsid w:val="75446B8C"/>
    <w:rsid w:val="7548640F"/>
    <w:rsid w:val="75486BF6"/>
    <w:rsid w:val="754D3973"/>
    <w:rsid w:val="754E29AA"/>
    <w:rsid w:val="754F2EEC"/>
    <w:rsid w:val="75504A92"/>
    <w:rsid w:val="75513118"/>
    <w:rsid w:val="75554560"/>
    <w:rsid w:val="755705D9"/>
    <w:rsid w:val="755920B0"/>
    <w:rsid w:val="755D5FF7"/>
    <w:rsid w:val="7562366F"/>
    <w:rsid w:val="75650A6E"/>
    <w:rsid w:val="75653507"/>
    <w:rsid w:val="75690F33"/>
    <w:rsid w:val="75702DBF"/>
    <w:rsid w:val="75712F26"/>
    <w:rsid w:val="75786B03"/>
    <w:rsid w:val="757E10B6"/>
    <w:rsid w:val="757E34B4"/>
    <w:rsid w:val="758254C0"/>
    <w:rsid w:val="758A5103"/>
    <w:rsid w:val="758A7D1A"/>
    <w:rsid w:val="758E43DB"/>
    <w:rsid w:val="759521CC"/>
    <w:rsid w:val="75972E3C"/>
    <w:rsid w:val="75997A41"/>
    <w:rsid w:val="759A3458"/>
    <w:rsid w:val="759F7181"/>
    <w:rsid w:val="75A0384C"/>
    <w:rsid w:val="75A53CED"/>
    <w:rsid w:val="75A60EC8"/>
    <w:rsid w:val="75A61C15"/>
    <w:rsid w:val="75A62F39"/>
    <w:rsid w:val="75A73E79"/>
    <w:rsid w:val="75A81BE2"/>
    <w:rsid w:val="75A840E3"/>
    <w:rsid w:val="75A9412A"/>
    <w:rsid w:val="75AC537A"/>
    <w:rsid w:val="75AC76FF"/>
    <w:rsid w:val="75AD1508"/>
    <w:rsid w:val="75AD6C6C"/>
    <w:rsid w:val="75B37303"/>
    <w:rsid w:val="75B54073"/>
    <w:rsid w:val="75B6119C"/>
    <w:rsid w:val="75B94A91"/>
    <w:rsid w:val="75C33910"/>
    <w:rsid w:val="75C87227"/>
    <w:rsid w:val="75CE1C4D"/>
    <w:rsid w:val="75CE4B05"/>
    <w:rsid w:val="75D06A31"/>
    <w:rsid w:val="75D1636D"/>
    <w:rsid w:val="75D17938"/>
    <w:rsid w:val="75DB5199"/>
    <w:rsid w:val="75DC3DB4"/>
    <w:rsid w:val="75DD5BFE"/>
    <w:rsid w:val="75DF7F17"/>
    <w:rsid w:val="75E36B0A"/>
    <w:rsid w:val="75E51D44"/>
    <w:rsid w:val="75E611E5"/>
    <w:rsid w:val="75E65310"/>
    <w:rsid w:val="75EA5BA5"/>
    <w:rsid w:val="75EB5002"/>
    <w:rsid w:val="75F02CC7"/>
    <w:rsid w:val="75F60A73"/>
    <w:rsid w:val="75F7388C"/>
    <w:rsid w:val="75FA7D37"/>
    <w:rsid w:val="75FB0465"/>
    <w:rsid w:val="75FD0D52"/>
    <w:rsid w:val="76000E6D"/>
    <w:rsid w:val="76082258"/>
    <w:rsid w:val="76082BFD"/>
    <w:rsid w:val="760B547A"/>
    <w:rsid w:val="760C6481"/>
    <w:rsid w:val="760E31DC"/>
    <w:rsid w:val="760E76BD"/>
    <w:rsid w:val="760F1AD6"/>
    <w:rsid w:val="76126964"/>
    <w:rsid w:val="76143FF4"/>
    <w:rsid w:val="76176C28"/>
    <w:rsid w:val="76180110"/>
    <w:rsid w:val="761A68BB"/>
    <w:rsid w:val="761D0F27"/>
    <w:rsid w:val="76204346"/>
    <w:rsid w:val="76221EE8"/>
    <w:rsid w:val="762C2D8D"/>
    <w:rsid w:val="762D738C"/>
    <w:rsid w:val="76336EDD"/>
    <w:rsid w:val="76346700"/>
    <w:rsid w:val="76376760"/>
    <w:rsid w:val="76376AC4"/>
    <w:rsid w:val="7638462A"/>
    <w:rsid w:val="76391300"/>
    <w:rsid w:val="76391B3F"/>
    <w:rsid w:val="7639552D"/>
    <w:rsid w:val="763A2F9D"/>
    <w:rsid w:val="763C58B9"/>
    <w:rsid w:val="763D740A"/>
    <w:rsid w:val="763E728F"/>
    <w:rsid w:val="764528B0"/>
    <w:rsid w:val="764C39C4"/>
    <w:rsid w:val="764F2E56"/>
    <w:rsid w:val="76531C73"/>
    <w:rsid w:val="765443F4"/>
    <w:rsid w:val="76556ABA"/>
    <w:rsid w:val="76562CA0"/>
    <w:rsid w:val="76567313"/>
    <w:rsid w:val="765A74DC"/>
    <w:rsid w:val="765C496C"/>
    <w:rsid w:val="765D42DA"/>
    <w:rsid w:val="76617FD5"/>
    <w:rsid w:val="76636F0B"/>
    <w:rsid w:val="76674B66"/>
    <w:rsid w:val="766B4F20"/>
    <w:rsid w:val="766D3D61"/>
    <w:rsid w:val="766D5C57"/>
    <w:rsid w:val="766E607A"/>
    <w:rsid w:val="76707112"/>
    <w:rsid w:val="767304C2"/>
    <w:rsid w:val="76730C03"/>
    <w:rsid w:val="76750FA3"/>
    <w:rsid w:val="76765B6C"/>
    <w:rsid w:val="767832E6"/>
    <w:rsid w:val="767E065A"/>
    <w:rsid w:val="767F0A93"/>
    <w:rsid w:val="767F2EEB"/>
    <w:rsid w:val="76851BF6"/>
    <w:rsid w:val="768E49BA"/>
    <w:rsid w:val="768F22A1"/>
    <w:rsid w:val="76900294"/>
    <w:rsid w:val="76916777"/>
    <w:rsid w:val="76952F84"/>
    <w:rsid w:val="76965AD8"/>
    <w:rsid w:val="76987380"/>
    <w:rsid w:val="7699370C"/>
    <w:rsid w:val="769A17C7"/>
    <w:rsid w:val="769B3018"/>
    <w:rsid w:val="769D17F9"/>
    <w:rsid w:val="769F3A0E"/>
    <w:rsid w:val="76A352EB"/>
    <w:rsid w:val="76A46B62"/>
    <w:rsid w:val="76A63155"/>
    <w:rsid w:val="76A737EA"/>
    <w:rsid w:val="76A8792C"/>
    <w:rsid w:val="76AD2238"/>
    <w:rsid w:val="76AD4538"/>
    <w:rsid w:val="76AF0FE1"/>
    <w:rsid w:val="76AF3734"/>
    <w:rsid w:val="76B14E16"/>
    <w:rsid w:val="76B851B6"/>
    <w:rsid w:val="76B93F33"/>
    <w:rsid w:val="76BA4EB6"/>
    <w:rsid w:val="76C1617D"/>
    <w:rsid w:val="76C56F84"/>
    <w:rsid w:val="76C638FA"/>
    <w:rsid w:val="76C810C5"/>
    <w:rsid w:val="76CA021F"/>
    <w:rsid w:val="76CC34E3"/>
    <w:rsid w:val="76CD6AB6"/>
    <w:rsid w:val="76CE7C98"/>
    <w:rsid w:val="76D03523"/>
    <w:rsid w:val="76D24774"/>
    <w:rsid w:val="76D27D5C"/>
    <w:rsid w:val="76D951FF"/>
    <w:rsid w:val="76D96304"/>
    <w:rsid w:val="76DA23B3"/>
    <w:rsid w:val="76DB534A"/>
    <w:rsid w:val="76E0493A"/>
    <w:rsid w:val="76E37A56"/>
    <w:rsid w:val="76E9343B"/>
    <w:rsid w:val="76E93F47"/>
    <w:rsid w:val="76EC1B75"/>
    <w:rsid w:val="76F14871"/>
    <w:rsid w:val="76F710E5"/>
    <w:rsid w:val="76F86790"/>
    <w:rsid w:val="76F90260"/>
    <w:rsid w:val="76FB0EE7"/>
    <w:rsid w:val="76FC1084"/>
    <w:rsid w:val="76FD681F"/>
    <w:rsid w:val="77013BA2"/>
    <w:rsid w:val="77050721"/>
    <w:rsid w:val="77053F6F"/>
    <w:rsid w:val="77062215"/>
    <w:rsid w:val="7708638B"/>
    <w:rsid w:val="77094348"/>
    <w:rsid w:val="770C30E8"/>
    <w:rsid w:val="770F0B8E"/>
    <w:rsid w:val="770F2157"/>
    <w:rsid w:val="770F33A8"/>
    <w:rsid w:val="77111731"/>
    <w:rsid w:val="771130DA"/>
    <w:rsid w:val="771372BB"/>
    <w:rsid w:val="771460A9"/>
    <w:rsid w:val="77184A6E"/>
    <w:rsid w:val="771A193F"/>
    <w:rsid w:val="771C6315"/>
    <w:rsid w:val="771E3715"/>
    <w:rsid w:val="771F61EA"/>
    <w:rsid w:val="77200041"/>
    <w:rsid w:val="7721140A"/>
    <w:rsid w:val="77246F02"/>
    <w:rsid w:val="77282B04"/>
    <w:rsid w:val="772D44FE"/>
    <w:rsid w:val="773664C6"/>
    <w:rsid w:val="77372CDE"/>
    <w:rsid w:val="773D167B"/>
    <w:rsid w:val="773E7920"/>
    <w:rsid w:val="77456BE5"/>
    <w:rsid w:val="774608BA"/>
    <w:rsid w:val="77476A29"/>
    <w:rsid w:val="774E1E41"/>
    <w:rsid w:val="77507257"/>
    <w:rsid w:val="77522AAE"/>
    <w:rsid w:val="7753507A"/>
    <w:rsid w:val="77537945"/>
    <w:rsid w:val="77552652"/>
    <w:rsid w:val="77576A70"/>
    <w:rsid w:val="77594B7B"/>
    <w:rsid w:val="775B2B50"/>
    <w:rsid w:val="775F4AD4"/>
    <w:rsid w:val="77617706"/>
    <w:rsid w:val="77621F6B"/>
    <w:rsid w:val="77625547"/>
    <w:rsid w:val="776467FC"/>
    <w:rsid w:val="77656F20"/>
    <w:rsid w:val="776C302C"/>
    <w:rsid w:val="776D267E"/>
    <w:rsid w:val="776D57CB"/>
    <w:rsid w:val="776F51E7"/>
    <w:rsid w:val="77724250"/>
    <w:rsid w:val="777246A3"/>
    <w:rsid w:val="77737BBA"/>
    <w:rsid w:val="77744CB5"/>
    <w:rsid w:val="77745E23"/>
    <w:rsid w:val="777A7F51"/>
    <w:rsid w:val="777B500A"/>
    <w:rsid w:val="777B6E81"/>
    <w:rsid w:val="777D5B4E"/>
    <w:rsid w:val="777E0641"/>
    <w:rsid w:val="777F215D"/>
    <w:rsid w:val="777F401D"/>
    <w:rsid w:val="77845AF9"/>
    <w:rsid w:val="778B3532"/>
    <w:rsid w:val="778E4C9B"/>
    <w:rsid w:val="77903BB0"/>
    <w:rsid w:val="77922C2C"/>
    <w:rsid w:val="77934608"/>
    <w:rsid w:val="7795268D"/>
    <w:rsid w:val="779565D6"/>
    <w:rsid w:val="779630FA"/>
    <w:rsid w:val="77963BB7"/>
    <w:rsid w:val="77997924"/>
    <w:rsid w:val="779A0E69"/>
    <w:rsid w:val="779A2136"/>
    <w:rsid w:val="779B59EA"/>
    <w:rsid w:val="779C5F8C"/>
    <w:rsid w:val="77A050AC"/>
    <w:rsid w:val="77A11ED7"/>
    <w:rsid w:val="77A63988"/>
    <w:rsid w:val="77AB0FA5"/>
    <w:rsid w:val="77B25F27"/>
    <w:rsid w:val="77B746EE"/>
    <w:rsid w:val="77B829CC"/>
    <w:rsid w:val="77B93490"/>
    <w:rsid w:val="77BC7EC2"/>
    <w:rsid w:val="77BD7EAE"/>
    <w:rsid w:val="77BE3EE2"/>
    <w:rsid w:val="77BE5EC0"/>
    <w:rsid w:val="77C06FF8"/>
    <w:rsid w:val="77C944DA"/>
    <w:rsid w:val="77CA65A8"/>
    <w:rsid w:val="77CD2D6F"/>
    <w:rsid w:val="77D32D74"/>
    <w:rsid w:val="77D5475E"/>
    <w:rsid w:val="77D61CE8"/>
    <w:rsid w:val="77D92E58"/>
    <w:rsid w:val="77DB73ED"/>
    <w:rsid w:val="77DC562D"/>
    <w:rsid w:val="77DD7280"/>
    <w:rsid w:val="77DE55A4"/>
    <w:rsid w:val="77DE634B"/>
    <w:rsid w:val="77DF5559"/>
    <w:rsid w:val="77DF6EF9"/>
    <w:rsid w:val="77E001E3"/>
    <w:rsid w:val="77E149FB"/>
    <w:rsid w:val="77E45FA8"/>
    <w:rsid w:val="77E55588"/>
    <w:rsid w:val="77E73F2F"/>
    <w:rsid w:val="77E74C19"/>
    <w:rsid w:val="77E86CAF"/>
    <w:rsid w:val="77EA7BAA"/>
    <w:rsid w:val="77ED26BB"/>
    <w:rsid w:val="77ED3485"/>
    <w:rsid w:val="77F85F3B"/>
    <w:rsid w:val="77FA3920"/>
    <w:rsid w:val="77FA7915"/>
    <w:rsid w:val="77FD4170"/>
    <w:rsid w:val="78081FE5"/>
    <w:rsid w:val="78086043"/>
    <w:rsid w:val="780911A7"/>
    <w:rsid w:val="780A68A5"/>
    <w:rsid w:val="780C1B85"/>
    <w:rsid w:val="780D247C"/>
    <w:rsid w:val="781008F2"/>
    <w:rsid w:val="781338BB"/>
    <w:rsid w:val="78170190"/>
    <w:rsid w:val="78183A93"/>
    <w:rsid w:val="781B7E45"/>
    <w:rsid w:val="781F2019"/>
    <w:rsid w:val="782045CF"/>
    <w:rsid w:val="782233A4"/>
    <w:rsid w:val="7823182F"/>
    <w:rsid w:val="78263D9D"/>
    <w:rsid w:val="782658DE"/>
    <w:rsid w:val="782759E5"/>
    <w:rsid w:val="782C70FB"/>
    <w:rsid w:val="782E4125"/>
    <w:rsid w:val="78325330"/>
    <w:rsid w:val="78347850"/>
    <w:rsid w:val="783577D5"/>
    <w:rsid w:val="783579C6"/>
    <w:rsid w:val="783B2AF0"/>
    <w:rsid w:val="783C2347"/>
    <w:rsid w:val="783E49A1"/>
    <w:rsid w:val="78421D58"/>
    <w:rsid w:val="78446A50"/>
    <w:rsid w:val="78475E97"/>
    <w:rsid w:val="78491B12"/>
    <w:rsid w:val="784D5274"/>
    <w:rsid w:val="78501D7A"/>
    <w:rsid w:val="785033FE"/>
    <w:rsid w:val="78554B7C"/>
    <w:rsid w:val="78570B2D"/>
    <w:rsid w:val="785752C7"/>
    <w:rsid w:val="7859302D"/>
    <w:rsid w:val="78596840"/>
    <w:rsid w:val="785A2623"/>
    <w:rsid w:val="785E7F16"/>
    <w:rsid w:val="785F149C"/>
    <w:rsid w:val="785F5423"/>
    <w:rsid w:val="786409E8"/>
    <w:rsid w:val="786632D2"/>
    <w:rsid w:val="78664DA2"/>
    <w:rsid w:val="786657AA"/>
    <w:rsid w:val="786963AA"/>
    <w:rsid w:val="786B4521"/>
    <w:rsid w:val="786B724D"/>
    <w:rsid w:val="786F5747"/>
    <w:rsid w:val="78711C8E"/>
    <w:rsid w:val="7872006A"/>
    <w:rsid w:val="78723737"/>
    <w:rsid w:val="787440AE"/>
    <w:rsid w:val="78766363"/>
    <w:rsid w:val="787A0BD9"/>
    <w:rsid w:val="78804A1B"/>
    <w:rsid w:val="788059D5"/>
    <w:rsid w:val="78823054"/>
    <w:rsid w:val="78854AB2"/>
    <w:rsid w:val="78870F57"/>
    <w:rsid w:val="7889293E"/>
    <w:rsid w:val="78893F0B"/>
    <w:rsid w:val="7891354C"/>
    <w:rsid w:val="78932671"/>
    <w:rsid w:val="789B1C58"/>
    <w:rsid w:val="789B38DF"/>
    <w:rsid w:val="78A22BA6"/>
    <w:rsid w:val="78A30F02"/>
    <w:rsid w:val="78A51FA8"/>
    <w:rsid w:val="78AA683B"/>
    <w:rsid w:val="78AC257E"/>
    <w:rsid w:val="78AF35ED"/>
    <w:rsid w:val="78B039C8"/>
    <w:rsid w:val="78B15CA0"/>
    <w:rsid w:val="78B248E2"/>
    <w:rsid w:val="78B254AD"/>
    <w:rsid w:val="78B71CC5"/>
    <w:rsid w:val="78B76FDE"/>
    <w:rsid w:val="78B86D80"/>
    <w:rsid w:val="78BE6D21"/>
    <w:rsid w:val="78C306C7"/>
    <w:rsid w:val="78C42C43"/>
    <w:rsid w:val="78C73DA2"/>
    <w:rsid w:val="78C80BC6"/>
    <w:rsid w:val="78CA1718"/>
    <w:rsid w:val="78CB21F9"/>
    <w:rsid w:val="78CC106B"/>
    <w:rsid w:val="78CC33E1"/>
    <w:rsid w:val="78CE4B46"/>
    <w:rsid w:val="78CF34C5"/>
    <w:rsid w:val="78D3360A"/>
    <w:rsid w:val="78D45B4C"/>
    <w:rsid w:val="78D45ED7"/>
    <w:rsid w:val="78D6338C"/>
    <w:rsid w:val="78D71711"/>
    <w:rsid w:val="78D96586"/>
    <w:rsid w:val="78DB1D53"/>
    <w:rsid w:val="78DB5C40"/>
    <w:rsid w:val="78DD6A9C"/>
    <w:rsid w:val="78DE1E3C"/>
    <w:rsid w:val="78DF510F"/>
    <w:rsid w:val="78E0779F"/>
    <w:rsid w:val="78E107AA"/>
    <w:rsid w:val="78E31361"/>
    <w:rsid w:val="78E33830"/>
    <w:rsid w:val="78E57BE7"/>
    <w:rsid w:val="78E65603"/>
    <w:rsid w:val="78E90224"/>
    <w:rsid w:val="78E96E50"/>
    <w:rsid w:val="78EB4D42"/>
    <w:rsid w:val="78EC6A49"/>
    <w:rsid w:val="78ED04C7"/>
    <w:rsid w:val="78ED757B"/>
    <w:rsid w:val="78F12D5A"/>
    <w:rsid w:val="78F637A2"/>
    <w:rsid w:val="78F6517C"/>
    <w:rsid w:val="78F87FA0"/>
    <w:rsid w:val="78FB43D3"/>
    <w:rsid w:val="78FC7E88"/>
    <w:rsid w:val="79004336"/>
    <w:rsid w:val="79050E06"/>
    <w:rsid w:val="790563A2"/>
    <w:rsid w:val="79056426"/>
    <w:rsid w:val="790705C8"/>
    <w:rsid w:val="79076656"/>
    <w:rsid w:val="79090276"/>
    <w:rsid w:val="790952A8"/>
    <w:rsid w:val="790972EA"/>
    <w:rsid w:val="790D469D"/>
    <w:rsid w:val="790F2A5B"/>
    <w:rsid w:val="79142168"/>
    <w:rsid w:val="79177D88"/>
    <w:rsid w:val="79197211"/>
    <w:rsid w:val="791A5C13"/>
    <w:rsid w:val="791B5F7B"/>
    <w:rsid w:val="791E23F3"/>
    <w:rsid w:val="791E4D9D"/>
    <w:rsid w:val="791E7191"/>
    <w:rsid w:val="79205325"/>
    <w:rsid w:val="79211733"/>
    <w:rsid w:val="79224FAA"/>
    <w:rsid w:val="79246346"/>
    <w:rsid w:val="79256897"/>
    <w:rsid w:val="7927493E"/>
    <w:rsid w:val="792A783C"/>
    <w:rsid w:val="792B5CA0"/>
    <w:rsid w:val="792C2661"/>
    <w:rsid w:val="792D54E0"/>
    <w:rsid w:val="792E0208"/>
    <w:rsid w:val="792F2339"/>
    <w:rsid w:val="7935383B"/>
    <w:rsid w:val="79391859"/>
    <w:rsid w:val="793E2231"/>
    <w:rsid w:val="793E3374"/>
    <w:rsid w:val="79405AED"/>
    <w:rsid w:val="79406762"/>
    <w:rsid w:val="79423484"/>
    <w:rsid w:val="7943524D"/>
    <w:rsid w:val="794353EF"/>
    <w:rsid w:val="7943790C"/>
    <w:rsid w:val="79440719"/>
    <w:rsid w:val="79442765"/>
    <w:rsid w:val="79453AB8"/>
    <w:rsid w:val="794814BB"/>
    <w:rsid w:val="794B3D12"/>
    <w:rsid w:val="79527BFC"/>
    <w:rsid w:val="79571BF5"/>
    <w:rsid w:val="796447D9"/>
    <w:rsid w:val="79726239"/>
    <w:rsid w:val="79746CCA"/>
    <w:rsid w:val="79787DF5"/>
    <w:rsid w:val="797946CF"/>
    <w:rsid w:val="797B006F"/>
    <w:rsid w:val="797C308C"/>
    <w:rsid w:val="797D7230"/>
    <w:rsid w:val="797E2220"/>
    <w:rsid w:val="797F441F"/>
    <w:rsid w:val="7981754E"/>
    <w:rsid w:val="79823DD5"/>
    <w:rsid w:val="79831830"/>
    <w:rsid w:val="798510F9"/>
    <w:rsid w:val="79877CC3"/>
    <w:rsid w:val="79895FF5"/>
    <w:rsid w:val="798B2F0D"/>
    <w:rsid w:val="798C46A3"/>
    <w:rsid w:val="798F56CE"/>
    <w:rsid w:val="7990674A"/>
    <w:rsid w:val="7991193D"/>
    <w:rsid w:val="79943E92"/>
    <w:rsid w:val="79963B7E"/>
    <w:rsid w:val="799936B5"/>
    <w:rsid w:val="79995037"/>
    <w:rsid w:val="799C3F36"/>
    <w:rsid w:val="799C6E9B"/>
    <w:rsid w:val="79A002B9"/>
    <w:rsid w:val="79A23B2A"/>
    <w:rsid w:val="79A26100"/>
    <w:rsid w:val="79A76830"/>
    <w:rsid w:val="79AB05AF"/>
    <w:rsid w:val="79AB6276"/>
    <w:rsid w:val="79AD70C0"/>
    <w:rsid w:val="79B261DB"/>
    <w:rsid w:val="79B30398"/>
    <w:rsid w:val="79B76749"/>
    <w:rsid w:val="79B83327"/>
    <w:rsid w:val="79BD54B5"/>
    <w:rsid w:val="79C115B9"/>
    <w:rsid w:val="79C278B2"/>
    <w:rsid w:val="79C840D5"/>
    <w:rsid w:val="79CA2D88"/>
    <w:rsid w:val="79CB0446"/>
    <w:rsid w:val="79CB2EA1"/>
    <w:rsid w:val="79CB5E01"/>
    <w:rsid w:val="79CD43BC"/>
    <w:rsid w:val="79CE2DCC"/>
    <w:rsid w:val="79CF1F58"/>
    <w:rsid w:val="79D4152C"/>
    <w:rsid w:val="79D720FD"/>
    <w:rsid w:val="79D95D1D"/>
    <w:rsid w:val="79D9646F"/>
    <w:rsid w:val="79DA2EF3"/>
    <w:rsid w:val="79DC4C55"/>
    <w:rsid w:val="79E02CB6"/>
    <w:rsid w:val="79E9778F"/>
    <w:rsid w:val="79EB0FC9"/>
    <w:rsid w:val="79F023A5"/>
    <w:rsid w:val="79F324A6"/>
    <w:rsid w:val="79F514E1"/>
    <w:rsid w:val="79F61E9F"/>
    <w:rsid w:val="79F6447F"/>
    <w:rsid w:val="79FA7C15"/>
    <w:rsid w:val="79FB2B3D"/>
    <w:rsid w:val="7A013141"/>
    <w:rsid w:val="7A016B99"/>
    <w:rsid w:val="7A076D39"/>
    <w:rsid w:val="7A081167"/>
    <w:rsid w:val="7A097DE5"/>
    <w:rsid w:val="7A0B36AD"/>
    <w:rsid w:val="7A0D1F99"/>
    <w:rsid w:val="7A0D394B"/>
    <w:rsid w:val="7A0F061C"/>
    <w:rsid w:val="7A0F3D02"/>
    <w:rsid w:val="7A107F1A"/>
    <w:rsid w:val="7A165009"/>
    <w:rsid w:val="7A174108"/>
    <w:rsid w:val="7A1D117C"/>
    <w:rsid w:val="7A1D3784"/>
    <w:rsid w:val="7A1F7050"/>
    <w:rsid w:val="7A217BAC"/>
    <w:rsid w:val="7A230A9E"/>
    <w:rsid w:val="7A2708AE"/>
    <w:rsid w:val="7A272892"/>
    <w:rsid w:val="7A283F41"/>
    <w:rsid w:val="7A290BB2"/>
    <w:rsid w:val="7A2A5AAD"/>
    <w:rsid w:val="7A317C45"/>
    <w:rsid w:val="7A3C3202"/>
    <w:rsid w:val="7A3E10EA"/>
    <w:rsid w:val="7A3E3B56"/>
    <w:rsid w:val="7A4316E0"/>
    <w:rsid w:val="7A450726"/>
    <w:rsid w:val="7A480164"/>
    <w:rsid w:val="7A487274"/>
    <w:rsid w:val="7A4F346A"/>
    <w:rsid w:val="7A500DC2"/>
    <w:rsid w:val="7A506EA8"/>
    <w:rsid w:val="7A517685"/>
    <w:rsid w:val="7A520E4C"/>
    <w:rsid w:val="7A52196F"/>
    <w:rsid w:val="7A523672"/>
    <w:rsid w:val="7A52639E"/>
    <w:rsid w:val="7A557AD4"/>
    <w:rsid w:val="7A570497"/>
    <w:rsid w:val="7A5965B1"/>
    <w:rsid w:val="7A5B43C1"/>
    <w:rsid w:val="7A60114E"/>
    <w:rsid w:val="7A6132F9"/>
    <w:rsid w:val="7A615823"/>
    <w:rsid w:val="7A6171C6"/>
    <w:rsid w:val="7A630625"/>
    <w:rsid w:val="7A630F41"/>
    <w:rsid w:val="7A64056C"/>
    <w:rsid w:val="7A6675A4"/>
    <w:rsid w:val="7A670424"/>
    <w:rsid w:val="7A6A74DC"/>
    <w:rsid w:val="7A6B3BCC"/>
    <w:rsid w:val="7A6D240E"/>
    <w:rsid w:val="7A6F0207"/>
    <w:rsid w:val="7A712863"/>
    <w:rsid w:val="7A713286"/>
    <w:rsid w:val="7A714D0D"/>
    <w:rsid w:val="7A745DAB"/>
    <w:rsid w:val="7A7540C7"/>
    <w:rsid w:val="7A772C3F"/>
    <w:rsid w:val="7A777464"/>
    <w:rsid w:val="7A780CAF"/>
    <w:rsid w:val="7A795394"/>
    <w:rsid w:val="7A7B2C72"/>
    <w:rsid w:val="7A7D554F"/>
    <w:rsid w:val="7A7D6B71"/>
    <w:rsid w:val="7A7F3495"/>
    <w:rsid w:val="7A84177B"/>
    <w:rsid w:val="7A843CC4"/>
    <w:rsid w:val="7A8B2E41"/>
    <w:rsid w:val="7A8C1611"/>
    <w:rsid w:val="7A9150DF"/>
    <w:rsid w:val="7A922441"/>
    <w:rsid w:val="7A94023D"/>
    <w:rsid w:val="7A966882"/>
    <w:rsid w:val="7A974293"/>
    <w:rsid w:val="7A98005E"/>
    <w:rsid w:val="7A9D1F2F"/>
    <w:rsid w:val="7AA00CC5"/>
    <w:rsid w:val="7AA3460E"/>
    <w:rsid w:val="7AA525FD"/>
    <w:rsid w:val="7AA67933"/>
    <w:rsid w:val="7AAB4744"/>
    <w:rsid w:val="7AAE3D51"/>
    <w:rsid w:val="7AB6262B"/>
    <w:rsid w:val="7AB95AE8"/>
    <w:rsid w:val="7ABA05E6"/>
    <w:rsid w:val="7ABA2B7A"/>
    <w:rsid w:val="7ABC3410"/>
    <w:rsid w:val="7ABC36C3"/>
    <w:rsid w:val="7ABC5E81"/>
    <w:rsid w:val="7ABE2150"/>
    <w:rsid w:val="7ABE7FC6"/>
    <w:rsid w:val="7AC11583"/>
    <w:rsid w:val="7AC50CDE"/>
    <w:rsid w:val="7AC57C71"/>
    <w:rsid w:val="7ACB00DA"/>
    <w:rsid w:val="7ACB75DA"/>
    <w:rsid w:val="7ACE238E"/>
    <w:rsid w:val="7AD02CF7"/>
    <w:rsid w:val="7AD03014"/>
    <w:rsid w:val="7AD23E81"/>
    <w:rsid w:val="7AD34ED7"/>
    <w:rsid w:val="7AD45F00"/>
    <w:rsid w:val="7AD468D7"/>
    <w:rsid w:val="7AD76646"/>
    <w:rsid w:val="7ADA3BEE"/>
    <w:rsid w:val="7ADB04B2"/>
    <w:rsid w:val="7ADF2B6E"/>
    <w:rsid w:val="7AE46241"/>
    <w:rsid w:val="7AE85C4B"/>
    <w:rsid w:val="7AED3314"/>
    <w:rsid w:val="7AEE75CE"/>
    <w:rsid w:val="7AF37F2A"/>
    <w:rsid w:val="7AF56811"/>
    <w:rsid w:val="7AF97C7F"/>
    <w:rsid w:val="7AFA6F0B"/>
    <w:rsid w:val="7AFB6ED3"/>
    <w:rsid w:val="7B006111"/>
    <w:rsid w:val="7B023224"/>
    <w:rsid w:val="7B034F9B"/>
    <w:rsid w:val="7B042B5C"/>
    <w:rsid w:val="7B083678"/>
    <w:rsid w:val="7B136052"/>
    <w:rsid w:val="7B143C8E"/>
    <w:rsid w:val="7B153A8E"/>
    <w:rsid w:val="7B1D7A59"/>
    <w:rsid w:val="7B2378B5"/>
    <w:rsid w:val="7B2462BB"/>
    <w:rsid w:val="7B253600"/>
    <w:rsid w:val="7B260E05"/>
    <w:rsid w:val="7B271028"/>
    <w:rsid w:val="7B27414E"/>
    <w:rsid w:val="7B2A2485"/>
    <w:rsid w:val="7B2C429A"/>
    <w:rsid w:val="7B30705B"/>
    <w:rsid w:val="7B3203B3"/>
    <w:rsid w:val="7B34651F"/>
    <w:rsid w:val="7B350FEF"/>
    <w:rsid w:val="7B355604"/>
    <w:rsid w:val="7B407E7F"/>
    <w:rsid w:val="7B414A8B"/>
    <w:rsid w:val="7B461DD3"/>
    <w:rsid w:val="7B48195E"/>
    <w:rsid w:val="7B495AE3"/>
    <w:rsid w:val="7B4E22CC"/>
    <w:rsid w:val="7B4F4C4F"/>
    <w:rsid w:val="7B55622C"/>
    <w:rsid w:val="7B594DF4"/>
    <w:rsid w:val="7B5B785E"/>
    <w:rsid w:val="7B5C2482"/>
    <w:rsid w:val="7B5D0D04"/>
    <w:rsid w:val="7B5D7D16"/>
    <w:rsid w:val="7B5F75AA"/>
    <w:rsid w:val="7B60003B"/>
    <w:rsid w:val="7B60457B"/>
    <w:rsid w:val="7B6244D1"/>
    <w:rsid w:val="7B636404"/>
    <w:rsid w:val="7B645547"/>
    <w:rsid w:val="7B687C30"/>
    <w:rsid w:val="7B6A2C60"/>
    <w:rsid w:val="7B6C40B9"/>
    <w:rsid w:val="7B6E0757"/>
    <w:rsid w:val="7B743249"/>
    <w:rsid w:val="7B754970"/>
    <w:rsid w:val="7B7651FD"/>
    <w:rsid w:val="7B7929CF"/>
    <w:rsid w:val="7B79401B"/>
    <w:rsid w:val="7B7D204D"/>
    <w:rsid w:val="7B862A90"/>
    <w:rsid w:val="7B865492"/>
    <w:rsid w:val="7B870B01"/>
    <w:rsid w:val="7B8935B8"/>
    <w:rsid w:val="7B89532D"/>
    <w:rsid w:val="7B8E2637"/>
    <w:rsid w:val="7B902638"/>
    <w:rsid w:val="7B911497"/>
    <w:rsid w:val="7B91450F"/>
    <w:rsid w:val="7B935A0E"/>
    <w:rsid w:val="7B937EE8"/>
    <w:rsid w:val="7B954039"/>
    <w:rsid w:val="7B965894"/>
    <w:rsid w:val="7B985DD7"/>
    <w:rsid w:val="7BA070D1"/>
    <w:rsid w:val="7BA41C31"/>
    <w:rsid w:val="7BA666B9"/>
    <w:rsid w:val="7BA77D96"/>
    <w:rsid w:val="7BA95FDF"/>
    <w:rsid w:val="7BAB05A2"/>
    <w:rsid w:val="7BB01362"/>
    <w:rsid w:val="7BB16A09"/>
    <w:rsid w:val="7BB55730"/>
    <w:rsid w:val="7BB56E3F"/>
    <w:rsid w:val="7BB6396A"/>
    <w:rsid w:val="7BB70128"/>
    <w:rsid w:val="7BB8321F"/>
    <w:rsid w:val="7BB91FF0"/>
    <w:rsid w:val="7BBB5605"/>
    <w:rsid w:val="7BBC18B9"/>
    <w:rsid w:val="7BBC7903"/>
    <w:rsid w:val="7BBD4430"/>
    <w:rsid w:val="7BC650F9"/>
    <w:rsid w:val="7BC73742"/>
    <w:rsid w:val="7BC97014"/>
    <w:rsid w:val="7BCA4BDF"/>
    <w:rsid w:val="7BCE4EAC"/>
    <w:rsid w:val="7BD057D0"/>
    <w:rsid w:val="7BD149C5"/>
    <w:rsid w:val="7BD37638"/>
    <w:rsid w:val="7BD71ED0"/>
    <w:rsid w:val="7BDA449F"/>
    <w:rsid w:val="7BDB1881"/>
    <w:rsid w:val="7BDB35AA"/>
    <w:rsid w:val="7BE16D87"/>
    <w:rsid w:val="7BE227F3"/>
    <w:rsid w:val="7BE266E8"/>
    <w:rsid w:val="7BE355C0"/>
    <w:rsid w:val="7BE574D1"/>
    <w:rsid w:val="7BE868BD"/>
    <w:rsid w:val="7BE905FB"/>
    <w:rsid w:val="7BEA6265"/>
    <w:rsid w:val="7BED3CD3"/>
    <w:rsid w:val="7BEE6796"/>
    <w:rsid w:val="7BEF4500"/>
    <w:rsid w:val="7BF143B7"/>
    <w:rsid w:val="7BF17095"/>
    <w:rsid w:val="7BF764B1"/>
    <w:rsid w:val="7BF93B44"/>
    <w:rsid w:val="7BF95FB6"/>
    <w:rsid w:val="7BFA7F3A"/>
    <w:rsid w:val="7BFE6B0F"/>
    <w:rsid w:val="7BFF561B"/>
    <w:rsid w:val="7C0050DF"/>
    <w:rsid w:val="7C0218BC"/>
    <w:rsid w:val="7C0234BA"/>
    <w:rsid w:val="7C063ED4"/>
    <w:rsid w:val="7C0A1244"/>
    <w:rsid w:val="7C0A2749"/>
    <w:rsid w:val="7C0B3ED2"/>
    <w:rsid w:val="7C0C71D9"/>
    <w:rsid w:val="7C0D2534"/>
    <w:rsid w:val="7C0D3AB4"/>
    <w:rsid w:val="7C0F634B"/>
    <w:rsid w:val="7C111F99"/>
    <w:rsid w:val="7C11530D"/>
    <w:rsid w:val="7C153C7B"/>
    <w:rsid w:val="7C1762D5"/>
    <w:rsid w:val="7C1F44FA"/>
    <w:rsid w:val="7C202823"/>
    <w:rsid w:val="7C202CBC"/>
    <w:rsid w:val="7C206D15"/>
    <w:rsid w:val="7C21078B"/>
    <w:rsid w:val="7C223FF7"/>
    <w:rsid w:val="7C23326D"/>
    <w:rsid w:val="7C2511BC"/>
    <w:rsid w:val="7C293216"/>
    <w:rsid w:val="7C2A4605"/>
    <w:rsid w:val="7C2B32D9"/>
    <w:rsid w:val="7C2B7902"/>
    <w:rsid w:val="7C2D586D"/>
    <w:rsid w:val="7C2F0830"/>
    <w:rsid w:val="7C2F54D0"/>
    <w:rsid w:val="7C310F57"/>
    <w:rsid w:val="7C317DDA"/>
    <w:rsid w:val="7C330BF8"/>
    <w:rsid w:val="7C340AAD"/>
    <w:rsid w:val="7C37312C"/>
    <w:rsid w:val="7C3A326F"/>
    <w:rsid w:val="7C3B4482"/>
    <w:rsid w:val="7C3B7403"/>
    <w:rsid w:val="7C3D1517"/>
    <w:rsid w:val="7C3E5159"/>
    <w:rsid w:val="7C3F26EA"/>
    <w:rsid w:val="7C441ED9"/>
    <w:rsid w:val="7C4535B2"/>
    <w:rsid w:val="7C467738"/>
    <w:rsid w:val="7C493308"/>
    <w:rsid w:val="7C4C7270"/>
    <w:rsid w:val="7C4D1372"/>
    <w:rsid w:val="7C4F6E90"/>
    <w:rsid w:val="7C5117BD"/>
    <w:rsid w:val="7C536F10"/>
    <w:rsid w:val="7C537F53"/>
    <w:rsid w:val="7C582C66"/>
    <w:rsid w:val="7C590168"/>
    <w:rsid w:val="7C593A95"/>
    <w:rsid w:val="7C5A6C19"/>
    <w:rsid w:val="7C5E1F68"/>
    <w:rsid w:val="7C603AF6"/>
    <w:rsid w:val="7C6049B2"/>
    <w:rsid w:val="7C652664"/>
    <w:rsid w:val="7C662594"/>
    <w:rsid w:val="7C684136"/>
    <w:rsid w:val="7C6C4224"/>
    <w:rsid w:val="7C6E59AC"/>
    <w:rsid w:val="7C6E6DEB"/>
    <w:rsid w:val="7C6F262C"/>
    <w:rsid w:val="7C706BDB"/>
    <w:rsid w:val="7C73473C"/>
    <w:rsid w:val="7C75295B"/>
    <w:rsid w:val="7C773EB0"/>
    <w:rsid w:val="7C7B536D"/>
    <w:rsid w:val="7C7E6E00"/>
    <w:rsid w:val="7C7E775E"/>
    <w:rsid w:val="7C8051D8"/>
    <w:rsid w:val="7C8375A3"/>
    <w:rsid w:val="7C84769D"/>
    <w:rsid w:val="7C894B1A"/>
    <w:rsid w:val="7C8A1B5C"/>
    <w:rsid w:val="7C8A6B62"/>
    <w:rsid w:val="7C8F5B66"/>
    <w:rsid w:val="7C903690"/>
    <w:rsid w:val="7C917F3B"/>
    <w:rsid w:val="7C9434ED"/>
    <w:rsid w:val="7C946195"/>
    <w:rsid w:val="7C952A4F"/>
    <w:rsid w:val="7C982251"/>
    <w:rsid w:val="7C991AD6"/>
    <w:rsid w:val="7C99288E"/>
    <w:rsid w:val="7C9F72A8"/>
    <w:rsid w:val="7CA25A39"/>
    <w:rsid w:val="7CA65FCF"/>
    <w:rsid w:val="7CA93CF0"/>
    <w:rsid w:val="7CA96FB1"/>
    <w:rsid w:val="7CAA728F"/>
    <w:rsid w:val="7CAB5BBA"/>
    <w:rsid w:val="7CB071BE"/>
    <w:rsid w:val="7CB433AB"/>
    <w:rsid w:val="7CB94A24"/>
    <w:rsid w:val="7CBB6386"/>
    <w:rsid w:val="7CBC0138"/>
    <w:rsid w:val="7CBD4F4E"/>
    <w:rsid w:val="7CBD5709"/>
    <w:rsid w:val="7CBE51C6"/>
    <w:rsid w:val="7CBE72FB"/>
    <w:rsid w:val="7CBF59FA"/>
    <w:rsid w:val="7CC16B71"/>
    <w:rsid w:val="7CC51C25"/>
    <w:rsid w:val="7CC55D00"/>
    <w:rsid w:val="7CC71AD2"/>
    <w:rsid w:val="7CC8003D"/>
    <w:rsid w:val="7CC849CA"/>
    <w:rsid w:val="7CCF3170"/>
    <w:rsid w:val="7CD10B5B"/>
    <w:rsid w:val="7CD53259"/>
    <w:rsid w:val="7CD61806"/>
    <w:rsid w:val="7CD67017"/>
    <w:rsid w:val="7CD6726D"/>
    <w:rsid w:val="7CD942FC"/>
    <w:rsid w:val="7CD96882"/>
    <w:rsid w:val="7CDB37E0"/>
    <w:rsid w:val="7CE44421"/>
    <w:rsid w:val="7CE45274"/>
    <w:rsid w:val="7CEA57DD"/>
    <w:rsid w:val="7CEB4B7E"/>
    <w:rsid w:val="7CED1E4A"/>
    <w:rsid w:val="7CF15796"/>
    <w:rsid w:val="7CF1660D"/>
    <w:rsid w:val="7CF2286B"/>
    <w:rsid w:val="7CF544FE"/>
    <w:rsid w:val="7CF7086B"/>
    <w:rsid w:val="7CF72E7C"/>
    <w:rsid w:val="7CF76BDC"/>
    <w:rsid w:val="7CFD76C3"/>
    <w:rsid w:val="7CFE4C1C"/>
    <w:rsid w:val="7D0864AB"/>
    <w:rsid w:val="7D0A5BCB"/>
    <w:rsid w:val="7D1062FE"/>
    <w:rsid w:val="7D10713A"/>
    <w:rsid w:val="7D111A26"/>
    <w:rsid w:val="7D116E24"/>
    <w:rsid w:val="7D161B90"/>
    <w:rsid w:val="7D205B03"/>
    <w:rsid w:val="7D21718D"/>
    <w:rsid w:val="7D221279"/>
    <w:rsid w:val="7D236C62"/>
    <w:rsid w:val="7D280304"/>
    <w:rsid w:val="7D283158"/>
    <w:rsid w:val="7D292DBE"/>
    <w:rsid w:val="7D2E4F84"/>
    <w:rsid w:val="7D331200"/>
    <w:rsid w:val="7D350778"/>
    <w:rsid w:val="7D365641"/>
    <w:rsid w:val="7D382F35"/>
    <w:rsid w:val="7D3F53B2"/>
    <w:rsid w:val="7D402768"/>
    <w:rsid w:val="7D416CF3"/>
    <w:rsid w:val="7D421F56"/>
    <w:rsid w:val="7D473A2F"/>
    <w:rsid w:val="7D483F2C"/>
    <w:rsid w:val="7D495CAE"/>
    <w:rsid w:val="7D4A0FE5"/>
    <w:rsid w:val="7D4C2F75"/>
    <w:rsid w:val="7D4E3589"/>
    <w:rsid w:val="7D4E49C8"/>
    <w:rsid w:val="7D53460F"/>
    <w:rsid w:val="7D561C37"/>
    <w:rsid w:val="7D5A44BD"/>
    <w:rsid w:val="7D5C5EA9"/>
    <w:rsid w:val="7D5D44AD"/>
    <w:rsid w:val="7D5F032D"/>
    <w:rsid w:val="7D5F5C62"/>
    <w:rsid w:val="7D621B65"/>
    <w:rsid w:val="7D622EB1"/>
    <w:rsid w:val="7D652F8F"/>
    <w:rsid w:val="7D665736"/>
    <w:rsid w:val="7D675E30"/>
    <w:rsid w:val="7D684049"/>
    <w:rsid w:val="7D6D6726"/>
    <w:rsid w:val="7D6E0E2C"/>
    <w:rsid w:val="7D6F3C3B"/>
    <w:rsid w:val="7D70792D"/>
    <w:rsid w:val="7D747091"/>
    <w:rsid w:val="7D772585"/>
    <w:rsid w:val="7D7A0E52"/>
    <w:rsid w:val="7D7A755B"/>
    <w:rsid w:val="7D7B3BF1"/>
    <w:rsid w:val="7D7B4810"/>
    <w:rsid w:val="7D7F2BB0"/>
    <w:rsid w:val="7D812D87"/>
    <w:rsid w:val="7D8219DD"/>
    <w:rsid w:val="7D851EDB"/>
    <w:rsid w:val="7D852398"/>
    <w:rsid w:val="7D881A8C"/>
    <w:rsid w:val="7D8D57D5"/>
    <w:rsid w:val="7D8E7B1F"/>
    <w:rsid w:val="7D903093"/>
    <w:rsid w:val="7D91470A"/>
    <w:rsid w:val="7D945C4E"/>
    <w:rsid w:val="7D953D9A"/>
    <w:rsid w:val="7D995A14"/>
    <w:rsid w:val="7D9D04D9"/>
    <w:rsid w:val="7D9D1BD1"/>
    <w:rsid w:val="7DA011AE"/>
    <w:rsid w:val="7DA20010"/>
    <w:rsid w:val="7DA2789E"/>
    <w:rsid w:val="7DA42D62"/>
    <w:rsid w:val="7DA471C7"/>
    <w:rsid w:val="7DA65448"/>
    <w:rsid w:val="7DB1528E"/>
    <w:rsid w:val="7DB21CC8"/>
    <w:rsid w:val="7DB906E8"/>
    <w:rsid w:val="7DBB0943"/>
    <w:rsid w:val="7DC12DCD"/>
    <w:rsid w:val="7DC1491D"/>
    <w:rsid w:val="7DC21F73"/>
    <w:rsid w:val="7DC56A02"/>
    <w:rsid w:val="7DC76C2A"/>
    <w:rsid w:val="7DC95036"/>
    <w:rsid w:val="7DCA6408"/>
    <w:rsid w:val="7DCA66E2"/>
    <w:rsid w:val="7DCB748B"/>
    <w:rsid w:val="7DCD4354"/>
    <w:rsid w:val="7DCF5FCA"/>
    <w:rsid w:val="7DD33023"/>
    <w:rsid w:val="7DD35E7B"/>
    <w:rsid w:val="7DDD27DD"/>
    <w:rsid w:val="7DE24C25"/>
    <w:rsid w:val="7DE7153C"/>
    <w:rsid w:val="7DE8292B"/>
    <w:rsid w:val="7DEA0F2A"/>
    <w:rsid w:val="7DEA26F0"/>
    <w:rsid w:val="7DF03145"/>
    <w:rsid w:val="7DF46580"/>
    <w:rsid w:val="7DF7498B"/>
    <w:rsid w:val="7DFC256C"/>
    <w:rsid w:val="7DFD6CB3"/>
    <w:rsid w:val="7DFD6ED3"/>
    <w:rsid w:val="7DFF411A"/>
    <w:rsid w:val="7E034E4E"/>
    <w:rsid w:val="7E041C9E"/>
    <w:rsid w:val="7E053141"/>
    <w:rsid w:val="7E055615"/>
    <w:rsid w:val="7E0578BC"/>
    <w:rsid w:val="7E062842"/>
    <w:rsid w:val="7E07476F"/>
    <w:rsid w:val="7E094F6C"/>
    <w:rsid w:val="7E0F6908"/>
    <w:rsid w:val="7E101EB7"/>
    <w:rsid w:val="7E106062"/>
    <w:rsid w:val="7E117289"/>
    <w:rsid w:val="7E125895"/>
    <w:rsid w:val="7E1331D8"/>
    <w:rsid w:val="7E15686A"/>
    <w:rsid w:val="7E1612DC"/>
    <w:rsid w:val="7E162639"/>
    <w:rsid w:val="7E17281D"/>
    <w:rsid w:val="7E190FDF"/>
    <w:rsid w:val="7E1958F8"/>
    <w:rsid w:val="7E1B4916"/>
    <w:rsid w:val="7E1E3594"/>
    <w:rsid w:val="7E1E7B8A"/>
    <w:rsid w:val="7E1F135C"/>
    <w:rsid w:val="7E2063AD"/>
    <w:rsid w:val="7E207175"/>
    <w:rsid w:val="7E23260A"/>
    <w:rsid w:val="7E2550AC"/>
    <w:rsid w:val="7E261635"/>
    <w:rsid w:val="7E2757FE"/>
    <w:rsid w:val="7E28708F"/>
    <w:rsid w:val="7E2C731D"/>
    <w:rsid w:val="7E2D37E3"/>
    <w:rsid w:val="7E2E4AF4"/>
    <w:rsid w:val="7E360C1C"/>
    <w:rsid w:val="7E364BAB"/>
    <w:rsid w:val="7E3655DC"/>
    <w:rsid w:val="7E3E135A"/>
    <w:rsid w:val="7E3E1F87"/>
    <w:rsid w:val="7E3E49FD"/>
    <w:rsid w:val="7E3F6E87"/>
    <w:rsid w:val="7E436558"/>
    <w:rsid w:val="7E4A6F1B"/>
    <w:rsid w:val="7E4B38CF"/>
    <w:rsid w:val="7E4B5CF7"/>
    <w:rsid w:val="7E4B6DC4"/>
    <w:rsid w:val="7E4C38F0"/>
    <w:rsid w:val="7E4C648A"/>
    <w:rsid w:val="7E4D4CFC"/>
    <w:rsid w:val="7E4F4146"/>
    <w:rsid w:val="7E500B3C"/>
    <w:rsid w:val="7E52515C"/>
    <w:rsid w:val="7E5311B8"/>
    <w:rsid w:val="7E552358"/>
    <w:rsid w:val="7E576428"/>
    <w:rsid w:val="7E5A1888"/>
    <w:rsid w:val="7E5A2D73"/>
    <w:rsid w:val="7E5D0D1E"/>
    <w:rsid w:val="7E5E1F64"/>
    <w:rsid w:val="7E5E7352"/>
    <w:rsid w:val="7E5E7E60"/>
    <w:rsid w:val="7E5F295D"/>
    <w:rsid w:val="7E6103B8"/>
    <w:rsid w:val="7E615933"/>
    <w:rsid w:val="7E635CB6"/>
    <w:rsid w:val="7E656385"/>
    <w:rsid w:val="7E663057"/>
    <w:rsid w:val="7E683B01"/>
    <w:rsid w:val="7E6915B5"/>
    <w:rsid w:val="7E6A0A2A"/>
    <w:rsid w:val="7E7337C3"/>
    <w:rsid w:val="7E736107"/>
    <w:rsid w:val="7E743705"/>
    <w:rsid w:val="7E745180"/>
    <w:rsid w:val="7E775EAA"/>
    <w:rsid w:val="7E79738A"/>
    <w:rsid w:val="7E7B4684"/>
    <w:rsid w:val="7E7B511F"/>
    <w:rsid w:val="7E7E7604"/>
    <w:rsid w:val="7E8532A4"/>
    <w:rsid w:val="7E853338"/>
    <w:rsid w:val="7E893A62"/>
    <w:rsid w:val="7E8D5A8C"/>
    <w:rsid w:val="7E8E6117"/>
    <w:rsid w:val="7E917665"/>
    <w:rsid w:val="7E942BC9"/>
    <w:rsid w:val="7E9951D7"/>
    <w:rsid w:val="7E997C1B"/>
    <w:rsid w:val="7E9A26FF"/>
    <w:rsid w:val="7E9A2CDC"/>
    <w:rsid w:val="7E9B6A06"/>
    <w:rsid w:val="7E9D1B36"/>
    <w:rsid w:val="7EA00BE0"/>
    <w:rsid w:val="7EA0623A"/>
    <w:rsid w:val="7EA0726A"/>
    <w:rsid w:val="7EA42A95"/>
    <w:rsid w:val="7EAD0755"/>
    <w:rsid w:val="7EAD31B9"/>
    <w:rsid w:val="7EB014E1"/>
    <w:rsid w:val="7EB11D76"/>
    <w:rsid w:val="7EB3071D"/>
    <w:rsid w:val="7EB36347"/>
    <w:rsid w:val="7EB56F9B"/>
    <w:rsid w:val="7EB715E1"/>
    <w:rsid w:val="7EB94E6C"/>
    <w:rsid w:val="7EBE1FC4"/>
    <w:rsid w:val="7EBF2203"/>
    <w:rsid w:val="7EBF653B"/>
    <w:rsid w:val="7EC61A12"/>
    <w:rsid w:val="7EC8026B"/>
    <w:rsid w:val="7ECF6ECA"/>
    <w:rsid w:val="7ED16816"/>
    <w:rsid w:val="7ED222CF"/>
    <w:rsid w:val="7ED42842"/>
    <w:rsid w:val="7ED652E7"/>
    <w:rsid w:val="7ED74DB9"/>
    <w:rsid w:val="7EDB019A"/>
    <w:rsid w:val="7EDB1518"/>
    <w:rsid w:val="7EDB408B"/>
    <w:rsid w:val="7EDE2851"/>
    <w:rsid w:val="7EDF7CE1"/>
    <w:rsid w:val="7EE73271"/>
    <w:rsid w:val="7EE732EF"/>
    <w:rsid w:val="7EE73FCF"/>
    <w:rsid w:val="7EE85EAA"/>
    <w:rsid w:val="7EEA2294"/>
    <w:rsid w:val="7EEB7473"/>
    <w:rsid w:val="7EF31E3A"/>
    <w:rsid w:val="7EF361B1"/>
    <w:rsid w:val="7EF5620D"/>
    <w:rsid w:val="7EFB596B"/>
    <w:rsid w:val="7F0172D0"/>
    <w:rsid w:val="7F026B4F"/>
    <w:rsid w:val="7F036408"/>
    <w:rsid w:val="7F037C52"/>
    <w:rsid w:val="7F04292B"/>
    <w:rsid w:val="7F0538B9"/>
    <w:rsid w:val="7F063D58"/>
    <w:rsid w:val="7F073719"/>
    <w:rsid w:val="7F0D7B4C"/>
    <w:rsid w:val="7F10584E"/>
    <w:rsid w:val="7F115C62"/>
    <w:rsid w:val="7F12281D"/>
    <w:rsid w:val="7F1337CD"/>
    <w:rsid w:val="7F134832"/>
    <w:rsid w:val="7F1446F2"/>
    <w:rsid w:val="7F15637A"/>
    <w:rsid w:val="7F175AED"/>
    <w:rsid w:val="7F196094"/>
    <w:rsid w:val="7F1B50B2"/>
    <w:rsid w:val="7F1D06F7"/>
    <w:rsid w:val="7F217318"/>
    <w:rsid w:val="7F244681"/>
    <w:rsid w:val="7F244F48"/>
    <w:rsid w:val="7F2A2415"/>
    <w:rsid w:val="7F2E6120"/>
    <w:rsid w:val="7F346773"/>
    <w:rsid w:val="7F34774F"/>
    <w:rsid w:val="7F363C39"/>
    <w:rsid w:val="7F37279E"/>
    <w:rsid w:val="7F375B94"/>
    <w:rsid w:val="7F383B4F"/>
    <w:rsid w:val="7F385409"/>
    <w:rsid w:val="7F3B5419"/>
    <w:rsid w:val="7F40188A"/>
    <w:rsid w:val="7F4043B0"/>
    <w:rsid w:val="7F414D14"/>
    <w:rsid w:val="7F43454A"/>
    <w:rsid w:val="7F467F71"/>
    <w:rsid w:val="7F49685A"/>
    <w:rsid w:val="7F4A3BED"/>
    <w:rsid w:val="7F4A3FAC"/>
    <w:rsid w:val="7F4A4E5A"/>
    <w:rsid w:val="7F4F696E"/>
    <w:rsid w:val="7F502F1D"/>
    <w:rsid w:val="7F5415FC"/>
    <w:rsid w:val="7F543C72"/>
    <w:rsid w:val="7F590CBF"/>
    <w:rsid w:val="7F613711"/>
    <w:rsid w:val="7F616281"/>
    <w:rsid w:val="7F69077D"/>
    <w:rsid w:val="7F6C27BA"/>
    <w:rsid w:val="7F6D7E75"/>
    <w:rsid w:val="7F700FC5"/>
    <w:rsid w:val="7F703253"/>
    <w:rsid w:val="7F723B28"/>
    <w:rsid w:val="7F74343E"/>
    <w:rsid w:val="7F7B1428"/>
    <w:rsid w:val="7F7C3DBF"/>
    <w:rsid w:val="7F827AE8"/>
    <w:rsid w:val="7F852751"/>
    <w:rsid w:val="7F87679F"/>
    <w:rsid w:val="7F8C4678"/>
    <w:rsid w:val="7F8E32F5"/>
    <w:rsid w:val="7F976093"/>
    <w:rsid w:val="7F992BF9"/>
    <w:rsid w:val="7F9A4728"/>
    <w:rsid w:val="7F9B6842"/>
    <w:rsid w:val="7F9C122E"/>
    <w:rsid w:val="7F9F7CA1"/>
    <w:rsid w:val="7FA10149"/>
    <w:rsid w:val="7FA151BB"/>
    <w:rsid w:val="7FA62943"/>
    <w:rsid w:val="7FA86220"/>
    <w:rsid w:val="7FAB7DFF"/>
    <w:rsid w:val="7FAB7E24"/>
    <w:rsid w:val="7FAC3E7F"/>
    <w:rsid w:val="7FAC5797"/>
    <w:rsid w:val="7FAC716F"/>
    <w:rsid w:val="7FAD34D6"/>
    <w:rsid w:val="7FAE7026"/>
    <w:rsid w:val="7FB10B2B"/>
    <w:rsid w:val="7FB33280"/>
    <w:rsid w:val="7FB35791"/>
    <w:rsid w:val="7FBC3435"/>
    <w:rsid w:val="7FC02D0B"/>
    <w:rsid w:val="7FC42CA3"/>
    <w:rsid w:val="7FC5456B"/>
    <w:rsid w:val="7FC6033D"/>
    <w:rsid w:val="7FC62FF8"/>
    <w:rsid w:val="7FCA0F2D"/>
    <w:rsid w:val="7FCA284F"/>
    <w:rsid w:val="7FCB5400"/>
    <w:rsid w:val="7FCF08AB"/>
    <w:rsid w:val="7FD3501D"/>
    <w:rsid w:val="7FD41555"/>
    <w:rsid w:val="7FDC221D"/>
    <w:rsid w:val="7FDC26FB"/>
    <w:rsid w:val="7FE205F3"/>
    <w:rsid w:val="7FE30758"/>
    <w:rsid w:val="7FE64E49"/>
    <w:rsid w:val="7FE707AD"/>
    <w:rsid w:val="7FE8290B"/>
    <w:rsid w:val="7FE86DA7"/>
    <w:rsid w:val="7FEE0F70"/>
    <w:rsid w:val="7FEE4008"/>
    <w:rsid w:val="7FEE4AD6"/>
    <w:rsid w:val="7FEF450C"/>
    <w:rsid w:val="7FEF763D"/>
    <w:rsid w:val="7FF24F97"/>
    <w:rsid w:val="7FFB4D08"/>
    <w:rsid w:val="7FFC4A2C"/>
    <w:rsid w:val="7F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mb10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">
    <w:name w:val="tc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24</Pages>
  <Words>5403</Words>
  <Characters>18784</Characters>
  <Lines>77</Lines>
  <Paragraphs>21</Paragraphs>
  <TotalTime>18</TotalTime>
  <ScaleCrop>false</ScaleCrop>
  <LinksUpToDate>false</LinksUpToDate>
  <CharactersWithSpaces>22717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2019-05-21T16:53:43Z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