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19章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秒杀解决方案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40" w:lineRule="auto"/>
        <w:rPr>
          <w:rFonts w:hint="default" w:ascii="Courier New" w:hAnsi="Courier New" w:cs="Courier New"/>
        </w:rPr>
      </w:pPr>
      <w:bookmarkStart w:id="2" w:name="_Toc18985"/>
      <w:bookmarkStart w:id="3" w:name="_Toc6733"/>
      <w:r>
        <w:rPr>
          <w:rFonts w:hint="default" w:ascii="Courier New" w:hAnsi="Courier New" w:cs="Courier New"/>
        </w:rPr>
        <w:t>目标1</w:t>
      </w:r>
      <w:bookmarkEnd w:id="2"/>
      <w:bookmarkEnd w:id="3"/>
      <w:r>
        <w:rPr>
          <w:rFonts w:hint="default" w:ascii="Courier New" w:hAnsi="Courier New" w:cs="Courier New"/>
          <w:lang w:eastAsia="zh-CN"/>
        </w:rPr>
        <w:t>：秒杀实现思路</w:t>
      </w:r>
    </w:p>
    <w:p>
      <w:pPr>
        <w:spacing w:line="24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default" w:ascii="Courier New" w:hAnsi="Courier New" w:cs="Courier New"/>
          <w:lang w:val="en-US" w:eastAsia="zh-CN"/>
        </w:rPr>
        <w:t>2：实现秒杀频道首页功能</w:t>
      </w:r>
    </w:p>
    <w:p>
      <w:pPr>
        <w:spacing w:line="24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目标3：实现秒杀商品详细页功能</w:t>
      </w:r>
    </w:p>
    <w:p>
      <w:pPr>
        <w:spacing w:line="24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目标4：实现秒杀下单功能</w:t>
      </w:r>
    </w:p>
    <w:p>
      <w:pPr>
        <w:spacing w:line="24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目标5：实现秒杀支付功能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="425" w:leftChars="0" w:hanging="425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秒杀业务分析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eastAsia="宋体" w:cs="Courier New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什么是秒杀</w:t>
      </w:r>
      <w:r>
        <w:rPr>
          <w:rFonts w:hint="eastAsia" w:ascii="Courier New" w:hAnsi="Courier New" w:cs="Courier New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bookmarkStart w:id="4" w:name="_GoBack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420" w:firstLineChars="0"/>
        <w:textAlignment w:val="auto"/>
        <w:outlineLvl w:val="9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秒杀场景一般会在电商网站举行一些活动。对于电商网站中一些稀缺或者特价商品，电商网站一般会在约定时间点对其进行限量销售，因为这些商品的特殊性，会吸引大量用户前来抢购，并且会在约定的时间点同时在秒杀页面进行抢购。由于商品价格低廉，往往一上架就被抢购一空，有时只用一秒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40" w:lineRule="auto"/>
        <w:ind w:firstLine="420" w:firstLineChars="0"/>
        <w:textAlignment w:val="auto"/>
        <w:outlineLvl w:val="9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Courier New" w:hAnsi="Courier New" w:eastAsia="宋体" w:cs="Courier New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秒杀系统场景特点</w:t>
      </w:r>
      <w:r>
        <w:rPr>
          <w:rFonts w:hint="eastAsia" w:ascii="Courier New" w:hAnsi="Courier New" w:cs="Courier New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秒杀时大量用户会在同一时间同时进行抢购，网站瞬时访问流量激增。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秒杀一般是访问请求数量远远大于库存数量，只有少部分用户能够秒杀成功。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秒杀业务流程比较简单，一般就是下订单减库存。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秒杀商品通常有两种限制：库存限制、时间限制。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需求：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商家提交秒杀商品申请，录入秒杀商品数据，主要包括：商品标题、原价、秒杀价、商品图片、介绍等信息。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运营商审核秒杀申请。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秒杀频道首页列出秒杀商品（进行中的）点击秒杀商品图片跳转到秒杀商品详细页。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商品详细页显示秒杀商品信息，点击立即抢购实现秒杀下单，下单时扣减库存。当库存为0或不在活动期范围内时无法秒杀。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秒杀下单成功，直接跳转到支付页面（微信扫码），支付成功，跳转到成功页，填写收货地址、电话、收件人等信息，完成订单。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当用户秒杀下单5分钟内未支付，取消预订单，调用微信支付的关闭订单接口，恢复库存。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1.2数据库表分析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t</w:t>
      </w:r>
      <w:r>
        <w:rPr>
          <w:rFonts w:hint="default" w:ascii="Courier New" w:hAnsi="Courier New" w:cs="Courier New"/>
          <w:lang w:val="en-US" w:eastAsia="zh-CN"/>
        </w:rPr>
        <w:t>b_seckill_goods秒杀商品表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9590" cy="3067050"/>
            <wp:effectExtent l="9525" t="9525" r="1968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067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tb_seckill_order秒杀订单表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3085" cy="2289810"/>
            <wp:effectExtent l="9525" t="9525" r="15240" b="2476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289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1.3秒杀实现思路</w:t>
      </w:r>
    </w:p>
    <w:p>
      <w:pPr>
        <w:pStyle w:val="3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firstLine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秒杀技术实现核心思想是</w:t>
      </w:r>
      <w:r>
        <w:rPr>
          <w:rFonts w:hint="default" w:ascii="Courier New" w:hAnsi="Courier New" w:cs="Courier New"/>
          <w:color w:val="FF0000"/>
          <w:lang w:val="en-US" w:eastAsia="zh-CN"/>
        </w:rPr>
        <w:t>运用缓存减少数据库瞬间的访问压力</w:t>
      </w:r>
      <w:r>
        <w:rPr>
          <w:rFonts w:hint="default" w:ascii="Courier New" w:hAnsi="Courier New" w:cs="Courier New"/>
          <w:lang w:val="en-US" w:eastAsia="zh-CN"/>
        </w:rPr>
        <w:t>！读取商品详细信息时运用缓存，当用户点击抢购时减少缓存中的库存数量，当库存数为0时或活动期结束时，同步到数据库。 产生的秒杀预订单也不会立刻写到数据库中，而是先写到缓存，当用户付款成功后再写入数据库。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20" w:line="276" w:lineRule="auto"/>
        <w:ind w:left="425" w:leftChars="0" w:hanging="425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搭建秒杀工程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691255"/>
            <wp:effectExtent l="0" t="0" r="8890" b="4445"/>
            <wp:docPr id="1" name="图片 1" descr="品优购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品优购架构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pinyougou-seckill-service(war)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与pinyougou-pay-service服务层</w:t>
      </w:r>
      <w:r>
        <w:rPr>
          <w:rFonts w:hint="default" w:ascii="Courier New" w:hAnsi="Courier New" w:cs="Courier New"/>
          <w:lang w:val="en-US" w:eastAsia="zh-CN"/>
        </w:rPr>
        <w:t>的构建方式</w:t>
      </w:r>
      <w:r>
        <w:rPr>
          <w:rFonts w:hint="eastAsia" w:ascii="Courier New" w:hAnsi="Courier New" w:cs="Courier New"/>
          <w:lang w:val="en-US" w:eastAsia="zh-CN"/>
        </w:rPr>
        <w:t>一样，拷贝pinyougou-pay-service模块中的web.xml、applicationContext-service</w:t>
      </w:r>
      <w:r>
        <w:rPr>
          <w:rFonts w:hint="default" w:ascii="Courier New" w:hAnsi="Courier New" w:cs="Courier New"/>
          <w:lang w:val="en-US" w:eastAsia="zh-CN"/>
        </w:rPr>
        <w:t>.xml</w:t>
      </w:r>
      <w:r>
        <w:rPr>
          <w:rFonts w:hint="eastAsia" w:ascii="Courier New" w:hAnsi="Courier New" w:cs="Courier New"/>
          <w:lang w:val="en-US" w:eastAsia="zh-CN"/>
        </w:rPr>
        <w:t>、log4j.properties。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pinyougou-seckill-service/</w:t>
      </w:r>
      <w:r>
        <w:rPr>
          <w:rFonts w:hint="default" w:ascii="Courier New" w:hAnsi="Courier New" w:cs="Courier New"/>
          <w:lang w:val="en-US" w:eastAsia="zh-CN"/>
        </w:rPr>
        <w:t>pom.xml：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指定端口号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900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9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pinyougou-seckill-service/src/main/resources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/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applicationContext-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service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.xml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="http://code.alibabatech.com/schema/dubbo"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="http://www.springframework.org/schema/context"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http://code.alibabatech.com/schema/dubbo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http://code.alibabatech.com/schema/dubbo/dubbo.xsd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http://www.springframework.org/schema/context/spring-context.xsd"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配置加载属性文件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context:property-placeholder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location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="classpath*:props/*.properties"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导入数据访问配置文件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import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resource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="classpath:applicationContext-mapper.xml"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导入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import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resource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="classpath:applicationContext-redis.xml"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服务提供者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配置当前应用的名称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dubbo:application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="pinyougou-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seckill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-service"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zookeeper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作为注册中心，注册服务地址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dubbo:registry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protocol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="zookeeper"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address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="192.168.12.131:2181"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协议在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2088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端口暴露服务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dubbo:protocol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="dubbo"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2088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8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配置采用包扫描来暴露服务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dubbo:annotation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package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="com.pinyougou.</w:t>
            </w:r>
            <w:r>
              <w:rPr>
                <w:rFonts w:hint="eastAsia" w:ascii="Courier New" w:hAnsi="Courier New" w:cs="Courier New"/>
                <w:b/>
                <w:color w:val="FF0000"/>
                <w:sz w:val="20"/>
                <w:szCs w:val="20"/>
                <w:shd w:val="clear" w:fill="C7EDCC"/>
                <w:lang w:val="en-US" w:eastAsia="zh-CN"/>
              </w:rPr>
              <w:t>seckill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.service.impl"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pinyougou-seckill-web(war)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与pinyougou-cart-web</w:t>
      </w:r>
      <w:r>
        <w:rPr>
          <w:rFonts w:hint="default" w:ascii="Courier New" w:hAnsi="Courier New" w:cs="Courier New"/>
          <w:lang w:val="en-US" w:eastAsia="zh-CN"/>
        </w:rPr>
        <w:t>构建方式</w:t>
      </w:r>
      <w:r>
        <w:rPr>
          <w:rFonts w:hint="eastAsia" w:ascii="Courier New" w:hAnsi="Courier New" w:cs="Courier New"/>
          <w:lang w:val="en-US" w:eastAsia="zh-CN"/>
        </w:rPr>
        <w:t>一样，拷贝pinyougou-cart-web模块中的web.xml、springmvc</w:t>
      </w:r>
      <w:r>
        <w:rPr>
          <w:rFonts w:hint="default" w:ascii="Courier New" w:hAnsi="Courier New" w:cs="Courier New"/>
          <w:lang w:val="en-US" w:eastAsia="zh-CN"/>
        </w:rPr>
        <w:t>.xml</w:t>
      </w:r>
      <w:r>
        <w:rPr>
          <w:rFonts w:hint="eastAsia" w:ascii="Courier New" w:hAnsi="Courier New" w:cs="Courier New"/>
          <w:lang w:val="en-US" w:eastAsia="zh-CN"/>
        </w:rPr>
        <w:t>、log4j.properties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pinyougou-seckill-web/pom.xml：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更改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tomcat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端口号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9110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&lt;!-- cas-client-core 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&gt;org.jasig.cas.client&lt;/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&gt;cas-client-core&lt;/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pinyougou-seckill-web/src/main/webapp/WEB-INF/w</w:t>
      </w:r>
      <w:r>
        <w:rPr>
          <w:rFonts w:hint="default" w:ascii="Courier New" w:hAnsi="Courier New" w:cs="Courier New"/>
          <w:lang w:val="en-US" w:eastAsia="zh-CN"/>
        </w:rPr>
        <w:t>eb.xml：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web-app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="http://java.sun.com/xml/ns/javaee"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="http://java.sun.com/xml/ns/javaee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http://java.sun.com/xml/ns/javaee/web-app_3_0.xsd"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="3.0"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Spring MVC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前端控制器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核心控制器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&gt;pinyougou&lt;/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servlet-clas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&gt;org.springframework.web.servlet.DispatcherServlet&lt;/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servlet-class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&gt;contextConfigLocation&lt;/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&gt;classpath:springmvc.xml&lt;/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load-on-startup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&gt;1&lt;/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load-on-startup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&gt;pinyougou&lt;/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配置全局编码过滤器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&gt;characterEncodingFilter&lt;/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&gt;org.springframework.web.filter.CharacterEncodingFilter&lt;/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&gt;encoding&lt;/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&gt;UTF-8&lt;/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&gt;characterEncodingFilter&lt;/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&lt;!--############## 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单点登录配置  开始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################--&gt;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配置单点退出过滤器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可选配置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&gt;ssoutFilter&lt;/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&gt;org.jasig.cas.client.session.SingleSignOutFilter&lt;/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前缀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&gt;casServerUrlPrefix&lt;/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&gt;ssoutFilter&lt;/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配置身份认证过滤器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不需要跳转到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登录系统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&gt;anonAuthenticationFilter&lt;/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&gt;org.jasig.cas.client.authentication.AuthenticationFilter&lt;/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服务端登录地址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&gt;casServerLoginUrl&lt;/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配置服务名称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&gt;serverName&lt;/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&gt;http://seckill.pinyougou.com&lt;/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gateway=true”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时，启用异步方式认证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&gt;gateway&lt;/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&gt;true&lt;/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&gt;anonAuthenticationFilter&lt;/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&gt;*.html&lt;/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配置身份认证过滤器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需要跳转到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登录系统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&gt;org.jasig.cas.client.authentication.AuthenticationFilter&lt;/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服务端登录地址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&gt;casServerLoginUrl&lt;/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配置服务名称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&gt;serverName&lt;/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&gt;http://seckill.pinyougou.com&lt;/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&gt;authenticationFilter&lt;/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&gt;/order/*&lt;/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该过滤器负责对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ticket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的校验工作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必须启用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&gt;org.jasig.cas.client.validation.Cas20ProxyReceivingTicketValidationFilter&lt;/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前缀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&gt;casServerUrlPrefix&lt;/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&gt;http://sso.pinyougou.com&lt;/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配置服务名称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&gt;serverName&lt;/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&gt;http://seckill.pinyougou.com&lt;/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&gt;ticketValidationFilter&lt;/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HttpServletRequest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请求包裹过滤器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可选配置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>说明：通过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HttpServletRequest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>的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getRemoteUser()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>方法获得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SSO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>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&gt;org.jasig.cas.client.util.HttpServletRequestWrapperFilter&lt;/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&gt;httpServletRequestWrapperFilter&lt;/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&lt;!--############## CAS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单点登录配置  结束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################--&gt;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欢迎列表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welcome-file-list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welcome-file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&gt;seckill-index.html&lt;/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welcome-file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welcome-file-list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web-app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pinyougou-seckill-web/src/main/resources/springmvc.xml：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C8EDCC"/>
              </w:rPr>
              <w:t xml:space="preserve">开启组件扫描 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>context:component-scan base-package="com.pinyougou.seckill.controller"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8EDCC"/>
              </w:rPr>
              <w:t>/&gt;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/>
              </w:rPr>
              <w:t>......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省略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服务消费者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配置当前应用的名称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dubbo:application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="pinyougou-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seckill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-web"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zookeeper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作为注册中心，注册服务地址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dubbo:registry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protocol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="zookeeper"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address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="192.168.12.131:2181"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配置采用包扫描来引用服务，产生服务接口的代理对象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dubbo:annotation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package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="com.pinyougou.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seckill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.controller"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拷贝【资料\秒杀系统静态资源】目录下的文件到pinyougou-seckill-web/src/main/webapp/目录下。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drawing>
          <wp:inline distT="0" distB="0" distL="114300" distR="114300">
            <wp:extent cx="2971800" cy="2676525"/>
            <wp:effectExtent l="9525" t="9525" r="952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76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</w:pPr>
      <w:r>
        <w:rPr>
          <w:rFonts w:hint="eastAsia"/>
          <w:lang w:val="en-US" w:eastAsia="zh-CN"/>
        </w:rPr>
        <w:t>2.3准备工作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pinyougou-seckill-service/src/main/java/com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seckill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service.impl包下，</w:t>
      </w:r>
      <w:r>
        <w:rPr>
          <w:rFonts w:hint="default" w:ascii="Courier New" w:hAnsi="Courier New" w:cs="Courier New"/>
          <w:lang w:val="en-US" w:eastAsia="zh-CN"/>
        </w:rPr>
        <w:t>创建SeckillGoodsService</w:t>
      </w:r>
      <w:r>
        <w:rPr>
          <w:rFonts w:hint="eastAsia" w:ascii="Courier New" w:hAnsi="Courier New" w:cs="Courier New"/>
          <w:lang w:val="en-US" w:eastAsia="zh-CN"/>
        </w:rPr>
        <w:t>Impl.java</w:t>
      </w:r>
      <w:r>
        <w:rPr>
          <w:rFonts w:hint="default" w:ascii="Courier New" w:hAnsi="Courier New" w:cs="Courier New"/>
          <w:lang w:val="en-US" w:eastAsia="zh-CN"/>
        </w:rPr>
        <w:t>服务接口</w:t>
      </w:r>
      <w:r>
        <w:rPr>
          <w:rFonts w:hint="eastAsia" w:ascii="Courier New" w:hAnsi="Courier New" w:cs="Courier New"/>
          <w:lang w:val="en-US" w:eastAsia="zh-CN"/>
        </w:rPr>
        <w:t>实现：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@Service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SeckillGoodsServiceImpl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SeckillGoodsService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save(SeckillGoods seckillGoods)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update(SeckillGoods seckillGoods)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SeckillGoods findOne(Serializable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List&lt;SeckillGoods&gt;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List&lt;SeckillGoods&gt; findByPage(SeckillGoods seckillGoods,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2.3.2控制器层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ascii="Courier New" w:hAnsi="Courier New" w:cs="Courier New"/>
          <w:lang w:val="en-US" w:eastAsia="zh-CN"/>
        </w:rPr>
        <w:t>pinyougou-seckill-web/src/main/java/com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seckill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controller包下，</w:t>
      </w:r>
      <w:r>
        <w:rPr>
          <w:rFonts w:hint="default" w:ascii="Courier New" w:hAnsi="Courier New" w:cs="Courier New"/>
          <w:lang w:val="en-US" w:eastAsia="zh-CN"/>
        </w:rPr>
        <w:t>创建SeckillGoods</w:t>
      </w:r>
      <w:r>
        <w:rPr>
          <w:rFonts w:hint="eastAsia" w:ascii="Courier New" w:hAnsi="Courier New" w:cs="Courier New"/>
          <w:lang w:val="en-US" w:eastAsia="zh-CN"/>
        </w:rPr>
        <w:t>Controller.java控制器：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"/seckill"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SeckillGoodsController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SeckillGoodsService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seckillGoodsService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eastAsia="zh-CN"/>
        </w:rPr>
        <w:t>从</w:t>
      </w:r>
      <w:r>
        <w:rPr>
          <w:rFonts w:hint="eastAsia" w:ascii="Courier New" w:hAnsi="Courier New" w:cs="Courier New"/>
          <w:lang w:val="en-US" w:eastAsia="zh-CN"/>
        </w:rPr>
        <w:t>pinyougou-cart-web/src/main/java/com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cart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controller/</w:t>
      </w:r>
      <w:r>
        <w:rPr>
          <w:rFonts w:hint="default" w:ascii="Courier New" w:hAnsi="Courier New" w:cs="Courier New"/>
          <w:lang w:eastAsia="zh-CN"/>
        </w:rPr>
        <w:t>拷贝</w:t>
      </w:r>
      <w:r>
        <w:rPr>
          <w:rFonts w:hint="default" w:ascii="Courier New" w:hAnsi="Courier New" w:cs="Courier New"/>
          <w:lang w:val="en-US" w:eastAsia="zh-CN"/>
        </w:rPr>
        <w:t>LoginController</w:t>
      </w:r>
      <w:r>
        <w:rPr>
          <w:rFonts w:hint="eastAsia" w:ascii="Courier New" w:hAnsi="Courier New" w:cs="Courier New"/>
          <w:lang w:val="en-US" w:eastAsia="zh-CN"/>
        </w:rPr>
        <w:t>.java</w:t>
      </w:r>
      <w:r>
        <w:rPr>
          <w:rFonts w:hint="default" w:ascii="Courier New" w:hAnsi="Courier New" w:cs="Courier New"/>
          <w:lang w:val="en-US" w:eastAsia="zh-CN"/>
        </w:rPr>
        <w:t>到pinyougou-seckill-web</w:t>
      </w:r>
      <w:r>
        <w:rPr>
          <w:rFonts w:hint="eastAsia" w:ascii="Courier New" w:hAnsi="Courier New" w:cs="Courier New"/>
          <w:lang w:val="en-US" w:eastAsia="zh-CN"/>
        </w:rPr>
        <w:t>/src/main/java/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seckill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controller/包下：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3323590" cy="1117600"/>
            <wp:effectExtent l="9525" t="9525" r="1968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11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2.4配置域名访问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黑体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 w:eastAsiaTheme="majorEastAsia"/>
          <w:b w:val="0"/>
          <w:bCs w:val="0"/>
          <w:lang w:val="en-US" w:eastAsia="zh-CN"/>
        </w:rPr>
        <w:t>修改hosts文件：</w:t>
      </w:r>
      <w:r>
        <w:rPr>
          <w:rFonts w:hint="default" w:ascii="Courier New" w:hAnsi="Courier New" w:eastAsia="黑体" w:cs="Courier New"/>
          <w:b w:val="0"/>
          <w:bCs w:val="0"/>
          <w:lang w:val="en-US" w:eastAsia="zh-CN"/>
        </w:rPr>
        <w:t>127.0.0.1 seckill.pinyougou.com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黑体" w:cs="Courier New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黑体" w:cs="Courier New"/>
          <w:b w:val="0"/>
          <w:bCs w:val="0"/>
          <w:lang w:val="en-US" w:eastAsia="zh-CN"/>
        </w:rPr>
      </w:pPr>
      <w:r>
        <w:rPr>
          <w:rFonts w:hint="default" w:ascii="Courier New" w:hAnsi="Courier New" w:cs="Courier New" w:eastAsiaTheme="majorEastAsia"/>
          <w:b w:val="0"/>
          <w:bCs w:val="0"/>
          <w:lang w:val="en-US" w:eastAsia="zh-CN"/>
        </w:rPr>
        <w:t>修改</w:t>
      </w:r>
      <w:r>
        <w:rPr>
          <w:rFonts w:hint="default" w:ascii="Courier New" w:hAnsi="Courier New" w:eastAsia="黑体" w:cs="Courier New"/>
          <w:b w:val="0"/>
          <w:bCs w:val="0"/>
          <w:lang w:val="en-US" w:eastAsia="zh-CN"/>
        </w:rPr>
        <w:t>nginx.conf：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server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listen       80;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server_name  seckill.pinyougou.com;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proxy_set_header X-Forwarded-Host $host;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proxy_set_header X-Forwarded-Server $host;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proxy_set_header Host $host;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location /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proxy_pass http://127.0.0.1:91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proxy_connect_timeout 600;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proxy_read_timeout 600;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}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3.品优购【秒杀频道首页】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秒杀频道首页，显示正在秒杀的商品（已经开始，未结束的商品）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3.2.1控制器层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pinyougou-seckill-web\src\main\webapp\js\controller\seckillGoodsController.js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窗口加载完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.onload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vue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'#app'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元素绑定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数据模型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重定向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seckillGoodsList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: []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秒杀商品数组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methods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操作方法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加载用户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loadUsername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定义重定向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8EDCC"/>
              </w:rPr>
              <w:t>encodeURIComponent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.href);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"/user/showName"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查询秒杀商品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findSeckillGoods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"/seckill/findSeckillGoods"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18"/>
                <w:szCs w:val="18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seckillGoodsList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创建生命周期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.loadUsername();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.findSeckillGoods();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3.2.2页面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pinyougou-seckill-web</w:t>
      </w:r>
      <w:r>
        <w:rPr>
          <w:rFonts w:hint="eastAsia" w:ascii="Courier New" w:hAnsi="Courier New" w:cs="Courier New"/>
          <w:lang w:val="en-US" w:eastAsia="zh-CN"/>
        </w:rPr>
        <w:t>/src/main/webapp/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seckill-index.html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，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引入js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eastAsia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"/js/controller/seckillGoodsController.js"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seckill-index.html</w:t>
      </w:r>
      <w:r>
        <w:rPr>
          <w:rFonts w:hint="eastAsia" w:ascii="Courier New" w:hAnsi="Courier New" w:cs="Courier New"/>
          <w:lang w:val="en-US" w:eastAsia="zh-CN"/>
        </w:rPr>
        <w:t>显示登录用户信息(</w:t>
      </w:r>
      <w:r>
        <w:rPr>
          <w:rFonts w:hint="default" w:ascii="Courier New" w:hAnsi="Courier New" w:cs="Courier New"/>
          <w:lang w:val="en-US" w:eastAsia="zh-CN"/>
        </w:rPr>
        <w:t>26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eastAsia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"fl"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 xml:space="preserve">"f-item"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v-if=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"loginName"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{{loginName}}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，品优购欢迎您！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&amp;nbsp;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:href=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"'http://sso.pinyougou.com/logout?service='+redirectUrl"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退出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 xml:space="preserve">"f-item"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v-if=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"!loginName"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请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:href=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"'http://sso.pinyougou.com/?service='+redirectUrl"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登录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"http://user.pinyougou.com/register.html"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免费注册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seckill-index.html</w:t>
      </w:r>
      <w:r>
        <w:rPr>
          <w:rFonts w:hint="default" w:ascii="Courier New" w:hAnsi="Courier New" w:cs="Courier New"/>
          <w:lang w:val="en-US" w:eastAsia="zh-CN"/>
        </w:rPr>
        <w:t>循环列表的实现</w:t>
      </w:r>
      <w:r>
        <w:rPr>
          <w:rFonts w:hint="eastAsia" w:ascii="Courier New" w:hAnsi="Courier New" w:cs="Courier New"/>
          <w:lang w:val="en-US" w:eastAsia="zh-CN"/>
        </w:rPr>
        <w:t>(1</w:t>
      </w:r>
      <w:r>
        <w:rPr>
          <w:rFonts w:hint="default" w:ascii="Courier New" w:hAnsi="Courier New" w:cs="Courier New"/>
          <w:lang w:val="en-US" w:eastAsia="zh-CN"/>
        </w:rPr>
        <w:t>76</w:t>
      </w:r>
      <w:r>
        <w:rPr>
          <w:rFonts w:hint="eastAsia" w:ascii="Courier New" w:hAnsi="Courier New" w:cs="Courier New"/>
          <w:lang w:val="en-US" w:eastAsia="zh-CN"/>
        </w:rPr>
        <w:t>行)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"seckill-item"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v-for="goods in seckillGoodsList"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"pic"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:href="'/seckill-item.html?id=' + goods.id"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:src="goods.smallPic"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width=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"290"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height=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"290"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"intro"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{{goods.title}}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'price'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b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'sec-price'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￥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{{goods.costPrice}}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b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'ever-price'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￥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{{goods.price}}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'num'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>已售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{{((goods.num-goods.stockCount)/goods.num*100).toFixed(0)}}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%&lt;/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'progress'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'sui-progress progress-danger'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 :style="'width:' + ((goods.num-goods.stockCount)/goods.num*100).toFixed(0) +'%;'"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'bar'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剩余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b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'owned'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{{goods.stockCount}}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件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'sui-btn btn-block btn-buy'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 :href="'/seckill-item.html?id=' + goods.id"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'_blank'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立即抢购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3.3.1控制器层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pinyougou-seckill-web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seckill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  <w:lang w:val="en-US" w:eastAsia="zh-CN"/>
        </w:rPr>
        <w:t>/SeckillGoodsController.java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查询秒杀商品列表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"/findSeckillGoods"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List&lt;SeckillGoods&gt; findSeckillGoods(){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seckillGoodsService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.findSeckillGoods();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3.3.1服务接口层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pinyougou-interface\src\main\java\com\pinyougou\service\SeckillGoodsService.java：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查询秒杀的商品集合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List&lt;SeckillGoods&gt; findSeckillGoods();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3.3.2服务实现层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pinyougou-seckill-service\src\main\java\com\pinyougou\seckill\service\impl\SeckillGoodsServiceImpl.java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SeckillGoodsMapper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seckillGoodsMapper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查询秒杀的商品集合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List&lt;SeckillGoods&gt; findSeckillGoods(){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/>
              </w:rPr>
              <w:t xml:space="preserve">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创建示范对象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Example example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Example(SeckillGoods.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/>
              </w:rPr>
              <w:t xml:space="preserve">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创建条件查询对象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Example.Criteria criteria = example.createCriteria();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/>
              </w:rPr>
              <w:t xml:space="preserve">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审核通过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criteria.andEqualTo(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/>
              </w:rPr>
              <w:t xml:space="preserve">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剩余库存大于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criteria.andGreaterThan(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"stockCount"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/>
              </w:rPr>
              <w:t xml:space="preserve">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开始时间小于等于当前时间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criteria.andLessThanOrEqualTo(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"startTime"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/>
              </w:rPr>
              <w:t xml:space="preserve">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结束时间大于等于当前时间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criteria.andGreaterThanOrEqualTo(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"endTime"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Date());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840" w:firstLineChars="40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val="en-US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条件查询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seckillGoodsMapper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.selectByExample(example);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3.4缓存处理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pinyougou-seckill-service\src\main\java\com\pinyougou\seckill\service\impl\SeckillGoodsServiceImpl.java的findSeckillGoods方法：</w:t>
      </w:r>
      <w:r>
        <w:rPr>
          <w:rFonts w:hint="default" w:ascii="Courier New" w:hAnsi="Courier New" w:cs="Courier New"/>
          <w:lang w:val="en-US" w:eastAsia="zh-CN"/>
        </w:rP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RedisTemplate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查询秒杀的商品集合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List&lt;SeckillGoods&gt; findSeckillGoods(){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定义秒杀商品数据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List&lt;SeckillGoods&gt; seckillGoodsList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null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中获取秒杀商品数据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seckillGoodsList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    boundHashOps(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"seckillGoodsList"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).values();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(seckillGoodsList !=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&amp;&amp; seckillGoodsList.size() &gt; 0){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System.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"Redis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缓存中数据：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+ seckillGoodsList);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seckillGoodsList;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ex.printStackTrace();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创建示范对象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Example example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Example(SeckillGoods.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创建条件查询对象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Example.Criteria criteria = example.createCriteria();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审核通过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criteria.andEqualTo(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剩余库存大于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0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criteria.andGreaterThan(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"stockCount"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开始时间小于等于当前时间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criteria.andLessThanOrEqualTo(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"startTime"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结束时间大于等于当前时间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criteria.andGreaterThanOrEqualTo(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"endTime"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/>
              </w:rPr>
              <w:t xml:space="preserve">  //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条件查询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 xml:space="preserve">seckillGoodsList =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seckillGoodsMapper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.selectByExample(example);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"==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7EDCC"/>
              </w:rPr>
              <w:t>将秒杀商品存入缓存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=="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(SeckillGoods seckillGoods : seckillGoodsList) 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.boundHashOps(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"seckillGoodsList"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            .put(seckillGoods.getId(), seckillGoods);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ex.printStackTrace();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seckillGoodsList;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4.品优购【秒杀详细页】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商品详细页显示秒杀商品</w:t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详细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信息。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4.2显示详细页信息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pinyougou-seckill-web\src\main\java\com\pinyougou\seckill\controller\SeckillGoodsController.java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根据秒杀商品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查询商品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SeckillGoods findOne(Long 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seckillGoodsService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.findOne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From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Redis(id);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pinyougou-interface\src\main\java\com\pinyougou\service\SeckillGoodsService.jav</w:t>
      </w:r>
      <w:r>
        <w:rPr>
          <w:rFonts w:hint="eastAsia" w:ascii="Courier New" w:hAnsi="Courier New" w:cs="Courier New"/>
          <w:lang w:val="en-US" w:eastAsia="zh-CN"/>
        </w:rPr>
        <w:t>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根据秒杀商品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查询商品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SeckillGoods findOneFromRedis(Long id);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pinyougou-seckill-service\src\main\java\com\pinyougou\seckill\service\impl\SeckillGoodsServiceImpl.java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根据秒杀商品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查询商品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SeckillGoods findOneFromRedis(Long 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获取秒杀商品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(SeckillGoods)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.boundHashOps(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"seckillGoodsList"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).get(id);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pinyougou-seckill-web\src\main\webapp\js\controller\seckillItemController.js: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窗口加载完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$(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vue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'#app'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元素绑定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数据模型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重定向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entity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: {}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秒杀商品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methods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操作方法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加载用户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loadUsername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定义重定向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 xml:space="preserve">redirectUrl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8EDCC"/>
              </w:rPr>
              <w:t>encodeURIComponent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.href);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"/user/showName"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根据秒杀商品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，查询秒杀商品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findOne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后面的参数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getUrlParam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16"/>
                <w:szCs w:val="16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16"/>
                <w:szCs w:val="16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C8EDCC"/>
              </w:rPr>
              <w:t xml:space="preserve">"/seckill/findOne?id="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color w:val="458383"/>
                <w:sz w:val="16"/>
                <w:szCs w:val="16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16"/>
                <w:szCs w:val="16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entity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创建生命周期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.loadUsername();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t>.findOne();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pinyougou-seckill-web</w:t>
      </w:r>
      <w:r>
        <w:rPr>
          <w:rFonts w:hint="eastAsia" w:ascii="Courier New" w:hAnsi="Courier New" w:cs="Courier New"/>
          <w:lang w:val="en-US" w:eastAsia="zh-CN"/>
        </w:rPr>
        <w:t>/src/main/webapp/</w:t>
      </w:r>
      <w:r>
        <w:rPr>
          <w:rFonts w:hint="default" w:ascii="Courier New" w:hAnsi="Courier New" w:cs="Courier New"/>
          <w:lang w:val="en-US" w:eastAsia="zh-CN"/>
        </w:rPr>
        <w:t>seckill-item.html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"/js/location.js"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"/js/controller/seckillItemController.js"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seckill-item.html</w:t>
      </w:r>
      <w:r>
        <w:rPr>
          <w:rFonts w:hint="eastAsia" w:ascii="Courier New" w:hAnsi="Courier New" w:cs="Courier New"/>
          <w:lang w:val="en-US" w:eastAsia="zh-CN"/>
        </w:rPr>
        <w:t>显示登录用户信息(</w:t>
      </w:r>
      <w:r>
        <w:rPr>
          <w:rFonts w:hint="default" w:ascii="Courier New" w:hAnsi="Courier New" w:cs="Courier New"/>
          <w:lang w:val="en-US" w:eastAsia="zh-CN"/>
        </w:rPr>
        <w:t>2</w:t>
      </w:r>
      <w:r>
        <w:rPr>
          <w:rFonts w:hint="eastAsia" w:ascii="Courier New" w:hAnsi="Courier New" w:cs="Courier New"/>
          <w:lang w:val="en-US" w:eastAsia="zh-CN"/>
        </w:rPr>
        <w:t>8行)：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eastAsia="黑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"fl"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"f-item"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v-if=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"loginName"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{{loginName}}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>，品优购欢迎您！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&amp;nbsp;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:href=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"'http://sso.pinyougou.com/logout?service='+redirectUrl"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退出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"f-item"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v-if=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"!loginName"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>请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:href=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"'http://sso.pinyougou.com/?service='+redirectUrl"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C8EDCC"/>
              </w:rPr>
              <w:t>登录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"http://user.pinyougou.com/register.html"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8EDCC"/>
              </w:rPr>
              <w:t>免费注册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seckill-item.html用表达式显示标题</w:t>
      </w:r>
      <w:r>
        <w:rPr>
          <w:rFonts w:hint="eastAsia" w:ascii="Courier New" w:hAnsi="Courier New" w:cs="Courier New"/>
          <w:lang w:val="en-US" w:eastAsia="zh-CN"/>
        </w:rPr>
        <w:t>(</w:t>
      </w:r>
      <w:r>
        <w:rPr>
          <w:rFonts w:hint="default" w:ascii="Courier New" w:hAnsi="Courier New" w:cs="Courier New"/>
          <w:lang w:val="en-US" w:eastAsia="zh-CN"/>
        </w:rPr>
        <w:t>195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"sku-name"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title}}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seckill-item.html图片</w:t>
      </w:r>
      <w:r>
        <w:rPr>
          <w:rFonts w:hint="eastAsia" w:ascii="Courier New" w:hAnsi="Courier New" w:cs="Courier New"/>
          <w:lang w:val="en-US" w:eastAsia="zh-CN"/>
        </w:rPr>
        <w:t>(1</w:t>
      </w:r>
      <w:r>
        <w:rPr>
          <w:rFonts w:hint="default" w:ascii="Courier New" w:hAnsi="Courier New" w:cs="Courier New"/>
          <w:lang w:val="en-US" w:eastAsia="zh-CN"/>
        </w:rPr>
        <w:t>86</w:t>
      </w:r>
      <w:r>
        <w:rPr>
          <w:rFonts w:hint="eastAsia" w:ascii="Courier New" w:hAnsi="Courier New" w:cs="Courier New"/>
          <w:lang w:val="en-US" w:eastAsia="zh-CN"/>
        </w:rPr>
        <w:t>行)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"jqzoom"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:jqimg="entity.smallPic"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:src="entity.smallPic" width="400" height="400"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seckill-item.html价格、剩余库存(202行)：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"summary-wrap"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title"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秒杀价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price"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&gt;¥&lt;/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em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.costPrice}}&lt;/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em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C7EDCC"/>
              </w:rPr>
              <w:t>原价：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.price}}&lt;/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"fr remark"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C7EDCC"/>
              </w:rPr>
              <w:t>剩余库存：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.stockCount}}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seckill-item.html</w:t>
      </w:r>
      <w:r>
        <w:rPr>
          <w:rFonts w:hint="eastAsia" w:ascii="Courier New" w:hAnsi="Courier New" w:cs="Courier New"/>
          <w:lang w:val="en-US" w:eastAsia="zh-CN"/>
        </w:rPr>
        <w:t>商品</w:t>
      </w:r>
      <w:r>
        <w:rPr>
          <w:rFonts w:hint="default" w:ascii="Courier New" w:hAnsi="Courier New" w:cs="Courier New"/>
          <w:lang w:val="en-US" w:eastAsia="zh-CN"/>
        </w:rPr>
        <w:t>介绍(4</w:t>
      </w:r>
      <w:r>
        <w:rPr>
          <w:rFonts w:hint="eastAsia" w:ascii="Courier New" w:hAnsi="Courier New" w:cs="Courier New"/>
          <w:lang w:val="en-US" w:eastAsia="zh-CN"/>
        </w:rPr>
        <w:t>4</w:t>
      </w:r>
      <w:r>
        <w:rPr>
          <w:rFonts w:hint="default" w:ascii="Courier New" w:hAnsi="Courier New" w:cs="Courier New"/>
          <w:lang w:val="en-US" w:eastAsia="zh-CN"/>
        </w:rPr>
        <w:t>3行)：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"intro-detail"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.introduction}}&lt;/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40" w:lineRule="auto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4.3秒杀倒计时效果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setT</w:t>
      </w:r>
      <w:r>
        <w:rPr>
          <w:rFonts w:hint="eastAsia" w:ascii="Courier New" w:hAnsi="Courier New" w:cs="Courier New"/>
          <w:lang w:val="en-US" w:eastAsia="zh-CN"/>
        </w:rPr>
        <w:t>imeout延迟</w:t>
      </w:r>
      <w:r>
        <w:rPr>
          <w:rFonts w:hint="default" w:ascii="Courier New" w:hAnsi="Courier New" w:cs="Courier New"/>
          <w:lang w:val="en-US" w:eastAsia="zh-CN"/>
        </w:rPr>
        <w:t>定时器</w:t>
      </w:r>
      <w:r>
        <w:rPr>
          <w:rFonts w:hint="eastAsia" w:ascii="Courier New" w:hAnsi="Courier New" w:cs="Courier New"/>
          <w:lang w:val="en-US" w:eastAsia="zh-CN"/>
        </w:rPr>
        <w:t>，语法</w:t>
      </w:r>
      <w:r>
        <w:rPr>
          <w:rFonts w:hint="eastAsia"/>
          <w:lang w:val="en-US" w:eastAsia="zh-CN"/>
        </w:rPr>
        <w:t>格式为：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lang w:val="en-US" w:eastAsia="zh-CN"/>
              </w:rPr>
              <w:t>setT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lang w:val="en-US" w:eastAsia="zh-CN"/>
              </w:rPr>
              <w:t>imeout</w:t>
            </w: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>(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lang w:eastAsia="zh-CN"/>
              </w:rPr>
              <w:t>执行的函数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lang w:val="en-US" w:eastAsia="zh-CN"/>
              </w:rPr>
              <w:t>,间隔的毫秒数);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pinyougou-seckill-web\src\main\webapp\js\controller\seckillItemController.js文件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修改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methods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中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findOne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1423035"/>
            <wp:effectExtent l="9525" t="9525" r="17780" b="152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在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data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57675" cy="1085850"/>
            <wp:effectExtent l="9525" t="9525" r="1905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在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methods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中定义方法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倒计时方法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downcount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(endTime)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计算出相差的毫秒数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milliSeconds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endTime -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Date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getTime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计算出相差的秒数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seconds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Math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floor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milliSeconds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/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1000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判断秒是否大于零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seconds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&gt;=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计算出分钟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minutes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Math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floor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seconds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/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60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计算出小时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hours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Math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floor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minutes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/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60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计算出天数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days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Math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floor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hours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/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24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定义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resArr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封装最后显示的时间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resArr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Array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days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resArr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calc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days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) +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天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hours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resArr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calc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hours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-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days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*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24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) +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":"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minutes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resArr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calc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minutes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-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hours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*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60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) +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":"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seconds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  <w:lang w:val="en-US"/>
              </w:rPr>
              <w:t>=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resArr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calc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seconds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-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minutes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*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60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timeStr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= resArr.join(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开启延迟定时器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setTimeout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(){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vue.downcount(endTime);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}, 1000);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timeStr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FF0000"/>
                <w:sz w:val="21"/>
                <w:szCs w:val="21"/>
                <w:shd w:val="clear" w:fill="C8EDCC"/>
              </w:rPr>
              <w:t>秒杀结束！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计算不够两位前面补零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calc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(num)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num 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 xml:space="preserve">9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? num 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"0"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+ num;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pinyougou-seckill-web/src/main/webapp/</w:t>
      </w:r>
      <w:r>
        <w:rPr>
          <w:rFonts w:hint="default" w:ascii="Courier New" w:hAnsi="Courier New" w:cs="Courier New"/>
          <w:lang w:val="en-US" w:eastAsia="zh-CN"/>
        </w:rPr>
        <w:t>seckill-item.html，显示</w:t>
      </w:r>
      <w:r>
        <w:rPr>
          <w:rFonts w:hint="eastAsia" w:ascii="Courier New" w:hAnsi="Courier New" w:cs="Courier New"/>
          <w:lang w:val="en-US" w:eastAsia="zh-CN"/>
        </w:rPr>
        <w:t>倒计时</w:t>
      </w:r>
      <w:r>
        <w:rPr>
          <w:rFonts w:hint="default" w:ascii="Courier New" w:hAnsi="Courier New" w:cs="Courier New"/>
          <w:lang w:val="en-US" w:eastAsia="zh-CN"/>
        </w:rPr>
        <w:t>的值(199行)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"overtime"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距离结束：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timeStr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12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5.品优购【秒杀下单】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商品详细页点击立即抢购实现秒杀下单，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订单先存储到Redis</w:t>
      </w:r>
      <w:r>
        <w:rPr>
          <w:rFonts w:hint="eastAsia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中减轻MySql数据库压力，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下单时扣减库存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(Redis中缓存商品的库存)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。当库存为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时修改数据库秒杀商品库存同时删除Redis中秒杀商品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对于分布式项目，我们可以使用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highlight w:val="none"/>
          <w:shd w:val="clear" w:fill="FFFFFF"/>
          <w:lang w:val="en-US" w:eastAsia="zh-CN"/>
        </w:rPr>
        <w:t>Redis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highlight w:val="none"/>
          <w:shd w:val="clear" w:fill="FFFFFF"/>
          <w:lang w:val="en-US" w:eastAsia="zh-CN"/>
        </w:rPr>
        <w:t>的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highlight w:val="none"/>
          <w:shd w:val="clear" w:fill="FFFFFF"/>
          <w:lang w:val="en-US" w:eastAsia="zh-CN"/>
        </w:rPr>
        <w:t>setnx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highlight w:val="none"/>
          <w:shd w:val="clear" w:fill="FFFFFF"/>
          <w:lang w:val="en-US" w:eastAsia="zh-CN"/>
        </w:rPr>
        <w:t>命令实现分布式锁，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redis是单进程，天生就是线程安全。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5269230" cy="1684655"/>
            <wp:effectExtent l="0" t="0" r="127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2228850" cy="965200"/>
            <wp:effectExtent l="0" t="0" r="635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pinyougou-seckill-web</w:t>
      </w:r>
      <w:r>
        <w:rPr>
          <w:rFonts w:hint="eastAsia" w:ascii="Courier New" w:hAnsi="Courier New" w:cs="Courier New"/>
          <w:lang w:val="en-US" w:eastAsia="zh-CN"/>
        </w:rPr>
        <w:t>/src/main/webapp/</w:t>
      </w:r>
      <w:r>
        <w:rPr>
          <w:rFonts w:hint="default" w:ascii="Courier New" w:hAnsi="Courier New" w:cs="Courier New"/>
          <w:lang w:val="en-US" w:eastAsia="zh-CN"/>
        </w:rPr>
        <w:t>seckill-item.html</w:t>
      </w:r>
      <w:r>
        <w:rPr>
          <w:rFonts w:hint="eastAsia" w:ascii="Courier New" w:hAnsi="Courier New" w:cs="Courier New"/>
          <w:lang w:val="en-US" w:eastAsia="zh-CN"/>
        </w:rPr>
        <w:t>(2</w:t>
      </w:r>
      <w:r>
        <w:rPr>
          <w:rFonts w:hint="default" w:ascii="Courier New" w:hAnsi="Courier New" w:cs="Courier New"/>
          <w:lang w:val="en-US" w:eastAsia="zh-CN"/>
        </w:rPr>
        <w:t>53</w:t>
      </w:r>
      <w:r>
        <w:rPr>
          <w:rFonts w:hint="eastAsia" w:ascii="Courier New" w:hAnsi="Courier New" w:cs="Courier New"/>
          <w:lang w:val="en-US" w:eastAsia="zh-CN"/>
        </w:rPr>
        <w:t>行)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href="javascript:;"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 xml:space="preserve"> 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click="submitOrder()"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"sui-btn  btn-danger addshopcar"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立即抢购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pinyougou-seckill-web\src\main\webapp\js\controller\seckillItemController.js</w:t>
      </w:r>
      <w:r>
        <w:rPr>
          <w:rFonts w:hint="eastAsia" w:ascii="Courier New" w:hAnsi="Courier New" w:cs="Courier New"/>
          <w:lang w:val="en-US" w:eastAsia="zh-CN"/>
        </w:rPr>
        <w:t>，在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秒杀下单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submitOrder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判断用户是否登录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){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已登录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"/order/submitOrder?id="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.href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"/order/pay.html"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下单失败！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未登录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跳转到单点登录系统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location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.href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"http://sso.pinyougou.com?service="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redirectUrl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pinyougou-seckill-web\src\main\java\com\pinyougou\seckill\controller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包下，创建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SeckillOrderController.java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秒杀订单控制器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"/order"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SeckillOrderController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SeckillOrderService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seckillOrderService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提交订单到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"/submitOrder"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eastAsia" w:ascii="Courier New" w:hAnsi="Courier New" w:cs="Courier New"/>
                <w:b/>
                <w:color w:val="000080"/>
                <w:sz w:val="21"/>
                <w:szCs w:val="21"/>
                <w:shd w:val="clear" w:fill="C7EDCC"/>
                <w:lang w:val="en-US" w:eastAsia="zh-CN"/>
              </w:rPr>
              <w:t>boolean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submitOrder(Long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d,HttpServletRequest request){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userId = request.getRemoteUser();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提交订单到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seckillOrderService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.submitOrderToRedis(</w:t>
            </w:r>
            <w:r>
              <w:rPr>
                <w:rFonts w:hint="eastAsia" w:ascii="Courier New" w:hAnsi="Courier New" w:cs="Courier New"/>
                <w:color w:val="FF0000"/>
                <w:sz w:val="20"/>
                <w:szCs w:val="20"/>
                <w:shd w:val="clear" w:fill="C7EDCC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d, userId);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eastAsia" w:ascii="Courier New" w:hAnsi="Courier New" w:cs="Courier New"/>
                <w:b/>
                <w:color w:val="000080"/>
                <w:sz w:val="21"/>
                <w:szCs w:val="21"/>
                <w:shd w:val="clear" w:fill="C7EDCC"/>
                <w:lang w:val="en-US" w:eastAsia="zh-CN"/>
              </w:rPr>
              <w:t xml:space="preserve">return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true;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5.3.2服务接口层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pinyougou-interface\src\main\java\com\pinyougou\service\SeckillOrderService.java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提交订单到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秒杀商品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userId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用户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submitOrderToRedis(Long id, String userId);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pinyougou-seckill-service</w:t>
      </w:r>
      <w:r>
        <w:rPr>
          <w:rFonts w:hint="eastAsia" w:ascii="Courier New" w:hAnsi="Courier New" w:cs="Courier New"/>
          <w:lang w:val="en-US" w:eastAsia="zh-CN"/>
        </w:rPr>
        <w:t>/src/main/resources/applicationContext-service.xml，配置分布式id生成器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IdWorker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分布式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生成器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="idWorker"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="com.pinyougou.common.util.IdWorker"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工作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constructor-arg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="workerId"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1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数据中心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constructor-arg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="datacenterId"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pinyougou-seckill-service\src\main\java\com\pinyougou\seckill\service\impl\</w:t>
      </w:r>
      <w:r>
        <w:rPr>
          <w:rFonts w:hint="eastAsia" w:ascii="Courier New" w:hAnsi="Courier New" w:cs="Courier New"/>
          <w:lang w:val="en-US" w:eastAsia="zh-CN"/>
        </w:rPr>
        <w:t>包下，创建</w:t>
      </w:r>
      <w:r>
        <w:rPr>
          <w:rFonts w:hint="default" w:ascii="Courier New" w:hAnsi="Courier New" w:cs="Courier New"/>
          <w:lang w:val="en-US" w:eastAsia="zh-CN"/>
        </w:rPr>
        <w:t>SeckillOrderServiceImpl.java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808000"/>
                <w:sz w:val="20"/>
                <w:szCs w:val="20"/>
                <w:shd w:val="clear" w:fill="C7EDCC"/>
              </w:rPr>
              <w:t>@Service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(interfaceName = 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"com.pinyougou.service.SeckillOrderService"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SeckillOrderServiceImpl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SeckillOrderService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RedisTemplate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SeckillGoodsMapper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seckillGoodsMapper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IdWorker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idWorker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提交订单到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Redis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18"/>
                <w:szCs w:val="18"/>
                <w:shd w:val="clear" w:fill="C8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18"/>
                <w:szCs w:val="18"/>
                <w:shd w:val="clear" w:fill="C8EDCC"/>
              </w:rPr>
              <w:t xml:space="preserve">id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秒杀商品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18"/>
                <w:szCs w:val="18"/>
                <w:shd w:val="clear" w:fill="C8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18"/>
                <w:szCs w:val="18"/>
                <w:shd w:val="clear" w:fill="C8EDCC"/>
              </w:rPr>
              <w:t xml:space="preserve">userId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用户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18"/>
                <w:szCs w:val="18"/>
                <w:shd w:val="clear" w:fill="C8EDCC"/>
              </w:rPr>
              <w:t xml:space="preserve">synchronized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submitOrderToRedis(Long id, String userId){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  <w:lang w:val="en-US" w:eastAsia="zh-CN"/>
              </w:rPr>
              <w:t>获取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Redis</w:t>
            </w:r>
            <w:r>
              <w:rPr>
                <w:rFonts w:hint="eastAsia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  <w:lang w:val="en-US" w:eastAsia="zh-CN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布式锁，如果为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true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代表获取锁成功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 xml:space="preserve">        </w:t>
            </w:r>
            <w:r>
              <w:rPr>
                <w:rFonts w:hint="default" w:cs="宋体"/>
                <w:b/>
                <w:bCs/>
                <w:i/>
                <w:color w:val="FF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boolean lock = redisTemplate.opsForValue()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4156" w:firstLineChars="2300"/>
              <w:textAlignment w:val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.setIfAbsent("kill_" + id,true);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if (lock) {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  <w:lang w:val="en-US"/>
              </w:rPr>
              <w:t xml:space="preserve"> // 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  <w:lang w:val="en-US" w:eastAsia="zh-CN"/>
              </w:rPr>
              <w:t>获取锁成功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中查询秒杀商品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 xml:space="preserve">            </w:t>
            </w:r>
            <w:r>
              <w:rPr>
                <w:rFonts w:hint="default" w:cs="宋体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SeckillGoods seckillGoods = (SeckillGoods)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boundHashOps(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"seckillGoodsList"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).get(id);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判断库存数据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 xml:space="preserve">            </w:t>
            </w:r>
            <w:r>
              <w:rPr>
                <w:rFonts w:hint="default" w:cs="宋体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(seckillGoods !=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&amp;&amp; seckillGoods.getStockCount() &gt;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减库存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(redis)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seckillGoods.setStockCount(seckillGoods.getStockCount() -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判断是否已经被秒光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cs="宋体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(seckillGoods.getStockCount() ==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同步秒杀商品到数据库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修改库存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6"/>
                <w:szCs w:val="16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6"/>
                <w:szCs w:val="16"/>
                <w:shd w:val="clear" w:fill="C8EDCC"/>
                <w:lang w:val="en-US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660E7A"/>
                <w:sz w:val="16"/>
                <w:szCs w:val="16"/>
                <w:shd w:val="clear" w:fill="C8EDCC"/>
              </w:rPr>
              <w:t>seckillGoodsMapper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.updateByPrimaryKeySelective(seckillGoods);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删除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中的秒杀商品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C8EDCC"/>
              </w:rPr>
              <w:t xml:space="preserve">                    </w:t>
            </w:r>
            <w:r>
              <w:rPr>
                <w:rFonts w:hint="default" w:cs="宋体"/>
                <w:i/>
                <w:color w:val="808080"/>
                <w:sz w:val="16"/>
                <w:szCs w:val="16"/>
                <w:shd w:val="clear" w:fill="C8EDCC"/>
                <w:lang w:val="en-US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660E7A"/>
                <w:sz w:val="16"/>
                <w:szCs w:val="16"/>
                <w:shd w:val="clear" w:fill="C8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.boundHashOps(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C8EDCC"/>
              </w:rPr>
              <w:t>"seckillGoodsList"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8EDCC"/>
              </w:rPr>
              <w:t>).delete(id);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}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else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重新存入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 xml:space="preserve">                    </w:t>
            </w:r>
            <w:r>
              <w:rPr>
                <w:rFonts w:hint="default" w:cs="宋体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.boundHashOps(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"seckillGoodsList"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.put(id, seckillGoods);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创建秒杀订单对象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cs="宋体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SeckillOrder seckillOrder 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SeckillOrder();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设置订单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seckillOrder.setId(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>idWorker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.nextId());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设置秒杀商品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seckillOrder.setSeckillId(id);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设置秒杀价格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cs="宋体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seckillOrder.setMoney(seckillGoods.getCostPrice());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设置用户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seckillOrder.setUserId(userId);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设置商家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seckillOrder.setSellerId(seckillGoods.getSellerId());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设置创建时间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cs="宋体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seckillOrder.setCreateTime(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Date());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设置状态码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未付款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seckillOrder.setStatus(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"0"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C8EDCC"/>
              </w:rPr>
              <w:t>保存订单到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>Redis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.boundHashOps(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"seckillOrderList"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.put(userId, seckillOrder);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释放分布式锁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 xml:space="preserve">            </w:t>
            </w:r>
            <w:r>
              <w:rPr>
                <w:rFonts w:hint="default" w:cs="宋体"/>
                <w:b/>
                <w:bCs/>
                <w:i/>
                <w:color w:val="FF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redisTemplate.delete("kill_" + id);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}else{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  <w:lang w:val="en-US"/>
              </w:rPr>
              <w:t xml:space="preserve"> // 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  <w:lang w:val="en-US" w:eastAsia="zh-CN"/>
              </w:rPr>
              <w:t>获取锁失败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RuntimeException(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18"/>
                <w:szCs w:val="18"/>
                <w:shd w:val="clear" w:fill="C8EDCC"/>
                <w:lang w:val="en-US" w:eastAsia="zh-CN"/>
              </w:rPr>
              <w:t>该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C8EDCC"/>
              </w:rPr>
              <w:t>秒杀商品已锁！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释放分布式锁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怕出现死锁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redisTemplate.delete("kill_" + id);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save(SeckillOrder seckillOrder)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update(SeckillOrder seckillOrder)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SeckillOrder findOne(Serializable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List&lt;SeckillOrder&gt;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List&lt;SeckillOrder&gt; findByPage(SeckillOrder seckillOrder,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9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6.品优购【秒杀支付】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用户成功下单后，跳转到支付页面。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支付页显示微信支付二维码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。用户完成支付后，保存订单到数据库。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2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6.2生成支付二维码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6.2.1前端代码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seckillOrderController.js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pay.html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paysuccess.html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payfail.html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outlineLvl w:val="9"/>
        <w:rPr>
          <w:rFonts w:hint="default" w:ascii="Courier New" w:hAnsi="Courier New" w:eastAsia="宋体" w:cs="Courier New"/>
          <w:color w:val="FF0000"/>
          <w:sz w:val="21"/>
          <w:szCs w:val="22"/>
          <w:lang w:val="en-US" w:eastAsia="zh-CN"/>
        </w:rPr>
      </w:pPr>
      <w:r>
        <w:rPr>
          <w:rFonts w:hint="default" w:ascii="Courier New" w:hAnsi="Courier New" w:cs="Courier New"/>
          <w:color w:val="FF0000"/>
          <w:sz w:val="21"/>
          <w:szCs w:val="22"/>
          <w:lang w:val="en-US" w:eastAsia="zh-CN"/>
        </w:rPr>
        <w:t>说明：已准备好，不需要修改，具体参考购物车系统支付前端代码。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6.2.2后端代码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Courier New" w:hAnsi="Courier New" w:cs="Courier New" w:eastAsiaTheme="majorEastAsia"/>
          <w:sz w:val="21"/>
          <w:szCs w:val="21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4"/>
          <w:szCs w:val="24"/>
          <w:lang w:val="en-US" w:eastAsia="zh-CN" w:bidi="ar-SA"/>
        </w:rPr>
        <w:t>6.2.2.1控制器层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pinyougou-seckill-web\src\main\java\com\pinyougou\seckill\controller\SeckillOrderController.java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(timeout=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WeixinPayService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weixinPayService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生成支付二维码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"/genPayCode"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 String&gt; genPayCode(HttpServletRequest request){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获取登录用户名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userId = request.getRemoteUser();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查询秒杀订单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SeckillOrder seckillOrder =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seckillOrderService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.findOrderFromRedis(userId);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支付总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金额（分）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long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totalFen = (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long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)(seckillOrder.getMoney().doubleValue() * </w:t>
            </w:r>
            <w:r>
              <w:rPr>
                <w:rFonts w:hint="default" w:ascii="Courier New" w:hAnsi="Courier New" w:cs="Courier New"/>
                <w:color w:val="0000FF"/>
                <w:sz w:val="20"/>
                <w:szCs w:val="20"/>
                <w:shd w:val="clear" w:fill="C7EDCC"/>
              </w:rPr>
              <w:t>100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调用微信支付服务接口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weixinPayService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.genPayCode(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seckillOrder.getId().toString(),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String.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valueOf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(totalFen));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Courier New" w:hAnsi="Courier New" w:cs="Courier New" w:eastAsiaTheme="major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4"/>
          <w:szCs w:val="24"/>
          <w:lang w:val="en-US" w:eastAsia="zh-CN" w:bidi="ar-SA"/>
        </w:rPr>
        <w:t>6.2.2.2服务接口层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pinyougou-interface\src\main\java\com\pinyougou\service\SeckillOrderService.java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根据用户名查询秒杀订单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userId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SeckillOrder findOrder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FromRedis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(String userId);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Courier New" w:hAnsi="Courier New" w:cs="Courier New" w:eastAsiaTheme="major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4"/>
          <w:szCs w:val="24"/>
          <w:lang w:val="en-US" w:eastAsia="zh-CN" w:bidi="ar-SA"/>
        </w:rPr>
        <w:t>6.2.2.3服务实现层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pinyougou-seckill-service\src\main\java\com\pinyougou\seckill\service\impl\SeckillOrderServiceImpl.java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/</w:t>
            </w:r>
            <w:r>
              <w:rPr>
                <w:rFonts w:hint="default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*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根据用户名查询秒杀订单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SeckillOrder findOrder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FromRedis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(String userId){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中查询用户秒杀订单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(SeckillOrder)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.boundHashOps(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"seckillOrder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List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).get(userId);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6.3支付成功保存订单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6.3.1后端代码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eastAsiaTheme="major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4"/>
          <w:szCs w:val="24"/>
          <w:lang w:val="en-US" w:eastAsia="zh-CN" w:bidi="ar-SA"/>
        </w:rPr>
        <w:t>6.3.1.1控制器层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pinyougou-seckill-web\src\main\java\com\pinyougou\seckill\controller\SeckillOrderController.java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查询支付状态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"/queryPayStatus"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Map&lt;String,Integer&gt; queryPayStatus(String outTradeNo,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HttpServletRequest request){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集合封装数据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Map&lt;String, Integer&gt; data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调用查询订单接口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Map&lt;String,String&gt; map =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7EDCC"/>
              </w:rPr>
              <w:t>weixinPayService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.queryPayStatus(outTradeNo);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(map !=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&amp;&amp; map.size() 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判断支付是否成功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"SUCCESS"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.equals(map.get(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"trade_state"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userId = request.getRemoteUser();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保存订单到数据库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seckillOrderService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.saveOrder(userId,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map.get(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"transaction_id"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Courier New" w:hAnsi="Courier New" w:cs="Courier New" w:eastAsiaTheme="major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4"/>
          <w:szCs w:val="24"/>
          <w:lang w:val="en-US" w:eastAsia="zh-CN" w:bidi="ar-SA"/>
        </w:rPr>
        <w:t>6.3.1.2服务接口层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pinyougou-interface\src\main\java\com\pinyougou\service\SeckillOrderService.java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支付成功保存订单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userId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transactionId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微信交易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流水号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saveOrder(String userId,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transactionId);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Courier New" w:hAnsi="Courier New" w:cs="Courier New" w:eastAsiaTheme="major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4"/>
          <w:szCs w:val="24"/>
          <w:lang w:val="en-US" w:eastAsia="zh-CN" w:bidi="ar-SA"/>
        </w:rPr>
        <w:t>6.3.1.3服务实现层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pinyougou-seckill-service\src\main\java\com\pinyougou\seckill\service\impl\SeckillOrderServiceImpl.java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SeckillOrderMapper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seckillOrderMapper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支付成功保存订单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userId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b/>
                <w:i/>
                <w:color w:val="808080"/>
                <w:sz w:val="21"/>
                <w:szCs w:val="21"/>
                <w:shd w:val="clear" w:fill="C7EDCC"/>
              </w:rPr>
              <w:t xml:space="preserve">@param </w:t>
            </w:r>
            <w:r>
              <w:rPr>
                <w:rFonts w:hint="default" w:ascii="Courier New" w:hAnsi="Courier New" w:cs="Courier New"/>
                <w:b/>
                <w:i/>
                <w:color w:val="3D3D3D"/>
                <w:sz w:val="21"/>
                <w:szCs w:val="21"/>
                <w:shd w:val="clear" w:fill="C7EDCC"/>
              </w:rPr>
              <w:t xml:space="preserve">transactionId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微信交易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流水号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saveOrder(String userId,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String transactionId){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根据用户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中查询秒杀订单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SeckillOrder seckillOrder = (SeckillOrder)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.boundHashOps(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"seckillOrder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List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).get(userId);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判断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秒杀订单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(seckillOrder !=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微信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交易流水号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seckillOrder.setTransactionId(transactionId);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支付时间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seckillOrder.setPayTime(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状态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(已付款)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seckillOrder.setStatus(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保存到数据库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seckillOrderMapper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.insertSelective(seckillOrder);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FF0000"/>
                <w:sz w:val="20"/>
                <w:szCs w:val="20"/>
                <w:shd w:val="clear" w:fill="C7EDCC"/>
                <w:lang w:eastAsia="zh-CN"/>
              </w:rPr>
              <w:t>删除</w:t>
            </w:r>
            <w:r>
              <w:rPr>
                <w:rFonts w:hint="eastAsia" w:ascii="Courier New" w:hAnsi="Courier New" w:cs="Courier New"/>
                <w:i/>
                <w:color w:val="FF0000"/>
                <w:sz w:val="20"/>
                <w:szCs w:val="20"/>
                <w:shd w:val="clear" w:fill="C7EDCC"/>
                <w:lang w:val="en-US" w:eastAsia="zh-CN"/>
              </w:rPr>
              <w:t>Redis中的订单</w:t>
            </w:r>
            <w:r>
              <w:rPr>
                <w:rFonts w:hint="eastAsia" w:ascii="宋体" w:hAnsi="宋体" w:eastAsia="宋体" w:cs="宋体"/>
                <w:i/>
                <w:color w:val="FF000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18"/>
                <w:szCs w:val="18"/>
                <w:shd w:val="clear" w:fill="C7EDCC"/>
              </w:rPr>
              <w:t>redisTemplate.boundHashOps("seckillOrder</w:t>
            </w:r>
            <w:r>
              <w:rPr>
                <w:rFonts w:hint="eastAsia" w:ascii="Courier New" w:hAnsi="Courier New" w:cs="Courier New"/>
                <w:b/>
                <w:bCs w:val="0"/>
                <w:color w:val="FF0000"/>
                <w:sz w:val="18"/>
                <w:szCs w:val="18"/>
                <w:shd w:val="clear" w:fill="C7EDCC"/>
                <w:lang w:val="en-US" w:eastAsia="zh-CN"/>
              </w:rPr>
              <w:t>List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18"/>
                <w:szCs w:val="18"/>
                <w:shd w:val="clear" w:fill="C7EDCC"/>
              </w:rPr>
              <w:t>").delete(userId);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1B827"/>
    <w:multiLevelType w:val="singleLevel"/>
    <w:tmpl w:val="8D51B8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AECF9D"/>
    <w:multiLevelType w:val="singleLevel"/>
    <w:tmpl w:val="90AECF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1361474"/>
    <w:multiLevelType w:val="singleLevel"/>
    <w:tmpl w:val="E136147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1824D07"/>
    <w:multiLevelType w:val="singleLevel"/>
    <w:tmpl w:val="F1824D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CE2121"/>
    <w:multiLevelType w:val="singleLevel"/>
    <w:tmpl w:val="0ECE212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D6C"/>
    <w:rsid w:val="00041750"/>
    <w:rsid w:val="000425FF"/>
    <w:rsid w:val="000607F6"/>
    <w:rsid w:val="0007015A"/>
    <w:rsid w:val="00071731"/>
    <w:rsid w:val="00091722"/>
    <w:rsid w:val="00097F6C"/>
    <w:rsid w:val="000D3BE2"/>
    <w:rsid w:val="000D6273"/>
    <w:rsid w:val="001116C7"/>
    <w:rsid w:val="00113784"/>
    <w:rsid w:val="00127A85"/>
    <w:rsid w:val="001326D5"/>
    <w:rsid w:val="00150BE4"/>
    <w:rsid w:val="0018522E"/>
    <w:rsid w:val="00192278"/>
    <w:rsid w:val="001A12B7"/>
    <w:rsid w:val="001C5842"/>
    <w:rsid w:val="00203578"/>
    <w:rsid w:val="00212B8C"/>
    <w:rsid w:val="00213189"/>
    <w:rsid w:val="0023533D"/>
    <w:rsid w:val="00246F1D"/>
    <w:rsid w:val="00251AA7"/>
    <w:rsid w:val="0027442C"/>
    <w:rsid w:val="002967B4"/>
    <w:rsid w:val="002A5D9B"/>
    <w:rsid w:val="002B2949"/>
    <w:rsid w:val="002C2A94"/>
    <w:rsid w:val="002C696F"/>
    <w:rsid w:val="003012D4"/>
    <w:rsid w:val="00306C9D"/>
    <w:rsid w:val="00310732"/>
    <w:rsid w:val="003369A9"/>
    <w:rsid w:val="003457EE"/>
    <w:rsid w:val="003474FF"/>
    <w:rsid w:val="00347E92"/>
    <w:rsid w:val="003B0329"/>
    <w:rsid w:val="003C27D7"/>
    <w:rsid w:val="003E551A"/>
    <w:rsid w:val="00414B2C"/>
    <w:rsid w:val="00422752"/>
    <w:rsid w:val="00432431"/>
    <w:rsid w:val="00437E47"/>
    <w:rsid w:val="004456F3"/>
    <w:rsid w:val="00460949"/>
    <w:rsid w:val="00490FBB"/>
    <w:rsid w:val="00491D1A"/>
    <w:rsid w:val="00494256"/>
    <w:rsid w:val="004955FF"/>
    <w:rsid w:val="004C4144"/>
    <w:rsid w:val="004E3ED1"/>
    <w:rsid w:val="0052170D"/>
    <w:rsid w:val="005237AA"/>
    <w:rsid w:val="005520F4"/>
    <w:rsid w:val="00563F41"/>
    <w:rsid w:val="0057053A"/>
    <w:rsid w:val="005850A0"/>
    <w:rsid w:val="005A7359"/>
    <w:rsid w:val="005B4D72"/>
    <w:rsid w:val="005D0757"/>
    <w:rsid w:val="005E5163"/>
    <w:rsid w:val="005E6481"/>
    <w:rsid w:val="005E6D3D"/>
    <w:rsid w:val="005F0AF7"/>
    <w:rsid w:val="0060368B"/>
    <w:rsid w:val="006256AE"/>
    <w:rsid w:val="00680E20"/>
    <w:rsid w:val="00685CBE"/>
    <w:rsid w:val="006960F8"/>
    <w:rsid w:val="006A2E95"/>
    <w:rsid w:val="006A63EF"/>
    <w:rsid w:val="006B7E4E"/>
    <w:rsid w:val="006C7E09"/>
    <w:rsid w:val="006E67F1"/>
    <w:rsid w:val="006F5BBE"/>
    <w:rsid w:val="00707BC7"/>
    <w:rsid w:val="00722122"/>
    <w:rsid w:val="00723E67"/>
    <w:rsid w:val="00725D21"/>
    <w:rsid w:val="00731054"/>
    <w:rsid w:val="00734B26"/>
    <w:rsid w:val="00746034"/>
    <w:rsid w:val="007A50EC"/>
    <w:rsid w:val="007D66FF"/>
    <w:rsid w:val="007D7535"/>
    <w:rsid w:val="007E14B3"/>
    <w:rsid w:val="007E1E60"/>
    <w:rsid w:val="0080761B"/>
    <w:rsid w:val="0081607D"/>
    <w:rsid w:val="00823433"/>
    <w:rsid w:val="00843869"/>
    <w:rsid w:val="008528FD"/>
    <w:rsid w:val="00855538"/>
    <w:rsid w:val="008635B3"/>
    <w:rsid w:val="0087505A"/>
    <w:rsid w:val="00882AFC"/>
    <w:rsid w:val="008A2295"/>
    <w:rsid w:val="008C5894"/>
    <w:rsid w:val="008D6DB7"/>
    <w:rsid w:val="008F706F"/>
    <w:rsid w:val="00937863"/>
    <w:rsid w:val="0096019F"/>
    <w:rsid w:val="009B3715"/>
    <w:rsid w:val="009B75A6"/>
    <w:rsid w:val="009B7BE7"/>
    <w:rsid w:val="009D0E08"/>
    <w:rsid w:val="009D2C95"/>
    <w:rsid w:val="009E2BC4"/>
    <w:rsid w:val="009E3D11"/>
    <w:rsid w:val="00A07B59"/>
    <w:rsid w:val="00A07DDE"/>
    <w:rsid w:val="00A21303"/>
    <w:rsid w:val="00A40A60"/>
    <w:rsid w:val="00A47885"/>
    <w:rsid w:val="00A86599"/>
    <w:rsid w:val="00A95DC4"/>
    <w:rsid w:val="00AA1B0A"/>
    <w:rsid w:val="00AB03B8"/>
    <w:rsid w:val="00AB2586"/>
    <w:rsid w:val="00AB27FE"/>
    <w:rsid w:val="00AB551A"/>
    <w:rsid w:val="00AE06BC"/>
    <w:rsid w:val="00B04366"/>
    <w:rsid w:val="00B24198"/>
    <w:rsid w:val="00B86807"/>
    <w:rsid w:val="00B96C5E"/>
    <w:rsid w:val="00BA17E7"/>
    <w:rsid w:val="00BA79F3"/>
    <w:rsid w:val="00BA7F50"/>
    <w:rsid w:val="00BB370B"/>
    <w:rsid w:val="00BD2571"/>
    <w:rsid w:val="00BE014A"/>
    <w:rsid w:val="00BF1C8A"/>
    <w:rsid w:val="00BF5590"/>
    <w:rsid w:val="00C05005"/>
    <w:rsid w:val="00C061BD"/>
    <w:rsid w:val="00C30059"/>
    <w:rsid w:val="00C33D53"/>
    <w:rsid w:val="00C36E42"/>
    <w:rsid w:val="00C51CD6"/>
    <w:rsid w:val="00C55601"/>
    <w:rsid w:val="00C7215F"/>
    <w:rsid w:val="00C94C8B"/>
    <w:rsid w:val="00C9559D"/>
    <w:rsid w:val="00C95A6D"/>
    <w:rsid w:val="00CD26D4"/>
    <w:rsid w:val="00CD6637"/>
    <w:rsid w:val="00D03751"/>
    <w:rsid w:val="00D25C3A"/>
    <w:rsid w:val="00D4066A"/>
    <w:rsid w:val="00D51732"/>
    <w:rsid w:val="00D612A0"/>
    <w:rsid w:val="00D62F9A"/>
    <w:rsid w:val="00D752CA"/>
    <w:rsid w:val="00D976AF"/>
    <w:rsid w:val="00DA25C9"/>
    <w:rsid w:val="00DB3FE4"/>
    <w:rsid w:val="00DD745A"/>
    <w:rsid w:val="00DE1798"/>
    <w:rsid w:val="00DE672E"/>
    <w:rsid w:val="00DF0336"/>
    <w:rsid w:val="00E0161E"/>
    <w:rsid w:val="00E0454B"/>
    <w:rsid w:val="00E43A13"/>
    <w:rsid w:val="00E56400"/>
    <w:rsid w:val="00E651FF"/>
    <w:rsid w:val="00E70BED"/>
    <w:rsid w:val="00E926C9"/>
    <w:rsid w:val="00EA6E88"/>
    <w:rsid w:val="00EB3946"/>
    <w:rsid w:val="00EE7200"/>
    <w:rsid w:val="00F1319B"/>
    <w:rsid w:val="00F17FFE"/>
    <w:rsid w:val="00F2328B"/>
    <w:rsid w:val="00F37EB6"/>
    <w:rsid w:val="00F64BFB"/>
    <w:rsid w:val="00F76D8A"/>
    <w:rsid w:val="00FA35CD"/>
    <w:rsid w:val="00FB0256"/>
    <w:rsid w:val="00FB1ADD"/>
    <w:rsid w:val="00FB3FDD"/>
    <w:rsid w:val="00FE0B71"/>
    <w:rsid w:val="00FF294A"/>
    <w:rsid w:val="010026C5"/>
    <w:rsid w:val="01017A5D"/>
    <w:rsid w:val="0105106F"/>
    <w:rsid w:val="01052226"/>
    <w:rsid w:val="010B7443"/>
    <w:rsid w:val="010C2936"/>
    <w:rsid w:val="010C4CAA"/>
    <w:rsid w:val="010C698C"/>
    <w:rsid w:val="010E4C20"/>
    <w:rsid w:val="010F7198"/>
    <w:rsid w:val="01125F2D"/>
    <w:rsid w:val="01135F6C"/>
    <w:rsid w:val="0115219E"/>
    <w:rsid w:val="01173E26"/>
    <w:rsid w:val="011779EB"/>
    <w:rsid w:val="011B588F"/>
    <w:rsid w:val="011D7919"/>
    <w:rsid w:val="011E1502"/>
    <w:rsid w:val="011E7B89"/>
    <w:rsid w:val="011F2574"/>
    <w:rsid w:val="01222B7E"/>
    <w:rsid w:val="012235F5"/>
    <w:rsid w:val="01226E05"/>
    <w:rsid w:val="012308D0"/>
    <w:rsid w:val="01231BA7"/>
    <w:rsid w:val="0124104C"/>
    <w:rsid w:val="01241418"/>
    <w:rsid w:val="0124663C"/>
    <w:rsid w:val="01267049"/>
    <w:rsid w:val="01275603"/>
    <w:rsid w:val="01282CE9"/>
    <w:rsid w:val="012838B3"/>
    <w:rsid w:val="012A7DB2"/>
    <w:rsid w:val="012B195A"/>
    <w:rsid w:val="012C0967"/>
    <w:rsid w:val="012D3BCD"/>
    <w:rsid w:val="012F307A"/>
    <w:rsid w:val="012F62C6"/>
    <w:rsid w:val="01300D62"/>
    <w:rsid w:val="01303D3E"/>
    <w:rsid w:val="01340F6A"/>
    <w:rsid w:val="01342379"/>
    <w:rsid w:val="013472A7"/>
    <w:rsid w:val="013E13E3"/>
    <w:rsid w:val="013F7443"/>
    <w:rsid w:val="014057B5"/>
    <w:rsid w:val="01432AA5"/>
    <w:rsid w:val="014536DD"/>
    <w:rsid w:val="0148655D"/>
    <w:rsid w:val="014B0C75"/>
    <w:rsid w:val="014B1972"/>
    <w:rsid w:val="014E11A7"/>
    <w:rsid w:val="014E1F24"/>
    <w:rsid w:val="014E5C69"/>
    <w:rsid w:val="014F14EE"/>
    <w:rsid w:val="015020C3"/>
    <w:rsid w:val="01503B96"/>
    <w:rsid w:val="01506B6B"/>
    <w:rsid w:val="015134FA"/>
    <w:rsid w:val="01520239"/>
    <w:rsid w:val="0154488D"/>
    <w:rsid w:val="01570088"/>
    <w:rsid w:val="015B2996"/>
    <w:rsid w:val="015D4BDA"/>
    <w:rsid w:val="015E17CD"/>
    <w:rsid w:val="015E2073"/>
    <w:rsid w:val="015F64F3"/>
    <w:rsid w:val="016166FD"/>
    <w:rsid w:val="01645D80"/>
    <w:rsid w:val="0168362F"/>
    <w:rsid w:val="01691960"/>
    <w:rsid w:val="016957A7"/>
    <w:rsid w:val="016D1DF6"/>
    <w:rsid w:val="01720B64"/>
    <w:rsid w:val="01743BC3"/>
    <w:rsid w:val="017D0757"/>
    <w:rsid w:val="017E5759"/>
    <w:rsid w:val="01800605"/>
    <w:rsid w:val="01801936"/>
    <w:rsid w:val="018076B8"/>
    <w:rsid w:val="01827439"/>
    <w:rsid w:val="01877658"/>
    <w:rsid w:val="018A3F87"/>
    <w:rsid w:val="018B34B4"/>
    <w:rsid w:val="018D36B1"/>
    <w:rsid w:val="018E61B3"/>
    <w:rsid w:val="019034AD"/>
    <w:rsid w:val="01916C42"/>
    <w:rsid w:val="0195090F"/>
    <w:rsid w:val="01955066"/>
    <w:rsid w:val="019840FF"/>
    <w:rsid w:val="019A0D61"/>
    <w:rsid w:val="019A3EF9"/>
    <w:rsid w:val="019B6357"/>
    <w:rsid w:val="019C005B"/>
    <w:rsid w:val="01A42311"/>
    <w:rsid w:val="01A42FC0"/>
    <w:rsid w:val="01A44421"/>
    <w:rsid w:val="01A47A6B"/>
    <w:rsid w:val="01A53E1A"/>
    <w:rsid w:val="01A5405D"/>
    <w:rsid w:val="01A54CD4"/>
    <w:rsid w:val="01A96A03"/>
    <w:rsid w:val="01AB33E4"/>
    <w:rsid w:val="01AD6430"/>
    <w:rsid w:val="01AF212D"/>
    <w:rsid w:val="01B556CA"/>
    <w:rsid w:val="01B717AA"/>
    <w:rsid w:val="01B75599"/>
    <w:rsid w:val="01B93447"/>
    <w:rsid w:val="01BA5D30"/>
    <w:rsid w:val="01BB5073"/>
    <w:rsid w:val="01BE2BF6"/>
    <w:rsid w:val="01C07825"/>
    <w:rsid w:val="01C13A22"/>
    <w:rsid w:val="01C57B7B"/>
    <w:rsid w:val="01C64553"/>
    <w:rsid w:val="01C73D41"/>
    <w:rsid w:val="01C837DA"/>
    <w:rsid w:val="01CA1AC1"/>
    <w:rsid w:val="01CA1F40"/>
    <w:rsid w:val="01CA32A4"/>
    <w:rsid w:val="01CC034B"/>
    <w:rsid w:val="01CC0C23"/>
    <w:rsid w:val="01CD2913"/>
    <w:rsid w:val="01CD68D7"/>
    <w:rsid w:val="01D1505D"/>
    <w:rsid w:val="01D16513"/>
    <w:rsid w:val="01D45CAE"/>
    <w:rsid w:val="01D60861"/>
    <w:rsid w:val="01D71A9F"/>
    <w:rsid w:val="01D80188"/>
    <w:rsid w:val="01D83D77"/>
    <w:rsid w:val="01D85EC3"/>
    <w:rsid w:val="01DA1AE9"/>
    <w:rsid w:val="01DA6EF5"/>
    <w:rsid w:val="01E10C3C"/>
    <w:rsid w:val="01E204C2"/>
    <w:rsid w:val="01E3116F"/>
    <w:rsid w:val="01E4478E"/>
    <w:rsid w:val="01EC5C13"/>
    <w:rsid w:val="01EE79B9"/>
    <w:rsid w:val="01F20F42"/>
    <w:rsid w:val="01F3367C"/>
    <w:rsid w:val="01F37601"/>
    <w:rsid w:val="01F92880"/>
    <w:rsid w:val="01F93F19"/>
    <w:rsid w:val="01FB4466"/>
    <w:rsid w:val="01FD03B9"/>
    <w:rsid w:val="01FD149B"/>
    <w:rsid w:val="01FF6EE6"/>
    <w:rsid w:val="020041D5"/>
    <w:rsid w:val="02017390"/>
    <w:rsid w:val="020A31F8"/>
    <w:rsid w:val="020A3D6A"/>
    <w:rsid w:val="020D1495"/>
    <w:rsid w:val="020E6BFB"/>
    <w:rsid w:val="021061A5"/>
    <w:rsid w:val="021441A4"/>
    <w:rsid w:val="02177F52"/>
    <w:rsid w:val="0219225F"/>
    <w:rsid w:val="021C54AE"/>
    <w:rsid w:val="022027F4"/>
    <w:rsid w:val="02221690"/>
    <w:rsid w:val="02274E39"/>
    <w:rsid w:val="02290672"/>
    <w:rsid w:val="022908F7"/>
    <w:rsid w:val="022A165B"/>
    <w:rsid w:val="022A705D"/>
    <w:rsid w:val="022C29B4"/>
    <w:rsid w:val="022D0F77"/>
    <w:rsid w:val="022E1FC8"/>
    <w:rsid w:val="023100D7"/>
    <w:rsid w:val="023349DC"/>
    <w:rsid w:val="023602A3"/>
    <w:rsid w:val="023670ED"/>
    <w:rsid w:val="0238796D"/>
    <w:rsid w:val="023C5311"/>
    <w:rsid w:val="023E24F0"/>
    <w:rsid w:val="024137A8"/>
    <w:rsid w:val="02414D41"/>
    <w:rsid w:val="0243293D"/>
    <w:rsid w:val="0245168A"/>
    <w:rsid w:val="024611C2"/>
    <w:rsid w:val="024614E0"/>
    <w:rsid w:val="02471133"/>
    <w:rsid w:val="024735F1"/>
    <w:rsid w:val="024A400D"/>
    <w:rsid w:val="024C208F"/>
    <w:rsid w:val="024C3D05"/>
    <w:rsid w:val="024E1018"/>
    <w:rsid w:val="024F0003"/>
    <w:rsid w:val="02504584"/>
    <w:rsid w:val="0251267D"/>
    <w:rsid w:val="02516ACC"/>
    <w:rsid w:val="02556C44"/>
    <w:rsid w:val="02561D0E"/>
    <w:rsid w:val="02584F58"/>
    <w:rsid w:val="025953AB"/>
    <w:rsid w:val="025A1200"/>
    <w:rsid w:val="025B2F6D"/>
    <w:rsid w:val="025D104A"/>
    <w:rsid w:val="025D30BD"/>
    <w:rsid w:val="025E7381"/>
    <w:rsid w:val="025F592F"/>
    <w:rsid w:val="025F77A9"/>
    <w:rsid w:val="0260686E"/>
    <w:rsid w:val="0263065D"/>
    <w:rsid w:val="02632277"/>
    <w:rsid w:val="0264382D"/>
    <w:rsid w:val="02691444"/>
    <w:rsid w:val="02693397"/>
    <w:rsid w:val="026B4880"/>
    <w:rsid w:val="02705B58"/>
    <w:rsid w:val="02732874"/>
    <w:rsid w:val="0274343B"/>
    <w:rsid w:val="027473A0"/>
    <w:rsid w:val="02752D9C"/>
    <w:rsid w:val="02765B74"/>
    <w:rsid w:val="027752EE"/>
    <w:rsid w:val="027909C9"/>
    <w:rsid w:val="027A017C"/>
    <w:rsid w:val="027C34F1"/>
    <w:rsid w:val="027C3B6B"/>
    <w:rsid w:val="027D3CAC"/>
    <w:rsid w:val="02807C30"/>
    <w:rsid w:val="0285471C"/>
    <w:rsid w:val="028805C8"/>
    <w:rsid w:val="02891D2A"/>
    <w:rsid w:val="0289450A"/>
    <w:rsid w:val="028F46E8"/>
    <w:rsid w:val="028F68F1"/>
    <w:rsid w:val="02950127"/>
    <w:rsid w:val="0299241D"/>
    <w:rsid w:val="029A1BFB"/>
    <w:rsid w:val="029A367A"/>
    <w:rsid w:val="029B506E"/>
    <w:rsid w:val="029C06A9"/>
    <w:rsid w:val="029D0EC0"/>
    <w:rsid w:val="029D3715"/>
    <w:rsid w:val="029E0006"/>
    <w:rsid w:val="029E65A9"/>
    <w:rsid w:val="029F7D65"/>
    <w:rsid w:val="02A13054"/>
    <w:rsid w:val="02A41908"/>
    <w:rsid w:val="02A43E13"/>
    <w:rsid w:val="02A52EEF"/>
    <w:rsid w:val="02A55A6E"/>
    <w:rsid w:val="02A907B0"/>
    <w:rsid w:val="02A90AE3"/>
    <w:rsid w:val="02AA0B23"/>
    <w:rsid w:val="02AD03A2"/>
    <w:rsid w:val="02AE06FB"/>
    <w:rsid w:val="02AE46FE"/>
    <w:rsid w:val="02AF1431"/>
    <w:rsid w:val="02B168FC"/>
    <w:rsid w:val="02B311B6"/>
    <w:rsid w:val="02B726D7"/>
    <w:rsid w:val="02BA235C"/>
    <w:rsid w:val="02BB75E7"/>
    <w:rsid w:val="02BF2C07"/>
    <w:rsid w:val="02C40CFB"/>
    <w:rsid w:val="02C74B0A"/>
    <w:rsid w:val="02C86B85"/>
    <w:rsid w:val="02C90410"/>
    <w:rsid w:val="02CC5CC6"/>
    <w:rsid w:val="02CD5D47"/>
    <w:rsid w:val="02D152EF"/>
    <w:rsid w:val="02D80F7E"/>
    <w:rsid w:val="02D81733"/>
    <w:rsid w:val="02D954C0"/>
    <w:rsid w:val="02E32413"/>
    <w:rsid w:val="02E3442B"/>
    <w:rsid w:val="02E422E4"/>
    <w:rsid w:val="02E8720F"/>
    <w:rsid w:val="02E9524F"/>
    <w:rsid w:val="02EB415F"/>
    <w:rsid w:val="02F70638"/>
    <w:rsid w:val="02F72EF2"/>
    <w:rsid w:val="02F77D56"/>
    <w:rsid w:val="02FA2184"/>
    <w:rsid w:val="02FF3F94"/>
    <w:rsid w:val="03023690"/>
    <w:rsid w:val="03025BFB"/>
    <w:rsid w:val="030272B6"/>
    <w:rsid w:val="03092474"/>
    <w:rsid w:val="030B3033"/>
    <w:rsid w:val="030C0F03"/>
    <w:rsid w:val="030E48C1"/>
    <w:rsid w:val="030E5309"/>
    <w:rsid w:val="03101EA6"/>
    <w:rsid w:val="031029F5"/>
    <w:rsid w:val="031469D7"/>
    <w:rsid w:val="03182CF2"/>
    <w:rsid w:val="03186258"/>
    <w:rsid w:val="031970EF"/>
    <w:rsid w:val="031C0A30"/>
    <w:rsid w:val="03204092"/>
    <w:rsid w:val="03226A59"/>
    <w:rsid w:val="03244B4E"/>
    <w:rsid w:val="03245B8B"/>
    <w:rsid w:val="03272D2F"/>
    <w:rsid w:val="03276E07"/>
    <w:rsid w:val="03277ED0"/>
    <w:rsid w:val="032913DD"/>
    <w:rsid w:val="032A2C81"/>
    <w:rsid w:val="032B7F1C"/>
    <w:rsid w:val="032F736A"/>
    <w:rsid w:val="032F7D58"/>
    <w:rsid w:val="03304008"/>
    <w:rsid w:val="03314E1F"/>
    <w:rsid w:val="0331667B"/>
    <w:rsid w:val="03340590"/>
    <w:rsid w:val="0334537E"/>
    <w:rsid w:val="033501B1"/>
    <w:rsid w:val="0337693A"/>
    <w:rsid w:val="03393EA4"/>
    <w:rsid w:val="033B14B0"/>
    <w:rsid w:val="033E513F"/>
    <w:rsid w:val="033F07CD"/>
    <w:rsid w:val="033F0BA4"/>
    <w:rsid w:val="0345122C"/>
    <w:rsid w:val="034621FA"/>
    <w:rsid w:val="03462B77"/>
    <w:rsid w:val="03481622"/>
    <w:rsid w:val="03485289"/>
    <w:rsid w:val="034B40BA"/>
    <w:rsid w:val="034C526D"/>
    <w:rsid w:val="035200F4"/>
    <w:rsid w:val="03520E13"/>
    <w:rsid w:val="0357263F"/>
    <w:rsid w:val="035C3BBD"/>
    <w:rsid w:val="035E7AFE"/>
    <w:rsid w:val="03642081"/>
    <w:rsid w:val="03645F59"/>
    <w:rsid w:val="03676706"/>
    <w:rsid w:val="03692E3E"/>
    <w:rsid w:val="036D2C8C"/>
    <w:rsid w:val="036F2F40"/>
    <w:rsid w:val="036F5EE8"/>
    <w:rsid w:val="03701DBD"/>
    <w:rsid w:val="03713A7B"/>
    <w:rsid w:val="03722486"/>
    <w:rsid w:val="03761B55"/>
    <w:rsid w:val="037740C7"/>
    <w:rsid w:val="037767AF"/>
    <w:rsid w:val="037842C6"/>
    <w:rsid w:val="037B0385"/>
    <w:rsid w:val="037D64E0"/>
    <w:rsid w:val="03800646"/>
    <w:rsid w:val="03825C03"/>
    <w:rsid w:val="038376C2"/>
    <w:rsid w:val="03852442"/>
    <w:rsid w:val="038939AC"/>
    <w:rsid w:val="038A1495"/>
    <w:rsid w:val="038A388F"/>
    <w:rsid w:val="038B067C"/>
    <w:rsid w:val="038B6316"/>
    <w:rsid w:val="038C2C9A"/>
    <w:rsid w:val="038C5FD3"/>
    <w:rsid w:val="038D2D70"/>
    <w:rsid w:val="039212C4"/>
    <w:rsid w:val="03932E23"/>
    <w:rsid w:val="03933EE1"/>
    <w:rsid w:val="03941EE5"/>
    <w:rsid w:val="0394584A"/>
    <w:rsid w:val="03960E21"/>
    <w:rsid w:val="03980258"/>
    <w:rsid w:val="039804E4"/>
    <w:rsid w:val="039E1DFF"/>
    <w:rsid w:val="03A022FB"/>
    <w:rsid w:val="03A03030"/>
    <w:rsid w:val="03A312F1"/>
    <w:rsid w:val="03A44FE4"/>
    <w:rsid w:val="03A83AB5"/>
    <w:rsid w:val="03AA3518"/>
    <w:rsid w:val="03AC13DD"/>
    <w:rsid w:val="03B42452"/>
    <w:rsid w:val="03B54CB9"/>
    <w:rsid w:val="03B61FF7"/>
    <w:rsid w:val="03B805BF"/>
    <w:rsid w:val="03B865E8"/>
    <w:rsid w:val="03B97F8E"/>
    <w:rsid w:val="03BE28B5"/>
    <w:rsid w:val="03C04050"/>
    <w:rsid w:val="03C26854"/>
    <w:rsid w:val="03C71253"/>
    <w:rsid w:val="03C71C4E"/>
    <w:rsid w:val="03C74570"/>
    <w:rsid w:val="03C9296F"/>
    <w:rsid w:val="03CB0E5D"/>
    <w:rsid w:val="03CB3E7D"/>
    <w:rsid w:val="03D223CF"/>
    <w:rsid w:val="03D3479E"/>
    <w:rsid w:val="03D436B1"/>
    <w:rsid w:val="03D64F23"/>
    <w:rsid w:val="03DA198D"/>
    <w:rsid w:val="03DF4B4A"/>
    <w:rsid w:val="03E6714B"/>
    <w:rsid w:val="03E74307"/>
    <w:rsid w:val="03E75D11"/>
    <w:rsid w:val="03E8164A"/>
    <w:rsid w:val="03F23C8C"/>
    <w:rsid w:val="03F60529"/>
    <w:rsid w:val="03F85F2D"/>
    <w:rsid w:val="03FB5651"/>
    <w:rsid w:val="03FF0234"/>
    <w:rsid w:val="040428EB"/>
    <w:rsid w:val="04042CA4"/>
    <w:rsid w:val="04056E1F"/>
    <w:rsid w:val="04076155"/>
    <w:rsid w:val="04080DBA"/>
    <w:rsid w:val="040A4BEA"/>
    <w:rsid w:val="040C37FE"/>
    <w:rsid w:val="040D301C"/>
    <w:rsid w:val="040D7B56"/>
    <w:rsid w:val="040E0C6C"/>
    <w:rsid w:val="040E46F5"/>
    <w:rsid w:val="04134C93"/>
    <w:rsid w:val="04160788"/>
    <w:rsid w:val="041665B8"/>
    <w:rsid w:val="04176907"/>
    <w:rsid w:val="0419124E"/>
    <w:rsid w:val="041A6308"/>
    <w:rsid w:val="041C1006"/>
    <w:rsid w:val="041E3467"/>
    <w:rsid w:val="041F3510"/>
    <w:rsid w:val="04225AD0"/>
    <w:rsid w:val="04273F0C"/>
    <w:rsid w:val="04280B44"/>
    <w:rsid w:val="04296DC3"/>
    <w:rsid w:val="042A523E"/>
    <w:rsid w:val="042C34E8"/>
    <w:rsid w:val="042D1C60"/>
    <w:rsid w:val="04303BDB"/>
    <w:rsid w:val="04303FCE"/>
    <w:rsid w:val="043321F9"/>
    <w:rsid w:val="04337143"/>
    <w:rsid w:val="04346D66"/>
    <w:rsid w:val="043530A9"/>
    <w:rsid w:val="04366BD8"/>
    <w:rsid w:val="04382CAF"/>
    <w:rsid w:val="043B0F63"/>
    <w:rsid w:val="043B4210"/>
    <w:rsid w:val="043C581E"/>
    <w:rsid w:val="043D41DA"/>
    <w:rsid w:val="043D5545"/>
    <w:rsid w:val="04401EA4"/>
    <w:rsid w:val="044035BD"/>
    <w:rsid w:val="04404916"/>
    <w:rsid w:val="04423B8E"/>
    <w:rsid w:val="044436B1"/>
    <w:rsid w:val="04474222"/>
    <w:rsid w:val="044817A1"/>
    <w:rsid w:val="04496973"/>
    <w:rsid w:val="044A68B1"/>
    <w:rsid w:val="044B3EDC"/>
    <w:rsid w:val="044E31AA"/>
    <w:rsid w:val="044E35ED"/>
    <w:rsid w:val="045225FF"/>
    <w:rsid w:val="04523DC3"/>
    <w:rsid w:val="04527A3D"/>
    <w:rsid w:val="045325F8"/>
    <w:rsid w:val="04543890"/>
    <w:rsid w:val="04551389"/>
    <w:rsid w:val="045A4276"/>
    <w:rsid w:val="04601AE6"/>
    <w:rsid w:val="04642388"/>
    <w:rsid w:val="04647AA9"/>
    <w:rsid w:val="04661F9C"/>
    <w:rsid w:val="04684F12"/>
    <w:rsid w:val="04687853"/>
    <w:rsid w:val="046C07E8"/>
    <w:rsid w:val="046C6C15"/>
    <w:rsid w:val="046F2B0C"/>
    <w:rsid w:val="046F6344"/>
    <w:rsid w:val="0471194B"/>
    <w:rsid w:val="04726FD5"/>
    <w:rsid w:val="047331DE"/>
    <w:rsid w:val="0474114C"/>
    <w:rsid w:val="04751C04"/>
    <w:rsid w:val="047520FB"/>
    <w:rsid w:val="04754F9F"/>
    <w:rsid w:val="04765936"/>
    <w:rsid w:val="04791C8F"/>
    <w:rsid w:val="047A252F"/>
    <w:rsid w:val="047A4567"/>
    <w:rsid w:val="047C29BE"/>
    <w:rsid w:val="048137BC"/>
    <w:rsid w:val="048270E2"/>
    <w:rsid w:val="04830E76"/>
    <w:rsid w:val="04862758"/>
    <w:rsid w:val="04880DD4"/>
    <w:rsid w:val="048D320F"/>
    <w:rsid w:val="048E6EF3"/>
    <w:rsid w:val="04932E78"/>
    <w:rsid w:val="049342D6"/>
    <w:rsid w:val="0494196C"/>
    <w:rsid w:val="04983813"/>
    <w:rsid w:val="049D70A5"/>
    <w:rsid w:val="049D7F6E"/>
    <w:rsid w:val="049F4837"/>
    <w:rsid w:val="04A306C3"/>
    <w:rsid w:val="04A44818"/>
    <w:rsid w:val="04A776B6"/>
    <w:rsid w:val="04A9346B"/>
    <w:rsid w:val="04A93B66"/>
    <w:rsid w:val="04A94874"/>
    <w:rsid w:val="04AB3ABE"/>
    <w:rsid w:val="04AB4577"/>
    <w:rsid w:val="04AB56A8"/>
    <w:rsid w:val="04AD4F4D"/>
    <w:rsid w:val="04AF38D8"/>
    <w:rsid w:val="04B24D65"/>
    <w:rsid w:val="04BA564C"/>
    <w:rsid w:val="04BD191C"/>
    <w:rsid w:val="04BD6433"/>
    <w:rsid w:val="04BE41CF"/>
    <w:rsid w:val="04BE6981"/>
    <w:rsid w:val="04BF2235"/>
    <w:rsid w:val="04BF2FEC"/>
    <w:rsid w:val="04BF6D14"/>
    <w:rsid w:val="04C03745"/>
    <w:rsid w:val="04C10E02"/>
    <w:rsid w:val="04C208E7"/>
    <w:rsid w:val="04C5751B"/>
    <w:rsid w:val="04C84B9D"/>
    <w:rsid w:val="04CB3CF6"/>
    <w:rsid w:val="04CE0EE2"/>
    <w:rsid w:val="04CF7732"/>
    <w:rsid w:val="04D21858"/>
    <w:rsid w:val="04D24576"/>
    <w:rsid w:val="04D609CB"/>
    <w:rsid w:val="04D63CE1"/>
    <w:rsid w:val="04D9503E"/>
    <w:rsid w:val="04DC5CF6"/>
    <w:rsid w:val="04DC7AB9"/>
    <w:rsid w:val="04DD3382"/>
    <w:rsid w:val="04DF7BAD"/>
    <w:rsid w:val="04E224AF"/>
    <w:rsid w:val="04E32FF6"/>
    <w:rsid w:val="04E5359F"/>
    <w:rsid w:val="04E56BE8"/>
    <w:rsid w:val="04EB4E25"/>
    <w:rsid w:val="04EF2314"/>
    <w:rsid w:val="04F22001"/>
    <w:rsid w:val="04F22311"/>
    <w:rsid w:val="04F81527"/>
    <w:rsid w:val="04F91C94"/>
    <w:rsid w:val="04FA2FAB"/>
    <w:rsid w:val="04FC0914"/>
    <w:rsid w:val="04FE1673"/>
    <w:rsid w:val="050067CC"/>
    <w:rsid w:val="050142C6"/>
    <w:rsid w:val="050204BC"/>
    <w:rsid w:val="05023F6F"/>
    <w:rsid w:val="05093F9F"/>
    <w:rsid w:val="05094E69"/>
    <w:rsid w:val="050A49F2"/>
    <w:rsid w:val="050A5423"/>
    <w:rsid w:val="050B0CA6"/>
    <w:rsid w:val="050C01C6"/>
    <w:rsid w:val="050C38E2"/>
    <w:rsid w:val="050C51C9"/>
    <w:rsid w:val="050C78F8"/>
    <w:rsid w:val="050D2B77"/>
    <w:rsid w:val="050D50E4"/>
    <w:rsid w:val="050D53F0"/>
    <w:rsid w:val="050E0596"/>
    <w:rsid w:val="050E67FB"/>
    <w:rsid w:val="050F1C63"/>
    <w:rsid w:val="05103835"/>
    <w:rsid w:val="05147E79"/>
    <w:rsid w:val="051847ED"/>
    <w:rsid w:val="051902C4"/>
    <w:rsid w:val="051A6B98"/>
    <w:rsid w:val="051B7A75"/>
    <w:rsid w:val="051F0B19"/>
    <w:rsid w:val="05201EC4"/>
    <w:rsid w:val="05205E75"/>
    <w:rsid w:val="05254D67"/>
    <w:rsid w:val="05273D63"/>
    <w:rsid w:val="0529406F"/>
    <w:rsid w:val="052A58B2"/>
    <w:rsid w:val="052C36F1"/>
    <w:rsid w:val="052F081E"/>
    <w:rsid w:val="05306865"/>
    <w:rsid w:val="05360556"/>
    <w:rsid w:val="05373136"/>
    <w:rsid w:val="053A28D0"/>
    <w:rsid w:val="053C2D06"/>
    <w:rsid w:val="053D3ACE"/>
    <w:rsid w:val="053D6E60"/>
    <w:rsid w:val="053F2286"/>
    <w:rsid w:val="05405CA9"/>
    <w:rsid w:val="054560B1"/>
    <w:rsid w:val="054673ED"/>
    <w:rsid w:val="0547576F"/>
    <w:rsid w:val="0548106F"/>
    <w:rsid w:val="0549171F"/>
    <w:rsid w:val="054D69A7"/>
    <w:rsid w:val="05516C8E"/>
    <w:rsid w:val="055643F9"/>
    <w:rsid w:val="05564DA5"/>
    <w:rsid w:val="055D4D1B"/>
    <w:rsid w:val="055D73A2"/>
    <w:rsid w:val="055E5469"/>
    <w:rsid w:val="0560192A"/>
    <w:rsid w:val="056043BB"/>
    <w:rsid w:val="056133B6"/>
    <w:rsid w:val="056336DD"/>
    <w:rsid w:val="05656CC6"/>
    <w:rsid w:val="056604D8"/>
    <w:rsid w:val="0569319E"/>
    <w:rsid w:val="056A4048"/>
    <w:rsid w:val="056B57C9"/>
    <w:rsid w:val="056D03C8"/>
    <w:rsid w:val="05715E52"/>
    <w:rsid w:val="057233CF"/>
    <w:rsid w:val="057361DA"/>
    <w:rsid w:val="05752B81"/>
    <w:rsid w:val="057741E5"/>
    <w:rsid w:val="05783CCE"/>
    <w:rsid w:val="0580620B"/>
    <w:rsid w:val="0580743F"/>
    <w:rsid w:val="0581393C"/>
    <w:rsid w:val="05814BB5"/>
    <w:rsid w:val="05836664"/>
    <w:rsid w:val="0584080D"/>
    <w:rsid w:val="05846CC5"/>
    <w:rsid w:val="0585017E"/>
    <w:rsid w:val="058505FF"/>
    <w:rsid w:val="05861621"/>
    <w:rsid w:val="058C2DF4"/>
    <w:rsid w:val="058D3B0C"/>
    <w:rsid w:val="059005EF"/>
    <w:rsid w:val="059472BD"/>
    <w:rsid w:val="05965011"/>
    <w:rsid w:val="05971713"/>
    <w:rsid w:val="059A1E44"/>
    <w:rsid w:val="059C714C"/>
    <w:rsid w:val="05A11620"/>
    <w:rsid w:val="05A30E9B"/>
    <w:rsid w:val="05A52E8B"/>
    <w:rsid w:val="05A570AD"/>
    <w:rsid w:val="05A82719"/>
    <w:rsid w:val="05AC2545"/>
    <w:rsid w:val="05AD54B7"/>
    <w:rsid w:val="05AF7293"/>
    <w:rsid w:val="05B34C45"/>
    <w:rsid w:val="05B40819"/>
    <w:rsid w:val="05B43C57"/>
    <w:rsid w:val="05B672F7"/>
    <w:rsid w:val="05BA74E2"/>
    <w:rsid w:val="05BC752D"/>
    <w:rsid w:val="05BF18F1"/>
    <w:rsid w:val="05C34CD6"/>
    <w:rsid w:val="05C4330F"/>
    <w:rsid w:val="05C64A3D"/>
    <w:rsid w:val="05C731C5"/>
    <w:rsid w:val="05C85DB7"/>
    <w:rsid w:val="05D1160E"/>
    <w:rsid w:val="05D52541"/>
    <w:rsid w:val="05D64BAA"/>
    <w:rsid w:val="05D67AFA"/>
    <w:rsid w:val="05D708FE"/>
    <w:rsid w:val="05D7522B"/>
    <w:rsid w:val="05DD126C"/>
    <w:rsid w:val="05DF5D7A"/>
    <w:rsid w:val="05DF7502"/>
    <w:rsid w:val="05E163C0"/>
    <w:rsid w:val="05E535DC"/>
    <w:rsid w:val="05E77EBA"/>
    <w:rsid w:val="05EB13AE"/>
    <w:rsid w:val="05EB3AC1"/>
    <w:rsid w:val="05ED2585"/>
    <w:rsid w:val="05EE2942"/>
    <w:rsid w:val="05F21342"/>
    <w:rsid w:val="05F22BF7"/>
    <w:rsid w:val="05F23A47"/>
    <w:rsid w:val="05F41EC6"/>
    <w:rsid w:val="05F45E63"/>
    <w:rsid w:val="05F70A9F"/>
    <w:rsid w:val="05F75A0E"/>
    <w:rsid w:val="05F874F5"/>
    <w:rsid w:val="05FB01AA"/>
    <w:rsid w:val="05FB77C5"/>
    <w:rsid w:val="05FD301D"/>
    <w:rsid w:val="05FE7A6C"/>
    <w:rsid w:val="05FF2761"/>
    <w:rsid w:val="06056D43"/>
    <w:rsid w:val="0607109F"/>
    <w:rsid w:val="060840B5"/>
    <w:rsid w:val="060A1562"/>
    <w:rsid w:val="060E71A8"/>
    <w:rsid w:val="0610281D"/>
    <w:rsid w:val="061479F2"/>
    <w:rsid w:val="0615299C"/>
    <w:rsid w:val="0617164A"/>
    <w:rsid w:val="061821D1"/>
    <w:rsid w:val="0619769D"/>
    <w:rsid w:val="061A780E"/>
    <w:rsid w:val="061C3B85"/>
    <w:rsid w:val="061F734E"/>
    <w:rsid w:val="062020C4"/>
    <w:rsid w:val="062329B0"/>
    <w:rsid w:val="0624161D"/>
    <w:rsid w:val="0624762C"/>
    <w:rsid w:val="06256E47"/>
    <w:rsid w:val="062579C2"/>
    <w:rsid w:val="06260CEC"/>
    <w:rsid w:val="06277283"/>
    <w:rsid w:val="062B36C1"/>
    <w:rsid w:val="062E4EC5"/>
    <w:rsid w:val="062F4C3E"/>
    <w:rsid w:val="06362FFD"/>
    <w:rsid w:val="063755A5"/>
    <w:rsid w:val="06377D9F"/>
    <w:rsid w:val="063926A1"/>
    <w:rsid w:val="0639277B"/>
    <w:rsid w:val="063C7A10"/>
    <w:rsid w:val="063E58D5"/>
    <w:rsid w:val="0640229A"/>
    <w:rsid w:val="0642516B"/>
    <w:rsid w:val="0646304D"/>
    <w:rsid w:val="0648260C"/>
    <w:rsid w:val="06487FEA"/>
    <w:rsid w:val="064A5D76"/>
    <w:rsid w:val="064A6409"/>
    <w:rsid w:val="064C1BC3"/>
    <w:rsid w:val="064D2D9A"/>
    <w:rsid w:val="064F3956"/>
    <w:rsid w:val="064F7FCB"/>
    <w:rsid w:val="0650718F"/>
    <w:rsid w:val="065074B6"/>
    <w:rsid w:val="06543E6F"/>
    <w:rsid w:val="06544E7F"/>
    <w:rsid w:val="06550E09"/>
    <w:rsid w:val="06576324"/>
    <w:rsid w:val="06577132"/>
    <w:rsid w:val="06583A58"/>
    <w:rsid w:val="065A32B9"/>
    <w:rsid w:val="065C17A5"/>
    <w:rsid w:val="065C232B"/>
    <w:rsid w:val="065C2A46"/>
    <w:rsid w:val="065E2449"/>
    <w:rsid w:val="06612B09"/>
    <w:rsid w:val="06624C4C"/>
    <w:rsid w:val="066253F9"/>
    <w:rsid w:val="06630B10"/>
    <w:rsid w:val="0664054B"/>
    <w:rsid w:val="066468C2"/>
    <w:rsid w:val="06661D0B"/>
    <w:rsid w:val="06696DE8"/>
    <w:rsid w:val="066B3C4C"/>
    <w:rsid w:val="066B73C0"/>
    <w:rsid w:val="066C1BC8"/>
    <w:rsid w:val="066C46EB"/>
    <w:rsid w:val="066E5552"/>
    <w:rsid w:val="06701699"/>
    <w:rsid w:val="067155B4"/>
    <w:rsid w:val="06717DD3"/>
    <w:rsid w:val="067377E5"/>
    <w:rsid w:val="06737AD4"/>
    <w:rsid w:val="06740726"/>
    <w:rsid w:val="06747F12"/>
    <w:rsid w:val="06772B1A"/>
    <w:rsid w:val="06776FCA"/>
    <w:rsid w:val="067940AF"/>
    <w:rsid w:val="067B0425"/>
    <w:rsid w:val="067D636E"/>
    <w:rsid w:val="067F34FA"/>
    <w:rsid w:val="068243EE"/>
    <w:rsid w:val="06831AAF"/>
    <w:rsid w:val="06843E8F"/>
    <w:rsid w:val="06866DBF"/>
    <w:rsid w:val="068B3A9D"/>
    <w:rsid w:val="068C6492"/>
    <w:rsid w:val="06951945"/>
    <w:rsid w:val="06960B66"/>
    <w:rsid w:val="06962FEB"/>
    <w:rsid w:val="06980467"/>
    <w:rsid w:val="06984F5D"/>
    <w:rsid w:val="069E2E10"/>
    <w:rsid w:val="069E5147"/>
    <w:rsid w:val="06A33C05"/>
    <w:rsid w:val="06A36CCC"/>
    <w:rsid w:val="06A6177F"/>
    <w:rsid w:val="06A618EF"/>
    <w:rsid w:val="06A760D3"/>
    <w:rsid w:val="06A81704"/>
    <w:rsid w:val="06AA4CDE"/>
    <w:rsid w:val="06AA7038"/>
    <w:rsid w:val="06AC35F3"/>
    <w:rsid w:val="06AF466E"/>
    <w:rsid w:val="06AF6ECB"/>
    <w:rsid w:val="06B06A2D"/>
    <w:rsid w:val="06B66B2C"/>
    <w:rsid w:val="06B66F3D"/>
    <w:rsid w:val="06BC06EF"/>
    <w:rsid w:val="06BF71C6"/>
    <w:rsid w:val="06C06EB4"/>
    <w:rsid w:val="06C11480"/>
    <w:rsid w:val="06C24B43"/>
    <w:rsid w:val="06C262A0"/>
    <w:rsid w:val="06C37563"/>
    <w:rsid w:val="06C81927"/>
    <w:rsid w:val="06CA5D14"/>
    <w:rsid w:val="06CA636D"/>
    <w:rsid w:val="06CB00EC"/>
    <w:rsid w:val="06CC29A6"/>
    <w:rsid w:val="06D04000"/>
    <w:rsid w:val="06D30908"/>
    <w:rsid w:val="06D47443"/>
    <w:rsid w:val="06D824FE"/>
    <w:rsid w:val="06DA247B"/>
    <w:rsid w:val="06DA5221"/>
    <w:rsid w:val="06DA740C"/>
    <w:rsid w:val="06DB44BC"/>
    <w:rsid w:val="06DD709B"/>
    <w:rsid w:val="06DF428A"/>
    <w:rsid w:val="06E03B1E"/>
    <w:rsid w:val="06E2427E"/>
    <w:rsid w:val="06E25C90"/>
    <w:rsid w:val="06E56223"/>
    <w:rsid w:val="06E6190B"/>
    <w:rsid w:val="06E765DB"/>
    <w:rsid w:val="06E87D65"/>
    <w:rsid w:val="06E9677F"/>
    <w:rsid w:val="06ED3BEA"/>
    <w:rsid w:val="06ED7A6F"/>
    <w:rsid w:val="06F16829"/>
    <w:rsid w:val="06F171BC"/>
    <w:rsid w:val="06F35E7A"/>
    <w:rsid w:val="06F725AE"/>
    <w:rsid w:val="06FB4DCE"/>
    <w:rsid w:val="06FE4B3A"/>
    <w:rsid w:val="07011850"/>
    <w:rsid w:val="07056362"/>
    <w:rsid w:val="070D5913"/>
    <w:rsid w:val="071148DE"/>
    <w:rsid w:val="07123D91"/>
    <w:rsid w:val="07130E30"/>
    <w:rsid w:val="07143FF3"/>
    <w:rsid w:val="07162E20"/>
    <w:rsid w:val="0716379D"/>
    <w:rsid w:val="07165B2D"/>
    <w:rsid w:val="071878B3"/>
    <w:rsid w:val="071A6516"/>
    <w:rsid w:val="071E7FA5"/>
    <w:rsid w:val="07227F0E"/>
    <w:rsid w:val="07267AB6"/>
    <w:rsid w:val="07272EF5"/>
    <w:rsid w:val="07283E84"/>
    <w:rsid w:val="072A7510"/>
    <w:rsid w:val="072C67BD"/>
    <w:rsid w:val="07312C55"/>
    <w:rsid w:val="073447FF"/>
    <w:rsid w:val="07374D2C"/>
    <w:rsid w:val="073A523E"/>
    <w:rsid w:val="0740235A"/>
    <w:rsid w:val="07427524"/>
    <w:rsid w:val="07442F59"/>
    <w:rsid w:val="07447CD2"/>
    <w:rsid w:val="0746131C"/>
    <w:rsid w:val="07471BA6"/>
    <w:rsid w:val="074B0CC8"/>
    <w:rsid w:val="074F2841"/>
    <w:rsid w:val="074F51AA"/>
    <w:rsid w:val="07506E65"/>
    <w:rsid w:val="075504B4"/>
    <w:rsid w:val="07553674"/>
    <w:rsid w:val="07557099"/>
    <w:rsid w:val="07560231"/>
    <w:rsid w:val="0757752F"/>
    <w:rsid w:val="0758400B"/>
    <w:rsid w:val="075A27BB"/>
    <w:rsid w:val="075A2D2E"/>
    <w:rsid w:val="075A5156"/>
    <w:rsid w:val="075A6DED"/>
    <w:rsid w:val="075B05AE"/>
    <w:rsid w:val="075B418C"/>
    <w:rsid w:val="07600EBA"/>
    <w:rsid w:val="07644C1B"/>
    <w:rsid w:val="076527EC"/>
    <w:rsid w:val="076662CC"/>
    <w:rsid w:val="07670EC4"/>
    <w:rsid w:val="07674F25"/>
    <w:rsid w:val="076B2480"/>
    <w:rsid w:val="076E507F"/>
    <w:rsid w:val="076F463D"/>
    <w:rsid w:val="076F6043"/>
    <w:rsid w:val="07725937"/>
    <w:rsid w:val="07732EBB"/>
    <w:rsid w:val="07733517"/>
    <w:rsid w:val="077659AB"/>
    <w:rsid w:val="07776EA9"/>
    <w:rsid w:val="077862DE"/>
    <w:rsid w:val="077A5E0F"/>
    <w:rsid w:val="077E280E"/>
    <w:rsid w:val="077F2F00"/>
    <w:rsid w:val="077F3CF6"/>
    <w:rsid w:val="077F7F64"/>
    <w:rsid w:val="07800729"/>
    <w:rsid w:val="07811959"/>
    <w:rsid w:val="07813CAF"/>
    <w:rsid w:val="07832EA2"/>
    <w:rsid w:val="0783791E"/>
    <w:rsid w:val="078456A3"/>
    <w:rsid w:val="07845A60"/>
    <w:rsid w:val="07853D89"/>
    <w:rsid w:val="07873C2A"/>
    <w:rsid w:val="07880D05"/>
    <w:rsid w:val="078B1CBB"/>
    <w:rsid w:val="078F0AE5"/>
    <w:rsid w:val="079158AF"/>
    <w:rsid w:val="07980914"/>
    <w:rsid w:val="079930D9"/>
    <w:rsid w:val="07995025"/>
    <w:rsid w:val="079B21C3"/>
    <w:rsid w:val="079F1EDB"/>
    <w:rsid w:val="07A3698F"/>
    <w:rsid w:val="07A47142"/>
    <w:rsid w:val="07A47BC4"/>
    <w:rsid w:val="07A66124"/>
    <w:rsid w:val="07A705E7"/>
    <w:rsid w:val="07A779EF"/>
    <w:rsid w:val="07A93958"/>
    <w:rsid w:val="07AB3120"/>
    <w:rsid w:val="07AB75ED"/>
    <w:rsid w:val="07B3206A"/>
    <w:rsid w:val="07B474FD"/>
    <w:rsid w:val="07B67A08"/>
    <w:rsid w:val="07BF5C94"/>
    <w:rsid w:val="07C309D3"/>
    <w:rsid w:val="07C53288"/>
    <w:rsid w:val="07C64C25"/>
    <w:rsid w:val="07C90445"/>
    <w:rsid w:val="07CA423C"/>
    <w:rsid w:val="07CB0788"/>
    <w:rsid w:val="07CB3407"/>
    <w:rsid w:val="07CC0902"/>
    <w:rsid w:val="07CC5885"/>
    <w:rsid w:val="07CD4B60"/>
    <w:rsid w:val="07CE2AD6"/>
    <w:rsid w:val="07D00373"/>
    <w:rsid w:val="07D035D5"/>
    <w:rsid w:val="07D24264"/>
    <w:rsid w:val="07D72917"/>
    <w:rsid w:val="07DB2CD2"/>
    <w:rsid w:val="07E13C32"/>
    <w:rsid w:val="07E16C17"/>
    <w:rsid w:val="07E21532"/>
    <w:rsid w:val="07E23529"/>
    <w:rsid w:val="07E24DDC"/>
    <w:rsid w:val="07E569E6"/>
    <w:rsid w:val="07E64C8E"/>
    <w:rsid w:val="07E766CA"/>
    <w:rsid w:val="07EF64EE"/>
    <w:rsid w:val="07F4359B"/>
    <w:rsid w:val="07F44A1A"/>
    <w:rsid w:val="07F46276"/>
    <w:rsid w:val="07F94BCE"/>
    <w:rsid w:val="07FA1312"/>
    <w:rsid w:val="07FC3B0D"/>
    <w:rsid w:val="080133D5"/>
    <w:rsid w:val="0801425C"/>
    <w:rsid w:val="08025194"/>
    <w:rsid w:val="08090F35"/>
    <w:rsid w:val="080E64AA"/>
    <w:rsid w:val="08104AB3"/>
    <w:rsid w:val="08161FA7"/>
    <w:rsid w:val="081777FD"/>
    <w:rsid w:val="08193F97"/>
    <w:rsid w:val="08197C99"/>
    <w:rsid w:val="081C232F"/>
    <w:rsid w:val="081D7EA6"/>
    <w:rsid w:val="081F0705"/>
    <w:rsid w:val="08244A92"/>
    <w:rsid w:val="08255138"/>
    <w:rsid w:val="08276817"/>
    <w:rsid w:val="082E74A0"/>
    <w:rsid w:val="083602D2"/>
    <w:rsid w:val="08376CDD"/>
    <w:rsid w:val="083A2BF6"/>
    <w:rsid w:val="083A6B84"/>
    <w:rsid w:val="083B051E"/>
    <w:rsid w:val="083C32F5"/>
    <w:rsid w:val="083F0617"/>
    <w:rsid w:val="083F3F46"/>
    <w:rsid w:val="084072EC"/>
    <w:rsid w:val="08424D7B"/>
    <w:rsid w:val="08431AB0"/>
    <w:rsid w:val="08445245"/>
    <w:rsid w:val="08455ACC"/>
    <w:rsid w:val="085209D1"/>
    <w:rsid w:val="085221ED"/>
    <w:rsid w:val="08533A93"/>
    <w:rsid w:val="08572F55"/>
    <w:rsid w:val="085918F0"/>
    <w:rsid w:val="08593EC3"/>
    <w:rsid w:val="085B2C77"/>
    <w:rsid w:val="085B64C0"/>
    <w:rsid w:val="085C516B"/>
    <w:rsid w:val="085D41AA"/>
    <w:rsid w:val="085E29DA"/>
    <w:rsid w:val="085F7D7C"/>
    <w:rsid w:val="08604AB5"/>
    <w:rsid w:val="08604FD6"/>
    <w:rsid w:val="086543B6"/>
    <w:rsid w:val="08672B38"/>
    <w:rsid w:val="08695009"/>
    <w:rsid w:val="0870085D"/>
    <w:rsid w:val="087102BD"/>
    <w:rsid w:val="087173B8"/>
    <w:rsid w:val="08736593"/>
    <w:rsid w:val="08760EFB"/>
    <w:rsid w:val="087D6355"/>
    <w:rsid w:val="087F3272"/>
    <w:rsid w:val="087F6DF2"/>
    <w:rsid w:val="08802306"/>
    <w:rsid w:val="08813756"/>
    <w:rsid w:val="08841A7D"/>
    <w:rsid w:val="08883CC4"/>
    <w:rsid w:val="088B3363"/>
    <w:rsid w:val="088C7DE0"/>
    <w:rsid w:val="089063C8"/>
    <w:rsid w:val="089067E8"/>
    <w:rsid w:val="08920624"/>
    <w:rsid w:val="08927BB5"/>
    <w:rsid w:val="08932302"/>
    <w:rsid w:val="089476C4"/>
    <w:rsid w:val="089A4D31"/>
    <w:rsid w:val="089A65CF"/>
    <w:rsid w:val="089B0681"/>
    <w:rsid w:val="089B4763"/>
    <w:rsid w:val="089F6A49"/>
    <w:rsid w:val="08A12514"/>
    <w:rsid w:val="08A35FDA"/>
    <w:rsid w:val="08A3641F"/>
    <w:rsid w:val="08A53969"/>
    <w:rsid w:val="08A63C93"/>
    <w:rsid w:val="08A647FE"/>
    <w:rsid w:val="08AA5734"/>
    <w:rsid w:val="08AA6390"/>
    <w:rsid w:val="08AB4D41"/>
    <w:rsid w:val="08AC4D99"/>
    <w:rsid w:val="08AC543C"/>
    <w:rsid w:val="08AF4291"/>
    <w:rsid w:val="08B24CB7"/>
    <w:rsid w:val="08B32423"/>
    <w:rsid w:val="08B51398"/>
    <w:rsid w:val="08B75FEF"/>
    <w:rsid w:val="08BD5430"/>
    <w:rsid w:val="08BE0BD0"/>
    <w:rsid w:val="08BF641F"/>
    <w:rsid w:val="08C04F52"/>
    <w:rsid w:val="08C31B9A"/>
    <w:rsid w:val="08C45B16"/>
    <w:rsid w:val="08C47563"/>
    <w:rsid w:val="08C66C64"/>
    <w:rsid w:val="08C8434E"/>
    <w:rsid w:val="08C86AA2"/>
    <w:rsid w:val="08CA3158"/>
    <w:rsid w:val="08CC0771"/>
    <w:rsid w:val="08CD51E7"/>
    <w:rsid w:val="08CD6980"/>
    <w:rsid w:val="08CF1AF2"/>
    <w:rsid w:val="08D30C22"/>
    <w:rsid w:val="08D368C1"/>
    <w:rsid w:val="08D3732A"/>
    <w:rsid w:val="08D4328C"/>
    <w:rsid w:val="08D444BF"/>
    <w:rsid w:val="08DA4473"/>
    <w:rsid w:val="08DB0D47"/>
    <w:rsid w:val="08DB57D6"/>
    <w:rsid w:val="08DF7E6E"/>
    <w:rsid w:val="08E001CC"/>
    <w:rsid w:val="08E01EA3"/>
    <w:rsid w:val="08E109A4"/>
    <w:rsid w:val="08E14BD2"/>
    <w:rsid w:val="08E40859"/>
    <w:rsid w:val="08E45DE1"/>
    <w:rsid w:val="08E83119"/>
    <w:rsid w:val="08E96DFD"/>
    <w:rsid w:val="08EA268B"/>
    <w:rsid w:val="08EA43DE"/>
    <w:rsid w:val="08EB4BD0"/>
    <w:rsid w:val="08EF47A8"/>
    <w:rsid w:val="08F2593C"/>
    <w:rsid w:val="08F27043"/>
    <w:rsid w:val="08F46F33"/>
    <w:rsid w:val="08F802E6"/>
    <w:rsid w:val="08F85928"/>
    <w:rsid w:val="08F87172"/>
    <w:rsid w:val="08F96534"/>
    <w:rsid w:val="08FA324F"/>
    <w:rsid w:val="08FA49BF"/>
    <w:rsid w:val="08FE0F24"/>
    <w:rsid w:val="08FE11EC"/>
    <w:rsid w:val="08FE7FBF"/>
    <w:rsid w:val="08FF5FD5"/>
    <w:rsid w:val="09010DEA"/>
    <w:rsid w:val="09011CD7"/>
    <w:rsid w:val="09024B69"/>
    <w:rsid w:val="09024BEA"/>
    <w:rsid w:val="09032583"/>
    <w:rsid w:val="09051025"/>
    <w:rsid w:val="090A044F"/>
    <w:rsid w:val="090C71A4"/>
    <w:rsid w:val="090E72E7"/>
    <w:rsid w:val="09120AA1"/>
    <w:rsid w:val="09150BC0"/>
    <w:rsid w:val="091D68F9"/>
    <w:rsid w:val="091E4DE7"/>
    <w:rsid w:val="091E631C"/>
    <w:rsid w:val="092332D6"/>
    <w:rsid w:val="09243780"/>
    <w:rsid w:val="09264CD6"/>
    <w:rsid w:val="09265F3D"/>
    <w:rsid w:val="09274854"/>
    <w:rsid w:val="092A1FD5"/>
    <w:rsid w:val="092B296B"/>
    <w:rsid w:val="092C5BE3"/>
    <w:rsid w:val="092D5B26"/>
    <w:rsid w:val="092F58EC"/>
    <w:rsid w:val="09305712"/>
    <w:rsid w:val="093153CD"/>
    <w:rsid w:val="093159D6"/>
    <w:rsid w:val="09327036"/>
    <w:rsid w:val="09341896"/>
    <w:rsid w:val="09344F1C"/>
    <w:rsid w:val="09370238"/>
    <w:rsid w:val="09381133"/>
    <w:rsid w:val="09382555"/>
    <w:rsid w:val="093E7F8F"/>
    <w:rsid w:val="093F3FD8"/>
    <w:rsid w:val="093F7351"/>
    <w:rsid w:val="0941469B"/>
    <w:rsid w:val="09442C22"/>
    <w:rsid w:val="09446C15"/>
    <w:rsid w:val="09451E01"/>
    <w:rsid w:val="09463C28"/>
    <w:rsid w:val="09497EED"/>
    <w:rsid w:val="094E3A95"/>
    <w:rsid w:val="094E44F8"/>
    <w:rsid w:val="094E6534"/>
    <w:rsid w:val="095136DE"/>
    <w:rsid w:val="0951782B"/>
    <w:rsid w:val="09521DCB"/>
    <w:rsid w:val="09532812"/>
    <w:rsid w:val="095414FA"/>
    <w:rsid w:val="09554FA3"/>
    <w:rsid w:val="09565AC3"/>
    <w:rsid w:val="095A236A"/>
    <w:rsid w:val="095A6208"/>
    <w:rsid w:val="095C000D"/>
    <w:rsid w:val="095C6558"/>
    <w:rsid w:val="095F1F46"/>
    <w:rsid w:val="095F202E"/>
    <w:rsid w:val="09640613"/>
    <w:rsid w:val="0968048B"/>
    <w:rsid w:val="096A4493"/>
    <w:rsid w:val="096A61CC"/>
    <w:rsid w:val="096B0AD9"/>
    <w:rsid w:val="096E57E9"/>
    <w:rsid w:val="096F6469"/>
    <w:rsid w:val="09716565"/>
    <w:rsid w:val="097A2C87"/>
    <w:rsid w:val="097B6CFB"/>
    <w:rsid w:val="097D463F"/>
    <w:rsid w:val="097F4A29"/>
    <w:rsid w:val="09802BE5"/>
    <w:rsid w:val="098A42F8"/>
    <w:rsid w:val="098B5857"/>
    <w:rsid w:val="098D46F7"/>
    <w:rsid w:val="098F278B"/>
    <w:rsid w:val="09903DDF"/>
    <w:rsid w:val="09931763"/>
    <w:rsid w:val="09941F07"/>
    <w:rsid w:val="09961501"/>
    <w:rsid w:val="09967DD7"/>
    <w:rsid w:val="099843C8"/>
    <w:rsid w:val="0998597A"/>
    <w:rsid w:val="099937E5"/>
    <w:rsid w:val="099B0D07"/>
    <w:rsid w:val="099E4383"/>
    <w:rsid w:val="099E6E22"/>
    <w:rsid w:val="099F37E5"/>
    <w:rsid w:val="09A40F8C"/>
    <w:rsid w:val="09A411F9"/>
    <w:rsid w:val="09A51548"/>
    <w:rsid w:val="09A52757"/>
    <w:rsid w:val="09A6328E"/>
    <w:rsid w:val="09A74E3B"/>
    <w:rsid w:val="09AB303C"/>
    <w:rsid w:val="09AC27A7"/>
    <w:rsid w:val="09AF612E"/>
    <w:rsid w:val="09B11B81"/>
    <w:rsid w:val="09B134EE"/>
    <w:rsid w:val="09B3434F"/>
    <w:rsid w:val="09B531CB"/>
    <w:rsid w:val="09B624D9"/>
    <w:rsid w:val="09B8776A"/>
    <w:rsid w:val="09B9304F"/>
    <w:rsid w:val="09BB1EB0"/>
    <w:rsid w:val="09BE00D4"/>
    <w:rsid w:val="09BE30AB"/>
    <w:rsid w:val="09C10263"/>
    <w:rsid w:val="09C43056"/>
    <w:rsid w:val="09C45544"/>
    <w:rsid w:val="09C5251C"/>
    <w:rsid w:val="09C71E51"/>
    <w:rsid w:val="09C862EE"/>
    <w:rsid w:val="09CC7A35"/>
    <w:rsid w:val="09CE7D72"/>
    <w:rsid w:val="09CF3234"/>
    <w:rsid w:val="09D34040"/>
    <w:rsid w:val="09D3615C"/>
    <w:rsid w:val="09D7036B"/>
    <w:rsid w:val="09D769C4"/>
    <w:rsid w:val="09D83418"/>
    <w:rsid w:val="09DA1F91"/>
    <w:rsid w:val="09DB1A0B"/>
    <w:rsid w:val="09DC6346"/>
    <w:rsid w:val="09DF1640"/>
    <w:rsid w:val="09DF5105"/>
    <w:rsid w:val="09E12780"/>
    <w:rsid w:val="09E20626"/>
    <w:rsid w:val="09E3105F"/>
    <w:rsid w:val="09E452AC"/>
    <w:rsid w:val="09E54C88"/>
    <w:rsid w:val="09EA66D5"/>
    <w:rsid w:val="09EC4833"/>
    <w:rsid w:val="09ED4C07"/>
    <w:rsid w:val="09EE49F2"/>
    <w:rsid w:val="09F056FE"/>
    <w:rsid w:val="09F2036D"/>
    <w:rsid w:val="09F21A13"/>
    <w:rsid w:val="09F22CD8"/>
    <w:rsid w:val="09F34E7B"/>
    <w:rsid w:val="09F41FFE"/>
    <w:rsid w:val="09F62199"/>
    <w:rsid w:val="09FB336B"/>
    <w:rsid w:val="09FB50A4"/>
    <w:rsid w:val="09FC5299"/>
    <w:rsid w:val="09FD51F6"/>
    <w:rsid w:val="09FD6317"/>
    <w:rsid w:val="09FD6D51"/>
    <w:rsid w:val="09FE10B5"/>
    <w:rsid w:val="09FE24DC"/>
    <w:rsid w:val="09FE52A6"/>
    <w:rsid w:val="09FF494F"/>
    <w:rsid w:val="09FF74D7"/>
    <w:rsid w:val="0A007ED6"/>
    <w:rsid w:val="0A01308D"/>
    <w:rsid w:val="0A032DCD"/>
    <w:rsid w:val="0A044D0E"/>
    <w:rsid w:val="0A051105"/>
    <w:rsid w:val="0A051F08"/>
    <w:rsid w:val="0A0846F2"/>
    <w:rsid w:val="0A08481B"/>
    <w:rsid w:val="0A085E33"/>
    <w:rsid w:val="0A0A5E81"/>
    <w:rsid w:val="0A0D03A4"/>
    <w:rsid w:val="0A122D2C"/>
    <w:rsid w:val="0A1243F6"/>
    <w:rsid w:val="0A13183D"/>
    <w:rsid w:val="0A1523A1"/>
    <w:rsid w:val="0A163BE6"/>
    <w:rsid w:val="0A195810"/>
    <w:rsid w:val="0A1C7F9F"/>
    <w:rsid w:val="0A1D4D02"/>
    <w:rsid w:val="0A1F5080"/>
    <w:rsid w:val="0A2044E8"/>
    <w:rsid w:val="0A227632"/>
    <w:rsid w:val="0A267C01"/>
    <w:rsid w:val="0A2A7833"/>
    <w:rsid w:val="0A2F3AD0"/>
    <w:rsid w:val="0A312677"/>
    <w:rsid w:val="0A3346C1"/>
    <w:rsid w:val="0A3718ED"/>
    <w:rsid w:val="0A3943D4"/>
    <w:rsid w:val="0A3C7AA1"/>
    <w:rsid w:val="0A3F0484"/>
    <w:rsid w:val="0A3F22C0"/>
    <w:rsid w:val="0A400A13"/>
    <w:rsid w:val="0A430FA3"/>
    <w:rsid w:val="0A43129F"/>
    <w:rsid w:val="0A4358E1"/>
    <w:rsid w:val="0A4421A1"/>
    <w:rsid w:val="0A4548CB"/>
    <w:rsid w:val="0A46317D"/>
    <w:rsid w:val="0A477267"/>
    <w:rsid w:val="0A4A7926"/>
    <w:rsid w:val="0A501399"/>
    <w:rsid w:val="0A5223C1"/>
    <w:rsid w:val="0A531782"/>
    <w:rsid w:val="0A544AEC"/>
    <w:rsid w:val="0A585082"/>
    <w:rsid w:val="0A595610"/>
    <w:rsid w:val="0A595E92"/>
    <w:rsid w:val="0A6074D9"/>
    <w:rsid w:val="0A615EF1"/>
    <w:rsid w:val="0A616811"/>
    <w:rsid w:val="0A6217DA"/>
    <w:rsid w:val="0A622C65"/>
    <w:rsid w:val="0A657A80"/>
    <w:rsid w:val="0A666126"/>
    <w:rsid w:val="0A694E8C"/>
    <w:rsid w:val="0A6A4122"/>
    <w:rsid w:val="0A6B6E48"/>
    <w:rsid w:val="0A6D6056"/>
    <w:rsid w:val="0A6E0C01"/>
    <w:rsid w:val="0A707D50"/>
    <w:rsid w:val="0A71204A"/>
    <w:rsid w:val="0A72238C"/>
    <w:rsid w:val="0A73587F"/>
    <w:rsid w:val="0A745B05"/>
    <w:rsid w:val="0A754FA9"/>
    <w:rsid w:val="0A797088"/>
    <w:rsid w:val="0A7B115B"/>
    <w:rsid w:val="0A7B4843"/>
    <w:rsid w:val="0A7B5030"/>
    <w:rsid w:val="0A7F2513"/>
    <w:rsid w:val="0A7F50DF"/>
    <w:rsid w:val="0A821AF0"/>
    <w:rsid w:val="0A843E5F"/>
    <w:rsid w:val="0A8A16BF"/>
    <w:rsid w:val="0A8C436F"/>
    <w:rsid w:val="0A8D1186"/>
    <w:rsid w:val="0A8D444E"/>
    <w:rsid w:val="0A8F2718"/>
    <w:rsid w:val="0A907BB5"/>
    <w:rsid w:val="0A9425D2"/>
    <w:rsid w:val="0A944776"/>
    <w:rsid w:val="0A9673DB"/>
    <w:rsid w:val="0A996163"/>
    <w:rsid w:val="0A9A7656"/>
    <w:rsid w:val="0A9B09B8"/>
    <w:rsid w:val="0A9D51CF"/>
    <w:rsid w:val="0A9E76D5"/>
    <w:rsid w:val="0A9F095B"/>
    <w:rsid w:val="0AA35C65"/>
    <w:rsid w:val="0AA70F8D"/>
    <w:rsid w:val="0AA8296C"/>
    <w:rsid w:val="0AAA768B"/>
    <w:rsid w:val="0AAB5BD0"/>
    <w:rsid w:val="0AAC7598"/>
    <w:rsid w:val="0AAD4CDA"/>
    <w:rsid w:val="0AAE30B6"/>
    <w:rsid w:val="0AB10C91"/>
    <w:rsid w:val="0AB47CC9"/>
    <w:rsid w:val="0AB71AC6"/>
    <w:rsid w:val="0ABA2948"/>
    <w:rsid w:val="0ABA52DF"/>
    <w:rsid w:val="0ABB0632"/>
    <w:rsid w:val="0ABB731C"/>
    <w:rsid w:val="0ABE108D"/>
    <w:rsid w:val="0ABE2E7D"/>
    <w:rsid w:val="0ABE685C"/>
    <w:rsid w:val="0AC62F1B"/>
    <w:rsid w:val="0AC95DA0"/>
    <w:rsid w:val="0ACB6D54"/>
    <w:rsid w:val="0AD000C0"/>
    <w:rsid w:val="0AD00D41"/>
    <w:rsid w:val="0AD07C41"/>
    <w:rsid w:val="0AD25B3F"/>
    <w:rsid w:val="0AD277AE"/>
    <w:rsid w:val="0AD54287"/>
    <w:rsid w:val="0AD94003"/>
    <w:rsid w:val="0ADD46E4"/>
    <w:rsid w:val="0AE05D6C"/>
    <w:rsid w:val="0AE444CD"/>
    <w:rsid w:val="0AE709D7"/>
    <w:rsid w:val="0AE75CB1"/>
    <w:rsid w:val="0AE800F1"/>
    <w:rsid w:val="0AE917F3"/>
    <w:rsid w:val="0AEC36EE"/>
    <w:rsid w:val="0AED2AA2"/>
    <w:rsid w:val="0AF158C5"/>
    <w:rsid w:val="0AF261EC"/>
    <w:rsid w:val="0AF513D2"/>
    <w:rsid w:val="0AF578C8"/>
    <w:rsid w:val="0AF66652"/>
    <w:rsid w:val="0AF75B95"/>
    <w:rsid w:val="0AFC3047"/>
    <w:rsid w:val="0B007978"/>
    <w:rsid w:val="0B026C00"/>
    <w:rsid w:val="0B03124F"/>
    <w:rsid w:val="0B074DBC"/>
    <w:rsid w:val="0B081572"/>
    <w:rsid w:val="0B084B86"/>
    <w:rsid w:val="0B0A0123"/>
    <w:rsid w:val="0B0B1F2E"/>
    <w:rsid w:val="0B0B65A5"/>
    <w:rsid w:val="0B0C6562"/>
    <w:rsid w:val="0B0F01C6"/>
    <w:rsid w:val="0B117335"/>
    <w:rsid w:val="0B126E0E"/>
    <w:rsid w:val="0B140B5F"/>
    <w:rsid w:val="0B147E15"/>
    <w:rsid w:val="0B164A70"/>
    <w:rsid w:val="0B1673AB"/>
    <w:rsid w:val="0B1924E0"/>
    <w:rsid w:val="0B1D2912"/>
    <w:rsid w:val="0B1D3028"/>
    <w:rsid w:val="0B1D6761"/>
    <w:rsid w:val="0B1F213D"/>
    <w:rsid w:val="0B2126F6"/>
    <w:rsid w:val="0B223BEF"/>
    <w:rsid w:val="0B2544BB"/>
    <w:rsid w:val="0B255302"/>
    <w:rsid w:val="0B266397"/>
    <w:rsid w:val="0B273C80"/>
    <w:rsid w:val="0B2978F7"/>
    <w:rsid w:val="0B2A55DD"/>
    <w:rsid w:val="0B2A6A45"/>
    <w:rsid w:val="0B310660"/>
    <w:rsid w:val="0B32780F"/>
    <w:rsid w:val="0B3411C8"/>
    <w:rsid w:val="0B341521"/>
    <w:rsid w:val="0B366500"/>
    <w:rsid w:val="0B371BA0"/>
    <w:rsid w:val="0B3B3BB9"/>
    <w:rsid w:val="0B3D3662"/>
    <w:rsid w:val="0B3F7AA6"/>
    <w:rsid w:val="0B427FD2"/>
    <w:rsid w:val="0B436E12"/>
    <w:rsid w:val="0B4B45F7"/>
    <w:rsid w:val="0B4B6B10"/>
    <w:rsid w:val="0B4D7FD7"/>
    <w:rsid w:val="0B5907EE"/>
    <w:rsid w:val="0B5A4FEC"/>
    <w:rsid w:val="0B5E0585"/>
    <w:rsid w:val="0B5E1594"/>
    <w:rsid w:val="0B5F3EEC"/>
    <w:rsid w:val="0B623985"/>
    <w:rsid w:val="0B630848"/>
    <w:rsid w:val="0B636DA2"/>
    <w:rsid w:val="0B642BB0"/>
    <w:rsid w:val="0B643E59"/>
    <w:rsid w:val="0B680E96"/>
    <w:rsid w:val="0B696C41"/>
    <w:rsid w:val="0B6A6EB0"/>
    <w:rsid w:val="0B6D3506"/>
    <w:rsid w:val="0B6E6E21"/>
    <w:rsid w:val="0B6F2D93"/>
    <w:rsid w:val="0B731AD2"/>
    <w:rsid w:val="0B765D08"/>
    <w:rsid w:val="0B767688"/>
    <w:rsid w:val="0B790167"/>
    <w:rsid w:val="0B7A51E1"/>
    <w:rsid w:val="0B7E72BB"/>
    <w:rsid w:val="0B8323B9"/>
    <w:rsid w:val="0B844ADE"/>
    <w:rsid w:val="0B8A124C"/>
    <w:rsid w:val="0B8B7B99"/>
    <w:rsid w:val="0B8C1ED2"/>
    <w:rsid w:val="0B8E2B1D"/>
    <w:rsid w:val="0B910BEE"/>
    <w:rsid w:val="0B9309E3"/>
    <w:rsid w:val="0B967F30"/>
    <w:rsid w:val="0B976BAD"/>
    <w:rsid w:val="0B9B3B28"/>
    <w:rsid w:val="0B9C2FFE"/>
    <w:rsid w:val="0B9D1F7E"/>
    <w:rsid w:val="0B9F1194"/>
    <w:rsid w:val="0BA2420A"/>
    <w:rsid w:val="0BA3022A"/>
    <w:rsid w:val="0BA55A0C"/>
    <w:rsid w:val="0BA725F6"/>
    <w:rsid w:val="0BA84CC8"/>
    <w:rsid w:val="0BA86A2E"/>
    <w:rsid w:val="0BA920A3"/>
    <w:rsid w:val="0BAA3E81"/>
    <w:rsid w:val="0BAD3916"/>
    <w:rsid w:val="0BAD653F"/>
    <w:rsid w:val="0BAE50C8"/>
    <w:rsid w:val="0BB12BF0"/>
    <w:rsid w:val="0BB303B3"/>
    <w:rsid w:val="0BB446DC"/>
    <w:rsid w:val="0BB54C94"/>
    <w:rsid w:val="0BB775B2"/>
    <w:rsid w:val="0BB84802"/>
    <w:rsid w:val="0BB955E9"/>
    <w:rsid w:val="0BB96230"/>
    <w:rsid w:val="0BBA0EDE"/>
    <w:rsid w:val="0BBA17C3"/>
    <w:rsid w:val="0BBB2219"/>
    <w:rsid w:val="0BBE6EC1"/>
    <w:rsid w:val="0BBE758F"/>
    <w:rsid w:val="0BBF5B71"/>
    <w:rsid w:val="0BC04F86"/>
    <w:rsid w:val="0BC14B06"/>
    <w:rsid w:val="0BC17E32"/>
    <w:rsid w:val="0BC17FF9"/>
    <w:rsid w:val="0BC24CBC"/>
    <w:rsid w:val="0BC60849"/>
    <w:rsid w:val="0BC76191"/>
    <w:rsid w:val="0BC86120"/>
    <w:rsid w:val="0BCA2A05"/>
    <w:rsid w:val="0BCB51F2"/>
    <w:rsid w:val="0BD26CFF"/>
    <w:rsid w:val="0BD409B0"/>
    <w:rsid w:val="0BD4614F"/>
    <w:rsid w:val="0BD675B2"/>
    <w:rsid w:val="0BD83CDB"/>
    <w:rsid w:val="0BDA00CE"/>
    <w:rsid w:val="0BDA7A76"/>
    <w:rsid w:val="0BDE3FEE"/>
    <w:rsid w:val="0BE039EE"/>
    <w:rsid w:val="0BE04625"/>
    <w:rsid w:val="0BE07E27"/>
    <w:rsid w:val="0BE87DC7"/>
    <w:rsid w:val="0BEB3F7A"/>
    <w:rsid w:val="0BEB5964"/>
    <w:rsid w:val="0BEC509B"/>
    <w:rsid w:val="0BF11987"/>
    <w:rsid w:val="0BF12D99"/>
    <w:rsid w:val="0BF209CD"/>
    <w:rsid w:val="0BF43C5B"/>
    <w:rsid w:val="0BF444D9"/>
    <w:rsid w:val="0BF6263E"/>
    <w:rsid w:val="0BF70424"/>
    <w:rsid w:val="0C006635"/>
    <w:rsid w:val="0C011372"/>
    <w:rsid w:val="0C027CC5"/>
    <w:rsid w:val="0C04344D"/>
    <w:rsid w:val="0C06470E"/>
    <w:rsid w:val="0C067255"/>
    <w:rsid w:val="0C0A2495"/>
    <w:rsid w:val="0C0D0AFD"/>
    <w:rsid w:val="0C0D2431"/>
    <w:rsid w:val="0C0D3EA2"/>
    <w:rsid w:val="0C0D46FF"/>
    <w:rsid w:val="0C0D650F"/>
    <w:rsid w:val="0C0E55AA"/>
    <w:rsid w:val="0C10399B"/>
    <w:rsid w:val="0C117723"/>
    <w:rsid w:val="0C126A41"/>
    <w:rsid w:val="0C174E35"/>
    <w:rsid w:val="0C176343"/>
    <w:rsid w:val="0C1B3453"/>
    <w:rsid w:val="0C1C2A11"/>
    <w:rsid w:val="0C1C5D7D"/>
    <w:rsid w:val="0C1E44F2"/>
    <w:rsid w:val="0C232E91"/>
    <w:rsid w:val="0C280090"/>
    <w:rsid w:val="0C2C127C"/>
    <w:rsid w:val="0C2C31C0"/>
    <w:rsid w:val="0C2D0EAD"/>
    <w:rsid w:val="0C2D6960"/>
    <w:rsid w:val="0C2F1855"/>
    <w:rsid w:val="0C300D2C"/>
    <w:rsid w:val="0C30427A"/>
    <w:rsid w:val="0C3212C8"/>
    <w:rsid w:val="0C343F14"/>
    <w:rsid w:val="0C351C73"/>
    <w:rsid w:val="0C3549F3"/>
    <w:rsid w:val="0C357079"/>
    <w:rsid w:val="0C360E0A"/>
    <w:rsid w:val="0C373573"/>
    <w:rsid w:val="0C3919DE"/>
    <w:rsid w:val="0C3F2784"/>
    <w:rsid w:val="0C41385F"/>
    <w:rsid w:val="0C4167A3"/>
    <w:rsid w:val="0C4268D7"/>
    <w:rsid w:val="0C443EB3"/>
    <w:rsid w:val="0C4837ED"/>
    <w:rsid w:val="0C4C1CBB"/>
    <w:rsid w:val="0C533F97"/>
    <w:rsid w:val="0C5863A7"/>
    <w:rsid w:val="0C593D3E"/>
    <w:rsid w:val="0C5A4731"/>
    <w:rsid w:val="0C5C155D"/>
    <w:rsid w:val="0C5D69C9"/>
    <w:rsid w:val="0C67453E"/>
    <w:rsid w:val="0C67785A"/>
    <w:rsid w:val="0C726505"/>
    <w:rsid w:val="0C7302DC"/>
    <w:rsid w:val="0C7435BA"/>
    <w:rsid w:val="0C751602"/>
    <w:rsid w:val="0C796F99"/>
    <w:rsid w:val="0C7B05D1"/>
    <w:rsid w:val="0C7D2F80"/>
    <w:rsid w:val="0C7D2F96"/>
    <w:rsid w:val="0C7E3976"/>
    <w:rsid w:val="0C81190A"/>
    <w:rsid w:val="0C817540"/>
    <w:rsid w:val="0C830A10"/>
    <w:rsid w:val="0C864BAD"/>
    <w:rsid w:val="0C876797"/>
    <w:rsid w:val="0C8800D7"/>
    <w:rsid w:val="0C8931E7"/>
    <w:rsid w:val="0C8B1FF5"/>
    <w:rsid w:val="0C8C39C5"/>
    <w:rsid w:val="0C8C69FD"/>
    <w:rsid w:val="0C8F5394"/>
    <w:rsid w:val="0C904CE0"/>
    <w:rsid w:val="0C91216C"/>
    <w:rsid w:val="0C9A16E8"/>
    <w:rsid w:val="0CA04A7B"/>
    <w:rsid w:val="0CA25257"/>
    <w:rsid w:val="0CA25BE6"/>
    <w:rsid w:val="0CA47F63"/>
    <w:rsid w:val="0CA54458"/>
    <w:rsid w:val="0CA57D0C"/>
    <w:rsid w:val="0CAB662E"/>
    <w:rsid w:val="0CB56768"/>
    <w:rsid w:val="0CB929F1"/>
    <w:rsid w:val="0CBB6FCE"/>
    <w:rsid w:val="0CBC57BD"/>
    <w:rsid w:val="0CBD7575"/>
    <w:rsid w:val="0CC15D7F"/>
    <w:rsid w:val="0CC15F64"/>
    <w:rsid w:val="0CC2036E"/>
    <w:rsid w:val="0CC320F8"/>
    <w:rsid w:val="0CC87A8D"/>
    <w:rsid w:val="0CCA0E6B"/>
    <w:rsid w:val="0CCC3CC1"/>
    <w:rsid w:val="0CCC4DDF"/>
    <w:rsid w:val="0CCD0877"/>
    <w:rsid w:val="0CCE1BBE"/>
    <w:rsid w:val="0CCF7548"/>
    <w:rsid w:val="0CD01F5A"/>
    <w:rsid w:val="0CD2252A"/>
    <w:rsid w:val="0CD423E3"/>
    <w:rsid w:val="0CD7089F"/>
    <w:rsid w:val="0CDA7949"/>
    <w:rsid w:val="0CE154F7"/>
    <w:rsid w:val="0CE23A25"/>
    <w:rsid w:val="0CE24A55"/>
    <w:rsid w:val="0CE576EC"/>
    <w:rsid w:val="0CEA6E34"/>
    <w:rsid w:val="0CF005FE"/>
    <w:rsid w:val="0CF3053E"/>
    <w:rsid w:val="0CF44E4C"/>
    <w:rsid w:val="0CF719E1"/>
    <w:rsid w:val="0CF907D8"/>
    <w:rsid w:val="0CF96740"/>
    <w:rsid w:val="0CFA1470"/>
    <w:rsid w:val="0CFB4F06"/>
    <w:rsid w:val="0CFD655D"/>
    <w:rsid w:val="0CFE11B8"/>
    <w:rsid w:val="0CFE5E46"/>
    <w:rsid w:val="0D0050B4"/>
    <w:rsid w:val="0D07422C"/>
    <w:rsid w:val="0D0849BD"/>
    <w:rsid w:val="0D0853F4"/>
    <w:rsid w:val="0D087D34"/>
    <w:rsid w:val="0D0A1228"/>
    <w:rsid w:val="0D0B39DE"/>
    <w:rsid w:val="0D0E35A9"/>
    <w:rsid w:val="0D1003CF"/>
    <w:rsid w:val="0D1300EB"/>
    <w:rsid w:val="0D137236"/>
    <w:rsid w:val="0D1415C3"/>
    <w:rsid w:val="0D1503A2"/>
    <w:rsid w:val="0D1B7D6E"/>
    <w:rsid w:val="0D1C08F4"/>
    <w:rsid w:val="0D1C457F"/>
    <w:rsid w:val="0D1C5AB5"/>
    <w:rsid w:val="0D261F9B"/>
    <w:rsid w:val="0D264474"/>
    <w:rsid w:val="0D2652A8"/>
    <w:rsid w:val="0D294F56"/>
    <w:rsid w:val="0D2A5DE0"/>
    <w:rsid w:val="0D342F28"/>
    <w:rsid w:val="0D363118"/>
    <w:rsid w:val="0D376B46"/>
    <w:rsid w:val="0D384805"/>
    <w:rsid w:val="0D392D96"/>
    <w:rsid w:val="0D3A2F8C"/>
    <w:rsid w:val="0D3A44FA"/>
    <w:rsid w:val="0D400D07"/>
    <w:rsid w:val="0D41522D"/>
    <w:rsid w:val="0D4174B2"/>
    <w:rsid w:val="0D4212F7"/>
    <w:rsid w:val="0D424975"/>
    <w:rsid w:val="0D444180"/>
    <w:rsid w:val="0D49734F"/>
    <w:rsid w:val="0D4B5A48"/>
    <w:rsid w:val="0D4B7A96"/>
    <w:rsid w:val="0D4E4087"/>
    <w:rsid w:val="0D4F2E42"/>
    <w:rsid w:val="0D510CE7"/>
    <w:rsid w:val="0D5203C6"/>
    <w:rsid w:val="0D574C1D"/>
    <w:rsid w:val="0D57773A"/>
    <w:rsid w:val="0D582A35"/>
    <w:rsid w:val="0D5A5C6B"/>
    <w:rsid w:val="0D5B264F"/>
    <w:rsid w:val="0D5C70FA"/>
    <w:rsid w:val="0D5C7364"/>
    <w:rsid w:val="0D5E640A"/>
    <w:rsid w:val="0D625B73"/>
    <w:rsid w:val="0D63182C"/>
    <w:rsid w:val="0D632891"/>
    <w:rsid w:val="0D665B6E"/>
    <w:rsid w:val="0D6A1D56"/>
    <w:rsid w:val="0D6E0EB0"/>
    <w:rsid w:val="0D720496"/>
    <w:rsid w:val="0D72145F"/>
    <w:rsid w:val="0D757708"/>
    <w:rsid w:val="0D7D63D4"/>
    <w:rsid w:val="0D845220"/>
    <w:rsid w:val="0D8465BE"/>
    <w:rsid w:val="0D853175"/>
    <w:rsid w:val="0D8B7542"/>
    <w:rsid w:val="0D8E5C7F"/>
    <w:rsid w:val="0D8E5D33"/>
    <w:rsid w:val="0D92474C"/>
    <w:rsid w:val="0D941F6C"/>
    <w:rsid w:val="0D95120C"/>
    <w:rsid w:val="0D952431"/>
    <w:rsid w:val="0D97022A"/>
    <w:rsid w:val="0D987661"/>
    <w:rsid w:val="0D99464F"/>
    <w:rsid w:val="0D9C46EE"/>
    <w:rsid w:val="0D9D2868"/>
    <w:rsid w:val="0DB372C4"/>
    <w:rsid w:val="0DB76FC1"/>
    <w:rsid w:val="0DBA67CB"/>
    <w:rsid w:val="0DBD193B"/>
    <w:rsid w:val="0DBD5802"/>
    <w:rsid w:val="0DC8366F"/>
    <w:rsid w:val="0DCA5159"/>
    <w:rsid w:val="0DCC030A"/>
    <w:rsid w:val="0DD04226"/>
    <w:rsid w:val="0DD40FDB"/>
    <w:rsid w:val="0DD45882"/>
    <w:rsid w:val="0DD571E7"/>
    <w:rsid w:val="0DD711E5"/>
    <w:rsid w:val="0DD720AE"/>
    <w:rsid w:val="0DD75F94"/>
    <w:rsid w:val="0DDD0BE3"/>
    <w:rsid w:val="0DDD4D63"/>
    <w:rsid w:val="0DE11112"/>
    <w:rsid w:val="0DE2015D"/>
    <w:rsid w:val="0DE336B3"/>
    <w:rsid w:val="0DE64A80"/>
    <w:rsid w:val="0DE7642A"/>
    <w:rsid w:val="0DE8300E"/>
    <w:rsid w:val="0DEC10CB"/>
    <w:rsid w:val="0DED0A64"/>
    <w:rsid w:val="0DEF2FCF"/>
    <w:rsid w:val="0DEF5362"/>
    <w:rsid w:val="0DF01547"/>
    <w:rsid w:val="0DF36E53"/>
    <w:rsid w:val="0DF4601B"/>
    <w:rsid w:val="0DF9403F"/>
    <w:rsid w:val="0DFC234B"/>
    <w:rsid w:val="0DFC3DDA"/>
    <w:rsid w:val="0DFD0687"/>
    <w:rsid w:val="0E060B90"/>
    <w:rsid w:val="0E070E0F"/>
    <w:rsid w:val="0E0851B7"/>
    <w:rsid w:val="0E087829"/>
    <w:rsid w:val="0E0A1CDE"/>
    <w:rsid w:val="0E0B271F"/>
    <w:rsid w:val="0E0B4081"/>
    <w:rsid w:val="0E0E21BF"/>
    <w:rsid w:val="0E0F5012"/>
    <w:rsid w:val="0E1028A1"/>
    <w:rsid w:val="0E123E49"/>
    <w:rsid w:val="0E19077C"/>
    <w:rsid w:val="0E1F24A3"/>
    <w:rsid w:val="0E21660D"/>
    <w:rsid w:val="0E236CC5"/>
    <w:rsid w:val="0E2410FB"/>
    <w:rsid w:val="0E2451E3"/>
    <w:rsid w:val="0E25605C"/>
    <w:rsid w:val="0E256480"/>
    <w:rsid w:val="0E260D03"/>
    <w:rsid w:val="0E2612AE"/>
    <w:rsid w:val="0E275E49"/>
    <w:rsid w:val="0E291106"/>
    <w:rsid w:val="0E2A76A9"/>
    <w:rsid w:val="0E2C30FC"/>
    <w:rsid w:val="0E2D2D5E"/>
    <w:rsid w:val="0E2D6543"/>
    <w:rsid w:val="0E2D6AA2"/>
    <w:rsid w:val="0E2E390B"/>
    <w:rsid w:val="0E3000C9"/>
    <w:rsid w:val="0E33592A"/>
    <w:rsid w:val="0E370E58"/>
    <w:rsid w:val="0E3D0FB5"/>
    <w:rsid w:val="0E3F5845"/>
    <w:rsid w:val="0E41604D"/>
    <w:rsid w:val="0E454FF8"/>
    <w:rsid w:val="0E460D31"/>
    <w:rsid w:val="0E46436E"/>
    <w:rsid w:val="0E497E68"/>
    <w:rsid w:val="0E4A07E0"/>
    <w:rsid w:val="0E4A5898"/>
    <w:rsid w:val="0E4C2536"/>
    <w:rsid w:val="0E4D07C8"/>
    <w:rsid w:val="0E52675F"/>
    <w:rsid w:val="0E541A76"/>
    <w:rsid w:val="0E551E8F"/>
    <w:rsid w:val="0E553FF4"/>
    <w:rsid w:val="0E5A4837"/>
    <w:rsid w:val="0E5A4FE9"/>
    <w:rsid w:val="0E602A72"/>
    <w:rsid w:val="0E622C02"/>
    <w:rsid w:val="0E625AEF"/>
    <w:rsid w:val="0E6334E8"/>
    <w:rsid w:val="0E634A54"/>
    <w:rsid w:val="0E635403"/>
    <w:rsid w:val="0E63620D"/>
    <w:rsid w:val="0E636614"/>
    <w:rsid w:val="0E65689F"/>
    <w:rsid w:val="0E664F93"/>
    <w:rsid w:val="0E674968"/>
    <w:rsid w:val="0E691814"/>
    <w:rsid w:val="0E6976C3"/>
    <w:rsid w:val="0E6A658E"/>
    <w:rsid w:val="0E72172C"/>
    <w:rsid w:val="0E73633B"/>
    <w:rsid w:val="0E7506D6"/>
    <w:rsid w:val="0E793304"/>
    <w:rsid w:val="0E7B460C"/>
    <w:rsid w:val="0E7B4B56"/>
    <w:rsid w:val="0E7C0437"/>
    <w:rsid w:val="0E7E082A"/>
    <w:rsid w:val="0E7E0D85"/>
    <w:rsid w:val="0E7E4F95"/>
    <w:rsid w:val="0E7E539B"/>
    <w:rsid w:val="0E8268A7"/>
    <w:rsid w:val="0E843295"/>
    <w:rsid w:val="0E860680"/>
    <w:rsid w:val="0E8C0EA8"/>
    <w:rsid w:val="0E8D4784"/>
    <w:rsid w:val="0E8E62EA"/>
    <w:rsid w:val="0E8F3186"/>
    <w:rsid w:val="0E941D4E"/>
    <w:rsid w:val="0E9822B8"/>
    <w:rsid w:val="0E98622D"/>
    <w:rsid w:val="0E987E3F"/>
    <w:rsid w:val="0E9A37EE"/>
    <w:rsid w:val="0E9B0A8A"/>
    <w:rsid w:val="0E9B2475"/>
    <w:rsid w:val="0E9C5F14"/>
    <w:rsid w:val="0E9D1CB4"/>
    <w:rsid w:val="0E9E08E4"/>
    <w:rsid w:val="0E9E730D"/>
    <w:rsid w:val="0EA045CD"/>
    <w:rsid w:val="0EA36120"/>
    <w:rsid w:val="0EA53D5C"/>
    <w:rsid w:val="0EA95EAC"/>
    <w:rsid w:val="0EAA4474"/>
    <w:rsid w:val="0EAA625E"/>
    <w:rsid w:val="0EAD151D"/>
    <w:rsid w:val="0EAE5A8F"/>
    <w:rsid w:val="0EAE6406"/>
    <w:rsid w:val="0EB07735"/>
    <w:rsid w:val="0EB1425D"/>
    <w:rsid w:val="0EB2003B"/>
    <w:rsid w:val="0EB22D7B"/>
    <w:rsid w:val="0EB36A4B"/>
    <w:rsid w:val="0EB36B36"/>
    <w:rsid w:val="0EB416E5"/>
    <w:rsid w:val="0EB50E15"/>
    <w:rsid w:val="0EBE64DB"/>
    <w:rsid w:val="0EBE7D8F"/>
    <w:rsid w:val="0EBF04AB"/>
    <w:rsid w:val="0EBF57A5"/>
    <w:rsid w:val="0EC1438D"/>
    <w:rsid w:val="0EC16233"/>
    <w:rsid w:val="0EC45B9B"/>
    <w:rsid w:val="0EC54B61"/>
    <w:rsid w:val="0EC60036"/>
    <w:rsid w:val="0EC84432"/>
    <w:rsid w:val="0ECB6717"/>
    <w:rsid w:val="0ECB6F0D"/>
    <w:rsid w:val="0ECC5050"/>
    <w:rsid w:val="0ECD711A"/>
    <w:rsid w:val="0ECF165C"/>
    <w:rsid w:val="0ED05C55"/>
    <w:rsid w:val="0ED22A58"/>
    <w:rsid w:val="0ED25F12"/>
    <w:rsid w:val="0ED45942"/>
    <w:rsid w:val="0ED6452C"/>
    <w:rsid w:val="0ED71268"/>
    <w:rsid w:val="0ED7151C"/>
    <w:rsid w:val="0EDB07B3"/>
    <w:rsid w:val="0EDD4BF1"/>
    <w:rsid w:val="0EDD5F9C"/>
    <w:rsid w:val="0EDF3839"/>
    <w:rsid w:val="0EDF4A7A"/>
    <w:rsid w:val="0EE00C67"/>
    <w:rsid w:val="0EE03338"/>
    <w:rsid w:val="0EE45F01"/>
    <w:rsid w:val="0EE629A3"/>
    <w:rsid w:val="0EE63BFC"/>
    <w:rsid w:val="0EE8514A"/>
    <w:rsid w:val="0EE90704"/>
    <w:rsid w:val="0EEC12EF"/>
    <w:rsid w:val="0EF13850"/>
    <w:rsid w:val="0EF167BD"/>
    <w:rsid w:val="0EF26834"/>
    <w:rsid w:val="0EF6307E"/>
    <w:rsid w:val="0EFA499D"/>
    <w:rsid w:val="0EFD56E9"/>
    <w:rsid w:val="0F0053BA"/>
    <w:rsid w:val="0F011D92"/>
    <w:rsid w:val="0F0138C2"/>
    <w:rsid w:val="0F043CAC"/>
    <w:rsid w:val="0F0B3841"/>
    <w:rsid w:val="0F0B565C"/>
    <w:rsid w:val="0F0C6B61"/>
    <w:rsid w:val="0F0D7EC4"/>
    <w:rsid w:val="0F102F88"/>
    <w:rsid w:val="0F114487"/>
    <w:rsid w:val="0F13262B"/>
    <w:rsid w:val="0F147412"/>
    <w:rsid w:val="0F1549D2"/>
    <w:rsid w:val="0F162E7A"/>
    <w:rsid w:val="0F163038"/>
    <w:rsid w:val="0F191DA1"/>
    <w:rsid w:val="0F194D12"/>
    <w:rsid w:val="0F1A7AC2"/>
    <w:rsid w:val="0F1F2CED"/>
    <w:rsid w:val="0F21680C"/>
    <w:rsid w:val="0F23643F"/>
    <w:rsid w:val="0F2E457E"/>
    <w:rsid w:val="0F3209F7"/>
    <w:rsid w:val="0F343A31"/>
    <w:rsid w:val="0F373A14"/>
    <w:rsid w:val="0F3778E4"/>
    <w:rsid w:val="0F390651"/>
    <w:rsid w:val="0F3938E8"/>
    <w:rsid w:val="0F3A6FE5"/>
    <w:rsid w:val="0F3B3326"/>
    <w:rsid w:val="0F3B5D5D"/>
    <w:rsid w:val="0F3C1362"/>
    <w:rsid w:val="0F3D13C0"/>
    <w:rsid w:val="0F3F3AF1"/>
    <w:rsid w:val="0F417149"/>
    <w:rsid w:val="0F424819"/>
    <w:rsid w:val="0F433D90"/>
    <w:rsid w:val="0F436732"/>
    <w:rsid w:val="0F467CC9"/>
    <w:rsid w:val="0F4B0894"/>
    <w:rsid w:val="0F513AC0"/>
    <w:rsid w:val="0F541DCB"/>
    <w:rsid w:val="0F56481C"/>
    <w:rsid w:val="0F5773EC"/>
    <w:rsid w:val="0F5852B7"/>
    <w:rsid w:val="0F5940CE"/>
    <w:rsid w:val="0F594A32"/>
    <w:rsid w:val="0F5A05F4"/>
    <w:rsid w:val="0F5D791A"/>
    <w:rsid w:val="0F5F6719"/>
    <w:rsid w:val="0F6042B4"/>
    <w:rsid w:val="0F627C35"/>
    <w:rsid w:val="0F6340C8"/>
    <w:rsid w:val="0F64354C"/>
    <w:rsid w:val="0F662A92"/>
    <w:rsid w:val="0F682745"/>
    <w:rsid w:val="0F690FDD"/>
    <w:rsid w:val="0F6E160E"/>
    <w:rsid w:val="0F6E4A1F"/>
    <w:rsid w:val="0F716FE7"/>
    <w:rsid w:val="0F7235B0"/>
    <w:rsid w:val="0F745069"/>
    <w:rsid w:val="0F7542AF"/>
    <w:rsid w:val="0F761AFF"/>
    <w:rsid w:val="0F766829"/>
    <w:rsid w:val="0F7A29AF"/>
    <w:rsid w:val="0F7E5D68"/>
    <w:rsid w:val="0F80382F"/>
    <w:rsid w:val="0F824842"/>
    <w:rsid w:val="0F837821"/>
    <w:rsid w:val="0F840654"/>
    <w:rsid w:val="0F8518D7"/>
    <w:rsid w:val="0F89163C"/>
    <w:rsid w:val="0F8A56FB"/>
    <w:rsid w:val="0F8D2ECB"/>
    <w:rsid w:val="0F903F05"/>
    <w:rsid w:val="0F970599"/>
    <w:rsid w:val="0F976DCF"/>
    <w:rsid w:val="0FA10A81"/>
    <w:rsid w:val="0FA50577"/>
    <w:rsid w:val="0FA602DF"/>
    <w:rsid w:val="0FA63066"/>
    <w:rsid w:val="0FA75D0D"/>
    <w:rsid w:val="0FAA6DA8"/>
    <w:rsid w:val="0FAE61C8"/>
    <w:rsid w:val="0FAF2758"/>
    <w:rsid w:val="0FAF2F4B"/>
    <w:rsid w:val="0FB635FA"/>
    <w:rsid w:val="0FB70326"/>
    <w:rsid w:val="0FB742BE"/>
    <w:rsid w:val="0FB80384"/>
    <w:rsid w:val="0FB860AB"/>
    <w:rsid w:val="0FBA2DEF"/>
    <w:rsid w:val="0FBC7869"/>
    <w:rsid w:val="0FBD5D75"/>
    <w:rsid w:val="0FC03842"/>
    <w:rsid w:val="0FC13DBE"/>
    <w:rsid w:val="0FC240F7"/>
    <w:rsid w:val="0FC438D4"/>
    <w:rsid w:val="0FC80D7A"/>
    <w:rsid w:val="0FC944BA"/>
    <w:rsid w:val="0FCA206B"/>
    <w:rsid w:val="0FCC4DBF"/>
    <w:rsid w:val="0FCC6D23"/>
    <w:rsid w:val="0FCE479B"/>
    <w:rsid w:val="0FCE4AA3"/>
    <w:rsid w:val="0FCF30EA"/>
    <w:rsid w:val="0FD12A6F"/>
    <w:rsid w:val="0FD20E2C"/>
    <w:rsid w:val="0FD32FD6"/>
    <w:rsid w:val="0FD562D5"/>
    <w:rsid w:val="0FD75756"/>
    <w:rsid w:val="0FDA062C"/>
    <w:rsid w:val="0FDB154B"/>
    <w:rsid w:val="0FDD65F0"/>
    <w:rsid w:val="0FDD7CDA"/>
    <w:rsid w:val="0FDE263D"/>
    <w:rsid w:val="0FDE7E5F"/>
    <w:rsid w:val="0FE0474D"/>
    <w:rsid w:val="0FE24FAB"/>
    <w:rsid w:val="0FE322CB"/>
    <w:rsid w:val="0FE603DA"/>
    <w:rsid w:val="0FE75CF1"/>
    <w:rsid w:val="0FEB2A97"/>
    <w:rsid w:val="0FED1E76"/>
    <w:rsid w:val="0FEF429F"/>
    <w:rsid w:val="0FF27696"/>
    <w:rsid w:val="0FF638F4"/>
    <w:rsid w:val="0FF65D60"/>
    <w:rsid w:val="0FF87D82"/>
    <w:rsid w:val="0FFB5396"/>
    <w:rsid w:val="0FFC6684"/>
    <w:rsid w:val="0FFD7576"/>
    <w:rsid w:val="10011F81"/>
    <w:rsid w:val="10027661"/>
    <w:rsid w:val="10060F45"/>
    <w:rsid w:val="100777DF"/>
    <w:rsid w:val="10085AA0"/>
    <w:rsid w:val="100F5B20"/>
    <w:rsid w:val="10104E05"/>
    <w:rsid w:val="10156F59"/>
    <w:rsid w:val="10170C3A"/>
    <w:rsid w:val="1017400C"/>
    <w:rsid w:val="101B2E46"/>
    <w:rsid w:val="101B6AF4"/>
    <w:rsid w:val="101E77A1"/>
    <w:rsid w:val="101E7E01"/>
    <w:rsid w:val="10205953"/>
    <w:rsid w:val="102064EA"/>
    <w:rsid w:val="10270D17"/>
    <w:rsid w:val="10277EE6"/>
    <w:rsid w:val="10290AED"/>
    <w:rsid w:val="102A314E"/>
    <w:rsid w:val="102A5B49"/>
    <w:rsid w:val="102B7EB4"/>
    <w:rsid w:val="102D128A"/>
    <w:rsid w:val="102E5737"/>
    <w:rsid w:val="103023EA"/>
    <w:rsid w:val="103154CF"/>
    <w:rsid w:val="10321170"/>
    <w:rsid w:val="10327866"/>
    <w:rsid w:val="10365DB5"/>
    <w:rsid w:val="103B6D80"/>
    <w:rsid w:val="103C74A4"/>
    <w:rsid w:val="103E01FE"/>
    <w:rsid w:val="104077E8"/>
    <w:rsid w:val="10413202"/>
    <w:rsid w:val="10453867"/>
    <w:rsid w:val="104E22B2"/>
    <w:rsid w:val="10513CAA"/>
    <w:rsid w:val="1053686B"/>
    <w:rsid w:val="105370D4"/>
    <w:rsid w:val="10575DE8"/>
    <w:rsid w:val="105933A6"/>
    <w:rsid w:val="10593667"/>
    <w:rsid w:val="10595733"/>
    <w:rsid w:val="105C61F8"/>
    <w:rsid w:val="105C76FB"/>
    <w:rsid w:val="105D16A0"/>
    <w:rsid w:val="105D75A4"/>
    <w:rsid w:val="105F74F3"/>
    <w:rsid w:val="106064F7"/>
    <w:rsid w:val="106624A7"/>
    <w:rsid w:val="106720B0"/>
    <w:rsid w:val="1068189E"/>
    <w:rsid w:val="10694F30"/>
    <w:rsid w:val="106A3914"/>
    <w:rsid w:val="106E7270"/>
    <w:rsid w:val="10702B33"/>
    <w:rsid w:val="1070334F"/>
    <w:rsid w:val="1070755A"/>
    <w:rsid w:val="10715879"/>
    <w:rsid w:val="10721A68"/>
    <w:rsid w:val="10722286"/>
    <w:rsid w:val="1076024D"/>
    <w:rsid w:val="107A3A38"/>
    <w:rsid w:val="107D35CD"/>
    <w:rsid w:val="107E1967"/>
    <w:rsid w:val="10817014"/>
    <w:rsid w:val="10845870"/>
    <w:rsid w:val="10850B6F"/>
    <w:rsid w:val="108512A5"/>
    <w:rsid w:val="108B5581"/>
    <w:rsid w:val="10921846"/>
    <w:rsid w:val="10923011"/>
    <w:rsid w:val="10943C6E"/>
    <w:rsid w:val="10957623"/>
    <w:rsid w:val="10992B87"/>
    <w:rsid w:val="109C00A7"/>
    <w:rsid w:val="10A47327"/>
    <w:rsid w:val="10A476AB"/>
    <w:rsid w:val="10A60574"/>
    <w:rsid w:val="10B00848"/>
    <w:rsid w:val="10B10F0B"/>
    <w:rsid w:val="10B17915"/>
    <w:rsid w:val="10B20DFB"/>
    <w:rsid w:val="10B2191C"/>
    <w:rsid w:val="10B52291"/>
    <w:rsid w:val="10B56945"/>
    <w:rsid w:val="10B819EE"/>
    <w:rsid w:val="10BA7B58"/>
    <w:rsid w:val="10BC0BA5"/>
    <w:rsid w:val="10BF03EA"/>
    <w:rsid w:val="10C05BDE"/>
    <w:rsid w:val="10C07192"/>
    <w:rsid w:val="10C34314"/>
    <w:rsid w:val="10C44EAE"/>
    <w:rsid w:val="10C54956"/>
    <w:rsid w:val="10CA22A8"/>
    <w:rsid w:val="10CA407E"/>
    <w:rsid w:val="10CA5C4D"/>
    <w:rsid w:val="10CC2B5F"/>
    <w:rsid w:val="10CC2E3F"/>
    <w:rsid w:val="10CC66A4"/>
    <w:rsid w:val="10D050C4"/>
    <w:rsid w:val="10D54540"/>
    <w:rsid w:val="10D90C04"/>
    <w:rsid w:val="10DC5E47"/>
    <w:rsid w:val="10DF3C85"/>
    <w:rsid w:val="10E1709A"/>
    <w:rsid w:val="10E62C33"/>
    <w:rsid w:val="10E74274"/>
    <w:rsid w:val="10E90796"/>
    <w:rsid w:val="10EA2D4E"/>
    <w:rsid w:val="10F4220A"/>
    <w:rsid w:val="10FA0722"/>
    <w:rsid w:val="10FB2E01"/>
    <w:rsid w:val="10FB6459"/>
    <w:rsid w:val="10FE0C8E"/>
    <w:rsid w:val="10FE32DC"/>
    <w:rsid w:val="10FE3DC8"/>
    <w:rsid w:val="11052F87"/>
    <w:rsid w:val="11053567"/>
    <w:rsid w:val="11055FB2"/>
    <w:rsid w:val="11077FE3"/>
    <w:rsid w:val="110A2AFC"/>
    <w:rsid w:val="110C64C7"/>
    <w:rsid w:val="110D2EE2"/>
    <w:rsid w:val="110D3A30"/>
    <w:rsid w:val="110F648B"/>
    <w:rsid w:val="111215DD"/>
    <w:rsid w:val="11133E8A"/>
    <w:rsid w:val="11137E58"/>
    <w:rsid w:val="1114543C"/>
    <w:rsid w:val="11166D74"/>
    <w:rsid w:val="11185E6F"/>
    <w:rsid w:val="11190A0A"/>
    <w:rsid w:val="111E2DB1"/>
    <w:rsid w:val="111E2FE8"/>
    <w:rsid w:val="111F11E7"/>
    <w:rsid w:val="11206D49"/>
    <w:rsid w:val="11257007"/>
    <w:rsid w:val="11261E8F"/>
    <w:rsid w:val="11262F36"/>
    <w:rsid w:val="11273887"/>
    <w:rsid w:val="11302828"/>
    <w:rsid w:val="11355D0D"/>
    <w:rsid w:val="113A0576"/>
    <w:rsid w:val="113A77E3"/>
    <w:rsid w:val="113B049E"/>
    <w:rsid w:val="114075B4"/>
    <w:rsid w:val="114179EF"/>
    <w:rsid w:val="11427466"/>
    <w:rsid w:val="11433177"/>
    <w:rsid w:val="1143768A"/>
    <w:rsid w:val="114615A8"/>
    <w:rsid w:val="11462CFA"/>
    <w:rsid w:val="11473119"/>
    <w:rsid w:val="11477079"/>
    <w:rsid w:val="114B60FA"/>
    <w:rsid w:val="11505297"/>
    <w:rsid w:val="11515DB1"/>
    <w:rsid w:val="11557167"/>
    <w:rsid w:val="115931BC"/>
    <w:rsid w:val="11597C31"/>
    <w:rsid w:val="115B3759"/>
    <w:rsid w:val="115B3875"/>
    <w:rsid w:val="115D057E"/>
    <w:rsid w:val="115D1752"/>
    <w:rsid w:val="115E1A18"/>
    <w:rsid w:val="115E497A"/>
    <w:rsid w:val="115F7549"/>
    <w:rsid w:val="11601671"/>
    <w:rsid w:val="11644B9F"/>
    <w:rsid w:val="11646B34"/>
    <w:rsid w:val="11654884"/>
    <w:rsid w:val="1166289A"/>
    <w:rsid w:val="116970D4"/>
    <w:rsid w:val="116A014B"/>
    <w:rsid w:val="116A37B5"/>
    <w:rsid w:val="116B1BC5"/>
    <w:rsid w:val="117229F0"/>
    <w:rsid w:val="117D20B4"/>
    <w:rsid w:val="117D5BDF"/>
    <w:rsid w:val="117F1C6C"/>
    <w:rsid w:val="118458F9"/>
    <w:rsid w:val="1187338C"/>
    <w:rsid w:val="11876337"/>
    <w:rsid w:val="11880F73"/>
    <w:rsid w:val="118837CA"/>
    <w:rsid w:val="11890E65"/>
    <w:rsid w:val="11897E45"/>
    <w:rsid w:val="118F71BB"/>
    <w:rsid w:val="119542A2"/>
    <w:rsid w:val="11956721"/>
    <w:rsid w:val="119C42C6"/>
    <w:rsid w:val="119E75DC"/>
    <w:rsid w:val="119F211F"/>
    <w:rsid w:val="11A03EF0"/>
    <w:rsid w:val="11A374D9"/>
    <w:rsid w:val="11A73C66"/>
    <w:rsid w:val="11A95956"/>
    <w:rsid w:val="11AB5543"/>
    <w:rsid w:val="11AC2048"/>
    <w:rsid w:val="11AD7317"/>
    <w:rsid w:val="11B737F6"/>
    <w:rsid w:val="11B80DD9"/>
    <w:rsid w:val="11B87A7D"/>
    <w:rsid w:val="11BA0D5B"/>
    <w:rsid w:val="11BA6C2E"/>
    <w:rsid w:val="11C32BDD"/>
    <w:rsid w:val="11C40A90"/>
    <w:rsid w:val="11C744E7"/>
    <w:rsid w:val="11CA4135"/>
    <w:rsid w:val="11CB16E5"/>
    <w:rsid w:val="11CB6EFA"/>
    <w:rsid w:val="11CC3A1D"/>
    <w:rsid w:val="11CF55B9"/>
    <w:rsid w:val="11CF5F30"/>
    <w:rsid w:val="11D06E45"/>
    <w:rsid w:val="11D20441"/>
    <w:rsid w:val="11D51026"/>
    <w:rsid w:val="11D51775"/>
    <w:rsid w:val="11D70291"/>
    <w:rsid w:val="11DA511D"/>
    <w:rsid w:val="11DA5957"/>
    <w:rsid w:val="11E46924"/>
    <w:rsid w:val="11EB677F"/>
    <w:rsid w:val="11ED7E4C"/>
    <w:rsid w:val="11EF5C83"/>
    <w:rsid w:val="11F60748"/>
    <w:rsid w:val="11F74CA9"/>
    <w:rsid w:val="11F80531"/>
    <w:rsid w:val="11F94DA2"/>
    <w:rsid w:val="11FA4877"/>
    <w:rsid w:val="11FB32D2"/>
    <w:rsid w:val="11FC7B69"/>
    <w:rsid w:val="11FF69D9"/>
    <w:rsid w:val="12004A40"/>
    <w:rsid w:val="120127AD"/>
    <w:rsid w:val="12076260"/>
    <w:rsid w:val="12076A11"/>
    <w:rsid w:val="1207736D"/>
    <w:rsid w:val="120956FB"/>
    <w:rsid w:val="120C3B2C"/>
    <w:rsid w:val="120C4EF8"/>
    <w:rsid w:val="120D6504"/>
    <w:rsid w:val="120F280C"/>
    <w:rsid w:val="121235C9"/>
    <w:rsid w:val="12133CCF"/>
    <w:rsid w:val="121448A4"/>
    <w:rsid w:val="12145613"/>
    <w:rsid w:val="12164597"/>
    <w:rsid w:val="1218344A"/>
    <w:rsid w:val="1220264E"/>
    <w:rsid w:val="12210411"/>
    <w:rsid w:val="12223375"/>
    <w:rsid w:val="1222567F"/>
    <w:rsid w:val="12225D26"/>
    <w:rsid w:val="12231D01"/>
    <w:rsid w:val="1223560E"/>
    <w:rsid w:val="122732E0"/>
    <w:rsid w:val="122964B9"/>
    <w:rsid w:val="122C2492"/>
    <w:rsid w:val="122E0513"/>
    <w:rsid w:val="123040F9"/>
    <w:rsid w:val="123053F9"/>
    <w:rsid w:val="1233504A"/>
    <w:rsid w:val="1236677F"/>
    <w:rsid w:val="12366959"/>
    <w:rsid w:val="12366BFF"/>
    <w:rsid w:val="1237043D"/>
    <w:rsid w:val="123732B8"/>
    <w:rsid w:val="12396D79"/>
    <w:rsid w:val="1239738A"/>
    <w:rsid w:val="123B1B60"/>
    <w:rsid w:val="123B634C"/>
    <w:rsid w:val="123C70B5"/>
    <w:rsid w:val="123F0EFA"/>
    <w:rsid w:val="12442B98"/>
    <w:rsid w:val="12447A94"/>
    <w:rsid w:val="124749AB"/>
    <w:rsid w:val="12480C6F"/>
    <w:rsid w:val="12493838"/>
    <w:rsid w:val="124A7B8E"/>
    <w:rsid w:val="124C2497"/>
    <w:rsid w:val="12511A12"/>
    <w:rsid w:val="12544CA2"/>
    <w:rsid w:val="12553575"/>
    <w:rsid w:val="125933C4"/>
    <w:rsid w:val="125A56EE"/>
    <w:rsid w:val="125A6041"/>
    <w:rsid w:val="125E4185"/>
    <w:rsid w:val="12602325"/>
    <w:rsid w:val="12621A2A"/>
    <w:rsid w:val="126402F4"/>
    <w:rsid w:val="12654437"/>
    <w:rsid w:val="12676DAA"/>
    <w:rsid w:val="126862C6"/>
    <w:rsid w:val="126A24BA"/>
    <w:rsid w:val="126B2DD2"/>
    <w:rsid w:val="126C5247"/>
    <w:rsid w:val="126E0A86"/>
    <w:rsid w:val="126E0BEC"/>
    <w:rsid w:val="12720016"/>
    <w:rsid w:val="12743398"/>
    <w:rsid w:val="1276345A"/>
    <w:rsid w:val="12766506"/>
    <w:rsid w:val="12766B47"/>
    <w:rsid w:val="127A7DE9"/>
    <w:rsid w:val="127B7509"/>
    <w:rsid w:val="127C053F"/>
    <w:rsid w:val="127F6C51"/>
    <w:rsid w:val="127F76FB"/>
    <w:rsid w:val="1285600D"/>
    <w:rsid w:val="128612F4"/>
    <w:rsid w:val="128718FF"/>
    <w:rsid w:val="128A49AC"/>
    <w:rsid w:val="128C140B"/>
    <w:rsid w:val="128C5D4E"/>
    <w:rsid w:val="128D6D89"/>
    <w:rsid w:val="128D7656"/>
    <w:rsid w:val="129032E1"/>
    <w:rsid w:val="129502DD"/>
    <w:rsid w:val="129546F2"/>
    <w:rsid w:val="129A43E3"/>
    <w:rsid w:val="129A5E78"/>
    <w:rsid w:val="129E1866"/>
    <w:rsid w:val="129F0287"/>
    <w:rsid w:val="12A912A5"/>
    <w:rsid w:val="12AB671F"/>
    <w:rsid w:val="12AC376C"/>
    <w:rsid w:val="12AE26E3"/>
    <w:rsid w:val="12AF0800"/>
    <w:rsid w:val="12AF3223"/>
    <w:rsid w:val="12B16CE0"/>
    <w:rsid w:val="12B21290"/>
    <w:rsid w:val="12B611E3"/>
    <w:rsid w:val="12B653DD"/>
    <w:rsid w:val="12B80EC3"/>
    <w:rsid w:val="12B8560F"/>
    <w:rsid w:val="12B86CE7"/>
    <w:rsid w:val="12B906D3"/>
    <w:rsid w:val="12BA4161"/>
    <w:rsid w:val="12BC139F"/>
    <w:rsid w:val="12BC7FD8"/>
    <w:rsid w:val="12BD70DE"/>
    <w:rsid w:val="12BE21BE"/>
    <w:rsid w:val="12C0666C"/>
    <w:rsid w:val="12C304D8"/>
    <w:rsid w:val="12C51CD4"/>
    <w:rsid w:val="12CB6322"/>
    <w:rsid w:val="12D53C24"/>
    <w:rsid w:val="12DA1522"/>
    <w:rsid w:val="12DC3330"/>
    <w:rsid w:val="12DF48B9"/>
    <w:rsid w:val="12E16B4A"/>
    <w:rsid w:val="12E3154A"/>
    <w:rsid w:val="12E350A7"/>
    <w:rsid w:val="12E363FA"/>
    <w:rsid w:val="12E6438E"/>
    <w:rsid w:val="12E94230"/>
    <w:rsid w:val="12E95FF8"/>
    <w:rsid w:val="12EC526E"/>
    <w:rsid w:val="12EE1124"/>
    <w:rsid w:val="12EE483B"/>
    <w:rsid w:val="12F275ED"/>
    <w:rsid w:val="12F42954"/>
    <w:rsid w:val="12F55F25"/>
    <w:rsid w:val="12F904AC"/>
    <w:rsid w:val="12FA208E"/>
    <w:rsid w:val="12FA30B9"/>
    <w:rsid w:val="12FA35D3"/>
    <w:rsid w:val="1307591B"/>
    <w:rsid w:val="13081CDF"/>
    <w:rsid w:val="130B0C7F"/>
    <w:rsid w:val="130C6F19"/>
    <w:rsid w:val="130D24F9"/>
    <w:rsid w:val="130E7F42"/>
    <w:rsid w:val="130F0C3F"/>
    <w:rsid w:val="13115AA2"/>
    <w:rsid w:val="131407D9"/>
    <w:rsid w:val="1319528C"/>
    <w:rsid w:val="131A4F50"/>
    <w:rsid w:val="131A6CC7"/>
    <w:rsid w:val="131B2242"/>
    <w:rsid w:val="131B254F"/>
    <w:rsid w:val="131B6BD1"/>
    <w:rsid w:val="131E085B"/>
    <w:rsid w:val="13212263"/>
    <w:rsid w:val="13215E49"/>
    <w:rsid w:val="13217392"/>
    <w:rsid w:val="1325586C"/>
    <w:rsid w:val="132C0516"/>
    <w:rsid w:val="132E3168"/>
    <w:rsid w:val="13302DB7"/>
    <w:rsid w:val="13326837"/>
    <w:rsid w:val="13342C46"/>
    <w:rsid w:val="13360B26"/>
    <w:rsid w:val="133B13BC"/>
    <w:rsid w:val="133C1A6A"/>
    <w:rsid w:val="133D0046"/>
    <w:rsid w:val="133D2050"/>
    <w:rsid w:val="133D6B08"/>
    <w:rsid w:val="13400AA3"/>
    <w:rsid w:val="1341225C"/>
    <w:rsid w:val="13467CB8"/>
    <w:rsid w:val="13476EF0"/>
    <w:rsid w:val="134849EE"/>
    <w:rsid w:val="134A526B"/>
    <w:rsid w:val="134B5563"/>
    <w:rsid w:val="134B6F70"/>
    <w:rsid w:val="134C6DD2"/>
    <w:rsid w:val="134C764F"/>
    <w:rsid w:val="134D0BE4"/>
    <w:rsid w:val="134F2691"/>
    <w:rsid w:val="13513CE6"/>
    <w:rsid w:val="135403F7"/>
    <w:rsid w:val="135609CA"/>
    <w:rsid w:val="135D0B0D"/>
    <w:rsid w:val="135D7FCD"/>
    <w:rsid w:val="135E171D"/>
    <w:rsid w:val="135F6976"/>
    <w:rsid w:val="13614F51"/>
    <w:rsid w:val="1362606F"/>
    <w:rsid w:val="1363589F"/>
    <w:rsid w:val="136427F5"/>
    <w:rsid w:val="13665B67"/>
    <w:rsid w:val="13681E9E"/>
    <w:rsid w:val="136A0CF9"/>
    <w:rsid w:val="136A6B51"/>
    <w:rsid w:val="136D09F3"/>
    <w:rsid w:val="137060A6"/>
    <w:rsid w:val="13731F4D"/>
    <w:rsid w:val="137365AD"/>
    <w:rsid w:val="13744073"/>
    <w:rsid w:val="13746910"/>
    <w:rsid w:val="13754754"/>
    <w:rsid w:val="137565DD"/>
    <w:rsid w:val="13777D05"/>
    <w:rsid w:val="13786C77"/>
    <w:rsid w:val="137B2BC7"/>
    <w:rsid w:val="137B6CFD"/>
    <w:rsid w:val="137C0680"/>
    <w:rsid w:val="137D034A"/>
    <w:rsid w:val="13801025"/>
    <w:rsid w:val="138365F9"/>
    <w:rsid w:val="13860CFA"/>
    <w:rsid w:val="138625F4"/>
    <w:rsid w:val="13886A28"/>
    <w:rsid w:val="138C43D1"/>
    <w:rsid w:val="138D0648"/>
    <w:rsid w:val="13906581"/>
    <w:rsid w:val="139325D7"/>
    <w:rsid w:val="139600D9"/>
    <w:rsid w:val="13965B7F"/>
    <w:rsid w:val="13970B90"/>
    <w:rsid w:val="13973C13"/>
    <w:rsid w:val="139807E8"/>
    <w:rsid w:val="139900AD"/>
    <w:rsid w:val="139B69C0"/>
    <w:rsid w:val="139D242E"/>
    <w:rsid w:val="139D5CB5"/>
    <w:rsid w:val="139E01B8"/>
    <w:rsid w:val="139E2A81"/>
    <w:rsid w:val="139F0415"/>
    <w:rsid w:val="139F38F7"/>
    <w:rsid w:val="139F796F"/>
    <w:rsid w:val="13A37818"/>
    <w:rsid w:val="13A471CA"/>
    <w:rsid w:val="13A51AAB"/>
    <w:rsid w:val="13A77095"/>
    <w:rsid w:val="13A945B0"/>
    <w:rsid w:val="13B1416D"/>
    <w:rsid w:val="13B204E2"/>
    <w:rsid w:val="13BB58B3"/>
    <w:rsid w:val="13BC3A15"/>
    <w:rsid w:val="13BC4471"/>
    <w:rsid w:val="13BE4209"/>
    <w:rsid w:val="13BE5444"/>
    <w:rsid w:val="13BF52E6"/>
    <w:rsid w:val="13C011D3"/>
    <w:rsid w:val="13C107E0"/>
    <w:rsid w:val="13C350FB"/>
    <w:rsid w:val="13C37BB3"/>
    <w:rsid w:val="13C4494E"/>
    <w:rsid w:val="13C470FF"/>
    <w:rsid w:val="13C67EE6"/>
    <w:rsid w:val="13C73961"/>
    <w:rsid w:val="13C950C9"/>
    <w:rsid w:val="13CE560E"/>
    <w:rsid w:val="13D071AC"/>
    <w:rsid w:val="13D13875"/>
    <w:rsid w:val="13D2385D"/>
    <w:rsid w:val="13D51B6F"/>
    <w:rsid w:val="13D62FE6"/>
    <w:rsid w:val="13D94B4B"/>
    <w:rsid w:val="13DB6F14"/>
    <w:rsid w:val="13DB7A27"/>
    <w:rsid w:val="13DC69E4"/>
    <w:rsid w:val="13E008CB"/>
    <w:rsid w:val="13E71201"/>
    <w:rsid w:val="13E76C6C"/>
    <w:rsid w:val="13E82758"/>
    <w:rsid w:val="13EC288E"/>
    <w:rsid w:val="13F54E94"/>
    <w:rsid w:val="13F56D86"/>
    <w:rsid w:val="13F64F70"/>
    <w:rsid w:val="13F96A01"/>
    <w:rsid w:val="13FC7C2B"/>
    <w:rsid w:val="13FF2670"/>
    <w:rsid w:val="14032954"/>
    <w:rsid w:val="14045411"/>
    <w:rsid w:val="140727FA"/>
    <w:rsid w:val="14097578"/>
    <w:rsid w:val="140C04DE"/>
    <w:rsid w:val="1413392D"/>
    <w:rsid w:val="141361F8"/>
    <w:rsid w:val="1414490B"/>
    <w:rsid w:val="14196CDE"/>
    <w:rsid w:val="141F14BA"/>
    <w:rsid w:val="141F1CF8"/>
    <w:rsid w:val="14206CA7"/>
    <w:rsid w:val="1424477B"/>
    <w:rsid w:val="1425264A"/>
    <w:rsid w:val="14263B14"/>
    <w:rsid w:val="14285B51"/>
    <w:rsid w:val="1429042E"/>
    <w:rsid w:val="142958F2"/>
    <w:rsid w:val="142A29C4"/>
    <w:rsid w:val="142A4D82"/>
    <w:rsid w:val="142A5AF3"/>
    <w:rsid w:val="14300F64"/>
    <w:rsid w:val="14302CD8"/>
    <w:rsid w:val="14321830"/>
    <w:rsid w:val="14394642"/>
    <w:rsid w:val="14410B61"/>
    <w:rsid w:val="14421222"/>
    <w:rsid w:val="14484CC0"/>
    <w:rsid w:val="1449245C"/>
    <w:rsid w:val="14494064"/>
    <w:rsid w:val="144C3D7E"/>
    <w:rsid w:val="145411E0"/>
    <w:rsid w:val="14551C6D"/>
    <w:rsid w:val="145814D6"/>
    <w:rsid w:val="14581F4B"/>
    <w:rsid w:val="14584F89"/>
    <w:rsid w:val="14585C0C"/>
    <w:rsid w:val="1458754B"/>
    <w:rsid w:val="145A24D4"/>
    <w:rsid w:val="14604F69"/>
    <w:rsid w:val="146574C3"/>
    <w:rsid w:val="14663F3E"/>
    <w:rsid w:val="146C0CAB"/>
    <w:rsid w:val="146D044A"/>
    <w:rsid w:val="146E6445"/>
    <w:rsid w:val="147069B4"/>
    <w:rsid w:val="147258E3"/>
    <w:rsid w:val="147343B7"/>
    <w:rsid w:val="14751431"/>
    <w:rsid w:val="14791B42"/>
    <w:rsid w:val="147C5959"/>
    <w:rsid w:val="147D3926"/>
    <w:rsid w:val="14817EE7"/>
    <w:rsid w:val="14822C74"/>
    <w:rsid w:val="148233DC"/>
    <w:rsid w:val="14841392"/>
    <w:rsid w:val="14857D53"/>
    <w:rsid w:val="14870B9B"/>
    <w:rsid w:val="14897F88"/>
    <w:rsid w:val="148A4680"/>
    <w:rsid w:val="148E5C53"/>
    <w:rsid w:val="149244BD"/>
    <w:rsid w:val="14944BE9"/>
    <w:rsid w:val="14960D34"/>
    <w:rsid w:val="14972357"/>
    <w:rsid w:val="14986157"/>
    <w:rsid w:val="149A065E"/>
    <w:rsid w:val="149A6909"/>
    <w:rsid w:val="149B3B82"/>
    <w:rsid w:val="149B3FA4"/>
    <w:rsid w:val="149C1281"/>
    <w:rsid w:val="149E06AA"/>
    <w:rsid w:val="14A258DD"/>
    <w:rsid w:val="14A27F63"/>
    <w:rsid w:val="14A31983"/>
    <w:rsid w:val="14A43559"/>
    <w:rsid w:val="14A70828"/>
    <w:rsid w:val="14AB0462"/>
    <w:rsid w:val="14AB5BF6"/>
    <w:rsid w:val="14AF3A55"/>
    <w:rsid w:val="14B14A19"/>
    <w:rsid w:val="14B60CBC"/>
    <w:rsid w:val="14B945E2"/>
    <w:rsid w:val="14BA306F"/>
    <w:rsid w:val="14BB107B"/>
    <w:rsid w:val="14BB37F7"/>
    <w:rsid w:val="14BD102A"/>
    <w:rsid w:val="14BD14B0"/>
    <w:rsid w:val="14C1444C"/>
    <w:rsid w:val="14C20655"/>
    <w:rsid w:val="14C54124"/>
    <w:rsid w:val="14C61FEE"/>
    <w:rsid w:val="14C66A1A"/>
    <w:rsid w:val="14C8258A"/>
    <w:rsid w:val="14C85B7B"/>
    <w:rsid w:val="14C8607E"/>
    <w:rsid w:val="14C87ACB"/>
    <w:rsid w:val="14CA4674"/>
    <w:rsid w:val="14CB51A7"/>
    <w:rsid w:val="14CB7E70"/>
    <w:rsid w:val="14CC7A2B"/>
    <w:rsid w:val="14CD1708"/>
    <w:rsid w:val="14CD221D"/>
    <w:rsid w:val="14CE1FB3"/>
    <w:rsid w:val="14CF102B"/>
    <w:rsid w:val="14D115ED"/>
    <w:rsid w:val="14D201B0"/>
    <w:rsid w:val="14D4372F"/>
    <w:rsid w:val="14DA0386"/>
    <w:rsid w:val="14DC444D"/>
    <w:rsid w:val="14E160E7"/>
    <w:rsid w:val="14E25955"/>
    <w:rsid w:val="14E36E97"/>
    <w:rsid w:val="14E544A4"/>
    <w:rsid w:val="14EA0B8C"/>
    <w:rsid w:val="14EB5682"/>
    <w:rsid w:val="14EC07CA"/>
    <w:rsid w:val="14EC3EB8"/>
    <w:rsid w:val="14ED48F9"/>
    <w:rsid w:val="14EE517F"/>
    <w:rsid w:val="14F05312"/>
    <w:rsid w:val="14F10CB3"/>
    <w:rsid w:val="14F22F44"/>
    <w:rsid w:val="14F433BB"/>
    <w:rsid w:val="14F5524B"/>
    <w:rsid w:val="14F73F70"/>
    <w:rsid w:val="14F84B08"/>
    <w:rsid w:val="14F87775"/>
    <w:rsid w:val="14FB1889"/>
    <w:rsid w:val="14FB52F7"/>
    <w:rsid w:val="14FC38C2"/>
    <w:rsid w:val="14FD6554"/>
    <w:rsid w:val="14FD6FBF"/>
    <w:rsid w:val="14FF7928"/>
    <w:rsid w:val="15035CCD"/>
    <w:rsid w:val="15046E6C"/>
    <w:rsid w:val="15055C1E"/>
    <w:rsid w:val="1506579C"/>
    <w:rsid w:val="15065F77"/>
    <w:rsid w:val="150756BA"/>
    <w:rsid w:val="15077CEC"/>
    <w:rsid w:val="15092DD3"/>
    <w:rsid w:val="15097AD9"/>
    <w:rsid w:val="150B390E"/>
    <w:rsid w:val="150C0355"/>
    <w:rsid w:val="150C24A3"/>
    <w:rsid w:val="150C4D61"/>
    <w:rsid w:val="150F1112"/>
    <w:rsid w:val="150F34C3"/>
    <w:rsid w:val="1510056E"/>
    <w:rsid w:val="15101790"/>
    <w:rsid w:val="15101B30"/>
    <w:rsid w:val="151327FC"/>
    <w:rsid w:val="151806BC"/>
    <w:rsid w:val="151977D5"/>
    <w:rsid w:val="151A2F42"/>
    <w:rsid w:val="151B3754"/>
    <w:rsid w:val="151B7C2E"/>
    <w:rsid w:val="151C3861"/>
    <w:rsid w:val="151E18C4"/>
    <w:rsid w:val="151E1FFE"/>
    <w:rsid w:val="151F22D0"/>
    <w:rsid w:val="151F65FE"/>
    <w:rsid w:val="15200B92"/>
    <w:rsid w:val="152158F2"/>
    <w:rsid w:val="15215BA8"/>
    <w:rsid w:val="152248DF"/>
    <w:rsid w:val="15231250"/>
    <w:rsid w:val="15257FAB"/>
    <w:rsid w:val="15265E5F"/>
    <w:rsid w:val="15281793"/>
    <w:rsid w:val="152D1EDE"/>
    <w:rsid w:val="152E167E"/>
    <w:rsid w:val="15302D8B"/>
    <w:rsid w:val="15317773"/>
    <w:rsid w:val="153840BA"/>
    <w:rsid w:val="153977EC"/>
    <w:rsid w:val="153A2994"/>
    <w:rsid w:val="153D2DB1"/>
    <w:rsid w:val="153E13E9"/>
    <w:rsid w:val="15421624"/>
    <w:rsid w:val="154325B3"/>
    <w:rsid w:val="15444D2E"/>
    <w:rsid w:val="154700B8"/>
    <w:rsid w:val="15482D93"/>
    <w:rsid w:val="154A3692"/>
    <w:rsid w:val="154B226A"/>
    <w:rsid w:val="154C38A5"/>
    <w:rsid w:val="154D30B5"/>
    <w:rsid w:val="154E129D"/>
    <w:rsid w:val="154F4403"/>
    <w:rsid w:val="15563BF4"/>
    <w:rsid w:val="15576362"/>
    <w:rsid w:val="1558015C"/>
    <w:rsid w:val="155F4832"/>
    <w:rsid w:val="15612D79"/>
    <w:rsid w:val="156529F0"/>
    <w:rsid w:val="156C7575"/>
    <w:rsid w:val="157011E1"/>
    <w:rsid w:val="1576674D"/>
    <w:rsid w:val="157759C7"/>
    <w:rsid w:val="157B6039"/>
    <w:rsid w:val="157E3445"/>
    <w:rsid w:val="157F7697"/>
    <w:rsid w:val="158401C4"/>
    <w:rsid w:val="158562B1"/>
    <w:rsid w:val="158A2BAE"/>
    <w:rsid w:val="158B7A73"/>
    <w:rsid w:val="159028A8"/>
    <w:rsid w:val="15902A16"/>
    <w:rsid w:val="15940AF5"/>
    <w:rsid w:val="1598165D"/>
    <w:rsid w:val="159830EE"/>
    <w:rsid w:val="159B0EF0"/>
    <w:rsid w:val="159D6057"/>
    <w:rsid w:val="159E7B0F"/>
    <w:rsid w:val="15A100FC"/>
    <w:rsid w:val="15A2372E"/>
    <w:rsid w:val="15A47F90"/>
    <w:rsid w:val="15A72E75"/>
    <w:rsid w:val="15A80705"/>
    <w:rsid w:val="15A97BC0"/>
    <w:rsid w:val="15AB7F6B"/>
    <w:rsid w:val="15AC4E33"/>
    <w:rsid w:val="15AF7883"/>
    <w:rsid w:val="15B47040"/>
    <w:rsid w:val="15B47DCB"/>
    <w:rsid w:val="15B56135"/>
    <w:rsid w:val="15B723A9"/>
    <w:rsid w:val="15BA7F8B"/>
    <w:rsid w:val="15BE3765"/>
    <w:rsid w:val="15C16201"/>
    <w:rsid w:val="15C16CD0"/>
    <w:rsid w:val="15C5418C"/>
    <w:rsid w:val="15C57124"/>
    <w:rsid w:val="15C770B7"/>
    <w:rsid w:val="15C77A32"/>
    <w:rsid w:val="15CA1F82"/>
    <w:rsid w:val="15CC0C52"/>
    <w:rsid w:val="15CF75EB"/>
    <w:rsid w:val="15D071D2"/>
    <w:rsid w:val="15D36158"/>
    <w:rsid w:val="15D44F69"/>
    <w:rsid w:val="15D5060B"/>
    <w:rsid w:val="15D61AB0"/>
    <w:rsid w:val="15D76308"/>
    <w:rsid w:val="15D92F89"/>
    <w:rsid w:val="15DA6DC6"/>
    <w:rsid w:val="15DC2154"/>
    <w:rsid w:val="15E0792B"/>
    <w:rsid w:val="15E175FB"/>
    <w:rsid w:val="15E46511"/>
    <w:rsid w:val="15E4698B"/>
    <w:rsid w:val="15E61884"/>
    <w:rsid w:val="15E63253"/>
    <w:rsid w:val="15E65F79"/>
    <w:rsid w:val="15E8621B"/>
    <w:rsid w:val="15E96C21"/>
    <w:rsid w:val="15EA7158"/>
    <w:rsid w:val="15EE28B8"/>
    <w:rsid w:val="15EF5979"/>
    <w:rsid w:val="15F34F1A"/>
    <w:rsid w:val="15F80852"/>
    <w:rsid w:val="15F828AB"/>
    <w:rsid w:val="15F945FC"/>
    <w:rsid w:val="15FE1031"/>
    <w:rsid w:val="16021641"/>
    <w:rsid w:val="16056161"/>
    <w:rsid w:val="16065A1E"/>
    <w:rsid w:val="1607131C"/>
    <w:rsid w:val="16080C60"/>
    <w:rsid w:val="160B2508"/>
    <w:rsid w:val="160B307E"/>
    <w:rsid w:val="1612621E"/>
    <w:rsid w:val="16134B8A"/>
    <w:rsid w:val="16181936"/>
    <w:rsid w:val="16182F2F"/>
    <w:rsid w:val="1618598A"/>
    <w:rsid w:val="16185E90"/>
    <w:rsid w:val="161900BC"/>
    <w:rsid w:val="161A1BB5"/>
    <w:rsid w:val="161D272B"/>
    <w:rsid w:val="16270029"/>
    <w:rsid w:val="16275882"/>
    <w:rsid w:val="16280801"/>
    <w:rsid w:val="162A52C4"/>
    <w:rsid w:val="162E2AEE"/>
    <w:rsid w:val="162F1659"/>
    <w:rsid w:val="16323484"/>
    <w:rsid w:val="16325D1E"/>
    <w:rsid w:val="16344E3C"/>
    <w:rsid w:val="163665FD"/>
    <w:rsid w:val="163746A9"/>
    <w:rsid w:val="16391D95"/>
    <w:rsid w:val="163D0D46"/>
    <w:rsid w:val="163D191F"/>
    <w:rsid w:val="16400D39"/>
    <w:rsid w:val="16401284"/>
    <w:rsid w:val="16441FBD"/>
    <w:rsid w:val="164612C0"/>
    <w:rsid w:val="16476689"/>
    <w:rsid w:val="164C76C3"/>
    <w:rsid w:val="164E2955"/>
    <w:rsid w:val="164E3841"/>
    <w:rsid w:val="164E7A35"/>
    <w:rsid w:val="165163B4"/>
    <w:rsid w:val="16527949"/>
    <w:rsid w:val="16532300"/>
    <w:rsid w:val="16552895"/>
    <w:rsid w:val="16554179"/>
    <w:rsid w:val="165572BA"/>
    <w:rsid w:val="1657135D"/>
    <w:rsid w:val="16596733"/>
    <w:rsid w:val="165A047E"/>
    <w:rsid w:val="165B0306"/>
    <w:rsid w:val="165B76EB"/>
    <w:rsid w:val="165E0191"/>
    <w:rsid w:val="165E3804"/>
    <w:rsid w:val="1664370B"/>
    <w:rsid w:val="16690BEF"/>
    <w:rsid w:val="16691814"/>
    <w:rsid w:val="166A3816"/>
    <w:rsid w:val="166D5373"/>
    <w:rsid w:val="167047EF"/>
    <w:rsid w:val="16745A08"/>
    <w:rsid w:val="16750A0C"/>
    <w:rsid w:val="16751E24"/>
    <w:rsid w:val="16753D80"/>
    <w:rsid w:val="16755087"/>
    <w:rsid w:val="167658C3"/>
    <w:rsid w:val="167A0094"/>
    <w:rsid w:val="16810B97"/>
    <w:rsid w:val="16827B2A"/>
    <w:rsid w:val="16856FAA"/>
    <w:rsid w:val="16863AC4"/>
    <w:rsid w:val="16873B5A"/>
    <w:rsid w:val="16913AEF"/>
    <w:rsid w:val="1691603B"/>
    <w:rsid w:val="169A4704"/>
    <w:rsid w:val="169C4172"/>
    <w:rsid w:val="16A0656C"/>
    <w:rsid w:val="16A35C3F"/>
    <w:rsid w:val="16A36B3A"/>
    <w:rsid w:val="16A41671"/>
    <w:rsid w:val="16A46723"/>
    <w:rsid w:val="16A86FCB"/>
    <w:rsid w:val="16A976B0"/>
    <w:rsid w:val="16AA02A2"/>
    <w:rsid w:val="16AE177D"/>
    <w:rsid w:val="16AE6D89"/>
    <w:rsid w:val="16AF2252"/>
    <w:rsid w:val="16AF5ED7"/>
    <w:rsid w:val="16AF6E13"/>
    <w:rsid w:val="16B0325E"/>
    <w:rsid w:val="16B12CB9"/>
    <w:rsid w:val="16B16104"/>
    <w:rsid w:val="16B209C0"/>
    <w:rsid w:val="16B620DE"/>
    <w:rsid w:val="16B74B52"/>
    <w:rsid w:val="16B77657"/>
    <w:rsid w:val="16B9243B"/>
    <w:rsid w:val="16B9394D"/>
    <w:rsid w:val="16BB08BB"/>
    <w:rsid w:val="16BB3551"/>
    <w:rsid w:val="16BB656F"/>
    <w:rsid w:val="16BE3F92"/>
    <w:rsid w:val="16BF4894"/>
    <w:rsid w:val="16C012B8"/>
    <w:rsid w:val="16CB3344"/>
    <w:rsid w:val="16CE4199"/>
    <w:rsid w:val="16CF3E80"/>
    <w:rsid w:val="16D139CF"/>
    <w:rsid w:val="16D62257"/>
    <w:rsid w:val="16D83B18"/>
    <w:rsid w:val="16D9465D"/>
    <w:rsid w:val="16DB2F3F"/>
    <w:rsid w:val="16DE1F56"/>
    <w:rsid w:val="16E21E38"/>
    <w:rsid w:val="16E61405"/>
    <w:rsid w:val="16E63F43"/>
    <w:rsid w:val="16E65425"/>
    <w:rsid w:val="16E8117B"/>
    <w:rsid w:val="16EC708A"/>
    <w:rsid w:val="16ED129D"/>
    <w:rsid w:val="16EF5A1F"/>
    <w:rsid w:val="16F036B0"/>
    <w:rsid w:val="16F30486"/>
    <w:rsid w:val="16F32E05"/>
    <w:rsid w:val="16F432DC"/>
    <w:rsid w:val="16F63265"/>
    <w:rsid w:val="16FA2FB5"/>
    <w:rsid w:val="16FC7417"/>
    <w:rsid w:val="16FE7238"/>
    <w:rsid w:val="17013048"/>
    <w:rsid w:val="17020BC4"/>
    <w:rsid w:val="17025727"/>
    <w:rsid w:val="170767FD"/>
    <w:rsid w:val="170E32E1"/>
    <w:rsid w:val="17132EB8"/>
    <w:rsid w:val="17154B09"/>
    <w:rsid w:val="171665BE"/>
    <w:rsid w:val="17177B66"/>
    <w:rsid w:val="17182DAA"/>
    <w:rsid w:val="17193F57"/>
    <w:rsid w:val="171B0EF3"/>
    <w:rsid w:val="171B7EB8"/>
    <w:rsid w:val="171E252B"/>
    <w:rsid w:val="17206103"/>
    <w:rsid w:val="17216077"/>
    <w:rsid w:val="172175C2"/>
    <w:rsid w:val="17251154"/>
    <w:rsid w:val="172A110C"/>
    <w:rsid w:val="172E6175"/>
    <w:rsid w:val="172F2CCC"/>
    <w:rsid w:val="1735323F"/>
    <w:rsid w:val="17377578"/>
    <w:rsid w:val="17396A9E"/>
    <w:rsid w:val="17397624"/>
    <w:rsid w:val="173A094F"/>
    <w:rsid w:val="173A7299"/>
    <w:rsid w:val="173C7485"/>
    <w:rsid w:val="173E63F0"/>
    <w:rsid w:val="17426F9B"/>
    <w:rsid w:val="17434635"/>
    <w:rsid w:val="1744782E"/>
    <w:rsid w:val="17447FBB"/>
    <w:rsid w:val="174A4471"/>
    <w:rsid w:val="17531000"/>
    <w:rsid w:val="17546CD5"/>
    <w:rsid w:val="17550959"/>
    <w:rsid w:val="175B3088"/>
    <w:rsid w:val="175B4487"/>
    <w:rsid w:val="175E586F"/>
    <w:rsid w:val="175F15F7"/>
    <w:rsid w:val="17620988"/>
    <w:rsid w:val="176217D2"/>
    <w:rsid w:val="17632344"/>
    <w:rsid w:val="176350E1"/>
    <w:rsid w:val="17644A98"/>
    <w:rsid w:val="17671FDA"/>
    <w:rsid w:val="1769319F"/>
    <w:rsid w:val="176A03E2"/>
    <w:rsid w:val="176A1A1D"/>
    <w:rsid w:val="176C63AA"/>
    <w:rsid w:val="176E0508"/>
    <w:rsid w:val="17713BAD"/>
    <w:rsid w:val="17746AC4"/>
    <w:rsid w:val="17750DA4"/>
    <w:rsid w:val="17762ACA"/>
    <w:rsid w:val="17767A1E"/>
    <w:rsid w:val="17790B7D"/>
    <w:rsid w:val="177963A6"/>
    <w:rsid w:val="177976F5"/>
    <w:rsid w:val="177C175B"/>
    <w:rsid w:val="177C195B"/>
    <w:rsid w:val="177D05FB"/>
    <w:rsid w:val="177D21CC"/>
    <w:rsid w:val="177E36C1"/>
    <w:rsid w:val="177F08A3"/>
    <w:rsid w:val="17810F6F"/>
    <w:rsid w:val="17895DD4"/>
    <w:rsid w:val="178C0D04"/>
    <w:rsid w:val="17903E6B"/>
    <w:rsid w:val="17920641"/>
    <w:rsid w:val="17924815"/>
    <w:rsid w:val="179303D4"/>
    <w:rsid w:val="17944F41"/>
    <w:rsid w:val="179822B5"/>
    <w:rsid w:val="17983ECA"/>
    <w:rsid w:val="179A3570"/>
    <w:rsid w:val="179B3681"/>
    <w:rsid w:val="179C0133"/>
    <w:rsid w:val="179E30D7"/>
    <w:rsid w:val="179E5062"/>
    <w:rsid w:val="17A37BD7"/>
    <w:rsid w:val="17A42456"/>
    <w:rsid w:val="17A9075C"/>
    <w:rsid w:val="17AC3754"/>
    <w:rsid w:val="17AD77DE"/>
    <w:rsid w:val="17B00CBB"/>
    <w:rsid w:val="17B07954"/>
    <w:rsid w:val="17B1790F"/>
    <w:rsid w:val="17B47C0C"/>
    <w:rsid w:val="17B53A63"/>
    <w:rsid w:val="17B95526"/>
    <w:rsid w:val="17BD31F2"/>
    <w:rsid w:val="17BF38E8"/>
    <w:rsid w:val="17BF759D"/>
    <w:rsid w:val="17C207FE"/>
    <w:rsid w:val="17C46765"/>
    <w:rsid w:val="17C66B9F"/>
    <w:rsid w:val="17CA7EE3"/>
    <w:rsid w:val="17CB7E45"/>
    <w:rsid w:val="17CC5F13"/>
    <w:rsid w:val="17CF207B"/>
    <w:rsid w:val="17D00ABF"/>
    <w:rsid w:val="17D24655"/>
    <w:rsid w:val="17D32A64"/>
    <w:rsid w:val="17D33D25"/>
    <w:rsid w:val="17D67B28"/>
    <w:rsid w:val="17DB3A67"/>
    <w:rsid w:val="17DB61EB"/>
    <w:rsid w:val="17E31EAB"/>
    <w:rsid w:val="17E34BB5"/>
    <w:rsid w:val="17E408D1"/>
    <w:rsid w:val="17E472CB"/>
    <w:rsid w:val="17E747B8"/>
    <w:rsid w:val="17E8062D"/>
    <w:rsid w:val="17E9085E"/>
    <w:rsid w:val="17E97376"/>
    <w:rsid w:val="17EC51DC"/>
    <w:rsid w:val="17F038BE"/>
    <w:rsid w:val="17F04051"/>
    <w:rsid w:val="17F84305"/>
    <w:rsid w:val="17FC499B"/>
    <w:rsid w:val="17FE0EF7"/>
    <w:rsid w:val="17FF6F94"/>
    <w:rsid w:val="180045CD"/>
    <w:rsid w:val="18043BB9"/>
    <w:rsid w:val="18053C3E"/>
    <w:rsid w:val="18063C91"/>
    <w:rsid w:val="18090896"/>
    <w:rsid w:val="180B15FD"/>
    <w:rsid w:val="180B3B3E"/>
    <w:rsid w:val="180C0876"/>
    <w:rsid w:val="180C6051"/>
    <w:rsid w:val="180E2033"/>
    <w:rsid w:val="1810415B"/>
    <w:rsid w:val="181063A5"/>
    <w:rsid w:val="18110C56"/>
    <w:rsid w:val="18114768"/>
    <w:rsid w:val="18134BA0"/>
    <w:rsid w:val="18135CAB"/>
    <w:rsid w:val="181C3A66"/>
    <w:rsid w:val="181D341C"/>
    <w:rsid w:val="181E442D"/>
    <w:rsid w:val="181F089D"/>
    <w:rsid w:val="182136E1"/>
    <w:rsid w:val="18242434"/>
    <w:rsid w:val="18242D29"/>
    <w:rsid w:val="182D07E5"/>
    <w:rsid w:val="182F3FA6"/>
    <w:rsid w:val="18305216"/>
    <w:rsid w:val="183679D4"/>
    <w:rsid w:val="18397537"/>
    <w:rsid w:val="183B343A"/>
    <w:rsid w:val="183D3195"/>
    <w:rsid w:val="184265DE"/>
    <w:rsid w:val="18442C7E"/>
    <w:rsid w:val="18466E0A"/>
    <w:rsid w:val="18477CDB"/>
    <w:rsid w:val="18485D83"/>
    <w:rsid w:val="184A409C"/>
    <w:rsid w:val="184C58ED"/>
    <w:rsid w:val="184E74E3"/>
    <w:rsid w:val="184F2857"/>
    <w:rsid w:val="1852438E"/>
    <w:rsid w:val="18525BC6"/>
    <w:rsid w:val="18541BD1"/>
    <w:rsid w:val="18543A3E"/>
    <w:rsid w:val="185523E9"/>
    <w:rsid w:val="18580CCD"/>
    <w:rsid w:val="18590471"/>
    <w:rsid w:val="185B2E95"/>
    <w:rsid w:val="185C5CE1"/>
    <w:rsid w:val="185D15FA"/>
    <w:rsid w:val="185E7A4A"/>
    <w:rsid w:val="185F4A9E"/>
    <w:rsid w:val="185F560C"/>
    <w:rsid w:val="18647C10"/>
    <w:rsid w:val="18652F3F"/>
    <w:rsid w:val="18664307"/>
    <w:rsid w:val="18672DBA"/>
    <w:rsid w:val="1868295E"/>
    <w:rsid w:val="186B27F9"/>
    <w:rsid w:val="186B4207"/>
    <w:rsid w:val="186B630F"/>
    <w:rsid w:val="186E7929"/>
    <w:rsid w:val="187749C6"/>
    <w:rsid w:val="187A0269"/>
    <w:rsid w:val="187B46AB"/>
    <w:rsid w:val="187B4B0F"/>
    <w:rsid w:val="187C34ED"/>
    <w:rsid w:val="187D6AAC"/>
    <w:rsid w:val="187F1404"/>
    <w:rsid w:val="18802C4F"/>
    <w:rsid w:val="18806F09"/>
    <w:rsid w:val="18821B94"/>
    <w:rsid w:val="188253BB"/>
    <w:rsid w:val="18840D10"/>
    <w:rsid w:val="18884976"/>
    <w:rsid w:val="188A1844"/>
    <w:rsid w:val="188C1997"/>
    <w:rsid w:val="188D361A"/>
    <w:rsid w:val="188F2BD2"/>
    <w:rsid w:val="18901A61"/>
    <w:rsid w:val="18904579"/>
    <w:rsid w:val="18914D57"/>
    <w:rsid w:val="189219B0"/>
    <w:rsid w:val="18940D65"/>
    <w:rsid w:val="189700F6"/>
    <w:rsid w:val="189A02CC"/>
    <w:rsid w:val="189D69C0"/>
    <w:rsid w:val="189F7457"/>
    <w:rsid w:val="18A0121B"/>
    <w:rsid w:val="18A075CB"/>
    <w:rsid w:val="18A216D4"/>
    <w:rsid w:val="18A574B2"/>
    <w:rsid w:val="18A65D7C"/>
    <w:rsid w:val="18A67488"/>
    <w:rsid w:val="18A675B4"/>
    <w:rsid w:val="18A9178A"/>
    <w:rsid w:val="18AA6B50"/>
    <w:rsid w:val="18AE4AB5"/>
    <w:rsid w:val="18AF3660"/>
    <w:rsid w:val="18B11DC6"/>
    <w:rsid w:val="18B565FF"/>
    <w:rsid w:val="18B5771A"/>
    <w:rsid w:val="18B66444"/>
    <w:rsid w:val="18B7459C"/>
    <w:rsid w:val="18B76900"/>
    <w:rsid w:val="18B82AF4"/>
    <w:rsid w:val="18BA037F"/>
    <w:rsid w:val="18BE5851"/>
    <w:rsid w:val="18BF2C15"/>
    <w:rsid w:val="18BF4B6D"/>
    <w:rsid w:val="18C31BBA"/>
    <w:rsid w:val="18C37C3A"/>
    <w:rsid w:val="18C511C0"/>
    <w:rsid w:val="18C97B63"/>
    <w:rsid w:val="18CA6F8C"/>
    <w:rsid w:val="18CB3868"/>
    <w:rsid w:val="18CD28B6"/>
    <w:rsid w:val="18D10B46"/>
    <w:rsid w:val="18D14E90"/>
    <w:rsid w:val="18D15903"/>
    <w:rsid w:val="18D42B51"/>
    <w:rsid w:val="18D56695"/>
    <w:rsid w:val="18D57C1A"/>
    <w:rsid w:val="18D6456D"/>
    <w:rsid w:val="18D87B0A"/>
    <w:rsid w:val="18D95259"/>
    <w:rsid w:val="18DB2972"/>
    <w:rsid w:val="18E13D2E"/>
    <w:rsid w:val="18E35EAA"/>
    <w:rsid w:val="18E61D91"/>
    <w:rsid w:val="18E84472"/>
    <w:rsid w:val="18EA4BBB"/>
    <w:rsid w:val="18EB279A"/>
    <w:rsid w:val="18EC2910"/>
    <w:rsid w:val="18EE158F"/>
    <w:rsid w:val="18F25F7E"/>
    <w:rsid w:val="18F41FDC"/>
    <w:rsid w:val="18F5265D"/>
    <w:rsid w:val="18F54F12"/>
    <w:rsid w:val="18F7502F"/>
    <w:rsid w:val="18FC11BE"/>
    <w:rsid w:val="18FD7BAA"/>
    <w:rsid w:val="19006761"/>
    <w:rsid w:val="19011FBF"/>
    <w:rsid w:val="1902256B"/>
    <w:rsid w:val="19026E98"/>
    <w:rsid w:val="19027945"/>
    <w:rsid w:val="190458A5"/>
    <w:rsid w:val="190607E6"/>
    <w:rsid w:val="190620E8"/>
    <w:rsid w:val="190666C0"/>
    <w:rsid w:val="19083EC8"/>
    <w:rsid w:val="190876EA"/>
    <w:rsid w:val="19092250"/>
    <w:rsid w:val="190D1E45"/>
    <w:rsid w:val="19106D8F"/>
    <w:rsid w:val="19137FF7"/>
    <w:rsid w:val="191723DA"/>
    <w:rsid w:val="191856F7"/>
    <w:rsid w:val="19195A37"/>
    <w:rsid w:val="191A0078"/>
    <w:rsid w:val="191E276E"/>
    <w:rsid w:val="19223B76"/>
    <w:rsid w:val="19233CE1"/>
    <w:rsid w:val="192371C0"/>
    <w:rsid w:val="192A7D12"/>
    <w:rsid w:val="192C18ED"/>
    <w:rsid w:val="192D2421"/>
    <w:rsid w:val="192D3CED"/>
    <w:rsid w:val="192F0E7E"/>
    <w:rsid w:val="193016CA"/>
    <w:rsid w:val="1931052D"/>
    <w:rsid w:val="1932426C"/>
    <w:rsid w:val="193420CA"/>
    <w:rsid w:val="19371EAD"/>
    <w:rsid w:val="193B7997"/>
    <w:rsid w:val="193D2FEE"/>
    <w:rsid w:val="193F2C92"/>
    <w:rsid w:val="193F3CC4"/>
    <w:rsid w:val="1941252A"/>
    <w:rsid w:val="1941494D"/>
    <w:rsid w:val="1942689A"/>
    <w:rsid w:val="19432BD7"/>
    <w:rsid w:val="19440911"/>
    <w:rsid w:val="194B4510"/>
    <w:rsid w:val="194D1087"/>
    <w:rsid w:val="194E1CDC"/>
    <w:rsid w:val="194E3562"/>
    <w:rsid w:val="194E66D5"/>
    <w:rsid w:val="195423F4"/>
    <w:rsid w:val="195545E0"/>
    <w:rsid w:val="19573BAA"/>
    <w:rsid w:val="195749DA"/>
    <w:rsid w:val="19575220"/>
    <w:rsid w:val="195B6098"/>
    <w:rsid w:val="195C5DDF"/>
    <w:rsid w:val="195D4AF6"/>
    <w:rsid w:val="195F003D"/>
    <w:rsid w:val="195F08B4"/>
    <w:rsid w:val="19604806"/>
    <w:rsid w:val="19615A41"/>
    <w:rsid w:val="19625F04"/>
    <w:rsid w:val="19631BC8"/>
    <w:rsid w:val="19640DCF"/>
    <w:rsid w:val="1965178F"/>
    <w:rsid w:val="19670A22"/>
    <w:rsid w:val="196853FB"/>
    <w:rsid w:val="196C2929"/>
    <w:rsid w:val="196D3B17"/>
    <w:rsid w:val="196E3F21"/>
    <w:rsid w:val="196E5A89"/>
    <w:rsid w:val="19712092"/>
    <w:rsid w:val="197254E4"/>
    <w:rsid w:val="197300DF"/>
    <w:rsid w:val="19731838"/>
    <w:rsid w:val="19741C18"/>
    <w:rsid w:val="19796B30"/>
    <w:rsid w:val="197A2218"/>
    <w:rsid w:val="197A705D"/>
    <w:rsid w:val="197B7403"/>
    <w:rsid w:val="19806AE7"/>
    <w:rsid w:val="198258E8"/>
    <w:rsid w:val="19826846"/>
    <w:rsid w:val="198A0753"/>
    <w:rsid w:val="198A0BF5"/>
    <w:rsid w:val="198E1757"/>
    <w:rsid w:val="198E79E7"/>
    <w:rsid w:val="1994709D"/>
    <w:rsid w:val="199669E3"/>
    <w:rsid w:val="19992E6F"/>
    <w:rsid w:val="199C6249"/>
    <w:rsid w:val="199F51F7"/>
    <w:rsid w:val="19A20C45"/>
    <w:rsid w:val="19A24D4E"/>
    <w:rsid w:val="19A350F4"/>
    <w:rsid w:val="19A42215"/>
    <w:rsid w:val="19A424F3"/>
    <w:rsid w:val="19A65252"/>
    <w:rsid w:val="19A8366C"/>
    <w:rsid w:val="19A904C8"/>
    <w:rsid w:val="19AC16ED"/>
    <w:rsid w:val="19AD1FDB"/>
    <w:rsid w:val="19AD4877"/>
    <w:rsid w:val="19AD5DE9"/>
    <w:rsid w:val="19B05577"/>
    <w:rsid w:val="19B06D6B"/>
    <w:rsid w:val="19B22946"/>
    <w:rsid w:val="19B41E5D"/>
    <w:rsid w:val="19B51516"/>
    <w:rsid w:val="19B542E2"/>
    <w:rsid w:val="19B73318"/>
    <w:rsid w:val="19B76499"/>
    <w:rsid w:val="19B97CA2"/>
    <w:rsid w:val="19BA2760"/>
    <w:rsid w:val="19BC7A24"/>
    <w:rsid w:val="19BD784D"/>
    <w:rsid w:val="19BF13DA"/>
    <w:rsid w:val="19C23E08"/>
    <w:rsid w:val="19C404C9"/>
    <w:rsid w:val="19C67A15"/>
    <w:rsid w:val="19C67AB4"/>
    <w:rsid w:val="19CA6283"/>
    <w:rsid w:val="19CF1671"/>
    <w:rsid w:val="19D1618B"/>
    <w:rsid w:val="19D2797D"/>
    <w:rsid w:val="19D60EA4"/>
    <w:rsid w:val="19D8548E"/>
    <w:rsid w:val="19DA37B5"/>
    <w:rsid w:val="19DD5B2B"/>
    <w:rsid w:val="19E13AAF"/>
    <w:rsid w:val="19E81D86"/>
    <w:rsid w:val="19E9177B"/>
    <w:rsid w:val="19EA0C23"/>
    <w:rsid w:val="19EC49AB"/>
    <w:rsid w:val="19F227D2"/>
    <w:rsid w:val="19F24BC1"/>
    <w:rsid w:val="19F26227"/>
    <w:rsid w:val="19F87608"/>
    <w:rsid w:val="19F877C1"/>
    <w:rsid w:val="19FB5743"/>
    <w:rsid w:val="19FC51A0"/>
    <w:rsid w:val="19FD5966"/>
    <w:rsid w:val="19FF6294"/>
    <w:rsid w:val="1A001783"/>
    <w:rsid w:val="1A042C66"/>
    <w:rsid w:val="1A0550BF"/>
    <w:rsid w:val="1A08687F"/>
    <w:rsid w:val="1A09126D"/>
    <w:rsid w:val="1A0B1D99"/>
    <w:rsid w:val="1A0D129F"/>
    <w:rsid w:val="1A135AD3"/>
    <w:rsid w:val="1A1B0185"/>
    <w:rsid w:val="1A1C0C49"/>
    <w:rsid w:val="1A1C526F"/>
    <w:rsid w:val="1A1D2AE3"/>
    <w:rsid w:val="1A1F5C32"/>
    <w:rsid w:val="1A224B62"/>
    <w:rsid w:val="1A261FB8"/>
    <w:rsid w:val="1A2B4800"/>
    <w:rsid w:val="1A310751"/>
    <w:rsid w:val="1A322578"/>
    <w:rsid w:val="1A3302C9"/>
    <w:rsid w:val="1A3305E2"/>
    <w:rsid w:val="1A385B44"/>
    <w:rsid w:val="1A390F31"/>
    <w:rsid w:val="1A3B392D"/>
    <w:rsid w:val="1A4016EF"/>
    <w:rsid w:val="1A406C8A"/>
    <w:rsid w:val="1A445141"/>
    <w:rsid w:val="1A4779F1"/>
    <w:rsid w:val="1A477A35"/>
    <w:rsid w:val="1A4863FD"/>
    <w:rsid w:val="1A4F5B98"/>
    <w:rsid w:val="1A534DED"/>
    <w:rsid w:val="1A543DA9"/>
    <w:rsid w:val="1A5A142D"/>
    <w:rsid w:val="1A5A1D8B"/>
    <w:rsid w:val="1A5B3D6B"/>
    <w:rsid w:val="1A5D769E"/>
    <w:rsid w:val="1A600F0F"/>
    <w:rsid w:val="1A6343A5"/>
    <w:rsid w:val="1A640349"/>
    <w:rsid w:val="1A647636"/>
    <w:rsid w:val="1A65115A"/>
    <w:rsid w:val="1A652F0B"/>
    <w:rsid w:val="1A65334F"/>
    <w:rsid w:val="1A654739"/>
    <w:rsid w:val="1A6832E4"/>
    <w:rsid w:val="1A687427"/>
    <w:rsid w:val="1A693991"/>
    <w:rsid w:val="1A6B1484"/>
    <w:rsid w:val="1A6B2F8E"/>
    <w:rsid w:val="1A6B3824"/>
    <w:rsid w:val="1A6E4816"/>
    <w:rsid w:val="1A6E6CC8"/>
    <w:rsid w:val="1A6F57C5"/>
    <w:rsid w:val="1A736B6F"/>
    <w:rsid w:val="1A756DFF"/>
    <w:rsid w:val="1A757B6F"/>
    <w:rsid w:val="1A77555A"/>
    <w:rsid w:val="1A7929D9"/>
    <w:rsid w:val="1A7B4598"/>
    <w:rsid w:val="1A7F36EB"/>
    <w:rsid w:val="1A817B75"/>
    <w:rsid w:val="1A8209B1"/>
    <w:rsid w:val="1A83347E"/>
    <w:rsid w:val="1A8634A5"/>
    <w:rsid w:val="1A8649AC"/>
    <w:rsid w:val="1A866AC5"/>
    <w:rsid w:val="1A8D35A6"/>
    <w:rsid w:val="1A8E011E"/>
    <w:rsid w:val="1A91036E"/>
    <w:rsid w:val="1A932D1E"/>
    <w:rsid w:val="1A9466E9"/>
    <w:rsid w:val="1A953A7D"/>
    <w:rsid w:val="1A953D87"/>
    <w:rsid w:val="1A9546F6"/>
    <w:rsid w:val="1A96698B"/>
    <w:rsid w:val="1A973AC1"/>
    <w:rsid w:val="1AA0188A"/>
    <w:rsid w:val="1AA37D67"/>
    <w:rsid w:val="1AA42843"/>
    <w:rsid w:val="1AA569E1"/>
    <w:rsid w:val="1AA60D8B"/>
    <w:rsid w:val="1AA75976"/>
    <w:rsid w:val="1AA82A6F"/>
    <w:rsid w:val="1AA9403D"/>
    <w:rsid w:val="1AAA4775"/>
    <w:rsid w:val="1AAA7DD6"/>
    <w:rsid w:val="1AAB63D5"/>
    <w:rsid w:val="1AAE2653"/>
    <w:rsid w:val="1AB02156"/>
    <w:rsid w:val="1AB02CC1"/>
    <w:rsid w:val="1AB14651"/>
    <w:rsid w:val="1AB31B34"/>
    <w:rsid w:val="1AB342B7"/>
    <w:rsid w:val="1AB37692"/>
    <w:rsid w:val="1AB42C93"/>
    <w:rsid w:val="1AB7070F"/>
    <w:rsid w:val="1AB81A53"/>
    <w:rsid w:val="1AB81BAC"/>
    <w:rsid w:val="1ABA7709"/>
    <w:rsid w:val="1ABB476B"/>
    <w:rsid w:val="1ABB4C31"/>
    <w:rsid w:val="1ABC4797"/>
    <w:rsid w:val="1ABF4D7B"/>
    <w:rsid w:val="1ABF5B13"/>
    <w:rsid w:val="1AC146C0"/>
    <w:rsid w:val="1AC20F62"/>
    <w:rsid w:val="1AC26DBA"/>
    <w:rsid w:val="1AC34E40"/>
    <w:rsid w:val="1AC41123"/>
    <w:rsid w:val="1AC479A0"/>
    <w:rsid w:val="1AC53E1D"/>
    <w:rsid w:val="1AC62217"/>
    <w:rsid w:val="1AC73BC8"/>
    <w:rsid w:val="1ACA1C07"/>
    <w:rsid w:val="1ACC49C8"/>
    <w:rsid w:val="1ACC7D8B"/>
    <w:rsid w:val="1ACD6A95"/>
    <w:rsid w:val="1ACE02AA"/>
    <w:rsid w:val="1AD55364"/>
    <w:rsid w:val="1AE45B65"/>
    <w:rsid w:val="1AE55C10"/>
    <w:rsid w:val="1AE62D67"/>
    <w:rsid w:val="1AE77E73"/>
    <w:rsid w:val="1AEB2DEF"/>
    <w:rsid w:val="1AEE7F88"/>
    <w:rsid w:val="1AEF4025"/>
    <w:rsid w:val="1AF015A8"/>
    <w:rsid w:val="1AF26C97"/>
    <w:rsid w:val="1AF320B8"/>
    <w:rsid w:val="1AF61F0A"/>
    <w:rsid w:val="1AF8058B"/>
    <w:rsid w:val="1AFB4C81"/>
    <w:rsid w:val="1AFD52C8"/>
    <w:rsid w:val="1AFD6533"/>
    <w:rsid w:val="1B002445"/>
    <w:rsid w:val="1B0721AA"/>
    <w:rsid w:val="1B0855AC"/>
    <w:rsid w:val="1B0860AF"/>
    <w:rsid w:val="1B0A1726"/>
    <w:rsid w:val="1B0D3027"/>
    <w:rsid w:val="1B0E41E7"/>
    <w:rsid w:val="1B101503"/>
    <w:rsid w:val="1B111986"/>
    <w:rsid w:val="1B114CBC"/>
    <w:rsid w:val="1B140ED9"/>
    <w:rsid w:val="1B152423"/>
    <w:rsid w:val="1B191634"/>
    <w:rsid w:val="1B1961DA"/>
    <w:rsid w:val="1B1B0D22"/>
    <w:rsid w:val="1B1B5840"/>
    <w:rsid w:val="1B1B7A75"/>
    <w:rsid w:val="1B1D5514"/>
    <w:rsid w:val="1B2076AE"/>
    <w:rsid w:val="1B215604"/>
    <w:rsid w:val="1B240A9B"/>
    <w:rsid w:val="1B2615F7"/>
    <w:rsid w:val="1B292E21"/>
    <w:rsid w:val="1B2931B1"/>
    <w:rsid w:val="1B2B14C5"/>
    <w:rsid w:val="1B2B5F34"/>
    <w:rsid w:val="1B2C5DDC"/>
    <w:rsid w:val="1B2C737E"/>
    <w:rsid w:val="1B2C76D3"/>
    <w:rsid w:val="1B325928"/>
    <w:rsid w:val="1B334AD7"/>
    <w:rsid w:val="1B3376E5"/>
    <w:rsid w:val="1B34378E"/>
    <w:rsid w:val="1B38250F"/>
    <w:rsid w:val="1B3D53CD"/>
    <w:rsid w:val="1B3D7E4B"/>
    <w:rsid w:val="1B3E4C8F"/>
    <w:rsid w:val="1B3E5AC5"/>
    <w:rsid w:val="1B3F36EA"/>
    <w:rsid w:val="1B3F6C25"/>
    <w:rsid w:val="1B423349"/>
    <w:rsid w:val="1B4456FD"/>
    <w:rsid w:val="1B454BA0"/>
    <w:rsid w:val="1B4551A8"/>
    <w:rsid w:val="1B46224F"/>
    <w:rsid w:val="1B47722D"/>
    <w:rsid w:val="1B480D97"/>
    <w:rsid w:val="1B481BF7"/>
    <w:rsid w:val="1B4E3040"/>
    <w:rsid w:val="1B4F3A8D"/>
    <w:rsid w:val="1B51060C"/>
    <w:rsid w:val="1B5247A3"/>
    <w:rsid w:val="1B541BA0"/>
    <w:rsid w:val="1B595053"/>
    <w:rsid w:val="1B5978D1"/>
    <w:rsid w:val="1B5D1DA8"/>
    <w:rsid w:val="1B5E2128"/>
    <w:rsid w:val="1B5E25A5"/>
    <w:rsid w:val="1B624590"/>
    <w:rsid w:val="1B625EC0"/>
    <w:rsid w:val="1B6533D3"/>
    <w:rsid w:val="1B654BAC"/>
    <w:rsid w:val="1B65568A"/>
    <w:rsid w:val="1B6866C4"/>
    <w:rsid w:val="1B6E5DBD"/>
    <w:rsid w:val="1B6E65B6"/>
    <w:rsid w:val="1B711D69"/>
    <w:rsid w:val="1B751B02"/>
    <w:rsid w:val="1B793A85"/>
    <w:rsid w:val="1B7B129E"/>
    <w:rsid w:val="1B7B3A4A"/>
    <w:rsid w:val="1B7D5AEC"/>
    <w:rsid w:val="1B7E36A1"/>
    <w:rsid w:val="1B7F12F9"/>
    <w:rsid w:val="1B822161"/>
    <w:rsid w:val="1B831B47"/>
    <w:rsid w:val="1B8545BC"/>
    <w:rsid w:val="1B8A0531"/>
    <w:rsid w:val="1B8A5C39"/>
    <w:rsid w:val="1B8C162E"/>
    <w:rsid w:val="1B8D6FB3"/>
    <w:rsid w:val="1B8F157A"/>
    <w:rsid w:val="1B8F3E08"/>
    <w:rsid w:val="1B9341F7"/>
    <w:rsid w:val="1B93468A"/>
    <w:rsid w:val="1B954C88"/>
    <w:rsid w:val="1B971237"/>
    <w:rsid w:val="1B99667A"/>
    <w:rsid w:val="1B9B1FAF"/>
    <w:rsid w:val="1B9E0455"/>
    <w:rsid w:val="1BA0560F"/>
    <w:rsid w:val="1BA36A53"/>
    <w:rsid w:val="1BA442E4"/>
    <w:rsid w:val="1BA55BA0"/>
    <w:rsid w:val="1BA81526"/>
    <w:rsid w:val="1BA909B8"/>
    <w:rsid w:val="1BAD68D5"/>
    <w:rsid w:val="1BB02BE3"/>
    <w:rsid w:val="1BB2178F"/>
    <w:rsid w:val="1BB3376A"/>
    <w:rsid w:val="1BB527BF"/>
    <w:rsid w:val="1BB603D6"/>
    <w:rsid w:val="1BB60497"/>
    <w:rsid w:val="1BB80009"/>
    <w:rsid w:val="1BBA312A"/>
    <w:rsid w:val="1BBB1575"/>
    <w:rsid w:val="1BC13558"/>
    <w:rsid w:val="1BC155A0"/>
    <w:rsid w:val="1BC230E4"/>
    <w:rsid w:val="1BC26E4A"/>
    <w:rsid w:val="1BC451DC"/>
    <w:rsid w:val="1BC51277"/>
    <w:rsid w:val="1BC671FF"/>
    <w:rsid w:val="1BC77818"/>
    <w:rsid w:val="1BC85D55"/>
    <w:rsid w:val="1BCB367F"/>
    <w:rsid w:val="1BCD04AF"/>
    <w:rsid w:val="1BCD2C8F"/>
    <w:rsid w:val="1BCD56A1"/>
    <w:rsid w:val="1BCF7B99"/>
    <w:rsid w:val="1BD132C3"/>
    <w:rsid w:val="1BD23C6D"/>
    <w:rsid w:val="1BD310AD"/>
    <w:rsid w:val="1BD80814"/>
    <w:rsid w:val="1BDA5872"/>
    <w:rsid w:val="1BDC103C"/>
    <w:rsid w:val="1BDC1DB1"/>
    <w:rsid w:val="1BDC77BC"/>
    <w:rsid w:val="1BDE0D12"/>
    <w:rsid w:val="1BDF07F5"/>
    <w:rsid w:val="1BE14EC9"/>
    <w:rsid w:val="1BE41E74"/>
    <w:rsid w:val="1BE62B57"/>
    <w:rsid w:val="1BE7041B"/>
    <w:rsid w:val="1BEA496D"/>
    <w:rsid w:val="1BED581A"/>
    <w:rsid w:val="1BED7CA5"/>
    <w:rsid w:val="1BF0436E"/>
    <w:rsid w:val="1BF17F12"/>
    <w:rsid w:val="1BFA2BA2"/>
    <w:rsid w:val="1BFB49B7"/>
    <w:rsid w:val="1BFD2A76"/>
    <w:rsid w:val="1BFE1751"/>
    <w:rsid w:val="1BFF16B1"/>
    <w:rsid w:val="1C060463"/>
    <w:rsid w:val="1C0737DF"/>
    <w:rsid w:val="1C09048A"/>
    <w:rsid w:val="1C0A1182"/>
    <w:rsid w:val="1C0A65B3"/>
    <w:rsid w:val="1C0B04D7"/>
    <w:rsid w:val="1C0B4043"/>
    <w:rsid w:val="1C0B5FB7"/>
    <w:rsid w:val="1C0B73E3"/>
    <w:rsid w:val="1C0C3AED"/>
    <w:rsid w:val="1C0E26AE"/>
    <w:rsid w:val="1C103F04"/>
    <w:rsid w:val="1C1231A9"/>
    <w:rsid w:val="1C1670C9"/>
    <w:rsid w:val="1C1879B2"/>
    <w:rsid w:val="1C19251A"/>
    <w:rsid w:val="1C196E88"/>
    <w:rsid w:val="1C1A7E00"/>
    <w:rsid w:val="1C1D51D9"/>
    <w:rsid w:val="1C1E0E91"/>
    <w:rsid w:val="1C1F0907"/>
    <w:rsid w:val="1C1F4472"/>
    <w:rsid w:val="1C20524B"/>
    <w:rsid w:val="1C21235B"/>
    <w:rsid w:val="1C233831"/>
    <w:rsid w:val="1C234AE8"/>
    <w:rsid w:val="1C26583D"/>
    <w:rsid w:val="1C2F0E03"/>
    <w:rsid w:val="1C330BD8"/>
    <w:rsid w:val="1C337569"/>
    <w:rsid w:val="1C3471EA"/>
    <w:rsid w:val="1C3975C9"/>
    <w:rsid w:val="1C3E416F"/>
    <w:rsid w:val="1C3F5400"/>
    <w:rsid w:val="1C420DEA"/>
    <w:rsid w:val="1C4260F3"/>
    <w:rsid w:val="1C433119"/>
    <w:rsid w:val="1C47694E"/>
    <w:rsid w:val="1C4B0F50"/>
    <w:rsid w:val="1C4D2982"/>
    <w:rsid w:val="1C4E0077"/>
    <w:rsid w:val="1C4F0BF8"/>
    <w:rsid w:val="1C514D0F"/>
    <w:rsid w:val="1C554A0B"/>
    <w:rsid w:val="1C5839C5"/>
    <w:rsid w:val="1C5A7547"/>
    <w:rsid w:val="1C5C3632"/>
    <w:rsid w:val="1C604565"/>
    <w:rsid w:val="1C6133FE"/>
    <w:rsid w:val="1C625E96"/>
    <w:rsid w:val="1C652B49"/>
    <w:rsid w:val="1C684A71"/>
    <w:rsid w:val="1C6A3E83"/>
    <w:rsid w:val="1C6F1D12"/>
    <w:rsid w:val="1C6F6BDE"/>
    <w:rsid w:val="1C7079E5"/>
    <w:rsid w:val="1C726054"/>
    <w:rsid w:val="1C740E08"/>
    <w:rsid w:val="1C7623EC"/>
    <w:rsid w:val="1C767767"/>
    <w:rsid w:val="1C7722D3"/>
    <w:rsid w:val="1C7A659B"/>
    <w:rsid w:val="1C7C7B18"/>
    <w:rsid w:val="1C7E5083"/>
    <w:rsid w:val="1C802BD8"/>
    <w:rsid w:val="1C88108A"/>
    <w:rsid w:val="1C8A3A15"/>
    <w:rsid w:val="1C8D6D95"/>
    <w:rsid w:val="1C8E75D8"/>
    <w:rsid w:val="1C9504C6"/>
    <w:rsid w:val="1C984872"/>
    <w:rsid w:val="1C986AC7"/>
    <w:rsid w:val="1C9920D0"/>
    <w:rsid w:val="1CA465B1"/>
    <w:rsid w:val="1CA5218A"/>
    <w:rsid w:val="1CA5287E"/>
    <w:rsid w:val="1CA8223A"/>
    <w:rsid w:val="1CAE5BA4"/>
    <w:rsid w:val="1CAF291C"/>
    <w:rsid w:val="1CAF5954"/>
    <w:rsid w:val="1CAF740E"/>
    <w:rsid w:val="1CB01BD3"/>
    <w:rsid w:val="1CB27EB5"/>
    <w:rsid w:val="1CB34487"/>
    <w:rsid w:val="1CB609B7"/>
    <w:rsid w:val="1CB70438"/>
    <w:rsid w:val="1CB80BEA"/>
    <w:rsid w:val="1CBA494A"/>
    <w:rsid w:val="1CBC7B18"/>
    <w:rsid w:val="1CC006D5"/>
    <w:rsid w:val="1CC309C3"/>
    <w:rsid w:val="1CC61D5E"/>
    <w:rsid w:val="1CCB2C5C"/>
    <w:rsid w:val="1CCC2611"/>
    <w:rsid w:val="1CCE7F4C"/>
    <w:rsid w:val="1CCF6BF9"/>
    <w:rsid w:val="1CD2263B"/>
    <w:rsid w:val="1CD36095"/>
    <w:rsid w:val="1CD57DDC"/>
    <w:rsid w:val="1CD64732"/>
    <w:rsid w:val="1CD67CC9"/>
    <w:rsid w:val="1CD72482"/>
    <w:rsid w:val="1CD83D73"/>
    <w:rsid w:val="1CDC0D15"/>
    <w:rsid w:val="1CDD2BCF"/>
    <w:rsid w:val="1CDE5213"/>
    <w:rsid w:val="1CDF04F5"/>
    <w:rsid w:val="1CE02150"/>
    <w:rsid w:val="1CE216C3"/>
    <w:rsid w:val="1CE31A79"/>
    <w:rsid w:val="1CE44003"/>
    <w:rsid w:val="1CE753E1"/>
    <w:rsid w:val="1CE80F84"/>
    <w:rsid w:val="1CEA537D"/>
    <w:rsid w:val="1CF01563"/>
    <w:rsid w:val="1CF11FD1"/>
    <w:rsid w:val="1CF22C51"/>
    <w:rsid w:val="1CF30A51"/>
    <w:rsid w:val="1CF31A0A"/>
    <w:rsid w:val="1CF41B2A"/>
    <w:rsid w:val="1CF42D22"/>
    <w:rsid w:val="1CF8175A"/>
    <w:rsid w:val="1CFC479A"/>
    <w:rsid w:val="1CFD2FF0"/>
    <w:rsid w:val="1D001D73"/>
    <w:rsid w:val="1D014D8C"/>
    <w:rsid w:val="1D0159BF"/>
    <w:rsid w:val="1D024472"/>
    <w:rsid w:val="1D030898"/>
    <w:rsid w:val="1D035A1B"/>
    <w:rsid w:val="1D037A39"/>
    <w:rsid w:val="1D043686"/>
    <w:rsid w:val="1D044801"/>
    <w:rsid w:val="1D06773E"/>
    <w:rsid w:val="1D0A546F"/>
    <w:rsid w:val="1D0B3150"/>
    <w:rsid w:val="1D0D0982"/>
    <w:rsid w:val="1D142A17"/>
    <w:rsid w:val="1D152EF5"/>
    <w:rsid w:val="1D166994"/>
    <w:rsid w:val="1D191573"/>
    <w:rsid w:val="1D193074"/>
    <w:rsid w:val="1D1D26D6"/>
    <w:rsid w:val="1D1D3C96"/>
    <w:rsid w:val="1D1E313F"/>
    <w:rsid w:val="1D1F2CC5"/>
    <w:rsid w:val="1D204D03"/>
    <w:rsid w:val="1D20601C"/>
    <w:rsid w:val="1D223846"/>
    <w:rsid w:val="1D255EC0"/>
    <w:rsid w:val="1D296176"/>
    <w:rsid w:val="1D2B4025"/>
    <w:rsid w:val="1D2B5F12"/>
    <w:rsid w:val="1D2C41C7"/>
    <w:rsid w:val="1D2C4F05"/>
    <w:rsid w:val="1D2C62F6"/>
    <w:rsid w:val="1D2D1C02"/>
    <w:rsid w:val="1D340817"/>
    <w:rsid w:val="1D37218E"/>
    <w:rsid w:val="1D37315A"/>
    <w:rsid w:val="1D384F74"/>
    <w:rsid w:val="1D3A64EE"/>
    <w:rsid w:val="1D3C464A"/>
    <w:rsid w:val="1D3D7116"/>
    <w:rsid w:val="1D3E475A"/>
    <w:rsid w:val="1D3F40D0"/>
    <w:rsid w:val="1D483D38"/>
    <w:rsid w:val="1D4B4E3A"/>
    <w:rsid w:val="1D4F2799"/>
    <w:rsid w:val="1D505359"/>
    <w:rsid w:val="1D5113AF"/>
    <w:rsid w:val="1D52715C"/>
    <w:rsid w:val="1D531202"/>
    <w:rsid w:val="1D533E99"/>
    <w:rsid w:val="1D5344C7"/>
    <w:rsid w:val="1D536B23"/>
    <w:rsid w:val="1D55000F"/>
    <w:rsid w:val="1D555C0A"/>
    <w:rsid w:val="1D567F34"/>
    <w:rsid w:val="1D5960E1"/>
    <w:rsid w:val="1D5A196B"/>
    <w:rsid w:val="1D5A3BAC"/>
    <w:rsid w:val="1D5B1866"/>
    <w:rsid w:val="1D5E454A"/>
    <w:rsid w:val="1D5F25C2"/>
    <w:rsid w:val="1D5F4BE3"/>
    <w:rsid w:val="1D640384"/>
    <w:rsid w:val="1D66425D"/>
    <w:rsid w:val="1D67036B"/>
    <w:rsid w:val="1D6759B8"/>
    <w:rsid w:val="1D677127"/>
    <w:rsid w:val="1D6870D8"/>
    <w:rsid w:val="1D6879E5"/>
    <w:rsid w:val="1D6A0DE7"/>
    <w:rsid w:val="1D6C36B3"/>
    <w:rsid w:val="1D6E011F"/>
    <w:rsid w:val="1D6E41BD"/>
    <w:rsid w:val="1D6E5FD3"/>
    <w:rsid w:val="1D711DDC"/>
    <w:rsid w:val="1D773137"/>
    <w:rsid w:val="1D794FA6"/>
    <w:rsid w:val="1D7A38AD"/>
    <w:rsid w:val="1D7A56C4"/>
    <w:rsid w:val="1D7D01FA"/>
    <w:rsid w:val="1D814099"/>
    <w:rsid w:val="1D815C15"/>
    <w:rsid w:val="1D82203D"/>
    <w:rsid w:val="1D827BF8"/>
    <w:rsid w:val="1D8443E5"/>
    <w:rsid w:val="1D851E3C"/>
    <w:rsid w:val="1D8670B1"/>
    <w:rsid w:val="1D873370"/>
    <w:rsid w:val="1D8A33EF"/>
    <w:rsid w:val="1D8B6230"/>
    <w:rsid w:val="1D900D8A"/>
    <w:rsid w:val="1D913729"/>
    <w:rsid w:val="1D9511C9"/>
    <w:rsid w:val="1D95597F"/>
    <w:rsid w:val="1D97799B"/>
    <w:rsid w:val="1D99022B"/>
    <w:rsid w:val="1D9B11ED"/>
    <w:rsid w:val="1D9C12AF"/>
    <w:rsid w:val="1DA26817"/>
    <w:rsid w:val="1DA36EE5"/>
    <w:rsid w:val="1DA6148D"/>
    <w:rsid w:val="1DA85695"/>
    <w:rsid w:val="1DA90E02"/>
    <w:rsid w:val="1DA91CA8"/>
    <w:rsid w:val="1DAB11AB"/>
    <w:rsid w:val="1DAD117E"/>
    <w:rsid w:val="1DAF5B0C"/>
    <w:rsid w:val="1DB23CA1"/>
    <w:rsid w:val="1DB37BFE"/>
    <w:rsid w:val="1DB42BB0"/>
    <w:rsid w:val="1DB65208"/>
    <w:rsid w:val="1DB90611"/>
    <w:rsid w:val="1DB9466B"/>
    <w:rsid w:val="1DBA4B4F"/>
    <w:rsid w:val="1DBB7BE2"/>
    <w:rsid w:val="1DBD17E1"/>
    <w:rsid w:val="1DC13402"/>
    <w:rsid w:val="1DC552A0"/>
    <w:rsid w:val="1DC8330A"/>
    <w:rsid w:val="1DC8336B"/>
    <w:rsid w:val="1DCE4A9F"/>
    <w:rsid w:val="1DCF4008"/>
    <w:rsid w:val="1DCF792B"/>
    <w:rsid w:val="1DD040F1"/>
    <w:rsid w:val="1DD06E47"/>
    <w:rsid w:val="1DD12DD8"/>
    <w:rsid w:val="1DD76C4B"/>
    <w:rsid w:val="1DD85370"/>
    <w:rsid w:val="1DD86F35"/>
    <w:rsid w:val="1DD90320"/>
    <w:rsid w:val="1DDD0EFA"/>
    <w:rsid w:val="1DDD286A"/>
    <w:rsid w:val="1DDF6946"/>
    <w:rsid w:val="1DE038CB"/>
    <w:rsid w:val="1DE77622"/>
    <w:rsid w:val="1DE8069D"/>
    <w:rsid w:val="1DEA40DD"/>
    <w:rsid w:val="1DEA43D9"/>
    <w:rsid w:val="1DED21B8"/>
    <w:rsid w:val="1DED680E"/>
    <w:rsid w:val="1DF17FC2"/>
    <w:rsid w:val="1DF220D7"/>
    <w:rsid w:val="1DF236E2"/>
    <w:rsid w:val="1DF27BC0"/>
    <w:rsid w:val="1DF4192D"/>
    <w:rsid w:val="1DF975E4"/>
    <w:rsid w:val="1DFA647E"/>
    <w:rsid w:val="1DFC6ECB"/>
    <w:rsid w:val="1DFF49D6"/>
    <w:rsid w:val="1E001E30"/>
    <w:rsid w:val="1E011B56"/>
    <w:rsid w:val="1E027882"/>
    <w:rsid w:val="1E030EE9"/>
    <w:rsid w:val="1E0A0DDB"/>
    <w:rsid w:val="1E0A2F90"/>
    <w:rsid w:val="1E0C094A"/>
    <w:rsid w:val="1E0D6398"/>
    <w:rsid w:val="1E101CF0"/>
    <w:rsid w:val="1E102B8F"/>
    <w:rsid w:val="1E1050EF"/>
    <w:rsid w:val="1E107B8E"/>
    <w:rsid w:val="1E153894"/>
    <w:rsid w:val="1E16517D"/>
    <w:rsid w:val="1E167A56"/>
    <w:rsid w:val="1E18499D"/>
    <w:rsid w:val="1E187C95"/>
    <w:rsid w:val="1E1A26C0"/>
    <w:rsid w:val="1E2368E7"/>
    <w:rsid w:val="1E272B0F"/>
    <w:rsid w:val="1E282AA2"/>
    <w:rsid w:val="1E2A0CE0"/>
    <w:rsid w:val="1E2B5122"/>
    <w:rsid w:val="1E2E3B1B"/>
    <w:rsid w:val="1E324679"/>
    <w:rsid w:val="1E337522"/>
    <w:rsid w:val="1E37048C"/>
    <w:rsid w:val="1E3861DD"/>
    <w:rsid w:val="1E396841"/>
    <w:rsid w:val="1E3A0E99"/>
    <w:rsid w:val="1E3E11F4"/>
    <w:rsid w:val="1E3F2BCC"/>
    <w:rsid w:val="1E454161"/>
    <w:rsid w:val="1E4C0302"/>
    <w:rsid w:val="1E4E736A"/>
    <w:rsid w:val="1E4F6E71"/>
    <w:rsid w:val="1E503A6E"/>
    <w:rsid w:val="1E504A81"/>
    <w:rsid w:val="1E522B53"/>
    <w:rsid w:val="1E537C19"/>
    <w:rsid w:val="1E545962"/>
    <w:rsid w:val="1E5478A4"/>
    <w:rsid w:val="1E560C56"/>
    <w:rsid w:val="1E562442"/>
    <w:rsid w:val="1E565801"/>
    <w:rsid w:val="1E567266"/>
    <w:rsid w:val="1E574A94"/>
    <w:rsid w:val="1E5825D8"/>
    <w:rsid w:val="1E586E40"/>
    <w:rsid w:val="1E60228E"/>
    <w:rsid w:val="1E613D63"/>
    <w:rsid w:val="1E6257DE"/>
    <w:rsid w:val="1E636306"/>
    <w:rsid w:val="1E651C37"/>
    <w:rsid w:val="1E6865C6"/>
    <w:rsid w:val="1E697196"/>
    <w:rsid w:val="1E69794B"/>
    <w:rsid w:val="1E6A5D6E"/>
    <w:rsid w:val="1E6E3C81"/>
    <w:rsid w:val="1E732976"/>
    <w:rsid w:val="1E7512DD"/>
    <w:rsid w:val="1E78039F"/>
    <w:rsid w:val="1E780FA8"/>
    <w:rsid w:val="1E781B92"/>
    <w:rsid w:val="1E7865D5"/>
    <w:rsid w:val="1E79640C"/>
    <w:rsid w:val="1E7A3419"/>
    <w:rsid w:val="1E7A4012"/>
    <w:rsid w:val="1E7E379A"/>
    <w:rsid w:val="1E7E4DBA"/>
    <w:rsid w:val="1E7F4216"/>
    <w:rsid w:val="1E8253DE"/>
    <w:rsid w:val="1E841AB1"/>
    <w:rsid w:val="1E8434B5"/>
    <w:rsid w:val="1E8506AA"/>
    <w:rsid w:val="1E852176"/>
    <w:rsid w:val="1E855058"/>
    <w:rsid w:val="1E890AD3"/>
    <w:rsid w:val="1E89794B"/>
    <w:rsid w:val="1E8C62A3"/>
    <w:rsid w:val="1E8D31E8"/>
    <w:rsid w:val="1E8D5CBC"/>
    <w:rsid w:val="1E8E07C2"/>
    <w:rsid w:val="1E8F1768"/>
    <w:rsid w:val="1E910504"/>
    <w:rsid w:val="1E934106"/>
    <w:rsid w:val="1E94636D"/>
    <w:rsid w:val="1E9732DB"/>
    <w:rsid w:val="1E9748B0"/>
    <w:rsid w:val="1E986210"/>
    <w:rsid w:val="1E99019A"/>
    <w:rsid w:val="1E991C66"/>
    <w:rsid w:val="1E9B7AC9"/>
    <w:rsid w:val="1E9D7D23"/>
    <w:rsid w:val="1E9F7AB3"/>
    <w:rsid w:val="1EA252D3"/>
    <w:rsid w:val="1EA43217"/>
    <w:rsid w:val="1EA60D6A"/>
    <w:rsid w:val="1EA801AF"/>
    <w:rsid w:val="1EA83C97"/>
    <w:rsid w:val="1EA90D91"/>
    <w:rsid w:val="1EAB334F"/>
    <w:rsid w:val="1EAE42CA"/>
    <w:rsid w:val="1EAE47B4"/>
    <w:rsid w:val="1EAE62E5"/>
    <w:rsid w:val="1EAF23C6"/>
    <w:rsid w:val="1EAF34F5"/>
    <w:rsid w:val="1EB31447"/>
    <w:rsid w:val="1EB569B1"/>
    <w:rsid w:val="1EBA43F3"/>
    <w:rsid w:val="1EBE0E7E"/>
    <w:rsid w:val="1EBF03F2"/>
    <w:rsid w:val="1EBF63A3"/>
    <w:rsid w:val="1EC33C29"/>
    <w:rsid w:val="1EC46A06"/>
    <w:rsid w:val="1ECA4192"/>
    <w:rsid w:val="1ECB139F"/>
    <w:rsid w:val="1ECD49B8"/>
    <w:rsid w:val="1ECF3313"/>
    <w:rsid w:val="1ED179DC"/>
    <w:rsid w:val="1ED86408"/>
    <w:rsid w:val="1EDA1656"/>
    <w:rsid w:val="1EDD0EA2"/>
    <w:rsid w:val="1EDF2658"/>
    <w:rsid w:val="1EE34BD8"/>
    <w:rsid w:val="1EE56F7C"/>
    <w:rsid w:val="1EEA656A"/>
    <w:rsid w:val="1EEB6D71"/>
    <w:rsid w:val="1EEE7455"/>
    <w:rsid w:val="1EF248EB"/>
    <w:rsid w:val="1EF32710"/>
    <w:rsid w:val="1EF50FE1"/>
    <w:rsid w:val="1EFA4416"/>
    <w:rsid w:val="1EFD7C75"/>
    <w:rsid w:val="1EFF1A97"/>
    <w:rsid w:val="1F020EC6"/>
    <w:rsid w:val="1F0610B8"/>
    <w:rsid w:val="1F084CA2"/>
    <w:rsid w:val="1F0E5821"/>
    <w:rsid w:val="1F111853"/>
    <w:rsid w:val="1F18478E"/>
    <w:rsid w:val="1F1C0F64"/>
    <w:rsid w:val="1F1F2DA8"/>
    <w:rsid w:val="1F203444"/>
    <w:rsid w:val="1F220B09"/>
    <w:rsid w:val="1F223992"/>
    <w:rsid w:val="1F233CB1"/>
    <w:rsid w:val="1F254BE4"/>
    <w:rsid w:val="1F2669FE"/>
    <w:rsid w:val="1F2756FA"/>
    <w:rsid w:val="1F27781E"/>
    <w:rsid w:val="1F280661"/>
    <w:rsid w:val="1F2A2507"/>
    <w:rsid w:val="1F2A2857"/>
    <w:rsid w:val="1F2B12AD"/>
    <w:rsid w:val="1F2E5466"/>
    <w:rsid w:val="1F306657"/>
    <w:rsid w:val="1F31152F"/>
    <w:rsid w:val="1F314611"/>
    <w:rsid w:val="1F355F19"/>
    <w:rsid w:val="1F3A2287"/>
    <w:rsid w:val="1F3E125C"/>
    <w:rsid w:val="1F3F7023"/>
    <w:rsid w:val="1F412972"/>
    <w:rsid w:val="1F4458A2"/>
    <w:rsid w:val="1F455B3B"/>
    <w:rsid w:val="1F4610C7"/>
    <w:rsid w:val="1F4A276E"/>
    <w:rsid w:val="1F4A27FE"/>
    <w:rsid w:val="1F510B93"/>
    <w:rsid w:val="1F5155CA"/>
    <w:rsid w:val="1F561FD8"/>
    <w:rsid w:val="1F5738B9"/>
    <w:rsid w:val="1F5A7EF6"/>
    <w:rsid w:val="1F5B3582"/>
    <w:rsid w:val="1F5B7636"/>
    <w:rsid w:val="1F5B79D4"/>
    <w:rsid w:val="1F5C23C4"/>
    <w:rsid w:val="1F612065"/>
    <w:rsid w:val="1F622524"/>
    <w:rsid w:val="1F627849"/>
    <w:rsid w:val="1F674089"/>
    <w:rsid w:val="1F67578C"/>
    <w:rsid w:val="1F677DBD"/>
    <w:rsid w:val="1F684F10"/>
    <w:rsid w:val="1F6D1A8C"/>
    <w:rsid w:val="1F6E303F"/>
    <w:rsid w:val="1F6F5EA5"/>
    <w:rsid w:val="1F71108B"/>
    <w:rsid w:val="1F7161FD"/>
    <w:rsid w:val="1F740C0C"/>
    <w:rsid w:val="1F754FBC"/>
    <w:rsid w:val="1F756716"/>
    <w:rsid w:val="1F76737A"/>
    <w:rsid w:val="1F782E21"/>
    <w:rsid w:val="1F7F4D87"/>
    <w:rsid w:val="1F820471"/>
    <w:rsid w:val="1F8417D5"/>
    <w:rsid w:val="1F844301"/>
    <w:rsid w:val="1F875AF0"/>
    <w:rsid w:val="1F891B75"/>
    <w:rsid w:val="1F8F0A43"/>
    <w:rsid w:val="1F914039"/>
    <w:rsid w:val="1F933AED"/>
    <w:rsid w:val="1F9359D0"/>
    <w:rsid w:val="1F967107"/>
    <w:rsid w:val="1F9B5872"/>
    <w:rsid w:val="1FA02208"/>
    <w:rsid w:val="1FA64DEB"/>
    <w:rsid w:val="1FAB0719"/>
    <w:rsid w:val="1FAB7D91"/>
    <w:rsid w:val="1FB83FE9"/>
    <w:rsid w:val="1FB9527C"/>
    <w:rsid w:val="1FBB6A10"/>
    <w:rsid w:val="1FBD6498"/>
    <w:rsid w:val="1FCA0313"/>
    <w:rsid w:val="1FCD1350"/>
    <w:rsid w:val="1FCF34A6"/>
    <w:rsid w:val="1FD3700D"/>
    <w:rsid w:val="1FD90DA2"/>
    <w:rsid w:val="1FD92658"/>
    <w:rsid w:val="1FDA338F"/>
    <w:rsid w:val="1FDD17A9"/>
    <w:rsid w:val="1FDF61F9"/>
    <w:rsid w:val="1FE1144D"/>
    <w:rsid w:val="1FE16110"/>
    <w:rsid w:val="1FE53A3E"/>
    <w:rsid w:val="1FE57B1B"/>
    <w:rsid w:val="1FEB5C71"/>
    <w:rsid w:val="1FED48A4"/>
    <w:rsid w:val="1FEE2D2B"/>
    <w:rsid w:val="1FF06905"/>
    <w:rsid w:val="1FF37100"/>
    <w:rsid w:val="1FF42F28"/>
    <w:rsid w:val="1FF77554"/>
    <w:rsid w:val="1FF905FD"/>
    <w:rsid w:val="1FFC3F32"/>
    <w:rsid w:val="1FFC6B4D"/>
    <w:rsid w:val="1FFD2FBE"/>
    <w:rsid w:val="20000C9D"/>
    <w:rsid w:val="200018EB"/>
    <w:rsid w:val="200618D6"/>
    <w:rsid w:val="200644B1"/>
    <w:rsid w:val="200B6078"/>
    <w:rsid w:val="200D3984"/>
    <w:rsid w:val="200D482A"/>
    <w:rsid w:val="200E4263"/>
    <w:rsid w:val="200F2CDC"/>
    <w:rsid w:val="201152B5"/>
    <w:rsid w:val="20117E62"/>
    <w:rsid w:val="201275C7"/>
    <w:rsid w:val="20132609"/>
    <w:rsid w:val="20142EFA"/>
    <w:rsid w:val="20151327"/>
    <w:rsid w:val="20154B7D"/>
    <w:rsid w:val="201C3EF0"/>
    <w:rsid w:val="202257CB"/>
    <w:rsid w:val="20234631"/>
    <w:rsid w:val="20274994"/>
    <w:rsid w:val="202950B4"/>
    <w:rsid w:val="202A2E3B"/>
    <w:rsid w:val="202C7B8E"/>
    <w:rsid w:val="202F587C"/>
    <w:rsid w:val="202F7175"/>
    <w:rsid w:val="20302CDC"/>
    <w:rsid w:val="203064C7"/>
    <w:rsid w:val="20313925"/>
    <w:rsid w:val="20344E5E"/>
    <w:rsid w:val="20370F77"/>
    <w:rsid w:val="2039004B"/>
    <w:rsid w:val="203931E7"/>
    <w:rsid w:val="20396D04"/>
    <w:rsid w:val="203A4D20"/>
    <w:rsid w:val="203B14BD"/>
    <w:rsid w:val="203C640A"/>
    <w:rsid w:val="203D15BF"/>
    <w:rsid w:val="204051EC"/>
    <w:rsid w:val="2041143F"/>
    <w:rsid w:val="20432AA9"/>
    <w:rsid w:val="20436BE0"/>
    <w:rsid w:val="204457D5"/>
    <w:rsid w:val="2045328F"/>
    <w:rsid w:val="20456F01"/>
    <w:rsid w:val="20482EA8"/>
    <w:rsid w:val="204C08C2"/>
    <w:rsid w:val="204D439A"/>
    <w:rsid w:val="20512421"/>
    <w:rsid w:val="205200C0"/>
    <w:rsid w:val="2053540E"/>
    <w:rsid w:val="20553618"/>
    <w:rsid w:val="20571408"/>
    <w:rsid w:val="20574DE6"/>
    <w:rsid w:val="20597E08"/>
    <w:rsid w:val="205F54FB"/>
    <w:rsid w:val="2062178F"/>
    <w:rsid w:val="20634CBA"/>
    <w:rsid w:val="206420FF"/>
    <w:rsid w:val="206A0381"/>
    <w:rsid w:val="206A37EB"/>
    <w:rsid w:val="206F42A7"/>
    <w:rsid w:val="2070095E"/>
    <w:rsid w:val="20730DB1"/>
    <w:rsid w:val="20753CF8"/>
    <w:rsid w:val="207712C1"/>
    <w:rsid w:val="20786B47"/>
    <w:rsid w:val="207A6FFD"/>
    <w:rsid w:val="207E6BE2"/>
    <w:rsid w:val="2081348D"/>
    <w:rsid w:val="20813B79"/>
    <w:rsid w:val="20827FD2"/>
    <w:rsid w:val="20887B13"/>
    <w:rsid w:val="208B09EF"/>
    <w:rsid w:val="208B3C8E"/>
    <w:rsid w:val="208B445A"/>
    <w:rsid w:val="208B4A20"/>
    <w:rsid w:val="208B59E2"/>
    <w:rsid w:val="208C2F59"/>
    <w:rsid w:val="208D3660"/>
    <w:rsid w:val="208F13EF"/>
    <w:rsid w:val="208F712D"/>
    <w:rsid w:val="20934D62"/>
    <w:rsid w:val="20950FF0"/>
    <w:rsid w:val="20951492"/>
    <w:rsid w:val="20970684"/>
    <w:rsid w:val="2097700C"/>
    <w:rsid w:val="2098280D"/>
    <w:rsid w:val="209A09D9"/>
    <w:rsid w:val="209A700D"/>
    <w:rsid w:val="209B28E8"/>
    <w:rsid w:val="209D6BD4"/>
    <w:rsid w:val="209E24DA"/>
    <w:rsid w:val="20A13136"/>
    <w:rsid w:val="20A35DD3"/>
    <w:rsid w:val="20B0423D"/>
    <w:rsid w:val="20BB35E5"/>
    <w:rsid w:val="20BB7F94"/>
    <w:rsid w:val="20BC1D1D"/>
    <w:rsid w:val="20BD0EEB"/>
    <w:rsid w:val="20BD305F"/>
    <w:rsid w:val="20BF3349"/>
    <w:rsid w:val="20BF378C"/>
    <w:rsid w:val="20C043F0"/>
    <w:rsid w:val="20C54438"/>
    <w:rsid w:val="20C75D80"/>
    <w:rsid w:val="20C80BF8"/>
    <w:rsid w:val="20CA1023"/>
    <w:rsid w:val="20CA5EA0"/>
    <w:rsid w:val="20CF310A"/>
    <w:rsid w:val="20D038D2"/>
    <w:rsid w:val="20D07F06"/>
    <w:rsid w:val="20D40DB0"/>
    <w:rsid w:val="20D75B75"/>
    <w:rsid w:val="20DF7882"/>
    <w:rsid w:val="20E05A7C"/>
    <w:rsid w:val="20E3017C"/>
    <w:rsid w:val="20E53C53"/>
    <w:rsid w:val="20E81C35"/>
    <w:rsid w:val="20E93EBF"/>
    <w:rsid w:val="20EA1891"/>
    <w:rsid w:val="20EC21D7"/>
    <w:rsid w:val="20EC2F8A"/>
    <w:rsid w:val="20ED287F"/>
    <w:rsid w:val="20EE77E4"/>
    <w:rsid w:val="20F0412A"/>
    <w:rsid w:val="20F153CF"/>
    <w:rsid w:val="20F86DD1"/>
    <w:rsid w:val="21010A6E"/>
    <w:rsid w:val="2102233F"/>
    <w:rsid w:val="2102281E"/>
    <w:rsid w:val="21025224"/>
    <w:rsid w:val="2104030B"/>
    <w:rsid w:val="210578C0"/>
    <w:rsid w:val="210621A6"/>
    <w:rsid w:val="21063DC7"/>
    <w:rsid w:val="210A041D"/>
    <w:rsid w:val="210C2B35"/>
    <w:rsid w:val="210D70B2"/>
    <w:rsid w:val="21137033"/>
    <w:rsid w:val="211748B7"/>
    <w:rsid w:val="21174C75"/>
    <w:rsid w:val="2118655F"/>
    <w:rsid w:val="2119657B"/>
    <w:rsid w:val="21197143"/>
    <w:rsid w:val="211A5F05"/>
    <w:rsid w:val="211B5271"/>
    <w:rsid w:val="21207EFB"/>
    <w:rsid w:val="21286BE9"/>
    <w:rsid w:val="212C3E39"/>
    <w:rsid w:val="212E1508"/>
    <w:rsid w:val="212F331A"/>
    <w:rsid w:val="213074CD"/>
    <w:rsid w:val="213222EA"/>
    <w:rsid w:val="21327E86"/>
    <w:rsid w:val="21345329"/>
    <w:rsid w:val="21370A64"/>
    <w:rsid w:val="21382829"/>
    <w:rsid w:val="213B11C7"/>
    <w:rsid w:val="213C1B1A"/>
    <w:rsid w:val="21402AD4"/>
    <w:rsid w:val="21422AF5"/>
    <w:rsid w:val="21467B7C"/>
    <w:rsid w:val="2149422C"/>
    <w:rsid w:val="214D2AA6"/>
    <w:rsid w:val="2151772A"/>
    <w:rsid w:val="215247F6"/>
    <w:rsid w:val="21586740"/>
    <w:rsid w:val="215A302D"/>
    <w:rsid w:val="215B0183"/>
    <w:rsid w:val="215C16A1"/>
    <w:rsid w:val="215C4E61"/>
    <w:rsid w:val="215D77DE"/>
    <w:rsid w:val="215F0E79"/>
    <w:rsid w:val="215F2893"/>
    <w:rsid w:val="2160485F"/>
    <w:rsid w:val="21633833"/>
    <w:rsid w:val="216811F8"/>
    <w:rsid w:val="21691581"/>
    <w:rsid w:val="21692048"/>
    <w:rsid w:val="216A1CD5"/>
    <w:rsid w:val="216B2D68"/>
    <w:rsid w:val="216B3D58"/>
    <w:rsid w:val="216B5648"/>
    <w:rsid w:val="216E29C4"/>
    <w:rsid w:val="21744467"/>
    <w:rsid w:val="217708E7"/>
    <w:rsid w:val="21773339"/>
    <w:rsid w:val="217779B5"/>
    <w:rsid w:val="21780FE5"/>
    <w:rsid w:val="217D52DC"/>
    <w:rsid w:val="21823368"/>
    <w:rsid w:val="21887A11"/>
    <w:rsid w:val="218A05D8"/>
    <w:rsid w:val="218D61AE"/>
    <w:rsid w:val="218F53CF"/>
    <w:rsid w:val="21901430"/>
    <w:rsid w:val="21907364"/>
    <w:rsid w:val="21920406"/>
    <w:rsid w:val="21924465"/>
    <w:rsid w:val="21933E30"/>
    <w:rsid w:val="219415DD"/>
    <w:rsid w:val="219604CD"/>
    <w:rsid w:val="21990752"/>
    <w:rsid w:val="219A0091"/>
    <w:rsid w:val="219C17B0"/>
    <w:rsid w:val="219C1E7A"/>
    <w:rsid w:val="21A027D2"/>
    <w:rsid w:val="21A15EA4"/>
    <w:rsid w:val="21A168BA"/>
    <w:rsid w:val="21A21FDD"/>
    <w:rsid w:val="21A23C6A"/>
    <w:rsid w:val="21A40655"/>
    <w:rsid w:val="21A43FC7"/>
    <w:rsid w:val="21A5638E"/>
    <w:rsid w:val="21A63705"/>
    <w:rsid w:val="21A733CC"/>
    <w:rsid w:val="21A856A4"/>
    <w:rsid w:val="21AA2498"/>
    <w:rsid w:val="21AA54D5"/>
    <w:rsid w:val="21AC60BE"/>
    <w:rsid w:val="21AF11E9"/>
    <w:rsid w:val="21B0269A"/>
    <w:rsid w:val="21B111AF"/>
    <w:rsid w:val="21B1186D"/>
    <w:rsid w:val="21B17A1B"/>
    <w:rsid w:val="21B3140B"/>
    <w:rsid w:val="21B32B44"/>
    <w:rsid w:val="21B358DC"/>
    <w:rsid w:val="21B93B78"/>
    <w:rsid w:val="21BB17EF"/>
    <w:rsid w:val="21BD57CD"/>
    <w:rsid w:val="21BE06DA"/>
    <w:rsid w:val="21BF50B6"/>
    <w:rsid w:val="21C36DEC"/>
    <w:rsid w:val="21C436B4"/>
    <w:rsid w:val="21C52171"/>
    <w:rsid w:val="21C537E2"/>
    <w:rsid w:val="21C8396F"/>
    <w:rsid w:val="21C8439E"/>
    <w:rsid w:val="21CA4EC6"/>
    <w:rsid w:val="21CB22B3"/>
    <w:rsid w:val="21CB39EE"/>
    <w:rsid w:val="21CF5FE0"/>
    <w:rsid w:val="21D05320"/>
    <w:rsid w:val="21D12EB0"/>
    <w:rsid w:val="21D36146"/>
    <w:rsid w:val="21D66FE0"/>
    <w:rsid w:val="21DA7353"/>
    <w:rsid w:val="21DD032A"/>
    <w:rsid w:val="21DD39EB"/>
    <w:rsid w:val="21DF0C9D"/>
    <w:rsid w:val="21E044D0"/>
    <w:rsid w:val="21E0545B"/>
    <w:rsid w:val="21E12EB0"/>
    <w:rsid w:val="21E15FA2"/>
    <w:rsid w:val="21E62CCB"/>
    <w:rsid w:val="21E661D5"/>
    <w:rsid w:val="21EA7EAC"/>
    <w:rsid w:val="21EC2A62"/>
    <w:rsid w:val="21ED0C6D"/>
    <w:rsid w:val="21EE0B5E"/>
    <w:rsid w:val="21F03669"/>
    <w:rsid w:val="21F32A62"/>
    <w:rsid w:val="21F44142"/>
    <w:rsid w:val="21F8288F"/>
    <w:rsid w:val="21F866AD"/>
    <w:rsid w:val="21F95F8C"/>
    <w:rsid w:val="21FA7CFB"/>
    <w:rsid w:val="21FD1E03"/>
    <w:rsid w:val="22034261"/>
    <w:rsid w:val="220713B5"/>
    <w:rsid w:val="22086D1B"/>
    <w:rsid w:val="220B53D8"/>
    <w:rsid w:val="220C6D3B"/>
    <w:rsid w:val="2211281F"/>
    <w:rsid w:val="221145D4"/>
    <w:rsid w:val="22116B57"/>
    <w:rsid w:val="2211770D"/>
    <w:rsid w:val="221273FF"/>
    <w:rsid w:val="221504E6"/>
    <w:rsid w:val="22167A8D"/>
    <w:rsid w:val="221D441D"/>
    <w:rsid w:val="221D4447"/>
    <w:rsid w:val="221D737F"/>
    <w:rsid w:val="221F1130"/>
    <w:rsid w:val="221F16B6"/>
    <w:rsid w:val="221F346C"/>
    <w:rsid w:val="222043D3"/>
    <w:rsid w:val="222258A2"/>
    <w:rsid w:val="2224792E"/>
    <w:rsid w:val="22277649"/>
    <w:rsid w:val="22283312"/>
    <w:rsid w:val="22283E5D"/>
    <w:rsid w:val="222E3989"/>
    <w:rsid w:val="222F2E96"/>
    <w:rsid w:val="222F7E2E"/>
    <w:rsid w:val="22302B10"/>
    <w:rsid w:val="2231049E"/>
    <w:rsid w:val="223258D2"/>
    <w:rsid w:val="2233357D"/>
    <w:rsid w:val="22340DEF"/>
    <w:rsid w:val="2235351F"/>
    <w:rsid w:val="22363331"/>
    <w:rsid w:val="22390152"/>
    <w:rsid w:val="223B2F15"/>
    <w:rsid w:val="223B3215"/>
    <w:rsid w:val="223C1C2B"/>
    <w:rsid w:val="223D22DC"/>
    <w:rsid w:val="223F70B0"/>
    <w:rsid w:val="22412680"/>
    <w:rsid w:val="22436074"/>
    <w:rsid w:val="224424E2"/>
    <w:rsid w:val="224751D2"/>
    <w:rsid w:val="224A6291"/>
    <w:rsid w:val="224B1D75"/>
    <w:rsid w:val="224B39D3"/>
    <w:rsid w:val="224B3C7C"/>
    <w:rsid w:val="224C6434"/>
    <w:rsid w:val="2250399A"/>
    <w:rsid w:val="22506F62"/>
    <w:rsid w:val="225112E3"/>
    <w:rsid w:val="22512E33"/>
    <w:rsid w:val="2252057E"/>
    <w:rsid w:val="22544602"/>
    <w:rsid w:val="22567414"/>
    <w:rsid w:val="225910A0"/>
    <w:rsid w:val="225A11E5"/>
    <w:rsid w:val="225B3D89"/>
    <w:rsid w:val="225C3DB2"/>
    <w:rsid w:val="22614187"/>
    <w:rsid w:val="226238F4"/>
    <w:rsid w:val="226250CD"/>
    <w:rsid w:val="226A7E3C"/>
    <w:rsid w:val="226C22FA"/>
    <w:rsid w:val="226F761A"/>
    <w:rsid w:val="22737930"/>
    <w:rsid w:val="227523DE"/>
    <w:rsid w:val="22784E5B"/>
    <w:rsid w:val="227A36BB"/>
    <w:rsid w:val="227C192B"/>
    <w:rsid w:val="227F7744"/>
    <w:rsid w:val="22807814"/>
    <w:rsid w:val="22862D42"/>
    <w:rsid w:val="228674EC"/>
    <w:rsid w:val="2287360A"/>
    <w:rsid w:val="22877BA9"/>
    <w:rsid w:val="22884F9D"/>
    <w:rsid w:val="22885699"/>
    <w:rsid w:val="22893B33"/>
    <w:rsid w:val="22897AFE"/>
    <w:rsid w:val="228B1345"/>
    <w:rsid w:val="228D12F6"/>
    <w:rsid w:val="22973FF8"/>
    <w:rsid w:val="22977BEA"/>
    <w:rsid w:val="229901B9"/>
    <w:rsid w:val="229932BA"/>
    <w:rsid w:val="2299610A"/>
    <w:rsid w:val="22997256"/>
    <w:rsid w:val="229C5B1D"/>
    <w:rsid w:val="229D30A8"/>
    <w:rsid w:val="229E6E6C"/>
    <w:rsid w:val="22A352CE"/>
    <w:rsid w:val="22A54A65"/>
    <w:rsid w:val="22A711F5"/>
    <w:rsid w:val="22AA6610"/>
    <w:rsid w:val="22AD0FF7"/>
    <w:rsid w:val="22B057B2"/>
    <w:rsid w:val="22B1149D"/>
    <w:rsid w:val="22B36124"/>
    <w:rsid w:val="22B45A86"/>
    <w:rsid w:val="22B46A8C"/>
    <w:rsid w:val="22BC45B0"/>
    <w:rsid w:val="22C03D87"/>
    <w:rsid w:val="22C15AE0"/>
    <w:rsid w:val="22C51FAD"/>
    <w:rsid w:val="22CB2E8A"/>
    <w:rsid w:val="22CB7CFC"/>
    <w:rsid w:val="22CD6FEC"/>
    <w:rsid w:val="22D859F4"/>
    <w:rsid w:val="22D96174"/>
    <w:rsid w:val="22D97F28"/>
    <w:rsid w:val="22DF6094"/>
    <w:rsid w:val="22DF761F"/>
    <w:rsid w:val="22E0248D"/>
    <w:rsid w:val="22E5358A"/>
    <w:rsid w:val="22E72C7B"/>
    <w:rsid w:val="22E80F92"/>
    <w:rsid w:val="22EA08DC"/>
    <w:rsid w:val="22EC040F"/>
    <w:rsid w:val="22ED5A19"/>
    <w:rsid w:val="22EE3F07"/>
    <w:rsid w:val="22F07CF0"/>
    <w:rsid w:val="22F13E2A"/>
    <w:rsid w:val="22F27914"/>
    <w:rsid w:val="22F36FCE"/>
    <w:rsid w:val="22F75DB7"/>
    <w:rsid w:val="22FB0E26"/>
    <w:rsid w:val="22FD5BD6"/>
    <w:rsid w:val="22FE68FE"/>
    <w:rsid w:val="2301261A"/>
    <w:rsid w:val="23063448"/>
    <w:rsid w:val="23063D01"/>
    <w:rsid w:val="23082074"/>
    <w:rsid w:val="23095BD1"/>
    <w:rsid w:val="230A5CA1"/>
    <w:rsid w:val="230C4BEB"/>
    <w:rsid w:val="230C5065"/>
    <w:rsid w:val="231358A6"/>
    <w:rsid w:val="2314215D"/>
    <w:rsid w:val="231517AD"/>
    <w:rsid w:val="23173406"/>
    <w:rsid w:val="231A12EE"/>
    <w:rsid w:val="231C59CF"/>
    <w:rsid w:val="231D3437"/>
    <w:rsid w:val="231E2D51"/>
    <w:rsid w:val="231F01E1"/>
    <w:rsid w:val="231F6483"/>
    <w:rsid w:val="232214AD"/>
    <w:rsid w:val="23272513"/>
    <w:rsid w:val="232804D6"/>
    <w:rsid w:val="232877BA"/>
    <w:rsid w:val="232A33CC"/>
    <w:rsid w:val="232B259A"/>
    <w:rsid w:val="232C6C7D"/>
    <w:rsid w:val="232D0A82"/>
    <w:rsid w:val="232F223A"/>
    <w:rsid w:val="232F24E3"/>
    <w:rsid w:val="23331857"/>
    <w:rsid w:val="23380A1B"/>
    <w:rsid w:val="233C1277"/>
    <w:rsid w:val="233F7A03"/>
    <w:rsid w:val="234072D6"/>
    <w:rsid w:val="23421486"/>
    <w:rsid w:val="23436258"/>
    <w:rsid w:val="23476F9D"/>
    <w:rsid w:val="23497005"/>
    <w:rsid w:val="234A68F6"/>
    <w:rsid w:val="234A7A04"/>
    <w:rsid w:val="23521B10"/>
    <w:rsid w:val="23523E88"/>
    <w:rsid w:val="23531D27"/>
    <w:rsid w:val="235336D5"/>
    <w:rsid w:val="23537DCA"/>
    <w:rsid w:val="23553701"/>
    <w:rsid w:val="23576F43"/>
    <w:rsid w:val="23583AD5"/>
    <w:rsid w:val="23593D4A"/>
    <w:rsid w:val="23594B22"/>
    <w:rsid w:val="235A67CE"/>
    <w:rsid w:val="235C6AD1"/>
    <w:rsid w:val="235D64E3"/>
    <w:rsid w:val="235D6CF6"/>
    <w:rsid w:val="235F4327"/>
    <w:rsid w:val="235F4410"/>
    <w:rsid w:val="235F4915"/>
    <w:rsid w:val="2362329A"/>
    <w:rsid w:val="236244E1"/>
    <w:rsid w:val="23643C25"/>
    <w:rsid w:val="23651041"/>
    <w:rsid w:val="2366697C"/>
    <w:rsid w:val="236C43E4"/>
    <w:rsid w:val="236E3835"/>
    <w:rsid w:val="236F65A4"/>
    <w:rsid w:val="237056B5"/>
    <w:rsid w:val="237128CE"/>
    <w:rsid w:val="2372092D"/>
    <w:rsid w:val="23722C33"/>
    <w:rsid w:val="237230AD"/>
    <w:rsid w:val="23757173"/>
    <w:rsid w:val="23786B49"/>
    <w:rsid w:val="23797684"/>
    <w:rsid w:val="237C052E"/>
    <w:rsid w:val="237C3E18"/>
    <w:rsid w:val="237E402B"/>
    <w:rsid w:val="237E4D05"/>
    <w:rsid w:val="237E6C28"/>
    <w:rsid w:val="237F3B91"/>
    <w:rsid w:val="23807CD2"/>
    <w:rsid w:val="23814B55"/>
    <w:rsid w:val="23837071"/>
    <w:rsid w:val="23884204"/>
    <w:rsid w:val="23894CA7"/>
    <w:rsid w:val="238A4343"/>
    <w:rsid w:val="238A63C9"/>
    <w:rsid w:val="238B7685"/>
    <w:rsid w:val="23911C89"/>
    <w:rsid w:val="239127BB"/>
    <w:rsid w:val="23917EC0"/>
    <w:rsid w:val="23936A9A"/>
    <w:rsid w:val="239747EF"/>
    <w:rsid w:val="23975D40"/>
    <w:rsid w:val="239A54DF"/>
    <w:rsid w:val="239D3A22"/>
    <w:rsid w:val="239E329D"/>
    <w:rsid w:val="23A0387F"/>
    <w:rsid w:val="23A10A0E"/>
    <w:rsid w:val="23A31EEA"/>
    <w:rsid w:val="23A5418A"/>
    <w:rsid w:val="23A54676"/>
    <w:rsid w:val="23A766D5"/>
    <w:rsid w:val="23AD1CD5"/>
    <w:rsid w:val="23AD7353"/>
    <w:rsid w:val="23AF2537"/>
    <w:rsid w:val="23B06B9F"/>
    <w:rsid w:val="23B328C0"/>
    <w:rsid w:val="23B463A5"/>
    <w:rsid w:val="23B51EBB"/>
    <w:rsid w:val="23B528C8"/>
    <w:rsid w:val="23B627CE"/>
    <w:rsid w:val="23B76D1B"/>
    <w:rsid w:val="23BE4B63"/>
    <w:rsid w:val="23BF08A4"/>
    <w:rsid w:val="23BF3548"/>
    <w:rsid w:val="23C048EA"/>
    <w:rsid w:val="23C23E41"/>
    <w:rsid w:val="23C351CD"/>
    <w:rsid w:val="23C52AE6"/>
    <w:rsid w:val="23C75E75"/>
    <w:rsid w:val="23C82FA7"/>
    <w:rsid w:val="23CA2F5F"/>
    <w:rsid w:val="23CD7565"/>
    <w:rsid w:val="23CE73A5"/>
    <w:rsid w:val="23D0649A"/>
    <w:rsid w:val="23D207FE"/>
    <w:rsid w:val="23D21AAB"/>
    <w:rsid w:val="23D5605B"/>
    <w:rsid w:val="23D71434"/>
    <w:rsid w:val="23DB1A8F"/>
    <w:rsid w:val="23DC2343"/>
    <w:rsid w:val="23DC2425"/>
    <w:rsid w:val="23DF3582"/>
    <w:rsid w:val="23E17DEE"/>
    <w:rsid w:val="23E73ACA"/>
    <w:rsid w:val="23E77802"/>
    <w:rsid w:val="23EA3F45"/>
    <w:rsid w:val="23EB31CB"/>
    <w:rsid w:val="23EC4A63"/>
    <w:rsid w:val="23EE58B0"/>
    <w:rsid w:val="23F22B7F"/>
    <w:rsid w:val="23F63353"/>
    <w:rsid w:val="23F805FB"/>
    <w:rsid w:val="23FB037F"/>
    <w:rsid w:val="23FB2CBA"/>
    <w:rsid w:val="23FB4E78"/>
    <w:rsid w:val="23FF4F83"/>
    <w:rsid w:val="240351F1"/>
    <w:rsid w:val="24037566"/>
    <w:rsid w:val="24043A6D"/>
    <w:rsid w:val="240516E8"/>
    <w:rsid w:val="24076E89"/>
    <w:rsid w:val="24087E0F"/>
    <w:rsid w:val="240F51DE"/>
    <w:rsid w:val="241010BA"/>
    <w:rsid w:val="24120312"/>
    <w:rsid w:val="24133206"/>
    <w:rsid w:val="24157C93"/>
    <w:rsid w:val="24170EEE"/>
    <w:rsid w:val="241977B1"/>
    <w:rsid w:val="24197F0D"/>
    <w:rsid w:val="241E6B6A"/>
    <w:rsid w:val="24211F26"/>
    <w:rsid w:val="2421522A"/>
    <w:rsid w:val="242167E4"/>
    <w:rsid w:val="24242E92"/>
    <w:rsid w:val="242544E2"/>
    <w:rsid w:val="24264302"/>
    <w:rsid w:val="24271FFE"/>
    <w:rsid w:val="24295706"/>
    <w:rsid w:val="243744EF"/>
    <w:rsid w:val="24375F6C"/>
    <w:rsid w:val="2439664F"/>
    <w:rsid w:val="243A0C12"/>
    <w:rsid w:val="243A62E8"/>
    <w:rsid w:val="24484B1E"/>
    <w:rsid w:val="244953FD"/>
    <w:rsid w:val="244A43CF"/>
    <w:rsid w:val="244B4179"/>
    <w:rsid w:val="244E68FD"/>
    <w:rsid w:val="2452126C"/>
    <w:rsid w:val="24554280"/>
    <w:rsid w:val="245965D0"/>
    <w:rsid w:val="245A0315"/>
    <w:rsid w:val="245C5BCB"/>
    <w:rsid w:val="245C78E9"/>
    <w:rsid w:val="245C7E7E"/>
    <w:rsid w:val="245F5B6F"/>
    <w:rsid w:val="24600A5E"/>
    <w:rsid w:val="2460450D"/>
    <w:rsid w:val="246127E5"/>
    <w:rsid w:val="2462658C"/>
    <w:rsid w:val="246370DB"/>
    <w:rsid w:val="2464216B"/>
    <w:rsid w:val="246639F8"/>
    <w:rsid w:val="24667213"/>
    <w:rsid w:val="24672264"/>
    <w:rsid w:val="24680911"/>
    <w:rsid w:val="24690A61"/>
    <w:rsid w:val="24707FDF"/>
    <w:rsid w:val="24736CD2"/>
    <w:rsid w:val="247457A6"/>
    <w:rsid w:val="24747894"/>
    <w:rsid w:val="2475152F"/>
    <w:rsid w:val="24753EAC"/>
    <w:rsid w:val="24766863"/>
    <w:rsid w:val="24770B22"/>
    <w:rsid w:val="247B68A7"/>
    <w:rsid w:val="247E0A92"/>
    <w:rsid w:val="247F441B"/>
    <w:rsid w:val="24836ABA"/>
    <w:rsid w:val="248428BD"/>
    <w:rsid w:val="24860EF7"/>
    <w:rsid w:val="248663DF"/>
    <w:rsid w:val="24872DC9"/>
    <w:rsid w:val="24882011"/>
    <w:rsid w:val="24882292"/>
    <w:rsid w:val="248C2BFC"/>
    <w:rsid w:val="248E1009"/>
    <w:rsid w:val="248E4079"/>
    <w:rsid w:val="24916B56"/>
    <w:rsid w:val="249211A2"/>
    <w:rsid w:val="24926082"/>
    <w:rsid w:val="24944C13"/>
    <w:rsid w:val="24960928"/>
    <w:rsid w:val="24970800"/>
    <w:rsid w:val="24970DAC"/>
    <w:rsid w:val="249865AD"/>
    <w:rsid w:val="24993E14"/>
    <w:rsid w:val="249A0D88"/>
    <w:rsid w:val="249A1885"/>
    <w:rsid w:val="249B4B27"/>
    <w:rsid w:val="24A135D4"/>
    <w:rsid w:val="24A6573C"/>
    <w:rsid w:val="24AA2664"/>
    <w:rsid w:val="24AC7747"/>
    <w:rsid w:val="24AF6002"/>
    <w:rsid w:val="24B06160"/>
    <w:rsid w:val="24B158F1"/>
    <w:rsid w:val="24B31BEC"/>
    <w:rsid w:val="24B3223B"/>
    <w:rsid w:val="24B52569"/>
    <w:rsid w:val="24B52DDD"/>
    <w:rsid w:val="24B77BE4"/>
    <w:rsid w:val="24B87CF9"/>
    <w:rsid w:val="24C247E9"/>
    <w:rsid w:val="24C2671A"/>
    <w:rsid w:val="24C26B38"/>
    <w:rsid w:val="24C275C0"/>
    <w:rsid w:val="24C57C2F"/>
    <w:rsid w:val="24C74B02"/>
    <w:rsid w:val="24CA639F"/>
    <w:rsid w:val="24CD2565"/>
    <w:rsid w:val="24CF00D0"/>
    <w:rsid w:val="24D1074C"/>
    <w:rsid w:val="24D1677F"/>
    <w:rsid w:val="24D22C9E"/>
    <w:rsid w:val="24D324A9"/>
    <w:rsid w:val="24D50B1C"/>
    <w:rsid w:val="24D566CC"/>
    <w:rsid w:val="24D66CBD"/>
    <w:rsid w:val="24DE051B"/>
    <w:rsid w:val="24E04734"/>
    <w:rsid w:val="24E059C3"/>
    <w:rsid w:val="24E076B3"/>
    <w:rsid w:val="24E11C34"/>
    <w:rsid w:val="24E12869"/>
    <w:rsid w:val="24E151B3"/>
    <w:rsid w:val="24E5248A"/>
    <w:rsid w:val="24E94CF8"/>
    <w:rsid w:val="24EC550B"/>
    <w:rsid w:val="24EF31C2"/>
    <w:rsid w:val="24F1659B"/>
    <w:rsid w:val="24F549F6"/>
    <w:rsid w:val="24F97669"/>
    <w:rsid w:val="24FA3329"/>
    <w:rsid w:val="24FA71C1"/>
    <w:rsid w:val="24FB0AA8"/>
    <w:rsid w:val="24FB646E"/>
    <w:rsid w:val="24FE05A5"/>
    <w:rsid w:val="2502153B"/>
    <w:rsid w:val="2502309C"/>
    <w:rsid w:val="25081506"/>
    <w:rsid w:val="25086C47"/>
    <w:rsid w:val="250875E4"/>
    <w:rsid w:val="250C7751"/>
    <w:rsid w:val="250F2168"/>
    <w:rsid w:val="25100D08"/>
    <w:rsid w:val="2510699B"/>
    <w:rsid w:val="25113728"/>
    <w:rsid w:val="25113FFE"/>
    <w:rsid w:val="25122604"/>
    <w:rsid w:val="2512650F"/>
    <w:rsid w:val="25140FF0"/>
    <w:rsid w:val="25142E84"/>
    <w:rsid w:val="251E7946"/>
    <w:rsid w:val="25221D08"/>
    <w:rsid w:val="2522788C"/>
    <w:rsid w:val="25232CD9"/>
    <w:rsid w:val="2523458B"/>
    <w:rsid w:val="25244484"/>
    <w:rsid w:val="25247032"/>
    <w:rsid w:val="252736C4"/>
    <w:rsid w:val="25280989"/>
    <w:rsid w:val="252B07AD"/>
    <w:rsid w:val="252B17E2"/>
    <w:rsid w:val="252C4B71"/>
    <w:rsid w:val="252E73C0"/>
    <w:rsid w:val="253109C2"/>
    <w:rsid w:val="253159E4"/>
    <w:rsid w:val="25315A8E"/>
    <w:rsid w:val="2535374E"/>
    <w:rsid w:val="2536697B"/>
    <w:rsid w:val="253925C7"/>
    <w:rsid w:val="25395856"/>
    <w:rsid w:val="253A4397"/>
    <w:rsid w:val="253B4CA8"/>
    <w:rsid w:val="253C31B9"/>
    <w:rsid w:val="253C661B"/>
    <w:rsid w:val="25423019"/>
    <w:rsid w:val="2543234B"/>
    <w:rsid w:val="255007D4"/>
    <w:rsid w:val="25500CFC"/>
    <w:rsid w:val="25501FAB"/>
    <w:rsid w:val="25526C0C"/>
    <w:rsid w:val="25536833"/>
    <w:rsid w:val="25543528"/>
    <w:rsid w:val="25567D2A"/>
    <w:rsid w:val="2557047B"/>
    <w:rsid w:val="255779B2"/>
    <w:rsid w:val="255919F3"/>
    <w:rsid w:val="255D6713"/>
    <w:rsid w:val="255E6DB8"/>
    <w:rsid w:val="25614BD5"/>
    <w:rsid w:val="256307F7"/>
    <w:rsid w:val="25641BFC"/>
    <w:rsid w:val="25672848"/>
    <w:rsid w:val="25677071"/>
    <w:rsid w:val="256856C3"/>
    <w:rsid w:val="256978B0"/>
    <w:rsid w:val="256F03A5"/>
    <w:rsid w:val="256F0818"/>
    <w:rsid w:val="256F1AE1"/>
    <w:rsid w:val="2570017D"/>
    <w:rsid w:val="25703819"/>
    <w:rsid w:val="25711F11"/>
    <w:rsid w:val="25724235"/>
    <w:rsid w:val="25771BFC"/>
    <w:rsid w:val="257779FF"/>
    <w:rsid w:val="25797BE6"/>
    <w:rsid w:val="257B47C5"/>
    <w:rsid w:val="257B6240"/>
    <w:rsid w:val="257D77D9"/>
    <w:rsid w:val="25801022"/>
    <w:rsid w:val="25802217"/>
    <w:rsid w:val="25810407"/>
    <w:rsid w:val="25830B63"/>
    <w:rsid w:val="25875E62"/>
    <w:rsid w:val="25883055"/>
    <w:rsid w:val="25884822"/>
    <w:rsid w:val="258A38EA"/>
    <w:rsid w:val="258A60D0"/>
    <w:rsid w:val="258D68F4"/>
    <w:rsid w:val="258E2BD9"/>
    <w:rsid w:val="258E7253"/>
    <w:rsid w:val="258F6E93"/>
    <w:rsid w:val="25907089"/>
    <w:rsid w:val="25920556"/>
    <w:rsid w:val="25940150"/>
    <w:rsid w:val="25953D03"/>
    <w:rsid w:val="25954250"/>
    <w:rsid w:val="25961280"/>
    <w:rsid w:val="2596682A"/>
    <w:rsid w:val="259676FB"/>
    <w:rsid w:val="259A1350"/>
    <w:rsid w:val="259A785D"/>
    <w:rsid w:val="259B703D"/>
    <w:rsid w:val="259F1CD6"/>
    <w:rsid w:val="25A00E92"/>
    <w:rsid w:val="25A45F5E"/>
    <w:rsid w:val="25A47A6C"/>
    <w:rsid w:val="25AA489B"/>
    <w:rsid w:val="25AC2BF6"/>
    <w:rsid w:val="25AD0C2A"/>
    <w:rsid w:val="25AF3943"/>
    <w:rsid w:val="25B423B8"/>
    <w:rsid w:val="25B64C6B"/>
    <w:rsid w:val="25BB6DF6"/>
    <w:rsid w:val="25BE306F"/>
    <w:rsid w:val="25C61DB2"/>
    <w:rsid w:val="25C63A54"/>
    <w:rsid w:val="25C64E5D"/>
    <w:rsid w:val="25C7712E"/>
    <w:rsid w:val="25C91B49"/>
    <w:rsid w:val="25CA2079"/>
    <w:rsid w:val="25CF0EBD"/>
    <w:rsid w:val="25CF481E"/>
    <w:rsid w:val="25D11AE3"/>
    <w:rsid w:val="25D330BD"/>
    <w:rsid w:val="25D33985"/>
    <w:rsid w:val="25D409E9"/>
    <w:rsid w:val="25D91789"/>
    <w:rsid w:val="25DA46E1"/>
    <w:rsid w:val="25E02410"/>
    <w:rsid w:val="25E051E4"/>
    <w:rsid w:val="25E05F76"/>
    <w:rsid w:val="25E22F33"/>
    <w:rsid w:val="25E44748"/>
    <w:rsid w:val="25E45335"/>
    <w:rsid w:val="25E47FA7"/>
    <w:rsid w:val="25E511A3"/>
    <w:rsid w:val="25E542D8"/>
    <w:rsid w:val="25EE367A"/>
    <w:rsid w:val="25EF228B"/>
    <w:rsid w:val="25F10ADD"/>
    <w:rsid w:val="25F1628C"/>
    <w:rsid w:val="25F43216"/>
    <w:rsid w:val="25F530D8"/>
    <w:rsid w:val="25F813A2"/>
    <w:rsid w:val="25F94EB2"/>
    <w:rsid w:val="25F967EF"/>
    <w:rsid w:val="25FF02FB"/>
    <w:rsid w:val="260174A5"/>
    <w:rsid w:val="260432B3"/>
    <w:rsid w:val="26077738"/>
    <w:rsid w:val="260D2250"/>
    <w:rsid w:val="260D7F29"/>
    <w:rsid w:val="260E11F8"/>
    <w:rsid w:val="26101E34"/>
    <w:rsid w:val="261120C4"/>
    <w:rsid w:val="26130016"/>
    <w:rsid w:val="2614234F"/>
    <w:rsid w:val="261505F4"/>
    <w:rsid w:val="2616123B"/>
    <w:rsid w:val="26163195"/>
    <w:rsid w:val="261A5081"/>
    <w:rsid w:val="26205D3C"/>
    <w:rsid w:val="26206D47"/>
    <w:rsid w:val="2622231F"/>
    <w:rsid w:val="262412AC"/>
    <w:rsid w:val="26253F18"/>
    <w:rsid w:val="26272006"/>
    <w:rsid w:val="262F5E9B"/>
    <w:rsid w:val="26312483"/>
    <w:rsid w:val="26340E28"/>
    <w:rsid w:val="2634163D"/>
    <w:rsid w:val="26367F4D"/>
    <w:rsid w:val="263A55BE"/>
    <w:rsid w:val="263D3AA0"/>
    <w:rsid w:val="263F147B"/>
    <w:rsid w:val="263F5A46"/>
    <w:rsid w:val="26413474"/>
    <w:rsid w:val="2644258C"/>
    <w:rsid w:val="26454B6A"/>
    <w:rsid w:val="26461FAA"/>
    <w:rsid w:val="26477EDF"/>
    <w:rsid w:val="264C71F4"/>
    <w:rsid w:val="264E43DC"/>
    <w:rsid w:val="265167FA"/>
    <w:rsid w:val="26553E69"/>
    <w:rsid w:val="26591078"/>
    <w:rsid w:val="26605AE3"/>
    <w:rsid w:val="26613788"/>
    <w:rsid w:val="26660BA7"/>
    <w:rsid w:val="266C41A7"/>
    <w:rsid w:val="266E1658"/>
    <w:rsid w:val="26700F75"/>
    <w:rsid w:val="267042CF"/>
    <w:rsid w:val="267069C4"/>
    <w:rsid w:val="2671369E"/>
    <w:rsid w:val="26726B0E"/>
    <w:rsid w:val="26727B69"/>
    <w:rsid w:val="26740294"/>
    <w:rsid w:val="26773830"/>
    <w:rsid w:val="26787C79"/>
    <w:rsid w:val="267A76FA"/>
    <w:rsid w:val="267A7756"/>
    <w:rsid w:val="267B616D"/>
    <w:rsid w:val="267C2AB4"/>
    <w:rsid w:val="267C5E8E"/>
    <w:rsid w:val="267D1779"/>
    <w:rsid w:val="267F6286"/>
    <w:rsid w:val="26835A9B"/>
    <w:rsid w:val="2685733F"/>
    <w:rsid w:val="26857BFE"/>
    <w:rsid w:val="26883C1B"/>
    <w:rsid w:val="268B1B73"/>
    <w:rsid w:val="268C21D2"/>
    <w:rsid w:val="2691786F"/>
    <w:rsid w:val="269274CF"/>
    <w:rsid w:val="26954EBE"/>
    <w:rsid w:val="2697140D"/>
    <w:rsid w:val="26976EB5"/>
    <w:rsid w:val="2698078C"/>
    <w:rsid w:val="26987E32"/>
    <w:rsid w:val="26A02973"/>
    <w:rsid w:val="26A13568"/>
    <w:rsid w:val="26A33069"/>
    <w:rsid w:val="26A52190"/>
    <w:rsid w:val="26A61F70"/>
    <w:rsid w:val="26A93C8B"/>
    <w:rsid w:val="26A95450"/>
    <w:rsid w:val="26A954FF"/>
    <w:rsid w:val="26AA5779"/>
    <w:rsid w:val="26AA7F70"/>
    <w:rsid w:val="26AE2786"/>
    <w:rsid w:val="26AF7BA9"/>
    <w:rsid w:val="26B07E69"/>
    <w:rsid w:val="26B3647E"/>
    <w:rsid w:val="26B46926"/>
    <w:rsid w:val="26B64DBC"/>
    <w:rsid w:val="26B65E59"/>
    <w:rsid w:val="26B67087"/>
    <w:rsid w:val="26B87656"/>
    <w:rsid w:val="26BA396D"/>
    <w:rsid w:val="26BB581E"/>
    <w:rsid w:val="26BC4038"/>
    <w:rsid w:val="26BE32CE"/>
    <w:rsid w:val="26C274F5"/>
    <w:rsid w:val="26C32D0C"/>
    <w:rsid w:val="26C405AD"/>
    <w:rsid w:val="26C4695A"/>
    <w:rsid w:val="26C546C5"/>
    <w:rsid w:val="26C63B43"/>
    <w:rsid w:val="26C65904"/>
    <w:rsid w:val="26CA58D2"/>
    <w:rsid w:val="26D40D8A"/>
    <w:rsid w:val="26D52C8C"/>
    <w:rsid w:val="26D766A0"/>
    <w:rsid w:val="26D86E90"/>
    <w:rsid w:val="26DD7423"/>
    <w:rsid w:val="26E8267A"/>
    <w:rsid w:val="26E96556"/>
    <w:rsid w:val="26EA2551"/>
    <w:rsid w:val="26EE312B"/>
    <w:rsid w:val="26EE4C3A"/>
    <w:rsid w:val="26EF36E1"/>
    <w:rsid w:val="26F03244"/>
    <w:rsid w:val="26F153D8"/>
    <w:rsid w:val="26F20D32"/>
    <w:rsid w:val="26F237EF"/>
    <w:rsid w:val="26F44EFB"/>
    <w:rsid w:val="26F75637"/>
    <w:rsid w:val="26F7569B"/>
    <w:rsid w:val="26F82E8E"/>
    <w:rsid w:val="26F832F1"/>
    <w:rsid w:val="26F83BFB"/>
    <w:rsid w:val="26FB4257"/>
    <w:rsid w:val="26FF01F7"/>
    <w:rsid w:val="26FF0D10"/>
    <w:rsid w:val="270150C1"/>
    <w:rsid w:val="27044CF0"/>
    <w:rsid w:val="27057C18"/>
    <w:rsid w:val="2707705B"/>
    <w:rsid w:val="270920D6"/>
    <w:rsid w:val="270B06CF"/>
    <w:rsid w:val="270B7E5A"/>
    <w:rsid w:val="270C68A3"/>
    <w:rsid w:val="270E2082"/>
    <w:rsid w:val="271668E2"/>
    <w:rsid w:val="271F2BC7"/>
    <w:rsid w:val="271F4A7F"/>
    <w:rsid w:val="27234171"/>
    <w:rsid w:val="27261505"/>
    <w:rsid w:val="272A31BE"/>
    <w:rsid w:val="272B19BE"/>
    <w:rsid w:val="272B41AC"/>
    <w:rsid w:val="272C4C0B"/>
    <w:rsid w:val="272F74AE"/>
    <w:rsid w:val="273108B3"/>
    <w:rsid w:val="27321A69"/>
    <w:rsid w:val="2735051E"/>
    <w:rsid w:val="27367A8F"/>
    <w:rsid w:val="273760F3"/>
    <w:rsid w:val="27387AAA"/>
    <w:rsid w:val="273940E0"/>
    <w:rsid w:val="27395D2B"/>
    <w:rsid w:val="273A7A32"/>
    <w:rsid w:val="273B36F5"/>
    <w:rsid w:val="273B3738"/>
    <w:rsid w:val="2740019E"/>
    <w:rsid w:val="27436A3C"/>
    <w:rsid w:val="274422A1"/>
    <w:rsid w:val="27442EF7"/>
    <w:rsid w:val="2745787C"/>
    <w:rsid w:val="27462BA6"/>
    <w:rsid w:val="27486456"/>
    <w:rsid w:val="274A4B83"/>
    <w:rsid w:val="274F65EF"/>
    <w:rsid w:val="275007B2"/>
    <w:rsid w:val="2753472F"/>
    <w:rsid w:val="2753491C"/>
    <w:rsid w:val="27543F03"/>
    <w:rsid w:val="27571702"/>
    <w:rsid w:val="27577A68"/>
    <w:rsid w:val="27587385"/>
    <w:rsid w:val="275A307F"/>
    <w:rsid w:val="275C7FBB"/>
    <w:rsid w:val="275E619F"/>
    <w:rsid w:val="27601FA4"/>
    <w:rsid w:val="27614166"/>
    <w:rsid w:val="27615A6D"/>
    <w:rsid w:val="27615D34"/>
    <w:rsid w:val="2761602D"/>
    <w:rsid w:val="276648E7"/>
    <w:rsid w:val="276752B5"/>
    <w:rsid w:val="276B4267"/>
    <w:rsid w:val="276D55EC"/>
    <w:rsid w:val="2779078F"/>
    <w:rsid w:val="277B3F6E"/>
    <w:rsid w:val="277D31A7"/>
    <w:rsid w:val="277E6743"/>
    <w:rsid w:val="278016DF"/>
    <w:rsid w:val="27810138"/>
    <w:rsid w:val="27812B08"/>
    <w:rsid w:val="27821401"/>
    <w:rsid w:val="278232B7"/>
    <w:rsid w:val="2784123D"/>
    <w:rsid w:val="27866387"/>
    <w:rsid w:val="278A034A"/>
    <w:rsid w:val="278A1E2F"/>
    <w:rsid w:val="278B5325"/>
    <w:rsid w:val="278D62FD"/>
    <w:rsid w:val="278F52D5"/>
    <w:rsid w:val="279053DE"/>
    <w:rsid w:val="27934AFA"/>
    <w:rsid w:val="27977252"/>
    <w:rsid w:val="27991476"/>
    <w:rsid w:val="27A2185D"/>
    <w:rsid w:val="27A7163E"/>
    <w:rsid w:val="27A77E3E"/>
    <w:rsid w:val="27A814A7"/>
    <w:rsid w:val="27A84AAA"/>
    <w:rsid w:val="27A8508F"/>
    <w:rsid w:val="27A91053"/>
    <w:rsid w:val="27AA063A"/>
    <w:rsid w:val="27AD2508"/>
    <w:rsid w:val="27AE36C3"/>
    <w:rsid w:val="27AF774B"/>
    <w:rsid w:val="27B24FEF"/>
    <w:rsid w:val="27B52589"/>
    <w:rsid w:val="27B9124E"/>
    <w:rsid w:val="27BA5A8D"/>
    <w:rsid w:val="27BF3E50"/>
    <w:rsid w:val="27C025D3"/>
    <w:rsid w:val="27C03B45"/>
    <w:rsid w:val="27C20AEA"/>
    <w:rsid w:val="27C20C26"/>
    <w:rsid w:val="27C41DE0"/>
    <w:rsid w:val="27C60D30"/>
    <w:rsid w:val="27CB7EE9"/>
    <w:rsid w:val="27CC7B36"/>
    <w:rsid w:val="27D01188"/>
    <w:rsid w:val="27D06B93"/>
    <w:rsid w:val="27D2751C"/>
    <w:rsid w:val="27D35476"/>
    <w:rsid w:val="27D42FEA"/>
    <w:rsid w:val="27D569CF"/>
    <w:rsid w:val="27D921AF"/>
    <w:rsid w:val="27DA7647"/>
    <w:rsid w:val="27E6004D"/>
    <w:rsid w:val="27E71767"/>
    <w:rsid w:val="27E74CFB"/>
    <w:rsid w:val="27E75680"/>
    <w:rsid w:val="27EA26AB"/>
    <w:rsid w:val="27EC4510"/>
    <w:rsid w:val="27EF525D"/>
    <w:rsid w:val="27F178AA"/>
    <w:rsid w:val="27FA277C"/>
    <w:rsid w:val="27FC5E5A"/>
    <w:rsid w:val="27FE142A"/>
    <w:rsid w:val="27FF0994"/>
    <w:rsid w:val="2801798E"/>
    <w:rsid w:val="2802069F"/>
    <w:rsid w:val="28024946"/>
    <w:rsid w:val="28030402"/>
    <w:rsid w:val="280506B0"/>
    <w:rsid w:val="2805528D"/>
    <w:rsid w:val="28077505"/>
    <w:rsid w:val="280917ED"/>
    <w:rsid w:val="280A415B"/>
    <w:rsid w:val="280B6A25"/>
    <w:rsid w:val="280D4FE7"/>
    <w:rsid w:val="28187C57"/>
    <w:rsid w:val="28192472"/>
    <w:rsid w:val="28197BBA"/>
    <w:rsid w:val="281B21F2"/>
    <w:rsid w:val="281C3242"/>
    <w:rsid w:val="281C42BA"/>
    <w:rsid w:val="281F1536"/>
    <w:rsid w:val="281F2230"/>
    <w:rsid w:val="28200BA5"/>
    <w:rsid w:val="282516A2"/>
    <w:rsid w:val="28262F1E"/>
    <w:rsid w:val="28264725"/>
    <w:rsid w:val="28270862"/>
    <w:rsid w:val="282B2F7A"/>
    <w:rsid w:val="282F499D"/>
    <w:rsid w:val="28376FCD"/>
    <w:rsid w:val="283A0C21"/>
    <w:rsid w:val="283D3023"/>
    <w:rsid w:val="28432A7B"/>
    <w:rsid w:val="2845448B"/>
    <w:rsid w:val="28462E0C"/>
    <w:rsid w:val="2849671F"/>
    <w:rsid w:val="284E0773"/>
    <w:rsid w:val="284E336E"/>
    <w:rsid w:val="284E445D"/>
    <w:rsid w:val="28503190"/>
    <w:rsid w:val="285350D3"/>
    <w:rsid w:val="28543C66"/>
    <w:rsid w:val="28551D45"/>
    <w:rsid w:val="285640D7"/>
    <w:rsid w:val="28570E21"/>
    <w:rsid w:val="28574499"/>
    <w:rsid w:val="2858592B"/>
    <w:rsid w:val="285969BC"/>
    <w:rsid w:val="285D0A3C"/>
    <w:rsid w:val="285F2777"/>
    <w:rsid w:val="285F7E79"/>
    <w:rsid w:val="28643A51"/>
    <w:rsid w:val="286664FF"/>
    <w:rsid w:val="286D1991"/>
    <w:rsid w:val="286F4B30"/>
    <w:rsid w:val="28711FFF"/>
    <w:rsid w:val="28777EE8"/>
    <w:rsid w:val="28793D12"/>
    <w:rsid w:val="287B1C5A"/>
    <w:rsid w:val="287B640A"/>
    <w:rsid w:val="287C2300"/>
    <w:rsid w:val="288210E0"/>
    <w:rsid w:val="28857AA5"/>
    <w:rsid w:val="28884B4A"/>
    <w:rsid w:val="288A7410"/>
    <w:rsid w:val="288B6E35"/>
    <w:rsid w:val="288C5349"/>
    <w:rsid w:val="28924854"/>
    <w:rsid w:val="28933156"/>
    <w:rsid w:val="28934D7E"/>
    <w:rsid w:val="289603A2"/>
    <w:rsid w:val="2898431B"/>
    <w:rsid w:val="289D013A"/>
    <w:rsid w:val="289D1FDA"/>
    <w:rsid w:val="289F4282"/>
    <w:rsid w:val="28A2134E"/>
    <w:rsid w:val="28AA4AE1"/>
    <w:rsid w:val="28AD08AA"/>
    <w:rsid w:val="28AD24E0"/>
    <w:rsid w:val="28AE795F"/>
    <w:rsid w:val="28B5223D"/>
    <w:rsid w:val="28B93E9B"/>
    <w:rsid w:val="28BC4E78"/>
    <w:rsid w:val="28BE5562"/>
    <w:rsid w:val="28C0661F"/>
    <w:rsid w:val="28C116F9"/>
    <w:rsid w:val="28C13E90"/>
    <w:rsid w:val="28C162D7"/>
    <w:rsid w:val="28C219ED"/>
    <w:rsid w:val="28C72982"/>
    <w:rsid w:val="28C8234F"/>
    <w:rsid w:val="28C834E8"/>
    <w:rsid w:val="28C955F8"/>
    <w:rsid w:val="28CA0DA5"/>
    <w:rsid w:val="28CB3AFF"/>
    <w:rsid w:val="28CE47D6"/>
    <w:rsid w:val="28CE4D2F"/>
    <w:rsid w:val="28D068C8"/>
    <w:rsid w:val="28D41642"/>
    <w:rsid w:val="28D51A85"/>
    <w:rsid w:val="28DD746D"/>
    <w:rsid w:val="28DE65A4"/>
    <w:rsid w:val="28E11298"/>
    <w:rsid w:val="28E32EA8"/>
    <w:rsid w:val="28E36EF9"/>
    <w:rsid w:val="28E378DA"/>
    <w:rsid w:val="28E730CF"/>
    <w:rsid w:val="28E82E3F"/>
    <w:rsid w:val="28EE2804"/>
    <w:rsid w:val="28EF6DB0"/>
    <w:rsid w:val="28F06923"/>
    <w:rsid w:val="28F13EDD"/>
    <w:rsid w:val="28F141E3"/>
    <w:rsid w:val="28F258A3"/>
    <w:rsid w:val="28F3666E"/>
    <w:rsid w:val="28F45138"/>
    <w:rsid w:val="28F97CDC"/>
    <w:rsid w:val="28FD1F2A"/>
    <w:rsid w:val="28FF7652"/>
    <w:rsid w:val="29000E66"/>
    <w:rsid w:val="290079FD"/>
    <w:rsid w:val="29017B67"/>
    <w:rsid w:val="29020BB3"/>
    <w:rsid w:val="290310D7"/>
    <w:rsid w:val="29032A58"/>
    <w:rsid w:val="29035E9C"/>
    <w:rsid w:val="29044800"/>
    <w:rsid w:val="29051A56"/>
    <w:rsid w:val="29051CDD"/>
    <w:rsid w:val="2907451B"/>
    <w:rsid w:val="29092282"/>
    <w:rsid w:val="290A2726"/>
    <w:rsid w:val="290D477C"/>
    <w:rsid w:val="290F11AD"/>
    <w:rsid w:val="290F565A"/>
    <w:rsid w:val="29103740"/>
    <w:rsid w:val="291244AD"/>
    <w:rsid w:val="29151A9A"/>
    <w:rsid w:val="291819FB"/>
    <w:rsid w:val="29183CE7"/>
    <w:rsid w:val="291934CE"/>
    <w:rsid w:val="291A2D28"/>
    <w:rsid w:val="291E1C84"/>
    <w:rsid w:val="29246ABD"/>
    <w:rsid w:val="292502FC"/>
    <w:rsid w:val="29253EB7"/>
    <w:rsid w:val="29257F07"/>
    <w:rsid w:val="292671E1"/>
    <w:rsid w:val="292D4D6B"/>
    <w:rsid w:val="292E7AE3"/>
    <w:rsid w:val="29335635"/>
    <w:rsid w:val="29340364"/>
    <w:rsid w:val="293D70D8"/>
    <w:rsid w:val="293E0C61"/>
    <w:rsid w:val="29415EFC"/>
    <w:rsid w:val="29422F0F"/>
    <w:rsid w:val="29425349"/>
    <w:rsid w:val="29425383"/>
    <w:rsid w:val="294446A6"/>
    <w:rsid w:val="29472948"/>
    <w:rsid w:val="2949496B"/>
    <w:rsid w:val="294B0EEE"/>
    <w:rsid w:val="294B699D"/>
    <w:rsid w:val="294D2DF6"/>
    <w:rsid w:val="294D2E56"/>
    <w:rsid w:val="294D5C7E"/>
    <w:rsid w:val="294E1F6B"/>
    <w:rsid w:val="294F58C4"/>
    <w:rsid w:val="295177E4"/>
    <w:rsid w:val="29520812"/>
    <w:rsid w:val="295230C2"/>
    <w:rsid w:val="29545727"/>
    <w:rsid w:val="29556908"/>
    <w:rsid w:val="295712AE"/>
    <w:rsid w:val="29580064"/>
    <w:rsid w:val="295B30F4"/>
    <w:rsid w:val="295C099E"/>
    <w:rsid w:val="295D4E6A"/>
    <w:rsid w:val="2966492A"/>
    <w:rsid w:val="2967152B"/>
    <w:rsid w:val="296A2014"/>
    <w:rsid w:val="296C0B63"/>
    <w:rsid w:val="296C0FFC"/>
    <w:rsid w:val="296C45D2"/>
    <w:rsid w:val="29704F96"/>
    <w:rsid w:val="29705D5D"/>
    <w:rsid w:val="2972217E"/>
    <w:rsid w:val="29746147"/>
    <w:rsid w:val="29752AED"/>
    <w:rsid w:val="29762F36"/>
    <w:rsid w:val="29764550"/>
    <w:rsid w:val="29766F3F"/>
    <w:rsid w:val="2979648F"/>
    <w:rsid w:val="297A6D24"/>
    <w:rsid w:val="29832651"/>
    <w:rsid w:val="29865CE8"/>
    <w:rsid w:val="29870328"/>
    <w:rsid w:val="2989509D"/>
    <w:rsid w:val="298D7205"/>
    <w:rsid w:val="298F2D2C"/>
    <w:rsid w:val="298F7DC5"/>
    <w:rsid w:val="29933F41"/>
    <w:rsid w:val="2995183B"/>
    <w:rsid w:val="2995509C"/>
    <w:rsid w:val="29990932"/>
    <w:rsid w:val="299C27B4"/>
    <w:rsid w:val="29A070DF"/>
    <w:rsid w:val="29A3490F"/>
    <w:rsid w:val="29A47D92"/>
    <w:rsid w:val="29A55DD3"/>
    <w:rsid w:val="29A8386D"/>
    <w:rsid w:val="29A91B15"/>
    <w:rsid w:val="29A97D1E"/>
    <w:rsid w:val="29AA3A79"/>
    <w:rsid w:val="29AB2BE6"/>
    <w:rsid w:val="29AE1CD6"/>
    <w:rsid w:val="29AF3A27"/>
    <w:rsid w:val="29AF73A7"/>
    <w:rsid w:val="29B97E72"/>
    <w:rsid w:val="29BB3555"/>
    <w:rsid w:val="29BB51A7"/>
    <w:rsid w:val="29BB5803"/>
    <w:rsid w:val="29BF3864"/>
    <w:rsid w:val="29C00707"/>
    <w:rsid w:val="29C05920"/>
    <w:rsid w:val="29C060E1"/>
    <w:rsid w:val="29C16CD2"/>
    <w:rsid w:val="29C20C6D"/>
    <w:rsid w:val="29C21A59"/>
    <w:rsid w:val="29C34053"/>
    <w:rsid w:val="29C53124"/>
    <w:rsid w:val="29C53564"/>
    <w:rsid w:val="29C620E2"/>
    <w:rsid w:val="29C86A40"/>
    <w:rsid w:val="29C90280"/>
    <w:rsid w:val="29C914DE"/>
    <w:rsid w:val="29CA1638"/>
    <w:rsid w:val="29CA2EBC"/>
    <w:rsid w:val="29CB383C"/>
    <w:rsid w:val="29CE6EB1"/>
    <w:rsid w:val="29D23CBE"/>
    <w:rsid w:val="29D831E0"/>
    <w:rsid w:val="29DD4357"/>
    <w:rsid w:val="29DD452E"/>
    <w:rsid w:val="29DE1BF6"/>
    <w:rsid w:val="29E47B42"/>
    <w:rsid w:val="29E717F7"/>
    <w:rsid w:val="29E80DB2"/>
    <w:rsid w:val="29E92916"/>
    <w:rsid w:val="29E94A9C"/>
    <w:rsid w:val="29E9770D"/>
    <w:rsid w:val="29EB6E3E"/>
    <w:rsid w:val="29ED7F00"/>
    <w:rsid w:val="29F11E23"/>
    <w:rsid w:val="29F177D8"/>
    <w:rsid w:val="29F251A8"/>
    <w:rsid w:val="29F26BC6"/>
    <w:rsid w:val="29F50D99"/>
    <w:rsid w:val="29F529D1"/>
    <w:rsid w:val="29F547FB"/>
    <w:rsid w:val="29F77FFD"/>
    <w:rsid w:val="29F8367F"/>
    <w:rsid w:val="29F9036B"/>
    <w:rsid w:val="29F94C3C"/>
    <w:rsid w:val="29FA022C"/>
    <w:rsid w:val="29FB0DEA"/>
    <w:rsid w:val="29FB15D1"/>
    <w:rsid w:val="29FD4203"/>
    <w:rsid w:val="29FE6364"/>
    <w:rsid w:val="2A001712"/>
    <w:rsid w:val="2A010500"/>
    <w:rsid w:val="2A0134E5"/>
    <w:rsid w:val="2A022C00"/>
    <w:rsid w:val="2A040CA3"/>
    <w:rsid w:val="2A0531EB"/>
    <w:rsid w:val="2A057D55"/>
    <w:rsid w:val="2A074BD8"/>
    <w:rsid w:val="2A0771F6"/>
    <w:rsid w:val="2A094CF1"/>
    <w:rsid w:val="2A0A7B2C"/>
    <w:rsid w:val="2A0C5E49"/>
    <w:rsid w:val="2A0F6A95"/>
    <w:rsid w:val="2A160531"/>
    <w:rsid w:val="2A1814D0"/>
    <w:rsid w:val="2A182E99"/>
    <w:rsid w:val="2A1C3ECC"/>
    <w:rsid w:val="2A1D5263"/>
    <w:rsid w:val="2A200F02"/>
    <w:rsid w:val="2A20259F"/>
    <w:rsid w:val="2A2325B5"/>
    <w:rsid w:val="2A240ADA"/>
    <w:rsid w:val="2A242771"/>
    <w:rsid w:val="2A2E1AD4"/>
    <w:rsid w:val="2A303DD0"/>
    <w:rsid w:val="2A36012A"/>
    <w:rsid w:val="2A371E92"/>
    <w:rsid w:val="2A375D05"/>
    <w:rsid w:val="2A397E2A"/>
    <w:rsid w:val="2A3C190D"/>
    <w:rsid w:val="2A3C35CE"/>
    <w:rsid w:val="2A3D350A"/>
    <w:rsid w:val="2A3D3C27"/>
    <w:rsid w:val="2A4024F2"/>
    <w:rsid w:val="2A433EDE"/>
    <w:rsid w:val="2A470FBD"/>
    <w:rsid w:val="2A4860B1"/>
    <w:rsid w:val="2A4A429F"/>
    <w:rsid w:val="2A4D4C2F"/>
    <w:rsid w:val="2A4E4DF3"/>
    <w:rsid w:val="2A4F2983"/>
    <w:rsid w:val="2A4F3F55"/>
    <w:rsid w:val="2A503D0C"/>
    <w:rsid w:val="2A5061F9"/>
    <w:rsid w:val="2A536A42"/>
    <w:rsid w:val="2A5426BD"/>
    <w:rsid w:val="2A551334"/>
    <w:rsid w:val="2A5563CA"/>
    <w:rsid w:val="2A5726B0"/>
    <w:rsid w:val="2A58205E"/>
    <w:rsid w:val="2A611201"/>
    <w:rsid w:val="2A640909"/>
    <w:rsid w:val="2A655C71"/>
    <w:rsid w:val="2A6728F9"/>
    <w:rsid w:val="2A6A0AD3"/>
    <w:rsid w:val="2A6B0528"/>
    <w:rsid w:val="2A6E0EA8"/>
    <w:rsid w:val="2A6E4C02"/>
    <w:rsid w:val="2A7032A0"/>
    <w:rsid w:val="2A71273E"/>
    <w:rsid w:val="2A714780"/>
    <w:rsid w:val="2A785782"/>
    <w:rsid w:val="2A793B5C"/>
    <w:rsid w:val="2A7B4B20"/>
    <w:rsid w:val="2A7C37BA"/>
    <w:rsid w:val="2A7E4B66"/>
    <w:rsid w:val="2A7E7813"/>
    <w:rsid w:val="2A805377"/>
    <w:rsid w:val="2A813B5D"/>
    <w:rsid w:val="2A8272C6"/>
    <w:rsid w:val="2A834432"/>
    <w:rsid w:val="2A86108D"/>
    <w:rsid w:val="2A873330"/>
    <w:rsid w:val="2A882DAE"/>
    <w:rsid w:val="2A8850C3"/>
    <w:rsid w:val="2A893555"/>
    <w:rsid w:val="2A8A6A2E"/>
    <w:rsid w:val="2A921539"/>
    <w:rsid w:val="2A926E41"/>
    <w:rsid w:val="2A93139F"/>
    <w:rsid w:val="2A9359B9"/>
    <w:rsid w:val="2A950755"/>
    <w:rsid w:val="2A984129"/>
    <w:rsid w:val="2A9B009E"/>
    <w:rsid w:val="2A9C3171"/>
    <w:rsid w:val="2A9C4D12"/>
    <w:rsid w:val="2AA10577"/>
    <w:rsid w:val="2AA368BE"/>
    <w:rsid w:val="2AA461C9"/>
    <w:rsid w:val="2AA64CE5"/>
    <w:rsid w:val="2AA80F75"/>
    <w:rsid w:val="2AA8649F"/>
    <w:rsid w:val="2AA904E7"/>
    <w:rsid w:val="2AA90F73"/>
    <w:rsid w:val="2AA924EA"/>
    <w:rsid w:val="2AB0373D"/>
    <w:rsid w:val="2AB161FA"/>
    <w:rsid w:val="2AB437C1"/>
    <w:rsid w:val="2AB7375A"/>
    <w:rsid w:val="2AB94D31"/>
    <w:rsid w:val="2AB976B2"/>
    <w:rsid w:val="2ABA2F95"/>
    <w:rsid w:val="2ABA31CE"/>
    <w:rsid w:val="2ABB4C27"/>
    <w:rsid w:val="2ABB7F1E"/>
    <w:rsid w:val="2ABF5513"/>
    <w:rsid w:val="2AC14A03"/>
    <w:rsid w:val="2AC15D0F"/>
    <w:rsid w:val="2AC17FC8"/>
    <w:rsid w:val="2AC335DB"/>
    <w:rsid w:val="2AC35C39"/>
    <w:rsid w:val="2AC44318"/>
    <w:rsid w:val="2AC46D1E"/>
    <w:rsid w:val="2AC6188E"/>
    <w:rsid w:val="2AC66DD1"/>
    <w:rsid w:val="2AC900E2"/>
    <w:rsid w:val="2ACD511F"/>
    <w:rsid w:val="2ACD79D1"/>
    <w:rsid w:val="2AD02A47"/>
    <w:rsid w:val="2AD120F8"/>
    <w:rsid w:val="2AD12BC7"/>
    <w:rsid w:val="2AD6522A"/>
    <w:rsid w:val="2AD80B6B"/>
    <w:rsid w:val="2AD84610"/>
    <w:rsid w:val="2AD87E51"/>
    <w:rsid w:val="2AD94EE3"/>
    <w:rsid w:val="2ADC7C0D"/>
    <w:rsid w:val="2ADF7B36"/>
    <w:rsid w:val="2AE9755D"/>
    <w:rsid w:val="2AE97B11"/>
    <w:rsid w:val="2AED665A"/>
    <w:rsid w:val="2AEF2022"/>
    <w:rsid w:val="2AEF4151"/>
    <w:rsid w:val="2AF14DDE"/>
    <w:rsid w:val="2AF341CC"/>
    <w:rsid w:val="2AF6671F"/>
    <w:rsid w:val="2AF821EB"/>
    <w:rsid w:val="2AF9791C"/>
    <w:rsid w:val="2AFA5E1F"/>
    <w:rsid w:val="2AFD03F6"/>
    <w:rsid w:val="2AFD7B91"/>
    <w:rsid w:val="2B011DED"/>
    <w:rsid w:val="2B016F67"/>
    <w:rsid w:val="2B023FB8"/>
    <w:rsid w:val="2B033CE3"/>
    <w:rsid w:val="2B06607E"/>
    <w:rsid w:val="2B091896"/>
    <w:rsid w:val="2B0B4258"/>
    <w:rsid w:val="2B0C01AA"/>
    <w:rsid w:val="2B0C5185"/>
    <w:rsid w:val="2B0D4B3C"/>
    <w:rsid w:val="2B106E34"/>
    <w:rsid w:val="2B123C45"/>
    <w:rsid w:val="2B124383"/>
    <w:rsid w:val="2B140841"/>
    <w:rsid w:val="2B147725"/>
    <w:rsid w:val="2B190036"/>
    <w:rsid w:val="2B1C1EB4"/>
    <w:rsid w:val="2B1E457E"/>
    <w:rsid w:val="2B1E58EA"/>
    <w:rsid w:val="2B232FDD"/>
    <w:rsid w:val="2B2511D0"/>
    <w:rsid w:val="2B26234C"/>
    <w:rsid w:val="2B263A14"/>
    <w:rsid w:val="2B263AED"/>
    <w:rsid w:val="2B266FE3"/>
    <w:rsid w:val="2B27359F"/>
    <w:rsid w:val="2B296BBF"/>
    <w:rsid w:val="2B2B7338"/>
    <w:rsid w:val="2B2D15D1"/>
    <w:rsid w:val="2B2E31E4"/>
    <w:rsid w:val="2B2E5258"/>
    <w:rsid w:val="2B2E6EE1"/>
    <w:rsid w:val="2B2F6124"/>
    <w:rsid w:val="2B310EF5"/>
    <w:rsid w:val="2B3635D8"/>
    <w:rsid w:val="2B395FDD"/>
    <w:rsid w:val="2B3B1BC8"/>
    <w:rsid w:val="2B3B36BB"/>
    <w:rsid w:val="2B3D67D9"/>
    <w:rsid w:val="2B3E56F9"/>
    <w:rsid w:val="2B3E745C"/>
    <w:rsid w:val="2B3F280B"/>
    <w:rsid w:val="2B453873"/>
    <w:rsid w:val="2B46574E"/>
    <w:rsid w:val="2B46779C"/>
    <w:rsid w:val="2B4A116C"/>
    <w:rsid w:val="2B512215"/>
    <w:rsid w:val="2B5364AE"/>
    <w:rsid w:val="2B5441F5"/>
    <w:rsid w:val="2B563EE5"/>
    <w:rsid w:val="2B5B480F"/>
    <w:rsid w:val="2B5C5A16"/>
    <w:rsid w:val="2B5E12F5"/>
    <w:rsid w:val="2B5E72DF"/>
    <w:rsid w:val="2B5F68D6"/>
    <w:rsid w:val="2B603026"/>
    <w:rsid w:val="2B617315"/>
    <w:rsid w:val="2B62430D"/>
    <w:rsid w:val="2B62443A"/>
    <w:rsid w:val="2B6754CA"/>
    <w:rsid w:val="2B690914"/>
    <w:rsid w:val="2B6A7ADC"/>
    <w:rsid w:val="2B6B05FB"/>
    <w:rsid w:val="2B711C19"/>
    <w:rsid w:val="2B7634EE"/>
    <w:rsid w:val="2B7723E3"/>
    <w:rsid w:val="2B773D36"/>
    <w:rsid w:val="2B7816D2"/>
    <w:rsid w:val="2B785B5C"/>
    <w:rsid w:val="2B796964"/>
    <w:rsid w:val="2B7A2DBD"/>
    <w:rsid w:val="2B7B70F6"/>
    <w:rsid w:val="2B7C5B49"/>
    <w:rsid w:val="2B7C6898"/>
    <w:rsid w:val="2B8039D4"/>
    <w:rsid w:val="2B817762"/>
    <w:rsid w:val="2B855AD1"/>
    <w:rsid w:val="2B8641A5"/>
    <w:rsid w:val="2B874B50"/>
    <w:rsid w:val="2B882EF4"/>
    <w:rsid w:val="2B8C1DC7"/>
    <w:rsid w:val="2B8E39C8"/>
    <w:rsid w:val="2B923432"/>
    <w:rsid w:val="2B9446A1"/>
    <w:rsid w:val="2B964FD1"/>
    <w:rsid w:val="2B984AC0"/>
    <w:rsid w:val="2B9902C0"/>
    <w:rsid w:val="2B99178E"/>
    <w:rsid w:val="2BA018A1"/>
    <w:rsid w:val="2BA10510"/>
    <w:rsid w:val="2BA32FA5"/>
    <w:rsid w:val="2BA479BA"/>
    <w:rsid w:val="2BA63F09"/>
    <w:rsid w:val="2BA75483"/>
    <w:rsid w:val="2BA75674"/>
    <w:rsid w:val="2BA76785"/>
    <w:rsid w:val="2BAC34E8"/>
    <w:rsid w:val="2BAF7CDF"/>
    <w:rsid w:val="2BB14761"/>
    <w:rsid w:val="2BB16ABB"/>
    <w:rsid w:val="2BBF5C6A"/>
    <w:rsid w:val="2BBF63B5"/>
    <w:rsid w:val="2BC0137D"/>
    <w:rsid w:val="2BC504A3"/>
    <w:rsid w:val="2BC571AB"/>
    <w:rsid w:val="2BC731A2"/>
    <w:rsid w:val="2BC83838"/>
    <w:rsid w:val="2BC925C7"/>
    <w:rsid w:val="2BCB3F57"/>
    <w:rsid w:val="2BCF25FF"/>
    <w:rsid w:val="2BD03E34"/>
    <w:rsid w:val="2BD223E5"/>
    <w:rsid w:val="2BD33B78"/>
    <w:rsid w:val="2BD346D7"/>
    <w:rsid w:val="2BD61046"/>
    <w:rsid w:val="2BD773DD"/>
    <w:rsid w:val="2BD841E8"/>
    <w:rsid w:val="2BD867EE"/>
    <w:rsid w:val="2BD90437"/>
    <w:rsid w:val="2BDB33FB"/>
    <w:rsid w:val="2BDC0FCD"/>
    <w:rsid w:val="2BDE1175"/>
    <w:rsid w:val="2BE53D11"/>
    <w:rsid w:val="2BE77683"/>
    <w:rsid w:val="2BEE18C2"/>
    <w:rsid w:val="2BEE223E"/>
    <w:rsid w:val="2BEE50E9"/>
    <w:rsid w:val="2BF12036"/>
    <w:rsid w:val="2BF73DD0"/>
    <w:rsid w:val="2BFD1BF6"/>
    <w:rsid w:val="2C0117BD"/>
    <w:rsid w:val="2C0226F8"/>
    <w:rsid w:val="2C026073"/>
    <w:rsid w:val="2C062002"/>
    <w:rsid w:val="2C080328"/>
    <w:rsid w:val="2C0A6E00"/>
    <w:rsid w:val="2C0C11A5"/>
    <w:rsid w:val="2C0D1067"/>
    <w:rsid w:val="2C0D51EA"/>
    <w:rsid w:val="2C0E6F54"/>
    <w:rsid w:val="2C1444F5"/>
    <w:rsid w:val="2C152FE7"/>
    <w:rsid w:val="2C165454"/>
    <w:rsid w:val="2C190290"/>
    <w:rsid w:val="2C1A0727"/>
    <w:rsid w:val="2C1B31DE"/>
    <w:rsid w:val="2C262F12"/>
    <w:rsid w:val="2C286DC8"/>
    <w:rsid w:val="2C2A50B6"/>
    <w:rsid w:val="2C2D0F83"/>
    <w:rsid w:val="2C311BC8"/>
    <w:rsid w:val="2C315193"/>
    <w:rsid w:val="2C342DFC"/>
    <w:rsid w:val="2C361887"/>
    <w:rsid w:val="2C3A0D80"/>
    <w:rsid w:val="2C3D4181"/>
    <w:rsid w:val="2C3E5DF7"/>
    <w:rsid w:val="2C3E6194"/>
    <w:rsid w:val="2C400DE7"/>
    <w:rsid w:val="2C404909"/>
    <w:rsid w:val="2C435735"/>
    <w:rsid w:val="2C442DC3"/>
    <w:rsid w:val="2C467652"/>
    <w:rsid w:val="2C4677FE"/>
    <w:rsid w:val="2C471B3F"/>
    <w:rsid w:val="2C48498B"/>
    <w:rsid w:val="2C4C4940"/>
    <w:rsid w:val="2C4E5121"/>
    <w:rsid w:val="2C50404D"/>
    <w:rsid w:val="2C520E56"/>
    <w:rsid w:val="2C527860"/>
    <w:rsid w:val="2C53307A"/>
    <w:rsid w:val="2C5344BC"/>
    <w:rsid w:val="2C536F99"/>
    <w:rsid w:val="2C541B27"/>
    <w:rsid w:val="2C58237F"/>
    <w:rsid w:val="2C5C543C"/>
    <w:rsid w:val="2C5E4826"/>
    <w:rsid w:val="2C5E691B"/>
    <w:rsid w:val="2C611665"/>
    <w:rsid w:val="2C6C32E5"/>
    <w:rsid w:val="2C6C35B9"/>
    <w:rsid w:val="2C6F1140"/>
    <w:rsid w:val="2C706663"/>
    <w:rsid w:val="2C71306F"/>
    <w:rsid w:val="2C7327C0"/>
    <w:rsid w:val="2C753F6B"/>
    <w:rsid w:val="2C7613AA"/>
    <w:rsid w:val="2C77008E"/>
    <w:rsid w:val="2C7748F6"/>
    <w:rsid w:val="2C796053"/>
    <w:rsid w:val="2C7E1D5D"/>
    <w:rsid w:val="2C7F1749"/>
    <w:rsid w:val="2C8F5F98"/>
    <w:rsid w:val="2C906A15"/>
    <w:rsid w:val="2C923306"/>
    <w:rsid w:val="2C954331"/>
    <w:rsid w:val="2C9607F5"/>
    <w:rsid w:val="2C97426C"/>
    <w:rsid w:val="2C98324D"/>
    <w:rsid w:val="2C995BD1"/>
    <w:rsid w:val="2C9A3412"/>
    <w:rsid w:val="2C9A712E"/>
    <w:rsid w:val="2CAA5007"/>
    <w:rsid w:val="2CB362EE"/>
    <w:rsid w:val="2CB61AE3"/>
    <w:rsid w:val="2CB7343B"/>
    <w:rsid w:val="2CB95808"/>
    <w:rsid w:val="2CBA3B07"/>
    <w:rsid w:val="2CBA5224"/>
    <w:rsid w:val="2CBB3A61"/>
    <w:rsid w:val="2CBB4A6B"/>
    <w:rsid w:val="2CBF455D"/>
    <w:rsid w:val="2CC67D0B"/>
    <w:rsid w:val="2CC73CC7"/>
    <w:rsid w:val="2CCA6FB2"/>
    <w:rsid w:val="2CCE1BC3"/>
    <w:rsid w:val="2CD10870"/>
    <w:rsid w:val="2CD12549"/>
    <w:rsid w:val="2CD64568"/>
    <w:rsid w:val="2CD756E3"/>
    <w:rsid w:val="2CD9793E"/>
    <w:rsid w:val="2CDB1930"/>
    <w:rsid w:val="2CDB32E4"/>
    <w:rsid w:val="2CDB3A4B"/>
    <w:rsid w:val="2CDC010C"/>
    <w:rsid w:val="2CDC62AD"/>
    <w:rsid w:val="2CDD66B7"/>
    <w:rsid w:val="2CDE5D03"/>
    <w:rsid w:val="2CDF179B"/>
    <w:rsid w:val="2CE20561"/>
    <w:rsid w:val="2CE32224"/>
    <w:rsid w:val="2CE325AE"/>
    <w:rsid w:val="2CE55C50"/>
    <w:rsid w:val="2CE833C9"/>
    <w:rsid w:val="2CE90FC6"/>
    <w:rsid w:val="2CE923C2"/>
    <w:rsid w:val="2CEC1442"/>
    <w:rsid w:val="2CEE0414"/>
    <w:rsid w:val="2CF12092"/>
    <w:rsid w:val="2CFA75F4"/>
    <w:rsid w:val="2CFD2B2F"/>
    <w:rsid w:val="2CFF78C1"/>
    <w:rsid w:val="2D005FAA"/>
    <w:rsid w:val="2D006D47"/>
    <w:rsid w:val="2D027E72"/>
    <w:rsid w:val="2D0343FA"/>
    <w:rsid w:val="2D037E78"/>
    <w:rsid w:val="2D067887"/>
    <w:rsid w:val="2D0B791C"/>
    <w:rsid w:val="2D0F7840"/>
    <w:rsid w:val="2D117128"/>
    <w:rsid w:val="2D122948"/>
    <w:rsid w:val="2D1838B1"/>
    <w:rsid w:val="2D1949CE"/>
    <w:rsid w:val="2D1B1E2E"/>
    <w:rsid w:val="2D1C4A5D"/>
    <w:rsid w:val="2D1F21D7"/>
    <w:rsid w:val="2D1F3652"/>
    <w:rsid w:val="2D256FFF"/>
    <w:rsid w:val="2D270BB3"/>
    <w:rsid w:val="2D276E48"/>
    <w:rsid w:val="2D2A223D"/>
    <w:rsid w:val="2D2A6663"/>
    <w:rsid w:val="2D2B0B59"/>
    <w:rsid w:val="2D370ED1"/>
    <w:rsid w:val="2D397BD3"/>
    <w:rsid w:val="2D3A1584"/>
    <w:rsid w:val="2D3B0C3A"/>
    <w:rsid w:val="2D3C096B"/>
    <w:rsid w:val="2D3E0A0F"/>
    <w:rsid w:val="2D3E3AD3"/>
    <w:rsid w:val="2D3E45ED"/>
    <w:rsid w:val="2D406D8F"/>
    <w:rsid w:val="2D45175C"/>
    <w:rsid w:val="2D465C6F"/>
    <w:rsid w:val="2D490988"/>
    <w:rsid w:val="2D492F73"/>
    <w:rsid w:val="2D496BEE"/>
    <w:rsid w:val="2D4A103C"/>
    <w:rsid w:val="2D4D779E"/>
    <w:rsid w:val="2D557C8A"/>
    <w:rsid w:val="2D5629FE"/>
    <w:rsid w:val="2D590D06"/>
    <w:rsid w:val="2D5A3301"/>
    <w:rsid w:val="2D5C4266"/>
    <w:rsid w:val="2D5E5147"/>
    <w:rsid w:val="2D601A92"/>
    <w:rsid w:val="2D605E67"/>
    <w:rsid w:val="2D617382"/>
    <w:rsid w:val="2D626138"/>
    <w:rsid w:val="2D633147"/>
    <w:rsid w:val="2D63571B"/>
    <w:rsid w:val="2D65487A"/>
    <w:rsid w:val="2D665650"/>
    <w:rsid w:val="2D684C24"/>
    <w:rsid w:val="2D685709"/>
    <w:rsid w:val="2D686595"/>
    <w:rsid w:val="2D6A6968"/>
    <w:rsid w:val="2D71462F"/>
    <w:rsid w:val="2D742EED"/>
    <w:rsid w:val="2D750B40"/>
    <w:rsid w:val="2D7666D7"/>
    <w:rsid w:val="2D796C03"/>
    <w:rsid w:val="2D83125C"/>
    <w:rsid w:val="2D8320FA"/>
    <w:rsid w:val="2D856055"/>
    <w:rsid w:val="2D875FC8"/>
    <w:rsid w:val="2D884A4B"/>
    <w:rsid w:val="2D8A3963"/>
    <w:rsid w:val="2D8B67F8"/>
    <w:rsid w:val="2D8B6FF1"/>
    <w:rsid w:val="2D93509E"/>
    <w:rsid w:val="2D960D18"/>
    <w:rsid w:val="2D98120B"/>
    <w:rsid w:val="2D9833B8"/>
    <w:rsid w:val="2D99056A"/>
    <w:rsid w:val="2D992316"/>
    <w:rsid w:val="2D994BD7"/>
    <w:rsid w:val="2D9A0598"/>
    <w:rsid w:val="2D9C5B7D"/>
    <w:rsid w:val="2DA07868"/>
    <w:rsid w:val="2DA162C4"/>
    <w:rsid w:val="2DA33726"/>
    <w:rsid w:val="2DA819E8"/>
    <w:rsid w:val="2DAA342D"/>
    <w:rsid w:val="2DAB183A"/>
    <w:rsid w:val="2DAC443E"/>
    <w:rsid w:val="2DAC4F78"/>
    <w:rsid w:val="2DAD583A"/>
    <w:rsid w:val="2DB163AA"/>
    <w:rsid w:val="2DB4749C"/>
    <w:rsid w:val="2DB61A84"/>
    <w:rsid w:val="2DB96D6D"/>
    <w:rsid w:val="2DBB0BE8"/>
    <w:rsid w:val="2DBB4DAB"/>
    <w:rsid w:val="2DBD3F63"/>
    <w:rsid w:val="2DC010EE"/>
    <w:rsid w:val="2DC12D94"/>
    <w:rsid w:val="2DC47C48"/>
    <w:rsid w:val="2DC70F23"/>
    <w:rsid w:val="2DCA49F5"/>
    <w:rsid w:val="2DCC4C23"/>
    <w:rsid w:val="2DCF798F"/>
    <w:rsid w:val="2DD23A7D"/>
    <w:rsid w:val="2DD63308"/>
    <w:rsid w:val="2DD712B6"/>
    <w:rsid w:val="2DD7744F"/>
    <w:rsid w:val="2DD85BB2"/>
    <w:rsid w:val="2DDB48EE"/>
    <w:rsid w:val="2DE02323"/>
    <w:rsid w:val="2DE06AA2"/>
    <w:rsid w:val="2DE34D93"/>
    <w:rsid w:val="2DE61BFB"/>
    <w:rsid w:val="2DE8371B"/>
    <w:rsid w:val="2DE95CE7"/>
    <w:rsid w:val="2DEE1B12"/>
    <w:rsid w:val="2DEF60D6"/>
    <w:rsid w:val="2DF0325D"/>
    <w:rsid w:val="2DF05D9C"/>
    <w:rsid w:val="2DF242EC"/>
    <w:rsid w:val="2DF33194"/>
    <w:rsid w:val="2DF81B06"/>
    <w:rsid w:val="2DF821C7"/>
    <w:rsid w:val="2DFE3824"/>
    <w:rsid w:val="2DFE45DF"/>
    <w:rsid w:val="2DFE480F"/>
    <w:rsid w:val="2E01722C"/>
    <w:rsid w:val="2E020147"/>
    <w:rsid w:val="2E040EAC"/>
    <w:rsid w:val="2E045D2E"/>
    <w:rsid w:val="2E05230F"/>
    <w:rsid w:val="2E074A1F"/>
    <w:rsid w:val="2E0A65A7"/>
    <w:rsid w:val="2E110110"/>
    <w:rsid w:val="2E131075"/>
    <w:rsid w:val="2E135614"/>
    <w:rsid w:val="2E1469D4"/>
    <w:rsid w:val="2E160EA0"/>
    <w:rsid w:val="2E17209F"/>
    <w:rsid w:val="2E1C196F"/>
    <w:rsid w:val="2E1C1F27"/>
    <w:rsid w:val="2E1D7043"/>
    <w:rsid w:val="2E206009"/>
    <w:rsid w:val="2E212E80"/>
    <w:rsid w:val="2E233D78"/>
    <w:rsid w:val="2E235D90"/>
    <w:rsid w:val="2E237CDF"/>
    <w:rsid w:val="2E24407F"/>
    <w:rsid w:val="2E295F59"/>
    <w:rsid w:val="2E2A0877"/>
    <w:rsid w:val="2E2E1BD3"/>
    <w:rsid w:val="2E2E43ED"/>
    <w:rsid w:val="2E2E53E0"/>
    <w:rsid w:val="2E2E6F32"/>
    <w:rsid w:val="2E365F69"/>
    <w:rsid w:val="2E3742EE"/>
    <w:rsid w:val="2E3825B9"/>
    <w:rsid w:val="2E3828CB"/>
    <w:rsid w:val="2E3B1E59"/>
    <w:rsid w:val="2E3B6528"/>
    <w:rsid w:val="2E42088C"/>
    <w:rsid w:val="2E431040"/>
    <w:rsid w:val="2E440048"/>
    <w:rsid w:val="2E443DC3"/>
    <w:rsid w:val="2E443FB9"/>
    <w:rsid w:val="2E4510F0"/>
    <w:rsid w:val="2E483FD5"/>
    <w:rsid w:val="2E485572"/>
    <w:rsid w:val="2E4933AD"/>
    <w:rsid w:val="2E4B5745"/>
    <w:rsid w:val="2E4C3BC3"/>
    <w:rsid w:val="2E533E18"/>
    <w:rsid w:val="2E561DFB"/>
    <w:rsid w:val="2E5679CA"/>
    <w:rsid w:val="2E591DCE"/>
    <w:rsid w:val="2E596F66"/>
    <w:rsid w:val="2E5A18B1"/>
    <w:rsid w:val="2E5C0653"/>
    <w:rsid w:val="2E5D59F2"/>
    <w:rsid w:val="2E6236CE"/>
    <w:rsid w:val="2E6647E7"/>
    <w:rsid w:val="2E6700D8"/>
    <w:rsid w:val="2E676093"/>
    <w:rsid w:val="2E6C47B5"/>
    <w:rsid w:val="2E746DA9"/>
    <w:rsid w:val="2E761476"/>
    <w:rsid w:val="2E76460B"/>
    <w:rsid w:val="2E766E57"/>
    <w:rsid w:val="2E773A6C"/>
    <w:rsid w:val="2E795362"/>
    <w:rsid w:val="2E7A0DE6"/>
    <w:rsid w:val="2E7C0668"/>
    <w:rsid w:val="2E7C2925"/>
    <w:rsid w:val="2E7C6771"/>
    <w:rsid w:val="2E7E0CEA"/>
    <w:rsid w:val="2E8177C1"/>
    <w:rsid w:val="2E825EF1"/>
    <w:rsid w:val="2E830CA4"/>
    <w:rsid w:val="2E851BC7"/>
    <w:rsid w:val="2E864368"/>
    <w:rsid w:val="2E8863C4"/>
    <w:rsid w:val="2E8A54E1"/>
    <w:rsid w:val="2E8B24DD"/>
    <w:rsid w:val="2E8D2FDC"/>
    <w:rsid w:val="2E925026"/>
    <w:rsid w:val="2E936F84"/>
    <w:rsid w:val="2E9607E3"/>
    <w:rsid w:val="2E98328D"/>
    <w:rsid w:val="2E991E52"/>
    <w:rsid w:val="2E9930AB"/>
    <w:rsid w:val="2E9A4D5C"/>
    <w:rsid w:val="2E9C298E"/>
    <w:rsid w:val="2EA105FD"/>
    <w:rsid w:val="2EA2171F"/>
    <w:rsid w:val="2EA24E06"/>
    <w:rsid w:val="2EA25567"/>
    <w:rsid w:val="2EA47569"/>
    <w:rsid w:val="2EA66DED"/>
    <w:rsid w:val="2EA77894"/>
    <w:rsid w:val="2EAA04E6"/>
    <w:rsid w:val="2EAB262D"/>
    <w:rsid w:val="2EAD7216"/>
    <w:rsid w:val="2EAE4679"/>
    <w:rsid w:val="2EB22666"/>
    <w:rsid w:val="2EB41D64"/>
    <w:rsid w:val="2EB4243D"/>
    <w:rsid w:val="2EB45EBD"/>
    <w:rsid w:val="2EB4699E"/>
    <w:rsid w:val="2EBC23D4"/>
    <w:rsid w:val="2EBE6293"/>
    <w:rsid w:val="2EC00CAB"/>
    <w:rsid w:val="2EC10153"/>
    <w:rsid w:val="2EC71D01"/>
    <w:rsid w:val="2EC8187E"/>
    <w:rsid w:val="2EC81A02"/>
    <w:rsid w:val="2ECA1001"/>
    <w:rsid w:val="2ECA5B1D"/>
    <w:rsid w:val="2ECC2446"/>
    <w:rsid w:val="2ECC294C"/>
    <w:rsid w:val="2ECD4DE4"/>
    <w:rsid w:val="2ECD568E"/>
    <w:rsid w:val="2ED0620B"/>
    <w:rsid w:val="2ED20277"/>
    <w:rsid w:val="2ED25D2E"/>
    <w:rsid w:val="2ED342C1"/>
    <w:rsid w:val="2ED37D4B"/>
    <w:rsid w:val="2ED444EB"/>
    <w:rsid w:val="2ED508A2"/>
    <w:rsid w:val="2ED87438"/>
    <w:rsid w:val="2ED97A10"/>
    <w:rsid w:val="2EDA588D"/>
    <w:rsid w:val="2EDA5CF2"/>
    <w:rsid w:val="2EDB358B"/>
    <w:rsid w:val="2EDF6CBC"/>
    <w:rsid w:val="2EE643D1"/>
    <w:rsid w:val="2EE828B4"/>
    <w:rsid w:val="2EEA78A5"/>
    <w:rsid w:val="2EEC4AFB"/>
    <w:rsid w:val="2EED7C29"/>
    <w:rsid w:val="2EEE7265"/>
    <w:rsid w:val="2EF15BFC"/>
    <w:rsid w:val="2EF277E4"/>
    <w:rsid w:val="2EF43A7B"/>
    <w:rsid w:val="2EFA1B6E"/>
    <w:rsid w:val="2EFC39A8"/>
    <w:rsid w:val="2EFE64B1"/>
    <w:rsid w:val="2F00699D"/>
    <w:rsid w:val="2F0179A6"/>
    <w:rsid w:val="2F057267"/>
    <w:rsid w:val="2F082B51"/>
    <w:rsid w:val="2F0C257E"/>
    <w:rsid w:val="2F0C6512"/>
    <w:rsid w:val="2F0C6653"/>
    <w:rsid w:val="2F0F796F"/>
    <w:rsid w:val="2F115F45"/>
    <w:rsid w:val="2F1456B5"/>
    <w:rsid w:val="2F173125"/>
    <w:rsid w:val="2F177043"/>
    <w:rsid w:val="2F1A69F5"/>
    <w:rsid w:val="2F202667"/>
    <w:rsid w:val="2F20516B"/>
    <w:rsid w:val="2F216E0C"/>
    <w:rsid w:val="2F281077"/>
    <w:rsid w:val="2F283B36"/>
    <w:rsid w:val="2F28769A"/>
    <w:rsid w:val="2F2E180E"/>
    <w:rsid w:val="2F303B64"/>
    <w:rsid w:val="2F3173B9"/>
    <w:rsid w:val="2F327B82"/>
    <w:rsid w:val="2F343B1B"/>
    <w:rsid w:val="2F362BD2"/>
    <w:rsid w:val="2F37435A"/>
    <w:rsid w:val="2F3A019A"/>
    <w:rsid w:val="2F3A214A"/>
    <w:rsid w:val="2F3A7CC9"/>
    <w:rsid w:val="2F3C1305"/>
    <w:rsid w:val="2F3D3D37"/>
    <w:rsid w:val="2F3D7C0A"/>
    <w:rsid w:val="2F3F69FA"/>
    <w:rsid w:val="2F420391"/>
    <w:rsid w:val="2F434C5D"/>
    <w:rsid w:val="2F443C8C"/>
    <w:rsid w:val="2F483C80"/>
    <w:rsid w:val="2F49069A"/>
    <w:rsid w:val="2F491CD5"/>
    <w:rsid w:val="2F4B3237"/>
    <w:rsid w:val="2F4B3CBF"/>
    <w:rsid w:val="2F4C1BA0"/>
    <w:rsid w:val="2F4F6B6D"/>
    <w:rsid w:val="2F513641"/>
    <w:rsid w:val="2F521AC2"/>
    <w:rsid w:val="2F524139"/>
    <w:rsid w:val="2F541C88"/>
    <w:rsid w:val="2F565B22"/>
    <w:rsid w:val="2F5E5602"/>
    <w:rsid w:val="2F647CED"/>
    <w:rsid w:val="2F657D9E"/>
    <w:rsid w:val="2F6771BC"/>
    <w:rsid w:val="2F6A56F0"/>
    <w:rsid w:val="2F6B0133"/>
    <w:rsid w:val="2F6B544F"/>
    <w:rsid w:val="2F6F5CFB"/>
    <w:rsid w:val="2F70229E"/>
    <w:rsid w:val="2F746160"/>
    <w:rsid w:val="2F752F84"/>
    <w:rsid w:val="2F783407"/>
    <w:rsid w:val="2F7C6882"/>
    <w:rsid w:val="2F7D19CF"/>
    <w:rsid w:val="2F7D5253"/>
    <w:rsid w:val="2F821FAD"/>
    <w:rsid w:val="2F825E13"/>
    <w:rsid w:val="2F8263BD"/>
    <w:rsid w:val="2F850B43"/>
    <w:rsid w:val="2F851F0F"/>
    <w:rsid w:val="2F861525"/>
    <w:rsid w:val="2F864377"/>
    <w:rsid w:val="2F890CE5"/>
    <w:rsid w:val="2F8B1DAA"/>
    <w:rsid w:val="2F8B7394"/>
    <w:rsid w:val="2F905C84"/>
    <w:rsid w:val="2F921E79"/>
    <w:rsid w:val="2F997476"/>
    <w:rsid w:val="2F9A300F"/>
    <w:rsid w:val="2F9C0EF6"/>
    <w:rsid w:val="2F9F06FC"/>
    <w:rsid w:val="2FA30955"/>
    <w:rsid w:val="2FA33A42"/>
    <w:rsid w:val="2FA47052"/>
    <w:rsid w:val="2FA85842"/>
    <w:rsid w:val="2FA90DEE"/>
    <w:rsid w:val="2FA9219E"/>
    <w:rsid w:val="2FAB5F74"/>
    <w:rsid w:val="2FAC075A"/>
    <w:rsid w:val="2FAD55CC"/>
    <w:rsid w:val="2FB34416"/>
    <w:rsid w:val="2FB5326F"/>
    <w:rsid w:val="2FB6292E"/>
    <w:rsid w:val="2FBD795A"/>
    <w:rsid w:val="2FC01E18"/>
    <w:rsid w:val="2FC2217A"/>
    <w:rsid w:val="2FC316CE"/>
    <w:rsid w:val="2FC33842"/>
    <w:rsid w:val="2FC45768"/>
    <w:rsid w:val="2FC6278A"/>
    <w:rsid w:val="2FC65F9B"/>
    <w:rsid w:val="2FCA7FF9"/>
    <w:rsid w:val="2FCE5FBB"/>
    <w:rsid w:val="2FCF0DCE"/>
    <w:rsid w:val="2FCF0DCF"/>
    <w:rsid w:val="2FCF6A00"/>
    <w:rsid w:val="2FD02893"/>
    <w:rsid w:val="2FD31E9E"/>
    <w:rsid w:val="2FD4129D"/>
    <w:rsid w:val="2FD43059"/>
    <w:rsid w:val="2FD52A20"/>
    <w:rsid w:val="2FD56C52"/>
    <w:rsid w:val="2FD9399B"/>
    <w:rsid w:val="2FDD234D"/>
    <w:rsid w:val="2FDD53E2"/>
    <w:rsid w:val="2FDE5642"/>
    <w:rsid w:val="2FE15C42"/>
    <w:rsid w:val="2FE17A2C"/>
    <w:rsid w:val="2FE4439D"/>
    <w:rsid w:val="2FE629B5"/>
    <w:rsid w:val="2FE6623A"/>
    <w:rsid w:val="2FE66C75"/>
    <w:rsid w:val="2FE70846"/>
    <w:rsid w:val="2FEC579C"/>
    <w:rsid w:val="2FEE36D0"/>
    <w:rsid w:val="2FEE47D5"/>
    <w:rsid w:val="2FF361E6"/>
    <w:rsid w:val="2FF503BA"/>
    <w:rsid w:val="2FFC3BA4"/>
    <w:rsid w:val="2FFD3965"/>
    <w:rsid w:val="2FFF08CE"/>
    <w:rsid w:val="3002417B"/>
    <w:rsid w:val="30035C97"/>
    <w:rsid w:val="3004468E"/>
    <w:rsid w:val="300555CA"/>
    <w:rsid w:val="30064503"/>
    <w:rsid w:val="300655B7"/>
    <w:rsid w:val="30087E80"/>
    <w:rsid w:val="300A2B90"/>
    <w:rsid w:val="300A417D"/>
    <w:rsid w:val="300B1266"/>
    <w:rsid w:val="300D3107"/>
    <w:rsid w:val="300D43A3"/>
    <w:rsid w:val="30117B33"/>
    <w:rsid w:val="30121372"/>
    <w:rsid w:val="30122F76"/>
    <w:rsid w:val="30154A9A"/>
    <w:rsid w:val="301567A6"/>
    <w:rsid w:val="301F12AF"/>
    <w:rsid w:val="30253E0C"/>
    <w:rsid w:val="30280E78"/>
    <w:rsid w:val="30292F0F"/>
    <w:rsid w:val="302B3FC2"/>
    <w:rsid w:val="302B647C"/>
    <w:rsid w:val="302C18AC"/>
    <w:rsid w:val="302D27E1"/>
    <w:rsid w:val="302F7E51"/>
    <w:rsid w:val="303007EE"/>
    <w:rsid w:val="3035698D"/>
    <w:rsid w:val="3036792C"/>
    <w:rsid w:val="303712B3"/>
    <w:rsid w:val="30371EBB"/>
    <w:rsid w:val="303B090C"/>
    <w:rsid w:val="303F6117"/>
    <w:rsid w:val="3041780C"/>
    <w:rsid w:val="30436919"/>
    <w:rsid w:val="30465464"/>
    <w:rsid w:val="30470002"/>
    <w:rsid w:val="304C4270"/>
    <w:rsid w:val="30502FEE"/>
    <w:rsid w:val="30516207"/>
    <w:rsid w:val="30527F43"/>
    <w:rsid w:val="3053163E"/>
    <w:rsid w:val="305673FF"/>
    <w:rsid w:val="305C7B9F"/>
    <w:rsid w:val="305D7664"/>
    <w:rsid w:val="305F106C"/>
    <w:rsid w:val="30625F15"/>
    <w:rsid w:val="30626FC0"/>
    <w:rsid w:val="306405B5"/>
    <w:rsid w:val="30641C12"/>
    <w:rsid w:val="30657FEF"/>
    <w:rsid w:val="30681A8E"/>
    <w:rsid w:val="306968A1"/>
    <w:rsid w:val="306A69F2"/>
    <w:rsid w:val="306D2ADD"/>
    <w:rsid w:val="306E50AF"/>
    <w:rsid w:val="306F32D9"/>
    <w:rsid w:val="3075169C"/>
    <w:rsid w:val="30753C97"/>
    <w:rsid w:val="307678F8"/>
    <w:rsid w:val="307733BE"/>
    <w:rsid w:val="3077704D"/>
    <w:rsid w:val="307B1E6C"/>
    <w:rsid w:val="307B68AB"/>
    <w:rsid w:val="307D6351"/>
    <w:rsid w:val="307F4D58"/>
    <w:rsid w:val="308213B9"/>
    <w:rsid w:val="3088496C"/>
    <w:rsid w:val="309215BE"/>
    <w:rsid w:val="30956DAE"/>
    <w:rsid w:val="309C6408"/>
    <w:rsid w:val="309F0153"/>
    <w:rsid w:val="30A04A50"/>
    <w:rsid w:val="30A246BB"/>
    <w:rsid w:val="30A3307A"/>
    <w:rsid w:val="30A4100B"/>
    <w:rsid w:val="30A5230C"/>
    <w:rsid w:val="30A62F4E"/>
    <w:rsid w:val="30A70D3F"/>
    <w:rsid w:val="30AD488B"/>
    <w:rsid w:val="30AD78AA"/>
    <w:rsid w:val="30AF52B2"/>
    <w:rsid w:val="30B22CD7"/>
    <w:rsid w:val="30B37D49"/>
    <w:rsid w:val="30B45533"/>
    <w:rsid w:val="30B527D3"/>
    <w:rsid w:val="30B76E8B"/>
    <w:rsid w:val="30BA3142"/>
    <w:rsid w:val="30BC5C8E"/>
    <w:rsid w:val="30BD18B0"/>
    <w:rsid w:val="30BE033F"/>
    <w:rsid w:val="30BE216B"/>
    <w:rsid w:val="30BF26C6"/>
    <w:rsid w:val="30C43592"/>
    <w:rsid w:val="30C52406"/>
    <w:rsid w:val="30C671A8"/>
    <w:rsid w:val="30C82649"/>
    <w:rsid w:val="30C8598D"/>
    <w:rsid w:val="30CD24F8"/>
    <w:rsid w:val="30CE5FD3"/>
    <w:rsid w:val="30CF5C8E"/>
    <w:rsid w:val="30D16BBE"/>
    <w:rsid w:val="30D43636"/>
    <w:rsid w:val="30D50D25"/>
    <w:rsid w:val="30D56182"/>
    <w:rsid w:val="30D8183F"/>
    <w:rsid w:val="30D86B17"/>
    <w:rsid w:val="30D90FBA"/>
    <w:rsid w:val="30DA668C"/>
    <w:rsid w:val="30DC0B9E"/>
    <w:rsid w:val="30DD2C71"/>
    <w:rsid w:val="30DE71DC"/>
    <w:rsid w:val="30DF2435"/>
    <w:rsid w:val="30DF594F"/>
    <w:rsid w:val="30E239F7"/>
    <w:rsid w:val="30EE2C4E"/>
    <w:rsid w:val="30EF212E"/>
    <w:rsid w:val="30EF3206"/>
    <w:rsid w:val="30F05EFD"/>
    <w:rsid w:val="30F220FC"/>
    <w:rsid w:val="30F57813"/>
    <w:rsid w:val="30F70433"/>
    <w:rsid w:val="30FA25E1"/>
    <w:rsid w:val="30FB0D02"/>
    <w:rsid w:val="30FF022F"/>
    <w:rsid w:val="3100652E"/>
    <w:rsid w:val="31011C0D"/>
    <w:rsid w:val="31023F5B"/>
    <w:rsid w:val="3103465C"/>
    <w:rsid w:val="310413A5"/>
    <w:rsid w:val="310528CA"/>
    <w:rsid w:val="310539E9"/>
    <w:rsid w:val="31055682"/>
    <w:rsid w:val="31097125"/>
    <w:rsid w:val="310A2648"/>
    <w:rsid w:val="310A3590"/>
    <w:rsid w:val="310B2DB2"/>
    <w:rsid w:val="310F25D9"/>
    <w:rsid w:val="31126C14"/>
    <w:rsid w:val="311273D3"/>
    <w:rsid w:val="3113618E"/>
    <w:rsid w:val="31136A5C"/>
    <w:rsid w:val="31172409"/>
    <w:rsid w:val="311A66AD"/>
    <w:rsid w:val="311B3DF9"/>
    <w:rsid w:val="312462D1"/>
    <w:rsid w:val="31247974"/>
    <w:rsid w:val="31264908"/>
    <w:rsid w:val="31266942"/>
    <w:rsid w:val="31270C11"/>
    <w:rsid w:val="31276A5F"/>
    <w:rsid w:val="31292511"/>
    <w:rsid w:val="312966FB"/>
    <w:rsid w:val="312A3C02"/>
    <w:rsid w:val="312B6849"/>
    <w:rsid w:val="312E3191"/>
    <w:rsid w:val="312E3EB3"/>
    <w:rsid w:val="313405BF"/>
    <w:rsid w:val="313619BC"/>
    <w:rsid w:val="3137012D"/>
    <w:rsid w:val="31383F38"/>
    <w:rsid w:val="313853BA"/>
    <w:rsid w:val="313A08AB"/>
    <w:rsid w:val="313B38EF"/>
    <w:rsid w:val="313E64DE"/>
    <w:rsid w:val="31411233"/>
    <w:rsid w:val="31412E5C"/>
    <w:rsid w:val="31435392"/>
    <w:rsid w:val="31442D9D"/>
    <w:rsid w:val="31454E5F"/>
    <w:rsid w:val="31457CA7"/>
    <w:rsid w:val="31457D69"/>
    <w:rsid w:val="314844B7"/>
    <w:rsid w:val="314C4C30"/>
    <w:rsid w:val="314E5F5F"/>
    <w:rsid w:val="3150528E"/>
    <w:rsid w:val="31520826"/>
    <w:rsid w:val="315314C7"/>
    <w:rsid w:val="3154310C"/>
    <w:rsid w:val="31565FA1"/>
    <w:rsid w:val="31581F4F"/>
    <w:rsid w:val="315843B0"/>
    <w:rsid w:val="315B098C"/>
    <w:rsid w:val="315B7865"/>
    <w:rsid w:val="315E0090"/>
    <w:rsid w:val="315E4FE1"/>
    <w:rsid w:val="31650490"/>
    <w:rsid w:val="31704C89"/>
    <w:rsid w:val="31762A77"/>
    <w:rsid w:val="317A3FF3"/>
    <w:rsid w:val="317A5184"/>
    <w:rsid w:val="317C02E9"/>
    <w:rsid w:val="317D7FA3"/>
    <w:rsid w:val="317F6FE7"/>
    <w:rsid w:val="31801361"/>
    <w:rsid w:val="3182363B"/>
    <w:rsid w:val="318701F8"/>
    <w:rsid w:val="318E553F"/>
    <w:rsid w:val="31900BF9"/>
    <w:rsid w:val="319011F2"/>
    <w:rsid w:val="319141DD"/>
    <w:rsid w:val="31951274"/>
    <w:rsid w:val="31953037"/>
    <w:rsid w:val="31964D2A"/>
    <w:rsid w:val="3197754D"/>
    <w:rsid w:val="31984C1E"/>
    <w:rsid w:val="31994196"/>
    <w:rsid w:val="31995CDF"/>
    <w:rsid w:val="319B22F8"/>
    <w:rsid w:val="319B5FD1"/>
    <w:rsid w:val="319C0AF2"/>
    <w:rsid w:val="319D720A"/>
    <w:rsid w:val="31A015C9"/>
    <w:rsid w:val="31A14D33"/>
    <w:rsid w:val="31A430BD"/>
    <w:rsid w:val="31A4693F"/>
    <w:rsid w:val="31A66D3B"/>
    <w:rsid w:val="31A87345"/>
    <w:rsid w:val="31AB6D31"/>
    <w:rsid w:val="31B10002"/>
    <w:rsid w:val="31B263AC"/>
    <w:rsid w:val="31B52DD0"/>
    <w:rsid w:val="31B576F1"/>
    <w:rsid w:val="31B8190B"/>
    <w:rsid w:val="31B82858"/>
    <w:rsid w:val="31B84D6C"/>
    <w:rsid w:val="31B9225F"/>
    <w:rsid w:val="31BA2D82"/>
    <w:rsid w:val="31BE0F2D"/>
    <w:rsid w:val="31BE269E"/>
    <w:rsid w:val="31C16E90"/>
    <w:rsid w:val="31C20D7F"/>
    <w:rsid w:val="31C50717"/>
    <w:rsid w:val="31C52316"/>
    <w:rsid w:val="31C52648"/>
    <w:rsid w:val="31C95634"/>
    <w:rsid w:val="31CA4294"/>
    <w:rsid w:val="31D35091"/>
    <w:rsid w:val="31D37B2B"/>
    <w:rsid w:val="31D37B7D"/>
    <w:rsid w:val="31D74AA5"/>
    <w:rsid w:val="31DC2FF1"/>
    <w:rsid w:val="31DC6E45"/>
    <w:rsid w:val="31DD0B92"/>
    <w:rsid w:val="31DE0BD9"/>
    <w:rsid w:val="31DE1C10"/>
    <w:rsid w:val="31E15E44"/>
    <w:rsid w:val="31E246BF"/>
    <w:rsid w:val="31E25BB5"/>
    <w:rsid w:val="31E3421B"/>
    <w:rsid w:val="31E42BE4"/>
    <w:rsid w:val="31E51D08"/>
    <w:rsid w:val="31E64374"/>
    <w:rsid w:val="31EE7092"/>
    <w:rsid w:val="31F01D9F"/>
    <w:rsid w:val="31F05BCB"/>
    <w:rsid w:val="31F13733"/>
    <w:rsid w:val="31F26CDB"/>
    <w:rsid w:val="31F34583"/>
    <w:rsid w:val="31F520CF"/>
    <w:rsid w:val="31F563F7"/>
    <w:rsid w:val="31F565E1"/>
    <w:rsid w:val="31FB1E4E"/>
    <w:rsid w:val="31FC10AB"/>
    <w:rsid w:val="31FD38BB"/>
    <w:rsid w:val="31FE0E55"/>
    <w:rsid w:val="32051233"/>
    <w:rsid w:val="3207706F"/>
    <w:rsid w:val="320815E5"/>
    <w:rsid w:val="320A66CD"/>
    <w:rsid w:val="320C0B30"/>
    <w:rsid w:val="320F79DA"/>
    <w:rsid w:val="32126FAF"/>
    <w:rsid w:val="32141C2A"/>
    <w:rsid w:val="321631BD"/>
    <w:rsid w:val="32174AC5"/>
    <w:rsid w:val="32176E85"/>
    <w:rsid w:val="32194F8B"/>
    <w:rsid w:val="321963EA"/>
    <w:rsid w:val="32197748"/>
    <w:rsid w:val="321A123E"/>
    <w:rsid w:val="321C32E8"/>
    <w:rsid w:val="321D2CFE"/>
    <w:rsid w:val="321D640D"/>
    <w:rsid w:val="321D68DB"/>
    <w:rsid w:val="321F3BDC"/>
    <w:rsid w:val="321F5A76"/>
    <w:rsid w:val="3221444C"/>
    <w:rsid w:val="32230C6F"/>
    <w:rsid w:val="322350D3"/>
    <w:rsid w:val="322661D9"/>
    <w:rsid w:val="32276359"/>
    <w:rsid w:val="32277113"/>
    <w:rsid w:val="3229452B"/>
    <w:rsid w:val="32296A28"/>
    <w:rsid w:val="322A2011"/>
    <w:rsid w:val="322A41E0"/>
    <w:rsid w:val="322B0555"/>
    <w:rsid w:val="322C2EC3"/>
    <w:rsid w:val="32331F22"/>
    <w:rsid w:val="32377FC2"/>
    <w:rsid w:val="32380F4C"/>
    <w:rsid w:val="3238459D"/>
    <w:rsid w:val="323A4768"/>
    <w:rsid w:val="323B7153"/>
    <w:rsid w:val="323D0576"/>
    <w:rsid w:val="3244254C"/>
    <w:rsid w:val="32456EDF"/>
    <w:rsid w:val="32456F98"/>
    <w:rsid w:val="32473BAE"/>
    <w:rsid w:val="324775C2"/>
    <w:rsid w:val="32482DB0"/>
    <w:rsid w:val="32496D3C"/>
    <w:rsid w:val="324A05E7"/>
    <w:rsid w:val="324A3AA9"/>
    <w:rsid w:val="324C0C83"/>
    <w:rsid w:val="324C12AC"/>
    <w:rsid w:val="324D1DA8"/>
    <w:rsid w:val="32513046"/>
    <w:rsid w:val="32517BC5"/>
    <w:rsid w:val="32532583"/>
    <w:rsid w:val="325451CB"/>
    <w:rsid w:val="32555DB5"/>
    <w:rsid w:val="3258221B"/>
    <w:rsid w:val="325C0FC7"/>
    <w:rsid w:val="325C3255"/>
    <w:rsid w:val="325D7AF8"/>
    <w:rsid w:val="326057E3"/>
    <w:rsid w:val="32624A71"/>
    <w:rsid w:val="32626CD4"/>
    <w:rsid w:val="326301AE"/>
    <w:rsid w:val="326E01C8"/>
    <w:rsid w:val="32711CED"/>
    <w:rsid w:val="327173DA"/>
    <w:rsid w:val="32742906"/>
    <w:rsid w:val="32761317"/>
    <w:rsid w:val="3278530A"/>
    <w:rsid w:val="3278568A"/>
    <w:rsid w:val="32794198"/>
    <w:rsid w:val="327A4C13"/>
    <w:rsid w:val="327D79B5"/>
    <w:rsid w:val="32832DC3"/>
    <w:rsid w:val="32841DFD"/>
    <w:rsid w:val="328444FC"/>
    <w:rsid w:val="3284608F"/>
    <w:rsid w:val="328500FC"/>
    <w:rsid w:val="32856B9E"/>
    <w:rsid w:val="328B6A90"/>
    <w:rsid w:val="328D3F69"/>
    <w:rsid w:val="328E69DF"/>
    <w:rsid w:val="329304E4"/>
    <w:rsid w:val="32973974"/>
    <w:rsid w:val="32996AB0"/>
    <w:rsid w:val="329F64A7"/>
    <w:rsid w:val="32A0048F"/>
    <w:rsid w:val="32A15DBF"/>
    <w:rsid w:val="32A478D3"/>
    <w:rsid w:val="32A734B1"/>
    <w:rsid w:val="32A82210"/>
    <w:rsid w:val="32AA39AE"/>
    <w:rsid w:val="32AC579D"/>
    <w:rsid w:val="32AC744D"/>
    <w:rsid w:val="32AE4E4F"/>
    <w:rsid w:val="32B032C8"/>
    <w:rsid w:val="32B3541E"/>
    <w:rsid w:val="32B441FE"/>
    <w:rsid w:val="32B6045B"/>
    <w:rsid w:val="32B77812"/>
    <w:rsid w:val="32B87FA0"/>
    <w:rsid w:val="32B94CA6"/>
    <w:rsid w:val="32BC2CB0"/>
    <w:rsid w:val="32BD57DE"/>
    <w:rsid w:val="32BE505B"/>
    <w:rsid w:val="32BF45FE"/>
    <w:rsid w:val="32C21148"/>
    <w:rsid w:val="32C261F6"/>
    <w:rsid w:val="32C615CD"/>
    <w:rsid w:val="32C65E57"/>
    <w:rsid w:val="32C74E1F"/>
    <w:rsid w:val="32C8526A"/>
    <w:rsid w:val="32C92C86"/>
    <w:rsid w:val="32C9362B"/>
    <w:rsid w:val="32CA771B"/>
    <w:rsid w:val="32CB03BD"/>
    <w:rsid w:val="32CB5E6F"/>
    <w:rsid w:val="32CC07DC"/>
    <w:rsid w:val="32CD1E74"/>
    <w:rsid w:val="32D10568"/>
    <w:rsid w:val="32D20F8E"/>
    <w:rsid w:val="32D23074"/>
    <w:rsid w:val="32D60423"/>
    <w:rsid w:val="32D801DF"/>
    <w:rsid w:val="32D92416"/>
    <w:rsid w:val="32D9274C"/>
    <w:rsid w:val="32DD5BAA"/>
    <w:rsid w:val="32DE1267"/>
    <w:rsid w:val="32DF7B8B"/>
    <w:rsid w:val="32E50B5A"/>
    <w:rsid w:val="32EB0B10"/>
    <w:rsid w:val="32ED0A89"/>
    <w:rsid w:val="32ED66AB"/>
    <w:rsid w:val="32F443D1"/>
    <w:rsid w:val="32F65D72"/>
    <w:rsid w:val="32F903EE"/>
    <w:rsid w:val="32F91C1C"/>
    <w:rsid w:val="32FB69BB"/>
    <w:rsid w:val="33003406"/>
    <w:rsid w:val="3301553D"/>
    <w:rsid w:val="330215D2"/>
    <w:rsid w:val="330576AC"/>
    <w:rsid w:val="33064E5F"/>
    <w:rsid w:val="33082B06"/>
    <w:rsid w:val="33092FB1"/>
    <w:rsid w:val="3309598E"/>
    <w:rsid w:val="330F3ADB"/>
    <w:rsid w:val="330F6E3C"/>
    <w:rsid w:val="33110063"/>
    <w:rsid w:val="3312400D"/>
    <w:rsid w:val="33125972"/>
    <w:rsid w:val="33125BF2"/>
    <w:rsid w:val="33136DAD"/>
    <w:rsid w:val="331753A4"/>
    <w:rsid w:val="33187832"/>
    <w:rsid w:val="33197E30"/>
    <w:rsid w:val="331A2309"/>
    <w:rsid w:val="331E360F"/>
    <w:rsid w:val="331F7DDF"/>
    <w:rsid w:val="332117AE"/>
    <w:rsid w:val="3322130D"/>
    <w:rsid w:val="33232E05"/>
    <w:rsid w:val="332552DF"/>
    <w:rsid w:val="332A21E5"/>
    <w:rsid w:val="332D7225"/>
    <w:rsid w:val="332E0D65"/>
    <w:rsid w:val="332E5175"/>
    <w:rsid w:val="332F6F63"/>
    <w:rsid w:val="33302454"/>
    <w:rsid w:val="33323356"/>
    <w:rsid w:val="33335653"/>
    <w:rsid w:val="33355341"/>
    <w:rsid w:val="333818FA"/>
    <w:rsid w:val="333A2C2C"/>
    <w:rsid w:val="333B76EC"/>
    <w:rsid w:val="333D5F13"/>
    <w:rsid w:val="333F4E21"/>
    <w:rsid w:val="33417148"/>
    <w:rsid w:val="33420007"/>
    <w:rsid w:val="33425CF6"/>
    <w:rsid w:val="33471C11"/>
    <w:rsid w:val="33490FF4"/>
    <w:rsid w:val="334B04ED"/>
    <w:rsid w:val="334E05BB"/>
    <w:rsid w:val="33507E9B"/>
    <w:rsid w:val="335D0103"/>
    <w:rsid w:val="335D35F1"/>
    <w:rsid w:val="33610923"/>
    <w:rsid w:val="33627381"/>
    <w:rsid w:val="33630310"/>
    <w:rsid w:val="3364467E"/>
    <w:rsid w:val="3365758F"/>
    <w:rsid w:val="33664265"/>
    <w:rsid w:val="33684784"/>
    <w:rsid w:val="336853DC"/>
    <w:rsid w:val="336A2A0A"/>
    <w:rsid w:val="336B16AB"/>
    <w:rsid w:val="337100F3"/>
    <w:rsid w:val="33742108"/>
    <w:rsid w:val="33746A74"/>
    <w:rsid w:val="33750FC9"/>
    <w:rsid w:val="33764A3A"/>
    <w:rsid w:val="33772F65"/>
    <w:rsid w:val="337802DC"/>
    <w:rsid w:val="337A02E7"/>
    <w:rsid w:val="337C5A46"/>
    <w:rsid w:val="337E19AD"/>
    <w:rsid w:val="338037DB"/>
    <w:rsid w:val="33836398"/>
    <w:rsid w:val="33876A44"/>
    <w:rsid w:val="338B39B7"/>
    <w:rsid w:val="338D7951"/>
    <w:rsid w:val="338F7D48"/>
    <w:rsid w:val="339320CD"/>
    <w:rsid w:val="33932CD5"/>
    <w:rsid w:val="33944FEE"/>
    <w:rsid w:val="3395392F"/>
    <w:rsid w:val="33964B5F"/>
    <w:rsid w:val="339A3595"/>
    <w:rsid w:val="339D37B1"/>
    <w:rsid w:val="339D4D2F"/>
    <w:rsid w:val="339E7875"/>
    <w:rsid w:val="33A23B7C"/>
    <w:rsid w:val="33A273FA"/>
    <w:rsid w:val="33A33ECB"/>
    <w:rsid w:val="33A41A77"/>
    <w:rsid w:val="33A41AB6"/>
    <w:rsid w:val="33A717BC"/>
    <w:rsid w:val="33AA5C82"/>
    <w:rsid w:val="33AB5EF3"/>
    <w:rsid w:val="33AC0409"/>
    <w:rsid w:val="33AC09D1"/>
    <w:rsid w:val="33AC1A42"/>
    <w:rsid w:val="33AD7CF3"/>
    <w:rsid w:val="33AE45CE"/>
    <w:rsid w:val="33B24C32"/>
    <w:rsid w:val="33B306A2"/>
    <w:rsid w:val="33B412FD"/>
    <w:rsid w:val="33B6067D"/>
    <w:rsid w:val="33BC686D"/>
    <w:rsid w:val="33BF7AF3"/>
    <w:rsid w:val="33C15791"/>
    <w:rsid w:val="33CC0E2D"/>
    <w:rsid w:val="33CD1665"/>
    <w:rsid w:val="33D13A58"/>
    <w:rsid w:val="33D20B60"/>
    <w:rsid w:val="33D26AF5"/>
    <w:rsid w:val="33D62B7C"/>
    <w:rsid w:val="33D80643"/>
    <w:rsid w:val="33DD3FB7"/>
    <w:rsid w:val="33E01629"/>
    <w:rsid w:val="33E05302"/>
    <w:rsid w:val="33E10A3E"/>
    <w:rsid w:val="33E20BAF"/>
    <w:rsid w:val="33E23168"/>
    <w:rsid w:val="33E333AF"/>
    <w:rsid w:val="33E57A72"/>
    <w:rsid w:val="33E97C90"/>
    <w:rsid w:val="33EB148F"/>
    <w:rsid w:val="33EE4959"/>
    <w:rsid w:val="33EF383A"/>
    <w:rsid w:val="33F325D2"/>
    <w:rsid w:val="33F34FAB"/>
    <w:rsid w:val="33F36439"/>
    <w:rsid w:val="33F62A73"/>
    <w:rsid w:val="33F71FFF"/>
    <w:rsid w:val="33F77266"/>
    <w:rsid w:val="33FC5E10"/>
    <w:rsid w:val="33FC64F4"/>
    <w:rsid w:val="33FD4ABA"/>
    <w:rsid w:val="33FF6DC9"/>
    <w:rsid w:val="340062B0"/>
    <w:rsid w:val="34014A0E"/>
    <w:rsid w:val="340258F0"/>
    <w:rsid w:val="340269DB"/>
    <w:rsid w:val="34027210"/>
    <w:rsid w:val="34053E7E"/>
    <w:rsid w:val="34073EDB"/>
    <w:rsid w:val="34085427"/>
    <w:rsid w:val="34087888"/>
    <w:rsid w:val="340947FE"/>
    <w:rsid w:val="340E7A05"/>
    <w:rsid w:val="34100F85"/>
    <w:rsid w:val="34126770"/>
    <w:rsid w:val="34130DD9"/>
    <w:rsid w:val="34154550"/>
    <w:rsid w:val="3419608E"/>
    <w:rsid w:val="341D2C30"/>
    <w:rsid w:val="34211AB3"/>
    <w:rsid w:val="34214C6C"/>
    <w:rsid w:val="34222F72"/>
    <w:rsid w:val="34226D2B"/>
    <w:rsid w:val="342438C6"/>
    <w:rsid w:val="34255810"/>
    <w:rsid w:val="34263972"/>
    <w:rsid w:val="34270856"/>
    <w:rsid w:val="342A0128"/>
    <w:rsid w:val="342A58C3"/>
    <w:rsid w:val="342A71AC"/>
    <w:rsid w:val="342B46E0"/>
    <w:rsid w:val="342C456C"/>
    <w:rsid w:val="342D0017"/>
    <w:rsid w:val="34326241"/>
    <w:rsid w:val="34346D34"/>
    <w:rsid w:val="343518AF"/>
    <w:rsid w:val="343521A4"/>
    <w:rsid w:val="3437251A"/>
    <w:rsid w:val="3439039C"/>
    <w:rsid w:val="343927CD"/>
    <w:rsid w:val="343A7A64"/>
    <w:rsid w:val="343B0738"/>
    <w:rsid w:val="343B4A55"/>
    <w:rsid w:val="343D5325"/>
    <w:rsid w:val="343F149C"/>
    <w:rsid w:val="34403A15"/>
    <w:rsid w:val="34421C64"/>
    <w:rsid w:val="34455538"/>
    <w:rsid w:val="34475FE1"/>
    <w:rsid w:val="344B1832"/>
    <w:rsid w:val="344E5FF7"/>
    <w:rsid w:val="344E63B2"/>
    <w:rsid w:val="344F3DC3"/>
    <w:rsid w:val="34521AB1"/>
    <w:rsid w:val="34553777"/>
    <w:rsid w:val="34554C5D"/>
    <w:rsid w:val="34571DC1"/>
    <w:rsid w:val="34576FA7"/>
    <w:rsid w:val="34581F70"/>
    <w:rsid w:val="3459778E"/>
    <w:rsid w:val="345B4C9D"/>
    <w:rsid w:val="345F65CB"/>
    <w:rsid w:val="34616B82"/>
    <w:rsid w:val="346550D4"/>
    <w:rsid w:val="346565B3"/>
    <w:rsid w:val="3466095D"/>
    <w:rsid w:val="34684182"/>
    <w:rsid w:val="346A033E"/>
    <w:rsid w:val="346A3ACE"/>
    <w:rsid w:val="346F2820"/>
    <w:rsid w:val="346F6D88"/>
    <w:rsid w:val="34715208"/>
    <w:rsid w:val="347262DE"/>
    <w:rsid w:val="34734FFE"/>
    <w:rsid w:val="347A0AB2"/>
    <w:rsid w:val="347A33DF"/>
    <w:rsid w:val="347A72AE"/>
    <w:rsid w:val="347E117B"/>
    <w:rsid w:val="34844A7C"/>
    <w:rsid w:val="3485327E"/>
    <w:rsid w:val="34866029"/>
    <w:rsid w:val="34890033"/>
    <w:rsid w:val="348975D2"/>
    <w:rsid w:val="348B6CA0"/>
    <w:rsid w:val="348E0C81"/>
    <w:rsid w:val="348F6BF2"/>
    <w:rsid w:val="349010E0"/>
    <w:rsid w:val="349140C3"/>
    <w:rsid w:val="34925CD9"/>
    <w:rsid w:val="3493162B"/>
    <w:rsid w:val="34954AF4"/>
    <w:rsid w:val="349A6BD0"/>
    <w:rsid w:val="349D3DE5"/>
    <w:rsid w:val="34A101E4"/>
    <w:rsid w:val="34A32521"/>
    <w:rsid w:val="34A37033"/>
    <w:rsid w:val="34A759C1"/>
    <w:rsid w:val="34AA74B1"/>
    <w:rsid w:val="34AB02CF"/>
    <w:rsid w:val="34AB5DF9"/>
    <w:rsid w:val="34AC40C0"/>
    <w:rsid w:val="34B00146"/>
    <w:rsid w:val="34B12617"/>
    <w:rsid w:val="34B32C51"/>
    <w:rsid w:val="34B55C77"/>
    <w:rsid w:val="34B75A86"/>
    <w:rsid w:val="34BB726A"/>
    <w:rsid w:val="34BC1E31"/>
    <w:rsid w:val="34BD6AA0"/>
    <w:rsid w:val="34BE54FF"/>
    <w:rsid w:val="34BF10A9"/>
    <w:rsid w:val="34C00F7B"/>
    <w:rsid w:val="34C125BF"/>
    <w:rsid w:val="34C44E71"/>
    <w:rsid w:val="34C519AA"/>
    <w:rsid w:val="34C561EF"/>
    <w:rsid w:val="34C804D5"/>
    <w:rsid w:val="34CA1236"/>
    <w:rsid w:val="34CA5420"/>
    <w:rsid w:val="34CB48BC"/>
    <w:rsid w:val="34CB536D"/>
    <w:rsid w:val="34CC0923"/>
    <w:rsid w:val="34D260BE"/>
    <w:rsid w:val="34D268DD"/>
    <w:rsid w:val="34D73ECA"/>
    <w:rsid w:val="34DD1779"/>
    <w:rsid w:val="34DD2105"/>
    <w:rsid w:val="34DE46DC"/>
    <w:rsid w:val="34DF688D"/>
    <w:rsid w:val="34E24B95"/>
    <w:rsid w:val="34E50A29"/>
    <w:rsid w:val="34E63E50"/>
    <w:rsid w:val="34E7722C"/>
    <w:rsid w:val="34E90A99"/>
    <w:rsid w:val="34EB10BE"/>
    <w:rsid w:val="34F00D40"/>
    <w:rsid w:val="34F3524F"/>
    <w:rsid w:val="34F473C1"/>
    <w:rsid w:val="34F611A5"/>
    <w:rsid w:val="34F62FAB"/>
    <w:rsid w:val="34F66C83"/>
    <w:rsid w:val="34F75371"/>
    <w:rsid w:val="34F86285"/>
    <w:rsid w:val="34F87219"/>
    <w:rsid w:val="34F94CD3"/>
    <w:rsid w:val="34FB62C6"/>
    <w:rsid w:val="34FC3830"/>
    <w:rsid w:val="34FE69EF"/>
    <w:rsid w:val="350166B3"/>
    <w:rsid w:val="350259C8"/>
    <w:rsid w:val="35036050"/>
    <w:rsid w:val="35040F7A"/>
    <w:rsid w:val="35051AA3"/>
    <w:rsid w:val="35053436"/>
    <w:rsid w:val="35073AE3"/>
    <w:rsid w:val="3509055D"/>
    <w:rsid w:val="350A56CF"/>
    <w:rsid w:val="350E428A"/>
    <w:rsid w:val="35102E2E"/>
    <w:rsid w:val="35122D3A"/>
    <w:rsid w:val="35141028"/>
    <w:rsid w:val="35141A59"/>
    <w:rsid w:val="351636C4"/>
    <w:rsid w:val="35176FC4"/>
    <w:rsid w:val="3519386E"/>
    <w:rsid w:val="351A1C3C"/>
    <w:rsid w:val="351C1AEE"/>
    <w:rsid w:val="351D1F6D"/>
    <w:rsid w:val="351F248D"/>
    <w:rsid w:val="351F71F2"/>
    <w:rsid w:val="352364D4"/>
    <w:rsid w:val="352473A3"/>
    <w:rsid w:val="35265219"/>
    <w:rsid w:val="35265CCD"/>
    <w:rsid w:val="35273DA7"/>
    <w:rsid w:val="35285626"/>
    <w:rsid w:val="352D76BC"/>
    <w:rsid w:val="352E6FE2"/>
    <w:rsid w:val="352F6ACA"/>
    <w:rsid w:val="352F7874"/>
    <w:rsid w:val="3530071E"/>
    <w:rsid w:val="35340797"/>
    <w:rsid w:val="35384E1D"/>
    <w:rsid w:val="353A1E43"/>
    <w:rsid w:val="353B0A9C"/>
    <w:rsid w:val="353D71B0"/>
    <w:rsid w:val="354432F0"/>
    <w:rsid w:val="354460D0"/>
    <w:rsid w:val="354734A8"/>
    <w:rsid w:val="3547653D"/>
    <w:rsid w:val="354A662C"/>
    <w:rsid w:val="354D5AB5"/>
    <w:rsid w:val="354D71E1"/>
    <w:rsid w:val="354E7FF2"/>
    <w:rsid w:val="355077AC"/>
    <w:rsid w:val="3553515F"/>
    <w:rsid w:val="35580BB7"/>
    <w:rsid w:val="3558418F"/>
    <w:rsid w:val="355976CD"/>
    <w:rsid w:val="355B7E1B"/>
    <w:rsid w:val="355D30BC"/>
    <w:rsid w:val="355D54F2"/>
    <w:rsid w:val="355F0675"/>
    <w:rsid w:val="356040E7"/>
    <w:rsid w:val="3565328E"/>
    <w:rsid w:val="35666CBF"/>
    <w:rsid w:val="35666F0E"/>
    <w:rsid w:val="356B0888"/>
    <w:rsid w:val="356C7FBB"/>
    <w:rsid w:val="35701971"/>
    <w:rsid w:val="35704370"/>
    <w:rsid w:val="357556A0"/>
    <w:rsid w:val="3577349C"/>
    <w:rsid w:val="35781F3C"/>
    <w:rsid w:val="357A4FB6"/>
    <w:rsid w:val="3581355E"/>
    <w:rsid w:val="35880313"/>
    <w:rsid w:val="35895BCE"/>
    <w:rsid w:val="358B6910"/>
    <w:rsid w:val="358D6FA0"/>
    <w:rsid w:val="3591404A"/>
    <w:rsid w:val="3592711A"/>
    <w:rsid w:val="35934625"/>
    <w:rsid w:val="35980614"/>
    <w:rsid w:val="359863EB"/>
    <w:rsid w:val="359975C3"/>
    <w:rsid w:val="359B3BD7"/>
    <w:rsid w:val="359B5FB0"/>
    <w:rsid w:val="359C4DD6"/>
    <w:rsid w:val="359D5C96"/>
    <w:rsid w:val="35A26846"/>
    <w:rsid w:val="35A33B3D"/>
    <w:rsid w:val="35A91192"/>
    <w:rsid w:val="35A952DD"/>
    <w:rsid w:val="35AB7BFE"/>
    <w:rsid w:val="35AC5524"/>
    <w:rsid w:val="35AC5773"/>
    <w:rsid w:val="35AD2DC4"/>
    <w:rsid w:val="35AF010D"/>
    <w:rsid w:val="35B07166"/>
    <w:rsid w:val="35B4139A"/>
    <w:rsid w:val="35BA0C72"/>
    <w:rsid w:val="35BB37E8"/>
    <w:rsid w:val="35BD7FBA"/>
    <w:rsid w:val="35C33988"/>
    <w:rsid w:val="35C61AC1"/>
    <w:rsid w:val="35C87D03"/>
    <w:rsid w:val="35CA0653"/>
    <w:rsid w:val="35D5393D"/>
    <w:rsid w:val="35D57989"/>
    <w:rsid w:val="35DC4E77"/>
    <w:rsid w:val="35E849EC"/>
    <w:rsid w:val="35E85A45"/>
    <w:rsid w:val="35EA71DC"/>
    <w:rsid w:val="35FB7787"/>
    <w:rsid w:val="35FC01A9"/>
    <w:rsid w:val="35FD5515"/>
    <w:rsid w:val="36001BEE"/>
    <w:rsid w:val="36005EDC"/>
    <w:rsid w:val="36051FC3"/>
    <w:rsid w:val="36061E4B"/>
    <w:rsid w:val="36067653"/>
    <w:rsid w:val="36087564"/>
    <w:rsid w:val="360D5684"/>
    <w:rsid w:val="3610331B"/>
    <w:rsid w:val="36167A65"/>
    <w:rsid w:val="361A0CB0"/>
    <w:rsid w:val="361B3BBB"/>
    <w:rsid w:val="361C25A3"/>
    <w:rsid w:val="361C3F87"/>
    <w:rsid w:val="361D5FCE"/>
    <w:rsid w:val="361E52F2"/>
    <w:rsid w:val="361F6D0A"/>
    <w:rsid w:val="36200DB8"/>
    <w:rsid w:val="362041C2"/>
    <w:rsid w:val="36212680"/>
    <w:rsid w:val="36223AD3"/>
    <w:rsid w:val="36226DF6"/>
    <w:rsid w:val="362560C2"/>
    <w:rsid w:val="36274429"/>
    <w:rsid w:val="362E7B92"/>
    <w:rsid w:val="36342D31"/>
    <w:rsid w:val="363527B9"/>
    <w:rsid w:val="363649E4"/>
    <w:rsid w:val="36367F4C"/>
    <w:rsid w:val="363726F4"/>
    <w:rsid w:val="3637678F"/>
    <w:rsid w:val="363813C6"/>
    <w:rsid w:val="363C0290"/>
    <w:rsid w:val="363E36B2"/>
    <w:rsid w:val="363E6623"/>
    <w:rsid w:val="363F1E28"/>
    <w:rsid w:val="36450B9E"/>
    <w:rsid w:val="36475B2A"/>
    <w:rsid w:val="364A6506"/>
    <w:rsid w:val="364E1236"/>
    <w:rsid w:val="364F693E"/>
    <w:rsid w:val="365179A1"/>
    <w:rsid w:val="36543227"/>
    <w:rsid w:val="3655607F"/>
    <w:rsid w:val="36557D75"/>
    <w:rsid w:val="365605E5"/>
    <w:rsid w:val="36564BC3"/>
    <w:rsid w:val="3656715E"/>
    <w:rsid w:val="36574728"/>
    <w:rsid w:val="365B7BE0"/>
    <w:rsid w:val="365D5FF4"/>
    <w:rsid w:val="365D73CB"/>
    <w:rsid w:val="365F7787"/>
    <w:rsid w:val="36665780"/>
    <w:rsid w:val="3668315D"/>
    <w:rsid w:val="36692E0F"/>
    <w:rsid w:val="366C0170"/>
    <w:rsid w:val="366C2739"/>
    <w:rsid w:val="366C302E"/>
    <w:rsid w:val="36700601"/>
    <w:rsid w:val="36710DA1"/>
    <w:rsid w:val="36711D9F"/>
    <w:rsid w:val="367206FB"/>
    <w:rsid w:val="36727E47"/>
    <w:rsid w:val="36744F50"/>
    <w:rsid w:val="367A51BC"/>
    <w:rsid w:val="367B0BB1"/>
    <w:rsid w:val="367C0751"/>
    <w:rsid w:val="367D4C3D"/>
    <w:rsid w:val="367F18FE"/>
    <w:rsid w:val="368908DC"/>
    <w:rsid w:val="368A66F6"/>
    <w:rsid w:val="368C09BB"/>
    <w:rsid w:val="368F707D"/>
    <w:rsid w:val="36905102"/>
    <w:rsid w:val="36930D53"/>
    <w:rsid w:val="369334FF"/>
    <w:rsid w:val="36944010"/>
    <w:rsid w:val="36957609"/>
    <w:rsid w:val="3697736F"/>
    <w:rsid w:val="369A6306"/>
    <w:rsid w:val="369C78D0"/>
    <w:rsid w:val="369D3828"/>
    <w:rsid w:val="369D5B44"/>
    <w:rsid w:val="369D7CC3"/>
    <w:rsid w:val="369E66E7"/>
    <w:rsid w:val="369F6D08"/>
    <w:rsid w:val="36A066D8"/>
    <w:rsid w:val="36A13AB0"/>
    <w:rsid w:val="36A14772"/>
    <w:rsid w:val="36A458EC"/>
    <w:rsid w:val="36A6025D"/>
    <w:rsid w:val="36B27B81"/>
    <w:rsid w:val="36B35D0B"/>
    <w:rsid w:val="36B54557"/>
    <w:rsid w:val="36BB32DB"/>
    <w:rsid w:val="36BC6BE6"/>
    <w:rsid w:val="36BD4CA5"/>
    <w:rsid w:val="36C210B2"/>
    <w:rsid w:val="36C304EE"/>
    <w:rsid w:val="36C377D8"/>
    <w:rsid w:val="36CE2ADA"/>
    <w:rsid w:val="36CE2BA8"/>
    <w:rsid w:val="36CF1970"/>
    <w:rsid w:val="36D33CAC"/>
    <w:rsid w:val="36DA7E63"/>
    <w:rsid w:val="36DB0811"/>
    <w:rsid w:val="36DC104A"/>
    <w:rsid w:val="36DE5CC2"/>
    <w:rsid w:val="36DF1A4A"/>
    <w:rsid w:val="36DF76A0"/>
    <w:rsid w:val="36E00904"/>
    <w:rsid w:val="36E01D8B"/>
    <w:rsid w:val="36E1416D"/>
    <w:rsid w:val="36E61CF9"/>
    <w:rsid w:val="36E62AC7"/>
    <w:rsid w:val="36E62EDF"/>
    <w:rsid w:val="36E921A6"/>
    <w:rsid w:val="36E9396E"/>
    <w:rsid w:val="36EB5873"/>
    <w:rsid w:val="36EE4609"/>
    <w:rsid w:val="36EF1116"/>
    <w:rsid w:val="36F15535"/>
    <w:rsid w:val="36F364BE"/>
    <w:rsid w:val="36F5738C"/>
    <w:rsid w:val="36F733C8"/>
    <w:rsid w:val="36FB42A7"/>
    <w:rsid w:val="36FC522A"/>
    <w:rsid w:val="36FE1F95"/>
    <w:rsid w:val="36FF2659"/>
    <w:rsid w:val="37004C1A"/>
    <w:rsid w:val="37015210"/>
    <w:rsid w:val="37031603"/>
    <w:rsid w:val="37045900"/>
    <w:rsid w:val="37046E78"/>
    <w:rsid w:val="370A576F"/>
    <w:rsid w:val="370D0F69"/>
    <w:rsid w:val="37106D3E"/>
    <w:rsid w:val="371556F7"/>
    <w:rsid w:val="37177707"/>
    <w:rsid w:val="37186FD2"/>
    <w:rsid w:val="371D3267"/>
    <w:rsid w:val="371E40BD"/>
    <w:rsid w:val="371F76FF"/>
    <w:rsid w:val="3720222E"/>
    <w:rsid w:val="3721357D"/>
    <w:rsid w:val="37214D26"/>
    <w:rsid w:val="372354BB"/>
    <w:rsid w:val="37240FDC"/>
    <w:rsid w:val="37262D99"/>
    <w:rsid w:val="37263D64"/>
    <w:rsid w:val="37273EC3"/>
    <w:rsid w:val="372D5C90"/>
    <w:rsid w:val="37302518"/>
    <w:rsid w:val="373167C9"/>
    <w:rsid w:val="373300F6"/>
    <w:rsid w:val="373625B4"/>
    <w:rsid w:val="373931A5"/>
    <w:rsid w:val="373B23CA"/>
    <w:rsid w:val="373C5626"/>
    <w:rsid w:val="373C5785"/>
    <w:rsid w:val="373D4A2C"/>
    <w:rsid w:val="373F4494"/>
    <w:rsid w:val="37443723"/>
    <w:rsid w:val="37444662"/>
    <w:rsid w:val="3745628A"/>
    <w:rsid w:val="374A6A5E"/>
    <w:rsid w:val="374C13DD"/>
    <w:rsid w:val="374C56CA"/>
    <w:rsid w:val="374D0B99"/>
    <w:rsid w:val="374F77DC"/>
    <w:rsid w:val="37511887"/>
    <w:rsid w:val="37531057"/>
    <w:rsid w:val="375374B1"/>
    <w:rsid w:val="37544F5F"/>
    <w:rsid w:val="3755570C"/>
    <w:rsid w:val="375563BE"/>
    <w:rsid w:val="37560BEF"/>
    <w:rsid w:val="375704CF"/>
    <w:rsid w:val="375B04F7"/>
    <w:rsid w:val="375B2675"/>
    <w:rsid w:val="375B57F1"/>
    <w:rsid w:val="375C1A52"/>
    <w:rsid w:val="37635903"/>
    <w:rsid w:val="37635A15"/>
    <w:rsid w:val="37640A2C"/>
    <w:rsid w:val="3765520F"/>
    <w:rsid w:val="37692E3F"/>
    <w:rsid w:val="376A14FA"/>
    <w:rsid w:val="376A25DF"/>
    <w:rsid w:val="376C1C5F"/>
    <w:rsid w:val="376C1EE1"/>
    <w:rsid w:val="376C59B0"/>
    <w:rsid w:val="376C6B4D"/>
    <w:rsid w:val="376D1620"/>
    <w:rsid w:val="376E7F03"/>
    <w:rsid w:val="37716587"/>
    <w:rsid w:val="37786AB2"/>
    <w:rsid w:val="3779129E"/>
    <w:rsid w:val="377A4890"/>
    <w:rsid w:val="377B0FC6"/>
    <w:rsid w:val="378352C8"/>
    <w:rsid w:val="37876ED3"/>
    <w:rsid w:val="378B199C"/>
    <w:rsid w:val="378D5FD4"/>
    <w:rsid w:val="378E056C"/>
    <w:rsid w:val="378F5508"/>
    <w:rsid w:val="378F56F6"/>
    <w:rsid w:val="378F6465"/>
    <w:rsid w:val="37911848"/>
    <w:rsid w:val="37930E4C"/>
    <w:rsid w:val="3794156C"/>
    <w:rsid w:val="37945963"/>
    <w:rsid w:val="3796195B"/>
    <w:rsid w:val="3796402D"/>
    <w:rsid w:val="3797744C"/>
    <w:rsid w:val="37984446"/>
    <w:rsid w:val="37984D47"/>
    <w:rsid w:val="37990C80"/>
    <w:rsid w:val="379A064F"/>
    <w:rsid w:val="379A48F4"/>
    <w:rsid w:val="379C5844"/>
    <w:rsid w:val="379C60BA"/>
    <w:rsid w:val="379C686F"/>
    <w:rsid w:val="379C68EA"/>
    <w:rsid w:val="379F073D"/>
    <w:rsid w:val="37A10BB3"/>
    <w:rsid w:val="37A658FA"/>
    <w:rsid w:val="37AB49F5"/>
    <w:rsid w:val="37AE3807"/>
    <w:rsid w:val="37B23BE6"/>
    <w:rsid w:val="37B4612B"/>
    <w:rsid w:val="37B51030"/>
    <w:rsid w:val="37B533A0"/>
    <w:rsid w:val="37B60AEC"/>
    <w:rsid w:val="37B64528"/>
    <w:rsid w:val="37B93BCD"/>
    <w:rsid w:val="37BA69A3"/>
    <w:rsid w:val="37C03A2F"/>
    <w:rsid w:val="37C23B24"/>
    <w:rsid w:val="37C2797F"/>
    <w:rsid w:val="37C336F2"/>
    <w:rsid w:val="37C62983"/>
    <w:rsid w:val="37C6779C"/>
    <w:rsid w:val="37C75770"/>
    <w:rsid w:val="37C95997"/>
    <w:rsid w:val="37CA129A"/>
    <w:rsid w:val="37CB100B"/>
    <w:rsid w:val="37CB43EF"/>
    <w:rsid w:val="37CE383F"/>
    <w:rsid w:val="37D47404"/>
    <w:rsid w:val="37D725C2"/>
    <w:rsid w:val="37D7428C"/>
    <w:rsid w:val="37D84857"/>
    <w:rsid w:val="37DA2BCA"/>
    <w:rsid w:val="37E175AF"/>
    <w:rsid w:val="37E23ABD"/>
    <w:rsid w:val="37E30A79"/>
    <w:rsid w:val="37E425AC"/>
    <w:rsid w:val="37E8313B"/>
    <w:rsid w:val="37EE3D5E"/>
    <w:rsid w:val="37EF59C6"/>
    <w:rsid w:val="37F00B3F"/>
    <w:rsid w:val="37F03A72"/>
    <w:rsid w:val="37F47F73"/>
    <w:rsid w:val="37F67A0F"/>
    <w:rsid w:val="37F97930"/>
    <w:rsid w:val="37FA692A"/>
    <w:rsid w:val="37FA6C71"/>
    <w:rsid w:val="37FB2E46"/>
    <w:rsid w:val="37FE12DF"/>
    <w:rsid w:val="380213AC"/>
    <w:rsid w:val="38053CE8"/>
    <w:rsid w:val="38072D61"/>
    <w:rsid w:val="38076185"/>
    <w:rsid w:val="38093A69"/>
    <w:rsid w:val="380D6B4E"/>
    <w:rsid w:val="380D719C"/>
    <w:rsid w:val="380E3D51"/>
    <w:rsid w:val="380E7BA3"/>
    <w:rsid w:val="380F4BCA"/>
    <w:rsid w:val="38106912"/>
    <w:rsid w:val="38115A2C"/>
    <w:rsid w:val="38142CA0"/>
    <w:rsid w:val="38156293"/>
    <w:rsid w:val="381728FE"/>
    <w:rsid w:val="38194738"/>
    <w:rsid w:val="381A57C0"/>
    <w:rsid w:val="381D2101"/>
    <w:rsid w:val="381E60E2"/>
    <w:rsid w:val="381F24D1"/>
    <w:rsid w:val="38215B17"/>
    <w:rsid w:val="3821799F"/>
    <w:rsid w:val="38221B57"/>
    <w:rsid w:val="382557AC"/>
    <w:rsid w:val="3826724D"/>
    <w:rsid w:val="382A6407"/>
    <w:rsid w:val="382B629F"/>
    <w:rsid w:val="382D7CDB"/>
    <w:rsid w:val="383224F1"/>
    <w:rsid w:val="383533BC"/>
    <w:rsid w:val="38367B80"/>
    <w:rsid w:val="383816C1"/>
    <w:rsid w:val="38386CAF"/>
    <w:rsid w:val="383A0967"/>
    <w:rsid w:val="383D78BE"/>
    <w:rsid w:val="384135D1"/>
    <w:rsid w:val="384217D4"/>
    <w:rsid w:val="38434AA3"/>
    <w:rsid w:val="3845534F"/>
    <w:rsid w:val="38482D1E"/>
    <w:rsid w:val="3849100A"/>
    <w:rsid w:val="384B11AC"/>
    <w:rsid w:val="38524C92"/>
    <w:rsid w:val="3852712F"/>
    <w:rsid w:val="38534E8B"/>
    <w:rsid w:val="38535B35"/>
    <w:rsid w:val="385501C1"/>
    <w:rsid w:val="38577F4B"/>
    <w:rsid w:val="3859399B"/>
    <w:rsid w:val="385C3055"/>
    <w:rsid w:val="385E4549"/>
    <w:rsid w:val="38612AEF"/>
    <w:rsid w:val="38626B97"/>
    <w:rsid w:val="38632106"/>
    <w:rsid w:val="38643C44"/>
    <w:rsid w:val="38646094"/>
    <w:rsid w:val="3868162B"/>
    <w:rsid w:val="38682F38"/>
    <w:rsid w:val="386D544D"/>
    <w:rsid w:val="386E7580"/>
    <w:rsid w:val="38714A64"/>
    <w:rsid w:val="38721E86"/>
    <w:rsid w:val="38724F43"/>
    <w:rsid w:val="387A52CB"/>
    <w:rsid w:val="387A5FC1"/>
    <w:rsid w:val="387B1C8D"/>
    <w:rsid w:val="387E4FBE"/>
    <w:rsid w:val="388013F8"/>
    <w:rsid w:val="388150BD"/>
    <w:rsid w:val="38860D6F"/>
    <w:rsid w:val="388866A4"/>
    <w:rsid w:val="388A7A49"/>
    <w:rsid w:val="388B68E3"/>
    <w:rsid w:val="388D3D25"/>
    <w:rsid w:val="388D3DCE"/>
    <w:rsid w:val="388E70EA"/>
    <w:rsid w:val="388F7CEB"/>
    <w:rsid w:val="389213E0"/>
    <w:rsid w:val="389427EA"/>
    <w:rsid w:val="38987624"/>
    <w:rsid w:val="389950EF"/>
    <w:rsid w:val="38997023"/>
    <w:rsid w:val="389974A3"/>
    <w:rsid w:val="389A4A21"/>
    <w:rsid w:val="389F343E"/>
    <w:rsid w:val="389F5135"/>
    <w:rsid w:val="38A0687A"/>
    <w:rsid w:val="38A338A6"/>
    <w:rsid w:val="38A569CD"/>
    <w:rsid w:val="38A77FF8"/>
    <w:rsid w:val="38AE2E7C"/>
    <w:rsid w:val="38B021C7"/>
    <w:rsid w:val="38B03883"/>
    <w:rsid w:val="38B30FD4"/>
    <w:rsid w:val="38B34F1E"/>
    <w:rsid w:val="38B45193"/>
    <w:rsid w:val="38B5403F"/>
    <w:rsid w:val="38B645CB"/>
    <w:rsid w:val="38B86576"/>
    <w:rsid w:val="38BA00F0"/>
    <w:rsid w:val="38BB6873"/>
    <w:rsid w:val="38BD0457"/>
    <w:rsid w:val="38BD1ED9"/>
    <w:rsid w:val="38BE2AB2"/>
    <w:rsid w:val="38C00EAE"/>
    <w:rsid w:val="38C7459A"/>
    <w:rsid w:val="38C92D1A"/>
    <w:rsid w:val="38D04CA3"/>
    <w:rsid w:val="38D136C1"/>
    <w:rsid w:val="38D558DF"/>
    <w:rsid w:val="38D63757"/>
    <w:rsid w:val="38D70C76"/>
    <w:rsid w:val="38DF2EA5"/>
    <w:rsid w:val="38E36854"/>
    <w:rsid w:val="38E36CB7"/>
    <w:rsid w:val="38E5799E"/>
    <w:rsid w:val="38EB7DEC"/>
    <w:rsid w:val="38F0318C"/>
    <w:rsid w:val="38F14C1E"/>
    <w:rsid w:val="38F23590"/>
    <w:rsid w:val="38F26B33"/>
    <w:rsid w:val="38F7495B"/>
    <w:rsid w:val="38FA3E0A"/>
    <w:rsid w:val="38FB09A5"/>
    <w:rsid w:val="38FE680C"/>
    <w:rsid w:val="38FF2F84"/>
    <w:rsid w:val="390414EB"/>
    <w:rsid w:val="39041DE6"/>
    <w:rsid w:val="390455CB"/>
    <w:rsid w:val="39060135"/>
    <w:rsid w:val="390A2402"/>
    <w:rsid w:val="390B1F6B"/>
    <w:rsid w:val="390B7036"/>
    <w:rsid w:val="390D48FA"/>
    <w:rsid w:val="39117128"/>
    <w:rsid w:val="39131182"/>
    <w:rsid w:val="39134A39"/>
    <w:rsid w:val="391641DF"/>
    <w:rsid w:val="391758F5"/>
    <w:rsid w:val="39177E94"/>
    <w:rsid w:val="3919055F"/>
    <w:rsid w:val="391B6E97"/>
    <w:rsid w:val="391C1F47"/>
    <w:rsid w:val="391E0FCE"/>
    <w:rsid w:val="391E4EC9"/>
    <w:rsid w:val="39203BE6"/>
    <w:rsid w:val="392152FD"/>
    <w:rsid w:val="39221F8D"/>
    <w:rsid w:val="39227ACB"/>
    <w:rsid w:val="39271269"/>
    <w:rsid w:val="39273A27"/>
    <w:rsid w:val="392A0DCE"/>
    <w:rsid w:val="392C1522"/>
    <w:rsid w:val="39380B6C"/>
    <w:rsid w:val="393A431F"/>
    <w:rsid w:val="393D667D"/>
    <w:rsid w:val="39424429"/>
    <w:rsid w:val="39426921"/>
    <w:rsid w:val="3943106C"/>
    <w:rsid w:val="3943782D"/>
    <w:rsid w:val="39437BFF"/>
    <w:rsid w:val="394453A2"/>
    <w:rsid w:val="39453647"/>
    <w:rsid w:val="39465530"/>
    <w:rsid w:val="3946777C"/>
    <w:rsid w:val="394A60BD"/>
    <w:rsid w:val="394C1003"/>
    <w:rsid w:val="394D3983"/>
    <w:rsid w:val="394D4F44"/>
    <w:rsid w:val="394D6B28"/>
    <w:rsid w:val="39522C1E"/>
    <w:rsid w:val="39523890"/>
    <w:rsid w:val="39552749"/>
    <w:rsid w:val="39554F20"/>
    <w:rsid w:val="39562A11"/>
    <w:rsid w:val="39567889"/>
    <w:rsid w:val="3959333D"/>
    <w:rsid w:val="39596C25"/>
    <w:rsid w:val="395A5B1C"/>
    <w:rsid w:val="395A626B"/>
    <w:rsid w:val="395B589B"/>
    <w:rsid w:val="395C05C4"/>
    <w:rsid w:val="395D7FF9"/>
    <w:rsid w:val="39677CAF"/>
    <w:rsid w:val="396831C3"/>
    <w:rsid w:val="3969588C"/>
    <w:rsid w:val="39695ABF"/>
    <w:rsid w:val="396B72CF"/>
    <w:rsid w:val="396C611B"/>
    <w:rsid w:val="396F2389"/>
    <w:rsid w:val="39707343"/>
    <w:rsid w:val="397463F3"/>
    <w:rsid w:val="39750748"/>
    <w:rsid w:val="39750B6E"/>
    <w:rsid w:val="3975482A"/>
    <w:rsid w:val="39755157"/>
    <w:rsid w:val="3979383F"/>
    <w:rsid w:val="397B7F97"/>
    <w:rsid w:val="397F0FD5"/>
    <w:rsid w:val="397F41ED"/>
    <w:rsid w:val="3980086D"/>
    <w:rsid w:val="39833F78"/>
    <w:rsid w:val="39862700"/>
    <w:rsid w:val="398770D6"/>
    <w:rsid w:val="398B52B0"/>
    <w:rsid w:val="398B7C96"/>
    <w:rsid w:val="398C5FE8"/>
    <w:rsid w:val="398E2C1E"/>
    <w:rsid w:val="398F03CD"/>
    <w:rsid w:val="39900E00"/>
    <w:rsid w:val="39903B31"/>
    <w:rsid w:val="39937F11"/>
    <w:rsid w:val="399403C3"/>
    <w:rsid w:val="39973D1B"/>
    <w:rsid w:val="39985693"/>
    <w:rsid w:val="399A43AB"/>
    <w:rsid w:val="399B620D"/>
    <w:rsid w:val="399D5174"/>
    <w:rsid w:val="39A10DE4"/>
    <w:rsid w:val="39A356EA"/>
    <w:rsid w:val="39A47481"/>
    <w:rsid w:val="39A81F31"/>
    <w:rsid w:val="39A9542D"/>
    <w:rsid w:val="39A96401"/>
    <w:rsid w:val="39A96AFD"/>
    <w:rsid w:val="39AC792B"/>
    <w:rsid w:val="39AE08AB"/>
    <w:rsid w:val="39B022A1"/>
    <w:rsid w:val="39B271E7"/>
    <w:rsid w:val="39B41A97"/>
    <w:rsid w:val="39B8639B"/>
    <w:rsid w:val="39B922F3"/>
    <w:rsid w:val="39B96A8A"/>
    <w:rsid w:val="39C038D2"/>
    <w:rsid w:val="39C30C55"/>
    <w:rsid w:val="39C368F9"/>
    <w:rsid w:val="39CC5448"/>
    <w:rsid w:val="39CD5332"/>
    <w:rsid w:val="39CF0CF8"/>
    <w:rsid w:val="39CF4CB5"/>
    <w:rsid w:val="39D370E7"/>
    <w:rsid w:val="39D402A8"/>
    <w:rsid w:val="39D52332"/>
    <w:rsid w:val="39D63226"/>
    <w:rsid w:val="39D72F90"/>
    <w:rsid w:val="39D84AFA"/>
    <w:rsid w:val="39D93587"/>
    <w:rsid w:val="39DE45FD"/>
    <w:rsid w:val="39DF4503"/>
    <w:rsid w:val="39DF6A0F"/>
    <w:rsid w:val="39E40DCF"/>
    <w:rsid w:val="39E6607C"/>
    <w:rsid w:val="39EB2518"/>
    <w:rsid w:val="39ED18D1"/>
    <w:rsid w:val="39ED5E18"/>
    <w:rsid w:val="39EE1ADE"/>
    <w:rsid w:val="39F07A3A"/>
    <w:rsid w:val="39F12665"/>
    <w:rsid w:val="39F16687"/>
    <w:rsid w:val="39F430B5"/>
    <w:rsid w:val="39F47A7D"/>
    <w:rsid w:val="39FA2467"/>
    <w:rsid w:val="39FB0DE1"/>
    <w:rsid w:val="39FC4578"/>
    <w:rsid w:val="39FD06E3"/>
    <w:rsid w:val="39FE671C"/>
    <w:rsid w:val="3A00797F"/>
    <w:rsid w:val="3A01707F"/>
    <w:rsid w:val="3A055007"/>
    <w:rsid w:val="3A06588F"/>
    <w:rsid w:val="3A0725FB"/>
    <w:rsid w:val="3A0855CC"/>
    <w:rsid w:val="3A092ABD"/>
    <w:rsid w:val="3A0A0A43"/>
    <w:rsid w:val="3A0A41F9"/>
    <w:rsid w:val="3A125424"/>
    <w:rsid w:val="3A125686"/>
    <w:rsid w:val="3A142411"/>
    <w:rsid w:val="3A14689F"/>
    <w:rsid w:val="3A150733"/>
    <w:rsid w:val="3A177F2C"/>
    <w:rsid w:val="3A1807C5"/>
    <w:rsid w:val="3A1811CA"/>
    <w:rsid w:val="3A1839AD"/>
    <w:rsid w:val="3A1D5988"/>
    <w:rsid w:val="3A1F7695"/>
    <w:rsid w:val="3A242741"/>
    <w:rsid w:val="3A2546AE"/>
    <w:rsid w:val="3A257DA2"/>
    <w:rsid w:val="3A2A7D28"/>
    <w:rsid w:val="3A2C14B5"/>
    <w:rsid w:val="3A2C5A02"/>
    <w:rsid w:val="3A2D0572"/>
    <w:rsid w:val="3A2E2D76"/>
    <w:rsid w:val="3A2E7368"/>
    <w:rsid w:val="3A2F03B5"/>
    <w:rsid w:val="3A2F5DB0"/>
    <w:rsid w:val="3A30708B"/>
    <w:rsid w:val="3A3400B1"/>
    <w:rsid w:val="3A3571AE"/>
    <w:rsid w:val="3A360F6F"/>
    <w:rsid w:val="3A39377D"/>
    <w:rsid w:val="3A3A3586"/>
    <w:rsid w:val="3A3B01BE"/>
    <w:rsid w:val="3A3B0581"/>
    <w:rsid w:val="3A3B1D93"/>
    <w:rsid w:val="3A3B29EE"/>
    <w:rsid w:val="3A3F002D"/>
    <w:rsid w:val="3A3F354C"/>
    <w:rsid w:val="3A4033EB"/>
    <w:rsid w:val="3A403EB1"/>
    <w:rsid w:val="3A43514F"/>
    <w:rsid w:val="3A474D0F"/>
    <w:rsid w:val="3A485860"/>
    <w:rsid w:val="3A4904EF"/>
    <w:rsid w:val="3A4A20D4"/>
    <w:rsid w:val="3A4A5957"/>
    <w:rsid w:val="3A4C4F86"/>
    <w:rsid w:val="3A5034E5"/>
    <w:rsid w:val="3A5130B8"/>
    <w:rsid w:val="3A5330AF"/>
    <w:rsid w:val="3A533250"/>
    <w:rsid w:val="3A5821C3"/>
    <w:rsid w:val="3A6165A3"/>
    <w:rsid w:val="3A62516A"/>
    <w:rsid w:val="3A62750A"/>
    <w:rsid w:val="3A653641"/>
    <w:rsid w:val="3A6623DC"/>
    <w:rsid w:val="3A6625F3"/>
    <w:rsid w:val="3A676667"/>
    <w:rsid w:val="3A6B5C4F"/>
    <w:rsid w:val="3A6C398A"/>
    <w:rsid w:val="3A6C7032"/>
    <w:rsid w:val="3A6D2613"/>
    <w:rsid w:val="3A72045D"/>
    <w:rsid w:val="3A7916D6"/>
    <w:rsid w:val="3A7A330A"/>
    <w:rsid w:val="3A7C5886"/>
    <w:rsid w:val="3A7C59C8"/>
    <w:rsid w:val="3A800EBF"/>
    <w:rsid w:val="3A80578A"/>
    <w:rsid w:val="3A8103B1"/>
    <w:rsid w:val="3A813893"/>
    <w:rsid w:val="3A8211CB"/>
    <w:rsid w:val="3A821BB3"/>
    <w:rsid w:val="3A822F03"/>
    <w:rsid w:val="3A8232C6"/>
    <w:rsid w:val="3A83790E"/>
    <w:rsid w:val="3A86712F"/>
    <w:rsid w:val="3A885AA0"/>
    <w:rsid w:val="3A8A0C6C"/>
    <w:rsid w:val="3A8B1890"/>
    <w:rsid w:val="3A8F217D"/>
    <w:rsid w:val="3A9510AA"/>
    <w:rsid w:val="3A951F6E"/>
    <w:rsid w:val="3A9827E8"/>
    <w:rsid w:val="3A9F05C6"/>
    <w:rsid w:val="3A9F1D80"/>
    <w:rsid w:val="3AA04DF8"/>
    <w:rsid w:val="3AA16DB0"/>
    <w:rsid w:val="3AA259C3"/>
    <w:rsid w:val="3AA3020E"/>
    <w:rsid w:val="3AA36CB9"/>
    <w:rsid w:val="3AA82ACC"/>
    <w:rsid w:val="3AA83000"/>
    <w:rsid w:val="3AAA5291"/>
    <w:rsid w:val="3AAC5369"/>
    <w:rsid w:val="3AAC73EC"/>
    <w:rsid w:val="3AAD2D28"/>
    <w:rsid w:val="3AAD45ED"/>
    <w:rsid w:val="3AB14552"/>
    <w:rsid w:val="3AB2674B"/>
    <w:rsid w:val="3AB361A8"/>
    <w:rsid w:val="3AB6249D"/>
    <w:rsid w:val="3AB86A98"/>
    <w:rsid w:val="3ABB0148"/>
    <w:rsid w:val="3ABE440B"/>
    <w:rsid w:val="3ABE758E"/>
    <w:rsid w:val="3ABE7F17"/>
    <w:rsid w:val="3AC021AF"/>
    <w:rsid w:val="3AC10AA6"/>
    <w:rsid w:val="3AC2403C"/>
    <w:rsid w:val="3AC330A7"/>
    <w:rsid w:val="3AC400E4"/>
    <w:rsid w:val="3AC53A1A"/>
    <w:rsid w:val="3AC5673A"/>
    <w:rsid w:val="3AC77B2E"/>
    <w:rsid w:val="3AC805BF"/>
    <w:rsid w:val="3AC911D7"/>
    <w:rsid w:val="3AC92764"/>
    <w:rsid w:val="3ACA0F81"/>
    <w:rsid w:val="3AD11DC9"/>
    <w:rsid w:val="3AD31562"/>
    <w:rsid w:val="3AD836C8"/>
    <w:rsid w:val="3ADB0C82"/>
    <w:rsid w:val="3ADB2B4F"/>
    <w:rsid w:val="3ADC56BF"/>
    <w:rsid w:val="3ADE27D0"/>
    <w:rsid w:val="3AE1158E"/>
    <w:rsid w:val="3AE22EAD"/>
    <w:rsid w:val="3AE23BC9"/>
    <w:rsid w:val="3AE50A9C"/>
    <w:rsid w:val="3AE54B19"/>
    <w:rsid w:val="3AE622EC"/>
    <w:rsid w:val="3AE71B89"/>
    <w:rsid w:val="3AE71EE6"/>
    <w:rsid w:val="3AE80A21"/>
    <w:rsid w:val="3AEB4551"/>
    <w:rsid w:val="3AEF416F"/>
    <w:rsid w:val="3AF31D8B"/>
    <w:rsid w:val="3AF426B2"/>
    <w:rsid w:val="3AF53B4B"/>
    <w:rsid w:val="3AF600CC"/>
    <w:rsid w:val="3AF73014"/>
    <w:rsid w:val="3AF84406"/>
    <w:rsid w:val="3AF850AF"/>
    <w:rsid w:val="3AF964C5"/>
    <w:rsid w:val="3AFD245D"/>
    <w:rsid w:val="3AFD5749"/>
    <w:rsid w:val="3B016A80"/>
    <w:rsid w:val="3B034C2B"/>
    <w:rsid w:val="3B052D29"/>
    <w:rsid w:val="3B056038"/>
    <w:rsid w:val="3B057A4E"/>
    <w:rsid w:val="3B065533"/>
    <w:rsid w:val="3B0833B4"/>
    <w:rsid w:val="3B091D79"/>
    <w:rsid w:val="3B091EC4"/>
    <w:rsid w:val="3B096423"/>
    <w:rsid w:val="3B0B6C69"/>
    <w:rsid w:val="3B0E302E"/>
    <w:rsid w:val="3B1319B9"/>
    <w:rsid w:val="3B156EDE"/>
    <w:rsid w:val="3B161E6D"/>
    <w:rsid w:val="3B17693A"/>
    <w:rsid w:val="3B1A4B54"/>
    <w:rsid w:val="3B1D5F6A"/>
    <w:rsid w:val="3B1E1B68"/>
    <w:rsid w:val="3B1F7580"/>
    <w:rsid w:val="3B2077F7"/>
    <w:rsid w:val="3B222D2A"/>
    <w:rsid w:val="3B2241F5"/>
    <w:rsid w:val="3B224D5E"/>
    <w:rsid w:val="3B241FDE"/>
    <w:rsid w:val="3B243315"/>
    <w:rsid w:val="3B250A90"/>
    <w:rsid w:val="3B26571B"/>
    <w:rsid w:val="3B2734B6"/>
    <w:rsid w:val="3B28595F"/>
    <w:rsid w:val="3B290F98"/>
    <w:rsid w:val="3B291B12"/>
    <w:rsid w:val="3B297ADB"/>
    <w:rsid w:val="3B2C1D82"/>
    <w:rsid w:val="3B2C54CE"/>
    <w:rsid w:val="3B327F99"/>
    <w:rsid w:val="3B3B3168"/>
    <w:rsid w:val="3B3F6210"/>
    <w:rsid w:val="3B42755D"/>
    <w:rsid w:val="3B460A74"/>
    <w:rsid w:val="3B4B0367"/>
    <w:rsid w:val="3B4D135F"/>
    <w:rsid w:val="3B4F3B79"/>
    <w:rsid w:val="3B526896"/>
    <w:rsid w:val="3B557B1F"/>
    <w:rsid w:val="3B5646C9"/>
    <w:rsid w:val="3B573A89"/>
    <w:rsid w:val="3B5B4CEF"/>
    <w:rsid w:val="3B5C15C6"/>
    <w:rsid w:val="3B5C7E06"/>
    <w:rsid w:val="3B5D0EF0"/>
    <w:rsid w:val="3B5D5015"/>
    <w:rsid w:val="3B5E2BDB"/>
    <w:rsid w:val="3B5E6A69"/>
    <w:rsid w:val="3B5F3424"/>
    <w:rsid w:val="3B602FB4"/>
    <w:rsid w:val="3B6428F3"/>
    <w:rsid w:val="3B666BF4"/>
    <w:rsid w:val="3B666F44"/>
    <w:rsid w:val="3B69062F"/>
    <w:rsid w:val="3B6A2AFE"/>
    <w:rsid w:val="3B6A37AB"/>
    <w:rsid w:val="3B6A52E8"/>
    <w:rsid w:val="3B6B48A9"/>
    <w:rsid w:val="3B6C24FA"/>
    <w:rsid w:val="3B6E0E3F"/>
    <w:rsid w:val="3B6F6CD9"/>
    <w:rsid w:val="3B706BC0"/>
    <w:rsid w:val="3B7313A4"/>
    <w:rsid w:val="3B742153"/>
    <w:rsid w:val="3B75069C"/>
    <w:rsid w:val="3B774B79"/>
    <w:rsid w:val="3B775599"/>
    <w:rsid w:val="3B78618D"/>
    <w:rsid w:val="3B795BF2"/>
    <w:rsid w:val="3B7C757C"/>
    <w:rsid w:val="3B822052"/>
    <w:rsid w:val="3B844B30"/>
    <w:rsid w:val="3B8578C0"/>
    <w:rsid w:val="3B8634AF"/>
    <w:rsid w:val="3B8A2D75"/>
    <w:rsid w:val="3B8A426A"/>
    <w:rsid w:val="3B8A58FB"/>
    <w:rsid w:val="3B963419"/>
    <w:rsid w:val="3B9E30FF"/>
    <w:rsid w:val="3BA014A0"/>
    <w:rsid w:val="3BA3083C"/>
    <w:rsid w:val="3BA40581"/>
    <w:rsid w:val="3BA70DC1"/>
    <w:rsid w:val="3BA727FF"/>
    <w:rsid w:val="3BAD7B15"/>
    <w:rsid w:val="3BB013E4"/>
    <w:rsid w:val="3BB33995"/>
    <w:rsid w:val="3BB5130D"/>
    <w:rsid w:val="3BB6335E"/>
    <w:rsid w:val="3BB74FCE"/>
    <w:rsid w:val="3BBA6BD0"/>
    <w:rsid w:val="3BBC413A"/>
    <w:rsid w:val="3BBD0EEE"/>
    <w:rsid w:val="3BC242CC"/>
    <w:rsid w:val="3BC42BA8"/>
    <w:rsid w:val="3BC557CD"/>
    <w:rsid w:val="3BC72966"/>
    <w:rsid w:val="3BC879CD"/>
    <w:rsid w:val="3BCD4214"/>
    <w:rsid w:val="3BCE44B3"/>
    <w:rsid w:val="3BCF3DD1"/>
    <w:rsid w:val="3BD032E9"/>
    <w:rsid w:val="3BD42BFC"/>
    <w:rsid w:val="3BD51C27"/>
    <w:rsid w:val="3BD95855"/>
    <w:rsid w:val="3BDA7917"/>
    <w:rsid w:val="3BDC51DE"/>
    <w:rsid w:val="3BDE37E8"/>
    <w:rsid w:val="3BDE52B9"/>
    <w:rsid w:val="3BDE5460"/>
    <w:rsid w:val="3BE048E4"/>
    <w:rsid w:val="3BE073B6"/>
    <w:rsid w:val="3BE26E32"/>
    <w:rsid w:val="3BE44454"/>
    <w:rsid w:val="3BE83461"/>
    <w:rsid w:val="3BE86B33"/>
    <w:rsid w:val="3BE86D05"/>
    <w:rsid w:val="3BEA5DDE"/>
    <w:rsid w:val="3BEE71F3"/>
    <w:rsid w:val="3BEE7EF9"/>
    <w:rsid w:val="3BEF24D9"/>
    <w:rsid w:val="3BF45F2E"/>
    <w:rsid w:val="3BF53472"/>
    <w:rsid w:val="3BF65F10"/>
    <w:rsid w:val="3BF92613"/>
    <w:rsid w:val="3BFD1D08"/>
    <w:rsid w:val="3C00468D"/>
    <w:rsid w:val="3C025B03"/>
    <w:rsid w:val="3C0535E5"/>
    <w:rsid w:val="3C071654"/>
    <w:rsid w:val="3C08447A"/>
    <w:rsid w:val="3C0B6367"/>
    <w:rsid w:val="3C0E1B45"/>
    <w:rsid w:val="3C116B67"/>
    <w:rsid w:val="3C1C6AA2"/>
    <w:rsid w:val="3C1D22AB"/>
    <w:rsid w:val="3C1E15D7"/>
    <w:rsid w:val="3C1E48B0"/>
    <w:rsid w:val="3C2570F1"/>
    <w:rsid w:val="3C264C3A"/>
    <w:rsid w:val="3C266C01"/>
    <w:rsid w:val="3C2703A8"/>
    <w:rsid w:val="3C2709DD"/>
    <w:rsid w:val="3C293304"/>
    <w:rsid w:val="3C2D5657"/>
    <w:rsid w:val="3C302A5B"/>
    <w:rsid w:val="3C3326BF"/>
    <w:rsid w:val="3C376F5C"/>
    <w:rsid w:val="3C3C0A16"/>
    <w:rsid w:val="3C3D6114"/>
    <w:rsid w:val="3C3E6A5D"/>
    <w:rsid w:val="3C4B21F2"/>
    <w:rsid w:val="3C4D1341"/>
    <w:rsid w:val="3C545C2E"/>
    <w:rsid w:val="3C547C5E"/>
    <w:rsid w:val="3C5560A3"/>
    <w:rsid w:val="3C582462"/>
    <w:rsid w:val="3C586863"/>
    <w:rsid w:val="3C59569A"/>
    <w:rsid w:val="3C5A3EC2"/>
    <w:rsid w:val="3C5E7186"/>
    <w:rsid w:val="3C645C7B"/>
    <w:rsid w:val="3C666731"/>
    <w:rsid w:val="3C672539"/>
    <w:rsid w:val="3C6C358B"/>
    <w:rsid w:val="3C6D6F6C"/>
    <w:rsid w:val="3C6E65CC"/>
    <w:rsid w:val="3C6F3D2A"/>
    <w:rsid w:val="3C731749"/>
    <w:rsid w:val="3C77640D"/>
    <w:rsid w:val="3C77713E"/>
    <w:rsid w:val="3C7B7302"/>
    <w:rsid w:val="3C7D508F"/>
    <w:rsid w:val="3C802BF2"/>
    <w:rsid w:val="3C81644A"/>
    <w:rsid w:val="3C823F24"/>
    <w:rsid w:val="3C847D4A"/>
    <w:rsid w:val="3C870876"/>
    <w:rsid w:val="3C8723A9"/>
    <w:rsid w:val="3C8D6375"/>
    <w:rsid w:val="3C8F436C"/>
    <w:rsid w:val="3C935A7C"/>
    <w:rsid w:val="3C95690B"/>
    <w:rsid w:val="3C975ADD"/>
    <w:rsid w:val="3C984D49"/>
    <w:rsid w:val="3C9E3A31"/>
    <w:rsid w:val="3CA14A11"/>
    <w:rsid w:val="3CA403E8"/>
    <w:rsid w:val="3CA405DE"/>
    <w:rsid w:val="3CA6336B"/>
    <w:rsid w:val="3CA706C6"/>
    <w:rsid w:val="3CA91CB9"/>
    <w:rsid w:val="3CAB22BF"/>
    <w:rsid w:val="3CAB2AE3"/>
    <w:rsid w:val="3CAD1C96"/>
    <w:rsid w:val="3CAD77F0"/>
    <w:rsid w:val="3CAE7894"/>
    <w:rsid w:val="3CB142DA"/>
    <w:rsid w:val="3CB14C13"/>
    <w:rsid w:val="3CB44B6C"/>
    <w:rsid w:val="3CB456EB"/>
    <w:rsid w:val="3CB84B35"/>
    <w:rsid w:val="3CB93F8F"/>
    <w:rsid w:val="3CBD42BA"/>
    <w:rsid w:val="3CBD70E7"/>
    <w:rsid w:val="3CBF0638"/>
    <w:rsid w:val="3CC10298"/>
    <w:rsid w:val="3CC208E7"/>
    <w:rsid w:val="3CC25400"/>
    <w:rsid w:val="3CC25CC4"/>
    <w:rsid w:val="3CC27E75"/>
    <w:rsid w:val="3CC5350D"/>
    <w:rsid w:val="3CC72700"/>
    <w:rsid w:val="3CC80EB0"/>
    <w:rsid w:val="3CC8326D"/>
    <w:rsid w:val="3CCC3063"/>
    <w:rsid w:val="3CD52375"/>
    <w:rsid w:val="3CD83F90"/>
    <w:rsid w:val="3CD96B9E"/>
    <w:rsid w:val="3CDB7B8C"/>
    <w:rsid w:val="3CE17862"/>
    <w:rsid w:val="3CE23D44"/>
    <w:rsid w:val="3CE72A79"/>
    <w:rsid w:val="3CE807CC"/>
    <w:rsid w:val="3CE80B98"/>
    <w:rsid w:val="3CE955EE"/>
    <w:rsid w:val="3CE957B3"/>
    <w:rsid w:val="3CEB280C"/>
    <w:rsid w:val="3CEE235D"/>
    <w:rsid w:val="3CEF126B"/>
    <w:rsid w:val="3CF335B0"/>
    <w:rsid w:val="3CF431C1"/>
    <w:rsid w:val="3CF53109"/>
    <w:rsid w:val="3CF55FAF"/>
    <w:rsid w:val="3CF57617"/>
    <w:rsid w:val="3CF77580"/>
    <w:rsid w:val="3CF910CB"/>
    <w:rsid w:val="3CFE516C"/>
    <w:rsid w:val="3D005A83"/>
    <w:rsid w:val="3D067D13"/>
    <w:rsid w:val="3D0714CA"/>
    <w:rsid w:val="3D0A181E"/>
    <w:rsid w:val="3D0A6914"/>
    <w:rsid w:val="3D0B401C"/>
    <w:rsid w:val="3D0C7709"/>
    <w:rsid w:val="3D0E0DAB"/>
    <w:rsid w:val="3D0E4D44"/>
    <w:rsid w:val="3D1121FD"/>
    <w:rsid w:val="3D132E08"/>
    <w:rsid w:val="3D143347"/>
    <w:rsid w:val="3D19301B"/>
    <w:rsid w:val="3D1A5ED0"/>
    <w:rsid w:val="3D1D2D05"/>
    <w:rsid w:val="3D2165A2"/>
    <w:rsid w:val="3D262E87"/>
    <w:rsid w:val="3D283974"/>
    <w:rsid w:val="3D29731F"/>
    <w:rsid w:val="3D2E0058"/>
    <w:rsid w:val="3D2E0107"/>
    <w:rsid w:val="3D2E08D1"/>
    <w:rsid w:val="3D2E7775"/>
    <w:rsid w:val="3D30095E"/>
    <w:rsid w:val="3D3254CB"/>
    <w:rsid w:val="3D3405AF"/>
    <w:rsid w:val="3D344301"/>
    <w:rsid w:val="3D371D3F"/>
    <w:rsid w:val="3D393C7E"/>
    <w:rsid w:val="3D3A3BA2"/>
    <w:rsid w:val="3D3B45FF"/>
    <w:rsid w:val="3D3D47D1"/>
    <w:rsid w:val="3D403459"/>
    <w:rsid w:val="3D446FEA"/>
    <w:rsid w:val="3D4555E7"/>
    <w:rsid w:val="3D46251B"/>
    <w:rsid w:val="3D480A5B"/>
    <w:rsid w:val="3D4B0C8E"/>
    <w:rsid w:val="3D521D9F"/>
    <w:rsid w:val="3D522F72"/>
    <w:rsid w:val="3D533A43"/>
    <w:rsid w:val="3D536603"/>
    <w:rsid w:val="3D543095"/>
    <w:rsid w:val="3D5801E5"/>
    <w:rsid w:val="3D5815F8"/>
    <w:rsid w:val="3D584181"/>
    <w:rsid w:val="3D590942"/>
    <w:rsid w:val="3D5B4DA0"/>
    <w:rsid w:val="3D5C2E82"/>
    <w:rsid w:val="3D5D73E1"/>
    <w:rsid w:val="3D5E3AA5"/>
    <w:rsid w:val="3D615413"/>
    <w:rsid w:val="3D615C69"/>
    <w:rsid w:val="3D6840DD"/>
    <w:rsid w:val="3D6B26CD"/>
    <w:rsid w:val="3D6E2C65"/>
    <w:rsid w:val="3D704E39"/>
    <w:rsid w:val="3D7164C9"/>
    <w:rsid w:val="3D7229B9"/>
    <w:rsid w:val="3D7405F1"/>
    <w:rsid w:val="3D757D21"/>
    <w:rsid w:val="3D7A1902"/>
    <w:rsid w:val="3D7A7942"/>
    <w:rsid w:val="3D7B6E8F"/>
    <w:rsid w:val="3D7F24E4"/>
    <w:rsid w:val="3D820F2E"/>
    <w:rsid w:val="3D830326"/>
    <w:rsid w:val="3D860A62"/>
    <w:rsid w:val="3D8A3511"/>
    <w:rsid w:val="3D8B70F7"/>
    <w:rsid w:val="3D8D76E1"/>
    <w:rsid w:val="3D8F5FB1"/>
    <w:rsid w:val="3D8F75F8"/>
    <w:rsid w:val="3D91508B"/>
    <w:rsid w:val="3D9338C9"/>
    <w:rsid w:val="3D93678F"/>
    <w:rsid w:val="3D97204E"/>
    <w:rsid w:val="3D976121"/>
    <w:rsid w:val="3D9870EC"/>
    <w:rsid w:val="3D9B0760"/>
    <w:rsid w:val="3D9B6CE5"/>
    <w:rsid w:val="3D9D4747"/>
    <w:rsid w:val="3DA03ADB"/>
    <w:rsid w:val="3DA06A19"/>
    <w:rsid w:val="3DA37491"/>
    <w:rsid w:val="3DA55C05"/>
    <w:rsid w:val="3DA80F4B"/>
    <w:rsid w:val="3DAA088F"/>
    <w:rsid w:val="3DAA26C6"/>
    <w:rsid w:val="3DAA285C"/>
    <w:rsid w:val="3DAA6ED4"/>
    <w:rsid w:val="3DAB429D"/>
    <w:rsid w:val="3DAF24D8"/>
    <w:rsid w:val="3DB16AE2"/>
    <w:rsid w:val="3DB3064D"/>
    <w:rsid w:val="3DB32C64"/>
    <w:rsid w:val="3DB3447E"/>
    <w:rsid w:val="3DB6170F"/>
    <w:rsid w:val="3DB62307"/>
    <w:rsid w:val="3DBA445A"/>
    <w:rsid w:val="3DBA7EAB"/>
    <w:rsid w:val="3DBC7D21"/>
    <w:rsid w:val="3DC1308A"/>
    <w:rsid w:val="3DC41E2E"/>
    <w:rsid w:val="3DC60124"/>
    <w:rsid w:val="3DC6125B"/>
    <w:rsid w:val="3DC617D2"/>
    <w:rsid w:val="3DD70136"/>
    <w:rsid w:val="3DD735B5"/>
    <w:rsid w:val="3DD91F23"/>
    <w:rsid w:val="3DDE09F9"/>
    <w:rsid w:val="3DDF53B3"/>
    <w:rsid w:val="3DDF76D0"/>
    <w:rsid w:val="3DE024AE"/>
    <w:rsid w:val="3DE404F0"/>
    <w:rsid w:val="3DE4724D"/>
    <w:rsid w:val="3DE53A29"/>
    <w:rsid w:val="3DE652ED"/>
    <w:rsid w:val="3DE80B66"/>
    <w:rsid w:val="3DE84EAC"/>
    <w:rsid w:val="3DEA196D"/>
    <w:rsid w:val="3DEA4DCF"/>
    <w:rsid w:val="3DED4EB9"/>
    <w:rsid w:val="3DEF0D6A"/>
    <w:rsid w:val="3DEF5E8A"/>
    <w:rsid w:val="3DF008B0"/>
    <w:rsid w:val="3DF42E65"/>
    <w:rsid w:val="3DF47DD1"/>
    <w:rsid w:val="3DF80565"/>
    <w:rsid w:val="3DF82F3C"/>
    <w:rsid w:val="3DF843E3"/>
    <w:rsid w:val="3DFA380E"/>
    <w:rsid w:val="3DFB542C"/>
    <w:rsid w:val="3DFC01A0"/>
    <w:rsid w:val="3DFC65A5"/>
    <w:rsid w:val="3E0171E3"/>
    <w:rsid w:val="3E034308"/>
    <w:rsid w:val="3E0511EE"/>
    <w:rsid w:val="3E0961E0"/>
    <w:rsid w:val="3E0C171E"/>
    <w:rsid w:val="3E10207D"/>
    <w:rsid w:val="3E1026D2"/>
    <w:rsid w:val="3E1223FD"/>
    <w:rsid w:val="3E163046"/>
    <w:rsid w:val="3E170B85"/>
    <w:rsid w:val="3E193909"/>
    <w:rsid w:val="3E19536C"/>
    <w:rsid w:val="3E1A1B18"/>
    <w:rsid w:val="3E1A50D3"/>
    <w:rsid w:val="3E1B2FC0"/>
    <w:rsid w:val="3E21707E"/>
    <w:rsid w:val="3E225206"/>
    <w:rsid w:val="3E26124F"/>
    <w:rsid w:val="3E271DF5"/>
    <w:rsid w:val="3E2B651A"/>
    <w:rsid w:val="3E2D1345"/>
    <w:rsid w:val="3E2F5FE9"/>
    <w:rsid w:val="3E30428D"/>
    <w:rsid w:val="3E311518"/>
    <w:rsid w:val="3E336A90"/>
    <w:rsid w:val="3E343489"/>
    <w:rsid w:val="3E364350"/>
    <w:rsid w:val="3E3B2153"/>
    <w:rsid w:val="3E3D1223"/>
    <w:rsid w:val="3E4114A2"/>
    <w:rsid w:val="3E41599D"/>
    <w:rsid w:val="3E422F8C"/>
    <w:rsid w:val="3E427017"/>
    <w:rsid w:val="3E4620C9"/>
    <w:rsid w:val="3E463405"/>
    <w:rsid w:val="3E477962"/>
    <w:rsid w:val="3E49302C"/>
    <w:rsid w:val="3E4C2504"/>
    <w:rsid w:val="3E4C7CAE"/>
    <w:rsid w:val="3E4D6BFB"/>
    <w:rsid w:val="3E4E3A11"/>
    <w:rsid w:val="3E50049B"/>
    <w:rsid w:val="3E535712"/>
    <w:rsid w:val="3E541252"/>
    <w:rsid w:val="3E55778A"/>
    <w:rsid w:val="3E572A3C"/>
    <w:rsid w:val="3E576F2F"/>
    <w:rsid w:val="3E585367"/>
    <w:rsid w:val="3E5901A0"/>
    <w:rsid w:val="3E5B7D58"/>
    <w:rsid w:val="3E6028E4"/>
    <w:rsid w:val="3E625841"/>
    <w:rsid w:val="3E676CD0"/>
    <w:rsid w:val="3E68344B"/>
    <w:rsid w:val="3E702EC8"/>
    <w:rsid w:val="3E710A91"/>
    <w:rsid w:val="3E7125F2"/>
    <w:rsid w:val="3E71534A"/>
    <w:rsid w:val="3E717E21"/>
    <w:rsid w:val="3E732B43"/>
    <w:rsid w:val="3E743A96"/>
    <w:rsid w:val="3E76016E"/>
    <w:rsid w:val="3E763996"/>
    <w:rsid w:val="3E79335E"/>
    <w:rsid w:val="3E7939C6"/>
    <w:rsid w:val="3E7B6F5C"/>
    <w:rsid w:val="3E7F46E3"/>
    <w:rsid w:val="3E7F5E8B"/>
    <w:rsid w:val="3E807A0E"/>
    <w:rsid w:val="3E815D72"/>
    <w:rsid w:val="3E875DE9"/>
    <w:rsid w:val="3E892A43"/>
    <w:rsid w:val="3E8C005C"/>
    <w:rsid w:val="3E8F0225"/>
    <w:rsid w:val="3E90279D"/>
    <w:rsid w:val="3E903055"/>
    <w:rsid w:val="3E91721A"/>
    <w:rsid w:val="3E926DCB"/>
    <w:rsid w:val="3E93467C"/>
    <w:rsid w:val="3E9A0226"/>
    <w:rsid w:val="3E9C4C70"/>
    <w:rsid w:val="3E9C7990"/>
    <w:rsid w:val="3E9D1782"/>
    <w:rsid w:val="3E9D69D9"/>
    <w:rsid w:val="3E9E5FB1"/>
    <w:rsid w:val="3EA10A61"/>
    <w:rsid w:val="3EA2728D"/>
    <w:rsid w:val="3EA634BA"/>
    <w:rsid w:val="3EA7428F"/>
    <w:rsid w:val="3EA90ABE"/>
    <w:rsid w:val="3EAD4F47"/>
    <w:rsid w:val="3EAD5568"/>
    <w:rsid w:val="3EAF5D6C"/>
    <w:rsid w:val="3EB2264A"/>
    <w:rsid w:val="3EB41FBB"/>
    <w:rsid w:val="3EB92711"/>
    <w:rsid w:val="3EB958A5"/>
    <w:rsid w:val="3EB95EE3"/>
    <w:rsid w:val="3EBA2759"/>
    <w:rsid w:val="3EBD03AF"/>
    <w:rsid w:val="3EC13B87"/>
    <w:rsid w:val="3EC510A9"/>
    <w:rsid w:val="3EC77BF0"/>
    <w:rsid w:val="3ECA20BD"/>
    <w:rsid w:val="3ECD31EA"/>
    <w:rsid w:val="3ECD4C2A"/>
    <w:rsid w:val="3ECF7332"/>
    <w:rsid w:val="3ECF7555"/>
    <w:rsid w:val="3ECF78E9"/>
    <w:rsid w:val="3ED26A90"/>
    <w:rsid w:val="3ED3663C"/>
    <w:rsid w:val="3ED53BDF"/>
    <w:rsid w:val="3ED578AD"/>
    <w:rsid w:val="3ED74D7D"/>
    <w:rsid w:val="3ED96F11"/>
    <w:rsid w:val="3EDA690A"/>
    <w:rsid w:val="3EE464CB"/>
    <w:rsid w:val="3EEA2E55"/>
    <w:rsid w:val="3EEA2F3E"/>
    <w:rsid w:val="3EED4295"/>
    <w:rsid w:val="3EEF5CC5"/>
    <w:rsid w:val="3EEF6E37"/>
    <w:rsid w:val="3EF11328"/>
    <w:rsid w:val="3EF32391"/>
    <w:rsid w:val="3EF357B4"/>
    <w:rsid w:val="3EF438BA"/>
    <w:rsid w:val="3EF5113C"/>
    <w:rsid w:val="3EF82C14"/>
    <w:rsid w:val="3EF840F1"/>
    <w:rsid w:val="3EF97F0F"/>
    <w:rsid w:val="3EFA627D"/>
    <w:rsid w:val="3EFA70FA"/>
    <w:rsid w:val="3EFC0D89"/>
    <w:rsid w:val="3EFF77F0"/>
    <w:rsid w:val="3F042A82"/>
    <w:rsid w:val="3F046C33"/>
    <w:rsid w:val="3F05008F"/>
    <w:rsid w:val="3F064A0E"/>
    <w:rsid w:val="3F0810D7"/>
    <w:rsid w:val="3F10647B"/>
    <w:rsid w:val="3F122931"/>
    <w:rsid w:val="3F130DAD"/>
    <w:rsid w:val="3F164E93"/>
    <w:rsid w:val="3F16682E"/>
    <w:rsid w:val="3F185D0F"/>
    <w:rsid w:val="3F1B7823"/>
    <w:rsid w:val="3F1E62B6"/>
    <w:rsid w:val="3F201F9B"/>
    <w:rsid w:val="3F20255D"/>
    <w:rsid w:val="3F214A86"/>
    <w:rsid w:val="3F227380"/>
    <w:rsid w:val="3F243727"/>
    <w:rsid w:val="3F27701B"/>
    <w:rsid w:val="3F29432A"/>
    <w:rsid w:val="3F294815"/>
    <w:rsid w:val="3F2B3761"/>
    <w:rsid w:val="3F3411E6"/>
    <w:rsid w:val="3F362154"/>
    <w:rsid w:val="3F3631EC"/>
    <w:rsid w:val="3F37037C"/>
    <w:rsid w:val="3F393C8F"/>
    <w:rsid w:val="3F3A226A"/>
    <w:rsid w:val="3F3D26F4"/>
    <w:rsid w:val="3F3E1FFB"/>
    <w:rsid w:val="3F426E0D"/>
    <w:rsid w:val="3F485675"/>
    <w:rsid w:val="3F4948DC"/>
    <w:rsid w:val="3F4C7F60"/>
    <w:rsid w:val="3F51311F"/>
    <w:rsid w:val="3F517183"/>
    <w:rsid w:val="3F524239"/>
    <w:rsid w:val="3F5257E7"/>
    <w:rsid w:val="3F5440BE"/>
    <w:rsid w:val="3F594FE4"/>
    <w:rsid w:val="3F5A52F9"/>
    <w:rsid w:val="3F5C7291"/>
    <w:rsid w:val="3F5D0885"/>
    <w:rsid w:val="3F614327"/>
    <w:rsid w:val="3F6619B3"/>
    <w:rsid w:val="3F6A01A9"/>
    <w:rsid w:val="3F6E0D9C"/>
    <w:rsid w:val="3F6F58DF"/>
    <w:rsid w:val="3F7110C6"/>
    <w:rsid w:val="3F717FA5"/>
    <w:rsid w:val="3F735FC9"/>
    <w:rsid w:val="3F7D3C7C"/>
    <w:rsid w:val="3F7F4005"/>
    <w:rsid w:val="3F83280A"/>
    <w:rsid w:val="3F833F60"/>
    <w:rsid w:val="3F8471F9"/>
    <w:rsid w:val="3F8521BA"/>
    <w:rsid w:val="3F855AD7"/>
    <w:rsid w:val="3F8641A9"/>
    <w:rsid w:val="3F8C2824"/>
    <w:rsid w:val="3F8D6C66"/>
    <w:rsid w:val="3F904024"/>
    <w:rsid w:val="3F925431"/>
    <w:rsid w:val="3F94771A"/>
    <w:rsid w:val="3F9559D5"/>
    <w:rsid w:val="3F975FAC"/>
    <w:rsid w:val="3F9B6B29"/>
    <w:rsid w:val="3F9B7BF1"/>
    <w:rsid w:val="3F9C0515"/>
    <w:rsid w:val="3F9D03CF"/>
    <w:rsid w:val="3F9E6C11"/>
    <w:rsid w:val="3F9E72A5"/>
    <w:rsid w:val="3F9F35AC"/>
    <w:rsid w:val="3FA0208D"/>
    <w:rsid w:val="3FA206A1"/>
    <w:rsid w:val="3FA27F22"/>
    <w:rsid w:val="3FA3207F"/>
    <w:rsid w:val="3FA57CA6"/>
    <w:rsid w:val="3FA80BB2"/>
    <w:rsid w:val="3FAA26F4"/>
    <w:rsid w:val="3FAB06F5"/>
    <w:rsid w:val="3FAC3C58"/>
    <w:rsid w:val="3FB07BBD"/>
    <w:rsid w:val="3FB25B34"/>
    <w:rsid w:val="3FB345B2"/>
    <w:rsid w:val="3FB5037C"/>
    <w:rsid w:val="3FB53489"/>
    <w:rsid w:val="3FB575A8"/>
    <w:rsid w:val="3FB6362D"/>
    <w:rsid w:val="3FB638FA"/>
    <w:rsid w:val="3FB675AF"/>
    <w:rsid w:val="3FB757F9"/>
    <w:rsid w:val="3FB81FC4"/>
    <w:rsid w:val="3FBD096E"/>
    <w:rsid w:val="3FBD542D"/>
    <w:rsid w:val="3FBE07E2"/>
    <w:rsid w:val="3FC26148"/>
    <w:rsid w:val="3FC46D8B"/>
    <w:rsid w:val="3FC51E91"/>
    <w:rsid w:val="3FC75AEF"/>
    <w:rsid w:val="3FC77227"/>
    <w:rsid w:val="3FC81949"/>
    <w:rsid w:val="3FC90B82"/>
    <w:rsid w:val="3FC937E5"/>
    <w:rsid w:val="3FCB3985"/>
    <w:rsid w:val="3FCD0A42"/>
    <w:rsid w:val="3FCE1D62"/>
    <w:rsid w:val="3FD02AF7"/>
    <w:rsid w:val="3FD33235"/>
    <w:rsid w:val="3FD50ECB"/>
    <w:rsid w:val="3FD86AA7"/>
    <w:rsid w:val="3FDB6A6C"/>
    <w:rsid w:val="3FDD6D3C"/>
    <w:rsid w:val="3FDF7A77"/>
    <w:rsid w:val="3FE01AF9"/>
    <w:rsid w:val="3FE10FE0"/>
    <w:rsid w:val="3FE23526"/>
    <w:rsid w:val="3FE329B1"/>
    <w:rsid w:val="3FE437EE"/>
    <w:rsid w:val="3FE4434B"/>
    <w:rsid w:val="3FE670A1"/>
    <w:rsid w:val="3FE7281D"/>
    <w:rsid w:val="3FEB5011"/>
    <w:rsid w:val="3FEB5E81"/>
    <w:rsid w:val="3FEC5EF8"/>
    <w:rsid w:val="3FF0088A"/>
    <w:rsid w:val="3FF048A6"/>
    <w:rsid w:val="3FF571DC"/>
    <w:rsid w:val="3FF64671"/>
    <w:rsid w:val="3FF675B4"/>
    <w:rsid w:val="3FF95D31"/>
    <w:rsid w:val="3FFB1193"/>
    <w:rsid w:val="3FFD6831"/>
    <w:rsid w:val="3FFF37EF"/>
    <w:rsid w:val="4001737F"/>
    <w:rsid w:val="40091321"/>
    <w:rsid w:val="40092193"/>
    <w:rsid w:val="400A607D"/>
    <w:rsid w:val="400E729C"/>
    <w:rsid w:val="400F7A27"/>
    <w:rsid w:val="4010057D"/>
    <w:rsid w:val="4013567F"/>
    <w:rsid w:val="401507D0"/>
    <w:rsid w:val="40152E5F"/>
    <w:rsid w:val="40164E50"/>
    <w:rsid w:val="40165EB7"/>
    <w:rsid w:val="401F1183"/>
    <w:rsid w:val="401F2F68"/>
    <w:rsid w:val="402322FA"/>
    <w:rsid w:val="402953F3"/>
    <w:rsid w:val="402A39A9"/>
    <w:rsid w:val="402B2067"/>
    <w:rsid w:val="402C2C01"/>
    <w:rsid w:val="402E02B2"/>
    <w:rsid w:val="403539F0"/>
    <w:rsid w:val="40356E88"/>
    <w:rsid w:val="40397F75"/>
    <w:rsid w:val="403A59B2"/>
    <w:rsid w:val="403C01A8"/>
    <w:rsid w:val="403F1878"/>
    <w:rsid w:val="40427457"/>
    <w:rsid w:val="40441530"/>
    <w:rsid w:val="4044391E"/>
    <w:rsid w:val="40460611"/>
    <w:rsid w:val="404862C9"/>
    <w:rsid w:val="404934CD"/>
    <w:rsid w:val="404F6D91"/>
    <w:rsid w:val="405335C5"/>
    <w:rsid w:val="40534458"/>
    <w:rsid w:val="4055118D"/>
    <w:rsid w:val="405D5614"/>
    <w:rsid w:val="405D6E42"/>
    <w:rsid w:val="405E44BA"/>
    <w:rsid w:val="405F7F72"/>
    <w:rsid w:val="40602908"/>
    <w:rsid w:val="40646BF6"/>
    <w:rsid w:val="406727C7"/>
    <w:rsid w:val="406C269A"/>
    <w:rsid w:val="406C32EB"/>
    <w:rsid w:val="406E7FC7"/>
    <w:rsid w:val="406F03AD"/>
    <w:rsid w:val="40715224"/>
    <w:rsid w:val="40722490"/>
    <w:rsid w:val="4073154E"/>
    <w:rsid w:val="40733120"/>
    <w:rsid w:val="407406F1"/>
    <w:rsid w:val="40775565"/>
    <w:rsid w:val="40775DD0"/>
    <w:rsid w:val="40781439"/>
    <w:rsid w:val="407922F7"/>
    <w:rsid w:val="407A004E"/>
    <w:rsid w:val="407C3E76"/>
    <w:rsid w:val="408510EA"/>
    <w:rsid w:val="4086142B"/>
    <w:rsid w:val="40871E6A"/>
    <w:rsid w:val="408B69AB"/>
    <w:rsid w:val="409009CF"/>
    <w:rsid w:val="409252AD"/>
    <w:rsid w:val="40945BA0"/>
    <w:rsid w:val="40947E9B"/>
    <w:rsid w:val="40982D0D"/>
    <w:rsid w:val="409831ED"/>
    <w:rsid w:val="409918F8"/>
    <w:rsid w:val="40A1469C"/>
    <w:rsid w:val="40A30672"/>
    <w:rsid w:val="40A4276F"/>
    <w:rsid w:val="40A42CD2"/>
    <w:rsid w:val="40A51334"/>
    <w:rsid w:val="40A607A8"/>
    <w:rsid w:val="40A951CA"/>
    <w:rsid w:val="40A96318"/>
    <w:rsid w:val="40AB2E79"/>
    <w:rsid w:val="40B13778"/>
    <w:rsid w:val="40B6244D"/>
    <w:rsid w:val="40B7237D"/>
    <w:rsid w:val="40B92CC6"/>
    <w:rsid w:val="40BA36A0"/>
    <w:rsid w:val="40BA796B"/>
    <w:rsid w:val="40BC6A5C"/>
    <w:rsid w:val="40BF4EAD"/>
    <w:rsid w:val="40BF54F4"/>
    <w:rsid w:val="40C1389A"/>
    <w:rsid w:val="40C14FE2"/>
    <w:rsid w:val="40C161BE"/>
    <w:rsid w:val="40C26465"/>
    <w:rsid w:val="40C45A65"/>
    <w:rsid w:val="40C67A9F"/>
    <w:rsid w:val="40C840C5"/>
    <w:rsid w:val="40C87213"/>
    <w:rsid w:val="40C92BE4"/>
    <w:rsid w:val="40CC161A"/>
    <w:rsid w:val="40D348CE"/>
    <w:rsid w:val="40D64C23"/>
    <w:rsid w:val="40D76D0B"/>
    <w:rsid w:val="40D77C74"/>
    <w:rsid w:val="40D80C65"/>
    <w:rsid w:val="40DB28C9"/>
    <w:rsid w:val="40E21A64"/>
    <w:rsid w:val="40E22103"/>
    <w:rsid w:val="40E3061C"/>
    <w:rsid w:val="40E3355F"/>
    <w:rsid w:val="40E44B56"/>
    <w:rsid w:val="40EC4A57"/>
    <w:rsid w:val="40EC5B99"/>
    <w:rsid w:val="40F3266B"/>
    <w:rsid w:val="40F40373"/>
    <w:rsid w:val="40F663BA"/>
    <w:rsid w:val="40FC16A4"/>
    <w:rsid w:val="40FC23EF"/>
    <w:rsid w:val="40FF1D8F"/>
    <w:rsid w:val="4102082C"/>
    <w:rsid w:val="41020FF2"/>
    <w:rsid w:val="41027D72"/>
    <w:rsid w:val="41037A55"/>
    <w:rsid w:val="41055D95"/>
    <w:rsid w:val="410A3DFC"/>
    <w:rsid w:val="410A4090"/>
    <w:rsid w:val="410B3BA0"/>
    <w:rsid w:val="410B6617"/>
    <w:rsid w:val="410E1E41"/>
    <w:rsid w:val="410F51E5"/>
    <w:rsid w:val="411028F2"/>
    <w:rsid w:val="41104DDC"/>
    <w:rsid w:val="41124B97"/>
    <w:rsid w:val="411439C4"/>
    <w:rsid w:val="4118223F"/>
    <w:rsid w:val="411A167A"/>
    <w:rsid w:val="411A77C4"/>
    <w:rsid w:val="411C52F1"/>
    <w:rsid w:val="411D116F"/>
    <w:rsid w:val="411F0A0F"/>
    <w:rsid w:val="41205374"/>
    <w:rsid w:val="41265E9C"/>
    <w:rsid w:val="4129352E"/>
    <w:rsid w:val="41300B96"/>
    <w:rsid w:val="41324E97"/>
    <w:rsid w:val="413308FC"/>
    <w:rsid w:val="413365F0"/>
    <w:rsid w:val="4135646A"/>
    <w:rsid w:val="413D2A3B"/>
    <w:rsid w:val="413E69BB"/>
    <w:rsid w:val="414149E5"/>
    <w:rsid w:val="4141735E"/>
    <w:rsid w:val="41432479"/>
    <w:rsid w:val="41432B7B"/>
    <w:rsid w:val="4145767D"/>
    <w:rsid w:val="41465F25"/>
    <w:rsid w:val="414B2CDD"/>
    <w:rsid w:val="414C5226"/>
    <w:rsid w:val="414E4036"/>
    <w:rsid w:val="41535948"/>
    <w:rsid w:val="41537A21"/>
    <w:rsid w:val="41544E51"/>
    <w:rsid w:val="4155154F"/>
    <w:rsid w:val="415516DF"/>
    <w:rsid w:val="415C714F"/>
    <w:rsid w:val="415D68CD"/>
    <w:rsid w:val="415E543C"/>
    <w:rsid w:val="415E6583"/>
    <w:rsid w:val="415E67FA"/>
    <w:rsid w:val="415E7C9D"/>
    <w:rsid w:val="4160628F"/>
    <w:rsid w:val="416579C0"/>
    <w:rsid w:val="41665025"/>
    <w:rsid w:val="41696B92"/>
    <w:rsid w:val="41697B8A"/>
    <w:rsid w:val="416D0336"/>
    <w:rsid w:val="41706AD1"/>
    <w:rsid w:val="41751E46"/>
    <w:rsid w:val="417D12F5"/>
    <w:rsid w:val="4180194D"/>
    <w:rsid w:val="41831A2F"/>
    <w:rsid w:val="418423AD"/>
    <w:rsid w:val="41883209"/>
    <w:rsid w:val="418832D9"/>
    <w:rsid w:val="418C1B9C"/>
    <w:rsid w:val="41912345"/>
    <w:rsid w:val="41915FC2"/>
    <w:rsid w:val="41916A88"/>
    <w:rsid w:val="41920D1A"/>
    <w:rsid w:val="41923DC1"/>
    <w:rsid w:val="41953CCB"/>
    <w:rsid w:val="419A1047"/>
    <w:rsid w:val="419F38D1"/>
    <w:rsid w:val="419F52DB"/>
    <w:rsid w:val="41A5373F"/>
    <w:rsid w:val="41A62109"/>
    <w:rsid w:val="41A75BEC"/>
    <w:rsid w:val="41AB016A"/>
    <w:rsid w:val="41AB7F9B"/>
    <w:rsid w:val="41AC4097"/>
    <w:rsid w:val="41AC557D"/>
    <w:rsid w:val="41AD0CC1"/>
    <w:rsid w:val="41AD6FC7"/>
    <w:rsid w:val="41B0533E"/>
    <w:rsid w:val="41B208D5"/>
    <w:rsid w:val="41B3011A"/>
    <w:rsid w:val="41B67CE5"/>
    <w:rsid w:val="41BC47A4"/>
    <w:rsid w:val="41BE0CB7"/>
    <w:rsid w:val="41BE0F6E"/>
    <w:rsid w:val="41BF00F7"/>
    <w:rsid w:val="41C15E9A"/>
    <w:rsid w:val="41C569AD"/>
    <w:rsid w:val="41C90B36"/>
    <w:rsid w:val="41CC23F7"/>
    <w:rsid w:val="41D4047B"/>
    <w:rsid w:val="41D71DE5"/>
    <w:rsid w:val="41D81C9C"/>
    <w:rsid w:val="41D945B1"/>
    <w:rsid w:val="41DC5B4E"/>
    <w:rsid w:val="41DF5B1C"/>
    <w:rsid w:val="41E318EE"/>
    <w:rsid w:val="41E61046"/>
    <w:rsid w:val="41E6724C"/>
    <w:rsid w:val="41E811CB"/>
    <w:rsid w:val="41E861C6"/>
    <w:rsid w:val="41E94B7C"/>
    <w:rsid w:val="41EB3BDC"/>
    <w:rsid w:val="41F0404B"/>
    <w:rsid w:val="41F16E0F"/>
    <w:rsid w:val="41F224AD"/>
    <w:rsid w:val="41F3690B"/>
    <w:rsid w:val="41F41653"/>
    <w:rsid w:val="41F43F11"/>
    <w:rsid w:val="41F6790D"/>
    <w:rsid w:val="41F7755A"/>
    <w:rsid w:val="41F81B46"/>
    <w:rsid w:val="41F96598"/>
    <w:rsid w:val="41FA1F2A"/>
    <w:rsid w:val="41FD60B7"/>
    <w:rsid w:val="41FD6A40"/>
    <w:rsid w:val="41FD6CE2"/>
    <w:rsid w:val="4200557E"/>
    <w:rsid w:val="42011882"/>
    <w:rsid w:val="42061AF0"/>
    <w:rsid w:val="42086CCB"/>
    <w:rsid w:val="42093571"/>
    <w:rsid w:val="420D1CE7"/>
    <w:rsid w:val="420D7D17"/>
    <w:rsid w:val="42115ABF"/>
    <w:rsid w:val="421160B4"/>
    <w:rsid w:val="421201D6"/>
    <w:rsid w:val="42127DF8"/>
    <w:rsid w:val="42170E07"/>
    <w:rsid w:val="421737EC"/>
    <w:rsid w:val="421843D5"/>
    <w:rsid w:val="421D7555"/>
    <w:rsid w:val="421F6680"/>
    <w:rsid w:val="42223726"/>
    <w:rsid w:val="422756EC"/>
    <w:rsid w:val="4227718A"/>
    <w:rsid w:val="422846A3"/>
    <w:rsid w:val="423267A7"/>
    <w:rsid w:val="42326C6D"/>
    <w:rsid w:val="42331691"/>
    <w:rsid w:val="42357C02"/>
    <w:rsid w:val="4237690F"/>
    <w:rsid w:val="423925CF"/>
    <w:rsid w:val="423D4354"/>
    <w:rsid w:val="42405392"/>
    <w:rsid w:val="42422624"/>
    <w:rsid w:val="42442FAF"/>
    <w:rsid w:val="424479D5"/>
    <w:rsid w:val="42456A6B"/>
    <w:rsid w:val="424801B7"/>
    <w:rsid w:val="424B3484"/>
    <w:rsid w:val="424E6CD2"/>
    <w:rsid w:val="424F3E33"/>
    <w:rsid w:val="4252450B"/>
    <w:rsid w:val="425776C3"/>
    <w:rsid w:val="42580386"/>
    <w:rsid w:val="42586B09"/>
    <w:rsid w:val="425D294B"/>
    <w:rsid w:val="425F5DDD"/>
    <w:rsid w:val="42622C1D"/>
    <w:rsid w:val="42627982"/>
    <w:rsid w:val="42675475"/>
    <w:rsid w:val="426E35D4"/>
    <w:rsid w:val="42714E63"/>
    <w:rsid w:val="42724F85"/>
    <w:rsid w:val="427343E3"/>
    <w:rsid w:val="427568E2"/>
    <w:rsid w:val="42762E6F"/>
    <w:rsid w:val="42770046"/>
    <w:rsid w:val="42796C6D"/>
    <w:rsid w:val="427A6A65"/>
    <w:rsid w:val="428052A1"/>
    <w:rsid w:val="428309C5"/>
    <w:rsid w:val="42841B15"/>
    <w:rsid w:val="42861FDE"/>
    <w:rsid w:val="428D5144"/>
    <w:rsid w:val="428F55E2"/>
    <w:rsid w:val="42900320"/>
    <w:rsid w:val="42902757"/>
    <w:rsid w:val="42913A6F"/>
    <w:rsid w:val="42950157"/>
    <w:rsid w:val="429622A1"/>
    <w:rsid w:val="42981483"/>
    <w:rsid w:val="429943EF"/>
    <w:rsid w:val="429A048A"/>
    <w:rsid w:val="429A55F9"/>
    <w:rsid w:val="429A75DD"/>
    <w:rsid w:val="429E23E5"/>
    <w:rsid w:val="429E6250"/>
    <w:rsid w:val="429F65F4"/>
    <w:rsid w:val="42A3058B"/>
    <w:rsid w:val="42A54CDE"/>
    <w:rsid w:val="42A9260C"/>
    <w:rsid w:val="42A97287"/>
    <w:rsid w:val="42AB68B0"/>
    <w:rsid w:val="42AF48FC"/>
    <w:rsid w:val="42B02D20"/>
    <w:rsid w:val="42B474D4"/>
    <w:rsid w:val="42B72AA7"/>
    <w:rsid w:val="42B76AAE"/>
    <w:rsid w:val="42BA00AF"/>
    <w:rsid w:val="42BB19F7"/>
    <w:rsid w:val="42BB2F34"/>
    <w:rsid w:val="42BB366A"/>
    <w:rsid w:val="42BB391C"/>
    <w:rsid w:val="42BB7AB2"/>
    <w:rsid w:val="42BC443E"/>
    <w:rsid w:val="42BD7E96"/>
    <w:rsid w:val="42BE4B2F"/>
    <w:rsid w:val="42BF5EF5"/>
    <w:rsid w:val="42C05E6D"/>
    <w:rsid w:val="42C07F97"/>
    <w:rsid w:val="42C12157"/>
    <w:rsid w:val="42C12C57"/>
    <w:rsid w:val="42C80722"/>
    <w:rsid w:val="42C821A8"/>
    <w:rsid w:val="42CB75D1"/>
    <w:rsid w:val="42D04FA1"/>
    <w:rsid w:val="42D060A8"/>
    <w:rsid w:val="42D37342"/>
    <w:rsid w:val="42D552E3"/>
    <w:rsid w:val="42D63365"/>
    <w:rsid w:val="42D74399"/>
    <w:rsid w:val="42D85791"/>
    <w:rsid w:val="42DA2244"/>
    <w:rsid w:val="42DC100F"/>
    <w:rsid w:val="42E0416E"/>
    <w:rsid w:val="42E05D27"/>
    <w:rsid w:val="42E124CA"/>
    <w:rsid w:val="42E16DFF"/>
    <w:rsid w:val="42E37184"/>
    <w:rsid w:val="42E56410"/>
    <w:rsid w:val="42EB5785"/>
    <w:rsid w:val="42F231C3"/>
    <w:rsid w:val="42F335BD"/>
    <w:rsid w:val="42F40793"/>
    <w:rsid w:val="42F4314D"/>
    <w:rsid w:val="42F52936"/>
    <w:rsid w:val="42F750B7"/>
    <w:rsid w:val="42F85CF5"/>
    <w:rsid w:val="42F915AD"/>
    <w:rsid w:val="42F9230A"/>
    <w:rsid w:val="42FA0442"/>
    <w:rsid w:val="42FC084C"/>
    <w:rsid w:val="42FD6BFC"/>
    <w:rsid w:val="430113BE"/>
    <w:rsid w:val="430200D8"/>
    <w:rsid w:val="430354DD"/>
    <w:rsid w:val="43036CBD"/>
    <w:rsid w:val="430514A3"/>
    <w:rsid w:val="4306439B"/>
    <w:rsid w:val="4309438A"/>
    <w:rsid w:val="430A3BB6"/>
    <w:rsid w:val="430B1950"/>
    <w:rsid w:val="430C2235"/>
    <w:rsid w:val="430D0D12"/>
    <w:rsid w:val="43104A1B"/>
    <w:rsid w:val="43150420"/>
    <w:rsid w:val="43155C5D"/>
    <w:rsid w:val="431A3799"/>
    <w:rsid w:val="431A43FE"/>
    <w:rsid w:val="431A4C99"/>
    <w:rsid w:val="431B254E"/>
    <w:rsid w:val="431C1CD9"/>
    <w:rsid w:val="43224038"/>
    <w:rsid w:val="43260526"/>
    <w:rsid w:val="43286771"/>
    <w:rsid w:val="432A2509"/>
    <w:rsid w:val="432F2AB5"/>
    <w:rsid w:val="43320BCD"/>
    <w:rsid w:val="43367C5F"/>
    <w:rsid w:val="433B159F"/>
    <w:rsid w:val="433B7E7C"/>
    <w:rsid w:val="433C08FE"/>
    <w:rsid w:val="43404B38"/>
    <w:rsid w:val="43410976"/>
    <w:rsid w:val="43430759"/>
    <w:rsid w:val="43443AC6"/>
    <w:rsid w:val="43460D85"/>
    <w:rsid w:val="4347756D"/>
    <w:rsid w:val="43485EA8"/>
    <w:rsid w:val="434C1183"/>
    <w:rsid w:val="434E6918"/>
    <w:rsid w:val="43510820"/>
    <w:rsid w:val="43513D9D"/>
    <w:rsid w:val="43527CD1"/>
    <w:rsid w:val="4353793D"/>
    <w:rsid w:val="43547FE0"/>
    <w:rsid w:val="4355596E"/>
    <w:rsid w:val="43577699"/>
    <w:rsid w:val="43593065"/>
    <w:rsid w:val="435A4D52"/>
    <w:rsid w:val="435A6877"/>
    <w:rsid w:val="435D2F79"/>
    <w:rsid w:val="43623E53"/>
    <w:rsid w:val="43650BF3"/>
    <w:rsid w:val="43665A0F"/>
    <w:rsid w:val="43666331"/>
    <w:rsid w:val="436768F8"/>
    <w:rsid w:val="43681AF9"/>
    <w:rsid w:val="43693FA3"/>
    <w:rsid w:val="436E21FA"/>
    <w:rsid w:val="436E47BF"/>
    <w:rsid w:val="43742F6A"/>
    <w:rsid w:val="437531BF"/>
    <w:rsid w:val="4377402B"/>
    <w:rsid w:val="43784AEC"/>
    <w:rsid w:val="437A09F7"/>
    <w:rsid w:val="437A5284"/>
    <w:rsid w:val="437D5ACC"/>
    <w:rsid w:val="437F13BA"/>
    <w:rsid w:val="437F42F1"/>
    <w:rsid w:val="43805C7A"/>
    <w:rsid w:val="43811533"/>
    <w:rsid w:val="43811E56"/>
    <w:rsid w:val="43836B58"/>
    <w:rsid w:val="43861A90"/>
    <w:rsid w:val="438A757E"/>
    <w:rsid w:val="438F7144"/>
    <w:rsid w:val="43934DF5"/>
    <w:rsid w:val="43945719"/>
    <w:rsid w:val="439716F8"/>
    <w:rsid w:val="43A33E6D"/>
    <w:rsid w:val="43A82801"/>
    <w:rsid w:val="43A82A15"/>
    <w:rsid w:val="43A90185"/>
    <w:rsid w:val="43AA477B"/>
    <w:rsid w:val="43AB199E"/>
    <w:rsid w:val="43AB50DE"/>
    <w:rsid w:val="43AD4AE8"/>
    <w:rsid w:val="43AF1D22"/>
    <w:rsid w:val="43B110F8"/>
    <w:rsid w:val="43B214C8"/>
    <w:rsid w:val="43B37A18"/>
    <w:rsid w:val="43B60A37"/>
    <w:rsid w:val="43B653C4"/>
    <w:rsid w:val="43B706DA"/>
    <w:rsid w:val="43BA2619"/>
    <w:rsid w:val="43BF2354"/>
    <w:rsid w:val="43C17EEE"/>
    <w:rsid w:val="43C32E3A"/>
    <w:rsid w:val="43C45F56"/>
    <w:rsid w:val="43C60E55"/>
    <w:rsid w:val="43C673C7"/>
    <w:rsid w:val="43C8768B"/>
    <w:rsid w:val="43CA735A"/>
    <w:rsid w:val="43CC4ED4"/>
    <w:rsid w:val="43CD09E6"/>
    <w:rsid w:val="43D04BF7"/>
    <w:rsid w:val="43D127EE"/>
    <w:rsid w:val="43D1639D"/>
    <w:rsid w:val="43D23828"/>
    <w:rsid w:val="43DB341B"/>
    <w:rsid w:val="43DC576D"/>
    <w:rsid w:val="43DD5384"/>
    <w:rsid w:val="43E22680"/>
    <w:rsid w:val="43E45422"/>
    <w:rsid w:val="43E548C6"/>
    <w:rsid w:val="43E5594E"/>
    <w:rsid w:val="43E817D5"/>
    <w:rsid w:val="43E822B5"/>
    <w:rsid w:val="43EC768A"/>
    <w:rsid w:val="43EF289A"/>
    <w:rsid w:val="43F5363C"/>
    <w:rsid w:val="43FC5C96"/>
    <w:rsid w:val="43FF1A6F"/>
    <w:rsid w:val="440824F3"/>
    <w:rsid w:val="4409429A"/>
    <w:rsid w:val="440A392A"/>
    <w:rsid w:val="440C655C"/>
    <w:rsid w:val="440D6C37"/>
    <w:rsid w:val="441116CB"/>
    <w:rsid w:val="44112D3A"/>
    <w:rsid w:val="44124DF8"/>
    <w:rsid w:val="44157D24"/>
    <w:rsid w:val="441B7C23"/>
    <w:rsid w:val="441C3BA3"/>
    <w:rsid w:val="44220926"/>
    <w:rsid w:val="4422404D"/>
    <w:rsid w:val="44224D33"/>
    <w:rsid w:val="44231C97"/>
    <w:rsid w:val="44246311"/>
    <w:rsid w:val="44254D5B"/>
    <w:rsid w:val="44263389"/>
    <w:rsid w:val="44264567"/>
    <w:rsid w:val="442764E5"/>
    <w:rsid w:val="442A223E"/>
    <w:rsid w:val="442C34EF"/>
    <w:rsid w:val="442E354E"/>
    <w:rsid w:val="442F1176"/>
    <w:rsid w:val="44304A35"/>
    <w:rsid w:val="443068EE"/>
    <w:rsid w:val="44307921"/>
    <w:rsid w:val="443248E5"/>
    <w:rsid w:val="44336270"/>
    <w:rsid w:val="44336978"/>
    <w:rsid w:val="44362937"/>
    <w:rsid w:val="44367D4A"/>
    <w:rsid w:val="443A1CA1"/>
    <w:rsid w:val="443C044B"/>
    <w:rsid w:val="443C56D1"/>
    <w:rsid w:val="443D4443"/>
    <w:rsid w:val="443F0376"/>
    <w:rsid w:val="444173BC"/>
    <w:rsid w:val="44421A73"/>
    <w:rsid w:val="44446C7F"/>
    <w:rsid w:val="444A453E"/>
    <w:rsid w:val="444C32EF"/>
    <w:rsid w:val="444C56C7"/>
    <w:rsid w:val="444C666F"/>
    <w:rsid w:val="444E54C1"/>
    <w:rsid w:val="444F6AC2"/>
    <w:rsid w:val="44513A23"/>
    <w:rsid w:val="44595BB7"/>
    <w:rsid w:val="44596475"/>
    <w:rsid w:val="445B63E2"/>
    <w:rsid w:val="445B6C0C"/>
    <w:rsid w:val="445C1B08"/>
    <w:rsid w:val="445D6631"/>
    <w:rsid w:val="445D6F32"/>
    <w:rsid w:val="445F30D3"/>
    <w:rsid w:val="44623E8B"/>
    <w:rsid w:val="44643526"/>
    <w:rsid w:val="44655F19"/>
    <w:rsid w:val="44662A70"/>
    <w:rsid w:val="446B21E8"/>
    <w:rsid w:val="446C0054"/>
    <w:rsid w:val="446C7164"/>
    <w:rsid w:val="446E08E0"/>
    <w:rsid w:val="44707490"/>
    <w:rsid w:val="4473535E"/>
    <w:rsid w:val="4473736D"/>
    <w:rsid w:val="447574FA"/>
    <w:rsid w:val="447608B9"/>
    <w:rsid w:val="44765A36"/>
    <w:rsid w:val="44783973"/>
    <w:rsid w:val="44787251"/>
    <w:rsid w:val="4479300D"/>
    <w:rsid w:val="44795FEA"/>
    <w:rsid w:val="447C4766"/>
    <w:rsid w:val="447D3508"/>
    <w:rsid w:val="447D4AB2"/>
    <w:rsid w:val="447E7871"/>
    <w:rsid w:val="4481355C"/>
    <w:rsid w:val="44843ECA"/>
    <w:rsid w:val="4484573D"/>
    <w:rsid w:val="44860655"/>
    <w:rsid w:val="448710EC"/>
    <w:rsid w:val="448749FC"/>
    <w:rsid w:val="448A187A"/>
    <w:rsid w:val="448E2A56"/>
    <w:rsid w:val="44920E1D"/>
    <w:rsid w:val="44966A7B"/>
    <w:rsid w:val="44976A28"/>
    <w:rsid w:val="44997E59"/>
    <w:rsid w:val="449E3850"/>
    <w:rsid w:val="44A01F67"/>
    <w:rsid w:val="44A64A50"/>
    <w:rsid w:val="44A67815"/>
    <w:rsid w:val="44A74B29"/>
    <w:rsid w:val="44A92799"/>
    <w:rsid w:val="44AB7374"/>
    <w:rsid w:val="44AC1BA1"/>
    <w:rsid w:val="44B36A4E"/>
    <w:rsid w:val="44B40981"/>
    <w:rsid w:val="44B8402C"/>
    <w:rsid w:val="44B9390A"/>
    <w:rsid w:val="44BB2A2F"/>
    <w:rsid w:val="44BD7EDD"/>
    <w:rsid w:val="44BE40AF"/>
    <w:rsid w:val="44BE6FA3"/>
    <w:rsid w:val="44C14A27"/>
    <w:rsid w:val="44C21086"/>
    <w:rsid w:val="44C24D8B"/>
    <w:rsid w:val="44C264B8"/>
    <w:rsid w:val="44C34869"/>
    <w:rsid w:val="44C64109"/>
    <w:rsid w:val="44CE2ACA"/>
    <w:rsid w:val="44D11896"/>
    <w:rsid w:val="44D412DE"/>
    <w:rsid w:val="44D50A22"/>
    <w:rsid w:val="44D60127"/>
    <w:rsid w:val="44D6597C"/>
    <w:rsid w:val="44D668BF"/>
    <w:rsid w:val="44DB15ED"/>
    <w:rsid w:val="44DB192C"/>
    <w:rsid w:val="44DC38BA"/>
    <w:rsid w:val="44DD01FD"/>
    <w:rsid w:val="44DF2C84"/>
    <w:rsid w:val="44E04601"/>
    <w:rsid w:val="44E05DD4"/>
    <w:rsid w:val="44E21A87"/>
    <w:rsid w:val="44E35271"/>
    <w:rsid w:val="44E63798"/>
    <w:rsid w:val="44E6711E"/>
    <w:rsid w:val="44EA24CF"/>
    <w:rsid w:val="44EC5E91"/>
    <w:rsid w:val="44ED2B7E"/>
    <w:rsid w:val="44EE40A2"/>
    <w:rsid w:val="44EF1188"/>
    <w:rsid w:val="44F07704"/>
    <w:rsid w:val="44F331EC"/>
    <w:rsid w:val="44F67621"/>
    <w:rsid w:val="44F77122"/>
    <w:rsid w:val="44F86EB4"/>
    <w:rsid w:val="44F8784E"/>
    <w:rsid w:val="44F95F59"/>
    <w:rsid w:val="44FA23E9"/>
    <w:rsid w:val="44FB5826"/>
    <w:rsid w:val="44FC35DE"/>
    <w:rsid w:val="44FD2EA2"/>
    <w:rsid w:val="44FD3E3D"/>
    <w:rsid w:val="44FD61DF"/>
    <w:rsid w:val="44FD6BC5"/>
    <w:rsid w:val="45000041"/>
    <w:rsid w:val="45020521"/>
    <w:rsid w:val="45071D12"/>
    <w:rsid w:val="4509606D"/>
    <w:rsid w:val="450A50AE"/>
    <w:rsid w:val="450C17B8"/>
    <w:rsid w:val="450C529A"/>
    <w:rsid w:val="450D6CEB"/>
    <w:rsid w:val="450D762B"/>
    <w:rsid w:val="450E6D89"/>
    <w:rsid w:val="45105390"/>
    <w:rsid w:val="45153D72"/>
    <w:rsid w:val="451572C5"/>
    <w:rsid w:val="45172D26"/>
    <w:rsid w:val="451D2678"/>
    <w:rsid w:val="451D47D1"/>
    <w:rsid w:val="451F3FC5"/>
    <w:rsid w:val="45215682"/>
    <w:rsid w:val="452176C7"/>
    <w:rsid w:val="4524728B"/>
    <w:rsid w:val="45252BFE"/>
    <w:rsid w:val="4526378A"/>
    <w:rsid w:val="45263E6F"/>
    <w:rsid w:val="45282E44"/>
    <w:rsid w:val="452A0765"/>
    <w:rsid w:val="452D2611"/>
    <w:rsid w:val="452D553F"/>
    <w:rsid w:val="452E1C7B"/>
    <w:rsid w:val="452E511A"/>
    <w:rsid w:val="453104CE"/>
    <w:rsid w:val="45345E41"/>
    <w:rsid w:val="45362BED"/>
    <w:rsid w:val="45377E31"/>
    <w:rsid w:val="453A321D"/>
    <w:rsid w:val="453B383B"/>
    <w:rsid w:val="453B663F"/>
    <w:rsid w:val="453F2EF1"/>
    <w:rsid w:val="453F69A1"/>
    <w:rsid w:val="45437EA2"/>
    <w:rsid w:val="45442292"/>
    <w:rsid w:val="454B78DC"/>
    <w:rsid w:val="454D5578"/>
    <w:rsid w:val="454E0D0B"/>
    <w:rsid w:val="454E4358"/>
    <w:rsid w:val="454F427D"/>
    <w:rsid w:val="455016D8"/>
    <w:rsid w:val="4551260A"/>
    <w:rsid w:val="455179B7"/>
    <w:rsid w:val="455278F5"/>
    <w:rsid w:val="45541930"/>
    <w:rsid w:val="45547573"/>
    <w:rsid w:val="455B383B"/>
    <w:rsid w:val="455D7A32"/>
    <w:rsid w:val="455F749D"/>
    <w:rsid w:val="45676C9D"/>
    <w:rsid w:val="456916AD"/>
    <w:rsid w:val="456B5545"/>
    <w:rsid w:val="456D4C0A"/>
    <w:rsid w:val="456E0BD5"/>
    <w:rsid w:val="45741B50"/>
    <w:rsid w:val="457454B0"/>
    <w:rsid w:val="457517A2"/>
    <w:rsid w:val="45776ED2"/>
    <w:rsid w:val="457816FB"/>
    <w:rsid w:val="4578715C"/>
    <w:rsid w:val="45791BDA"/>
    <w:rsid w:val="457B4C3E"/>
    <w:rsid w:val="458002BA"/>
    <w:rsid w:val="45866F28"/>
    <w:rsid w:val="45894E65"/>
    <w:rsid w:val="458A1A8D"/>
    <w:rsid w:val="458B0CAF"/>
    <w:rsid w:val="458B186D"/>
    <w:rsid w:val="458D1F42"/>
    <w:rsid w:val="458F58B6"/>
    <w:rsid w:val="45940F26"/>
    <w:rsid w:val="459A1ADD"/>
    <w:rsid w:val="459B2F61"/>
    <w:rsid w:val="459D1A6A"/>
    <w:rsid w:val="459D2394"/>
    <w:rsid w:val="459D74F3"/>
    <w:rsid w:val="45A037CF"/>
    <w:rsid w:val="45A059A9"/>
    <w:rsid w:val="45A1465A"/>
    <w:rsid w:val="45A24CF1"/>
    <w:rsid w:val="45A642D9"/>
    <w:rsid w:val="45A84BAE"/>
    <w:rsid w:val="45A92439"/>
    <w:rsid w:val="45A92B37"/>
    <w:rsid w:val="45AA0820"/>
    <w:rsid w:val="45AB3C04"/>
    <w:rsid w:val="45AB6ACD"/>
    <w:rsid w:val="45AE01CA"/>
    <w:rsid w:val="45AE4600"/>
    <w:rsid w:val="45AE6030"/>
    <w:rsid w:val="45B13662"/>
    <w:rsid w:val="45B24F7E"/>
    <w:rsid w:val="45B262AC"/>
    <w:rsid w:val="45B37319"/>
    <w:rsid w:val="45B469A4"/>
    <w:rsid w:val="45B53705"/>
    <w:rsid w:val="45B83BDE"/>
    <w:rsid w:val="45BB2865"/>
    <w:rsid w:val="45BB3C4A"/>
    <w:rsid w:val="45BB631D"/>
    <w:rsid w:val="45BC357A"/>
    <w:rsid w:val="45BE4D32"/>
    <w:rsid w:val="45BE6193"/>
    <w:rsid w:val="45C03F46"/>
    <w:rsid w:val="45C24E82"/>
    <w:rsid w:val="45C37A92"/>
    <w:rsid w:val="45C75FD2"/>
    <w:rsid w:val="45CA2D39"/>
    <w:rsid w:val="45CB2FE1"/>
    <w:rsid w:val="45CE0EB5"/>
    <w:rsid w:val="45CF52F1"/>
    <w:rsid w:val="45D05698"/>
    <w:rsid w:val="45D14B42"/>
    <w:rsid w:val="45D22984"/>
    <w:rsid w:val="45D42283"/>
    <w:rsid w:val="45D52A7D"/>
    <w:rsid w:val="45D7001F"/>
    <w:rsid w:val="45DB5043"/>
    <w:rsid w:val="45DC2816"/>
    <w:rsid w:val="45DD0844"/>
    <w:rsid w:val="45DD1822"/>
    <w:rsid w:val="45DD25EA"/>
    <w:rsid w:val="45E02B3F"/>
    <w:rsid w:val="45E26ACA"/>
    <w:rsid w:val="45E47452"/>
    <w:rsid w:val="45E55CBB"/>
    <w:rsid w:val="45E63D56"/>
    <w:rsid w:val="45E701D3"/>
    <w:rsid w:val="45E8665C"/>
    <w:rsid w:val="45E97B09"/>
    <w:rsid w:val="45EC4746"/>
    <w:rsid w:val="45EF0D0C"/>
    <w:rsid w:val="45EF1884"/>
    <w:rsid w:val="45EF6FA0"/>
    <w:rsid w:val="45EF6FE0"/>
    <w:rsid w:val="45F06173"/>
    <w:rsid w:val="45F14296"/>
    <w:rsid w:val="45F232E3"/>
    <w:rsid w:val="45F26B0B"/>
    <w:rsid w:val="45F312C8"/>
    <w:rsid w:val="45F503A6"/>
    <w:rsid w:val="45F6213E"/>
    <w:rsid w:val="45F917D3"/>
    <w:rsid w:val="45FB26F3"/>
    <w:rsid w:val="45FD2CE2"/>
    <w:rsid w:val="45FE5B89"/>
    <w:rsid w:val="46017548"/>
    <w:rsid w:val="46066730"/>
    <w:rsid w:val="460B77AA"/>
    <w:rsid w:val="460D06C1"/>
    <w:rsid w:val="460E78E4"/>
    <w:rsid w:val="461075FA"/>
    <w:rsid w:val="46147FD0"/>
    <w:rsid w:val="46151AE1"/>
    <w:rsid w:val="46186F26"/>
    <w:rsid w:val="461A258C"/>
    <w:rsid w:val="461E23DB"/>
    <w:rsid w:val="462313FF"/>
    <w:rsid w:val="46232A2D"/>
    <w:rsid w:val="46236EE8"/>
    <w:rsid w:val="46244966"/>
    <w:rsid w:val="46263A1A"/>
    <w:rsid w:val="46295ADB"/>
    <w:rsid w:val="462A6F26"/>
    <w:rsid w:val="462D2913"/>
    <w:rsid w:val="4630638F"/>
    <w:rsid w:val="4634356E"/>
    <w:rsid w:val="463C5657"/>
    <w:rsid w:val="463D1F75"/>
    <w:rsid w:val="463F5DC3"/>
    <w:rsid w:val="4642056B"/>
    <w:rsid w:val="464238CD"/>
    <w:rsid w:val="46451BBF"/>
    <w:rsid w:val="464635AA"/>
    <w:rsid w:val="464A5BE3"/>
    <w:rsid w:val="464D3520"/>
    <w:rsid w:val="464E3356"/>
    <w:rsid w:val="46561C4B"/>
    <w:rsid w:val="46582C41"/>
    <w:rsid w:val="4659516A"/>
    <w:rsid w:val="465A7E75"/>
    <w:rsid w:val="465E38EE"/>
    <w:rsid w:val="465E78D6"/>
    <w:rsid w:val="465F3B1C"/>
    <w:rsid w:val="465F4928"/>
    <w:rsid w:val="46647C52"/>
    <w:rsid w:val="46652726"/>
    <w:rsid w:val="46677B5A"/>
    <w:rsid w:val="46687A0B"/>
    <w:rsid w:val="466903E0"/>
    <w:rsid w:val="46695B15"/>
    <w:rsid w:val="466E1164"/>
    <w:rsid w:val="46722D77"/>
    <w:rsid w:val="46732F64"/>
    <w:rsid w:val="467414F0"/>
    <w:rsid w:val="46755712"/>
    <w:rsid w:val="467721CA"/>
    <w:rsid w:val="46772A48"/>
    <w:rsid w:val="46774CF1"/>
    <w:rsid w:val="467754DF"/>
    <w:rsid w:val="46797DE1"/>
    <w:rsid w:val="467B2FE9"/>
    <w:rsid w:val="467D5ACC"/>
    <w:rsid w:val="467F4D79"/>
    <w:rsid w:val="468454B0"/>
    <w:rsid w:val="46850C2C"/>
    <w:rsid w:val="4686119F"/>
    <w:rsid w:val="46862F41"/>
    <w:rsid w:val="46883DE6"/>
    <w:rsid w:val="46884BC7"/>
    <w:rsid w:val="4688676C"/>
    <w:rsid w:val="46892410"/>
    <w:rsid w:val="4689261A"/>
    <w:rsid w:val="468C047B"/>
    <w:rsid w:val="468E21A3"/>
    <w:rsid w:val="468E7EEF"/>
    <w:rsid w:val="468F3376"/>
    <w:rsid w:val="46925933"/>
    <w:rsid w:val="46933A87"/>
    <w:rsid w:val="46961CCF"/>
    <w:rsid w:val="469968B8"/>
    <w:rsid w:val="469D3A5A"/>
    <w:rsid w:val="469E08CE"/>
    <w:rsid w:val="46A14860"/>
    <w:rsid w:val="46A218DB"/>
    <w:rsid w:val="46A757B9"/>
    <w:rsid w:val="46AA272C"/>
    <w:rsid w:val="46AA6112"/>
    <w:rsid w:val="46AF0D42"/>
    <w:rsid w:val="46B10442"/>
    <w:rsid w:val="46B518E8"/>
    <w:rsid w:val="46B82F94"/>
    <w:rsid w:val="46B90E71"/>
    <w:rsid w:val="46B90FCD"/>
    <w:rsid w:val="46BE5988"/>
    <w:rsid w:val="46C137AB"/>
    <w:rsid w:val="46C22C68"/>
    <w:rsid w:val="46C66DBD"/>
    <w:rsid w:val="46C93929"/>
    <w:rsid w:val="46CB76D3"/>
    <w:rsid w:val="46CD4CCB"/>
    <w:rsid w:val="46CE2892"/>
    <w:rsid w:val="46D24ABA"/>
    <w:rsid w:val="46D353B4"/>
    <w:rsid w:val="46D53F76"/>
    <w:rsid w:val="46D679BE"/>
    <w:rsid w:val="46D85627"/>
    <w:rsid w:val="46D9476C"/>
    <w:rsid w:val="46DE63A9"/>
    <w:rsid w:val="46E0637D"/>
    <w:rsid w:val="46E378BA"/>
    <w:rsid w:val="46E87CAF"/>
    <w:rsid w:val="46E92DC2"/>
    <w:rsid w:val="46EC5506"/>
    <w:rsid w:val="46ED09EF"/>
    <w:rsid w:val="46F01D96"/>
    <w:rsid w:val="46F133AA"/>
    <w:rsid w:val="46F86D88"/>
    <w:rsid w:val="46FA4697"/>
    <w:rsid w:val="46FA48B6"/>
    <w:rsid w:val="46FE53C5"/>
    <w:rsid w:val="46FF0106"/>
    <w:rsid w:val="4700029F"/>
    <w:rsid w:val="47002A6C"/>
    <w:rsid w:val="47040ED4"/>
    <w:rsid w:val="470615C0"/>
    <w:rsid w:val="47067634"/>
    <w:rsid w:val="470C2D93"/>
    <w:rsid w:val="470E1873"/>
    <w:rsid w:val="47111629"/>
    <w:rsid w:val="47126C7C"/>
    <w:rsid w:val="47145DD1"/>
    <w:rsid w:val="471535E5"/>
    <w:rsid w:val="47160C63"/>
    <w:rsid w:val="47172EBD"/>
    <w:rsid w:val="47190B71"/>
    <w:rsid w:val="471A7F80"/>
    <w:rsid w:val="471B05FA"/>
    <w:rsid w:val="471B34AA"/>
    <w:rsid w:val="471B45B1"/>
    <w:rsid w:val="471C5220"/>
    <w:rsid w:val="472035AA"/>
    <w:rsid w:val="472041F3"/>
    <w:rsid w:val="47214FBF"/>
    <w:rsid w:val="472237D6"/>
    <w:rsid w:val="47243AB2"/>
    <w:rsid w:val="47253A2B"/>
    <w:rsid w:val="47257EA6"/>
    <w:rsid w:val="472B2071"/>
    <w:rsid w:val="472C2EBF"/>
    <w:rsid w:val="472C7A4C"/>
    <w:rsid w:val="472E3AC0"/>
    <w:rsid w:val="472E6C84"/>
    <w:rsid w:val="4732585A"/>
    <w:rsid w:val="473272DD"/>
    <w:rsid w:val="4736006F"/>
    <w:rsid w:val="47360FCA"/>
    <w:rsid w:val="47373359"/>
    <w:rsid w:val="473750E1"/>
    <w:rsid w:val="47384686"/>
    <w:rsid w:val="47384BC2"/>
    <w:rsid w:val="473A31C1"/>
    <w:rsid w:val="473C3B8B"/>
    <w:rsid w:val="473E6787"/>
    <w:rsid w:val="47451CBB"/>
    <w:rsid w:val="474621F3"/>
    <w:rsid w:val="474902EE"/>
    <w:rsid w:val="47492DF9"/>
    <w:rsid w:val="474C7AD4"/>
    <w:rsid w:val="475128AB"/>
    <w:rsid w:val="47521DAE"/>
    <w:rsid w:val="475875F2"/>
    <w:rsid w:val="475A51AC"/>
    <w:rsid w:val="475B1863"/>
    <w:rsid w:val="475C3E63"/>
    <w:rsid w:val="475E4D0D"/>
    <w:rsid w:val="476012C0"/>
    <w:rsid w:val="47631D80"/>
    <w:rsid w:val="47651C87"/>
    <w:rsid w:val="47691D84"/>
    <w:rsid w:val="476967B5"/>
    <w:rsid w:val="476A25C8"/>
    <w:rsid w:val="476B30D9"/>
    <w:rsid w:val="476B3452"/>
    <w:rsid w:val="476D18AB"/>
    <w:rsid w:val="476D3255"/>
    <w:rsid w:val="47721AC0"/>
    <w:rsid w:val="47774AAB"/>
    <w:rsid w:val="47775DFD"/>
    <w:rsid w:val="477A391A"/>
    <w:rsid w:val="477B53E2"/>
    <w:rsid w:val="477B6323"/>
    <w:rsid w:val="477E7446"/>
    <w:rsid w:val="478016B3"/>
    <w:rsid w:val="478239F0"/>
    <w:rsid w:val="478276DB"/>
    <w:rsid w:val="478319AF"/>
    <w:rsid w:val="47836306"/>
    <w:rsid w:val="47856259"/>
    <w:rsid w:val="478B4C3A"/>
    <w:rsid w:val="478D6721"/>
    <w:rsid w:val="478E7DAD"/>
    <w:rsid w:val="478F1E73"/>
    <w:rsid w:val="47920DB7"/>
    <w:rsid w:val="47927EF0"/>
    <w:rsid w:val="47940B7B"/>
    <w:rsid w:val="47983DBB"/>
    <w:rsid w:val="479C3CE3"/>
    <w:rsid w:val="47A26A80"/>
    <w:rsid w:val="47A84956"/>
    <w:rsid w:val="47A900EF"/>
    <w:rsid w:val="47A972FF"/>
    <w:rsid w:val="47AA1A91"/>
    <w:rsid w:val="47AA2AF0"/>
    <w:rsid w:val="47AF38F0"/>
    <w:rsid w:val="47AF7FE4"/>
    <w:rsid w:val="47B6734C"/>
    <w:rsid w:val="47BA68AF"/>
    <w:rsid w:val="47BC58A4"/>
    <w:rsid w:val="47BD28DA"/>
    <w:rsid w:val="47BD70E3"/>
    <w:rsid w:val="47BE77BB"/>
    <w:rsid w:val="47C5385C"/>
    <w:rsid w:val="47C85EE5"/>
    <w:rsid w:val="47C94CFE"/>
    <w:rsid w:val="47CC164F"/>
    <w:rsid w:val="47CF0681"/>
    <w:rsid w:val="47CF4069"/>
    <w:rsid w:val="47D3028A"/>
    <w:rsid w:val="47D35D02"/>
    <w:rsid w:val="47D6237B"/>
    <w:rsid w:val="47D73849"/>
    <w:rsid w:val="47D81DEA"/>
    <w:rsid w:val="47DB72AB"/>
    <w:rsid w:val="47DE00E1"/>
    <w:rsid w:val="47E10B70"/>
    <w:rsid w:val="47E43FC7"/>
    <w:rsid w:val="47E7243C"/>
    <w:rsid w:val="47EA3390"/>
    <w:rsid w:val="47ED4E9C"/>
    <w:rsid w:val="47EE05AB"/>
    <w:rsid w:val="47EE54BA"/>
    <w:rsid w:val="47F035BF"/>
    <w:rsid w:val="47F07446"/>
    <w:rsid w:val="47F40178"/>
    <w:rsid w:val="47F930D0"/>
    <w:rsid w:val="47FD15B6"/>
    <w:rsid w:val="47FD4D3E"/>
    <w:rsid w:val="47FE6356"/>
    <w:rsid w:val="47FF78B9"/>
    <w:rsid w:val="48071BC9"/>
    <w:rsid w:val="480751EE"/>
    <w:rsid w:val="4808767F"/>
    <w:rsid w:val="480929C4"/>
    <w:rsid w:val="480F2C47"/>
    <w:rsid w:val="480F399A"/>
    <w:rsid w:val="48102680"/>
    <w:rsid w:val="48117E23"/>
    <w:rsid w:val="4813391E"/>
    <w:rsid w:val="481533D8"/>
    <w:rsid w:val="481A3232"/>
    <w:rsid w:val="481A7C6B"/>
    <w:rsid w:val="481C7970"/>
    <w:rsid w:val="48236315"/>
    <w:rsid w:val="482562F0"/>
    <w:rsid w:val="482902C5"/>
    <w:rsid w:val="482A1F12"/>
    <w:rsid w:val="482A6EE0"/>
    <w:rsid w:val="482A7346"/>
    <w:rsid w:val="482C4519"/>
    <w:rsid w:val="482D1ABB"/>
    <w:rsid w:val="482F0471"/>
    <w:rsid w:val="482F1F33"/>
    <w:rsid w:val="4830476C"/>
    <w:rsid w:val="48316688"/>
    <w:rsid w:val="48342EA4"/>
    <w:rsid w:val="4836568A"/>
    <w:rsid w:val="48370216"/>
    <w:rsid w:val="48371B19"/>
    <w:rsid w:val="483A446A"/>
    <w:rsid w:val="483B3D5C"/>
    <w:rsid w:val="483C19C0"/>
    <w:rsid w:val="483F5AC3"/>
    <w:rsid w:val="48401877"/>
    <w:rsid w:val="48410C0D"/>
    <w:rsid w:val="48427463"/>
    <w:rsid w:val="484313E7"/>
    <w:rsid w:val="484529DB"/>
    <w:rsid w:val="48453F23"/>
    <w:rsid w:val="4848304E"/>
    <w:rsid w:val="48494A0C"/>
    <w:rsid w:val="48495EA8"/>
    <w:rsid w:val="484E4F49"/>
    <w:rsid w:val="485069C1"/>
    <w:rsid w:val="48515FA1"/>
    <w:rsid w:val="48533635"/>
    <w:rsid w:val="4857380E"/>
    <w:rsid w:val="48574403"/>
    <w:rsid w:val="48577D0A"/>
    <w:rsid w:val="48582FFC"/>
    <w:rsid w:val="48584701"/>
    <w:rsid w:val="485F38AD"/>
    <w:rsid w:val="48616F71"/>
    <w:rsid w:val="48656291"/>
    <w:rsid w:val="4865768F"/>
    <w:rsid w:val="486A0AFB"/>
    <w:rsid w:val="486F2420"/>
    <w:rsid w:val="486F3174"/>
    <w:rsid w:val="486F7D8F"/>
    <w:rsid w:val="48705CC5"/>
    <w:rsid w:val="48717AC2"/>
    <w:rsid w:val="4872069D"/>
    <w:rsid w:val="48765F06"/>
    <w:rsid w:val="487671A3"/>
    <w:rsid w:val="48782684"/>
    <w:rsid w:val="48795B46"/>
    <w:rsid w:val="488547DC"/>
    <w:rsid w:val="48855800"/>
    <w:rsid w:val="488E01E5"/>
    <w:rsid w:val="488E268B"/>
    <w:rsid w:val="488E35D8"/>
    <w:rsid w:val="48934899"/>
    <w:rsid w:val="48935A0A"/>
    <w:rsid w:val="48952AC4"/>
    <w:rsid w:val="48952FDA"/>
    <w:rsid w:val="48972609"/>
    <w:rsid w:val="489910FD"/>
    <w:rsid w:val="489E2A3D"/>
    <w:rsid w:val="489F1C2F"/>
    <w:rsid w:val="489F2C98"/>
    <w:rsid w:val="48A125CB"/>
    <w:rsid w:val="48A2176D"/>
    <w:rsid w:val="48A21D05"/>
    <w:rsid w:val="48A23CAF"/>
    <w:rsid w:val="48A27862"/>
    <w:rsid w:val="48A460C6"/>
    <w:rsid w:val="48A7559E"/>
    <w:rsid w:val="48B03122"/>
    <w:rsid w:val="48B038FA"/>
    <w:rsid w:val="48B04862"/>
    <w:rsid w:val="48B37C15"/>
    <w:rsid w:val="48B8586F"/>
    <w:rsid w:val="48BA21EA"/>
    <w:rsid w:val="48BB37C6"/>
    <w:rsid w:val="48BD1697"/>
    <w:rsid w:val="48BE64CD"/>
    <w:rsid w:val="48BE77DD"/>
    <w:rsid w:val="48C2228F"/>
    <w:rsid w:val="48C27299"/>
    <w:rsid w:val="48C36906"/>
    <w:rsid w:val="48C54D6E"/>
    <w:rsid w:val="48C62E4B"/>
    <w:rsid w:val="48C70E48"/>
    <w:rsid w:val="48C8544B"/>
    <w:rsid w:val="48C977B6"/>
    <w:rsid w:val="48CB3BBB"/>
    <w:rsid w:val="48CD6870"/>
    <w:rsid w:val="48CE3E59"/>
    <w:rsid w:val="48D0042E"/>
    <w:rsid w:val="48D36F55"/>
    <w:rsid w:val="48D960F6"/>
    <w:rsid w:val="48DA5F40"/>
    <w:rsid w:val="48DB5C86"/>
    <w:rsid w:val="48DC4815"/>
    <w:rsid w:val="48DD2A24"/>
    <w:rsid w:val="48DF6F24"/>
    <w:rsid w:val="48DF6FC7"/>
    <w:rsid w:val="48E04AF0"/>
    <w:rsid w:val="48E51827"/>
    <w:rsid w:val="48E54D96"/>
    <w:rsid w:val="48E64170"/>
    <w:rsid w:val="48E75EB9"/>
    <w:rsid w:val="48EB346C"/>
    <w:rsid w:val="48ED5D23"/>
    <w:rsid w:val="48EE606F"/>
    <w:rsid w:val="48EF2EF0"/>
    <w:rsid w:val="48F01F01"/>
    <w:rsid w:val="48F73AFC"/>
    <w:rsid w:val="48FD1283"/>
    <w:rsid w:val="48FE0127"/>
    <w:rsid w:val="48FF12B7"/>
    <w:rsid w:val="48FF7894"/>
    <w:rsid w:val="49011307"/>
    <w:rsid w:val="490237C6"/>
    <w:rsid w:val="490318A7"/>
    <w:rsid w:val="490A065A"/>
    <w:rsid w:val="491072C2"/>
    <w:rsid w:val="491757B2"/>
    <w:rsid w:val="491819EB"/>
    <w:rsid w:val="4918670D"/>
    <w:rsid w:val="491961AA"/>
    <w:rsid w:val="491A620A"/>
    <w:rsid w:val="491E410F"/>
    <w:rsid w:val="49257C33"/>
    <w:rsid w:val="492625BE"/>
    <w:rsid w:val="492766EA"/>
    <w:rsid w:val="492A2F9F"/>
    <w:rsid w:val="492D7342"/>
    <w:rsid w:val="49307CAC"/>
    <w:rsid w:val="49307E24"/>
    <w:rsid w:val="49312044"/>
    <w:rsid w:val="49381995"/>
    <w:rsid w:val="49384A45"/>
    <w:rsid w:val="493A0170"/>
    <w:rsid w:val="493A4752"/>
    <w:rsid w:val="493E6DC9"/>
    <w:rsid w:val="493F71D6"/>
    <w:rsid w:val="493F7825"/>
    <w:rsid w:val="49404BD4"/>
    <w:rsid w:val="4940796C"/>
    <w:rsid w:val="49447EBF"/>
    <w:rsid w:val="49480148"/>
    <w:rsid w:val="49486005"/>
    <w:rsid w:val="494B3CD8"/>
    <w:rsid w:val="494C01F4"/>
    <w:rsid w:val="494C2106"/>
    <w:rsid w:val="494F3497"/>
    <w:rsid w:val="49500669"/>
    <w:rsid w:val="4950129C"/>
    <w:rsid w:val="495042C4"/>
    <w:rsid w:val="49514F02"/>
    <w:rsid w:val="495471BB"/>
    <w:rsid w:val="4956031F"/>
    <w:rsid w:val="495627C2"/>
    <w:rsid w:val="4956502A"/>
    <w:rsid w:val="49566EAE"/>
    <w:rsid w:val="49584C3D"/>
    <w:rsid w:val="495A6C64"/>
    <w:rsid w:val="495E490C"/>
    <w:rsid w:val="495F34FA"/>
    <w:rsid w:val="49612AF0"/>
    <w:rsid w:val="49654598"/>
    <w:rsid w:val="4966461B"/>
    <w:rsid w:val="49696265"/>
    <w:rsid w:val="496A1DD8"/>
    <w:rsid w:val="496A3013"/>
    <w:rsid w:val="496C6ED1"/>
    <w:rsid w:val="496D4E79"/>
    <w:rsid w:val="496F49EA"/>
    <w:rsid w:val="49711C89"/>
    <w:rsid w:val="49720BA4"/>
    <w:rsid w:val="497220E8"/>
    <w:rsid w:val="49773B0B"/>
    <w:rsid w:val="49791F19"/>
    <w:rsid w:val="497A6176"/>
    <w:rsid w:val="497B77A1"/>
    <w:rsid w:val="497D6399"/>
    <w:rsid w:val="497E22A8"/>
    <w:rsid w:val="498112F1"/>
    <w:rsid w:val="49813D7B"/>
    <w:rsid w:val="49825962"/>
    <w:rsid w:val="49830756"/>
    <w:rsid w:val="49833398"/>
    <w:rsid w:val="49841CB9"/>
    <w:rsid w:val="498422A8"/>
    <w:rsid w:val="49873391"/>
    <w:rsid w:val="498B7D22"/>
    <w:rsid w:val="49923227"/>
    <w:rsid w:val="49945DEC"/>
    <w:rsid w:val="49951196"/>
    <w:rsid w:val="49956527"/>
    <w:rsid w:val="49967C9E"/>
    <w:rsid w:val="49973443"/>
    <w:rsid w:val="4999227B"/>
    <w:rsid w:val="499A16F4"/>
    <w:rsid w:val="499B65B0"/>
    <w:rsid w:val="499C405D"/>
    <w:rsid w:val="499D6ED1"/>
    <w:rsid w:val="499E2897"/>
    <w:rsid w:val="49A06128"/>
    <w:rsid w:val="49A14244"/>
    <w:rsid w:val="49A1799D"/>
    <w:rsid w:val="49A30079"/>
    <w:rsid w:val="49A904A5"/>
    <w:rsid w:val="49AB455A"/>
    <w:rsid w:val="49AB6250"/>
    <w:rsid w:val="49AD6557"/>
    <w:rsid w:val="49AD79C5"/>
    <w:rsid w:val="49B0072D"/>
    <w:rsid w:val="49B57B78"/>
    <w:rsid w:val="49B60CBC"/>
    <w:rsid w:val="49B6304A"/>
    <w:rsid w:val="49B81B1E"/>
    <w:rsid w:val="49BD181F"/>
    <w:rsid w:val="49C137BA"/>
    <w:rsid w:val="49C218B0"/>
    <w:rsid w:val="49C52C05"/>
    <w:rsid w:val="49C8058F"/>
    <w:rsid w:val="49CC6248"/>
    <w:rsid w:val="49CC747D"/>
    <w:rsid w:val="49CE4241"/>
    <w:rsid w:val="49CE6EC2"/>
    <w:rsid w:val="49CF6B12"/>
    <w:rsid w:val="49D05884"/>
    <w:rsid w:val="49D1650C"/>
    <w:rsid w:val="49D16F62"/>
    <w:rsid w:val="49D174ED"/>
    <w:rsid w:val="49D24A77"/>
    <w:rsid w:val="49D55A34"/>
    <w:rsid w:val="49D62B83"/>
    <w:rsid w:val="49D72E5B"/>
    <w:rsid w:val="49D77F33"/>
    <w:rsid w:val="49D905C9"/>
    <w:rsid w:val="49D92378"/>
    <w:rsid w:val="49DA68C1"/>
    <w:rsid w:val="49DC6B2D"/>
    <w:rsid w:val="49DE1F99"/>
    <w:rsid w:val="49E052A6"/>
    <w:rsid w:val="49E11ADA"/>
    <w:rsid w:val="49E87EF4"/>
    <w:rsid w:val="49ED2400"/>
    <w:rsid w:val="49EE2DD9"/>
    <w:rsid w:val="49F33C04"/>
    <w:rsid w:val="49F47569"/>
    <w:rsid w:val="49F534B8"/>
    <w:rsid w:val="49F677A4"/>
    <w:rsid w:val="49F74A87"/>
    <w:rsid w:val="49F8152E"/>
    <w:rsid w:val="49FB0DC8"/>
    <w:rsid w:val="49FC1E89"/>
    <w:rsid w:val="49FC6C39"/>
    <w:rsid w:val="4A013E90"/>
    <w:rsid w:val="4A0167EB"/>
    <w:rsid w:val="4A02670F"/>
    <w:rsid w:val="4A027745"/>
    <w:rsid w:val="4A032762"/>
    <w:rsid w:val="4A032C2E"/>
    <w:rsid w:val="4A036DAE"/>
    <w:rsid w:val="4A063DBD"/>
    <w:rsid w:val="4A09695C"/>
    <w:rsid w:val="4A0D7425"/>
    <w:rsid w:val="4A1002FB"/>
    <w:rsid w:val="4A10616A"/>
    <w:rsid w:val="4A1079D7"/>
    <w:rsid w:val="4A11083E"/>
    <w:rsid w:val="4A170245"/>
    <w:rsid w:val="4A1925F7"/>
    <w:rsid w:val="4A1A2C02"/>
    <w:rsid w:val="4A1E74B2"/>
    <w:rsid w:val="4A200F72"/>
    <w:rsid w:val="4A245F5C"/>
    <w:rsid w:val="4A26012B"/>
    <w:rsid w:val="4A26526D"/>
    <w:rsid w:val="4A27103A"/>
    <w:rsid w:val="4A29727C"/>
    <w:rsid w:val="4A2A6CF4"/>
    <w:rsid w:val="4A2B3076"/>
    <w:rsid w:val="4A2B58E1"/>
    <w:rsid w:val="4A2E3BA0"/>
    <w:rsid w:val="4A3159DE"/>
    <w:rsid w:val="4A33194C"/>
    <w:rsid w:val="4A363603"/>
    <w:rsid w:val="4A387492"/>
    <w:rsid w:val="4A3A7214"/>
    <w:rsid w:val="4A3D5122"/>
    <w:rsid w:val="4A427995"/>
    <w:rsid w:val="4A4354D3"/>
    <w:rsid w:val="4A467789"/>
    <w:rsid w:val="4A470842"/>
    <w:rsid w:val="4A4774CC"/>
    <w:rsid w:val="4A497E78"/>
    <w:rsid w:val="4A4B7F39"/>
    <w:rsid w:val="4A4C7564"/>
    <w:rsid w:val="4A4F1993"/>
    <w:rsid w:val="4A5001C4"/>
    <w:rsid w:val="4A501497"/>
    <w:rsid w:val="4A511CF0"/>
    <w:rsid w:val="4A5643B8"/>
    <w:rsid w:val="4A5810E5"/>
    <w:rsid w:val="4A59191C"/>
    <w:rsid w:val="4A5C2657"/>
    <w:rsid w:val="4A5D1185"/>
    <w:rsid w:val="4A5F3849"/>
    <w:rsid w:val="4A5F3D08"/>
    <w:rsid w:val="4A625270"/>
    <w:rsid w:val="4A647447"/>
    <w:rsid w:val="4A6562FF"/>
    <w:rsid w:val="4A692140"/>
    <w:rsid w:val="4A6B5FBF"/>
    <w:rsid w:val="4A6F27D9"/>
    <w:rsid w:val="4A7157C2"/>
    <w:rsid w:val="4A7359F8"/>
    <w:rsid w:val="4A747663"/>
    <w:rsid w:val="4A750D9F"/>
    <w:rsid w:val="4A774897"/>
    <w:rsid w:val="4A7B4377"/>
    <w:rsid w:val="4A7C1D87"/>
    <w:rsid w:val="4A7F1677"/>
    <w:rsid w:val="4A7F759A"/>
    <w:rsid w:val="4A800B23"/>
    <w:rsid w:val="4A816415"/>
    <w:rsid w:val="4A820C8F"/>
    <w:rsid w:val="4A840B94"/>
    <w:rsid w:val="4A895F7A"/>
    <w:rsid w:val="4A8C2B6F"/>
    <w:rsid w:val="4A8C5CC7"/>
    <w:rsid w:val="4A8D775B"/>
    <w:rsid w:val="4A8E0197"/>
    <w:rsid w:val="4A8F00A0"/>
    <w:rsid w:val="4A8F379E"/>
    <w:rsid w:val="4A921495"/>
    <w:rsid w:val="4A9344BB"/>
    <w:rsid w:val="4A941537"/>
    <w:rsid w:val="4A9834B1"/>
    <w:rsid w:val="4A983BB5"/>
    <w:rsid w:val="4A9867CE"/>
    <w:rsid w:val="4A9A5689"/>
    <w:rsid w:val="4A9B2E6B"/>
    <w:rsid w:val="4A9D48C4"/>
    <w:rsid w:val="4AA2731F"/>
    <w:rsid w:val="4AA476E1"/>
    <w:rsid w:val="4AA5596D"/>
    <w:rsid w:val="4AA725D5"/>
    <w:rsid w:val="4AA86BDB"/>
    <w:rsid w:val="4AA92467"/>
    <w:rsid w:val="4AA942B2"/>
    <w:rsid w:val="4AAA037C"/>
    <w:rsid w:val="4AAA65E8"/>
    <w:rsid w:val="4AAA753F"/>
    <w:rsid w:val="4AAB3FDA"/>
    <w:rsid w:val="4AAB5518"/>
    <w:rsid w:val="4AAD5C54"/>
    <w:rsid w:val="4AAE1E82"/>
    <w:rsid w:val="4AB248D2"/>
    <w:rsid w:val="4AB349E9"/>
    <w:rsid w:val="4AB80B3B"/>
    <w:rsid w:val="4AB95A96"/>
    <w:rsid w:val="4ABD63A2"/>
    <w:rsid w:val="4AC01AFF"/>
    <w:rsid w:val="4AC053EE"/>
    <w:rsid w:val="4AC07C19"/>
    <w:rsid w:val="4AC42853"/>
    <w:rsid w:val="4ACB34CD"/>
    <w:rsid w:val="4ACB6689"/>
    <w:rsid w:val="4ACF2C8F"/>
    <w:rsid w:val="4AD256CD"/>
    <w:rsid w:val="4AD34700"/>
    <w:rsid w:val="4AD47EDD"/>
    <w:rsid w:val="4AD579CF"/>
    <w:rsid w:val="4AD675E6"/>
    <w:rsid w:val="4ADA217D"/>
    <w:rsid w:val="4ADB6709"/>
    <w:rsid w:val="4ADF6605"/>
    <w:rsid w:val="4AE04749"/>
    <w:rsid w:val="4AE20129"/>
    <w:rsid w:val="4AE21ED9"/>
    <w:rsid w:val="4AE24B5A"/>
    <w:rsid w:val="4AE40143"/>
    <w:rsid w:val="4AE45E9F"/>
    <w:rsid w:val="4AE62322"/>
    <w:rsid w:val="4AE714D7"/>
    <w:rsid w:val="4AE8631E"/>
    <w:rsid w:val="4AE90422"/>
    <w:rsid w:val="4AEB2A0E"/>
    <w:rsid w:val="4AEB7591"/>
    <w:rsid w:val="4AED34C4"/>
    <w:rsid w:val="4AEE59E6"/>
    <w:rsid w:val="4AF2758B"/>
    <w:rsid w:val="4AF37F96"/>
    <w:rsid w:val="4AF77B6F"/>
    <w:rsid w:val="4AF94CA5"/>
    <w:rsid w:val="4AFB6920"/>
    <w:rsid w:val="4AFB72C2"/>
    <w:rsid w:val="4AFD3B79"/>
    <w:rsid w:val="4B015B46"/>
    <w:rsid w:val="4B016776"/>
    <w:rsid w:val="4B0244CB"/>
    <w:rsid w:val="4B032E74"/>
    <w:rsid w:val="4B03590E"/>
    <w:rsid w:val="4B0563C6"/>
    <w:rsid w:val="4B06490B"/>
    <w:rsid w:val="4B082B2A"/>
    <w:rsid w:val="4B0A4D19"/>
    <w:rsid w:val="4B0B79A3"/>
    <w:rsid w:val="4B0C1AC7"/>
    <w:rsid w:val="4B0F3D3D"/>
    <w:rsid w:val="4B113A8F"/>
    <w:rsid w:val="4B12311D"/>
    <w:rsid w:val="4B127A53"/>
    <w:rsid w:val="4B143E51"/>
    <w:rsid w:val="4B147206"/>
    <w:rsid w:val="4B166AA3"/>
    <w:rsid w:val="4B172A96"/>
    <w:rsid w:val="4B175530"/>
    <w:rsid w:val="4B185910"/>
    <w:rsid w:val="4B186DA1"/>
    <w:rsid w:val="4B1E1506"/>
    <w:rsid w:val="4B1F5639"/>
    <w:rsid w:val="4B223841"/>
    <w:rsid w:val="4B23674D"/>
    <w:rsid w:val="4B250E4D"/>
    <w:rsid w:val="4B283F43"/>
    <w:rsid w:val="4B2C745B"/>
    <w:rsid w:val="4B2D3468"/>
    <w:rsid w:val="4B2D49B7"/>
    <w:rsid w:val="4B2D4C06"/>
    <w:rsid w:val="4B2E56A1"/>
    <w:rsid w:val="4B3158A1"/>
    <w:rsid w:val="4B332EA5"/>
    <w:rsid w:val="4B355E84"/>
    <w:rsid w:val="4B367949"/>
    <w:rsid w:val="4B3854BC"/>
    <w:rsid w:val="4B386998"/>
    <w:rsid w:val="4B3B0B0F"/>
    <w:rsid w:val="4B3C1538"/>
    <w:rsid w:val="4B3C33AE"/>
    <w:rsid w:val="4B3D0EAD"/>
    <w:rsid w:val="4B401AE7"/>
    <w:rsid w:val="4B41425D"/>
    <w:rsid w:val="4B4142A3"/>
    <w:rsid w:val="4B441D85"/>
    <w:rsid w:val="4B4651CD"/>
    <w:rsid w:val="4B4965AD"/>
    <w:rsid w:val="4B49709A"/>
    <w:rsid w:val="4B4C3A30"/>
    <w:rsid w:val="4B4C7367"/>
    <w:rsid w:val="4B4D30A2"/>
    <w:rsid w:val="4B4D3FCD"/>
    <w:rsid w:val="4B4E1F7F"/>
    <w:rsid w:val="4B4F49E7"/>
    <w:rsid w:val="4B5160E1"/>
    <w:rsid w:val="4B5674A6"/>
    <w:rsid w:val="4B572B02"/>
    <w:rsid w:val="4B5C0801"/>
    <w:rsid w:val="4B5D0914"/>
    <w:rsid w:val="4B5E6271"/>
    <w:rsid w:val="4B613C29"/>
    <w:rsid w:val="4B656450"/>
    <w:rsid w:val="4B674EC0"/>
    <w:rsid w:val="4B6803D0"/>
    <w:rsid w:val="4B680CDA"/>
    <w:rsid w:val="4B683797"/>
    <w:rsid w:val="4B6933AC"/>
    <w:rsid w:val="4B6D18E3"/>
    <w:rsid w:val="4B6F0FA7"/>
    <w:rsid w:val="4B7014C2"/>
    <w:rsid w:val="4B742FC7"/>
    <w:rsid w:val="4B7638E0"/>
    <w:rsid w:val="4B7700B0"/>
    <w:rsid w:val="4B777509"/>
    <w:rsid w:val="4B7842AB"/>
    <w:rsid w:val="4B7B3AA4"/>
    <w:rsid w:val="4B7F3807"/>
    <w:rsid w:val="4B822D99"/>
    <w:rsid w:val="4B823348"/>
    <w:rsid w:val="4B854FE1"/>
    <w:rsid w:val="4B87192D"/>
    <w:rsid w:val="4B882101"/>
    <w:rsid w:val="4B8A71A7"/>
    <w:rsid w:val="4B8E69B5"/>
    <w:rsid w:val="4B934D3B"/>
    <w:rsid w:val="4B9364C7"/>
    <w:rsid w:val="4B96518E"/>
    <w:rsid w:val="4B972188"/>
    <w:rsid w:val="4B9A1A8C"/>
    <w:rsid w:val="4B9A2599"/>
    <w:rsid w:val="4B9C2E07"/>
    <w:rsid w:val="4BA07CE8"/>
    <w:rsid w:val="4BA230BE"/>
    <w:rsid w:val="4BA502BD"/>
    <w:rsid w:val="4BA7717B"/>
    <w:rsid w:val="4BA9435C"/>
    <w:rsid w:val="4BAD455E"/>
    <w:rsid w:val="4BAF7555"/>
    <w:rsid w:val="4BB16C0D"/>
    <w:rsid w:val="4BB25735"/>
    <w:rsid w:val="4BB45A62"/>
    <w:rsid w:val="4BB57374"/>
    <w:rsid w:val="4BB6673B"/>
    <w:rsid w:val="4BB746C5"/>
    <w:rsid w:val="4BBB0641"/>
    <w:rsid w:val="4BBB1EF3"/>
    <w:rsid w:val="4BBF3715"/>
    <w:rsid w:val="4BC231F2"/>
    <w:rsid w:val="4BC32E64"/>
    <w:rsid w:val="4BC53A41"/>
    <w:rsid w:val="4BC61003"/>
    <w:rsid w:val="4BC7282F"/>
    <w:rsid w:val="4BC76DEF"/>
    <w:rsid w:val="4BCC215F"/>
    <w:rsid w:val="4BD02F6F"/>
    <w:rsid w:val="4BD249B7"/>
    <w:rsid w:val="4BD4776F"/>
    <w:rsid w:val="4BD72119"/>
    <w:rsid w:val="4BD966DA"/>
    <w:rsid w:val="4BDC1E49"/>
    <w:rsid w:val="4BDF78FB"/>
    <w:rsid w:val="4BE32923"/>
    <w:rsid w:val="4BE40081"/>
    <w:rsid w:val="4BE45446"/>
    <w:rsid w:val="4BE62495"/>
    <w:rsid w:val="4BE71EE4"/>
    <w:rsid w:val="4BE9641C"/>
    <w:rsid w:val="4BEB10B4"/>
    <w:rsid w:val="4BEC78AA"/>
    <w:rsid w:val="4BED69D8"/>
    <w:rsid w:val="4BEE27A7"/>
    <w:rsid w:val="4BEE63D5"/>
    <w:rsid w:val="4BEE6C9A"/>
    <w:rsid w:val="4BEF08F3"/>
    <w:rsid w:val="4BF00E3B"/>
    <w:rsid w:val="4BF01A1E"/>
    <w:rsid w:val="4BF219C2"/>
    <w:rsid w:val="4BF32E26"/>
    <w:rsid w:val="4BF32EED"/>
    <w:rsid w:val="4BFA4CAE"/>
    <w:rsid w:val="4BFA53F2"/>
    <w:rsid w:val="4BFA6BA9"/>
    <w:rsid w:val="4BFB469F"/>
    <w:rsid w:val="4BFB7C9B"/>
    <w:rsid w:val="4BFF612B"/>
    <w:rsid w:val="4BFF64C2"/>
    <w:rsid w:val="4BFF6646"/>
    <w:rsid w:val="4C017A9D"/>
    <w:rsid w:val="4C0542B0"/>
    <w:rsid w:val="4C061F82"/>
    <w:rsid w:val="4C082CA8"/>
    <w:rsid w:val="4C0E51B8"/>
    <w:rsid w:val="4C0F6288"/>
    <w:rsid w:val="4C102EA3"/>
    <w:rsid w:val="4C114BF1"/>
    <w:rsid w:val="4C115FA9"/>
    <w:rsid w:val="4C13136C"/>
    <w:rsid w:val="4C1578E8"/>
    <w:rsid w:val="4C18546A"/>
    <w:rsid w:val="4C1A67BD"/>
    <w:rsid w:val="4C1D0538"/>
    <w:rsid w:val="4C1D0ED8"/>
    <w:rsid w:val="4C1E286C"/>
    <w:rsid w:val="4C1E4B0A"/>
    <w:rsid w:val="4C1F0F11"/>
    <w:rsid w:val="4C256A3F"/>
    <w:rsid w:val="4C2A543A"/>
    <w:rsid w:val="4C2E6355"/>
    <w:rsid w:val="4C2F1859"/>
    <w:rsid w:val="4C2F38AA"/>
    <w:rsid w:val="4C2F627A"/>
    <w:rsid w:val="4C336A1B"/>
    <w:rsid w:val="4C351F1A"/>
    <w:rsid w:val="4C387BDC"/>
    <w:rsid w:val="4C387C77"/>
    <w:rsid w:val="4C390DCE"/>
    <w:rsid w:val="4C394ABE"/>
    <w:rsid w:val="4C3A51C5"/>
    <w:rsid w:val="4C3A74D5"/>
    <w:rsid w:val="4C3B3E74"/>
    <w:rsid w:val="4C3C68F7"/>
    <w:rsid w:val="4C3C78CB"/>
    <w:rsid w:val="4C3E4D69"/>
    <w:rsid w:val="4C40321D"/>
    <w:rsid w:val="4C441529"/>
    <w:rsid w:val="4C441787"/>
    <w:rsid w:val="4C444035"/>
    <w:rsid w:val="4C445F23"/>
    <w:rsid w:val="4C470B30"/>
    <w:rsid w:val="4C4908BB"/>
    <w:rsid w:val="4C494C2C"/>
    <w:rsid w:val="4C4A7228"/>
    <w:rsid w:val="4C4B4D4F"/>
    <w:rsid w:val="4C4C5B9F"/>
    <w:rsid w:val="4C4F6336"/>
    <w:rsid w:val="4C4F7A76"/>
    <w:rsid w:val="4C5171C9"/>
    <w:rsid w:val="4C555F18"/>
    <w:rsid w:val="4C574100"/>
    <w:rsid w:val="4C583994"/>
    <w:rsid w:val="4C59205D"/>
    <w:rsid w:val="4C5A0DCE"/>
    <w:rsid w:val="4C5C18F9"/>
    <w:rsid w:val="4C5F1B6B"/>
    <w:rsid w:val="4C6312B5"/>
    <w:rsid w:val="4C634501"/>
    <w:rsid w:val="4C641F5C"/>
    <w:rsid w:val="4C642BA5"/>
    <w:rsid w:val="4C650074"/>
    <w:rsid w:val="4C661BAE"/>
    <w:rsid w:val="4C6A204E"/>
    <w:rsid w:val="4C72564F"/>
    <w:rsid w:val="4C7319C9"/>
    <w:rsid w:val="4C752016"/>
    <w:rsid w:val="4C7639BE"/>
    <w:rsid w:val="4C76495A"/>
    <w:rsid w:val="4C780829"/>
    <w:rsid w:val="4C793847"/>
    <w:rsid w:val="4C7C37AA"/>
    <w:rsid w:val="4C7E24D6"/>
    <w:rsid w:val="4C7F7560"/>
    <w:rsid w:val="4C87194C"/>
    <w:rsid w:val="4C876938"/>
    <w:rsid w:val="4C886045"/>
    <w:rsid w:val="4C8878A4"/>
    <w:rsid w:val="4C887CC7"/>
    <w:rsid w:val="4C8D311C"/>
    <w:rsid w:val="4C8E63EA"/>
    <w:rsid w:val="4C932488"/>
    <w:rsid w:val="4C934007"/>
    <w:rsid w:val="4C935E8A"/>
    <w:rsid w:val="4C947EFA"/>
    <w:rsid w:val="4C9504E5"/>
    <w:rsid w:val="4C9547B7"/>
    <w:rsid w:val="4C9B2E17"/>
    <w:rsid w:val="4C9C2788"/>
    <w:rsid w:val="4C9C5BAE"/>
    <w:rsid w:val="4C9C6AB2"/>
    <w:rsid w:val="4C9E06C5"/>
    <w:rsid w:val="4C9E771A"/>
    <w:rsid w:val="4CA34014"/>
    <w:rsid w:val="4CA42117"/>
    <w:rsid w:val="4CA552CF"/>
    <w:rsid w:val="4CA555F3"/>
    <w:rsid w:val="4CA929B0"/>
    <w:rsid w:val="4CA93AC1"/>
    <w:rsid w:val="4CA970F7"/>
    <w:rsid w:val="4CAC0DF9"/>
    <w:rsid w:val="4CAD05B3"/>
    <w:rsid w:val="4CAD2517"/>
    <w:rsid w:val="4CB127B2"/>
    <w:rsid w:val="4CB4013A"/>
    <w:rsid w:val="4CB502FE"/>
    <w:rsid w:val="4CBA2F76"/>
    <w:rsid w:val="4CBC5C34"/>
    <w:rsid w:val="4CC052A6"/>
    <w:rsid w:val="4CC45526"/>
    <w:rsid w:val="4CC470D7"/>
    <w:rsid w:val="4CC578D2"/>
    <w:rsid w:val="4CC728F2"/>
    <w:rsid w:val="4CC842BA"/>
    <w:rsid w:val="4CCC5743"/>
    <w:rsid w:val="4CCD3318"/>
    <w:rsid w:val="4CCE3A6D"/>
    <w:rsid w:val="4CD05564"/>
    <w:rsid w:val="4CD06279"/>
    <w:rsid w:val="4CD16A6E"/>
    <w:rsid w:val="4CD31735"/>
    <w:rsid w:val="4CD3522E"/>
    <w:rsid w:val="4CD37C11"/>
    <w:rsid w:val="4CD911D5"/>
    <w:rsid w:val="4CDA017F"/>
    <w:rsid w:val="4CDA4D51"/>
    <w:rsid w:val="4CDC0A49"/>
    <w:rsid w:val="4CDE78C5"/>
    <w:rsid w:val="4CDF6A62"/>
    <w:rsid w:val="4CE1272E"/>
    <w:rsid w:val="4CE248DE"/>
    <w:rsid w:val="4CE57E28"/>
    <w:rsid w:val="4CEA3B66"/>
    <w:rsid w:val="4CEC3620"/>
    <w:rsid w:val="4CEC6C20"/>
    <w:rsid w:val="4CEE3420"/>
    <w:rsid w:val="4CEE39FF"/>
    <w:rsid w:val="4CF06E9B"/>
    <w:rsid w:val="4CF41D1A"/>
    <w:rsid w:val="4CF5273F"/>
    <w:rsid w:val="4CF5296C"/>
    <w:rsid w:val="4CF53667"/>
    <w:rsid w:val="4CF605DE"/>
    <w:rsid w:val="4CF618F8"/>
    <w:rsid w:val="4CF8322D"/>
    <w:rsid w:val="4CFD3CD8"/>
    <w:rsid w:val="4CFE08FC"/>
    <w:rsid w:val="4CFE2F1E"/>
    <w:rsid w:val="4CFE724D"/>
    <w:rsid w:val="4D001674"/>
    <w:rsid w:val="4D003520"/>
    <w:rsid w:val="4D0043E4"/>
    <w:rsid w:val="4D012C54"/>
    <w:rsid w:val="4D047869"/>
    <w:rsid w:val="4D05695B"/>
    <w:rsid w:val="4D07506A"/>
    <w:rsid w:val="4D0D02D8"/>
    <w:rsid w:val="4D0E553F"/>
    <w:rsid w:val="4D1006E3"/>
    <w:rsid w:val="4D113C6B"/>
    <w:rsid w:val="4D1401F5"/>
    <w:rsid w:val="4D173A71"/>
    <w:rsid w:val="4D181EF4"/>
    <w:rsid w:val="4D185EDF"/>
    <w:rsid w:val="4D1B3BEF"/>
    <w:rsid w:val="4D24588A"/>
    <w:rsid w:val="4D246394"/>
    <w:rsid w:val="4D264549"/>
    <w:rsid w:val="4D2940AD"/>
    <w:rsid w:val="4D297E5B"/>
    <w:rsid w:val="4D2A2F05"/>
    <w:rsid w:val="4D2B6023"/>
    <w:rsid w:val="4D2D1177"/>
    <w:rsid w:val="4D2E582D"/>
    <w:rsid w:val="4D2F11D1"/>
    <w:rsid w:val="4D340E20"/>
    <w:rsid w:val="4D3457FB"/>
    <w:rsid w:val="4D357C71"/>
    <w:rsid w:val="4D372F2F"/>
    <w:rsid w:val="4D392C2C"/>
    <w:rsid w:val="4D397FCB"/>
    <w:rsid w:val="4D3A4726"/>
    <w:rsid w:val="4D3B2811"/>
    <w:rsid w:val="4D3C1199"/>
    <w:rsid w:val="4D3F666B"/>
    <w:rsid w:val="4D405A48"/>
    <w:rsid w:val="4D42324A"/>
    <w:rsid w:val="4D44180D"/>
    <w:rsid w:val="4D4459A6"/>
    <w:rsid w:val="4D446BB2"/>
    <w:rsid w:val="4D49343B"/>
    <w:rsid w:val="4D4C0C32"/>
    <w:rsid w:val="4D4D1E89"/>
    <w:rsid w:val="4D4E50F1"/>
    <w:rsid w:val="4D4F17CE"/>
    <w:rsid w:val="4D4F6A9F"/>
    <w:rsid w:val="4D505A1E"/>
    <w:rsid w:val="4D505F89"/>
    <w:rsid w:val="4D507CE1"/>
    <w:rsid w:val="4D524C11"/>
    <w:rsid w:val="4D5371C5"/>
    <w:rsid w:val="4D545503"/>
    <w:rsid w:val="4D551928"/>
    <w:rsid w:val="4D632CFE"/>
    <w:rsid w:val="4D647483"/>
    <w:rsid w:val="4D6636D7"/>
    <w:rsid w:val="4D673FF2"/>
    <w:rsid w:val="4D675468"/>
    <w:rsid w:val="4D696F00"/>
    <w:rsid w:val="4D6B6325"/>
    <w:rsid w:val="4D6F3A36"/>
    <w:rsid w:val="4D6F5016"/>
    <w:rsid w:val="4D726F71"/>
    <w:rsid w:val="4D7304B1"/>
    <w:rsid w:val="4D770FD8"/>
    <w:rsid w:val="4D7A42CF"/>
    <w:rsid w:val="4D7C398C"/>
    <w:rsid w:val="4D7F2D5E"/>
    <w:rsid w:val="4D816A2E"/>
    <w:rsid w:val="4D8320A8"/>
    <w:rsid w:val="4D84299A"/>
    <w:rsid w:val="4D847328"/>
    <w:rsid w:val="4D8605AC"/>
    <w:rsid w:val="4D8641B0"/>
    <w:rsid w:val="4D8654AB"/>
    <w:rsid w:val="4D870AE7"/>
    <w:rsid w:val="4D877C4C"/>
    <w:rsid w:val="4D88452B"/>
    <w:rsid w:val="4D9006C2"/>
    <w:rsid w:val="4D900868"/>
    <w:rsid w:val="4D9048CA"/>
    <w:rsid w:val="4D952768"/>
    <w:rsid w:val="4D986DB1"/>
    <w:rsid w:val="4D9A567B"/>
    <w:rsid w:val="4D9B76FC"/>
    <w:rsid w:val="4D9C0484"/>
    <w:rsid w:val="4D9C076C"/>
    <w:rsid w:val="4D9E3BF0"/>
    <w:rsid w:val="4D9E796D"/>
    <w:rsid w:val="4D9F07C0"/>
    <w:rsid w:val="4D9F61E9"/>
    <w:rsid w:val="4DA161CE"/>
    <w:rsid w:val="4DA208F2"/>
    <w:rsid w:val="4DA419D4"/>
    <w:rsid w:val="4DA755AE"/>
    <w:rsid w:val="4DA97CE8"/>
    <w:rsid w:val="4DAA438E"/>
    <w:rsid w:val="4DAA5582"/>
    <w:rsid w:val="4DAB5F03"/>
    <w:rsid w:val="4DAD7A61"/>
    <w:rsid w:val="4DAE5DA1"/>
    <w:rsid w:val="4DAE7193"/>
    <w:rsid w:val="4DB02E65"/>
    <w:rsid w:val="4DB06C04"/>
    <w:rsid w:val="4DB075D9"/>
    <w:rsid w:val="4DB42B38"/>
    <w:rsid w:val="4DB504F9"/>
    <w:rsid w:val="4DBC5948"/>
    <w:rsid w:val="4DBD55E1"/>
    <w:rsid w:val="4DC10F7E"/>
    <w:rsid w:val="4DC16162"/>
    <w:rsid w:val="4DC337FC"/>
    <w:rsid w:val="4DC44219"/>
    <w:rsid w:val="4DC45FD6"/>
    <w:rsid w:val="4DC6633D"/>
    <w:rsid w:val="4DCA2867"/>
    <w:rsid w:val="4DCB1C55"/>
    <w:rsid w:val="4DCB2AB3"/>
    <w:rsid w:val="4DCD35FA"/>
    <w:rsid w:val="4DCF07E3"/>
    <w:rsid w:val="4DD20801"/>
    <w:rsid w:val="4DD5321D"/>
    <w:rsid w:val="4DD56B17"/>
    <w:rsid w:val="4DD73637"/>
    <w:rsid w:val="4DD74D96"/>
    <w:rsid w:val="4DD93755"/>
    <w:rsid w:val="4DDB4DF7"/>
    <w:rsid w:val="4DDB79F5"/>
    <w:rsid w:val="4DDC13DB"/>
    <w:rsid w:val="4DDC5AC5"/>
    <w:rsid w:val="4DDF365A"/>
    <w:rsid w:val="4DE4393A"/>
    <w:rsid w:val="4DE610E0"/>
    <w:rsid w:val="4DE624B7"/>
    <w:rsid w:val="4DEA54DA"/>
    <w:rsid w:val="4DEC2EC9"/>
    <w:rsid w:val="4DED4C97"/>
    <w:rsid w:val="4DF038BC"/>
    <w:rsid w:val="4DF34E51"/>
    <w:rsid w:val="4DFA318B"/>
    <w:rsid w:val="4DFA6FAB"/>
    <w:rsid w:val="4DFD035B"/>
    <w:rsid w:val="4DFD5A8C"/>
    <w:rsid w:val="4DFE3A45"/>
    <w:rsid w:val="4DFE429C"/>
    <w:rsid w:val="4DFF35A8"/>
    <w:rsid w:val="4E005BD8"/>
    <w:rsid w:val="4E02501A"/>
    <w:rsid w:val="4E087FDE"/>
    <w:rsid w:val="4E094035"/>
    <w:rsid w:val="4E0A072C"/>
    <w:rsid w:val="4E0D4DAE"/>
    <w:rsid w:val="4E0E5069"/>
    <w:rsid w:val="4E101077"/>
    <w:rsid w:val="4E110B42"/>
    <w:rsid w:val="4E110FE7"/>
    <w:rsid w:val="4E121266"/>
    <w:rsid w:val="4E137891"/>
    <w:rsid w:val="4E137F6E"/>
    <w:rsid w:val="4E154A15"/>
    <w:rsid w:val="4E1709AA"/>
    <w:rsid w:val="4E180ADE"/>
    <w:rsid w:val="4E1909DB"/>
    <w:rsid w:val="4E1A4BBC"/>
    <w:rsid w:val="4E1E2480"/>
    <w:rsid w:val="4E1F18BE"/>
    <w:rsid w:val="4E22059E"/>
    <w:rsid w:val="4E2255CF"/>
    <w:rsid w:val="4E284126"/>
    <w:rsid w:val="4E2B597D"/>
    <w:rsid w:val="4E2B6465"/>
    <w:rsid w:val="4E2D7DDC"/>
    <w:rsid w:val="4E3110FE"/>
    <w:rsid w:val="4E332228"/>
    <w:rsid w:val="4E35475B"/>
    <w:rsid w:val="4E367F7C"/>
    <w:rsid w:val="4E385CDB"/>
    <w:rsid w:val="4E3C16D4"/>
    <w:rsid w:val="4E3D1608"/>
    <w:rsid w:val="4E3D4652"/>
    <w:rsid w:val="4E431342"/>
    <w:rsid w:val="4E4A376E"/>
    <w:rsid w:val="4E4A54C4"/>
    <w:rsid w:val="4E4B1BD2"/>
    <w:rsid w:val="4E4F6BAD"/>
    <w:rsid w:val="4E513BB2"/>
    <w:rsid w:val="4E524BC9"/>
    <w:rsid w:val="4E531895"/>
    <w:rsid w:val="4E55206A"/>
    <w:rsid w:val="4E553408"/>
    <w:rsid w:val="4E592F7C"/>
    <w:rsid w:val="4E593809"/>
    <w:rsid w:val="4E5B2968"/>
    <w:rsid w:val="4E5C0088"/>
    <w:rsid w:val="4E5C45A8"/>
    <w:rsid w:val="4E5D6A07"/>
    <w:rsid w:val="4E5E7EF1"/>
    <w:rsid w:val="4E630D42"/>
    <w:rsid w:val="4E6609CA"/>
    <w:rsid w:val="4E6671E9"/>
    <w:rsid w:val="4E6B4807"/>
    <w:rsid w:val="4E6C4282"/>
    <w:rsid w:val="4E6D06D7"/>
    <w:rsid w:val="4E7039E3"/>
    <w:rsid w:val="4E7109D5"/>
    <w:rsid w:val="4E714572"/>
    <w:rsid w:val="4E72005B"/>
    <w:rsid w:val="4E732D2D"/>
    <w:rsid w:val="4E740A39"/>
    <w:rsid w:val="4E772FE3"/>
    <w:rsid w:val="4E785863"/>
    <w:rsid w:val="4E7D27F5"/>
    <w:rsid w:val="4E7D570D"/>
    <w:rsid w:val="4E7E3C03"/>
    <w:rsid w:val="4E822DF9"/>
    <w:rsid w:val="4E822FFA"/>
    <w:rsid w:val="4E8236DB"/>
    <w:rsid w:val="4E866733"/>
    <w:rsid w:val="4E8B5176"/>
    <w:rsid w:val="4E9101AA"/>
    <w:rsid w:val="4E917303"/>
    <w:rsid w:val="4E956773"/>
    <w:rsid w:val="4E9A25AA"/>
    <w:rsid w:val="4EA04205"/>
    <w:rsid w:val="4EA237D2"/>
    <w:rsid w:val="4EA2496D"/>
    <w:rsid w:val="4EA30B2E"/>
    <w:rsid w:val="4EA35B67"/>
    <w:rsid w:val="4EA37CD6"/>
    <w:rsid w:val="4EA71B7F"/>
    <w:rsid w:val="4EA92FEE"/>
    <w:rsid w:val="4EAE0BDB"/>
    <w:rsid w:val="4EB26498"/>
    <w:rsid w:val="4EB46BFB"/>
    <w:rsid w:val="4EB57D4A"/>
    <w:rsid w:val="4EB751CD"/>
    <w:rsid w:val="4EB75982"/>
    <w:rsid w:val="4EBE6938"/>
    <w:rsid w:val="4EC142B2"/>
    <w:rsid w:val="4EC167AC"/>
    <w:rsid w:val="4EC26A03"/>
    <w:rsid w:val="4EC378D0"/>
    <w:rsid w:val="4EC569F3"/>
    <w:rsid w:val="4EC77594"/>
    <w:rsid w:val="4ECA3457"/>
    <w:rsid w:val="4ECC3C8F"/>
    <w:rsid w:val="4ED2425C"/>
    <w:rsid w:val="4ED97D51"/>
    <w:rsid w:val="4EDA0AE3"/>
    <w:rsid w:val="4EDD57A4"/>
    <w:rsid w:val="4EDF61AB"/>
    <w:rsid w:val="4EE07711"/>
    <w:rsid w:val="4EE3318C"/>
    <w:rsid w:val="4EE6217F"/>
    <w:rsid w:val="4EE64E5A"/>
    <w:rsid w:val="4EE65D22"/>
    <w:rsid w:val="4EE84D9E"/>
    <w:rsid w:val="4EE95FDB"/>
    <w:rsid w:val="4EE96CE5"/>
    <w:rsid w:val="4EEC580A"/>
    <w:rsid w:val="4EF03512"/>
    <w:rsid w:val="4EF43EC5"/>
    <w:rsid w:val="4EF54F29"/>
    <w:rsid w:val="4EF6108A"/>
    <w:rsid w:val="4EF7424C"/>
    <w:rsid w:val="4EF75F85"/>
    <w:rsid w:val="4EF863ED"/>
    <w:rsid w:val="4EF94B3A"/>
    <w:rsid w:val="4EF974AD"/>
    <w:rsid w:val="4EFE0ECF"/>
    <w:rsid w:val="4EFF2A67"/>
    <w:rsid w:val="4EFF345D"/>
    <w:rsid w:val="4EFF5BAA"/>
    <w:rsid w:val="4F002C6E"/>
    <w:rsid w:val="4F0213B8"/>
    <w:rsid w:val="4F032B0F"/>
    <w:rsid w:val="4F04051E"/>
    <w:rsid w:val="4F070821"/>
    <w:rsid w:val="4F0B6D64"/>
    <w:rsid w:val="4F1111EA"/>
    <w:rsid w:val="4F1223CE"/>
    <w:rsid w:val="4F130D78"/>
    <w:rsid w:val="4F140BA3"/>
    <w:rsid w:val="4F156961"/>
    <w:rsid w:val="4F156ADC"/>
    <w:rsid w:val="4F1773BC"/>
    <w:rsid w:val="4F197E25"/>
    <w:rsid w:val="4F1C4226"/>
    <w:rsid w:val="4F1C6103"/>
    <w:rsid w:val="4F1D05D6"/>
    <w:rsid w:val="4F1D2358"/>
    <w:rsid w:val="4F1E496C"/>
    <w:rsid w:val="4F1F7B85"/>
    <w:rsid w:val="4F230471"/>
    <w:rsid w:val="4F2317B7"/>
    <w:rsid w:val="4F232F2E"/>
    <w:rsid w:val="4F254B97"/>
    <w:rsid w:val="4F283DA5"/>
    <w:rsid w:val="4F285588"/>
    <w:rsid w:val="4F2B211C"/>
    <w:rsid w:val="4F2D2451"/>
    <w:rsid w:val="4F2F0D3B"/>
    <w:rsid w:val="4F2F1B79"/>
    <w:rsid w:val="4F305F85"/>
    <w:rsid w:val="4F3626C8"/>
    <w:rsid w:val="4F365540"/>
    <w:rsid w:val="4F365F4A"/>
    <w:rsid w:val="4F3818A9"/>
    <w:rsid w:val="4F397B2C"/>
    <w:rsid w:val="4F3B4C99"/>
    <w:rsid w:val="4F3E703E"/>
    <w:rsid w:val="4F404E78"/>
    <w:rsid w:val="4F4103C5"/>
    <w:rsid w:val="4F4213C3"/>
    <w:rsid w:val="4F447D30"/>
    <w:rsid w:val="4F455BE8"/>
    <w:rsid w:val="4F4A34AF"/>
    <w:rsid w:val="4F4A5F2D"/>
    <w:rsid w:val="4F504730"/>
    <w:rsid w:val="4F564B4F"/>
    <w:rsid w:val="4F5822FE"/>
    <w:rsid w:val="4F5B323A"/>
    <w:rsid w:val="4F5C4955"/>
    <w:rsid w:val="4F5F1880"/>
    <w:rsid w:val="4F622615"/>
    <w:rsid w:val="4F633EA5"/>
    <w:rsid w:val="4F652095"/>
    <w:rsid w:val="4F680828"/>
    <w:rsid w:val="4F681860"/>
    <w:rsid w:val="4F684530"/>
    <w:rsid w:val="4F696A61"/>
    <w:rsid w:val="4F701A1D"/>
    <w:rsid w:val="4F711713"/>
    <w:rsid w:val="4F731A30"/>
    <w:rsid w:val="4F775B7D"/>
    <w:rsid w:val="4F784D61"/>
    <w:rsid w:val="4F7A6881"/>
    <w:rsid w:val="4F7B7595"/>
    <w:rsid w:val="4F8A172B"/>
    <w:rsid w:val="4F8F2ACB"/>
    <w:rsid w:val="4F8F7145"/>
    <w:rsid w:val="4F931380"/>
    <w:rsid w:val="4F9331B5"/>
    <w:rsid w:val="4F943215"/>
    <w:rsid w:val="4F957524"/>
    <w:rsid w:val="4F972E51"/>
    <w:rsid w:val="4F9809A1"/>
    <w:rsid w:val="4F99580A"/>
    <w:rsid w:val="4F9B27AA"/>
    <w:rsid w:val="4F9B4A01"/>
    <w:rsid w:val="4F9C5B8A"/>
    <w:rsid w:val="4FA530D8"/>
    <w:rsid w:val="4FA56DE3"/>
    <w:rsid w:val="4FA75B5D"/>
    <w:rsid w:val="4FA75E3F"/>
    <w:rsid w:val="4FAB6DC9"/>
    <w:rsid w:val="4FAE5E70"/>
    <w:rsid w:val="4FB32E05"/>
    <w:rsid w:val="4FB871FC"/>
    <w:rsid w:val="4FB95DB1"/>
    <w:rsid w:val="4FBE5881"/>
    <w:rsid w:val="4FBF2F12"/>
    <w:rsid w:val="4FC71346"/>
    <w:rsid w:val="4FC73F78"/>
    <w:rsid w:val="4FC92D15"/>
    <w:rsid w:val="4FCB2510"/>
    <w:rsid w:val="4FCE6746"/>
    <w:rsid w:val="4FCF07BD"/>
    <w:rsid w:val="4FD4126A"/>
    <w:rsid w:val="4FD74484"/>
    <w:rsid w:val="4FD81FF7"/>
    <w:rsid w:val="4FDD5238"/>
    <w:rsid w:val="4FE30448"/>
    <w:rsid w:val="4FE425A7"/>
    <w:rsid w:val="4FE47E3F"/>
    <w:rsid w:val="4FEC464E"/>
    <w:rsid w:val="4FEE2A8B"/>
    <w:rsid w:val="4FEF71A0"/>
    <w:rsid w:val="4FF11DBE"/>
    <w:rsid w:val="4FF14D92"/>
    <w:rsid w:val="4FF23B04"/>
    <w:rsid w:val="4FF42576"/>
    <w:rsid w:val="4FF42E9C"/>
    <w:rsid w:val="4FFC70EC"/>
    <w:rsid w:val="4FFE3693"/>
    <w:rsid w:val="50046133"/>
    <w:rsid w:val="50066D78"/>
    <w:rsid w:val="50074EF3"/>
    <w:rsid w:val="5007503F"/>
    <w:rsid w:val="5008598A"/>
    <w:rsid w:val="50091BC5"/>
    <w:rsid w:val="500971C9"/>
    <w:rsid w:val="500A0F78"/>
    <w:rsid w:val="500E5F4D"/>
    <w:rsid w:val="50101101"/>
    <w:rsid w:val="50113F31"/>
    <w:rsid w:val="501558C4"/>
    <w:rsid w:val="50177CC7"/>
    <w:rsid w:val="50193045"/>
    <w:rsid w:val="501A290A"/>
    <w:rsid w:val="501A760A"/>
    <w:rsid w:val="501F2F06"/>
    <w:rsid w:val="50236CC8"/>
    <w:rsid w:val="50237E5C"/>
    <w:rsid w:val="50280F9F"/>
    <w:rsid w:val="502832DA"/>
    <w:rsid w:val="502A3D7C"/>
    <w:rsid w:val="502C10D0"/>
    <w:rsid w:val="502C3433"/>
    <w:rsid w:val="502E13F8"/>
    <w:rsid w:val="502E2D06"/>
    <w:rsid w:val="502F4011"/>
    <w:rsid w:val="5030386A"/>
    <w:rsid w:val="503B73E4"/>
    <w:rsid w:val="503C1638"/>
    <w:rsid w:val="50465772"/>
    <w:rsid w:val="50467204"/>
    <w:rsid w:val="504E028A"/>
    <w:rsid w:val="504E79FF"/>
    <w:rsid w:val="504F64C7"/>
    <w:rsid w:val="50501425"/>
    <w:rsid w:val="50510E96"/>
    <w:rsid w:val="50525EB6"/>
    <w:rsid w:val="50546EAB"/>
    <w:rsid w:val="50571E99"/>
    <w:rsid w:val="50574C1D"/>
    <w:rsid w:val="50581C92"/>
    <w:rsid w:val="50587646"/>
    <w:rsid w:val="50591264"/>
    <w:rsid w:val="505B5691"/>
    <w:rsid w:val="505C2B6C"/>
    <w:rsid w:val="5064229F"/>
    <w:rsid w:val="50645B17"/>
    <w:rsid w:val="50653C4D"/>
    <w:rsid w:val="50665C56"/>
    <w:rsid w:val="506662DF"/>
    <w:rsid w:val="50666AF4"/>
    <w:rsid w:val="50671EAC"/>
    <w:rsid w:val="50690AD6"/>
    <w:rsid w:val="5069675D"/>
    <w:rsid w:val="506B2FB7"/>
    <w:rsid w:val="506D6EC7"/>
    <w:rsid w:val="50702BBD"/>
    <w:rsid w:val="50736BB5"/>
    <w:rsid w:val="50743219"/>
    <w:rsid w:val="5078630D"/>
    <w:rsid w:val="50790BF7"/>
    <w:rsid w:val="507A0BC3"/>
    <w:rsid w:val="508159CC"/>
    <w:rsid w:val="50822A30"/>
    <w:rsid w:val="508755ED"/>
    <w:rsid w:val="50881FBD"/>
    <w:rsid w:val="508909A5"/>
    <w:rsid w:val="508B6C10"/>
    <w:rsid w:val="508C7379"/>
    <w:rsid w:val="50906B0E"/>
    <w:rsid w:val="50906D75"/>
    <w:rsid w:val="5091703B"/>
    <w:rsid w:val="50934532"/>
    <w:rsid w:val="50940F05"/>
    <w:rsid w:val="509566BB"/>
    <w:rsid w:val="50982B85"/>
    <w:rsid w:val="509B5433"/>
    <w:rsid w:val="509E28CA"/>
    <w:rsid w:val="509E4B68"/>
    <w:rsid w:val="509F5285"/>
    <w:rsid w:val="509F7FF2"/>
    <w:rsid w:val="50A251CA"/>
    <w:rsid w:val="50A35053"/>
    <w:rsid w:val="50A56C66"/>
    <w:rsid w:val="50A665AD"/>
    <w:rsid w:val="50AF554B"/>
    <w:rsid w:val="50B47C3A"/>
    <w:rsid w:val="50B556D0"/>
    <w:rsid w:val="50B75EF6"/>
    <w:rsid w:val="50B96DAE"/>
    <w:rsid w:val="50BA1E99"/>
    <w:rsid w:val="50BA1FD0"/>
    <w:rsid w:val="50BA77BD"/>
    <w:rsid w:val="50BD0A96"/>
    <w:rsid w:val="50BD2C5A"/>
    <w:rsid w:val="50BD4A48"/>
    <w:rsid w:val="50BF219C"/>
    <w:rsid w:val="50C05F9C"/>
    <w:rsid w:val="50C14060"/>
    <w:rsid w:val="50C23AEB"/>
    <w:rsid w:val="50CA3D66"/>
    <w:rsid w:val="50CA6576"/>
    <w:rsid w:val="50CC6889"/>
    <w:rsid w:val="50CD224B"/>
    <w:rsid w:val="50CD364A"/>
    <w:rsid w:val="50CD71E9"/>
    <w:rsid w:val="50D41346"/>
    <w:rsid w:val="50D43F78"/>
    <w:rsid w:val="50D43F8C"/>
    <w:rsid w:val="50D5294E"/>
    <w:rsid w:val="50D61E6F"/>
    <w:rsid w:val="50D666CA"/>
    <w:rsid w:val="50D878D0"/>
    <w:rsid w:val="50DA611D"/>
    <w:rsid w:val="50DB5A9D"/>
    <w:rsid w:val="50DF265E"/>
    <w:rsid w:val="50E03C28"/>
    <w:rsid w:val="50E55DE1"/>
    <w:rsid w:val="50E64B1C"/>
    <w:rsid w:val="50E714B3"/>
    <w:rsid w:val="50E839D2"/>
    <w:rsid w:val="50E84E9A"/>
    <w:rsid w:val="50EB7F64"/>
    <w:rsid w:val="50EC01D8"/>
    <w:rsid w:val="50EE60F2"/>
    <w:rsid w:val="50EF32EA"/>
    <w:rsid w:val="50F062F4"/>
    <w:rsid w:val="50F34815"/>
    <w:rsid w:val="50F5194D"/>
    <w:rsid w:val="50F93F0E"/>
    <w:rsid w:val="50FA20AA"/>
    <w:rsid w:val="50FA46C2"/>
    <w:rsid w:val="50FC6170"/>
    <w:rsid w:val="50FD2018"/>
    <w:rsid w:val="510571A2"/>
    <w:rsid w:val="51077DF1"/>
    <w:rsid w:val="510B62D4"/>
    <w:rsid w:val="510C7C99"/>
    <w:rsid w:val="510D45A6"/>
    <w:rsid w:val="510F4AC5"/>
    <w:rsid w:val="511110B2"/>
    <w:rsid w:val="511567C0"/>
    <w:rsid w:val="511724DD"/>
    <w:rsid w:val="51185373"/>
    <w:rsid w:val="511F2477"/>
    <w:rsid w:val="51210EA3"/>
    <w:rsid w:val="512361B0"/>
    <w:rsid w:val="512513F4"/>
    <w:rsid w:val="512771A6"/>
    <w:rsid w:val="51277729"/>
    <w:rsid w:val="512B2DE6"/>
    <w:rsid w:val="512B4E47"/>
    <w:rsid w:val="512D19EF"/>
    <w:rsid w:val="512D26C2"/>
    <w:rsid w:val="512F3CBB"/>
    <w:rsid w:val="51307731"/>
    <w:rsid w:val="51332E41"/>
    <w:rsid w:val="513633A8"/>
    <w:rsid w:val="513D08A0"/>
    <w:rsid w:val="513E5ED3"/>
    <w:rsid w:val="513E5F1C"/>
    <w:rsid w:val="513E6281"/>
    <w:rsid w:val="513F0599"/>
    <w:rsid w:val="51404A0A"/>
    <w:rsid w:val="5141341D"/>
    <w:rsid w:val="514225F4"/>
    <w:rsid w:val="514255E3"/>
    <w:rsid w:val="5143473B"/>
    <w:rsid w:val="51453019"/>
    <w:rsid w:val="51470100"/>
    <w:rsid w:val="51487D3B"/>
    <w:rsid w:val="514B35D2"/>
    <w:rsid w:val="514B494D"/>
    <w:rsid w:val="514B7235"/>
    <w:rsid w:val="514C4448"/>
    <w:rsid w:val="514C4DAC"/>
    <w:rsid w:val="514D24A6"/>
    <w:rsid w:val="51525683"/>
    <w:rsid w:val="51553595"/>
    <w:rsid w:val="515708EE"/>
    <w:rsid w:val="5157637C"/>
    <w:rsid w:val="51580D65"/>
    <w:rsid w:val="51583954"/>
    <w:rsid w:val="515844A9"/>
    <w:rsid w:val="515911C1"/>
    <w:rsid w:val="515A0F5F"/>
    <w:rsid w:val="515E3BC1"/>
    <w:rsid w:val="51600556"/>
    <w:rsid w:val="51606C59"/>
    <w:rsid w:val="51613FD6"/>
    <w:rsid w:val="516216A1"/>
    <w:rsid w:val="51647D66"/>
    <w:rsid w:val="516560ED"/>
    <w:rsid w:val="51675D66"/>
    <w:rsid w:val="5168575D"/>
    <w:rsid w:val="51697277"/>
    <w:rsid w:val="516B3C0F"/>
    <w:rsid w:val="516E0229"/>
    <w:rsid w:val="516F53EB"/>
    <w:rsid w:val="51706042"/>
    <w:rsid w:val="5172465D"/>
    <w:rsid w:val="517256E7"/>
    <w:rsid w:val="51743229"/>
    <w:rsid w:val="51764CF0"/>
    <w:rsid w:val="5177487A"/>
    <w:rsid w:val="51784930"/>
    <w:rsid w:val="517B729F"/>
    <w:rsid w:val="517C3ACA"/>
    <w:rsid w:val="517C63F8"/>
    <w:rsid w:val="517D4BA8"/>
    <w:rsid w:val="51845BB6"/>
    <w:rsid w:val="51866C96"/>
    <w:rsid w:val="51887B79"/>
    <w:rsid w:val="518C021E"/>
    <w:rsid w:val="518C23F0"/>
    <w:rsid w:val="518E1E80"/>
    <w:rsid w:val="518E7566"/>
    <w:rsid w:val="519460AC"/>
    <w:rsid w:val="51947997"/>
    <w:rsid w:val="51960514"/>
    <w:rsid w:val="51964D86"/>
    <w:rsid w:val="519B4BF3"/>
    <w:rsid w:val="519E1C68"/>
    <w:rsid w:val="519F4E9E"/>
    <w:rsid w:val="51A06209"/>
    <w:rsid w:val="51A46F3F"/>
    <w:rsid w:val="51A5164F"/>
    <w:rsid w:val="51A81D79"/>
    <w:rsid w:val="51A81FB6"/>
    <w:rsid w:val="51A861A5"/>
    <w:rsid w:val="51AA1CA0"/>
    <w:rsid w:val="51AD00F8"/>
    <w:rsid w:val="51AD40DD"/>
    <w:rsid w:val="51AD4850"/>
    <w:rsid w:val="51B12517"/>
    <w:rsid w:val="51B47ABE"/>
    <w:rsid w:val="51BE1263"/>
    <w:rsid w:val="51BE408E"/>
    <w:rsid w:val="51BF4A40"/>
    <w:rsid w:val="51C03040"/>
    <w:rsid w:val="51C170CF"/>
    <w:rsid w:val="51C2383A"/>
    <w:rsid w:val="51C31BD7"/>
    <w:rsid w:val="51C61F94"/>
    <w:rsid w:val="51C71568"/>
    <w:rsid w:val="51C800F7"/>
    <w:rsid w:val="51CB0E55"/>
    <w:rsid w:val="51CC4C63"/>
    <w:rsid w:val="51CD1BCF"/>
    <w:rsid w:val="51CD3571"/>
    <w:rsid w:val="51CE2DAD"/>
    <w:rsid w:val="51CE5162"/>
    <w:rsid w:val="51D164B5"/>
    <w:rsid w:val="51D2024A"/>
    <w:rsid w:val="51D349DE"/>
    <w:rsid w:val="51D669D7"/>
    <w:rsid w:val="51D72AD6"/>
    <w:rsid w:val="51DE4453"/>
    <w:rsid w:val="51E10D72"/>
    <w:rsid w:val="51E12483"/>
    <w:rsid w:val="51E23A35"/>
    <w:rsid w:val="51E71626"/>
    <w:rsid w:val="51E835CE"/>
    <w:rsid w:val="51EB0316"/>
    <w:rsid w:val="51EB61EA"/>
    <w:rsid w:val="51F20D76"/>
    <w:rsid w:val="51F31FF5"/>
    <w:rsid w:val="51F52D67"/>
    <w:rsid w:val="51F85E67"/>
    <w:rsid w:val="51F93C42"/>
    <w:rsid w:val="51FA7E6F"/>
    <w:rsid w:val="51FB1DFF"/>
    <w:rsid w:val="51FD4BCE"/>
    <w:rsid w:val="51FD70C9"/>
    <w:rsid w:val="52010AC3"/>
    <w:rsid w:val="520307FF"/>
    <w:rsid w:val="520C2AE2"/>
    <w:rsid w:val="520D559C"/>
    <w:rsid w:val="520E4388"/>
    <w:rsid w:val="520F091E"/>
    <w:rsid w:val="52107587"/>
    <w:rsid w:val="52146013"/>
    <w:rsid w:val="5215628A"/>
    <w:rsid w:val="52157CFC"/>
    <w:rsid w:val="521669F1"/>
    <w:rsid w:val="52170D2B"/>
    <w:rsid w:val="5217778B"/>
    <w:rsid w:val="521A33A2"/>
    <w:rsid w:val="521B675E"/>
    <w:rsid w:val="521D498A"/>
    <w:rsid w:val="52281F24"/>
    <w:rsid w:val="522B3227"/>
    <w:rsid w:val="522B5480"/>
    <w:rsid w:val="522E0CA4"/>
    <w:rsid w:val="522F31C3"/>
    <w:rsid w:val="522F3B14"/>
    <w:rsid w:val="522F5351"/>
    <w:rsid w:val="52321AD1"/>
    <w:rsid w:val="5232464E"/>
    <w:rsid w:val="52345A91"/>
    <w:rsid w:val="52352C47"/>
    <w:rsid w:val="52363175"/>
    <w:rsid w:val="523800EF"/>
    <w:rsid w:val="52381D60"/>
    <w:rsid w:val="523B7BE4"/>
    <w:rsid w:val="523D4BDC"/>
    <w:rsid w:val="523D7082"/>
    <w:rsid w:val="523E240E"/>
    <w:rsid w:val="523E4177"/>
    <w:rsid w:val="52416E79"/>
    <w:rsid w:val="52420584"/>
    <w:rsid w:val="52422ED4"/>
    <w:rsid w:val="524711AA"/>
    <w:rsid w:val="52476430"/>
    <w:rsid w:val="52485A2F"/>
    <w:rsid w:val="524A46B2"/>
    <w:rsid w:val="524B54F1"/>
    <w:rsid w:val="524D26E0"/>
    <w:rsid w:val="525928A4"/>
    <w:rsid w:val="525A2020"/>
    <w:rsid w:val="525C1576"/>
    <w:rsid w:val="525C48AD"/>
    <w:rsid w:val="525F10E6"/>
    <w:rsid w:val="526005B8"/>
    <w:rsid w:val="5261094A"/>
    <w:rsid w:val="5261233E"/>
    <w:rsid w:val="52634237"/>
    <w:rsid w:val="52637327"/>
    <w:rsid w:val="52677188"/>
    <w:rsid w:val="526A2FBC"/>
    <w:rsid w:val="5270418A"/>
    <w:rsid w:val="527A79F3"/>
    <w:rsid w:val="527E5A86"/>
    <w:rsid w:val="527F1F4E"/>
    <w:rsid w:val="52810F4A"/>
    <w:rsid w:val="52866633"/>
    <w:rsid w:val="52874D2D"/>
    <w:rsid w:val="528A78B2"/>
    <w:rsid w:val="528F510E"/>
    <w:rsid w:val="528F7C39"/>
    <w:rsid w:val="52910A36"/>
    <w:rsid w:val="52915387"/>
    <w:rsid w:val="5294443C"/>
    <w:rsid w:val="52954477"/>
    <w:rsid w:val="52955963"/>
    <w:rsid w:val="52963128"/>
    <w:rsid w:val="529804D9"/>
    <w:rsid w:val="52987CA5"/>
    <w:rsid w:val="529A1C22"/>
    <w:rsid w:val="529A5160"/>
    <w:rsid w:val="529B1F5B"/>
    <w:rsid w:val="529D40CB"/>
    <w:rsid w:val="52A05A87"/>
    <w:rsid w:val="52A2556E"/>
    <w:rsid w:val="52A44831"/>
    <w:rsid w:val="52A527E5"/>
    <w:rsid w:val="52A67091"/>
    <w:rsid w:val="52A949F5"/>
    <w:rsid w:val="52AA1E1D"/>
    <w:rsid w:val="52AB3E56"/>
    <w:rsid w:val="52AD5561"/>
    <w:rsid w:val="52B51B8B"/>
    <w:rsid w:val="52B55EE9"/>
    <w:rsid w:val="52BA0E36"/>
    <w:rsid w:val="52BC210C"/>
    <w:rsid w:val="52BE42F7"/>
    <w:rsid w:val="52BE4564"/>
    <w:rsid w:val="52C149D3"/>
    <w:rsid w:val="52C23BD9"/>
    <w:rsid w:val="52C36770"/>
    <w:rsid w:val="52CF31A2"/>
    <w:rsid w:val="52D31512"/>
    <w:rsid w:val="52D37B94"/>
    <w:rsid w:val="52D56BD0"/>
    <w:rsid w:val="52D603B0"/>
    <w:rsid w:val="52DA785B"/>
    <w:rsid w:val="52DE1B1B"/>
    <w:rsid w:val="52E524F0"/>
    <w:rsid w:val="52E83844"/>
    <w:rsid w:val="52E96900"/>
    <w:rsid w:val="52EA2BFD"/>
    <w:rsid w:val="52ED2292"/>
    <w:rsid w:val="52EF1F94"/>
    <w:rsid w:val="52F1087A"/>
    <w:rsid w:val="52F320FC"/>
    <w:rsid w:val="52F46169"/>
    <w:rsid w:val="52F54683"/>
    <w:rsid w:val="52F7039B"/>
    <w:rsid w:val="52F7515D"/>
    <w:rsid w:val="52FA185C"/>
    <w:rsid w:val="52FA4140"/>
    <w:rsid w:val="52FD1E83"/>
    <w:rsid w:val="52FF2B5E"/>
    <w:rsid w:val="52FF564A"/>
    <w:rsid w:val="530129F0"/>
    <w:rsid w:val="53027012"/>
    <w:rsid w:val="53040272"/>
    <w:rsid w:val="5304313B"/>
    <w:rsid w:val="53043F09"/>
    <w:rsid w:val="5308305D"/>
    <w:rsid w:val="530B3E2F"/>
    <w:rsid w:val="530C1394"/>
    <w:rsid w:val="530C13FC"/>
    <w:rsid w:val="530C201E"/>
    <w:rsid w:val="530C6EAA"/>
    <w:rsid w:val="530D1114"/>
    <w:rsid w:val="530D62F9"/>
    <w:rsid w:val="530F4837"/>
    <w:rsid w:val="530F4FA2"/>
    <w:rsid w:val="531067F0"/>
    <w:rsid w:val="5311323B"/>
    <w:rsid w:val="531925ED"/>
    <w:rsid w:val="53196CB3"/>
    <w:rsid w:val="531E6D3B"/>
    <w:rsid w:val="53217FB5"/>
    <w:rsid w:val="532608EC"/>
    <w:rsid w:val="53292444"/>
    <w:rsid w:val="5329338E"/>
    <w:rsid w:val="532B0271"/>
    <w:rsid w:val="5334039E"/>
    <w:rsid w:val="53351C6C"/>
    <w:rsid w:val="53385BC6"/>
    <w:rsid w:val="53386A5A"/>
    <w:rsid w:val="53386C66"/>
    <w:rsid w:val="533C7CF2"/>
    <w:rsid w:val="53425395"/>
    <w:rsid w:val="534332D0"/>
    <w:rsid w:val="534445E8"/>
    <w:rsid w:val="534636EE"/>
    <w:rsid w:val="53465290"/>
    <w:rsid w:val="53492AD7"/>
    <w:rsid w:val="534A5239"/>
    <w:rsid w:val="534A7222"/>
    <w:rsid w:val="534C54F8"/>
    <w:rsid w:val="534E261E"/>
    <w:rsid w:val="53516230"/>
    <w:rsid w:val="5352274A"/>
    <w:rsid w:val="535262F3"/>
    <w:rsid w:val="53532E91"/>
    <w:rsid w:val="53567686"/>
    <w:rsid w:val="53570061"/>
    <w:rsid w:val="5357017E"/>
    <w:rsid w:val="53570329"/>
    <w:rsid w:val="53572444"/>
    <w:rsid w:val="53580649"/>
    <w:rsid w:val="535E0431"/>
    <w:rsid w:val="535E54A0"/>
    <w:rsid w:val="535F4562"/>
    <w:rsid w:val="53613BE7"/>
    <w:rsid w:val="536257B4"/>
    <w:rsid w:val="536360BF"/>
    <w:rsid w:val="536434CC"/>
    <w:rsid w:val="53643F78"/>
    <w:rsid w:val="536671B2"/>
    <w:rsid w:val="53676F5C"/>
    <w:rsid w:val="5367751B"/>
    <w:rsid w:val="53690DA4"/>
    <w:rsid w:val="53692284"/>
    <w:rsid w:val="536C0108"/>
    <w:rsid w:val="536E7E38"/>
    <w:rsid w:val="53717B20"/>
    <w:rsid w:val="53732D46"/>
    <w:rsid w:val="5375060D"/>
    <w:rsid w:val="53772846"/>
    <w:rsid w:val="53793A60"/>
    <w:rsid w:val="537A7DED"/>
    <w:rsid w:val="537B6921"/>
    <w:rsid w:val="537F2F84"/>
    <w:rsid w:val="5381612F"/>
    <w:rsid w:val="538230CA"/>
    <w:rsid w:val="5383210D"/>
    <w:rsid w:val="538324B5"/>
    <w:rsid w:val="53882F63"/>
    <w:rsid w:val="538B5950"/>
    <w:rsid w:val="538C64D0"/>
    <w:rsid w:val="538D362C"/>
    <w:rsid w:val="5392643E"/>
    <w:rsid w:val="53936041"/>
    <w:rsid w:val="53936CC9"/>
    <w:rsid w:val="539534D1"/>
    <w:rsid w:val="539973E2"/>
    <w:rsid w:val="539A209C"/>
    <w:rsid w:val="539B4189"/>
    <w:rsid w:val="53A04843"/>
    <w:rsid w:val="53A20268"/>
    <w:rsid w:val="53A3621F"/>
    <w:rsid w:val="53A52741"/>
    <w:rsid w:val="53A61C24"/>
    <w:rsid w:val="53AB68FA"/>
    <w:rsid w:val="53AE0F1A"/>
    <w:rsid w:val="53AF2261"/>
    <w:rsid w:val="53B0231B"/>
    <w:rsid w:val="53B31FB0"/>
    <w:rsid w:val="53B34AB4"/>
    <w:rsid w:val="53B76986"/>
    <w:rsid w:val="53B87A58"/>
    <w:rsid w:val="53BB0330"/>
    <w:rsid w:val="53BB4F5C"/>
    <w:rsid w:val="53BB6618"/>
    <w:rsid w:val="53BB6F13"/>
    <w:rsid w:val="53BC3CC1"/>
    <w:rsid w:val="53BE21FE"/>
    <w:rsid w:val="53BE5032"/>
    <w:rsid w:val="53BE5B48"/>
    <w:rsid w:val="53C162AD"/>
    <w:rsid w:val="53C176BC"/>
    <w:rsid w:val="53C46AA5"/>
    <w:rsid w:val="53C70797"/>
    <w:rsid w:val="53C71CCC"/>
    <w:rsid w:val="53C82EFD"/>
    <w:rsid w:val="53C864E7"/>
    <w:rsid w:val="53CA78EE"/>
    <w:rsid w:val="53CB154E"/>
    <w:rsid w:val="53CC5362"/>
    <w:rsid w:val="53CD0C2D"/>
    <w:rsid w:val="53CE18D7"/>
    <w:rsid w:val="53D0005B"/>
    <w:rsid w:val="53D06127"/>
    <w:rsid w:val="53D30319"/>
    <w:rsid w:val="53D42A10"/>
    <w:rsid w:val="53D51558"/>
    <w:rsid w:val="53D730BF"/>
    <w:rsid w:val="53DA4CAF"/>
    <w:rsid w:val="53DC65B5"/>
    <w:rsid w:val="53E018A9"/>
    <w:rsid w:val="53E50FF8"/>
    <w:rsid w:val="53E746B3"/>
    <w:rsid w:val="53E768BE"/>
    <w:rsid w:val="53E93FCB"/>
    <w:rsid w:val="53EA0FFC"/>
    <w:rsid w:val="53EA6411"/>
    <w:rsid w:val="53EB4505"/>
    <w:rsid w:val="53EC1AC8"/>
    <w:rsid w:val="53ED7E75"/>
    <w:rsid w:val="53F26556"/>
    <w:rsid w:val="53F46D74"/>
    <w:rsid w:val="53F54294"/>
    <w:rsid w:val="53F65B44"/>
    <w:rsid w:val="53F77652"/>
    <w:rsid w:val="53F933A9"/>
    <w:rsid w:val="53F94393"/>
    <w:rsid w:val="53FD531F"/>
    <w:rsid w:val="53FE310A"/>
    <w:rsid w:val="53FE3AFE"/>
    <w:rsid w:val="540510D0"/>
    <w:rsid w:val="54053CCF"/>
    <w:rsid w:val="54055FCB"/>
    <w:rsid w:val="540717A2"/>
    <w:rsid w:val="540911E7"/>
    <w:rsid w:val="54097103"/>
    <w:rsid w:val="540A62A8"/>
    <w:rsid w:val="540C7775"/>
    <w:rsid w:val="540E1BBD"/>
    <w:rsid w:val="54111261"/>
    <w:rsid w:val="54113B0C"/>
    <w:rsid w:val="54124A93"/>
    <w:rsid w:val="54153291"/>
    <w:rsid w:val="54161B32"/>
    <w:rsid w:val="5419035D"/>
    <w:rsid w:val="541B2476"/>
    <w:rsid w:val="541B5F49"/>
    <w:rsid w:val="541D153E"/>
    <w:rsid w:val="541F25E3"/>
    <w:rsid w:val="542067CC"/>
    <w:rsid w:val="54263895"/>
    <w:rsid w:val="542737D0"/>
    <w:rsid w:val="542B2DEA"/>
    <w:rsid w:val="542C775E"/>
    <w:rsid w:val="54310493"/>
    <w:rsid w:val="543145CA"/>
    <w:rsid w:val="54341C79"/>
    <w:rsid w:val="543538A7"/>
    <w:rsid w:val="54365DE4"/>
    <w:rsid w:val="54382ADC"/>
    <w:rsid w:val="54391E2F"/>
    <w:rsid w:val="543B1E2B"/>
    <w:rsid w:val="543B644A"/>
    <w:rsid w:val="543D490A"/>
    <w:rsid w:val="543F21F1"/>
    <w:rsid w:val="543F4CC7"/>
    <w:rsid w:val="544011BC"/>
    <w:rsid w:val="54430E14"/>
    <w:rsid w:val="54444AD5"/>
    <w:rsid w:val="544A0455"/>
    <w:rsid w:val="544A2ACE"/>
    <w:rsid w:val="544B5777"/>
    <w:rsid w:val="544D7BBD"/>
    <w:rsid w:val="544D7E68"/>
    <w:rsid w:val="54502808"/>
    <w:rsid w:val="54513C11"/>
    <w:rsid w:val="54537DE0"/>
    <w:rsid w:val="5454507B"/>
    <w:rsid w:val="545859E6"/>
    <w:rsid w:val="545D64BC"/>
    <w:rsid w:val="545E487D"/>
    <w:rsid w:val="545F0908"/>
    <w:rsid w:val="545F5E7A"/>
    <w:rsid w:val="54611A0E"/>
    <w:rsid w:val="5468166D"/>
    <w:rsid w:val="54687CF5"/>
    <w:rsid w:val="54694D09"/>
    <w:rsid w:val="546B7121"/>
    <w:rsid w:val="546B7494"/>
    <w:rsid w:val="546D62B3"/>
    <w:rsid w:val="546D6403"/>
    <w:rsid w:val="546F521D"/>
    <w:rsid w:val="54714812"/>
    <w:rsid w:val="547179B0"/>
    <w:rsid w:val="5474244D"/>
    <w:rsid w:val="5475316F"/>
    <w:rsid w:val="547730AF"/>
    <w:rsid w:val="547761D9"/>
    <w:rsid w:val="5478069D"/>
    <w:rsid w:val="547A09B7"/>
    <w:rsid w:val="547A1840"/>
    <w:rsid w:val="547C0A06"/>
    <w:rsid w:val="547D28AE"/>
    <w:rsid w:val="54813F6F"/>
    <w:rsid w:val="5484391B"/>
    <w:rsid w:val="5485787E"/>
    <w:rsid w:val="54873C6D"/>
    <w:rsid w:val="548A02F9"/>
    <w:rsid w:val="548D1A2A"/>
    <w:rsid w:val="548E60E7"/>
    <w:rsid w:val="548E7E5C"/>
    <w:rsid w:val="548F7C0E"/>
    <w:rsid w:val="5490740A"/>
    <w:rsid w:val="549120EB"/>
    <w:rsid w:val="54935FE9"/>
    <w:rsid w:val="54995C2B"/>
    <w:rsid w:val="549D58EC"/>
    <w:rsid w:val="54A54106"/>
    <w:rsid w:val="54A87335"/>
    <w:rsid w:val="54A95439"/>
    <w:rsid w:val="54AA11A0"/>
    <w:rsid w:val="54AC3A5C"/>
    <w:rsid w:val="54AD1A45"/>
    <w:rsid w:val="54AE4F9D"/>
    <w:rsid w:val="54B067D7"/>
    <w:rsid w:val="54B450E7"/>
    <w:rsid w:val="54B4618E"/>
    <w:rsid w:val="54B52556"/>
    <w:rsid w:val="54B6520F"/>
    <w:rsid w:val="54B95C36"/>
    <w:rsid w:val="54BA77E0"/>
    <w:rsid w:val="54BF6F45"/>
    <w:rsid w:val="54C0615F"/>
    <w:rsid w:val="54C36101"/>
    <w:rsid w:val="54C6589B"/>
    <w:rsid w:val="54C76526"/>
    <w:rsid w:val="54C811F4"/>
    <w:rsid w:val="54C8215F"/>
    <w:rsid w:val="54CA2A26"/>
    <w:rsid w:val="54CB0DBD"/>
    <w:rsid w:val="54CD0DDA"/>
    <w:rsid w:val="54CD3133"/>
    <w:rsid w:val="54CE1B32"/>
    <w:rsid w:val="54CE3826"/>
    <w:rsid w:val="54CE481A"/>
    <w:rsid w:val="54CE60EA"/>
    <w:rsid w:val="54CE7BB2"/>
    <w:rsid w:val="54CF5BE9"/>
    <w:rsid w:val="54D17312"/>
    <w:rsid w:val="54D4113A"/>
    <w:rsid w:val="54D761CE"/>
    <w:rsid w:val="54D80C06"/>
    <w:rsid w:val="54DB49D9"/>
    <w:rsid w:val="54DD3CA3"/>
    <w:rsid w:val="54DF42B1"/>
    <w:rsid w:val="54E007D8"/>
    <w:rsid w:val="54E07168"/>
    <w:rsid w:val="54E102AB"/>
    <w:rsid w:val="54E3045B"/>
    <w:rsid w:val="54E32E16"/>
    <w:rsid w:val="54E3577D"/>
    <w:rsid w:val="54E44709"/>
    <w:rsid w:val="54E45751"/>
    <w:rsid w:val="54E465CE"/>
    <w:rsid w:val="54E46741"/>
    <w:rsid w:val="54ED297E"/>
    <w:rsid w:val="54EE0A80"/>
    <w:rsid w:val="54F05A85"/>
    <w:rsid w:val="54F06319"/>
    <w:rsid w:val="54F115B7"/>
    <w:rsid w:val="54F40DD6"/>
    <w:rsid w:val="54F461D5"/>
    <w:rsid w:val="54F769DE"/>
    <w:rsid w:val="54F948A3"/>
    <w:rsid w:val="54F95FF6"/>
    <w:rsid w:val="54FA0E4C"/>
    <w:rsid w:val="54FA1845"/>
    <w:rsid w:val="54FB7DE4"/>
    <w:rsid w:val="550176BE"/>
    <w:rsid w:val="55037AB7"/>
    <w:rsid w:val="5504026A"/>
    <w:rsid w:val="55043EC2"/>
    <w:rsid w:val="55057E75"/>
    <w:rsid w:val="55057F2F"/>
    <w:rsid w:val="55075B7D"/>
    <w:rsid w:val="550906A4"/>
    <w:rsid w:val="55134961"/>
    <w:rsid w:val="5516795C"/>
    <w:rsid w:val="55171E93"/>
    <w:rsid w:val="551934B1"/>
    <w:rsid w:val="551A68E7"/>
    <w:rsid w:val="551B5199"/>
    <w:rsid w:val="551C039E"/>
    <w:rsid w:val="551C3BAF"/>
    <w:rsid w:val="551F69AD"/>
    <w:rsid w:val="55204551"/>
    <w:rsid w:val="55242314"/>
    <w:rsid w:val="5525750E"/>
    <w:rsid w:val="55267953"/>
    <w:rsid w:val="55280C4E"/>
    <w:rsid w:val="55281DAC"/>
    <w:rsid w:val="552876D2"/>
    <w:rsid w:val="552C6226"/>
    <w:rsid w:val="552C7B1E"/>
    <w:rsid w:val="552D54B1"/>
    <w:rsid w:val="552F1C82"/>
    <w:rsid w:val="5537099A"/>
    <w:rsid w:val="5538599D"/>
    <w:rsid w:val="55386DE4"/>
    <w:rsid w:val="553B507D"/>
    <w:rsid w:val="553B75A3"/>
    <w:rsid w:val="553E5EDA"/>
    <w:rsid w:val="55410DF4"/>
    <w:rsid w:val="5541275A"/>
    <w:rsid w:val="55416F1D"/>
    <w:rsid w:val="554C5364"/>
    <w:rsid w:val="554D6627"/>
    <w:rsid w:val="554E38B4"/>
    <w:rsid w:val="554E6AC3"/>
    <w:rsid w:val="554F0196"/>
    <w:rsid w:val="5550286D"/>
    <w:rsid w:val="55520EBC"/>
    <w:rsid w:val="555360BD"/>
    <w:rsid w:val="55550DF3"/>
    <w:rsid w:val="55562774"/>
    <w:rsid w:val="555A64D6"/>
    <w:rsid w:val="555B78F9"/>
    <w:rsid w:val="555C0A60"/>
    <w:rsid w:val="555C1E9E"/>
    <w:rsid w:val="555D5E91"/>
    <w:rsid w:val="55602A91"/>
    <w:rsid w:val="55604E3F"/>
    <w:rsid w:val="55616088"/>
    <w:rsid w:val="55623223"/>
    <w:rsid w:val="55644A49"/>
    <w:rsid w:val="556535C3"/>
    <w:rsid w:val="55676D0A"/>
    <w:rsid w:val="556A01E8"/>
    <w:rsid w:val="556E1E04"/>
    <w:rsid w:val="556F0803"/>
    <w:rsid w:val="55760BA8"/>
    <w:rsid w:val="55772B2E"/>
    <w:rsid w:val="55777EE8"/>
    <w:rsid w:val="557879AA"/>
    <w:rsid w:val="5579554D"/>
    <w:rsid w:val="55796601"/>
    <w:rsid w:val="557D127C"/>
    <w:rsid w:val="557D744B"/>
    <w:rsid w:val="55815C87"/>
    <w:rsid w:val="558245FC"/>
    <w:rsid w:val="5583581E"/>
    <w:rsid w:val="55844F65"/>
    <w:rsid w:val="55863F41"/>
    <w:rsid w:val="55864BAC"/>
    <w:rsid w:val="558B2CAF"/>
    <w:rsid w:val="558E24AB"/>
    <w:rsid w:val="558E3E7C"/>
    <w:rsid w:val="558F4A47"/>
    <w:rsid w:val="558F5C7F"/>
    <w:rsid w:val="559009DC"/>
    <w:rsid w:val="559C02A8"/>
    <w:rsid w:val="559E0B55"/>
    <w:rsid w:val="55A41E5C"/>
    <w:rsid w:val="55AC52B4"/>
    <w:rsid w:val="55AE07FE"/>
    <w:rsid w:val="55B0157C"/>
    <w:rsid w:val="55B17C96"/>
    <w:rsid w:val="55B27A40"/>
    <w:rsid w:val="55B71527"/>
    <w:rsid w:val="55B71DA5"/>
    <w:rsid w:val="55B84F9A"/>
    <w:rsid w:val="55BB2AD0"/>
    <w:rsid w:val="55BB707D"/>
    <w:rsid w:val="55BD2BE6"/>
    <w:rsid w:val="55BD30A9"/>
    <w:rsid w:val="55BF570B"/>
    <w:rsid w:val="55C23B9F"/>
    <w:rsid w:val="55C34CAB"/>
    <w:rsid w:val="55C55FDC"/>
    <w:rsid w:val="55C670BC"/>
    <w:rsid w:val="55C72DA5"/>
    <w:rsid w:val="55C823A0"/>
    <w:rsid w:val="55C934EA"/>
    <w:rsid w:val="55CA4CD5"/>
    <w:rsid w:val="55D047C0"/>
    <w:rsid w:val="55D13578"/>
    <w:rsid w:val="55D4666C"/>
    <w:rsid w:val="55D82D20"/>
    <w:rsid w:val="55DA4D0E"/>
    <w:rsid w:val="55DB506F"/>
    <w:rsid w:val="55DE0BEF"/>
    <w:rsid w:val="55E20D45"/>
    <w:rsid w:val="55E25BCB"/>
    <w:rsid w:val="55E25D37"/>
    <w:rsid w:val="55E52C05"/>
    <w:rsid w:val="55E5646B"/>
    <w:rsid w:val="55E63CE3"/>
    <w:rsid w:val="55E73B06"/>
    <w:rsid w:val="55E771D4"/>
    <w:rsid w:val="55E826A8"/>
    <w:rsid w:val="55E84156"/>
    <w:rsid w:val="55EC7275"/>
    <w:rsid w:val="55ED315D"/>
    <w:rsid w:val="55EE4655"/>
    <w:rsid w:val="55EE6D26"/>
    <w:rsid w:val="55EE7266"/>
    <w:rsid w:val="55EF31D3"/>
    <w:rsid w:val="55F026E1"/>
    <w:rsid w:val="55F1397C"/>
    <w:rsid w:val="55F13CF9"/>
    <w:rsid w:val="55F20BF8"/>
    <w:rsid w:val="55F34D4B"/>
    <w:rsid w:val="55F36E90"/>
    <w:rsid w:val="55F65682"/>
    <w:rsid w:val="55F66F86"/>
    <w:rsid w:val="55F70916"/>
    <w:rsid w:val="55FB38AB"/>
    <w:rsid w:val="55FB66AF"/>
    <w:rsid w:val="55FD0084"/>
    <w:rsid w:val="55FF1595"/>
    <w:rsid w:val="56054DA6"/>
    <w:rsid w:val="56071FAA"/>
    <w:rsid w:val="5609750D"/>
    <w:rsid w:val="560E434A"/>
    <w:rsid w:val="56102DA1"/>
    <w:rsid w:val="56113919"/>
    <w:rsid w:val="56125617"/>
    <w:rsid w:val="56125E19"/>
    <w:rsid w:val="561375A3"/>
    <w:rsid w:val="56156699"/>
    <w:rsid w:val="56167C86"/>
    <w:rsid w:val="5619073C"/>
    <w:rsid w:val="561E3F38"/>
    <w:rsid w:val="56207EDE"/>
    <w:rsid w:val="56211BB8"/>
    <w:rsid w:val="5625295B"/>
    <w:rsid w:val="56253069"/>
    <w:rsid w:val="562531E9"/>
    <w:rsid w:val="562838A6"/>
    <w:rsid w:val="562B6BAC"/>
    <w:rsid w:val="562C0B5B"/>
    <w:rsid w:val="562C0CB7"/>
    <w:rsid w:val="56341643"/>
    <w:rsid w:val="5635532E"/>
    <w:rsid w:val="563560F4"/>
    <w:rsid w:val="56370606"/>
    <w:rsid w:val="5639464B"/>
    <w:rsid w:val="563C5A53"/>
    <w:rsid w:val="563D6B6C"/>
    <w:rsid w:val="564234A5"/>
    <w:rsid w:val="56423645"/>
    <w:rsid w:val="564466D1"/>
    <w:rsid w:val="56473F4D"/>
    <w:rsid w:val="564C20EC"/>
    <w:rsid w:val="564D5D69"/>
    <w:rsid w:val="564E4260"/>
    <w:rsid w:val="56545F75"/>
    <w:rsid w:val="56550B8E"/>
    <w:rsid w:val="56582A8D"/>
    <w:rsid w:val="56585C9E"/>
    <w:rsid w:val="565C02E4"/>
    <w:rsid w:val="565D3D04"/>
    <w:rsid w:val="565F2405"/>
    <w:rsid w:val="56630C60"/>
    <w:rsid w:val="5665324C"/>
    <w:rsid w:val="566A4CCB"/>
    <w:rsid w:val="566B02B3"/>
    <w:rsid w:val="566B0F84"/>
    <w:rsid w:val="566C58E8"/>
    <w:rsid w:val="566C7075"/>
    <w:rsid w:val="566D1918"/>
    <w:rsid w:val="566E5B49"/>
    <w:rsid w:val="566F31E7"/>
    <w:rsid w:val="56707F6C"/>
    <w:rsid w:val="5671355A"/>
    <w:rsid w:val="5671541F"/>
    <w:rsid w:val="56751BCE"/>
    <w:rsid w:val="56781D9E"/>
    <w:rsid w:val="567E2300"/>
    <w:rsid w:val="567F3930"/>
    <w:rsid w:val="567F506F"/>
    <w:rsid w:val="56801B86"/>
    <w:rsid w:val="5683155D"/>
    <w:rsid w:val="568514AC"/>
    <w:rsid w:val="568520D3"/>
    <w:rsid w:val="56855A25"/>
    <w:rsid w:val="5689513D"/>
    <w:rsid w:val="568B535F"/>
    <w:rsid w:val="568C79C5"/>
    <w:rsid w:val="568D03BE"/>
    <w:rsid w:val="569124B3"/>
    <w:rsid w:val="5695201E"/>
    <w:rsid w:val="569602E6"/>
    <w:rsid w:val="56976C33"/>
    <w:rsid w:val="569803D6"/>
    <w:rsid w:val="56984F82"/>
    <w:rsid w:val="5698505C"/>
    <w:rsid w:val="569A6534"/>
    <w:rsid w:val="569C28D9"/>
    <w:rsid w:val="569F2C05"/>
    <w:rsid w:val="56A31455"/>
    <w:rsid w:val="56AB3F6E"/>
    <w:rsid w:val="56AD6827"/>
    <w:rsid w:val="56AE7240"/>
    <w:rsid w:val="56AF1DFF"/>
    <w:rsid w:val="56AF3C73"/>
    <w:rsid w:val="56AF493F"/>
    <w:rsid w:val="56B01CB7"/>
    <w:rsid w:val="56B04B9D"/>
    <w:rsid w:val="56B2453A"/>
    <w:rsid w:val="56B453A5"/>
    <w:rsid w:val="56B627FA"/>
    <w:rsid w:val="56BA6094"/>
    <w:rsid w:val="56BF2433"/>
    <w:rsid w:val="56BF2A44"/>
    <w:rsid w:val="56C10ACB"/>
    <w:rsid w:val="56C2289E"/>
    <w:rsid w:val="56C64CC0"/>
    <w:rsid w:val="56C765BC"/>
    <w:rsid w:val="56CA3C25"/>
    <w:rsid w:val="56D21425"/>
    <w:rsid w:val="56D27BFE"/>
    <w:rsid w:val="56D35925"/>
    <w:rsid w:val="56D51FAF"/>
    <w:rsid w:val="56D65985"/>
    <w:rsid w:val="56D77D77"/>
    <w:rsid w:val="56D877DD"/>
    <w:rsid w:val="56D914EE"/>
    <w:rsid w:val="56D94F03"/>
    <w:rsid w:val="56DA4B55"/>
    <w:rsid w:val="56DD39E0"/>
    <w:rsid w:val="56DE33FB"/>
    <w:rsid w:val="56DE7698"/>
    <w:rsid w:val="56E03FCE"/>
    <w:rsid w:val="56E10DDD"/>
    <w:rsid w:val="56E171F3"/>
    <w:rsid w:val="56E61AB0"/>
    <w:rsid w:val="56E77D09"/>
    <w:rsid w:val="56E87FC9"/>
    <w:rsid w:val="56EA6041"/>
    <w:rsid w:val="56EC4608"/>
    <w:rsid w:val="56EF38C7"/>
    <w:rsid w:val="56F278F7"/>
    <w:rsid w:val="56F63ACA"/>
    <w:rsid w:val="56FD3580"/>
    <w:rsid w:val="56FE3FC7"/>
    <w:rsid w:val="57026664"/>
    <w:rsid w:val="570560B7"/>
    <w:rsid w:val="57070E79"/>
    <w:rsid w:val="571117C6"/>
    <w:rsid w:val="5712262E"/>
    <w:rsid w:val="571226B9"/>
    <w:rsid w:val="571553B3"/>
    <w:rsid w:val="57166D7E"/>
    <w:rsid w:val="57166FAD"/>
    <w:rsid w:val="571736BB"/>
    <w:rsid w:val="571801F2"/>
    <w:rsid w:val="57193481"/>
    <w:rsid w:val="571B1ABC"/>
    <w:rsid w:val="571D14B8"/>
    <w:rsid w:val="571E3E64"/>
    <w:rsid w:val="5720383C"/>
    <w:rsid w:val="57210AB8"/>
    <w:rsid w:val="57211645"/>
    <w:rsid w:val="572C3705"/>
    <w:rsid w:val="572D5895"/>
    <w:rsid w:val="573007DA"/>
    <w:rsid w:val="57330CDD"/>
    <w:rsid w:val="57331ACF"/>
    <w:rsid w:val="5733385E"/>
    <w:rsid w:val="57343FD5"/>
    <w:rsid w:val="57395489"/>
    <w:rsid w:val="573A4EF1"/>
    <w:rsid w:val="573B62F5"/>
    <w:rsid w:val="573C227B"/>
    <w:rsid w:val="573D054E"/>
    <w:rsid w:val="573D77D6"/>
    <w:rsid w:val="57427CA9"/>
    <w:rsid w:val="57444DE8"/>
    <w:rsid w:val="5746418F"/>
    <w:rsid w:val="574A383C"/>
    <w:rsid w:val="574C683A"/>
    <w:rsid w:val="574D1DFE"/>
    <w:rsid w:val="574E15EC"/>
    <w:rsid w:val="574E2A85"/>
    <w:rsid w:val="574F1F0A"/>
    <w:rsid w:val="575022CD"/>
    <w:rsid w:val="57530A45"/>
    <w:rsid w:val="57553A02"/>
    <w:rsid w:val="57581B99"/>
    <w:rsid w:val="57582897"/>
    <w:rsid w:val="57582F73"/>
    <w:rsid w:val="575C7C42"/>
    <w:rsid w:val="575C7C79"/>
    <w:rsid w:val="575E61B5"/>
    <w:rsid w:val="575F1891"/>
    <w:rsid w:val="57625B9F"/>
    <w:rsid w:val="576423AB"/>
    <w:rsid w:val="5765745C"/>
    <w:rsid w:val="57682EBA"/>
    <w:rsid w:val="576929D9"/>
    <w:rsid w:val="576A7B9A"/>
    <w:rsid w:val="576B6C05"/>
    <w:rsid w:val="576C6FD2"/>
    <w:rsid w:val="576D6F6A"/>
    <w:rsid w:val="576F2304"/>
    <w:rsid w:val="57710D9D"/>
    <w:rsid w:val="57734FE6"/>
    <w:rsid w:val="577505AB"/>
    <w:rsid w:val="57757CFC"/>
    <w:rsid w:val="57791D30"/>
    <w:rsid w:val="57836689"/>
    <w:rsid w:val="57857541"/>
    <w:rsid w:val="57864DD3"/>
    <w:rsid w:val="578670FA"/>
    <w:rsid w:val="57897EFC"/>
    <w:rsid w:val="578D7955"/>
    <w:rsid w:val="57931E7F"/>
    <w:rsid w:val="579357E5"/>
    <w:rsid w:val="5797416F"/>
    <w:rsid w:val="579809B2"/>
    <w:rsid w:val="5798490C"/>
    <w:rsid w:val="579B607F"/>
    <w:rsid w:val="579D2B7E"/>
    <w:rsid w:val="579E662B"/>
    <w:rsid w:val="57A11C30"/>
    <w:rsid w:val="57A427BF"/>
    <w:rsid w:val="57A56669"/>
    <w:rsid w:val="57A60942"/>
    <w:rsid w:val="57A628F0"/>
    <w:rsid w:val="57A63D48"/>
    <w:rsid w:val="57AA6F84"/>
    <w:rsid w:val="57AB39E3"/>
    <w:rsid w:val="57AC4A69"/>
    <w:rsid w:val="57AC7077"/>
    <w:rsid w:val="57B25B99"/>
    <w:rsid w:val="57B47793"/>
    <w:rsid w:val="57B87EB9"/>
    <w:rsid w:val="57B93BBB"/>
    <w:rsid w:val="57BA1DE8"/>
    <w:rsid w:val="57BD35F8"/>
    <w:rsid w:val="57C05AC3"/>
    <w:rsid w:val="57C17F34"/>
    <w:rsid w:val="57C453E0"/>
    <w:rsid w:val="57C515AD"/>
    <w:rsid w:val="57C54A9E"/>
    <w:rsid w:val="57C92F60"/>
    <w:rsid w:val="57C94682"/>
    <w:rsid w:val="57CA0360"/>
    <w:rsid w:val="57CC782B"/>
    <w:rsid w:val="57CF2ED9"/>
    <w:rsid w:val="57D00DC5"/>
    <w:rsid w:val="57DD28EF"/>
    <w:rsid w:val="57E13B23"/>
    <w:rsid w:val="57E17C7A"/>
    <w:rsid w:val="57E60CA8"/>
    <w:rsid w:val="57E803F5"/>
    <w:rsid w:val="57E94A86"/>
    <w:rsid w:val="57E94BA6"/>
    <w:rsid w:val="57EC4640"/>
    <w:rsid w:val="57EC69B8"/>
    <w:rsid w:val="57EE7C09"/>
    <w:rsid w:val="57F12F6B"/>
    <w:rsid w:val="57F2614C"/>
    <w:rsid w:val="57F324A2"/>
    <w:rsid w:val="57F837FC"/>
    <w:rsid w:val="57F92577"/>
    <w:rsid w:val="57F95851"/>
    <w:rsid w:val="57FD1C7F"/>
    <w:rsid w:val="57FF37C6"/>
    <w:rsid w:val="57FF60BE"/>
    <w:rsid w:val="57FF7E44"/>
    <w:rsid w:val="5801472D"/>
    <w:rsid w:val="580301D9"/>
    <w:rsid w:val="580304DE"/>
    <w:rsid w:val="58035EE8"/>
    <w:rsid w:val="58042143"/>
    <w:rsid w:val="5805517E"/>
    <w:rsid w:val="58080E23"/>
    <w:rsid w:val="580A249D"/>
    <w:rsid w:val="580A3F98"/>
    <w:rsid w:val="580B4ED3"/>
    <w:rsid w:val="580E4FBA"/>
    <w:rsid w:val="580F0BE9"/>
    <w:rsid w:val="58122C7B"/>
    <w:rsid w:val="58157240"/>
    <w:rsid w:val="58176365"/>
    <w:rsid w:val="581A0A46"/>
    <w:rsid w:val="581D58D2"/>
    <w:rsid w:val="581D7870"/>
    <w:rsid w:val="581E3B27"/>
    <w:rsid w:val="581E54A2"/>
    <w:rsid w:val="581F071A"/>
    <w:rsid w:val="58210F0F"/>
    <w:rsid w:val="58217E9B"/>
    <w:rsid w:val="58245CB8"/>
    <w:rsid w:val="58264A50"/>
    <w:rsid w:val="582768DE"/>
    <w:rsid w:val="58282CC3"/>
    <w:rsid w:val="582A430F"/>
    <w:rsid w:val="582A5FDD"/>
    <w:rsid w:val="582B028A"/>
    <w:rsid w:val="582D27AE"/>
    <w:rsid w:val="583140EF"/>
    <w:rsid w:val="58321DCB"/>
    <w:rsid w:val="5832488C"/>
    <w:rsid w:val="58355931"/>
    <w:rsid w:val="583628ED"/>
    <w:rsid w:val="583734C0"/>
    <w:rsid w:val="58373D81"/>
    <w:rsid w:val="5837513E"/>
    <w:rsid w:val="58387F84"/>
    <w:rsid w:val="583B6242"/>
    <w:rsid w:val="583C48B7"/>
    <w:rsid w:val="584060DE"/>
    <w:rsid w:val="58410447"/>
    <w:rsid w:val="5841133D"/>
    <w:rsid w:val="58422DCA"/>
    <w:rsid w:val="5842674B"/>
    <w:rsid w:val="58435F0A"/>
    <w:rsid w:val="58443E2D"/>
    <w:rsid w:val="5848213E"/>
    <w:rsid w:val="584B5F1A"/>
    <w:rsid w:val="584C2C65"/>
    <w:rsid w:val="585217A9"/>
    <w:rsid w:val="58522C9F"/>
    <w:rsid w:val="58523913"/>
    <w:rsid w:val="585320A8"/>
    <w:rsid w:val="58545D8E"/>
    <w:rsid w:val="58556B78"/>
    <w:rsid w:val="5856158C"/>
    <w:rsid w:val="58565FE4"/>
    <w:rsid w:val="58582463"/>
    <w:rsid w:val="58585CA5"/>
    <w:rsid w:val="585959DA"/>
    <w:rsid w:val="585B092C"/>
    <w:rsid w:val="585B10B9"/>
    <w:rsid w:val="585C3F68"/>
    <w:rsid w:val="58617A5E"/>
    <w:rsid w:val="58626D96"/>
    <w:rsid w:val="58642EC4"/>
    <w:rsid w:val="58671DF2"/>
    <w:rsid w:val="586926F0"/>
    <w:rsid w:val="58695A74"/>
    <w:rsid w:val="586E1419"/>
    <w:rsid w:val="586F0EEC"/>
    <w:rsid w:val="58735221"/>
    <w:rsid w:val="58737816"/>
    <w:rsid w:val="58742AE1"/>
    <w:rsid w:val="5874701A"/>
    <w:rsid w:val="58747E92"/>
    <w:rsid w:val="58766E42"/>
    <w:rsid w:val="58787D3C"/>
    <w:rsid w:val="58791F38"/>
    <w:rsid w:val="587A28C9"/>
    <w:rsid w:val="587A3691"/>
    <w:rsid w:val="587F3C09"/>
    <w:rsid w:val="587F66CD"/>
    <w:rsid w:val="58842497"/>
    <w:rsid w:val="588430C9"/>
    <w:rsid w:val="5884427C"/>
    <w:rsid w:val="5887379B"/>
    <w:rsid w:val="5889658F"/>
    <w:rsid w:val="588B228E"/>
    <w:rsid w:val="588B7724"/>
    <w:rsid w:val="588C539D"/>
    <w:rsid w:val="588D4B2A"/>
    <w:rsid w:val="5890366F"/>
    <w:rsid w:val="58906017"/>
    <w:rsid w:val="589066A1"/>
    <w:rsid w:val="589167C5"/>
    <w:rsid w:val="5892266B"/>
    <w:rsid w:val="58922F62"/>
    <w:rsid w:val="589351D3"/>
    <w:rsid w:val="589354B6"/>
    <w:rsid w:val="589A0FF4"/>
    <w:rsid w:val="589A48E6"/>
    <w:rsid w:val="589B0FFD"/>
    <w:rsid w:val="589C7CCD"/>
    <w:rsid w:val="58A25753"/>
    <w:rsid w:val="58A26122"/>
    <w:rsid w:val="58A835C8"/>
    <w:rsid w:val="58A96DD0"/>
    <w:rsid w:val="58AD0824"/>
    <w:rsid w:val="58AF1523"/>
    <w:rsid w:val="58B1252C"/>
    <w:rsid w:val="58B156F2"/>
    <w:rsid w:val="58B87F7F"/>
    <w:rsid w:val="58BA52C9"/>
    <w:rsid w:val="58BB7FC8"/>
    <w:rsid w:val="58BC5933"/>
    <w:rsid w:val="58BD12A1"/>
    <w:rsid w:val="58C02B69"/>
    <w:rsid w:val="58C132ED"/>
    <w:rsid w:val="58C15B79"/>
    <w:rsid w:val="58C27A94"/>
    <w:rsid w:val="58C32E8A"/>
    <w:rsid w:val="58C71EE5"/>
    <w:rsid w:val="58C80681"/>
    <w:rsid w:val="58C80DE3"/>
    <w:rsid w:val="58C92B5F"/>
    <w:rsid w:val="58CC424D"/>
    <w:rsid w:val="58CC5E07"/>
    <w:rsid w:val="58CE4675"/>
    <w:rsid w:val="58D0559F"/>
    <w:rsid w:val="58D177ED"/>
    <w:rsid w:val="58D37CFC"/>
    <w:rsid w:val="58D434DC"/>
    <w:rsid w:val="58D66DE4"/>
    <w:rsid w:val="58DA5921"/>
    <w:rsid w:val="58DB078A"/>
    <w:rsid w:val="58DB0AD7"/>
    <w:rsid w:val="58DC4E26"/>
    <w:rsid w:val="58DD0952"/>
    <w:rsid w:val="58E00EFD"/>
    <w:rsid w:val="58E23D8E"/>
    <w:rsid w:val="58F0785D"/>
    <w:rsid w:val="58F24941"/>
    <w:rsid w:val="58F503FC"/>
    <w:rsid w:val="58F50C21"/>
    <w:rsid w:val="58F95AC9"/>
    <w:rsid w:val="58FC3D5B"/>
    <w:rsid w:val="590141A9"/>
    <w:rsid w:val="590538D7"/>
    <w:rsid w:val="59077963"/>
    <w:rsid w:val="590B3CE1"/>
    <w:rsid w:val="590D105B"/>
    <w:rsid w:val="590E0595"/>
    <w:rsid w:val="590F79E7"/>
    <w:rsid w:val="59101EE0"/>
    <w:rsid w:val="591503C6"/>
    <w:rsid w:val="591612D7"/>
    <w:rsid w:val="591C1D89"/>
    <w:rsid w:val="59222051"/>
    <w:rsid w:val="592643AF"/>
    <w:rsid w:val="59282B09"/>
    <w:rsid w:val="59287B0B"/>
    <w:rsid w:val="592A0731"/>
    <w:rsid w:val="592E52CB"/>
    <w:rsid w:val="592F4F66"/>
    <w:rsid w:val="59310AC8"/>
    <w:rsid w:val="593151E2"/>
    <w:rsid w:val="59320564"/>
    <w:rsid w:val="59326FE4"/>
    <w:rsid w:val="59347E13"/>
    <w:rsid w:val="59350586"/>
    <w:rsid w:val="59386178"/>
    <w:rsid w:val="593A2F61"/>
    <w:rsid w:val="593B28DD"/>
    <w:rsid w:val="593C0FD4"/>
    <w:rsid w:val="593D3F0A"/>
    <w:rsid w:val="593F3FA4"/>
    <w:rsid w:val="593F6D92"/>
    <w:rsid w:val="59402BAE"/>
    <w:rsid w:val="5940652F"/>
    <w:rsid w:val="594165F1"/>
    <w:rsid w:val="59436508"/>
    <w:rsid w:val="59443227"/>
    <w:rsid w:val="594439A9"/>
    <w:rsid w:val="594506B6"/>
    <w:rsid w:val="59452932"/>
    <w:rsid w:val="59477A52"/>
    <w:rsid w:val="59480925"/>
    <w:rsid w:val="59486DD0"/>
    <w:rsid w:val="59493175"/>
    <w:rsid w:val="594A517B"/>
    <w:rsid w:val="594B7109"/>
    <w:rsid w:val="594C4503"/>
    <w:rsid w:val="594D68DB"/>
    <w:rsid w:val="594D6F1C"/>
    <w:rsid w:val="595209FA"/>
    <w:rsid w:val="59542B83"/>
    <w:rsid w:val="595751F0"/>
    <w:rsid w:val="595B0238"/>
    <w:rsid w:val="595C6DDB"/>
    <w:rsid w:val="595E7471"/>
    <w:rsid w:val="59603163"/>
    <w:rsid w:val="5960460A"/>
    <w:rsid w:val="59612070"/>
    <w:rsid w:val="5962347C"/>
    <w:rsid w:val="59624B44"/>
    <w:rsid w:val="59662CE0"/>
    <w:rsid w:val="596670FF"/>
    <w:rsid w:val="59670E31"/>
    <w:rsid w:val="5969207F"/>
    <w:rsid w:val="59692660"/>
    <w:rsid w:val="59694A46"/>
    <w:rsid w:val="596D3407"/>
    <w:rsid w:val="596F5EBA"/>
    <w:rsid w:val="59715C91"/>
    <w:rsid w:val="597671EC"/>
    <w:rsid w:val="597977EF"/>
    <w:rsid w:val="597A6C42"/>
    <w:rsid w:val="597C2936"/>
    <w:rsid w:val="597D188C"/>
    <w:rsid w:val="597E6032"/>
    <w:rsid w:val="597F4A55"/>
    <w:rsid w:val="59840C5B"/>
    <w:rsid w:val="598653B6"/>
    <w:rsid w:val="598866C3"/>
    <w:rsid w:val="598B599D"/>
    <w:rsid w:val="598C79BA"/>
    <w:rsid w:val="598E7C4D"/>
    <w:rsid w:val="59910FE6"/>
    <w:rsid w:val="599168AA"/>
    <w:rsid w:val="59924204"/>
    <w:rsid w:val="59962241"/>
    <w:rsid w:val="5996535B"/>
    <w:rsid w:val="59965F9A"/>
    <w:rsid w:val="59981FAA"/>
    <w:rsid w:val="59982B07"/>
    <w:rsid w:val="599B6897"/>
    <w:rsid w:val="599D09CE"/>
    <w:rsid w:val="599D69C7"/>
    <w:rsid w:val="599F4450"/>
    <w:rsid w:val="59A24EAC"/>
    <w:rsid w:val="59A374EF"/>
    <w:rsid w:val="59A54C54"/>
    <w:rsid w:val="59A6015F"/>
    <w:rsid w:val="59A81E1E"/>
    <w:rsid w:val="59A93229"/>
    <w:rsid w:val="59AA16F9"/>
    <w:rsid w:val="59AB6F6E"/>
    <w:rsid w:val="59AC653A"/>
    <w:rsid w:val="59AD727E"/>
    <w:rsid w:val="59AD735E"/>
    <w:rsid w:val="59AF6315"/>
    <w:rsid w:val="59B03287"/>
    <w:rsid w:val="59B15561"/>
    <w:rsid w:val="59B24340"/>
    <w:rsid w:val="59B3394F"/>
    <w:rsid w:val="59B358D4"/>
    <w:rsid w:val="59B42D38"/>
    <w:rsid w:val="59B6647A"/>
    <w:rsid w:val="59B9171C"/>
    <w:rsid w:val="59BB76E1"/>
    <w:rsid w:val="59C126A2"/>
    <w:rsid w:val="59C20D7D"/>
    <w:rsid w:val="59C41E9F"/>
    <w:rsid w:val="59C50A74"/>
    <w:rsid w:val="59C620A1"/>
    <w:rsid w:val="59C67137"/>
    <w:rsid w:val="59C80FA7"/>
    <w:rsid w:val="59CB2264"/>
    <w:rsid w:val="59CB2732"/>
    <w:rsid w:val="59CC75E0"/>
    <w:rsid w:val="59CD4007"/>
    <w:rsid w:val="59CF0703"/>
    <w:rsid w:val="59CF661E"/>
    <w:rsid w:val="59D043EC"/>
    <w:rsid w:val="59D3586F"/>
    <w:rsid w:val="59D639CA"/>
    <w:rsid w:val="59D6587D"/>
    <w:rsid w:val="59D82AE5"/>
    <w:rsid w:val="59D86600"/>
    <w:rsid w:val="59D955D4"/>
    <w:rsid w:val="59DB2CB0"/>
    <w:rsid w:val="59DB32AD"/>
    <w:rsid w:val="59DE0D5E"/>
    <w:rsid w:val="59E17D77"/>
    <w:rsid w:val="59EB0099"/>
    <w:rsid w:val="59F04D81"/>
    <w:rsid w:val="59F57611"/>
    <w:rsid w:val="59F86C04"/>
    <w:rsid w:val="59FA0947"/>
    <w:rsid w:val="59FD3E25"/>
    <w:rsid w:val="59FD5DEA"/>
    <w:rsid w:val="59FD5FD1"/>
    <w:rsid w:val="59FE21AD"/>
    <w:rsid w:val="59FE7BBE"/>
    <w:rsid w:val="59FF1918"/>
    <w:rsid w:val="5A0A56D0"/>
    <w:rsid w:val="5A0C4E94"/>
    <w:rsid w:val="5A0C6E99"/>
    <w:rsid w:val="5A0D5344"/>
    <w:rsid w:val="5A0D5B7E"/>
    <w:rsid w:val="5A0D747D"/>
    <w:rsid w:val="5A100086"/>
    <w:rsid w:val="5A1144D6"/>
    <w:rsid w:val="5A12067B"/>
    <w:rsid w:val="5A121A0E"/>
    <w:rsid w:val="5A1378EE"/>
    <w:rsid w:val="5A1541C8"/>
    <w:rsid w:val="5A173F88"/>
    <w:rsid w:val="5A1803AA"/>
    <w:rsid w:val="5A182457"/>
    <w:rsid w:val="5A18573D"/>
    <w:rsid w:val="5A196EA5"/>
    <w:rsid w:val="5A1D7882"/>
    <w:rsid w:val="5A1E32AC"/>
    <w:rsid w:val="5A205FB7"/>
    <w:rsid w:val="5A24352E"/>
    <w:rsid w:val="5A24369E"/>
    <w:rsid w:val="5A275FFA"/>
    <w:rsid w:val="5A295D67"/>
    <w:rsid w:val="5A2A2B32"/>
    <w:rsid w:val="5A2C3DD9"/>
    <w:rsid w:val="5A2D0127"/>
    <w:rsid w:val="5A2D3EB5"/>
    <w:rsid w:val="5A2F4F7A"/>
    <w:rsid w:val="5A300241"/>
    <w:rsid w:val="5A30605D"/>
    <w:rsid w:val="5A382BA4"/>
    <w:rsid w:val="5A393AF0"/>
    <w:rsid w:val="5A3A0479"/>
    <w:rsid w:val="5A3A0582"/>
    <w:rsid w:val="5A3B2A2F"/>
    <w:rsid w:val="5A3D0081"/>
    <w:rsid w:val="5A3D720F"/>
    <w:rsid w:val="5A3F5383"/>
    <w:rsid w:val="5A4145B7"/>
    <w:rsid w:val="5A42281D"/>
    <w:rsid w:val="5A430597"/>
    <w:rsid w:val="5A4379A3"/>
    <w:rsid w:val="5A4620A8"/>
    <w:rsid w:val="5A4711CD"/>
    <w:rsid w:val="5A475042"/>
    <w:rsid w:val="5A490728"/>
    <w:rsid w:val="5A4A1F5B"/>
    <w:rsid w:val="5A4B4DCE"/>
    <w:rsid w:val="5A4E3090"/>
    <w:rsid w:val="5A4F1CF9"/>
    <w:rsid w:val="5A507147"/>
    <w:rsid w:val="5A536478"/>
    <w:rsid w:val="5A54633E"/>
    <w:rsid w:val="5A54718D"/>
    <w:rsid w:val="5A5929E1"/>
    <w:rsid w:val="5A5C3017"/>
    <w:rsid w:val="5A5E5918"/>
    <w:rsid w:val="5A612B69"/>
    <w:rsid w:val="5A6202C4"/>
    <w:rsid w:val="5A643A7E"/>
    <w:rsid w:val="5A65797E"/>
    <w:rsid w:val="5A696ED8"/>
    <w:rsid w:val="5A6D1A7F"/>
    <w:rsid w:val="5A7054EE"/>
    <w:rsid w:val="5A7063A3"/>
    <w:rsid w:val="5A720CAA"/>
    <w:rsid w:val="5A723F6D"/>
    <w:rsid w:val="5A72698C"/>
    <w:rsid w:val="5A745480"/>
    <w:rsid w:val="5A7644F3"/>
    <w:rsid w:val="5A7828D2"/>
    <w:rsid w:val="5A7A3C90"/>
    <w:rsid w:val="5A7B72F2"/>
    <w:rsid w:val="5A7C5F47"/>
    <w:rsid w:val="5A7D3450"/>
    <w:rsid w:val="5A7D4CB4"/>
    <w:rsid w:val="5A7E6698"/>
    <w:rsid w:val="5A817092"/>
    <w:rsid w:val="5A83091B"/>
    <w:rsid w:val="5A84459B"/>
    <w:rsid w:val="5A8452A0"/>
    <w:rsid w:val="5A8764B0"/>
    <w:rsid w:val="5A8974B8"/>
    <w:rsid w:val="5A8A11F2"/>
    <w:rsid w:val="5A900DAA"/>
    <w:rsid w:val="5A933CE0"/>
    <w:rsid w:val="5A947683"/>
    <w:rsid w:val="5A9573DA"/>
    <w:rsid w:val="5A975887"/>
    <w:rsid w:val="5A991373"/>
    <w:rsid w:val="5A9A2F7E"/>
    <w:rsid w:val="5A9B6D5E"/>
    <w:rsid w:val="5A9E4BE6"/>
    <w:rsid w:val="5AA03BBA"/>
    <w:rsid w:val="5AA076D5"/>
    <w:rsid w:val="5AA35B12"/>
    <w:rsid w:val="5AA468B7"/>
    <w:rsid w:val="5AA54688"/>
    <w:rsid w:val="5AA54BB4"/>
    <w:rsid w:val="5AA60F19"/>
    <w:rsid w:val="5AA9051D"/>
    <w:rsid w:val="5AA950CC"/>
    <w:rsid w:val="5AAD272F"/>
    <w:rsid w:val="5AAD58F8"/>
    <w:rsid w:val="5AAD6B5B"/>
    <w:rsid w:val="5AAF447C"/>
    <w:rsid w:val="5AB21B25"/>
    <w:rsid w:val="5AB74DE1"/>
    <w:rsid w:val="5AB8154B"/>
    <w:rsid w:val="5AB97304"/>
    <w:rsid w:val="5ABC2F55"/>
    <w:rsid w:val="5ABD2A07"/>
    <w:rsid w:val="5AC13DB8"/>
    <w:rsid w:val="5AC35460"/>
    <w:rsid w:val="5AC46218"/>
    <w:rsid w:val="5AC5442E"/>
    <w:rsid w:val="5AC56FF0"/>
    <w:rsid w:val="5AC63824"/>
    <w:rsid w:val="5AC74964"/>
    <w:rsid w:val="5AC763CF"/>
    <w:rsid w:val="5ACE6510"/>
    <w:rsid w:val="5ACF4D73"/>
    <w:rsid w:val="5AD17571"/>
    <w:rsid w:val="5AD2688C"/>
    <w:rsid w:val="5AD56F73"/>
    <w:rsid w:val="5AD659E2"/>
    <w:rsid w:val="5AD66E3A"/>
    <w:rsid w:val="5AD81DBE"/>
    <w:rsid w:val="5AD92AC0"/>
    <w:rsid w:val="5AD94131"/>
    <w:rsid w:val="5ADA3C3A"/>
    <w:rsid w:val="5ADB165C"/>
    <w:rsid w:val="5ADD3D1C"/>
    <w:rsid w:val="5ADE234E"/>
    <w:rsid w:val="5AE027B2"/>
    <w:rsid w:val="5AE30696"/>
    <w:rsid w:val="5AE3548E"/>
    <w:rsid w:val="5AE45281"/>
    <w:rsid w:val="5AE9458D"/>
    <w:rsid w:val="5AF14EE4"/>
    <w:rsid w:val="5AF25178"/>
    <w:rsid w:val="5AF43AA6"/>
    <w:rsid w:val="5AF71883"/>
    <w:rsid w:val="5AFA7C21"/>
    <w:rsid w:val="5AFE4D8E"/>
    <w:rsid w:val="5B04530F"/>
    <w:rsid w:val="5B0658B6"/>
    <w:rsid w:val="5B0A0562"/>
    <w:rsid w:val="5B0A1234"/>
    <w:rsid w:val="5B0B41BC"/>
    <w:rsid w:val="5B0C1BD5"/>
    <w:rsid w:val="5B111B4C"/>
    <w:rsid w:val="5B1260A5"/>
    <w:rsid w:val="5B130E64"/>
    <w:rsid w:val="5B133E50"/>
    <w:rsid w:val="5B1354F6"/>
    <w:rsid w:val="5B145456"/>
    <w:rsid w:val="5B145DF4"/>
    <w:rsid w:val="5B1C52B5"/>
    <w:rsid w:val="5B20774A"/>
    <w:rsid w:val="5B2655CE"/>
    <w:rsid w:val="5B2A39BA"/>
    <w:rsid w:val="5B2B5707"/>
    <w:rsid w:val="5B2C1694"/>
    <w:rsid w:val="5B2E45B6"/>
    <w:rsid w:val="5B3005CD"/>
    <w:rsid w:val="5B3069C7"/>
    <w:rsid w:val="5B30712A"/>
    <w:rsid w:val="5B3234E8"/>
    <w:rsid w:val="5B343468"/>
    <w:rsid w:val="5B3605FC"/>
    <w:rsid w:val="5B3958A3"/>
    <w:rsid w:val="5B3963A9"/>
    <w:rsid w:val="5B3C0A2B"/>
    <w:rsid w:val="5B3D2687"/>
    <w:rsid w:val="5B3F0ADA"/>
    <w:rsid w:val="5B3F2620"/>
    <w:rsid w:val="5B4175F5"/>
    <w:rsid w:val="5B4440D7"/>
    <w:rsid w:val="5B447F24"/>
    <w:rsid w:val="5B4A1C9E"/>
    <w:rsid w:val="5B4A5FF7"/>
    <w:rsid w:val="5B4D0E32"/>
    <w:rsid w:val="5B4D4D14"/>
    <w:rsid w:val="5B4E0F4D"/>
    <w:rsid w:val="5B4F7283"/>
    <w:rsid w:val="5B503CD1"/>
    <w:rsid w:val="5B516F86"/>
    <w:rsid w:val="5B517E8B"/>
    <w:rsid w:val="5B524B73"/>
    <w:rsid w:val="5B5C3FBC"/>
    <w:rsid w:val="5B5D322C"/>
    <w:rsid w:val="5B5E0ADF"/>
    <w:rsid w:val="5B607C22"/>
    <w:rsid w:val="5B614248"/>
    <w:rsid w:val="5B6173AF"/>
    <w:rsid w:val="5B6838DA"/>
    <w:rsid w:val="5B6940B1"/>
    <w:rsid w:val="5B6A5E6C"/>
    <w:rsid w:val="5B6E7DB5"/>
    <w:rsid w:val="5B6F3C0F"/>
    <w:rsid w:val="5B6F7678"/>
    <w:rsid w:val="5B7135A6"/>
    <w:rsid w:val="5B725DBA"/>
    <w:rsid w:val="5B727C5F"/>
    <w:rsid w:val="5B731763"/>
    <w:rsid w:val="5B753BE4"/>
    <w:rsid w:val="5B787ED2"/>
    <w:rsid w:val="5B79512E"/>
    <w:rsid w:val="5B7C6B2F"/>
    <w:rsid w:val="5B7D049B"/>
    <w:rsid w:val="5B7E4532"/>
    <w:rsid w:val="5B823105"/>
    <w:rsid w:val="5B8571F1"/>
    <w:rsid w:val="5B863914"/>
    <w:rsid w:val="5B8A2574"/>
    <w:rsid w:val="5B8D0530"/>
    <w:rsid w:val="5B9002CA"/>
    <w:rsid w:val="5B921A0A"/>
    <w:rsid w:val="5B923710"/>
    <w:rsid w:val="5B944A40"/>
    <w:rsid w:val="5B952F30"/>
    <w:rsid w:val="5B953FF6"/>
    <w:rsid w:val="5B98135F"/>
    <w:rsid w:val="5B9B5F99"/>
    <w:rsid w:val="5B9E01DF"/>
    <w:rsid w:val="5B9E6371"/>
    <w:rsid w:val="5BA243FF"/>
    <w:rsid w:val="5BA41844"/>
    <w:rsid w:val="5BA86ECA"/>
    <w:rsid w:val="5BA87175"/>
    <w:rsid w:val="5BAA2BB7"/>
    <w:rsid w:val="5BAD1394"/>
    <w:rsid w:val="5BAE38DE"/>
    <w:rsid w:val="5BAF138B"/>
    <w:rsid w:val="5BB0492F"/>
    <w:rsid w:val="5BB25CCA"/>
    <w:rsid w:val="5BB45D11"/>
    <w:rsid w:val="5BB6188D"/>
    <w:rsid w:val="5BBC6BD5"/>
    <w:rsid w:val="5BBC75B4"/>
    <w:rsid w:val="5BC0745D"/>
    <w:rsid w:val="5BC2778C"/>
    <w:rsid w:val="5BC816BC"/>
    <w:rsid w:val="5BC919EF"/>
    <w:rsid w:val="5BCD7460"/>
    <w:rsid w:val="5BCF73D1"/>
    <w:rsid w:val="5BD17A35"/>
    <w:rsid w:val="5BD35B5C"/>
    <w:rsid w:val="5BD56B28"/>
    <w:rsid w:val="5BD62A6A"/>
    <w:rsid w:val="5BD74721"/>
    <w:rsid w:val="5BDE0E31"/>
    <w:rsid w:val="5BDF0EE9"/>
    <w:rsid w:val="5BDF61B4"/>
    <w:rsid w:val="5BE45A47"/>
    <w:rsid w:val="5BE87DE5"/>
    <w:rsid w:val="5BE96A23"/>
    <w:rsid w:val="5BEC4805"/>
    <w:rsid w:val="5BEC6AEC"/>
    <w:rsid w:val="5BED319D"/>
    <w:rsid w:val="5BEE48C0"/>
    <w:rsid w:val="5BEE5CAC"/>
    <w:rsid w:val="5BF03494"/>
    <w:rsid w:val="5BF41D52"/>
    <w:rsid w:val="5BF600EC"/>
    <w:rsid w:val="5BF82712"/>
    <w:rsid w:val="5BF85E50"/>
    <w:rsid w:val="5BFB4D81"/>
    <w:rsid w:val="5BFB69F9"/>
    <w:rsid w:val="5BFD6CDB"/>
    <w:rsid w:val="5C007E11"/>
    <w:rsid w:val="5C0557B3"/>
    <w:rsid w:val="5C095608"/>
    <w:rsid w:val="5C0C0E78"/>
    <w:rsid w:val="5C0C1968"/>
    <w:rsid w:val="5C0E0140"/>
    <w:rsid w:val="5C10685A"/>
    <w:rsid w:val="5C11437C"/>
    <w:rsid w:val="5C115F9D"/>
    <w:rsid w:val="5C117212"/>
    <w:rsid w:val="5C123CEE"/>
    <w:rsid w:val="5C140173"/>
    <w:rsid w:val="5C142D9E"/>
    <w:rsid w:val="5C1617E8"/>
    <w:rsid w:val="5C181D0D"/>
    <w:rsid w:val="5C187E49"/>
    <w:rsid w:val="5C192550"/>
    <w:rsid w:val="5C1A2AAE"/>
    <w:rsid w:val="5C1A5787"/>
    <w:rsid w:val="5C1C3AE3"/>
    <w:rsid w:val="5C1D45AD"/>
    <w:rsid w:val="5C1D7A13"/>
    <w:rsid w:val="5C1E7C0B"/>
    <w:rsid w:val="5C1F67C9"/>
    <w:rsid w:val="5C1F7482"/>
    <w:rsid w:val="5C21186D"/>
    <w:rsid w:val="5C226FC7"/>
    <w:rsid w:val="5C23256F"/>
    <w:rsid w:val="5C236B9F"/>
    <w:rsid w:val="5C2514A9"/>
    <w:rsid w:val="5C252340"/>
    <w:rsid w:val="5C264D4E"/>
    <w:rsid w:val="5C2800EB"/>
    <w:rsid w:val="5C2E17BA"/>
    <w:rsid w:val="5C3942BF"/>
    <w:rsid w:val="5C3A6D0E"/>
    <w:rsid w:val="5C3C0456"/>
    <w:rsid w:val="5C3C7220"/>
    <w:rsid w:val="5C3D267B"/>
    <w:rsid w:val="5C4244C2"/>
    <w:rsid w:val="5C477F20"/>
    <w:rsid w:val="5C4B08D1"/>
    <w:rsid w:val="5C4C34D7"/>
    <w:rsid w:val="5C584FFF"/>
    <w:rsid w:val="5C5B3B3B"/>
    <w:rsid w:val="5C5D651D"/>
    <w:rsid w:val="5C5E7413"/>
    <w:rsid w:val="5C5F508E"/>
    <w:rsid w:val="5C63143E"/>
    <w:rsid w:val="5C670BBB"/>
    <w:rsid w:val="5C695B65"/>
    <w:rsid w:val="5C6A0E5C"/>
    <w:rsid w:val="5C6E566D"/>
    <w:rsid w:val="5C741F33"/>
    <w:rsid w:val="5C794C6E"/>
    <w:rsid w:val="5C7B2A37"/>
    <w:rsid w:val="5C7C6304"/>
    <w:rsid w:val="5C7E2518"/>
    <w:rsid w:val="5C7E2528"/>
    <w:rsid w:val="5C7E7DCD"/>
    <w:rsid w:val="5C8068A4"/>
    <w:rsid w:val="5C8569EA"/>
    <w:rsid w:val="5C863FD2"/>
    <w:rsid w:val="5C880366"/>
    <w:rsid w:val="5C8900B3"/>
    <w:rsid w:val="5C8B0E12"/>
    <w:rsid w:val="5C8C100B"/>
    <w:rsid w:val="5C8E048E"/>
    <w:rsid w:val="5C8E1F37"/>
    <w:rsid w:val="5C932CEA"/>
    <w:rsid w:val="5C95745F"/>
    <w:rsid w:val="5C965684"/>
    <w:rsid w:val="5C9A1325"/>
    <w:rsid w:val="5C9F4E06"/>
    <w:rsid w:val="5CA0411B"/>
    <w:rsid w:val="5CA17519"/>
    <w:rsid w:val="5CA47760"/>
    <w:rsid w:val="5CA52549"/>
    <w:rsid w:val="5CA81C24"/>
    <w:rsid w:val="5CA95F44"/>
    <w:rsid w:val="5CAB305F"/>
    <w:rsid w:val="5CAC14CE"/>
    <w:rsid w:val="5CAE1ECD"/>
    <w:rsid w:val="5CB00CDC"/>
    <w:rsid w:val="5CB06607"/>
    <w:rsid w:val="5CB44CC8"/>
    <w:rsid w:val="5CB45993"/>
    <w:rsid w:val="5CB61D80"/>
    <w:rsid w:val="5CB644EE"/>
    <w:rsid w:val="5CB666DC"/>
    <w:rsid w:val="5CBA251E"/>
    <w:rsid w:val="5CBC2926"/>
    <w:rsid w:val="5CBD4B28"/>
    <w:rsid w:val="5CC019E0"/>
    <w:rsid w:val="5CC05388"/>
    <w:rsid w:val="5CC12F84"/>
    <w:rsid w:val="5CC2096B"/>
    <w:rsid w:val="5CC626C6"/>
    <w:rsid w:val="5CC634A2"/>
    <w:rsid w:val="5CC658EC"/>
    <w:rsid w:val="5CCA0FDC"/>
    <w:rsid w:val="5CCB49E9"/>
    <w:rsid w:val="5CCC3820"/>
    <w:rsid w:val="5CD01B96"/>
    <w:rsid w:val="5CD021D6"/>
    <w:rsid w:val="5CD14C88"/>
    <w:rsid w:val="5CD21F09"/>
    <w:rsid w:val="5CD27CA7"/>
    <w:rsid w:val="5CD579A7"/>
    <w:rsid w:val="5CD77174"/>
    <w:rsid w:val="5CD87CD0"/>
    <w:rsid w:val="5CD92EE0"/>
    <w:rsid w:val="5CDB5309"/>
    <w:rsid w:val="5CDF7C46"/>
    <w:rsid w:val="5CE62A89"/>
    <w:rsid w:val="5CEA7380"/>
    <w:rsid w:val="5CEB1109"/>
    <w:rsid w:val="5CEB69C1"/>
    <w:rsid w:val="5CF03BD0"/>
    <w:rsid w:val="5CF52FF0"/>
    <w:rsid w:val="5CF56C00"/>
    <w:rsid w:val="5CF73FBA"/>
    <w:rsid w:val="5CFA1557"/>
    <w:rsid w:val="5CFA634C"/>
    <w:rsid w:val="5CFD48E5"/>
    <w:rsid w:val="5D026B01"/>
    <w:rsid w:val="5D026FBB"/>
    <w:rsid w:val="5D042D16"/>
    <w:rsid w:val="5D043F19"/>
    <w:rsid w:val="5D050C35"/>
    <w:rsid w:val="5D06128B"/>
    <w:rsid w:val="5D064A08"/>
    <w:rsid w:val="5D08153F"/>
    <w:rsid w:val="5D090B36"/>
    <w:rsid w:val="5D0A1DE2"/>
    <w:rsid w:val="5D0B1549"/>
    <w:rsid w:val="5D0E4555"/>
    <w:rsid w:val="5D0F5AA9"/>
    <w:rsid w:val="5D101A9E"/>
    <w:rsid w:val="5D113088"/>
    <w:rsid w:val="5D124BEB"/>
    <w:rsid w:val="5D1316FE"/>
    <w:rsid w:val="5D134654"/>
    <w:rsid w:val="5D192D21"/>
    <w:rsid w:val="5D196EE0"/>
    <w:rsid w:val="5D1A289F"/>
    <w:rsid w:val="5D1A4A1E"/>
    <w:rsid w:val="5D1D0B13"/>
    <w:rsid w:val="5D2027C1"/>
    <w:rsid w:val="5D222D21"/>
    <w:rsid w:val="5D225CD1"/>
    <w:rsid w:val="5D251608"/>
    <w:rsid w:val="5D296D6A"/>
    <w:rsid w:val="5D2A12A7"/>
    <w:rsid w:val="5D2A44FE"/>
    <w:rsid w:val="5D315F22"/>
    <w:rsid w:val="5D316B8F"/>
    <w:rsid w:val="5D324DAD"/>
    <w:rsid w:val="5D3354F7"/>
    <w:rsid w:val="5D372835"/>
    <w:rsid w:val="5D3833E7"/>
    <w:rsid w:val="5D3C30C3"/>
    <w:rsid w:val="5D3E7EAB"/>
    <w:rsid w:val="5D411858"/>
    <w:rsid w:val="5D42417E"/>
    <w:rsid w:val="5D427FA4"/>
    <w:rsid w:val="5D442323"/>
    <w:rsid w:val="5D4532C1"/>
    <w:rsid w:val="5D457744"/>
    <w:rsid w:val="5D482580"/>
    <w:rsid w:val="5D485D7E"/>
    <w:rsid w:val="5D4B17B0"/>
    <w:rsid w:val="5D4B6725"/>
    <w:rsid w:val="5D4D5D0C"/>
    <w:rsid w:val="5D4F106F"/>
    <w:rsid w:val="5D4F110B"/>
    <w:rsid w:val="5D5054BD"/>
    <w:rsid w:val="5D5155C4"/>
    <w:rsid w:val="5D5363D7"/>
    <w:rsid w:val="5D545750"/>
    <w:rsid w:val="5D587249"/>
    <w:rsid w:val="5D5C081B"/>
    <w:rsid w:val="5D5D0341"/>
    <w:rsid w:val="5D5D31CF"/>
    <w:rsid w:val="5D5E0C93"/>
    <w:rsid w:val="5D621255"/>
    <w:rsid w:val="5D6402F2"/>
    <w:rsid w:val="5D656E5A"/>
    <w:rsid w:val="5D6643F0"/>
    <w:rsid w:val="5D666A4B"/>
    <w:rsid w:val="5D683F77"/>
    <w:rsid w:val="5D6C5860"/>
    <w:rsid w:val="5D705215"/>
    <w:rsid w:val="5D707C29"/>
    <w:rsid w:val="5D7657B3"/>
    <w:rsid w:val="5D786ECF"/>
    <w:rsid w:val="5D7943FC"/>
    <w:rsid w:val="5D805337"/>
    <w:rsid w:val="5D8366D4"/>
    <w:rsid w:val="5D8544C5"/>
    <w:rsid w:val="5D8651D3"/>
    <w:rsid w:val="5D8B75F9"/>
    <w:rsid w:val="5D8C6422"/>
    <w:rsid w:val="5D8E347C"/>
    <w:rsid w:val="5D8F2DD1"/>
    <w:rsid w:val="5D9679B9"/>
    <w:rsid w:val="5D977953"/>
    <w:rsid w:val="5D9859BE"/>
    <w:rsid w:val="5D9A2112"/>
    <w:rsid w:val="5D9C151C"/>
    <w:rsid w:val="5D9C52C3"/>
    <w:rsid w:val="5D9D19C4"/>
    <w:rsid w:val="5D9D1B13"/>
    <w:rsid w:val="5D9E0F24"/>
    <w:rsid w:val="5D9F5DF7"/>
    <w:rsid w:val="5DA040A5"/>
    <w:rsid w:val="5DA35F88"/>
    <w:rsid w:val="5DA366B6"/>
    <w:rsid w:val="5DA4206D"/>
    <w:rsid w:val="5DA4454B"/>
    <w:rsid w:val="5DA65F14"/>
    <w:rsid w:val="5DAA3959"/>
    <w:rsid w:val="5DAB4E46"/>
    <w:rsid w:val="5DAD1AB6"/>
    <w:rsid w:val="5DAD5E88"/>
    <w:rsid w:val="5DAF3678"/>
    <w:rsid w:val="5DB0427C"/>
    <w:rsid w:val="5DB3082B"/>
    <w:rsid w:val="5DB42135"/>
    <w:rsid w:val="5DB7150A"/>
    <w:rsid w:val="5DB916CF"/>
    <w:rsid w:val="5DB97878"/>
    <w:rsid w:val="5DBD6D49"/>
    <w:rsid w:val="5DBE7CB1"/>
    <w:rsid w:val="5DBF5977"/>
    <w:rsid w:val="5DC04F6C"/>
    <w:rsid w:val="5DC10B33"/>
    <w:rsid w:val="5DC157B2"/>
    <w:rsid w:val="5DC5250F"/>
    <w:rsid w:val="5DC5572A"/>
    <w:rsid w:val="5DC60CF5"/>
    <w:rsid w:val="5DC705E8"/>
    <w:rsid w:val="5DC82D4C"/>
    <w:rsid w:val="5DCA4FFE"/>
    <w:rsid w:val="5DCC6649"/>
    <w:rsid w:val="5DCC7686"/>
    <w:rsid w:val="5DCF438A"/>
    <w:rsid w:val="5DCF7092"/>
    <w:rsid w:val="5DD071C3"/>
    <w:rsid w:val="5DD16EF7"/>
    <w:rsid w:val="5DD24B00"/>
    <w:rsid w:val="5DDA5FD6"/>
    <w:rsid w:val="5DDB3349"/>
    <w:rsid w:val="5DDC73D8"/>
    <w:rsid w:val="5DDE0C2C"/>
    <w:rsid w:val="5DE33C47"/>
    <w:rsid w:val="5DE34407"/>
    <w:rsid w:val="5DE549B1"/>
    <w:rsid w:val="5DE57894"/>
    <w:rsid w:val="5DE61F1E"/>
    <w:rsid w:val="5DE6318D"/>
    <w:rsid w:val="5DEA2ECD"/>
    <w:rsid w:val="5DEA38F2"/>
    <w:rsid w:val="5DEF1762"/>
    <w:rsid w:val="5DF2008C"/>
    <w:rsid w:val="5DF35FC0"/>
    <w:rsid w:val="5DF77B7D"/>
    <w:rsid w:val="5DFD0A55"/>
    <w:rsid w:val="5DFD3A7A"/>
    <w:rsid w:val="5DFE05F2"/>
    <w:rsid w:val="5DFE6526"/>
    <w:rsid w:val="5DFF0E3B"/>
    <w:rsid w:val="5DFF5DB5"/>
    <w:rsid w:val="5DFF6260"/>
    <w:rsid w:val="5E002682"/>
    <w:rsid w:val="5E017895"/>
    <w:rsid w:val="5E034349"/>
    <w:rsid w:val="5E0503DB"/>
    <w:rsid w:val="5E0570A6"/>
    <w:rsid w:val="5E071F4B"/>
    <w:rsid w:val="5E0857EA"/>
    <w:rsid w:val="5E0D7D92"/>
    <w:rsid w:val="5E112AC0"/>
    <w:rsid w:val="5E13443E"/>
    <w:rsid w:val="5E162827"/>
    <w:rsid w:val="5E1A7783"/>
    <w:rsid w:val="5E1C59F8"/>
    <w:rsid w:val="5E1D030A"/>
    <w:rsid w:val="5E1E00BA"/>
    <w:rsid w:val="5E1F23F3"/>
    <w:rsid w:val="5E1F2B71"/>
    <w:rsid w:val="5E221C17"/>
    <w:rsid w:val="5E227441"/>
    <w:rsid w:val="5E23016A"/>
    <w:rsid w:val="5E277CAE"/>
    <w:rsid w:val="5E294791"/>
    <w:rsid w:val="5E2A4FFB"/>
    <w:rsid w:val="5E2C0551"/>
    <w:rsid w:val="5E2E2DCE"/>
    <w:rsid w:val="5E2F7F95"/>
    <w:rsid w:val="5E355095"/>
    <w:rsid w:val="5E371FC0"/>
    <w:rsid w:val="5E381A52"/>
    <w:rsid w:val="5E39304E"/>
    <w:rsid w:val="5E3E1D4B"/>
    <w:rsid w:val="5E407186"/>
    <w:rsid w:val="5E427864"/>
    <w:rsid w:val="5E4364A5"/>
    <w:rsid w:val="5E4416C3"/>
    <w:rsid w:val="5E4603CB"/>
    <w:rsid w:val="5E4878B8"/>
    <w:rsid w:val="5E4A552C"/>
    <w:rsid w:val="5E4F368A"/>
    <w:rsid w:val="5E50150D"/>
    <w:rsid w:val="5E59292B"/>
    <w:rsid w:val="5E5938FD"/>
    <w:rsid w:val="5E5A6957"/>
    <w:rsid w:val="5E5B322F"/>
    <w:rsid w:val="5E5C07E5"/>
    <w:rsid w:val="5E5D6D39"/>
    <w:rsid w:val="5E6249CE"/>
    <w:rsid w:val="5E637E9A"/>
    <w:rsid w:val="5E686E22"/>
    <w:rsid w:val="5E6B218D"/>
    <w:rsid w:val="5E6F0DE2"/>
    <w:rsid w:val="5E6F1F86"/>
    <w:rsid w:val="5E715A73"/>
    <w:rsid w:val="5E72017D"/>
    <w:rsid w:val="5E7414D4"/>
    <w:rsid w:val="5E760527"/>
    <w:rsid w:val="5E77500A"/>
    <w:rsid w:val="5E7933F8"/>
    <w:rsid w:val="5E7A488D"/>
    <w:rsid w:val="5E7A6CFC"/>
    <w:rsid w:val="5E7B1ECC"/>
    <w:rsid w:val="5E7B3FF5"/>
    <w:rsid w:val="5E7B6C1F"/>
    <w:rsid w:val="5E7D1EE2"/>
    <w:rsid w:val="5E7F3706"/>
    <w:rsid w:val="5E7F433D"/>
    <w:rsid w:val="5E7F6513"/>
    <w:rsid w:val="5E83420B"/>
    <w:rsid w:val="5E8809E7"/>
    <w:rsid w:val="5E8936A7"/>
    <w:rsid w:val="5E89397B"/>
    <w:rsid w:val="5E8A5231"/>
    <w:rsid w:val="5E8E576A"/>
    <w:rsid w:val="5E930F56"/>
    <w:rsid w:val="5E935559"/>
    <w:rsid w:val="5E943CE8"/>
    <w:rsid w:val="5E950E07"/>
    <w:rsid w:val="5E951F8A"/>
    <w:rsid w:val="5E957F96"/>
    <w:rsid w:val="5E9641B7"/>
    <w:rsid w:val="5E98284C"/>
    <w:rsid w:val="5E995B52"/>
    <w:rsid w:val="5E9D2A2E"/>
    <w:rsid w:val="5E9E22FB"/>
    <w:rsid w:val="5E9E6B1A"/>
    <w:rsid w:val="5EA12C98"/>
    <w:rsid w:val="5EA348FC"/>
    <w:rsid w:val="5EA448B9"/>
    <w:rsid w:val="5EA45563"/>
    <w:rsid w:val="5EA5147E"/>
    <w:rsid w:val="5EA925C7"/>
    <w:rsid w:val="5EAD0F77"/>
    <w:rsid w:val="5EAD6404"/>
    <w:rsid w:val="5EB02814"/>
    <w:rsid w:val="5EB04404"/>
    <w:rsid w:val="5EB10289"/>
    <w:rsid w:val="5EB10EEC"/>
    <w:rsid w:val="5EB2666D"/>
    <w:rsid w:val="5EBC7143"/>
    <w:rsid w:val="5EBD3EA5"/>
    <w:rsid w:val="5EBF04A0"/>
    <w:rsid w:val="5EBF1FF2"/>
    <w:rsid w:val="5EBF7979"/>
    <w:rsid w:val="5EC46A36"/>
    <w:rsid w:val="5ECD7DB2"/>
    <w:rsid w:val="5ECE009A"/>
    <w:rsid w:val="5ECF0648"/>
    <w:rsid w:val="5ECF368C"/>
    <w:rsid w:val="5ED55191"/>
    <w:rsid w:val="5ED57200"/>
    <w:rsid w:val="5ED729CA"/>
    <w:rsid w:val="5ED8690A"/>
    <w:rsid w:val="5ED91009"/>
    <w:rsid w:val="5EDA19CB"/>
    <w:rsid w:val="5EDB375A"/>
    <w:rsid w:val="5EDC2060"/>
    <w:rsid w:val="5EDE00E0"/>
    <w:rsid w:val="5EDF0AA7"/>
    <w:rsid w:val="5EE02A0E"/>
    <w:rsid w:val="5EE101AA"/>
    <w:rsid w:val="5EE442F3"/>
    <w:rsid w:val="5EE5749C"/>
    <w:rsid w:val="5EE65ADA"/>
    <w:rsid w:val="5EE87DA1"/>
    <w:rsid w:val="5EE93B65"/>
    <w:rsid w:val="5EED2038"/>
    <w:rsid w:val="5EEF393C"/>
    <w:rsid w:val="5EEF60A7"/>
    <w:rsid w:val="5EF30023"/>
    <w:rsid w:val="5EF32B23"/>
    <w:rsid w:val="5EF3356A"/>
    <w:rsid w:val="5EF37F0C"/>
    <w:rsid w:val="5EFA110A"/>
    <w:rsid w:val="5EFB7A81"/>
    <w:rsid w:val="5EFC6121"/>
    <w:rsid w:val="5EFD3EFE"/>
    <w:rsid w:val="5F04280D"/>
    <w:rsid w:val="5F045772"/>
    <w:rsid w:val="5F052C00"/>
    <w:rsid w:val="5F073B75"/>
    <w:rsid w:val="5F087A96"/>
    <w:rsid w:val="5F0911F3"/>
    <w:rsid w:val="5F0C7F99"/>
    <w:rsid w:val="5F102C1F"/>
    <w:rsid w:val="5F112F9C"/>
    <w:rsid w:val="5F145CA7"/>
    <w:rsid w:val="5F180CD6"/>
    <w:rsid w:val="5F181187"/>
    <w:rsid w:val="5F1B36A8"/>
    <w:rsid w:val="5F20774A"/>
    <w:rsid w:val="5F2414E6"/>
    <w:rsid w:val="5F2665F4"/>
    <w:rsid w:val="5F27256D"/>
    <w:rsid w:val="5F28313D"/>
    <w:rsid w:val="5F291B5F"/>
    <w:rsid w:val="5F296A9C"/>
    <w:rsid w:val="5F2B78E7"/>
    <w:rsid w:val="5F2E482C"/>
    <w:rsid w:val="5F2F7D21"/>
    <w:rsid w:val="5F30427B"/>
    <w:rsid w:val="5F3355F0"/>
    <w:rsid w:val="5F343068"/>
    <w:rsid w:val="5F351837"/>
    <w:rsid w:val="5F380F98"/>
    <w:rsid w:val="5F3847BD"/>
    <w:rsid w:val="5F3A16B8"/>
    <w:rsid w:val="5F3A2D47"/>
    <w:rsid w:val="5F3A7E47"/>
    <w:rsid w:val="5F3D1054"/>
    <w:rsid w:val="5F3E1BC1"/>
    <w:rsid w:val="5F466308"/>
    <w:rsid w:val="5F48406B"/>
    <w:rsid w:val="5F487F4E"/>
    <w:rsid w:val="5F4A0054"/>
    <w:rsid w:val="5F4A15DA"/>
    <w:rsid w:val="5F4A4589"/>
    <w:rsid w:val="5F4B4894"/>
    <w:rsid w:val="5F4D6284"/>
    <w:rsid w:val="5F4E477F"/>
    <w:rsid w:val="5F4F49CE"/>
    <w:rsid w:val="5F587C3C"/>
    <w:rsid w:val="5F5920BF"/>
    <w:rsid w:val="5F5D25B2"/>
    <w:rsid w:val="5F5D4AE9"/>
    <w:rsid w:val="5F5D5B75"/>
    <w:rsid w:val="5F5D7D5B"/>
    <w:rsid w:val="5F5E4823"/>
    <w:rsid w:val="5F5E76D9"/>
    <w:rsid w:val="5F5F64BE"/>
    <w:rsid w:val="5F607764"/>
    <w:rsid w:val="5F6173B8"/>
    <w:rsid w:val="5F640EE6"/>
    <w:rsid w:val="5F664222"/>
    <w:rsid w:val="5F6F5C68"/>
    <w:rsid w:val="5F730495"/>
    <w:rsid w:val="5F736075"/>
    <w:rsid w:val="5F742527"/>
    <w:rsid w:val="5F7511FF"/>
    <w:rsid w:val="5F7536A0"/>
    <w:rsid w:val="5F757CA3"/>
    <w:rsid w:val="5F762A00"/>
    <w:rsid w:val="5F787CFE"/>
    <w:rsid w:val="5F7914B9"/>
    <w:rsid w:val="5F793CA2"/>
    <w:rsid w:val="5F7973CE"/>
    <w:rsid w:val="5F7A3097"/>
    <w:rsid w:val="5F7D5DBE"/>
    <w:rsid w:val="5F7F491E"/>
    <w:rsid w:val="5F8056F5"/>
    <w:rsid w:val="5F8172F9"/>
    <w:rsid w:val="5F834553"/>
    <w:rsid w:val="5F8616D2"/>
    <w:rsid w:val="5F872474"/>
    <w:rsid w:val="5F8B229B"/>
    <w:rsid w:val="5F8D5BF4"/>
    <w:rsid w:val="5F8E4A0C"/>
    <w:rsid w:val="5F8E6F1B"/>
    <w:rsid w:val="5F8F64B9"/>
    <w:rsid w:val="5F9006EB"/>
    <w:rsid w:val="5F935B39"/>
    <w:rsid w:val="5F941C69"/>
    <w:rsid w:val="5F9A01CA"/>
    <w:rsid w:val="5F9B3975"/>
    <w:rsid w:val="5F9C308B"/>
    <w:rsid w:val="5FA10B29"/>
    <w:rsid w:val="5FA2007B"/>
    <w:rsid w:val="5FA202FB"/>
    <w:rsid w:val="5FA21814"/>
    <w:rsid w:val="5FA272CB"/>
    <w:rsid w:val="5FA372D2"/>
    <w:rsid w:val="5FA45CD0"/>
    <w:rsid w:val="5FA51231"/>
    <w:rsid w:val="5FA64039"/>
    <w:rsid w:val="5FA836BE"/>
    <w:rsid w:val="5FAB6FF3"/>
    <w:rsid w:val="5FAD35A4"/>
    <w:rsid w:val="5FAE4796"/>
    <w:rsid w:val="5FAE720D"/>
    <w:rsid w:val="5FAF296F"/>
    <w:rsid w:val="5FAF34FA"/>
    <w:rsid w:val="5FB064E1"/>
    <w:rsid w:val="5FB11E44"/>
    <w:rsid w:val="5FB207BE"/>
    <w:rsid w:val="5FB20A52"/>
    <w:rsid w:val="5FB6438F"/>
    <w:rsid w:val="5FB878B1"/>
    <w:rsid w:val="5FB902D2"/>
    <w:rsid w:val="5FB972E1"/>
    <w:rsid w:val="5FBC5B2C"/>
    <w:rsid w:val="5FBF484C"/>
    <w:rsid w:val="5FC709A8"/>
    <w:rsid w:val="5FC7371B"/>
    <w:rsid w:val="5FC817EC"/>
    <w:rsid w:val="5FC85FC4"/>
    <w:rsid w:val="5FC91D60"/>
    <w:rsid w:val="5FD06759"/>
    <w:rsid w:val="5FD266C5"/>
    <w:rsid w:val="5FD26BAF"/>
    <w:rsid w:val="5FD35AF8"/>
    <w:rsid w:val="5FD4479F"/>
    <w:rsid w:val="5FDA58D5"/>
    <w:rsid w:val="5FDA612D"/>
    <w:rsid w:val="5FDC2FDB"/>
    <w:rsid w:val="5FE02DF5"/>
    <w:rsid w:val="5FE15361"/>
    <w:rsid w:val="5FE402EC"/>
    <w:rsid w:val="5FEB0E77"/>
    <w:rsid w:val="5FED5BD6"/>
    <w:rsid w:val="5FEE5EAE"/>
    <w:rsid w:val="5FEE6AC2"/>
    <w:rsid w:val="5FF150DC"/>
    <w:rsid w:val="5FF47059"/>
    <w:rsid w:val="5FF73604"/>
    <w:rsid w:val="5FFA5AF0"/>
    <w:rsid w:val="5FFC083D"/>
    <w:rsid w:val="5FFD0DF1"/>
    <w:rsid w:val="5FFD1A35"/>
    <w:rsid w:val="60004F46"/>
    <w:rsid w:val="600145FD"/>
    <w:rsid w:val="60025B37"/>
    <w:rsid w:val="60026E23"/>
    <w:rsid w:val="60080C55"/>
    <w:rsid w:val="60085F34"/>
    <w:rsid w:val="60086F8B"/>
    <w:rsid w:val="60096AFB"/>
    <w:rsid w:val="600A72BF"/>
    <w:rsid w:val="600B213A"/>
    <w:rsid w:val="600B6E27"/>
    <w:rsid w:val="600E4B5A"/>
    <w:rsid w:val="60101912"/>
    <w:rsid w:val="60111EC9"/>
    <w:rsid w:val="60116B6F"/>
    <w:rsid w:val="60126B1A"/>
    <w:rsid w:val="60144032"/>
    <w:rsid w:val="601808D9"/>
    <w:rsid w:val="601F1BC7"/>
    <w:rsid w:val="60216554"/>
    <w:rsid w:val="60224551"/>
    <w:rsid w:val="60241FDA"/>
    <w:rsid w:val="60284D33"/>
    <w:rsid w:val="60285C33"/>
    <w:rsid w:val="602F646C"/>
    <w:rsid w:val="603414ED"/>
    <w:rsid w:val="60362451"/>
    <w:rsid w:val="6036508F"/>
    <w:rsid w:val="60371984"/>
    <w:rsid w:val="6037634D"/>
    <w:rsid w:val="60396590"/>
    <w:rsid w:val="603B51D1"/>
    <w:rsid w:val="603D6842"/>
    <w:rsid w:val="60403079"/>
    <w:rsid w:val="604425D5"/>
    <w:rsid w:val="60444616"/>
    <w:rsid w:val="60454EDD"/>
    <w:rsid w:val="60456E62"/>
    <w:rsid w:val="604701E3"/>
    <w:rsid w:val="604738C5"/>
    <w:rsid w:val="604821C1"/>
    <w:rsid w:val="604B2815"/>
    <w:rsid w:val="604D316F"/>
    <w:rsid w:val="604D5956"/>
    <w:rsid w:val="60536329"/>
    <w:rsid w:val="605435B5"/>
    <w:rsid w:val="605D301E"/>
    <w:rsid w:val="605D5C3C"/>
    <w:rsid w:val="605E7727"/>
    <w:rsid w:val="60603208"/>
    <w:rsid w:val="606041A4"/>
    <w:rsid w:val="60633AE9"/>
    <w:rsid w:val="6064564E"/>
    <w:rsid w:val="606612BB"/>
    <w:rsid w:val="606629D2"/>
    <w:rsid w:val="606971F1"/>
    <w:rsid w:val="606E1A1F"/>
    <w:rsid w:val="606F0793"/>
    <w:rsid w:val="607067A3"/>
    <w:rsid w:val="60714015"/>
    <w:rsid w:val="60715CAE"/>
    <w:rsid w:val="6077491E"/>
    <w:rsid w:val="607B31BA"/>
    <w:rsid w:val="607C4CA9"/>
    <w:rsid w:val="607D30C5"/>
    <w:rsid w:val="607D570A"/>
    <w:rsid w:val="607F20BD"/>
    <w:rsid w:val="60816A90"/>
    <w:rsid w:val="60833711"/>
    <w:rsid w:val="6084288A"/>
    <w:rsid w:val="608657FF"/>
    <w:rsid w:val="60896C4A"/>
    <w:rsid w:val="608A75A1"/>
    <w:rsid w:val="608B7476"/>
    <w:rsid w:val="608F1A1A"/>
    <w:rsid w:val="609324B7"/>
    <w:rsid w:val="60932D9B"/>
    <w:rsid w:val="60940FC4"/>
    <w:rsid w:val="60947E3B"/>
    <w:rsid w:val="60951D64"/>
    <w:rsid w:val="609539CF"/>
    <w:rsid w:val="609A0BE6"/>
    <w:rsid w:val="60A20C18"/>
    <w:rsid w:val="60A21A44"/>
    <w:rsid w:val="60A27217"/>
    <w:rsid w:val="60A403EB"/>
    <w:rsid w:val="60A61690"/>
    <w:rsid w:val="60A865B6"/>
    <w:rsid w:val="60AA004C"/>
    <w:rsid w:val="60AE30BC"/>
    <w:rsid w:val="60B11846"/>
    <w:rsid w:val="60B53113"/>
    <w:rsid w:val="60B83F6A"/>
    <w:rsid w:val="60BD11B7"/>
    <w:rsid w:val="60BF411A"/>
    <w:rsid w:val="60C2149A"/>
    <w:rsid w:val="60C84DB2"/>
    <w:rsid w:val="60CB551F"/>
    <w:rsid w:val="60CB6BCF"/>
    <w:rsid w:val="60CD62AD"/>
    <w:rsid w:val="60CF682F"/>
    <w:rsid w:val="60D42519"/>
    <w:rsid w:val="60D56BD2"/>
    <w:rsid w:val="60D612CA"/>
    <w:rsid w:val="60D72266"/>
    <w:rsid w:val="60D738F7"/>
    <w:rsid w:val="60D91EBC"/>
    <w:rsid w:val="60D9201D"/>
    <w:rsid w:val="60DA05DF"/>
    <w:rsid w:val="60DA3676"/>
    <w:rsid w:val="60DC78AE"/>
    <w:rsid w:val="60DE2D8B"/>
    <w:rsid w:val="60DF07B4"/>
    <w:rsid w:val="60E44295"/>
    <w:rsid w:val="60E4772E"/>
    <w:rsid w:val="60EA3447"/>
    <w:rsid w:val="60ED3774"/>
    <w:rsid w:val="60EF165C"/>
    <w:rsid w:val="60EF486A"/>
    <w:rsid w:val="60F123D3"/>
    <w:rsid w:val="60F4203A"/>
    <w:rsid w:val="60F75006"/>
    <w:rsid w:val="60F93F58"/>
    <w:rsid w:val="60FB283B"/>
    <w:rsid w:val="60FB3DC4"/>
    <w:rsid w:val="60FC5969"/>
    <w:rsid w:val="60FC5C07"/>
    <w:rsid w:val="60FE2419"/>
    <w:rsid w:val="61021395"/>
    <w:rsid w:val="610333AB"/>
    <w:rsid w:val="610946E0"/>
    <w:rsid w:val="610A1064"/>
    <w:rsid w:val="610C0954"/>
    <w:rsid w:val="610D09BE"/>
    <w:rsid w:val="610E7FFF"/>
    <w:rsid w:val="610F21A5"/>
    <w:rsid w:val="610F4070"/>
    <w:rsid w:val="61121F02"/>
    <w:rsid w:val="61127632"/>
    <w:rsid w:val="61192B63"/>
    <w:rsid w:val="611A157F"/>
    <w:rsid w:val="611A5716"/>
    <w:rsid w:val="611B13E9"/>
    <w:rsid w:val="611F0B3D"/>
    <w:rsid w:val="611F1219"/>
    <w:rsid w:val="611F47E6"/>
    <w:rsid w:val="61207885"/>
    <w:rsid w:val="61231423"/>
    <w:rsid w:val="61275587"/>
    <w:rsid w:val="61280525"/>
    <w:rsid w:val="6128709C"/>
    <w:rsid w:val="612A0633"/>
    <w:rsid w:val="612B4BE0"/>
    <w:rsid w:val="612D713E"/>
    <w:rsid w:val="61300527"/>
    <w:rsid w:val="613241EE"/>
    <w:rsid w:val="613630AB"/>
    <w:rsid w:val="61386B92"/>
    <w:rsid w:val="61391317"/>
    <w:rsid w:val="61392398"/>
    <w:rsid w:val="613962C8"/>
    <w:rsid w:val="61396ED8"/>
    <w:rsid w:val="613C1CAF"/>
    <w:rsid w:val="613C1FE2"/>
    <w:rsid w:val="613C313D"/>
    <w:rsid w:val="613D5DFB"/>
    <w:rsid w:val="613E0808"/>
    <w:rsid w:val="613F5AF6"/>
    <w:rsid w:val="614369DB"/>
    <w:rsid w:val="61456264"/>
    <w:rsid w:val="61474313"/>
    <w:rsid w:val="614948B8"/>
    <w:rsid w:val="614A41AB"/>
    <w:rsid w:val="61505AB3"/>
    <w:rsid w:val="61510D41"/>
    <w:rsid w:val="61535689"/>
    <w:rsid w:val="61564020"/>
    <w:rsid w:val="615767D7"/>
    <w:rsid w:val="61581CD1"/>
    <w:rsid w:val="615F0714"/>
    <w:rsid w:val="615F119A"/>
    <w:rsid w:val="616224C1"/>
    <w:rsid w:val="61641998"/>
    <w:rsid w:val="61666D68"/>
    <w:rsid w:val="616848D7"/>
    <w:rsid w:val="61686C72"/>
    <w:rsid w:val="616B74B9"/>
    <w:rsid w:val="616E730E"/>
    <w:rsid w:val="61701A03"/>
    <w:rsid w:val="61702C19"/>
    <w:rsid w:val="617168AD"/>
    <w:rsid w:val="61733B8D"/>
    <w:rsid w:val="61784A0B"/>
    <w:rsid w:val="6179386B"/>
    <w:rsid w:val="617B7B95"/>
    <w:rsid w:val="617E10C8"/>
    <w:rsid w:val="618135F7"/>
    <w:rsid w:val="61852DC5"/>
    <w:rsid w:val="61871718"/>
    <w:rsid w:val="618A1743"/>
    <w:rsid w:val="618B4C49"/>
    <w:rsid w:val="618E766D"/>
    <w:rsid w:val="61900642"/>
    <w:rsid w:val="61922DAC"/>
    <w:rsid w:val="61943ACE"/>
    <w:rsid w:val="619450AC"/>
    <w:rsid w:val="619658E5"/>
    <w:rsid w:val="61977B82"/>
    <w:rsid w:val="6198528F"/>
    <w:rsid w:val="61995597"/>
    <w:rsid w:val="619D448F"/>
    <w:rsid w:val="619D558D"/>
    <w:rsid w:val="61AB7CBB"/>
    <w:rsid w:val="61AE198D"/>
    <w:rsid w:val="61AF0D52"/>
    <w:rsid w:val="61B03201"/>
    <w:rsid w:val="61B32D43"/>
    <w:rsid w:val="61B40314"/>
    <w:rsid w:val="61B64FD5"/>
    <w:rsid w:val="61B821A7"/>
    <w:rsid w:val="61BA5F99"/>
    <w:rsid w:val="61C0024A"/>
    <w:rsid w:val="61C22B62"/>
    <w:rsid w:val="61C2332E"/>
    <w:rsid w:val="61C30A94"/>
    <w:rsid w:val="61C31FC1"/>
    <w:rsid w:val="61C6723C"/>
    <w:rsid w:val="61CA2704"/>
    <w:rsid w:val="61CC772A"/>
    <w:rsid w:val="61CD600C"/>
    <w:rsid w:val="61D0601D"/>
    <w:rsid w:val="61D579BD"/>
    <w:rsid w:val="61D93216"/>
    <w:rsid w:val="61DB4BCF"/>
    <w:rsid w:val="61DC0265"/>
    <w:rsid w:val="61DC03F4"/>
    <w:rsid w:val="61DC118B"/>
    <w:rsid w:val="61DD00FA"/>
    <w:rsid w:val="61DD1710"/>
    <w:rsid w:val="61DD48ED"/>
    <w:rsid w:val="61DF5DE9"/>
    <w:rsid w:val="61E11710"/>
    <w:rsid w:val="61E14720"/>
    <w:rsid w:val="61E4429F"/>
    <w:rsid w:val="61EC0B9E"/>
    <w:rsid w:val="61EC5BBF"/>
    <w:rsid w:val="61ED3875"/>
    <w:rsid w:val="61F2197B"/>
    <w:rsid w:val="61F22D8E"/>
    <w:rsid w:val="61F23C48"/>
    <w:rsid w:val="61F2520F"/>
    <w:rsid w:val="61F502BB"/>
    <w:rsid w:val="61F7531E"/>
    <w:rsid w:val="61F816AD"/>
    <w:rsid w:val="61F95CE8"/>
    <w:rsid w:val="61FC4D5C"/>
    <w:rsid w:val="62020FB7"/>
    <w:rsid w:val="62026AC8"/>
    <w:rsid w:val="620572CD"/>
    <w:rsid w:val="620C2630"/>
    <w:rsid w:val="620E1BAF"/>
    <w:rsid w:val="621045CA"/>
    <w:rsid w:val="6210683C"/>
    <w:rsid w:val="62127DBD"/>
    <w:rsid w:val="62136DA1"/>
    <w:rsid w:val="621D270D"/>
    <w:rsid w:val="621E7D89"/>
    <w:rsid w:val="62251674"/>
    <w:rsid w:val="6227136F"/>
    <w:rsid w:val="622A59D3"/>
    <w:rsid w:val="622C56EE"/>
    <w:rsid w:val="622D31D1"/>
    <w:rsid w:val="6230428D"/>
    <w:rsid w:val="62307442"/>
    <w:rsid w:val="62335C65"/>
    <w:rsid w:val="62335DED"/>
    <w:rsid w:val="6235122B"/>
    <w:rsid w:val="62360E03"/>
    <w:rsid w:val="62363779"/>
    <w:rsid w:val="623667AB"/>
    <w:rsid w:val="623772E9"/>
    <w:rsid w:val="623A6A26"/>
    <w:rsid w:val="623C05D7"/>
    <w:rsid w:val="623C3076"/>
    <w:rsid w:val="623D03FA"/>
    <w:rsid w:val="623F69C0"/>
    <w:rsid w:val="6242077A"/>
    <w:rsid w:val="62424FD9"/>
    <w:rsid w:val="62425AC5"/>
    <w:rsid w:val="62434211"/>
    <w:rsid w:val="624429A6"/>
    <w:rsid w:val="624448E6"/>
    <w:rsid w:val="62490AE0"/>
    <w:rsid w:val="62495005"/>
    <w:rsid w:val="624D096B"/>
    <w:rsid w:val="624D1CAE"/>
    <w:rsid w:val="624D71E6"/>
    <w:rsid w:val="62502AF9"/>
    <w:rsid w:val="62531328"/>
    <w:rsid w:val="625507CA"/>
    <w:rsid w:val="62552E71"/>
    <w:rsid w:val="625536D7"/>
    <w:rsid w:val="625558F9"/>
    <w:rsid w:val="62560BB6"/>
    <w:rsid w:val="62574A67"/>
    <w:rsid w:val="62587B9D"/>
    <w:rsid w:val="625B77B6"/>
    <w:rsid w:val="625C711D"/>
    <w:rsid w:val="625D6B90"/>
    <w:rsid w:val="6263073F"/>
    <w:rsid w:val="62644E5D"/>
    <w:rsid w:val="626603F8"/>
    <w:rsid w:val="62661BB9"/>
    <w:rsid w:val="626D09A1"/>
    <w:rsid w:val="626F1616"/>
    <w:rsid w:val="626F5954"/>
    <w:rsid w:val="62722EB2"/>
    <w:rsid w:val="6275026E"/>
    <w:rsid w:val="62754717"/>
    <w:rsid w:val="627550C5"/>
    <w:rsid w:val="62763F1A"/>
    <w:rsid w:val="62773E3E"/>
    <w:rsid w:val="62795E5A"/>
    <w:rsid w:val="627A5956"/>
    <w:rsid w:val="627A6DBF"/>
    <w:rsid w:val="627A7327"/>
    <w:rsid w:val="627C623F"/>
    <w:rsid w:val="627C7DA0"/>
    <w:rsid w:val="627F60C7"/>
    <w:rsid w:val="62803F3B"/>
    <w:rsid w:val="62882C4F"/>
    <w:rsid w:val="6288565C"/>
    <w:rsid w:val="628939F7"/>
    <w:rsid w:val="628C2103"/>
    <w:rsid w:val="628D04F2"/>
    <w:rsid w:val="628E5BDC"/>
    <w:rsid w:val="628F2F96"/>
    <w:rsid w:val="628F534B"/>
    <w:rsid w:val="62901AB6"/>
    <w:rsid w:val="6293083F"/>
    <w:rsid w:val="6294703A"/>
    <w:rsid w:val="62956711"/>
    <w:rsid w:val="62970AFF"/>
    <w:rsid w:val="62997062"/>
    <w:rsid w:val="629B4331"/>
    <w:rsid w:val="629E7765"/>
    <w:rsid w:val="629F75F8"/>
    <w:rsid w:val="62A41500"/>
    <w:rsid w:val="62A430E9"/>
    <w:rsid w:val="62A638DA"/>
    <w:rsid w:val="62A67FDD"/>
    <w:rsid w:val="62B06565"/>
    <w:rsid w:val="62B147D5"/>
    <w:rsid w:val="62B20172"/>
    <w:rsid w:val="62B85CCC"/>
    <w:rsid w:val="62BC0463"/>
    <w:rsid w:val="62BD4F83"/>
    <w:rsid w:val="62BE6574"/>
    <w:rsid w:val="62C01271"/>
    <w:rsid w:val="62C06AF2"/>
    <w:rsid w:val="62C34219"/>
    <w:rsid w:val="62C50F8B"/>
    <w:rsid w:val="62C67EF3"/>
    <w:rsid w:val="62C74844"/>
    <w:rsid w:val="62C80E45"/>
    <w:rsid w:val="62CE38FA"/>
    <w:rsid w:val="62CF4337"/>
    <w:rsid w:val="62D044DB"/>
    <w:rsid w:val="62D1324B"/>
    <w:rsid w:val="62D57355"/>
    <w:rsid w:val="62D67BA6"/>
    <w:rsid w:val="62D8776D"/>
    <w:rsid w:val="62DC6BF5"/>
    <w:rsid w:val="62DC6FFF"/>
    <w:rsid w:val="62DD71C6"/>
    <w:rsid w:val="62E03A78"/>
    <w:rsid w:val="62E1562D"/>
    <w:rsid w:val="62E344B8"/>
    <w:rsid w:val="62E44812"/>
    <w:rsid w:val="62E6499E"/>
    <w:rsid w:val="62E94EA9"/>
    <w:rsid w:val="62F3679D"/>
    <w:rsid w:val="62F41FD5"/>
    <w:rsid w:val="62F46BD3"/>
    <w:rsid w:val="62F825CA"/>
    <w:rsid w:val="62F852B9"/>
    <w:rsid w:val="62FA4239"/>
    <w:rsid w:val="62FD75D9"/>
    <w:rsid w:val="62FD7EFB"/>
    <w:rsid w:val="63006E62"/>
    <w:rsid w:val="63034576"/>
    <w:rsid w:val="630371DF"/>
    <w:rsid w:val="63063F0E"/>
    <w:rsid w:val="63067ACE"/>
    <w:rsid w:val="630719CE"/>
    <w:rsid w:val="63071EBD"/>
    <w:rsid w:val="630D193A"/>
    <w:rsid w:val="63105FEB"/>
    <w:rsid w:val="631207B2"/>
    <w:rsid w:val="631A0496"/>
    <w:rsid w:val="631B61EC"/>
    <w:rsid w:val="631F7059"/>
    <w:rsid w:val="63217370"/>
    <w:rsid w:val="632C03C7"/>
    <w:rsid w:val="63370C0A"/>
    <w:rsid w:val="63382DC2"/>
    <w:rsid w:val="63393389"/>
    <w:rsid w:val="633A2E04"/>
    <w:rsid w:val="633A6B8D"/>
    <w:rsid w:val="633C6D7B"/>
    <w:rsid w:val="63433785"/>
    <w:rsid w:val="63461624"/>
    <w:rsid w:val="63461AF1"/>
    <w:rsid w:val="634641B7"/>
    <w:rsid w:val="634B022C"/>
    <w:rsid w:val="634C7028"/>
    <w:rsid w:val="635017DF"/>
    <w:rsid w:val="63515B39"/>
    <w:rsid w:val="63543D30"/>
    <w:rsid w:val="635645AD"/>
    <w:rsid w:val="635769EF"/>
    <w:rsid w:val="635A011E"/>
    <w:rsid w:val="635C6BA5"/>
    <w:rsid w:val="635D0842"/>
    <w:rsid w:val="635E7081"/>
    <w:rsid w:val="63602383"/>
    <w:rsid w:val="63654BDB"/>
    <w:rsid w:val="6366674B"/>
    <w:rsid w:val="636748DE"/>
    <w:rsid w:val="63694A7B"/>
    <w:rsid w:val="636E2E11"/>
    <w:rsid w:val="636E32BB"/>
    <w:rsid w:val="636F0201"/>
    <w:rsid w:val="63743ED0"/>
    <w:rsid w:val="637506BC"/>
    <w:rsid w:val="63771C51"/>
    <w:rsid w:val="63772B1C"/>
    <w:rsid w:val="63780E77"/>
    <w:rsid w:val="63782734"/>
    <w:rsid w:val="637868B9"/>
    <w:rsid w:val="6380081E"/>
    <w:rsid w:val="63821F75"/>
    <w:rsid w:val="63844465"/>
    <w:rsid w:val="638513C3"/>
    <w:rsid w:val="638520A1"/>
    <w:rsid w:val="63863E40"/>
    <w:rsid w:val="63881324"/>
    <w:rsid w:val="63885C76"/>
    <w:rsid w:val="638A0258"/>
    <w:rsid w:val="638C0B17"/>
    <w:rsid w:val="638D4D01"/>
    <w:rsid w:val="638E2B92"/>
    <w:rsid w:val="638F06B2"/>
    <w:rsid w:val="638F0B13"/>
    <w:rsid w:val="639164D8"/>
    <w:rsid w:val="63923708"/>
    <w:rsid w:val="6393084C"/>
    <w:rsid w:val="63975882"/>
    <w:rsid w:val="639A29FE"/>
    <w:rsid w:val="639C25E7"/>
    <w:rsid w:val="639F6E85"/>
    <w:rsid w:val="63A16656"/>
    <w:rsid w:val="63A54B28"/>
    <w:rsid w:val="63A54E07"/>
    <w:rsid w:val="63A67EDD"/>
    <w:rsid w:val="63A73B5B"/>
    <w:rsid w:val="63A7554C"/>
    <w:rsid w:val="63AB5080"/>
    <w:rsid w:val="63AD65CC"/>
    <w:rsid w:val="63AD6A3B"/>
    <w:rsid w:val="63B01BFD"/>
    <w:rsid w:val="63B20244"/>
    <w:rsid w:val="63B20843"/>
    <w:rsid w:val="63B25F3C"/>
    <w:rsid w:val="63B3145E"/>
    <w:rsid w:val="63B4712C"/>
    <w:rsid w:val="63BB131C"/>
    <w:rsid w:val="63BB4B8D"/>
    <w:rsid w:val="63BC0A1B"/>
    <w:rsid w:val="63BF0709"/>
    <w:rsid w:val="63C00AD3"/>
    <w:rsid w:val="63C0173E"/>
    <w:rsid w:val="63C52193"/>
    <w:rsid w:val="63C76CB1"/>
    <w:rsid w:val="63C84EF3"/>
    <w:rsid w:val="63D12A35"/>
    <w:rsid w:val="63D20276"/>
    <w:rsid w:val="63D60238"/>
    <w:rsid w:val="63D753EE"/>
    <w:rsid w:val="63DE1116"/>
    <w:rsid w:val="63DE543B"/>
    <w:rsid w:val="63E5505E"/>
    <w:rsid w:val="63ED394D"/>
    <w:rsid w:val="63EE341A"/>
    <w:rsid w:val="63EF3A5A"/>
    <w:rsid w:val="63EF45AF"/>
    <w:rsid w:val="63F02517"/>
    <w:rsid w:val="63F06DCE"/>
    <w:rsid w:val="63F92227"/>
    <w:rsid w:val="63FB3933"/>
    <w:rsid w:val="63FB574B"/>
    <w:rsid w:val="63FB6376"/>
    <w:rsid w:val="63FB73FE"/>
    <w:rsid w:val="63FE5B7F"/>
    <w:rsid w:val="640533B1"/>
    <w:rsid w:val="64072FEA"/>
    <w:rsid w:val="640D0FC7"/>
    <w:rsid w:val="640D3221"/>
    <w:rsid w:val="640E7E5E"/>
    <w:rsid w:val="6410007E"/>
    <w:rsid w:val="64102C52"/>
    <w:rsid w:val="64106831"/>
    <w:rsid w:val="6414295D"/>
    <w:rsid w:val="641503DC"/>
    <w:rsid w:val="641D3A1E"/>
    <w:rsid w:val="641E3C22"/>
    <w:rsid w:val="64200C18"/>
    <w:rsid w:val="64216D60"/>
    <w:rsid w:val="642367BD"/>
    <w:rsid w:val="64257F8E"/>
    <w:rsid w:val="64270D81"/>
    <w:rsid w:val="64274F68"/>
    <w:rsid w:val="642B6FB2"/>
    <w:rsid w:val="642C6B79"/>
    <w:rsid w:val="642E6445"/>
    <w:rsid w:val="642E66F3"/>
    <w:rsid w:val="642F5D8B"/>
    <w:rsid w:val="643039C7"/>
    <w:rsid w:val="64320A0B"/>
    <w:rsid w:val="643471AA"/>
    <w:rsid w:val="6438503A"/>
    <w:rsid w:val="643922A6"/>
    <w:rsid w:val="643A2CD0"/>
    <w:rsid w:val="643B7EAA"/>
    <w:rsid w:val="643C53D0"/>
    <w:rsid w:val="643F3FD1"/>
    <w:rsid w:val="6440285F"/>
    <w:rsid w:val="64404BC3"/>
    <w:rsid w:val="64422E7E"/>
    <w:rsid w:val="644236DF"/>
    <w:rsid w:val="64440463"/>
    <w:rsid w:val="64445368"/>
    <w:rsid w:val="644558D3"/>
    <w:rsid w:val="64472CC9"/>
    <w:rsid w:val="644778ED"/>
    <w:rsid w:val="644A28E4"/>
    <w:rsid w:val="644A2BC6"/>
    <w:rsid w:val="644B11FD"/>
    <w:rsid w:val="644B6231"/>
    <w:rsid w:val="644E6C61"/>
    <w:rsid w:val="644F37F8"/>
    <w:rsid w:val="644F7E88"/>
    <w:rsid w:val="64517A9C"/>
    <w:rsid w:val="64570024"/>
    <w:rsid w:val="645712E0"/>
    <w:rsid w:val="64586B28"/>
    <w:rsid w:val="645D6AB1"/>
    <w:rsid w:val="645E6D90"/>
    <w:rsid w:val="64622E37"/>
    <w:rsid w:val="64631C77"/>
    <w:rsid w:val="64667CBF"/>
    <w:rsid w:val="64684C42"/>
    <w:rsid w:val="64690CE7"/>
    <w:rsid w:val="646B2030"/>
    <w:rsid w:val="646D17D2"/>
    <w:rsid w:val="647158F4"/>
    <w:rsid w:val="64723A0E"/>
    <w:rsid w:val="64725F14"/>
    <w:rsid w:val="64736760"/>
    <w:rsid w:val="6478122F"/>
    <w:rsid w:val="6478313B"/>
    <w:rsid w:val="64783408"/>
    <w:rsid w:val="6478577E"/>
    <w:rsid w:val="647A5F9A"/>
    <w:rsid w:val="647B2B7A"/>
    <w:rsid w:val="647B7007"/>
    <w:rsid w:val="647C64B7"/>
    <w:rsid w:val="647F5A1A"/>
    <w:rsid w:val="64805A4B"/>
    <w:rsid w:val="648110D1"/>
    <w:rsid w:val="648125DB"/>
    <w:rsid w:val="64814EC6"/>
    <w:rsid w:val="64815064"/>
    <w:rsid w:val="64826736"/>
    <w:rsid w:val="6483329F"/>
    <w:rsid w:val="64836433"/>
    <w:rsid w:val="648A2A69"/>
    <w:rsid w:val="648B571B"/>
    <w:rsid w:val="648C644C"/>
    <w:rsid w:val="648D5B45"/>
    <w:rsid w:val="648E6962"/>
    <w:rsid w:val="648F58C6"/>
    <w:rsid w:val="64924D51"/>
    <w:rsid w:val="64961FCD"/>
    <w:rsid w:val="64965512"/>
    <w:rsid w:val="649C280F"/>
    <w:rsid w:val="649D501A"/>
    <w:rsid w:val="649E7D21"/>
    <w:rsid w:val="649F30A1"/>
    <w:rsid w:val="649F408B"/>
    <w:rsid w:val="64A0456F"/>
    <w:rsid w:val="64A27AE1"/>
    <w:rsid w:val="64A3101B"/>
    <w:rsid w:val="64A826C1"/>
    <w:rsid w:val="64A97831"/>
    <w:rsid w:val="64AA0B15"/>
    <w:rsid w:val="64AA2BCD"/>
    <w:rsid w:val="64AD42EA"/>
    <w:rsid w:val="64B343DA"/>
    <w:rsid w:val="64B41E91"/>
    <w:rsid w:val="64B50311"/>
    <w:rsid w:val="64B76C89"/>
    <w:rsid w:val="64B80889"/>
    <w:rsid w:val="64BA0AD0"/>
    <w:rsid w:val="64BA4B87"/>
    <w:rsid w:val="64BA4E07"/>
    <w:rsid w:val="64C7332B"/>
    <w:rsid w:val="64CE1FFC"/>
    <w:rsid w:val="64CF1954"/>
    <w:rsid w:val="64D10DA9"/>
    <w:rsid w:val="64D1573C"/>
    <w:rsid w:val="64D35DBA"/>
    <w:rsid w:val="64D41369"/>
    <w:rsid w:val="64D478AE"/>
    <w:rsid w:val="64D560B9"/>
    <w:rsid w:val="64D60C05"/>
    <w:rsid w:val="64D846D6"/>
    <w:rsid w:val="64DB0371"/>
    <w:rsid w:val="64DD2CDD"/>
    <w:rsid w:val="64E3084A"/>
    <w:rsid w:val="64E3437C"/>
    <w:rsid w:val="64E70B1C"/>
    <w:rsid w:val="64E756A7"/>
    <w:rsid w:val="64E84C19"/>
    <w:rsid w:val="64E97678"/>
    <w:rsid w:val="64EA25B0"/>
    <w:rsid w:val="64EC0174"/>
    <w:rsid w:val="64EE2073"/>
    <w:rsid w:val="64EE643F"/>
    <w:rsid w:val="64F07530"/>
    <w:rsid w:val="64F40C7E"/>
    <w:rsid w:val="64F717C4"/>
    <w:rsid w:val="64F85334"/>
    <w:rsid w:val="64F937C9"/>
    <w:rsid w:val="64FC0DB5"/>
    <w:rsid w:val="650245FA"/>
    <w:rsid w:val="65030B1A"/>
    <w:rsid w:val="65033B92"/>
    <w:rsid w:val="65043BB1"/>
    <w:rsid w:val="65065E90"/>
    <w:rsid w:val="650714A9"/>
    <w:rsid w:val="65080613"/>
    <w:rsid w:val="65095281"/>
    <w:rsid w:val="650A69FF"/>
    <w:rsid w:val="650B50EC"/>
    <w:rsid w:val="650D2691"/>
    <w:rsid w:val="650D71AA"/>
    <w:rsid w:val="65101BC0"/>
    <w:rsid w:val="651174D0"/>
    <w:rsid w:val="65171FF5"/>
    <w:rsid w:val="65176F38"/>
    <w:rsid w:val="65177E6E"/>
    <w:rsid w:val="65186D18"/>
    <w:rsid w:val="651A125C"/>
    <w:rsid w:val="651A59F0"/>
    <w:rsid w:val="651B6348"/>
    <w:rsid w:val="65213C7D"/>
    <w:rsid w:val="65215D4E"/>
    <w:rsid w:val="652175E7"/>
    <w:rsid w:val="65221C4F"/>
    <w:rsid w:val="6522379E"/>
    <w:rsid w:val="652254CA"/>
    <w:rsid w:val="65233596"/>
    <w:rsid w:val="65233EE3"/>
    <w:rsid w:val="652378DD"/>
    <w:rsid w:val="65283BA1"/>
    <w:rsid w:val="652C63E0"/>
    <w:rsid w:val="652D382E"/>
    <w:rsid w:val="652E12DF"/>
    <w:rsid w:val="65347E2B"/>
    <w:rsid w:val="653702CD"/>
    <w:rsid w:val="65370B0F"/>
    <w:rsid w:val="65380584"/>
    <w:rsid w:val="653A7071"/>
    <w:rsid w:val="653D34A4"/>
    <w:rsid w:val="653F3971"/>
    <w:rsid w:val="65400281"/>
    <w:rsid w:val="654279E1"/>
    <w:rsid w:val="65443CDF"/>
    <w:rsid w:val="654724F6"/>
    <w:rsid w:val="654834DF"/>
    <w:rsid w:val="654A1300"/>
    <w:rsid w:val="654B7279"/>
    <w:rsid w:val="654D6353"/>
    <w:rsid w:val="654E0A99"/>
    <w:rsid w:val="654E5AB0"/>
    <w:rsid w:val="654F775E"/>
    <w:rsid w:val="65507DFE"/>
    <w:rsid w:val="65525E9C"/>
    <w:rsid w:val="65547464"/>
    <w:rsid w:val="65571266"/>
    <w:rsid w:val="65583680"/>
    <w:rsid w:val="655A4629"/>
    <w:rsid w:val="655A5738"/>
    <w:rsid w:val="655A7E6C"/>
    <w:rsid w:val="655D1F00"/>
    <w:rsid w:val="6561043F"/>
    <w:rsid w:val="656254FD"/>
    <w:rsid w:val="65662265"/>
    <w:rsid w:val="65682A2B"/>
    <w:rsid w:val="656C70D2"/>
    <w:rsid w:val="656E1D4D"/>
    <w:rsid w:val="656E7460"/>
    <w:rsid w:val="656F7376"/>
    <w:rsid w:val="65701E88"/>
    <w:rsid w:val="6570217E"/>
    <w:rsid w:val="6570630A"/>
    <w:rsid w:val="65770B1C"/>
    <w:rsid w:val="65773A53"/>
    <w:rsid w:val="657800DD"/>
    <w:rsid w:val="65794FA8"/>
    <w:rsid w:val="657D1503"/>
    <w:rsid w:val="657D5054"/>
    <w:rsid w:val="657D5403"/>
    <w:rsid w:val="658134E9"/>
    <w:rsid w:val="65813726"/>
    <w:rsid w:val="65816F60"/>
    <w:rsid w:val="65822721"/>
    <w:rsid w:val="658263B5"/>
    <w:rsid w:val="6588051E"/>
    <w:rsid w:val="658B6EAD"/>
    <w:rsid w:val="658C712F"/>
    <w:rsid w:val="658D0F4D"/>
    <w:rsid w:val="658D18B1"/>
    <w:rsid w:val="659220CD"/>
    <w:rsid w:val="659259D8"/>
    <w:rsid w:val="65927A27"/>
    <w:rsid w:val="65941D75"/>
    <w:rsid w:val="65961EB1"/>
    <w:rsid w:val="659C2A44"/>
    <w:rsid w:val="659C3ABC"/>
    <w:rsid w:val="659E32E8"/>
    <w:rsid w:val="65A040C4"/>
    <w:rsid w:val="65A27007"/>
    <w:rsid w:val="65A35818"/>
    <w:rsid w:val="65A51E62"/>
    <w:rsid w:val="65A5471C"/>
    <w:rsid w:val="65A62E93"/>
    <w:rsid w:val="65A70F54"/>
    <w:rsid w:val="65A75326"/>
    <w:rsid w:val="65A8285F"/>
    <w:rsid w:val="65AE37E3"/>
    <w:rsid w:val="65B143BC"/>
    <w:rsid w:val="65B62504"/>
    <w:rsid w:val="65B82E76"/>
    <w:rsid w:val="65B934E4"/>
    <w:rsid w:val="65B96EFB"/>
    <w:rsid w:val="65B97C6D"/>
    <w:rsid w:val="65BD435A"/>
    <w:rsid w:val="65C13209"/>
    <w:rsid w:val="65C25BC4"/>
    <w:rsid w:val="65CC016C"/>
    <w:rsid w:val="65CC486C"/>
    <w:rsid w:val="65D41CDE"/>
    <w:rsid w:val="65D546B0"/>
    <w:rsid w:val="65D54F6E"/>
    <w:rsid w:val="65D56690"/>
    <w:rsid w:val="65D56DCA"/>
    <w:rsid w:val="65D859A1"/>
    <w:rsid w:val="65DE16D0"/>
    <w:rsid w:val="65DE2394"/>
    <w:rsid w:val="65DE3718"/>
    <w:rsid w:val="65E11DEB"/>
    <w:rsid w:val="65E12DEA"/>
    <w:rsid w:val="65E26101"/>
    <w:rsid w:val="65E50DB5"/>
    <w:rsid w:val="65E70552"/>
    <w:rsid w:val="65E86027"/>
    <w:rsid w:val="65EC7EE7"/>
    <w:rsid w:val="65ED1A6B"/>
    <w:rsid w:val="65ED5231"/>
    <w:rsid w:val="65ED705F"/>
    <w:rsid w:val="65EF0A40"/>
    <w:rsid w:val="65EF2DCF"/>
    <w:rsid w:val="65F25F6E"/>
    <w:rsid w:val="65F74641"/>
    <w:rsid w:val="65F90087"/>
    <w:rsid w:val="65F96429"/>
    <w:rsid w:val="65FA1020"/>
    <w:rsid w:val="65FA4182"/>
    <w:rsid w:val="65FB1CF6"/>
    <w:rsid w:val="65FC3EFF"/>
    <w:rsid w:val="65FC55D0"/>
    <w:rsid w:val="65FE6983"/>
    <w:rsid w:val="66012667"/>
    <w:rsid w:val="66041FDC"/>
    <w:rsid w:val="66042F78"/>
    <w:rsid w:val="66087D92"/>
    <w:rsid w:val="660907F3"/>
    <w:rsid w:val="660A2030"/>
    <w:rsid w:val="660B27EF"/>
    <w:rsid w:val="660D387B"/>
    <w:rsid w:val="6611230A"/>
    <w:rsid w:val="66120424"/>
    <w:rsid w:val="6612789C"/>
    <w:rsid w:val="66133DB1"/>
    <w:rsid w:val="66180CBF"/>
    <w:rsid w:val="661A781A"/>
    <w:rsid w:val="661D6C24"/>
    <w:rsid w:val="661F2243"/>
    <w:rsid w:val="661F55E3"/>
    <w:rsid w:val="662340AD"/>
    <w:rsid w:val="66247526"/>
    <w:rsid w:val="662552C9"/>
    <w:rsid w:val="66263604"/>
    <w:rsid w:val="662D205A"/>
    <w:rsid w:val="66304C39"/>
    <w:rsid w:val="66305B35"/>
    <w:rsid w:val="66324999"/>
    <w:rsid w:val="66331EC7"/>
    <w:rsid w:val="663B4309"/>
    <w:rsid w:val="663D5BFA"/>
    <w:rsid w:val="663F100F"/>
    <w:rsid w:val="663F6393"/>
    <w:rsid w:val="664104A6"/>
    <w:rsid w:val="664105E4"/>
    <w:rsid w:val="66436F50"/>
    <w:rsid w:val="664537B7"/>
    <w:rsid w:val="664650D0"/>
    <w:rsid w:val="6649292A"/>
    <w:rsid w:val="66496B08"/>
    <w:rsid w:val="664B0FAC"/>
    <w:rsid w:val="66560D54"/>
    <w:rsid w:val="66574DEA"/>
    <w:rsid w:val="66592480"/>
    <w:rsid w:val="665C2E76"/>
    <w:rsid w:val="66600696"/>
    <w:rsid w:val="66604E91"/>
    <w:rsid w:val="6661316B"/>
    <w:rsid w:val="666140F5"/>
    <w:rsid w:val="66621134"/>
    <w:rsid w:val="66622D31"/>
    <w:rsid w:val="666351A7"/>
    <w:rsid w:val="66641F00"/>
    <w:rsid w:val="666955CF"/>
    <w:rsid w:val="666B4FDF"/>
    <w:rsid w:val="666E66C3"/>
    <w:rsid w:val="666E76CC"/>
    <w:rsid w:val="666F53CD"/>
    <w:rsid w:val="66725EC1"/>
    <w:rsid w:val="66737D9F"/>
    <w:rsid w:val="66741540"/>
    <w:rsid w:val="66781AB8"/>
    <w:rsid w:val="667820DE"/>
    <w:rsid w:val="66795B33"/>
    <w:rsid w:val="667C12FC"/>
    <w:rsid w:val="667C4A68"/>
    <w:rsid w:val="66813402"/>
    <w:rsid w:val="6681703F"/>
    <w:rsid w:val="66817AA9"/>
    <w:rsid w:val="6682418B"/>
    <w:rsid w:val="66826482"/>
    <w:rsid w:val="66830F3D"/>
    <w:rsid w:val="6684785C"/>
    <w:rsid w:val="668558CF"/>
    <w:rsid w:val="668672A5"/>
    <w:rsid w:val="668E3645"/>
    <w:rsid w:val="66920ECB"/>
    <w:rsid w:val="66942050"/>
    <w:rsid w:val="66943814"/>
    <w:rsid w:val="669473A0"/>
    <w:rsid w:val="66951CFE"/>
    <w:rsid w:val="669548BB"/>
    <w:rsid w:val="66955C00"/>
    <w:rsid w:val="66966379"/>
    <w:rsid w:val="6698590D"/>
    <w:rsid w:val="66991A4D"/>
    <w:rsid w:val="669A15CF"/>
    <w:rsid w:val="669B1BAE"/>
    <w:rsid w:val="669C0A50"/>
    <w:rsid w:val="669D4499"/>
    <w:rsid w:val="669F5110"/>
    <w:rsid w:val="66A33C0D"/>
    <w:rsid w:val="66A45A94"/>
    <w:rsid w:val="66A4654A"/>
    <w:rsid w:val="66A661E6"/>
    <w:rsid w:val="66AA4DC7"/>
    <w:rsid w:val="66AA79F6"/>
    <w:rsid w:val="66AB3339"/>
    <w:rsid w:val="66AE5731"/>
    <w:rsid w:val="66B139D9"/>
    <w:rsid w:val="66B152CC"/>
    <w:rsid w:val="66B24BCA"/>
    <w:rsid w:val="66B30151"/>
    <w:rsid w:val="66BB0725"/>
    <w:rsid w:val="66BC4786"/>
    <w:rsid w:val="66BD16A3"/>
    <w:rsid w:val="66BF3D61"/>
    <w:rsid w:val="66C35749"/>
    <w:rsid w:val="66CA1B0C"/>
    <w:rsid w:val="66CC29BF"/>
    <w:rsid w:val="66CD3A13"/>
    <w:rsid w:val="66CE2DCB"/>
    <w:rsid w:val="66CF4495"/>
    <w:rsid w:val="66D25B8F"/>
    <w:rsid w:val="66D2676A"/>
    <w:rsid w:val="66D943BC"/>
    <w:rsid w:val="66DB1FA8"/>
    <w:rsid w:val="66DE1F5B"/>
    <w:rsid w:val="66DE452A"/>
    <w:rsid w:val="66DF0824"/>
    <w:rsid w:val="66E123A4"/>
    <w:rsid w:val="66E20B50"/>
    <w:rsid w:val="66E4284F"/>
    <w:rsid w:val="66E61C3C"/>
    <w:rsid w:val="66E636C7"/>
    <w:rsid w:val="66E64FE8"/>
    <w:rsid w:val="66E75A21"/>
    <w:rsid w:val="66E8454D"/>
    <w:rsid w:val="66E968C0"/>
    <w:rsid w:val="66EA7603"/>
    <w:rsid w:val="66ED2CCF"/>
    <w:rsid w:val="66EF04B9"/>
    <w:rsid w:val="66F020D9"/>
    <w:rsid w:val="66F05CD2"/>
    <w:rsid w:val="66F33A73"/>
    <w:rsid w:val="66F40D7E"/>
    <w:rsid w:val="66F412E3"/>
    <w:rsid w:val="66F41773"/>
    <w:rsid w:val="66F44DCF"/>
    <w:rsid w:val="66F6299E"/>
    <w:rsid w:val="66F6640B"/>
    <w:rsid w:val="66FA10C8"/>
    <w:rsid w:val="66FC0763"/>
    <w:rsid w:val="66FE65F9"/>
    <w:rsid w:val="67036AB9"/>
    <w:rsid w:val="670F191D"/>
    <w:rsid w:val="670F6444"/>
    <w:rsid w:val="67155B1E"/>
    <w:rsid w:val="6718250E"/>
    <w:rsid w:val="67183A77"/>
    <w:rsid w:val="67190E35"/>
    <w:rsid w:val="671B00BB"/>
    <w:rsid w:val="671D150B"/>
    <w:rsid w:val="671F6460"/>
    <w:rsid w:val="6721190E"/>
    <w:rsid w:val="6722266E"/>
    <w:rsid w:val="672427C0"/>
    <w:rsid w:val="6725231B"/>
    <w:rsid w:val="67255FE0"/>
    <w:rsid w:val="672A29A9"/>
    <w:rsid w:val="672A6DA7"/>
    <w:rsid w:val="672D7808"/>
    <w:rsid w:val="672E2922"/>
    <w:rsid w:val="672F0AEF"/>
    <w:rsid w:val="673023F0"/>
    <w:rsid w:val="67316ECA"/>
    <w:rsid w:val="67321AF4"/>
    <w:rsid w:val="6735333E"/>
    <w:rsid w:val="6736179F"/>
    <w:rsid w:val="67397F7E"/>
    <w:rsid w:val="673B0C52"/>
    <w:rsid w:val="673F1DD0"/>
    <w:rsid w:val="673F5D65"/>
    <w:rsid w:val="67404327"/>
    <w:rsid w:val="67406247"/>
    <w:rsid w:val="674649DD"/>
    <w:rsid w:val="674836DD"/>
    <w:rsid w:val="674860D5"/>
    <w:rsid w:val="674A4F21"/>
    <w:rsid w:val="674B0C76"/>
    <w:rsid w:val="674B737C"/>
    <w:rsid w:val="674C352F"/>
    <w:rsid w:val="67556DE2"/>
    <w:rsid w:val="67560807"/>
    <w:rsid w:val="675B0C3A"/>
    <w:rsid w:val="675B42D5"/>
    <w:rsid w:val="67611D56"/>
    <w:rsid w:val="67623159"/>
    <w:rsid w:val="67627A89"/>
    <w:rsid w:val="67641CB4"/>
    <w:rsid w:val="67662C69"/>
    <w:rsid w:val="67672B88"/>
    <w:rsid w:val="676B53B7"/>
    <w:rsid w:val="676C159A"/>
    <w:rsid w:val="676D2C92"/>
    <w:rsid w:val="67732255"/>
    <w:rsid w:val="67751FC3"/>
    <w:rsid w:val="677735D7"/>
    <w:rsid w:val="677928F4"/>
    <w:rsid w:val="67796DD5"/>
    <w:rsid w:val="677A36FD"/>
    <w:rsid w:val="677B6457"/>
    <w:rsid w:val="677B6E7A"/>
    <w:rsid w:val="677C2CE2"/>
    <w:rsid w:val="677C3242"/>
    <w:rsid w:val="677D30DA"/>
    <w:rsid w:val="677F0899"/>
    <w:rsid w:val="678015E2"/>
    <w:rsid w:val="6782041A"/>
    <w:rsid w:val="67821A8F"/>
    <w:rsid w:val="67843A6F"/>
    <w:rsid w:val="678444AC"/>
    <w:rsid w:val="67875336"/>
    <w:rsid w:val="6788142B"/>
    <w:rsid w:val="67887F88"/>
    <w:rsid w:val="67892EDF"/>
    <w:rsid w:val="678A7941"/>
    <w:rsid w:val="678C69FF"/>
    <w:rsid w:val="678E13FA"/>
    <w:rsid w:val="67903DC6"/>
    <w:rsid w:val="67906318"/>
    <w:rsid w:val="67916C63"/>
    <w:rsid w:val="67927332"/>
    <w:rsid w:val="679440AB"/>
    <w:rsid w:val="67961E73"/>
    <w:rsid w:val="67965199"/>
    <w:rsid w:val="6797081F"/>
    <w:rsid w:val="67986BD5"/>
    <w:rsid w:val="679C4E41"/>
    <w:rsid w:val="679C6D82"/>
    <w:rsid w:val="679D64FA"/>
    <w:rsid w:val="679E2B1A"/>
    <w:rsid w:val="67A006DF"/>
    <w:rsid w:val="67A13E31"/>
    <w:rsid w:val="67A43DAD"/>
    <w:rsid w:val="67A64918"/>
    <w:rsid w:val="67A7201B"/>
    <w:rsid w:val="67A84192"/>
    <w:rsid w:val="67A96BBA"/>
    <w:rsid w:val="67AF43F5"/>
    <w:rsid w:val="67AF69A6"/>
    <w:rsid w:val="67B072AB"/>
    <w:rsid w:val="67B50F58"/>
    <w:rsid w:val="67B51DEB"/>
    <w:rsid w:val="67B6475E"/>
    <w:rsid w:val="67BC0FBB"/>
    <w:rsid w:val="67BD0F58"/>
    <w:rsid w:val="67BF361D"/>
    <w:rsid w:val="67C35C98"/>
    <w:rsid w:val="67C3688F"/>
    <w:rsid w:val="67C73685"/>
    <w:rsid w:val="67C94ED8"/>
    <w:rsid w:val="67CA1160"/>
    <w:rsid w:val="67CB785C"/>
    <w:rsid w:val="67CD4B08"/>
    <w:rsid w:val="67CD68BB"/>
    <w:rsid w:val="67CE1F45"/>
    <w:rsid w:val="67D05301"/>
    <w:rsid w:val="67D51E17"/>
    <w:rsid w:val="67D63DD3"/>
    <w:rsid w:val="67D6595C"/>
    <w:rsid w:val="67D87ABF"/>
    <w:rsid w:val="67DA3E2E"/>
    <w:rsid w:val="67DA6D66"/>
    <w:rsid w:val="67DB6F31"/>
    <w:rsid w:val="67DC5B6A"/>
    <w:rsid w:val="67DD2D6F"/>
    <w:rsid w:val="67DD4F90"/>
    <w:rsid w:val="67DF748C"/>
    <w:rsid w:val="67E1033A"/>
    <w:rsid w:val="67E3573F"/>
    <w:rsid w:val="67E45AF0"/>
    <w:rsid w:val="67E51424"/>
    <w:rsid w:val="67E540DE"/>
    <w:rsid w:val="67E54547"/>
    <w:rsid w:val="67E54F8B"/>
    <w:rsid w:val="67E56E3A"/>
    <w:rsid w:val="67E60B98"/>
    <w:rsid w:val="67E76532"/>
    <w:rsid w:val="67E80770"/>
    <w:rsid w:val="67EF21D4"/>
    <w:rsid w:val="67F026F1"/>
    <w:rsid w:val="67F05661"/>
    <w:rsid w:val="67F3434C"/>
    <w:rsid w:val="67FA596C"/>
    <w:rsid w:val="67FB2C47"/>
    <w:rsid w:val="67FD2EE6"/>
    <w:rsid w:val="67FE3ED6"/>
    <w:rsid w:val="67FF016B"/>
    <w:rsid w:val="68000F17"/>
    <w:rsid w:val="68001494"/>
    <w:rsid w:val="68087A7F"/>
    <w:rsid w:val="68090FF7"/>
    <w:rsid w:val="68095799"/>
    <w:rsid w:val="680A3E26"/>
    <w:rsid w:val="680A5707"/>
    <w:rsid w:val="680B72E0"/>
    <w:rsid w:val="680C3566"/>
    <w:rsid w:val="680C3DBA"/>
    <w:rsid w:val="681012A4"/>
    <w:rsid w:val="68117F24"/>
    <w:rsid w:val="6816281F"/>
    <w:rsid w:val="68191D04"/>
    <w:rsid w:val="681933D7"/>
    <w:rsid w:val="681A0BFA"/>
    <w:rsid w:val="681C23B8"/>
    <w:rsid w:val="681D37DD"/>
    <w:rsid w:val="681D7C71"/>
    <w:rsid w:val="68220312"/>
    <w:rsid w:val="682416C2"/>
    <w:rsid w:val="682625E3"/>
    <w:rsid w:val="6827653E"/>
    <w:rsid w:val="682B558A"/>
    <w:rsid w:val="682E166F"/>
    <w:rsid w:val="682E68FC"/>
    <w:rsid w:val="683255D9"/>
    <w:rsid w:val="683542F5"/>
    <w:rsid w:val="68361461"/>
    <w:rsid w:val="6836185D"/>
    <w:rsid w:val="68367B00"/>
    <w:rsid w:val="683A424B"/>
    <w:rsid w:val="683B14CE"/>
    <w:rsid w:val="683C02EA"/>
    <w:rsid w:val="683D0BCB"/>
    <w:rsid w:val="68420DDF"/>
    <w:rsid w:val="6842309F"/>
    <w:rsid w:val="684242D1"/>
    <w:rsid w:val="6842702D"/>
    <w:rsid w:val="68431A44"/>
    <w:rsid w:val="684325E3"/>
    <w:rsid w:val="68432A6E"/>
    <w:rsid w:val="68437E0C"/>
    <w:rsid w:val="68442F84"/>
    <w:rsid w:val="68450E6B"/>
    <w:rsid w:val="68452FC7"/>
    <w:rsid w:val="68454BB7"/>
    <w:rsid w:val="68471F52"/>
    <w:rsid w:val="6847247D"/>
    <w:rsid w:val="684837A8"/>
    <w:rsid w:val="68484A8C"/>
    <w:rsid w:val="684D2ADF"/>
    <w:rsid w:val="684D4BD2"/>
    <w:rsid w:val="684D6579"/>
    <w:rsid w:val="684E6A70"/>
    <w:rsid w:val="6851248E"/>
    <w:rsid w:val="68527189"/>
    <w:rsid w:val="68542EB4"/>
    <w:rsid w:val="68545722"/>
    <w:rsid w:val="68570798"/>
    <w:rsid w:val="68575D3C"/>
    <w:rsid w:val="685967E0"/>
    <w:rsid w:val="685C3185"/>
    <w:rsid w:val="685F6101"/>
    <w:rsid w:val="68606C5F"/>
    <w:rsid w:val="68627D6C"/>
    <w:rsid w:val="686631A9"/>
    <w:rsid w:val="68667730"/>
    <w:rsid w:val="686844B8"/>
    <w:rsid w:val="686D6598"/>
    <w:rsid w:val="686E6737"/>
    <w:rsid w:val="68740951"/>
    <w:rsid w:val="68752A3A"/>
    <w:rsid w:val="68766CBB"/>
    <w:rsid w:val="687804BA"/>
    <w:rsid w:val="687C4071"/>
    <w:rsid w:val="6880397B"/>
    <w:rsid w:val="68831BE1"/>
    <w:rsid w:val="68852FE0"/>
    <w:rsid w:val="68867DCB"/>
    <w:rsid w:val="68882B4A"/>
    <w:rsid w:val="68883F4B"/>
    <w:rsid w:val="688B6759"/>
    <w:rsid w:val="688D2DAE"/>
    <w:rsid w:val="688D78C5"/>
    <w:rsid w:val="688E73BA"/>
    <w:rsid w:val="68934D8C"/>
    <w:rsid w:val="68945A5A"/>
    <w:rsid w:val="68984427"/>
    <w:rsid w:val="689849E6"/>
    <w:rsid w:val="68996F11"/>
    <w:rsid w:val="689A517E"/>
    <w:rsid w:val="689C150E"/>
    <w:rsid w:val="689D285E"/>
    <w:rsid w:val="689D5C6A"/>
    <w:rsid w:val="689F1FB3"/>
    <w:rsid w:val="689F220D"/>
    <w:rsid w:val="689F2DA9"/>
    <w:rsid w:val="689F62A5"/>
    <w:rsid w:val="689F71D8"/>
    <w:rsid w:val="68A14464"/>
    <w:rsid w:val="68A21023"/>
    <w:rsid w:val="68A2431B"/>
    <w:rsid w:val="68A4243D"/>
    <w:rsid w:val="68A63621"/>
    <w:rsid w:val="68AA12F4"/>
    <w:rsid w:val="68AB136B"/>
    <w:rsid w:val="68AE31D0"/>
    <w:rsid w:val="68B11065"/>
    <w:rsid w:val="68B1181D"/>
    <w:rsid w:val="68B3204D"/>
    <w:rsid w:val="68B539F0"/>
    <w:rsid w:val="68B60838"/>
    <w:rsid w:val="68B630FF"/>
    <w:rsid w:val="68BB057A"/>
    <w:rsid w:val="68BC0157"/>
    <w:rsid w:val="68C04411"/>
    <w:rsid w:val="68C15F9A"/>
    <w:rsid w:val="68C36D57"/>
    <w:rsid w:val="68C36EC1"/>
    <w:rsid w:val="68C47ECC"/>
    <w:rsid w:val="68C8794D"/>
    <w:rsid w:val="68C955F8"/>
    <w:rsid w:val="68C975F8"/>
    <w:rsid w:val="68CB0BE3"/>
    <w:rsid w:val="68CB5CB9"/>
    <w:rsid w:val="68D46E51"/>
    <w:rsid w:val="68E24F06"/>
    <w:rsid w:val="68E250A1"/>
    <w:rsid w:val="68E763B5"/>
    <w:rsid w:val="68E90EE2"/>
    <w:rsid w:val="68EA4493"/>
    <w:rsid w:val="68EB39F3"/>
    <w:rsid w:val="68EB597D"/>
    <w:rsid w:val="68EE70B4"/>
    <w:rsid w:val="68F007AC"/>
    <w:rsid w:val="68F74CBE"/>
    <w:rsid w:val="68F90D35"/>
    <w:rsid w:val="68FA5223"/>
    <w:rsid w:val="68FD255F"/>
    <w:rsid w:val="68FE16FD"/>
    <w:rsid w:val="68FE61DE"/>
    <w:rsid w:val="68FF0F9F"/>
    <w:rsid w:val="6900243E"/>
    <w:rsid w:val="690208AD"/>
    <w:rsid w:val="69021D25"/>
    <w:rsid w:val="6902458A"/>
    <w:rsid w:val="690543D7"/>
    <w:rsid w:val="690738D9"/>
    <w:rsid w:val="690B3CBF"/>
    <w:rsid w:val="690B66D5"/>
    <w:rsid w:val="690B77ED"/>
    <w:rsid w:val="690E42E9"/>
    <w:rsid w:val="690F2AB7"/>
    <w:rsid w:val="691317B9"/>
    <w:rsid w:val="69140483"/>
    <w:rsid w:val="69147101"/>
    <w:rsid w:val="69160352"/>
    <w:rsid w:val="6916050D"/>
    <w:rsid w:val="691606DA"/>
    <w:rsid w:val="6916227C"/>
    <w:rsid w:val="691640EE"/>
    <w:rsid w:val="691703C2"/>
    <w:rsid w:val="69182C5E"/>
    <w:rsid w:val="691B4AD5"/>
    <w:rsid w:val="691C207E"/>
    <w:rsid w:val="691F5C1F"/>
    <w:rsid w:val="69204B81"/>
    <w:rsid w:val="69210FF6"/>
    <w:rsid w:val="692308C7"/>
    <w:rsid w:val="69247F05"/>
    <w:rsid w:val="69257605"/>
    <w:rsid w:val="6928551B"/>
    <w:rsid w:val="692914E8"/>
    <w:rsid w:val="692956C8"/>
    <w:rsid w:val="692A4C7D"/>
    <w:rsid w:val="692D1C19"/>
    <w:rsid w:val="692D5996"/>
    <w:rsid w:val="692F79CF"/>
    <w:rsid w:val="69304F35"/>
    <w:rsid w:val="6937196B"/>
    <w:rsid w:val="693805E2"/>
    <w:rsid w:val="6939360B"/>
    <w:rsid w:val="69395B4D"/>
    <w:rsid w:val="693C0411"/>
    <w:rsid w:val="693C342A"/>
    <w:rsid w:val="693C58D3"/>
    <w:rsid w:val="693C7DC9"/>
    <w:rsid w:val="693D5399"/>
    <w:rsid w:val="693D78A4"/>
    <w:rsid w:val="694110E3"/>
    <w:rsid w:val="6943247E"/>
    <w:rsid w:val="69451328"/>
    <w:rsid w:val="6945550B"/>
    <w:rsid w:val="69482EE5"/>
    <w:rsid w:val="694D5E81"/>
    <w:rsid w:val="694F1FD1"/>
    <w:rsid w:val="694F4751"/>
    <w:rsid w:val="69512A42"/>
    <w:rsid w:val="695147B7"/>
    <w:rsid w:val="69514D83"/>
    <w:rsid w:val="69516A0A"/>
    <w:rsid w:val="69531E3A"/>
    <w:rsid w:val="6953639C"/>
    <w:rsid w:val="69596BEE"/>
    <w:rsid w:val="695C681A"/>
    <w:rsid w:val="695F756D"/>
    <w:rsid w:val="69652D5A"/>
    <w:rsid w:val="6965536C"/>
    <w:rsid w:val="69656651"/>
    <w:rsid w:val="69667B3B"/>
    <w:rsid w:val="69670DD4"/>
    <w:rsid w:val="69675388"/>
    <w:rsid w:val="6968279B"/>
    <w:rsid w:val="696E4563"/>
    <w:rsid w:val="696F1A8F"/>
    <w:rsid w:val="69700BDF"/>
    <w:rsid w:val="69711A69"/>
    <w:rsid w:val="697311A2"/>
    <w:rsid w:val="69731E12"/>
    <w:rsid w:val="69740178"/>
    <w:rsid w:val="697812D6"/>
    <w:rsid w:val="697831CA"/>
    <w:rsid w:val="69792A4C"/>
    <w:rsid w:val="69796998"/>
    <w:rsid w:val="697C7921"/>
    <w:rsid w:val="69817F57"/>
    <w:rsid w:val="69822CF2"/>
    <w:rsid w:val="69823D63"/>
    <w:rsid w:val="69832D3E"/>
    <w:rsid w:val="69855F27"/>
    <w:rsid w:val="698A269C"/>
    <w:rsid w:val="698C2644"/>
    <w:rsid w:val="698C35F2"/>
    <w:rsid w:val="698E56E5"/>
    <w:rsid w:val="698F1C31"/>
    <w:rsid w:val="699028A1"/>
    <w:rsid w:val="69911369"/>
    <w:rsid w:val="69962FB7"/>
    <w:rsid w:val="69984C9E"/>
    <w:rsid w:val="699913D4"/>
    <w:rsid w:val="699C52D8"/>
    <w:rsid w:val="699D180A"/>
    <w:rsid w:val="699F1BCF"/>
    <w:rsid w:val="69A1473F"/>
    <w:rsid w:val="69A175F7"/>
    <w:rsid w:val="69A2639C"/>
    <w:rsid w:val="69A41238"/>
    <w:rsid w:val="69A4525C"/>
    <w:rsid w:val="69A54A2D"/>
    <w:rsid w:val="69A86C5B"/>
    <w:rsid w:val="69A911D4"/>
    <w:rsid w:val="69AA05E5"/>
    <w:rsid w:val="69AC5A78"/>
    <w:rsid w:val="69AD503E"/>
    <w:rsid w:val="69AE5C7C"/>
    <w:rsid w:val="69AF1F03"/>
    <w:rsid w:val="69B360DC"/>
    <w:rsid w:val="69B6239C"/>
    <w:rsid w:val="69B91190"/>
    <w:rsid w:val="69BA18A6"/>
    <w:rsid w:val="69BE08B6"/>
    <w:rsid w:val="69C001C6"/>
    <w:rsid w:val="69C31E57"/>
    <w:rsid w:val="69C46E26"/>
    <w:rsid w:val="69CC08FA"/>
    <w:rsid w:val="69CD62BA"/>
    <w:rsid w:val="69CE4922"/>
    <w:rsid w:val="69CE6942"/>
    <w:rsid w:val="69D26032"/>
    <w:rsid w:val="69D62212"/>
    <w:rsid w:val="69D65381"/>
    <w:rsid w:val="69D73E41"/>
    <w:rsid w:val="69D8380F"/>
    <w:rsid w:val="69DB74BF"/>
    <w:rsid w:val="69DD69D0"/>
    <w:rsid w:val="69DF5E12"/>
    <w:rsid w:val="69E01EB2"/>
    <w:rsid w:val="69E02417"/>
    <w:rsid w:val="69E2095C"/>
    <w:rsid w:val="69E6230E"/>
    <w:rsid w:val="69E8540E"/>
    <w:rsid w:val="69EA52E0"/>
    <w:rsid w:val="69F15730"/>
    <w:rsid w:val="69F3249C"/>
    <w:rsid w:val="69F54386"/>
    <w:rsid w:val="69F6399C"/>
    <w:rsid w:val="69F95723"/>
    <w:rsid w:val="69FA145A"/>
    <w:rsid w:val="69FA1F7B"/>
    <w:rsid w:val="69FC1DBB"/>
    <w:rsid w:val="69FD6F6E"/>
    <w:rsid w:val="69FE452E"/>
    <w:rsid w:val="6A00021D"/>
    <w:rsid w:val="6A017403"/>
    <w:rsid w:val="6A0174B9"/>
    <w:rsid w:val="6A021705"/>
    <w:rsid w:val="6A026787"/>
    <w:rsid w:val="6A0336D9"/>
    <w:rsid w:val="6A044C2C"/>
    <w:rsid w:val="6A060B40"/>
    <w:rsid w:val="6A096275"/>
    <w:rsid w:val="6A0A395A"/>
    <w:rsid w:val="6A0A3AC1"/>
    <w:rsid w:val="6A0A783C"/>
    <w:rsid w:val="6A0C4A54"/>
    <w:rsid w:val="6A0D5E3C"/>
    <w:rsid w:val="6A101B68"/>
    <w:rsid w:val="6A111431"/>
    <w:rsid w:val="6A1355BD"/>
    <w:rsid w:val="6A140E3D"/>
    <w:rsid w:val="6A1559FD"/>
    <w:rsid w:val="6A157520"/>
    <w:rsid w:val="6A173B25"/>
    <w:rsid w:val="6A176EE6"/>
    <w:rsid w:val="6A180D4E"/>
    <w:rsid w:val="6A1919DB"/>
    <w:rsid w:val="6A1A0F8A"/>
    <w:rsid w:val="6A1F6460"/>
    <w:rsid w:val="6A207DE4"/>
    <w:rsid w:val="6A213580"/>
    <w:rsid w:val="6A2155C1"/>
    <w:rsid w:val="6A2165F7"/>
    <w:rsid w:val="6A2B5CAE"/>
    <w:rsid w:val="6A2B6F13"/>
    <w:rsid w:val="6A2D0877"/>
    <w:rsid w:val="6A2D3858"/>
    <w:rsid w:val="6A3004F9"/>
    <w:rsid w:val="6A30246E"/>
    <w:rsid w:val="6A305405"/>
    <w:rsid w:val="6A344DAA"/>
    <w:rsid w:val="6A367079"/>
    <w:rsid w:val="6A37389A"/>
    <w:rsid w:val="6A3D672E"/>
    <w:rsid w:val="6A410E5D"/>
    <w:rsid w:val="6A414B57"/>
    <w:rsid w:val="6A4200BC"/>
    <w:rsid w:val="6A422967"/>
    <w:rsid w:val="6A455A54"/>
    <w:rsid w:val="6A46558A"/>
    <w:rsid w:val="6A4701DF"/>
    <w:rsid w:val="6A47107E"/>
    <w:rsid w:val="6A475AA8"/>
    <w:rsid w:val="6A494788"/>
    <w:rsid w:val="6A4B0A35"/>
    <w:rsid w:val="6A4B7A96"/>
    <w:rsid w:val="6A4E6283"/>
    <w:rsid w:val="6A514007"/>
    <w:rsid w:val="6A5276C2"/>
    <w:rsid w:val="6A560EF1"/>
    <w:rsid w:val="6A56588A"/>
    <w:rsid w:val="6A576C8B"/>
    <w:rsid w:val="6A5850F5"/>
    <w:rsid w:val="6A590C6F"/>
    <w:rsid w:val="6A5B5F3B"/>
    <w:rsid w:val="6A5B7E00"/>
    <w:rsid w:val="6A5C06CB"/>
    <w:rsid w:val="6A5E1E0D"/>
    <w:rsid w:val="6A5F750E"/>
    <w:rsid w:val="6A616DAF"/>
    <w:rsid w:val="6A631344"/>
    <w:rsid w:val="6A6620FC"/>
    <w:rsid w:val="6A696A45"/>
    <w:rsid w:val="6A6A0A94"/>
    <w:rsid w:val="6A6C1359"/>
    <w:rsid w:val="6A6D7637"/>
    <w:rsid w:val="6A700114"/>
    <w:rsid w:val="6A767481"/>
    <w:rsid w:val="6A790A85"/>
    <w:rsid w:val="6A79731B"/>
    <w:rsid w:val="6A7B536B"/>
    <w:rsid w:val="6A7C584E"/>
    <w:rsid w:val="6A7D43C0"/>
    <w:rsid w:val="6A7E3273"/>
    <w:rsid w:val="6A7F5BCB"/>
    <w:rsid w:val="6A833804"/>
    <w:rsid w:val="6A851776"/>
    <w:rsid w:val="6A861F88"/>
    <w:rsid w:val="6A871789"/>
    <w:rsid w:val="6A890F9A"/>
    <w:rsid w:val="6A8A1AD2"/>
    <w:rsid w:val="6A8C3447"/>
    <w:rsid w:val="6A9510D7"/>
    <w:rsid w:val="6A952D82"/>
    <w:rsid w:val="6A973502"/>
    <w:rsid w:val="6A9E2491"/>
    <w:rsid w:val="6AA2249B"/>
    <w:rsid w:val="6AA34A53"/>
    <w:rsid w:val="6AA85B2B"/>
    <w:rsid w:val="6AAB5A7D"/>
    <w:rsid w:val="6AAE7E7F"/>
    <w:rsid w:val="6AAF295B"/>
    <w:rsid w:val="6AB31B5C"/>
    <w:rsid w:val="6AB33D42"/>
    <w:rsid w:val="6AB35D43"/>
    <w:rsid w:val="6AB42F1A"/>
    <w:rsid w:val="6ABB78BD"/>
    <w:rsid w:val="6ABC689C"/>
    <w:rsid w:val="6ABD16F3"/>
    <w:rsid w:val="6ABE230C"/>
    <w:rsid w:val="6AC22F90"/>
    <w:rsid w:val="6AC31424"/>
    <w:rsid w:val="6AC52BC5"/>
    <w:rsid w:val="6AC85707"/>
    <w:rsid w:val="6AC92E49"/>
    <w:rsid w:val="6ACA3CAB"/>
    <w:rsid w:val="6ACB6791"/>
    <w:rsid w:val="6ACE0EF7"/>
    <w:rsid w:val="6AD25343"/>
    <w:rsid w:val="6AD76C51"/>
    <w:rsid w:val="6ADF5F6F"/>
    <w:rsid w:val="6AE272D9"/>
    <w:rsid w:val="6AE40C09"/>
    <w:rsid w:val="6AE45BE1"/>
    <w:rsid w:val="6AE531C3"/>
    <w:rsid w:val="6AE738A9"/>
    <w:rsid w:val="6AE97D52"/>
    <w:rsid w:val="6AEC2A4B"/>
    <w:rsid w:val="6AED35AF"/>
    <w:rsid w:val="6AEE6DD9"/>
    <w:rsid w:val="6AF12BC1"/>
    <w:rsid w:val="6AF22065"/>
    <w:rsid w:val="6AF2719B"/>
    <w:rsid w:val="6AF31A2C"/>
    <w:rsid w:val="6AF6347E"/>
    <w:rsid w:val="6AF87063"/>
    <w:rsid w:val="6AF93480"/>
    <w:rsid w:val="6AFA4859"/>
    <w:rsid w:val="6AFD6454"/>
    <w:rsid w:val="6AFF1F48"/>
    <w:rsid w:val="6AFF4482"/>
    <w:rsid w:val="6B012913"/>
    <w:rsid w:val="6B01405C"/>
    <w:rsid w:val="6B015E9F"/>
    <w:rsid w:val="6B027365"/>
    <w:rsid w:val="6B05459C"/>
    <w:rsid w:val="6B0776D3"/>
    <w:rsid w:val="6B080D2A"/>
    <w:rsid w:val="6B087507"/>
    <w:rsid w:val="6B0C21D9"/>
    <w:rsid w:val="6B0D2AEA"/>
    <w:rsid w:val="6B106BE6"/>
    <w:rsid w:val="6B112502"/>
    <w:rsid w:val="6B16493E"/>
    <w:rsid w:val="6B16524C"/>
    <w:rsid w:val="6B165AE8"/>
    <w:rsid w:val="6B184BCE"/>
    <w:rsid w:val="6B1869AF"/>
    <w:rsid w:val="6B1C594F"/>
    <w:rsid w:val="6B1D5480"/>
    <w:rsid w:val="6B1D7227"/>
    <w:rsid w:val="6B1E4377"/>
    <w:rsid w:val="6B2161C9"/>
    <w:rsid w:val="6B224DED"/>
    <w:rsid w:val="6B226C2E"/>
    <w:rsid w:val="6B2300B3"/>
    <w:rsid w:val="6B2B2C7D"/>
    <w:rsid w:val="6B3373CB"/>
    <w:rsid w:val="6B345AEF"/>
    <w:rsid w:val="6B3C3A8A"/>
    <w:rsid w:val="6B3D0F84"/>
    <w:rsid w:val="6B3F2077"/>
    <w:rsid w:val="6B4071D4"/>
    <w:rsid w:val="6B4B2496"/>
    <w:rsid w:val="6B4C583E"/>
    <w:rsid w:val="6B4D7463"/>
    <w:rsid w:val="6B553802"/>
    <w:rsid w:val="6B584425"/>
    <w:rsid w:val="6B5B7D05"/>
    <w:rsid w:val="6B5C264A"/>
    <w:rsid w:val="6B5C27C6"/>
    <w:rsid w:val="6B5D35A2"/>
    <w:rsid w:val="6B5E36A4"/>
    <w:rsid w:val="6B5E45F6"/>
    <w:rsid w:val="6B5F6125"/>
    <w:rsid w:val="6B6019B9"/>
    <w:rsid w:val="6B604611"/>
    <w:rsid w:val="6B616F8D"/>
    <w:rsid w:val="6B6340DE"/>
    <w:rsid w:val="6B6370F5"/>
    <w:rsid w:val="6B673519"/>
    <w:rsid w:val="6B6B5C08"/>
    <w:rsid w:val="6B6D0662"/>
    <w:rsid w:val="6B73160B"/>
    <w:rsid w:val="6B7408F7"/>
    <w:rsid w:val="6B782639"/>
    <w:rsid w:val="6B7910FC"/>
    <w:rsid w:val="6B7A0999"/>
    <w:rsid w:val="6B7B5021"/>
    <w:rsid w:val="6B7B7BCC"/>
    <w:rsid w:val="6B7E7EEE"/>
    <w:rsid w:val="6B7F628A"/>
    <w:rsid w:val="6B803D78"/>
    <w:rsid w:val="6B810ABA"/>
    <w:rsid w:val="6B820ADD"/>
    <w:rsid w:val="6B856651"/>
    <w:rsid w:val="6B8773C1"/>
    <w:rsid w:val="6B880F82"/>
    <w:rsid w:val="6B8A3748"/>
    <w:rsid w:val="6B915C83"/>
    <w:rsid w:val="6B925EBF"/>
    <w:rsid w:val="6B9A5228"/>
    <w:rsid w:val="6B9A5307"/>
    <w:rsid w:val="6B9C56A6"/>
    <w:rsid w:val="6B9C7C1C"/>
    <w:rsid w:val="6B9D294F"/>
    <w:rsid w:val="6B9D4A92"/>
    <w:rsid w:val="6BA14B70"/>
    <w:rsid w:val="6BA23B81"/>
    <w:rsid w:val="6BA308B4"/>
    <w:rsid w:val="6BAD7919"/>
    <w:rsid w:val="6BB12002"/>
    <w:rsid w:val="6BB20200"/>
    <w:rsid w:val="6BB314CB"/>
    <w:rsid w:val="6BB44D63"/>
    <w:rsid w:val="6BB82055"/>
    <w:rsid w:val="6BB913BC"/>
    <w:rsid w:val="6BBB17CD"/>
    <w:rsid w:val="6BBC70B9"/>
    <w:rsid w:val="6BBE0AAD"/>
    <w:rsid w:val="6BC17D11"/>
    <w:rsid w:val="6BC53520"/>
    <w:rsid w:val="6BC97D1F"/>
    <w:rsid w:val="6BCA76A7"/>
    <w:rsid w:val="6BCB7486"/>
    <w:rsid w:val="6BCD356E"/>
    <w:rsid w:val="6BCD3EBD"/>
    <w:rsid w:val="6BCE4A7B"/>
    <w:rsid w:val="6BCE77D5"/>
    <w:rsid w:val="6BD334DA"/>
    <w:rsid w:val="6BD41D20"/>
    <w:rsid w:val="6BD4712C"/>
    <w:rsid w:val="6BD47859"/>
    <w:rsid w:val="6BD55E6F"/>
    <w:rsid w:val="6BD87DAE"/>
    <w:rsid w:val="6BDA1A96"/>
    <w:rsid w:val="6BDA31AD"/>
    <w:rsid w:val="6BDA429C"/>
    <w:rsid w:val="6BE26534"/>
    <w:rsid w:val="6BE50109"/>
    <w:rsid w:val="6BE507B2"/>
    <w:rsid w:val="6BE528B8"/>
    <w:rsid w:val="6BE62998"/>
    <w:rsid w:val="6BEA23C9"/>
    <w:rsid w:val="6BEA2AC4"/>
    <w:rsid w:val="6BEA4556"/>
    <w:rsid w:val="6BEA4BCA"/>
    <w:rsid w:val="6BEB47A4"/>
    <w:rsid w:val="6BED0CFB"/>
    <w:rsid w:val="6BED67A1"/>
    <w:rsid w:val="6BEF0483"/>
    <w:rsid w:val="6BF24AA5"/>
    <w:rsid w:val="6BF75B4D"/>
    <w:rsid w:val="6BF862F4"/>
    <w:rsid w:val="6BF8663C"/>
    <w:rsid w:val="6BFB22C3"/>
    <w:rsid w:val="6BFB5BC1"/>
    <w:rsid w:val="6BFE5CE9"/>
    <w:rsid w:val="6C033306"/>
    <w:rsid w:val="6C03464A"/>
    <w:rsid w:val="6C03524A"/>
    <w:rsid w:val="6C036C6B"/>
    <w:rsid w:val="6C055DB8"/>
    <w:rsid w:val="6C062EE4"/>
    <w:rsid w:val="6C0638BA"/>
    <w:rsid w:val="6C064DAF"/>
    <w:rsid w:val="6C066FA2"/>
    <w:rsid w:val="6C082816"/>
    <w:rsid w:val="6C0B0B7D"/>
    <w:rsid w:val="6C0B55BF"/>
    <w:rsid w:val="6C0B771F"/>
    <w:rsid w:val="6C0C1A98"/>
    <w:rsid w:val="6C0E0E9C"/>
    <w:rsid w:val="6C141DBB"/>
    <w:rsid w:val="6C16264C"/>
    <w:rsid w:val="6C1E7194"/>
    <w:rsid w:val="6C207FB0"/>
    <w:rsid w:val="6C246BF2"/>
    <w:rsid w:val="6C280576"/>
    <w:rsid w:val="6C296ADC"/>
    <w:rsid w:val="6C2A4F34"/>
    <w:rsid w:val="6C2B41E6"/>
    <w:rsid w:val="6C312FBB"/>
    <w:rsid w:val="6C3202BB"/>
    <w:rsid w:val="6C321EF4"/>
    <w:rsid w:val="6C33070D"/>
    <w:rsid w:val="6C3365D3"/>
    <w:rsid w:val="6C3602BE"/>
    <w:rsid w:val="6C383460"/>
    <w:rsid w:val="6C3B056C"/>
    <w:rsid w:val="6C3B708B"/>
    <w:rsid w:val="6C3C6447"/>
    <w:rsid w:val="6C400FB9"/>
    <w:rsid w:val="6C406CB9"/>
    <w:rsid w:val="6C415C44"/>
    <w:rsid w:val="6C44128D"/>
    <w:rsid w:val="6C454BE7"/>
    <w:rsid w:val="6C467191"/>
    <w:rsid w:val="6C4A0230"/>
    <w:rsid w:val="6C4F61E3"/>
    <w:rsid w:val="6C53548C"/>
    <w:rsid w:val="6C566529"/>
    <w:rsid w:val="6C5847CB"/>
    <w:rsid w:val="6C5C209A"/>
    <w:rsid w:val="6C5D56C2"/>
    <w:rsid w:val="6C5F520D"/>
    <w:rsid w:val="6C604223"/>
    <w:rsid w:val="6C607C95"/>
    <w:rsid w:val="6C62702B"/>
    <w:rsid w:val="6C631052"/>
    <w:rsid w:val="6C6362BD"/>
    <w:rsid w:val="6C65289C"/>
    <w:rsid w:val="6C6647A2"/>
    <w:rsid w:val="6C685C50"/>
    <w:rsid w:val="6C69534A"/>
    <w:rsid w:val="6C6A1A98"/>
    <w:rsid w:val="6C6B4CAD"/>
    <w:rsid w:val="6C6B6A0D"/>
    <w:rsid w:val="6C6C6B7C"/>
    <w:rsid w:val="6C6E4EF7"/>
    <w:rsid w:val="6C7264F9"/>
    <w:rsid w:val="6C7300F9"/>
    <w:rsid w:val="6C75331C"/>
    <w:rsid w:val="6C756447"/>
    <w:rsid w:val="6C7919EB"/>
    <w:rsid w:val="6C834FBC"/>
    <w:rsid w:val="6C863509"/>
    <w:rsid w:val="6C867C0B"/>
    <w:rsid w:val="6C871F94"/>
    <w:rsid w:val="6C8767F6"/>
    <w:rsid w:val="6C8A0B25"/>
    <w:rsid w:val="6C8B029A"/>
    <w:rsid w:val="6C8D4B71"/>
    <w:rsid w:val="6C8E3A60"/>
    <w:rsid w:val="6C8F7437"/>
    <w:rsid w:val="6C9076F1"/>
    <w:rsid w:val="6C955920"/>
    <w:rsid w:val="6C963A35"/>
    <w:rsid w:val="6C966686"/>
    <w:rsid w:val="6C973577"/>
    <w:rsid w:val="6C9801C7"/>
    <w:rsid w:val="6C985880"/>
    <w:rsid w:val="6C986916"/>
    <w:rsid w:val="6C9F5383"/>
    <w:rsid w:val="6C9F7C3A"/>
    <w:rsid w:val="6CA3011F"/>
    <w:rsid w:val="6CA3176A"/>
    <w:rsid w:val="6CAA3E8D"/>
    <w:rsid w:val="6CAD4088"/>
    <w:rsid w:val="6CAF63F9"/>
    <w:rsid w:val="6CB558B0"/>
    <w:rsid w:val="6CB73B08"/>
    <w:rsid w:val="6CB76823"/>
    <w:rsid w:val="6CB83E52"/>
    <w:rsid w:val="6CB961E9"/>
    <w:rsid w:val="6CBB325D"/>
    <w:rsid w:val="6CBB4D3D"/>
    <w:rsid w:val="6CBB6882"/>
    <w:rsid w:val="6CBD4173"/>
    <w:rsid w:val="6CBE05C0"/>
    <w:rsid w:val="6CBE2B31"/>
    <w:rsid w:val="6CBF17E3"/>
    <w:rsid w:val="6CBF3706"/>
    <w:rsid w:val="6CBF6EA5"/>
    <w:rsid w:val="6CC22287"/>
    <w:rsid w:val="6CC24FE4"/>
    <w:rsid w:val="6CC2554B"/>
    <w:rsid w:val="6CC5758D"/>
    <w:rsid w:val="6CC74040"/>
    <w:rsid w:val="6CC762BB"/>
    <w:rsid w:val="6CC7737D"/>
    <w:rsid w:val="6CCB1540"/>
    <w:rsid w:val="6CCC45B9"/>
    <w:rsid w:val="6CD10869"/>
    <w:rsid w:val="6CD12F0E"/>
    <w:rsid w:val="6CD14670"/>
    <w:rsid w:val="6CD45CB6"/>
    <w:rsid w:val="6CD507B2"/>
    <w:rsid w:val="6CD52654"/>
    <w:rsid w:val="6CDA7011"/>
    <w:rsid w:val="6CE53FD0"/>
    <w:rsid w:val="6CE70946"/>
    <w:rsid w:val="6CEC0F6C"/>
    <w:rsid w:val="6CEF0F7F"/>
    <w:rsid w:val="6CF131C3"/>
    <w:rsid w:val="6CF90696"/>
    <w:rsid w:val="6CFB12F9"/>
    <w:rsid w:val="6CFC352D"/>
    <w:rsid w:val="6CFE5014"/>
    <w:rsid w:val="6D0261AB"/>
    <w:rsid w:val="6D040D48"/>
    <w:rsid w:val="6D0514FC"/>
    <w:rsid w:val="6D054DCA"/>
    <w:rsid w:val="6D0A34A3"/>
    <w:rsid w:val="6D0B101B"/>
    <w:rsid w:val="6D0B1665"/>
    <w:rsid w:val="6D0D3E4E"/>
    <w:rsid w:val="6D12052E"/>
    <w:rsid w:val="6D135598"/>
    <w:rsid w:val="6D1419A9"/>
    <w:rsid w:val="6D1676F2"/>
    <w:rsid w:val="6D171AF8"/>
    <w:rsid w:val="6D1B4FE0"/>
    <w:rsid w:val="6D1D0024"/>
    <w:rsid w:val="6D201D14"/>
    <w:rsid w:val="6D2113BD"/>
    <w:rsid w:val="6D216A4E"/>
    <w:rsid w:val="6D223497"/>
    <w:rsid w:val="6D250DE9"/>
    <w:rsid w:val="6D275424"/>
    <w:rsid w:val="6D275A99"/>
    <w:rsid w:val="6D28269F"/>
    <w:rsid w:val="6D283BCA"/>
    <w:rsid w:val="6D297BE1"/>
    <w:rsid w:val="6D2D2E41"/>
    <w:rsid w:val="6D30446B"/>
    <w:rsid w:val="6D314D06"/>
    <w:rsid w:val="6D33267E"/>
    <w:rsid w:val="6D360CCC"/>
    <w:rsid w:val="6D3668A5"/>
    <w:rsid w:val="6D371A1B"/>
    <w:rsid w:val="6D385F7A"/>
    <w:rsid w:val="6D3867DC"/>
    <w:rsid w:val="6D393867"/>
    <w:rsid w:val="6D3B67ED"/>
    <w:rsid w:val="6D3E7FC5"/>
    <w:rsid w:val="6D4431BA"/>
    <w:rsid w:val="6D473377"/>
    <w:rsid w:val="6D4861DA"/>
    <w:rsid w:val="6D486D64"/>
    <w:rsid w:val="6D495B6D"/>
    <w:rsid w:val="6D4A6B15"/>
    <w:rsid w:val="6D4B2A21"/>
    <w:rsid w:val="6D4B657E"/>
    <w:rsid w:val="6D4E006D"/>
    <w:rsid w:val="6D51041D"/>
    <w:rsid w:val="6D52625F"/>
    <w:rsid w:val="6D536C90"/>
    <w:rsid w:val="6D54471F"/>
    <w:rsid w:val="6D566BD8"/>
    <w:rsid w:val="6D5C49C2"/>
    <w:rsid w:val="6D5D3025"/>
    <w:rsid w:val="6D5E31C2"/>
    <w:rsid w:val="6D5F05F2"/>
    <w:rsid w:val="6D5F4306"/>
    <w:rsid w:val="6D656FF9"/>
    <w:rsid w:val="6D6A6FC4"/>
    <w:rsid w:val="6D6C0DEA"/>
    <w:rsid w:val="6D6E2120"/>
    <w:rsid w:val="6D6E7D4F"/>
    <w:rsid w:val="6D725E68"/>
    <w:rsid w:val="6D776C82"/>
    <w:rsid w:val="6D784DE5"/>
    <w:rsid w:val="6D7B11BB"/>
    <w:rsid w:val="6D7E1A1B"/>
    <w:rsid w:val="6D7E7E71"/>
    <w:rsid w:val="6D7F2229"/>
    <w:rsid w:val="6D800C03"/>
    <w:rsid w:val="6D80714E"/>
    <w:rsid w:val="6D843272"/>
    <w:rsid w:val="6D843A75"/>
    <w:rsid w:val="6D84788F"/>
    <w:rsid w:val="6D86481E"/>
    <w:rsid w:val="6D880F57"/>
    <w:rsid w:val="6D8825A5"/>
    <w:rsid w:val="6D885459"/>
    <w:rsid w:val="6D8B4CE1"/>
    <w:rsid w:val="6D8E4C72"/>
    <w:rsid w:val="6D912D23"/>
    <w:rsid w:val="6D984324"/>
    <w:rsid w:val="6D9A09C9"/>
    <w:rsid w:val="6D9D0F55"/>
    <w:rsid w:val="6D9E5EAD"/>
    <w:rsid w:val="6DA150E0"/>
    <w:rsid w:val="6DA3119D"/>
    <w:rsid w:val="6DA35EDE"/>
    <w:rsid w:val="6DA47BEF"/>
    <w:rsid w:val="6DA50FC6"/>
    <w:rsid w:val="6DA54B1D"/>
    <w:rsid w:val="6DA70AD9"/>
    <w:rsid w:val="6DAC6DAA"/>
    <w:rsid w:val="6DB16891"/>
    <w:rsid w:val="6DB2460E"/>
    <w:rsid w:val="6DB307C9"/>
    <w:rsid w:val="6DB52E38"/>
    <w:rsid w:val="6DB707B6"/>
    <w:rsid w:val="6DB7663C"/>
    <w:rsid w:val="6DB94E9F"/>
    <w:rsid w:val="6DBA4FB5"/>
    <w:rsid w:val="6DBA5028"/>
    <w:rsid w:val="6DBB2106"/>
    <w:rsid w:val="6DBC4A7D"/>
    <w:rsid w:val="6DC27C91"/>
    <w:rsid w:val="6DC5066C"/>
    <w:rsid w:val="6DC52790"/>
    <w:rsid w:val="6DC60F6E"/>
    <w:rsid w:val="6DC741FB"/>
    <w:rsid w:val="6DC819FE"/>
    <w:rsid w:val="6DD07223"/>
    <w:rsid w:val="6DD109C8"/>
    <w:rsid w:val="6DDA698B"/>
    <w:rsid w:val="6DDB3C4D"/>
    <w:rsid w:val="6DDC650B"/>
    <w:rsid w:val="6DDF2AB7"/>
    <w:rsid w:val="6DE15167"/>
    <w:rsid w:val="6DE22485"/>
    <w:rsid w:val="6DE608D8"/>
    <w:rsid w:val="6DE96E1F"/>
    <w:rsid w:val="6DEC676A"/>
    <w:rsid w:val="6DEF22ED"/>
    <w:rsid w:val="6DF03EB6"/>
    <w:rsid w:val="6DF07A27"/>
    <w:rsid w:val="6DF11EB8"/>
    <w:rsid w:val="6DF40051"/>
    <w:rsid w:val="6DF447E1"/>
    <w:rsid w:val="6DF84213"/>
    <w:rsid w:val="6DF84A98"/>
    <w:rsid w:val="6DF85132"/>
    <w:rsid w:val="6DF94B4D"/>
    <w:rsid w:val="6DFB54B5"/>
    <w:rsid w:val="6DFC43E4"/>
    <w:rsid w:val="6DFC5D80"/>
    <w:rsid w:val="6DFC605B"/>
    <w:rsid w:val="6DFD00FC"/>
    <w:rsid w:val="6E0117B2"/>
    <w:rsid w:val="6E032989"/>
    <w:rsid w:val="6E0473F0"/>
    <w:rsid w:val="6E0A421C"/>
    <w:rsid w:val="6E0C4350"/>
    <w:rsid w:val="6E0D0865"/>
    <w:rsid w:val="6E0E7474"/>
    <w:rsid w:val="6E126302"/>
    <w:rsid w:val="6E1444D4"/>
    <w:rsid w:val="6E167D83"/>
    <w:rsid w:val="6E170F6F"/>
    <w:rsid w:val="6E175E6E"/>
    <w:rsid w:val="6E177123"/>
    <w:rsid w:val="6E216FF6"/>
    <w:rsid w:val="6E227234"/>
    <w:rsid w:val="6E2764C0"/>
    <w:rsid w:val="6E286253"/>
    <w:rsid w:val="6E2B00A8"/>
    <w:rsid w:val="6E2B20F1"/>
    <w:rsid w:val="6E2E40EC"/>
    <w:rsid w:val="6E2F14AD"/>
    <w:rsid w:val="6E3636F2"/>
    <w:rsid w:val="6E366453"/>
    <w:rsid w:val="6E367CA0"/>
    <w:rsid w:val="6E38792E"/>
    <w:rsid w:val="6E3921AC"/>
    <w:rsid w:val="6E3A09D3"/>
    <w:rsid w:val="6E3A78ED"/>
    <w:rsid w:val="6E40413A"/>
    <w:rsid w:val="6E4102C0"/>
    <w:rsid w:val="6E410F58"/>
    <w:rsid w:val="6E414D98"/>
    <w:rsid w:val="6E4460BA"/>
    <w:rsid w:val="6E464552"/>
    <w:rsid w:val="6E495469"/>
    <w:rsid w:val="6E4B1982"/>
    <w:rsid w:val="6E4E5693"/>
    <w:rsid w:val="6E4F1287"/>
    <w:rsid w:val="6E4F21BD"/>
    <w:rsid w:val="6E501A99"/>
    <w:rsid w:val="6E52067C"/>
    <w:rsid w:val="6E533BE3"/>
    <w:rsid w:val="6E53657C"/>
    <w:rsid w:val="6E543F5C"/>
    <w:rsid w:val="6E5521D5"/>
    <w:rsid w:val="6E5652DC"/>
    <w:rsid w:val="6E601DB8"/>
    <w:rsid w:val="6E603A9F"/>
    <w:rsid w:val="6E611771"/>
    <w:rsid w:val="6E651218"/>
    <w:rsid w:val="6E6A75B6"/>
    <w:rsid w:val="6E6D73B5"/>
    <w:rsid w:val="6E6F62F0"/>
    <w:rsid w:val="6E700ECB"/>
    <w:rsid w:val="6E7E784A"/>
    <w:rsid w:val="6E803208"/>
    <w:rsid w:val="6E845067"/>
    <w:rsid w:val="6E8A7481"/>
    <w:rsid w:val="6E8C2E81"/>
    <w:rsid w:val="6E8D53D2"/>
    <w:rsid w:val="6E8F1520"/>
    <w:rsid w:val="6E8F7E07"/>
    <w:rsid w:val="6E9337F4"/>
    <w:rsid w:val="6E955A34"/>
    <w:rsid w:val="6E986283"/>
    <w:rsid w:val="6E9F2FCF"/>
    <w:rsid w:val="6E9F7197"/>
    <w:rsid w:val="6E9F7CE1"/>
    <w:rsid w:val="6EA14284"/>
    <w:rsid w:val="6EA212A8"/>
    <w:rsid w:val="6EA2355C"/>
    <w:rsid w:val="6EA3673A"/>
    <w:rsid w:val="6EA61A1B"/>
    <w:rsid w:val="6EA8067B"/>
    <w:rsid w:val="6EAF75B3"/>
    <w:rsid w:val="6EB461A1"/>
    <w:rsid w:val="6EB57F93"/>
    <w:rsid w:val="6EB72617"/>
    <w:rsid w:val="6EBA304D"/>
    <w:rsid w:val="6EBE2E6D"/>
    <w:rsid w:val="6EBF6FCA"/>
    <w:rsid w:val="6EC230F4"/>
    <w:rsid w:val="6EC27723"/>
    <w:rsid w:val="6EC75CED"/>
    <w:rsid w:val="6EC97C97"/>
    <w:rsid w:val="6ECA0432"/>
    <w:rsid w:val="6ECC1A72"/>
    <w:rsid w:val="6ECD5394"/>
    <w:rsid w:val="6ECE22ED"/>
    <w:rsid w:val="6ED5083E"/>
    <w:rsid w:val="6ED62898"/>
    <w:rsid w:val="6ED73672"/>
    <w:rsid w:val="6EDE2862"/>
    <w:rsid w:val="6EDF5EFA"/>
    <w:rsid w:val="6EE21277"/>
    <w:rsid w:val="6EE2647C"/>
    <w:rsid w:val="6EE324E1"/>
    <w:rsid w:val="6EE6323E"/>
    <w:rsid w:val="6EE73F24"/>
    <w:rsid w:val="6EEA5FD2"/>
    <w:rsid w:val="6EEE2462"/>
    <w:rsid w:val="6EF06477"/>
    <w:rsid w:val="6EF06898"/>
    <w:rsid w:val="6EF257DD"/>
    <w:rsid w:val="6EF45562"/>
    <w:rsid w:val="6EF57B1C"/>
    <w:rsid w:val="6EF75682"/>
    <w:rsid w:val="6EFC63D2"/>
    <w:rsid w:val="6EFF11FA"/>
    <w:rsid w:val="6F0071C7"/>
    <w:rsid w:val="6F01528A"/>
    <w:rsid w:val="6F015CB6"/>
    <w:rsid w:val="6F023CB0"/>
    <w:rsid w:val="6F0442B3"/>
    <w:rsid w:val="6F073D5E"/>
    <w:rsid w:val="6F0D65BE"/>
    <w:rsid w:val="6F0E13A9"/>
    <w:rsid w:val="6F0E4309"/>
    <w:rsid w:val="6F111996"/>
    <w:rsid w:val="6F1554C7"/>
    <w:rsid w:val="6F176994"/>
    <w:rsid w:val="6F1C6FCF"/>
    <w:rsid w:val="6F204502"/>
    <w:rsid w:val="6F23419A"/>
    <w:rsid w:val="6F2625FB"/>
    <w:rsid w:val="6F2965FB"/>
    <w:rsid w:val="6F2B00D5"/>
    <w:rsid w:val="6F2E01F8"/>
    <w:rsid w:val="6F3260E8"/>
    <w:rsid w:val="6F340A28"/>
    <w:rsid w:val="6F3469FB"/>
    <w:rsid w:val="6F355457"/>
    <w:rsid w:val="6F355653"/>
    <w:rsid w:val="6F35623E"/>
    <w:rsid w:val="6F37680D"/>
    <w:rsid w:val="6F3946D4"/>
    <w:rsid w:val="6F3B155D"/>
    <w:rsid w:val="6F3B1BBE"/>
    <w:rsid w:val="6F3C5BB7"/>
    <w:rsid w:val="6F4000D5"/>
    <w:rsid w:val="6F4020EF"/>
    <w:rsid w:val="6F4367DC"/>
    <w:rsid w:val="6F4508C4"/>
    <w:rsid w:val="6F477A1F"/>
    <w:rsid w:val="6F4928FC"/>
    <w:rsid w:val="6F4B089E"/>
    <w:rsid w:val="6F4B5644"/>
    <w:rsid w:val="6F4E3010"/>
    <w:rsid w:val="6F523E96"/>
    <w:rsid w:val="6F553A52"/>
    <w:rsid w:val="6F5936C1"/>
    <w:rsid w:val="6F5C1F8E"/>
    <w:rsid w:val="6F5D2A1A"/>
    <w:rsid w:val="6F607FEC"/>
    <w:rsid w:val="6F63577B"/>
    <w:rsid w:val="6F695D5E"/>
    <w:rsid w:val="6F6A7826"/>
    <w:rsid w:val="6F7176BF"/>
    <w:rsid w:val="6F720B0C"/>
    <w:rsid w:val="6F726CC9"/>
    <w:rsid w:val="6F731656"/>
    <w:rsid w:val="6F7405A0"/>
    <w:rsid w:val="6F750DFD"/>
    <w:rsid w:val="6F752702"/>
    <w:rsid w:val="6F762EAE"/>
    <w:rsid w:val="6F7707DF"/>
    <w:rsid w:val="6F794D9D"/>
    <w:rsid w:val="6F7A5DB0"/>
    <w:rsid w:val="6F7B0F10"/>
    <w:rsid w:val="6F7C34DA"/>
    <w:rsid w:val="6F7C7981"/>
    <w:rsid w:val="6F7D057A"/>
    <w:rsid w:val="6F7E64C6"/>
    <w:rsid w:val="6F8077D1"/>
    <w:rsid w:val="6F836BE4"/>
    <w:rsid w:val="6F862F82"/>
    <w:rsid w:val="6F882267"/>
    <w:rsid w:val="6F8932B7"/>
    <w:rsid w:val="6F8B4B24"/>
    <w:rsid w:val="6F8C36E9"/>
    <w:rsid w:val="6F8C6B66"/>
    <w:rsid w:val="6F8E07DC"/>
    <w:rsid w:val="6F8F39D8"/>
    <w:rsid w:val="6F9079AC"/>
    <w:rsid w:val="6F913C95"/>
    <w:rsid w:val="6F916A51"/>
    <w:rsid w:val="6F9440EE"/>
    <w:rsid w:val="6F9619BD"/>
    <w:rsid w:val="6F984A9A"/>
    <w:rsid w:val="6F9A3B21"/>
    <w:rsid w:val="6F9B3301"/>
    <w:rsid w:val="6F9C19E0"/>
    <w:rsid w:val="6F9D5EFF"/>
    <w:rsid w:val="6FA05486"/>
    <w:rsid w:val="6FA36E0D"/>
    <w:rsid w:val="6FA375F7"/>
    <w:rsid w:val="6FA4609D"/>
    <w:rsid w:val="6FA51A09"/>
    <w:rsid w:val="6FA9764E"/>
    <w:rsid w:val="6FAD1790"/>
    <w:rsid w:val="6FB02C2C"/>
    <w:rsid w:val="6FB11538"/>
    <w:rsid w:val="6FB20F6F"/>
    <w:rsid w:val="6FB41BE2"/>
    <w:rsid w:val="6FB42AF6"/>
    <w:rsid w:val="6FB45968"/>
    <w:rsid w:val="6FB56D92"/>
    <w:rsid w:val="6FBA6648"/>
    <w:rsid w:val="6FBE67AB"/>
    <w:rsid w:val="6FC25CDE"/>
    <w:rsid w:val="6FCB5757"/>
    <w:rsid w:val="6FD20847"/>
    <w:rsid w:val="6FD208CE"/>
    <w:rsid w:val="6FD35B27"/>
    <w:rsid w:val="6FD370A6"/>
    <w:rsid w:val="6FD573A6"/>
    <w:rsid w:val="6FD74855"/>
    <w:rsid w:val="6FD83711"/>
    <w:rsid w:val="6FD83FB1"/>
    <w:rsid w:val="6FDA79CC"/>
    <w:rsid w:val="6FDB6BD4"/>
    <w:rsid w:val="6FE03719"/>
    <w:rsid w:val="6FE178A3"/>
    <w:rsid w:val="6FE4022B"/>
    <w:rsid w:val="6FE45140"/>
    <w:rsid w:val="6FE4648A"/>
    <w:rsid w:val="6FE73C7A"/>
    <w:rsid w:val="6FE74394"/>
    <w:rsid w:val="6FE96C2C"/>
    <w:rsid w:val="6FEC6A5A"/>
    <w:rsid w:val="6FED5F77"/>
    <w:rsid w:val="6FF153F5"/>
    <w:rsid w:val="6FF27752"/>
    <w:rsid w:val="6FF736CD"/>
    <w:rsid w:val="6FFC1A19"/>
    <w:rsid w:val="6FFD7ED7"/>
    <w:rsid w:val="6FFF76E8"/>
    <w:rsid w:val="70002F27"/>
    <w:rsid w:val="70004ACD"/>
    <w:rsid w:val="70072302"/>
    <w:rsid w:val="70076CDB"/>
    <w:rsid w:val="700C2148"/>
    <w:rsid w:val="700D769D"/>
    <w:rsid w:val="700D7A3C"/>
    <w:rsid w:val="700F111D"/>
    <w:rsid w:val="70110EF3"/>
    <w:rsid w:val="70126A8A"/>
    <w:rsid w:val="70134046"/>
    <w:rsid w:val="70155EA9"/>
    <w:rsid w:val="701917F0"/>
    <w:rsid w:val="701B503C"/>
    <w:rsid w:val="701C3ACC"/>
    <w:rsid w:val="70245CDA"/>
    <w:rsid w:val="70267D8B"/>
    <w:rsid w:val="7027413F"/>
    <w:rsid w:val="70274A25"/>
    <w:rsid w:val="70283A02"/>
    <w:rsid w:val="702A2674"/>
    <w:rsid w:val="702B6A4A"/>
    <w:rsid w:val="70327452"/>
    <w:rsid w:val="703605B8"/>
    <w:rsid w:val="70397426"/>
    <w:rsid w:val="703B3E5F"/>
    <w:rsid w:val="703C2FCB"/>
    <w:rsid w:val="703D12CF"/>
    <w:rsid w:val="703D563A"/>
    <w:rsid w:val="703F1C14"/>
    <w:rsid w:val="70411B03"/>
    <w:rsid w:val="704640E8"/>
    <w:rsid w:val="704739B6"/>
    <w:rsid w:val="7051418F"/>
    <w:rsid w:val="70514A6C"/>
    <w:rsid w:val="7051501D"/>
    <w:rsid w:val="7051539A"/>
    <w:rsid w:val="7053751A"/>
    <w:rsid w:val="70540017"/>
    <w:rsid w:val="705850D4"/>
    <w:rsid w:val="705B410E"/>
    <w:rsid w:val="705B5F88"/>
    <w:rsid w:val="705E6F40"/>
    <w:rsid w:val="7060296F"/>
    <w:rsid w:val="7061127C"/>
    <w:rsid w:val="70612AFA"/>
    <w:rsid w:val="70617DDC"/>
    <w:rsid w:val="706218EE"/>
    <w:rsid w:val="70665ABA"/>
    <w:rsid w:val="70676283"/>
    <w:rsid w:val="706811E4"/>
    <w:rsid w:val="706B6A09"/>
    <w:rsid w:val="706C4309"/>
    <w:rsid w:val="706F217B"/>
    <w:rsid w:val="7070140F"/>
    <w:rsid w:val="70701D07"/>
    <w:rsid w:val="707172A4"/>
    <w:rsid w:val="70722E14"/>
    <w:rsid w:val="707324D5"/>
    <w:rsid w:val="70750E93"/>
    <w:rsid w:val="70761FD5"/>
    <w:rsid w:val="70784214"/>
    <w:rsid w:val="70793571"/>
    <w:rsid w:val="707D61FA"/>
    <w:rsid w:val="707E0972"/>
    <w:rsid w:val="707E7C02"/>
    <w:rsid w:val="708047AC"/>
    <w:rsid w:val="708111AE"/>
    <w:rsid w:val="708238ED"/>
    <w:rsid w:val="70826639"/>
    <w:rsid w:val="708402BB"/>
    <w:rsid w:val="70867919"/>
    <w:rsid w:val="708C01D4"/>
    <w:rsid w:val="70924E66"/>
    <w:rsid w:val="709306BB"/>
    <w:rsid w:val="7097094E"/>
    <w:rsid w:val="709758E2"/>
    <w:rsid w:val="70980ED7"/>
    <w:rsid w:val="709D5CBD"/>
    <w:rsid w:val="709E3087"/>
    <w:rsid w:val="709F661E"/>
    <w:rsid w:val="70A01D53"/>
    <w:rsid w:val="70A32DF4"/>
    <w:rsid w:val="70A333CB"/>
    <w:rsid w:val="70AE62E4"/>
    <w:rsid w:val="70B07831"/>
    <w:rsid w:val="70B103A3"/>
    <w:rsid w:val="70B31D9C"/>
    <w:rsid w:val="70B61915"/>
    <w:rsid w:val="70B61BF9"/>
    <w:rsid w:val="70B707C0"/>
    <w:rsid w:val="70B74E6D"/>
    <w:rsid w:val="70BD6080"/>
    <w:rsid w:val="70C0580F"/>
    <w:rsid w:val="70C16F61"/>
    <w:rsid w:val="70C2614C"/>
    <w:rsid w:val="70C3025C"/>
    <w:rsid w:val="70C42FD2"/>
    <w:rsid w:val="70C43A11"/>
    <w:rsid w:val="70C46EAC"/>
    <w:rsid w:val="70C51F93"/>
    <w:rsid w:val="70C53D62"/>
    <w:rsid w:val="70C65500"/>
    <w:rsid w:val="70C6554D"/>
    <w:rsid w:val="70CB2571"/>
    <w:rsid w:val="70CC66A6"/>
    <w:rsid w:val="70D31C69"/>
    <w:rsid w:val="70D36230"/>
    <w:rsid w:val="70D43FE8"/>
    <w:rsid w:val="70D83609"/>
    <w:rsid w:val="70DD0A07"/>
    <w:rsid w:val="70DE4AFA"/>
    <w:rsid w:val="70E008D5"/>
    <w:rsid w:val="70E512BF"/>
    <w:rsid w:val="70E97D3F"/>
    <w:rsid w:val="70EB4F5D"/>
    <w:rsid w:val="70EC54B0"/>
    <w:rsid w:val="70EF178D"/>
    <w:rsid w:val="70F117C2"/>
    <w:rsid w:val="70F17F76"/>
    <w:rsid w:val="70F3171A"/>
    <w:rsid w:val="70F41012"/>
    <w:rsid w:val="70F46AE8"/>
    <w:rsid w:val="70F6010C"/>
    <w:rsid w:val="70FB5F42"/>
    <w:rsid w:val="70FD6468"/>
    <w:rsid w:val="70FF18F1"/>
    <w:rsid w:val="71026EE8"/>
    <w:rsid w:val="71050941"/>
    <w:rsid w:val="71070445"/>
    <w:rsid w:val="710717D2"/>
    <w:rsid w:val="710D679C"/>
    <w:rsid w:val="710F421C"/>
    <w:rsid w:val="711065F2"/>
    <w:rsid w:val="711D5204"/>
    <w:rsid w:val="711E1D0F"/>
    <w:rsid w:val="711E610F"/>
    <w:rsid w:val="7120102F"/>
    <w:rsid w:val="71215D79"/>
    <w:rsid w:val="712236E9"/>
    <w:rsid w:val="71233F74"/>
    <w:rsid w:val="71271489"/>
    <w:rsid w:val="712E52DF"/>
    <w:rsid w:val="71357E35"/>
    <w:rsid w:val="713641F6"/>
    <w:rsid w:val="713735C9"/>
    <w:rsid w:val="713A1B2D"/>
    <w:rsid w:val="713B2C7A"/>
    <w:rsid w:val="713C1554"/>
    <w:rsid w:val="71422AF5"/>
    <w:rsid w:val="71452286"/>
    <w:rsid w:val="71472490"/>
    <w:rsid w:val="7149106B"/>
    <w:rsid w:val="714E3719"/>
    <w:rsid w:val="714F2503"/>
    <w:rsid w:val="715601D2"/>
    <w:rsid w:val="715838C2"/>
    <w:rsid w:val="71593686"/>
    <w:rsid w:val="715A0509"/>
    <w:rsid w:val="715C1411"/>
    <w:rsid w:val="715D7144"/>
    <w:rsid w:val="715D771A"/>
    <w:rsid w:val="715F3024"/>
    <w:rsid w:val="71627762"/>
    <w:rsid w:val="716703B3"/>
    <w:rsid w:val="716D522B"/>
    <w:rsid w:val="717131F2"/>
    <w:rsid w:val="71745CF1"/>
    <w:rsid w:val="717856AB"/>
    <w:rsid w:val="717D0E41"/>
    <w:rsid w:val="717D71A0"/>
    <w:rsid w:val="71810539"/>
    <w:rsid w:val="718370C8"/>
    <w:rsid w:val="71841950"/>
    <w:rsid w:val="71847D17"/>
    <w:rsid w:val="71856B14"/>
    <w:rsid w:val="7189335B"/>
    <w:rsid w:val="718B303E"/>
    <w:rsid w:val="718B7BFD"/>
    <w:rsid w:val="718C1833"/>
    <w:rsid w:val="718F2BC6"/>
    <w:rsid w:val="71924457"/>
    <w:rsid w:val="719878B7"/>
    <w:rsid w:val="719A7BA5"/>
    <w:rsid w:val="719C7A80"/>
    <w:rsid w:val="719D345B"/>
    <w:rsid w:val="719D34BA"/>
    <w:rsid w:val="71A24297"/>
    <w:rsid w:val="71A43E98"/>
    <w:rsid w:val="71A62D10"/>
    <w:rsid w:val="71A71B82"/>
    <w:rsid w:val="71AB5BC6"/>
    <w:rsid w:val="71AF6454"/>
    <w:rsid w:val="71AF78BE"/>
    <w:rsid w:val="71B257CC"/>
    <w:rsid w:val="71B36C8E"/>
    <w:rsid w:val="71B4150F"/>
    <w:rsid w:val="71B77734"/>
    <w:rsid w:val="71BC265B"/>
    <w:rsid w:val="71BF7C7D"/>
    <w:rsid w:val="71C02A44"/>
    <w:rsid w:val="71C1247C"/>
    <w:rsid w:val="71C72E67"/>
    <w:rsid w:val="71C92835"/>
    <w:rsid w:val="71C93B44"/>
    <w:rsid w:val="71C97A0A"/>
    <w:rsid w:val="71CA4C75"/>
    <w:rsid w:val="71CC1682"/>
    <w:rsid w:val="71CC3F95"/>
    <w:rsid w:val="71CD1C2F"/>
    <w:rsid w:val="71CD2B83"/>
    <w:rsid w:val="71D00EAE"/>
    <w:rsid w:val="71D11F9E"/>
    <w:rsid w:val="71D245EC"/>
    <w:rsid w:val="71D3272D"/>
    <w:rsid w:val="71D6228D"/>
    <w:rsid w:val="71D81340"/>
    <w:rsid w:val="71D84561"/>
    <w:rsid w:val="71DB698D"/>
    <w:rsid w:val="71DD1B16"/>
    <w:rsid w:val="71DD6BAA"/>
    <w:rsid w:val="71DD6C27"/>
    <w:rsid w:val="71DF0233"/>
    <w:rsid w:val="71E417E1"/>
    <w:rsid w:val="71E450EB"/>
    <w:rsid w:val="71E60936"/>
    <w:rsid w:val="71E7253A"/>
    <w:rsid w:val="71E80CD9"/>
    <w:rsid w:val="71EA696E"/>
    <w:rsid w:val="71EB21F7"/>
    <w:rsid w:val="71EE189E"/>
    <w:rsid w:val="71F008CF"/>
    <w:rsid w:val="71F10859"/>
    <w:rsid w:val="71F20D94"/>
    <w:rsid w:val="71F40EC3"/>
    <w:rsid w:val="71F73B87"/>
    <w:rsid w:val="71F77D6F"/>
    <w:rsid w:val="71F81182"/>
    <w:rsid w:val="71F94EF5"/>
    <w:rsid w:val="71F96026"/>
    <w:rsid w:val="71FA21BA"/>
    <w:rsid w:val="71FC332B"/>
    <w:rsid w:val="71FE21EF"/>
    <w:rsid w:val="71FF40E4"/>
    <w:rsid w:val="720242C8"/>
    <w:rsid w:val="720368C0"/>
    <w:rsid w:val="720479A7"/>
    <w:rsid w:val="72055933"/>
    <w:rsid w:val="720D3A35"/>
    <w:rsid w:val="720D4858"/>
    <w:rsid w:val="72124B41"/>
    <w:rsid w:val="721710AA"/>
    <w:rsid w:val="72194D5D"/>
    <w:rsid w:val="721A3B8C"/>
    <w:rsid w:val="721B1ECA"/>
    <w:rsid w:val="721B720D"/>
    <w:rsid w:val="721C405D"/>
    <w:rsid w:val="722115BC"/>
    <w:rsid w:val="72214B72"/>
    <w:rsid w:val="72220B4D"/>
    <w:rsid w:val="72226474"/>
    <w:rsid w:val="72237F0A"/>
    <w:rsid w:val="7225677F"/>
    <w:rsid w:val="72264648"/>
    <w:rsid w:val="72267254"/>
    <w:rsid w:val="722672DA"/>
    <w:rsid w:val="72285EDF"/>
    <w:rsid w:val="722A431C"/>
    <w:rsid w:val="722B27EB"/>
    <w:rsid w:val="722E06ED"/>
    <w:rsid w:val="722E6783"/>
    <w:rsid w:val="72312B32"/>
    <w:rsid w:val="723320A6"/>
    <w:rsid w:val="72346CD7"/>
    <w:rsid w:val="723647F8"/>
    <w:rsid w:val="724054D6"/>
    <w:rsid w:val="72444728"/>
    <w:rsid w:val="72447501"/>
    <w:rsid w:val="7245191B"/>
    <w:rsid w:val="7246541B"/>
    <w:rsid w:val="724826FF"/>
    <w:rsid w:val="724A33F6"/>
    <w:rsid w:val="724A3598"/>
    <w:rsid w:val="724A7D64"/>
    <w:rsid w:val="724E1CE0"/>
    <w:rsid w:val="724F26EC"/>
    <w:rsid w:val="72542A49"/>
    <w:rsid w:val="72545474"/>
    <w:rsid w:val="72556B6B"/>
    <w:rsid w:val="725975F4"/>
    <w:rsid w:val="725C79DB"/>
    <w:rsid w:val="725D167D"/>
    <w:rsid w:val="72626255"/>
    <w:rsid w:val="7264360B"/>
    <w:rsid w:val="726571A0"/>
    <w:rsid w:val="72661840"/>
    <w:rsid w:val="726B1BF9"/>
    <w:rsid w:val="726C5304"/>
    <w:rsid w:val="726E20E6"/>
    <w:rsid w:val="72705A90"/>
    <w:rsid w:val="7271592B"/>
    <w:rsid w:val="727307F2"/>
    <w:rsid w:val="72745B3E"/>
    <w:rsid w:val="727735BD"/>
    <w:rsid w:val="7281278F"/>
    <w:rsid w:val="72820FCE"/>
    <w:rsid w:val="7288016A"/>
    <w:rsid w:val="72886C58"/>
    <w:rsid w:val="72891355"/>
    <w:rsid w:val="728B5B4E"/>
    <w:rsid w:val="729554B8"/>
    <w:rsid w:val="72956400"/>
    <w:rsid w:val="72971D02"/>
    <w:rsid w:val="729A1F26"/>
    <w:rsid w:val="729B0C18"/>
    <w:rsid w:val="729B2100"/>
    <w:rsid w:val="729C700D"/>
    <w:rsid w:val="729D4B0F"/>
    <w:rsid w:val="729D6766"/>
    <w:rsid w:val="72A73CF3"/>
    <w:rsid w:val="72AB3345"/>
    <w:rsid w:val="72B06EF4"/>
    <w:rsid w:val="72B14278"/>
    <w:rsid w:val="72B2646E"/>
    <w:rsid w:val="72B31A7C"/>
    <w:rsid w:val="72B4572E"/>
    <w:rsid w:val="72B5013A"/>
    <w:rsid w:val="72B87BE1"/>
    <w:rsid w:val="72BB08ED"/>
    <w:rsid w:val="72BE46F2"/>
    <w:rsid w:val="72C06017"/>
    <w:rsid w:val="72C24A7C"/>
    <w:rsid w:val="72C423AA"/>
    <w:rsid w:val="72C53F4E"/>
    <w:rsid w:val="72C62EBF"/>
    <w:rsid w:val="72C646E6"/>
    <w:rsid w:val="72CA5035"/>
    <w:rsid w:val="72CE320C"/>
    <w:rsid w:val="72CF2221"/>
    <w:rsid w:val="72DB66A3"/>
    <w:rsid w:val="72DF17CA"/>
    <w:rsid w:val="72E0462C"/>
    <w:rsid w:val="72E2748F"/>
    <w:rsid w:val="72E81E2F"/>
    <w:rsid w:val="72E923B0"/>
    <w:rsid w:val="72E96B90"/>
    <w:rsid w:val="72EB1640"/>
    <w:rsid w:val="72EB5EA2"/>
    <w:rsid w:val="72EF2357"/>
    <w:rsid w:val="72EF423D"/>
    <w:rsid w:val="72F80DDB"/>
    <w:rsid w:val="72F97299"/>
    <w:rsid w:val="72FA5F90"/>
    <w:rsid w:val="72FB7EF8"/>
    <w:rsid w:val="72FD0B57"/>
    <w:rsid w:val="73007023"/>
    <w:rsid w:val="7308147B"/>
    <w:rsid w:val="73111B68"/>
    <w:rsid w:val="73131C4A"/>
    <w:rsid w:val="7315126A"/>
    <w:rsid w:val="73153E94"/>
    <w:rsid w:val="73193D1B"/>
    <w:rsid w:val="73195032"/>
    <w:rsid w:val="73195CB1"/>
    <w:rsid w:val="731A152C"/>
    <w:rsid w:val="731A4DDE"/>
    <w:rsid w:val="731B631E"/>
    <w:rsid w:val="731E53F8"/>
    <w:rsid w:val="731F381D"/>
    <w:rsid w:val="73216081"/>
    <w:rsid w:val="732319C4"/>
    <w:rsid w:val="73252401"/>
    <w:rsid w:val="732571A3"/>
    <w:rsid w:val="732734A7"/>
    <w:rsid w:val="73276FD0"/>
    <w:rsid w:val="73281F5C"/>
    <w:rsid w:val="732D7629"/>
    <w:rsid w:val="733175D6"/>
    <w:rsid w:val="73324B44"/>
    <w:rsid w:val="73346BAF"/>
    <w:rsid w:val="73363072"/>
    <w:rsid w:val="733D4497"/>
    <w:rsid w:val="733E505A"/>
    <w:rsid w:val="733F6BE0"/>
    <w:rsid w:val="73437FE2"/>
    <w:rsid w:val="73451A51"/>
    <w:rsid w:val="73455201"/>
    <w:rsid w:val="73467EBF"/>
    <w:rsid w:val="734746E1"/>
    <w:rsid w:val="73494370"/>
    <w:rsid w:val="734A5980"/>
    <w:rsid w:val="734B1A83"/>
    <w:rsid w:val="734C41B3"/>
    <w:rsid w:val="734F5C67"/>
    <w:rsid w:val="73597321"/>
    <w:rsid w:val="735B0905"/>
    <w:rsid w:val="735D4B22"/>
    <w:rsid w:val="735D7F7C"/>
    <w:rsid w:val="735F585B"/>
    <w:rsid w:val="73646D8A"/>
    <w:rsid w:val="736643E9"/>
    <w:rsid w:val="73680564"/>
    <w:rsid w:val="73684787"/>
    <w:rsid w:val="73686FC4"/>
    <w:rsid w:val="73694818"/>
    <w:rsid w:val="736B0F42"/>
    <w:rsid w:val="736D0F24"/>
    <w:rsid w:val="736F3BD1"/>
    <w:rsid w:val="73712094"/>
    <w:rsid w:val="7371612E"/>
    <w:rsid w:val="73723DF0"/>
    <w:rsid w:val="737436B2"/>
    <w:rsid w:val="73743B64"/>
    <w:rsid w:val="73743CE6"/>
    <w:rsid w:val="73746C54"/>
    <w:rsid w:val="73762984"/>
    <w:rsid w:val="7376798B"/>
    <w:rsid w:val="73776B57"/>
    <w:rsid w:val="7379202C"/>
    <w:rsid w:val="737941D0"/>
    <w:rsid w:val="737B0E4D"/>
    <w:rsid w:val="737C6661"/>
    <w:rsid w:val="7380130A"/>
    <w:rsid w:val="738044D0"/>
    <w:rsid w:val="73816430"/>
    <w:rsid w:val="7383221E"/>
    <w:rsid w:val="73834E71"/>
    <w:rsid w:val="73876920"/>
    <w:rsid w:val="738B573D"/>
    <w:rsid w:val="738C1A95"/>
    <w:rsid w:val="738C223C"/>
    <w:rsid w:val="738C333F"/>
    <w:rsid w:val="738C5767"/>
    <w:rsid w:val="738D7A50"/>
    <w:rsid w:val="738E5CE6"/>
    <w:rsid w:val="73901A0F"/>
    <w:rsid w:val="73903925"/>
    <w:rsid w:val="7391232C"/>
    <w:rsid w:val="739427D9"/>
    <w:rsid w:val="739516DB"/>
    <w:rsid w:val="73963210"/>
    <w:rsid w:val="7396557E"/>
    <w:rsid w:val="7398048F"/>
    <w:rsid w:val="73991B13"/>
    <w:rsid w:val="73993731"/>
    <w:rsid w:val="739C7BB0"/>
    <w:rsid w:val="73A0376B"/>
    <w:rsid w:val="73A25F1C"/>
    <w:rsid w:val="73A47E91"/>
    <w:rsid w:val="73A51E5B"/>
    <w:rsid w:val="73A53408"/>
    <w:rsid w:val="73A55677"/>
    <w:rsid w:val="73A559CD"/>
    <w:rsid w:val="73A7579C"/>
    <w:rsid w:val="73A90382"/>
    <w:rsid w:val="73AA49C5"/>
    <w:rsid w:val="73AB6CF3"/>
    <w:rsid w:val="73AC1BFE"/>
    <w:rsid w:val="73AD0721"/>
    <w:rsid w:val="73AF1584"/>
    <w:rsid w:val="73AF7FB3"/>
    <w:rsid w:val="73B2558E"/>
    <w:rsid w:val="73B2791D"/>
    <w:rsid w:val="73B6479C"/>
    <w:rsid w:val="73B731EA"/>
    <w:rsid w:val="73B81B5C"/>
    <w:rsid w:val="73BB186C"/>
    <w:rsid w:val="73BB43BC"/>
    <w:rsid w:val="73BD67C4"/>
    <w:rsid w:val="73BE082C"/>
    <w:rsid w:val="73BE1A51"/>
    <w:rsid w:val="73C03639"/>
    <w:rsid w:val="73C46470"/>
    <w:rsid w:val="73C47C66"/>
    <w:rsid w:val="73C53590"/>
    <w:rsid w:val="73C53E99"/>
    <w:rsid w:val="73C73617"/>
    <w:rsid w:val="73C82D56"/>
    <w:rsid w:val="73CB10DC"/>
    <w:rsid w:val="73CB3102"/>
    <w:rsid w:val="73CC46C7"/>
    <w:rsid w:val="73CE5614"/>
    <w:rsid w:val="73CE5B34"/>
    <w:rsid w:val="73D23FB7"/>
    <w:rsid w:val="73D30580"/>
    <w:rsid w:val="73D37157"/>
    <w:rsid w:val="73D50FE4"/>
    <w:rsid w:val="73DD122C"/>
    <w:rsid w:val="73DD3984"/>
    <w:rsid w:val="73E0270F"/>
    <w:rsid w:val="73E20584"/>
    <w:rsid w:val="73E4078D"/>
    <w:rsid w:val="73E47EB6"/>
    <w:rsid w:val="73E531A4"/>
    <w:rsid w:val="73E801B7"/>
    <w:rsid w:val="73ED0899"/>
    <w:rsid w:val="73ED374D"/>
    <w:rsid w:val="73EF3BD9"/>
    <w:rsid w:val="73F46C30"/>
    <w:rsid w:val="73F5740D"/>
    <w:rsid w:val="73FB74CC"/>
    <w:rsid w:val="7400138E"/>
    <w:rsid w:val="74015DB5"/>
    <w:rsid w:val="740237BA"/>
    <w:rsid w:val="74023912"/>
    <w:rsid w:val="74054803"/>
    <w:rsid w:val="7406121A"/>
    <w:rsid w:val="74093F6B"/>
    <w:rsid w:val="740A0B66"/>
    <w:rsid w:val="740F490A"/>
    <w:rsid w:val="74114085"/>
    <w:rsid w:val="74120EDC"/>
    <w:rsid w:val="74126E7E"/>
    <w:rsid w:val="74162C7C"/>
    <w:rsid w:val="74172683"/>
    <w:rsid w:val="74195266"/>
    <w:rsid w:val="741A3227"/>
    <w:rsid w:val="741F5752"/>
    <w:rsid w:val="741F6645"/>
    <w:rsid w:val="7420534A"/>
    <w:rsid w:val="742063C3"/>
    <w:rsid w:val="74223550"/>
    <w:rsid w:val="74243BCA"/>
    <w:rsid w:val="74270482"/>
    <w:rsid w:val="74277B85"/>
    <w:rsid w:val="74287E09"/>
    <w:rsid w:val="742C4AE8"/>
    <w:rsid w:val="742C7B77"/>
    <w:rsid w:val="74354C30"/>
    <w:rsid w:val="74357F16"/>
    <w:rsid w:val="74376F2F"/>
    <w:rsid w:val="743A722D"/>
    <w:rsid w:val="74415704"/>
    <w:rsid w:val="74437BCD"/>
    <w:rsid w:val="74453F01"/>
    <w:rsid w:val="74455E2C"/>
    <w:rsid w:val="744B1CB1"/>
    <w:rsid w:val="744B5079"/>
    <w:rsid w:val="744F3A09"/>
    <w:rsid w:val="74521001"/>
    <w:rsid w:val="7453439B"/>
    <w:rsid w:val="74571C3D"/>
    <w:rsid w:val="745A0A61"/>
    <w:rsid w:val="745A4970"/>
    <w:rsid w:val="745D0B2C"/>
    <w:rsid w:val="74615766"/>
    <w:rsid w:val="74617B5A"/>
    <w:rsid w:val="74620570"/>
    <w:rsid w:val="74622204"/>
    <w:rsid w:val="74630C42"/>
    <w:rsid w:val="7463575D"/>
    <w:rsid w:val="74641129"/>
    <w:rsid w:val="74643017"/>
    <w:rsid w:val="74646006"/>
    <w:rsid w:val="74663A0E"/>
    <w:rsid w:val="7468761E"/>
    <w:rsid w:val="74691F00"/>
    <w:rsid w:val="746A44A8"/>
    <w:rsid w:val="746E649C"/>
    <w:rsid w:val="7470215D"/>
    <w:rsid w:val="74707332"/>
    <w:rsid w:val="747222E0"/>
    <w:rsid w:val="747339CE"/>
    <w:rsid w:val="74750EB1"/>
    <w:rsid w:val="74777ACD"/>
    <w:rsid w:val="747813C5"/>
    <w:rsid w:val="747829A8"/>
    <w:rsid w:val="747A0236"/>
    <w:rsid w:val="747A7D60"/>
    <w:rsid w:val="747C0CB3"/>
    <w:rsid w:val="747E12DA"/>
    <w:rsid w:val="747E1486"/>
    <w:rsid w:val="747E16AF"/>
    <w:rsid w:val="74840EC5"/>
    <w:rsid w:val="74846A98"/>
    <w:rsid w:val="74856684"/>
    <w:rsid w:val="748613C9"/>
    <w:rsid w:val="748F728D"/>
    <w:rsid w:val="7494379B"/>
    <w:rsid w:val="74953DF9"/>
    <w:rsid w:val="749A50ED"/>
    <w:rsid w:val="749B516F"/>
    <w:rsid w:val="749B7594"/>
    <w:rsid w:val="749C10C2"/>
    <w:rsid w:val="749C4004"/>
    <w:rsid w:val="74A26542"/>
    <w:rsid w:val="74A328A7"/>
    <w:rsid w:val="74A56E7F"/>
    <w:rsid w:val="74AA3AC7"/>
    <w:rsid w:val="74AC1357"/>
    <w:rsid w:val="74AC55DD"/>
    <w:rsid w:val="74AC5CD8"/>
    <w:rsid w:val="74AD1CE9"/>
    <w:rsid w:val="74B11AD5"/>
    <w:rsid w:val="74B1465D"/>
    <w:rsid w:val="74B57750"/>
    <w:rsid w:val="74B76894"/>
    <w:rsid w:val="74B76F20"/>
    <w:rsid w:val="74B911CE"/>
    <w:rsid w:val="74BB421C"/>
    <w:rsid w:val="74BD3E04"/>
    <w:rsid w:val="74BE21AA"/>
    <w:rsid w:val="74C10DB9"/>
    <w:rsid w:val="74C548E6"/>
    <w:rsid w:val="74C55012"/>
    <w:rsid w:val="74CA020B"/>
    <w:rsid w:val="74CB6DAA"/>
    <w:rsid w:val="74CC3352"/>
    <w:rsid w:val="74CD3D95"/>
    <w:rsid w:val="74CD6FF0"/>
    <w:rsid w:val="74CE11D1"/>
    <w:rsid w:val="74D03FBA"/>
    <w:rsid w:val="74D1325C"/>
    <w:rsid w:val="74D26592"/>
    <w:rsid w:val="74D5461C"/>
    <w:rsid w:val="74D56C31"/>
    <w:rsid w:val="74D80EBB"/>
    <w:rsid w:val="74DA506B"/>
    <w:rsid w:val="74DA5243"/>
    <w:rsid w:val="74DD044C"/>
    <w:rsid w:val="74DD235A"/>
    <w:rsid w:val="74DF4422"/>
    <w:rsid w:val="74E20E3D"/>
    <w:rsid w:val="74E31F84"/>
    <w:rsid w:val="74E66182"/>
    <w:rsid w:val="74E866A3"/>
    <w:rsid w:val="74E94A8C"/>
    <w:rsid w:val="74EA2620"/>
    <w:rsid w:val="74ED5D62"/>
    <w:rsid w:val="74ED7A25"/>
    <w:rsid w:val="74EE07E2"/>
    <w:rsid w:val="74EE5015"/>
    <w:rsid w:val="74EE5368"/>
    <w:rsid w:val="74EE5971"/>
    <w:rsid w:val="74EF2C7A"/>
    <w:rsid w:val="74F149AE"/>
    <w:rsid w:val="74F224B9"/>
    <w:rsid w:val="74F44D40"/>
    <w:rsid w:val="74F60D8E"/>
    <w:rsid w:val="74F809B0"/>
    <w:rsid w:val="74FD7E68"/>
    <w:rsid w:val="750221FA"/>
    <w:rsid w:val="75063BF9"/>
    <w:rsid w:val="750A28FC"/>
    <w:rsid w:val="750A510D"/>
    <w:rsid w:val="750B0EE8"/>
    <w:rsid w:val="75110B4B"/>
    <w:rsid w:val="751263E5"/>
    <w:rsid w:val="75166460"/>
    <w:rsid w:val="751B2A67"/>
    <w:rsid w:val="751B7F90"/>
    <w:rsid w:val="751F67F0"/>
    <w:rsid w:val="75232EA7"/>
    <w:rsid w:val="752461F8"/>
    <w:rsid w:val="75260B2A"/>
    <w:rsid w:val="7528026B"/>
    <w:rsid w:val="75282443"/>
    <w:rsid w:val="75293C72"/>
    <w:rsid w:val="752948EF"/>
    <w:rsid w:val="752A106B"/>
    <w:rsid w:val="752C7B1C"/>
    <w:rsid w:val="752D353D"/>
    <w:rsid w:val="752D67BB"/>
    <w:rsid w:val="752F071C"/>
    <w:rsid w:val="752F2830"/>
    <w:rsid w:val="7532309E"/>
    <w:rsid w:val="753536C3"/>
    <w:rsid w:val="75391243"/>
    <w:rsid w:val="753D17F6"/>
    <w:rsid w:val="754164BC"/>
    <w:rsid w:val="754305FF"/>
    <w:rsid w:val="75432C2E"/>
    <w:rsid w:val="7543606B"/>
    <w:rsid w:val="75441808"/>
    <w:rsid w:val="75477B3B"/>
    <w:rsid w:val="754C4C14"/>
    <w:rsid w:val="754F2EEC"/>
    <w:rsid w:val="75503911"/>
    <w:rsid w:val="75513118"/>
    <w:rsid w:val="75522118"/>
    <w:rsid w:val="75547D88"/>
    <w:rsid w:val="755D7950"/>
    <w:rsid w:val="755F1752"/>
    <w:rsid w:val="7561357D"/>
    <w:rsid w:val="75614904"/>
    <w:rsid w:val="75640AA9"/>
    <w:rsid w:val="75647B8A"/>
    <w:rsid w:val="75674913"/>
    <w:rsid w:val="756962D5"/>
    <w:rsid w:val="756E561F"/>
    <w:rsid w:val="756F400A"/>
    <w:rsid w:val="75717183"/>
    <w:rsid w:val="75730BD1"/>
    <w:rsid w:val="7579318A"/>
    <w:rsid w:val="757B0D08"/>
    <w:rsid w:val="757B3493"/>
    <w:rsid w:val="757B616F"/>
    <w:rsid w:val="757C5DB2"/>
    <w:rsid w:val="75827463"/>
    <w:rsid w:val="7588672A"/>
    <w:rsid w:val="75895F23"/>
    <w:rsid w:val="758C71B3"/>
    <w:rsid w:val="75913A39"/>
    <w:rsid w:val="7593602B"/>
    <w:rsid w:val="759618C6"/>
    <w:rsid w:val="75961F38"/>
    <w:rsid w:val="7597393A"/>
    <w:rsid w:val="75976EAC"/>
    <w:rsid w:val="7599589F"/>
    <w:rsid w:val="759B51B3"/>
    <w:rsid w:val="759D63EA"/>
    <w:rsid w:val="759E3258"/>
    <w:rsid w:val="75A10AAC"/>
    <w:rsid w:val="75A172B6"/>
    <w:rsid w:val="75A53CED"/>
    <w:rsid w:val="75A62F39"/>
    <w:rsid w:val="75AB179B"/>
    <w:rsid w:val="75AD1508"/>
    <w:rsid w:val="75AD6C6C"/>
    <w:rsid w:val="75AD6FD6"/>
    <w:rsid w:val="75AD7730"/>
    <w:rsid w:val="75AF2336"/>
    <w:rsid w:val="75B32252"/>
    <w:rsid w:val="75B32911"/>
    <w:rsid w:val="75B54906"/>
    <w:rsid w:val="75B6119C"/>
    <w:rsid w:val="75B82235"/>
    <w:rsid w:val="75BB2FA2"/>
    <w:rsid w:val="75C33910"/>
    <w:rsid w:val="75C37E40"/>
    <w:rsid w:val="75CB21F0"/>
    <w:rsid w:val="75CE4B05"/>
    <w:rsid w:val="75D01351"/>
    <w:rsid w:val="75D05B2F"/>
    <w:rsid w:val="75D06770"/>
    <w:rsid w:val="75D067B5"/>
    <w:rsid w:val="75D1636D"/>
    <w:rsid w:val="75D17938"/>
    <w:rsid w:val="75D3663F"/>
    <w:rsid w:val="75D46043"/>
    <w:rsid w:val="75D6437D"/>
    <w:rsid w:val="75D77AD1"/>
    <w:rsid w:val="75DB5199"/>
    <w:rsid w:val="75DC3DB4"/>
    <w:rsid w:val="75DD3D2F"/>
    <w:rsid w:val="75DE5934"/>
    <w:rsid w:val="75E16722"/>
    <w:rsid w:val="75E326BE"/>
    <w:rsid w:val="75E83D65"/>
    <w:rsid w:val="75EF34ED"/>
    <w:rsid w:val="75F32DE9"/>
    <w:rsid w:val="75F71125"/>
    <w:rsid w:val="75F71C86"/>
    <w:rsid w:val="75F815CA"/>
    <w:rsid w:val="75F86662"/>
    <w:rsid w:val="76003C42"/>
    <w:rsid w:val="76030915"/>
    <w:rsid w:val="7603373B"/>
    <w:rsid w:val="76037758"/>
    <w:rsid w:val="760666CF"/>
    <w:rsid w:val="760A1EBF"/>
    <w:rsid w:val="760B39B7"/>
    <w:rsid w:val="760B547A"/>
    <w:rsid w:val="760D283A"/>
    <w:rsid w:val="760F1AD6"/>
    <w:rsid w:val="760F682F"/>
    <w:rsid w:val="761716A5"/>
    <w:rsid w:val="7617170B"/>
    <w:rsid w:val="76175C62"/>
    <w:rsid w:val="76180110"/>
    <w:rsid w:val="76184E4A"/>
    <w:rsid w:val="761B1762"/>
    <w:rsid w:val="761C18E7"/>
    <w:rsid w:val="761D7F76"/>
    <w:rsid w:val="762351F0"/>
    <w:rsid w:val="76246C3D"/>
    <w:rsid w:val="7624730A"/>
    <w:rsid w:val="76256D41"/>
    <w:rsid w:val="762670C2"/>
    <w:rsid w:val="76282237"/>
    <w:rsid w:val="762A0459"/>
    <w:rsid w:val="762A09E8"/>
    <w:rsid w:val="762D767C"/>
    <w:rsid w:val="762E110C"/>
    <w:rsid w:val="762E4AAC"/>
    <w:rsid w:val="76325A26"/>
    <w:rsid w:val="7634228B"/>
    <w:rsid w:val="76356BB9"/>
    <w:rsid w:val="76390DFA"/>
    <w:rsid w:val="763951AB"/>
    <w:rsid w:val="76397779"/>
    <w:rsid w:val="763A2553"/>
    <w:rsid w:val="763B3767"/>
    <w:rsid w:val="763C58B9"/>
    <w:rsid w:val="763E3D2C"/>
    <w:rsid w:val="763E6DEC"/>
    <w:rsid w:val="763E728F"/>
    <w:rsid w:val="76402D1D"/>
    <w:rsid w:val="76405C4F"/>
    <w:rsid w:val="76424B99"/>
    <w:rsid w:val="76472733"/>
    <w:rsid w:val="764E27E1"/>
    <w:rsid w:val="76525B53"/>
    <w:rsid w:val="765264A1"/>
    <w:rsid w:val="765443F4"/>
    <w:rsid w:val="76584A08"/>
    <w:rsid w:val="765C496C"/>
    <w:rsid w:val="76617FD5"/>
    <w:rsid w:val="76674B66"/>
    <w:rsid w:val="76680D6B"/>
    <w:rsid w:val="76695E46"/>
    <w:rsid w:val="766A1472"/>
    <w:rsid w:val="766B4F20"/>
    <w:rsid w:val="766C5860"/>
    <w:rsid w:val="766D5C57"/>
    <w:rsid w:val="766E607A"/>
    <w:rsid w:val="766F2BE0"/>
    <w:rsid w:val="76707112"/>
    <w:rsid w:val="76711D36"/>
    <w:rsid w:val="76734019"/>
    <w:rsid w:val="76752237"/>
    <w:rsid w:val="76752ABA"/>
    <w:rsid w:val="76760F26"/>
    <w:rsid w:val="76762CF1"/>
    <w:rsid w:val="76764F00"/>
    <w:rsid w:val="76765B6C"/>
    <w:rsid w:val="767749E6"/>
    <w:rsid w:val="767B6F97"/>
    <w:rsid w:val="767D2DEF"/>
    <w:rsid w:val="767E065A"/>
    <w:rsid w:val="76837C09"/>
    <w:rsid w:val="76887B0C"/>
    <w:rsid w:val="768B4A0B"/>
    <w:rsid w:val="768C2C2E"/>
    <w:rsid w:val="768E13F1"/>
    <w:rsid w:val="768F3A59"/>
    <w:rsid w:val="76906161"/>
    <w:rsid w:val="769225FE"/>
    <w:rsid w:val="76964AF9"/>
    <w:rsid w:val="76981B24"/>
    <w:rsid w:val="769923EF"/>
    <w:rsid w:val="769F0771"/>
    <w:rsid w:val="769F3A0E"/>
    <w:rsid w:val="76A04F38"/>
    <w:rsid w:val="76A146F7"/>
    <w:rsid w:val="76A3054D"/>
    <w:rsid w:val="76A352EB"/>
    <w:rsid w:val="76A43C69"/>
    <w:rsid w:val="76A4495C"/>
    <w:rsid w:val="76A54BF9"/>
    <w:rsid w:val="76A73885"/>
    <w:rsid w:val="76A90097"/>
    <w:rsid w:val="76AB296F"/>
    <w:rsid w:val="76AB4264"/>
    <w:rsid w:val="76AC3758"/>
    <w:rsid w:val="76AD05A9"/>
    <w:rsid w:val="76AF3734"/>
    <w:rsid w:val="76B21F09"/>
    <w:rsid w:val="76B40C91"/>
    <w:rsid w:val="76B47EBD"/>
    <w:rsid w:val="76B82DAE"/>
    <w:rsid w:val="76BC5A79"/>
    <w:rsid w:val="76BF632F"/>
    <w:rsid w:val="76BF6C01"/>
    <w:rsid w:val="76C1617D"/>
    <w:rsid w:val="76C237EC"/>
    <w:rsid w:val="76C3071C"/>
    <w:rsid w:val="76C3088A"/>
    <w:rsid w:val="76C514D1"/>
    <w:rsid w:val="76C572EE"/>
    <w:rsid w:val="76C70194"/>
    <w:rsid w:val="76C810C5"/>
    <w:rsid w:val="76C94F7A"/>
    <w:rsid w:val="76C95FE5"/>
    <w:rsid w:val="76CB1BF1"/>
    <w:rsid w:val="76CC5454"/>
    <w:rsid w:val="76CD04DF"/>
    <w:rsid w:val="76CD0DDC"/>
    <w:rsid w:val="76CE7C98"/>
    <w:rsid w:val="76D02F64"/>
    <w:rsid w:val="76D066C0"/>
    <w:rsid w:val="76D121BE"/>
    <w:rsid w:val="76D24774"/>
    <w:rsid w:val="76D27D5C"/>
    <w:rsid w:val="76D30AC0"/>
    <w:rsid w:val="76D4333A"/>
    <w:rsid w:val="76DA23B3"/>
    <w:rsid w:val="76DD0F2A"/>
    <w:rsid w:val="76DE2E0A"/>
    <w:rsid w:val="76E02B39"/>
    <w:rsid w:val="76E15BFC"/>
    <w:rsid w:val="76E3752F"/>
    <w:rsid w:val="76EA7619"/>
    <w:rsid w:val="76EA7D9F"/>
    <w:rsid w:val="76F24789"/>
    <w:rsid w:val="76F64055"/>
    <w:rsid w:val="76F66247"/>
    <w:rsid w:val="76F760C4"/>
    <w:rsid w:val="76F90260"/>
    <w:rsid w:val="76FA7510"/>
    <w:rsid w:val="76FB68ED"/>
    <w:rsid w:val="76FD1311"/>
    <w:rsid w:val="76FD39A1"/>
    <w:rsid w:val="76FE4299"/>
    <w:rsid w:val="76FF3F89"/>
    <w:rsid w:val="76FF61F1"/>
    <w:rsid w:val="7701042D"/>
    <w:rsid w:val="77017C29"/>
    <w:rsid w:val="77035153"/>
    <w:rsid w:val="7704083D"/>
    <w:rsid w:val="77071BA5"/>
    <w:rsid w:val="77080B47"/>
    <w:rsid w:val="77094348"/>
    <w:rsid w:val="770F0B8E"/>
    <w:rsid w:val="770F33A8"/>
    <w:rsid w:val="77123AE0"/>
    <w:rsid w:val="77136759"/>
    <w:rsid w:val="77156DAF"/>
    <w:rsid w:val="77157B72"/>
    <w:rsid w:val="77183733"/>
    <w:rsid w:val="77184A6E"/>
    <w:rsid w:val="771E3715"/>
    <w:rsid w:val="771E6AED"/>
    <w:rsid w:val="772022BA"/>
    <w:rsid w:val="77202A7C"/>
    <w:rsid w:val="772127D1"/>
    <w:rsid w:val="77225378"/>
    <w:rsid w:val="7722783C"/>
    <w:rsid w:val="77232B8D"/>
    <w:rsid w:val="772412DB"/>
    <w:rsid w:val="772647F2"/>
    <w:rsid w:val="77267FA7"/>
    <w:rsid w:val="77282B04"/>
    <w:rsid w:val="77295673"/>
    <w:rsid w:val="772B25E8"/>
    <w:rsid w:val="77314638"/>
    <w:rsid w:val="77354699"/>
    <w:rsid w:val="77365DA7"/>
    <w:rsid w:val="773A7A8D"/>
    <w:rsid w:val="773C5A03"/>
    <w:rsid w:val="773C6EF7"/>
    <w:rsid w:val="7745036C"/>
    <w:rsid w:val="77480361"/>
    <w:rsid w:val="774A4C01"/>
    <w:rsid w:val="774B54E2"/>
    <w:rsid w:val="774C380B"/>
    <w:rsid w:val="774D728C"/>
    <w:rsid w:val="77516107"/>
    <w:rsid w:val="77522AAE"/>
    <w:rsid w:val="77534A8F"/>
    <w:rsid w:val="77552652"/>
    <w:rsid w:val="77576341"/>
    <w:rsid w:val="77576A70"/>
    <w:rsid w:val="77616A06"/>
    <w:rsid w:val="77620B9A"/>
    <w:rsid w:val="776256DA"/>
    <w:rsid w:val="776C1EC4"/>
    <w:rsid w:val="776C6902"/>
    <w:rsid w:val="776D267E"/>
    <w:rsid w:val="776D57CB"/>
    <w:rsid w:val="776E46F2"/>
    <w:rsid w:val="776E55F5"/>
    <w:rsid w:val="776F4882"/>
    <w:rsid w:val="776F51E7"/>
    <w:rsid w:val="77727837"/>
    <w:rsid w:val="77740A5E"/>
    <w:rsid w:val="777446D7"/>
    <w:rsid w:val="77744CB5"/>
    <w:rsid w:val="77745E23"/>
    <w:rsid w:val="77787FA0"/>
    <w:rsid w:val="777A33A8"/>
    <w:rsid w:val="777A69B2"/>
    <w:rsid w:val="777B6E81"/>
    <w:rsid w:val="777D625C"/>
    <w:rsid w:val="777E30A8"/>
    <w:rsid w:val="777F401D"/>
    <w:rsid w:val="7783153C"/>
    <w:rsid w:val="7788135F"/>
    <w:rsid w:val="778A4B1B"/>
    <w:rsid w:val="778C175E"/>
    <w:rsid w:val="778C72A5"/>
    <w:rsid w:val="778F3310"/>
    <w:rsid w:val="77912C82"/>
    <w:rsid w:val="77934608"/>
    <w:rsid w:val="779575F5"/>
    <w:rsid w:val="7799034C"/>
    <w:rsid w:val="77997924"/>
    <w:rsid w:val="779A2136"/>
    <w:rsid w:val="77A07E09"/>
    <w:rsid w:val="77A13C02"/>
    <w:rsid w:val="77A22CD7"/>
    <w:rsid w:val="77A3316D"/>
    <w:rsid w:val="77A54B03"/>
    <w:rsid w:val="77A63988"/>
    <w:rsid w:val="77AB0FA5"/>
    <w:rsid w:val="77B078B1"/>
    <w:rsid w:val="77B11A37"/>
    <w:rsid w:val="77B1403E"/>
    <w:rsid w:val="77B358CC"/>
    <w:rsid w:val="77B54BA2"/>
    <w:rsid w:val="77B57D12"/>
    <w:rsid w:val="77B746EE"/>
    <w:rsid w:val="77B76C0D"/>
    <w:rsid w:val="77B93490"/>
    <w:rsid w:val="77BB7206"/>
    <w:rsid w:val="77BC183E"/>
    <w:rsid w:val="77BD4025"/>
    <w:rsid w:val="77BE3EE2"/>
    <w:rsid w:val="77C02F17"/>
    <w:rsid w:val="77C25174"/>
    <w:rsid w:val="77C77EB7"/>
    <w:rsid w:val="77C85568"/>
    <w:rsid w:val="77CA18AC"/>
    <w:rsid w:val="77CC00CF"/>
    <w:rsid w:val="77CC1239"/>
    <w:rsid w:val="77CC1A83"/>
    <w:rsid w:val="77CC77F7"/>
    <w:rsid w:val="77D168EE"/>
    <w:rsid w:val="77D44542"/>
    <w:rsid w:val="77D45B61"/>
    <w:rsid w:val="77D471C2"/>
    <w:rsid w:val="77D50212"/>
    <w:rsid w:val="77D61CE8"/>
    <w:rsid w:val="77D6784C"/>
    <w:rsid w:val="77D76E03"/>
    <w:rsid w:val="77DC562D"/>
    <w:rsid w:val="77DE3901"/>
    <w:rsid w:val="77DF543B"/>
    <w:rsid w:val="77DF6EF9"/>
    <w:rsid w:val="77E217D0"/>
    <w:rsid w:val="77E50785"/>
    <w:rsid w:val="77E5207A"/>
    <w:rsid w:val="77E642F6"/>
    <w:rsid w:val="77E93F57"/>
    <w:rsid w:val="77EB0997"/>
    <w:rsid w:val="77EC7E79"/>
    <w:rsid w:val="77ED2BB7"/>
    <w:rsid w:val="77EE4FFE"/>
    <w:rsid w:val="77F06BFB"/>
    <w:rsid w:val="77F07A57"/>
    <w:rsid w:val="77F10854"/>
    <w:rsid w:val="77F17346"/>
    <w:rsid w:val="77F638B9"/>
    <w:rsid w:val="77F85F3B"/>
    <w:rsid w:val="77F8781F"/>
    <w:rsid w:val="77F91889"/>
    <w:rsid w:val="77F92098"/>
    <w:rsid w:val="77FC2A5D"/>
    <w:rsid w:val="77FC4BD2"/>
    <w:rsid w:val="77FC6041"/>
    <w:rsid w:val="77FE3C8D"/>
    <w:rsid w:val="77FE5232"/>
    <w:rsid w:val="7800791F"/>
    <w:rsid w:val="78034252"/>
    <w:rsid w:val="780343C8"/>
    <w:rsid w:val="780423D5"/>
    <w:rsid w:val="78052F3E"/>
    <w:rsid w:val="780604E6"/>
    <w:rsid w:val="780911A7"/>
    <w:rsid w:val="780B4AAA"/>
    <w:rsid w:val="781008F2"/>
    <w:rsid w:val="781030DC"/>
    <w:rsid w:val="78113BFD"/>
    <w:rsid w:val="78166376"/>
    <w:rsid w:val="78170190"/>
    <w:rsid w:val="781723A6"/>
    <w:rsid w:val="78183A93"/>
    <w:rsid w:val="781A3CF5"/>
    <w:rsid w:val="781D5B89"/>
    <w:rsid w:val="782045CF"/>
    <w:rsid w:val="78204963"/>
    <w:rsid w:val="78223F95"/>
    <w:rsid w:val="78254CFA"/>
    <w:rsid w:val="78263D9D"/>
    <w:rsid w:val="782779FF"/>
    <w:rsid w:val="782A27CC"/>
    <w:rsid w:val="782D166E"/>
    <w:rsid w:val="782D3BD0"/>
    <w:rsid w:val="782D3EC2"/>
    <w:rsid w:val="782D6C9B"/>
    <w:rsid w:val="782F55B9"/>
    <w:rsid w:val="78337ED9"/>
    <w:rsid w:val="7837206B"/>
    <w:rsid w:val="78391B8B"/>
    <w:rsid w:val="783A3A33"/>
    <w:rsid w:val="783A6271"/>
    <w:rsid w:val="783B2421"/>
    <w:rsid w:val="783D7EAF"/>
    <w:rsid w:val="78422F3D"/>
    <w:rsid w:val="784901E1"/>
    <w:rsid w:val="784B02FB"/>
    <w:rsid w:val="784D4C7B"/>
    <w:rsid w:val="78551A0B"/>
    <w:rsid w:val="78554F68"/>
    <w:rsid w:val="785651D6"/>
    <w:rsid w:val="78565E4A"/>
    <w:rsid w:val="78570B2D"/>
    <w:rsid w:val="785746C6"/>
    <w:rsid w:val="7859302D"/>
    <w:rsid w:val="785F0951"/>
    <w:rsid w:val="785F5423"/>
    <w:rsid w:val="786003F9"/>
    <w:rsid w:val="78607383"/>
    <w:rsid w:val="7861039F"/>
    <w:rsid w:val="78664DA2"/>
    <w:rsid w:val="78695DD5"/>
    <w:rsid w:val="786B18F7"/>
    <w:rsid w:val="786B2E9A"/>
    <w:rsid w:val="786C2CB0"/>
    <w:rsid w:val="786D73A8"/>
    <w:rsid w:val="786F034A"/>
    <w:rsid w:val="78701AE7"/>
    <w:rsid w:val="78705163"/>
    <w:rsid w:val="78784BA9"/>
    <w:rsid w:val="787E01B8"/>
    <w:rsid w:val="78804A1B"/>
    <w:rsid w:val="788059D5"/>
    <w:rsid w:val="78830044"/>
    <w:rsid w:val="7884310E"/>
    <w:rsid w:val="78854AB2"/>
    <w:rsid w:val="788739BE"/>
    <w:rsid w:val="788904CD"/>
    <w:rsid w:val="7889293E"/>
    <w:rsid w:val="78893256"/>
    <w:rsid w:val="788B0360"/>
    <w:rsid w:val="788C1194"/>
    <w:rsid w:val="788D7353"/>
    <w:rsid w:val="78912DBD"/>
    <w:rsid w:val="78915FFB"/>
    <w:rsid w:val="78926B2E"/>
    <w:rsid w:val="78931DBF"/>
    <w:rsid w:val="789425D1"/>
    <w:rsid w:val="78953567"/>
    <w:rsid w:val="78957DAE"/>
    <w:rsid w:val="789A11C8"/>
    <w:rsid w:val="789A2372"/>
    <w:rsid w:val="789A347E"/>
    <w:rsid w:val="789B1462"/>
    <w:rsid w:val="789B33F5"/>
    <w:rsid w:val="789B48A6"/>
    <w:rsid w:val="789F5DB6"/>
    <w:rsid w:val="78A206A1"/>
    <w:rsid w:val="78A22BA6"/>
    <w:rsid w:val="78A34764"/>
    <w:rsid w:val="78A459A7"/>
    <w:rsid w:val="78A51FA8"/>
    <w:rsid w:val="78A76FE7"/>
    <w:rsid w:val="78AA683B"/>
    <w:rsid w:val="78AE45C2"/>
    <w:rsid w:val="78AE6CBB"/>
    <w:rsid w:val="78AF35ED"/>
    <w:rsid w:val="78B060AC"/>
    <w:rsid w:val="78B254AD"/>
    <w:rsid w:val="78B35665"/>
    <w:rsid w:val="78B61334"/>
    <w:rsid w:val="78B67947"/>
    <w:rsid w:val="78B86D80"/>
    <w:rsid w:val="78BA38DB"/>
    <w:rsid w:val="78BC4E20"/>
    <w:rsid w:val="78BC5B14"/>
    <w:rsid w:val="78BE3BE8"/>
    <w:rsid w:val="78C027F1"/>
    <w:rsid w:val="78C130F6"/>
    <w:rsid w:val="78C17972"/>
    <w:rsid w:val="78C24513"/>
    <w:rsid w:val="78C2666E"/>
    <w:rsid w:val="78C71F7E"/>
    <w:rsid w:val="78CC0851"/>
    <w:rsid w:val="78CD2483"/>
    <w:rsid w:val="78CF3269"/>
    <w:rsid w:val="78CF6B27"/>
    <w:rsid w:val="78D3360A"/>
    <w:rsid w:val="78D561AC"/>
    <w:rsid w:val="78D71711"/>
    <w:rsid w:val="78D8529E"/>
    <w:rsid w:val="78D85E3A"/>
    <w:rsid w:val="78D92A3A"/>
    <w:rsid w:val="78DB1750"/>
    <w:rsid w:val="78DE1E3C"/>
    <w:rsid w:val="78DF510F"/>
    <w:rsid w:val="78E04279"/>
    <w:rsid w:val="78E26063"/>
    <w:rsid w:val="78E31361"/>
    <w:rsid w:val="78E4171C"/>
    <w:rsid w:val="78E57BE7"/>
    <w:rsid w:val="78E92200"/>
    <w:rsid w:val="78E96E50"/>
    <w:rsid w:val="78EB4D42"/>
    <w:rsid w:val="78EC0F55"/>
    <w:rsid w:val="78EC6A49"/>
    <w:rsid w:val="78ED5B2F"/>
    <w:rsid w:val="78EF1257"/>
    <w:rsid w:val="78F11B01"/>
    <w:rsid w:val="78F1737F"/>
    <w:rsid w:val="78F367FE"/>
    <w:rsid w:val="78F50C93"/>
    <w:rsid w:val="78F87FA0"/>
    <w:rsid w:val="78F92176"/>
    <w:rsid w:val="78FB43D3"/>
    <w:rsid w:val="78FC2B87"/>
    <w:rsid w:val="78FD408A"/>
    <w:rsid w:val="7901447C"/>
    <w:rsid w:val="79017A7A"/>
    <w:rsid w:val="79050E06"/>
    <w:rsid w:val="790563A2"/>
    <w:rsid w:val="79061349"/>
    <w:rsid w:val="79097879"/>
    <w:rsid w:val="790B4585"/>
    <w:rsid w:val="790D66F1"/>
    <w:rsid w:val="790E0EBD"/>
    <w:rsid w:val="7914530C"/>
    <w:rsid w:val="79147A58"/>
    <w:rsid w:val="7916048F"/>
    <w:rsid w:val="79173980"/>
    <w:rsid w:val="7918648F"/>
    <w:rsid w:val="79197211"/>
    <w:rsid w:val="791B2344"/>
    <w:rsid w:val="791E3F36"/>
    <w:rsid w:val="791E7191"/>
    <w:rsid w:val="791F37AC"/>
    <w:rsid w:val="79203937"/>
    <w:rsid w:val="79215946"/>
    <w:rsid w:val="79224FAA"/>
    <w:rsid w:val="79242C8F"/>
    <w:rsid w:val="7924544B"/>
    <w:rsid w:val="79265714"/>
    <w:rsid w:val="79266EA4"/>
    <w:rsid w:val="79274B9F"/>
    <w:rsid w:val="79276B1A"/>
    <w:rsid w:val="792C2661"/>
    <w:rsid w:val="792F2339"/>
    <w:rsid w:val="7930313F"/>
    <w:rsid w:val="79312DC5"/>
    <w:rsid w:val="7932681C"/>
    <w:rsid w:val="79331D0C"/>
    <w:rsid w:val="79335745"/>
    <w:rsid w:val="793377A0"/>
    <w:rsid w:val="79392C92"/>
    <w:rsid w:val="793C070D"/>
    <w:rsid w:val="793E1851"/>
    <w:rsid w:val="793F1890"/>
    <w:rsid w:val="7940337B"/>
    <w:rsid w:val="7941711D"/>
    <w:rsid w:val="79423484"/>
    <w:rsid w:val="7943743F"/>
    <w:rsid w:val="794535FC"/>
    <w:rsid w:val="794628AD"/>
    <w:rsid w:val="7948043A"/>
    <w:rsid w:val="7949540F"/>
    <w:rsid w:val="794A02D8"/>
    <w:rsid w:val="794B3911"/>
    <w:rsid w:val="794C5D45"/>
    <w:rsid w:val="794D5F56"/>
    <w:rsid w:val="794D606F"/>
    <w:rsid w:val="794E68B8"/>
    <w:rsid w:val="795149B4"/>
    <w:rsid w:val="79514BB6"/>
    <w:rsid w:val="795648B4"/>
    <w:rsid w:val="79571BF5"/>
    <w:rsid w:val="795915DC"/>
    <w:rsid w:val="795A4FC1"/>
    <w:rsid w:val="795E218F"/>
    <w:rsid w:val="79603D8C"/>
    <w:rsid w:val="79642E6F"/>
    <w:rsid w:val="7969720E"/>
    <w:rsid w:val="796A651C"/>
    <w:rsid w:val="796B2294"/>
    <w:rsid w:val="796B260A"/>
    <w:rsid w:val="796B79DA"/>
    <w:rsid w:val="796E498A"/>
    <w:rsid w:val="796E77FF"/>
    <w:rsid w:val="796E7840"/>
    <w:rsid w:val="79740CA9"/>
    <w:rsid w:val="79743DF5"/>
    <w:rsid w:val="79781C80"/>
    <w:rsid w:val="797866A2"/>
    <w:rsid w:val="797A403D"/>
    <w:rsid w:val="797F4332"/>
    <w:rsid w:val="797F441F"/>
    <w:rsid w:val="7984436F"/>
    <w:rsid w:val="798510F9"/>
    <w:rsid w:val="798773FD"/>
    <w:rsid w:val="79877CC3"/>
    <w:rsid w:val="798823A8"/>
    <w:rsid w:val="798A615F"/>
    <w:rsid w:val="798B5E2D"/>
    <w:rsid w:val="798C46A3"/>
    <w:rsid w:val="798D19D0"/>
    <w:rsid w:val="7990674A"/>
    <w:rsid w:val="79943E92"/>
    <w:rsid w:val="79953103"/>
    <w:rsid w:val="799669B9"/>
    <w:rsid w:val="799805A5"/>
    <w:rsid w:val="799868C6"/>
    <w:rsid w:val="799B20F4"/>
    <w:rsid w:val="799C300C"/>
    <w:rsid w:val="799D0A2A"/>
    <w:rsid w:val="79A23B2A"/>
    <w:rsid w:val="79A243E0"/>
    <w:rsid w:val="79A507FE"/>
    <w:rsid w:val="79A67DBA"/>
    <w:rsid w:val="79A71261"/>
    <w:rsid w:val="79AA320B"/>
    <w:rsid w:val="79AB336C"/>
    <w:rsid w:val="79AC65E1"/>
    <w:rsid w:val="79AF395B"/>
    <w:rsid w:val="79B13CD0"/>
    <w:rsid w:val="79B673D8"/>
    <w:rsid w:val="79B83327"/>
    <w:rsid w:val="79B83F03"/>
    <w:rsid w:val="79B84C4A"/>
    <w:rsid w:val="79B90A7B"/>
    <w:rsid w:val="79BC6364"/>
    <w:rsid w:val="79C036D8"/>
    <w:rsid w:val="79C078A7"/>
    <w:rsid w:val="79C228AC"/>
    <w:rsid w:val="79C840D5"/>
    <w:rsid w:val="79CA5C9E"/>
    <w:rsid w:val="79CB6E0D"/>
    <w:rsid w:val="79CF21B9"/>
    <w:rsid w:val="79CF45CD"/>
    <w:rsid w:val="79D52C38"/>
    <w:rsid w:val="79D57BF4"/>
    <w:rsid w:val="79D646FD"/>
    <w:rsid w:val="79D75AC4"/>
    <w:rsid w:val="79D82DE7"/>
    <w:rsid w:val="79DF01DF"/>
    <w:rsid w:val="79DF7496"/>
    <w:rsid w:val="79E039AC"/>
    <w:rsid w:val="79E17308"/>
    <w:rsid w:val="79EA69CC"/>
    <w:rsid w:val="79EB49E0"/>
    <w:rsid w:val="79EE1D9F"/>
    <w:rsid w:val="79F023A5"/>
    <w:rsid w:val="79F2515D"/>
    <w:rsid w:val="79F60E8B"/>
    <w:rsid w:val="79F616F0"/>
    <w:rsid w:val="79F72642"/>
    <w:rsid w:val="79FA29AE"/>
    <w:rsid w:val="79FA7C15"/>
    <w:rsid w:val="79FD3127"/>
    <w:rsid w:val="79FE7E9E"/>
    <w:rsid w:val="7A007A6E"/>
    <w:rsid w:val="7A064D52"/>
    <w:rsid w:val="7A091E58"/>
    <w:rsid w:val="7A0A206D"/>
    <w:rsid w:val="7A0D54AC"/>
    <w:rsid w:val="7A0E21C9"/>
    <w:rsid w:val="7A0F061C"/>
    <w:rsid w:val="7A113477"/>
    <w:rsid w:val="7A151D59"/>
    <w:rsid w:val="7A164E48"/>
    <w:rsid w:val="7A165009"/>
    <w:rsid w:val="7A16533B"/>
    <w:rsid w:val="7A1C3B55"/>
    <w:rsid w:val="7A1C6439"/>
    <w:rsid w:val="7A1F355D"/>
    <w:rsid w:val="7A2064D1"/>
    <w:rsid w:val="7A230A9E"/>
    <w:rsid w:val="7A256D9A"/>
    <w:rsid w:val="7A2602C9"/>
    <w:rsid w:val="7A27358D"/>
    <w:rsid w:val="7A28007D"/>
    <w:rsid w:val="7A2C5750"/>
    <w:rsid w:val="7A2D7D0F"/>
    <w:rsid w:val="7A2E5809"/>
    <w:rsid w:val="7A317CAD"/>
    <w:rsid w:val="7A320EB6"/>
    <w:rsid w:val="7A3355C9"/>
    <w:rsid w:val="7A397ADD"/>
    <w:rsid w:val="7A4271D3"/>
    <w:rsid w:val="7A436250"/>
    <w:rsid w:val="7A444760"/>
    <w:rsid w:val="7A4525AF"/>
    <w:rsid w:val="7A467812"/>
    <w:rsid w:val="7A4A6FCE"/>
    <w:rsid w:val="7A4A7FEC"/>
    <w:rsid w:val="7A4F346A"/>
    <w:rsid w:val="7A4F39E8"/>
    <w:rsid w:val="7A500DC2"/>
    <w:rsid w:val="7A504057"/>
    <w:rsid w:val="7A5154C9"/>
    <w:rsid w:val="7A520629"/>
    <w:rsid w:val="7A530E79"/>
    <w:rsid w:val="7A5854DE"/>
    <w:rsid w:val="7A5903AE"/>
    <w:rsid w:val="7A5D16A4"/>
    <w:rsid w:val="7A5F2349"/>
    <w:rsid w:val="7A6132F9"/>
    <w:rsid w:val="7A6555AD"/>
    <w:rsid w:val="7A694428"/>
    <w:rsid w:val="7A6C39FC"/>
    <w:rsid w:val="7A703F21"/>
    <w:rsid w:val="7A73103D"/>
    <w:rsid w:val="7A767932"/>
    <w:rsid w:val="7A7848C9"/>
    <w:rsid w:val="7A7B2C72"/>
    <w:rsid w:val="7A7C080C"/>
    <w:rsid w:val="7A7D78D2"/>
    <w:rsid w:val="7A860EBD"/>
    <w:rsid w:val="7A8B1FAB"/>
    <w:rsid w:val="7A8C1BB8"/>
    <w:rsid w:val="7A8F310F"/>
    <w:rsid w:val="7A901657"/>
    <w:rsid w:val="7A90477B"/>
    <w:rsid w:val="7A9150DF"/>
    <w:rsid w:val="7A922441"/>
    <w:rsid w:val="7A9471E3"/>
    <w:rsid w:val="7A963826"/>
    <w:rsid w:val="7A970899"/>
    <w:rsid w:val="7A974293"/>
    <w:rsid w:val="7A98005E"/>
    <w:rsid w:val="7A9A62DD"/>
    <w:rsid w:val="7A9C0A47"/>
    <w:rsid w:val="7A9D1F2F"/>
    <w:rsid w:val="7AA14BD4"/>
    <w:rsid w:val="7AA23294"/>
    <w:rsid w:val="7AA334FE"/>
    <w:rsid w:val="7AA3460E"/>
    <w:rsid w:val="7AA456E9"/>
    <w:rsid w:val="7AA525FD"/>
    <w:rsid w:val="7AAB5045"/>
    <w:rsid w:val="7AB0795E"/>
    <w:rsid w:val="7AB52903"/>
    <w:rsid w:val="7AB722FF"/>
    <w:rsid w:val="7AB82D70"/>
    <w:rsid w:val="7ABC36C3"/>
    <w:rsid w:val="7ABE1FDC"/>
    <w:rsid w:val="7ABF247D"/>
    <w:rsid w:val="7AC11583"/>
    <w:rsid w:val="7AC317FE"/>
    <w:rsid w:val="7AC32CAF"/>
    <w:rsid w:val="7AC74D5F"/>
    <w:rsid w:val="7AC84048"/>
    <w:rsid w:val="7AC9415B"/>
    <w:rsid w:val="7ACB00DA"/>
    <w:rsid w:val="7ACB59DB"/>
    <w:rsid w:val="7ACF4FEF"/>
    <w:rsid w:val="7AD32323"/>
    <w:rsid w:val="7AD34ED7"/>
    <w:rsid w:val="7AD76646"/>
    <w:rsid w:val="7ADA2C72"/>
    <w:rsid w:val="7AE33C4B"/>
    <w:rsid w:val="7AE50032"/>
    <w:rsid w:val="7AE85C4B"/>
    <w:rsid w:val="7AEA49E2"/>
    <w:rsid w:val="7AEB53E3"/>
    <w:rsid w:val="7AEC6CF5"/>
    <w:rsid w:val="7AED3314"/>
    <w:rsid w:val="7AEE75CE"/>
    <w:rsid w:val="7AF20E2F"/>
    <w:rsid w:val="7AF50970"/>
    <w:rsid w:val="7AF56EDB"/>
    <w:rsid w:val="7AF70B57"/>
    <w:rsid w:val="7AF8316E"/>
    <w:rsid w:val="7AF97C7F"/>
    <w:rsid w:val="7AFA1A0B"/>
    <w:rsid w:val="7AFB16B9"/>
    <w:rsid w:val="7AFB6ED3"/>
    <w:rsid w:val="7AFE3F46"/>
    <w:rsid w:val="7AFF3291"/>
    <w:rsid w:val="7B056A9B"/>
    <w:rsid w:val="7B083676"/>
    <w:rsid w:val="7B083678"/>
    <w:rsid w:val="7B08743F"/>
    <w:rsid w:val="7B0E4D5D"/>
    <w:rsid w:val="7B0F0D09"/>
    <w:rsid w:val="7B105565"/>
    <w:rsid w:val="7B144FA8"/>
    <w:rsid w:val="7B18216D"/>
    <w:rsid w:val="7B182FC6"/>
    <w:rsid w:val="7B195A11"/>
    <w:rsid w:val="7B1B7945"/>
    <w:rsid w:val="7B226738"/>
    <w:rsid w:val="7B295EB1"/>
    <w:rsid w:val="7B2C050B"/>
    <w:rsid w:val="7B2C429A"/>
    <w:rsid w:val="7B2C7F30"/>
    <w:rsid w:val="7B2D4587"/>
    <w:rsid w:val="7B2E7F7F"/>
    <w:rsid w:val="7B320081"/>
    <w:rsid w:val="7B34651F"/>
    <w:rsid w:val="7B35141B"/>
    <w:rsid w:val="7B352907"/>
    <w:rsid w:val="7B3A3804"/>
    <w:rsid w:val="7B3E5212"/>
    <w:rsid w:val="7B402E13"/>
    <w:rsid w:val="7B414A8B"/>
    <w:rsid w:val="7B423C27"/>
    <w:rsid w:val="7B4C4AD0"/>
    <w:rsid w:val="7B4F053B"/>
    <w:rsid w:val="7B5034F7"/>
    <w:rsid w:val="7B5363AE"/>
    <w:rsid w:val="7B5505B0"/>
    <w:rsid w:val="7B5A03CF"/>
    <w:rsid w:val="7B5B785E"/>
    <w:rsid w:val="7B60003B"/>
    <w:rsid w:val="7B6244D1"/>
    <w:rsid w:val="7B645547"/>
    <w:rsid w:val="7B6C0BE3"/>
    <w:rsid w:val="7B6E0757"/>
    <w:rsid w:val="7B6E7FFA"/>
    <w:rsid w:val="7B6F2691"/>
    <w:rsid w:val="7B71206C"/>
    <w:rsid w:val="7B7363E3"/>
    <w:rsid w:val="7B736DB5"/>
    <w:rsid w:val="7B743249"/>
    <w:rsid w:val="7B754970"/>
    <w:rsid w:val="7B7735D2"/>
    <w:rsid w:val="7B7C2AF3"/>
    <w:rsid w:val="7B7E61A5"/>
    <w:rsid w:val="7B823C15"/>
    <w:rsid w:val="7B841DD3"/>
    <w:rsid w:val="7B862A90"/>
    <w:rsid w:val="7B8814E9"/>
    <w:rsid w:val="7B884CD6"/>
    <w:rsid w:val="7B89615D"/>
    <w:rsid w:val="7B8A23BD"/>
    <w:rsid w:val="7B8E4350"/>
    <w:rsid w:val="7B8E4B91"/>
    <w:rsid w:val="7B900F65"/>
    <w:rsid w:val="7B954039"/>
    <w:rsid w:val="7B985DD7"/>
    <w:rsid w:val="7B9963EC"/>
    <w:rsid w:val="7BA15557"/>
    <w:rsid w:val="7BA47103"/>
    <w:rsid w:val="7BA60CDA"/>
    <w:rsid w:val="7BA65CB8"/>
    <w:rsid w:val="7BA73330"/>
    <w:rsid w:val="7BA743E8"/>
    <w:rsid w:val="7BAD69D4"/>
    <w:rsid w:val="7BAE7E6A"/>
    <w:rsid w:val="7BAF1735"/>
    <w:rsid w:val="7BB1314F"/>
    <w:rsid w:val="7BB16E55"/>
    <w:rsid w:val="7BB240A3"/>
    <w:rsid w:val="7BB55730"/>
    <w:rsid w:val="7BB56E3F"/>
    <w:rsid w:val="7BB8674F"/>
    <w:rsid w:val="7BB94DF4"/>
    <w:rsid w:val="7BB97ACE"/>
    <w:rsid w:val="7BBA171A"/>
    <w:rsid w:val="7BBB1769"/>
    <w:rsid w:val="7BBC7903"/>
    <w:rsid w:val="7BC0292A"/>
    <w:rsid w:val="7BC25249"/>
    <w:rsid w:val="7BC53B07"/>
    <w:rsid w:val="7BC55802"/>
    <w:rsid w:val="7BC67CD3"/>
    <w:rsid w:val="7BC71C33"/>
    <w:rsid w:val="7BC82181"/>
    <w:rsid w:val="7BC9286D"/>
    <w:rsid w:val="7BCE4EAC"/>
    <w:rsid w:val="7BCF60D7"/>
    <w:rsid w:val="7BD149C5"/>
    <w:rsid w:val="7BD77C19"/>
    <w:rsid w:val="7BD833D4"/>
    <w:rsid w:val="7BD908B5"/>
    <w:rsid w:val="7BDB35AA"/>
    <w:rsid w:val="7BDC1C68"/>
    <w:rsid w:val="7BDD144F"/>
    <w:rsid w:val="7BDD4597"/>
    <w:rsid w:val="7BE14892"/>
    <w:rsid w:val="7BE16C17"/>
    <w:rsid w:val="7BE3128C"/>
    <w:rsid w:val="7BE355C0"/>
    <w:rsid w:val="7BE55FC2"/>
    <w:rsid w:val="7BE77556"/>
    <w:rsid w:val="7BEA6265"/>
    <w:rsid w:val="7BEB49C2"/>
    <w:rsid w:val="7BEF0CB2"/>
    <w:rsid w:val="7BEF4500"/>
    <w:rsid w:val="7BEF5323"/>
    <w:rsid w:val="7BF04E23"/>
    <w:rsid w:val="7BF04FD8"/>
    <w:rsid w:val="7BF143B7"/>
    <w:rsid w:val="7BF63EF6"/>
    <w:rsid w:val="7BF758EF"/>
    <w:rsid w:val="7BF93B44"/>
    <w:rsid w:val="7BFA38EB"/>
    <w:rsid w:val="7BFD426B"/>
    <w:rsid w:val="7BFF2178"/>
    <w:rsid w:val="7C0328AC"/>
    <w:rsid w:val="7C056E5D"/>
    <w:rsid w:val="7C063ED4"/>
    <w:rsid w:val="7C0B0C33"/>
    <w:rsid w:val="7C0C2A2D"/>
    <w:rsid w:val="7C0E224D"/>
    <w:rsid w:val="7C0F4EEC"/>
    <w:rsid w:val="7C111F99"/>
    <w:rsid w:val="7C120489"/>
    <w:rsid w:val="7C127F12"/>
    <w:rsid w:val="7C153C7B"/>
    <w:rsid w:val="7C15678F"/>
    <w:rsid w:val="7C1E115E"/>
    <w:rsid w:val="7C1F44FA"/>
    <w:rsid w:val="7C20095A"/>
    <w:rsid w:val="7C203927"/>
    <w:rsid w:val="7C206023"/>
    <w:rsid w:val="7C217D30"/>
    <w:rsid w:val="7C23326D"/>
    <w:rsid w:val="7C2430FF"/>
    <w:rsid w:val="7C2B3029"/>
    <w:rsid w:val="7C2D19A9"/>
    <w:rsid w:val="7C2E4BC8"/>
    <w:rsid w:val="7C305C53"/>
    <w:rsid w:val="7C310F57"/>
    <w:rsid w:val="7C343B02"/>
    <w:rsid w:val="7C351B6A"/>
    <w:rsid w:val="7C362B3A"/>
    <w:rsid w:val="7C372DDD"/>
    <w:rsid w:val="7C3A197C"/>
    <w:rsid w:val="7C3B4482"/>
    <w:rsid w:val="7C3C4922"/>
    <w:rsid w:val="7C3F6B53"/>
    <w:rsid w:val="7C463816"/>
    <w:rsid w:val="7C493308"/>
    <w:rsid w:val="7C4D1FF5"/>
    <w:rsid w:val="7C4E7AA1"/>
    <w:rsid w:val="7C4F6E90"/>
    <w:rsid w:val="7C500ABD"/>
    <w:rsid w:val="7C516884"/>
    <w:rsid w:val="7C582C66"/>
    <w:rsid w:val="7C590168"/>
    <w:rsid w:val="7C593A95"/>
    <w:rsid w:val="7C5945BA"/>
    <w:rsid w:val="7C5E5D2D"/>
    <w:rsid w:val="7C5E5E0A"/>
    <w:rsid w:val="7C5F2583"/>
    <w:rsid w:val="7C604876"/>
    <w:rsid w:val="7C6219E5"/>
    <w:rsid w:val="7C6317DA"/>
    <w:rsid w:val="7C651CDE"/>
    <w:rsid w:val="7C6816A4"/>
    <w:rsid w:val="7C68339B"/>
    <w:rsid w:val="7C6E1CF5"/>
    <w:rsid w:val="7C6F22DE"/>
    <w:rsid w:val="7C6F2D0E"/>
    <w:rsid w:val="7C725148"/>
    <w:rsid w:val="7C73151D"/>
    <w:rsid w:val="7C73366B"/>
    <w:rsid w:val="7C73473C"/>
    <w:rsid w:val="7C796697"/>
    <w:rsid w:val="7C7A231F"/>
    <w:rsid w:val="7C7D13CC"/>
    <w:rsid w:val="7C823185"/>
    <w:rsid w:val="7C8375A3"/>
    <w:rsid w:val="7C8705EC"/>
    <w:rsid w:val="7C886504"/>
    <w:rsid w:val="7C894B1A"/>
    <w:rsid w:val="7C8961C1"/>
    <w:rsid w:val="7C8A1B5C"/>
    <w:rsid w:val="7C8A24D2"/>
    <w:rsid w:val="7C8A6B62"/>
    <w:rsid w:val="7C8E56D7"/>
    <w:rsid w:val="7C8F31F4"/>
    <w:rsid w:val="7C901CBC"/>
    <w:rsid w:val="7C9246E4"/>
    <w:rsid w:val="7C937E4C"/>
    <w:rsid w:val="7C952A4F"/>
    <w:rsid w:val="7C9665C9"/>
    <w:rsid w:val="7C970438"/>
    <w:rsid w:val="7C99148C"/>
    <w:rsid w:val="7C9A18F8"/>
    <w:rsid w:val="7C9A7BD1"/>
    <w:rsid w:val="7C9B2EDC"/>
    <w:rsid w:val="7C9C05D1"/>
    <w:rsid w:val="7C9C44B5"/>
    <w:rsid w:val="7C9C7AAE"/>
    <w:rsid w:val="7C9D5492"/>
    <w:rsid w:val="7C9E0401"/>
    <w:rsid w:val="7C9E1AC8"/>
    <w:rsid w:val="7C9F7365"/>
    <w:rsid w:val="7CA26718"/>
    <w:rsid w:val="7CA374D4"/>
    <w:rsid w:val="7CA40649"/>
    <w:rsid w:val="7CA464D7"/>
    <w:rsid w:val="7CA87161"/>
    <w:rsid w:val="7CAA7C90"/>
    <w:rsid w:val="7CAC3D77"/>
    <w:rsid w:val="7CAF5312"/>
    <w:rsid w:val="7CB36BCD"/>
    <w:rsid w:val="7CB5162C"/>
    <w:rsid w:val="7CB83733"/>
    <w:rsid w:val="7CBB70C2"/>
    <w:rsid w:val="7CBC7964"/>
    <w:rsid w:val="7CBD5836"/>
    <w:rsid w:val="7CBE4454"/>
    <w:rsid w:val="7CBF59FA"/>
    <w:rsid w:val="7CC06F45"/>
    <w:rsid w:val="7CC105CF"/>
    <w:rsid w:val="7CC30398"/>
    <w:rsid w:val="7CC434AE"/>
    <w:rsid w:val="7CCE6814"/>
    <w:rsid w:val="7CD359D5"/>
    <w:rsid w:val="7CD67017"/>
    <w:rsid w:val="7CD67CEA"/>
    <w:rsid w:val="7CD71BE4"/>
    <w:rsid w:val="7CD72B49"/>
    <w:rsid w:val="7CD86EF3"/>
    <w:rsid w:val="7CD90AE7"/>
    <w:rsid w:val="7CDA59CE"/>
    <w:rsid w:val="7CE476FB"/>
    <w:rsid w:val="7CE75F92"/>
    <w:rsid w:val="7CE85CD9"/>
    <w:rsid w:val="7CE936FB"/>
    <w:rsid w:val="7CED1E4A"/>
    <w:rsid w:val="7CEE2A27"/>
    <w:rsid w:val="7CEE395D"/>
    <w:rsid w:val="7CF0265B"/>
    <w:rsid w:val="7CF0501A"/>
    <w:rsid w:val="7CF1660D"/>
    <w:rsid w:val="7CF552EC"/>
    <w:rsid w:val="7CF72E7C"/>
    <w:rsid w:val="7CF76BDC"/>
    <w:rsid w:val="7CFA3DF3"/>
    <w:rsid w:val="7CFB5294"/>
    <w:rsid w:val="7CFB5AB6"/>
    <w:rsid w:val="7CFC0C0A"/>
    <w:rsid w:val="7CFD18B4"/>
    <w:rsid w:val="7CFE4C1C"/>
    <w:rsid w:val="7D02007A"/>
    <w:rsid w:val="7D044F1F"/>
    <w:rsid w:val="7D06314D"/>
    <w:rsid w:val="7D0864AB"/>
    <w:rsid w:val="7D0928CE"/>
    <w:rsid w:val="7D097D84"/>
    <w:rsid w:val="7D0A4293"/>
    <w:rsid w:val="7D0A5C62"/>
    <w:rsid w:val="7D0E4BE5"/>
    <w:rsid w:val="7D122C3E"/>
    <w:rsid w:val="7D124ECF"/>
    <w:rsid w:val="7D136422"/>
    <w:rsid w:val="7D136526"/>
    <w:rsid w:val="7D143216"/>
    <w:rsid w:val="7D1456F3"/>
    <w:rsid w:val="7D194F2C"/>
    <w:rsid w:val="7D1A0D26"/>
    <w:rsid w:val="7D1B7362"/>
    <w:rsid w:val="7D1C2C6D"/>
    <w:rsid w:val="7D1D5BC7"/>
    <w:rsid w:val="7D1F09B3"/>
    <w:rsid w:val="7D1F156E"/>
    <w:rsid w:val="7D1F1996"/>
    <w:rsid w:val="7D20292F"/>
    <w:rsid w:val="7D21718D"/>
    <w:rsid w:val="7D224082"/>
    <w:rsid w:val="7D255DD8"/>
    <w:rsid w:val="7D280304"/>
    <w:rsid w:val="7D280C33"/>
    <w:rsid w:val="7D287BAC"/>
    <w:rsid w:val="7D292DBE"/>
    <w:rsid w:val="7D292F76"/>
    <w:rsid w:val="7D2D2841"/>
    <w:rsid w:val="7D314D86"/>
    <w:rsid w:val="7D3209FE"/>
    <w:rsid w:val="7D343BCA"/>
    <w:rsid w:val="7D364EA4"/>
    <w:rsid w:val="7D3F2217"/>
    <w:rsid w:val="7D3F53B2"/>
    <w:rsid w:val="7D421F41"/>
    <w:rsid w:val="7D456472"/>
    <w:rsid w:val="7D461D63"/>
    <w:rsid w:val="7D483F2C"/>
    <w:rsid w:val="7D486D7B"/>
    <w:rsid w:val="7D4C2F75"/>
    <w:rsid w:val="7D4E1D35"/>
    <w:rsid w:val="7D4E49C8"/>
    <w:rsid w:val="7D50596C"/>
    <w:rsid w:val="7D5529A5"/>
    <w:rsid w:val="7D5576F9"/>
    <w:rsid w:val="7D5920AF"/>
    <w:rsid w:val="7D5D2B18"/>
    <w:rsid w:val="7D5D44AD"/>
    <w:rsid w:val="7D5F032D"/>
    <w:rsid w:val="7D606A5E"/>
    <w:rsid w:val="7D633227"/>
    <w:rsid w:val="7D667E4A"/>
    <w:rsid w:val="7D686101"/>
    <w:rsid w:val="7D690EEC"/>
    <w:rsid w:val="7D6C606D"/>
    <w:rsid w:val="7D6D50DA"/>
    <w:rsid w:val="7D6E0E2C"/>
    <w:rsid w:val="7D6F3C3B"/>
    <w:rsid w:val="7D713EF9"/>
    <w:rsid w:val="7D721045"/>
    <w:rsid w:val="7D734695"/>
    <w:rsid w:val="7D737D33"/>
    <w:rsid w:val="7D747091"/>
    <w:rsid w:val="7D7557D0"/>
    <w:rsid w:val="7D785052"/>
    <w:rsid w:val="7D793639"/>
    <w:rsid w:val="7D797216"/>
    <w:rsid w:val="7D7C60DB"/>
    <w:rsid w:val="7D7D2B1B"/>
    <w:rsid w:val="7D7F2434"/>
    <w:rsid w:val="7D813FA6"/>
    <w:rsid w:val="7D814D52"/>
    <w:rsid w:val="7D827A09"/>
    <w:rsid w:val="7D851EDB"/>
    <w:rsid w:val="7D854FC0"/>
    <w:rsid w:val="7D866240"/>
    <w:rsid w:val="7D881A8C"/>
    <w:rsid w:val="7D8A677F"/>
    <w:rsid w:val="7D8F092A"/>
    <w:rsid w:val="7D941E97"/>
    <w:rsid w:val="7D942B68"/>
    <w:rsid w:val="7D9570AB"/>
    <w:rsid w:val="7D9663B2"/>
    <w:rsid w:val="7D9856FE"/>
    <w:rsid w:val="7D99002A"/>
    <w:rsid w:val="7D995A14"/>
    <w:rsid w:val="7D9A21DC"/>
    <w:rsid w:val="7D9E18C3"/>
    <w:rsid w:val="7D9E1AA3"/>
    <w:rsid w:val="7D9E2B62"/>
    <w:rsid w:val="7DA20010"/>
    <w:rsid w:val="7DA3239C"/>
    <w:rsid w:val="7DA35CA1"/>
    <w:rsid w:val="7DA86410"/>
    <w:rsid w:val="7DAA363D"/>
    <w:rsid w:val="7DB05069"/>
    <w:rsid w:val="7DB10323"/>
    <w:rsid w:val="7DB11A42"/>
    <w:rsid w:val="7DB4472E"/>
    <w:rsid w:val="7DB7682E"/>
    <w:rsid w:val="7DB81820"/>
    <w:rsid w:val="7DB8675E"/>
    <w:rsid w:val="7DB906E8"/>
    <w:rsid w:val="7DBA4B49"/>
    <w:rsid w:val="7DBB0943"/>
    <w:rsid w:val="7DC03A18"/>
    <w:rsid w:val="7DC165CB"/>
    <w:rsid w:val="7DC21F73"/>
    <w:rsid w:val="7DC36AA1"/>
    <w:rsid w:val="7DC5470D"/>
    <w:rsid w:val="7DC868C3"/>
    <w:rsid w:val="7DC95036"/>
    <w:rsid w:val="7DCA6408"/>
    <w:rsid w:val="7DCB6961"/>
    <w:rsid w:val="7DCD0E5D"/>
    <w:rsid w:val="7DCD4354"/>
    <w:rsid w:val="7DD306D8"/>
    <w:rsid w:val="7DD31F22"/>
    <w:rsid w:val="7DD33023"/>
    <w:rsid w:val="7DD661CD"/>
    <w:rsid w:val="7DD93DB1"/>
    <w:rsid w:val="7DD966F1"/>
    <w:rsid w:val="7DE04941"/>
    <w:rsid w:val="7DE306F1"/>
    <w:rsid w:val="7DE63095"/>
    <w:rsid w:val="7DE7153C"/>
    <w:rsid w:val="7DE95491"/>
    <w:rsid w:val="7DEC2ACA"/>
    <w:rsid w:val="7DFA7883"/>
    <w:rsid w:val="7DFB0224"/>
    <w:rsid w:val="7DFD1A68"/>
    <w:rsid w:val="7DFD6ED3"/>
    <w:rsid w:val="7E027989"/>
    <w:rsid w:val="7E0331F0"/>
    <w:rsid w:val="7E034E4E"/>
    <w:rsid w:val="7E041C9E"/>
    <w:rsid w:val="7E05427A"/>
    <w:rsid w:val="7E062842"/>
    <w:rsid w:val="7E082184"/>
    <w:rsid w:val="7E0A4B1C"/>
    <w:rsid w:val="7E0A54BA"/>
    <w:rsid w:val="7E0C004A"/>
    <w:rsid w:val="7E0D6B7C"/>
    <w:rsid w:val="7E0F75B7"/>
    <w:rsid w:val="7E101EB7"/>
    <w:rsid w:val="7E111714"/>
    <w:rsid w:val="7E113B2D"/>
    <w:rsid w:val="7E145903"/>
    <w:rsid w:val="7E17281D"/>
    <w:rsid w:val="7E197044"/>
    <w:rsid w:val="7E1A4EAC"/>
    <w:rsid w:val="7E1A6C07"/>
    <w:rsid w:val="7E1A6D58"/>
    <w:rsid w:val="7E1E3C86"/>
    <w:rsid w:val="7E1E51BB"/>
    <w:rsid w:val="7E1E7B8A"/>
    <w:rsid w:val="7E1F135C"/>
    <w:rsid w:val="7E207175"/>
    <w:rsid w:val="7E212679"/>
    <w:rsid w:val="7E217FA1"/>
    <w:rsid w:val="7E24767E"/>
    <w:rsid w:val="7E264A29"/>
    <w:rsid w:val="7E280F88"/>
    <w:rsid w:val="7E2B3D77"/>
    <w:rsid w:val="7E2E2053"/>
    <w:rsid w:val="7E2E4AF4"/>
    <w:rsid w:val="7E2E60D4"/>
    <w:rsid w:val="7E320838"/>
    <w:rsid w:val="7E354969"/>
    <w:rsid w:val="7E360A4A"/>
    <w:rsid w:val="7E371F08"/>
    <w:rsid w:val="7E3A7AE9"/>
    <w:rsid w:val="7E3F6E87"/>
    <w:rsid w:val="7E405503"/>
    <w:rsid w:val="7E4107DA"/>
    <w:rsid w:val="7E412133"/>
    <w:rsid w:val="7E4239CF"/>
    <w:rsid w:val="7E436558"/>
    <w:rsid w:val="7E441FB3"/>
    <w:rsid w:val="7E443197"/>
    <w:rsid w:val="7E4728B9"/>
    <w:rsid w:val="7E47382E"/>
    <w:rsid w:val="7E4E7355"/>
    <w:rsid w:val="7E520812"/>
    <w:rsid w:val="7E5509A9"/>
    <w:rsid w:val="7E576487"/>
    <w:rsid w:val="7E58540B"/>
    <w:rsid w:val="7E5949A4"/>
    <w:rsid w:val="7E5C1969"/>
    <w:rsid w:val="7E5D0D1E"/>
    <w:rsid w:val="7E5E4BF9"/>
    <w:rsid w:val="7E601EDD"/>
    <w:rsid w:val="7E60428E"/>
    <w:rsid w:val="7E615419"/>
    <w:rsid w:val="7E615933"/>
    <w:rsid w:val="7E63736E"/>
    <w:rsid w:val="7E664956"/>
    <w:rsid w:val="7E6706EE"/>
    <w:rsid w:val="7E674D1F"/>
    <w:rsid w:val="7E69120C"/>
    <w:rsid w:val="7E6D6D35"/>
    <w:rsid w:val="7E6E1E0C"/>
    <w:rsid w:val="7E6E7CB4"/>
    <w:rsid w:val="7E720D1B"/>
    <w:rsid w:val="7E72164F"/>
    <w:rsid w:val="7E722119"/>
    <w:rsid w:val="7E7337C3"/>
    <w:rsid w:val="7E745D0C"/>
    <w:rsid w:val="7E75070D"/>
    <w:rsid w:val="7E780BAA"/>
    <w:rsid w:val="7E797F91"/>
    <w:rsid w:val="7E7B511F"/>
    <w:rsid w:val="7E7C1617"/>
    <w:rsid w:val="7E7F623D"/>
    <w:rsid w:val="7E806F61"/>
    <w:rsid w:val="7E853338"/>
    <w:rsid w:val="7E8633E2"/>
    <w:rsid w:val="7E864D3D"/>
    <w:rsid w:val="7E89675B"/>
    <w:rsid w:val="7E8D2BD5"/>
    <w:rsid w:val="7E8F3E62"/>
    <w:rsid w:val="7E932904"/>
    <w:rsid w:val="7E94720A"/>
    <w:rsid w:val="7E9707D9"/>
    <w:rsid w:val="7E98313D"/>
    <w:rsid w:val="7E9951D7"/>
    <w:rsid w:val="7E9C07F5"/>
    <w:rsid w:val="7E9C14B1"/>
    <w:rsid w:val="7E9F00AC"/>
    <w:rsid w:val="7EA0726A"/>
    <w:rsid w:val="7EA135FD"/>
    <w:rsid w:val="7EA54204"/>
    <w:rsid w:val="7EA56D81"/>
    <w:rsid w:val="7EA57D5F"/>
    <w:rsid w:val="7EA7439A"/>
    <w:rsid w:val="7EAB0132"/>
    <w:rsid w:val="7EAD0755"/>
    <w:rsid w:val="7EB11CFC"/>
    <w:rsid w:val="7EB17B6F"/>
    <w:rsid w:val="7EB751A9"/>
    <w:rsid w:val="7EB75D65"/>
    <w:rsid w:val="7EB84C32"/>
    <w:rsid w:val="7EB94E6C"/>
    <w:rsid w:val="7EBC0C26"/>
    <w:rsid w:val="7EBC3FB7"/>
    <w:rsid w:val="7EBE1FC4"/>
    <w:rsid w:val="7EC2367C"/>
    <w:rsid w:val="7EC240F1"/>
    <w:rsid w:val="7EC464F7"/>
    <w:rsid w:val="7EC9178F"/>
    <w:rsid w:val="7EC968F9"/>
    <w:rsid w:val="7ECA20F5"/>
    <w:rsid w:val="7ECD6624"/>
    <w:rsid w:val="7ECE3806"/>
    <w:rsid w:val="7ED0313C"/>
    <w:rsid w:val="7ED16138"/>
    <w:rsid w:val="7ED23460"/>
    <w:rsid w:val="7ED5010E"/>
    <w:rsid w:val="7ED652E7"/>
    <w:rsid w:val="7ED91ACC"/>
    <w:rsid w:val="7EDB019A"/>
    <w:rsid w:val="7EDC0E44"/>
    <w:rsid w:val="7EDC67C8"/>
    <w:rsid w:val="7EDD5776"/>
    <w:rsid w:val="7EDE0426"/>
    <w:rsid w:val="7EDE2851"/>
    <w:rsid w:val="7EDF2364"/>
    <w:rsid w:val="7EE31B39"/>
    <w:rsid w:val="7EE35C29"/>
    <w:rsid w:val="7EE36310"/>
    <w:rsid w:val="7EE46E52"/>
    <w:rsid w:val="7EE732EF"/>
    <w:rsid w:val="7EE810AE"/>
    <w:rsid w:val="7EE94197"/>
    <w:rsid w:val="7EEA0AA2"/>
    <w:rsid w:val="7EEF7E61"/>
    <w:rsid w:val="7EF04989"/>
    <w:rsid w:val="7EF361B1"/>
    <w:rsid w:val="7EF40612"/>
    <w:rsid w:val="7EF5620D"/>
    <w:rsid w:val="7EF76EA0"/>
    <w:rsid w:val="7EF82838"/>
    <w:rsid w:val="7EFC4A87"/>
    <w:rsid w:val="7EFE6A71"/>
    <w:rsid w:val="7F0172D0"/>
    <w:rsid w:val="7F026B4F"/>
    <w:rsid w:val="7F033B31"/>
    <w:rsid w:val="7F034801"/>
    <w:rsid w:val="7F0409D6"/>
    <w:rsid w:val="7F0538B9"/>
    <w:rsid w:val="7F073719"/>
    <w:rsid w:val="7F092A64"/>
    <w:rsid w:val="7F114FE1"/>
    <w:rsid w:val="7F136762"/>
    <w:rsid w:val="7F147DE8"/>
    <w:rsid w:val="7F151BFA"/>
    <w:rsid w:val="7F163E9C"/>
    <w:rsid w:val="7F1764BA"/>
    <w:rsid w:val="7F177084"/>
    <w:rsid w:val="7F1C2123"/>
    <w:rsid w:val="7F1D06F7"/>
    <w:rsid w:val="7F1D0E6E"/>
    <w:rsid w:val="7F1D65AD"/>
    <w:rsid w:val="7F2000FC"/>
    <w:rsid w:val="7F212579"/>
    <w:rsid w:val="7F3009ED"/>
    <w:rsid w:val="7F3472B4"/>
    <w:rsid w:val="7F363C39"/>
    <w:rsid w:val="7F36513B"/>
    <w:rsid w:val="7F375B94"/>
    <w:rsid w:val="7F3A43FE"/>
    <w:rsid w:val="7F3B2E3F"/>
    <w:rsid w:val="7F3B637F"/>
    <w:rsid w:val="7F3C557D"/>
    <w:rsid w:val="7F4073B3"/>
    <w:rsid w:val="7F475165"/>
    <w:rsid w:val="7F4B746F"/>
    <w:rsid w:val="7F4D05FE"/>
    <w:rsid w:val="7F4D4D0E"/>
    <w:rsid w:val="7F5129AA"/>
    <w:rsid w:val="7F5415FC"/>
    <w:rsid w:val="7F575E8F"/>
    <w:rsid w:val="7F57664D"/>
    <w:rsid w:val="7F5818D8"/>
    <w:rsid w:val="7F5E713E"/>
    <w:rsid w:val="7F5F6D6A"/>
    <w:rsid w:val="7F622298"/>
    <w:rsid w:val="7F633979"/>
    <w:rsid w:val="7F69077D"/>
    <w:rsid w:val="7F6A3E69"/>
    <w:rsid w:val="7F6C27BA"/>
    <w:rsid w:val="7F6C3AED"/>
    <w:rsid w:val="7F6C70A6"/>
    <w:rsid w:val="7F6E5A6A"/>
    <w:rsid w:val="7F6F1895"/>
    <w:rsid w:val="7F72029B"/>
    <w:rsid w:val="7F723B28"/>
    <w:rsid w:val="7F74343E"/>
    <w:rsid w:val="7F760644"/>
    <w:rsid w:val="7F7755CC"/>
    <w:rsid w:val="7F77694A"/>
    <w:rsid w:val="7F801B41"/>
    <w:rsid w:val="7F842752"/>
    <w:rsid w:val="7F85193F"/>
    <w:rsid w:val="7F862414"/>
    <w:rsid w:val="7F894EA9"/>
    <w:rsid w:val="7F8A2D52"/>
    <w:rsid w:val="7F8D0538"/>
    <w:rsid w:val="7F9112F8"/>
    <w:rsid w:val="7F976093"/>
    <w:rsid w:val="7F9C069A"/>
    <w:rsid w:val="7F9C122E"/>
    <w:rsid w:val="7F9D35C2"/>
    <w:rsid w:val="7F9F2C69"/>
    <w:rsid w:val="7FA10149"/>
    <w:rsid w:val="7FA151BB"/>
    <w:rsid w:val="7FA41266"/>
    <w:rsid w:val="7FA42CBA"/>
    <w:rsid w:val="7FA5558C"/>
    <w:rsid w:val="7FA83D28"/>
    <w:rsid w:val="7FAC423B"/>
    <w:rsid w:val="7FAC716F"/>
    <w:rsid w:val="7FAD4C5F"/>
    <w:rsid w:val="7FAE70AE"/>
    <w:rsid w:val="7FB167F7"/>
    <w:rsid w:val="7FB4214B"/>
    <w:rsid w:val="7FB80EE9"/>
    <w:rsid w:val="7FB85E60"/>
    <w:rsid w:val="7FBC0C58"/>
    <w:rsid w:val="7FBC3435"/>
    <w:rsid w:val="7FBC4279"/>
    <w:rsid w:val="7FBC64A6"/>
    <w:rsid w:val="7FBD7206"/>
    <w:rsid w:val="7FC3157F"/>
    <w:rsid w:val="7FC436ED"/>
    <w:rsid w:val="7FC474F6"/>
    <w:rsid w:val="7FC749BA"/>
    <w:rsid w:val="7FCB5400"/>
    <w:rsid w:val="7FCE5DF4"/>
    <w:rsid w:val="7FCF5EDF"/>
    <w:rsid w:val="7FD00979"/>
    <w:rsid w:val="7FD05460"/>
    <w:rsid w:val="7FD33675"/>
    <w:rsid w:val="7FD81259"/>
    <w:rsid w:val="7FD81D90"/>
    <w:rsid w:val="7FD847C2"/>
    <w:rsid w:val="7FDC26FB"/>
    <w:rsid w:val="7FDE5A25"/>
    <w:rsid w:val="7FDF017A"/>
    <w:rsid w:val="7FDF1635"/>
    <w:rsid w:val="7FE205F3"/>
    <w:rsid w:val="7FE8290B"/>
    <w:rsid w:val="7FE86DA7"/>
    <w:rsid w:val="7FEC3B19"/>
    <w:rsid w:val="7FEC55A9"/>
    <w:rsid w:val="7FEE7A5B"/>
    <w:rsid w:val="7FEF450C"/>
    <w:rsid w:val="7FF415FA"/>
    <w:rsid w:val="7FFD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mb10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5">
    <w:name w:val="tc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33</Pages>
  <Words>3680</Words>
  <Characters>16286</Characters>
  <Lines>77</Lines>
  <Paragraphs>21</Paragraphs>
  <TotalTime>31</TotalTime>
  <ScaleCrop>false</ScaleCrop>
  <LinksUpToDate>false</LinksUpToDate>
  <CharactersWithSpaces>33934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2019-07-24T00:42:11Z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