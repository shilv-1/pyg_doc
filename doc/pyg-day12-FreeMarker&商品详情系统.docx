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  <w:lang w:val="en-US" w:eastAsia="zh-CN"/>
        </w:rPr>
        <w:t>品优购电商系统开发</w:t>
      </w:r>
    </w:p>
    <w:p>
      <w:pPr>
        <w:spacing w:line="276" w:lineRule="auto"/>
        <w:jc w:val="center"/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</w:pP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zh-CN" w:eastAsia="zh-CN"/>
        </w:rPr>
        <w:t>第</w:t>
      </w:r>
      <w:r>
        <w:rPr>
          <w:rFonts w:hint="eastAsia" w:ascii="方正兰亭超细黑简体" w:hAnsi="方正兰亭超细黑简体" w:eastAsia="方正兰亭超细黑简体" w:cs="方正兰亭超细黑简体"/>
          <w:b/>
          <w:bCs/>
          <w:sz w:val="48"/>
          <w:szCs w:val="48"/>
          <w:lang w:val="en-US" w:eastAsia="zh-CN"/>
        </w:rPr>
        <w:t>12章</w:t>
      </w: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Freemarker模板引擎</w:t>
      </w:r>
    </w:p>
    <w:p>
      <w:pPr>
        <w:spacing w:line="276" w:lineRule="auto"/>
        <w:jc w:val="center"/>
        <w:rPr>
          <w:rFonts w:hint="eastAsia" w:ascii="黑体" w:hAnsi="黑体" w:eastAsia="微软雅黑" w:cs="黑体"/>
          <w:b/>
          <w:bCs/>
          <w:sz w:val="84"/>
          <w:szCs w:val="8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52"/>
          <w:szCs w:val="52"/>
          <w:lang w:val="en-US" w:eastAsia="zh-CN"/>
        </w:rPr>
        <w:t>商品详情系统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both"/>
        <w:rPr>
          <w:rFonts w:hint="eastAsia"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hint="eastAsia" w:ascii="微软雅黑" w:hAnsi="微软雅黑" w:eastAsia="微软雅黑" w:cs="微软雅黑"/>
          <w:sz w:val="44"/>
          <w:szCs w:val="44"/>
          <w:lang w:val="zh-CN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传智播客</w:t>
      </w: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numPr>
          <w:ilvl w:val="0"/>
          <w:numId w:val="0"/>
        </w:numPr>
        <w:tabs>
          <w:tab w:val="left" w:pos="425"/>
        </w:tabs>
        <w:spacing w:line="276" w:lineRule="auto"/>
        <w:ind w:leftChars="0"/>
        <w:jc w:val="both"/>
      </w:pPr>
      <w:bookmarkStart w:id="0" w:name="_Toc22790"/>
      <w:bookmarkStart w:id="1" w:name="_Toc10262"/>
      <w:r>
        <w:rPr>
          <w:rFonts w:hint="eastAsia"/>
        </w:rPr>
        <w:t>课程目标</w:t>
      </w:r>
      <w:bookmarkEnd w:id="0"/>
      <w:bookmarkEnd w:id="1"/>
    </w:p>
    <w:p>
      <w:pPr>
        <w:spacing w:line="240" w:lineRule="auto"/>
        <w:rPr>
          <w:rFonts w:hint="default" w:ascii="Courier New" w:hAnsi="Courier New" w:cs="Courier New"/>
        </w:rPr>
      </w:pPr>
      <w:bookmarkStart w:id="2" w:name="_Toc6733"/>
      <w:bookmarkStart w:id="3" w:name="_Toc18985"/>
      <w:r>
        <w:rPr>
          <w:rFonts w:hint="default" w:ascii="Courier New" w:hAnsi="Courier New" w:cs="Courier New"/>
        </w:rPr>
        <w:t>目标1</w:t>
      </w:r>
      <w:bookmarkEnd w:id="2"/>
      <w:bookmarkEnd w:id="3"/>
      <w:r>
        <w:rPr>
          <w:rFonts w:hint="default" w:ascii="Courier New" w:hAnsi="Courier New" w:cs="Courier New"/>
          <w:lang w:eastAsia="zh-CN"/>
        </w:rPr>
        <w:t>：掌握</w:t>
      </w:r>
      <w:r>
        <w:rPr>
          <w:rFonts w:hint="default" w:ascii="Courier New" w:hAnsi="Courier New" w:cs="Courier New"/>
          <w:lang w:val="en-US" w:eastAsia="zh-CN"/>
        </w:rPr>
        <w:t>Freemarker常用</w:t>
      </w:r>
      <w:r>
        <w:rPr>
          <w:rFonts w:hint="eastAsia" w:ascii="Courier New" w:hAnsi="Courier New" w:cs="Courier New"/>
          <w:lang w:val="en-US" w:eastAsia="zh-CN"/>
        </w:rPr>
        <w:t>的</w:t>
      </w:r>
      <w:r>
        <w:rPr>
          <w:rFonts w:hint="default" w:ascii="Courier New" w:hAnsi="Courier New" w:cs="Courier New"/>
          <w:lang w:val="en-US" w:eastAsia="zh-CN"/>
        </w:rPr>
        <w:t>指令和内建函数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bookmarkStart w:id="4" w:name="_Toc27759"/>
      <w:r>
        <w:rPr>
          <w:rFonts w:hint="default" w:ascii="Courier New" w:hAnsi="Courier New" w:cs="Courier New"/>
        </w:rPr>
        <w:t>目标2：</w:t>
      </w:r>
      <w:bookmarkEnd w:id="4"/>
      <w:r>
        <w:rPr>
          <w:rFonts w:hint="default" w:ascii="Courier New" w:hAnsi="Courier New" w:cs="Courier New"/>
          <w:lang w:eastAsia="zh-CN"/>
        </w:rPr>
        <w:t>完成商品详情基本数据显示</w:t>
      </w:r>
    </w:p>
    <w:p>
      <w:pPr>
        <w:spacing w:line="240" w:lineRule="auto"/>
        <w:rPr>
          <w:rFonts w:hint="default" w:ascii="Courier New" w:hAnsi="Courier New" w:cs="Courier New"/>
          <w:lang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 w:eastAsia="zh-CN"/>
        </w:rPr>
        <w:t>3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通过</w:t>
      </w:r>
      <w:r>
        <w:rPr>
          <w:rFonts w:hint="default" w:ascii="Courier New" w:hAnsi="Courier New" w:cs="Courier New"/>
          <w:lang w:val="en-US" w:eastAsia="zh-CN"/>
        </w:rPr>
        <w:t>VueJS</w:t>
      </w:r>
      <w:r>
        <w:rPr>
          <w:rFonts w:hint="default" w:ascii="Courier New" w:hAnsi="Courier New" w:cs="Courier New"/>
          <w:lang w:eastAsia="zh-CN"/>
        </w:rPr>
        <w:t>显示动态效果</w:t>
      </w:r>
    </w:p>
    <w:p>
      <w:pPr>
        <w:spacing w:line="240" w:lineRule="auto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default" w:ascii="Courier New" w:hAnsi="Courier New" w:cs="Courier New"/>
          <w:lang w:val="en-US" w:eastAsia="zh-CN"/>
        </w:rPr>
        <w:t>4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完成商品详细页读取</w:t>
      </w:r>
      <w:r>
        <w:rPr>
          <w:rFonts w:hint="default" w:ascii="Courier New" w:hAnsi="Courier New" w:cs="Courier New"/>
          <w:lang w:val="en-US" w:eastAsia="zh-CN"/>
        </w:rPr>
        <w:t>SKU信息的业务逻辑</w:t>
      </w:r>
    </w:p>
    <w:p>
      <w:pPr>
        <w:spacing w:line="240" w:lineRule="auto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目标</w:t>
      </w:r>
      <w:r>
        <w:rPr>
          <w:rFonts w:hint="eastAsia" w:ascii="Courier New" w:hAnsi="Courier New" w:cs="Courier New"/>
          <w:lang w:val="en-US" w:eastAsia="zh-CN"/>
        </w:rPr>
        <w:t>5</w:t>
      </w:r>
      <w:r>
        <w:rPr>
          <w:rFonts w:hint="default" w:ascii="Courier New" w:hAnsi="Courier New" w:cs="Courier New"/>
        </w:rPr>
        <w:t>：</w:t>
      </w:r>
      <w:r>
        <w:rPr>
          <w:rFonts w:hint="default" w:ascii="Courier New" w:hAnsi="Courier New" w:cs="Courier New"/>
          <w:lang w:eastAsia="zh-CN"/>
        </w:rPr>
        <w:t>完成</w:t>
      </w:r>
      <w:r>
        <w:rPr>
          <w:rFonts w:hint="eastAsia" w:ascii="Courier New" w:hAnsi="Courier New" w:cs="Courier New"/>
          <w:lang w:eastAsia="zh-CN"/>
        </w:rPr>
        <w:t>系统模块对接功能</w:t>
      </w:r>
    </w:p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1.FreeMarker模板引擎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1.1什么是Freemarker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FreeMarker 是一个用 Java 语言编写的模板引擎，它基于模板来</w:t>
      </w:r>
      <w:r>
        <w:rPr>
          <w:rFonts w:hint="eastAsia" w:ascii="Courier New" w:hAnsi="Courier New" w:cs="Courier New"/>
          <w:lang w:val="en-US" w:eastAsia="zh-CN"/>
        </w:rPr>
        <w:t>生成</w:t>
      </w:r>
      <w:r>
        <w:rPr>
          <w:rFonts w:hint="default" w:ascii="Courier New" w:hAnsi="Courier New" w:cs="Courier New"/>
          <w:lang w:val="en-US" w:eastAsia="zh-CN"/>
        </w:rPr>
        <w:t>输出</w:t>
      </w:r>
      <w:r>
        <w:rPr>
          <w:rFonts w:hint="eastAsia" w:ascii="Courier New" w:hAnsi="Courier New" w:cs="Courier New"/>
          <w:lang w:val="en-US" w:eastAsia="zh-CN"/>
        </w:rPr>
        <w:t>各种文件</w:t>
      </w:r>
      <w:r>
        <w:rPr>
          <w:rFonts w:hint="default" w:ascii="Courier New" w:hAnsi="Courier New" w:cs="Courier New"/>
          <w:lang w:val="en-US" w:eastAsia="zh-CN"/>
        </w:rPr>
        <w:t>。它不仅可以用作表现层的实现技术，而且还可以用于生成 XML，</w:t>
      </w:r>
      <w:r>
        <w:rPr>
          <w:rFonts w:hint="eastAsia" w:ascii="Courier New" w:hAnsi="Courier New" w:cs="Courier New"/>
          <w:lang w:val="en-US" w:eastAsia="zh-CN"/>
        </w:rPr>
        <w:t>html</w:t>
      </w:r>
      <w:r>
        <w:rPr>
          <w:rFonts w:hint="default" w:ascii="Courier New" w:hAnsi="Courier New" w:cs="Courier New"/>
          <w:lang w:val="en-US" w:eastAsia="zh-CN"/>
        </w:rPr>
        <w:t xml:space="preserve"> 或 Java 等</w:t>
      </w:r>
      <w:r>
        <w:rPr>
          <w:rFonts w:hint="eastAsia" w:ascii="Courier New" w:hAnsi="Courier New" w:cs="Courier New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899025" cy="1335405"/>
            <wp:effectExtent l="9525" t="9525" r="25400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025" cy="13354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FreeMarker入门示例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1.2.1搭建测试工程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创建freemarker-test模块(jar)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3040" cy="539115"/>
            <wp:effectExtent l="9525" t="9525" r="13335" b="2286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5391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061210"/>
            <wp:effectExtent l="0" t="0" r="4445" b="1524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61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5272405" cy="2729230"/>
            <wp:effectExtent l="0" t="0" r="4445" b="1397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292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087370"/>
            <wp:effectExtent l="0" t="0" r="6350" b="1778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7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1.2.2引入依赖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freemarker-test</w:t>
      </w:r>
      <w:r>
        <w:rPr>
          <w:rFonts w:hint="eastAsia" w:ascii="Courier New" w:hAnsi="Courier New" w:cs="Courier New"/>
          <w:lang w:val="en-US" w:eastAsia="zh-CN"/>
        </w:rPr>
        <w:t>/pom.xml: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&gt;org.freemarker&lt;/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&gt;freemarker&lt;/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&gt;2.3.2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>8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1.2.3创建模板文件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创建一个简单的模板文件freemarker-test</w:t>
      </w:r>
      <w:r>
        <w:rPr>
          <w:rFonts w:hint="eastAsia" w:ascii="Courier New" w:hAnsi="Courier New" w:cs="Courier New"/>
          <w:lang w:val="en-US" w:eastAsia="zh-CN"/>
        </w:rPr>
        <w:t>/src/main/resources/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ftl/hello</w:t>
      </w:r>
      <w:r>
        <w:rPr>
          <w:rFonts w:hint="default" w:ascii="Courier New" w:hAnsi="Courier New" w:cs="Courier New"/>
          <w:lang w:val="en-US" w:eastAsia="zh-CN"/>
        </w:rPr>
        <w:t>.ftl：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eastAsia="宋体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&lt;!DOCTYPE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html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lang=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"zh-cn"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meta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charset=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&gt;FreeMarker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示例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title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meta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"Copyright"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content=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"All Rights Reserved"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head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&lt;#--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我只是一个注释，我不会有任何输出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你好。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message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!&lt;/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body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html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说明：这里有文本、</w:t>
      </w:r>
      <w:r>
        <w:rPr>
          <w:rFonts w:hint="eastAsia" w:ascii="Courier New" w:hAnsi="Courier New" w:cs="Courier New"/>
          <w:lang w:val="en-US" w:eastAsia="zh-CN"/>
        </w:rPr>
        <w:t>取</w:t>
      </w:r>
      <w:r>
        <w:rPr>
          <w:rFonts w:hint="default" w:ascii="Courier New" w:hAnsi="Courier New" w:cs="Courier New"/>
          <w:lang w:val="en-US" w:eastAsia="zh-CN"/>
        </w:rPr>
        <w:t>值和注释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1.2.4编写代码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使用步骤：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第一步：创建一个 Configuration 对象，直接 new 一个对象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eastAsia="宋体" w:cs="Courier New"/>
          <w:lang w:val="en-US" w:eastAsia="zh-CN"/>
        </w:rPr>
        <w:t>构造方法的参数就是 freemarker的版本号。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第二步：设置模板文件</w:t>
      </w:r>
      <w:r>
        <w:rPr>
          <w:rFonts w:hint="eastAsia" w:ascii="Courier New" w:hAnsi="Courier New" w:cs="Courier New"/>
          <w:lang w:val="en-US" w:eastAsia="zh-CN"/>
        </w:rPr>
        <w:t>加载的基础</w:t>
      </w:r>
      <w:r>
        <w:rPr>
          <w:rFonts w:hint="default" w:ascii="Courier New" w:hAnsi="Courier New" w:eastAsia="宋体" w:cs="Courier New"/>
          <w:lang w:val="en-US" w:eastAsia="zh-CN"/>
        </w:rPr>
        <w:t>路径。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第三步：设置模板文件使用的字符集。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eastAsia="宋体" w:cs="Courier New"/>
          <w:lang w:val="en-US" w:eastAsia="zh-CN"/>
        </w:rPr>
        <w:t xml:space="preserve">一般就是 </w:t>
      </w:r>
      <w:r>
        <w:rPr>
          <w:rFonts w:hint="eastAsia" w:ascii="Courier New" w:hAnsi="Courier New" w:cs="Courier New"/>
          <w:lang w:val="en-US" w:eastAsia="zh-CN"/>
        </w:rPr>
        <w:t>UTF</w:t>
      </w:r>
      <w:r>
        <w:rPr>
          <w:rFonts w:hint="default" w:ascii="Courier New" w:hAnsi="Courier New" w:eastAsia="宋体" w:cs="Courier New"/>
          <w:lang w:val="en-US" w:eastAsia="zh-CN"/>
        </w:rPr>
        <w:t>-8</w:t>
      </w:r>
      <w:r>
        <w:rPr>
          <w:rFonts w:hint="eastAsia" w:ascii="Courier New" w:hAnsi="Courier New" w:cs="Courier New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第四步：加载一个模板</w:t>
      </w:r>
      <w:r>
        <w:rPr>
          <w:rFonts w:hint="eastAsia" w:ascii="Courier New" w:hAnsi="Courier New" w:cs="Courier New"/>
          <w:lang w:val="en-US" w:eastAsia="zh-CN"/>
        </w:rPr>
        <w:t>文件产生</w:t>
      </w:r>
      <w:r>
        <w:rPr>
          <w:rFonts w:hint="default" w:ascii="Courier New" w:hAnsi="Courier New" w:eastAsia="宋体" w:cs="Courier New"/>
          <w:lang w:val="en-US" w:eastAsia="zh-CN"/>
        </w:rPr>
        <w:t>模板对象。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第五步：创建一个模板使用的数据</w:t>
      </w:r>
      <w:r>
        <w:rPr>
          <w:rFonts w:hint="eastAsia" w:ascii="Courier New" w:hAnsi="Courier New" w:cs="Courier New"/>
          <w:lang w:val="en-US" w:eastAsia="zh-CN"/>
        </w:rPr>
        <w:t>模型</w:t>
      </w:r>
      <w:r>
        <w:rPr>
          <w:rFonts w:hint="default" w:ascii="Courier New" w:hAnsi="Courier New" w:eastAsia="宋体" w:cs="Courier New"/>
          <w:lang w:val="en-US" w:eastAsia="zh-CN"/>
        </w:rPr>
        <w:t>，可以是 pojo 也可以是 map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eastAsia="宋体" w:cs="Courier New"/>
          <w:lang w:val="en-US" w:eastAsia="zh-CN"/>
        </w:rPr>
        <w:t>一般是 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eastAsia="宋体" w:cs="Courier New"/>
          <w:lang w:val="en-US" w:eastAsia="zh-CN"/>
        </w:rPr>
        <w:t>第六步：调用模板对象的 process 方法</w:t>
      </w:r>
      <w:r>
        <w:rPr>
          <w:rFonts w:hint="eastAsia" w:ascii="Courier New" w:hAnsi="Courier New" w:cs="Courier New"/>
          <w:lang w:val="en-US" w:eastAsia="zh-CN"/>
        </w:rPr>
        <w:t>填充模版，</w:t>
      </w:r>
      <w:r>
        <w:rPr>
          <w:rFonts w:hint="default" w:ascii="Courier New" w:hAnsi="Courier New" w:eastAsia="宋体" w:cs="Courier New"/>
          <w:lang w:val="en-US" w:eastAsia="zh-CN"/>
        </w:rPr>
        <w:t>输出文件。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在</w:t>
      </w:r>
      <w:r>
        <w:rPr>
          <w:rFonts w:hint="default" w:ascii="Courier New" w:hAnsi="Courier New" w:cs="Courier New"/>
          <w:lang w:val="en-US" w:eastAsia="zh-CN"/>
        </w:rPr>
        <w:t>freemarker-test</w:t>
      </w:r>
      <w:r>
        <w:rPr>
          <w:rFonts w:hint="eastAsia" w:ascii="Courier New" w:hAnsi="Courier New" w:cs="Courier New"/>
          <w:lang w:val="en-US" w:eastAsia="zh-CN"/>
        </w:rPr>
        <w:t>/src/main/test/cn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itcast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freemarker包下，编写测试类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FreeMarkerTest.java：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入门示例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@Test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void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test()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Exception{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创建配置信息对象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Configuration configuration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1260" w:firstLineChars="6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Configuration(Configuration.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>VERSION_2_3_2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  <w:lang w:val="en-US"/>
              </w:rPr>
              <w:t>8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设置模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文件加载的基础路径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configuration.setClassForTemplateLoading(FreeMarker01.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"/ftl"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/>
              <w:jc w:val="left"/>
              <w:textAlignment w:val="auto"/>
              <w:outlineLvl w:val="9"/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18"/>
                <w:szCs w:val="18"/>
                <w:shd w:val="clear" w:fill="C7EDCC"/>
                <w:lang w:val="en-US" w:eastAsia="zh-CN"/>
              </w:rPr>
              <w:t xml:space="preserve"> 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/** 设置默认编码 */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right="0" w:rightChars="0" w:firstLine="420" w:firstLineChars="20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configuration.setDefaultEncoding(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"UTF-8"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加载模板文件，产生模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Template template = configuration.getTemplate(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"hello.ftl"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定义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数据模型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Map&lt;String,Object&gt; dataModel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张三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"message"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欢迎来到神奇的品优购世界！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填充模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，输出文件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template.process(dataModel,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FileWriter(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"C: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Users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Administrator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Desktop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html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>\\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hello.html"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}</w:t>
            </w:r>
          </w:p>
        </w:tc>
      </w:tr>
    </w:tbl>
    <w:p>
      <w:pPr>
        <w:pStyle w:val="13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</w:pPr>
      <w:r>
        <w:rPr>
          <w:rFonts w:hint="default" w:ascii="Courier New" w:hAnsi="Courier New" w:eastAsia="宋体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执行后，在C:\Users\Administrator\Desktop\html\hello.html，打开看看</w:t>
      </w:r>
      <w:r>
        <w:rPr>
          <w:rFonts w:hint="eastAsia" w:ascii="Courier New" w:hAnsi="Courier New" w:cs="Courier New"/>
          <w:color w:val="1E1C11" w:themeColor="background2" w:themeShade="1A"/>
          <w:kern w:val="2"/>
          <w:sz w:val="21"/>
          <w:szCs w:val="22"/>
          <w:lang w:val="en-US" w:eastAsia="zh-CN" w:bidi="ar-SA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outlineLvl w:val="9"/>
      </w:pPr>
      <w:r>
        <w:drawing>
          <wp:inline distT="0" distB="0" distL="114300" distR="114300">
            <wp:extent cx="5274310" cy="882015"/>
            <wp:effectExtent l="9525" t="9525" r="12065" b="228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1.3基础语法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模板文件中四种元素：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  1、文本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直接输出的部分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  2、注释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即&lt;#--...--&gt;格式不会输出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  3、</w:t>
      </w:r>
      <w:r>
        <w:rPr>
          <w:rFonts w:hint="eastAsia" w:ascii="Courier New" w:hAnsi="Courier New" w:cs="Courier New"/>
          <w:lang w:eastAsia="zh-CN"/>
        </w:rPr>
        <w:t>取</w:t>
      </w:r>
      <w:r>
        <w:rPr>
          <w:rFonts w:hint="default" w:ascii="Courier New" w:hAnsi="Courier New" w:cs="Courier New"/>
        </w:rPr>
        <w:t>值：即${..}部分,将使用数据模型中的</w:t>
      </w:r>
      <w:r>
        <w:rPr>
          <w:rFonts w:hint="eastAsia" w:ascii="Courier New" w:hAnsi="Courier New" w:cs="Courier New"/>
          <w:lang w:val="en-US" w:eastAsia="zh-CN"/>
        </w:rPr>
        <w:t>变量</w:t>
      </w:r>
      <w:bookmarkStart w:id="5" w:name="_GoBack"/>
      <w:bookmarkEnd w:id="5"/>
      <w:r>
        <w:rPr>
          <w:rFonts w:hint="default" w:ascii="Courier New" w:hAnsi="Courier New" w:cs="Courier New"/>
        </w:rPr>
        <w:t>替代输出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  4、FTL指令：FreeMarker指令，和HTML标记类似，名字前加#予以区分，不会输出。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default"/>
        </w:rPr>
      </w:pPr>
      <w:r>
        <w:rPr>
          <w:rFonts w:hint="eastAsia"/>
          <w:lang w:val="en-US" w:eastAsia="zh-CN"/>
        </w:rPr>
        <w:t xml:space="preserve">1.4 </w:t>
      </w:r>
      <w:r>
        <w:rPr>
          <w:rFonts w:hint="default"/>
        </w:rPr>
        <w:t>FTL指令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1.4.1 assign变量指令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76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eastAsia="zh-CN"/>
        </w:rPr>
        <w:t>说明：</w:t>
      </w:r>
      <w:r>
        <w:rPr>
          <w:rFonts w:hint="default" w:ascii="Courier New" w:hAnsi="Courier New" w:cs="Courier New"/>
          <w:lang w:eastAsia="zh-CN"/>
        </w:rPr>
        <w:t>此指令用于在页面上定义一个变量</w:t>
      </w:r>
      <w:r>
        <w:rPr>
          <w:rFonts w:hint="default" w:ascii="Courier New" w:hAnsi="Courier New" w:cs="Courier New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a.</w:t>
      </w:r>
      <w:r>
        <w:rPr>
          <w:rFonts w:hint="default" w:ascii="Courier New" w:hAnsi="Courier New" w:cs="Courier New"/>
          <w:lang w:val="en-US" w:eastAsia="zh-CN"/>
        </w:rPr>
        <w:t>定义简单类型</w:t>
      </w:r>
      <w:r>
        <w:rPr>
          <w:rFonts w:hint="eastAsia" w:ascii="Courier New" w:hAnsi="Courier New" w:cs="Courier New"/>
          <w:lang w:val="en-US" w:eastAsia="zh-CN"/>
        </w:rPr>
        <w:t>(hello</w:t>
      </w:r>
      <w:r>
        <w:rPr>
          <w:rFonts w:hint="default" w:ascii="Courier New" w:hAnsi="Courier New" w:cs="Courier New"/>
          <w:lang w:val="en-US" w:eastAsia="zh-CN"/>
        </w:rPr>
        <w:t>.ftl</w:t>
      </w:r>
      <w:r>
        <w:rPr>
          <w:rFonts w:hint="eastAsia" w:ascii="Courier New" w:hAnsi="Courier New" w:cs="Courier New"/>
          <w:lang w:val="en-US" w:eastAsia="zh-CN"/>
        </w:rPr>
        <w:t>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linkman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周先生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联系人：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linkman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eastAsia="zh-CN"/>
        </w:rPr>
      </w:pPr>
      <w:r>
        <w:rPr>
          <w:rFonts w:hint="eastAsia" w:ascii="Courier New" w:hAnsi="Courier New" w:cs="Courier New"/>
          <w:lang w:val="en-US" w:eastAsia="zh-CN"/>
        </w:rPr>
        <w:t>b.</w:t>
      </w:r>
      <w:r>
        <w:rPr>
          <w:rFonts w:hint="default" w:ascii="Courier New" w:hAnsi="Courier New" w:cs="Courier New"/>
          <w:lang w:eastAsia="zh-CN"/>
        </w:rPr>
        <w:t>定义对象类型</w:t>
      </w:r>
      <w:r>
        <w:rPr>
          <w:rFonts w:hint="eastAsia" w:ascii="Courier New" w:hAnsi="Courier New" w:cs="Courier New"/>
          <w:lang w:val="en-US" w:eastAsia="zh-CN"/>
        </w:rPr>
        <w:t>(hello</w:t>
      </w:r>
      <w:r>
        <w:rPr>
          <w:rFonts w:hint="default" w:ascii="Courier New" w:hAnsi="Courier New" w:cs="Courier New"/>
          <w:lang w:val="en-US" w:eastAsia="zh-CN"/>
        </w:rPr>
        <w:t>.ftl</w:t>
      </w:r>
      <w:r>
        <w:rPr>
          <w:rFonts w:hint="eastAsia" w:ascii="Courier New" w:hAnsi="Courier New" w:cs="Courier New"/>
          <w:lang w:val="en-US" w:eastAsia="zh-CN"/>
        </w:rPr>
        <w:t>)</w:t>
      </w:r>
      <w:r>
        <w:rPr>
          <w:rFonts w:hint="default" w:ascii="Courier New" w:hAnsi="Courier New" w:cs="Courier New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info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={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"mobile"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"1</w:t>
            </w:r>
            <w:r>
              <w:rPr>
                <w:rFonts w:hint="eastAsia" w:ascii="Courier New" w:hAnsi="Courier New" w:cs="Courier New"/>
                <w:b/>
                <w:color w:val="008000"/>
                <w:sz w:val="20"/>
                <w:szCs w:val="20"/>
                <w:shd w:val="clear" w:fill="C7EDCC"/>
                <w:lang w:val="en-US" w:eastAsia="zh-CN"/>
              </w:rPr>
              <w:t>5914264552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,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'address'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: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0"/>
                <w:szCs w:val="20"/>
                <w:shd w:val="clear" w:fill="C7EDCC"/>
              </w:rPr>
              <w:t>广州市天河区珠吉村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'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电话：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info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mobile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} 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地址：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info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eastAsia="zh-CN"/>
        </w:rPr>
      </w:pPr>
      <w:r>
        <w:rPr>
          <w:rFonts w:hint="default" w:ascii="Courier New" w:hAnsi="Courier New" w:cs="Courier New"/>
          <w:lang w:eastAsia="zh-CN"/>
        </w:rPr>
        <w:t>运行效果：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802005"/>
            <wp:effectExtent l="9525" t="9525" r="13970" b="266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200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1.4.2 include包含指令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276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说明：</w:t>
      </w:r>
      <w:r>
        <w:rPr>
          <w:rFonts w:hint="default" w:ascii="Courier New" w:hAnsi="Courier New" w:cs="Courier New"/>
          <w:lang w:val="en-US" w:eastAsia="zh-CN"/>
        </w:rPr>
        <w:t>此指令用于</w:t>
      </w:r>
      <w:r>
        <w:rPr>
          <w:rFonts w:hint="eastAsia" w:ascii="Courier New" w:hAnsi="Courier New" w:cs="Courier New"/>
          <w:lang w:val="en-US" w:eastAsia="zh-CN"/>
        </w:rPr>
        <w:t>包含</w:t>
      </w:r>
      <w:r>
        <w:rPr>
          <w:rFonts w:hint="default" w:ascii="Courier New" w:hAnsi="Courier New" w:cs="Courier New"/>
          <w:lang w:val="en-US" w:eastAsia="zh-CN"/>
        </w:rPr>
        <w:t>模板文件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创建模板文件freemarker-test</w:t>
      </w:r>
      <w:r>
        <w:rPr>
          <w:rFonts w:hint="eastAsia" w:ascii="Courier New" w:hAnsi="Courier New" w:cs="Courier New"/>
          <w:lang w:val="en-US" w:eastAsia="zh-CN"/>
        </w:rPr>
        <w:t>/src/main/resources/ftl/</w:t>
      </w:r>
      <w:r>
        <w:rPr>
          <w:rFonts w:hint="default" w:ascii="Courier New" w:hAnsi="Courier New" w:cs="Courier New"/>
          <w:lang w:val="en-US" w:eastAsia="zh-CN"/>
        </w:rPr>
        <w:t>header.ftl：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黑马信息网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修改freemarker-test</w:t>
      </w:r>
      <w:r>
        <w:rPr>
          <w:rFonts w:hint="eastAsia" w:ascii="Courier New" w:hAnsi="Courier New" w:cs="Courier New"/>
          <w:lang w:val="en-US" w:eastAsia="zh-CN"/>
        </w:rPr>
        <w:t>/src/main/resources/ftl/hello</w:t>
      </w:r>
      <w:r>
        <w:rPr>
          <w:rFonts w:hint="default" w:ascii="Courier New" w:hAnsi="Courier New" w:cs="Courier New"/>
          <w:lang w:val="en-US" w:eastAsia="zh-CN"/>
        </w:rPr>
        <w:t>.ftl，在模板文件中使用include指令</w:t>
      </w:r>
      <w:r>
        <w:rPr>
          <w:rFonts w:hint="eastAsia" w:ascii="Courier New" w:hAnsi="Courier New" w:cs="Courier New"/>
          <w:lang w:val="en-US" w:eastAsia="zh-CN"/>
        </w:rPr>
        <w:t>包含header.ftl</w:t>
      </w:r>
      <w:r>
        <w:rPr>
          <w:rFonts w:hint="default" w:ascii="Courier New" w:hAnsi="Courier New" w:cs="Courier New"/>
          <w:lang w:val="en-US" w:eastAsia="zh-CN"/>
        </w:rPr>
        <w:t>模板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&lt;#include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"header.ftl"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1.4.3 if条件指令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在模板文件上添加</w:t>
      </w:r>
      <w:r>
        <w:rPr>
          <w:rFonts w:hint="eastAsia" w:ascii="Courier New" w:hAnsi="Courier New" w:cs="Courier New"/>
          <w:lang w:val="en-US" w:eastAsia="zh-CN"/>
        </w:rPr>
        <w:t>(hello.ftl)：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&lt;#-- </w:t>
            </w:r>
            <w:r>
              <w:rPr>
                <w:rFonts w:hint="default" w:ascii="Courier New" w:hAnsi="Courier New" w:eastAsia="宋体" w:cs="Courier New"/>
                <w:i/>
                <w:color w:val="808080"/>
                <w:sz w:val="21"/>
                <w:szCs w:val="21"/>
                <w:shd w:val="clear" w:fill="C7EDCC"/>
              </w:rPr>
              <w:t>条件指令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success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你已通过实名认证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&lt;#else&gt;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你未通过实名认证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&lt;/#if&gt;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在代码中对success变量赋值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"success"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1.4.4 list迭代指令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需求，实现</w:t>
      </w:r>
      <w:r>
        <w:rPr>
          <w:rFonts w:hint="eastAsia" w:ascii="Courier New" w:hAnsi="Courier New" w:cs="Courier New"/>
          <w:lang w:val="en-US" w:eastAsia="zh-CN"/>
        </w:rPr>
        <w:t>用户信息列表</w:t>
      </w:r>
      <w:r>
        <w:rPr>
          <w:rFonts w:hint="default" w:ascii="Courier New" w:hAnsi="Courier New" w:cs="Courier New"/>
          <w:lang w:val="en-US" w:eastAsia="zh-CN"/>
        </w:rPr>
        <w:t>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120" w:lineRule="auto"/>
        <w:textAlignment w:val="auto"/>
        <w:outlineLvl w:val="9"/>
      </w:pPr>
      <w:r>
        <w:drawing>
          <wp:inline distT="0" distB="0" distL="114300" distR="114300">
            <wp:extent cx="2971165" cy="1181100"/>
            <wp:effectExtent l="9525" t="9525" r="1016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1165" cy="1181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代码中对变量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users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赋值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</w:t>
      </w:r>
      <w:r>
        <w:rPr>
          <w:rFonts w:hint="eastAsia" w:ascii="Courier New" w:hAnsi="Courier New" w:cs="Courier New"/>
          <w:lang w:val="en-US" w:eastAsia="zh-CN"/>
        </w:rPr>
        <w:t>FreeMarkerTest.java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List&lt;Map&lt;String, Object&gt;&gt; users =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ArrayList&lt;&gt;();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Map&lt;String,Object&gt; user1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user1.put(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李大华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user1.put(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30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Map&lt;String,Object&gt; user2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user2.put(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李中华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user2.put(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Map&lt;String,Object&gt; user3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user3.put(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李小华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user3.put(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"age"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20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users.add(user1);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users.add(user2);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users.add(user3);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dataModel.put(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"users"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users);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在模板文件上添加</w:t>
      </w:r>
      <w:r>
        <w:rPr>
          <w:rFonts w:hint="eastAsia" w:ascii="Courier New" w:hAnsi="Courier New" w:cs="Courier New"/>
          <w:lang w:val="en-US" w:eastAsia="zh-CN"/>
        </w:rPr>
        <w:t>(hello.ftl)</w:t>
      </w:r>
      <w:r>
        <w:rPr>
          <w:rFonts w:hint="eastAsia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table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border=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"1"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"300px"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索引号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姓名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年龄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&lt;#list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users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user_index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+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user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age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&lt;/#list&gt;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eastAsia="宋体" w:cs="Courier New"/>
          <w:color w:val="FF0000"/>
          <w:lang w:val="en-US" w:eastAsia="zh-CN"/>
        </w:rPr>
      </w:pPr>
      <w:r>
        <w:rPr>
          <w:rFonts w:hint="default" w:ascii="Courier New" w:hAnsi="Courier New" w:cs="Courier New"/>
          <w:color w:val="FF0000"/>
          <w:lang w:val="en-US" w:eastAsia="zh-CN"/>
        </w:rPr>
        <w:t>说明：如果想在循环中得到索引，使用 循环变量_index就可以得到。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1.5内建函数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内建函数语法格式： </w:t>
      </w:r>
      <w:r>
        <w:rPr>
          <w:rFonts w:hint="default" w:ascii="Courier New" w:hAnsi="Courier New" w:cs="Courier New"/>
          <w:color w:val="FF0000"/>
          <w:lang w:val="en-US" w:eastAsia="zh-CN"/>
        </w:rPr>
        <w:t>变量?函数名称</w:t>
      </w:r>
      <w:r>
        <w:rPr>
          <w:rFonts w:hint="default" w:ascii="Courier New" w:hAnsi="Courier New" w:cs="Courier New"/>
          <w:lang w:val="en-US" w:eastAsia="zh-CN"/>
        </w:rPr>
        <w:t xml:space="preserve">  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1.5.1获取集合大小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我们通常要得到某个集合的大小，如下图：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</w:pPr>
      <w:r>
        <w:drawing>
          <wp:inline distT="0" distB="0" distL="114300" distR="114300">
            <wp:extent cx="2923540" cy="1390650"/>
            <wp:effectExtent l="9525" t="9525" r="19685" b="952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540" cy="13906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我们使用size函数来实现，代码如下</w:t>
      </w:r>
      <w:r>
        <w:rPr>
          <w:rFonts w:hint="eastAsia" w:ascii="Courier New" w:hAnsi="Courier New" w:cs="Courier New"/>
          <w:lang w:val="en-US" w:eastAsia="zh-CN"/>
        </w:rPr>
        <w:t>(hello.ftl)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共 </w:t>
            </w:r>
            <w:r>
              <w:rPr>
                <w:rFonts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eastAsia="宋体" w:cs="Courier New"/>
                <w:b/>
                <w:color w:val="0000FF"/>
                <w:sz w:val="21"/>
                <w:szCs w:val="21"/>
                <w:shd w:val="clear" w:fill="C7EDCC"/>
              </w:rPr>
              <w:t>users</w:t>
            </w:r>
            <w:r>
              <w:rPr>
                <w:rFonts w:hint="default" w:ascii="Courier New" w:hAnsi="Courier New" w:eastAsia="宋体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eastAsia="宋体" w:cs="Courier New"/>
                <w:b/>
                <w:color w:val="0000FF"/>
                <w:sz w:val="21"/>
                <w:szCs w:val="21"/>
                <w:shd w:val="clear" w:fill="C7EDCC"/>
              </w:rPr>
              <w:t>size</w:t>
            </w:r>
            <w:r>
              <w:rPr>
                <w:rFonts w:hint="default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 xml:space="preserve">} 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条记录。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br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1.5.2转换JSON字符串为对象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将json字符串转换为对象</w:t>
      </w:r>
      <w:r>
        <w:rPr>
          <w:rFonts w:hint="eastAsia" w:ascii="Courier New" w:hAnsi="Courier New" w:cs="Courier New"/>
          <w:lang w:val="en-US" w:eastAsia="zh-CN"/>
        </w:rPr>
        <w:t>(hello.ftl)：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text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"{'bank':'</w:t>
            </w:r>
            <w:r>
              <w:rPr>
                <w:rFonts w:hint="default" w:ascii="Courier New" w:hAnsi="Courier New" w:eastAsia="宋体" w:cs="Courier New"/>
                <w:b/>
                <w:color w:val="008000"/>
                <w:sz w:val="21"/>
                <w:szCs w:val="21"/>
                <w:shd w:val="clear" w:fill="C7EDCC"/>
              </w:rPr>
              <w:t>工商银行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','account':'10101920201920212'}"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text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eval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开户行：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bank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}  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账号：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account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1.5.3日期格式化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代码中对变量赋值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</w:t>
      </w:r>
      <w:r>
        <w:rPr>
          <w:rFonts w:hint="eastAsia" w:ascii="Courier New" w:hAnsi="Courier New" w:cs="Courier New"/>
          <w:lang w:val="en-US" w:eastAsia="zh-CN"/>
        </w:rPr>
        <w:t>FreeMarkerTest.java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"today"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Date());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eastAsia="zh-CN"/>
        </w:rPr>
        <w:t>在模板文件中加入</w:t>
      </w:r>
      <w:r>
        <w:rPr>
          <w:rFonts w:hint="eastAsia" w:ascii="Courier New" w:hAnsi="Courier New" w:cs="Courier New"/>
          <w:lang w:val="en-US" w:eastAsia="zh-CN"/>
        </w:rPr>
        <w:t>(hello.ftl)</w:t>
      </w:r>
      <w:r>
        <w:rPr>
          <w:rFonts w:hint="default" w:ascii="Courier New" w:hAnsi="Courier New" w:cs="Courier New"/>
          <w:sz w:val="21"/>
          <w:szCs w:val="21"/>
          <w:lang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当前日期：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today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}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当前时间：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today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time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}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当前日期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+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时间：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today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datetime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}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 xml:space="preserve">日期格式化：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today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string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"yyyy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年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MM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月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dd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日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  <w:lang w:eastAsia="zh-CN"/>
        </w:rPr>
      </w:pPr>
      <w:r>
        <w:rPr>
          <w:rFonts w:hint="default" w:ascii="Courier New" w:hAnsi="Courier New" w:cs="Courier New"/>
          <w:color w:val="FF0000"/>
          <w:lang w:eastAsia="zh-CN"/>
        </w:rPr>
        <w:t>运行效果如下：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</w:pPr>
      <w:r>
        <w:drawing>
          <wp:inline distT="0" distB="0" distL="114300" distR="114300">
            <wp:extent cx="2561590" cy="866775"/>
            <wp:effectExtent l="9525" t="9525" r="19685" b="1905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61590" cy="866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1.5.4数字转换为字符串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代码中对变量赋值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(</w:t>
      </w:r>
      <w:r>
        <w:rPr>
          <w:rFonts w:hint="eastAsia" w:ascii="Courier New" w:hAnsi="Courier New" w:cs="Courier New"/>
          <w:lang w:val="en-US" w:eastAsia="zh-CN"/>
        </w:rPr>
        <w:t>FreeMarkerTest.java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"point"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102920122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修改模板</w:t>
      </w:r>
      <w:r>
        <w:rPr>
          <w:rFonts w:hint="eastAsia" w:ascii="Courier New" w:hAnsi="Courier New" w:cs="Courier New"/>
          <w:lang w:val="en-US" w:eastAsia="zh-CN"/>
        </w:rPr>
        <w:t>(hello.ftl)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sz w:val="21"/>
                <w:szCs w:val="21"/>
                <w:vertAlign w:val="baseline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累计积分：</w:t>
            </w:r>
            <w:r>
              <w:rPr>
                <w:rFonts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eastAsia="宋体" w:cs="Courier New"/>
                <w:b/>
                <w:color w:val="0000FF"/>
                <w:sz w:val="21"/>
                <w:szCs w:val="21"/>
                <w:shd w:val="clear" w:fill="C7EDCC"/>
              </w:rPr>
              <w:t>point</w:t>
            </w:r>
            <w:r>
              <w:rPr>
                <w:rFonts w:hint="default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页面显示：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1762125" cy="257175"/>
            <wp:effectExtent l="9525" t="9525" r="19050" b="190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57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我们会发现数字会以每三位一个分隔符显示，有些时候我们不需要这个分隔符，就需要将数字转换为字符串,使用内建函数c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累计积分：</w:t>
            </w:r>
            <w:r>
              <w:rPr>
                <w:rFonts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eastAsia="宋体" w:cs="Courier New"/>
                <w:b/>
                <w:color w:val="0000FF"/>
                <w:sz w:val="21"/>
                <w:szCs w:val="21"/>
                <w:shd w:val="clear" w:fill="C7EDCC"/>
              </w:rPr>
              <w:t>point</w:t>
            </w:r>
            <w:r>
              <w:rPr>
                <w:rFonts w:hint="default" w:ascii="Courier New" w:hAnsi="Courier New" w:eastAsia="宋体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eastAsia="宋体" w:cs="Courier New"/>
                <w:b/>
                <w:color w:val="0000FF"/>
                <w:sz w:val="21"/>
                <w:szCs w:val="21"/>
                <w:shd w:val="clear" w:fill="C7EDCC"/>
              </w:rPr>
              <w:t>c</w:t>
            </w:r>
            <w:r>
              <w:rPr>
                <w:rFonts w:hint="default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页面显示效果如下：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1704975" cy="257175"/>
            <wp:effectExtent l="9525" t="9525" r="19050" b="1905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571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1.6空值处理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sz w:val="21"/>
          <w:szCs w:val="21"/>
          <w:lang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如果你在模板中使用了变量但是在代码中没有对变量赋值，那么运行生成时会抛出异常。但是有些时候，有的变量确实是null，怎么解决这个问题呢？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1.6.1判断某变量是否存在:“??”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</w:rPr>
      </w:pPr>
      <w:r>
        <w:rPr>
          <w:rFonts w:hint="default" w:ascii="Courier New" w:hAnsi="Courier New" w:cs="Courier New"/>
        </w:rPr>
        <w:t>用法为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variable??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如果该变量存在</w:t>
      </w:r>
      <w:r>
        <w:rPr>
          <w:rFonts w:hint="eastAsia" w:ascii="Courier New" w:hAnsi="Courier New" w:cs="Courier New"/>
          <w:lang w:eastAsia="zh-CN"/>
        </w:rPr>
        <w:t>，</w:t>
      </w:r>
      <w:r>
        <w:rPr>
          <w:rFonts w:hint="default" w:ascii="Courier New" w:hAnsi="Courier New" w:cs="Courier New"/>
        </w:rPr>
        <w:t>返回true否则返回false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&lt;#if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aaa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??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aaa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变量存在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&lt;#else&gt;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aaa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变量不存在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&lt;/#if&gt;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1.6.2缺失变量默认值:“!”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我们除了可以判断是否为空值，也可以使用!对null值做转换处理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，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在模板文件中加入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aaa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!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7EDCC"/>
              </w:rPr>
              <w:t>默认值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'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spacing w:line="276" w:lineRule="auto"/>
        <w:rPr>
          <w:rFonts w:hint="default" w:ascii="Courier New" w:hAnsi="Courier New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在代码中不对aaa赋值，也不会报错了，当aaa为null则返回！后边的内容“默认值”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1.7运算符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1.7.1算术运算符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FreeMarker支持的算术运算符包括</w:t>
      </w:r>
      <w:r>
        <w:rPr>
          <w:rFonts w:hint="eastAsia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+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 xml:space="preserve"> -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 xml:space="preserve"> *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/</w:t>
      </w:r>
      <w:r>
        <w:rPr>
          <w:rFonts w:hint="eastAsia" w:ascii="Courier New" w:hAnsi="Courier New" w:cs="Courier New"/>
          <w:lang w:eastAsia="zh-CN"/>
        </w:rPr>
        <w:t>、</w:t>
      </w:r>
      <w:r>
        <w:rPr>
          <w:rFonts w:hint="default" w:ascii="Courier New" w:hAnsi="Courier New" w:cs="Courier New"/>
        </w:rPr>
        <w:t>%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1.7.2逻辑运算符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逻辑与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&amp;&amp; 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逻辑或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|| </w:t>
      </w:r>
      <w:r>
        <w:rPr>
          <w:rFonts w:hint="default" w:ascii="Courier New" w:hAnsi="Courier New" w:cs="Courier New"/>
        </w:rPr>
        <w:br w:type="textWrapping"/>
      </w:r>
      <w:r>
        <w:rPr>
          <w:rFonts w:hint="default" w:ascii="Courier New" w:hAnsi="Courier New" w:cs="Courier New"/>
        </w:rPr>
        <w:t>逻辑非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! 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1.7.3比较运算符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==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判断两个值是否相等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!=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判断两个值是否不等 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&gt;或者gt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判断左边值是否大于右边值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&gt;=或者gte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判断左边值是否大于等于右边值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&lt;或者lt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判断左边值是否小于右边值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</w:rPr>
        <w:t>&lt;=或者lte</w:t>
      </w:r>
      <w:r>
        <w:rPr>
          <w:rFonts w:hint="default" w:ascii="Courier New" w:hAnsi="Courier New" w:cs="Courier New"/>
          <w:lang w:eastAsia="zh-CN"/>
        </w:rPr>
        <w:t>：</w:t>
      </w:r>
      <w:r>
        <w:rPr>
          <w:rFonts w:hint="default" w:ascii="Courier New" w:hAnsi="Courier New" w:cs="Courier New"/>
        </w:rPr>
        <w:t>判断左边值是否小于等于右边值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搭建商品详情工程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3691255"/>
            <wp:effectExtent l="0" t="0" r="8890" b="4445"/>
            <wp:docPr id="9" name="图片 9" descr="品优购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品优购架构图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2.1 </w:t>
      </w:r>
      <w:r>
        <w:rPr>
          <w:rFonts w:hint="default"/>
          <w:lang w:val="en-US" w:eastAsia="zh-CN"/>
        </w:rPr>
        <w:t>pinyougou-item-we</w:t>
      </w:r>
      <w:r>
        <w:rPr>
          <w:rFonts w:hint="eastAsia"/>
          <w:lang w:val="en-US" w:eastAsia="zh-CN"/>
        </w:rPr>
        <w:t>b(war)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color w:val="FF0000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与pinyougou-search-web</w:t>
      </w:r>
      <w:r>
        <w:rPr>
          <w:rFonts w:hint="default" w:ascii="Courier New" w:hAnsi="Courier New" w:cs="Courier New"/>
          <w:lang w:val="en-US" w:eastAsia="zh-CN"/>
        </w:rPr>
        <w:t>构建方式</w:t>
      </w:r>
      <w:r>
        <w:rPr>
          <w:rFonts w:hint="eastAsia" w:ascii="Courier New" w:hAnsi="Courier New" w:cs="Courier New"/>
          <w:lang w:val="en-US" w:eastAsia="zh-CN"/>
        </w:rPr>
        <w:t>一样，拷贝pinyougou-search-web模块中的</w:t>
      </w:r>
      <w:r>
        <w:rPr>
          <w:rFonts w:hint="eastAsia" w:ascii="Courier New" w:hAnsi="Courier New" w:cs="Courier New"/>
          <w:color w:val="FF0000"/>
          <w:lang w:val="en-US" w:eastAsia="zh-CN"/>
        </w:rPr>
        <w:t>web.xml、springmvc</w:t>
      </w:r>
      <w:r>
        <w:rPr>
          <w:rFonts w:hint="default" w:ascii="Courier New" w:hAnsi="Courier New" w:cs="Courier New"/>
          <w:color w:val="FF0000"/>
          <w:lang w:val="en-US" w:eastAsia="zh-CN"/>
        </w:rPr>
        <w:t>.xml</w:t>
      </w:r>
      <w:r>
        <w:rPr>
          <w:rFonts w:hint="eastAsia" w:ascii="Courier New" w:hAnsi="Courier New" w:cs="Courier New"/>
          <w:color w:val="FF0000"/>
          <w:lang w:val="en-US" w:eastAsia="zh-CN"/>
        </w:rPr>
        <w:t>、log4j.properties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pinyougou-item-web/pom.xml：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更改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tomcat端口号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910</w:t>
            </w:r>
            <w:r>
              <w:rPr>
                <w:rFonts w:hint="eastAsia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  <w:lang w:val="en-US" w:eastAsia="zh-CN"/>
              </w:rPr>
              <w:t>5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port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properties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pinyougou-item-web/src/main/webapp/WEB-INF/w</w:t>
      </w:r>
      <w:r>
        <w:rPr>
          <w:rFonts w:hint="default" w:ascii="Courier New" w:hAnsi="Courier New" w:cs="Courier New"/>
          <w:lang w:val="en-US" w:eastAsia="zh-CN"/>
        </w:rPr>
        <w:t>eb.xml：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web-app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="http://java.sun.com/xml/ns/javaee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http://java.sun.com/xml/ns/javaee/web-app_3_0.xsd"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="3.0"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Spring 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前端控制器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(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核心控制器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)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&gt;org.springframework.web.servlet.DispatcherServlet&lt;/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servlet-class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4"/>
                <w:szCs w:val="24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&gt;contextConfigLocation&lt;/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&gt;classpath:springmvc.xml&lt;/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param-value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init-param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&gt;1&lt;/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load-on-startup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&gt;pinyougou&lt;/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servlet-name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&gt;*.html&lt;/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url-pattern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servlet-mapping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web-app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eastAsia" w:ascii="Courier New" w:hAnsi="Courier New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pinyougou-item-web/src/main/resources/springmvc.xml：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default" w:ascii="Courier New" w:hAnsi="Courier New" w:cs="Courier New"/>
                <w:sz w:val="21"/>
                <w:szCs w:val="21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="http://www.springframework.org/schema/mvc"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http://www.springframework.org/schema/mvc/spring-mvc.xsd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配置开启组件扫描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&lt;context:component-scan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base-package="com.pinyougou.item.controller"/&gt;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注解驱动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mvc:annotation-driven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配置静态资源用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容器默认的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来处理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mvc:default-servlet-handler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-web"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bCs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bCs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bCs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b/>
                <w:bCs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.controller"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2.2静态资源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</w:t>
      </w:r>
      <w:r>
        <w:rPr>
          <w:rFonts w:hint="eastAsia" w:ascii="Courier New" w:hAnsi="Courier New" w:cs="Courier New"/>
          <w:lang w:val="en-US" w:eastAsia="zh-CN"/>
        </w:rPr>
        <w:t>【资料\商品静态资源】</w:t>
      </w:r>
      <w:r>
        <w:rPr>
          <w:rFonts w:hint="default" w:ascii="Courier New" w:hAnsi="Courier New" w:cs="Courier New"/>
          <w:lang w:val="en-US" w:eastAsia="zh-CN"/>
        </w:rPr>
        <w:t>拷贝至</w:t>
      </w:r>
      <w:r>
        <w:rPr>
          <w:rFonts w:hint="eastAsia" w:ascii="Courier New" w:hAnsi="Courier New" w:cs="Courier New"/>
          <w:lang w:val="en-US" w:eastAsia="zh-CN"/>
        </w:rPr>
        <w:t>pinyougou-item-web/src/main/webapp/目录下。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2.3</w:t>
      </w:r>
      <w:r>
        <w:rPr>
          <w:rFonts w:hint="default"/>
          <w:lang w:val="en-US" w:eastAsia="zh-CN"/>
        </w:rPr>
        <w:t>配置域名访问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 xml:space="preserve">a.修改Hosts: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127.0.0.1  item.pinyougou.com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b. 修改</w:t>
      </w:r>
      <w:r>
        <w:rPr>
          <w:rFonts w:hint="eastAsia" w:ascii="Courier New" w:hAnsi="Courier New" w:cs="Courier New"/>
          <w:lang w:val="en-US" w:eastAsia="zh-CN"/>
        </w:rPr>
        <w:t>n</w:t>
      </w:r>
      <w:r>
        <w:rPr>
          <w:rFonts w:hint="default" w:ascii="Courier New" w:hAnsi="Courier New" w:cs="Courier New"/>
          <w:lang w:val="en-US" w:eastAsia="zh-CN"/>
        </w:rPr>
        <w:t>ginx.conf配置反向代理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server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listen       80;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 xml:space="preserve">server_name  </w:t>
            </w:r>
            <w:r>
              <w:rPr>
                <w:rFonts w:hint="eastAsia" w:ascii="Courier New" w:hAnsi="Courier New" w:eastAsia="宋体" w:cs="Courier New"/>
                <w:color w:val="FF0000"/>
                <w:kern w:val="2"/>
                <w:sz w:val="22"/>
                <w:szCs w:val="22"/>
                <w:lang w:val="en-US" w:eastAsia="zh-CN" w:bidi="ar-SA"/>
              </w:rPr>
              <w:t>item.pinyougou.com;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proxy_set_header X-Forwarded-Host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proxy_set_header X-Forwarded-Server $host;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location / {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FF000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ab/>
            </w:r>
            <w:r>
              <w:rPr>
                <w:rFonts w:hint="eastAsia" w:ascii="Courier New" w:hAnsi="Courier New" w:eastAsia="宋体" w:cs="Courier New"/>
                <w:color w:val="FF0000"/>
                <w:kern w:val="2"/>
                <w:sz w:val="22"/>
                <w:szCs w:val="22"/>
                <w:lang w:val="en-US" w:eastAsia="zh-CN" w:bidi="ar-SA"/>
              </w:rPr>
              <w:t>proxy_pass http://127.0.0.1:9105;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ab/>
            </w: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proxy_connect_timeout 600;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ab/>
            </w: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proxy_read_timeout 600;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440" w:firstLineChars="20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 xml:space="preserve">}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eastAsia="宋体" w:cs="Courier New"/>
                <w:color w:val="1E1C11" w:themeColor="background2" w:themeShade="1A"/>
                <w:kern w:val="2"/>
                <w:sz w:val="22"/>
                <w:szCs w:val="22"/>
                <w:lang w:val="en-US" w:eastAsia="zh-CN" w:bidi="ar-SA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2.4集成FreeMarker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</w:t>
      </w:r>
      <w:r>
        <w:rPr>
          <w:rFonts w:hint="default" w:ascii="Courier New" w:hAnsi="Courier New" w:cs="Courier New"/>
          <w:lang w:val="en-US" w:eastAsia="zh-CN"/>
        </w:rPr>
        <w:t>pom.xml配置：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 w:eastAsia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&lt;!-- freemarker 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&gt;org.freemarker&lt;/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&gt;freemarker&lt;/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&gt;org.springframework&lt;/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groupId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&gt;spring-context-support&lt;/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artifactId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dependency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dependencies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&gt; 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pinyougou-item-web/src/main/resources/springmvc</w:t>
      </w:r>
      <w:r>
        <w:rPr>
          <w:rFonts w:hint="default" w:ascii="Courier New" w:hAnsi="Courier New" w:cs="Courier New"/>
          <w:lang w:val="en-US" w:eastAsia="zh-CN"/>
        </w:rPr>
        <w:t>.xml：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&lt;?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xml version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="1.0"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encoding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="utf-8"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t>?&gt;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 xml:space="preserve">beans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xmlns:xsi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="http://www.w3.org/2001/XMLSchema-instance"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="http://www.springframework.org/schema/mvc"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="http://code.alibabatech.com/schema/dubbo"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xmlns:context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="http://www.springframework.org/schema/context"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0000FF"/>
                <w:sz w:val="20"/>
                <w:szCs w:val="20"/>
                <w:shd w:val="clear" w:fill="C7EDCC"/>
              </w:rPr>
              <w:t>xsi:schemaLocation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>="http://www.springframework.org/schema/beans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http://www.springframework.org/schema/beans/spring-beans.xsd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http://www.springframework.org/schema/mvc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http://www.springframework.org/schema/mvc/spring-mvc.xsd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http://code.alibabatech.com/schema/dubbo/dubbo.xsd</w:t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0"/>
                <w:szCs w:val="20"/>
                <w:shd w:val="clear" w:fill="C7EDCC"/>
              </w:rPr>
              <w:t xml:space="preserve">       http://www.springframework.org/schema/context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       http://www.springframework.org/schema/context/spring-context.xsd"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  <w:lang w:val="en-US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 xml:space="preserve">配置开启组件扫描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18"/>
                <w:szCs w:val="18"/>
                <w:shd w:val="clear" w:fill="C8EDCC"/>
                <w:lang w:val="en-US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&lt;context:component-scan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  <w:lang w:val="en-US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18"/>
                <w:szCs w:val="18"/>
                <w:shd w:val="clear" w:fill="C8EDCC"/>
              </w:rPr>
              <w:t>base-package="com.pinyougou.item.controller"/&gt;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开启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MVC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注解驱动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mvc:annotation-driven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配置静态资源用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WEB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容器默认的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servlet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来处理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mvc:default-servlet-handler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FreeMarkerConfigurer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bean id="freeMarkerConfigurer" </w:t>
            </w:r>
            <w:r>
              <w:rPr>
                <w:rFonts w:hint="default" w:ascii="Courier New" w:hAnsi="Courier New" w:cs="Courier New"/>
                <w:b/>
                <w:color w:val="FF0000"/>
                <w:sz w:val="16"/>
                <w:szCs w:val="16"/>
                <w:shd w:val="clear" w:fill="C7EDCC"/>
              </w:rPr>
              <w:t>class="org.springframework.web.servlet.view.freemarker.FreeMarkerConfigurer"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16"/>
                <w:szCs w:val="16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设置模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文件加载的基础路径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name="templateLoaderPath" value="/WEB-INF/ftl/"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设置模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文件的默认编码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name="defaultEncoding" value="UTF-8"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FreeMarker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视图解析器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15"/>
                <w:szCs w:val="15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15"/>
                <w:szCs w:val="15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15"/>
                <w:szCs w:val="15"/>
                <w:shd w:val="clear" w:fill="C7EDCC"/>
              </w:rPr>
              <w:t>bean class="org.springframework.web.servlet.view.freemarker.FreeMarkerViewResolver"</w:t>
            </w:r>
            <w:r>
              <w:rPr>
                <w:rFonts w:hint="default" w:ascii="Courier New" w:hAnsi="Courier New" w:cs="Courier New"/>
                <w:color w:val="FF0000"/>
                <w:sz w:val="15"/>
                <w:szCs w:val="15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15"/>
                <w:szCs w:val="15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配置内容类型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property name="contentType" value="text/html;charset=UTF-8"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配置模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板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文件后缀名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property name="suffix" value=".ftl"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bean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##############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dubbo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服务消费者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##############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配置当前应用的名称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dubbo:application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name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="pinyougou-item-web"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配置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zookeeper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作为注册中心，注册服务地址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18"/>
                <w:szCs w:val="18"/>
                <w:shd w:val="clear" w:fill="C7EDCC"/>
              </w:rPr>
              <w:t xml:space="preserve">dubbo:registry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protocol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 xml:space="preserve">="zookeeper" </w:t>
            </w:r>
            <w:r>
              <w:rPr>
                <w:rFonts w:hint="default" w:ascii="Courier New" w:hAnsi="Courier New" w:cs="Courier New"/>
                <w:b/>
                <w:color w:val="0000FF"/>
                <w:sz w:val="18"/>
                <w:szCs w:val="18"/>
                <w:shd w:val="clear" w:fill="C7EDCC"/>
              </w:rPr>
              <w:t>address</w:t>
            </w:r>
            <w:r>
              <w:rPr>
                <w:rFonts w:hint="default" w:ascii="Courier New" w:hAnsi="Courier New" w:cs="Courier New"/>
                <w:b/>
                <w:color w:val="008000"/>
                <w:sz w:val="18"/>
                <w:szCs w:val="18"/>
                <w:shd w:val="clear" w:fill="C7EDCC"/>
              </w:rPr>
              <w:t>="192.168.12.131:2181"</w:t>
            </w:r>
            <w:r>
              <w:rPr>
                <w:rFonts w:hint="default" w:ascii="Courier New" w:hAnsi="Courier New" w:cs="Courier New"/>
                <w:color w:val="000000"/>
                <w:sz w:val="18"/>
                <w:szCs w:val="18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&lt;!--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配置采用包扫描来引用服务，产生服务接口的代理对象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dubbo:annotation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package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="com.pinyougou.item.controller"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beans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tabs>
          <w:tab w:val="left" w:pos="425"/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="425" w:leftChars="0" w:hanging="425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商品详情页【基本数据显示】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3.1需求分析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运用Freemarker技术来实现商品详细页</w:t>
      </w:r>
      <w:r>
        <w:rPr>
          <w:rFonts w:hint="eastAsia" w:ascii="Courier New" w:hAnsi="Courier New" w:cs="Courier New"/>
          <w:lang w:val="en-US" w:eastAsia="zh-CN"/>
        </w:rPr>
        <w:t>动态展示</w:t>
      </w:r>
      <w:r>
        <w:rPr>
          <w:rFonts w:hint="default" w:ascii="Courier New" w:hAnsi="Courier New" w:cs="Courier New"/>
          <w:lang w:val="en-US" w:eastAsia="zh-CN"/>
        </w:rPr>
        <w:t>。通过地址栏输入某地址，如下形式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color w:val="FF0000"/>
          <w:sz w:val="20"/>
          <w:szCs w:val="21"/>
          <w:lang w:val="en-US" w:eastAsia="zh-CN"/>
        </w:rPr>
      </w:pPr>
      <w:r>
        <w:rPr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fldChar w:fldCharType="begin"/>
      </w:r>
      <w:r>
        <w:rPr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instrText xml:space="preserve"> HYPERLINK "http://localhost:9101/gen_item.do?goodsId=149187842867952" </w:instrText>
      </w:r>
      <w:r>
        <w:rPr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fldChar w:fldCharType="separate"/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t>http://</w:t>
      </w:r>
      <w:r>
        <w:rPr>
          <w:rStyle w:val="20"/>
          <w:rFonts w:hint="eastAsia" w:ascii="Courier New" w:hAnsi="Courier New" w:cs="Courier New"/>
          <w:color w:val="FF0000"/>
          <w:sz w:val="20"/>
          <w:szCs w:val="21"/>
          <w:lang w:val="en-US" w:eastAsia="zh-CN"/>
        </w:rPr>
        <w:t>item.pinyougou.com</w:t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t>/149187842867997</w:t>
      </w:r>
      <w:r>
        <w:rPr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fldChar w:fldCharType="end"/>
      </w:r>
      <w:r>
        <w:rPr>
          <w:rFonts w:hint="eastAsia" w:ascii="Courier New" w:hAnsi="Courier New" w:cs="Courier New"/>
          <w:color w:val="FF0000"/>
          <w:sz w:val="20"/>
          <w:szCs w:val="21"/>
          <w:lang w:val="en-US" w:eastAsia="zh-CN"/>
        </w:rPr>
        <w:t>.html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访问路径：</w:t>
      </w:r>
      <w:r>
        <w:rPr>
          <w:rFonts w:hint="eastAsia" w:ascii="Courier New" w:hAnsi="Courier New" w:cs="Courier New"/>
          <w:lang w:val="en-US" w:eastAsia="zh-CN"/>
        </w:rPr>
        <w:fldChar w:fldCharType="begin"/>
      </w:r>
      <w:r>
        <w:rPr>
          <w:rFonts w:hint="eastAsia" w:ascii="Courier New" w:hAnsi="Courier New" w:cs="Courier New"/>
          <w:lang w:val="en-US" w:eastAsia="zh-CN"/>
        </w:rPr>
        <w:instrText xml:space="preserve"> HYPERLINK "http://item.pinyougou.com/SPU商品goodsId.html" </w:instrText>
      </w:r>
      <w:r>
        <w:rPr>
          <w:rFonts w:hint="eastAsia" w:ascii="Courier New" w:hAnsi="Courier New" w:cs="Courier New"/>
          <w:lang w:val="en-US" w:eastAsia="zh-CN"/>
        </w:rPr>
        <w:fldChar w:fldCharType="separate"/>
      </w:r>
      <w:r>
        <w:rPr>
          <w:rStyle w:val="20"/>
          <w:rFonts w:hint="eastAsia" w:ascii="Courier New" w:hAnsi="Courier New" w:cs="Courier New"/>
          <w:lang w:val="en-US" w:eastAsia="zh-CN"/>
        </w:rPr>
        <w:t>http://item.pinyougou.com/</w:t>
      </w:r>
      <w:r>
        <w:rPr>
          <w:rStyle w:val="20"/>
          <w:rFonts w:hint="eastAsia" w:ascii="Courier New" w:hAnsi="Courier New" w:cs="Courier New"/>
          <w:color w:val="FF0000"/>
          <w:lang w:val="en-US" w:eastAsia="zh-CN"/>
        </w:rPr>
        <w:t>SPU</w:t>
      </w:r>
      <w:r>
        <w:rPr>
          <w:rStyle w:val="20"/>
          <w:rFonts w:hint="default" w:ascii="Courier New" w:hAnsi="Courier New" w:cs="Courier New"/>
          <w:color w:val="FF0000"/>
          <w:lang w:val="en-US" w:eastAsia="zh-CN"/>
        </w:rPr>
        <w:t>商品</w:t>
      </w:r>
      <w:r>
        <w:rPr>
          <w:rStyle w:val="20"/>
          <w:rFonts w:hint="eastAsia" w:ascii="Courier New" w:hAnsi="Courier New" w:cs="Courier New"/>
          <w:color w:val="FF0000"/>
          <w:lang w:val="en-US" w:eastAsia="zh-CN"/>
        </w:rPr>
        <w:t>goodsId</w:t>
      </w:r>
      <w:r>
        <w:rPr>
          <w:rStyle w:val="20"/>
          <w:rFonts w:hint="default" w:ascii="Courier New" w:hAnsi="Courier New" w:cs="Courier New"/>
          <w:lang w:val="en-US" w:eastAsia="zh-CN"/>
        </w:rPr>
        <w:t>.html</w:t>
      </w:r>
      <w:r>
        <w:rPr>
          <w:rFonts w:hint="eastAsia" w:ascii="Courier New" w:hAnsi="Courier New" w:cs="Courier New"/>
          <w:lang w:val="en-US" w:eastAsia="zh-CN"/>
        </w:rPr>
        <w:fldChar w:fldCharType="end"/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3.2后台代码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3.2.1控制器层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item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controller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包下，创建ItemController.java：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@Controller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class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ItemController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@Reference</w:t>
            </w:r>
            <w:r>
              <w:rPr>
                <w:rFonts w:hint="eastAsia" w:ascii="Courier New" w:hAnsi="Courier New" w:cs="Courier New"/>
                <w:color w:val="808000"/>
                <w:sz w:val="21"/>
                <w:szCs w:val="21"/>
                <w:shd w:val="clear" w:fill="C7EDCC"/>
                <w:lang w:val="en-US" w:eastAsia="zh-CN"/>
              </w:rPr>
              <w:t>(timeout=10000)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private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GoodsService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根据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id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查询商品信息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@GetMapping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"/{goodsId}"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)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String get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color w:val="808000"/>
                <w:sz w:val="21"/>
                <w:szCs w:val="21"/>
                <w:shd w:val="clear" w:fill="C7EDCC"/>
              </w:rPr>
              <w:t>@PathVariable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"goodsId"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)Long goodsId, 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Model model){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Map&lt;String, Object&gt; data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goodsService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.get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(goodsId);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model.addAllAttributes(data);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"item"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3.2.2服务接口层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ourier New" w:hAnsi="Courier New" w:eastAsia="宋体" w:cs="Courier New"/>
          <w:sz w:val="21"/>
          <w:szCs w:val="21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pinyougou-interface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/src/main/java/com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service/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GoodsService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.java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获取商品信息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Map&lt;String,Object&gt; get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(Long goodsId);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ascii="Courier New" w:hAnsi="Courier New" w:eastAsia="黑体" w:cs="Courier New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3.2.3服务实现层</w:t>
      </w:r>
    </w:p>
    <w:p>
      <w:pPr>
        <w:pStyle w:val="13"/>
        <w:keepNext w:val="0"/>
        <w:keepLines w:val="0"/>
        <w:pageBreakBefore w:val="0"/>
        <w:widowControl/>
        <w:suppressLineNumbers w:val="0"/>
        <w:shd w:val="clear" w:fill="C7EDCC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sz w:val="21"/>
          <w:szCs w:val="21"/>
          <w:lang w:val="en-US" w:eastAsia="zh-CN"/>
        </w:rPr>
        <w:t>pinyougou-</w:t>
      </w:r>
      <w:r>
        <w:rPr>
          <w:rFonts w:hint="default" w:ascii="Courier New" w:hAnsi="Courier New" w:cs="Courier New"/>
          <w:color w:val="000000"/>
          <w:sz w:val="21"/>
          <w:szCs w:val="21"/>
          <w:shd w:val="clear" w:fill="C7EDCC"/>
        </w:rPr>
        <w:t>sellergoods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-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service/src/main/java/com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pinyougou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sellergoods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service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/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impl/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GoodsService</w:t>
      </w:r>
      <w:r>
        <w:rPr>
          <w:rFonts w:hint="eastAsia" w:ascii="Courier New" w:hAnsi="Courier New" w:cs="Courier New"/>
          <w:sz w:val="21"/>
          <w:szCs w:val="21"/>
          <w:lang w:val="en-US" w:eastAsia="zh-CN"/>
        </w:rPr>
        <w:t>Impl.java</w:t>
      </w:r>
      <w:r>
        <w:rPr>
          <w:rFonts w:hint="default" w:ascii="Courier New" w:hAnsi="Courier New" w:cs="Courier New"/>
          <w:sz w:val="21"/>
          <w:szCs w:val="21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获取商品信息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 Object&gt; getGoods(Long goodsId){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try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定义数据模型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 Object&gt; dataModel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加载商品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SPU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 goods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.selectByPrimaryKey(goodsId);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goods);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加载商品描述数据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GoodsDesc goodsDesc</w:t>
            </w:r>
            <w:r>
              <w:rPr>
                <w:rFonts w:hint="eastAsia" w:ascii="Courier New" w:hAnsi="Courier New" w:cs="Courier New"/>
                <w:color w:val="000000"/>
                <w:sz w:val="20"/>
                <w:szCs w:val="20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goodsDescMapper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.selectByPrimaryKey(goodsId);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"goodsDesc"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goodsDesc);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dataModel;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catch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(Exception ex){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throw 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RuntimeException(ex);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ascii="Courier New" w:hAnsi="Courier New" w:eastAsia="黑体" w:cs="Courier New"/>
          <w:lang w:val="en-US" w:eastAsia="zh-CN"/>
        </w:rPr>
      </w:pPr>
      <w:r>
        <w:rPr>
          <w:rFonts w:hint="eastAsia"/>
          <w:lang w:val="en-US" w:eastAsia="zh-CN"/>
        </w:rPr>
        <w:t>3.2.4测试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将</w:t>
      </w:r>
      <w:r>
        <w:rPr>
          <w:rFonts w:hint="eastAsia" w:ascii="Courier New" w:hAnsi="Courier New" w:cs="Courier New"/>
          <w:lang w:val="en-US" w:eastAsia="zh-CN"/>
        </w:rPr>
        <w:t>item.html移至pinyougou-item-web/src/main/webapp/WEB</w:t>
      </w:r>
      <w:r>
        <w:rPr>
          <w:rFonts w:hint="default" w:ascii="Courier New" w:hAnsi="Courier New" w:cs="Courier New"/>
          <w:lang w:val="en-US" w:eastAsia="zh-CN"/>
        </w:rPr>
        <w:t>-</w:t>
      </w:r>
      <w:r>
        <w:rPr>
          <w:rFonts w:hint="eastAsia" w:ascii="Courier New" w:hAnsi="Courier New" w:cs="Courier New"/>
          <w:lang w:val="en-US" w:eastAsia="zh-CN"/>
        </w:rPr>
        <w:t>INF</w:t>
      </w:r>
      <w:r>
        <w:rPr>
          <w:rFonts w:hint="default" w:ascii="Courier New" w:hAnsi="Courier New" w:cs="Courier New"/>
          <w:lang w:val="en-US" w:eastAsia="zh-CN"/>
        </w:rPr>
        <w:t>/ftl下，修改扩展名为ftl</w:t>
      </w:r>
      <w:r>
        <w:rPr>
          <w:rFonts w:hint="eastAsia" w:ascii="Courier New" w:hAnsi="Courier New" w:cs="Courier New"/>
          <w:lang w:val="en-US" w:eastAsia="zh-CN"/>
        </w:rPr>
        <w:t>，</w:t>
      </w:r>
      <w:r>
        <w:rPr>
          <w:rFonts w:hint="default" w:ascii="Courier New" w:hAnsi="Courier New" w:cs="Courier New"/>
          <w:lang w:val="en-US" w:eastAsia="zh-CN"/>
        </w:rPr>
        <w:t>将商品名称用</w:t>
      </w:r>
      <w:r>
        <w:rPr>
          <w:rFonts w:hint="eastAsia" w:ascii="Courier New" w:hAnsi="Courier New" w:cs="Courier New"/>
          <w:lang w:val="en-US" w:eastAsia="zh-CN"/>
        </w:rPr>
        <w:t>取</w:t>
      </w:r>
      <w:r>
        <w:rPr>
          <w:rFonts w:hint="default" w:ascii="Courier New" w:hAnsi="Courier New" w:cs="Courier New"/>
          <w:lang w:val="en-US" w:eastAsia="zh-CN"/>
        </w:rPr>
        <w:t>值代替</w:t>
      </w:r>
      <w:r>
        <w:rPr>
          <w:rFonts w:hint="eastAsia" w:ascii="Courier New" w:hAnsi="Courier New" w:cs="Courier New"/>
          <w:lang w:val="en-US" w:eastAsia="zh-CN"/>
        </w:rPr>
        <w:t>(17</w:t>
      </w:r>
      <w:r>
        <w:rPr>
          <w:rFonts w:hint="default" w:ascii="Courier New" w:hAnsi="Courier New" w:cs="Courier New"/>
          <w:lang w:val="en-US" w:eastAsia="zh-CN"/>
        </w:rPr>
        <w:t>4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"sku-name"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goodsName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b/>
          <w:bCs/>
          <w:color w:val="FF0000"/>
          <w:lang w:val="en-US" w:eastAsia="zh-CN"/>
        </w:rPr>
      </w:pPr>
      <w:r>
        <w:rPr>
          <w:rFonts w:hint="default" w:ascii="Courier New" w:hAnsi="Courier New" w:cs="Courier New"/>
          <w:b/>
          <w:bCs/>
          <w:color w:val="FF0000"/>
          <w:lang w:val="en-US" w:eastAsia="zh-CN"/>
        </w:rPr>
        <w:t>访问路径：http://item.pinyougou.com/149187842867997.html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3.3前端代码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3.3.1模板模块化引入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此时我们的item.ftl内容较多，当我们编辑时不容易快速找到编辑的位置，所以我们将头部分拆分到head</w:t>
      </w:r>
      <w:r>
        <w:rPr>
          <w:rFonts w:hint="eastAsia" w:ascii="Courier New" w:hAnsi="Courier New" w:cs="Courier New"/>
          <w:lang w:val="en-US" w:eastAsia="zh-CN"/>
        </w:rPr>
        <w:t>er</w:t>
      </w:r>
      <w:r>
        <w:rPr>
          <w:rFonts w:hint="default" w:ascii="Courier New" w:hAnsi="Courier New" w:cs="Courier New"/>
          <w:lang w:val="en-US" w:eastAsia="zh-CN"/>
        </w:rPr>
        <w:t>.ftl ,将尾部拆分到foot</w:t>
      </w:r>
      <w:r>
        <w:rPr>
          <w:rFonts w:hint="eastAsia" w:ascii="Courier New" w:hAnsi="Courier New" w:cs="Courier New"/>
          <w:lang w:val="en-US" w:eastAsia="zh-CN"/>
        </w:rPr>
        <w:t>er</w:t>
      </w:r>
      <w:r>
        <w:rPr>
          <w:rFonts w:hint="default" w:ascii="Courier New" w:hAnsi="Courier New" w:cs="Courier New"/>
          <w:lang w:val="en-US" w:eastAsia="zh-CN"/>
        </w:rPr>
        <w:t>.ftl ,用include指令在item.ftl中引入。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419350" cy="3091180"/>
            <wp:effectExtent l="9525" t="9525" r="9525" b="23495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09118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</w:t>
      </w:r>
      <w:r>
        <w:rPr>
          <w:rFonts w:hint="eastAsia" w:ascii="Courier New" w:hAnsi="Courier New" w:cs="Courier New"/>
          <w:lang w:val="en-US" w:eastAsia="zh-CN"/>
        </w:rPr>
        <w:t>pinyougou-item-web/src/main/webapp/WEB-INF/ftl/</w:t>
      </w:r>
      <w:r>
        <w:rPr>
          <w:rFonts w:hint="default" w:ascii="Courier New" w:hAnsi="Courier New" w:cs="Courier New"/>
          <w:lang w:val="en-US" w:eastAsia="zh-CN"/>
        </w:rPr>
        <w:t>item.ftl页面包含header.ftl与footer.ftl：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&lt;#--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包含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header.ftl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1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7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 xml:space="preserve">行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&lt;#include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"header.ftl"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urier New" w:hAnsi="Courier New" w:eastAsia="宋体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eastAsia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  <w:t>......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&lt;#--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包含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footer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.ftl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5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72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行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&lt;#include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"footer.ftl"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3.3.2生成简单数据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在模板中找到合适的位置，用</w:t>
      </w:r>
      <w:r>
        <w:rPr>
          <w:rFonts w:hint="eastAsia" w:ascii="Courier New" w:hAnsi="Courier New" w:cs="Courier New"/>
          <w:lang w:val="en-US" w:eastAsia="zh-CN"/>
        </w:rPr>
        <w:t>取</w:t>
      </w:r>
      <w:r>
        <w:rPr>
          <w:rFonts w:hint="default" w:ascii="Courier New" w:hAnsi="Courier New" w:cs="Courier New"/>
          <w:lang w:val="en-US" w:eastAsia="zh-CN"/>
        </w:rPr>
        <w:t>值替换静态文本item.ftl</w:t>
      </w:r>
      <w:r>
        <w:rPr>
          <w:rFonts w:hint="eastAsia" w:ascii="Courier New" w:hAnsi="Courier New" w:cs="Courier New"/>
          <w:lang w:val="en-US" w:eastAsia="zh-CN"/>
        </w:rPr>
        <w:t>(6</w:t>
      </w:r>
      <w:r>
        <w:rPr>
          <w:rFonts w:hint="default" w:ascii="Courier New" w:hAnsi="Courier New" w:cs="Courier New"/>
          <w:lang w:val="en-US" w:eastAsia="zh-CN"/>
        </w:rPr>
        <w:t>7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 w:ascii="Consolas" w:hAnsi="Consolas" w:eastAsia="Consolas"/>
                <w:color w:val="008080"/>
                <w:sz w:val="21"/>
                <w:szCs w:val="21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"sku-name"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goodsName}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"news"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${goods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caption}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pinyougou-item-web/src/main/webapp/WEB-INF/ftl/</w:t>
      </w:r>
      <w:r>
        <w:rPr>
          <w:rFonts w:hint="default" w:ascii="Courier New" w:hAnsi="Courier New" w:cs="Courier New"/>
          <w:lang w:val="en-US" w:eastAsia="zh-CN"/>
        </w:rPr>
        <w:t>item.ftl(77行)：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 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&gt;¥&lt;/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${goods</w:t>
            </w:r>
            <w:r>
              <w:rPr>
                <w:rFonts w:hint="default" w:ascii="Courier New" w:hAnsi="Courier New" w:cs="Courier New"/>
                <w:color w:val="FF0000"/>
                <w:sz w:val="20"/>
                <w:szCs w:val="20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0"/>
                <w:szCs w:val="20"/>
                <w:shd w:val="clear" w:fill="C7EDCC"/>
              </w:rPr>
              <w:t>price}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0"/>
                <w:szCs w:val="20"/>
                <w:shd w:val="clear" w:fill="C7EDCC"/>
              </w:rPr>
              <w:t>降价通知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0"/>
                <w:szCs w:val="20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pinyougou-item-web/src/main/webapp/WEB-INF/ftl/</w:t>
      </w:r>
      <w:r>
        <w:rPr>
          <w:rFonts w:hint="default" w:ascii="Courier New" w:hAnsi="Courier New" w:cs="Courier New"/>
          <w:lang w:val="en-US" w:eastAsia="zh-CN"/>
        </w:rPr>
        <w:t>item.ftl(</w:t>
      </w:r>
      <w:r>
        <w:rPr>
          <w:rFonts w:hint="eastAsia" w:ascii="Courier New" w:hAnsi="Courier New" w:cs="Courier New"/>
          <w:lang w:val="en-US" w:eastAsia="zh-CN"/>
        </w:rPr>
        <w:t>42</w:t>
      </w:r>
      <w:r>
        <w:rPr>
          <w:rFonts w:hint="default" w:ascii="Courier New" w:hAnsi="Courier New" w:cs="Courier New"/>
          <w:lang w:val="en-US" w:eastAsia="zh-CN"/>
        </w:rPr>
        <w:t>4行)：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&lt;#--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商品详情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"intro-detail"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${goodsDesc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introduction}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pinyougou-item-web/src/main/webapp/WEB-INF/ftl/</w:t>
      </w:r>
      <w:r>
        <w:rPr>
          <w:rFonts w:hint="default" w:ascii="Courier New" w:hAnsi="Courier New" w:cs="Courier New"/>
          <w:lang w:val="en-US" w:eastAsia="zh-CN"/>
        </w:rPr>
        <w:t>item.ftl(427行)：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"two"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"tab-pane"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${goodsDesc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packageList}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"three"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"tab-pane"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${goodsDesc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saleService}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p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运行控制层代码，测试效果</w:t>
      </w:r>
      <w:r>
        <w:rPr>
          <w:rFonts w:hint="eastAsia" w:ascii="Courier New" w:hAnsi="Courier New" w:cs="Courier New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</w:pP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fldChar w:fldCharType="begin"/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instrText xml:space="preserve"> HYPERLINK "http://localhost:9101/gen_item.do?goodsId=149187842867952" </w:instrText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fldChar w:fldCharType="separate"/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t>http://</w:t>
      </w:r>
      <w:r>
        <w:rPr>
          <w:rStyle w:val="20"/>
          <w:rFonts w:hint="eastAsia" w:ascii="Courier New" w:hAnsi="Courier New" w:cs="Courier New"/>
          <w:color w:val="FF0000"/>
          <w:sz w:val="20"/>
          <w:szCs w:val="21"/>
          <w:lang w:val="en-US" w:eastAsia="zh-CN"/>
        </w:rPr>
        <w:t>item.pinyougou.com</w:t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t>/149187842867997</w:t>
      </w:r>
      <w:r>
        <w:rPr>
          <w:rStyle w:val="20"/>
          <w:rFonts w:hint="default" w:ascii="Courier New" w:hAnsi="Courier New" w:cs="Courier New"/>
          <w:color w:val="FF0000"/>
          <w:sz w:val="20"/>
          <w:szCs w:val="21"/>
          <w:lang w:val="en-US" w:eastAsia="zh-CN"/>
        </w:rPr>
        <w:fldChar w:fldCharType="end"/>
      </w:r>
      <w:r>
        <w:rPr>
          <w:rStyle w:val="20"/>
          <w:rFonts w:hint="eastAsia" w:ascii="Courier New" w:hAnsi="Courier New" w:cs="Courier New"/>
          <w:color w:val="FF0000"/>
          <w:sz w:val="20"/>
          <w:szCs w:val="21"/>
          <w:lang w:val="en-US" w:eastAsia="zh-CN"/>
        </w:rPr>
        <w:t>.html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3.3.3生成图片列表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编辑模板文件item.ftl(37行)：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&lt;#--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图片列表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imageList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itemImages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eval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说明：这一句要转换图片列表的json字符串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105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图片部分的代码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宋体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放大镜效果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"zoom"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默认第一个预览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id=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"preview"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"spec-preview"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"jqzoom"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&lt;#if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imageList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size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&gt; 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jqimg=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imageList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].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imageList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0000FF"/>
                <w:sz w:val="22"/>
                <w:szCs w:val="22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].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width=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"400px"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height=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"400px"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&lt;/#if&gt;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下方的缩略图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"spec-scroll"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"prev"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&amp;lt;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&lt;!--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左右按钮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--&gt;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"items"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&lt;#list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 xml:space="preserve">imageList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as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       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bimg=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url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 xml:space="preserve">                           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onmousemove=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i/>
                <w:color w:val="000000"/>
                <w:sz w:val="22"/>
                <w:szCs w:val="22"/>
                <w:shd w:val="clear" w:fill="C8EDCC"/>
              </w:rPr>
              <w:t>preview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)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&lt;/#list&gt;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"next"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&amp;gt;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生成效果如下：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3971925" cy="4117975"/>
            <wp:effectExtent l="0" t="0" r="9525" b="15875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11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3.3.4生成扩展属性列表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修改模板</w:t>
      </w: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，首先进行json转换</w:t>
      </w:r>
      <w:r>
        <w:rPr>
          <w:rFonts w:hint="eastAsia" w:ascii="Courier New" w:hAnsi="Courier New" w:cs="Courier New"/>
          <w:lang w:val="en-US" w:eastAsia="zh-CN"/>
        </w:rPr>
        <w:t>(408行)：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&lt;#--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扩展属性列表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customAttributeList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customAttributeItems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eval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显示扩展属性数据，如果扩展属性为空则不显示此条数据</w:t>
      </w:r>
      <w:r>
        <w:rPr>
          <w:rFonts w:hint="eastAsia" w:ascii="Courier New" w:hAnsi="Courier New" w:cs="Courier New"/>
          <w:lang w:val="en-US" w:eastAsia="zh-CN"/>
        </w:rPr>
        <w:t>(41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"goods-intro unstyled"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&lt;#list customAttributeList as item&gt;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&lt;#if 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value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??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</w:t>
            </w:r>
            <w:r>
              <w:rPr>
                <w:rFonts w:hint="eastAsia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text}</w:t>
            </w:r>
            <w:r>
              <w:rPr>
                <w:rFonts w:hint="default" w:ascii="Courier New" w:hAnsi="Courier New" w:eastAsia="宋体" w:cs="Courier New"/>
                <w:color w:val="FF0000"/>
                <w:sz w:val="21"/>
                <w:szCs w:val="21"/>
                <w:shd w:val="clear" w:fill="C7EDCC"/>
              </w:rPr>
              <w:t>：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${item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value}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&lt;/#if&gt;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&lt;/#list&gt;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3.3.5生成规格列表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修改模板</w:t>
      </w:r>
      <w:r>
        <w:rPr>
          <w:rFonts w:hint="eastAsia" w:ascii="Courier New" w:hAnsi="Courier New" w:cs="Courier New"/>
          <w:lang w:val="en-US" w:eastAsia="zh-CN"/>
        </w:rPr>
        <w:t>item.ftl，</w:t>
      </w:r>
      <w:r>
        <w:rPr>
          <w:rFonts w:hint="default" w:ascii="Courier New" w:hAnsi="Courier New" w:cs="Courier New"/>
          <w:lang w:val="en-US" w:eastAsia="zh-CN"/>
        </w:rPr>
        <w:t>转换规格列表</w:t>
      </w:r>
      <w:r>
        <w:rPr>
          <w:rFonts w:hint="eastAsia" w:ascii="Courier New" w:hAnsi="Courier New" w:cs="Courier New"/>
          <w:lang w:val="en-US" w:eastAsia="zh-CN"/>
        </w:rPr>
        <w:t>(116行)：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&lt;#--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规格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列表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--&gt;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&lt;#assign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specificationList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=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goodsDesc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specificationItems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7EDCC"/>
              </w:rPr>
              <w:t>?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eval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/&gt;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此时，我们需要使用嵌套循环</w:t>
      </w:r>
      <w:r>
        <w:rPr>
          <w:rFonts w:hint="eastAsia" w:ascii="Courier New" w:hAnsi="Courier New" w:cs="Courier New"/>
          <w:lang w:val="en-US" w:eastAsia="zh-CN"/>
        </w:rPr>
        <w:t>(120行)：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&lt;#list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specificationList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as </w:t>
            </w:r>
            <w:r>
              <w:rPr>
                <w:rFonts w:hint="eastAsia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title"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eastAsia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attributeName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&lt;#list </w:t>
            </w:r>
            <w:r>
              <w:rPr>
                <w:rFonts w:hint="eastAsia" w:ascii="Courier New" w:hAnsi="Courier New" w:cs="Courier New"/>
                <w:b/>
                <w:color w:val="0000FF"/>
                <w:sz w:val="21"/>
                <w:szCs w:val="21"/>
                <w:shd w:val="clear" w:fill="C7EDCC"/>
                <w:lang w:val="en-US" w:eastAsia="zh-CN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 xml:space="preserve">attributeValue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"javascript:;"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&lt;/#list&gt;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&lt;/#list&gt;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3.4商品分类面包屑显示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模板，展示商品分类面包屑</w:t>
      </w:r>
      <w:r>
        <w:rPr>
          <w:rFonts w:hint="eastAsia" w:ascii="Courier New" w:hAnsi="Courier New" w:cs="Courier New"/>
          <w:lang w:val="en-US" w:eastAsia="zh-CN"/>
        </w:rPr>
        <w:t>(2</w:t>
      </w:r>
      <w:r>
        <w:rPr>
          <w:rFonts w:hint="default" w:ascii="Courier New" w:hAnsi="Courier New" w:cs="Courier New"/>
          <w:lang w:val="en-US" w:eastAsia="zh-CN"/>
        </w:rPr>
        <w:t>2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ul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"sui-breadcrumb"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${itemCat1}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${itemCat2}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"#"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${itemCat3}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ul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pinyougou-sellergoods-service/src/main/java/com.pinyougou.sellergoods.service.impl/Goods</w:t>
      </w:r>
      <w:r>
        <w:rPr>
          <w:rFonts w:hint="default" w:ascii="Courier New" w:hAnsi="Courier New" w:cs="Courier New"/>
        </w:rPr>
        <w:t>ServiceImpl</w:t>
      </w:r>
      <w:r>
        <w:rPr>
          <w:rFonts w:hint="default" w:ascii="Courier New" w:hAnsi="Courier New" w:cs="Courier New"/>
          <w:lang w:eastAsia="zh-CN"/>
        </w:rPr>
        <w:t>读取三级商品分类名称，加入到数据模型中：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color w:val="7F7F7F" w:themeColor="background1" w:themeShade="8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获取商品信息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Map&lt;String,Object&gt; get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(Long goodsId){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定义数据模型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Map&lt;String,Object&gt; dataModel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HashMap&lt;&gt;();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加载商品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val="en-US" w:eastAsia="zh-CN"/>
              </w:rPr>
              <w:t>SPU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Goods goods =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7EDCC"/>
              </w:rPr>
              <w:t>goodsMapper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.selectByPrimaryKey(goodsId);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goods);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加载商品描述数据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 xml:space="preserve">GoodsDesc goodsDesc = </w:t>
            </w:r>
            <w:r>
              <w:rPr>
                <w:rFonts w:hint="default" w:ascii="Courier New" w:hAnsi="Courier New" w:cs="Courier New"/>
                <w:b/>
                <w:color w:val="660E7A"/>
                <w:sz w:val="20"/>
                <w:szCs w:val="20"/>
                <w:shd w:val="clear" w:fill="C7EDCC"/>
              </w:rPr>
              <w:t>goodsDescMapper</w:t>
            </w:r>
            <w:r>
              <w:rPr>
                <w:rFonts w:hint="default" w:ascii="Courier New" w:hAnsi="Courier New" w:cs="Courier New"/>
                <w:color w:val="000000"/>
                <w:sz w:val="20"/>
                <w:szCs w:val="20"/>
                <w:shd w:val="clear" w:fill="C7EDCC"/>
              </w:rPr>
              <w:t>.selectByPrimaryKey(goodsId);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dataModel.put(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"goodsDesc"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, goodsDesc);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商品分类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if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(goods !=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null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&amp;&amp; goods.getCategory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3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Id() !=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null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String itemCat1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.selectByPrimaryKey(goods.getCategory1Id()).getName();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String itemCat2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.selectByPrimaryKey(goods.getCategory2Id()).getName();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String itemCat3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itemCatMapper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.selectByPrimaryKey(goods.getCategory3Id()).getName();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dataModel.put(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"itemCat1"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itemCat1);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dataModel.put(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"itemCat2"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itemCat2);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dataModel.put(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"itemCat3"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itemCat3);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}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return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dataModel;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4.商品详情页【动态效果】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4.1购买数量加减操作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4.1.1模板页面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pinyougou-item-web/src/main/webapp/WEB-INF/ftl/</w:t>
      </w:r>
      <w:r>
        <w:rPr>
          <w:rFonts w:hint="default" w:ascii="Courier New" w:hAnsi="Courier New" w:cs="Courier New"/>
          <w:lang w:val="en-US" w:eastAsia="zh-CN"/>
        </w:rPr>
        <w:t>item.ftl中引入js：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宋体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"/js/vue.min.js"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"/js/axios.min.js"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2"/>
                <w:szCs w:val="22"/>
                <w:shd w:val="clear" w:fill="C8EDCC"/>
              </w:rPr>
              <w:t>src=</w:t>
            </w:r>
            <w:r>
              <w:rPr>
                <w:rFonts w:hint="default" w:ascii="Courier New" w:hAnsi="Courier New" w:cs="Courier New"/>
                <w:b/>
                <w:color w:val="008000"/>
                <w:sz w:val="22"/>
                <w:szCs w:val="22"/>
                <w:shd w:val="clear" w:fill="C8EDCC"/>
              </w:rPr>
              <w:t>"/js/controller/itemController.js"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调用操作数量的方法</w:t>
      </w:r>
      <w:r>
        <w:rPr>
          <w:rFonts w:hint="eastAsia" w:ascii="Courier New" w:hAnsi="Courier New" w:cs="Courier New"/>
          <w:lang w:val="en-US" w:eastAsia="zh-CN"/>
        </w:rPr>
        <w:t>(1</w:t>
      </w:r>
      <w:r>
        <w:rPr>
          <w:rFonts w:hint="default" w:ascii="Courier New" w:hAnsi="Courier New" w:cs="Courier New"/>
          <w:lang w:val="en-US" w:eastAsia="zh-CN"/>
        </w:rPr>
        <w:t>35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"controls"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input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v-model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="num"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"itxt"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"javascript:void(0)"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"increment plus"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click="addNum(1)"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&gt;+&lt;/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"javascript:void(0)"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"increment mins"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click="addNum(-1)"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&gt;-&lt;/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</w:t>
      </w:r>
      <w:r>
        <w:rPr>
          <w:rFonts w:hint="default" w:ascii="Courier New" w:hAnsi="Courier New" w:cs="Courier New"/>
          <w:lang w:val="en-US" w:eastAsia="zh-CN"/>
        </w:rPr>
        <w:t>js/controller/itemController.js</w:t>
      </w:r>
      <w:r>
        <w:rPr>
          <w:rFonts w:hint="eastAsia" w:ascii="Courier New" w:hAnsi="Courier New" w:cs="Courier New"/>
          <w:lang w:val="en-US" w:eastAsia="zh-CN"/>
        </w:rPr>
        <w:t>，修改</w:t>
      </w:r>
      <w:r>
        <w:rPr>
          <w:rFonts w:hint="default" w:ascii="Courier New" w:hAnsi="Courier New" w:cs="Courier New"/>
          <w:lang w:val="en-US" w:eastAsia="zh-CN"/>
        </w:rPr>
        <w:t>data</w:t>
      </w:r>
      <w:r>
        <w:rPr>
          <w:rFonts w:hint="eastAsia" w:ascii="Courier New" w:hAnsi="Courier New" w:cs="Courier New"/>
          <w:lang w:val="en-US" w:eastAsia="zh-CN"/>
        </w:rPr>
        <w:t>与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窗口加载完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window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.onload 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vue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new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el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'#app'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,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元素绑定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data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数据模型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bCs w:val="0"/>
                <w:color w:val="FF0000"/>
                <w:sz w:val="21"/>
                <w:szCs w:val="21"/>
                <w:shd w:val="clear" w:fill="C8EDCC"/>
              </w:rPr>
              <w:t xml:space="preserve">num : 1 </w:t>
            </w:r>
            <w:r>
              <w:rPr>
                <w:rFonts w:hint="default" w:ascii="Courier New" w:hAnsi="Courier New" w:cs="Courier New"/>
                <w:b/>
                <w:bCs w:val="0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FF0000"/>
                <w:sz w:val="21"/>
                <w:szCs w:val="21"/>
                <w:shd w:val="clear" w:fill="C8EDCC"/>
              </w:rPr>
              <w:t>购买数量</w:t>
            </w:r>
            <w:r>
              <w:rPr>
                <w:rFonts w:hint="eastAsia" w:ascii="宋体" w:hAnsi="宋体" w:eastAsia="宋体" w:cs="宋体"/>
                <w:b/>
                <w:bCs w:val="0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methods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操作方法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购买数量加减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addNum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(x)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num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parseInt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num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num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+= x;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num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num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1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},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说明：在方法中控制数量不能小于1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4.2规格选项选择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最终我们需要实现的效果：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533650" cy="885825"/>
            <wp:effectExtent l="9525" t="9525" r="9525" b="19050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8858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4.2.1模板页面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页面调用控制器的方法</w:t>
      </w:r>
      <w:r>
        <w:rPr>
          <w:rFonts w:hint="eastAsia" w:ascii="Courier New" w:hAnsi="Courier New" w:cs="Courier New"/>
          <w:lang w:val="en-US" w:eastAsia="zh-CN"/>
        </w:rPr>
        <w:t>(1</w:t>
      </w:r>
      <w:r>
        <w:rPr>
          <w:rFonts w:hint="default" w:ascii="Courier New" w:hAnsi="Courier New" w:cs="Courier New"/>
          <w:lang w:val="en-US" w:eastAsia="zh-CN"/>
        </w:rPr>
        <w:t>24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&lt;#list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 xml:space="preserve">attributeValue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as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"javascript:;"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         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 xml:space="preserve"> :class="isSelected('${s</w:t>
            </w:r>
            <w:r>
              <w:rPr>
                <w:rFonts w:hint="default" w:ascii="Courier New" w:hAnsi="Courier New" w:cs="Courier New"/>
                <w:color w:val="FF0000"/>
                <w:sz w:val="18"/>
                <w:szCs w:val="18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t>attributeName}','${item}')?'selected':''"</w:t>
            </w:r>
            <w:r>
              <w:rPr>
                <w:rFonts w:hint="default" w:ascii="Courier New" w:hAnsi="Courier New" w:cs="Courier New"/>
                <w:b/>
                <w:color w:val="FF0000"/>
                <w:sz w:val="18"/>
                <w:szCs w:val="18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          @click="selectSpec('${s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attributeName}','${item}');"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item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}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          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span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title=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点击取消选择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8EDCC"/>
              </w:rPr>
              <w:t>&amp;nbsp;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dd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&lt;/#list&gt;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4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4.2.2控制器层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pinyougou-item-web/src/main/webapp/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js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/controller/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itemController.js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2"/>
          <w:lang w:val="en-US" w:eastAsia="zh-CN"/>
        </w:rPr>
        <w:t>在</w:t>
      </w:r>
      <w:r>
        <w:rPr>
          <w:rFonts w:hint="default" w:ascii="Courier New" w:hAnsi="Courier New" w:cs="Courier New"/>
          <w:sz w:val="21"/>
          <w:szCs w:val="22"/>
          <w:lang w:val="en-US" w:eastAsia="zh-CN"/>
        </w:rPr>
        <w:t>data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数据模型中定义变量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cs="Courier New"/>
          <w:sz w:val="20"/>
          <w:szCs w:val="21"/>
          <w:lang w:val="en-US" w:eastAsia="zh-CN"/>
        </w:rPr>
      </w:pPr>
      <w:r>
        <w:drawing>
          <wp:inline distT="0" distB="0" distL="114300" distR="114300">
            <wp:extent cx="3552825" cy="733425"/>
            <wp:effectExtent l="9525" t="9525" r="19050" b="1905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733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2"/>
          <w:lang w:val="en-US" w:eastAsia="zh-CN"/>
        </w:rPr>
        <w:t>在</w:t>
      </w:r>
      <w:r>
        <w:rPr>
          <w:rFonts w:hint="default" w:ascii="Courier New" w:hAnsi="Courier New" w:cs="Courier New"/>
          <w:sz w:val="21"/>
          <w:szCs w:val="22"/>
          <w:lang w:val="en-US" w:eastAsia="zh-CN"/>
        </w:rPr>
        <w:t>methods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记录用户选择</w:t>
            </w:r>
            <w:r>
              <w:rPr>
                <w:rFonts w:hint="eastAsia" w:cs="宋体"/>
                <w:i/>
                <w:color w:val="808080"/>
                <w:sz w:val="22"/>
                <w:szCs w:val="22"/>
                <w:shd w:val="clear" w:fill="C8EDCC"/>
                <w:lang w:val="en-US" w:eastAsia="zh-CN"/>
              </w:rPr>
              <w:t>的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规格选项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selectSpec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(name, value)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为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对象设置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key-value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bCs/>
                <w:i/>
                <w:color w:val="FF0000"/>
                <w:sz w:val="22"/>
                <w:szCs w:val="22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t>Vue.set(this.spec, name, value);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判断某个规格选项是否被选中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isSelected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(name, value)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return 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[name] == value;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20" w:after="210" w:line="276" w:lineRule="auto"/>
        <w:ind w:leftChars="0"/>
        <w:jc w:val="both"/>
        <w:textAlignment w:val="auto"/>
        <w:outlineLvl w:val="0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5.商品详情页【读取SKU信息】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需求：当我们选择规格后，应该在页面上更新商品名称为SKU的商品标题，价格也应该为SKU的商品价格。</w:t>
      </w:r>
    </w:p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5.1后端代码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-service</w:t>
      </w:r>
      <w:r>
        <w:rPr>
          <w:rFonts w:hint="eastAsia" w:ascii="Courier New" w:hAnsi="Courier New" w:cs="Courier New"/>
          <w:lang w:val="en-US" w:eastAsia="zh-CN"/>
        </w:rPr>
        <w:t>/src/main/java/com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pinyougou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sellergoods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service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impl</w:t>
      </w:r>
      <w:r>
        <w:rPr>
          <w:rFonts w:hint="default" w:ascii="Courier New" w:hAnsi="Courier New" w:cs="Courier New"/>
          <w:lang w:val="en-US" w:eastAsia="zh-CN"/>
        </w:rPr>
        <w:t>/</w:t>
      </w:r>
      <w:r>
        <w:rPr>
          <w:rFonts w:hint="eastAsia" w:ascii="Courier New" w:hAnsi="Courier New" w:cs="Courier New"/>
          <w:lang w:val="en-US" w:eastAsia="zh-CN"/>
        </w:rPr>
        <w:t>Goods</w:t>
      </w:r>
      <w:r>
        <w:rPr>
          <w:rFonts w:hint="default" w:ascii="Courier New" w:hAnsi="Courier New" w:cs="Courier New"/>
          <w:lang w:val="en-US" w:eastAsia="zh-CN"/>
        </w:rPr>
        <w:t>ServiceImpl.java</w:t>
      </w:r>
      <w:r>
        <w:rPr>
          <w:rFonts w:hint="eastAsia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获取商品信息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public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Map&lt;String,Object&gt; get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Goods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(Long goodsId){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 xml:space="preserve"> 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商品分类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查询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Example example =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 xml:space="preserve">new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Example(Item.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class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查询条件对象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Example.Criteria criteria = example.createCriteria();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>状态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码为：</w:t>
            </w:r>
            <w:r>
              <w:rPr>
                <w:rFonts w:hint="eastAsia" w:cs="宋体"/>
                <w:i/>
                <w:color w:val="FF0000"/>
                <w:sz w:val="21"/>
                <w:szCs w:val="21"/>
                <w:shd w:val="clear" w:fill="C7EDCC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"status"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,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"1"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eastAsia="zh-CN"/>
              </w:rPr>
              <w:t>条件</w:t>
            </w:r>
            <w:r>
              <w:rPr>
                <w:rFonts w:hint="eastAsia" w:ascii="Courier New" w:hAnsi="Courier New" w:cs="Courier New"/>
                <w:i/>
                <w:color w:val="FF0000"/>
                <w:sz w:val="21"/>
                <w:szCs w:val="21"/>
                <w:shd w:val="clear" w:fill="C7EDCC"/>
                <w:lang w:val="en-US" w:eastAsia="zh-CN"/>
              </w:rPr>
              <w:t xml:space="preserve">: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>SPU ID */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7EDCC"/>
              </w:rPr>
              <w:t xml:space="preserve">       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criteria.andEqualTo(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"goodsId"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, goodsId);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/** 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>按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eastAsia="zh-CN"/>
              </w:rPr>
              <w:t>是否默认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>降序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(保证第一个为默认)</w:t>
            </w: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example.orderBy("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isDefault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").desc();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</w:pPr>
            <w:r>
              <w:rPr>
                <w:rFonts w:hint="eastAsia" w:ascii="Courier New" w:hAnsi="Courier New" w:cs="Courier New"/>
                <w:color w:val="FF0000"/>
                <w:sz w:val="21"/>
                <w:szCs w:val="21"/>
                <w:shd w:val="clear" w:fill="C7EDCC"/>
                <w:lang w:val="en-US" w:eastAsia="zh-CN"/>
              </w:rPr>
              <w:t>/** 根据条件查询SKU商品数据 */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 List&lt;Item&gt; itemList = itemMapper.selectByExample(example);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       </w:t>
            </w:r>
            <w:r>
              <w:rPr>
                <w:rFonts w:hint="default" w:ascii="Courier New" w:hAnsi="Courier New" w:cs="Courier New"/>
                <w:b/>
                <w:color w:val="auto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 xml:space="preserve">dataModel.put("itemList", </w:t>
            </w:r>
            <w:r>
              <w:rPr>
                <w:rFonts w:hint="default" w:ascii="Courier New" w:hAnsi="Courier New" w:cs="Courier New"/>
                <w:b/>
                <w:bCs/>
                <w:color w:val="FF0000"/>
                <w:sz w:val="21"/>
                <w:szCs w:val="21"/>
                <w:shd w:val="clear" w:fill="C7EDCC"/>
              </w:rPr>
              <w:t>JSON.toJSONString(itemList)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);</w:t>
            </w:r>
          </w:p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840" w:firstLineChars="40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 w:cs="Courier New"/>
                <w:color w:val="000000"/>
                <w:sz w:val="21"/>
                <w:szCs w:val="21"/>
                <w:shd w:val="clear" w:fill="C7EDCC"/>
                <w:lang w:val="en-US" w:eastAsia="zh-CN"/>
              </w:rPr>
              <w:t>......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}</w:t>
            </w:r>
          </w:p>
        </w:tc>
      </w:tr>
    </w:tbl>
    <w:p>
      <w:pPr>
        <w:pStyle w:val="3"/>
        <w:keepNext/>
        <w:keepLines/>
        <w:pageBreakBefore w:val="0"/>
        <w:widowControl w:val="0"/>
        <w:numPr>
          <w:ilvl w:val="1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1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5.2前端代码</w:t>
      </w:r>
    </w:p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5.2.1页面生成SKU列表变量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pinyougou-item-web/src/main/webapp/WEB-INF/ftl/</w:t>
      </w:r>
      <w:r>
        <w:rPr>
          <w:rFonts w:hint="default" w:ascii="Courier New" w:hAnsi="Courier New" w:cs="Courier New"/>
          <w:lang w:val="en-US" w:eastAsia="zh-CN"/>
        </w:rPr>
        <w:t>item.ftl：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script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type=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"text/javascript"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/** </w:t>
            </w:r>
            <w:r>
              <w:rPr>
                <w:rFonts w:hint="eastAsia" w:ascii="Courier New" w:hAnsi="Courier New" w:cs="Courier New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定义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>商品</w:t>
            </w:r>
            <w:r>
              <w:rPr>
                <w:rFonts w:hint="eastAsia" w:cs="宋体"/>
                <w:i/>
                <w:color w:val="808080"/>
                <w:sz w:val="21"/>
                <w:szCs w:val="21"/>
                <w:shd w:val="clear" w:fill="C7EDCC"/>
                <w:lang w:eastAsia="zh-CN"/>
              </w:rPr>
              <w:t>数据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7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7EDCC"/>
              </w:rPr>
              <w:t xml:space="preserve">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var </w:t>
            </w:r>
            <w:r>
              <w:rPr>
                <w:rFonts w:hint="eastAsia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  <w:lang w:val="en-US" w:eastAsia="zh-CN"/>
              </w:rPr>
              <w:t>item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7EDCC"/>
              </w:rPr>
              <w:t xml:space="preserve">List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${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itemList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script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14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5.2.2显示SKU标题和价格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eastAsia" w:ascii="Courier New" w:hAnsi="Courier New" w:cs="Courier New"/>
          <w:sz w:val="22"/>
          <w:szCs w:val="24"/>
          <w:lang w:val="en-US" w:eastAsia="zh-CN"/>
        </w:rPr>
      </w:pPr>
      <w:r>
        <w:rPr>
          <w:rFonts w:hint="eastAsia" w:ascii="Courier New" w:hAnsi="Courier New" w:cs="Courier New"/>
          <w:sz w:val="22"/>
          <w:szCs w:val="24"/>
          <w:lang w:val="en-US" w:eastAsia="zh-CN"/>
        </w:rPr>
        <w:t>pinyougou-item-web/src/main/webapp/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js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/controller/</w:t>
      </w:r>
      <w:r>
        <w:rPr>
          <w:rFonts w:hint="default" w:ascii="Courier New" w:hAnsi="Courier New" w:cs="Courier New"/>
          <w:sz w:val="22"/>
          <w:szCs w:val="24"/>
          <w:lang w:val="en-US" w:eastAsia="zh-CN"/>
        </w:rPr>
        <w:t>itemController.js</w:t>
      </w:r>
      <w:r>
        <w:rPr>
          <w:rFonts w:hint="eastAsia" w:ascii="Courier New" w:hAnsi="Courier New" w:cs="Courier New"/>
          <w:sz w:val="22"/>
          <w:szCs w:val="24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rPr>
          <w:rFonts w:hint="default" w:ascii="Courier New" w:hAnsi="Courier New" w:cs="Courier New"/>
          <w:sz w:val="21"/>
          <w:szCs w:val="22"/>
          <w:lang w:val="en-US" w:eastAsia="zh-CN"/>
        </w:rPr>
        <w:t>在data中定义变量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outlineLvl w:val="9"/>
        <w:rPr>
          <w:rFonts w:hint="default" w:ascii="Courier New" w:hAnsi="Courier New" w:eastAsia="宋体" w:cs="Courier New"/>
          <w:sz w:val="22"/>
          <w:szCs w:val="24"/>
          <w:lang w:val="en-US" w:eastAsia="zh-CN"/>
        </w:rPr>
      </w:pPr>
      <w:r>
        <w:drawing>
          <wp:inline distT="0" distB="0" distL="114300" distR="114300">
            <wp:extent cx="4600575" cy="914400"/>
            <wp:effectExtent l="0" t="0" r="952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914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2"/>
          <w:lang w:val="en-US" w:eastAsia="zh-CN"/>
        </w:rPr>
        <w:t>在</w:t>
      </w:r>
      <w:r>
        <w:rPr>
          <w:rFonts w:hint="default" w:ascii="Courier New" w:hAnsi="Courier New" w:cs="Courier New"/>
          <w:sz w:val="21"/>
          <w:szCs w:val="22"/>
          <w:lang w:val="en-US" w:eastAsia="zh-CN"/>
        </w:rPr>
        <w:t>methods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中定义方法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加载默认的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loadSku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取第一个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 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sku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itemList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获取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商品选择的选项规格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spec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>parse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20" w:leftChars="0" w:hanging="420" w:firstLineChars="0"/>
        <w:textAlignment w:val="auto"/>
        <w:outlineLvl w:val="9"/>
        <w:rPr>
          <w:rFonts w:hint="default" w:ascii="Courier New" w:hAnsi="Courier New" w:cs="Courier New"/>
          <w:sz w:val="21"/>
          <w:szCs w:val="22"/>
          <w:lang w:val="en-US" w:eastAsia="zh-CN"/>
        </w:rPr>
      </w:pPr>
      <w:r>
        <w:rPr>
          <w:rFonts w:hint="eastAsia" w:ascii="Courier New" w:hAnsi="Courier New" w:cs="Courier New"/>
          <w:sz w:val="21"/>
          <w:szCs w:val="22"/>
          <w:lang w:val="en-US" w:eastAsia="zh-CN"/>
        </w:rPr>
        <w:t>在</w:t>
      </w:r>
      <w:r>
        <w:rPr>
          <w:rFonts w:hint="default" w:ascii="Courier New" w:hAnsi="Courier New" w:cs="Courier New"/>
          <w:sz w:val="21"/>
          <w:szCs w:val="22"/>
          <w:lang w:val="en-US" w:eastAsia="zh-CN"/>
        </w:rPr>
        <w:t>created</w:t>
      </w:r>
      <w:r>
        <w:rPr>
          <w:rFonts w:hint="eastAsia" w:ascii="Courier New" w:hAnsi="Courier New" w:cs="Courier New"/>
          <w:sz w:val="21"/>
          <w:szCs w:val="22"/>
          <w:lang w:val="en-US" w:eastAsia="zh-CN"/>
        </w:rPr>
        <w:t>中调用方法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sz w:val="15"/>
                <w:szCs w:val="15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created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() {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创建生命周期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  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 xml:space="preserve"> 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1"/>
                <w:szCs w:val="21"/>
                <w:shd w:val="clear" w:fill="C8EDCC"/>
              </w:rPr>
              <w:t>加臷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FF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.loadSku();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</w:t>
      </w: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，显示标题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cs="Courier New"/>
          <w:lang w:val="en-US" w:eastAsia="zh-CN"/>
        </w:rPr>
        <w:t>71</w:t>
      </w:r>
      <w:r>
        <w:rPr>
          <w:rFonts w:hint="eastAsia" w:ascii="Courier New" w:hAnsi="Courier New" w:cs="Courier New"/>
          <w:lang w:val="en-US" w:eastAsia="zh-CN"/>
        </w:rPr>
        <w:t>行)：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"sku-name"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title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h4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item.ftl</w:t>
      </w:r>
      <w:r>
        <w:rPr>
          <w:rFonts w:hint="default" w:ascii="Courier New" w:hAnsi="Courier New" w:cs="Courier New"/>
          <w:lang w:val="en-US" w:eastAsia="zh-CN"/>
        </w:rPr>
        <w:t>显示价格</w:t>
      </w:r>
      <w:r>
        <w:rPr>
          <w:rFonts w:hint="eastAsia" w:ascii="Courier New" w:hAnsi="Courier New" w:cs="Courier New"/>
          <w:lang w:val="en-US" w:eastAsia="zh-CN"/>
        </w:rPr>
        <w:t>(</w:t>
      </w:r>
      <w:r>
        <w:rPr>
          <w:rFonts w:hint="default" w:ascii="Courier New" w:hAnsi="Courier New" w:cs="Courier New"/>
          <w:lang w:val="en-US" w:eastAsia="zh-CN"/>
        </w:rPr>
        <w:t>81</w:t>
      </w:r>
      <w:r>
        <w:rPr>
          <w:rFonts w:hint="eastAsia" w:ascii="Courier New" w:hAnsi="Courier New" w:cs="Courier New"/>
          <w:lang w:val="en-US" w:eastAsia="zh-CN"/>
        </w:rPr>
        <w:t>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div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"fl price"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&gt;¥&lt;/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{{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sku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price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.toFixed(2)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7EDCC"/>
              </w:rPr>
              <w:t>}}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em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shd w:val="clear" w:fill="C7EDCC"/>
              </w:rPr>
              <w:t>降价通知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span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div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5.2.3选择规格更新SKU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</w:t>
      </w:r>
      <w:r>
        <w:rPr>
          <w:rFonts w:hint="default" w:ascii="Courier New" w:hAnsi="Courier New" w:cs="Courier New"/>
          <w:lang w:val="en-US" w:eastAsia="zh-CN"/>
        </w:rPr>
        <w:t>js</w:t>
      </w:r>
      <w:r>
        <w:rPr>
          <w:rFonts w:hint="eastAsia" w:ascii="Courier New" w:hAnsi="Courier New" w:cs="Courier New"/>
          <w:lang w:val="en-US" w:eastAsia="zh-CN"/>
        </w:rPr>
        <w:t>/controller/</w:t>
      </w:r>
      <w:r>
        <w:rPr>
          <w:rFonts w:hint="default" w:ascii="Courier New" w:hAnsi="Courier New" w:cs="Courier New"/>
          <w:lang w:val="en-US" w:eastAsia="zh-CN"/>
        </w:rPr>
        <w:t>itemController.js,用户选择规格</w:t>
      </w:r>
      <w:r>
        <w:rPr>
          <w:rFonts w:hint="eastAsia" w:ascii="Courier New" w:hAnsi="Courier New" w:cs="Courier New"/>
          <w:lang w:val="en-US" w:eastAsia="zh-CN"/>
        </w:rPr>
        <w:t>选项</w:t>
      </w:r>
      <w:r>
        <w:rPr>
          <w:rFonts w:hint="default" w:ascii="Courier New" w:hAnsi="Courier New" w:cs="Courier New"/>
          <w:lang w:val="en-US" w:eastAsia="zh-CN"/>
        </w:rPr>
        <w:t>后触发</w:t>
      </w:r>
      <w:r>
        <w:rPr>
          <w:rFonts w:hint="eastAsia" w:ascii="Courier New" w:hAnsi="Courier New" w:cs="Courier New"/>
          <w:lang w:val="en-US" w:eastAsia="zh-CN"/>
        </w:rPr>
        <w:t>查询对应的</w:t>
      </w:r>
      <w:r>
        <w:rPr>
          <w:rFonts w:hint="default" w:ascii="Courier New" w:hAnsi="Courier New" w:cs="Courier New"/>
          <w:lang w:val="en-US" w:eastAsia="zh-CN"/>
        </w:rPr>
        <w:t>SKU方法：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记录用户选择的规格选项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 xml:space="preserve">selectSpec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(name, value) {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为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json</w:t>
            </w:r>
            <w:r>
              <w:rPr>
                <w:rFonts w:hint="eastAsia" w:ascii="宋体" w:hAnsi="宋体" w:eastAsia="宋体" w:cs="宋体"/>
                <w:i/>
                <w:color w:val="808080"/>
                <w:sz w:val="22"/>
                <w:szCs w:val="22"/>
                <w:shd w:val="clear" w:fill="C8EDCC"/>
              </w:rPr>
              <w:t>对象设置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>key-value</w:t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Vue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color w:val="7A7A43"/>
                <w:sz w:val="22"/>
                <w:szCs w:val="22"/>
                <w:shd w:val="clear" w:fill="C8EDCC"/>
              </w:rPr>
              <w:t>set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2"/>
                <w:szCs w:val="22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, name, value);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查找对应的</w:t>
            </w:r>
            <w:r>
              <w:rPr>
                <w:rFonts w:hint="default" w:ascii="Courier New" w:hAnsi="Courier New" w:cs="Courier New"/>
                <w:i/>
                <w:color w:val="FF0000"/>
                <w:sz w:val="22"/>
                <w:szCs w:val="22"/>
                <w:shd w:val="clear" w:fill="C8EDCC"/>
              </w:rPr>
              <w:t>SKU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>商品</w:t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eastAsia" w:ascii="宋体" w:hAnsi="宋体" w:eastAsia="宋体" w:cs="宋体"/>
                <w:i/>
                <w:color w:val="FF0000"/>
                <w:sz w:val="22"/>
                <w:szCs w:val="22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t>.searchSku();</w:t>
            </w:r>
            <w:r>
              <w:rPr>
                <w:rFonts w:hint="default" w:ascii="Courier New" w:hAnsi="Courier New" w:cs="Courier New"/>
                <w:color w:val="FF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},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</w:t>
      </w:r>
      <w:r>
        <w:rPr>
          <w:rFonts w:hint="default" w:ascii="Courier New" w:hAnsi="Courier New" w:cs="Courier New"/>
          <w:lang w:val="en-US" w:eastAsia="zh-CN"/>
        </w:rPr>
        <w:t>js</w:t>
      </w:r>
      <w:r>
        <w:rPr>
          <w:rFonts w:hint="eastAsia" w:ascii="Courier New" w:hAnsi="Courier New" w:cs="Courier New"/>
          <w:lang w:val="en-US" w:eastAsia="zh-CN"/>
        </w:rPr>
        <w:t>/controller/</w:t>
      </w:r>
      <w:r>
        <w:rPr>
          <w:rFonts w:hint="default" w:ascii="Courier New" w:hAnsi="Courier New" w:cs="Courier New"/>
          <w:lang w:val="en-US" w:eastAsia="zh-CN"/>
        </w:rPr>
        <w:t>itemController.js,</w:t>
      </w:r>
      <w:r>
        <w:rPr>
          <w:rFonts w:hint="eastAsia" w:ascii="Courier New" w:hAnsi="Courier New" w:cs="Courier New"/>
          <w:lang w:val="en-US" w:eastAsia="zh-CN"/>
        </w:rPr>
        <w:t xml:space="preserve"> </w:t>
      </w:r>
      <w:r>
        <w:rPr>
          <w:rFonts w:hint="default" w:ascii="Courier New" w:hAnsi="Courier New" w:cs="Courier New"/>
          <w:lang w:val="en-US" w:eastAsia="zh-CN"/>
        </w:rPr>
        <w:t>查询当前用户选择的SKU</w:t>
      </w:r>
      <w:r>
        <w:rPr>
          <w:rFonts w:hint="eastAsia" w:ascii="Courier New" w:hAnsi="Courier New" w:cs="Courier New"/>
          <w:lang w:val="en-US" w:eastAsia="zh-CN"/>
        </w:rPr>
        <w:t>方法：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ascii="宋体" w:hAnsi="宋体" w:eastAsia="宋体" w:cs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根据用户选中的规格选项，查找对应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searchSku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for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var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color w:val="0000FF"/>
                <w:sz w:val="21"/>
                <w:szCs w:val="21"/>
                <w:shd w:val="clear" w:fill="C8EDCC"/>
              </w:rPr>
              <w:t>0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 xml:space="preserve">i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&lt;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itemList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length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; 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++){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/**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 xml:space="preserve">判断规格选项是不是当前用户选中的 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>*/</w:t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  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if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itemList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[i].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 xml:space="preserve">spec 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 xml:space="preserve">== </w:t>
            </w:r>
            <w:r>
              <w:rPr>
                <w:rFonts w:hint="default" w:ascii="Courier New" w:hAnsi="Courier New" w:cs="Courier New"/>
                <w:b/>
                <w:i/>
                <w:color w:val="FF0000"/>
                <w:sz w:val="21"/>
                <w:szCs w:val="21"/>
                <w:shd w:val="clear" w:fill="C8EDCC"/>
              </w:rPr>
              <w:t>JSON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.stringify(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8EDCC"/>
              </w:rPr>
              <w:t>spec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t>)){</w:t>
            </w:r>
            <w:r>
              <w:rPr>
                <w:rFonts w:hint="default" w:ascii="Courier New" w:hAnsi="Courier New" w:cs="Courier New"/>
                <w:color w:val="FF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sku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= </w:t>
            </w:r>
            <w:r>
              <w:rPr>
                <w:rFonts w:hint="default" w:ascii="Courier New" w:hAnsi="Courier New" w:cs="Courier New"/>
                <w:b/>
                <w:i/>
                <w:color w:val="660E7A"/>
                <w:sz w:val="21"/>
                <w:szCs w:val="21"/>
                <w:shd w:val="clear" w:fill="C8EDCC"/>
              </w:rPr>
              <w:t>itemList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[</w:t>
            </w:r>
            <w:r>
              <w:rPr>
                <w:rFonts w:hint="default" w:ascii="Courier New" w:hAnsi="Courier New" w:cs="Courier New"/>
                <w:color w:val="458383"/>
                <w:sz w:val="21"/>
                <w:szCs w:val="21"/>
                <w:shd w:val="clear" w:fill="C8EDCC"/>
              </w:rPr>
              <w:t>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];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   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return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}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4"/>
        <w:keepNext/>
        <w:keepLines/>
        <w:pageBreakBefore w:val="0"/>
        <w:widowControl w:val="0"/>
        <w:numPr>
          <w:ilvl w:val="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0" w:after="20"/>
        <w:ind w:leftChars="0"/>
        <w:textAlignment w:val="auto"/>
        <w:outlineLvl w:val="2"/>
        <w:rPr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>5.2.4加入购物车事件绑定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修改模板</w:t>
      </w:r>
      <w:r>
        <w:rPr>
          <w:rFonts w:hint="eastAsia" w:ascii="Courier New" w:hAnsi="Courier New" w:cs="Courier New"/>
          <w:lang w:val="en-US" w:eastAsia="zh-CN"/>
        </w:rPr>
        <w:t>item.ftl(156行)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7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left="0" w:leftChars="0" w:right="0" w:rightChars="0" w:firstLine="0" w:firstLineChars="0"/>
              <w:jc w:val="left"/>
              <w:textAlignment w:val="auto"/>
              <w:outlineLvl w:val="9"/>
              <w:rPr>
                <w:rFonts w:hint="default" w:ascii="Courier New" w:hAnsi="Courier New" w:cs="Courier New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href=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</w:t>
            </w:r>
            <w:r>
              <w:rPr>
                <w:rFonts w:hint="eastAsia" w:ascii="Courier New" w:hAnsi="Courier New" w:cs="Courier New"/>
                <w:b/>
                <w:color w:val="008000"/>
                <w:sz w:val="21"/>
                <w:szCs w:val="21"/>
                <w:shd w:val="clear" w:fill="C7EDCC"/>
                <w:lang w:val="en-US" w:eastAsia="zh-CN"/>
              </w:rPr>
              <w:t>javascript:;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"  </w:t>
            </w:r>
            <w:r>
              <w:rPr>
                <w:rFonts w:hint="default" w:ascii="Courier New" w:hAnsi="Courier New" w:cs="Courier New"/>
                <w:b/>
                <w:color w:val="0000FF"/>
                <w:sz w:val="21"/>
                <w:szCs w:val="21"/>
                <w:shd w:val="clear" w:fill="C7EDCC"/>
              </w:rPr>
              <w:t>class=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>"sui-btn  btn-danger addshopcar"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br w:type="textWrapping"/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7EDCC"/>
              </w:rPr>
              <w:t xml:space="preserve">      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  <w:lang w:val="en-US"/>
              </w:rPr>
              <w:t>@</w:t>
            </w:r>
            <w:r>
              <w:rPr>
                <w:rFonts w:hint="default" w:ascii="Courier New" w:hAnsi="Courier New" w:cs="Courier New"/>
                <w:b/>
                <w:color w:val="FF0000"/>
                <w:sz w:val="21"/>
                <w:szCs w:val="21"/>
                <w:shd w:val="clear" w:fill="C7EDCC"/>
              </w:rPr>
              <w:t>click="addToCart();"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  <w:r>
              <w:rPr>
                <w:rFonts w:hint="default" w:ascii="Courier New" w:hAnsi="Courier New" w:eastAsia="宋体" w:cs="Courier New"/>
                <w:color w:val="000000"/>
                <w:sz w:val="21"/>
                <w:szCs w:val="21"/>
                <w:shd w:val="clear" w:fill="C7EDCC"/>
              </w:rPr>
              <w:t>加入购物车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&gt;&lt;/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7EDCC"/>
              </w:rPr>
              <w:t>li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7EDCC"/>
              </w:rPr>
              <w:t>&gt;</w:t>
            </w: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Courier New" w:hAnsi="Courier New" w:eastAsia="宋体" w:cs="Courier New"/>
          <w:lang w:val="en-US" w:eastAsia="zh-CN"/>
        </w:rPr>
      </w:pPr>
      <w:r>
        <w:rPr>
          <w:rFonts w:hint="eastAsia" w:ascii="Courier New" w:hAnsi="Courier New" w:cs="Courier New"/>
          <w:lang w:val="en-US" w:eastAsia="zh-CN"/>
        </w:rPr>
        <w:t>pinyougou-item-web/src/main/webapp/</w:t>
      </w:r>
      <w:r>
        <w:rPr>
          <w:rFonts w:hint="default" w:ascii="Courier New" w:hAnsi="Courier New" w:cs="Courier New"/>
          <w:lang w:val="en-US" w:eastAsia="zh-CN"/>
        </w:rPr>
        <w:t>js</w:t>
      </w:r>
      <w:r>
        <w:rPr>
          <w:rFonts w:hint="eastAsia" w:ascii="Courier New" w:hAnsi="Courier New" w:cs="Courier New"/>
          <w:lang w:val="en-US" w:eastAsia="zh-CN"/>
        </w:rPr>
        <w:t>/controller/</w:t>
      </w:r>
      <w:r>
        <w:rPr>
          <w:rFonts w:hint="default" w:ascii="Courier New" w:hAnsi="Courier New" w:cs="Courier New"/>
          <w:lang w:val="en-US" w:eastAsia="zh-CN"/>
        </w:rPr>
        <w:t>itemController.js</w:t>
      </w:r>
      <w:r>
        <w:rPr>
          <w:rFonts w:hint="eastAsia" w:ascii="Courier New" w:hAnsi="Courier New" w:cs="Courier New"/>
          <w:lang w:val="en-US" w:eastAsia="zh-CN"/>
        </w:rPr>
        <w:t>，在</w:t>
      </w:r>
      <w:r>
        <w:rPr>
          <w:rFonts w:hint="default" w:ascii="Courier New" w:hAnsi="Courier New" w:cs="Courier New"/>
          <w:lang w:val="en-US" w:eastAsia="zh-CN"/>
        </w:rPr>
        <w:t>methods</w:t>
      </w:r>
      <w:r>
        <w:rPr>
          <w:rFonts w:hint="eastAsia" w:ascii="Courier New" w:hAnsi="Courier New" w:cs="Courier New"/>
          <w:lang w:val="en-US" w:eastAsia="zh-CN"/>
        </w:rPr>
        <w:t>中添加方法</w:t>
      </w:r>
      <w:r>
        <w:rPr>
          <w:rFonts w:hint="default" w:ascii="Courier New" w:hAnsi="Courier New" w:cs="Courier New"/>
          <w:lang w:val="en-US" w:eastAsia="zh-CN"/>
        </w:rPr>
        <w:t>：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 w:eastAsia="宋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/>
                <w:color w:val="808080"/>
                <w:sz w:val="21"/>
                <w:szCs w:val="21"/>
                <w:shd w:val="clear" w:fill="C8EDCC"/>
              </w:rPr>
              <w:t xml:space="preserve">// 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t>加入购物车事件绑定</w:t>
            </w:r>
            <w:r>
              <w:rPr>
                <w:rFonts w:hint="eastAsia" w:ascii="宋体" w:hAnsi="宋体" w:eastAsia="宋体" w:cs="宋体"/>
                <w:i/>
                <w:color w:val="80808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7A7A43"/>
                <w:sz w:val="21"/>
                <w:szCs w:val="21"/>
                <w:shd w:val="clear" w:fill="C8EDCC"/>
              </w:rPr>
              <w:t xml:space="preserve">addToCart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: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 xml:space="preserve">function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() {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    </w:t>
            </w:r>
            <w:r>
              <w:rPr>
                <w:rFonts w:hint="default" w:ascii="Courier New" w:hAnsi="Courier New" w:cs="Courier New"/>
                <w:i/>
                <w:color w:val="000000"/>
                <w:sz w:val="21"/>
                <w:szCs w:val="21"/>
                <w:shd w:val="clear" w:fill="C8EDCC"/>
              </w:rPr>
              <w:t>alert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(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>'sku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商品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id:'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sku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 xml:space="preserve">id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", </w:t>
            </w:r>
            <w:r>
              <w:rPr>
                <w:rFonts w:hint="eastAsia" w:ascii="宋体" w:hAnsi="宋体" w:eastAsia="宋体" w:cs="宋体"/>
                <w:b/>
                <w:color w:val="008000"/>
                <w:sz w:val="21"/>
                <w:szCs w:val="21"/>
                <w:shd w:val="clear" w:fill="C8EDCC"/>
              </w:rPr>
              <w:t>购买数量：</w:t>
            </w:r>
            <w:r>
              <w:rPr>
                <w:rFonts w:hint="default" w:ascii="Courier New" w:hAnsi="Courier New" w:cs="Courier New"/>
                <w:b/>
                <w:color w:val="008000"/>
                <w:sz w:val="21"/>
                <w:szCs w:val="21"/>
                <w:shd w:val="clear" w:fill="C8EDCC"/>
              </w:rPr>
              <w:t xml:space="preserve">" 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 xml:space="preserve">+ </w:t>
            </w:r>
            <w:r>
              <w:rPr>
                <w:rFonts w:hint="default" w:ascii="Courier New" w:hAnsi="Courier New" w:cs="Courier New"/>
                <w:b/>
                <w:color w:val="000080"/>
                <w:sz w:val="21"/>
                <w:szCs w:val="21"/>
                <w:shd w:val="clear" w:fill="C8EDCC"/>
              </w:rPr>
              <w:t>this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.</w:t>
            </w:r>
            <w:r>
              <w:rPr>
                <w:rFonts w:hint="default" w:ascii="Courier New" w:hAnsi="Courier New" w:cs="Courier New"/>
                <w:b/>
                <w:color w:val="660E7A"/>
                <w:sz w:val="21"/>
                <w:szCs w:val="21"/>
                <w:shd w:val="clear" w:fill="C8EDCC"/>
              </w:rPr>
              <w:t>num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);</w:t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1"/>
                <w:szCs w:val="21"/>
                <w:shd w:val="clear" w:fill="C8EDCC"/>
              </w:rPr>
              <w:t>}</w:t>
            </w:r>
          </w:p>
        </w:tc>
      </w:tr>
    </w:tbl>
    <w:p>
      <w:pPr>
        <w:pStyle w:val="2"/>
        <w:keepNext/>
        <w:keepLines/>
        <w:pageBreakBefore w:val="0"/>
        <w:widowControl w:val="0"/>
        <w:numPr>
          <w:ilvl w:val="0"/>
          <w:numId w:val="0"/>
        </w:numPr>
        <w:tabs>
          <w:tab w:val="left" w:pos="425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100" w:after="90" w:line="276" w:lineRule="auto"/>
        <w:ind w:leftChars="0"/>
        <w:jc w:val="both"/>
        <w:textAlignment w:val="auto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6.系统模块对接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textAlignment w:val="auto"/>
        <w:outlineLvl w:val="9"/>
        <w:rPr>
          <w:rFonts w:hint="default" w:ascii="Courier New" w:hAnsi="Courier New" w:cs="Courier New"/>
          <w:lang w:val="en-US" w:eastAsia="zh-CN"/>
        </w:rPr>
      </w:pPr>
      <w:r>
        <w:rPr>
          <w:rFonts w:hint="default" w:ascii="Courier New" w:hAnsi="Courier New" w:cs="Courier New"/>
          <w:lang w:val="en-US" w:eastAsia="zh-CN"/>
        </w:rPr>
        <w:t>pinyougou-search-web</w:t>
      </w:r>
      <w:r>
        <w:rPr>
          <w:rFonts w:hint="eastAsia" w:ascii="Courier New" w:hAnsi="Courier New" w:cs="Courier New"/>
          <w:lang w:val="en-US" w:eastAsia="zh-CN"/>
        </w:rPr>
        <w:t>/src/main/webapp/</w:t>
      </w:r>
      <w:r>
        <w:rPr>
          <w:rFonts w:hint="default" w:ascii="Courier New" w:hAnsi="Courier New" w:cs="Courier New"/>
          <w:lang w:val="en-US" w:eastAsia="zh-CN"/>
        </w:rPr>
        <w:t>index.html</w:t>
      </w:r>
      <w:r>
        <w:rPr>
          <w:rFonts w:hint="eastAsia" w:ascii="Courier New" w:hAnsi="Courier New" w:cs="Courier New"/>
          <w:lang w:val="en-US" w:eastAsia="zh-CN"/>
        </w:rPr>
        <w:t>(326行)</w:t>
      </w:r>
    </w:p>
    <w:tbl>
      <w:tblPr>
        <w:tblStyle w:val="1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13"/>
              <w:keepNext w:val="0"/>
              <w:keepLines w:val="0"/>
              <w:pageBreakBefore w:val="0"/>
              <w:widowControl/>
              <w:suppressLineNumbers w:val="0"/>
              <w:shd w:val="clear" w:fill="C8EDCC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/>
              <w:textAlignment w:val="auto"/>
              <w:rPr>
                <w:rFonts w:hint="eastAsia"/>
                <w:color w:val="7F7F7F" w:themeColor="background1" w:themeShade="80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a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:href="'http://item.pinyougou.com/'+ item.goodsId +'.html'"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 xml:space="preserve">   &lt;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 xml:space="preserve">img </w:t>
            </w:r>
            <w:r>
              <w:rPr>
                <w:rFonts w:hint="default" w:ascii="Courier New" w:hAnsi="Courier New" w:cs="Courier New"/>
                <w:b/>
                <w:color w:val="FF0000"/>
                <w:sz w:val="22"/>
                <w:szCs w:val="22"/>
                <w:shd w:val="clear" w:fill="C8EDCC"/>
              </w:rPr>
              <w:t>:src="item.image"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/&gt;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br w:type="textWrapping"/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&lt;/</w:t>
            </w:r>
            <w:r>
              <w:rPr>
                <w:rFonts w:hint="default" w:ascii="Courier New" w:hAnsi="Courier New" w:cs="Courier New"/>
                <w:b/>
                <w:color w:val="000080"/>
                <w:sz w:val="22"/>
                <w:szCs w:val="22"/>
                <w:shd w:val="clear" w:fill="C8EDCC"/>
              </w:rPr>
              <w:t>a</w:t>
            </w:r>
            <w:r>
              <w:rPr>
                <w:rFonts w:hint="default" w:ascii="Courier New" w:hAnsi="Courier New" w:cs="Courier New"/>
                <w:color w:val="000000"/>
                <w:sz w:val="22"/>
                <w:szCs w:val="22"/>
                <w:shd w:val="clear" w:fill="C8EDCC"/>
              </w:rPr>
              <w:t>&gt;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方正兰亭超细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Fonts w:hint="eastAsia"/>
        <w:lang w:val="en-US" w:eastAsia="zh-CN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lang w:val="en-US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73DEEC"/>
    <w:multiLevelType w:val="singleLevel"/>
    <w:tmpl w:val="1B73DEEC"/>
    <w:lvl w:ilvl="0" w:tentative="0">
      <w:start w:val="1"/>
      <w:numFmt w:val="lowerLetter"/>
      <w:suff w:val="space"/>
      <w:lvlText w:val="%1."/>
      <w:lvlJc w:val="left"/>
    </w:lvl>
  </w:abstractNum>
  <w:abstractNum w:abstractNumId="1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35AD894"/>
    <w:multiLevelType w:val="multilevel"/>
    <w:tmpl w:val="735AD89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">
    <w:nsid w:val="7BCC86FA"/>
    <w:multiLevelType w:val="singleLevel"/>
    <w:tmpl w:val="7BCC86F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31D1"/>
    <w:rsid w:val="00024E89"/>
    <w:rsid w:val="000523CD"/>
    <w:rsid w:val="00063359"/>
    <w:rsid w:val="00091D3D"/>
    <w:rsid w:val="000942CB"/>
    <w:rsid w:val="000D6273"/>
    <w:rsid w:val="000F3573"/>
    <w:rsid w:val="0010710E"/>
    <w:rsid w:val="001116C7"/>
    <w:rsid w:val="00113784"/>
    <w:rsid w:val="001204D4"/>
    <w:rsid w:val="001326D5"/>
    <w:rsid w:val="00136A1B"/>
    <w:rsid w:val="00140C1A"/>
    <w:rsid w:val="00170463"/>
    <w:rsid w:val="0018522E"/>
    <w:rsid w:val="001938AA"/>
    <w:rsid w:val="001A12B7"/>
    <w:rsid w:val="001D0B68"/>
    <w:rsid w:val="00203578"/>
    <w:rsid w:val="00213189"/>
    <w:rsid w:val="00232106"/>
    <w:rsid w:val="002516F8"/>
    <w:rsid w:val="0026193D"/>
    <w:rsid w:val="002A5D9B"/>
    <w:rsid w:val="002B09A7"/>
    <w:rsid w:val="002C2864"/>
    <w:rsid w:val="002C2A94"/>
    <w:rsid w:val="002E40C7"/>
    <w:rsid w:val="002F3335"/>
    <w:rsid w:val="00306C9D"/>
    <w:rsid w:val="00310732"/>
    <w:rsid w:val="00311A78"/>
    <w:rsid w:val="00332F0A"/>
    <w:rsid w:val="003369A9"/>
    <w:rsid w:val="00342099"/>
    <w:rsid w:val="003474FF"/>
    <w:rsid w:val="00347E92"/>
    <w:rsid w:val="00365EC9"/>
    <w:rsid w:val="00366106"/>
    <w:rsid w:val="00393696"/>
    <w:rsid w:val="003A25A2"/>
    <w:rsid w:val="003B0329"/>
    <w:rsid w:val="003C6A46"/>
    <w:rsid w:val="003E551A"/>
    <w:rsid w:val="00422752"/>
    <w:rsid w:val="004564DD"/>
    <w:rsid w:val="00460949"/>
    <w:rsid w:val="0047252C"/>
    <w:rsid w:val="004730CA"/>
    <w:rsid w:val="00491C7B"/>
    <w:rsid w:val="004B337C"/>
    <w:rsid w:val="004C0579"/>
    <w:rsid w:val="004C1C42"/>
    <w:rsid w:val="004C4DEC"/>
    <w:rsid w:val="005415FB"/>
    <w:rsid w:val="005520F4"/>
    <w:rsid w:val="00552604"/>
    <w:rsid w:val="0055593F"/>
    <w:rsid w:val="00563F41"/>
    <w:rsid w:val="0057053A"/>
    <w:rsid w:val="005A60EB"/>
    <w:rsid w:val="005B4D72"/>
    <w:rsid w:val="005B6813"/>
    <w:rsid w:val="005C2459"/>
    <w:rsid w:val="005D239D"/>
    <w:rsid w:val="005E6D3D"/>
    <w:rsid w:val="00626078"/>
    <w:rsid w:val="00633DFF"/>
    <w:rsid w:val="0067553D"/>
    <w:rsid w:val="006960F8"/>
    <w:rsid w:val="006B4015"/>
    <w:rsid w:val="006B7E4E"/>
    <w:rsid w:val="006C7E09"/>
    <w:rsid w:val="006D6031"/>
    <w:rsid w:val="00706796"/>
    <w:rsid w:val="00707BC7"/>
    <w:rsid w:val="007153EE"/>
    <w:rsid w:val="00746034"/>
    <w:rsid w:val="00775D21"/>
    <w:rsid w:val="007D66FF"/>
    <w:rsid w:val="007E1E60"/>
    <w:rsid w:val="007E780C"/>
    <w:rsid w:val="00802C64"/>
    <w:rsid w:val="0081607D"/>
    <w:rsid w:val="00843869"/>
    <w:rsid w:val="00855538"/>
    <w:rsid w:val="0085696E"/>
    <w:rsid w:val="008635B3"/>
    <w:rsid w:val="00872CB6"/>
    <w:rsid w:val="00882AFC"/>
    <w:rsid w:val="008D6DB7"/>
    <w:rsid w:val="008F04D6"/>
    <w:rsid w:val="008F1FEA"/>
    <w:rsid w:val="00921DC2"/>
    <w:rsid w:val="0096019F"/>
    <w:rsid w:val="00983D03"/>
    <w:rsid w:val="009B2FB1"/>
    <w:rsid w:val="009B7BE7"/>
    <w:rsid w:val="009D2C95"/>
    <w:rsid w:val="009E1B69"/>
    <w:rsid w:val="009E2BC4"/>
    <w:rsid w:val="009E3D11"/>
    <w:rsid w:val="009F392F"/>
    <w:rsid w:val="00A02451"/>
    <w:rsid w:val="00A40A60"/>
    <w:rsid w:val="00A976C6"/>
    <w:rsid w:val="00AA310B"/>
    <w:rsid w:val="00AB03B8"/>
    <w:rsid w:val="00AB551A"/>
    <w:rsid w:val="00AB7C93"/>
    <w:rsid w:val="00AE06BC"/>
    <w:rsid w:val="00AE10EC"/>
    <w:rsid w:val="00B24198"/>
    <w:rsid w:val="00B96C5E"/>
    <w:rsid w:val="00BB38D9"/>
    <w:rsid w:val="00BB5CAA"/>
    <w:rsid w:val="00BC0E3E"/>
    <w:rsid w:val="00BD2571"/>
    <w:rsid w:val="00BF656D"/>
    <w:rsid w:val="00C061BD"/>
    <w:rsid w:val="00C30059"/>
    <w:rsid w:val="00C33D53"/>
    <w:rsid w:val="00C54E74"/>
    <w:rsid w:val="00C55601"/>
    <w:rsid w:val="00C634F3"/>
    <w:rsid w:val="00C6473C"/>
    <w:rsid w:val="00C6560D"/>
    <w:rsid w:val="00C7215F"/>
    <w:rsid w:val="00C95A6D"/>
    <w:rsid w:val="00CA6872"/>
    <w:rsid w:val="00CD376A"/>
    <w:rsid w:val="00CF705A"/>
    <w:rsid w:val="00D03751"/>
    <w:rsid w:val="00D4066A"/>
    <w:rsid w:val="00D40F87"/>
    <w:rsid w:val="00D46795"/>
    <w:rsid w:val="00D752CA"/>
    <w:rsid w:val="00D7634E"/>
    <w:rsid w:val="00D976AF"/>
    <w:rsid w:val="00DA25C9"/>
    <w:rsid w:val="00DB0E65"/>
    <w:rsid w:val="00DC32BE"/>
    <w:rsid w:val="00DD745A"/>
    <w:rsid w:val="00DE1798"/>
    <w:rsid w:val="00DE21E3"/>
    <w:rsid w:val="00DF79A7"/>
    <w:rsid w:val="00E0161E"/>
    <w:rsid w:val="00E0454B"/>
    <w:rsid w:val="00E15DE1"/>
    <w:rsid w:val="00E54440"/>
    <w:rsid w:val="00E6146D"/>
    <w:rsid w:val="00E651FF"/>
    <w:rsid w:val="00E90037"/>
    <w:rsid w:val="00E926C9"/>
    <w:rsid w:val="00EA6E88"/>
    <w:rsid w:val="00EC59D8"/>
    <w:rsid w:val="00F05036"/>
    <w:rsid w:val="00F1319B"/>
    <w:rsid w:val="00F17FFE"/>
    <w:rsid w:val="00F64BFB"/>
    <w:rsid w:val="00F73B26"/>
    <w:rsid w:val="00FA79D6"/>
    <w:rsid w:val="00FB0256"/>
    <w:rsid w:val="00FB1ADD"/>
    <w:rsid w:val="00FB2F50"/>
    <w:rsid w:val="00FD69F5"/>
    <w:rsid w:val="00FE0B71"/>
    <w:rsid w:val="010041EC"/>
    <w:rsid w:val="01005D8C"/>
    <w:rsid w:val="010147BC"/>
    <w:rsid w:val="010864C5"/>
    <w:rsid w:val="010B6C2B"/>
    <w:rsid w:val="010C2936"/>
    <w:rsid w:val="010D6797"/>
    <w:rsid w:val="01125F2D"/>
    <w:rsid w:val="0115219E"/>
    <w:rsid w:val="0119100F"/>
    <w:rsid w:val="0119735B"/>
    <w:rsid w:val="011A4567"/>
    <w:rsid w:val="01241418"/>
    <w:rsid w:val="01250C5E"/>
    <w:rsid w:val="01267049"/>
    <w:rsid w:val="01275603"/>
    <w:rsid w:val="01280A9C"/>
    <w:rsid w:val="012838B3"/>
    <w:rsid w:val="012A7DB2"/>
    <w:rsid w:val="012B2F4B"/>
    <w:rsid w:val="012B46F1"/>
    <w:rsid w:val="012C2A1B"/>
    <w:rsid w:val="012F4715"/>
    <w:rsid w:val="012F62C6"/>
    <w:rsid w:val="0130052D"/>
    <w:rsid w:val="01360413"/>
    <w:rsid w:val="01365612"/>
    <w:rsid w:val="013A5AC5"/>
    <w:rsid w:val="01423DCB"/>
    <w:rsid w:val="014746BD"/>
    <w:rsid w:val="014922A7"/>
    <w:rsid w:val="01496E61"/>
    <w:rsid w:val="014E1F24"/>
    <w:rsid w:val="014F6AEB"/>
    <w:rsid w:val="01502EA0"/>
    <w:rsid w:val="015115D2"/>
    <w:rsid w:val="01570088"/>
    <w:rsid w:val="015B2996"/>
    <w:rsid w:val="0161499E"/>
    <w:rsid w:val="016403F1"/>
    <w:rsid w:val="0168362F"/>
    <w:rsid w:val="016C3C72"/>
    <w:rsid w:val="016D1DF6"/>
    <w:rsid w:val="0171180F"/>
    <w:rsid w:val="01714D63"/>
    <w:rsid w:val="01734F47"/>
    <w:rsid w:val="01743BC3"/>
    <w:rsid w:val="017A3D07"/>
    <w:rsid w:val="017B34B8"/>
    <w:rsid w:val="01841914"/>
    <w:rsid w:val="018A6967"/>
    <w:rsid w:val="018B34B4"/>
    <w:rsid w:val="018B47AF"/>
    <w:rsid w:val="018B6748"/>
    <w:rsid w:val="019159C9"/>
    <w:rsid w:val="01950FDD"/>
    <w:rsid w:val="01970FBB"/>
    <w:rsid w:val="01986E99"/>
    <w:rsid w:val="01991B7B"/>
    <w:rsid w:val="019A3EF9"/>
    <w:rsid w:val="019A5ED3"/>
    <w:rsid w:val="019B1078"/>
    <w:rsid w:val="019D2404"/>
    <w:rsid w:val="01A16EC7"/>
    <w:rsid w:val="01A44421"/>
    <w:rsid w:val="01A47EEC"/>
    <w:rsid w:val="01A53E1A"/>
    <w:rsid w:val="01A8245F"/>
    <w:rsid w:val="01A93759"/>
    <w:rsid w:val="01AC35A9"/>
    <w:rsid w:val="01B46B1B"/>
    <w:rsid w:val="01B51DF5"/>
    <w:rsid w:val="01B81CAD"/>
    <w:rsid w:val="01B93AE2"/>
    <w:rsid w:val="01BA04F3"/>
    <w:rsid w:val="01BA21C7"/>
    <w:rsid w:val="01BA5E62"/>
    <w:rsid w:val="01BA67C7"/>
    <w:rsid w:val="01BD5FDC"/>
    <w:rsid w:val="01C37E61"/>
    <w:rsid w:val="01C470AF"/>
    <w:rsid w:val="01C56255"/>
    <w:rsid w:val="01C84398"/>
    <w:rsid w:val="01C91F2B"/>
    <w:rsid w:val="01CA1F40"/>
    <w:rsid w:val="01CA32A4"/>
    <w:rsid w:val="01CA36CD"/>
    <w:rsid w:val="01CA760F"/>
    <w:rsid w:val="01CB5643"/>
    <w:rsid w:val="01CC0C23"/>
    <w:rsid w:val="01CE11AD"/>
    <w:rsid w:val="01D375F7"/>
    <w:rsid w:val="01D62E90"/>
    <w:rsid w:val="01D64355"/>
    <w:rsid w:val="01D80188"/>
    <w:rsid w:val="01E57D60"/>
    <w:rsid w:val="01E9306C"/>
    <w:rsid w:val="01EE310A"/>
    <w:rsid w:val="01EE79B9"/>
    <w:rsid w:val="01F44B62"/>
    <w:rsid w:val="01F85440"/>
    <w:rsid w:val="01FD03B9"/>
    <w:rsid w:val="020041D5"/>
    <w:rsid w:val="020226E4"/>
    <w:rsid w:val="02040B13"/>
    <w:rsid w:val="0209712B"/>
    <w:rsid w:val="020C5095"/>
    <w:rsid w:val="020C623A"/>
    <w:rsid w:val="0212110A"/>
    <w:rsid w:val="02131884"/>
    <w:rsid w:val="0213489E"/>
    <w:rsid w:val="021441A4"/>
    <w:rsid w:val="021C4AF1"/>
    <w:rsid w:val="021D135F"/>
    <w:rsid w:val="021E059A"/>
    <w:rsid w:val="02215BBC"/>
    <w:rsid w:val="022639F2"/>
    <w:rsid w:val="02270396"/>
    <w:rsid w:val="022753BC"/>
    <w:rsid w:val="022C4A1F"/>
    <w:rsid w:val="022D384F"/>
    <w:rsid w:val="022F4539"/>
    <w:rsid w:val="022F7831"/>
    <w:rsid w:val="023100D7"/>
    <w:rsid w:val="02314C49"/>
    <w:rsid w:val="0231526A"/>
    <w:rsid w:val="02375E94"/>
    <w:rsid w:val="023915D1"/>
    <w:rsid w:val="024213AD"/>
    <w:rsid w:val="02422888"/>
    <w:rsid w:val="02441515"/>
    <w:rsid w:val="02483301"/>
    <w:rsid w:val="024974F1"/>
    <w:rsid w:val="024D3E18"/>
    <w:rsid w:val="024D54BF"/>
    <w:rsid w:val="025034DF"/>
    <w:rsid w:val="02504584"/>
    <w:rsid w:val="025331A5"/>
    <w:rsid w:val="02556C44"/>
    <w:rsid w:val="02561D0E"/>
    <w:rsid w:val="02595A75"/>
    <w:rsid w:val="025A4356"/>
    <w:rsid w:val="025B6884"/>
    <w:rsid w:val="025E2421"/>
    <w:rsid w:val="0260008D"/>
    <w:rsid w:val="02602D79"/>
    <w:rsid w:val="02620718"/>
    <w:rsid w:val="0264382D"/>
    <w:rsid w:val="02690F8C"/>
    <w:rsid w:val="02691C15"/>
    <w:rsid w:val="02697772"/>
    <w:rsid w:val="026A727D"/>
    <w:rsid w:val="026B4880"/>
    <w:rsid w:val="026E362D"/>
    <w:rsid w:val="027A2BC5"/>
    <w:rsid w:val="027B34FB"/>
    <w:rsid w:val="027C2EA3"/>
    <w:rsid w:val="028112BC"/>
    <w:rsid w:val="02822D13"/>
    <w:rsid w:val="02830EE7"/>
    <w:rsid w:val="028F7E31"/>
    <w:rsid w:val="02902243"/>
    <w:rsid w:val="0291010A"/>
    <w:rsid w:val="029135D3"/>
    <w:rsid w:val="02937720"/>
    <w:rsid w:val="02950127"/>
    <w:rsid w:val="02974913"/>
    <w:rsid w:val="02983B0F"/>
    <w:rsid w:val="029E65A9"/>
    <w:rsid w:val="02A05AFE"/>
    <w:rsid w:val="02A10401"/>
    <w:rsid w:val="02A51A7E"/>
    <w:rsid w:val="02A54229"/>
    <w:rsid w:val="02A90AE3"/>
    <w:rsid w:val="02AB75C9"/>
    <w:rsid w:val="02AD03A2"/>
    <w:rsid w:val="02AE1B5E"/>
    <w:rsid w:val="02AF22B9"/>
    <w:rsid w:val="02B16E48"/>
    <w:rsid w:val="02B208A4"/>
    <w:rsid w:val="02B311B6"/>
    <w:rsid w:val="02B450EF"/>
    <w:rsid w:val="02B912C2"/>
    <w:rsid w:val="02B964CD"/>
    <w:rsid w:val="02BA6A62"/>
    <w:rsid w:val="02BE7E3D"/>
    <w:rsid w:val="02BF07BF"/>
    <w:rsid w:val="02C262AF"/>
    <w:rsid w:val="02C54997"/>
    <w:rsid w:val="02C77846"/>
    <w:rsid w:val="02C8678F"/>
    <w:rsid w:val="02CB658B"/>
    <w:rsid w:val="02CC0103"/>
    <w:rsid w:val="02CC5A1C"/>
    <w:rsid w:val="02CE31ED"/>
    <w:rsid w:val="02CE7FFF"/>
    <w:rsid w:val="02D052FF"/>
    <w:rsid w:val="02D155EC"/>
    <w:rsid w:val="02D40FF3"/>
    <w:rsid w:val="02D41FC2"/>
    <w:rsid w:val="02D60254"/>
    <w:rsid w:val="02D81733"/>
    <w:rsid w:val="02D91CF6"/>
    <w:rsid w:val="02DF054D"/>
    <w:rsid w:val="02DF21E2"/>
    <w:rsid w:val="02E33382"/>
    <w:rsid w:val="02E9524F"/>
    <w:rsid w:val="02EA408B"/>
    <w:rsid w:val="02EB415F"/>
    <w:rsid w:val="02EC149C"/>
    <w:rsid w:val="02EF7456"/>
    <w:rsid w:val="02F40584"/>
    <w:rsid w:val="02F62DF7"/>
    <w:rsid w:val="02F65E07"/>
    <w:rsid w:val="02F81F5F"/>
    <w:rsid w:val="02FD1A41"/>
    <w:rsid w:val="02FE6443"/>
    <w:rsid w:val="03002183"/>
    <w:rsid w:val="03011ECB"/>
    <w:rsid w:val="03023690"/>
    <w:rsid w:val="030608F8"/>
    <w:rsid w:val="030B3033"/>
    <w:rsid w:val="030B60F0"/>
    <w:rsid w:val="030E59C7"/>
    <w:rsid w:val="031015A5"/>
    <w:rsid w:val="03127156"/>
    <w:rsid w:val="0318463A"/>
    <w:rsid w:val="03186258"/>
    <w:rsid w:val="031970EF"/>
    <w:rsid w:val="031C05D3"/>
    <w:rsid w:val="031E5D78"/>
    <w:rsid w:val="03235AAA"/>
    <w:rsid w:val="032E6E14"/>
    <w:rsid w:val="032F0F80"/>
    <w:rsid w:val="032F138E"/>
    <w:rsid w:val="03357236"/>
    <w:rsid w:val="0337402D"/>
    <w:rsid w:val="03375DC5"/>
    <w:rsid w:val="0337693A"/>
    <w:rsid w:val="03393EA4"/>
    <w:rsid w:val="03401A03"/>
    <w:rsid w:val="0342073E"/>
    <w:rsid w:val="034477E2"/>
    <w:rsid w:val="034568D3"/>
    <w:rsid w:val="03462B77"/>
    <w:rsid w:val="03464A0B"/>
    <w:rsid w:val="03470857"/>
    <w:rsid w:val="034806B7"/>
    <w:rsid w:val="03485289"/>
    <w:rsid w:val="034B40BA"/>
    <w:rsid w:val="034C526D"/>
    <w:rsid w:val="034E530E"/>
    <w:rsid w:val="034F6380"/>
    <w:rsid w:val="035200F4"/>
    <w:rsid w:val="03540624"/>
    <w:rsid w:val="035E3DE7"/>
    <w:rsid w:val="035F06AF"/>
    <w:rsid w:val="0363342E"/>
    <w:rsid w:val="036A2086"/>
    <w:rsid w:val="036F2F40"/>
    <w:rsid w:val="037078A4"/>
    <w:rsid w:val="037138F4"/>
    <w:rsid w:val="03724A00"/>
    <w:rsid w:val="037269DC"/>
    <w:rsid w:val="03752D13"/>
    <w:rsid w:val="03777756"/>
    <w:rsid w:val="03783FD8"/>
    <w:rsid w:val="03791106"/>
    <w:rsid w:val="037B4BFC"/>
    <w:rsid w:val="037D368C"/>
    <w:rsid w:val="0382621B"/>
    <w:rsid w:val="03837A69"/>
    <w:rsid w:val="03840A7C"/>
    <w:rsid w:val="03845639"/>
    <w:rsid w:val="03861A83"/>
    <w:rsid w:val="038621A0"/>
    <w:rsid w:val="0387312A"/>
    <w:rsid w:val="03881317"/>
    <w:rsid w:val="038939AC"/>
    <w:rsid w:val="038A1495"/>
    <w:rsid w:val="038C2C9A"/>
    <w:rsid w:val="038E4DC9"/>
    <w:rsid w:val="038E558A"/>
    <w:rsid w:val="039000CE"/>
    <w:rsid w:val="039151DA"/>
    <w:rsid w:val="039224B8"/>
    <w:rsid w:val="03923821"/>
    <w:rsid w:val="03932E23"/>
    <w:rsid w:val="03960E21"/>
    <w:rsid w:val="039804E4"/>
    <w:rsid w:val="039E0175"/>
    <w:rsid w:val="03A312F1"/>
    <w:rsid w:val="03A50D50"/>
    <w:rsid w:val="03A561EC"/>
    <w:rsid w:val="03A747EF"/>
    <w:rsid w:val="03A84C04"/>
    <w:rsid w:val="03A90259"/>
    <w:rsid w:val="03AC032B"/>
    <w:rsid w:val="03AD6C25"/>
    <w:rsid w:val="03AD7760"/>
    <w:rsid w:val="03AF00A6"/>
    <w:rsid w:val="03AF0FF7"/>
    <w:rsid w:val="03B00D39"/>
    <w:rsid w:val="03B0410F"/>
    <w:rsid w:val="03B5266B"/>
    <w:rsid w:val="03BB152E"/>
    <w:rsid w:val="03BF0E75"/>
    <w:rsid w:val="03C04050"/>
    <w:rsid w:val="03C52013"/>
    <w:rsid w:val="03C556FB"/>
    <w:rsid w:val="03C74570"/>
    <w:rsid w:val="03C91DD3"/>
    <w:rsid w:val="03CC2161"/>
    <w:rsid w:val="03D11B9B"/>
    <w:rsid w:val="03D667E9"/>
    <w:rsid w:val="03D74E1F"/>
    <w:rsid w:val="03D85F91"/>
    <w:rsid w:val="03DD5435"/>
    <w:rsid w:val="03DE195E"/>
    <w:rsid w:val="03DF1A2C"/>
    <w:rsid w:val="03E16389"/>
    <w:rsid w:val="03E201CD"/>
    <w:rsid w:val="03E461A1"/>
    <w:rsid w:val="03E733BD"/>
    <w:rsid w:val="03EB1721"/>
    <w:rsid w:val="03EC43E2"/>
    <w:rsid w:val="03EF537C"/>
    <w:rsid w:val="03F05399"/>
    <w:rsid w:val="03F60529"/>
    <w:rsid w:val="03F859C5"/>
    <w:rsid w:val="03FA561B"/>
    <w:rsid w:val="03FB24A1"/>
    <w:rsid w:val="03FB4275"/>
    <w:rsid w:val="04014A4C"/>
    <w:rsid w:val="0405454F"/>
    <w:rsid w:val="04071792"/>
    <w:rsid w:val="0408605C"/>
    <w:rsid w:val="040C7800"/>
    <w:rsid w:val="040F5984"/>
    <w:rsid w:val="04101698"/>
    <w:rsid w:val="0411371B"/>
    <w:rsid w:val="041679EA"/>
    <w:rsid w:val="0417570B"/>
    <w:rsid w:val="041B3840"/>
    <w:rsid w:val="041B7128"/>
    <w:rsid w:val="041C329A"/>
    <w:rsid w:val="041F3510"/>
    <w:rsid w:val="04200FBF"/>
    <w:rsid w:val="0420501D"/>
    <w:rsid w:val="04266EB2"/>
    <w:rsid w:val="042D1C60"/>
    <w:rsid w:val="04303BDB"/>
    <w:rsid w:val="04307162"/>
    <w:rsid w:val="04355348"/>
    <w:rsid w:val="043B71EC"/>
    <w:rsid w:val="043D41DA"/>
    <w:rsid w:val="043F3641"/>
    <w:rsid w:val="04405BC4"/>
    <w:rsid w:val="04457193"/>
    <w:rsid w:val="04491E69"/>
    <w:rsid w:val="04495B21"/>
    <w:rsid w:val="04526FF7"/>
    <w:rsid w:val="04545542"/>
    <w:rsid w:val="045960DD"/>
    <w:rsid w:val="045B3E68"/>
    <w:rsid w:val="0462772A"/>
    <w:rsid w:val="04631684"/>
    <w:rsid w:val="04633910"/>
    <w:rsid w:val="046374EB"/>
    <w:rsid w:val="04664BDC"/>
    <w:rsid w:val="046673CE"/>
    <w:rsid w:val="046C6C15"/>
    <w:rsid w:val="046F1042"/>
    <w:rsid w:val="046F6344"/>
    <w:rsid w:val="048C4657"/>
    <w:rsid w:val="049342D6"/>
    <w:rsid w:val="04960265"/>
    <w:rsid w:val="0496787B"/>
    <w:rsid w:val="049D46EE"/>
    <w:rsid w:val="049D7F6E"/>
    <w:rsid w:val="04A864A1"/>
    <w:rsid w:val="04A925F6"/>
    <w:rsid w:val="04AB18D1"/>
    <w:rsid w:val="04AB4FAB"/>
    <w:rsid w:val="04AC6C78"/>
    <w:rsid w:val="04AD440F"/>
    <w:rsid w:val="04AD5B93"/>
    <w:rsid w:val="04AE798F"/>
    <w:rsid w:val="04B437A3"/>
    <w:rsid w:val="04B55D50"/>
    <w:rsid w:val="04B7240B"/>
    <w:rsid w:val="04B771D7"/>
    <w:rsid w:val="04BA2DD6"/>
    <w:rsid w:val="04BD3BE7"/>
    <w:rsid w:val="04C03745"/>
    <w:rsid w:val="04C52F7C"/>
    <w:rsid w:val="04C8331C"/>
    <w:rsid w:val="04C84B9D"/>
    <w:rsid w:val="04CA1250"/>
    <w:rsid w:val="04CB0E9D"/>
    <w:rsid w:val="04CB3CF6"/>
    <w:rsid w:val="04CF1E46"/>
    <w:rsid w:val="04CF7732"/>
    <w:rsid w:val="04D21858"/>
    <w:rsid w:val="04DB09FA"/>
    <w:rsid w:val="04DB0EA7"/>
    <w:rsid w:val="04DF058C"/>
    <w:rsid w:val="04DF15AD"/>
    <w:rsid w:val="04E50E91"/>
    <w:rsid w:val="04E54A38"/>
    <w:rsid w:val="04E610F0"/>
    <w:rsid w:val="04E823F8"/>
    <w:rsid w:val="04E87521"/>
    <w:rsid w:val="04EB4E25"/>
    <w:rsid w:val="04F17853"/>
    <w:rsid w:val="04F22001"/>
    <w:rsid w:val="04F308D1"/>
    <w:rsid w:val="04F45C87"/>
    <w:rsid w:val="04F5500D"/>
    <w:rsid w:val="04FA2FAB"/>
    <w:rsid w:val="04FB5EDF"/>
    <w:rsid w:val="05023F6F"/>
    <w:rsid w:val="050A2A1D"/>
    <w:rsid w:val="050F7EC0"/>
    <w:rsid w:val="05101044"/>
    <w:rsid w:val="051362F9"/>
    <w:rsid w:val="05150C22"/>
    <w:rsid w:val="05172FAF"/>
    <w:rsid w:val="05183B2D"/>
    <w:rsid w:val="051B7B92"/>
    <w:rsid w:val="051D75C8"/>
    <w:rsid w:val="05225B62"/>
    <w:rsid w:val="05233F0D"/>
    <w:rsid w:val="05302214"/>
    <w:rsid w:val="05322567"/>
    <w:rsid w:val="053D3989"/>
    <w:rsid w:val="053D6E60"/>
    <w:rsid w:val="053E05EF"/>
    <w:rsid w:val="053F0E27"/>
    <w:rsid w:val="05405CA9"/>
    <w:rsid w:val="05410928"/>
    <w:rsid w:val="0543125C"/>
    <w:rsid w:val="054D69A7"/>
    <w:rsid w:val="054F3EE2"/>
    <w:rsid w:val="05520F05"/>
    <w:rsid w:val="05527E1F"/>
    <w:rsid w:val="05530509"/>
    <w:rsid w:val="05561D45"/>
    <w:rsid w:val="05564DA5"/>
    <w:rsid w:val="05567C38"/>
    <w:rsid w:val="055D4D1B"/>
    <w:rsid w:val="0560192A"/>
    <w:rsid w:val="056043BB"/>
    <w:rsid w:val="056579F2"/>
    <w:rsid w:val="05693829"/>
    <w:rsid w:val="056A4048"/>
    <w:rsid w:val="056F3055"/>
    <w:rsid w:val="057233CF"/>
    <w:rsid w:val="057D4104"/>
    <w:rsid w:val="057E70AA"/>
    <w:rsid w:val="057E7791"/>
    <w:rsid w:val="057F2F81"/>
    <w:rsid w:val="05852731"/>
    <w:rsid w:val="058750C7"/>
    <w:rsid w:val="05880407"/>
    <w:rsid w:val="058B0ED4"/>
    <w:rsid w:val="058C2552"/>
    <w:rsid w:val="058D7D2F"/>
    <w:rsid w:val="058F74E6"/>
    <w:rsid w:val="05936035"/>
    <w:rsid w:val="05956F78"/>
    <w:rsid w:val="059603D7"/>
    <w:rsid w:val="059A7BF2"/>
    <w:rsid w:val="059B0008"/>
    <w:rsid w:val="05A47B82"/>
    <w:rsid w:val="05AC2F26"/>
    <w:rsid w:val="05AF5B69"/>
    <w:rsid w:val="05B614CB"/>
    <w:rsid w:val="05B642A6"/>
    <w:rsid w:val="05B73CDF"/>
    <w:rsid w:val="05B8709E"/>
    <w:rsid w:val="05BD0BA0"/>
    <w:rsid w:val="05C10603"/>
    <w:rsid w:val="05C2653D"/>
    <w:rsid w:val="05C4330F"/>
    <w:rsid w:val="05C55988"/>
    <w:rsid w:val="05C64A3D"/>
    <w:rsid w:val="05C80EE0"/>
    <w:rsid w:val="05D56DD4"/>
    <w:rsid w:val="05D67269"/>
    <w:rsid w:val="05DD0811"/>
    <w:rsid w:val="05E05BC7"/>
    <w:rsid w:val="05E75439"/>
    <w:rsid w:val="05EB3AC1"/>
    <w:rsid w:val="05EC3866"/>
    <w:rsid w:val="05F1046D"/>
    <w:rsid w:val="05F30B2B"/>
    <w:rsid w:val="05F42B76"/>
    <w:rsid w:val="05F60917"/>
    <w:rsid w:val="05F721AB"/>
    <w:rsid w:val="05FF2DAA"/>
    <w:rsid w:val="06010D74"/>
    <w:rsid w:val="0602063E"/>
    <w:rsid w:val="060245B3"/>
    <w:rsid w:val="060466C0"/>
    <w:rsid w:val="06056D43"/>
    <w:rsid w:val="06086AB5"/>
    <w:rsid w:val="060E2EDC"/>
    <w:rsid w:val="06150104"/>
    <w:rsid w:val="06185D03"/>
    <w:rsid w:val="061E21AC"/>
    <w:rsid w:val="061E5824"/>
    <w:rsid w:val="061F61B9"/>
    <w:rsid w:val="062066CF"/>
    <w:rsid w:val="0624693D"/>
    <w:rsid w:val="062538C1"/>
    <w:rsid w:val="06290828"/>
    <w:rsid w:val="062E67D1"/>
    <w:rsid w:val="063350CD"/>
    <w:rsid w:val="06360F4C"/>
    <w:rsid w:val="06377D9F"/>
    <w:rsid w:val="06387E9D"/>
    <w:rsid w:val="063917B3"/>
    <w:rsid w:val="0639277B"/>
    <w:rsid w:val="063F5263"/>
    <w:rsid w:val="06416F06"/>
    <w:rsid w:val="0642516B"/>
    <w:rsid w:val="06446F69"/>
    <w:rsid w:val="06450A67"/>
    <w:rsid w:val="06491988"/>
    <w:rsid w:val="06493FC4"/>
    <w:rsid w:val="0649648E"/>
    <w:rsid w:val="064A715D"/>
    <w:rsid w:val="064C1D45"/>
    <w:rsid w:val="064D2D9A"/>
    <w:rsid w:val="064D2EAA"/>
    <w:rsid w:val="065043D5"/>
    <w:rsid w:val="06513150"/>
    <w:rsid w:val="0654291D"/>
    <w:rsid w:val="06554E20"/>
    <w:rsid w:val="06572FB5"/>
    <w:rsid w:val="06576B27"/>
    <w:rsid w:val="06577132"/>
    <w:rsid w:val="065D71AF"/>
    <w:rsid w:val="065E41F7"/>
    <w:rsid w:val="06663190"/>
    <w:rsid w:val="06673058"/>
    <w:rsid w:val="06673E7B"/>
    <w:rsid w:val="06696DE8"/>
    <w:rsid w:val="066B1C94"/>
    <w:rsid w:val="066C1BC8"/>
    <w:rsid w:val="066E6138"/>
    <w:rsid w:val="066F21E3"/>
    <w:rsid w:val="06720635"/>
    <w:rsid w:val="0676452B"/>
    <w:rsid w:val="067E7BF3"/>
    <w:rsid w:val="068243EE"/>
    <w:rsid w:val="0683042D"/>
    <w:rsid w:val="06851E62"/>
    <w:rsid w:val="068B3A9D"/>
    <w:rsid w:val="068E270D"/>
    <w:rsid w:val="06924A4B"/>
    <w:rsid w:val="069640FB"/>
    <w:rsid w:val="069708B5"/>
    <w:rsid w:val="069758E0"/>
    <w:rsid w:val="069C048E"/>
    <w:rsid w:val="069E3239"/>
    <w:rsid w:val="069E4AAB"/>
    <w:rsid w:val="069E5147"/>
    <w:rsid w:val="06A05F54"/>
    <w:rsid w:val="06A43D99"/>
    <w:rsid w:val="06A8688C"/>
    <w:rsid w:val="06A87A09"/>
    <w:rsid w:val="06AA10D7"/>
    <w:rsid w:val="06BA7693"/>
    <w:rsid w:val="06BC14DC"/>
    <w:rsid w:val="06BC2ECC"/>
    <w:rsid w:val="06C11480"/>
    <w:rsid w:val="06C241D1"/>
    <w:rsid w:val="06C44455"/>
    <w:rsid w:val="06C51BD7"/>
    <w:rsid w:val="06C7381D"/>
    <w:rsid w:val="06C8546F"/>
    <w:rsid w:val="06C93DE5"/>
    <w:rsid w:val="06CA5A0D"/>
    <w:rsid w:val="06CF6AE7"/>
    <w:rsid w:val="06D1671F"/>
    <w:rsid w:val="06DB44BC"/>
    <w:rsid w:val="06E1393D"/>
    <w:rsid w:val="06E540F4"/>
    <w:rsid w:val="06E6190B"/>
    <w:rsid w:val="06E65939"/>
    <w:rsid w:val="06E978F2"/>
    <w:rsid w:val="06EA05DC"/>
    <w:rsid w:val="06EF2F22"/>
    <w:rsid w:val="06F10FEA"/>
    <w:rsid w:val="06F272DC"/>
    <w:rsid w:val="06F56A5E"/>
    <w:rsid w:val="06F7320D"/>
    <w:rsid w:val="06FB6734"/>
    <w:rsid w:val="06FD3155"/>
    <w:rsid w:val="06FF089F"/>
    <w:rsid w:val="07005C59"/>
    <w:rsid w:val="07043EC4"/>
    <w:rsid w:val="07050032"/>
    <w:rsid w:val="0705742E"/>
    <w:rsid w:val="070667AC"/>
    <w:rsid w:val="0707728D"/>
    <w:rsid w:val="07084F8B"/>
    <w:rsid w:val="070A2373"/>
    <w:rsid w:val="070A3997"/>
    <w:rsid w:val="070C6CEF"/>
    <w:rsid w:val="07143FF3"/>
    <w:rsid w:val="07145973"/>
    <w:rsid w:val="071578B1"/>
    <w:rsid w:val="071A7A34"/>
    <w:rsid w:val="071B355E"/>
    <w:rsid w:val="071B7B01"/>
    <w:rsid w:val="071F03BE"/>
    <w:rsid w:val="072320DD"/>
    <w:rsid w:val="07274CDB"/>
    <w:rsid w:val="072851FE"/>
    <w:rsid w:val="072E4D7E"/>
    <w:rsid w:val="07305A7E"/>
    <w:rsid w:val="073366A6"/>
    <w:rsid w:val="07374237"/>
    <w:rsid w:val="07374D2C"/>
    <w:rsid w:val="07375436"/>
    <w:rsid w:val="07392BFE"/>
    <w:rsid w:val="073C2452"/>
    <w:rsid w:val="073C6E52"/>
    <w:rsid w:val="073D1EC3"/>
    <w:rsid w:val="073F1188"/>
    <w:rsid w:val="07402EA4"/>
    <w:rsid w:val="07423E02"/>
    <w:rsid w:val="07467244"/>
    <w:rsid w:val="074F51AA"/>
    <w:rsid w:val="075A27BB"/>
    <w:rsid w:val="075A6DED"/>
    <w:rsid w:val="075B418C"/>
    <w:rsid w:val="075C0AA2"/>
    <w:rsid w:val="075C7F8E"/>
    <w:rsid w:val="075D25C5"/>
    <w:rsid w:val="07603C2F"/>
    <w:rsid w:val="076134B1"/>
    <w:rsid w:val="07634E7B"/>
    <w:rsid w:val="076527EC"/>
    <w:rsid w:val="076B6CE9"/>
    <w:rsid w:val="077036DA"/>
    <w:rsid w:val="0774488A"/>
    <w:rsid w:val="07746A66"/>
    <w:rsid w:val="077659AB"/>
    <w:rsid w:val="07767670"/>
    <w:rsid w:val="07776EA9"/>
    <w:rsid w:val="077862DE"/>
    <w:rsid w:val="077A184E"/>
    <w:rsid w:val="077A5E0F"/>
    <w:rsid w:val="077C77FC"/>
    <w:rsid w:val="077F7F64"/>
    <w:rsid w:val="07811959"/>
    <w:rsid w:val="07850440"/>
    <w:rsid w:val="07853D89"/>
    <w:rsid w:val="078968C8"/>
    <w:rsid w:val="0791389F"/>
    <w:rsid w:val="079158AF"/>
    <w:rsid w:val="07937C41"/>
    <w:rsid w:val="07950B42"/>
    <w:rsid w:val="0796287C"/>
    <w:rsid w:val="07996DD9"/>
    <w:rsid w:val="079A584C"/>
    <w:rsid w:val="079D21FB"/>
    <w:rsid w:val="07A0581D"/>
    <w:rsid w:val="07A1141A"/>
    <w:rsid w:val="07A202EE"/>
    <w:rsid w:val="07A729B6"/>
    <w:rsid w:val="07AA7C22"/>
    <w:rsid w:val="07AB2C91"/>
    <w:rsid w:val="07AC6C72"/>
    <w:rsid w:val="07B31DB9"/>
    <w:rsid w:val="07B3206A"/>
    <w:rsid w:val="07B6125D"/>
    <w:rsid w:val="07B72D9A"/>
    <w:rsid w:val="07B7498C"/>
    <w:rsid w:val="07B81B40"/>
    <w:rsid w:val="07B9251E"/>
    <w:rsid w:val="07C14F84"/>
    <w:rsid w:val="07C309D3"/>
    <w:rsid w:val="07C523AC"/>
    <w:rsid w:val="07C57735"/>
    <w:rsid w:val="07C61ED2"/>
    <w:rsid w:val="07C77E81"/>
    <w:rsid w:val="07C90445"/>
    <w:rsid w:val="07CA7FF1"/>
    <w:rsid w:val="07CE0CA5"/>
    <w:rsid w:val="07CE7045"/>
    <w:rsid w:val="07D00373"/>
    <w:rsid w:val="07D07D9F"/>
    <w:rsid w:val="07D14C08"/>
    <w:rsid w:val="07D51892"/>
    <w:rsid w:val="07D730A9"/>
    <w:rsid w:val="07DB2CD2"/>
    <w:rsid w:val="07DE414F"/>
    <w:rsid w:val="07E569E6"/>
    <w:rsid w:val="07E7726E"/>
    <w:rsid w:val="07ED4AF0"/>
    <w:rsid w:val="07ED6778"/>
    <w:rsid w:val="07EE2A52"/>
    <w:rsid w:val="07EF6175"/>
    <w:rsid w:val="07EF64EE"/>
    <w:rsid w:val="07F01E27"/>
    <w:rsid w:val="07F100B4"/>
    <w:rsid w:val="07F34653"/>
    <w:rsid w:val="07F44A1A"/>
    <w:rsid w:val="07FB1453"/>
    <w:rsid w:val="07FF2EBA"/>
    <w:rsid w:val="080133D5"/>
    <w:rsid w:val="0801425C"/>
    <w:rsid w:val="08076D27"/>
    <w:rsid w:val="080D0EB5"/>
    <w:rsid w:val="08136CAC"/>
    <w:rsid w:val="08161FA7"/>
    <w:rsid w:val="08164EE9"/>
    <w:rsid w:val="08170B48"/>
    <w:rsid w:val="081777FD"/>
    <w:rsid w:val="081969A2"/>
    <w:rsid w:val="081C09BB"/>
    <w:rsid w:val="08205065"/>
    <w:rsid w:val="082221CB"/>
    <w:rsid w:val="0824487C"/>
    <w:rsid w:val="08273983"/>
    <w:rsid w:val="082E74A0"/>
    <w:rsid w:val="083602D2"/>
    <w:rsid w:val="083A2BF6"/>
    <w:rsid w:val="083B0B36"/>
    <w:rsid w:val="083B6B5C"/>
    <w:rsid w:val="083C3E63"/>
    <w:rsid w:val="083E20FA"/>
    <w:rsid w:val="084028CE"/>
    <w:rsid w:val="0842183F"/>
    <w:rsid w:val="08425E3C"/>
    <w:rsid w:val="08432C20"/>
    <w:rsid w:val="08447DC5"/>
    <w:rsid w:val="08455ACC"/>
    <w:rsid w:val="084B43EB"/>
    <w:rsid w:val="08533A93"/>
    <w:rsid w:val="08553577"/>
    <w:rsid w:val="08576DE3"/>
    <w:rsid w:val="085860E4"/>
    <w:rsid w:val="085D5F64"/>
    <w:rsid w:val="0861128D"/>
    <w:rsid w:val="08642B9E"/>
    <w:rsid w:val="0865554B"/>
    <w:rsid w:val="086A42F9"/>
    <w:rsid w:val="086A5342"/>
    <w:rsid w:val="086F331C"/>
    <w:rsid w:val="08777799"/>
    <w:rsid w:val="08783075"/>
    <w:rsid w:val="087A28A4"/>
    <w:rsid w:val="087E3A11"/>
    <w:rsid w:val="08802306"/>
    <w:rsid w:val="0880386F"/>
    <w:rsid w:val="08806B9D"/>
    <w:rsid w:val="088217A6"/>
    <w:rsid w:val="08826AD4"/>
    <w:rsid w:val="088B30F7"/>
    <w:rsid w:val="088B5E1A"/>
    <w:rsid w:val="088E35BC"/>
    <w:rsid w:val="08932B65"/>
    <w:rsid w:val="089705B6"/>
    <w:rsid w:val="08A55050"/>
    <w:rsid w:val="08A66573"/>
    <w:rsid w:val="08A9223E"/>
    <w:rsid w:val="08AF3A1B"/>
    <w:rsid w:val="08BC08D3"/>
    <w:rsid w:val="08BE0BD0"/>
    <w:rsid w:val="08BE36B0"/>
    <w:rsid w:val="08C02ED8"/>
    <w:rsid w:val="08C31B9A"/>
    <w:rsid w:val="08C3631E"/>
    <w:rsid w:val="08C47563"/>
    <w:rsid w:val="08C514A2"/>
    <w:rsid w:val="08C71374"/>
    <w:rsid w:val="08C7528C"/>
    <w:rsid w:val="08C84535"/>
    <w:rsid w:val="08C96835"/>
    <w:rsid w:val="08CE6669"/>
    <w:rsid w:val="08D211E7"/>
    <w:rsid w:val="08D3732A"/>
    <w:rsid w:val="08DA67F3"/>
    <w:rsid w:val="08DB0D47"/>
    <w:rsid w:val="08DE5785"/>
    <w:rsid w:val="08DF6FAE"/>
    <w:rsid w:val="08DF7E6E"/>
    <w:rsid w:val="08E109A4"/>
    <w:rsid w:val="08E401CD"/>
    <w:rsid w:val="08E64BDA"/>
    <w:rsid w:val="08E816C0"/>
    <w:rsid w:val="08E96DFD"/>
    <w:rsid w:val="08EC4787"/>
    <w:rsid w:val="08EC4B90"/>
    <w:rsid w:val="08ED3E3F"/>
    <w:rsid w:val="08F215EC"/>
    <w:rsid w:val="08F47443"/>
    <w:rsid w:val="08F87172"/>
    <w:rsid w:val="08FB0171"/>
    <w:rsid w:val="08FB17B2"/>
    <w:rsid w:val="09042F5A"/>
    <w:rsid w:val="090754E8"/>
    <w:rsid w:val="090A3712"/>
    <w:rsid w:val="090C005F"/>
    <w:rsid w:val="090E72E7"/>
    <w:rsid w:val="090F391F"/>
    <w:rsid w:val="090F664F"/>
    <w:rsid w:val="0913508E"/>
    <w:rsid w:val="09150BC0"/>
    <w:rsid w:val="09165BCE"/>
    <w:rsid w:val="091A1C3D"/>
    <w:rsid w:val="091D418F"/>
    <w:rsid w:val="09213CA0"/>
    <w:rsid w:val="09256792"/>
    <w:rsid w:val="0930023A"/>
    <w:rsid w:val="09344F1C"/>
    <w:rsid w:val="093631C6"/>
    <w:rsid w:val="0936649F"/>
    <w:rsid w:val="093E4654"/>
    <w:rsid w:val="094107E9"/>
    <w:rsid w:val="09442C22"/>
    <w:rsid w:val="09452EEF"/>
    <w:rsid w:val="09480B9A"/>
    <w:rsid w:val="09497523"/>
    <w:rsid w:val="094F3C1D"/>
    <w:rsid w:val="09512BF9"/>
    <w:rsid w:val="0955052A"/>
    <w:rsid w:val="09564EAF"/>
    <w:rsid w:val="09581527"/>
    <w:rsid w:val="095A4431"/>
    <w:rsid w:val="095A6208"/>
    <w:rsid w:val="095C000D"/>
    <w:rsid w:val="095C41A2"/>
    <w:rsid w:val="09631442"/>
    <w:rsid w:val="096620DB"/>
    <w:rsid w:val="0968048B"/>
    <w:rsid w:val="096A0A52"/>
    <w:rsid w:val="096B206B"/>
    <w:rsid w:val="096C0942"/>
    <w:rsid w:val="096C5E34"/>
    <w:rsid w:val="096E57E9"/>
    <w:rsid w:val="096F589D"/>
    <w:rsid w:val="09742E23"/>
    <w:rsid w:val="097761DB"/>
    <w:rsid w:val="09790C48"/>
    <w:rsid w:val="097A2C87"/>
    <w:rsid w:val="097B4D0D"/>
    <w:rsid w:val="097C26BB"/>
    <w:rsid w:val="097C6EF3"/>
    <w:rsid w:val="097D463F"/>
    <w:rsid w:val="097D7201"/>
    <w:rsid w:val="0981064E"/>
    <w:rsid w:val="098421AC"/>
    <w:rsid w:val="09851472"/>
    <w:rsid w:val="09851FDE"/>
    <w:rsid w:val="0989329C"/>
    <w:rsid w:val="098943C3"/>
    <w:rsid w:val="098C31D8"/>
    <w:rsid w:val="098D46F7"/>
    <w:rsid w:val="098D5BEF"/>
    <w:rsid w:val="099352E7"/>
    <w:rsid w:val="099579B1"/>
    <w:rsid w:val="099A5A48"/>
    <w:rsid w:val="099B06FE"/>
    <w:rsid w:val="09A25524"/>
    <w:rsid w:val="09A458D3"/>
    <w:rsid w:val="09A672FB"/>
    <w:rsid w:val="09A90B28"/>
    <w:rsid w:val="09B020C8"/>
    <w:rsid w:val="09B1288C"/>
    <w:rsid w:val="09B134EE"/>
    <w:rsid w:val="09B9304F"/>
    <w:rsid w:val="09B94A7B"/>
    <w:rsid w:val="09BD465A"/>
    <w:rsid w:val="09BF2770"/>
    <w:rsid w:val="09C060A0"/>
    <w:rsid w:val="09C4518F"/>
    <w:rsid w:val="09C509CB"/>
    <w:rsid w:val="09C617DA"/>
    <w:rsid w:val="09CA494E"/>
    <w:rsid w:val="09CE7252"/>
    <w:rsid w:val="09CE7D72"/>
    <w:rsid w:val="09CF3234"/>
    <w:rsid w:val="09D02D41"/>
    <w:rsid w:val="09D03F58"/>
    <w:rsid w:val="09D1279C"/>
    <w:rsid w:val="09D2683D"/>
    <w:rsid w:val="09D53B84"/>
    <w:rsid w:val="09D55A4F"/>
    <w:rsid w:val="09DC2F7D"/>
    <w:rsid w:val="09E04C69"/>
    <w:rsid w:val="09E16FA8"/>
    <w:rsid w:val="09E20875"/>
    <w:rsid w:val="09E97920"/>
    <w:rsid w:val="09EA06EA"/>
    <w:rsid w:val="09EC0AFD"/>
    <w:rsid w:val="09ED6F85"/>
    <w:rsid w:val="09EE332B"/>
    <w:rsid w:val="09EF23F5"/>
    <w:rsid w:val="09F01307"/>
    <w:rsid w:val="09F2036D"/>
    <w:rsid w:val="09F21A13"/>
    <w:rsid w:val="09F62765"/>
    <w:rsid w:val="09FF5248"/>
    <w:rsid w:val="0A032DCD"/>
    <w:rsid w:val="0A046AA3"/>
    <w:rsid w:val="0A051105"/>
    <w:rsid w:val="0A057402"/>
    <w:rsid w:val="0A061627"/>
    <w:rsid w:val="0A073735"/>
    <w:rsid w:val="0A08481B"/>
    <w:rsid w:val="0A0949D2"/>
    <w:rsid w:val="0A0A03DA"/>
    <w:rsid w:val="0A0E20BB"/>
    <w:rsid w:val="0A0E38FF"/>
    <w:rsid w:val="0A0E7870"/>
    <w:rsid w:val="0A13548B"/>
    <w:rsid w:val="0A200D69"/>
    <w:rsid w:val="0A225845"/>
    <w:rsid w:val="0A2A056B"/>
    <w:rsid w:val="0A2B57C7"/>
    <w:rsid w:val="0A304005"/>
    <w:rsid w:val="0A305D89"/>
    <w:rsid w:val="0A3251F8"/>
    <w:rsid w:val="0A363859"/>
    <w:rsid w:val="0A367B94"/>
    <w:rsid w:val="0A3B1F2F"/>
    <w:rsid w:val="0A3D5215"/>
    <w:rsid w:val="0A3D62F7"/>
    <w:rsid w:val="0A41394F"/>
    <w:rsid w:val="0A4358E1"/>
    <w:rsid w:val="0A4420F4"/>
    <w:rsid w:val="0A4421A1"/>
    <w:rsid w:val="0A443916"/>
    <w:rsid w:val="0A4548CB"/>
    <w:rsid w:val="0A455D88"/>
    <w:rsid w:val="0A4B6C49"/>
    <w:rsid w:val="0A542835"/>
    <w:rsid w:val="0A57725E"/>
    <w:rsid w:val="0A5C5AB1"/>
    <w:rsid w:val="0A5D6AD0"/>
    <w:rsid w:val="0A5E3AE7"/>
    <w:rsid w:val="0A616811"/>
    <w:rsid w:val="0A620592"/>
    <w:rsid w:val="0A622C65"/>
    <w:rsid w:val="0A640B6B"/>
    <w:rsid w:val="0A6430B5"/>
    <w:rsid w:val="0A6B6E48"/>
    <w:rsid w:val="0A6E37C0"/>
    <w:rsid w:val="0A6F4EDD"/>
    <w:rsid w:val="0A71204A"/>
    <w:rsid w:val="0A722071"/>
    <w:rsid w:val="0A724625"/>
    <w:rsid w:val="0A754E21"/>
    <w:rsid w:val="0A77775A"/>
    <w:rsid w:val="0A790046"/>
    <w:rsid w:val="0A7909C2"/>
    <w:rsid w:val="0A797088"/>
    <w:rsid w:val="0A7D4003"/>
    <w:rsid w:val="0A800A8F"/>
    <w:rsid w:val="0A822696"/>
    <w:rsid w:val="0A82787C"/>
    <w:rsid w:val="0A8967C6"/>
    <w:rsid w:val="0A8A16BF"/>
    <w:rsid w:val="0A8A6AB1"/>
    <w:rsid w:val="0A907BB5"/>
    <w:rsid w:val="0A9101DB"/>
    <w:rsid w:val="0A940205"/>
    <w:rsid w:val="0A9673DB"/>
    <w:rsid w:val="0A9C7A99"/>
    <w:rsid w:val="0A9E187D"/>
    <w:rsid w:val="0A9E76D5"/>
    <w:rsid w:val="0AA150AF"/>
    <w:rsid w:val="0AA37BA1"/>
    <w:rsid w:val="0AA8296C"/>
    <w:rsid w:val="0AAE00C4"/>
    <w:rsid w:val="0ABC7178"/>
    <w:rsid w:val="0ABD7BAE"/>
    <w:rsid w:val="0ABF0711"/>
    <w:rsid w:val="0AC05D5F"/>
    <w:rsid w:val="0AC07889"/>
    <w:rsid w:val="0AC3578F"/>
    <w:rsid w:val="0AC95DA0"/>
    <w:rsid w:val="0ACA0DF3"/>
    <w:rsid w:val="0ACA34DB"/>
    <w:rsid w:val="0ACB73AF"/>
    <w:rsid w:val="0ACE27D7"/>
    <w:rsid w:val="0AD07C41"/>
    <w:rsid w:val="0AD377D5"/>
    <w:rsid w:val="0AD8742D"/>
    <w:rsid w:val="0ADE45C7"/>
    <w:rsid w:val="0AE0154E"/>
    <w:rsid w:val="0AE24871"/>
    <w:rsid w:val="0AE3523E"/>
    <w:rsid w:val="0AE524A4"/>
    <w:rsid w:val="0AEB5AD0"/>
    <w:rsid w:val="0AED1654"/>
    <w:rsid w:val="0AF218A0"/>
    <w:rsid w:val="0AF50150"/>
    <w:rsid w:val="0AF631B8"/>
    <w:rsid w:val="0AF677D5"/>
    <w:rsid w:val="0AFD5088"/>
    <w:rsid w:val="0AFF15F9"/>
    <w:rsid w:val="0B013183"/>
    <w:rsid w:val="0B080590"/>
    <w:rsid w:val="0B0A5485"/>
    <w:rsid w:val="0B0B76F6"/>
    <w:rsid w:val="0B0C6562"/>
    <w:rsid w:val="0B0D5CD9"/>
    <w:rsid w:val="0B164A70"/>
    <w:rsid w:val="0B1663B3"/>
    <w:rsid w:val="0B1711A0"/>
    <w:rsid w:val="0B180385"/>
    <w:rsid w:val="0B1A631C"/>
    <w:rsid w:val="0B1D3028"/>
    <w:rsid w:val="0B1D4323"/>
    <w:rsid w:val="0B205B6E"/>
    <w:rsid w:val="0B236666"/>
    <w:rsid w:val="0B2759DB"/>
    <w:rsid w:val="0B2A55DD"/>
    <w:rsid w:val="0B2B1D2C"/>
    <w:rsid w:val="0B322331"/>
    <w:rsid w:val="0B380052"/>
    <w:rsid w:val="0B390277"/>
    <w:rsid w:val="0B396EBB"/>
    <w:rsid w:val="0B3C0B76"/>
    <w:rsid w:val="0B3D6357"/>
    <w:rsid w:val="0B405D77"/>
    <w:rsid w:val="0B427FD2"/>
    <w:rsid w:val="0B456867"/>
    <w:rsid w:val="0B4642D4"/>
    <w:rsid w:val="0B481913"/>
    <w:rsid w:val="0B495A07"/>
    <w:rsid w:val="0B501D0D"/>
    <w:rsid w:val="0B511704"/>
    <w:rsid w:val="0B547BC1"/>
    <w:rsid w:val="0B555FFC"/>
    <w:rsid w:val="0B577B7F"/>
    <w:rsid w:val="0B5A29C6"/>
    <w:rsid w:val="0B5B2A9F"/>
    <w:rsid w:val="0B5B2D20"/>
    <w:rsid w:val="0B6028A6"/>
    <w:rsid w:val="0B637B79"/>
    <w:rsid w:val="0B65031C"/>
    <w:rsid w:val="0B6634A5"/>
    <w:rsid w:val="0B677D35"/>
    <w:rsid w:val="0B680E96"/>
    <w:rsid w:val="0B720EB2"/>
    <w:rsid w:val="0B755125"/>
    <w:rsid w:val="0B792969"/>
    <w:rsid w:val="0B7A1DF1"/>
    <w:rsid w:val="0B7A74CD"/>
    <w:rsid w:val="0B7D762B"/>
    <w:rsid w:val="0B7E639C"/>
    <w:rsid w:val="0B7F4FDD"/>
    <w:rsid w:val="0B80714B"/>
    <w:rsid w:val="0B825243"/>
    <w:rsid w:val="0B835B02"/>
    <w:rsid w:val="0B8825A9"/>
    <w:rsid w:val="0B8A124C"/>
    <w:rsid w:val="0B8F4319"/>
    <w:rsid w:val="0B957BA1"/>
    <w:rsid w:val="0B9A5B10"/>
    <w:rsid w:val="0B9C2FFE"/>
    <w:rsid w:val="0BA01A7F"/>
    <w:rsid w:val="0BA16AF0"/>
    <w:rsid w:val="0BA2078B"/>
    <w:rsid w:val="0BAC325F"/>
    <w:rsid w:val="0BAD3916"/>
    <w:rsid w:val="0BAD653F"/>
    <w:rsid w:val="0BAE5B00"/>
    <w:rsid w:val="0BB12BF0"/>
    <w:rsid w:val="0BB13243"/>
    <w:rsid w:val="0BB446DC"/>
    <w:rsid w:val="0BB75BEC"/>
    <w:rsid w:val="0BBA0EDE"/>
    <w:rsid w:val="0BBC5DAB"/>
    <w:rsid w:val="0BBE64AB"/>
    <w:rsid w:val="0BC60849"/>
    <w:rsid w:val="0BC75750"/>
    <w:rsid w:val="0BC76191"/>
    <w:rsid w:val="0BCB2064"/>
    <w:rsid w:val="0BCB6D2C"/>
    <w:rsid w:val="0BCC49D3"/>
    <w:rsid w:val="0BCD1886"/>
    <w:rsid w:val="0BCD369C"/>
    <w:rsid w:val="0BCF2726"/>
    <w:rsid w:val="0BD26CFF"/>
    <w:rsid w:val="0BD34FB7"/>
    <w:rsid w:val="0BD476BF"/>
    <w:rsid w:val="0BD56C73"/>
    <w:rsid w:val="0BD961CA"/>
    <w:rsid w:val="0BDA023B"/>
    <w:rsid w:val="0BDB1A86"/>
    <w:rsid w:val="0BDB4B29"/>
    <w:rsid w:val="0BDC3258"/>
    <w:rsid w:val="0BE039EE"/>
    <w:rsid w:val="0BE46BE2"/>
    <w:rsid w:val="0BE5689E"/>
    <w:rsid w:val="0BE712B6"/>
    <w:rsid w:val="0BEE0AEA"/>
    <w:rsid w:val="0BEE2A96"/>
    <w:rsid w:val="0BEE6788"/>
    <w:rsid w:val="0BF0547D"/>
    <w:rsid w:val="0BF43C5B"/>
    <w:rsid w:val="0BF52168"/>
    <w:rsid w:val="0BF6263E"/>
    <w:rsid w:val="0BFD20D4"/>
    <w:rsid w:val="0BFD53B3"/>
    <w:rsid w:val="0C027CC5"/>
    <w:rsid w:val="0C04344D"/>
    <w:rsid w:val="0C044209"/>
    <w:rsid w:val="0C061693"/>
    <w:rsid w:val="0C06470E"/>
    <w:rsid w:val="0C0738A9"/>
    <w:rsid w:val="0C097645"/>
    <w:rsid w:val="0C0A63EC"/>
    <w:rsid w:val="0C0C1BDC"/>
    <w:rsid w:val="0C0D0A36"/>
    <w:rsid w:val="0C0D46FF"/>
    <w:rsid w:val="0C1169BB"/>
    <w:rsid w:val="0C131782"/>
    <w:rsid w:val="0C1B4E81"/>
    <w:rsid w:val="0C1C2A11"/>
    <w:rsid w:val="0C1E449D"/>
    <w:rsid w:val="0C1F3C15"/>
    <w:rsid w:val="0C2216F9"/>
    <w:rsid w:val="0C232E91"/>
    <w:rsid w:val="0C2559C1"/>
    <w:rsid w:val="0C280406"/>
    <w:rsid w:val="0C294EA8"/>
    <w:rsid w:val="0C2A5BD7"/>
    <w:rsid w:val="0C2D2B14"/>
    <w:rsid w:val="0C2D6960"/>
    <w:rsid w:val="0C2D72D7"/>
    <w:rsid w:val="0C30124F"/>
    <w:rsid w:val="0C304133"/>
    <w:rsid w:val="0C304781"/>
    <w:rsid w:val="0C3166BF"/>
    <w:rsid w:val="0C397396"/>
    <w:rsid w:val="0C3C0217"/>
    <w:rsid w:val="0C4167A3"/>
    <w:rsid w:val="0C45100F"/>
    <w:rsid w:val="0C454691"/>
    <w:rsid w:val="0C464044"/>
    <w:rsid w:val="0C4B23EE"/>
    <w:rsid w:val="0C500EF8"/>
    <w:rsid w:val="0C527354"/>
    <w:rsid w:val="0C533F97"/>
    <w:rsid w:val="0C572B69"/>
    <w:rsid w:val="0C575673"/>
    <w:rsid w:val="0C5B0CD0"/>
    <w:rsid w:val="0C5C3BF2"/>
    <w:rsid w:val="0C5F430C"/>
    <w:rsid w:val="0C601DA4"/>
    <w:rsid w:val="0C602198"/>
    <w:rsid w:val="0C632FFE"/>
    <w:rsid w:val="0C67453E"/>
    <w:rsid w:val="0C6C072F"/>
    <w:rsid w:val="0C6E080B"/>
    <w:rsid w:val="0C7268F8"/>
    <w:rsid w:val="0C795B9C"/>
    <w:rsid w:val="0C7C66C3"/>
    <w:rsid w:val="0C822B26"/>
    <w:rsid w:val="0C874158"/>
    <w:rsid w:val="0C877EF4"/>
    <w:rsid w:val="0C8B2150"/>
    <w:rsid w:val="0C8C42DE"/>
    <w:rsid w:val="0C9036E6"/>
    <w:rsid w:val="0C926F99"/>
    <w:rsid w:val="0C9B6486"/>
    <w:rsid w:val="0C9F34D3"/>
    <w:rsid w:val="0CA00887"/>
    <w:rsid w:val="0CA1302A"/>
    <w:rsid w:val="0CA22132"/>
    <w:rsid w:val="0CA54458"/>
    <w:rsid w:val="0CA57D0C"/>
    <w:rsid w:val="0CA91BD2"/>
    <w:rsid w:val="0CAF59E2"/>
    <w:rsid w:val="0CB20504"/>
    <w:rsid w:val="0CB8292E"/>
    <w:rsid w:val="0CB91B2E"/>
    <w:rsid w:val="0CB924EA"/>
    <w:rsid w:val="0CBB09D5"/>
    <w:rsid w:val="0CBD6F44"/>
    <w:rsid w:val="0CBE58B5"/>
    <w:rsid w:val="0CBF0EDF"/>
    <w:rsid w:val="0CC15133"/>
    <w:rsid w:val="0CC26B11"/>
    <w:rsid w:val="0CC320F8"/>
    <w:rsid w:val="0CC4700C"/>
    <w:rsid w:val="0CC55D90"/>
    <w:rsid w:val="0CCE079C"/>
    <w:rsid w:val="0CCF2EA8"/>
    <w:rsid w:val="0CD04377"/>
    <w:rsid w:val="0CD0446F"/>
    <w:rsid w:val="0CD24CE6"/>
    <w:rsid w:val="0CD82C5A"/>
    <w:rsid w:val="0CDA4BC5"/>
    <w:rsid w:val="0CDB6DBF"/>
    <w:rsid w:val="0CDC38BA"/>
    <w:rsid w:val="0CDE3C7C"/>
    <w:rsid w:val="0CE11741"/>
    <w:rsid w:val="0CE34D7F"/>
    <w:rsid w:val="0CE67AC1"/>
    <w:rsid w:val="0CE8170B"/>
    <w:rsid w:val="0CE90202"/>
    <w:rsid w:val="0CEC3A19"/>
    <w:rsid w:val="0CF274BD"/>
    <w:rsid w:val="0CF468A8"/>
    <w:rsid w:val="0CF82D2D"/>
    <w:rsid w:val="0CF96740"/>
    <w:rsid w:val="0CF96866"/>
    <w:rsid w:val="0CFB5493"/>
    <w:rsid w:val="0CFC2BB7"/>
    <w:rsid w:val="0CFC738D"/>
    <w:rsid w:val="0CFD655D"/>
    <w:rsid w:val="0D007163"/>
    <w:rsid w:val="0D013584"/>
    <w:rsid w:val="0D0247BA"/>
    <w:rsid w:val="0D072BCB"/>
    <w:rsid w:val="0D087D34"/>
    <w:rsid w:val="0D090BFC"/>
    <w:rsid w:val="0D09177C"/>
    <w:rsid w:val="0D097260"/>
    <w:rsid w:val="0D0E35A9"/>
    <w:rsid w:val="0D0F1F7F"/>
    <w:rsid w:val="0D0F5E71"/>
    <w:rsid w:val="0D137236"/>
    <w:rsid w:val="0D193CD9"/>
    <w:rsid w:val="0D1A5059"/>
    <w:rsid w:val="0D1B7D6E"/>
    <w:rsid w:val="0D1D76E0"/>
    <w:rsid w:val="0D2434A2"/>
    <w:rsid w:val="0D275021"/>
    <w:rsid w:val="0D2830D0"/>
    <w:rsid w:val="0D2E65C7"/>
    <w:rsid w:val="0D3031DE"/>
    <w:rsid w:val="0D36133E"/>
    <w:rsid w:val="0D396E5C"/>
    <w:rsid w:val="0D3B275B"/>
    <w:rsid w:val="0D3D3F0E"/>
    <w:rsid w:val="0D3F4214"/>
    <w:rsid w:val="0D3F5BEC"/>
    <w:rsid w:val="0D412875"/>
    <w:rsid w:val="0D4243DD"/>
    <w:rsid w:val="0D432688"/>
    <w:rsid w:val="0D4857FB"/>
    <w:rsid w:val="0D4A39D2"/>
    <w:rsid w:val="0D5734F5"/>
    <w:rsid w:val="0D577B34"/>
    <w:rsid w:val="0D582A35"/>
    <w:rsid w:val="0D5901F6"/>
    <w:rsid w:val="0D5F6788"/>
    <w:rsid w:val="0D61211F"/>
    <w:rsid w:val="0D626F23"/>
    <w:rsid w:val="0D644022"/>
    <w:rsid w:val="0D6A30A7"/>
    <w:rsid w:val="0D7248DB"/>
    <w:rsid w:val="0D733359"/>
    <w:rsid w:val="0D766FC1"/>
    <w:rsid w:val="0D79041E"/>
    <w:rsid w:val="0D8465BE"/>
    <w:rsid w:val="0D8A2F04"/>
    <w:rsid w:val="0D8E5D33"/>
    <w:rsid w:val="0D964C82"/>
    <w:rsid w:val="0D990564"/>
    <w:rsid w:val="0D9A071B"/>
    <w:rsid w:val="0DA71EB4"/>
    <w:rsid w:val="0DA90A8F"/>
    <w:rsid w:val="0DAE19FA"/>
    <w:rsid w:val="0DAF0694"/>
    <w:rsid w:val="0DB062A4"/>
    <w:rsid w:val="0DB61C24"/>
    <w:rsid w:val="0DB81C8D"/>
    <w:rsid w:val="0DBD193B"/>
    <w:rsid w:val="0DBE79AF"/>
    <w:rsid w:val="0DC4706D"/>
    <w:rsid w:val="0DCE2DA8"/>
    <w:rsid w:val="0DD06E99"/>
    <w:rsid w:val="0DD61C7F"/>
    <w:rsid w:val="0DD67235"/>
    <w:rsid w:val="0DD7446D"/>
    <w:rsid w:val="0DD75F94"/>
    <w:rsid w:val="0DDF5A07"/>
    <w:rsid w:val="0DE10143"/>
    <w:rsid w:val="0DE11112"/>
    <w:rsid w:val="0DE21837"/>
    <w:rsid w:val="0DE5123C"/>
    <w:rsid w:val="0DE739DB"/>
    <w:rsid w:val="0DEC7CF8"/>
    <w:rsid w:val="0DEF0AC3"/>
    <w:rsid w:val="0DEF2FCF"/>
    <w:rsid w:val="0DF01547"/>
    <w:rsid w:val="0DF10D0E"/>
    <w:rsid w:val="0DF47F31"/>
    <w:rsid w:val="0DF97D2F"/>
    <w:rsid w:val="0DFB41B7"/>
    <w:rsid w:val="0DFD0687"/>
    <w:rsid w:val="0DFE4228"/>
    <w:rsid w:val="0DFE48BF"/>
    <w:rsid w:val="0E011051"/>
    <w:rsid w:val="0E043927"/>
    <w:rsid w:val="0E047B65"/>
    <w:rsid w:val="0E0642DD"/>
    <w:rsid w:val="0E065368"/>
    <w:rsid w:val="0E097993"/>
    <w:rsid w:val="0E0A1CDE"/>
    <w:rsid w:val="0E0A2619"/>
    <w:rsid w:val="0E0E039B"/>
    <w:rsid w:val="0E0E3671"/>
    <w:rsid w:val="0E0F0049"/>
    <w:rsid w:val="0E167F58"/>
    <w:rsid w:val="0E17209A"/>
    <w:rsid w:val="0E19077C"/>
    <w:rsid w:val="0E1924F7"/>
    <w:rsid w:val="0E194BE7"/>
    <w:rsid w:val="0E1C22CD"/>
    <w:rsid w:val="0E1E4B89"/>
    <w:rsid w:val="0E224B67"/>
    <w:rsid w:val="0E2302E4"/>
    <w:rsid w:val="0E2338F5"/>
    <w:rsid w:val="0E2410FB"/>
    <w:rsid w:val="0E2612AE"/>
    <w:rsid w:val="0E296D5C"/>
    <w:rsid w:val="0E2A0C68"/>
    <w:rsid w:val="0E3000FD"/>
    <w:rsid w:val="0E33592A"/>
    <w:rsid w:val="0E38482C"/>
    <w:rsid w:val="0E3A2F43"/>
    <w:rsid w:val="0E3E04A6"/>
    <w:rsid w:val="0E3E68A9"/>
    <w:rsid w:val="0E4246CA"/>
    <w:rsid w:val="0E437194"/>
    <w:rsid w:val="0E442CC8"/>
    <w:rsid w:val="0E480E33"/>
    <w:rsid w:val="0E490ECB"/>
    <w:rsid w:val="0E4A6E47"/>
    <w:rsid w:val="0E5071BE"/>
    <w:rsid w:val="0E507C47"/>
    <w:rsid w:val="0E525A1E"/>
    <w:rsid w:val="0E52675F"/>
    <w:rsid w:val="0E532C68"/>
    <w:rsid w:val="0E53571D"/>
    <w:rsid w:val="0E5C4B9A"/>
    <w:rsid w:val="0E600F00"/>
    <w:rsid w:val="0E614A67"/>
    <w:rsid w:val="0E623698"/>
    <w:rsid w:val="0E634A54"/>
    <w:rsid w:val="0E636614"/>
    <w:rsid w:val="0E64444A"/>
    <w:rsid w:val="0E65100F"/>
    <w:rsid w:val="0E6C0FDA"/>
    <w:rsid w:val="0E6C68DA"/>
    <w:rsid w:val="0E6D1096"/>
    <w:rsid w:val="0E751897"/>
    <w:rsid w:val="0E763DE5"/>
    <w:rsid w:val="0E7925A2"/>
    <w:rsid w:val="0E7E539B"/>
    <w:rsid w:val="0E8313AB"/>
    <w:rsid w:val="0E8328E0"/>
    <w:rsid w:val="0E882E1E"/>
    <w:rsid w:val="0E8C0EA8"/>
    <w:rsid w:val="0E8D4784"/>
    <w:rsid w:val="0E917E27"/>
    <w:rsid w:val="0E9E54FB"/>
    <w:rsid w:val="0EA0231D"/>
    <w:rsid w:val="0EA03DCF"/>
    <w:rsid w:val="0EA309AF"/>
    <w:rsid w:val="0EA3370A"/>
    <w:rsid w:val="0EA51C28"/>
    <w:rsid w:val="0EA63D62"/>
    <w:rsid w:val="0EA872A0"/>
    <w:rsid w:val="0EAC27C1"/>
    <w:rsid w:val="0EAC7174"/>
    <w:rsid w:val="0EAD773C"/>
    <w:rsid w:val="0EB2003B"/>
    <w:rsid w:val="0EB3659D"/>
    <w:rsid w:val="0EB50E15"/>
    <w:rsid w:val="0EB53627"/>
    <w:rsid w:val="0EB7521D"/>
    <w:rsid w:val="0EB752D8"/>
    <w:rsid w:val="0EBF19CD"/>
    <w:rsid w:val="0EC237E8"/>
    <w:rsid w:val="0EC76EAA"/>
    <w:rsid w:val="0EC84432"/>
    <w:rsid w:val="0ECB2F20"/>
    <w:rsid w:val="0ECB6F0D"/>
    <w:rsid w:val="0ECC6273"/>
    <w:rsid w:val="0ECC639C"/>
    <w:rsid w:val="0ECD6C0C"/>
    <w:rsid w:val="0ED052B8"/>
    <w:rsid w:val="0ED74BA1"/>
    <w:rsid w:val="0EDF2429"/>
    <w:rsid w:val="0EDF3839"/>
    <w:rsid w:val="0EE41DB6"/>
    <w:rsid w:val="0EE8569E"/>
    <w:rsid w:val="0EF56B87"/>
    <w:rsid w:val="0EF826C5"/>
    <w:rsid w:val="0EF851CC"/>
    <w:rsid w:val="0EFB2E4F"/>
    <w:rsid w:val="0EFE68E2"/>
    <w:rsid w:val="0F0053BA"/>
    <w:rsid w:val="0F0269AD"/>
    <w:rsid w:val="0F064188"/>
    <w:rsid w:val="0F075F4D"/>
    <w:rsid w:val="0F087583"/>
    <w:rsid w:val="0F0977B5"/>
    <w:rsid w:val="0F0D56DF"/>
    <w:rsid w:val="0F0D7EC4"/>
    <w:rsid w:val="0F0F377E"/>
    <w:rsid w:val="0F106E1C"/>
    <w:rsid w:val="0F12483E"/>
    <w:rsid w:val="0F1255BB"/>
    <w:rsid w:val="0F190FDA"/>
    <w:rsid w:val="0F197564"/>
    <w:rsid w:val="0F197838"/>
    <w:rsid w:val="0F1A7AC2"/>
    <w:rsid w:val="0F1E222E"/>
    <w:rsid w:val="0F2352E1"/>
    <w:rsid w:val="0F243C10"/>
    <w:rsid w:val="0F267998"/>
    <w:rsid w:val="0F390651"/>
    <w:rsid w:val="0F3A4E22"/>
    <w:rsid w:val="0F464C67"/>
    <w:rsid w:val="0F480660"/>
    <w:rsid w:val="0F495683"/>
    <w:rsid w:val="0F4C79DA"/>
    <w:rsid w:val="0F4E6C6A"/>
    <w:rsid w:val="0F574C38"/>
    <w:rsid w:val="0F5816C1"/>
    <w:rsid w:val="0F5D3A5D"/>
    <w:rsid w:val="0F60639B"/>
    <w:rsid w:val="0F626C8D"/>
    <w:rsid w:val="0F642D15"/>
    <w:rsid w:val="0F665FE8"/>
    <w:rsid w:val="0F6711F1"/>
    <w:rsid w:val="0F695AAA"/>
    <w:rsid w:val="0F6D4CD8"/>
    <w:rsid w:val="0F6E4776"/>
    <w:rsid w:val="0F6E631F"/>
    <w:rsid w:val="0F6F59A3"/>
    <w:rsid w:val="0F702B52"/>
    <w:rsid w:val="0F714F3D"/>
    <w:rsid w:val="0F715153"/>
    <w:rsid w:val="0F7408D2"/>
    <w:rsid w:val="0F767CBC"/>
    <w:rsid w:val="0F78032B"/>
    <w:rsid w:val="0F7B7C21"/>
    <w:rsid w:val="0F7D3160"/>
    <w:rsid w:val="0F7F29A7"/>
    <w:rsid w:val="0F802207"/>
    <w:rsid w:val="0F814DE3"/>
    <w:rsid w:val="0F825B4F"/>
    <w:rsid w:val="0F83556C"/>
    <w:rsid w:val="0F836E9B"/>
    <w:rsid w:val="0F8A56FB"/>
    <w:rsid w:val="0F8D2ECB"/>
    <w:rsid w:val="0F8D5640"/>
    <w:rsid w:val="0F9402A8"/>
    <w:rsid w:val="0F9756A1"/>
    <w:rsid w:val="0F976DC9"/>
    <w:rsid w:val="0F9B2E22"/>
    <w:rsid w:val="0F9E0AC5"/>
    <w:rsid w:val="0FA00BD8"/>
    <w:rsid w:val="0FA023A2"/>
    <w:rsid w:val="0FA142EF"/>
    <w:rsid w:val="0FA46BFF"/>
    <w:rsid w:val="0FA602DF"/>
    <w:rsid w:val="0FA61A5E"/>
    <w:rsid w:val="0FAA7DA1"/>
    <w:rsid w:val="0FAB24E0"/>
    <w:rsid w:val="0FAE6DE1"/>
    <w:rsid w:val="0FAF2F4B"/>
    <w:rsid w:val="0FB124B7"/>
    <w:rsid w:val="0FB705FC"/>
    <w:rsid w:val="0FB84748"/>
    <w:rsid w:val="0FBA5DAC"/>
    <w:rsid w:val="0FBD5E32"/>
    <w:rsid w:val="0FBE1BB0"/>
    <w:rsid w:val="0FBE1D61"/>
    <w:rsid w:val="0FBF3E4B"/>
    <w:rsid w:val="0FC246A1"/>
    <w:rsid w:val="0FC36BE7"/>
    <w:rsid w:val="0FCA206B"/>
    <w:rsid w:val="0FD714DB"/>
    <w:rsid w:val="0FDD1A8A"/>
    <w:rsid w:val="0FDE7E5F"/>
    <w:rsid w:val="0FEC0E68"/>
    <w:rsid w:val="0FED3EED"/>
    <w:rsid w:val="0FEF0713"/>
    <w:rsid w:val="0FF10607"/>
    <w:rsid w:val="0FF14935"/>
    <w:rsid w:val="0FF451E2"/>
    <w:rsid w:val="0FF64A4E"/>
    <w:rsid w:val="0FF85B48"/>
    <w:rsid w:val="0FF936C2"/>
    <w:rsid w:val="0FFE4A84"/>
    <w:rsid w:val="1000329C"/>
    <w:rsid w:val="100268D7"/>
    <w:rsid w:val="10060E3A"/>
    <w:rsid w:val="100B5B53"/>
    <w:rsid w:val="1010017A"/>
    <w:rsid w:val="1010691D"/>
    <w:rsid w:val="101A1099"/>
    <w:rsid w:val="101A76C1"/>
    <w:rsid w:val="101F5DDB"/>
    <w:rsid w:val="102727ED"/>
    <w:rsid w:val="10297A69"/>
    <w:rsid w:val="102C3008"/>
    <w:rsid w:val="1032447A"/>
    <w:rsid w:val="10332253"/>
    <w:rsid w:val="103328E0"/>
    <w:rsid w:val="10374ECE"/>
    <w:rsid w:val="103E44B4"/>
    <w:rsid w:val="10407234"/>
    <w:rsid w:val="104125DA"/>
    <w:rsid w:val="104147BC"/>
    <w:rsid w:val="10421973"/>
    <w:rsid w:val="10446C80"/>
    <w:rsid w:val="10446E61"/>
    <w:rsid w:val="104522D1"/>
    <w:rsid w:val="10460BC0"/>
    <w:rsid w:val="105006CF"/>
    <w:rsid w:val="10540E9E"/>
    <w:rsid w:val="105644F1"/>
    <w:rsid w:val="10593667"/>
    <w:rsid w:val="105A7BC0"/>
    <w:rsid w:val="105C76FB"/>
    <w:rsid w:val="105D7618"/>
    <w:rsid w:val="105F74F3"/>
    <w:rsid w:val="105F7F68"/>
    <w:rsid w:val="10613BEE"/>
    <w:rsid w:val="1061730F"/>
    <w:rsid w:val="106558DB"/>
    <w:rsid w:val="10663B02"/>
    <w:rsid w:val="10665B10"/>
    <w:rsid w:val="106702FD"/>
    <w:rsid w:val="106761F1"/>
    <w:rsid w:val="106A3914"/>
    <w:rsid w:val="106C5A46"/>
    <w:rsid w:val="106D6CC0"/>
    <w:rsid w:val="106E5BCD"/>
    <w:rsid w:val="1070755A"/>
    <w:rsid w:val="107455E7"/>
    <w:rsid w:val="10790F4D"/>
    <w:rsid w:val="1079338D"/>
    <w:rsid w:val="107E762D"/>
    <w:rsid w:val="1080498D"/>
    <w:rsid w:val="10813C95"/>
    <w:rsid w:val="10817014"/>
    <w:rsid w:val="10876675"/>
    <w:rsid w:val="108A195F"/>
    <w:rsid w:val="108A2FC9"/>
    <w:rsid w:val="108B5581"/>
    <w:rsid w:val="108E64D9"/>
    <w:rsid w:val="109034DD"/>
    <w:rsid w:val="10922E2F"/>
    <w:rsid w:val="10934CA9"/>
    <w:rsid w:val="10972BBB"/>
    <w:rsid w:val="10985821"/>
    <w:rsid w:val="10991997"/>
    <w:rsid w:val="109A3CF1"/>
    <w:rsid w:val="109E4059"/>
    <w:rsid w:val="109F1935"/>
    <w:rsid w:val="10A715B9"/>
    <w:rsid w:val="10A71FC2"/>
    <w:rsid w:val="10A85158"/>
    <w:rsid w:val="10AE5C10"/>
    <w:rsid w:val="10B27136"/>
    <w:rsid w:val="10B310E7"/>
    <w:rsid w:val="10B35325"/>
    <w:rsid w:val="10B52291"/>
    <w:rsid w:val="10B60DE2"/>
    <w:rsid w:val="10B72CCE"/>
    <w:rsid w:val="10B754EA"/>
    <w:rsid w:val="10BA30BD"/>
    <w:rsid w:val="10BC181D"/>
    <w:rsid w:val="10C54956"/>
    <w:rsid w:val="10C631FA"/>
    <w:rsid w:val="10C66B54"/>
    <w:rsid w:val="10C714A4"/>
    <w:rsid w:val="10CC2E3F"/>
    <w:rsid w:val="10CD61FB"/>
    <w:rsid w:val="10CF2901"/>
    <w:rsid w:val="10CF3E1F"/>
    <w:rsid w:val="10D11B3A"/>
    <w:rsid w:val="10D54540"/>
    <w:rsid w:val="10D80D18"/>
    <w:rsid w:val="10D90C04"/>
    <w:rsid w:val="10DF19F3"/>
    <w:rsid w:val="10E5350B"/>
    <w:rsid w:val="10E97AB2"/>
    <w:rsid w:val="10EF3F0C"/>
    <w:rsid w:val="10EF54DA"/>
    <w:rsid w:val="10F01985"/>
    <w:rsid w:val="10F225A9"/>
    <w:rsid w:val="10F62C4E"/>
    <w:rsid w:val="10FA0722"/>
    <w:rsid w:val="10FB6459"/>
    <w:rsid w:val="10FE45D9"/>
    <w:rsid w:val="11007D65"/>
    <w:rsid w:val="11016C52"/>
    <w:rsid w:val="11032BC5"/>
    <w:rsid w:val="11043045"/>
    <w:rsid w:val="11055FB2"/>
    <w:rsid w:val="110939ED"/>
    <w:rsid w:val="110B0F17"/>
    <w:rsid w:val="110D0566"/>
    <w:rsid w:val="110E30B6"/>
    <w:rsid w:val="11165080"/>
    <w:rsid w:val="111664BF"/>
    <w:rsid w:val="11182982"/>
    <w:rsid w:val="11185E6F"/>
    <w:rsid w:val="11196211"/>
    <w:rsid w:val="111B33C4"/>
    <w:rsid w:val="11207E5C"/>
    <w:rsid w:val="11257007"/>
    <w:rsid w:val="11266487"/>
    <w:rsid w:val="11292363"/>
    <w:rsid w:val="112940E2"/>
    <w:rsid w:val="112B022C"/>
    <w:rsid w:val="112E5F77"/>
    <w:rsid w:val="11304DE5"/>
    <w:rsid w:val="1131713B"/>
    <w:rsid w:val="113223A3"/>
    <w:rsid w:val="11322B0F"/>
    <w:rsid w:val="1132381F"/>
    <w:rsid w:val="113248D3"/>
    <w:rsid w:val="11334CB8"/>
    <w:rsid w:val="11343F21"/>
    <w:rsid w:val="11380B27"/>
    <w:rsid w:val="113E6EF0"/>
    <w:rsid w:val="1143768A"/>
    <w:rsid w:val="114463FA"/>
    <w:rsid w:val="11491792"/>
    <w:rsid w:val="11494403"/>
    <w:rsid w:val="114961A9"/>
    <w:rsid w:val="114A4BC9"/>
    <w:rsid w:val="114C7216"/>
    <w:rsid w:val="11564AE6"/>
    <w:rsid w:val="115824A3"/>
    <w:rsid w:val="115E1938"/>
    <w:rsid w:val="115E534D"/>
    <w:rsid w:val="115F271B"/>
    <w:rsid w:val="115F5159"/>
    <w:rsid w:val="11627944"/>
    <w:rsid w:val="11644B9F"/>
    <w:rsid w:val="11653DC9"/>
    <w:rsid w:val="1166289A"/>
    <w:rsid w:val="116A014B"/>
    <w:rsid w:val="116B3046"/>
    <w:rsid w:val="11705194"/>
    <w:rsid w:val="117162B3"/>
    <w:rsid w:val="11745777"/>
    <w:rsid w:val="11746751"/>
    <w:rsid w:val="11760319"/>
    <w:rsid w:val="117D20B4"/>
    <w:rsid w:val="117F1C6C"/>
    <w:rsid w:val="11801868"/>
    <w:rsid w:val="11825748"/>
    <w:rsid w:val="1187338C"/>
    <w:rsid w:val="1188070C"/>
    <w:rsid w:val="118B6AB4"/>
    <w:rsid w:val="11912EC3"/>
    <w:rsid w:val="1192527C"/>
    <w:rsid w:val="11967622"/>
    <w:rsid w:val="11976CDB"/>
    <w:rsid w:val="119A4832"/>
    <w:rsid w:val="119C6853"/>
    <w:rsid w:val="119D5D02"/>
    <w:rsid w:val="11A364F7"/>
    <w:rsid w:val="11A5542F"/>
    <w:rsid w:val="11A762EC"/>
    <w:rsid w:val="11AF09BB"/>
    <w:rsid w:val="11B05486"/>
    <w:rsid w:val="11B06C9A"/>
    <w:rsid w:val="11B85AA1"/>
    <w:rsid w:val="11BC2B00"/>
    <w:rsid w:val="11BD6FD3"/>
    <w:rsid w:val="11C22CAB"/>
    <w:rsid w:val="11C2441C"/>
    <w:rsid w:val="11C26847"/>
    <w:rsid w:val="11C43204"/>
    <w:rsid w:val="11C85C05"/>
    <w:rsid w:val="11CF4B3F"/>
    <w:rsid w:val="11D01387"/>
    <w:rsid w:val="11D20868"/>
    <w:rsid w:val="11D31BCD"/>
    <w:rsid w:val="11D51026"/>
    <w:rsid w:val="11D629B9"/>
    <w:rsid w:val="11D70877"/>
    <w:rsid w:val="11D90ADE"/>
    <w:rsid w:val="11D9782F"/>
    <w:rsid w:val="11DA38BC"/>
    <w:rsid w:val="11DC5D20"/>
    <w:rsid w:val="11DE05EC"/>
    <w:rsid w:val="11DE736A"/>
    <w:rsid w:val="11DF5526"/>
    <w:rsid w:val="11E1487D"/>
    <w:rsid w:val="11E15BDD"/>
    <w:rsid w:val="11E25CB2"/>
    <w:rsid w:val="11E407FB"/>
    <w:rsid w:val="11E95E4C"/>
    <w:rsid w:val="11EA7582"/>
    <w:rsid w:val="11EE1203"/>
    <w:rsid w:val="11F629C9"/>
    <w:rsid w:val="11F80531"/>
    <w:rsid w:val="11FA4050"/>
    <w:rsid w:val="11FB28A5"/>
    <w:rsid w:val="11FC31DD"/>
    <w:rsid w:val="11FE70FF"/>
    <w:rsid w:val="12004A40"/>
    <w:rsid w:val="12030F9D"/>
    <w:rsid w:val="120C0A3F"/>
    <w:rsid w:val="120D6336"/>
    <w:rsid w:val="120E606C"/>
    <w:rsid w:val="120F1F1B"/>
    <w:rsid w:val="120F5E04"/>
    <w:rsid w:val="120F5FE4"/>
    <w:rsid w:val="12124CCC"/>
    <w:rsid w:val="12124E77"/>
    <w:rsid w:val="121304C7"/>
    <w:rsid w:val="1217124E"/>
    <w:rsid w:val="1218344A"/>
    <w:rsid w:val="121C7733"/>
    <w:rsid w:val="1220264E"/>
    <w:rsid w:val="12213F3A"/>
    <w:rsid w:val="122651CA"/>
    <w:rsid w:val="122C2492"/>
    <w:rsid w:val="12312171"/>
    <w:rsid w:val="12313BB2"/>
    <w:rsid w:val="12324A59"/>
    <w:rsid w:val="123732B8"/>
    <w:rsid w:val="12377635"/>
    <w:rsid w:val="123B634C"/>
    <w:rsid w:val="123C2CF1"/>
    <w:rsid w:val="123E3E7C"/>
    <w:rsid w:val="123F3EFE"/>
    <w:rsid w:val="124135DC"/>
    <w:rsid w:val="12455346"/>
    <w:rsid w:val="12482312"/>
    <w:rsid w:val="12490F05"/>
    <w:rsid w:val="124912FD"/>
    <w:rsid w:val="124D6D77"/>
    <w:rsid w:val="124E4A5F"/>
    <w:rsid w:val="125933C4"/>
    <w:rsid w:val="125E4185"/>
    <w:rsid w:val="1261311F"/>
    <w:rsid w:val="12654437"/>
    <w:rsid w:val="1265501A"/>
    <w:rsid w:val="126862C6"/>
    <w:rsid w:val="126D6A44"/>
    <w:rsid w:val="126E0BEC"/>
    <w:rsid w:val="126E4EDA"/>
    <w:rsid w:val="12727217"/>
    <w:rsid w:val="12751A65"/>
    <w:rsid w:val="127D728F"/>
    <w:rsid w:val="127F2590"/>
    <w:rsid w:val="127F6C51"/>
    <w:rsid w:val="127F76FB"/>
    <w:rsid w:val="12806169"/>
    <w:rsid w:val="128373A9"/>
    <w:rsid w:val="12896FBB"/>
    <w:rsid w:val="128A7FC0"/>
    <w:rsid w:val="128D6D89"/>
    <w:rsid w:val="129156BA"/>
    <w:rsid w:val="12955E11"/>
    <w:rsid w:val="129B50C3"/>
    <w:rsid w:val="129D2FAE"/>
    <w:rsid w:val="129D5185"/>
    <w:rsid w:val="129F0287"/>
    <w:rsid w:val="129F30D7"/>
    <w:rsid w:val="12A11776"/>
    <w:rsid w:val="12A41AA1"/>
    <w:rsid w:val="12A65B6B"/>
    <w:rsid w:val="12A95572"/>
    <w:rsid w:val="12AA1878"/>
    <w:rsid w:val="12AE1EEE"/>
    <w:rsid w:val="12B56918"/>
    <w:rsid w:val="12B64725"/>
    <w:rsid w:val="12BA5C8A"/>
    <w:rsid w:val="12BB781C"/>
    <w:rsid w:val="12C01E25"/>
    <w:rsid w:val="12C13640"/>
    <w:rsid w:val="12CB5B81"/>
    <w:rsid w:val="12CF55F9"/>
    <w:rsid w:val="12D17F0B"/>
    <w:rsid w:val="12D2048B"/>
    <w:rsid w:val="12D8157A"/>
    <w:rsid w:val="12D87123"/>
    <w:rsid w:val="12DC05E2"/>
    <w:rsid w:val="12DF0264"/>
    <w:rsid w:val="12E134F1"/>
    <w:rsid w:val="12E25BF0"/>
    <w:rsid w:val="12E56B5C"/>
    <w:rsid w:val="12EB56BE"/>
    <w:rsid w:val="12EE1124"/>
    <w:rsid w:val="12F00A5D"/>
    <w:rsid w:val="12F04F05"/>
    <w:rsid w:val="12F44CE7"/>
    <w:rsid w:val="12FB29B0"/>
    <w:rsid w:val="12FC4E4D"/>
    <w:rsid w:val="13053173"/>
    <w:rsid w:val="130D5AAF"/>
    <w:rsid w:val="130E0497"/>
    <w:rsid w:val="130E1F5B"/>
    <w:rsid w:val="130E2606"/>
    <w:rsid w:val="131174A2"/>
    <w:rsid w:val="1319528C"/>
    <w:rsid w:val="131A50DF"/>
    <w:rsid w:val="131F17BE"/>
    <w:rsid w:val="132408FA"/>
    <w:rsid w:val="132564B5"/>
    <w:rsid w:val="132842E2"/>
    <w:rsid w:val="132918B2"/>
    <w:rsid w:val="13293F17"/>
    <w:rsid w:val="13294935"/>
    <w:rsid w:val="132A464E"/>
    <w:rsid w:val="1331118E"/>
    <w:rsid w:val="133549AB"/>
    <w:rsid w:val="13362DF5"/>
    <w:rsid w:val="133B13BC"/>
    <w:rsid w:val="133D1658"/>
    <w:rsid w:val="133F3C5F"/>
    <w:rsid w:val="1342142E"/>
    <w:rsid w:val="13424EC6"/>
    <w:rsid w:val="13450E71"/>
    <w:rsid w:val="134B1221"/>
    <w:rsid w:val="134B6F70"/>
    <w:rsid w:val="134B7F5D"/>
    <w:rsid w:val="134D7769"/>
    <w:rsid w:val="135403F7"/>
    <w:rsid w:val="1354104A"/>
    <w:rsid w:val="13565C57"/>
    <w:rsid w:val="135D0B0D"/>
    <w:rsid w:val="135E171D"/>
    <w:rsid w:val="135F6976"/>
    <w:rsid w:val="1360553B"/>
    <w:rsid w:val="136D09F3"/>
    <w:rsid w:val="13726A53"/>
    <w:rsid w:val="137310F1"/>
    <w:rsid w:val="13762897"/>
    <w:rsid w:val="1377709D"/>
    <w:rsid w:val="137B3705"/>
    <w:rsid w:val="137C3B48"/>
    <w:rsid w:val="13814DFE"/>
    <w:rsid w:val="138170A0"/>
    <w:rsid w:val="13824787"/>
    <w:rsid w:val="13837C2F"/>
    <w:rsid w:val="13872892"/>
    <w:rsid w:val="13876F92"/>
    <w:rsid w:val="13877AFC"/>
    <w:rsid w:val="138958A8"/>
    <w:rsid w:val="138F3F19"/>
    <w:rsid w:val="13920C96"/>
    <w:rsid w:val="13963ADA"/>
    <w:rsid w:val="139870F3"/>
    <w:rsid w:val="139B724B"/>
    <w:rsid w:val="139D242E"/>
    <w:rsid w:val="139E01B8"/>
    <w:rsid w:val="13AB02DB"/>
    <w:rsid w:val="13AB6E2D"/>
    <w:rsid w:val="13AC2F9A"/>
    <w:rsid w:val="13B1208E"/>
    <w:rsid w:val="13B220F7"/>
    <w:rsid w:val="13B738D6"/>
    <w:rsid w:val="13B75359"/>
    <w:rsid w:val="13BA6C24"/>
    <w:rsid w:val="13BE2A34"/>
    <w:rsid w:val="13BE725D"/>
    <w:rsid w:val="13C07EB3"/>
    <w:rsid w:val="13C107E0"/>
    <w:rsid w:val="13C13A34"/>
    <w:rsid w:val="13C44946"/>
    <w:rsid w:val="13CB133A"/>
    <w:rsid w:val="13CC199F"/>
    <w:rsid w:val="13CC6047"/>
    <w:rsid w:val="13D071AC"/>
    <w:rsid w:val="13D13875"/>
    <w:rsid w:val="13D142B9"/>
    <w:rsid w:val="13D433B0"/>
    <w:rsid w:val="13D62FE6"/>
    <w:rsid w:val="13D72050"/>
    <w:rsid w:val="13D82931"/>
    <w:rsid w:val="13E22A07"/>
    <w:rsid w:val="13E23825"/>
    <w:rsid w:val="13E422AD"/>
    <w:rsid w:val="13E76159"/>
    <w:rsid w:val="13EC5F5C"/>
    <w:rsid w:val="13ED6FD7"/>
    <w:rsid w:val="13EE70F8"/>
    <w:rsid w:val="13F37B81"/>
    <w:rsid w:val="13F403A0"/>
    <w:rsid w:val="13F56DAE"/>
    <w:rsid w:val="13FD5944"/>
    <w:rsid w:val="13FF6ED3"/>
    <w:rsid w:val="14032954"/>
    <w:rsid w:val="14042CB0"/>
    <w:rsid w:val="14092347"/>
    <w:rsid w:val="140A401E"/>
    <w:rsid w:val="140C49F0"/>
    <w:rsid w:val="140D2459"/>
    <w:rsid w:val="141030CA"/>
    <w:rsid w:val="14107FCA"/>
    <w:rsid w:val="14133510"/>
    <w:rsid w:val="14165018"/>
    <w:rsid w:val="141853E6"/>
    <w:rsid w:val="14196CDE"/>
    <w:rsid w:val="141A4A1E"/>
    <w:rsid w:val="141C3A38"/>
    <w:rsid w:val="141C5258"/>
    <w:rsid w:val="142338DD"/>
    <w:rsid w:val="142A232B"/>
    <w:rsid w:val="142E3F4D"/>
    <w:rsid w:val="14302CD8"/>
    <w:rsid w:val="14347423"/>
    <w:rsid w:val="14387EDA"/>
    <w:rsid w:val="143953C3"/>
    <w:rsid w:val="143E3F48"/>
    <w:rsid w:val="143E44F4"/>
    <w:rsid w:val="14422E44"/>
    <w:rsid w:val="14422E7F"/>
    <w:rsid w:val="14426B39"/>
    <w:rsid w:val="1444332A"/>
    <w:rsid w:val="14484A25"/>
    <w:rsid w:val="144D0052"/>
    <w:rsid w:val="144D2C93"/>
    <w:rsid w:val="144E2D66"/>
    <w:rsid w:val="144E421E"/>
    <w:rsid w:val="145105F4"/>
    <w:rsid w:val="145411E0"/>
    <w:rsid w:val="145517D0"/>
    <w:rsid w:val="14591F03"/>
    <w:rsid w:val="14594618"/>
    <w:rsid w:val="14636DAF"/>
    <w:rsid w:val="14663F3E"/>
    <w:rsid w:val="14672D13"/>
    <w:rsid w:val="1469574E"/>
    <w:rsid w:val="14696988"/>
    <w:rsid w:val="146E22F6"/>
    <w:rsid w:val="146F0061"/>
    <w:rsid w:val="146F7135"/>
    <w:rsid w:val="147258E3"/>
    <w:rsid w:val="14733521"/>
    <w:rsid w:val="147504EB"/>
    <w:rsid w:val="1477061C"/>
    <w:rsid w:val="147C5959"/>
    <w:rsid w:val="147C7B71"/>
    <w:rsid w:val="14870B9B"/>
    <w:rsid w:val="148810A5"/>
    <w:rsid w:val="148E5C53"/>
    <w:rsid w:val="148F3132"/>
    <w:rsid w:val="1492195F"/>
    <w:rsid w:val="14932BF7"/>
    <w:rsid w:val="14957BD6"/>
    <w:rsid w:val="14997544"/>
    <w:rsid w:val="149A059A"/>
    <w:rsid w:val="149B2354"/>
    <w:rsid w:val="149B2A0E"/>
    <w:rsid w:val="149E3387"/>
    <w:rsid w:val="14A24ED4"/>
    <w:rsid w:val="14A33728"/>
    <w:rsid w:val="14A91036"/>
    <w:rsid w:val="14AB5BF6"/>
    <w:rsid w:val="14B15099"/>
    <w:rsid w:val="14B21408"/>
    <w:rsid w:val="14B60CBC"/>
    <w:rsid w:val="14BB107B"/>
    <w:rsid w:val="14BD102A"/>
    <w:rsid w:val="14BD1E8B"/>
    <w:rsid w:val="14BD5C5E"/>
    <w:rsid w:val="14BE489C"/>
    <w:rsid w:val="14BE4F2C"/>
    <w:rsid w:val="14C5595C"/>
    <w:rsid w:val="14C85B7B"/>
    <w:rsid w:val="14CA3151"/>
    <w:rsid w:val="14CB332F"/>
    <w:rsid w:val="14CC7A2B"/>
    <w:rsid w:val="14D0136F"/>
    <w:rsid w:val="14D0210C"/>
    <w:rsid w:val="14D0673D"/>
    <w:rsid w:val="14D201B0"/>
    <w:rsid w:val="14D3013C"/>
    <w:rsid w:val="14D5384D"/>
    <w:rsid w:val="14D54EDE"/>
    <w:rsid w:val="14D7426D"/>
    <w:rsid w:val="14DC79F0"/>
    <w:rsid w:val="14DD5612"/>
    <w:rsid w:val="14DE330E"/>
    <w:rsid w:val="14DF2A58"/>
    <w:rsid w:val="14E02101"/>
    <w:rsid w:val="14E25955"/>
    <w:rsid w:val="14E55607"/>
    <w:rsid w:val="14EC07CA"/>
    <w:rsid w:val="14EE517F"/>
    <w:rsid w:val="14EE67DA"/>
    <w:rsid w:val="14EF2E74"/>
    <w:rsid w:val="14EF6925"/>
    <w:rsid w:val="14F75DAD"/>
    <w:rsid w:val="14F86115"/>
    <w:rsid w:val="14FC4F6B"/>
    <w:rsid w:val="14FD5309"/>
    <w:rsid w:val="14FE13E8"/>
    <w:rsid w:val="1500529E"/>
    <w:rsid w:val="15006AFA"/>
    <w:rsid w:val="15033B15"/>
    <w:rsid w:val="15035CCD"/>
    <w:rsid w:val="15046E6C"/>
    <w:rsid w:val="15081099"/>
    <w:rsid w:val="1509784E"/>
    <w:rsid w:val="150A1F6E"/>
    <w:rsid w:val="150A566A"/>
    <w:rsid w:val="150B3D42"/>
    <w:rsid w:val="15100F2F"/>
    <w:rsid w:val="15112E9B"/>
    <w:rsid w:val="151E1FFE"/>
    <w:rsid w:val="151F22D0"/>
    <w:rsid w:val="15205308"/>
    <w:rsid w:val="15205C68"/>
    <w:rsid w:val="152248DF"/>
    <w:rsid w:val="152A0D11"/>
    <w:rsid w:val="152C12B6"/>
    <w:rsid w:val="152D78D7"/>
    <w:rsid w:val="153235B5"/>
    <w:rsid w:val="153D6477"/>
    <w:rsid w:val="153E6B54"/>
    <w:rsid w:val="1546180F"/>
    <w:rsid w:val="154B4D80"/>
    <w:rsid w:val="154C60BB"/>
    <w:rsid w:val="154E34B7"/>
    <w:rsid w:val="154F4403"/>
    <w:rsid w:val="15531E3E"/>
    <w:rsid w:val="15540E47"/>
    <w:rsid w:val="155453DC"/>
    <w:rsid w:val="15573960"/>
    <w:rsid w:val="156117F8"/>
    <w:rsid w:val="15630193"/>
    <w:rsid w:val="156A225F"/>
    <w:rsid w:val="156E4BFA"/>
    <w:rsid w:val="157503E3"/>
    <w:rsid w:val="15770953"/>
    <w:rsid w:val="157B742E"/>
    <w:rsid w:val="158045CE"/>
    <w:rsid w:val="158176F6"/>
    <w:rsid w:val="158507F8"/>
    <w:rsid w:val="158562B1"/>
    <w:rsid w:val="15895D27"/>
    <w:rsid w:val="158B5F6E"/>
    <w:rsid w:val="158E7274"/>
    <w:rsid w:val="15902A16"/>
    <w:rsid w:val="1591549A"/>
    <w:rsid w:val="15920B15"/>
    <w:rsid w:val="15940AF5"/>
    <w:rsid w:val="159620C4"/>
    <w:rsid w:val="159624AC"/>
    <w:rsid w:val="15980010"/>
    <w:rsid w:val="15992C5F"/>
    <w:rsid w:val="159A3533"/>
    <w:rsid w:val="159E45A4"/>
    <w:rsid w:val="159E7B0F"/>
    <w:rsid w:val="159F1AF6"/>
    <w:rsid w:val="15A36FC9"/>
    <w:rsid w:val="15A40511"/>
    <w:rsid w:val="15A7194D"/>
    <w:rsid w:val="15A8637B"/>
    <w:rsid w:val="15AC6687"/>
    <w:rsid w:val="15B460B8"/>
    <w:rsid w:val="15B4645A"/>
    <w:rsid w:val="15BD5E5F"/>
    <w:rsid w:val="15BD743C"/>
    <w:rsid w:val="15C47659"/>
    <w:rsid w:val="15C71A38"/>
    <w:rsid w:val="15C73BCA"/>
    <w:rsid w:val="15C73BEC"/>
    <w:rsid w:val="15CC55D3"/>
    <w:rsid w:val="15D03E6F"/>
    <w:rsid w:val="15D14BCA"/>
    <w:rsid w:val="15D44F69"/>
    <w:rsid w:val="15D64B72"/>
    <w:rsid w:val="15D90779"/>
    <w:rsid w:val="15DA385E"/>
    <w:rsid w:val="15DA4BD8"/>
    <w:rsid w:val="15DE6F9F"/>
    <w:rsid w:val="15DF2122"/>
    <w:rsid w:val="15E129AC"/>
    <w:rsid w:val="15E21BB7"/>
    <w:rsid w:val="15E513C4"/>
    <w:rsid w:val="15E5712E"/>
    <w:rsid w:val="15E91D00"/>
    <w:rsid w:val="15EB004D"/>
    <w:rsid w:val="15ED0849"/>
    <w:rsid w:val="15EE6A83"/>
    <w:rsid w:val="15EF2C34"/>
    <w:rsid w:val="15EF5979"/>
    <w:rsid w:val="15F054F4"/>
    <w:rsid w:val="15F153FE"/>
    <w:rsid w:val="15F87F32"/>
    <w:rsid w:val="15F93134"/>
    <w:rsid w:val="15F93AAE"/>
    <w:rsid w:val="15FC68A9"/>
    <w:rsid w:val="15FD0B25"/>
    <w:rsid w:val="16013D8B"/>
    <w:rsid w:val="160145E8"/>
    <w:rsid w:val="16034C76"/>
    <w:rsid w:val="16037E93"/>
    <w:rsid w:val="160637B1"/>
    <w:rsid w:val="16074C61"/>
    <w:rsid w:val="16074F80"/>
    <w:rsid w:val="160758C3"/>
    <w:rsid w:val="16080C60"/>
    <w:rsid w:val="160B2E47"/>
    <w:rsid w:val="161010BE"/>
    <w:rsid w:val="16145FED"/>
    <w:rsid w:val="16195669"/>
    <w:rsid w:val="161A0CAA"/>
    <w:rsid w:val="161B275B"/>
    <w:rsid w:val="161E4BDE"/>
    <w:rsid w:val="161E6593"/>
    <w:rsid w:val="16215598"/>
    <w:rsid w:val="162A7755"/>
    <w:rsid w:val="162A7BC0"/>
    <w:rsid w:val="162C13F7"/>
    <w:rsid w:val="162F6F20"/>
    <w:rsid w:val="16323484"/>
    <w:rsid w:val="16325D1E"/>
    <w:rsid w:val="1636143C"/>
    <w:rsid w:val="163803FA"/>
    <w:rsid w:val="16394401"/>
    <w:rsid w:val="163A2AB6"/>
    <w:rsid w:val="163A567B"/>
    <w:rsid w:val="163D191F"/>
    <w:rsid w:val="163E0867"/>
    <w:rsid w:val="16402C7B"/>
    <w:rsid w:val="16436591"/>
    <w:rsid w:val="16467963"/>
    <w:rsid w:val="164A0D8B"/>
    <w:rsid w:val="164C76C3"/>
    <w:rsid w:val="164E0931"/>
    <w:rsid w:val="164E3841"/>
    <w:rsid w:val="164F2530"/>
    <w:rsid w:val="165038BD"/>
    <w:rsid w:val="165128DC"/>
    <w:rsid w:val="16516916"/>
    <w:rsid w:val="16543A52"/>
    <w:rsid w:val="16550B44"/>
    <w:rsid w:val="16572043"/>
    <w:rsid w:val="165B43EA"/>
    <w:rsid w:val="165F6F3D"/>
    <w:rsid w:val="16604152"/>
    <w:rsid w:val="16604D30"/>
    <w:rsid w:val="16621B63"/>
    <w:rsid w:val="1662476E"/>
    <w:rsid w:val="16625C3D"/>
    <w:rsid w:val="166330C4"/>
    <w:rsid w:val="166363B2"/>
    <w:rsid w:val="16643764"/>
    <w:rsid w:val="16663A0D"/>
    <w:rsid w:val="166A3403"/>
    <w:rsid w:val="16753D80"/>
    <w:rsid w:val="167A0F05"/>
    <w:rsid w:val="167B792C"/>
    <w:rsid w:val="168734FC"/>
    <w:rsid w:val="16874F3E"/>
    <w:rsid w:val="16891D69"/>
    <w:rsid w:val="168B4009"/>
    <w:rsid w:val="168C1628"/>
    <w:rsid w:val="168F3422"/>
    <w:rsid w:val="169377DC"/>
    <w:rsid w:val="169700C5"/>
    <w:rsid w:val="169A4704"/>
    <w:rsid w:val="169B166F"/>
    <w:rsid w:val="169D5B25"/>
    <w:rsid w:val="169E48BF"/>
    <w:rsid w:val="169E4AF0"/>
    <w:rsid w:val="16A13EF3"/>
    <w:rsid w:val="16A44D26"/>
    <w:rsid w:val="16A45E8B"/>
    <w:rsid w:val="16A75B5A"/>
    <w:rsid w:val="16A8358B"/>
    <w:rsid w:val="16AC0D44"/>
    <w:rsid w:val="16AD320A"/>
    <w:rsid w:val="16AE29A9"/>
    <w:rsid w:val="16AF3563"/>
    <w:rsid w:val="16B0325E"/>
    <w:rsid w:val="16B0647F"/>
    <w:rsid w:val="16B16104"/>
    <w:rsid w:val="16B209C0"/>
    <w:rsid w:val="16B24189"/>
    <w:rsid w:val="16B365E4"/>
    <w:rsid w:val="16B37F60"/>
    <w:rsid w:val="16B5233D"/>
    <w:rsid w:val="16B620DE"/>
    <w:rsid w:val="16B77657"/>
    <w:rsid w:val="16BD1622"/>
    <w:rsid w:val="16BF5FC4"/>
    <w:rsid w:val="16C17FDB"/>
    <w:rsid w:val="16C500C0"/>
    <w:rsid w:val="16CB01A8"/>
    <w:rsid w:val="16CB3344"/>
    <w:rsid w:val="16CE04AD"/>
    <w:rsid w:val="16CF72E0"/>
    <w:rsid w:val="16CF7811"/>
    <w:rsid w:val="16D139CF"/>
    <w:rsid w:val="16D177F0"/>
    <w:rsid w:val="16D37D66"/>
    <w:rsid w:val="16DF53D7"/>
    <w:rsid w:val="16E57160"/>
    <w:rsid w:val="16E86F46"/>
    <w:rsid w:val="16E91620"/>
    <w:rsid w:val="16ED4507"/>
    <w:rsid w:val="16EE4BA6"/>
    <w:rsid w:val="16EF2E2E"/>
    <w:rsid w:val="16EF7160"/>
    <w:rsid w:val="16F31EAD"/>
    <w:rsid w:val="16F63265"/>
    <w:rsid w:val="16F67A1B"/>
    <w:rsid w:val="16F912A7"/>
    <w:rsid w:val="16F96486"/>
    <w:rsid w:val="16FA2FB5"/>
    <w:rsid w:val="16FA3DE9"/>
    <w:rsid w:val="16FB2A57"/>
    <w:rsid w:val="16FD6B54"/>
    <w:rsid w:val="16FE54AB"/>
    <w:rsid w:val="16FF2E9C"/>
    <w:rsid w:val="17030D20"/>
    <w:rsid w:val="170576BD"/>
    <w:rsid w:val="170D1864"/>
    <w:rsid w:val="170F65B5"/>
    <w:rsid w:val="17101B9E"/>
    <w:rsid w:val="1713658B"/>
    <w:rsid w:val="171665BE"/>
    <w:rsid w:val="17177C14"/>
    <w:rsid w:val="171B7EB8"/>
    <w:rsid w:val="171C16F6"/>
    <w:rsid w:val="171C1861"/>
    <w:rsid w:val="171F0023"/>
    <w:rsid w:val="1720673E"/>
    <w:rsid w:val="172175C2"/>
    <w:rsid w:val="172345CE"/>
    <w:rsid w:val="17247BF4"/>
    <w:rsid w:val="17251154"/>
    <w:rsid w:val="1728240B"/>
    <w:rsid w:val="17297FCF"/>
    <w:rsid w:val="172A093C"/>
    <w:rsid w:val="172B2BBB"/>
    <w:rsid w:val="1733752A"/>
    <w:rsid w:val="1733781C"/>
    <w:rsid w:val="173425BC"/>
    <w:rsid w:val="17343594"/>
    <w:rsid w:val="17360676"/>
    <w:rsid w:val="17382893"/>
    <w:rsid w:val="17396000"/>
    <w:rsid w:val="173B3F2C"/>
    <w:rsid w:val="173C036B"/>
    <w:rsid w:val="173C6014"/>
    <w:rsid w:val="173C7ED7"/>
    <w:rsid w:val="17402BC9"/>
    <w:rsid w:val="17434A6B"/>
    <w:rsid w:val="1744782E"/>
    <w:rsid w:val="174968A2"/>
    <w:rsid w:val="174F6E4E"/>
    <w:rsid w:val="17535F4A"/>
    <w:rsid w:val="17573704"/>
    <w:rsid w:val="175B6CA5"/>
    <w:rsid w:val="175C25EF"/>
    <w:rsid w:val="175D35D5"/>
    <w:rsid w:val="175E345B"/>
    <w:rsid w:val="175F4B5D"/>
    <w:rsid w:val="17614234"/>
    <w:rsid w:val="17670AB1"/>
    <w:rsid w:val="176743FE"/>
    <w:rsid w:val="176F7F0E"/>
    <w:rsid w:val="17703E44"/>
    <w:rsid w:val="17713BAD"/>
    <w:rsid w:val="17731E27"/>
    <w:rsid w:val="177623E6"/>
    <w:rsid w:val="17762436"/>
    <w:rsid w:val="17797820"/>
    <w:rsid w:val="177A1401"/>
    <w:rsid w:val="177A6CE6"/>
    <w:rsid w:val="177E029C"/>
    <w:rsid w:val="177E0328"/>
    <w:rsid w:val="17842F65"/>
    <w:rsid w:val="17855084"/>
    <w:rsid w:val="178877C1"/>
    <w:rsid w:val="179101FA"/>
    <w:rsid w:val="17932E57"/>
    <w:rsid w:val="179367D1"/>
    <w:rsid w:val="179377D9"/>
    <w:rsid w:val="179C5442"/>
    <w:rsid w:val="179E037D"/>
    <w:rsid w:val="179E4A25"/>
    <w:rsid w:val="17A17C35"/>
    <w:rsid w:val="17A37BD7"/>
    <w:rsid w:val="17A42448"/>
    <w:rsid w:val="17A56EB9"/>
    <w:rsid w:val="17A666B1"/>
    <w:rsid w:val="17AE388F"/>
    <w:rsid w:val="17B47C0C"/>
    <w:rsid w:val="17B565E2"/>
    <w:rsid w:val="17B711FB"/>
    <w:rsid w:val="17B83A63"/>
    <w:rsid w:val="17B87661"/>
    <w:rsid w:val="17BE5FDB"/>
    <w:rsid w:val="17C1156B"/>
    <w:rsid w:val="17C707CE"/>
    <w:rsid w:val="17D43745"/>
    <w:rsid w:val="17D82452"/>
    <w:rsid w:val="17D95B79"/>
    <w:rsid w:val="17DB61EB"/>
    <w:rsid w:val="17DD7EB1"/>
    <w:rsid w:val="17E03EB0"/>
    <w:rsid w:val="17E31EAB"/>
    <w:rsid w:val="17E747B8"/>
    <w:rsid w:val="17E97376"/>
    <w:rsid w:val="17EF4C30"/>
    <w:rsid w:val="17F115A3"/>
    <w:rsid w:val="17F224FE"/>
    <w:rsid w:val="17F33625"/>
    <w:rsid w:val="17F376A7"/>
    <w:rsid w:val="17F62955"/>
    <w:rsid w:val="17FC17FF"/>
    <w:rsid w:val="17FC5D84"/>
    <w:rsid w:val="17FE2412"/>
    <w:rsid w:val="18006884"/>
    <w:rsid w:val="180075F5"/>
    <w:rsid w:val="18033E49"/>
    <w:rsid w:val="18037147"/>
    <w:rsid w:val="180A6ED7"/>
    <w:rsid w:val="180C0876"/>
    <w:rsid w:val="180C1510"/>
    <w:rsid w:val="180D146B"/>
    <w:rsid w:val="180E2033"/>
    <w:rsid w:val="18100BD5"/>
    <w:rsid w:val="18110C56"/>
    <w:rsid w:val="18127A35"/>
    <w:rsid w:val="18134BA0"/>
    <w:rsid w:val="181404F3"/>
    <w:rsid w:val="18170513"/>
    <w:rsid w:val="181A393A"/>
    <w:rsid w:val="181A4670"/>
    <w:rsid w:val="181B76C1"/>
    <w:rsid w:val="181D7498"/>
    <w:rsid w:val="181E4294"/>
    <w:rsid w:val="182034C7"/>
    <w:rsid w:val="18217A47"/>
    <w:rsid w:val="18232246"/>
    <w:rsid w:val="18245408"/>
    <w:rsid w:val="18252AE9"/>
    <w:rsid w:val="182C2563"/>
    <w:rsid w:val="182D07E5"/>
    <w:rsid w:val="182D6E10"/>
    <w:rsid w:val="182E529C"/>
    <w:rsid w:val="182F0FD5"/>
    <w:rsid w:val="18327DE5"/>
    <w:rsid w:val="183C28CC"/>
    <w:rsid w:val="183D53A3"/>
    <w:rsid w:val="1845231B"/>
    <w:rsid w:val="184C0D69"/>
    <w:rsid w:val="184F0C01"/>
    <w:rsid w:val="185230E9"/>
    <w:rsid w:val="18533E55"/>
    <w:rsid w:val="1855656F"/>
    <w:rsid w:val="18557125"/>
    <w:rsid w:val="1858172E"/>
    <w:rsid w:val="18595B40"/>
    <w:rsid w:val="185B2E95"/>
    <w:rsid w:val="185D71A7"/>
    <w:rsid w:val="185F4A9E"/>
    <w:rsid w:val="186221D6"/>
    <w:rsid w:val="18646375"/>
    <w:rsid w:val="18664307"/>
    <w:rsid w:val="186850EE"/>
    <w:rsid w:val="186B428C"/>
    <w:rsid w:val="186E0C11"/>
    <w:rsid w:val="186E1B3E"/>
    <w:rsid w:val="186E624A"/>
    <w:rsid w:val="187B0CC1"/>
    <w:rsid w:val="187C7A4B"/>
    <w:rsid w:val="188060DA"/>
    <w:rsid w:val="18827B49"/>
    <w:rsid w:val="18884976"/>
    <w:rsid w:val="18887B5C"/>
    <w:rsid w:val="188A5D3E"/>
    <w:rsid w:val="18901A61"/>
    <w:rsid w:val="189471D9"/>
    <w:rsid w:val="18997486"/>
    <w:rsid w:val="18997A36"/>
    <w:rsid w:val="189A02CC"/>
    <w:rsid w:val="189B7E14"/>
    <w:rsid w:val="189E1581"/>
    <w:rsid w:val="189F7457"/>
    <w:rsid w:val="18A5510A"/>
    <w:rsid w:val="18A94A49"/>
    <w:rsid w:val="18AE2A41"/>
    <w:rsid w:val="18B27B1D"/>
    <w:rsid w:val="18BA0096"/>
    <w:rsid w:val="18BA441E"/>
    <w:rsid w:val="18BF0A57"/>
    <w:rsid w:val="18C2691C"/>
    <w:rsid w:val="18C37C3A"/>
    <w:rsid w:val="18CB22D2"/>
    <w:rsid w:val="18CB3868"/>
    <w:rsid w:val="18CC60DA"/>
    <w:rsid w:val="18D021A4"/>
    <w:rsid w:val="18D36F07"/>
    <w:rsid w:val="18DA265E"/>
    <w:rsid w:val="18DB2972"/>
    <w:rsid w:val="18DC5FAE"/>
    <w:rsid w:val="18E55842"/>
    <w:rsid w:val="18E705A0"/>
    <w:rsid w:val="18E9000D"/>
    <w:rsid w:val="18E927D3"/>
    <w:rsid w:val="18E92931"/>
    <w:rsid w:val="18F3085E"/>
    <w:rsid w:val="18F54F12"/>
    <w:rsid w:val="18F900D4"/>
    <w:rsid w:val="19013C33"/>
    <w:rsid w:val="190162A5"/>
    <w:rsid w:val="19024049"/>
    <w:rsid w:val="19026E98"/>
    <w:rsid w:val="19047924"/>
    <w:rsid w:val="19060579"/>
    <w:rsid w:val="190A5421"/>
    <w:rsid w:val="190B5881"/>
    <w:rsid w:val="190D1E45"/>
    <w:rsid w:val="19131296"/>
    <w:rsid w:val="191326A7"/>
    <w:rsid w:val="19132C03"/>
    <w:rsid w:val="191344E1"/>
    <w:rsid w:val="191723DA"/>
    <w:rsid w:val="19196687"/>
    <w:rsid w:val="191C36D7"/>
    <w:rsid w:val="191E22D5"/>
    <w:rsid w:val="191E276E"/>
    <w:rsid w:val="191F0F49"/>
    <w:rsid w:val="19223B76"/>
    <w:rsid w:val="192600B7"/>
    <w:rsid w:val="192A1A5D"/>
    <w:rsid w:val="19351325"/>
    <w:rsid w:val="19393F00"/>
    <w:rsid w:val="193970D5"/>
    <w:rsid w:val="193B76C7"/>
    <w:rsid w:val="193D08E5"/>
    <w:rsid w:val="193E3E6B"/>
    <w:rsid w:val="19420562"/>
    <w:rsid w:val="19453125"/>
    <w:rsid w:val="1946060A"/>
    <w:rsid w:val="194E1BD0"/>
    <w:rsid w:val="194E1CDC"/>
    <w:rsid w:val="194F3566"/>
    <w:rsid w:val="19547827"/>
    <w:rsid w:val="19596D2C"/>
    <w:rsid w:val="195B6B0F"/>
    <w:rsid w:val="195F3144"/>
    <w:rsid w:val="196228C4"/>
    <w:rsid w:val="19643458"/>
    <w:rsid w:val="19670A22"/>
    <w:rsid w:val="196912F2"/>
    <w:rsid w:val="196C2929"/>
    <w:rsid w:val="197029E3"/>
    <w:rsid w:val="19774AA0"/>
    <w:rsid w:val="19797252"/>
    <w:rsid w:val="197A6FCE"/>
    <w:rsid w:val="197E77FE"/>
    <w:rsid w:val="19806AE7"/>
    <w:rsid w:val="1980767F"/>
    <w:rsid w:val="198426B9"/>
    <w:rsid w:val="198A0753"/>
    <w:rsid w:val="198C7342"/>
    <w:rsid w:val="198D14CF"/>
    <w:rsid w:val="198E07B1"/>
    <w:rsid w:val="198E29E2"/>
    <w:rsid w:val="19907AC2"/>
    <w:rsid w:val="19915F6C"/>
    <w:rsid w:val="1993428A"/>
    <w:rsid w:val="19975E28"/>
    <w:rsid w:val="199A4F1A"/>
    <w:rsid w:val="19A23DAC"/>
    <w:rsid w:val="19A350F4"/>
    <w:rsid w:val="19A561EA"/>
    <w:rsid w:val="19A90EC6"/>
    <w:rsid w:val="19AD1FDB"/>
    <w:rsid w:val="19AE0910"/>
    <w:rsid w:val="19B15845"/>
    <w:rsid w:val="19B41E5D"/>
    <w:rsid w:val="19B555CD"/>
    <w:rsid w:val="19BA2760"/>
    <w:rsid w:val="19BE0FDE"/>
    <w:rsid w:val="19C01CC1"/>
    <w:rsid w:val="19C414AC"/>
    <w:rsid w:val="19C42334"/>
    <w:rsid w:val="19C45F24"/>
    <w:rsid w:val="19C86929"/>
    <w:rsid w:val="19CB4A19"/>
    <w:rsid w:val="19CF1671"/>
    <w:rsid w:val="19D00F99"/>
    <w:rsid w:val="19D13A55"/>
    <w:rsid w:val="19D1558D"/>
    <w:rsid w:val="19D22AAC"/>
    <w:rsid w:val="19D2797D"/>
    <w:rsid w:val="19D77AB6"/>
    <w:rsid w:val="19D8271D"/>
    <w:rsid w:val="19D868C6"/>
    <w:rsid w:val="19DA40CD"/>
    <w:rsid w:val="19DC7DD1"/>
    <w:rsid w:val="19E11B92"/>
    <w:rsid w:val="19E32165"/>
    <w:rsid w:val="19E644E9"/>
    <w:rsid w:val="19EF553F"/>
    <w:rsid w:val="19F04FAD"/>
    <w:rsid w:val="19F11B5F"/>
    <w:rsid w:val="19F227D2"/>
    <w:rsid w:val="19F46B61"/>
    <w:rsid w:val="19F8706B"/>
    <w:rsid w:val="19FA2B6D"/>
    <w:rsid w:val="19FD48D6"/>
    <w:rsid w:val="19FF02D6"/>
    <w:rsid w:val="1A021260"/>
    <w:rsid w:val="1A021757"/>
    <w:rsid w:val="1A09126D"/>
    <w:rsid w:val="1A0A2F67"/>
    <w:rsid w:val="1A0A6592"/>
    <w:rsid w:val="1A0B6E7F"/>
    <w:rsid w:val="1A0C4CBE"/>
    <w:rsid w:val="1A116ED0"/>
    <w:rsid w:val="1A155B8B"/>
    <w:rsid w:val="1A165B54"/>
    <w:rsid w:val="1A17120A"/>
    <w:rsid w:val="1A1B0185"/>
    <w:rsid w:val="1A233473"/>
    <w:rsid w:val="1A241645"/>
    <w:rsid w:val="1A2432E5"/>
    <w:rsid w:val="1A295AB3"/>
    <w:rsid w:val="1A2B4800"/>
    <w:rsid w:val="1A3132E6"/>
    <w:rsid w:val="1A3144DF"/>
    <w:rsid w:val="1A3248E2"/>
    <w:rsid w:val="1A352BE6"/>
    <w:rsid w:val="1A37309B"/>
    <w:rsid w:val="1A3A326B"/>
    <w:rsid w:val="1A3C4181"/>
    <w:rsid w:val="1A3F4DFB"/>
    <w:rsid w:val="1A4016EF"/>
    <w:rsid w:val="1A410E58"/>
    <w:rsid w:val="1A42271F"/>
    <w:rsid w:val="1A447507"/>
    <w:rsid w:val="1A4863FD"/>
    <w:rsid w:val="1A4A4592"/>
    <w:rsid w:val="1A4C6447"/>
    <w:rsid w:val="1A4F5B98"/>
    <w:rsid w:val="1A521885"/>
    <w:rsid w:val="1A5259AF"/>
    <w:rsid w:val="1A5908C2"/>
    <w:rsid w:val="1A661136"/>
    <w:rsid w:val="1A6B2F8E"/>
    <w:rsid w:val="1A6B3824"/>
    <w:rsid w:val="1A6B4020"/>
    <w:rsid w:val="1A6C6AAB"/>
    <w:rsid w:val="1A6D5717"/>
    <w:rsid w:val="1A6E6CC8"/>
    <w:rsid w:val="1A702899"/>
    <w:rsid w:val="1A784452"/>
    <w:rsid w:val="1A7B5EEB"/>
    <w:rsid w:val="1A8869E5"/>
    <w:rsid w:val="1A903CBC"/>
    <w:rsid w:val="1A9204B3"/>
    <w:rsid w:val="1A9466E9"/>
    <w:rsid w:val="1A9B6F18"/>
    <w:rsid w:val="1A9F4C59"/>
    <w:rsid w:val="1AA0188A"/>
    <w:rsid w:val="1AA1641E"/>
    <w:rsid w:val="1AAA2C8B"/>
    <w:rsid w:val="1AAE184D"/>
    <w:rsid w:val="1AAF718B"/>
    <w:rsid w:val="1AB16CD7"/>
    <w:rsid w:val="1AB2231D"/>
    <w:rsid w:val="1AB42C93"/>
    <w:rsid w:val="1ABA4432"/>
    <w:rsid w:val="1ABC0280"/>
    <w:rsid w:val="1ABC771D"/>
    <w:rsid w:val="1AC0358B"/>
    <w:rsid w:val="1AC278A9"/>
    <w:rsid w:val="1AC32281"/>
    <w:rsid w:val="1AC81865"/>
    <w:rsid w:val="1AC831BE"/>
    <w:rsid w:val="1ACF2A3C"/>
    <w:rsid w:val="1AD20A07"/>
    <w:rsid w:val="1AE001BF"/>
    <w:rsid w:val="1AE060D1"/>
    <w:rsid w:val="1AE062CE"/>
    <w:rsid w:val="1AE54B38"/>
    <w:rsid w:val="1AE6198E"/>
    <w:rsid w:val="1AE91963"/>
    <w:rsid w:val="1AE970E4"/>
    <w:rsid w:val="1AEB7DE4"/>
    <w:rsid w:val="1AF76463"/>
    <w:rsid w:val="1AFA3056"/>
    <w:rsid w:val="1AFC1948"/>
    <w:rsid w:val="1B0B2359"/>
    <w:rsid w:val="1B0C3685"/>
    <w:rsid w:val="1B0E61C8"/>
    <w:rsid w:val="1B117262"/>
    <w:rsid w:val="1B120D65"/>
    <w:rsid w:val="1B1538F4"/>
    <w:rsid w:val="1B1B10A3"/>
    <w:rsid w:val="1B1B7A75"/>
    <w:rsid w:val="1B1D5514"/>
    <w:rsid w:val="1B1E1871"/>
    <w:rsid w:val="1B1E4622"/>
    <w:rsid w:val="1B2215B3"/>
    <w:rsid w:val="1B2347D3"/>
    <w:rsid w:val="1B27554D"/>
    <w:rsid w:val="1B2931B1"/>
    <w:rsid w:val="1B2B1ACD"/>
    <w:rsid w:val="1B2C096B"/>
    <w:rsid w:val="1B2C73F2"/>
    <w:rsid w:val="1B307CA7"/>
    <w:rsid w:val="1B317922"/>
    <w:rsid w:val="1B32314F"/>
    <w:rsid w:val="1B3450B2"/>
    <w:rsid w:val="1B3A78D1"/>
    <w:rsid w:val="1B3D53CD"/>
    <w:rsid w:val="1B3E4C8F"/>
    <w:rsid w:val="1B3F36EA"/>
    <w:rsid w:val="1B40695C"/>
    <w:rsid w:val="1B441C4C"/>
    <w:rsid w:val="1B4448CF"/>
    <w:rsid w:val="1B4456FD"/>
    <w:rsid w:val="1B4551A8"/>
    <w:rsid w:val="1B4551D7"/>
    <w:rsid w:val="1B47248F"/>
    <w:rsid w:val="1B480D97"/>
    <w:rsid w:val="1B4B0C1B"/>
    <w:rsid w:val="1B4B514D"/>
    <w:rsid w:val="1B4D065D"/>
    <w:rsid w:val="1B4D43E8"/>
    <w:rsid w:val="1B4E3040"/>
    <w:rsid w:val="1B4E5898"/>
    <w:rsid w:val="1B4F3A8D"/>
    <w:rsid w:val="1B541BA0"/>
    <w:rsid w:val="1B5477D3"/>
    <w:rsid w:val="1B561F61"/>
    <w:rsid w:val="1B581A78"/>
    <w:rsid w:val="1B5978D1"/>
    <w:rsid w:val="1B5A6450"/>
    <w:rsid w:val="1B5E1E2F"/>
    <w:rsid w:val="1B5E415D"/>
    <w:rsid w:val="1B615147"/>
    <w:rsid w:val="1B6324CB"/>
    <w:rsid w:val="1B661C73"/>
    <w:rsid w:val="1B6831BA"/>
    <w:rsid w:val="1B6E4A92"/>
    <w:rsid w:val="1B6E5DBD"/>
    <w:rsid w:val="1B763275"/>
    <w:rsid w:val="1B7632DC"/>
    <w:rsid w:val="1B765711"/>
    <w:rsid w:val="1B767CEA"/>
    <w:rsid w:val="1B785E45"/>
    <w:rsid w:val="1B7B129E"/>
    <w:rsid w:val="1B7D3EB4"/>
    <w:rsid w:val="1B7E4DB9"/>
    <w:rsid w:val="1B810A2E"/>
    <w:rsid w:val="1B822161"/>
    <w:rsid w:val="1B82683F"/>
    <w:rsid w:val="1B8F7250"/>
    <w:rsid w:val="1B93468A"/>
    <w:rsid w:val="1B9515E1"/>
    <w:rsid w:val="1B966A9D"/>
    <w:rsid w:val="1BA56813"/>
    <w:rsid w:val="1BA6031F"/>
    <w:rsid w:val="1BA9007A"/>
    <w:rsid w:val="1BAC48A4"/>
    <w:rsid w:val="1BAF3172"/>
    <w:rsid w:val="1BAF3C2D"/>
    <w:rsid w:val="1BB1086F"/>
    <w:rsid w:val="1BB368E3"/>
    <w:rsid w:val="1BB4256A"/>
    <w:rsid w:val="1BB527BF"/>
    <w:rsid w:val="1BB60497"/>
    <w:rsid w:val="1BB8407F"/>
    <w:rsid w:val="1BBA312A"/>
    <w:rsid w:val="1BBB1575"/>
    <w:rsid w:val="1BBE7554"/>
    <w:rsid w:val="1BC26E4A"/>
    <w:rsid w:val="1BCB522E"/>
    <w:rsid w:val="1BD01D83"/>
    <w:rsid w:val="1BD23C6D"/>
    <w:rsid w:val="1BD72A19"/>
    <w:rsid w:val="1BD805C9"/>
    <w:rsid w:val="1BD85F95"/>
    <w:rsid w:val="1BD954C2"/>
    <w:rsid w:val="1BDA5872"/>
    <w:rsid w:val="1BDA6AB1"/>
    <w:rsid w:val="1BDC1DB1"/>
    <w:rsid w:val="1BDF3894"/>
    <w:rsid w:val="1BE14154"/>
    <w:rsid w:val="1BE14EC9"/>
    <w:rsid w:val="1BE532C2"/>
    <w:rsid w:val="1BE62B57"/>
    <w:rsid w:val="1BEC6341"/>
    <w:rsid w:val="1BF17E1A"/>
    <w:rsid w:val="1BF648FE"/>
    <w:rsid w:val="1BFD7C47"/>
    <w:rsid w:val="1BFE1751"/>
    <w:rsid w:val="1BFE67E4"/>
    <w:rsid w:val="1BFF1BD5"/>
    <w:rsid w:val="1BFF385B"/>
    <w:rsid w:val="1C0201FE"/>
    <w:rsid w:val="1C056F17"/>
    <w:rsid w:val="1C09048A"/>
    <w:rsid w:val="1C0D1F40"/>
    <w:rsid w:val="1C0F6D39"/>
    <w:rsid w:val="1C1231A9"/>
    <w:rsid w:val="1C127040"/>
    <w:rsid w:val="1C136134"/>
    <w:rsid w:val="1C145627"/>
    <w:rsid w:val="1C172940"/>
    <w:rsid w:val="1C1779EA"/>
    <w:rsid w:val="1C1B5B0A"/>
    <w:rsid w:val="1C1F09D4"/>
    <w:rsid w:val="1C215BB8"/>
    <w:rsid w:val="1C2A11F3"/>
    <w:rsid w:val="1C2D7019"/>
    <w:rsid w:val="1C343A88"/>
    <w:rsid w:val="1C374405"/>
    <w:rsid w:val="1C382F33"/>
    <w:rsid w:val="1C386B78"/>
    <w:rsid w:val="1C3A1242"/>
    <w:rsid w:val="1C3D59FD"/>
    <w:rsid w:val="1C3E416F"/>
    <w:rsid w:val="1C420DEA"/>
    <w:rsid w:val="1C441227"/>
    <w:rsid w:val="1C484FE5"/>
    <w:rsid w:val="1C495239"/>
    <w:rsid w:val="1C4D3098"/>
    <w:rsid w:val="1C4E25CD"/>
    <w:rsid w:val="1C4F79C9"/>
    <w:rsid w:val="1C513D90"/>
    <w:rsid w:val="1C52234F"/>
    <w:rsid w:val="1C562DAC"/>
    <w:rsid w:val="1C5839C5"/>
    <w:rsid w:val="1C5E2CAF"/>
    <w:rsid w:val="1C6009B5"/>
    <w:rsid w:val="1C604565"/>
    <w:rsid w:val="1C654A6A"/>
    <w:rsid w:val="1C6B3E4C"/>
    <w:rsid w:val="1C6D0D14"/>
    <w:rsid w:val="1C6F1D12"/>
    <w:rsid w:val="1C7040AF"/>
    <w:rsid w:val="1C76517C"/>
    <w:rsid w:val="1C76609F"/>
    <w:rsid w:val="1C7F101C"/>
    <w:rsid w:val="1C8127E0"/>
    <w:rsid w:val="1C815105"/>
    <w:rsid w:val="1C887906"/>
    <w:rsid w:val="1C8C6DB6"/>
    <w:rsid w:val="1C8F4339"/>
    <w:rsid w:val="1C8F4A43"/>
    <w:rsid w:val="1C957F51"/>
    <w:rsid w:val="1C9D4EE0"/>
    <w:rsid w:val="1CA21E4B"/>
    <w:rsid w:val="1CA465B1"/>
    <w:rsid w:val="1CA472BE"/>
    <w:rsid w:val="1CAC3355"/>
    <w:rsid w:val="1CB74BE5"/>
    <w:rsid w:val="1CBC7B18"/>
    <w:rsid w:val="1CBF085B"/>
    <w:rsid w:val="1CC006D5"/>
    <w:rsid w:val="1CC015B6"/>
    <w:rsid w:val="1CC16E8E"/>
    <w:rsid w:val="1CC26372"/>
    <w:rsid w:val="1CC41F8F"/>
    <w:rsid w:val="1CC77465"/>
    <w:rsid w:val="1CCA5474"/>
    <w:rsid w:val="1CCB08B3"/>
    <w:rsid w:val="1CCB2C5C"/>
    <w:rsid w:val="1CCD57DE"/>
    <w:rsid w:val="1CCF491B"/>
    <w:rsid w:val="1CD30326"/>
    <w:rsid w:val="1CDE0167"/>
    <w:rsid w:val="1CE02150"/>
    <w:rsid w:val="1CE02919"/>
    <w:rsid w:val="1CE22E4C"/>
    <w:rsid w:val="1CE56CC5"/>
    <w:rsid w:val="1CE62D60"/>
    <w:rsid w:val="1CE76CEC"/>
    <w:rsid w:val="1CE778EF"/>
    <w:rsid w:val="1CE91A5C"/>
    <w:rsid w:val="1CE97385"/>
    <w:rsid w:val="1CEA1D0E"/>
    <w:rsid w:val="1CEA466C"/>
    <w:rsid w:val="1CEB2178"/>
    <w:rsid w:val="1CEE5416"/>
    <w:rsid w:val="1CEF208A"/>
    <w:rsid w:val="1CEF2EA8"/>
    <w:rsid w:val="1CF01563"/>
    <w:rsid w:val="1CF11FD1"/>
    <w:rsid w:val="1CF30A51"/>
    <w:rsid w:val="1CFA6EA3"/>
    <w:rsid w:val="1D014D8C"/>
    <w:rsid w:val="1D02487F"/>
    <w:rsid w:val="1D091E97"/>
    <w:rsid w:val="1D0E60A8"/>
    <w:rsid w:val="1D125008"/>
    <w:rsid w:val="1D152EF5"/>
    <w:rsid w:val="1D157C2D"/>
    <w:rsid w:val="1D1A26FA"/>
    <w:rsid w:val="1D1A5586"/>
    <w:rsid w:val="1D1F2CC5"/>
    <w:rsid w:val="1D20197D"/>
    <w:rsid w:val="1D2232EB"/>
    <w:rsid w:val="1D240A7C"/>
    <w:rsid w:val="1D2444CE"/>
    <w:rsid w:val="1D250E56"/>
    <w:rsid w:val="1D286386"/>
    <w:rsid w:val="1D3675BA"/>
    <w:rsid w:val="1D384F74"/>
    <w:rsid w:val="1D3A64EE"/>
    <w:rsid w:val="1D3B6F4C"/>
    <w:rsid w:val="1D3B74B4"/>
    <w:rsid w:val="1D3C2AA2"/>
    <w:rsid w:val="1D3D0C3C"/>
    <w:rsid w:val="1D3D5840"/>
    <w:rsid w:val="1D3F196B"/>
    <w:rsid w:val="1D475AA3"/>
    <w:rsid w:val="1D493779"/>
    <w:rsid w:val="1D4A4F56"/>
    <w:rsid w:val="1D4C5049"/>
    <w:rsid w:val="1D4E19BB"/>
    <w:rsid w:val="1D4E3EFF"/>
    <w:rsid w:val="1D567F34"/>
    <w:rsid w:val="1D5E39C3"/>
    <w:rsid w:val="1D6065B8"/>
    <w:rsid w:val="1D606CA0"/>
    <w:rsid w:val="1D615DC8"/>
    <w:rsid w:val="1D630513"/>
    <w:rsid w:val="1D636B3C"/>
    <w:rsid w:val="1D661E97"/>
    <w:rsid w:val="1D6E321B"/>
    <w:rsid w:val="1D6E44AF"/>
    <w:rsid w:val="1D720534"/>
    <w:rsid w:val="1D787C1C"/>
    <w:rsid w:val="1D7A0416"/>
    <w:rsid w:val="1D7A38AD"/>
    <w:rsid w:val="1D7E35A8"/>
    <w:rsid w:val="1D7F0511"/>
    <w:rsid w:val="1D806696"/>
    <w:rsid w:val="1D80738C"/>
    <w:rsid w:val="1D8131DF"/>
    <w:rsid w:val="1D8722C0"/>
    <w:rsid w:val="1D884D6B"/>
    <w:rsid w:val="1D8C39DA"/>
    <w:rsid w:val="1D902019"/>
    <w:rsid w:val="1D922472"/>
    <w:rsid w:val="1D950EA4"/>
    <w:rsid w:val="1D99022B"/>
    <w:rsid w:val="1D994487"/>
    <w:rsid w:val="1D9B11ED"/>
    <w:rsid w:val="1D9B1D75"/>
    <w:rsid w:val="1D9E4CDD"/>
    <w:rsid w:val="1D9F491D"/>
    <w:rsid w:val="1DA24B18"/>
    <w:rsid w:val="1DA56EDB"/>
    <w:rsid w:val="1DAE12C5"/>
    <w:rsid w:val="1DB00885"/>
    <w:rsid w:val="1DB33F2F"/>
    <w:rsid w:val="1DB3488C"/>
    <w:rsid w:val="1DB37BFE"/>
    <w:rsid w:val="1DB42114"/>
    <w:rsid w:val="1DB9466B"/>
    <w:rsid w:val="1DBD7603"/>
    <w:rsid w:val="1DBE0AA9"/>
    <w:rsid w:val="1DC03613"/>
    <w:rsid w:val="1DC13402"/>
    <w:rsid w:val="1DC27460"/>
    <w:rsid w:val="1DC57AF1"/>
    <w:rsid w:val="1DC67894"/>
    <w:rsid w:val="1DC94B09"/>
    <w:rsid w:val="1DCF792B"/>
    <w:rsid w:val="1DD76C4B"/>
    <w:rsid w:val="1DE25997"/>
    <w:rsid w:val="1DE5316C"/>
    <w:rsid w:val="1DE5330A"/>
    <w:rsid w:val="1DE62FD5"/>
    <w:rsid w:val="1DE639F2"/>
    <w:rsid w:val="1DE95EAC"/>
    <w:rsid w:val="1DEA4F3E"/>
    <w:rsid w:val="1DEA5A37"/>
    <w:rsid w:val="1DED691F"/>
    <w:rsid w:val="1DEF173E"/>
    <w:rsid w:val="1DEF1DD9"/>
    <w:rsid w:val="1DF12E46"/>
    <w:rsid w:val="1DF27BC0"/>
    <w:rsid w:val="1DF42716"/>
    <w:rsid w:val="1DF72D13"/>
    <w:rsid w:val="1DFA5EC8"/>
    <w:rsid w:val="1DFC3099"/>
    <w:rsid w:val="1DFD76FE"/>
    <w:rsid w:val="1DFE0D85"/>
    <w:rsid w:val="1E040A00"/>
    <w:rsid w:val="1E051969"/>
    <w:rsid w:val="1E066A54"/>
    <w:rsid w:val="1E090066"/>
    <w:rsid w:val="1E094B6D"/>
    <w:rsid w:val="1E0A0DDB"/>
    <w:rsid w:val="1E0B4656"/>
    <w:rsid w:val="1E0F2144"/>
    <w:rsid w:val="1E10581A"/>
    <w:rsid w:val="1E1513F2"/>
    <w:rsid w:val="1E154A6C"/>
    <w:rsid w:val="1E18060C"/>
    <w:rsid w:val="1E1C4273"/>
    <w:rsid w:val="1E1D1EE4"/>
    <w:rsid w:val="1E20076F"/>
    <w:rsid w:val="1E23482C"/>
    <w:rsid w:val="1E265E5A"/>
    <w:rsid w:val="1E290B4F"/>
    <w:rsid w:val="1E335136"/>
    <w:rsid w:val="1E3373A6"/>
    <w:rsid w:val="1E380F46"/>
    <w:rsid w:val="1E386369"/>
    <w:rsid w:val="1E3B0957"/>
    <w:rsid w:val="1E3D2E58"/>
    <w:rsid w:val="1E3F2BCC"/>
    <w:rsid w:val="1E4058F3"/>
    <w:rsid w:val="1E427714"/>
    <w:rsid w:val="1E4318F5"/>
    <w:rsid w:val="1E431F78"/>
    <w:rsid w:val="1E4462F1"/>
    <w:rsid w:val="1E4957EF"/>
    <w:rsid w:val="1E4A10F8"/>
    <w:rsid w:val="1E4A4FE7"/>
    <w:rsid w:val="1E527049"/>
    <w:rsid w:val="1E561107"/>
    <w:rsid w:val="1E561829"/>
    <w:rsid w:val="1E565801"/>
    <w:rsid w:val="1E574591"/>
    <w:rsid w:val="1E594CA4"/>
    <w:rsid w:val="1E5C24FA"/>
    <w:rsid w:val="1E636306"/>
    <w:rsid w:val="1E701333"/>
    <w:rsid w:val="1E721D38"/>
    <w:rsid w:val="1E7512DD"/>
    <w:rsid w:val="1E756A59"/>
    <w:rsid w:val="1E774BA5"/>
    <w:rsid w:val="1E793E38"/>
    <w:rsid w:val="1E797FDF"/>
    <w:rsid w:val="1E7E66A1"/>
    <w:rsid w:val="1E7F1E93"/>
    <w:rsid w:val="1E8253DE"/>
    <w:rsid w:val="1E8506AA"/>
    <w:rsid w:val="1E860E97"/>
    <w:rsid w:val="1E867AD8"/>
    <w:rsid w:val="1E882284"/>
    <w:rsid w:val="1E887BA0"/>
    <w:rsid w:val="1E8B5F8F"/>
    <w:rsid w:val="1E8D3941"/>
    <w:rsid w:val="1E8F1768"/>
    <w:rsid w:val="1E934106"/>
    <w:rsid w:val="1E9352B3"/>
    <w:rsid w:val="1E99019A"/>
    <w:rsid w:val="1EA21EFB"/>
    <w:rsid w:val="1EA22174"/>
    <w:rsid w:val="1EA60E4A"/>
    <w:rsid w:val="1EA667DA"/>
    <w:rsid w:val="1EA76C9E"/>
    <w:rsid w:val="1EA77674"/>
    <w:rsid w:val="1EB06236"/>
    <w:rsid w:val="1EB12AE6"/>
    <w:rsid w:val="1EB20979"/>
    <w:rsid w:val="1EBC1693"/>
    <w:rsid w:val="1EBC43FD"/>
    <w:rsid w:val="1EC248D2"/>
    <w:rsid w:val="1EC40CCB"/>
    <w:rsid w:val="1EC55EE1"/>
    <w:rsid w:val="1EC62EB1"/>
    <w:rsid w:val="1EC86E5E"/>
    <w:rsid w:val="1ECA4192"/>
    <w:rsid w:val="1ECA6570"/>
    <w:rsid w:val="1ECB139F"/>
    <w:rsid w:val="1ECC552F"/>
    <w:rsid w:val="1ECF3313"/>
    <w:rsid w:val="1ED04477"/>
    <w:rsid w:val="1EDB67FF"/>
    <w:rsid w:val="1EDD593E"/>
    <w:rsid w:val="1EDE1BA0"/>
    <w:rsid w:val="1EDE6972"/>
    <w:rsid w:val="1EE06748"/>
    <w:rsid w:val="1EE1085B"/>
    <w:rsid w:val="1EE94708"/>
    <w:rsid w:val="1EEB3B05"/>
    <w:rsid w:val="1EEF1931"/>
    <w:rsid w:val="1EEF60E5"/>
    <w:rsid w:val="1EF41274"/>
    <w:rsid w:val="1EF775A3"/>
    <w:rsid w:val="1EFA4416"/>
    <w:rsid w:val="1EFA6858"/>
    <w:rsid w:val="1EFB3EEE"/>
    <w:rsid w:val="1EFD322A"/>
    <w:rsid w:val="1EFD7C75"/>
    <w:rsid w:val="1EFE5A59"/>
    <w:rsid w:val="1F004FFC"/>
    <w:rsid w:val="1F014858"/>
    <w:rsid w:val="1F0217C3"/>
    <w:rsid w:val="1F063515"/>
    <w:rsid w:val="1F093F30"/>
    <w:rsid w:val="1F123AF3"/>
    <w:rsid w:val="1F153E4F"/>
    <w:rsid w:val="1F195CE6"/>
    <w:rsid w:val="1F1A46FA"/>
    <w:rsid w:val="1F20321F"/>
    <w:rsid w:val="1F220B09"/>
    <w:rsid w:val="1F265791"/>
    <w:rsid w:val="1F295C68"/>
    <w:rsid w:val="1F305554"/>
    <w:rsid w:val="1F306657"/>
    <w:rsid w:val="1F306F97"/>
    <w:rsid w:val="1F314611"/>
    <w:rsid w:val="1F320530"/>
    <w:rsid w:val="1F323613"/>
    <w:rsid w:val="1F351CF5"/>
    <w:rsid w:val="1F3D0FD9"/>
    <w:rsid w:val="1F43385D"/>
    <w:rsid w:val="1F4774FD"/>
    <w:rsid w:val="1F4E1A1A"/>
    <w:rsid w:val="1F514D8E"/>
    <w:rsid w:val="1F515AC5"/>
    <w:rsid w:val="1F516F11"/>
    <w:rsid w:val="1F5410FB"/>
    <w:rsid w:val="1F584167"/>
    <w:rsid w:val="1F600524"/>
    <w:rsid w:val="1F68023A"/>
    <w:rsid w:val="1F6B3B72"/>
    <w:rsid w:val="1F6C510D"/>
    <w:rsid w:val="1F710283"/>
    <w:rsid w:val="1F72038B"/>
    <w:rsid w:val="1F730338"/>
    <w:rsid w:val="1F754FBC"/>
    <w:rsid w:val="1F775D46"/>
    <w:rsid w:val="1F7D7A54"/>
    <w:rsid w:val="1F7F3232"/>
    <w:rsid w:val="1F7F7F17"/>
    <w:rsid w:val="1F8135C5"/>
    <w:rsid w:val="1F8264FE"/>
    <w:rsid w:val="1F841E74"/>
    <w:rsid w:val="1F844301"/>
    <w:rsid w:val="1F892D29"/>
    <w:rsid w:val="1F8969FB"/>
    <w:rsid w:val="1F8C6113"/>
    <w:rsid w:val="1F8F0A43"/>
    <w:rsid w:val="1F8F38AD"/>
    <w:rsid w:val="1F8F5163"/>
    <w:rsid w:val="1F924335"/>
    <w:rsid w:val="1F9340C7"/>
    <w:rsid w:val="1F941076"/>
    <w:rsid w:val="1F980C64"/>
    <w:rsid w:val="1F9D2AA1"/>
    <w:rsid w:val="1FA07210"/>
    <w:rsid w:val="1FB249A8"/>
    <w:rsid w:val="1FB47212"/>
    <w:rsid w:val="1FB770CB"/>
    <w:rsid w:val="1FBA127C"/>
    <w:rsid w:val="1FBD33B9"/>
    <w:rsid w:val="1FBE3F52"/>
    <w:rsid w:val="1FC365C5"/>
    <w:rsid w:val="1FCF34A6"/>
    <w:rsid w:val="1FD16842"/>
    <w:rsid w:val="1FD32736"/>
    <w:rsid w:val="1FD9425E"/>
    <w:rsid w:val="1FE05341"/>
    <w:rsid w:val="1FE22E87"/>
    <w:rsid w:val="1FE46F3C"/>
    <w:rsid w:val="1FE53861"/>
    <w:rsid w:val="1FE637ED"/>
    <w:rsid w:val="1FE67880"/>
    <w:rsid w:val="1FF42F28"/>
    <w:rsid w:val="1FF7025A"/>
    <w:rsid w:val="1FFE76D0"/>
    <w:rsid w:val="20027305"/>
    <w:rsid w:val="20073796"/>
    <w:rsid w:val="20096F91"/>
    <w:rsid w:val="200B330A"/>
    <w:rsid w:val="200D3984"/>
    <w:rsid w:val="20107757"/>
    <w:rsid w:val="20136188"/>
    <w:rsid w:val="20174AA3"/>
    <w:rsid w:val="201A4B40"/>
    <w:rsid w:val="201B0679"/>
    <w:rsid w:val="201D33C8"/>
    <w:rsid w:val="201E0431"/>
    <w:rsid w:val="20247EFE"/>
    <w:rsid w:val="202C0A7F"/>
    <w:rsid w:val="202D7E16"/>
    <w:rsid w:val="202F4F78"/>
    <w:rsid w:val="20302CDC"/>
    <w:rsid w:val="20314D0E"/>
    <w:rsid w:val="203437F6"/>
    <w:rsid w:val="20360FC6"/>
    <w:rsid w:val="20374518"/>
    <w:rsid w:val="203761DA"/>
    <w:rsid w:val="20383987"/>
    <w:rsid w:val="203A4D20"/>
    <w:rsid w:val="2041143F"/>
    <w:rsid w:val="204457D5"/>
    <w:rsid w:val="20452730"/>
    <w:rsid w:val="2045328F"/>
    <w:rsid w:val="20456316"/>
    <w:rsid w:val="20484209"/>
    <w:rsid w:val="204B60D6"/>
    <w:rsid w:val="20500FF1"/>
    <w:rsid w:val="20553618"/>
    <w:rsid w:val="205B7EC1"/>
    <w:rsid w:val="205F22C7"/>
    <w:rsid w:val="206050D5"/>
    <w:rsid w:val="20632420"/>
    <w:rsid w:val="20646A1E"/>
    <w:rsid w:val="20655163"/>
    <w:rsid w:val="206668BF"/>
    <w:rsid w:val="20691AA6"/>
    <w:rsid w:val="206B543B"/>
    <w:rsid w:val="206E06AD"/>
    <w:rsid w:val="206F42A7"/>
    <w:rsid w:val="20730DB1"/>
    <w:rsid w:val="207358F5"/>
    <w:rsid w:val="20772A04"/>
    <w:rsid w:val="207A3141"/>
    <w:rsid w:val="207B556A"/>
    <w:rsid w:val="207C6C36"/>
    <w:rsid w:val="207E011A"/>
    <w:rsid w:val="207F1562"/>
    <w:rsid w:val="207F428D"/>
    <w:rsid w:val="20815D17"/>
    <w:rsid w:val="208333B1"/>
    <w:rsid w:val="208B38F9"/>
    <w:rsid w:val="208F47B2"/>
    <w:rsid w:val="20901046"/>
    <w:rsid w:val="20912500"/>
    <w:rsid w:val="2091701F"/>
    <w:rsid w:val="209328A4"/>
    <w:rsid w:val="20940AEF"/>
    <w:rsid w:val="20994ADB"/>
    <w:rsid w:val="209A09D9"/>
    <w:rsid w:val="209A1B45"/>
    <w:rsid w:val="209C3550"/>
    <w:rsid w:val="209C577B"/>
    <w:rsid w:val="209D75EB"/>
    <w:rsid w:val="209E0C4A"/>
    <w:rsid w:val="20A13136"/>
    <w:rsid w:val="20A308D9"/>
    <w:rsid w:val="20A426F7"/>
    <w:rsid w:val="20A4665E"/>
    <w:rsid w:val="20A64D9D"/>
    <w:rsid w:val="20AF6FA1"/>
    <w:rsid w:val="20B0423D"/>
    <w:rsid w:val="20B06659"/>
    <w:rsid w:val="20B97FA3"/>
    <w:rsid w:val="20BC1D1D"/>
    <w:rsid w:val="20C34E2E"/>
    <w:rsid w:val="20C35FEF"/>
    <w:rsid w:val="20C4291F"/>
    <w:rsid w:val="20C45BDF"/>
    <w:rsid w:val="20C6322B"/>
    <w:rsid w:val="20CA5EA0"/>
    <w:rsid w:val="20CD07BD"/>
    <w:rsid w:val="20CD1057"/>
    <w:rsid w:val="20CD74B3"/>
    <w:rsid w:val="20CE12A9"/>
    <w:rsid w:val="20D34B3B"/>
    <w:rsid w:val="20D427E9"/>
    <w:rsid w:val="20DB36D9"/>
    <w:rsid w:val="20E116C9"/>
    <w:rsid w:val="20E16EA3"/>
    <w:rsid w:val="20E60A3D"/>
    <w:rsid w:val="20E64DC1"/>
    <w:rsid w:val="20E856A6"/>
    <w:rsid w:val="20EA1891"/>
    <w:rsid w:val="20EA41F4"/>
    <w:rsid w:val="20ED287F"/>
    <w:rsid w:val="20EF1EF6"/>
    <w:rsid w:val="20F21A9A"/>
    <w:rsid w:val="20F64C0F"/>
    <w:rsid w:val="20F82E88"/>
    <w:rsid w:val="20FE6FF2"/>
    <w:rsid w:val="210010F4"/>
    <w:rsid w:val="21004D22"/>
    <w:rsid w:val="210168BF"/>
    <w:rsid w:val="2102233F"/>
    <w:rsid w:val="2103110F"/>
    <w:rsid w:val="210578C0"/>
    <w:rsid w:val="210C48B0"/>
    <w:rsid w:val="210D447E"/>
    <w:rsid w:val="21134B88"/>
    <w:rsid w:val="2115245B"/>
    <w:rsid w:val="211B4EAE"/>
    <w:rsid w:val="212008BF"/>
    <w:rsid w:val="21206691"/>
    <w:rsid w:val="212319DE"/>
    <w:rsid w:val="21257DC4"/>
    <w:rsid w:val="212814F3"/>
    <w:rsid w:val="21293937"/>
    <w:rsid w:val="212B2179"/>
    <w:rsid w:val="212B6985"/>
    <w:rsid w:val="2130655B"/>
    <w:rsid w:val="213565B3"/>
    <w:rsid w:val="213626E9"/>
    <w:rsid w:val="2136388A"/>
    <w:rsid w:val="21376F8C"/>
    <w:rsid w:val="213B11C7"/>
    <w:rsid w:val="213B5E21"/>
    <w:rsid w:val="213C1B1A"/>
    <w:rsid w:val="214010D0"/>
    <w:rsid w:val="21411C24"/>
    <w:rsid w:val="21433933"/>
    <w:rsid w:val="21450896"/>
    <w:rsid w:val="21451A7C"/>
    <w:rsid w:val="2150646A"/>
    <w:rsid w:val="2153213B"/>
    <w:rsid w:val="21553130"/>
    <w:rsid w:val="21571C80"/>
    <w:rsid w:val="2158184E"/>
    <w:rsid w:val="21592CE1"/>
    <w:rsid w:val="215F0E79"/>
    <w:rsid w:val="215F5A9C"/>
    <w:rsid w:val="21635A4C"/>
    <w:rsid w:val="216504AD"/>
    <w:rsid w:val="21655BC5"/>
    <w:rsid w:val="21725CBF"/>
    <w:rsid w:val="217851F0"/>
    <w:rsid w:val="217E1A5E"/>
    <w:rsid w:val="218B3407"/>
    <w:rsid w:val="218F10FA"/>
    <w:rsid w:val="21901430"/>
    <w:rsid w:val="21905DC7"/>
    <w:rsid w:val="21907364"/>
    <w:rsid w:val="219268C7"/>
    <w:rsid w:val="21953221"/>
    <w:rsid w:val="219604CD"/>
    <w:rsid w:val="219713D4"/>
    <w:rsid w:val="2197200D"/>
    <w:rsid w:val="219A0091"/>
    <w:rsid w:val="219D2FD6"/>
    <w:rsid w:val="21A017B8"/>
    <w:rsid w:val="21A257F8"/>
    <w:rsid w:val="21A37961"/>
    <w:rsid w:val="21A43D27"/>
    <w:rsid w:val="21A63705"/>
    <w:rsid w:val="21AC60BE"/>
    <w:rsid w:val="21AD2737"/>
    <w:rsid w:val="21AD6202"/>
    <w:rsid w:val="21AF38F7"/>
    <w:rsid w:val="21AF460B"/>
    <w:rsid w:val="21B358DC"/>
    <w:rsid w:val="21BB17EF"/>
    <w:rsid w:val="21BF5D72"/>
    <w:rsid w:val="21C94D64"/>
    <w:rsid w:val="21CA1591"/>
    <w:rsid w:val="21CB1649"/>
    <w:rsid w:val="21CB7ABD"/>
    <w:rsid w:val="21CE3690"/>
    <w:rsid w:val="21CF5B5E"/>
    <w:rsid w:val="21D03494"/>
    <w:rsid w:val="21D10DD8"/>
    <w:rsid w:val="21D43130"/>
    <w:rsid w:val="21D44E35"/>
    <w:rsid w:val="21D730A6"/>
    <w:rsid w:val="21DA26E9"/>
    <w:rsid w:val="21DC6615"/>
    <w:rsid w:val="21DD032A"/>
    <w:rsid w:val="21DD2AA2"/>
    <w:rsid w:val="21E67657"/>
    <w:rsid w:val="21E9186A"/>
    <w:rsid w:val="21EC0827"/>
    <w:rsid w:val="21EE7D2B"/>
    <w:rsid w:val="21EF75A7"/>
    <w:rsid w:val="21F71B42"/>
    <w:rsid w:val="21F807AF"/>
    <w:rsid w:val="21F854A6"/>
    <w:rsid w:val="21FD1E03"/>
    <w:rsid w:val="21FE481F"/>
    <w:rsid w:val="22022030"/>
    <w:rsid w:val="220369D6"/>
    <w:rsid w:val="220713B5"/>
    <w:rsid w:val="220C59B2"/>
    <w:rsid w:val="220D5E8F"/>
    <w:rsid w:val="220E4092"/>
    <w:rsid w:val="220F4BB5"/>
    <w:rsid w:val="22116B57"/>
    <w:rsid w:val="22120119"/>
    <w:rsid w:val="22121665"/>
    <w:rsid w:val="221504E6"/>
    <w:rsid w:val="2215082F"/>
    <w:rsid w:val="22151C1F"/>
    <w:rsid w:val="22182B4A"/>
    <w:rsid w:val="221846C7"/>
    <w:rsid w:val="221B159F"/>
    <w:rsid w:val="221B5FCA"/>
    <w:rsid w:val="221D441D"/>
    <w:rsid w:val="221F6DCC"/>
    <w:rsid w:val="222043D3"/>
    <w:rsid w:val="22211D70"/>
    <w:rsid w:val="22213C98"/>
    <w:rsid w:val="2224604B"/>
    <w:rsid w:val="222B4F13"/>
    <w:rsid w:val="222B5FE5"/>
    <w:rsid w:val="222C53D0"/>
    <w:rsid w:val="222D2B84"/>
    <w:rsid w:val="222D31F0"/>
    <w:rsid w:val="22302B10"/>
    <w:rsid w:val="22305067"/>
    <w:rsid w:val="22322413"/>
    <w:rsid w:val="22326C74"/>
    <w:rsid w:val="22356323"/>
    <w:rsid w:val="22372C96"/>
    <w:rsid w:val="223B004F"/>
    <w:rsid w:val="223B2C20"/>
    <w:rsid w:val="223B3215"/>
    <w:rsid w:val="223F2D22"/>
    <w:rsid w:val="224165EB"/>
    <w:rsid w:val="22423E17"/>
    <w:rsid w:val="22470647"/>
    <w:rsid w:val="224A5D0F"/>
    <w:rsid w:val="224B3C7C"/>
    <w:rsid w:val="224F2BA2"/>
    <w:rsid w:val="22506128"/>
    <w:rsid w:val="2252057E"/>
    <w:rsid w:val="22541649"/>
    <w:rsid w:val="22567414"/>
    <w:rsid w:val="225761E8"/>
    <w:rsid w:val="22583DA0"/>
    <w:rsid w:val="22586023"/>
    <w:rsid w:val="225A69FF"/>
    <w:rsid w:val="225B33C0"/>
    <w:rsid w:val="22615803"/>
    <w:rsid w:val="226A7E3C"/>
    <w:rsid w:val="22703BD4"/>
    <w:rsid w:val="227435E4"/>
    <w:rsid w:val="227450FD"/>
    <w:rsid w:val="227523DE"/>
    <w:rsid w:val="22776B4D"/>
    <w:rsid w:val="22784E5B"/>
    <w:rsid w:val="22792171"/>
    <w:rsid w:val="22792210"/>
    <w:rsid w:val="227C192B"/>
    <w:rsid w:val="227C1D9B"/>
    <w:rsid w:val="22811632"/>
    <w:rsid w:val="2284718F"/>
    <w:rsid w:val="22862D42"/>
    <w:rsid w:val="22884F9D"/>
    <w:rsid w:val="228B6ABE"/>
    <w:rsid w:val="228C1EA4"/>
    <w:rsid w:val="229210FF"/>
    <w:rsid w:val="22962A84"/>
    <w:rsid w:val="229714EC"/>
    <w:rsid w:val="229932BA"/>
    <w:rsid w:val="229A543F"/>
    <w:rsid w:val="229B5D34"/>
    <w:rsid w:val="22A006F3"/>
    <w:rsid w:val="22A14545"/>
    <w:rsid w:val="22A14D07"/>
    <w:rsid w:val="22A4628A"/>
    <w:rsid w:val="22A4647B"/>
    <w:rsid w:val="22A54A65"/>
    <w:rsid w:val="22A64574"/>
    <w:rsid w:val="22A711F5"/>
    <w:rsid w:val="22AE7334"/>
    <w:rsid w:val="22B266E0"/>
    <w:rsid w:val="22B36124"/>
    <w:rsid w:val="22B37DB9"/>
    <w:rsid w:val="22B62619"/>
    <w:rsid w:val="22B759AE"/>
    <w:rsid w:val="22B77087"/>
    <w:rsid w:val="22BA324B"/>
    <w:rsid w:val="22BC2FD3"/>
    <w:rsid w:val="22C00589"/>
    <w:rsid w:val="22C03A48"/>
    <w:rsid w:val="22C03D87"/>
    <w:rsid w:val="22C172C2"/>
    <w:rsid w:val="22C51FAD"/>
    <w:rsid w:val="22CB1E47"/>
    <w:rsid w:val="22CB6370"/>
    <w:rsid w:val="22D165BC"/>
    <w:rsid w:val="22D6430E"/>
    <w:rsid w:val="22D8152C"/>
    <w:rsid w:val="22DF4228"/>
    <w:rsid w:val="22E70629"/>
    <w:rsid w:val="22E76CE0"/>
    <w:rsid w:val="22E80F92"/>
    <w:rsid w:val="22EA022B"/>
    <w:rsid w:val="22EC583A"/>
    <w:rsid w:val="22ED5A19"/>
    <w:rsid w:val="22F07CF0"/>
    <w:rsid w:val="22F13F56"/>
    <w:rsid w:val="22F20AAD"/>
    <w:rsid w:val="22F75DB7"/>
    <w:rsid w:val="22F844F3"/>
    <w:rsid w:val="22FF2FD8"/>
    <w:rsid w:val="2303499B"/>
    <w:rsid w:val="23046ECF"/>
    <w:rsid w:val="23063448"/>
    <w:rsid w:val="23076251"/>
    <w:rsid w:val="230A5CA1"/>
    <w:rsid w:val="230E4A35"/>
    <w:rsid w:val="23102E34"/>
    <w:rsid w:val="231358A6"/>
    <w:rsid w:val="23142B95"/>
    <w:rsid w:val="231537D8"/>
    <w:rsid w:val="23176B38"/>
    <w:rsid w:val="23192DED"/>
    <w:rsid w:val="23196B7D"/>
    <w:rsid w:val="231C3941"/>
    <w:rsid w:val="231C7517"/>
    <w:rsid w:val="231F38F0"/>
    <w:rsid w:val="232A7844"/>
    <w:rsid w:val="232A7C67"/>
    <w:rsid w:val="232D55F0"/>
    <w:rsid w:val="2331048D"/>
    <w:rsid w:val="2337352A"/>
    <w:rsid w:val="233D3C24"/>
    <w:rsid w:val="233E4075"/>
    <w:rsid w:val="233F2E86"/>
    <w:rsid w:val="23450738"/>
    <w:rsid w:val="234516A5"/>
    <w:rsid w:val="234601BE"/>
    <w:rsid w:val="23476F9D"/>
    <w:rsid w:val="234A51D2"/>
    <w:rsid w:val="234A7A04"/>
    <w:rsid w:val="234C4B4C"/>
    <w:rsid w:val="234E0A16"/>
    <w:rsid w:val="23537DCA"/>
    <w:rsid w:val="235540AB"/>
    <w:rsid w:val="235631A8"/>
    <w:rsid w:val="23593D4A"/>
    <w:rsid w:val="236104E0"/>
    <w:rsid w:val="23630B47"/>
    <w:rsid w:val="236D7B38"/>
    <w:rsid w:val="236E5C20"/>
    <w:rsid w:val="236F35AD"/>
    <w:rsid w:val="236F714B"/>
    <w:rsid w:val="237056B5"/>
    <w:rsid w:val="23795F25"/>
    <w:rsid w:val="237A5C9C"/>
    <w:rsid w:val="23802BD8"/>
    <w:rsid w:val="238042B1"/>
    <w:rsid w:val="23807225"/>
    <w:rsid w:val="238265CC"/>
    <w:rsid w:val="23894CA7"/>
    <w:rsid w:val="238B7BDE"/>
    <w:rsid w:val="238D09E4"/>
    <w:rsid w:val="238F1ADA"/>
    <w:rsid w:val="238F34B3"/>
    <w:rsid w:val="239127BB"/>
    <w:rsid w:val="239765F4"/>
    <w:rsid w:val="239A1A23"/>
    <w:rsid w:val="239D38CE"/>
    <w:rsid w:val="239D3A22"/>
    <w:rsid w:val="239D4F6C"/>
    <w:rsid w:val="239E329D"/>
    <w:rsid w:val="23A16F73"/>
    <w:rsid w:val="23A37683"/>
    <w:rsid w:val="23A47E2C"/>
    <w:rsid w:val="23A6077F"/>
    <w:rsid w:val="23A85A7C"/>
    <w:rsid w:val="23AA10F5"/>
    <w:rsid w:val="23AA422B"/>
    <w:rsid w:val="23AD1F1C"/>
    <w:rsid w:val="23B153C7"/>
    <w:rsid w:val="23B34707"/>
    <w:rsid w:val="23B54EA4"/>
    <w:rsid w:val="23B627CE"/>
    <w:rsid w:val="23B713FB"/>
    <w:rsid w:val="23B87E1E"/>
    <w:rsid w:val="23BD7946"/>
    <w:rsid w:val="23BF6DA8"/>
    <w:rsid w:val="23C11290"/>
    <w:rsid w:val="23C23E41"/>
    <w:rsid w:val="23CB2535"/>
    <w:rsid w:val="23CC2942"/>
    <w:rsid w:val="23CC68AE"/>
    <w:rsid w:val="23CD3ECB"/>
    <w:rsid w:val="23CF5966"/>
    <w:rsid w:val="23D16BC6"/>
    <w:rsid w:val="23D52FE8"/>
    <w:rsid w:val="23D7132A"/>
    <w:rsid w:val="23D739D9"/>
    <w:rsid w:val="23D87CE2"/>
    <w:rsid w:val="23DA5564"/>
    <w:rsid w:val="23DC2343"/>
    <w:rsid w:val="23DF3582"/>
    <w:rsid w:val="23E15C48"/>
    <w:rsid w:val="23E3014F"/>
    <w:rsid w:val="23E80C78"/>
    <w:rsid w:val="23E82DE6"/>
    <w:rsid w:val="23E87AFD"/>
    <w:rsid w:val="23E958C9"/>
    <w:rsid w:val="23ED0C25"/>
    <w:rsid w:val="23ED3F4D"/>
    <w:rsid w:val="23ED4E35"/>
    <w:rsid w:val="23F05CBD"/>
    <w:rsid w:val="23F05F37"/>
    <w:rsid w:val="23F52878"/>
    <w:rsid w:val="23F6153A"/>
    <w:rsid w:val="23F65B0E"/>
    <w:rsid w:val="23F86B57"/>
    <w:rsid w:val="23F9237C"/>
    <w:rsid w:val="23FF4F83"/>
    <w:rsid w:val="24003863"/>
    <w:rsid w:val="24023A4A"/>
    <w:rsid w:val="24074A70"/>
    <w:rsid w:val="240B4AB9"/>
    <w:rsid w:val="240E41E3"/>
    <w:rsid w:val="241020EC"/>
    <w:rsid w:val="24112E38"/>
    <w:rsid w:val="241268B0"/>
    <w:rsid w:val="24130325"/>
    <w:rsid w:val="241479D3"/>
    <w:rsid w:val="24157F5E"/>
    <w:rsid w:val="24186989"/>
    <w:rsid w:val="2419253D"/>
    <w:rsid w:val="24197F0D"/>
    <w:rsid w:val="241E7372"/>
    <w:rsid w:val="24204793"/>
    <w:rsid w:val="24211F26"/>
    <w:rsid w:val="24273582"/>
    <w:rsid w:val="242C007E"/>
    <w:rsid w:val="242C1402"/>
    <w:rsid w:val="242C282B"/>
    <w:rsid w:val="242E2904"/>
    <w:rsid w:val="24385943"/>
    <w:rsid w:val="243954C6"/>
    <w:rsid w:val="24405174"/>
    <w:rsid w:val="24406768"/>
    <w:rsid w:val="24451938"/>
    <w:rsid w:val="244C2EA0"/>
    <w:rsid w:val="244C5C92"/>
    <w:rsid w:val="244E68FD"/>
    <w:rsid w:val="2451204F"/>
    <w:rsid w:val="245B5EA1"/>
    <w:rsid w:val="245C4A9C"/>
    <w:rsid w:val="245D0682"/>
    <w:rsid w:val="24701CAF"/>
    <w:rsid w:val="247457A6"/>
    <w:rsid w:val="24746B0B"/>
    <w:rsid w:val="24753EAC"/>
    <w:rsid w:val="2480200D"/>
    <w:rsid w:val="248428BD"/>
    <w:rsid w:val="24842C4D"/>
    <w:rsid w:val="2485292F"/>
    <w:rsid w:val="24876F18"/>
    <w:rsid w:val="24882292"/>
    <w:rsid w:val="24882C4D"/>
    <w:rsid w:val="248B4280"/>
    <w:rsid w:val="248C2BFC"/>
    <w:rsid w:val="248D3D94"/>
    <w:rsid w:val="248E442C"/>
    <w:rsid w:val="248F06F9"/>
    <w:rsid w:val="24966D9E"/>
    <w:rsid w:val="24970DAC"/>
    <w:rsid w:val="249865AD"/>
    <w:rsid w:val="24A158B8"/>
    <w:rsid w:val="24A55309"/>
    <w:rsid w:val="24A63AF3"/>
    <w:rsid w:val="24A65F7F"/>
    <w:rsid w:val="24A85303"/>
    <w:rsid w:val="24AF7764"/>
    <w:rsid w:val="24B12BD7"/>
    <w:rsid w:val="24B46CC8"/>
    <w:rsid w:val="24B52569"/>
    <w:rsid w:val="24BE11F8"/>
    <w:rsid w:val="24C247E9"/>
    <w:rsid w:val="24C36040"/>
    <w:rsid w:val="24C72F96"/>
    <w:rsid w:val="24CA20DD"/>
    <w:rsid w:val="24CB3988"/>
    <w:rsid w:val="24D1677F"/>
    <w:rsid w:val="24D31B63"/>
    <w:rsid w:val="24D42840"/>
    <w:rsid w:val="24D51831"/>
    <w:rsid w:val="24D75CCE"/>
    <w:rsid w:val="24D878B6"/>
    <w:rsid w:val="24DB001C"/>
    <w:rsid w:val="24DB2BE7"/>
    <w:rsid w:val="24DF0F10"/>
    <w:rsid w:val="24E26E6C"/>
    <w:rsid w:val="24E31717"/>
    <w:rsid w:val="24E75C2E"/>
    <w:rsid w:val="24EC550B"/>
    <w:rsid w:val="24F14F0E"/>
    <w:rsid w:val="24F47B1C"/>
    <w:rsid w:val="24F549F6"/>
    <w:rsid w:val="24F55D81"/>
    <w:rsid w:val="24F76EB4"/>
    <w:rsid w:val="24FC31E7"/>
    <w:rsid w:val="24FD14CB"/>
    <w:rsid w:val="25036DE7"/>
    <w:rsid w:val="250B1388"/>
    <w:rsid w:val="250C7751"/>
    <w:rsid w:val="25107ACE"/>
    <w:rsid w:val="25140661"/>
    <w:rsid w:val="25155BFD"/>
    <w:rsid w:val="251E0123"/>
    <w:rsid w:val="252421DE"/>
    <w:rsid w:val="25244D89"/>
    <w:rsid w:val="2528422F"/>
    <w:rsid w:val="252863F7"/>
    <w:rsid w:val="252972F1"/>
    <w:rsid w:val="252A1F08"/>
    <w:rsid w:val="252A6943"/>
    <w:rsid w:val="252B07AD"/>
    <w:rsid w:val="252E4454"/>
    <w:rsid w:val="252E7014"/>
    <w:rsid w:val="25336695"/>
    <w:rsid w:val="2535374E"/>
    <w:rsid w:val="2536697B"/>
    <w:rsid w:val="25376DDE"/>
    <w:rsid w:val="253925C7"/>
    <w:rsid w:val="25394D4D"/>
    <w:rsid w:val="25395856"/>
    <w:rsid w:val="253D2617"/>
    <w:rsid w:val="253F0161"/>
    <w:rsid w:val="254123A4"/>
    <w:rsid w:val="25420EE0"/>
    <w:rsid w:val="25423DAA"/>
    <w:rsid w:val="25443C98"/>
    <w:rsid w:val="2544702E"/>
    <w:rsid w:val="2550265B"/>
    <w:rsid w:val="2552543A"/>
    <w:rsid w:val="25526C0C"/>
    <w:rsid w:val="255A1AAB"/>
    <w:rsid w:val="255C6EB4"/>
    <w:rsid w:val="255F5CEC"/>
    <w:rsid w:val="25652418"/>
    <w:rsid w:val="2566137D"/>
    <w:rsid w:val="25672848"/>
    <w:rsid w:val="256D151B"/>
    <w:rsid w:val="256F0D5B"/>
    <w:rsid w:val="2570107B"/>
    <w:rsid w:val="25775741"/>
    <w:rsid w:val="257A6FD9"/>
    <w:rsid w:val="257B3AAF"/>
    <w:rsid w:val="257B7586"/>
    <w:rsid w:val="257F5BB6"/>
    <w:rsid w:val="258012A5"/>
    <w:rsid w:val="25812DBE"/>
    <w:rsid w:val="25821984"/>
    <w:rsid w:val="258A7D2A"/>
    <w:rsid w:val="258C7866"/>
    <w:rsid w:val="258E0B86"/>
    <w:rsid w:val="258E2BD9"/>
    <w:rsid w:val="25920556"/>
    <w:rsid w:val="259503C4"/>
    <w:rsid w:val="259526C6"/>
    <w:rsid w:val="25954250"/>
    <w:rsid w:val="259A00E4"/>
    <w:rsid w:val="259C1A44"/>
    <w:rsid w:val="259C409D"/>
    <w:rsid w:val="259F1CD6"/>
    <w:rsid w:val="25A00E92"/>
    <w:rsid w:val="25A03335"/>
    <w:rsid w:val="25A11AF8"/>
    <w:rsid w:val="25A53566"/>
    <w:rsid w:val="25A64643"/>
    <w:rsid w:val="25A918D3"/>
    <w:rsid w:val="25AB653D"/>
    <w:rsid w:val="25B2136B"/>
    <w:rsid w:val="25B2583E"/>
    <w:rsid w:val="25B34B60"/>
    <w:rsid w:val="25B423B8"/>
    <w:rsid w:val="25B66B11"/>
    <w:rsid w:val="25B756EA"/>
    <w:rsid w:val="25BF73FB"/>
    <w:rsid w:val="25C8429A"/>
    <w:rsid w:val="25C8720E"/>
    <w:rsid w:val="25D03C7E"/>
    <w:rsid w:val="25D11175"/>
    <w:rsid w:val="25D11AE3"/>
    <w:rsid w:val="25D11ED2"/>
    <w:rsid w:val="25D33985"/>
    <w:rsid w:val="25D36B37"/>
    <w:rsid w:val="25D409E9"/>
    <w:rsid w:val="25D623D1"/>
    <w:rsid w:val="25D76730"/>
    <w:rsid w:val="25D92E7B"/>
    <w:rsid w:val="25DB373C"/>
    <w:rsid w:val="25DE525E"/>
    <w:rsid w:val="25E8247C"/>
    <w:rsid w:val="25ED25B9"/>
    <w:rsid w:val="25ED4B32"/>
    <w:rsid w:val="25EE0F78"/>
    <w:rsid w:val="25EF228B"/>
    <w:rsid w:val="25F03F3B"/>
    <w:rsid w:val="25F60B4D"/>
    <w:rsid w:val="25F91945"/>
    <w:rsid w:val="25FB279D"/>
    <w:rsid w:val="25FC0BD8"/>
    <w:rsid w:val="260013F4"/>
    <w:rsid w:val="2601473D"/>
    <w:rsid w:val="260174A5"/>
    <w:rsid w:val="26052629"/>
    <w:rsid w:val="2606172A"/>
    <w:rsid w:val="260D3482"/>
    <w:rsid w:val="26123B3C"/>
    <w:rsid w:val="26130016"/>
    <w:rsid w:val="26151D0E"/>
    <w:rsid w:val="261563DB"/>
    <w:rsid w:val="261907E5"/>
    <w:rsid w:val="261D20C4"/>
    <w:rsid w:val="261D2C96"/>
    <w:rsid w:val="261E2027"/>
    <w:rsid w:val="26201612"/>
    <w:rsid w:val="26205D3C"/>
    <w:rsid w:val="262176F5"/>
    <w:rsid w:val="26263B03"/>
    <w:rsid w:val="2626754D"/>
    <w:rsid w:val="26272006"/>
    <w:rsid w:val="262E209E"/>
    <w:rsid w:val="262E3D81"/>
    <w:rsid w:val="262F7591"/>
    <w:rsid w:val="26307048"/>
    <w:rsid w:val="26315DF2"/>
    <w:rsid w:val="2632296D"/>
    <w:rsid w:val="26330A28"/>
    <w:rsid w:val="2634163D"/>
    <w:rsid w:val="26341C29"/>
    <w:rsid w:val="26342EDA"/>
    <w:rsid w:val="26361E63"/>
    <w:rsid w:val="263C7A67"/>
    <w:rsid w:val="263D5B3E"/>
    <w:rsid w:val="26414D6B"/>
    <w:rsid w:val="26437BBC"/>
    <w:rsid w:val="2644258C"/>
    <w:rsid w:val="26454B6A"/>
    <w:rsid w:val="26461FAA"/>
    <w:rsid w:val="264B67C3"/>
    <w:rsid w:val="264C53E8"/>
    <w:rsid w:val="264D5CE8"/>
    <w:rsid w:val="264D774C"/>
    <w:rsid w:val="26500F6F"/>
    <w:rsid w:val="26507AF1"/>
    <w:rsid w:val="26511694"/>
    <w:rsid w:val="265167FA"/>
    <w:rsid w:val="26534AD2"/>
    <w:rsid w:val="265646C5"/>
    <w:rsid w:val="265651A2"/>
    <w:rsid w:val="265A105C"/>
    <w:rsid w:val="265B3B56"/>
    <w:rsid w:val="265D1F09"/>
    <w:rsid w:val="265F3CEC"/>
    <w:rsid w:val="26622A86"/>
    <w:rsid w:val="26665487"/>
    <w:rsid w:val="266868B9"/>
    <w:rsid w:val="266E02A0"/>
    <w:rsid w:val="2671369E"/>
    <w:rsid w:val="2672119B"/>
    <w:rsid w:val="26745132"/>
    <w:rsid w:val="26783872"/>
    <w:rsid w:val="26787C79"/>
    <w:rsid w:val="267A0480"/>
    <w:rsid w:val="267B616D"/>
    <w:rsid w:val="267C0C6B"/>
    <w:rsid w:val="267C32C5"/>
    <w:rsid w:val="26806D93"/>
    <w:rsid w:val="26852327"/>
    <w:rsid w:val="2685733F"/>
    <w:rsid w:val="26880451"/>
    <w:rsid w:val="26883C1B"/>
    <w:rsid w:val="268962F6"/>
    <w:rsid w:val="268C21D2"/>
    <w:rsid w:val="26913AC6"/>
    <w:rsid w:val="269179B1"/>
    <w:rsid w:val="26936D77"/>
    <w:rsid w:val="26943546"/>
    <w:rsid w:val="269B27EA"/>
    <w:rsid w:val="26A07376"/>
    <w:rsid w:val="26A265C4"/>
    <w:rsid w:val="26A33069"/>
    <w:rsid w:val="26A61F70"/>
    <w:rsid w:val="26A8005C"/>
    <w:rsid w:val="26A83707"/>
    <w:rsid w:val="26AA5779"/>
    <w:rsid w:val="26B42868"/>
    <w:rsid w:val="26B56831"/>
    <w:rsid w:val="26B95E7A"/>
    <w:rsid w:val="26BE4550"/>
    <w:rsid w:val="26C01116"/>
    <w:rsid w:val="26C2551E"/>
    <w:rsid w:val="26CD6332"/>
    <w:rsid w:val="26CE21F4"/>
    <w:rsid w:val="26CE7AAB"/>
    <w:rsid w:val="26CF554F"/>
    <w:rsid w:val="26D32005"/>
    <w:rsid w:val="26D37CB2"/>
    <w:rsid w:val="26D5261D"/>
    <w:rsid w:val="26D77545"/>
    <w:rsid w:val="26E2368A"/>
    <w:rsid w:val="26E23690"/>
    <w:rsid w:val="26E3189D"/>
    <w:rsid w:val="26E8267A"/>
    <w:rsid w:val="26E96556"/>
    <w:rsid w:val="26EF74D3"/>
    <w:rsid w:val="26F01AFB"/>
    <w:rsid w:val="26F234B5"/>
    <w:rsid w:val="26F44C78"/>
    <w:rsid w:val="26F471CC"/>
    <w:rsid w:val="26F753A2"/>
    <w:rsid w:val="26F75BC4"/>
    <w:rsid w:val="26FB4257"/>
    <w:rsid w:val="26FD765F"/>
    <w:rsid w:val="26FD7924"/>
    <w:rsid w:val="26FE5C8F"/>
    <w:rsid w:val="26FF2FEC"/>
    <w:rsid w:val="2700179E"/>
    <w:rsid w:val="27013B1A"/>
    <w:rsid w:val="270150C1"/>
    <w:rsid w:val="27036931"/>
    <w:rsid w:val="27047869"/>
    <w:rsid w:val="27064213"/>
    <w:rsid w:val="270867B0"/>
    <w:rsid w:val="270A3C7C"/>
    <w:rsid w:val="270C0042"/>
    <w:rsid w:val="27105A92"/>
    <w:rsid w:val="27106ACD"/>
    <w:rsid w:val="271615DB"/>
    <w:rsid w:val="271908ED"/>
    <w:rsid w:val="271B53B7"/>
    <w:rsid w:val="272352AA"/>
    <w:rsid w:val="2724218E"/>
    <w:rsid w:val="27242DE6"/>
    <w:rsid w:val="272716E6"/>
    <w:rsid w:val="272826AC"/>
    <w:rsid w:val="272C3423"/>
    <w:rsid w:val="272D5CF0"/>
    <w:rsid w:val="272F7135"/>
    <w:rsid w:val="27312F4F"/>
    <w:rsid w:val="273346D2"/>
    <w:rsid w:val="273751FC"/>
    <w:rsid w:val="27387AAA"/>
    <w:rsid w:val="273D3561"/>
    <w:rsid w:val="273E4F9B"/>
    <w:rsid w:val="27414854"/>
    <w:rsid w:val="27426737"/>
    <w:rsid w:val="274435F6"/>
    <w:rsid w:val="27443EE8"/>
    <w:rsid w:val="27455316"/>
    <w:rsid w:val="27474724"/>
    <w:rsid w:val="27485849"/>
    <w:rsid w:val="27487A02"/>
    <w:rsid w:val="27491E34"/>
    <w:rsid w:val="274A2CE0"/>
    <w:rsid w:val="2750719D"/>
    <w:rsid w:val="27530ACD"/>
    <w:rsid w:val="2753491C"/>
    <w:rsid w:val="27540456"/>
    <w:rsid w:val="27545AC3"/>
    <w:rsid w:val="27565C5C"/>
    <w:rsid w:val="275B0E00"/>
    <w:rsid w:val="275B1B9E"/>
    <w:rsid w:val="275C59AF"/>
    <w:rsid w:val="27614D52"/>
    <w:rsid w:val="276305D5"/>
    <w:rsid w:val="276752B5"/>
    <w:rsid w:val="276B7015"/>
    <w:rsid w:val="276E05C9"/>
    <w:rsid w:val="27724114"/>
    <w:rsid w:val="27732831"/>
    <w:rsid w:val="2773404F"/>
    <w:rsid w:val="27770714"/>
    <w:rsid w:val="277B3F6E"/>
    <w:rsid w:val="277E4A6D"/>
    <w:rsid w:val="277E6743"/>
    <w:rsid w:val="277F0DE4"/>
    <w:rsid w:val="27835019"/>
    <w:rsid w:val="2784123D"/>
    <w:rsid w:val="27867321"/>
    <w:rsid w:val="27877A6A"/>
    <w:rsid w:val="27891014"/>
    <w:rsid w:val="278A20B3"/>
    <w:rsid w:val="278F3A75"/>
    <w:rsid w:val="27911E04"/>
    <w:rsid w:val="279121F4"/>
    <w:rsid w:val="27961E02"/>
    <w:rsid w:val="27996340"/>
    <w:rsid w:val="27A54B71"/>
    <w:rsid w:val="27A77E3E"/>
    <w:rsid w:val="27A808AC"/>
    <w:rsid w:val="27A814A7"/>
    <w:rsid w:val="27A8508F"/>
    <w:rsid w:val="27AA063A"/>
    <w:rsid w:val="27AC20B4"/>
    <w:rsid w:val="27AE7079"/>
    <w:rsid w:val="27AE79AF"/>
    <w:rsid w:val="27AF169A"/>
    <w:rsid w:val="27AF5DD2"/>
    <w:rsid w:val="27B21069"/>
    <w:rsid w:val="27B23264"/>
    <w:rsid w:val="27B44C04"/>
    <w:rsid w:val="27C001F3"/>
    <w:rsid w:val="27C20AEA"/>
    <w:rsid w:val="27C512F5"/>
    <w:rsid w:val="27C640D2"/>
    <w:rsid w:val="27C70DF7"/>
    <w:rsid w:val="27C70E17"/>
    <w:rsid w:val="27C96A39"/>
    <w:rsid w:val="27D07612"/>
    <w:rsid w:val="27D67E66"/>
    <w:rsid w:val="27D71782"/>
    <w:rsid w:val="27D85A6D"/>
    <w:rsid w:val="27DB057A"/>
    <w:rsid w:val="27DE22FB"/>
    <w:rsid w:val="27E0442C"/>
    <w:rsid w:val="27ED43C7"/>
    <w:rsid w:val="27EF4A96"/>
    <w:rsid w:val="27F176AA"/>
    <w:rsid w:val="27F35A34"/>
    <w:rsid w:val="27F41DF4"/>
    <w:rsid w:val="27F63727"/>
    <w:rsid w:val="27F8194A"/>
    <w:rsid w:val="27F86E3A"/>
    <w:rsid w:val="27F97823"/>
    <w:rsid w:val="27FB73ED"/>
    <w:rsid w:val="27FC530F"/>
    <w:rsid w:val="27FE6BDE"/>
    <w:rsid w:val="280000FC"/>
    <w:rsid w:val="2800712D"/>
    <w:rsid w:val="28035424"/>
    <w:rsid w:val="28062927"/>
    <w:rsid w:val="28091FC2"/>
    <w:rsid w:val="280C5155"/>
    <w:rsid w:val="280D3865"/>
    <w:rsid w:val="280F30B3"/>
    <w:rsid w:val="28104F44"/>
    <w:rsid w:val="281146E0"/>
    <w:rsid w:val="281B4194"/>
    <w:rsid w:val="281C42BA"/>
    <w:rsid w:val="281D607D"/>
    <w:rsid w:val="281F7686"/>
    <w:rsid w:val="28232A8E"/>
    <w:rsid w:val="2824428F"/>
    <w:rsid w:val="28290497"/>
    <w:rsid w:val="282B2F7A"/>
    <w:rsid w:val="28353E03"/>
    <w:rsid w:val="283C4001"/>
    <w:rsid w:val="283F1FDA"/>
    <w:rsid w:val="28414DA7"/>
    <w:rsid w:val="284515C7"/>
    <w:rsid w:val="28462E0C"/>
    <w:rsid w:val="28464E5A"/>
    <w:rsid w:val="284916E1"/>
    <w:rsid w:val="284F4E0C"/>
    <w:rsid w:val="28535595"/>
    <w:rsid w:val="28541738"/>
    <w:rsid w:val="28570A5B"/>
    <w:rsid w:val="2858592B"/>
    <w:rsid w:val="285E459D"/>
    <w:rsid w:val="285F7E79"/>
    <w:rsid w:val="28643A51"/>
    <w:rsid w:val="28672B16"/>
    <w:rsid w:val="286975B0"/>
    <w:rsid w:val="286F4297"/>
    <w:rsid w:val="28711FFF"/>
    <w:rsid w:val="287330C1"/>
    <w:rsid w:val="28743A31"/>
    <w:rsid w:val="28747207"/>
    <w:rsid w:val="28761A8E"/>
    <w:rsid w:val="28763123"/>
    <w:rsid w:val="28767E09"/>
    <w:rsid w:val="28817EAA"/>
    <w:rsid w:val="288544BA"/>
    <w:rsid w:val="28857AA5"/>
    <w:rsid w:val="2889203F"/>
    <w:rsid w:val="28894015"/>
    <w:rsid w:val="28894A47"/>
    <w:rsid w:val="288B3363"/>
    <w:rsid w:val="288D4114"/>
    <w:rsid w:val="288F009A"/>
    <w:rsid w:val="289432E4"/>
    <w:rsid w:val="28957C72"/>
    <w:rsid w:val="289831DC"/>
    <w:rsid w:val="289A4791"/>
    <w:rsid w:val="289B0E4C"/>
    <w:rsid w:val="289D4137"/>
    <w:rsid w:val="289E70CE"/>
    <w:rsid w:val="28A2134E"/>
    <w:rsid w:val="28A21E8E"/>
    <w:rsid w:val="28A34CD7"/>
    <w:rsid w:val="28A47E31"/>
    <w:rsid w:val="28A769C1"/>
    <w:rsid w:val="28AB40B9"/>
    <w:rsid w:val="28AC22F2"/>
    <w:rsid w:val="28AF0D1E"/>
    <w:rsid w:val="28B3274D"/>
    <w:rsid w:val="28B5223D"/>
    <w:rsid w:val="28B6482E"/>
    <w:rsid w:val="28B653F4"/>
    <w:rsid w:val="28B77891"/>
    <w:rsid w:val="28BD43FE"/>
    <w:rsid w:val="28BF3954"/>
    <w:rsid w:val="28C219ED"/>
    <w:rsid w:val="28C57213"/>
    <w:rsid w:val="28C600A6"/>
    <w:rsid w:val="28CB2D8D"/>
    <w:rsid w:val="28D41642"/>
    <w:rsid w:val="28DB293D"/>
    <w:rsid w:val="28DB79C1"/>
    <w:rsid w:val="28DC6547"/>
    <w:rsid w:val="28DD746D"/>
    <w:rsid w:val="28DD77A2"/>
    <w:rsid w:val="28E11298"/>
    <w:rsid w:val="28E1211A"/>
    <w:rsid w:val="28E3262F"/>
    <w:rsid w:val="28E351AC"/>
    <w:rsid w:val="28E471A4"/>
    <w:rsid w:val="28E55FFB"/>
    <w:rsid w:val="28E642C6"/>
    <w:rsid w:val="28E95F33"/>
    <w:rsid w:val="28EB591F"/>
    <w:rsid w:val="28EC354A"/>
    <w:rsid w:val="28EC3BC6"/>
    <w:rsid w:val="28ED51C7"/>
    <w:rsid w:val="28F141E3"/>
    <w:rsid w:val="28F251B8"/>
    <w:rsid w:val="28F66347"/>
    <w:rsid w:val="28F7183A"/>
    <w:rsid w:val="28F97CDC"/>
    <w:rsid w:val="29000E66"/>
    <w:rsid w:val="29003D5C"/>
    <w:rsid w:val="290225AC"/>
    <w:rsid w:val="29046EC1"/>
    <w:rsid w:val="29063978"/>
    <w:rsid w:val="29094E1A"/>
    <w:rsid w:val="29097562"/>
    <w:rsid w:val="290E102A"/>
    <w:rsid w:val="29103740"/>
    <w:rsid w:val="29157D3A"/>
    <w:rsid w:val="291819FB"/>
    <w:rsid w:val="29193D54"/>
    <w:rsid w:val="291B6AF8"/>
    <w:rsid w:val="291C5CFB"/>
    <w:rsid w:val="291D3BEA"/>
    <w:rsid w:val="292057FF"/>
    <w:rsid w:val="29211BD5"/>
    <w:rsid w:val="2921275C"/>
    <w:rsid w:val="2923613C"/>
    <w:rsid w:val="292647DD"/>
    <w:rsid w:val="29270860"/>
    <w:rsid w:val="292F40E8"/>
    <w:rsid w:val="29340364"/>
    <w:rsid w:val="2936668D"/>
    <w:rsid w:val="29377861"/>
    <w:rsid w:val="293E0C61"/>
    <w:rsid w:val="293E4B57"/>
    <w:rsid w:val="29423A4C"/>
    <w:rsid w:val="29423C2C"/>
    <w:rsid w:val="29425349"/>
    <w:rsid w:val="29455EC3"/>
    <w:rsid w:val="294A2FE8"/>
    <w:rsid w:val="294E3F10"/>
    <w:rsid w:val="2951352E"/>
    <w:rsid w:val="295177E4"/>
    <w:rsid w:val="29520812"/>
    <w:rsid w:val="295230C2"/>
    <w:rsid w:val="2953039A"/>
    <w:rsid w:val="29574753"/>
    <w:rsid w:val="295A3545"/>
    <w:rsid w:val="295F1E1E"/>
    <w:rsid w:val="29605BB0"/>
    <w:rsid w:val="29624E11"/>
    <w:rsid w:val="29665BAF"/>
    <w:rsid w:val="296A6069"/>
    <w:rsid w:val="296C3B9D"/>
    <w:rsid w:val="296C3EF3"/>
    <w:rsid w:val="296E00AD"/>
    <w:rsid w:val="296F29D7"/>
    <w:rsid w:val="296F2E7D"/>
    <w:rsid w:val="29706C88"/>
    <w:rsid w:val="29717B8D"/>
    <w:rsid w:val="2975163D"/>
    <w:rsid w:val="2979648F"/>
    <w:rsid w:val="297D1A3E"/>
    <w:rsid w:val="29800748"/>
    <w:rsid w:val="29817E9B"/>
    <w:rsid w:val="29853F72"/>
    <w:rsid w:val="2989509D"/>
    <w:rsid w:val="298A5418"/>
    <w:rsid w:val="298D2F68"/>
    <w:rsid w:val="298E0351"/>
    <w:rsid w:val="298F078E"/>
    <w:rsid w:val="29926775"/>
    <w:rsid w:val="2993326A"/>
    <w:rsid w:val="29990B3C"/>
    <w:rsid w:val="299A2972"/>
    <w:rsid w:val="299B3F94"/>
    <w:rsid w:val="29A47D92"/>
    <w:rsid w:val="29A56D99"/>
    <w:rsid w:val="29A80A79"/>
    <w:rsid w:val="29A95C0A"/>
    <w:rsid w:val="29A96EA5"/>
    <w:rsid w:val="29AA57DA"/>
    <w:rsid w:val="29AB3E1F"/>
    <w:rsid w:val="29AD39F6"/>
    <w:rsid w:val="29AF3A27"/>
    <w:rsid w:val="29B52721"/>
    <w:rsid w:val="29B92A52"/>
    <w:rsid w:val="29BA62D2"/>
    <w:rsid w:val="29C00707"/>
    <w:rsid w:val="29C4189A"/>
    <w:rsid w:val="29C434D2"/>
    <w:rsid w:val="29C53564"/>
    <w:rsid w:val="29C914DE"/>
    <w:rsid w:val="29C94223"/>
    <w:rsid w:val="29C94EC6"/>
    <w:rsid w:val="29C95707"/>
    <w:rsid w:val="29C95CF1"/>
    <w:rsid w:val="29CA39F4"/>
    <w:rsid w:val="29D161CA"/>
    <w:rsid w:val="29D24CF7"/>
    <w:rsid w:val="29D5668D"/>
    <w:rsid w:val="29D8318F"/>
    <w:rsid w:val="29D97B45"/>
    <w:rsid w:val="29DE7D78"/>
    <w:rsid w:val="29E57E5D"/>
    <w:rsid w:val="29E717F7"/>
    <w:rsid w:val="29EA4A8B"/>
    <w:rsid w:val="29EB6E3E"/>
    <w:rsid w:val="29F529D1"/>
    <w:rsid w:val="29F6284E"/>
    <w:rsid w:val="29F649A1"/>
    <w:rsid w:val="29F75DF9"/>
    <w:rsid w:val="29F83F6E"/>
    <w:rsid w:val="29FB0067"/>
    <w:rsid w:val="29FC3502"/>
    <w:rsid w:val="29FE0CD3"/>
    <w:rsid w:val="2A02164B"/>
    <w:rsid w:val="2A022C00"/>
    <w:rsid w:val="2A0640BE"/>
    <w:rsid w:val="2A08152D"/>
    <w:rsid w:val="2A092907"/>
    <w:rsid w:val="2A0A2A86"/>
    <w:rsid w:val="2A0B261F"/>
    <w:rsid w:val="2A0C17D7"/>
    <w:rsid w:val="2A0E76F8"/>
    <w:rsid w:val="2A0F0CD8"/>
    <w:rsid w:val="2A160782"/>
    <w:rsid w:val="2A182E99"/>
    <w:rsid w:val="2A19244F"/>
    <w:rsid w:val="2A1C43AB"/>
    <w:rsid w:val="2A200F02"/>
    <w:rsid w:val="2A246862"/>
    <w:rsid w:val="2A283BFA"/>
    <w:rsid w:val="2A28694A"/>
    <w:rsid w:val="2A2C4ADB"/>
    <w:rsid w:val="2A31720A"/>
    <w:rsid w:val="2A35518D"/>
    <w:rsid w:val="2A37373B"/>
    <w:rsid w:val="2A380E84"/>
    <w:rsid w:val="2A3A369D"/>
    <w:rsid w:val="2A4373EB"/>
    <w:rsid w:val="2A447B56"/>
    <w:rsid w:val="2A453A7E"/>
    <w:rsid w:val="2A4572A2"/>
    <w:rsid w:val="2A481E0B"/>
    <w:rsid w:val="2A4860B1"/>
    <w:rsid w:val="2A496B5E"/>
    <w:rsid w:val="2A4A429F"/>
    <w:rsid w:val="2A4A7F7E"/>
    <w:rsid w:val="2A5001EC"/>
    <w:rsid w:val="2A52142A"/>
    <w:rsid w:val="2A536A42"/>
    <w:rsid w:val="2A5A21C7"/>
    <w:rsid w:val="2A5D203D"/>
    <w:rsid w:val="2A622CEF"/>
    <w:rsid w:val="2A65431E"/>
    <w:rsid w:val="2A660172"/>
    <w:rsid w:val="2A687B2E"/>
    <w:rsid w:val="2A6E0EA8"/>
    <w:rsid w:val="2A6F0A1F"/>
    <w:rsid w:val="2A7032A0"/>
    <w:rsid w:val="2A714780"/>
    <w:rsid w:val="2A7731E3"/>
    <w:rsid w:val="2A7967C0"/>
    <w:rsid w:val="2A7A3096"/>
    <w:rsid w:val="2A7C4380"/>
    <w:rsid w:val="2A7F1AAD"/>
    <w:rsid w:val="2A823EFB"/>
    <w:rsid w:val="2A826983"/>
    <w:rsid w:val="2A853595"/>
    <w:rsid w:val="2A896477"/>
    <w:rsid w:val="2A8A3C42"/>
    <w:rsid w:val="2A8A5AD4"/>
    <w:rsid w:val="2A8A6F26"/>
    <w:rsid w:val="2A8B567D"/>
    <w:rsid w:val="2A8C3AA4"/>
    <w:rsid w:val="2A927698"/>
    <w:rsid w:val="2A9A7A6E"/>
    <w:rsid w:val="2A9C1BCD"/>
    <w:rsid w:val="2A9C4D12"/>
    <w:rsid w:val="2AA45602"/>
    <w:rsid w:val="2AA461C9"/>
    <w:rsid w:val="2AA81955"/>
    <w:rsid w:val="2AA904E7"/>
    <w:rsid w:val="2AA93971"/>
    <w:rsid w:val="2AAB2418"/>
    <w:rsid w:val="2AAC315F"/>
    <w:rsid w:val="2AAD5B60"/>
    <w:rsid w:val="2AAE17A7"/>
    <w:rsid w:val="2AB20795"/>
    <w:rsid w:val="2AB46E15"/>
    <w:rsid w:val="2AB841D6"/>
    <w:rsid w:val="2AB845C4"/>
    <w:rsid w:val="2ABA31CE"/>
    <w:rsid w:val="2AC12582"/>
    <w:rsid w:val="2AC80D78"/>
    <w:rsid w:val="2AC8685E"/>
    <w:rsid w:val="2AC952FA"/>
    <w:rsid w:val="2ACD79D1"/>
    <w:rsid w:val="2ACE5624"/>
    <w:rsid w:val="2AD11FAF"/>
    <w:rsid w:val="2AD12BC7"/>
    <w:rsid w:val="2AD41BE6"/>
    <w:rsid w:val="2AD42EBC"/>
    <w:rsid w:val="2AD96565"/>
    <w:rsid w:val="2ADD01C6"/>
    <w:rsid w:val="2ADE4898"/>
    <w:rsid w:val="2ADF5635"/>
    <w:rsid w:val="2ADF7B36"/>
    <w:rsid w:val="2AEA36E6"/>
    <w:rsid w:val="2AEB1B89"/>
    <w:rsid w:val="2AEC7911"/>
    <w:rsid w:val="2AED2B8F"/>
    <w:rsid w:val="2AEF1F63"/>
    <w:rsid w:val="2AEF2022"/>
    <w:rsid w:val="2AEF5104"/>
    <w:rsid w:val="2AF341CC"/>
    <w:rsid w:val="2AF47B99"/>
    <w:rsid w:val="2AF74127"/>
    <w:rsid w:val="2AF81ABE"/>
    <w:rsid w:val="2AFA102E"/>
    <w:rsid w:val="2B0142D3"/>
    <w:rsid w:val="2B016F67"/>
    <w:rsid w:val="2B091896"/>
    <w:rsid w:val="2B0D4B3C"/>
    <w:rsid w:val="2B135B99"/>
    <w:rsid w:val="2B161AA1"/>
    <w:rsid w:val="2B197233"/>
    <w:rsid w:val="2B1E58EA"/>
    <w:rsid w:val="2B200BC8"/>
    <w:rsid w:val="2B205D43"/>
    <w:rsid w:val="2B26234C"/>
    <w:rsid w:val="2B263AED"/>
    <w:rsid w:val="2B2F6124"/>
    <w:rsid w:val="2B3B5FD6"/>
    <w:rsid w:val="2B464543"/>
    <w:rsid w:val="2B4648D2"/>
    <w:rsid w:val="2B465A24"/>
    <w:rsid w:val="2B492E64"/>
    <w:rsid w:val="2B4B7D35"/>
    <w:rsid w:val="2B4C360E"/>
    <w:rsid w:val="2B4E3490"/>
    <w:rsid w:val="2B4E7285"/>
    <w:rsid w:val="2B510E5D"/>
    <w:rsid w:val="2B52485B"/>
    <w:rsid w:val="2B5441F5"/>
    <w:rsid w:val="2B563EE5"/>
    <w:rsid w:val="2B564C3C"/>
    <w:rsid w:val="2B577881"/>
    <w:rsid w:val="2B593AC1"/>
    <w:rsid w:val="2B5A2B3B"/>
    <w:rsid w:val="2B5A76B9"/>
    <w:rsid w:val="2B5C0D01"/>
    <w:rsid w:val="2B5C5A16"/>
    <w:rsid w:val="2B6265D3"/>
    <w:rsid w:val="2B6302B1"/>
    <w:rsid w:val="2B63193D"/>
    <w:rsid w:val="2B6609E5"/>
    <w:rsid w:val="2B671E27"/>
    <w:rsid w:val="2B70503C"/>
    <w:rsid w:val="2B7067F3"/>
    <w:rsid w:val="2B706C3E"/>
    <w:rsid w:val="2B725068"/>
    <w:rsid w:val="2B7448E7"/>
    <w:rsid w:val="2B78157E"/>
    <w:rsid w:val="2B796964"/>
    <w:rsid w:val="2B7A6A6F"/>
    <w:rsid w:val="2B7A6DFC"/>
    <w:rsid w:val="2B7B3B4F"/>
    <w:rsid w:val="2B7B70F6"/>
    <w:rsid w:val="2B8163BD"/>
    <w:rsid w:val="2B8304BC"/>
    <w:rsid w:val="2B841288"/>
    <w:rsid w:val="2B862007"/>
    <w:rsid w:val="2B872152"/>
    <w:rsid w:val="2B872166"/>
    <w:rsid w:val="2B8A5ABD"/>
    <w:rsid w:val="2B8D3249"/>
    <w:rsid w:val="2B9310A1"/>
    <w:rsid w:val="2B9330D3"/>
    <w:rsid w:val="2B983EDD"/>
    <w:rsid w:val="2B9C0083"/>
    <w:rsid w:val="2B9C225B"/>
    <w:rsid w:val="2B9C23DE"/>
    <w:rsid w:val="2B9C279B"/>
    <w:rsid w:val="2B9D77F4"/>
    <w:rsid w:val="2BA153A9"/>
    <w:rsid w:val="2BA32FA5"/>
    <w:rsid w:val="2BAE6FA1"/>
    <w:rsid w:val="2BB16ABB"/>
    <w:rsid w:val="2BB51709"/>
    <w:rsid w:val="2BB56BF9"/>
    <w:rsid w:val="2BB72F03"/>
    <w:rsid w:val="2BB86F94"/>
    <w:rsid w:val="2BBD13BE"/>
    <w:rsid w:val="2BBD67C6"/>
    <w:rsid w:val="2BBE0AF3"/>
    <w:rsid w:val="2BBF63B5"/>
    <w:rsid w:val="2BC7264E"/>
    <w:rsid w:val="2BC731A2"/>
    <w:rsid w:val="2BC913F1"/>
    <w:rsid w:val="2BC925C7"/>
    <w:rsid w:val="2BCA71AC"/>
    <w:rsid w:val="2BCB311D"/>
    <w:rsid w:val="2BCE63CE"/>
    <w:rsid w:val="2BCF1AC9"/>
    <w:rsid w:val="2BD11BC1"/>
    <w:rsid w:val="2BD217A3"/>
    <w:rsid w:val="2BD336F7"/>
    <w:rsid w:val="2BD346D7"/>
    <w:rsid w:val="2BD44683"/>
    <w:rsid w:val="2BDA020A"/>
    <w:rsid w:val="2BDA626D"/>
    <w:rsid w:val="2BDD5B59"/>
    <w:rsid w:val="2BE17DA6"/>
    <w:rsid w:val="2BE6788C"/>
    <w:rsid w:val="2BF55F66"/>
    <w:rsid w:val="2BF85FEB"/>
    <w:rsid w:val="2BF92BFC"/>
    <w:rsid w:val="2BFD153D"/>
    <w:rsid w:val="2BFD1BF6"/>
    <w:rsid w:val="2BFF6BD4"/>
    <w:rsid w:val="2C026D52"/>
    <w:rsid w:val="2C0433BB"/>
    <w:rsid w:val="2C074953"/>
    <w:rsid w:val="2C0F6A43"/>
    <w:rsid w:val="2C126905"/>
    <w:rsid w:val="2C180402"/>
    <w:rsid w:val="2C190290"/>
    <w:rsid w:val="2C261233"/>
    <w:rsid w:val="2C2677E5"/>
    <w:rsid w:val="2C2D0F83"/>
    <w:rsid w:val="2C2D6B06"/>
    <w:rsid w:val="2C2E23C8"/>
    <w:rsid w:val="2C2F28F0"/>
    <w:rsid w:val="2C2F2AAD"/>
    <w:rsid w:val="2C2F46CB"/>
    <w:rsid w:val="2C342DFC"/>
    <w:rsid w:val="2C35036D"/>
    <w:rsid w:val="2C376FB3"/>
    <w:rsid w:val="2C391985"/>
    <w:rsid w:val="2C3C3C34"/>
    <w:rsid w:val="2C436F32"/>
    <w:rsid w:val="2C446653"/>
    <w:rsid w:val="2C49395A"/>
    <w:rsid w:val="2C4D7EF5"/>
    <w:rsid w:val="2C4F0A2E"/>
    <w:rsid w:val="2C556E71"/>
    <w:rsid w:val="2C557327"/>
    <w:rsid w:val="2C5E3F55"/>
    <w:rsid w:val="2C5F0144"/>
    <w:rsid w:val="2C5F60B0"/>
    <w:rsid w:val="2C5F7C27"/>
    <w:rsid w:val="2C655176"/>
    <w:rsid w:val="2C693426"/>
    <w:rsid w:val="2C6C5838"/>
    <w:rsid w:val="2C6C6894"/>
    <w:rsid w:val="2C7239FA"/>
    <w:rsid w:val="2C73372C"/>
    <w:rsid w:val="2C743601"/>
    <w:rsid w:val="2C75231A"/>
    <w:rsid w:val="2C753F6B"/>
    <w:rsid w:val="2C7627E1"/>
    <w:rsid w:val="2C780DA1"/>
    <w:rsid w:val="2C796053"/>
    <w:rsid w:val="2C7C5A38"/>
    <w:rsid w:val="2C8455E8"/>
    <w:rsid w:val="2C845B5B"/>
    <w:rsid w:val="2C856355"/>
    <w:rsid w:val="2C8908B7"/>
    <w:rsid w:val="2C893DD6"/>
    <w:rsid w:val="2C894DAF"/>
    <w:rsid w:val="2C897EFC"/>
    <w:rsid w:val="2C8A38AA"/>
    <w:rsid w:val="2C8E2736"/>
    <w:rsid w:val="2C8F29DD"/>
    <w:rsid w:val="2C923306"/>
    <w:rsid w:val="2C941245"/>
    <w:rsid w:val="2C9607F5"/>
    <w:rsid w:val="2C97007E"/>
    <w:rsid w:val="2C995BD1"/>
    <w:rsid w:val="2C9C1B5D"/>
    <w:rsid w:val="2C9C783C"/>
    <w:rsid w:val="2C9C7D98"/>
    <w:rsid w:val="2C9D1087"/>
    <w:rsid w:val="2CA15FBD"/>
    <w:rsid w:val="2CA315D9"/>
    <w:rsid w:val="2CA76BAF"/>
    <w:rsid w:val="2CA774D4"/>
    <w:rsid w:val="2CA95087"/>
    <w:rsid w:val="2CAB43C3"/>
    <w:rsid w:val="2CAC1431"/>
    <w:rsid w:val="2CAC3BCF"/>
    <w:rsid w:val="2CAC481A"/>
    <w:rsid w:val="2CAE4C8F"/>
    <w:rsid w:val="2CAF3720"/>
    <w:rsid w:val="2CB1792B"/>
    <w:rsid w:val="2CB17DE5"/>
    <w:rsid w:val="2CB2643E"/>
    <w:rsid w:val="2CB50F5B"/>
    <w:rsid w:val="2CB57285"/>
    <w:rsid w:val="2CB61AE3"/>
    <w:rsid w:val="2CBA3B07"/>
    <w:rsid w:val="2CBD4DB0"/>
    <w:rsid w:val="2CC23E76"/>
    <w:rsid w:val="2CC339E2"/>
    <w:rsid w:val="2CC712C1"/>
    <w:rsid w:val="2CCA678B"/>
    <w:rsid w:val="2CD26376"/>
    <w:rsid w:val="2CD73B02"/>
    <w:rsid w:val="2CD85FE3"/>
    <w:rsid w:val="2CD926BF"/>
    <w:rsid w:val="2CDB3A4B"/>
    <w:rsid w:val="2CDE2C65"/>
    <w:rsid w:val="2CE07DD3"/>
    <w:rsid w:val="2CE72537"/>
    <w:rsid w:val="2CED31B5"/>
    <w:rsid w:val="2CED761B"/>
    <w:rsid w:val="2CF52318"/>
    <w:rsid w:val="2CF60890"/>
    <w:rsid w:val="2CF65883"/>
    <w:rsid w:val="2CF65AC2"/>
    <w:rsid w:val="2CFA073F"/>
    <w:rsid w:val="2CFA1624"/>
    <w:rsid w:val="2CFC6C53"/>
    <w:rsid w:val="2CFF78C1"/>
    <w:rsid w:val="2D012385"/>
    <w:rsid w:val="2D015F55"/>
    <w:rsid w:val="2D0328DA"/>
    <w:rsid w:val="2D032C6B"/>
    <w:rsid w:val="2D056D88"/>
    <w:rsid w:val="2D0A634B"/>
    <w:rsid w:val="2D0B5F28"/>
    <w:rsid w:val="2D0C7F95"/>
    <w:rsid w:val="2D0E67A1"/>
    <w:rsid w:val="2D117BDA"/>
    <w:rsid w:val="2D1B1E2E"/>
    <w:rsid w:val="2D1C23A7"/>
    <w:rsid w:val="2D1C2404"/>
    <w:rsid w:val="2D20100F"/>
    <w:rsid w:val="2D233D8D"/>
    <w:rsid w:val="2D237AF4"/>
    <w:rsid w:val="2D256FFF"/>
    <w:rsid w:val="2D265DAA"/>
    <w:rsid w:val="2D276E48"/>
    <w:rsid w:val="2D282834"/>
    <w:rsid w:val="2D292A54"/>
    <w:rsid w:val="2D2A223D"/>
    <w:rsid w:val="2D2B0B59"/>
    <w:rsid w:val="2D3305AF"/>
    <w:rsid w:val="2D333541"/>
    <w:rsid w:val="2D336C66"/>
    <w:rsid w:val="2D34222D"/>
    <w:rsid w:val="2D361BAD"/>
    <w:rsid w:val="2D367D38"/>
    <w:rsid w:val="2D375AF6"/>
    <w:rsid w:val="2D375F5A"/>
    <w:rsid w:val="2D38022E"/>
    <w:rsid w:val="2D391D58"/>
    <w:rsid w:val="2D422737"/>
    <w:rsid w:val="2D422833"/>
    <w:rsid w:val="2D437B3C"/>
    <w:rsid w:val="2D440B23"/>
    <w:rsid w:val="2D45175C"/>
    <w:rsid w:val="2D457F07"/>
    <w:rsid w:val="2D4A7280"/>
    <w:rsid w:val="2D50740E"/>
    <w:rsid w:val="2D5337C8"/>
    <w:rsid w:val="2D565F46"/>
    <w:rsid w:val="2D5A3BBF"/>
    <w:rsid w:val="2D5B62CF"/>
    <w:rsid w:val="2D5E1BC0"/>
    <w:rsid w:val="2D6A39F2"/>
    <w:rsid w:val="2D6C2A79"/>
    <w:rsid w:val="2D6F2E99"/>
    <w:rsid w:val="2D742D35"/>
    <w:rsid w:val="2D7A0DD9"/>
    <w:rsid w:val="2D7A4CB2"/>
    <w:rsid w:val="2D7B75A2"/>
    <w:rsid w:val="2D7D4F98"/>
    <w:rsid w:val="2D7F55CF"/>
    <w:rsid w:val="2D8217AF"/>
    <w:rsid w:val="2D846B98"/>
    <w:rsid w:val="2D847762"/>
    <w:rsid w:val="2D86132F"/>
    <w:rsid w:val="2D875FC8"/>
    <w:rsid w:val="2D8952EC"/>
    <w:rsid w:val="2D8B48CF"/>
    <w:rsid w:val="2D8D5A09"/>
    <w:rsid w:val="2D8F78BB"/>
    <w:rsid w:val="2D90593A"/>
    <w:rsid w:val="2D912637"/>
    <w:rsid w:val="2D92267C"/>
    <w:rsid w:val="2D960D18"/>
    <w:rsid w:val="2D96673A"/>
    <w:rsid w:val="2DA1046F"/>
    <w:rsid w:val="2DA20382"/>
    <w:rsid w:val="2DA50A81"/>
    <w:rsid w:val="2DA6686A"/>
    <w:rsid w:val="2DAA342D"/>
    <w:rsid w:val="2DAB39D0"/>
    <w:rsid w:val="2DAC443E"/>
    <w:rsid w:val="2DAC76A9"/>
    <w:rsid w:val="2DAD5194"/>
    <w:rsid w:val="2DAD7D50"/>
    <w:rsid w:val="2DB845AA"/>
    <w:rsid w:val="2DB85543"/>
    <w:rsid w:val="2DBA4033"/>
    <w:rsid w:val="2DBD3F63"/>
    <w:rsid w:val="2DBE3C85"/>
    <w:rsid w:val="2DBE6B5D"/>
    <w:rsid w:val="2DC47C48"/>
    <w:rsid w:val="2DC66508"/>
    <w:rsid w:val="2DC72AE6"/>
    <w:rsid w:val="2DC76D8E"/>
    <w:rsid w:val="2DCC4C23"/>
    <w:rsid w:val="2DCC6C0A"/>
    <w:rsid w:val="2DD1254E"/>
    <w:rsid w:val="2DD606AC"/>
    <w:rsid w:val="2DD6499A"/>
    <w:rsid w:val="2DD7052C"/>
    <w:rsid w:val="2DD711A3"/>
    <w:rsid w:val="2DD916CA"/>
    <w:rsid w:val="2DE06D61"/>
    <w:rsid w:val="2DE21F2B"/>
    <w:rsid w:val="2DEE1B12"/>
    <w:rsid w:val="2DEF0A9C"/>
    <w:rsid w:val="2DF82EC8"/>
    <w:rsid w:val="2DFD3FFB"/>
    <w:rsid w:val="2DFD5AE6"/>
    <w:rsid w:val="2E03120E"/>
    <w:rsid w:val="2E045D2E"/>
    <w:rsid w:val="2E063497"/>
    <w:rsid w:val="2E095C0B"/>
    <w:rsid w:val="2E110110"/>
    <w:rsid w:val="2E17175B"/>
    <w:rsid w:val="2E17209F"/>
    <w:rsid w:val="2E194979"/>
    <w:rsid w:val="2E1D537D"/>
    <w:rsid w:val="2E2628EC"/>
    <w:rsid w:val="2E290055"/>
    <w:rsid w:val="2E2A5D13"/>
    <w:rsid w:val="2E2E53E0"/>
    <w:rsid w:val="2E340B16"/>
    <w:rsid w:val="2E366223"/>
    <w:rsid w:val="2E3742EE"/>
    <w:rsid w:val="2E3A5F5B"/>
    <w:rsid w:val="2E3B479D"/>
    <w:rsid w:val="2E3C60FA"/>
    <w:rsid w:val="2E3F144E"/>
    <w:rsid w:val="2E4006F7"/>
    <w:rsid w:val="2E400796"/>
    <w:rsid w:val="2E422300"/>
    <w:rsid w:val="2E437B2D"/>
    <w:rsid w:val="2E484299"/>
    <w:rsid w:val="2E4933AD"/>
    <w:rsid w:val="2E4D4A80"/>
    <w:rsid w:val="2E506279"/>
    <w:rsid w:val="2E527937"/>
    <w:rsid w:val="2E537447"/>
    <w:rsid w:val="2E5679CA"/>
    <w:rsid w:val="2E572D8B"/>
    <w:rsid w:val="2E591DCE"/>
    <w:rsid w:val="2E5B601A"/>
    <w:rsid w:val="2E5C0653"/>
    <w:rsid w:val="2E5F5D55"/>
    <w:rsid w:val="2E621856"/>
    <w:rsid w:val="2E62343F"/>
    <w:rsid w:val="2E6238C3"/>
    <w:rsid w:val="2E6339B0"/>
    <w:rsid w:val="2E643653"/>
    <w:rsid w:val="2E644AC9"/>
    <w:rsid w:val="2E644E27"/>
    <w:rsid w:val="2E671184"/>
    <w:rsid w:val="2E676093"/>
    <w:rsid w:val="2E680124"/>
    <w:rsid w:val="2E695541"/>
    <w:rsid w:val="2E6A7FD2"/>
    <w:rsid w:val="2E6F1463"/>
    <w:rsid w:val="2E6F3695"/>
    <w:rsid w:val="2E712B91"/>
    <w:rsid w:val="2E746DA9"/>
    <w:rsid w:val="2E77147B"/>
    <w:rsid w:val="2E7A0DE6"/>
    <w:rsid w:val="2E7B1713"/>
    <w:rsid w:val="2E7C6439"/>
    <w:rsid w:val="2E7F6891"/>
    <w:rsid w:val="2E816016"/>
    <w:rsid w:val="2E8D2FDC"/>
    <w:rsid w:val="2E8F766E"/>
    <w:rsid w:val="2E936A95"/>
    <w:rsid w:val="2E952EDD"/>
    <w:rsid w:val="2E9607E3"/>
    <w:rsid w:val="2E975DF3"/>
    <w:rsid w:val="2E9807A9"/>
    <w:rsid w:val="2E9A4D67"/>
    <w:rsid w:val="2E9C7BEF"/>
    <w:rsid w:val="2EA052D4"/>
    <w:rsid w:val="2EA22F97"/>
    <w:rsid w:val="2EA34324"/>
    <w:rsid w:val="2EA47569"/>
    <w:rsid w:val="2EA575DD"/>
    <w:rsid w:val="2EA840D3"/>
    <w:rsid w:val="2EB363CE"/>
    <w:rsid w:val="2EB47FB6"/>
    <w:rsid w:val="2EB619D8"/>
    <w:rsid w:val="2EB716C4"/>
    <w:rsid w:val="2EB8677D"/>
    <w:rsid w:val="2EBC6221"/>
    <w:rsid w:val="2EC8179E"/>
    <w:rsid w:val="2EC81A02"/>
    <w:rsid w:val="2EC979ED"/>
    <w:rsid w:val="2ECB0504"/>
    <w:rsid w:val="2ECB7D54"/>
    <w:rsid w:val="2ECD4DE4"/>
    <w:rsid w:val="2ED17A6A"/>
    <w:rsid w:val="2ED2561E"/>
    <w:rsid w:val="2ED6225E"/>
    <w:rsid w:val="2ED87438"/>
    <w:rsid w:val="2EDB156E"/>
    <w:rsid w:val="2EDC227A"/>
    <w:rsid w:val="2EE0422F"/>
    <w:rsid w:val="2EE13766"/>
    <w:rsid w:val="2EE1749D"/>
    <w:rsid w:val="2EE70419"/>
    <w:rsid w:val="2EE86824"/>
    <w:rsid w:val="2EEC0CD9"/>
    <w:rsid w:val="2EEF46FA"/>
    <w:rsid w:val="2EF22AC6"/>
    <w:rsid w:val="2EF5539A"/>
    <w:rsid w:val="2EFB2055"/>
    <w:rsid w:val="2EFE64B1"/>
    <w:rsid w:val="2EFF132C"/>
    <w:rsid w:val="2F011286"/>
    <w:rsid w:val="2F0712DD"/>
    <w:rsid w:val="2F0753F1"/>
    <w:rsid w:val="2F090101"/>
    <w:rsid w:val="2F0D60B5"/>
    <w:rsid w:val="2F0F7FD4"/>
    <w:rsid w:val="2F116AAB"/>
    <w:rsid w:val="2F173125"/>
    <w:rsid w:val="2F173C4E"/>
    <w:rsid w:val="2F1930F5"/>
    <w:rsid w:val="2F1D23B8"/>
    <w:rsid w:val="2F2252C9"/>
    <w:rsid w:val="2F2278C1"/>
    <w:rsid w:val="2F237040"/>
    <w:rsid w:val="2F281077"/>
    <w:rsid w:val="2F283B36"/>
    <w:rsid w:val="2F284009"/>
    <w:rsid w:val="2F29432C"/>
    <w:rsid w:val="2F295B73"/>
    <w:rsid w:val="2F2A287F"/>
    <w:rsid w:val="2F3431BF"/>
    <w:rsid w:val="2F344E37"/>
    <w:rsid w:val="2F362B32"/>
    <w:rsid w:val="2F366556"/>
    <w:rsid w:val="2F39132C"/>
    <w:rsid w:val="2F3A2B4C"/>
    <w:rsid w:val="2F3C0610"/>
    <w:rsid w:val="2F3F6721"/>
    <w:rsid w:val="2F432454"/>
    <w:rsid w:val="2F465F9B"/>
    <w:rsid w:val="2F48190D"/>
    <w:rsid w:val="2F49069A"/>
    <w:rsid w:val="2F4A5B08"/>
    <w:rsid w:val="2F4F3A86"/>
    <w:rsid w:val="2F50204A"/>
    <w:rsid w:val="2F5123FF"/>
    <w:rsid w:val="2F527879"/>
    <w:rsid w:val="2F53338E"/>
    <w:rsid w:val="2F5605AD"/>
    <w:rsid w:val="2F592BEC"/>
    <w:rsid w:val="2F5A1BA1"/>
    <w:rsid w:val="2F5B653B"/>
    <w:rsid w:val="2F5C23F3"/>
    <w:rsid w:val="2F5D07E4"/>
    <w:rsid w:val="2F5D3724"/>
    <w:rsid w:val="2F5E65C5"/>
    <w:rsid w:val="2F6301F2"/>
    <w:rsid w:val="2F661329"/>
    <w:rsid w:val="2F663512"/>
    <w:rsid w:val="2F6A1334"/>
    <w:rsid w:val="2F6B544F"/>
    <w:rsid w:val="2F6C453B"/>
    <w:rsid w:val="2F6E65FD"/>
    <w:rsid w:val="2F700588"/>
    <w:rsid w:val="2F71301E"/>
    <w:rsid w:val="2F764CE8"/>
    <w:rsid w:val="2F7652D2"/>
    <w:rsid w:val="2F772F2B"/>
    <w:rsid w:val="2F780B1E"/>
    <w:rsid w:val="2F783EA6"/>
    <w:rsid w:val="2F7E4F31"/>
    <w:rsid w:val="2F7F481D"/>
    <w:rsid w:val="2F836841"/>
    <w:rsid w:val="2F851F0F"/>
    <w:rsid w:val="2F8565CB"/>
    <w:rsid w:val="2F8A6F38"/>
    <w:rsid w:val="2F8B140B"/>
    <w:rsid w:val="2F8C4E9A"/>
    <w:rsid w:val="2F921E79"/>
    <w:rsid w:val="2F933182"/>
    <w:rsid w:val="2F94752D"/>
    <w:rsid w:val="2F9A386B"/>
    <w:rsid w:val="2F9B479E"/>
    <w:rsid w:val="2F9C0EF6"/>
    <w:rsid w:val="2F9F75E4"/>
    <w:rsid w:val="2FA00DDC"/>
    <w:rsid w:val="2FA251DE"/>
    <w:rsid w:val="2FA33A42"/>
    <w:rsid w:val="2FA63181"/>
    <w:rsid w:val="2FA658BE"/>
    <w:rsid w:val="2FAC3ECA"/>
    <w:rsid w:val="2FAD55CC"/>
    <w:rsid w:val="2FB61B76"/>
    <w:rsid w:val="2FB75FC9"/>
    <w:rsid w:val="2FBC448E"/>
    <w:rsid w:val="2FC2217A"/>
    <w:rsid w:val="2FC24C13"/>
    <w:rsid w:val="2FC272CC"/>
    <w:rsid w:val="2FC931ED"/>
    <w:rsid w:val="2FCA7FF9"/>
    <w:rsid w:val="2FD32033"/>
    <w:rsid w:val="2FD9399B"/>
    <w:rsid w:val="2FDC4B23"/>
    <w:rsid w:val="2FDD1A94"/>
    <w:rsid w:val="2FDD308F"/>
    <w:rsid w:val="2FDE211D"/>
    <w:rsid w:val="2FDE5642"/>
    <w:rsid w:val="2FE17A2C"/>
    <w:rsid w:val="2FE54DCA"/>
    <w:rsid w:val="2FE66C75"/>
    <w:rsid w:val="2FE70846"/>
    <w:rsid w:val="2FE90CDE"/>
    <w:rsid w:val="2FEF3B79"/>
    <w:rsid w:val="2FF10E68"/>
    <w:rsid w:val="2FF32E24"/>
    <w:rsid w:val="2FF5534C"/>
    <w:rsid w:val="2FF650AE"/>
    <w:rsid w:val="2FFC3BA4"/>
    <w:rsid w:val="2FFF39F3"/>
    <w:rsid w:val="30060CCA"/>
    <w:rsid w:val="300655B7"/>
    <w:rsid w:val="30087E80"/>
    <w:rsid w:val="300A2B90"/>
    <w:rsid w:val="300A7E88"/>
    <w:rsid w:val="300C1546"/>
    <w:rsid w:val="300C7603"/>
    <w:rsid w:val="301024F4"/>
    <w:rsid w:val="30136F9A"/>
    <w:rsid w:val="30144A21"/>
    <w:rsid w:val="301635D3"/>
    <w:rsid w:val="301852B2"/>
    <w:rsid w:val="301A67D3"/>
    <w:rsid w:val="301E6F61"/>
    <w:rsid w:val="301F528E"/>
    <w:rsid w:val="30201262"/>
    <w:rsid w:val="302C3A90"/>
    <w:rsid w:val="302D2483"/>
    <w:rsid w:val="302F7E51"/>
    <w:rsid w:val="30336088"/>
    <w:rsid w:val="3035558F"/>
    <w:rsid w:val="30375F80"/>
    <w:rsid w:val="3041780C"/>
    <w:rsid w:val="30436919"/>
    <w:rsid w:val="30465464"/>
    <w:rsid w:val="304A4572"/>
    <w:rsid w:val="304C5E19"/>
    <w:rsid w:val="30517992"/>
    <w:rsid w:val="305247F4"/>
    <w:rsid w:val="30526549"/>
    <w:rsid w:val="30527F43"/>
    <w:rsid w:val="3057701E"/>
    <w:rsid w:val="305B646D"/>
    <w:rsid w:val="305D5F3A"/>
    <w:rsid w:val="30626FC0"/>
    <w:rsid w:val="30657FEF"/>
    <w:rsid w:val="3066181A"/>
    <w:rsid w:val="306E07A5"/>
    <w:rsid w:val="306E50AF"/>
    <w:rsid w:val="30750148"/>
    <w:rsid w:val="3075169C"/>
    <w:rsid w:val="307678F8"/>
    <w:rsid w:val="3078268E"/>
    <w:rsid w:val="30797332"/>
    <w:rsid w:val="307D6351"/>
    <w:rsid w:val="307D64FD"/>
    <w:rsid w:val="30853E6C"/>
    <w:rsid w:val="30876475"/>
    <w:rsid w:val="308951D4"/>
    <w:rsid w:val="30952F94"/>
    <w:rsid w:val="30960052"/>
    <w:rsid w:val="30A01227"/>
    <w:rsid w:val="30A5230C"/>
    <w:rsid w:val="30A5486B"/>
    <w:rsid w:val="30A55EBF"/>
    <w:rsid w:val="30A62DE8"/>
    <w:rsid w:val="30A9546F"/>
    <w:rsid w:val="30AA4859"/>
    <w:rsid w:val="30B76E8B"/>
    <w:rsid w:val="30BB2433"/>
    <w:rsid w:val="30BD4729"/>
    <w:rsid w:val="30C06717"/>
    <w:rsid w:val="30C357FC"/>
    <w:rsid w:val="30C64A26"/>
    <w:rsid w:val="30C65125"/>
    <w:rsid w:val="30C721E3"/>
    <w:rsid w:val="30C83DB4"/>
    <w:rsid w:val="30C8598D"/>
    <w:rsid w:val="30CA71B8"/>
    <w:rsid w:val="30CD24F8"/>
    <w:rsid w:val="30D01219"/>
    <w:rsid w:val="30D405F3"/>
    <w:rsid w:val="30D84C4E"/>
    <w:rsid w:val="30D90FBA"/>
    <w:rsid w:val="30D9503A"/>
    <w:rsid w:val="30DA49C9"/>
    <w:rsid w:val="30DC0B9E"/>
    <w:rsid w:val="30DE26CA"/>
    <w:rsid w:val="30DF2B43"/>
    <w:rsid w:val="30E01039"/>
    <w:rsid w:val="30E22090"/>
    <w:rsid w:val="30E34403"/>
    <w:rsid w:val="30E65497"/>
    <w:rsid w:val="30E96E7F"/>
    <w:rsid w:val="30E970AE"/>
    <w:rsid w:val="30EC3CB2"/>
    <w:rsid w:val="30ED2F73"/>
    <w:rsid w:val="30ED5482"/>
    <w:rsid w:val="30EE106E"/>
    <w:rsid w:val="30F05EFD"/>
    <w:rsid w:val="30F316A5"/>
    <w:rsid w:val="30F407AC"/>
    <w:rsid w:val="30F63A8A"/>
    <w:rsid w:val="30F70433"/>
    <w:rsid w:val="30F74249"/>
    <w:rsid w:val="30FB009E"/>
    <w:rsid w:val="31017FE3"/>
    <w:rsid w:val="310204F5"/>
    <w:rsid w:val="3107140B"/>
    <w:rsid w:val="31075CD1"/>
    <w:rsid w:val="31087AAA"/>
    <w:rsid w:val="31095C3D"/>
    <w:rsid w:val="310A1AE9"/>
    <w:rsid w:val="310B25B2"/>
    <w:rsid w:val="310B2DB2"/>
    <w:rsid w:val="31111296"/>
    <w:rsid w:val="3112009E"/>
    <w:rsid w:val="311506BF"/>
    <w:rsid w:val="311835B9"/>
    <w:rsid w:val="311B410C"/>
    <w:rsid w:val="31232DA7"/>
    <w:rsid w:val="31267EDC"/>
    <w:rsid w:val="312746A8"/>
    <w:rsid w:val="31292511"/>
    <w:rsid w:val="31295D52"/>
    <w:rsid w:val="312A0662"/>
    <w:rsid w:val="312A6EE7"/>
    <w:rsid w:val="312B67D4"/>
    <w:rsid w:val="312B6849"/>
    <w:rsid w:val="31302AAF"/>
    <w:rsid w:val="31331785"/>
    <w:rsid w:val="313458E0"/>
    <w:rsid w:val="31363E9D"/>
    <w:rsid w:val="31393328"/>
    <w:rsid w:val="313C1AB6"/>
    <w:rsid w:val="313E36D5"/>
    <w:rsid w:val="313E5E79"/>
    <w:rsid w:val="3143057E"/>
    <w:rsid w:val="314844B7"/>
    <w:rsid w:val="31485381"/>
    <w:rsid w:val="314E3CCB"/>
    <w:rsid w:val="314E5F5F"/>
    <w:rsid w:val="315314C7"/>
    <w:rsid w:val="31586405"/>
    <w:rsid w:val="31592A57"/>
    <w:rsid w:val="315E09CE"/>
    <w:rsid w:val="316153D7"/>
    <w:rsid w:val="31642AAC"/>
    <w:rsid w:val="31661E82"/>
    <w:rsid w:val="3168671E"/>
    <w:rsid w:val="316C19EA"/>
    <w:rsid w:val="316E1DC0"/>
    <w:rsid w:val="316F6A22"/>
    <w:rsid w:val="31741440"/>
    <w:rsid w:val="31773ED8"/>
    <w:rsid w:val="317926F7"/>
    <w:rsid w:val="317F49B4"/>
    <w:rsid w:val="31877EED"/>
    <w:rsid w:val="31887F80"/>
    <w:rsid w:val="318C5F8D"/>
    <w:rsid w:val="319538E8"/>
    <w:rsid w:val="31956E30"/>
    <w:rsid w:val="319A2009"/>
    <w:rsid w:val="319A3952"/>
    <w:rsid w:val="319A7E3B"/>
    <w:rsid w:val="319B22F8"/>
    <w:rsid w:val="319D720A"/>
    <w:rsid w:val="31A14D33"/>
    <w:rsid w:val="31A22734"/>
    <w:rsid w:val="31A3623E"/>
    <w:rsid w:val="31A4693F"/>
    <w:rsid w:val="31AF73AD"/>
    <w:rsid w:val="31B437E2"/>
    <w:rsid w:val="31B93623"/>
    <w:rsid w:val="31B97BA1"/>
    <w:rsid w:val="31BA2D82"/>
    <w:rsid w:val="31C16E90"/>
    <w:rsid w:val="31C23E86"/>
    <w:rsid w:val="31C50717"/>
    <w:rsid w:val="31C7285B"/>
    <w:rsid w:val="31C767C2"/>
    <w:rsid w:val="31C95634"/>
    <w:rsid w:val="31D70A25"/>
    <w:rsid w:val="31D74AA5"/>
    <w:rsid w:val="31DA72B9"/>
    <w:rsid w:val="31DC48AA"/>
    <w:rsid w:val="31E129FF"/>
    <w:rsid w:val="31E20BFF"/>
    <w:rsid w:val="31E246BF"/>
    <w:rsid w:val="31E2624F"/>
    <w:rsid w:val="31E264F9"/>
    <w:rsid w:val="31E51678"/>
    <w:rsid w:val="31E6029E"/>
    <w:rsid w:val="31E641DA"/>
    <w:rsid w:val="31E90234"/>
    <w:rsid w:val="31EB273A"/>
    <w:rsid w:val="31ED4C88"/>
    <w:rsid w:val="31EE7092"/>
    <w:rsid w:val="31F0568E"/>
    <w:rsid w:val="31F34583"/>
    <w:rsid w:val="31F55ECD"/>
    <w:rsid w:val="31F933A2"/>
    <w:rsid w:val="31FE12DA"/>
    <w:rsid w:val="31FE5A55"/>
    <w:rsid w:val="31FF42E8"/>
    <w:rsid w:val="32051233"/>
    <w:rsid w:val="32067BA6"/>
    <w:rsid w:val="32085EC6"/>
    <w:rsid w:val="321154D1"/>
    <w:rsid w:val="32120032"/>
    <w:rsid w:val="32126FAF"/>
    <w:rsid w:val="3214358C"/>
    <w:rsid w:val="32176E85"/>
    <w:rsid w:val="32197748"/>
    <w:rsid w:val="321B1950"/>
    <w:rsid w:val="321E4255"/>
    <w:rsid w:val="321F1587"/>
    <w:rsid w:val="32263EC3"/>
    <w:rsid w:val="322907DA"/>
    <w:rsid w:val="322A1748"/>
    <w:rsid w:val="3231612F"/>
    <w:rsid w:val="32316A98"/>
    <w:rsid w:val="323F0E9D"/>
    <w:rsid w:val="32416B50"/>
    <w:rsid w:val="32470BFD"/>
    <w:rsid w:val="32471E5C"/>
    <w:rsid w:val="324B7E1F"/>
    <w:rsid w:val="324E0FD6"/>
    <w:rsid w:val="32513046"/>
    <w:rsid w:val="3252165F"/>
    <w:rsid w:val="325C26D7"/>
    <w:rsid w:val="325C3255"/>
    <w:rsid w:val="325C39DA"/>
    <w:rsid w:val="326238E3"/>
    <w:rsid w:val="326714D7"/>
    <w:rsid w:val="32687999"/>
    <w:rsid w:val="326D18D0"/>
    <w:rsid w:val="32711A14"/>
    <w:rsid w:val="327173DA"/>
    <w:rsid w:val="32724DFB"/>
    <w:rsid w:val="32793D5B"/>
    <w:rsid w:val="327B1CA0"/>
    <w:rsid w:val="32800D28"/>
    <w:rsid w:val="32811E84"/>
    <w:rsid w:val="328263FF"/>
    <w:rsid w:val="328A15FC"/>
    <w:rsid w:val="328A2A85"/>
    <w:rsid w:val="328C0E4A"/>
    <w:rsid w:val="32912432"/>
    <w:rsid w:val="32930311"/>
    <w:rsid w:val="32943C01"/>
    <w:rsid w:val="32952630"/>
    <w:rsid w:val="329526EB"/>
    <w:rsid w:val="329531A0"/>
    <w:rsid w:val="32996AB0"/>
    <w:rsid w:val="329B4AE2"/>
    <w:rsid w:val="32A24BC7"/>
    <w:rsid w:val="32A422FA"/>
    <w:rsid w:val="32A50355"/>
    <w:rsid w:val="32A84186"/>
    <w:rsid w:val="32AB5F08"/>
    <w:rsid w:val="32AC5F13"/>
    <w:rsid w:val="32AE4E4F"/>
    <w:rsid w:val="32B3206F"/>
    <w:rsid w:val="32B6595E"/>
    <w:rsid w:val="32B753AD"/>
    <w:rsid w:val="32B77812"/>
    <w:rsid w:val="32B84DC1"/>
    <w:rsid w:val="32B94CA6"/>
    <w:rsid w:val="32BD57DE"/>
    <w:rsid w:val="32BE2C77"/>
    <w:rsid w:val="32C33016"/>
    <w:rsid w:val="32C86925"/>
    <w:rsid w:val="32CB03BD"/>
    <w:rsid w:val="32CC3DEB"/>
    <w:rsid w:val="32CD0B3C"/>
    <w:rsid w:val="32CF60F2"/>
    <w:rsid w:val="32D24B80"/>
    <w:rsid w:val="32D35F93"/>
    <w:rsid w:val="32D67141"/>
    <w:rsid w:val="32DD0C14"/>
    <w:rsid w:val="32DD25A8"/>
    <w:rsid w:val="32DE1267"/>
    <w:rsid w:val="32E81007"/>
    <w:rsid w:val="32E87F9B"/>
    <w:rsid w:val="32EB52B1"/>
    <w:rsid w:val="32F34692"/>
    <w:rsid w:val="32F65D72"/>
    <w:rsid w:val="32F71EB3"/>
    <w:rsid w:val="32F76485"/>
    <w:rsid w:val="32F84CF5"/>
    <w:rsid w:val="32F903EE"/>
    <w:rsid w:val="32F91C1C"/>
    <w:rsid w:val="32F948A9"/>
    <w:rsid w:val="32F97CFA"/>
    <w:rsid w:val="32FB03E2"/>
    <w:rsid w:val="32FB725D"/>
    <w:rsid w:val="32FD3DB2"/>
    <w:rsid w:val="33003B53"/>
    <w:rsid w:val="33003C38"/>
    <w:rsid w:val="3302690F"/>
    <w:rsid w:val="330576AC"/>
    <w:rsid w:val="33067FA7"/>
    <w:rsid w:val="330822A4"/>
    <w:rsid w:val="330F6E3C"/>
    <w:rsid w:val="330F7368"/>
    <w:rsid w:val="33102317"/>
    <w:rsid w:val="33110063"/>
    <w:rsid w:val="33122605"/>
    <w:rsid w:val="33122A6A"/>
    <w:rsid w:val="33182F73"/>
    <w:rsid w:val="33187832"/>
    <w:rsid w:val="331A7050"/>
    <w:rsid w:val="33250095"/>
    <w:rsid w:val="3325035E"/>
    <w:rsid w:val="33251BFA"/>
    <w:rsid w:val="33270DCA"/>
    <w:rsid w:val="332C1DAE"/>
    <w:rsid w:val="332C4C4E"/>
    <w:rsid w:val="332E27FF"/>
    <w:rsid w:val="332F6F63"/>
    <w:rsid w:val="332F72C9"/>
    <w:rsid w:val="333437EB"/>
    <w:rsid w:val="333B53EC"/>
    <w:rsid w:val="333D5F13"/>
    <w:rsid w:val="33421F1B"/>
    <w:rsid w:val="33426858"/>
    <w:rsid w:val="33435521"/>
    <w:rsid w:val="33450A3E"/>
    <w:rsid w:val="3348075C"/>
    <w:rsid w:val="3350155D"/>
    <w:rsid w:val="335E6D91"/>
    <w:rsid w:val="335F0DC4"/>
    <w:rsid w:val="3364467E"/>
    <w:rsid w:val="3365758F"/>
    <w:rsid w:val="33662BD9"/>
    <w:rsid w:val="336853DC"/>
    <w:rsid w:val="33696155"/>
    <w:rsid w:val="336A1A3A"/>
    <w:rsid w:val="336D1E57"/>
    <w:rsid w:val="336D22AD"/>
    <w:rsid w:val="336D4711"/>
    <w:rsid w:val="33740F71"/>
    <w:rsid w:val="33776B33"/>
    <w:rsid w:val="337D4923"/>
    <w:rsid w:val="337D7D8C"/>
    <w:rsid w:val="3381109E"/>
    <w:rsid w:val="33826D03"/>
    <w:rsid w:val="33842A9A"/>
    <w:rsid w:val="338642F8"/>
    <w:rsid w:val="33880A22"/>
    <w:rsid w:val="338938D8"/>
    <w:rsid w:val="338D0746"/>
    <w:rsid w:val="338D5647"/>
    <w:rsid w:val="33904B8B"/>
    <w:rsid w:val="33972811"/>
    <w:rsid w:val="339C6B0A"/>
    <w:rsid w:val="33A273FA"/>
    <w:rsid w:val="33A3767D"/>
    <w:rsid w:val="33A41550"/>
    <w:rsid w:val="33A7724B"/>
    <w:rsid w:val="33A83B7A"/>
    <w:rsid w:val="33A85A66"/>
    <w:rsid w:val="33A94053"/>
    <w:rsid w:val="33AC0409"/>
    <w:rsid w:val="33AF5514"/>
    <w:rsid w:val="33B33217"/>
    <w:rsid w:val="33B33F2A"/>
    <w:rsid w:val="33BA6AB5"/>
    <w:rsid w:val="33BC4333"/>
    <w:rsid w:val="33BD5649"/>
    <w:rsid w:val="33C116FD"/>
    <w:rsid w:val="33C809C6"/>
    <w:rsid w:val="33CB0AF7"/>
    <w:rsid w:val="33CE251A"/>
    <w:rsid w:val="33DA45AA"/>
    <w:rsid w:val="33DC01AA"/>
    <w:rsid w:val="33DC413E"/>
    <w:rsid w:val="33DD5BDC"/>
    <w:rsid w:val="33DE2247"/>
    <w:rsid w:val="33E3071D"/>
    <w:rsid w:val="33E70E39"/>
    <w:rsid w:val="33E92E80"/>
    <w:rsid w:val="33ED73F8"/>
    <w:rsid w:val="33EF383A"/>
    <w:rsid w:val="33F00880"/>
    <w:rsid w:val="33F17A40"/>
    <w:rsid w:val="33F93AE2"/>
    <w:rsid w:val="33FC46FA"/>
    <w:rsid w:val="340258F0"/>
    <w:rsid w:val="3402771C"/>
    <w:rsid w:val="340345C9"/>
    <w:rsid w:val="34042336"/>
    <w:rsid w:val="340651D7"/>
    <w:rsid w:val="34073EDB"/>
    <w:rsid w:val="340B1011"/>
    <w:rsid w:val="340F3E6C"/>
    <w:rsid w:val="3411183A"/>
    <w:rsid w:val="34122E1B"/>
    <w:rsid w:val="34123BBA"/>
    <w:rsid w:val="3416581C"/>
    <w:rsid w:val="34190BF5"/>
    <w:rsid w:val="341D1E98"/>
    <w:rsid w:val="341F6249"/>
    <w:rsid w:val="342438C6"/>
    <w:rsid w:val="34272848"/>
    <w:rsid w:val="34286F57"/>
    <w:rsid w:val="342A28A0"/>
    <w:rsid w:val="34341F1C"/>
    <w:rsid w:val="343521A4"/>
    <w:rsid w:val="343A7A64"/>
    <w:rsid w:val="343B0738"/>
    <w:rsid w:val="343B21BB"/>
    <w:rsid w:val="34440108"/>
    <w:rsid w:val="34472EB1"/>
    <w:rsid w:val="344D4D1A"/>
    <w:rsid w:val="344E5FF7"/>
    <w:rsid w:val="344E63B2"/>
    <w:rsid w:val="34534DF8"/>
    <w:rsid w:val="34554D9A"/>
    <w:rsid w:val="345A28D9"/>
    <w:rsid w:val="345B6BF8"/>
    <w:rsid w:val="345B78AB"/>
    <w:rsid w:val="345F6421"/>
    <w:rsid w:val="34671065"/>
    <w:rsid w:val="346F77D8"/>
    <w:rsid w:val="34701DB2"/>
    <w:rsid w:val="347347C4"/>
    <w:rsid w:val="34775047"/>
    <w:rsid w:val="34795EC9"/>
    <w:rsid w:val="34796572"/>
    <w:rsid w:val="347B5A80"/>
    <w:rsid w:val="347C284E"/>
    <w:rsid w:val="348037FF"/>
    <w:rsid w:val="34834DFA"/>
    <w:rsid w:val="34837330"/>
    <w:rsid w:val="34890C46"/>
    <w:rsid w:val="348B487E"/>
    <w:rsid w:val="348E0C81"/>
    <w:rsid w:val="349203EC"/>
    <w:rsid w:val="34937949"/>
    <w:rsid w:val="34941FE0"/>
    <w:rsid w:val="349926CD"/>
    <w:rsid w:val="349E35DD"/>
    <w:rsid w:val="34A27035"/>
    <w:rsid w:val="34A37033"/>
    <w:rsid w:val="34A563F5"/>
    <w:rsid w:val="34A67CD6"/>
    <w:rsid w:val="34AD6BD2"/>
    <w:rsid w:val="34B12617"/>
    <w:rsid w:val="34B32C51"/>
    <w:rsid w:val="34B93754"/>
    <w:rsid w:val="34BA6B5D"/>
    <w:rsid w:val="34BA75F0"/>
    <w:rsid w:val="34C43D05"/>
    <w:rsid w:val="34C804D5"/>
    <w:rsid w:val="34CB48BC"/>
    <w:rsid w:val="34CE676B"/>
    <w:rsid w:val="34D05D15"/>
    <w:rsid w:val="34D17446"/>
    <w:rsid w:val="34DE4025"/>
    <w:rsid w:val="34E2144A"/>
    <w:rsid w:val="34E31ACA"/>
    <w:rsid w:val="34E425FC"/>
    <w:rsid w:val="34E65032"/>
    <w:rsid w:val="34E74AFB"/>
    <w:rsid w:val="34E85270"/>
    <w:rsid w:val="34EA54FA"/>
    <w:rsid w:val="34EA5797"/>
    <w:rsid w:val="34EE40D9"/>
    <w:rsid w:val="34EF78C6"/>
    <w:rsid w:val="34F059E6"/>
    <w:rsid w:val="34F14BE7"/>
    <w:rsid w:val="34F26433"/>
    <w:rsid w:val="34F611A5"/>
    <w:rsid w:val="34F63B05"/>
    <w:rsid w:val="34F87445"/>
    <w:rsid w:val="34FC073C"/>
    <w:rsid w:val="350166B3"/>
    <w:rsid w:val="351458F6"/>
    <w:rsid w:val="3515099F"/>
    <w:rsid w:val="3516423D"/>
    <w:rsid w:val="35187E01"/>
    <w:rsid w:val="351C1FE3"/>
    <w:rsid w:val="352473A3"/>
    <w:rsid w:val="35270315"/>
    <w:rsid w:val="352B2DB1"/>
    <w:rsid w:val="352D6ED5"/>
    <w:rsid w:val="352F6ACA"/>
    <w:rsid w:val="352F7741"/>
    <w:rsid w:val="353268ED"/>
    <w:rsid w:val="353A1E43"/>
    <w:rsid w:val="353D6E2B"/>
    <w:rsid w:val="3548390A"/>
    <w:rsid w:val="35483947"/>
    <w:rsid w:val="354E7FF2"/>
    <w:rsid w:val="35525BD5"/>
    <w:rsid w:val="35544530"/>
    <w:rsid w:val="355A4286"/>
    <w:rsid w:val="355B7E1B"/>
    <w:rsid w:val="35635DF2"/>
    <w:rsid w:val="35662489"/>
    <w:rsid w:val="35670E06"/>
    <w:rsid w:val="356C1B63"/>
    <w:rsid w:val="35707D63"/>
    <w:rsid w:val="35721A47"/>
    <w:rsid w:val="35722907"/>
    <w:rsid w:val="35735180"/>
    <w:rsid w:val="357378D5"/>
    <w:rsid w:val="35757832"/>
    <w:rsid w:val="35804520"/>
    <w:rsid w:val="35831FD9"/>
    <w:rsid w:val="358E38D4"/>
    <w:rsid w:val="35993BF4"/>
    <w:rsid w:val="359E585D"/>
    <w:rsid w:val="35A32E71"/>
    <w:rsid w:val="35A33503"/>
    <w:rsid w:val="35A33B3D"/>
    <w:rsid w:val="35A4198B"/>
    <w:rsid w:val="35A54718"/>
    <w:rsid w:val="35A952DD"/>
    <w:rsid w:val="35AC0E6B"/>
    <w:rsid w:val="35AC5773"/>
    <w:rsid w:val="35B23693"/>
    <w:rsid w:val="35B40C24"/>
    <w:rsid w:val="35B4139A"/>
    <w:rsid w:val="35B82CED"/>
    <w:rsid w:val="35BD0358"/>
    <w:rsid w:val="35BE0883"/>
    <w:rsid w:val="35C04ACB"/>
    <w:rsid w:val="35C119EA"/>
    <w:rsid w:val="35C26FC7"/>
    <w:rsid w:val="35C42352"/>
    <w:rsid w:val="35C80BD5"/>
    <w:rsid w:val="35C8627A"/>
    <w:rsid w:val="35C8775D"/>
    <w:rsid w:val="35CA2589"/>
    <w:rsid w:val="35D15C27"/>
    <w:rsid w:val="35D200E8"/>
    <w:rsid w:val="35D40119"/>
    <w:rsid w:val="35DE2334"/>
    <w:rsid w:val="35E14BD5"/>
    <w:rsid w:val="35E20E52"/>
    <w:rsid w:val="35E557C8"/>
    <w:rsid w:val="35EB70A4"/>
    <w:rsid w:val="35ED6500"/>
    <w:rsid w:val="35F12ABC"/>
    <w:rsid w:val="35F53A78"/>
    <w:rsid w:val="35F76430"/>
    <w:rsid w:val="35F870E8"/>
    <w:rsid w:val="35FB7787"/>
    <w:rsid w:val="35FD09B6"/>
    <w:rsid w:val="35FD35EA"/>
    <w:rsid w:val="36001BEE"/>
    <w:rsid w:val="36014E1D"/>
    <w:rsid w:val="36032705"/>
    <w:rsid w:val="36043166"/>
    <w:rsid w:val="36061E4B"/>
    <w:rsid w:val="360641FB"/>
    <w:rsid w:val="360A1189"/>
    <w:rsid w:val="360A2F25"/>
    <w:rsid w:val="360C3A9D"/>
    <w:rsid w:val="360F36D6"/>
    <w:rsid w:val="361007EF"/>
    <w:rsid w:val="361333F6"/>
    <w:rsid w:val="36136B84"/>
    <w:rsid w:val="36146547"/>
    <w:rsid w:val="36167A65"/>
    <w:rsid w:val="361F777A"/>
    <w:rsid w:val="36216EC4"/>
    <w:rsid w:val="36233593"/>
    <w:rsid w:val="362403A9"/>
    <w:rsid w:val="36261654"/>
    <w:rsid w:val="36286150"/>
    <w:rsid w:val="362903BD"/>
    <w:rsid w:val="362E4B09"/>
    <w:rsid w:val="363348FA"/>
    <w:rsid w:val="36351730"/>
    <w:rsid w:val="3635391B"/>
    <w:rsid w:val="3641337E"/>
    <w:rsid w:val="36416A18"/>
    <w:rsid w:val="36452645"/>
    <w:rsid w:val="36485CC7"/>
    <w:rsid w:val="364A6506"/>
    <w:rsid w:val="364B5D77"/>
    <w:rsid w:val="364D0175"/>
    <w:rsid w:val="36524DF9"/>
    <w:rsid w:val="365260A3"/>
    <w:rsid w:val="3654425A"/>
    <w:rsid w:val="36563021"/>
    <w:rsid w:val="36575FA1"/>
    <w:rsid w:val="365A0234"/>
    <w:rsid w:val="365D5FF4"/>
    <w:rsid w:val="3660347B"/>
    <w:rsid w:val="36605203"/>
    <w:rsid w:val="36606209"/>
    <w:rsid w:val="36657020"/>
    <w:rsid w:val="366740A8"/>
    <w:rsid w:val="366B0A1C"/>
    <w:rsid w:val="366C741B"/>
    <w:rsid w:val="366D3A7E"/>
    <w:rsid w:val="366D489D"/>
    <w:rsid w:val="366F77D4"/>
    <w:rsid w:val="36714655"/>
    <w:rsid w:val="367424B7"/>
    <w:rsid w:val="367652CD"/>
    <w:rsid w:val="3677653A"/>
    <w:rsid w:val="36781675"/>
    <w:rsid w:val="367910E5"/>
    <w:rsid w:val="367A7B96"/>
    <w:rsid w:val="367B418D"/>
    <w:rsid w:val="367D73CB"/>
    <w:rsid w:val="367E0BFD"/>
    <w:rsid w:val="368200EA"/>
    <w:rsid w:val="368201F5"/>
    <w:rsid w:val="36823E78"/>
    <w:rsid w:val="36823F96"/>
    <w:rsid w:val="36825CC7"/>
    <w:rsid w:val="36862042"/>
    <w:rsid w:val="368708C8"/>
    <w:rsid w:val="368F1E8D"/>
    <w:rsid w:val="36930D53"/>
    <w:rsid w:val="36995B43"/>
    <w:rsid w:val="369B024D"/>
    <w:rsid w:val="36A656DE"/>
    <w:rsid w:val="36A8156C"/>
    <w:rsid w:val="36A9060D"/>
    <w:rsid w:val="36A95BC6"/>
    <w:rsid w:val="36AA54B6"/>
    <w:rsid w:val="36AC15C0"/>
    <w:rsid w:val="36B13810"/>
    <w:rsid w:val="36B35D0B"/>
    <w:rsid w:val="36B462CF"/>
    <w:rsid w:val="36B81B82"/>
    <w:rsid w:val="36B951E0"/>
    <w:rsid w:val="36C41282"/>
    <w:rsid w:val="36C5032C"/>
    <w:rsid w:val="36C605F7"/>
    <w:rsid w:val="36C643DE"/>
    <w:rsid w:val="36C73D5D"/>
    <w:rsid w:val="36CD0AB6"/>
    <w:rsid w:val="36CF574A"/>
    <w:rsid w:val="36D11A32"/>
    <w:rsid w:val="36D44933"/>
    <w:rsid w:val="36D47D71"/>
    <w:rsid w:val="36D53E11"/>
    <w:rsid w:val="36DB0811"/>
    <w:rsid w:val="36DC1BE6"/>
    <w:rsid w:val="36DD405E"/>
    <w:rsid w:val="36E16652"/>
    <w:rsid w:val="36E2124F"/>
    <w:rsid w:val="36E368FF"/>
    <w:rsid w:val="36E521A2"/>
    <w:rsid w:val="36E55386"/>
    <w:rsid w:val="36EA4543"/>
    <w:rsid w:val="36EB4C67"/>
    <w:rsid w:val="36EE6236"/>
    <w:rsid w:val="36F17ED7"/>
    <w:rsid w:val="36F21708"/>
    <w:rsid w:val="36F37C71"/>
    <w:rsid w:val="36F80023"/>
    <w:rsid w:val="36F934DB"/>
    <w:rsid w:val="36FB2CD5"/>
    <w:rsid w:val="36FE6D16"/>
    <w:rsid w:val="37004C1A"/>
    <w:rsid w:val="37036ACF"/>
    <w:rsid w:val="37050868"/>
    <w:rsid w:val="370D0F69"/>
    <w:rsid w:val="370F0B1C"/>
    <w:rsid w:val="37164C0F"/>
    <w:rsid w:val="37166EEA"/>
    <w:rsid w:val="371E2E51"/>
    <w:rsid w:val="37205324"/>
    <w:rsid w:val="37235759"/>
    <w:rsid w:val="372374CD"/>
    <w:rsid w:val="37262D99"/>
    <w:rsid w:val="37272B60"/>
    <w:rsid w:val="373A3CA9"/>
    <w:rsid w:val="373C5785"/>
    <w:rsid w:val="373F3016"/>
    <w:rsid w:val="373F3B56"/>
    <w:rsid w:val="37460D40"/>
    <w:rsid w:val="3748125F"/>
    <w:rsid w:val="374A4D07"/>
    <w:rsid w:val="374C56CA"/>
    <w:rsid w:val="374F020F"/>
    <w:rsid w:val="374F77DC"/>
    <w:rsid w:val="37511887"/>
    <w:rsid w:val="3753338F"/>
    <w:rsid w:val="37534302"/>
    <w:rsid w:val="37557B4E"/>
    <w:rsid w:val="37570CBF"/>
    <w:rsid w:val="37581196"/>
    <w:rsid w:val="375B2675"/>
    <w:rsid w:val="375C0D83"/>
    <w:rsid w:val="375C1A52"/>
    <w:rsid w:val="375C7AB0"/>
    <w:rsid w:val="375F2CC0"/>
    <w:rsid w:val="37635A15"/>
    <w:rsid w:val="3765520F"/>
    <w:rsid w:val="376921C3"/>
    <w:rsid w:val="37692E3F"/>
    <w:rsid w:val="376F7F8F"/>
    <w:rsid w:val="37737D37"/>
    <w:rsid w:val="377652D3"/>
    <w:rsid w:val="377A4890"/>
    <w:rsid w:val="377B5255"/>
    <w:rsid w:val="377B6FE7"/>
    <w:rsid w:val="37876ED3"/>
    <w:rsid w:val="378B199C"/>
    <w:rsid w:val="378D5FD4"/>
    <w:rsid w:val="378D7AD4"/>
    <w:rsid w:val="3794156C"/>
    <w:rsid w:val="37945963"/>
    <w:rsid w:val="3794698B"/>
    <w:rsid w:val="379517DD"/>
    <w:rsid w:val="37965760"/>
    <w:rsid w:val="379719D0"/>
    <w:rsid w:val="379D6FAA"/>
    <w:rsid w:val="37A84A60"/>
    <w:rsid w:val="37B07625"/>
    <w:rsid w:val="37B23BE6"/>
    <w:rsid w:val="37B26465"/>
    <w:rsid w:val="37B30798"/>
    <w:rsid w:val="37B51030"/>
    <w:rsid w:val="37B548A5"/>
    <w:rsid w:val="37B62E3F"/>
    <w:rsid w:val="37B63444"/>
    <w:rsid w:val="37BA69A3"/>
    <w:rsid w:val="37BF2A61"/>
    <w:rsid w:val="37BF5299"/>
    <w:rsid w:val="37C62AE7"/>
    <w:rsid w:val="37C75770"/>
    <w:rsid w:val="37C97091"/>
    <w:rsid w:val="37CE12B3"/>
    <w:rsid w:val="37D603D0"/>
    <w:rsid w:val="37D73AD3"/>
    <w:rsid w:val="37DE7255"/>
    <w:rsid w:val="37E208BD"/>
    <w:rsid w:val="37E446E1"/>
    <w:rsid w:val="37E44CD6"/>
    <w:rsid w:val="37E6003B"/>
    <w:rsid w:val="37E62BE2"/>
    <w:rsid w:val="37EB057E"/>
    <w:rsid w:val="37EC2736"/>
    <w:rsid w:val="37EF43F6"/>
    <w:rsid w:val="37EF72B7"/>
    <w:rsid w:val="37F378F7"/>
    <w:rsid w:val="37F5786D"/>
    <w:rsid w:val="37F631F5"/>
    <w:rsid w:val="37F674DD"/>
    <w:rsid w:val="37F75DCE"/>
    <w:rsid w:val="37F80F6F"/>
    <w:rsid w:val="37FB3665"/>
    <w:rsid w:val="37FB4FBD"/>
    <w:rsid w:val="37FD323B"/>
    <w:rsid w:val="37FE12DF"/>
    <w:rsid w:val="37FE3BE6"/>
    <w:rsid w:val="38054DFC"/>
    <w:rsid w:val="3809783E"/>
    <w:rsid w:val="380A528A"/>
    <w:rsid w:val="38115A2C"/>
    <w:rsid w:val="38136F9E"/>
    <w:rsid w:val="38146293"/>
    <w:rsid w:val="38153D3F"/>
    <w:rsid w:val="38194C08"/>
    <w:rsid w:val="381F74FB"/>
    <w:rsid w:val="38205FF8"/>
    <w:rsid w:val="3821799F"/>
    <w:rsid w:val="38281171"/>
    <w:rsid w:val="38316590"/>
    <w:rsid w:val="38334228"/>
    <w:rsid w:val="3834354B"/>
    <w:rsid w:val="38364354"/>
    <w:rsid w:val="38386CAF"/>
    <w:rsid w:val="383B226A"/>
    <w:rsid w:val="383C667F"/>
    <w:rsid w:val="383D6034"/>
    <w:rsid w:val="383E305B"/>
    <w:rsid w:val="383F02E6"/>
    <w:rsid w:val="3840325F"/>
    <w:rsid w:val="38411B51"/>
    <w:rsid w:val="384E126C"/>
    <w:rsid w:val="385501C1"/>
    <w:rsid w:val="385A7D59"/>
    <w:rsid w:val="385B344A"/>
    <w:rsid w:val="38611FB1"/>
    <w:rsid w:val="38631FC2"/>
    <w:rsid w:val="38642F43"/>
    <w:rsid w:val="386A7BC7"/>
    <w:rsid w:val="386B6F58"/>
    <w:rsid w:val="386F0F34"/>
    <w:rsid w:val="38723303"/>
    <w:rsid w:val="3875232C"/>
    <w:rsid w:val="38752421"/>
    <w:rsid w:val="38791C4B"/>
    <w:rsid w:val="387A70A4"/>
    <w:rsid w:val="38814BEF"/>
    <w:rsid w:val="3882474D"/>
    <w:rsid w:val="3883426D"/>
    <w:rsid w:val="38845DDB"/>
    <w:rsid w:val="38851B7B"/>
    <w:rsid w:val="388565D9"/>
    <w:rsid w:val="38857E99"/>
    <w:rsid w:val="388B68E3"/>
    <w:rsid w:val="388E70EA"/>
    <w:rsid w:val="388F433D"/>
    <w:rsid w:val="38902ED2"/>
    <w:rsid w:val="38906A38"/>
    <w:rsid w:val="38914E1E"/>
    <w:rsid w:val="389374E7"/>
    <w:rsid w:val="389579BC"/>
    <w:rsid w:val="38981FE3"/>
    <w:rsid w:val="389D1A81"/>
    <w:rsid w:val="389E35DB"/>
    <w:rsid w:val="38A44916"/>
    <w:rsid w:val="38A61052"/>
    <w:rsid w:val="38AC6697"/>
    <w:rsid w:val="38B14465"/>
    <w:rsid w:val="38B30FD4"/>
    <w:rsid w:val="38B86576"/>
    <w:rsid w:val="38BD2448"/>
    <w:rsid w:val="38BF15F8"/>
    <w:rsid w:val="38C95E8A"/>
    <w:rsid w:val="38CB4F52"/>
    <w:rsid w:val="38CE128B"/>
    <w:rsid w:val="38CF2557"/>
    <w:rsid w:val="38D63757"/>
    <w:rsid w:val="38D9218F"/>
    <w:rsid w:val="38DB11F0"/>
    <w:rsid w:val="38E4515A"/>
    <w:rsid w:val="38F2106E"/>
    <w:rsid w:val="38F26B33"/>
    <w:rsid w:val="38F318E5"/>
    <w:rsid w:val="38F64E90"/>
    <w:rsid w:val="38F65A33"/>
    <w:rsid w:val="38FF11F3"/>
    <w:rsid w:val="39024D3C"/>
    <w:rsid w:val="39066F97"/>
    <w:rsid w:val="390F4912"/>
    <w:rsid w:val="39117128"/>
    <w:rsid w:val="39152C5C"/>
    <w:rsid w:val="391643E1"/>
    <w:rsid w:val="391B6E97"/>
    <w:rsid w:val="391E04E1"/>
    <w:rsid w:val="3927062E"/>
    <w:rsid w:val="39274A95"/>
    <w:rsid w:val="392D5AF9"/>
    <w:rsid w:val="393039B3"/>
    <w:rsid w:val="39330744"/>
    <w:rsid w:val="39350650"/>
    <w:rsid w:val="39361C6D"/>
    <w:rsid w:val="3937240A"/>
    <w:rsid w:val="39380B6C"/>
    <w:rsid w:val="393A5AB2"/>
    <w:rsid w:val="393B3DAC"/>
    <w:rsid w:val="393C61F2"/>
    <w:rsid w:val="39424429"/>
    <w:rsid w:val="3943469D"/>
    <w:rsid w:val="394453A2"/>
    <w:rsid w:val="3946777C"/>
    <w:rsid w:val="39477E8C"/>
    <w:rsid w:val="39486BCD"/>
    <w:rsid w:val="394E7FED"/>
    <w:rsid w:val="39513222"/>
    <w:rsid w:val="39522C1E"/>
    <w:rsid w:val="39543F9C"/>
    <w:rsid w:val="39554E1D"/>
    <w:rsid w:val="39565F82"/>
    <w:rsid w:val="39567889"/>
    <w:rsid w:val="395A626B"/>
    <w:rsid w:val="395D7FF9"/>
    <w:rsid w:val="39612701"/>
    <w:rsid w:val="39640BDD"/>
    <w:rsid w:val="3964497F"/>
    <w:rsid w:val="396D047E"/>
    <w:rsid w:val="39737929"/>
    <w:rsid w:val="39744EC8"/>
    <w:rsid w:val="39750114"/>
    <w:rsid w:val="397507AE"/>
    <w:rsid w:val="39755157"/>
    <w:rsid w:val="397C7AC1"/>
    <w:rsid w:val="397E7948"/>
    <w:rsid w:val="397F55C9"/>
    <w:rsid w:val="398044B7"/>
    <w:rsid w:val="39833F41"/>
    <w:rsid w:val="39833F78"/>
    <w:rsid w:val="39857A7D"/>
    <w:rsid w:val="398A01A1"/>
    <w:rsid w:val="398D4C1E"/>
    <w:rsid w:val="398F4656"/>
    <w:rsid w:val="3991389D"/>
    <w:rsid w:val="39927D2A"/>
    <w:rsid w:val="39953B23"/>
    <w:rsid w:val="39984490"/>
    <w:rsid w:val="39985693"/>
    <w:rsid w:val="399B7113"/>
    <w:rsid w:val="399B71B6"/>
    <w:rsid w:val="399B7B23"/>
    <w:rsid w:val="39A13D44"/>
    <w:rsid w:val="39A441F1"/>
    <w:rsid w:val="39A46795"/>
    <w:rsid w:val="39A5335D"/>
    <w:rsid w:val="39A5441C"/>
    <w:rsid w:val="39A60D6D"/>
    <w:rsid w:val="39A740BB"/>
    <w:rsid w:val="39A75956"/>
    <w:rsid w:val="39AC3024"/>
    <w:rsid w:val="39AC7288"/>
    <w:rsid w:val="39B4138C"/>
    <w:rsid w:val="39B43424"/>
    <w:rsid w:val="39B51721"/>
    <w:rsid w:val="39B57D66"/>
    <w:rsid w:val="39B7511D"/>
    <w:rsid w:val="39B9634A"/>
    <w:rsid w:val="39BB0601"/>
    <w:rsid w:val="39BE17D8"/>
    <w:rsid w:val="39BE3F35"/>
    <w:rsid w:val="39BE75D9"/>
    <w:rsid w:val="39BF766F"/>
    <w:rsid w:val="39C65192"/>
    <w:rsid w:val="39C80705"/>
    <w:rsid w:val="39C875D8"/>
    <w:rsid w:val="39CD48B0"/>
    <w:rsid w:val="39D06200"/>
    <w:rsid w:val="39D52332"/>
    <w:rsid w:val="39D64C30"/>
    <w:rsid w:val="39DD2698"/>
    <w:rsid w:val="39DD578E"/>
    <w:rsid w:val="39DE2206"/>
    <w:rsid w:val="39E27B1E"/>
    <w:rsid w:val="39E34856"/>
    <w:rsid w:val="39E55FD2"/>
    <w:rsid w:val="39E56484"/>
    <w:rsid w:val="39E934B0"/>
    <w:rsid w:val="39EB5E52"/>
    <w:rsid w:val="39EF62E5"/>
    <w:rsid w:val="39F16687"/>
    <w:rsid w:val="39F32E33"/>
    <w:rsid w:val="39F44D28"/>
    <w:rsid w:val="39F560B4"/>
    <w:rsid w:val="39F778C4"/>
    <w:rsid w:val="39FB0DE1"/>
    <w:rsid w:val="39FB54C7"/>
    <w:rsid w:val="39FD480F"/>
    <w:rsid w:val="39FE671C"/>
    <w:rsid w:val="39FE6E9A"/>
    <w:rsid w:val="3A025182"/>
    <w:rsid w:val="3A031CB1"/>
    <w:rsid w:val="3A040F5A"/>
    <w:rsid w:val="3A04513C"/>
    <w:rsid w:val="3A055007"/>
    <w:rsid w:val="3A0725FB"/>
    <w:rsid w:val="3A0A41F9"/>
    <w:rsid w:val="3A0A5325"/>
    <w:rsid w:val="3A140A87"/>
    <w:rsid w:val="3A174C86"/>
    <w:rsid w:val="3A1811CA"/>
    <w:rsid w:val="3A185946"/>
    <w:rsid w:val="3A192942"/>
    <w:rsid w:val="3A1B4DE6"/>
    <w:rsid w:val="3A1F0B44"/>
    <w:rsid w:val="3A2028F5"/>
    <w:rsid w:val="3A241221"/>
    <w:rsid w:val="3A2546AE"/>
    <w:rsid w:val="3A2805B6"/>
    <w:rsid w:val="3A284DA9"/>
    <w:rsid w:val="3A2C7D24"/>
    <w:rsid w:val="3A2E2886"/>
    <w:rsid w:val="3A2E5132"/>
    <w:rsid w:val="3A30708B"/>
    <w:rsid w:val="3A335615"/>
    <w:rsid w:val="3A34127E"/>
    <w:rsid w:val="3A353E07"/>
    <w:rsid w:val="3A3D39FD"/>
    <w:rsid w:val="3A3F4210"/>
    <w:rsid w:val="3A4004A9"/>
    <w:rsid w:val="3A4A20D4"/>
    <w:rsid w:val="3A4F7141"/>
    <w:rsid w:val="3A5330AF"/>
    <w:rsid w:val="3A5575E9"/>
    <w:rsid w:val="3A5A49D0"/>
    <w:rsid w:val="3A610008"/>
    <w:rsid w:val="3A636EB1"/>
    <w:rsid w:val="3A6576A5"/>
    <w:rsid w:val="3A6625F3"/>
    <w:rsid w:val="3A670FF0"/>
    <w:rsid w:val="3A6B2B30"/>
    <w:rsid w:val="3A6C36EE"/>
    <w:rsid w:val="3A6D5D06"/>
    <w:rsid w:val="3A716617"/>
    <w:rsid w:val="3A72083A"/>
    <w:rsid w:val="3A742702"/>
    <w:rsid w:val="3A753872"/>
    <w:rsid w:val="3A7F14FC"/>
    <w:rsid w:val="3A81729C"/>
    <w:rsid w:val="3A822DED"/>
    <w:rsid w:val="3A846A6C"/>
    <w:rsid w:val="3A864A88"/>
    <w:rsid w:val="3A8A7D2A"/>
    <w:rsid w:val="3A8B2815"/>
    <w:rsid w:val="3A8D1845"/>
    <w:rsid w:val="3A8E459E"/>
    <w:rsid w:val="3A8F4E88"/>
    <w:rsid w:val="3A951F6E"/>
    <w:rsid w:val="3A9C5BED"/>
    <w:rsid w:val="3A9D4980"/>
    <w:rsid w:val="3A9F59DE"/>
    <w:rsid w:val="3AA06BF0"/>
    <w:rsid w:val="3AA16DB0"/>
    <w:rsid w:val="3AA80B42"/>
    <w:rsid w:val="3AA83000"/>
    <w:rsid w:val="3AA86C4D"/>
    <w:rsid w:val="3AA8779C"/>
    <w:rsid w:val="3AAD6F43"/>
    <w:rsid w:val="3AB2341D"/>
    <w:rsid w:val="3AB33796"/>
    <w:rsid w:val="3AB9309C"/>
    <w:rsid w:val="3AC01187"/>
    <w:rsid w:val="3AC30926"/>
    <w:rsid w:val="3AC45106"/>
    <w:rsid w:val="3AC5673A"/>
    <w:rsid w:val="3ACA0F81"/>
    <w:rsid w:val="3ACA7655"/>
    <w:rsid w:val="3AD7587D"/>
    <w:rsid w:val="3AD84B26"/>
    <w:rsid w:val="3ADB2B4F"/>
    <w:rsid w:val="3ADC753E"/>
    <w:rsid w:val="3ADE37E3"/>
    <w:rsid w:val="3AE0017D"/>
    <w:rsid w:val="3AE622EC"/>
    <w:rsid w:val="3AE67493"/>
    <w:rsid w:val="3AE71B89"/>
    <w:rsid w:val="3AF05710"/>
    <w:rsid w:val="3AF4445C"/>
    <w:rsid w:val="3AF61A71"/>
    <w:rsid w:val="3AF71261"/>
    <w:rsid w:val="3AF92097"/>
    <w:rsid w:val="3AFD5749"/>
    <w:rsid w:val="3B01554D"/>
    <w:rsid w:val="3B016A80"/>
    <w:rsid w:val="3B02580A"/>
    <w:rsid w:val="3B044025"/>
    <w:rsid w:val="3B047B22"/>
    <w:rsid w:val="3B057A4E"/>
    <w:rsid w:val="3B0F1D31"/>
    <w:rsid w:val="3B0F4853"/>
    <w:rsid w:val="3B0F49ED"/>
    <w:rsid w:val="3B1060D4"/>
    <w:rsid w:val="3B132981"/>
    <w:rsid w:val="3B161AFD"/>
    <w:rsid w:val="3B187EE4"/>
    <w:rsid w:val="3B19496A"/>
    <w:rsid w:val="3B1B68A4"/>
    <w:rsid w:val="3B1C0C3E"/>
    <w:rsid w:val="3B1D1894"/>
    <w:rsid w:val="3B1E78D2"/>
    <w:rsid w:val="3B2203B7"/>
    <w:rsid w:val="3B2223F0"/>
    <w:rsid w:val="3B2241F5"/>
    <w:rsid w:val="3B236C16"/>
    <w:rsid w:val="3B24198B"/>
    <w:rsid w:val="3B241FDE"/>
    <w:rsid w:val="3B286CE0"/>
    <w:rsid w:val="3B2B2BD8"/>
    <w:rsid w:val="3B2B47E7"/>
    <w:rsid w:val="3B2E12BE"/>
    <w:rsid w:val="3B2E3466"/>
    <w:rsid w:val="3B327F99"/>
    <w:rsid w:val="3B335E00"/>
    <w:rsid w:val="3B3459CB"/>
    <w:rsid w:val="3B3E4ABA"/>
    <w:rsid w:val="3B405866"/>
    <w:rsid w:val="3B42755D"/>
    <w:rsid w:val="3B463C19"/>
    <w:rsid w:val="3B483A86"/>
    <w:rsid w:val="3B4D58C7"/>
    <w:rsid w:val="3B52326F"/>
    <w:rsid w:val="3B553743"/>
    <w:rsid w:val="3B562770"/>
    <w:rsid w:val="3B5714B5"/>
    <w:rsid w:val="3B5E4A6F"/>
    <w:rsid w:val="3B5F3424"/>
    <w:rsid w:val="3B5F6773"/>
    <w:rsid w:val="3B636701"/>
    <w:rsid w:val="3B66366A"/>
    <w:rsid w:val="3B666BF4"/>
    <w:rsid w:val="3B673813"/>
    <w:rsid w:val="3B6B48A9"/>
    <w:rsid w:val="3B6C24FA"/>
    <w:rsid w:val="3B74658E"/>
    <w:rsid w:val="3B7578D2"/>
    <w:rsid w:val="3B7744A8"/>
    <w:rsid w:val="3B782071"/>
    <w:rsid w:val="3B822052"/>
    <w:rsid w:val="3B825289"/>
    <w:rsid w:val="3B855474"/>
    <w:rsid w:val="3B861374"/>
    <w:rsid w:val="3B8634AF"/>
    <w:rsid w:val="3B8664A7"/>
    <w:rsid w:val="3B8F4521"/>
    <w:rsid w:val="3B9210C5"/>
    <w:rsid w:val="3B9322AA"/>
    <w:rsid w:val="3B9426CB"/>
    <w:rsid w:val="3B942EE7"/>
    <w:rsid w:val="3B9469A2"/>
    <w:rsid w:val="3B961312"/>
    <w:rsid w:val="3B98430F"/>
    <w:rsid w:val="3B984DED"/>
    <w:rsid w:val="3BA0184A"/>
    <w:rsid w:val="3BA40581"/>
    <w:rsid w:val="3BA9046F"/>
    <w:rsid w:val="3BA90FEB"/>
    <w:rsid w:val="3BA967F8"/>
    <w:rsid w:val="3BAA2F05"/>
    <w:rsid w:val="3BAA6AD3"/>
    <w:rsid w:val="3BAB39E6"/>
    <w:rsid w:val="3BAD092A"/>
    <w:rsid w:val="3BAD7B15"/>
    <w:rsid w:val="3BAF7174"/>
    <w:rsid w:val="3BB16D74"/>
    <w:rsid w:val="3BB214F0"/>
    <w:rsid w:val="3BB24641"/>
    <w:rsid w:val="3BB33995"/>
    <w:rsid w:val="3BB91DF3"/>
    <w:rsid w:val="3BBB0752"/>
    <w:rsid w:val="3BBB433C"/>
    <w:rsid w:val="3BBD0EEE"/>
    <w:rsid w:val="3BBF3366"/>
    <w:rsid w:val="3BC879CD"/>
    <w:rsid w:val="3BC95DC4"/>
    <w:rsid w:val="3BCA368E"/>
    <w:rsid w:val="3BD072CC"/>
    <w:rsid w:val="3BDB72D5"/>
    <w:rsid w:val="3BDE1BA1"/>
    <w:rsid w:val="3BDE3222"/>
    <w:rsid w:val="3BDE52B9"/>
    <w:rsid w:val="3BDF340E"/>
    <w:rsid w:val="3BE05179"/>
    <w:rsid w:val="3BE073B6"/>
    <w:rsid w:val="3BE23873"/>
    <w:rsid w:val="3BE27FC3"/>
    <w:rsid w:val="3BE43586"/>
    <w:rsid w:val="3BE83461"/>
    <w:rsid w:val="3BEC75D3"/>
    <w:rsid w:val="3BED2D4C"/>
    <w:rsid w:val="3BED6A9C"/>
    <w:rsid w:val="3BEE3306"/>
    <w:rsid w:val="3BEE4B0F"/>
    <w:rsid w:val="3BEE71F3"/>
    <w:rsid w:val="3BEF004D"/>
    <w:rsid w:val="3BEF0BE6"/>
    <w:rsid w:val="3BF30C50"/>
    <w:rsid w:val="3BFB43BA"/>
    <w:rsid w:val="3BFF5769"/>
    <w:rsid w:val="3C000AF4"/>
    <w:rsid w:val="3C045BAB"/>
    <w:rsid w:val="3C08508D"/>
    <w:rsid w:val="3C097327"/>
    <w:rsid w:val="3C0B6367"/>
    <w:rsid w:val="3C0C72FC"/>
    <w:rsid w:val="3C0C7910"/>
    <w:rsid w:val="3C0C795E"/>
    <w:rsid w:val="3C116B67"/>
    <w:rsid w:val="3C160114"/>
    <w:rsid w:val="3C1C034B"/>
    <w:rsid w:val="3C1C61B9"/>
    <w:rsid w:val="3C1F0051"/>
    <w:rsid w:val="3C1F2A63"/>
    <w:rsid w:val="3C234407"/>
    <w:rsid w:val="3C2450FD"/>
    <w:rsid w:val="3C266C01"/>
    <w:rsid w:val="3C2E54C7"/>
    <w:rsid w:val="3C2E5A44"/>
    <w:rsid w:val="3C302A5B"/>
    <w:rsid w:val="3C3043BC"/>
    <w:rsid w:val="3C3162FD"/>
    <w:rsid w:val="3C351BEE"/>
    <w:rsid w:val="3C360D7B"/>
    <w:rsid w:val="3C3D2A97"/>
    <w:rsid w:val="3C3D3178"/>
    <w:rsid w:val="3C401DC5"/>
    <w:rsid w:val="3C495718"/>
    <w:rsid w:val="3C5118E3"/>
    <w:rsid w:val="3C51628F"/>
    <w:rsid w:val="3C5560A3"/>
    <w:rsid w:val="3C572465"/>
    <w:rsid w:val="3C582462"/>
    <w:rsid w:val="3C5B4F35"/>
    <w:rsid w:val="3C5C42EA"/>
    <w:rsid w:val="3C5E437E"/>
    <w:rsid w:val="3C5E7186"/>
    <w:rsid w:val="3C5F475F"/>
    <w:rsid w:val="3C6117C1"/>
    <w:rsid w:val="3C641863"/>
    <w:rsid w:val="3C6A2922"/>
    <w:rsid w:val="3C6B672F"/>
    <w:rsid w:val="3C6C358B"/>
    <w:rsid w:val="3C76175A"/>
    <w:rsid w:val="3C7B0456"/>
    <w:rsid w:val="3C7C3B9E"/>
    <w:rsid w:val="3C7F3362"/>
    <w:rsid w:val="3C802271"/>
    <w:rsid w:val="3C802BF2"/>
    <w:rsid w:val="3C8417BE"/>
    <w:rsid w:val="3C85306B"/>
    <w:rsid w:val="3C867B40"/>
    <w:rsid w:val="3C88077B"/>
    <w:rsid w:val="3C883276"/>
    <w:rsid w:val="3C895C41"/>
    <w:rsid w:val="3C8A41FF"/>
    <w:rsid w:val="3C934BA9"/>
    <w:rsid w:val="3C9A2C38"/>
    <w:rsid w:val="3C9D78FE"/>
    <w:rsid w:val="3CA044CB"/>
    <w:rsid w:val="3CA15C4F"/>
    <w:rsid w:val="3CA17D36"/>
    <w:rsid w:val="3CA36D52"/>
    <w:rsid w:val="3CA44268"/>
    <w:rsid w:val="3CA71290"/>
    <w:rsid w:val="3CAA2702"/>
    <w:rsid w:val="3CAA61E5"/>
    <w:rsid w:val="3CB1563F"/>
    <w:rsid w:val="3CB46FB2"/>
    <w:rsid w:val="3CB4761E"/>
    <w:rsid w:val="3CB84B35"/>
    <w:rsid w:val="3CBB05E4"/>
    <w:rsid w:val="3CBE1D6D"/>
    <w:rsid w:val="3CBF3F94"/>
    <w:rsid w:val="3CC0478D"/>
    <w:rsid w:val="3CC0734A"/>
    <w:rsid w:val="3CC8318E"/>
    <w:rsid w:val="3CCE4D44"/>
    <w:rsid w:val="3CD23282"/>
    <w:rsid w:val="3CD239A6"/>
    <w:rsid w:val="3CD454D2"/>
    <w:rsid w:val="3CD57D69"/>
    <w:rsid w:val="3CD83F90"/>
    <w:rsid w:val="3CD9110C"/>
    <w:rsid w:val="3CE43806"/>
    <w:rsid w:val="3CE574CC"/>
    <w:rsid w:val="3CE60DF3"/>
    <w:rsid w:val="3CE852FF"/>
    <w:rsid w:val="3CEC4F52"/>
    <w:rsid w:val="3CED010D"/>
    <w:rsid w:val="3CEE12C9"/>
    <w:rsid w:val="3CEE235D"/>
    <w:rsid w:val="3CF22DA9"/>
    <w:rsid w:val="3CF30987"/>
    <w:rsid w:val="3CF30C42"/>
    <w:rsid w:val="3CF42560"/>
    <w:rsid w:val="3CF50C92"/>
    <w:rsid w:val="3CF8185D"/>
    <w:rsid w:val="3CFA3014"/>
    <w:rsid w:val="3CFD263A"/>
    <w:rsid w:val="3D0166C4"/>
    <w:rsid w:val="3D0A1162"/>
    <w:rsid w:val="3D0A611F"/>
    <w:rsid w:val="3D0C10F5"/>
    <w:rsid w:val="3D0D0B24"/>
    <w:rsid w:val="3D0D17C4"/>
    <w:rsid w:val="3D0D4DFE"/>
    <w:rsid w:val="3D0D53FB"/>
    <w:rsid w:val="3D0E4D44"/>
    <w:rsid w:val="3D0F21E9"/>
    <w:rsid w:val="3D1121FD"/>
    <w:rsid w:val="3D13756B"/>
    <w:rsid w:val="3D16024D"/>
    <w:rsid w:val="3D161CEF"/>
    <w:rsid w:val="3D1700F5"/>
    <w:rsid w:val="3D1A4B01"/>
    <w:rsid w:val="3D1A6932"/>
    <w:rsid w:val="3D1D2ACF"/>
    <w:rsid w:val="3D2165A2"/>
    <w:rsid w:val="3D22651A"/>
    <w:rsid w:val="3D2273FC"/>
    <w:rsid w:val="3D27498E"/>
    <w:rsid w:val="3D297551"/>
    <w:rsid w:val="3D2B5DED"/>
    <w:rsid w:val="3D2C3FA9"/>
    <w:rsid w:val="3D2E59E5"/>
    <w:rsid w:val="3D2F1AF3"/>
    <w:rsid w:val="3D322581"/>
    <w:rsid w:val="3D32579B"/>
    <w:rsid w:val="3D353F02"/>
    <w:rsid w:val="3D363C19"/>
    <w:rsid w:val="3D384832"/>
    <w:rsid w:val="3D3A2CEA"/>
    <w:rsid w:val="3D3B54E7"/>
    <w:rsid w:val="3D401F05"/>
    <w:rsid w:val="3D41089E"/>
    <w:rsid w:val="3D4238F4"/>
    <w:rsid w:val="3D444364"/>
    <w:rsid w:val="3D460552"/>
    <w:rsid w:val="3D473DDC"/>
    <w:rsid w:val="3D4B4FA1"/>
    <w:rsid w:val="3D4E2A3F"/>
    <w:rsid w:val="3D51095F"/>
    <w:rsid w:val="3D521D9F"/>
    <w:rsid w:val="3D522539"/>
    <w:rsid w:val="3D533A43"/>
    <w:rsid w:val="3D547657"/>
    <w:rsid w:val="3D5815F8"/>
    <w:rsid w:val="3D592306"/>
    <w:rsid w:val="3D5C0696"/>
    <w:rsid w:val="3D5C2E82"/>
    <w:rsid w:val="3D5C58DC"/>
    <w:rsid w:val="3D5C6DB4"/>
    <w:rsid w:val="3D5E3E61"/>
    <w:rsid w:val="3D5F59F3"/>
    <w:rsid w:val="3D641333"/>
    <w:rsid w:val="3D6446ED"/>
    <w:rsid w:val="3D6D3E99"/>
    <w:rsid w:val="3D6D6CDF"/>
    <w:rsid w:val="3D6E2C65"/>
    <w:rsid w:val="3D6E2EC9"/>
    <w:rsid w:val="3D702925"/>
    <w:rsid w:val="3D702CF1"/>
    <w:rsid w:val="3D757D21"/>
    <w:rsid w:val="3D781556"/>
    <w:rsid w:val="3D782E5D"/>
    <w:rsid w:val="3D796081"/>
    <w:rsid w:val="3D7E06F7"/>
    <w:rsid w:val="3D7F4A0E"/>
    <w:rsid w:val="3D830326"/>
    <w:rsid w:val="3D8438CC"/>
    <w:rsid w:val="3D860A62"/>
    <w:rsid w:val="3D8D0699"/>
    <w:rsid w:val="3D911F6C"/>
    <w:rsid w:val="3D914392"/>
    <w:rsid w:val="3D9206C0"/>
    <w:rsid w:val="3D946269"/>
    <w:rsid w:val="3D9626E0"/>
    <w:rsid w:val="3D96323C"/>
    <w:rsid w:val="3D9B2C6E"/>
    <w:rsid w:val="3D9C1857"/>
    <w:rsid w:val="3D9C763C"/>
    <w:rsid w:val="3DA03ADB"/>
    <w:rsid w:val="3DA41201"/>
    <w:rsid w:val="3DA80F4B"/>
    <w:rsid w:val="3DA904F4"/>
    <w:rsid w:val="3DAA285C"/>
    <w:rsid w:val="3DAA5430"/>
    <w:rsid w:val="3DAC57FC"/>
    <w:rsid w:val="3DB62307"/>
    <w:rsid w:val="3DB63CDB"/>
    <w:rsid w:val="3DBA03FE"/>
    <w:rsid w:val="3DBD49FC"/>
    <w:rsid w:val="3DBF365B"/>
    <w:rsid w:val="3DC47636"/>
    <w:rsid w:val="3DC618F1"/>
    <w:rsid w:val="3DC944A5"/>
    <w:rsid w:val="3DCA4E23"/>
    <w:rsid w:val="3DCF3889"/>
    <w:rsid w:val="3DCF5B03"/>
    <w:rsid w:val="3DCF6F43"/>
    <w:rsid w:val="3DD06FB2"/>
    <w:rsid w:val="3DD1685B"/>
    <w:rsid w:val="3DD24D68"/>
    <w:rsid w:val="3DD64AF8"/>
    <w:rsid w:val="3DDA6A56"/>
    <w:rsid w:val="3DDC769F"/>
    <w:rsid w:val="3DE02AB2"/>
    <w:rsid w:val="3DE80B66"/>
    <w:rsid w:val="3DE96AB6"/>
    <w:rsid w:val="3DEA2F85"/>
    <w:rsid w:val="3DED4EB9"/>
    <w:rsid w:val="3DF32148"/>
    <w:rsid w:val="3DF43FC3"/>
    <w:rsid w:val="3DF5491B"/>
    <w:rsid w:val="3DF6732F"/>
    <w:rsid w:val="3DF72370"/>
    <w:rsid w:val="3DFF7993"/>
    <w:rsid w:val="3E091C01"/>
    <w:rsid w:val="3E0A0E4A"/>
    <w:rsid w:val="3E0B0ADE"/>
    <w:rsid w:val="3E0B1349"/>
    <w:rsid w:val="3E0B6F76"/>
    <w:rsid w:val="3E0C171E"/>
    <w:rsid w:val="3E0F16BA"/>
    <w:rsid w:val="3E1223FD"/>
    <w:rsid w:val="3E1247DB"/>
    <w:rsid w:val="3E1303E1"/>
    <w:rsid w:val="3E140D0B"/>
    <w:rsid w:val="3E16765E"/>
    <w:rsid w:val="3E170B85"/>
    <w:rsid w:val="3E193909"/>
    <w:rsid w:val="3E1A1B18"/>
    <w:rsid w:val="3E1C1DB4"/>
    <w:rsid w:val="3E1D0766"/>
    <w:rsid w:val="3E214C11"/>
    <w:rsid w:val="3E220018"/>
    <w:rsid w:val="3E220410"/>
    <w:rsid w:val="3E227683"/>
    <w:rsid w:val="3E2B4377"/>
    <w:rsid w:val="3E2D051E"/>
    <w:rsid w:val="3E2D1345"/>
    <w:rsid w:val="3E311518"/>
    <w:rsid w:val="3E3E1EB8"/>
    <w:rsid w:val="3E4217D6"/>
    <w:rsid w:val="3E422F8C"/>
    <w:rsid w:val="3E451CB1"/>
    <w:rsid w:val="3E460C84"/>
    <w:rsid w:val="3E4C0DE7"/>
    <w:rsid w:val="3E4D09DB"/>
    <w:rsid w:val="3E5056CC"/>
    <w:rsid w:val="3E521E27"/>
    <w:rsid w:val="3E553295"/>
    <w:rsid w:val="3E555122"/>
    <w:rsid w:val="3E5901A0"/>
    <w:rsid w:val="3E5B19A5"/>
    <w:rsid w:val="3E5B73F6"/>
    <w:rsid w:val="3E5C0E2C"/>
    <w:rsid w:val="3E5D6B68"/>
    <w:rsid w:val="3E6E5317"/>
    <w:rsid w:val="3E721B13"/>
    <w:rsid w:val="3E7321E7"/>
    <w:rsid w:val="3E7401B7"/>
    <w:rsid w:val="3E743A96"/>
    <w:rsid w:val="3E7462CE"/>
    <w:rsid w:val="3E76016E"/>
    <w:rsid w:val="3E7B1D96"/>
    <w:rsid w:val="3E7C3C9B"/>
    <w:rsid w:val="3E837A80"/>
    <w:rsid w:val="3E8555CD"/>
    <w:rsid w:val="3E8E60E3"/>
    <w:rsid w:val="3E903055"/>
    <w:rsid w:val="3E91721A"/>
    <w:rsid w:val="3E92498B"/>
    <w:rsid w:val="3E93467C"/>
    <w:rsid w:val="3E943F22"/>
    <w:rsid w:val="3E966687"/>
    <w:rsid w:val="3E990785"/>
    <w:rsid w:val="3E99195D"/>
    <w:rsid w:val="3E9A6193"/>
    <w:rsid w:val="3E9B43F7"/>
    <w:rsid w:val="3E9E5E23"/>
    <w:rsid w:val="3EA805AF"/>
    <w:rsid w:val="3EA96A0F"/>
    <w:rsid w:val="3EB2264A"/>
    <w:rsid w:val="3EB56FA0"/>
    <w:rsid w:val="3EB80EAD"/>
    <w:rsid w:val="3EB95EE3"/>
    <w:rsid w:val="3EBB1C10"/>
    <w:rsid w:val="3EBC06E4"/>
    <w:rsid w:val="3EBC5F39"/>
    <w:rsid w:val="3EBD7064"/>
    <w:rsid w:val="3EBE1981"/>
    <w:rsid w:val="3EBF2FF3"/>
    <w:rsid w:val="3EC05717"/>
    <w:rsid w:val="3EC6758A"/>
    <w:rsid w:val="3ECC4BE6"/>
    <w:rsid w:val="3ECF3D8A"/>
    <w:rsid w:val="3ECF7332"/>
    <w:rsid w:val="3ECF78E9"/>
    <w:rsid w:val="3ED07F4F"/>
    <w:rsid w:val="3ED2545A"/>
    <w:rsid w:val="3ED53BDF"/>
    <w:rsid w:val="3ED62A62"/>
    <w:rsid w:val="3ED83C6B"/>
    <w:rsid w:val="3ED953D7"/>
    <w:rsid w:val="3EDB2177"/>
    <w:rsid w:val="3EE065EC"/>
    <w:rsid w:val="3EE0743F"/>
    <w:rsid w:val="3EE709F3"/>
    <w:rsid w:val="3EE97C4C"/>
    <w:rsid w:val="3EEC6291"/>
    <w:rsid w:val="3EEF6BD3"/>
    <w:rsid w:val="3EEF7F6B"/>
    <w:rsid w:val="3EF11328"/>
    <w:rsid w:val="3EF11D67"/>
    <w:rsid w:val="3EF34B0B"/>
    <w:rsid w:val="3EF80584"/>
    <w:rsid w:val="3EFF0208"/>
    <w:rsid w:val="3F002DF1"/>
    <w:rsid w:val="3F014316"/>
    <w:rsid w:val="3F04348F"/>
    <w:rsid w:val="3F053853"/>
    <w:rsid w:val="3F0575C6"/>
    <w:rsid w:val="3F091703"/>
    <w:rsid w:val="3F0B6532"/>
    <w:rsid w:val="3F0D23A9"/>
    <w:rsid w:val="3F0E3B23"/>
    <w:rsid w:val="3F0E629A"/>
    <w:rsid w:val="3F16682E"/>
    <w:rsid w:val="3F185D0F"/>
    <w:rsid w:val="3F1B7823"/>
    <w:rsid w:val="3F1C25E8"/>
    <w:rsid w:val="3F1D1490"/>
    <w:rsid w:val="3F200046"/>
    <w:rsid w:val="3F233CF3"/>
    <w:rsid w:val="3F241880"/>
    <w:rsid w:val="3F28340A"/>
    <w:rsid w:val="3F2A3397"/>
    <w:rsid w:val="3F2B3761"/>
    <w:rsid w:val="3F2C679E"/>
    <w:rsid w:val="3F2E7BDE"/>
    <w:rsid w:val="3F2F5D65"/>
    <w:rsid w:val="3F335561"/>
    <w:rsid w:val="3F350E47"/>
    <w:rsid w:val="3F362A13"/>
    <w:rsid w:val="3F3C4617"/>
    <w:rsid w:val="3F3D175D"/>
    <w:rsid w:val="3F3D5C84"/>
    <w:rsid w:val="3F3E305C"/>
    <w:rsid w:val="3F424598"/>
    <w:rsid w:val="3F435551"/>
    <w:rsid w:val="3F4948DC"/>
    <w:rsid w:val="3F4D6EC3"/>
    <w:rsid w:val="3F4E71D5"/>
    <w:rsid w:val="3F517183"/>
    <w:rsid w:val="3F553943"/>
    <w:rsid w:val="3F5814B6"/>
    <w:rsid w:val="3F5A59A1"/>
    <w:rsid w:val="3F5B3C30"/>
    <w:rsid w:val="3F5D0885"/>
    <w:rsid w:val="3F5E6CED"/>
    <w:rsid w:val="3F6507EC"/>
    <w:rsid w:val="3F697FE8"/>
    <w:rsid w:val="3F722C5D"/>
    <w:rsid w:val="3F79095C"/>
    <w:rsid w:val="3F7B2540"/>
    <w:rsid w:val="3F7B4D04"/>
    <w:rsid w:val="3F7C69A1"/>
    <w:rsid w:val="3F7D06EF"/>
    <w:rsid w:val="3F8329CB"/>
    <w:rsid w:val="3F85560A"/>
    <w:rsid w:val="3F894428"/>
    <w:rsid w:val="3F9063E0"/>
    <w:rsid w:val="3F944B75"/>
    <w:rsid w:val="3F94771A"/>
    <w:rsid w:val="3F996D37"/>
    <w:rsid w:val="3F9D6192"/>
    <w:rsid w:val="3F9F290A"/>
    <w:rsid w:val="3FA4566E"/>
    <w:rsid w:val="3FA50670"/>
    <w:rsid w:val="3FA57CA6"/>
    <w:rsid w:val="3FA91EC3"/>
    <w:rsid w:val="3FAA26F4"/>
    <w:rsid w:val="3FAC3C58"/>
    <w:rsid w:val="3FAC46E6"/>
    <w:rsid w:val="3FB00E38"/>
    <w:rsid w:val="3FB53489"/>
    <w:rsid w:val="3FB575A8"/>
    <w:rsid w:val="3FB952F4"/>
    <w:rsid w:val="3FBA686D"/>
    <w:rsid w:val="3FBA6D98"/>
    <w:rsid w:val="3FC03F6F"/>
    <w:rsid w:val="3FC11398"/>
    <w:rsid w:val="3FC77227"/>
    <w:rsid w:val="3FC86495"/>
    <w:rsid w:val="3FC92523"/>
    <w:rsid w:val="3FCF5C1B"/>
    <w:rsid w:val="3FD06D96"/>
    <w:rsid w:val="3FD27436"/>
    <w:rsid w:val="3FD43432"/>
    <w:rsid w:val="3FD52F46"/>
    <w:rsid w:val="3FD611B2"/>
    <w:rsid w:val="3FD87839"/>
    <w:rsid w:val="3FDA0E02"/>
    <w:rsid w:val="3FDB0DED"/>
    <w:rsid w:val="3FDB508B"/>
    <w:rsid w:val="3FE001EC"/>
    <w:rsid w:val="3FE3040D"/>
    <w:rsid w:val="3FE328C1"/>
    <w:rsid w:val="3FE4434B"/>
    <w:rsid w:val="3FE670A1"/>
    <w:rsid w:val="3FEA1DCD"/>
    <w:rsid w:val="3FEE7BD1"/>
    <w:rsid w:val="4001031F"/>
    <w:rsid w:val="400155B0"/>
    <w:rsid w:val="40016F0A"/>
    <w:rsid w:val="4001737F"/>
    <w:rsid w:val="40035BB6"/>
    <w:rsid w:val="40070DB7"/>
    <w:rsid w:val="400D4150"/>
    <w:rsid w:val="401246EF"/>
    <w:rsid w:val="40136121"/>
    <w:rsid w:val="401F1D18"/>
    <w:rsid w:val="40264B8C"/>
    <w:rsid w:val="402727B9"/>
    <w:rsid w:val="402B1597"/>
    <w:rsid w:val="402C5E82"/>
    <w:rsid w:val="402E38E1"/>
    <w:rsid w:val="402F4E74"/>
    <w:rsid w:val="402F5911"/>
    <w:rsid w:val="40347087"/>
    <w:rsid w:val="40353CD2"/>
    <w:rsid w:val="4035587B"/>
    <w:rsid w:val="40356E88"/>
    <w:rsid w:val="40370298"/>
    <w:rsid w:val="403973C2"/>
    <w:rsid w:val="403A72A0"/>
    <w:rsid w:val="403B3363"/>
    <w:rsid w:val="40462183"/>
    <w:rsid w:val="40475D3A"/>
    <w:rsid w:val="40485EF2"/>
    <w:rsid w:val="404A3E77"/>
    <w:rsid w:val="404E0442"/>
    <w:rsid w:val="40516699"/>
    <w:rsid w:val="40545709"/>
    <w:rsid w:val="4055118D"/>
    <w:rsid w:val="405511B0"/>
    <w:rsid w:val="40586364"/>
    <w:rsid w:val="405C2277"/>
    <w:rsid w:val="405D2DFD"/>
    <w:rsid w:val="405D5614"/>
    <w:rsid w:val="405E7001"/>
    <w:rsid w:val="40602908"/>
    <w:rsid w:val="406463B0"/>
    <w:rsid w:val="40655BB0"/>
    <w:rsid w:val="406B5151"/>
    <w:rsid w:val="406F4A2E"/>
    <w:rsid w:val="40705926"/>
    <w:rsid w:val="40757609"/>
    <w:rsid w:val="40763A9C"/>
    <w:rsid w:val="40787E65"/>
    <w:rsid w:val="407922F7"/>
    <w:rsid w:val="40796051"/>
    <w:rsid w:val="407E7F51"/>
    <w:rsid w:val="40806359"/>
    <w:rsid w:val="40842431"/>
    <w:rsid w:val="40871E6A"/>
    <w:rsid w:val="40896B52"/>
    <w:rsid w:val="408A1B78"/>
    <w:rsid w:val="408B5A82"/>
    <w:rsid w:val="408B69AB"/>
    <w:rsid w:val="408D7B58"/>
    <w:rsid w:val="408F3E84"/>
    <w:rsid w:val="409018FF"/>
    <w:rsid w:val="409252AD"/>
    <w:rsid w:val="40947E9B"/>
    <w:rsid w:val="40956A07"/>
    <w:rsid w:val="40982D0D"/>
    <w:rsid w:val="409918F8"/>
    <w:rsid w:val="409B2AA8"/>
    <w:rsid w:val="40A507E7"/>
    <w:rsid w:val="40A51334"/>
    <w:rsid w:val="40A55037"/>
    <w:rsid w:val="40A756EA"/>
    <w:rsid w:val="40A813F1"/>
    <w:rsid w:val="40AA6506"/>
    <w:rsid w:val="40AB37A7"/>
    <w:rsid w:val="40AB743A"/>
    <w:rsid w:val="40AC4ED9"/>
    <w:rsid w:val="40AE3E88"/>
    <w:rsid w:val="40B938D2"/>
    <w:rsid w:val="40BB7F41"/>
    <w:rsid w:val="40C14FE2"/>
    <w:rsid w:val="40C161BE"/>
    <w:rsid w:val="40C3541D"/>
    <w:rsid w:val="40C35453"/>
    <w:rsid w:val="40C356DC"/>
    <w:rsid w:val="40C840C5"/>
    <w:rsid w:val="40C85D40"/>
    <w:rsid w:val="40C87213"/>
    <w:rsid w:val="40C8770D"/>
    <w:rsid w:val="40CA26EB"/>
    <w:rsid w:val="40CD2A20"/>
    <w:rsid w:val="40CE5599"/>
    <w:rsid w:val="40CF5099"/>
    <w:rsid w:val="40D13A4A"/>
    <w:rsid w:val="40D26EED"/>
    <w:rsid w:val="40D70F1D"/>
    <w:rsid w:val="40D77C74"/>
    <w:rsid w:val="40D84FCF"/>
    <w:rsid w:val="40DD337E"/>
    <w:rsid w:val="40DE0A9F"/>
    <w:rsid w:val="40E0508A"/>
    <w:rsid w:val="40E658EF"/>
    <w:rsid w:val="40E824DA"/>
    <w:rsid w:val="40EC2165"/>
    <w:rsid w:val="40EE03E1"/>
    <w:rsid w:val="40EE6D0C"/>
    <w:rsid w:val="40F107A1"/>
    <w:rsid w:val="40F477BA"/>
    <w:rsid w:val="40F50CF2"/>
    <w:rsid w:val="40F7219E"/>
    <w:rsid w:val="40F96AE8"/>
    <w:rsid w:val="40FC2DA9"/>
    <w:rsid w:val="41027D5B"/>
    <w:rsid w:val="410A3DFC"/>
    <w:rsid w:val="410A7322"/>
    <w:rsid w:val="410E5DC1"/>
    <w:rsid w:val="411012F9"/>
    <w:rsid w:val="41206AA1"/>
    <w:rsid w:val="41206D82"/>
    <w:rsid w:val="412306F3"/>
    <w:rsid w:val="41235A39"/>
    <w:rsid w:val="4124446A"/>
    <w:rsid w:val="41245124"/>
    <w:rsid w:val="41256BCC"/>
    <w:rsid w:val="41257EAE"/>
    <w:rsid w:val="412E0ACB"/>
    <w:rsid w:val="412E4465"/>
    <w:rsid w:val="412F1897"/>
    <w:rsid w:val="41313FB3"/>
    <w:rsid w:val="41325D61"/>
    <w:rsid w:val="4132652A"/>
    <w:rsid w:val="41331D9A"/>
    <w:rsid w:val="4135646A"/>
    <w:rsid w:val="4136731F"/>
    <w:rsid w:val="413767FE"/>
    <w:rsid w:val="413854C6"/>
    <w:rsid w:val="413D330A"/>
    <w:rsid w:val="413E6664"/>
    <w:rsid w:val="413E7DD1"/>
    <w:rsid w:val="41402AD6"/>
    <w:rsid w:val="41407D6B"/>
    <w:rsid w:val="41412B0B"/>
    <w:rsid w:val="4141735E"/>
    <w:rsid w:val="41432479"/>
    <w:rsid w:val="41432B7B"/>
    <w:rsid w:val="41441819"/>
    <w:rsid w:val="4147756E"/>
    <w:rsid w:val="414814A7"/>
    <w:rsid w:val="4149550F"/>
    <w:rsid w:val="414C3C56"/>
    <w:rsid w:val="414C6E69"/>
    <w:rsid w:val="414D5555"/>
    <w:rsid w:val="414E7818"/>
    <w:rsid w:val="4150168E"/>
    <w:rsid w:val="41532598"/>
    <w:rsid w:val="41592DE0"/>
    <w:rsid w:val="415A679A"/>
    <w:rsid w:val="415C23A4"/>
    <w:rsid w:val="4160628F"/>
    <w:rsid w:val="41634322"/>
    <w:rsid w:val="416663CD"/>
    <w:rsid w:val="41670282"/>
    <w:rsid w:val="41670D9A"/>
    <w:rsid w:val="41697B8A"/>
    <w:rsid w:val="416B78FB"/>
    <w:rsid w:val="416C0EEA"/>
    <w:rsid w:val="417068F2"/>
    <w:rsid w:val="41710805"/>
    <w:rsid w:val="417A0975"/>
    <w:rsid w:val="417D12F5"/>
    <w:rsid w:val="41830880"/>
    <w:rsid w:val="41850F54"/>
    <w:rsid w:val="418A0FED"/>
    <w:rsid w:val="418C1B9C"/>
    <w:rsid w:val="418C7011"/>
    <w:rsid w:val="418F3F8F"/>
    <w:rsid w:val="418F48B6"/>
    <w:rsid w:val="41913C1E"/>
    <w:rsid w:val="41973C99"/>
    <w:rsid w:val="419C389D"/>
    <w:rsid w:val="419C4043"/>
    <w:rsid w:val="419F3C09"/>
    <w:rsid w:val="419F52DB"/>
    <w:rsid w:val="41A1353D"/>
    <w:rsid w:val="41A52491"/>
    <w:rsid w:val="41A62109"/>
    <w:rsid w:val="41AD5BAB"/>
    <w:rsid w:val="41AE61C6"/>
    <w:rsid w:val="41B46741"/>
    <w:rsid w:val="41B9236C"/>
    <w:rsid w:val="41BB7F29"/>
    <w:rsid w:val="41BF03D9"/>
    <w:rsid w:val="41BF52F3"/>
    <w:rsid w:val="41C15484"/>
    <w:rsid w:val="41C25E84"/>
    <w:rsid w:val="41C44BCD"/>
    <w:rsid w:val="41C569AD"/>
    <w:rsid w:val="41CF4C1E"/>
    <w:rsid w:val="41D135C8"/>
    <w:rsid w:val="41D52CB6"/>
    <w:rsid w:val="41DD7B99"/>
    <w:rsid w:val="41E27D86"/>
    <w:rsid w:val="41E413A2"/>
    <w:rsid w:val="41E76A2C"/>
    <w:rsid w:val="41E861C6"/>
    <w:rsid w:val="41E92E1A"/>
    <w:rsid w:val="41EA26E3"/>
    <w:rsid w:val="41EC5144"/>
    <w:rsid w:val="41F224AD"/>
    <w:rsid w:val="41F2311D"/>
    <w:rsid w:val="41F41653"/>
    <w:rsid w:val="41F57D4A"/>
    <w:rsid w:val="41F7755A"/>
    <w:rsid w:val="41FA420C"/>
    <w:rsid w:val="41FB59D5"/>
    <w:rsid w:val="42005E5D"/>
    <w:rsid w:val="42086CCB"/>
    <w:rsid w:val="42092109"/>
    <w:rsid w:val="42093571"/>
    <w:rsid w:val="420B3552"/>
    <w:rsid w:val="420B6DF0"/>
    <w:rsid w:val="42105FC0"/>
    <w:rsid w:val="42120690"/>
    <w:rsid w:val="42127DF8"/>
    <w:rsid w:val="42170E07"/>
    <w:rsid w:val="42172920"/>
    <w:rsid w:val="421853BE"/>
    <w:rsid w:val="421A115E"/>
    <w:rsid w:val="421A5D88"/>
    <w:rsid w:val="421F6680"/>
    <w:rsid w:val="42220DF1"/>
    <w:rsid w:val="42223726"/>
    <w:rsid w:val="422322CA"/>
    <w:rsid w:val="422336A5"/>
    <w:rsid w:val="42234487"/>
    <w:rsid w:val="422436E5"/>
    <w:rsid w:val="422669A6"/>
    <w:rsid w:val="422C25F3"/>
    <w:rsid w:val="42315421"/>
    <w:rsid w:val="42350AD2"/>
    <w:rsid w:val="42394033"/>
    <w:rsid w:val="423C4B86"/>
    <w:rsid w:val="423C6072"/>
    <w:rsid w:val="423D4354"/>
    <w:rsid w:val="423E6F09"/>
    <w:rsid w:val="42405392"/>
    <w:rsid w:val="42456A6B"/>
    <w:rsid w:val="424D455E"/>
    <w:rsid w:val="424D6A06"/>
    <w:rsid w:val="42515726"/>
    <w:rsid w:val="42572591"/>
    <w:rsid w:val="425776C3"/>
    <w:rsid w:val="42591701"/>
    <w:rsid w:val="425B5F59"/>
    <w:rsid w:val="425D1B80"/>
    <w:rsid w:val="425D294B"/>
    <w:rsid w:val="425D2BCC"/>
    <w:rsid w:val="425F5DDD"/>
    <w:rsid w:val="42652715"/>
    <w:rsid w:val="426B4D02"/>
    <w:rsid w:val="426D3DCE"/>
    <w:rsid w:val="426F5F30"/>
    <w:rsid w:val="427118D0"/>
    <w:rsid w:val="4276647C"/>
    <w:rsid w:val="4277239E"/>
    <w:rsid w:val="427A17E4"/>
    <w:rsid w:val="427A2105"/>
    <w:rsid w:val="427A6265"/>
    <w:rsid w:val="427B4C1C"/>
    <w:rsid w:val="427D2896"/>
    <w:rsid w:val="42805D8C"/>
    <w:rsid w:val="42835050"/>
    <w:rsid w:val="42841B15"/>
    <w:rsid w:val="42861FDE"/>
    <w:rsid w:val="428C6E76"/>
    <w:rsid w:val="428D19C7"/>
    <w:rsid w:val="428F3B79"/>
    <w:rsid w:val="429133FB"/>
    <w:rsid w:val="429214C0"/>
    <w:rsid w:val="4294528F"/>
    <w:rsid w:val="4298202B"/>
    <w:rsid w:val="429854B9"/>
    <w:rsid w:val="429877E1"/>
    <w:rsid w:val="429A048A"/>
    <w:rsid w:val="429D540B"/>
    <w:rsid w:val="42A06A03"/>
    <w:rsid w:val="42B54B83"/>
    <w:rsid w:val="42B84795"/>
    <w:rsid w:val="42BA2287"/>
    <w:rsid w:val="42BA6DF7"/>
    <w:rsid w:val="42BB0DB8"/>
    <w:rsid w:val="42BD2ED3"/>
    <w:rsid w:val="42BF5EF5"/>
    <w:rsid w:val="42C07F97"/>
    <w:rsid w:val="42C2171D"/>
    <w:rsid w:val="42C439B1"/>
    <w:rsid w:val="42C44F00"/>
    <w:rsid w:val="42C70743"/>
    <w:rsid w:val="42C735AC"/>
    <w:rsid w:val="42C90031"/>
    <w:rsid w:val="42CD76E8"/>
    <w:rsid w:val="42D1667A"/>
    <w:rsid w:val="42D60094"/>
    <w:rsid w:val="42D667D4"/>
    <w:rsid w:val="42D85791"/>
    <w:rsid w:val="42D96557"/>
    <w:rsid w:val="42DE1C86"/>
    <w:rsid w:val="42DE52CD"/>
    <w:rsid w:val="42DF5EEC"/>
    <w:rsid w:val="42E56410"/>
    <w:rsid w:val="42E728B7"/>
    <w:rsid w:val="42EC646D"/>
    <w:rsid w:val="42F3558B"/>
    <w:rsid w:val="42F71E48"/>
    <w:rsid w:val="42F750B7"/>
    <w:rsid w:val="42F80740"/>
    <w:rsid w:val="42FC1F0B"/>
    <w:rsid w:val="42FD5B5F"/>
    <w:rsid w:val="43003086"/>
    <w:rsid w:val="4309438A"/>
    <w:rsid w:val="430B0CF7"/>
    <w:rsid w:val="43100726"/>
    <w:rsid w:val="43162A94"/>
    <w:rsid w:val="43196BF0"/>
    <w:rsid w:val="431A7B9E"/>
    <w:rsid w:val="431B0D81"/>
    <w:rsid w:val="431E64B1"/>
    <w:rsid w:val="432038D4"/>
    <w:rsid w:val="4321509F"/>
    <w:rsid w:val="43246F46"/>
    <w:rsid w:val="432567C7"/>
    <w:rsid w:val="43262DEC"/>
    <w:rsid w:val="43273231"/>
    <w:rsid w:val="432B5B5E"/>
    <w:rsid w:val="432F2AB5"/>
    <w:rsid w:val="4334625A"/>
    <w:rsid w:val="43364688"/>
    <w:rsid w:val="433708DE"/>
    <w:rsid w:val="433D479E"/>
    <w:rsid w:val="43401CE3"/>
    <w:rsid w:val="434157BC"/>
    <w:rsid w:val="43446E77"/>
    <w:rsid w:val="434636DB"/>
    <w:rsid w:val="434779B0"/>
    <w:rsid w:val="434B45BE"/>
    <w:rsid w:val="434C0034"/>
    <w:rsid w:val="434C2B70"/>
    <w:rsid w:val="434F5469"/>
    <w:rsid w:val="43500F9C"/>
    <w:rsid w:val="43503349"/>
    <w:rsid w:val="4353092E"/>
    <w:rsid w:val="43547E1C"/>
    <w:rsid w:val="4355114E"/>
    <w:rsid w:val="43576ABD"/>
    <w:rsid w:val="435821FB"/>
    <w:rsid w:val="4359265D"/>
    <w:rsid w:val="43593065"/>
    <w:rsid w:val="435A270B"/>
    <w:rsid w:val="435B32CA"/>
    <w:rsid w:val="435C107B"/>
    <w:rsid w:val="435E1397"/>
    <w:rsid w:val="435E79CF"/>
    <w:rsid w:val="43601C01"/>
    <w:rsid w:val="43636794"/>
    <w:rsid w:val="43656FDE"/>
    <w:rsid w:val="43662719"/>
    <w:rsid w:val="43665A0F"/>
    <w:rsid w:val="43672FDA"/>
    <w:rsid w:val="43696E55"/>
    <w:rsid w:val="436A06CD"/>
    <w:rsid w:val="436B47D2"/>
    <w:rsid w:val="436D46CA"/>
    <w:rsid w:val="43701B4B"/>
    <w:rsid w:val="43704A45"/>
    <w:rsid w:val="43717524"/>
    <w:rsid w:val="43722095"/>
    <w:rsid w:val="43733515"/>
    <w:rsid w:val="43742F6A"/>
    <w:rsid w:val="43762F7C"/>
    <w:rsid w:val="437640E6"/>
    <w:rsid w:val="43785E04"/>
    <w:rsid w:val="437929FD"/>
    <w:rsid w:val="437E318F"/>
    <w:rsid w:val="43812AD9"/>
    <w:rsid w:val="43861BD4"/>
    <w:rsid w:val="43894292"/>
    <w:rsid w:val="43896113"/>
    <w:rsid w:val="438A757E"/>
    <w:rsid w:val="438C2449"/>
    <w:rsid w:val="439132F6"/>
    <w:rsid w:val="439217E0"/>
    <w:rsid w:val="43940E0B"/>
    <w:rsid w:val="4396161E"/>
    <w:rsid w:val="43982750"/>
    <w:rsid w:val="439868DD"/>
    <w:rsid w:val="439B6BF7"/>
    <w:rsid w:val="439E3102"/>
    <w:rsid w:val="439E64E7"/>
    <w:rsid w:val="43A1208E"/>
    <w:rsid w:val="43A35285"/>
    <w:rsid w:val="43A82801"/>
    <w:rsid w:val="43A82A15"/>
    <w:rsid w:val="43A921CC"/>
    <w:rsid w:val="43B214C8"/>
    <w:rsid w:val="43B30462"/>
    <w:rsid w:val="43B354D8"/>
    <w:rsid w:val="43B653C4"/>
    <w:rsid w:val="43BA1BCD"/>
    <w:rsid w:val="43BA2619"/>
    <w:rsid w:val="43C01997"/>
    <w:rsid w:val="43C60E55"/>
    <w:rsid w:val="43C673C7"/>
    <w:rsid w:val="43C757FF"/>
    <w:rsid w:val="43C75B83"/>
    <w:rsid w:val="43D12204"/>
    <w:rsid w:val="43D31FAC"/>
    <w:rsid w:val="43D92024"/>
    <w:rsid w:val="43D9247D"/>
    <w:rsid w:val="43DA1E1E"/>
    <w:rsid w:val="43DD5384"/>
    <w:rsid w:val="43DE0580"/>
    <w:rsid w:val="43E26C0D"/>
    <w:rsid w:val="43E47FC1"/>
    <w:rsid w:val="43E53542"/>
    <w:rsid w:val="43E53C21"/>
    <w:rsid w:val="43E63891"/>
    <w:rsid w:val="43E9183D"/>
    <w:rsid w:val="43EB024C"/>
    <w:rsid w:val="43EC22DB"/>
    <w:rsid w:val="43EC6491"/>
    <w:rsid w:val="43F61237"/>
    <w:rsid w:val="43F71445"/>
    <w:rsid w:val="43F82CEE"/>
    <w:rsid w:val="43FA3A91"/>
    <w:rsid w:val="43FD01D5"/>
    <w:rsid w:val="44062837"/>
    <w:rsid w:val="44066B04"/>
    <w:rsid w:val="44085CB7"/>
    <w:rsid w:val="440E4015"/>
    <w:rsid w:val="441116CB"/>
    <w:rsid w:val="44137218"/>
    <w:rsid w:val="44164D49"/>
    <w:rsid w:val="441D2314"/>
    <w:rsid w:val="44220926"/>
    <w:rsid w:val="44247C43"/>
    <w:rsid w:val="44260B83"/>
    <w:rsid w:val="44264567"/>
    <w:rsid w:val="44276806"/>
    <w:rsid w:val="442F15BF"/>
    <w:rsid w:val="44305BDD"/>
    <w:rsid w:val="44315F2C"/>
    <w:rsid w:val="44383550"/>
    <w:rsid w:val="44397915"/>
    <w:rsid w:val="443A1143"/>
    <w:rsid w:val="443D4443"/>
    <w:rsid w:val="443F6CBA"/>
    <w:rsid w:val="444810B5"/>
    <w:rsid w:val="444A5A0E"/>
    <w:rsid w:val="444E32C2"/>
    <w:rsid w:val="44526ABA"/>
    <w:rsid w:val="4458464C"/>
    <w:rsid w:val="445D7E9E"/>
    <w:rsid w:val="445F4943"/>
    <w:rsid w:val="44663434"/>
    <w:rsid w:val="446C0054"/>
    <w:rsid w:val="446F2D8A"/>
    <w:rsid w:val="44707490"/>
    <w:rsid w:val="44734B22"/>
    <w:rsid w:val="44762F3A"/>
    <w:rsid w:val="4477216C"/>
    <w:rsid w:val="44792698"/>
    <w:rsid w:val="447D5B25"/>
    <w:rsid w:val="448228C6"/>
    <w:rsid w:val="44836C6A"/>
    <w:rsid w:val="448456AD"/>
    <w:rsid w:val="448648C5"/>
    <w:rsid w:val="44866373"/>
    <w:rsid w:val="448710EC"/>
    <w:rsid w:val="448A4AFA"/>
    <w:rsid w:val="448F0745"/>
    <w:rsid w:val="44913583"/>
    <w:rsid w:val="449346F4"/>
    <w:rsid w:val="44937C0D"/>
    <w:rsid w:val="449E316B"/>
    <w:rsid w:val="44A07708"/>
    <w:rsid w:val="44A3575C"/>
    <w:rsid w:val="44AA12F7"/>
    <w:rsid w:val="44B268B0"/>
    <w:rsid w:val="44B35C03"/>
    <w:rsid w:val="44B36A4E"/>
    <w:rsid w:val="44B420ED"/>
    <w:rsid w:val="44B669C8"/>
    <w:rsid w:val="44B919BF"/>
    <w:rsid w:val="44B94A8C"/>
    <w:rsid w:val="44B96DAF"/>
    <w:rsid w:val="44BB1807"/>
    <w:rsid w:val="44BB2A2F"/>
    <w:rsid w:val="44BD7EDD"/>
    <w:rsid w:val="44BE6FA3"/>
    <w:rsid w:val="44C07242"/>
    <w:rsid w:val="44C303D2"/>
    <w:rsid w:val="44C32E64"/>
    <w:rsid w:val="44C529DF"/>
    <w:rsid w:val="44C52FE5"/>
    <w:rsid w:val="44C616F6"/>
    <w:rsid w:val="44CC6F28"/>
    <w:rsid w:val="44CF0AF0"/>
    <w:rsid w:val="44D71E57"/>
    <w:rsid w:val="44DE2FE9"/>
    <w:rsid w:val="44E433E4"/>
    <w:rsid w:val="44EC5E91"/>
    <w:rsid w:val="44EF7BF6"/>
    <w:rsid w:val="44F66C76"/>
    <w:rsid w:val="44F86EB4"/>
    <w:rsid w:val="44FA021A"/>
    <w:rsid w:val="44FA4499"/>
    <w:rsid w:val="44FC4AF5"/>
    <w:rsid w:val="44FE0F8A"/>
    <w:rsid w:val="44FE33BF"/>
    <w:rsid w:val="44FE43EA"/>
    <w:rsid w:val="45000041"/>
    <w:rsid w:val="45023707"/>
    <w:rsid w:val="450334A8"/>
    <w:rsid w:val="45037C96"/>
    <w:rsid w:val="450455C7"/>
    <w:rsid w:val="45071709"/>
    <w:rsid w:val="4509606D"/>
    <w:rsid w:val="45097CE8"/>
    <w:rsid w:val="451120EA"/>
    <w:rsid w:val="451209F4"/>
    <w:rsid w:val="45172D26"/>
    <w:rsid w:val="451F2A53"/>
    <w:rsid w:val="451F3D06"/>
    <w:rsid w:val="45205B5E"/>
    <w:rsid w:val="452139FC"/>
    <w:rsid w:val="45215682"/>
    <w:rsid w:val="45217ED1"/>
    <w:rsid w:val="45252D3E"/>
    <w:rsid w:val="45263E6F"/>
    <w:rsid w:val="452D553F"/>
    <w:rsid w:val="452E1C7B"/>
    <w:rsid w:val="453267AD"/>
    <w:rsid w:val="453D43D3"/>
    <w:rsid w:val="453D779B"/>
    <w:rsid w:val="45415180"/>
    <w:rsid w:val="4541534A"/>
    <w:rsid w:val="45431E97"/>
    <w:rsid w:val="45464632"/>
    <w:rsid w:val="454A2173"/>
    <w:rsid w:val="454B6807"/>
    <w:rsid w:val="454E0D0B"/>
    <w:rsid w:val="45514497"/>
    <w:rsid w:val="45554258"/>
    <w:rsid w:val="45561365"/>
    <w:rsid w:val="45590BA5"/>
    <w:rsid w:val="455B383B"/>
    <w:rsid w:val="45601C8A"/>
    <w:rsid w:val="45647FD1"/>
    <w:rsid w:val="45651B8C"/>
    <w:rsid w:val="456C679A"/>
    <w:rsid w:val="456D3872"/>
    <w:rsid w:val="456D4C0A"/>
    <w:rsid w:val="456E58B7"/>
    <w:rsid w:val="456E5A80"/>
    <w:rsid w:val="456E7A96"/>
    <w:rsid w:val="45732E3E"/>
    <w:rsid w:val="45776ED2"/>
    <w:rsid w:val="457825D7"/>
    <w:rsid w:val="457C23F6"/>
    <w:rsid w:val="45811FA2"/>
    <w:rsid w:val="45814A19"/>
    <w:rsid w:val="45817670"/>
    <w:rsid w:val="458353E0"/>
    <w:rsid w:val="45862DE6"/>
    <w:rsid w:val="45884FD6"/>
    <w:rsid w:val="458A1A8D"/>
    <w:rsid w:val="458B3D46"/>
    <w:rsid w:val="458C4093"/>
    <w:rsid w:val="458D1F42"/>
    <w:rsid w:val="458E4374"/>
    <w:rsid w:val="4591586F"/>
    <w:rsid w:val="459B2F61"/>
    <w:rsid w:val="459D376A"/>
    <w:rsid w:val="459F4837"/>
    <w:rsid w:val="45A03E1E"/>
    <w:rsid w:val="45A41208"/>
    <w:rsid w:val="45A427FF"/>
    <w:rsid w:val="45A82623"/>
    <w:rsid w:val="45A92439"/>
    <w:rsid w:val="45AF6C15"/>
    <w:rsid w:val="45B06903"/>
    <w:rsid w:val="45B24F7E"/>
    <w:rsid w:val="45B413CC"/>
    <w:rsid w:val="45B44603"/>
    <w:rsid w:val="45B577F5"/>
    <w:rsid w:val="45BB3C4A"/>
    <w:rsid w:val="45BD0C78"/>
    <w:rsid w:val="45BE7243"/>
    <w:rsid w:val="45CA0CA1"/>
    <w:rsid w:val="45CB4E38"/>
    <w:rsid w:val="45D22984"/>
    <w:rsid w:val="45D42F61"/>
    <w:rsid w:val="45D5584E"/>
    <w:rsid w:val="45D82189"/>
    <w:rsid w:val="45DD0085"/>
    <w:rsid w:val="45DD0844"/>
    <w:rsid w:val="45E02B3F"/>
    <w:rsid w:val="45E13CC2"/>
    <w:rsid w:val="45E73B95"/>
    <w:rsid w:val="45EB21F9"/>
    <w:rsid w:val="45EF6FA0"/>
    <w:rsid w:val="45F07003"/>
    <w:rsid w:val="45F13C71"/>
    <w:rsid w:val="45F14296"/>
    <w:rsid w:val="45F145DA"/>
    <w:rsid w:val="45F25BE3"/>
    <w:rsid w:val="45F92CDA"/>
    <w:rsid w:val="45FA4814"/>
    <w:rsid w:val="45FE6903"/>
    <w:rsid w:val="46014435"/>
    <w:rsid w:val="4603651C"/>
    <w:rsid w:val="46061240"/>
    <w:rsid w:val="46066730"/>
    <w:rsid w:val="460B77AA"/>
    <w:rsid w:val="460E78E4"/>
    <w:rsid w:val="460F6645"/>
    <w:rsid w:val="46105BD3"/>
    <w:rsid w:val="46123B51"/>
    <w:rsid w:val="46147631"/>
    <w:rsid w:val="46212C41"/>
    <w:rsid w:val="46295ADB"/>
    <w:rsid w:val="462A6F26"/>
    <w:rsid w:val="462D6D97"/>
    <w:rsid w:val="462F49C0"/>
    <w:rsid w:val="4630488B"/>
    <w:rsid w:val="46312C04"/>
    <w:rsid w:val="46332ABD"/>
    <w:rsid w:val="463565A9"/>
    <w:rsid w:val="463A6AE5"/>
    <w:rsid w:val="463B633D"/>
    <w:rsid w:val="463C5657"/>
    <w:rsid w:val="463D2A7D"/>
    <w:rsid w:val="463D7D95"/>
    <w:rsid w:val="463E53AE"/>
    <w:rsid w:val="463E6158"/>
    <w:rsid w:val="463F1A96"/>
    <w:rsid w:val="46451BBF"/>
    <w:rsid w:val="46453557"/>
    <w:rsid w:val="464715CA"/>
    <w:rsid w:val="46475561"/>
    <w:rsid w:val="464D3520"/>
    <w:rsid w:val="464E3356"/>
    <w:rsid w:val="465031AE"/>
    <w:rsid w:val="4650796B"/>
    <w:rsid w:val="46526548"/>
    <w:rsid w:val="46541A18"/>
    <w:rsid w:val="46547AC1"/>
    <w:rsid w:val="46587A5E"/>
    <w:rsid w:val="46600645"/>
    <w:rsid w:val="46640390"/>
    <w:rsid w:val="46674A78"/>
    <w:rsid w:val="46677B5A"/>
    <w:rsid w:val="466F0A3B"/>
    <w:rsid w:val="466F44FB"/>
    <w:rsid w:val="46700DB3"/>
    <w:rsid w:val="4673661D"/>
    <w:rsid w:val="46752518"/>
    <w:rsid w:val="46777FE2"/>
    <w:rsid w:val="46794736"/>
    <w:rsid w:val="467F19BF"/>
    <w:rsid w:val="467F3AFB"/>
    <w:rsid w:val="46874321"/>
    <w:rsid w:val="46884BC7"/>
    <w:rsid w:val="468A38F3"/>
    <w:rsid w:val="468B36A6"/>
    <w:rsid w:val="468C047B"/>
    <w:rsid w:val="468D4587"/>
    <w:rsid w:val="468F122C"/>
    <w:rsid w:val="468F3336"/>
    <w:rsid w:val="468F65D9"/>
    <w:rsid w:val="46933A87"/>
    <w:rsid w:val="4694632C"/>
    <w:rsid w:val="46995DA3"/>
    <w:rsid w:val="469A0186"/>
    <w:rsid w:val="46A56F05"/>
    <w:rsid w:val="46A6329E"/>
    <w:rsid w:val="46A74830"/>
    <w:rsid w:val="46AA5ACE"/>
    <w:rsid w:val="46AA6112"/>
    <w:rsid w:val="46AB225C"/>
    <w:rsid w:val="46AF6743"/>
    <w:rsid w:val="46B5254E"/>
    <w:rsid w:val="46B5436F"/>
    <w:rsid w:val="46B75430"/>
    <w:rsid w:val="46BA056C"/>
    <w:rsid w:val="46BC349E"/>
    <w:rsid w:val="46BE6F19"/>
    <w:rsid w:val="46C82A1C"/>
    <w:rsid w:val="46C85E80"/>
    <w:rsid w:val="46C956B3"/>
    <w:rsid w:val="46CA23F5"/>
    <w:rsid w:val="46CA73F7"/>
    <w:rsid w:val="46CB4CF1"/>
    <w:rsid w:val="46CB76D3"/>
    <w:rsid w:val="46CE55F7"/>
    <w:rsid w:val="46D06F65"/>
    <w:rsid w:val="46D16986"/>
    <w:rsid w:val="46E170DD"/>
    <w:rsid w:val="46EA4D6B"/>
    <w:rsid w:val="46EC6187"/>
    <w:rsid w:val="46F2463F"/>
    <w:rsid w:val="46F65237"/>
    <w:rsid w:val="46F74471"/>
    <w:rsid w:val="46FC0A65"/>
    <w:rsid w:val="46FE62AE"/>
    <w:rsid w:val="46FF6400"/>
    <w:rsid w:val="4703136B"/>
    <w:rsid w:val="47067634"/>
    <w:rsid w:val="470C12EE"/>
    <w:rsid w:val="470D5CA2"/>
    <w:rsid w:val="471004A3"/>
    <w:rsid w:val="47102A8F"/>
    <w:rsid w:val="47122522"/>
    <w:rsid w:val="47154124"/>
    <w:rsid w:val="47163847"/>
    <w:rsid w:val="471952D2"/>
    <w:rsid w:val="471C5220"/>
    <w:rsid w:val="471C6E1E"/>
    <w:rsid w:val="471F72AD"/>
    <w:rsid w:val="4724397C"/>
    <w:rsid w:val="47260931"/>
    <w:rsid w:val="472B2830"/>
    <w:rsid w:val="472B63F9"/>
    <w:rsid w:val="4735055E"/>
    <w:rsid w:val="4736006F"/>
    <w:rsid w:val="473750E1"/>
    <w:rsid w:val="47377456"/>
    <w:rsid w:val="47380DB0"/>
    <w:rsid w:val="47383B9C"/>
    <w:rsid w:val="47384686"/>
    <w:rsid w:val="4739068F"/>
    <w:rsid w:val="473A1AED"/>
    <w:rsid w:val="473A7C81"/>
    <w:rsid w:val="473C3B8B"/>
    <w:rsid w:val="473E0DAF"/>
    <w:rsid w:val="47401730"/>
    <w:rsid w:val="474511F8"/>
    <w:rsid w:val="474902EE"/>
    <w:rsid w:val="474959CE"/>
    <w:rsid w:val="47495EFB"/>
    <w:rsid w:val="474B6CDD"/>
    <w:rsid w:val="474B76B0"/>
    <w:rsid w:val="474C7F41"/>
    <w:rsid w:val="474F1A6A"/>
    <w:rsid w:val="47506AB5"/>
    <w:rsid w:val="475531B8"/>
    <w:rsid w:val="475627FB"/>
    <w:rsid w:val="475E615B"/>
    <w:rsid w:val="47612936"/>
    <w:rsid w:val="476207F6"/>
    <w:rsid w:val="47643F1B"/>
    <w:rsid w:val="47654892"/>
    <w:rsid w:val="4766649A"/>
    <w:rsid w:val="47692470"/>
    <w:rsid w:val="476B0300"/>
    <w:rsid w:val="476B3452"/>
    <w:rsid w:val="476B3504"/>
    <w:rsid w:val="476B64E4"/>
    <w:rsid w:val="476C3BFE"/>
    <w:rsid w:val="476C4ACD"/>
    <w:rsid w:val="476E6012"/>
    <w:rsid w:val="476E79A9"/>
    <w:rsid w:val="4770057D"/>
    <w:rsid w:val="47721AC0"/>
    <w:rsid w:val="47730327"/>
    <w:rsid w:val="477718E4"/>
    <w:rsid w:val="47780FDC"/>
    <w:rsid w:val="47785528"/>
    <w:rsid w:val="477A3B1D"/>
    <w:rsid w:val="477B53E2"/>
    <w:rsid w:val="477D53D9"/>
    <w:rsid w:val="477F4B95"/>
    <w:rsid w:val="478016B3"/>
    <w:rsid w:val="47817ADA"/>
    <w:rsid w:val="478250CE"/>
    <w:rsid w:val="47855451"/>
    <w:rsid w:val="4788321C"/>
    <w:rsid w:val="478D3120"/>
    <w:rsid w:val="478D73F9"/>
    <w:rsid w:val="478E7DAD"/>
    <w:rsid w:val="47902D5F"/>
    <w:rsid w:val="47920DB7"/>
    <w:rsid w:val="47920F3B"/>
    <w:rsid w:val="47957531"/>
    <w:rsid w:val="47973ECF"/>
    <w:rsid w:val="47980835"/>
    <w:rsid w:val="47995680"/>
    <w:rsid w:val="479E0E99"/>
    <w:rsid w:val="479E14DF"/>
    <w:rsid w:val="47A57E83"/>
    <w:rsid w:val="47A65359"/>
    <w:rsid w:val="47A75EC1"/>
    <w:rsid w:val="47A935E6"/>
    <w:rsid w:val="47AA1A91"/>
    <w:rsid w:val="47AA4514"/>
    <w:rsid w:val="47AC365C"/>
    <w:rsid w:val="47AD5911"/>
    <w:rsid w:val="47AD7E2A"/>
    <w:rsid w:val="47B2651F"/>
    <w:rsid w:val="47B31AE1"/>
    <w:rsid w:val="47B80A71"/>
    <w:rsid w:val="47B95562"/>
    <w:rsid w:val="47BC58CE"/>
    <w:rsid w:val="47BD5F8B"/>
    <w:rsid w:val="47BD70E3"/>
    <w:rsid w:val="47BF05B5"/>
    <w:rsid w:val="47BF0993"/>
    <w:rsid w:val="47C12B8E"/>
    <w:rsid w:val="47C24F52"/>
    <w:rsid w:val="47C41D5A"/>
    <w:rsid w:val="47C5385C"/>
    <w:rsid w:val="47C87BAC"/>
    <w:rsid w:val="47CE3185"/>
    <w:rsid w:val="47D3028A"/>
    <w:rsid w:val="47D35D02"/>
    <w:rsid w:val="47D50ABA"/>
    <w:rsid w:val="47D5416F"/>
    <w:rsid w:val="47D80288"/>
    <w:rsid w:val="47D9508E"/>
    <w:rsid w:val="47DE00E1"/>
    <w:rsid w:val="47E16B17"/>
    <w:rsid w:val="47E220AD"/>
    <w:rsid w:val="47E3390D"/>
    <w:rsid w:val="47E33D25"/>
    <w:rsid w:val="47E52B3C"/>
    <w:rsid w:val="47E67CA4"/>
    <w:rsid w:val="47E90C80"/>
    <w:rsid w:val="47EA3390"/>
    <w:rsid w:val="47EA76E9"/>
    <w:rsid w:val="47F012EA"/>
    <w:rsid w:val="47F13554"/>
    <w:rsid w:val="47F14939"/>
    <w:rsid w:val="47F232E1"/>
    <w:rsid w:val="47F27C2E"/>
    <w:rsid w:val="47F44200"/>
    <w:rsid w:val="47FB1CC2"/>
    <w:rsid w:val="47FC57B9"/>
    <w:rsid w:val="480151A6"/>
    <w:rsid w:val="48022792"/>
    <w:rsid w:val="48032E23"/>
    <w:rsid w:val="48037F92"/>
    <w:rsid w:val="48062DD7"/>
    <w:rsid w:val="48064D7D"/>
    <w:rsid w:val="48066AD4"/>
    <w:rsid w:val="4808767F"/>
    <w:rsid w:val="48087F62"/>
    <w:rsid w:val="48117E23"/>
    <w:rsid w:val="481370B4"/>
    <w:rsid w:val="48235942"/>
    <w:rsid w:val="48236315"/>
    <w:rsid w:val="4827148C"/>
    <w:rsid w:val="482902C5"/>
    <w:rsid w:val="482C4519"/>
    <w:rsid w:val="4833298C"/>
    <w:rsid w:val="483C56A1"/>
    <w:rsid w:val="483C70F3"/>
    <w:rsid w:val="483E16F6"/>
    <w:rsid w:val="483E3F6F"/>
    <w:rsid w:val="48401877"/>
    <w:rsid w:val="484928B5"/>
    <w:rsid w:val="48496FFB"/>
    <w:rsid w:val="48533F4C"/>
    <w:rsid w:val="485541C8"/>
    <w:rsid w:val="48560292"/>
    <w:rsid w:val="48580581"/>
    <w:rsid w:val="485D3F0A"/>
    <w:rsid w:val="485F38AD"/>
    <w:rsid w:val="485F4D3E"/>
    <w:rsid w:val="485F5210"/>
    <w:rsid w:val="486150A7"/>
    <w:rsid w:val="4863226B"/>
    <w:rsid w:val="48675E3E"/>
    <w:rsid w:val="486A027F"/>
    <w:rsid w:val="486E1C9C"/>
    <w:rsid w:val="486E69B2"/>
    <w:rsid w:val="48705CC5"/>
    <w:rsid w:val="4881031B"/>
    <w:rsid w:val="48837F96"/>
    <w:rsid w:val="488440DB"/>
    <w:rsid w:val="48844E4D"/>
    <w:rsid w:val="48880C16"/>
    <w:rsid w:val="488E01E5"/>
    <w:rsid w:val="488F26A7"/>
    <w:rsid w:val="48911F6C"/>
    <w:rsid w:val="48935A0A"/>
    <w:rsid w:val="48954231"/>
    <w:rsid w:val="48993FB0"/>
    <w:rsid w:val="489C2917"/>
    <w:rsid w:val="48A2313B"/>
    <w:rsid w:val="48A26483"/>
    <w:rsid w:val="48A35485"/>
    <w:rsid w:val="48A644C3"/>
    <w:rsid w:val="48A9663B"/>
    <w:rsid w:val="48AA3D70"/>
    <w:rsid w:val="48AC5C18"/>
    <w:rsid w:val="48AE3441"/>
    <w:rsid w:val="48B05CD9"/>
    <w:rsid w:val="48B627A3"/>
    <w:rsid w:val="48C13D76"/>
    <w:rsid w:val="48C8155B"/>
    <w:rsid w:val="48C81C12"/>
    <w:rsid w:val="48C8783B"/>
    <w:rsid w:val="48C90C7F"/>
    <w:rsid w:val="48CC2480"/>
    <w:rsid w:val="48D0042E"/>
    <w:rsid w:val="48D267FA"/>
    <w:rsid w:val="48D314BF"/>
    <w:rsid w:val="48D43191"/>
    <w:rsid w:val="48D47ADD"/>
    <w:rsid w:val="48D74AF8"/>
    <w:rsid w:val="48DA681B"/>
    <w:rsid w:val="48DF7253"/>
    <w:rsid w:val="48E22ABE"/>
    <w:rsid w:val="48E37206"/>
    <w:rsid w:val="48E86DC9"/>
    <w:rsid w:val="48EC14EA"/>
    <w:rsid w:val="48EF0BDF"/>
    <w:rsid w:val="48F01108"/>
    <w:rsid w:val="48F0770D"/>
    <w:rsid w:val="48F3711F"/>
    <w:rsid w:val="48F76866"/>
    <w:rsid w:val="48FB216F"/>
    <w:rsid w:val="48FF12B7"/>
    <w:rsid w:val="49000F64"/>
    <w:rsid w:val="4908016E"/>
    <w:rsid w:val="490A065A"/>
    <w:rsid w:val="490B33CD"/>
    <w:rsid w:val="490D55C7"/>
    <w:rsid w:val="49151276"/>
    <w:rsid w:val="491B2D62"/>
    <w:rsid w:val="491C77B4"/>
    <w:rsid w:val="49251596"/>
    <w:rsid w:val="49271DD5"/>
    <w:rsid w:val="4928449D"/>
    <w:rsid w:val="492949F7"/>
    <w:rsid w:val="492B1D12"/>
    <w:rsid w:val="492D7129"/>
    <w:rsid w:val="49312044"/>
    <w:rsid w:val="49381995"/>
    <w:rsid w:val="493A0170"/>
    <w:rsid w:val="493A5396"/>
    <w:rsid w:val="493B67FB"/>
    <w:rsid w:val="493D4CA5"/>
    <w:rsid w:val="493E06B4"/>
    <w:rsid w:val="493E6DC9"/>
    <w:rsid w:val="49404BD4"/>
    <w:rsid w:val="494333E8"/>
    <w:rsid w:val="494541EA"/>
    <w:rsid w:val="49460D03"/>
    <w:rsid w:val="49471CBE"/>
    <w:rsid w:val="49483203"/>
    <w:rsid w:val="494C01F4"/>
    <w:rsid w:val="494F014D"/>
    <w:rsid w:val="4953563D"/>
    <w:rsid w:val="495557FF"/>
    <w:rsid w:val="4955617F"/>
    <w:rsid w:val="4956502A"/>
    <w:rsid w:val="495A2DB3"/>
    <w:rsid w:val="495D3DF1"/>
    <w:rsid w:val="495D4973"/>
    <w:rsid w:val="495D576F"/>
    <w:rsid w:val="495E490C"/>
    <w:rsid w:val="49601439"/>
    <w:rsid w:val="496073F9"/>
    <w:rsid w:val="49632642"/>
    <w:rsid w:val="496A6C58"/>
    <w:rsid w:val="496B1660"/>
    <w:rsid w:val="496F51A7"/>
    <w:rsid w:val="496F6871"/>
    <w:rsid w:val="4970261A"/>
    <w:rsid w:val="49702FAB"/>
    <w:rsid w:val="49713298"/>
    <w:rsid w:val="49801AB3"/>
    <w:rsid w:val="498320D2"/>
    <w:rsid w:val="498B6A1B"/>
    <w:rsid w:val="498D4099"/>
    <w:rsid w:val="498F2BA6"/>
    <w:rsid w:val="499B45C1"/>
    <w:rsid w:val="499C0073"/>
    <w:rsid w:val="499C6D03"/>
    <w:rsid w:val="499F1736"/>
    <w:rsid w:val="499F2277"/>
    <w:rsid w:val="49A276E7"/>
    <w:rsid w:val="49A33AF2"/>
    <w:rsid w:val="49A448FC"/>
    <w:rsid w:val="49AA0954"/>
    <w:rsid w:val="49AB5A5F"/>
    <w:rsid w:val="49AB6250"/>
    <w:rsid w:val="49AD6557"/>
    <w:rsid w:val="49AE6F05"/>
    <w:rsid w:val="49B21AB9"/>
    <w:rsid w:val="49B2314D"/>
    <w:rsid w:val="49B23709"/>
    <w:rsid w:val="49B3171A"/>
    <w:rsid w:val="49B6304A"/>
    <w:rsid w:val="49B81B1E"/>
    <w:rsid w:val="49B9534B"/>
    <w:rsid w:val="49BC4865"/>
    <w:rsid w:val="49BD4EAA"/>
    <w:rsid w:val="49C136A0"/>
    <w:rsid w:val="49C15961"/>
    <w:rsid w:val="49C56213"/>
    <w:rsid w:val="49C86CD9"/>
    <w:rsid w:val="49C87DB0"/>
    <w:rsid w:val="49C913BC"/>
    <w:rsid w:val="49CF4E31"/>
    <w:rsid w:val="49D04BDE"/>
    <w:rsid w:val="49D905C9"/>
    <w:rsid w:val="49D91A6C"/>
    <w:rsid w:val="49D9290E"/>
    <w:rsid w:val="49D960A3"/>
    <w:rsid w:val="49E052A6"/>
    <w:rsid w:val="49E24B46"/>
    <w:rsid w:val="49E430C7"/>
    <w:rsid w:val="49E71C3A"/>
    <w:rsid w:val="49E87EF4"/>
    <w:rsid w:val="49EC156F"/>
    <w:rsid w:val="49F2479A"/>
    <w:rsid w:val="49F47569"/>
    <w:rsid w:val="49F677A4"/>
    <w:rsid w:val="49F8152E"/>
    <w:rsid w:val="49FA6D5A"/>
    <w:rsid w:val="49FF3D15"/>
    <w:rsid w:val="4A007E51"/>
    <w:rsid w:val="4A01629F"/>
    <w:rsid w:val="4A0757D3"/>
    <w:rsid w:val="4A0B28E7"/>
    <w:rsid w:val="4A124E42"/>
    <w:rsid w:val="4A1513ED"/>
    <w:rsid w:val="4A2055BC"/>
    <w:rsid w:val="4A22657C"/>
    <w:rsid w:val="4A244AD4"/>
    <w:rsid w:val="4A27103A"/>
    <w:rsid w:val="4A293461"/>
    <w:rsid w:val="4A2D5878"/>
    <w:rsid w:val="4A2F6F72"/>
    <w:rsid w:val="4A315653"/>
    <w:rsid w:val="4A3159DE"/>
    <w:rsid w:val="4A36229F"/>
    <w:rsid w:val="4A370DE9"/>
    <w:rsid w:val="4A3D788F"/>
    <w:rsid w:val="4A3E17E7"/>
    <w:rsid w:val="4A40795E"/>
    <w:rsid w:val="4A413F35"/>
    <w:rsid w:val="4A4244EA"/>
    <w:rsid w:val="4A4354D3"/>
    <w:rsid w:val="4A450257"/>
    <w:rsid w:val="4A46701E"/>
    <w:rsid w:val="4A4A1A99"/>
    <w:rsid w:val="4A4B7F39"/>
    <w:rsid w:val="4A4E08C5"/>
    <w:rsid w:val="4A5171FB"/>
    <w:rsid w:val="4A521293"/>
    <w:rsid w:val="4A546F92"/>
    <w:rsid w:val="4A5643B8"/>
    <w:rsid w:val="4A594DBD"/>
    <w:rsid w:val="4A5C2657"/>
    <w:rsid w:val="4A5D4B33"/>
    <w:rsid w:val="4A5E5BE1"/>
    <w:rsid w:val="4A61300B"/>
    <w:rsid w:val="4A6703DB"/>
    <w:rsid w:val="4A6A7E64"/>
    <w:rsid w:val="4A6C3BAE"/>
    <w:rsid w:val="4A6F521C"/>
    <w:rsid w:val="4A715B53"/>
    <w:rsid w:val="4A716FA1"/>
    <w:rsid w:val="4A7751B0"/>
    <w:rsid w:val="4A7D6FF0"/>
    <w:rsid w:val="4A800B23"/>
    <w:rsid w:val="4A8127BD"/>
    <w:rsid w:val="4A816415"/>
    <w:rsid w:val="4A893858"/>
    <w:rsid w:val="4A896389"/>
    <w:rsid w:val="4A8C6702"/>
    <w:rsid w:val="4A8E7789"/>
    <w:rsid w:val="4A8F00A0"/>
    <w:rsid w:val="4A90301B"/>
    <w:rsid w:val="4A927E03"/>
    <w:rsid w:val="4A942323"/>
    <w:rsid w:val="4A9626BF"/>
    <w:rsid w:val="4A9D2E1F"/>
    <w:rsid w:val="4A9D3AAD"/>
    <w:rsid w:val="4A9E699C"/>
    <w:rsid w:val="4AA2070D"/>
    <w:rsid w:val="4AAC63BA"/>
    <w:rsid w:val="4AAD77B8"/>
    <w:rsid w:val="4AB226D1"/>
    <w:rsid w:val="4AB44C45"/>
    <w:rsid w:val="4AB503D0"/>
    <w:rsid w:val="4AB80B3B"/>
    <w:rsid w:val="4ABC3981"/>
    <w:rsid w:val="4AC07C19"/>
    <w:rsid w:val="4AC13397"/>
    <w:rsid w:val="4AC45605"/>
    <w:rsid w:val="4AC806D0"/>
    <w:rsid w:val="4ACA28F7"/>
    <w:rsid w:val="4ACF2C8F"/>
    <w:rsid w:val="4ADA4765"/>
    <w:rsid w:val="4ADB6709"/>
    <w:rsid w:val="4AE00464"/>
    <w:rsid w:val="4AE21911"/>
    <w:rsid w:val="4AE42C7D"/>
    <w:rsid w:val="4AE504B6"/>
    <w:rsid w:val="4AE52659"/>
    <w:rsid w:val="4AE62322"/>
    <w:rsid w:val="4AE705AE"/>
    <w:rsid w:val="4AE85C67"/>
    <w:rsid w:val="4AF152F4"/>
    <w:rsid w:val="4AF7008E"/>
    <w:rsid w:val="4AF85F2B"/>
    <w:rsid w:val="4AFA40E4"/>
    <w:rsid w:val="4AFB6920"/>
    <w:rsid w:val="4AFB72C2"/>
    <w:rsid w:val="4AFE1946"/>
    <w:rsid w:val="4AFF308A"/>
    <w:rsid w:val="4B032E74"/>
    <w:rsid w:val="4B036380"/>
    <w:rsid w:val="4B041E96"/>
    <w:rsid w:val="4B043A26"/>
    <w:rsid w:val="4B054BEE"/>
    <w:rsid w:val="4B0563C6"/>
    <w:rsid w:val="4B0C460F"/>
    <w:rsid w:val="4B0F3D3D"/>
    <w:rsid w:val="4B0F54BB"/>
    <w:rsid w:val="4B113A8F"/>
    <w:rsid w:val="4B176012"/>
    <w:rsid w:val="4B1805A2"/>
    <w:rsid w:val="4B1D645E"/>
    <w:rsid w:val="4B1E1506"/>
    <w:rsid w:val="4B1F2A8A"/>
    <w:rsid w:val="4B204825"/>
    <w:rsid w:val="4B205AB9"/>
    <w:rsid w:val="4B2409B0"/>
    <w:rsid w:val="4B270A97"/>
    <w:rsid w:val="4B2C6BCB"/>
    <w:rsid w:val="4B2C745B"/>
    <w:rsid w:val="4B2D3468"/>
    <w:rsid w:val="4B2D7745"/>
    <w:rsid w:val="4B322541"/>
    <w:rsid w:val="4B351B4F"/>
    <w:rsid w:val="4B394B6E"/>
    <w:rsid w:val="4B3C6269"/>
    <w:rsid w:val="4B3D79F6"/>
    <w:rsid w:val="4B3E4C51"/>
    <w:rsid w:val="4B3F3531"/>
    <w:rsid w:val="4B41425D"/>
    <w:rsid w:val="4B4142A3"/>
    <w:rsid w:val="4B441406"/>
    <w:rsid w:val="4B45165B"/>
    <w:rsid w:val="4B480747"/>
    <w:rsid w:val="4B490B1B"/>
    <w:rsid w:val="4B49709A"/>
    <w:rsid w:val="4B4C491A"/>
    <w:rsid w:val="4B4E1BD8"/>
    <w:rsid w:val="4B540D0A"/>
    <w:rsid w:val="4B544E54"/>
    <w:rsid w:val="4B5607A5"/>
    <w:rsid w:val="4B567CB1"/>
    <w:rsid w:val="4B581DAF"/>
    <w:rsid w:val="4B5C0801"/>
    <w:rsid w:val="4B5C5625"/>
    <w:rsid w:val="4B5D0914"/>
    <w:rsid w:val="4B615DD2"/>
    <w:rsid w:val="4B635BE8"/>
    <w:rsid w:val="4B6976B3"/>
    <w:rsid w:val="4B6E7E30"/>
    <w:rsid w:val="4B6F677E"/>
    <w:rsid w:val="4B723F12"/>
    <w:rsid w:val="4B7842AB"/>
    <w:rsid w:val="4B792E99"/>
    <w:rsid w:val="4B7B0C2C"/>
    <w:rsid w:val="4B7D4945"/>
    <w:rsid w:val="4B7F5955"/>
    <w:rsid w:val="4B8071E3"/>
    <w:rsid w:val="4B82075D"/>
    <w:rsid w:val="4B8C0DB7"/>
    <w:rsid w:val="4B8D24D3"/>
    <w:rsid w:val="4B9748C4"/>
    <w:rsid w:val="4B976D4C"/>
    <w:rsid w:val="4BA30453"/>
    <w:rsid w:val="4BA31739"/>
    <w:rsid w:val="4BAB5423"/>
    <w:rsid w:val="4BB33F5A"/>
    <w:rsid w:val="4BB43B42"/>
    <w:rsid w:val="4BB52ADF"/>
    <w:rsid w:val="4BB746C5"/>
    <w:rsid w:val="4BB82350"/>
    <w:rsid w:val="4BBB1EF3"/>
    <w:rsid w:val="4BBE43A5"/>
    <w:rsid w:val="4BC36DEB"/>
    <w:rsid w:val="4BC62313"/>
    <w:rsid w:val="4BC757AA"/>
    <w:rsid w:val="4BC97FD7"/>
    <w:rsid w:val="4BCD3396"/>
    <w:rsid w:val="4BCD437F"/>
    <w:rsid w:val="4BD51865"/>
    <w:rsid w:val="4BD85CA9"/>
    <w:rsid w:val="4BDC1E49"/>
    <w:rsid w:val="4BDD071D"/>
    <w:rsid w:val="4BE53B35"/>
    <w:rsid w:val="4BE55395"/>
    <w:rsid w:val="4BE756A5"/>
    <w:rsid w:val="4BE905E7"/>
    <w:rsid w:val="4BE927D0"/>
    <w:rsid w:val="4BE96EA3"/>
    <w:rsid w:val="4BEB556E"/>
    <w:rsid w:val="4BED280B"/>
    <w:rsid w:val="4BEE63D5"/>
    <w:rsid w:val="4BEE6C9A"/>
    <w:rsid w:val="4BF11008"/>
    <w:rsid w:val="4BF4626C"/>
    <w:rsid w:val="4BF46FB8"/>
    <w:rsid w:val="4BF570C5"/>
    <w:rsid w:val="4BF72166"/>
    <w:rsid w:val="4BF94C2D"/>
    <w:rsid w:val="4BFC3E6D"/>
    <w:rsid w:val="4BFF64C2"/>
    <w:rsid w:val="4C000B2C"/>
    <w:rsid w:val="4C0324CE"/>
    <w:rsid w:val="4C034B9F"/>
    <w:rsid w:val="4C053FF7"/>
    <w:rsid w:val="4C095065"/>
    <w:rsid w:val="4C0A79EF"/>
    <w:rsid w:val="4C0C1416"/>
    <w:rsid w:val="4C0C1989"/>
    <w:rsid w:val="4C0D0C8C"/>
    <w:rsid w:val="4C0D7154"/>
    <w:rsid w:val="4C1168A7"/>
    <w:rsid w:val="4C193761"/>
    <w:rsid w:val="4C1B0092"/>
    <w:rsid w:val="4C1D0538"/>
    <w:rsid w:val="4C1F2182"/>
    <w:rsid w:val="4C216B70"/>
    <w:rsid w:val="4C236510"/>
    <w:rsid w:val="4C256A3F"/>
    <w:rsid w:val="4C262ACD"/>
    <w:rsid w:val="4C2A4E56"/>
    <w:rsid w:val="4C2A543A"/>
    <w:rsid w:val="4C2B6AA5"/>
    <w:rsid w:val="4C2D4667"/>
    <w:rsid w:val="4C351F1A"/>
    <w:rsid w:val="4C3B0F69"/>
    <w:rsid w:val="4C3B5212"/>
    <w:rsid w:val="4C3C68F7"/>
    <w:rsid w:val="4C43598B"/>
    <w:rsid w:val="4C451840"/>
    <w:rsid w:val="4C485F01"/>
    <w:rsid w:val="4C4B1781"/>
    <w:rsid w:val="4C4C1C91"/>
    <w:rsid w:val="4C552903"/>
    <w:rsid w:val="4C5818BF"/>
    <w:rsid w:val="4C5A1506"/>
    <w:rsid w:val="4C5B6090"/>
    <w:rsid w:val="4C5C18F9"/>
    <w:rsid w:val="4C5F3A4B"/>
    <w:rsid w:val="4C5F5622"/>
    <w:rsid w:val="4C6542E3"/>
    <w:rsid w:val="4C671AAF"/>
    <w:rsid w:val="4C674C3A"/>
    <w:rsid w:val="4C681CF0"/>
    <w:rsid w:val="4C696CDC"/>
    <w:rsid w:val="4C6C4438"/>
    <w:rsid w:val="4C7639BE"/>
    <w:rsid w:val="4C836A0E"/>
    <w:rsid w:val="4C837881"/>
    <w:rsid w:val="4C865597"/>
    <w:rsid w:val="4C874431"/>
    <w:rsid w:val="4C89138D"/>
    <w:rsid w:val="4C8A17F3"/>
    <w:rsid w:val="4C8E63EA"/>
    <w:rsid w:val="4C90696A"/>
    <w:rsid w:val="4C9379B5"/>
    <w:rsid w:val="4C940F96"/>
    <w:rsid w:val="4C947EFA"/>
    <w:rsid w:val="4C96782C"/>
    <w:rsid w:val="4CA2335D"/>
    <w:rsid w:val="4CA23885"/>
    <w:rsid w:val="4CA346EE"/>
    <w:rsid w:val="4CA42117"/>
    <w:rsid w:val="4CA555F3"/>
    <w:rsid w:val="4CA6029E"/>
    <w:rsid w:val="4CA63107"/>
    <w:rsid w:val="4CA852BB"/>
    <w:rsid w:val="4CA93AC1"/>
    <w:rsid w:val="4CA96857"/>
    <w:rsid w:val="4CAA5A1C"/>
    <w:rsid w:val="4CAB708A"/>
    <w:rsid w:val="4CAD3256"/>
    <w:rsid w:val="4CAF4D48"/>
    <w:rsid w:val="4CAF502B"/>
    <w:rsid w:val="4CB00FD1"/>
    <w:rsid w:val="4CB7699E"/>
    <w:rsid w:val="4CBC7BCB"/>
    <w:rsid w:val="4CBD2FE3"/>
    <w:rsid w:val="4CC12166"/>
    <w:rsid w:val="4CC124D6"/>
    <w:rsid w:val="4CC228D1"/>
    <w:rsid w:val="4CCC5743"/>
    <w:rsid w:val="4CCD2D95"/>
    <w:rsid w:val="4CCE3A6D"/>
    <w:rsid w:val="4CD06279"/>
    <w:rsid w:val="4CD37C11"/>
    <w:rsid w:val="4CD76112"/>
    <w:rsid w:val="4CD951E4"/>
    <w:rsid w:val="4CD95C4F"/>
    <w:rsid w:val="4CDB27AA"/>
    <w:rsid w:val="4CDC34B5"/>
    <w:rsid w:val="4CDE6E0F"/>
    <w:rsid w:val="4CE02C88"/>
    <w:rsid w:val="4CE34400"/>
    <w:rsid w:val="4CEC1642"/>
    <w:rsid w:val="4CEF0A6D"/>
    <w:rsid w:val="4CF667E5"/>
    <w:rsid w:val="4CF929D9"/>
    <w:rsid w:val="4CFA574B"/>
    <w:rsid w:val="4D012DB2"/>
    <w:rsid w:val="4D044BF4"/>
    <w:rsid w:val="4D051E75"/>
    <w:rsid w:val="4D091088"/>
    <w:rsid w:val="4D0A2E59"/>
    <w:rsid w:val="4D10424F"/>
    <w:rsid w:val="4D153287"/>
    <w:rsid w:val="4D15410C"/>
    <w:rsid w:val="4D181256"/>
    <w:rsid w:val="4D205D67"/>
    <w:rsid w:val="4D206A32"/>
    <w:rsid w:val="4D2102A2"/>
    <w:rsid w:val="4D246394"/>
    <w:rsid w:val="4D25394D"/>
    <w:rsid w:val="4D256AE3"/>
    <w:rsid w:val="4D264549"/>
    <w:rsid w:val="4D296429"/>
    <w:rsid w:val="4D2C2392"/>
    <w:rsid w:val="4D2E582D"/>
    <w:rsid w:val="4D2F3315"/>
    <w:rsid w:val="4D3417D6"/>
    <w:rsid w:val="4D361854"/>
    <w:rsid w:val="4D3B55A9"/>
    <w:rsid w:val="4D4002E1"/>
    <w:rsid w:val="4D42324A"/>
    <w:rsid w:val="4D430436"/>
    <w:rsid w:val="4D43609B"/>
    <w:rsid w:val="4D4459A6"/>
    <w:rsid w:val="4D446BB2"/>
    <w:rsid w:val="4D45385F"/>
    <w:rsid w:val="4D470B08"/>
    <w:rsid w:val="4D4B3717"/>
    <w:rsid w:val="4D4C0C32"/>
    <w:rsid w:val="4D4E1168"/>
    <w:rsid w:val="4D502116"/>
    <w:rsid w:val="4D505F89"/>
    <w:rsid w:val="4D513064"/>
    <w:rsid w:val="4D524C11"/>
    <w:rsid w:val="4D530D65"/>
    <w:rsid w:val="4D5B5067"/>
    <w:rsid w:val="4D5C7F85"/>
    <w:rsid w:val="4D603CCC"/>
    <w:rsid w:val="4D612250"/>
    <w:rsid w:val="4D647483"/>
    <w:rsid w:val="4D6852DC"/>
    <w:rsid w:val="4D6D21CB"/>
    <w:rsid w:val="4D6E591F"/>
    <w:rsid w:val="4D763386"/>
    <w:rsid w:val="4D766CDB"/>
    <w:rsid w:val="4D7763FB"/>
    <w:rsid w:val="4D7B5CF2"/>
    <w:rsid w:val="4D7C0F42"/>
    <w:rsid w:val="4D7E26FC"/>
    <w:rsid w:val="4D7F04EB"/>
    <w:rsid w:val="4D81396E"/>
    <w:rsid w:val="4D8215F3"/>
    <w:rsid w:val="4D8320A8"/>
    <w:rsid w:val="4D8641B0"/>
    <w:rsid w:val="4D881993"/>
    <w:rsid w:val="4D8C2B5A"/>
    <w:rsid w:val="4D901ECB"/>
    <w:rsid w:val="4D9C44F6"/>
    <w:rsid w:val="4D9E47B2"/>
    <w:rsid w:val="4D9F7B3D"/>
    <w:rsid w:val="4DA301F5"/>
    <w:rsid w:val="4DA32F43"/>
    <w:rsid w:val="4DA65204"/>
    <w:rsid w:val="4DAC3F0F"/>
    <w:rsid w:val="4DAE7193"/>
    <w:rsid w:val="4DB0025C"/>
    <w:rsid w:val="4DB145C4"/>
    <w:rsid w:val="4DB1532F"/>
    <w:rsid w:val="4DB66856"/>
    <w:rsid w:val="4DB92A83"/>
    <w:rsid w:val="4DB932A4"/>
    <w:rsid w:val="4DBB45D4"/>
    <w:rsid w:val="4DC41A39"/>
    <w:rsid w:val="4DC45FD6"/>
    <w:rsid w:val="4DC6633D"/>
    <w:rsid w:val="4DC84132"/>
    <w:rsid w:val="4DC92EFC"/>
    <w:rsid w:val="4DC95706"/>
    <w:rsid w:val="4DC96CF9"/>
    <w:rsid w:val="4DCC5354"/>
    <w:rsid w:val="4DCF0BCD"/>
    <w:rsid w:val="4DD74D96"/>
    <w:rsid w:val="4DD8128B"/>
    <w:rsid w:val="4DDA088C"/>
    <w:rsid w:val="4DDF7F9A"/>
    <w:rsid w:val="4DE349E6"/>
    <w:rsid w:val="4DE4393A"/>
    <w:rsid w:val="4DE61C32"/>
    <w:rsid w:val="4DE858BF"/>
    <w:rsid w:val="4DE86E64"/>
    <w:rsid w:val="4DEB7AE7"/>
    <w:rsid w:val="4DEF2BCD"/>
    <w:rsid w:val="4DF11584"/>
    <w:rsid w:val="4DF12B2F"/>
    <w:rsid w:val="4DF17757"/>
    <w:rsid w:val="4DF277D5"/>
    <w:rsid w:val="4DF9553D"/>
    <w:rsid w:val="4DFA06BC"/>
    <w:rsid w:val="4DFA2718"/>
    <w:rsid w:val="4DFA7CE6"/>
    <w:rsid w:val="4DFF538F"/>
    <w:rsid w:val="4E000E28"/>
    <w:rsid w:val="4E0145AB"/>
    <w:rsid w:val="4E0273BF"/>
    <w:rsid w:val="4E04403E"/>
    <w:rsid w:val="4E0678A4"/>
    <w:rsid w:val="4E075099"/>
    <w:rsid w:val="4E083E8B"/>
    <w:rsid w:val="4E0B09EF"/>
    <w:rsid w:val="4E0C2F99"/>
    <w:rsid w:val="4E0C7778"/>
    <w:rsid w:val="4E0D5B38"/>
    <w:rsid w:val="4E0D76BC"/>
    <w:rsid w:val="4E0E5069"/>
    <w:rsid w:val="4E0F28C8"/>
    <w:rsid w:val="4E102075"/>
    <w:rsid w:val="4E107B91"/>
    <w:rsid w:val="4E13387B"/>
    <w:rsid w:val="4E1652EC"/>
    <w:rsid w:val="4E1B5E1B"/>
    <w:rsid w:val="4E1F51EB"/>
    <w:rsid w:val="4E1F55FF"/>
    <w:rsid w:val="4E24370E"/>
    <w:rsid w:val="4E252163"/>
    <w:rsid w:val="4E257461"/>
    <w:rsid w:val="4E2B597D"/>
    <w:rsid w:val="4E2F299C"/>
    <w:rsid w:val="4E2F413A"/>
    <w:rsid w:val="4E330859"/>
    <w:rsid w:val="4E330D2B"/>
    <w:rsid w:val="4E391BA1"/>
    <w:rsid w:val="4E3B618E"/>
    <w:rsid w:val="4E3C2F9D"/>
    <w:rsid w:val="4E3C3B18"/>
    <w:rsid w:val="4E3D4652"/>
    <w:rsid w:val="4E3E37A1"/>
    <w:rsid w:val="4E3E530B"/>
    <w:rsid w:val="4E413B1D"/>
    <w:rsid w:val="4E46076E"/>
    <w:rsid w:val="4E462CEC"/>
    <w:rsid w:val="4E4A54C4"/>
    <w:rsid w:val="4E4C59A2"/>
    <w:rsid w:val="4E501334"/>
    <w:rsid w:val="4E532847"/>
    <w:rsid w:val="4E55206A"/>
    <w:rsid w:val="4E55686A"/>
    <w:rsid w:val="4E5B60DF"/>
    <w:rsid w:val="4E5C0088"/>
    <w:rsid w:val="4E5F6DC5"/>
    <w:rsid w:val="4E616E81"/>
    <w:rsid w:val="4E617C49"/>
    <w:rsid w:val="4E640B9C"/>
    <w:rsid w:val="4E6C0FF2"/>
    <w:rsid w:val="4E6E7FF7"/>
    <w:rsid w:val="4E7109D5"/>
    <w:rsid w:val="4E732D2D"/>
    <w:rsid w:val="4E765F78"/>
    <w:rsid w:val="4E7A7C82"/>
    <w:rsid w:val="4E7F278E"/>
    <w:rsid w:val="4E83096F"/>
    <w:rsid w:val="4E857771"/>
    <w:rsid w:val="4E8947E4"/>
    <w:rsid w:val="4E8C0552"/>
    <w:rsid w:val="4E8D1818"/>
    <w:rsid w:val="4E947C2B"/>
    <w:rsid w:val="4E9668EA"/>
    <w:rsid w:val="4E976F36"/>
    <w:rsid w:val="4E9850D5"/>
    <w:rsid w:val="4E9F2A10"/>
    <w:rsid w:val="4EA11729"/>
    <w:rsid w:val="4EA52D83"/>
    <w:rsid w:val="4EA635F6"/>
    <w:rsid w:val="4EA71352"/>
    <w:rsid w:val="4EA746A7"/>
    <w:rsid w:val="4EA92FEE"/>
    <w:rsid w:val="4EAA2238"/>
    <w:rsid w:val="4EB03C98"/>
    <w:rsid w:val="4EB40485"/>
    <w:rsid w:val="4EB57598"/>
    <w:rsid w:val="4EB86C98"/>
    <w:rsid w:val="4EBB00AB"/>
    <w:rsid w:val="4EBB2DDB"/>
    <w:rsid w:val="4EBF1293"/>
    <w:rsid w:val="4EC53A21"/>
    <w:rsid w:val="4EC8646E"/>
    <w:rsid w:val="4EC917B8"/>
    <w:rsid w:val="4ECC7873"/>
    <w:rsid w:val="4ED209E4"/>
    <w:rsid w:val="4ED4619C"/>
    <w:rsid w:val="4ED66077"/>
    <w:rsid w:val="4EDA7486"/>
    <w:rsid w:val="4EDD57A4"/>
    <w:rsid w:val="4EE12140"/>
    <w:rsid w:val="4EE16C5F"/>
    <w:rsid w:val="4EE64829"/>
    <w:rsid w:val="4EE64E5A"/>
    <w:rsid w:val="4EE66088"/>
    <w:rsid w:val="4EEA24BD"/>
    <w:rsid w:val="4EEA29A9"/>
    <w:rsid w:val="4EF22AB0"/>
    <w:rsid w:val="4EF75F85"/>
    <w:rsid w:val="4EF76ED1"/>
    <w:rsid w:val="4EF810F3"/>
    <w:rsid w:val="4EF81573"/>
    <w:rsid w:val="4EF974AD"/>
    <w:rsid w:val="4EFB169E"/>
    <w:rsid w:val="4EFD6A76"/>
    <w:rsid w:val="4EFE5542"/>
    <w:rsid w:val="4EFE7E42"/>
    <w:rsid w:val="4EFF2A67"/>
    <w:rsid w:val="4EFF345D"/>
    <w:rsid w:val="4F0262FC"/>
    <w:rsid w:val="4F046E53"/>
    <w:rsid w:val="4F090DF4"/>
    <w:rsid w:val="4F094DE5"/>
    <w:rsid w:val="4F095D42"/>
    <w:rsid w:val="4F154A53"/>
    <w:rsid w:val="4F1745F4"/>
    <w:rsid w:val="4F181B5D"/>
    <w:rsid w:val="4F1C6103"/>
    <w:rsid w:val="4F213A64"/>
    <w:rsid w:val="4F2317B7"/>
    <w:rsid w:val="4F262D3E"/>
    <w:rsid w:val="4F285588"/>
    <w:rsid w:val="4F285DC3"/>
    <w:rsid w:val="4F2E377C"/>
    <w:rsid w:val="4F302096"/>
    <w:rsid w:val="4F320E02"/>
    <w:rsid w:val="4F324DC5"/>
    <w:rsid w:val="4F340051"/>
    <w:rsid w:val="4F360077"/>
    <w:rsid w:val="4F3633BF"/>
    <w:rsid w:val="4F394AC7"/>
    <w:rsid w:val="4F397B2C"/>
    <w:rsid w:val="4F3A3E36"/>
    <w:rsid w:val="4F3E17EB"/>
    <w:rsid w:val="4F40780F"/>
    <w:rsid w:val="4F4213C3"/>
    <w:rsid w:val="4F4C1699"/>
    <w:rsid w:val="4F4D0BBE"/>
    <w:rsid w:val="4F502548"/>
    <w:rsid w:val="4F5358A6"/>
    <w:rsid w:val="4F5766DC"/>
    <w:rsid w:val="4F587572"/>
    <w:rsid w:val="4F5A74F7"/>
    <w:rsid w:val="4F5B323A"/>
    <w:rsid w:val="4F6265D6"/>
    <w:rsid w:val="4F65543E"/>
    <w:rsid w:val="4F6E1B84"/>
    <w:rsid w:val="4F710977"/>
    <w:rsid w:val="4F711713"/>
    <w:rsid w:val="4F71193E"/>
    <w:rsid w:val="4F83477B"/>
    <w:rsid w:val="4F8D4C17"/>
    <w:rsid w:val="4F931380"/>
    <w:rsid w:val="4F985933"/>
    <w:rsid w:val="4F9955CE"/>
    <w:rsid w:val="4F996B54"/>
    <w:rsid w:val="4F9A4C65"/>
    <w:rsid w:val="4F9B107E"/>
    <w:rsid w:val="4F9B18ED"/>
    <w:rsid w:val="4FA51485"/>
    <w:rsid w:val="4FA60B84"/>
    <w:rsid w:val="4FA7654E"/>
    <w:rsid w:val="4FB07C33"/>
    <w:rsid w:val="4FB347AD"/>
    <w:rsid w:val="4FB74A14"/>
    <w:rsid w:val="4FB8118A"/>
    <w:rsid w:val="4FB8314A"/>
    <w:rsid w:val="4FB96E20"/>
    <w:rsid w:val="4FBC45A3"/>
    <w:rsid w:val="4FBC69AE"/>
    <w:rsid w:val="4FBD0265"/>
    <w:rsid w:val="4FC15F77"/>
    <w:rsid w:val="4FC65489"/>
    <w:rsid w:val="4FC73F78"/>
    <w:rsid w:val="4FC76539"/>
    <w:rsid w:val="4FCA3073"/>
    <w:rsid w:val="4FCB3C44"/>
    <w:rsid w:val="4FCB46C3"/>
    <w:rsid w:val="4FCE1BA5"/>
    <w:rsid w:val="4FD93455"/>
    <w:rsid w:val="4FD93BBC"/>
    <w:rsid w:val="4FD95260"/>
    <w:rsid w:val="4FDA4CCA"/>
    <w:rsid w:val="4FDB62EF"/>
    <w:rsid w:val="4FDC3DD4"/>
    <w:rsid w:val="4FDC54F5"/>
    <w:rsid w:val="4FDC5BB8"/>
    <w:rsid w:val="4FDD5238"/>
    <w:rsid w:val="4FDD744E"/>
    <w:rsid w:val="4FDF4E0F"/>
    <w:rsid w:val="4FE10E33"/>
    <w:rsid w:val="4FE441CC"/>
    <w:rsid w:val="4FE47172"/>
    <w:rsid w:val="4FE775E5"/>
    <w:rsid w:val="4FE83C40"/>
    <w:rsid w:val="4FEC464E"/>
    <w:rsid w:val="4FF051F7"/>
    <w:rsid w:val="4FF1065E"/>
    <w:rsid w:val="4FF229FA"/>
    <w:rsid w:val="4FF354DE"/>
    <w:rsid w:val="4FF42576"/>
    <w:rsid w:val="4FF910E8"/>
    <w:rsid w:val="4FF940E4"/>
    <w:rsid w:val="4FFA69A5"/>
    <w:rsid w:val="4FFB21B7"/>
    <w:rsid w:val="50013E29"/>
    <w:rsid w:val="50023E40"/>
    <w:rsid w:val="50040059"/>
    <w:rsid w:val="500710F1"/>
    <w:rsid w:val="50090239"/>
    <w:rsid w:val="500919A0"/>
    <w:rsid w:val="500B1BB3"/>
    <w:rsid w:val="500C26A6"/>
    <w:rsid w:val="500F0957"/>
    <w:rsid w:val="5013418A"/>
    <w:rsid w:val="50171995"/>
    <w:rsid w:val="501C17C9"/>
    <w:rsid w:val="5028187D"/>
    <w:rsid w:val="50296C42"/>
    <w:rsid w:val="502C1AAD"/>
    <w:rsid w:val="502D5F60"/>
    <w:rsid w:val="502F0B04"/>
    <w:rsid w:val="502F5A4F"/>
    <w:rsid w:val="5032182D"/>
    <w:rsid w:val="50325960"/>
    <w:rsid w:val="50351F0A"/>
    <w:rsid w:val="50356C11"/>
    <w:rsid w:val="50385EB9"/>
    <w:rsid w:val="50386E07"/>
    <w:rsid w:val="503A48E5"/>
    <w:rsid w:val="503C47FF"/>
    <w:rsid w:val="503D01B6"/>
    <w:rsid w:val="503E23D3"/>
    <w:rsid w:val="50462AB2"/>
    <w:rsid w:val="50476001"/>
    <w:rsid w:val="5049661D"/>
    <w:rsid w:val="50510E96"/>
    <w:rsid w:val="5052111C"/>
    <w:rsid w:val="50565C2A"/>
    <w:rsid w:val="50574112"/>
    <w:rsid w:val="50587646"/>
    <w:rsid w:val="50587AFB"/>
    <w:rsid w:val="50594883"/>
    <w:rsid w:val="505B5691"/>
    <w:rsid w:val="505D74F2"/>
    <w:rsid w:val="506511D6"/>
    <w:rsid w:val="50661E68"/>
    <w:rsid w:val="5068062E"/>
    <w:rsid w:val="506D4684"/>
    <w:rsid w:val="506F4F42"/>
    <w:rsid w:val="5077459C"/>
    <w:rsid w:val="507A0BC3"/>
    <w:rsid w:val="507E35EC"/>
    <w:rsid w:val="50822C7C"/>
    <w:rsid w:val="50826A3B"/>
    <w:rsid w:val="508A45A6"/>
    <w:rsid w:val="509121F3"/>
    <w:rsid w:val="509158D2"/>
    <w:rsid w:val="5093710C"/>
    <w:rsid w:val="509E28CA"/>
    <w:rsid w:val="509F5C83"/>
    <w:rsid w:val="50A034D9"/>
    <w:rsid w:val="50A11E4D"/>
    <w:rsid w:val="50A60CC2"/>
    <w:rsid w:val="50A869EE"/>
    <w:rsid w:val="50A907EF"/>
    <w:rsid w:val="50A95CC0"/>
    <w:rsid w:val="50AA4E73"/>
    <w:rsid w:val="50B24B15"/>
    <w:rsid w:val="50BB18E6"/>
    <w:rsid w:val="50BD3CF7"/>
    <w:rsid w:val="50BE6A89"/>
    <w:rsid w:val="50C23AEB"/>
    <w:rsid w:val="50C93BD4"/>
    <w:rsid w:val="50C969AC"/>
    <w:rsid w:val="50CB175C"/>
    <w:rsid w:val="50CC6889"/>
    <w:rsid w:val="50CD364A"/>
    <w:rsid w:val="50D26366"/>
    <w:rsid w:val="50D439C5"/>
    <w:rsid w:val="50DA550C"/>
    <w:rsid w:val="50DC11AA"/>
    <w:rsid w:val="50E00092"/>
    <w:rsid w:val="50E84E9A"/>
    <w:rsid w:val="50EB0914"/>
    <w:rsid w:val="50EB7517"/>
    <w:rsid w:val="50EE05A1"/>
    <w:rsid w:val="510375C7"/>
    <w:rsid w:val="51045C2E"/>
    <w:rsid w:val="51050810"/>
    <w:rsid w:val="51053ABF"/>
    <w:rsid w:val="51077DF1"/>
    <w:rsid w:val="510821D0"/>
    <w:rsid w:val="51084655"/>
    <w:rsid w:val="510E03A8"/>
    <w:rsid w:val="510F4AC5"/>
    <w:rsid w:val="5117334E"/>
    <w:rsid w:val="51184225"/>
    <w:rsid w:val="511D457E"/>
    <w:rsid w:val="511D706C"/>
    <w:rsid w:val="511F2477"/>
    <w:rsid w:val="512035B0"/>
    <w:rsid w:val="5122013A"/>
    <w:rsid w:val="51231628"/>
    <w:rsid w:val="512B2DE6"/>
    <w:rsid w:val="512B5074"/>
    <w:rsid w:val="51323622"/>
    <w:rsid w:val="51357020"/>
    <w:rsid w:val="513660F8"/>
    <w:rsid w:val="513A21FF"/>
    <w:rsid w:val="513E43E5"/>
    <w:rsid w:val="513E5F1C"/>
    <w:rsid w:val="51410F33"/>
    <w:rsid w:val="51412E39"/>
    <w:rsid w:val="514221D2"/>
    <w:rsid w:val="51432454"/>
    <w:rsid w:val="514366FA"/>
    <w:rsid w:val="514556A5"/>
    <w:rsid w:val="514562C7"/>
    <w:rsid w:val="51476D2C"/>
    <w:rsid w:val="514809C5"/>
    <w:rsid w:val="51487D3B"/>
    <w:rsid w:val="514901F8"/>
    <w:rsid w:val="51491FB0"/>
    <w:rsid w:val="514D4085"/>
    <w:rsid w:val="51531CEB"/>
    <w:rsid w:val="515479D3"/>
    <w:rsid w:val="515543BB"/>
    <w:rsid w:val="51567C7C"/>
    <w:rsid w:val="5157626D"/>
    <w:rsid w:val="51665B54"/>
    <w:rsid w:val="516B5518"/>
    <w:rsid w:val="516C7B9F"/>
    <w:rsid w:val="516F53EB"/>
    <w:rsid w:val="5170240D"/>
    <w:rsid w:val="51705220"/>
    <w:rsid w:val="51707A08"/>
    <w:rsid w:val="51735E4F"/>
    <w:rsid w:val="51784930"/>
    <w:rsid w:val="51794F60"/>
    <w:rsid w:val="517E102B"/>
    <w:rsid w:val="517F4168"/>
    <w:rsid w:val="517F5E5A"/>
    <w:rsid w:val="518066D1"/>
    <w:rsid w:val="51863719"/>
    <w:rsid w:val="518702D6"/>
    <w:rsid w:val="51874F46"/>
    <w:rsid w:val="5187626B"/>
    <w:rsid w:val="51892241"/>
    <w:rsid w:val="518C021E"/>
    <w:rsid w:val="518C0DC4"/>
    <w:rsid w:val="518E7566"/>
    <w:rsid w:val="51906C5A"/>
    <w:rsid w:val="519076AB"/>
    <w:rsid w:val="51981DF9"/>
    <w:rsid w:val="519A559B"/>
    <w:rsid w:val="519C1201"/>
    <w:rsid w:val="519E3053"/>
    <w:rsid w:val="51A0403B"/>
    <w:rsid w:val="51A06209"/>
    <w:rsid w:val="51A47661"/>
    <w:rsid w:val="51A81D79"/>
    <w:rsid w:val="51A95F1D"/>
    <w:rsid w:val="51AA1CA0"/>
    <w:rsid w:val="51AF0504"/>
    <w:rsid w:val="51B33B21"/>
    <w:rsid w:val="51B62AF8"/>
    <w:rsid w:val="51B848EE"/>
    <w:rsid w:val="51C72964"/>
    <w:rsid w:val="51C87BDA"/>
    <w:rsid w:val="51CB1A9D"/>
    <w:rsid w:val="51CC4C63"/>
    <w:rsid w:val="51CE2DAD"/>
    <w:rsid w:val="51D34076"/>
    <w:rsid w:val="51D45B05"/>
    <w:rsid w:val="51D74C91"/>
    <w:rsid w:val="51D8290B"/>
    <w:rsid w:val="51D85B35"/>
    <w:rsid w:val="51DD5DAD"/>
    <w:rsid w:val="51DE0C6A"/>
    <w:rsid w:val="51E12483"/>
    <w:rsid w:val="51E27742"/>
    <w:rsid w:val="51E71626"/>
    <w:rsid w:val="51E940A4"/>
    <w:rsid w:val="51E96F9F"/>
    <w:rsid w:val="51EA4377"/>
    <w:rsid w:val="51EC4AAE"/>
    <w:rsid w:val="51EF0C57"/>
    <w:rsid w:val="51EF4133"/>
    <w:rsid w:val="51F153A8"/>
    <w:rsid w:val="51F41DE2"/>
    <w:rsid w:val="51F63BED"/>
    <w:rsid w:val="51FA30E8"/>
    <w:rsid w:val="51FB1DFF"/>
    <w:rsid w:val="51FF4081"/>
    <w:rsid w:val="5203767D"/>
    <w:rsid w:val="5206346F"/>
    <w:rsid w:val="52065B44"/>
    <w:rsid w:val="5206629D"/>
    <w:rsid w:val="52090B00"/>
    <w:rsid w:val="520C4B03"/>
    <w:rsid w:val="520E4388"/>
    <w:rsid w:val="52100882"/>
    <w:rsid w:val="521027E5"/>
    <w:rsid w:val="52146013"/>
    <w:rsid w:val="521568F3"/>
    <w:rsid w:val="52170D2B"/>
    <w:rsid w:val="521C4D8E"/>
    <w:rsid w:val="521E58FD"/>
    <w:rsid w:val="52204658"/>
    <w:rsid w:val="522B5480"/>
    <w:rsid w:val="522D0245"/>
    <w:rsid w:val="522D53F5"/>
    <w:rsid w:val="522D7717"/>
    <w:rsid w:val="522F3B14"/>
    <w:rsid w:val="523016D6"/>
    <w:rsid w:val="5230568D"/>
    <w:rsid w:val="523504E2"/>
    <w:rsid w:val="52354D5B"/>
    <w:rsid w:val="523B038E"/>
    <w:rsid w:val="523B7BE4"/>
    <w:rsid w:val="52407D58"/>
    <w:rsid w:val="524218AF"/>
    <w:rsid w:val="5247095C"/>
    <w:rsid w:val="52482430"/>
    <w:rsid w:val="524D26E0"/>
    <w:rsid w:val="524F6BB8"/>
    <w:rsid w:val="52502725"/>
    <w:rsid w:val="52591883"/>
    <w:rsid w:val="525928A4"/>
    <w:rsid w:val="525A69B7"/>
    <w:rsid w:val="525C4147"/>
    <w:rsid w:val="5261287F"/>
    <w:rsid w:val="52630B96"/>
    <w:rsid w:val="52696FDB"/>
    <w:rsid w:val="526A15B4"/>
    <w:rsid w:val="526B1BF2"/>
    <w:rsid w:val="527A55DC"/>
    <w:rsid w:val="527C11A1"/>
    <w:rsid w:val="527E5A86"/>
    <w:rsid w:val="528205F6"/>
    <w:rsid w:val="5282645D"/>
    <w:rsid w:val="52866633"/>
    <w:rsid w:val="52893ECD"/>
    <w:rsid w:val="528A7654"/>
    <w:rsid w:val="528C0285"/>
    <w:rsid w:val="528C3714"/>
    <w:rsid w:val="528F26FB"/>
    <w:rsid w:val="528F7C39"/>
    <w:rsid w:val="52912404"/>
    <w:rsid w:val="52916396"/>
    <w:rsid w:val="529224DB"/>
    <w:rsid w:val="52956CD8"/>
    <w:rsid w:val="5298043C"/>
    <w:rsid w:val="529A5160"/>
    <w:rsid w:val="529B6A0A"/>
    <w:rsid w:val="529F72FB"/>
    <w:rsid w:val="52A07EDC"/>
    <w:rsid w:val="52A17EAA"/>
    <w:rsid w:val="52A53214"/>
    <w:rsid w:val="52A5641E"/>
    <w:rsid w:val="52A61CB6"/>
    <w:rsid w:val="52A73633"/>
    <w:rsid w:val="52AC0307"/>
    <w:rsid w:val="52AC4F9F"/>
    <w:rsid w:val="52AD528C"/>
    <w:rsid w:val="52B435BA"/>
    <w:rsid w:val="52B677A0"/>
    <w:rsid w:val="52BF41D0"/>
    <w:rsid w:val="52C17D84"/>
    <w:rsid w:val="52C45DF7"/>
    <w:rsid w:val="52C5168C"/>
    <w:rsid w:val="52C72FF5"/>
    <w:rsid w:val="52C831B3"/>
    <w:rsid w:val="52C838C9"/>
    <w:rsid w:val="52C97C78"/>
    <w:rsid w:val="52CA2BEE"/>
    <w:rsid w:val="52CB2E44"/>
    <w:rsid w:val="52CE675E"/>
    <w:rsid w:val="52D14955"/>
    <w:rsid w:val="52D176E6"/>
    <w:rsid w:val="52D21294"/>
    <w:rsid w:val="52D603B0"/>
    <w:rsid w:val="52DA4F86"/>
    <w:rsid w:val="52DE5004"/>
    <w:rsid w:val="52E426B0"/>
    <w:rsid w:val="52E53EA5"/>
    <w:rsid w:val="52E673EE"/>
    <w:rsid w:val="52E75F58"/>
    <w:rsid w:val="52E8481C"/>
    <w:rsid w:val="52EE5053"/>
    <w:rsid w:val="52EE7E57"/>
    <w:rsid w:val="52EF22B7"/>
    <w:rsid w:val="52EF302A"/>
    <w:rsid w:val="52F41D73"/>
    <w:rsid w:val="52F4748A"/>
    <w:rsid w:val="52F7515D"/>
    <w:rsid w:val="52F854EE"/>
    <w:rsid w:val="52F90B9C"/>
    <w:rsid w:val="52FA565C"/>
    <w:rsid w:val="52FB0943"/>
    <w:rsid w:val="52FC2681"/>
    <w:rsid w:val="52FF3C64"/>
    <w:rsid w:val="52FF564A"/>
    <w:rsid w:val="53001ADE"/>
    <w:rsid w:val="53084F6A"/>
    <w:rsid w:val="530E46CB"/>
    <w:rsid w:val="530E6417"/>
    <w:rsid w:val="530E64D3"/>
    <w:rsid w:val="530E65BA"/>
    <w:rsid w:val="53106E33"/>
    <w:rsid w:val="53113886"/>
    <w:rsid w:val="53136941"/>
    <w:rsid w:val="53180306"/>
    <w:rsid w:val="53195ED3"/>
    <w:rsid w:val="531A00DB"/>
    <w:rsid w:val="531A5C73"/>
    <w:rsid w:val="531B20B4"/>
    <w:rsid w:val="532346F6"/>
    <w:rsid w:val="5329338E"/>
    <w:rsid w:val="532B31C2"/>
    <w:rsid w:val="532B6654"/>
    <w:rsid w:val="532C067A"/>
    <w:rsid w:val="532D1151"/>
    <w:rsid w:val="53312DAC"/>
    <w:rsid w:val="53321F9B"/>
    <w:rsid w:val="53327C21"/>
    <w:rsid w:val="53355B70"/>
    <w:rsid w:val="53386A5A"/>
    <w:rsid w:val="533E43FD"/>
    <w:rsid w:val="53405C4C"/>
    <w:rsid w:val="53424DD6"/>
    <w:rsid w:val="53427164"/>
    <w:rsid w:val="53465290"/>
    <w:rsid w:val="53474CE1"/>
    <w:rsid w:val="5348120D"/>
    <w:rsid w:val="534A577A"/>
    <w:rsid w:val="534A7222"/>
    <w:rsid w:val="534C54F8"/>
    <w:rsid w:val="535C0D72"/>
    <w:rsid w:val="535E2A7E"/>
    <w:rsid w:val="536257B4"/>
    <w:rsid w:val="53663F46"/>
    <w:rsid w:val="53684D50"/>
    <w:rsid w:val="536C4B1D"/>
    <w:rsid w:val="53760211"/>
    <w:rsid w:val="53771294"/>
    <w:rsid w:val="537A2A62"/>
    <w:rsid w:val="537B0A92"/>
    <w:rsid w:val="537B7C6E"/>
    <w:rsid w:val="537E2753"/>
    <w:rsid w:val="53803377"/>
    <w:rsid w:val="5382406B"/>
    <w:rsid w:val="538246AA"/>
    <w:rsid w:val="538476D6"/>
    <w:rsid w:val="53847AD4"/>
    <w:rsid w:val="53851972"/>
    <w:rsid w:val="538B5DD8"/>
    <w:rsid w:val="538C6E10"/>
    <w:rsid w:val="538D3D45"/>
    <w:rsid w:val="539262FB"/>
    <w:rsid w:val="539B1558"/>
    <w:rsid w:val="539B7187"/>
    <w:rsid w:val="539F0DE1"/>
    <w:rsid w:val="53A2681C"/>
    <w:rsid w:val="53A34E51"/>
    <w:rsid w:val="53AC40C4"/>
    <w:rsid w:val="53AD4713"/>
    <w:rsid w:val="53B31FB0"/>
    <w:rsid w:val="53B567C1"/>
    <w:rsid w:val="53B833B5"/>
    <w:rsid w:val="53BA424F"/>
    <w:rsid w:val="53BB6618"/>
    <w:rsid w:val="53BE5032"/>
    <w:rsid w:val="53C246DF"/>
    <w:rsid w:val="53C25182"/>
    <w:rsid w:val="53C31AB9"/>
    <w:rsid w:val="53CA0A62"/>
    <w:rsid w:val="53D07CE9"/>
    <w:rsid w:val="53DE1DA2"/>
    <w:rsid w:val="53E24750"/>
    <w:rsid w:val="53E626F6"/>
    <w:rsid w:val="53EA6411"/>
    <w:rsid w:val="53F1428E"/>
    <w:rsid w:val="53F26D72"/>
    <w:rsid w:val="53F31D0B"/>
    <w:rsid w:val="53F65B44"/>
    <w:rsid w:val="53FA60C9"/>
    <w:rsid w:val="53FB16EB"/>
    <w:rsid w:val="53FB60F9"/>
    <w:rsid w:val="53FD1910"/>
    <w:rsid w:val="53FE1FE9"/>
    <w:rsid w:val="53FE3AFE"/>
    <w:rsid w:val="540C7775"/>
    <w:rsid w:val="54114EB3"/>
    <w:rsid w:val="541478FC"/>
    <w:rsid w:val="54153291"/>
    <w:rsid w:val="541655E6"/>
    <w:rsid w:val="54174A33"/>
    <w:rsid w:val="541F1F30"/>
    <w:rsid w:val="542217C5"/>
    <w:rsid w:val="54246D16"/>
    <w:rsid w:val="542937BC"/>
    <w:rsid w:val="542A19D0"/>
    <w:rsid w:val="542F0B31"/>
    <w:rsid w:val="54321202"/>
    <w:rsid w:val="5432569B"/>
    <w:rsid w:val="5434575D"/>
    <w:rsid w:val="543559AC"/>
    <w:rsid w:val="54362F92"/>
    <w:rsid w:val="54365DE4"/>
    <w:rsid w:val="5436753C"/>
    <w:rsid w:val="544422BD"/>
    <w:rsid w:val="544A0455"/>
    <w:rsid w:val="544A39FE"/>
    <w:rsid w:val="544A57F7"/>
    <w:rsid w:val="544A5CFC"/>
    <w:rsid w:val="544C5168"/>
    <w:rsid w:val="544D5FF6"/>
    <w:rsid w:val="54581253"/>
    <w:rsid w:val="545B2BB0"/>
    <w:rsid w:val="545E5BC2"/>
    <w:rsid w:val="545F302F"/>
    <w:rsid w:val="546003ED"/>
    <w:rsid w:val="5460697B"/>
    <w:rsid w:val="546118AE"/>
    <w:rsid w:val="54615C84"/>
    <w:rsid w:val="546730C3"/>
    <w:rsid w:val="546A49E5"/>
    <w:rsid w:val="546E266B"/>
    <w:rsid w:val="546F3A99"/>
    <w:rsid w:val="547179B0"/>
    <w:rsid w:val="54755331"/>
    <w:rsid w:val="547B6715"/>
    <w:rsid w:val="54804124"/>
    <w:rsid w:val="548104D8"/>
    <w:rsid w:val="54823094"/>
    <w:rsid w:val="54840061"/>
    <w:rsid w:val="5484391B"/>
    <w:rsid w:val="548843CE"/>
    <w:rsid w:val="54891FF8"/>
    <w:rsid w:val="548A1E33"/>
    <w:rsid w:val="548A7D62"/>
    <w:rsid w:val="548B7404"/>
    <w:rsid w:val="548C4433"/>
    <w:rsid w:val="54935FE9"/>
    <w:rsid w:val="54945F3B"/>
    <w:rsid w:val="5494624A"/>
    <w:rsid w:val="54952BCE"/>
    <w:rsid w:val="54952F87"/>
    <w:rsid w:val="54966FAC"/>
    <w:rsid w:val="549D07F8"/>
    <w:rsid w:val="549E761F"/>
    <w:rsid w:val="54A0368F"/>
    <w:rsid w:val="54A561FD"/>
    <w:rsid w:val="54A95439"/>
    <w:rsid w:val="54AC7F6D"/>
    <w:rsid w:val="54B4618E"/>
    <w:rsid w:val="54B95C36"/>
    <w:rsid w:val="54C0016C"/>
    <w:rsid w:val="54C07D0E"/>
    <w:rsid w:val="54C35F6B"/>
    <w:rsid w:val="54C36101"/>
    <w:rsid w:val="54C7464B"/>
    <w:rsid w:val="54C935B6"/>
    <w:rsid w:val="54C97F04"/>
    <w:rsid w:val="54CA02FF"/>
    <w:rsid w:val="54CB0201"/>
    <w:rsid w:val="54CB2F10"/>
    <w:rsid w:val="54CE7BB2"/>
    <w:rsid w:val="54CF5BE9"/>
    <w:rsid w:val="54D17312"/>
    <w:rsid w:val="54D351FE"/>
    <w:rsid w:val="54D555FF"/>
    <w:rsid w:val="54D761CE"/>
    <w:rsid w:val="54DB3B78"/>
    <w:rsid w:val="54DE129B"/>
    <w:rsid w:val="54DE5EED"/>
    <w:rsid w:val="54E32B4D"/>
    <w:rsid w:val="54E40063"/>
    <w:rsid w:val="54E61F95"/>
    <w:rsid w:val="54ED2F68"/>
    <w:rsid w:val="54EF09BF"/>
    <w:rsid w:val="54F06319"/>
    <w:rsid w:val="54F62451"/>
    <w:rsid w:val="54FC7F80"/>
    <w:rsid w:val="54FD79C0"/>
    <w:rsid w:val="5504282A"/>
    <w:rsid w:val="55043797"/>
    <w:rsid w:val="550A656E"/>
    <w:rsid w:val="550B5387"/>
    <w:rsid w:val="550E710D"/>
    <w:rsid w:val="55106E1E"/>
    <w:rsid w:val="55131F17"/>
    <w:rsid w:val="55134CD1"/>
    <w:rsid w:val="55162FEA"/>
    <w:rsid w:val="55172EAC"/>
    <w:rsid w:val="55180AB2"/>
    <w:rsid w:val="551B7122"/>
    <w:rsid w:val="551C713E"/>
    <w:rsid w:val="551F111E"/>
    <w:rsid w:val="551F69AD"/>
    <w:rsid w:val="55214F76"/>
    <w:rsid w:val="5524160D"/>
    <w:rsid w:val="552B06EC"/>
    <w:rsid w:val="552C1C2B"/>
    <w:rsid w:val="552F75B3"/>
    <w:rsid w:val="55305C29"/>
    <w:rsid w:val="553631FA"/>
    <w:rsid w:val="55380BF6"/>
    <w:rsid w:val="5538599D"/>
    <w:rsid w:val="553A2CB5"/>
    <w:rsid w:val="55401401"/>
    <w:rsid w:val="55412858"/>
    <w:rsid w:val="55466BF6"/>
    <w:rsid w:val="554B676F"/>
    <w:rsid w:val="5555063E"/>
    <w:rsid w:val="55556277"/>
    <w:rsid w:val="55557D3F"/>
    <w:rsid w:val="55562FCD"/>
    <w:rsid w:val="555A64D6"/>
    <w:rsid w:val="5560223D"/>
    <w:rsid w:val="55604E3F"/>
    <w:rsid w:val="55616088"/>
    <w:rsid w:val="556413CF"/>
    <w:rsid w:val="556676F0"/>
    <w:rsid w:val="556749D1"/>
    <w:rsid w:val="55676D0A"/>
    <w:rsid w:val="556C3391"/>
    <w:rsid w:val="556D38FC"/>
    <w:rsid w:val="556D7972"/>
    <w:rsid w:val="556E0140"/>
    <w:rsid w:val="55714456"/>
    <w:rsid w:val="55777EE8"/>
    <w:rsid w:val="557A4C8A"/>
    <w:rsid w:val="557D127C"/>
    <w:rsid w:val="557E64D7"/>
    <w:rsid w:val="55815FF0"/>
    <w:rsid w:val="55851D2F"/>
    <w:rsid w:val="55864BAC"/>
    <w:rsid w:val="558B2CAA"/>
    <w:rsid w:val="55924C38"/>
    <w:rsid w:val="55935BE0"/>
    <w:rsid w:val="55994CE3"/>
    <w:rsid w:val="559B2C2E"/>
    <w:rsid w:val="559C7FE5"/>
    <w:rsid w:val="559D3E08"/>
    <w:rsid w:val="55A26957"/>
    <w:rsid w:val="55A3775E"/>
    <w:rsid w:val="55A41E5C"/>
    <w:rsid w:val="55A430C4"/>
    <w:rsid w:val="55A50A44"/>
    <w:rsid w:val="55A50F10"/>
    <w:rsid w:val="55A80978"/>
    <w:rsid w:val="55AD4065"/>
    <w:rsid w:val="55AE319E"/>
    <w:rsid w:val="55B13216"/>
    <w:rsid w:val="55B51E3B"/>
    <w:rsid w:val="55B84E4D"/>
    <w:rsid w:val="55BF1D77"/>
    <w:rsid w:val="55CA4CD5"/>
    <w:rsid w:val="55CB52BE"/>
    <w:rsid w:val="55CD277F"/>
    <w:rsid w:val="55CF7B41"/>
    <w:rsid w:val="55D032FF"/>
    <w:rsid w:val="55D16BF7"/>
    <w:rsid w:val="55D650C3"/>
    <w:rsid w:val="55D73783"/>
    <w:rsid w:val="55DA7CD6"/>
    <w:rsid w:val="55DE32E5"/>
    <w:rsid w:val="55DE4346"/>
    <w:rsid w:val="55E00818"/>
    <w:rsid w:val="55E3252C"/>
    <w:rsid w:val="55E771D4"/>
    <w:rsid w:val="55EA4954"/>
    <w:rsid w:val="55EA62DC"/>
    <w:rsid w:val="55EC7CD4"/>
    <w:rsid w:val="55ED1944"/>
    <w:rsid w:val="55ED5035"/>
    <w:rsid w:val="55EE6D26"/>
    <w:rsid w:val="55EF503F"/>
    <w:rsid w:val="55EF5A8C"/>
    <w:rsid w:val="55F026E1"/>
    <w:rsid w:val="55F31920"/>
    <w:rsid w:val="55F42C82"/>
    <w:rsid w:val="55F65682"/>
    <w:rsid w:val="55F83DE0"/>
    <w:rsid w:val="55F9115E"/>
    <w:rsid w:val="55F966D3"/>
    <w:rsid w:val="55FC2B46"/>
    <w:rsid w:val="55FC6477"/>
    <w:rsid w:val="55FE7244"/>
    <w:rsid w:val="56016618"/>
    <w:rsid w:val="56016A03"/>
    <w:rsid w:val="56024253"/>
    <w:rsid w:val="56054190"/>
    <w:rsid w:val="560B2F07"/>
    <w:rsid w:val="560B4DC3"/>
    <w:rsid w:val="560E3E24"/>
    <w:rsid w:val="560E7329"/>
    <w:rsid w:val="560F4873"/>
    <w:rsid w:val="56121620"/>
    <w:rsid w:val="56125617"/>
    <w:rsid w:val="56126B29"/>
    <w:rsid w:val="56193035"/>
    <w:rsid w:val="56197CA1"/>
    <w:rsid w:val="561A7A68"/>
    <w:rsid w:val="56207EDE"/>
    <w:rsid w:val="56211BB8"/>
    <w:rsid w:val="56234273"/>
    <w:rsid w:val="56257D68"/>
    <w:rsid w:val="562A3CE0"/>
    <w:rsid w:val="56346963"/>
    <w:rsid w:val="5635532E"/>
    <w:rsid w:val="5639395F"/>
    <w:rsid w:val="563A11F8"/>
    <w:rsid w:val="563C5A53"/>
    <w:rsid w:val="563D41B3"/>
    <w:rsid w:val="564107B7"/>
    <w:rsid w:val="56425DFB"/>
    <w:rsid w:val="56426C1C"/>
    <w:rsid w:val="56431694"/>
    <w:rsid w:val="56492AC9"/>
    <w:rsid w:val="564B4F0B"/>
    <w:rsid w:val="564B677B"/>
    <w:rsid w:val="564D4F1C"/>
    <w:rsid w:val="564E7384"/>
    <w:rsid w:val="565126F1"/>
    <w:rsid w:val="565315A2"/>
    <w:rsid w:val="565637C0"/>
    <w:rsid w:val="5658325C"/>
    <w:rsid w:val="565874CA"/>
    <w:rsid w:val="565A3A1F"/>
    <w:rsid w:val="565B2429"/>
    <w:rsid w:val="565E1055"/>
    <w:rsid w:val="566433B8"/>
    <w:rsid w:val="5667493A"/>
    <w:rsid w:val="566A64DC"/>
    <w:rsid w:val="566B6A06"/>
    <w:rsid w:val="566C2688"/>
    <w:rsid w:val="566C7075"/>
    <w:rsid w:val="566F2845"/>
    <w:rsid w:val="5672518C"/>
    <w:rsid w:val="567606EB"/>
    <w:rsid w:val="56764513"/>
    <w:rsid w:val="567E72E8"/>
    <w:rsid w:val="567F3930"/>
    <w:rsid w:val="5682562C"/>
    <w:rsid w:val="56843890"/>
    <w:rsid w:val="56866B75"/>
    <w:rsid w:val="568C110A"/>
    <w:rsid w:val="568E2EFB"/>
    <w:rsid w:val="568E4A9A"/>
    <w:rsid w:val="569C28D9"/>
    <w:rsid w:val="569D3884"/>
    <w:rsid w:val="569D74D7"/>
    <w:rsid w:val="569D7AD0"/>
    <w:rsid w:val="569E2E48"/>
    <w:rsid w:val="56A075CA"/>
    <w:rsid w:val="56A31EFA"/>
    <w:rsid w:val="56A56AD0"/>
    <w:rsid w:val="56AA1377"/>
    <w:rsid w:val="56AD16A1"/>
    <w:rsid w:val="56B470B5"/>
    <w:rsid w:val="56B7305A"/>
    <w:rsid w:val="56B95CF3"/>
    <w:rsid w:val="56B95DB3"/>
    <w:rsid w:val="56BB71D2"/>
    <w:rsid w:val="56BD5AD6"/>
    <w:rsid w:val="56C3049E"/>
    <w:rsid w:val="56C41A75"/>
    <w:rsid w:val="56C559C0"/>
    <w:rsid w:val="56C56A0D"/>
    <w:rsid w:val="56C7643A"/>
    <w:rsid w:val="56CC74DD"/>
    <w:rsid w:val="56CF2ABC"/>
    <w:rsid w:val="56D01861"/>
    <w:rsid w:val="56D1407B"/>
    <w:rsid w:val="56D16681"/>
    <w:rsid w:val="56D27BFE"/>
    <w:rsid w:val="56D51FAF"/>
    <w:rsid w:val="56D60EF7"/>
    <w:rsid w:val="56DA1078"/>
    <w:rsid w:val="56DB6B2F"/>
    <w:rsid w:val="56DC20FA"/>
    <w:rsid w:val="56DC50D4"/>
    <w:rsid w:val="56E10DDD"/>
    <w:rsid w:val="56E34C23"/>
    <w:rsid w:val="56E603C7"/>
    <w:rsid w:val="56EF35D4"/>
    <w:rsid w:val="56F21672"/>
    <w:rsid w:val="56F93435"/>
    <w:rsid w:val="56FF10C4"/>
    <w:rsid w:val="57002DA4"/>
    <w:rsid w:val="57016A91"/>
    <w:rsid w:val="57026664"/>
    <w:rsid w:val="5709579A"/>
    <w:rsid w:val="570A5C09"/>
    <w:rsid w:val="570C0BEC"/>
    <w:rsid w:val="570D784C"/>
    <w:rsid w:val="570E61B2"/>
    <w:rsid w:val="570F454C"/>
    <w:rsid w:val="571255E6"/>
    <w:rsid w:val="571C0A9D"/>
    <w:rsid w:val="5720160F"/>
    <w:rsid w:val="57201A7F"/>
    <w:rsid w:val="57210AB8"/>
    <w:rsid w:val="57226556"/>
    <w:rsid w:val="57243EF4"/>
    <w:rsid w:val="572D5895"/>
    <w:rsid w:val="57331ACF"/>
    <w:rsid w:val="573574AA"/>
    <w:rsid w:val="573574CF"/>
    <w:rsid w:val="573B62F5"/>
    <w:rsid w:val="57424947"/>
    <w:rsid w:val="57470843"/>
    <w:rsid w:val="574B2C43"/>
    <w:rsid w:val="574E2A85"/>
    <w:rsid w:val="57506750"/>
    <w:rsid w:val="57530A45"/>
    <w:rsid w:val="57541178"/>
    <w:rsid w:val="57557B4D"/>
    <w:rsid w:val="57567086"/>
    <w:rsid w:val="57567B63"/>
    <w:rsid w:val="57575042"/>
    <w:rsid w:val="575D62A9"/>
    <w:rsid w:val="575E7905"/>
    <w:rsid w:val="5762041E"/>
    <w:rsid w:val="57695FA7"/>
    <w:rsid w:val="576D5444"/>
    <w:rsid w:val="576E440C"/>
    <w:rsid w:val="576E7475"/>
    <w:rsid w:val="57704FCE"/>
    <w:rsid w:val="5775469A"/>
    <w:rsid w:val="57784A22"/>
    <w:rsid w:val="577C131C"/>
    <w:rsid w:val="577D0ECE"/>
    <w:rsid w:val="577E7F85"/>
    <w:rsid w:val="57836689"/>
    <w:rsid w:val="57857339"/>
    <w:rsid w:val="57871C1F"/>
    <w:rsid w:val="57873A79"/>
    <w:rsid w:val="5787746C"/>
    <w:rsid w:val="57894927"/>
    <w:rsid w:val="57894EB5"/>
    <w:rsid w:val="57897EFC"/>
    <w:rsid w:val="578C79D0"/>
    <w:rsid w:val="578D7955"/>
    <w:rsid w:val="57937E38"/>
    <w:rsid w:val="5795603B"/>
    <w:rsid w:val="57996DC2"/>
    <w:rsid w:val="579B463E"/>
    <w:rsid w:val="579B607F"/>
    <w:rsid w:val="579D1AE6"/>
    <w:rsid w:val="57A45F05"/>
    <w:rsid w:val="57A56669"/>
    <w:rsid w:val="57AA28CD"/>
    <w:rsid w:val="57AB0A10"/>
    <w:rsid w:val="57AC4A69"/>
    <w:rsid w:val="57AC7077"/>
    <w:rsid w:val="57AE68B2"/>
    <w:rsid w:val="57AF29E8"/>
    <w:rsid w:val="57B06707"/>
    <w:rsid w:val="57B11D7E"/>
    <w:rsid w:val="57B47793"/>
    <w:rsid w:val="57B50E23"/>
    <w:rsid w:val="57BD493C"/>
    <w:rsid w:val="57BF7DCA"/>
    <w:rsid w:val="57C173BC"/>
    <w:rsid w:val="57C269CF"/>
    <w:rsid w:val="57C52686"/>
    <w:rsid w:val="57C81FF3"/>
    <w:rsid w:val="57C91458"/>
    <w:rsid w:val="57CA0A00"/>
    <w:rsid w:val="57D222A2"/>
    <w:rsid w:val="57D267D1"/>
    <w:rsid w:val="57D34023"/>
    <w:rsid w:val="57D64001"/>
    <w:rsid w:val="57D86CD9"/>
    <w:rsid w:val="57DB526B"/>
    <w:rsid w:val="57DC7807"/>
    <w:rsid w:val="57E06A65"/>
    <w:rsid w:val="57E07285"/>
    <w:rsid w:val="57E10DB8"/>
    <w:rsid w:val="57E13B23"/>
    <w:rsid w:val="57E1751C"/>
    <w:rsid w:val="57E4551F"/>
    <w:rsid w:val="57E648A5"/>
    <w:rsid w:val="57E64B2B"/>
    <w:rsid w:val="57E67E28"/>
    <w:rsid w:val="57E72BD5"/>
    <w:rsid w:val="57E803F5"/>
    <w:rsid w:val="57E91EC2"/>
    <w:rsid w:val="57EB499A"/>
    <w:rsid w:val="57ED0068"/>
    <w:rsid w:val="57F55391"/>
    <w:rsid w:val="57F56AAC"/>
    <w:rsid w:val="57F96BC6"/>
    <w:rsid w:val="57FB0147"/>
    <w:rsid w:val="57FB41BA"/>
    <w:rsid w:val="57FD01F2"/>
    <w:rsid w:val="57FF7E44"/>
    <w:rsid w:val="580611C0"/>
    <w:rsid w:val="58100C70"/>
    <w:rsid w:val="581242DF"/>
    <w:rsid w:val="581808C9"/>
    <w:rsid w:val="5819554E"/>
    <w:rsid w:val="581D58D2"/>
    <w:rsid w:val="581D7870"/>
    <w:rsid w:val="581E082D"/>
    <w:rsid w:val="582D01D1"/>
    <w:rsid w:val="5833620C"/>
    <w:rsid w:val="58342E30"/>
    <w:rsid w:val="58345307"/>
    <w:rsid w:val="5837214A"/>
    <w:rsid w:val="58375569"/>
    <w:rsid w:val="583A5248"/>
    <w:rsid w:val="583B072B"/>
    <w:rsid w:val="583F4C9D"/>
    <w:rsid w:val="58410447"/>
    <w:rsid w:val="5842674B"/>
    <w:rsid w:val="5848213E"/>
    <w:rsid w:val="584D647C"/>
    <w:rsid w:val="584E4A12"/>
    <w:rsid w:val="585320A8"/>
    <w:rsid w:val="58585CA5"/>
    <w:rsid w:val="585B092C"/>
    <w:rsid w:val="585B10B9"/>
    <w:rsid w:val="585D75F5"/>
    <w:rsid w:val="585F61FE"/>
    <w:rsid w:val="58620250"/>
    <w:rsid w:val="58627A8D"/>
    <w:rsid w:val="5863378B"/>
    <w:rsid w:val="586503B9"/>
    <w:rsid w:val="586776B4"/>
    <w:rsid w:val="58686AF3"/>
    <w:rsid w:val="586B79D6"/>
    <w:rsid w:val="586C49EC"/>
    <w:rsid w:val="58702B96"/>
    <w:rsid w:val="58714E57"/>
    <w:rsid w:val="58743EAE"/>
    <w:rsid w:val="58765006"/>
    <w:rsid w:val="5876567E"/>
    <w:rsid w:val="58791F38"/>
    <w:rsid w:val="587D23ED"/>
    <w:rsid w:val="5881098A"/>
    <w:rsid w:val="58831D5B"/>
    <w:rsid w:val="58842497"/>
    <w:rsid w:val="58885044"/>
    <w:rsid w:val="5889658F"/>
    <w:rsid w:val="588A7CFF"/>
    <w:rsid w:val="588B228E"/>
    <w:rsid w:val="588C3C13"/>
    <w:rsid w:val="588C710B"/>
    <w:rsid w:val="588D4B2A"/>
    <w:rsid w:val="5891104C"/>
    <w:rsid w:val="58960C49"/>
    <w:rsid w:val="589E73F5"/>
    <w:rsid w:val="58A05EBC"/>
    <w:rsid w:val="58A250CF"/>
    <w:rsid w:val="58A42AC9"/>
    <w:rsid w:val="58A60BCE"/>
    <w:rsid w:val="58A6217B"/>
    <w:rsid w:val="58A664FA"/>
    <w:rsid w:val="58A83736"/>
    <w:rsid w:val="58A93F99"/>
    <w:rsid w:val="58AA70BD"/>
    <w:rsid w:val="58B103A5"/>
    <w:rsid w:val="58B156F2"/>
    <w:rsid w:val="58B90CFF"/>
    <w:rsid w:val="58BC397F"/>
    <w:rsid w:val="58BC4111"/>
    <w:rsid w:val="58BC5933"/>
    <w:rsid w:val="58BE3EC0"/>
    <w:rsid w:val="58BF3910"/>
    <w:rsid w:val="58C02B69"/>
    <w:rsid w:val="58C71EE5"/>
    <w:rsid w:val="58C92870"/>
    <w:rsid w:val="58CD139E"/>
    <w:rsid w:val="58D03660"/>
    <w:rsid w:val="58D44206"/>
    <w:rsid w:val="58DB0AD7"/>
    <w:rsid w:val="58DD0952"/>
    <w:rsid w:val="58DF7526"/>
    <w:rsid w:val="58E064A3"/>
    <w:rsid w:val="58E14A1E"/>
    <w:rsid w:val="58F02E45"/>
    <w:rsid w:val="58F10F72"/>
    <w:rsid w:val="58F2219E"/>
    <w:rsid w:val="58F550E4"/>
    <w:rsid w:val="58F60C54"/>
    <w:rsid w:val="58F87727"/>
    <w:rsid w:val="59032885"/>
    <w:rsid w:val="59046DEC"/>
    <w:rsid w:val="5905557F"/>
    <w:rsid w:val="59081510"/>
    <w:rsid w:val="590C14FE"/>
    <w:rsid w:val="590C4AE5"/>
    <w:rsid w:val="590E4D6D"/>
    <w:rsid w:val="590F2E19"/>
    <w:rsid w:val="591029FB"/>
    <w:rsid w:val="59130192"/>
    <w:rsid w:val="59156311"/>
    <w:rsid w:val="59162845"/>
    <w:rsid w:val="591650F3"/>
    <w:rsid w:val="591F3667"/>
    <w:rsid w:val="59233CA9"/>
    <w:rsid w:val="5925230D"/>
    <w:rsid w:val="59262437"/>
    <w:rsid w:val="59266C31"/>
    <w:rsid w:val="592E2FCB"/>
    <w:rsid w:val="592F2DA5"/>
    <w:rsid w:val="592F614B"/>
    <w:rsid w:val="5931555E"/>
    <w:rsid w:val="593202E5"/>
    <w:rsid w:val="59326FE4"/>
    <w:rsid w:val="59371226"/>
    <w:rsid w:val="593817E6"/>
    <w:rsid w:val="59382770"/>
    <w:rsid w:val="59386528"/>
    <w:rsid w:val="593B28DD"/>
    <w:rsid w:val="593E337D"/>
    <w:rsid w:val="594165F1"/>
    <w:rsid w:val="59467701"/>
    <w:rsid w:val="594747DE"/>
    <w:rsid w:val="594B7109"/>
    <w:rsid w:val="594C4503"/>
    <w:rsid w:val="594D54CF"/>
    <w:rsid w:val="594D55A8"/>
    <w:rsid w:val="59502F06"/>
    <w:rsid w:val="59513710"/>
    <w:rsid w:val="5951537A"/>
    <w:rsid w:val="59530B17"/>
    <w:rsid w:val="595751F0"/>
    <w:rsid w:val="595B4686"/>
    <w:rsid w:val="596102B0"/>
    <w:rsid w:val="5964536C"/>
    <w:rsid w:val="59647BC4"/>
    <w:rsid w:val="59662CE0"/>
    <w:rsid w:val="596D29C8"/>
    <w:rsid w:val="596D36C4"/>
    <w:rsid w:val="596F30BB"/>
    <w:rsid w:val="597358BE"/>
    <w:rsid w:val="5974373E"/>
    <w:rsid w:val="59795D39"/>
    <w:rsid w:val="597A6791"/>
    <w:rsid w:val="597D188C"/>
    <w:rsid w:val="597F2CE2"/>
    <w:rsid w:val="598064DC"/>
    <w:rsid w:val="59807540"/>
    <w:rsid w:val="598267FE"/>
    <w:rsid w:val="59827240"/>
    <w:rsid w:val="598C3B23"/>
    <w:rsid w:val="598F4EE3"/>
    <w:rsid w:val="598F6AB7"/>
    <w:rsid w:val="59922270"/>
    <w:rsid w:val="59924297"/>
    <w:rsid w:val="59941338"/>
    <w:rsid w:val="59956F19"/>
    <w:rsid w:val="59982B07"/>
    <w:rsid w:val="599F1F40"/>
    <w:rsid w:val="599F7848"/>
    <w:rsid w:val="59A374EF"/>
    <w:rsid w:val="59A43CE9"/>
    <w:rsid w:val="59A57B12"/>
    <w:rsid w:val="59A61D23"/>
    <w:rsid w:val="59A63CC4"/>
    <w:rsid w:val="59A908A6"/>
    <w:rsid w:val="59AB3655"/>
    <w:rsid w:val="59AB540C"/>
    <w:rsid w:val="59AC653A"/>
    <w:rsid w:val="59AD735E"/>
    <w:rsid w:val="59AE42FC"/>
    <w:rsid w:val="59AF1290"/>
    <w:rsid w:val="59B20931"/>
    <w:rsid w:val="59B43295"/>
    <w:rsid w:val="59B653AF"/>
    <w:rsid w:val="59BA0D3C"/>
    <w:rsid w:val="59C1286D"/>
    <w:rsid w:val="59C72108"/>
    <w:rsid w:val="59C81109"/>
    <w:rsid w:val="59CA0CD2"/>
    <w:rsid w:val="59CD4007"/>
    <w:rsid w:val="59CE60CA"/>
    <w:rsid w:val="59D3586F"/>
    <w:rsid w:val="59D60034"/>
    <w:rsid w:val="59D66467"/>
    <w:rsid w:val="59D82AE5"/>
    <w:rsid w:val="59DC4DD5"/>
    <w:rsid w:val="59E60103"/>
    <w:rsid w:val="59E76559"/>
    <w:rsid w:val="59EE450D"/>
    <w:rsid w:val="59F02DDF"/>
    <w:rsid w:val="59FB5ABD"/>
    <w:rsid w:val="59FD044A"/>
    <w:rsid w:val="59FD5DEA"/>
    <w:rsid w:val="59FE1948"/>
    <w:rsid w:val="5A022DB5"/>
    <w:rsid w:val="5A03477F"/>
    <w:rsid w:val="5A046B89"/>
    <w:rsid w:val="5A093702"/>
    <w:rsid w:val="5A0A6D18"/>
    <w:rsid w:val="5A0B4045"/>
    <w:rsid w:val="5A0C6E99"/>
    <w:rsid w:val="5A0D60EF"/>
    <w:rsid w:val="5A0E1C57"/>
    <w:rsid w:val="5A0E22EC"/>
    <w:rsid w:val="5A0E5C14"/>
    <w:rsid w:val="5A0F08A3"/>
    <w:rsid w:val="5A111AE3"/>
    <w:rsid w:val="5A1311E4"/>
    <w:rsid w:val="5A137615"/>
    <w:rsid w:val="5A1378EE"/>
    <w:rsid w:val="5A153733"/>
    <w:rsid w:val="5A214E62"/>
    <w:rsid w:val="5A25785E"/>
    <w:rsid w:val="5A285F19"/>
    <w:rsid w:val="5A290416"/>
    <w:rsid w:val="5A2C2C1D"/>
    <w:rsid w:val="5A30605D"/>
    <w:rsid w:val="5A345BBF"/>
    <w:rsid w:val="5A345C7A"/>
    <w:rsid w:val="5A353C5B"/>
    <w:rsid w:val="5A3707BE"/>
    <w:rsid w:val="5A393AF0"/>
    <w:rsid w:val="5A406DFF"/>
    <w:rsid w:val="5A411DC6"/>
    <w:rsid w:val="5A424DEC"/>
    <w:rsid w:val="5A441788"/>
    <w:rsid w:val="5A476DFE"/>
    <w:rsid w:val="5A483ADE"/>
    <w:rsid w:val="5A4A2627"/>
    <w:rsid w:val="5A4A2AFB"/>
    <w:rsid w:val="5A4C066A"/>
    <w:rsid w:val="5A4C5BA3"/>
    <w:rsid w:val="5A5276DE"/>
    <w:rsid w:val="5A536478"/>
    <w:rsid w:val="5A5A4E4A"/>
    <w:rsid w:val="5A5C5BC1"/>
    <w:rsid w:val="5A5F51A8"/>
    <w:rsid w:val="5A64322E"/>
    <w:rsid w:val="5A65797E"/>
    <w:rsid w:val="5A6753D7"/>
    <w:rsid w:val="5A6804DC"/>
    <w:rsid w:val="5A685F3E"/>
    <w:rsid w:val="5A6B0462"/>
    <w:rsid w:val="5A6D6BEC"/>
    <w:rsid w:val="5A6E3253"/>
    <w:rsid w:val="5A7059DA"/>
    <w:rsid w:val="5A724654"/>
    <w:rsid w:val="5A72698C"/>
    <w:rsid w:val="5A73147E"/>
    <w:rsid w:val="5A7553DA"/>
    <w:rsid w:val="5A7644F3"/>
    <w:rsid w:val="5A7B489B"/>
    <w:rsid w:val="5A7D31BA"/>
    <w:rsid w:val="5A80596C"/>
    <w:rsid w:val="5A80715C"/>
    <w:rsid w:val="5A83091B"/>
    <w:rsid w:val="5A843B7C"/>
    <w:rsid w:val="5A8452A0"/>
    <w:rsid w:val="5A8577AC"/>
    <w:rsid w:val="5A876619"/>
    <w:rsid w:val="5A893284"/>
    <w:rsid w:val="5A8E2C67"/>
    <w:rsid w:val="5A9367CF"/>
    <w:rsid w:val="5A975234"/>
    <w:rsid w:val="5A991373"/>
    <w:rsid w:val="5A9A118C"/>
    <w:rsid w:val="5A9A2F7E"/>
    <w:rsid w:val="5A9D300A"/>
    <w:rsid w:val="5A9F3939"/>
    <w:rsid w:val="5AA519BD"/>
    <w:rsid w:val="5AA532D9"/>
    <w:rsid w:val="5AA658FC"/>
    <w:rsid w:val="5AA9381F"/>
    <w:rsid w:val="5AA950CC"/>
    <w:rsid w:val="5AAB3FB8"/>
    <w:rsid w:val="5AAB45C4"/>
    <w:rsid w:val="5AAC3946"/>
    <w:rsid w:val="5AAD6B5B"/>
    <w:rsid w:val="5AB04EB5"/>
    <w:rsid w:val="5AB0734A"/>
    <w:rsid w:val="5AB21458"/>
    <w:rsid w:val="5AB669F5"/>
    <w:rsid w:val="5AB92981"/>
    <w:rsid w:val="5AB9371D"/>
    <w:rsid w:val="5AB97304"/>
    <w:rsid w:val="5ABA42EF"/>
    <w:rsid w:val="5AC378A3"/>
    <w:rsid w:val="5AC85CA9"/>
    <w:rsid w:val="5ACE76D7"/>
    <w:rsid w:val="5ACF4D73"/>
    <w:rsid w:val="5AD06B44"/>
    <w:rsid w:val="5AD16A95"/>
    <w:rsid w:val="5AD375DB"/>
    <w:rsid w:val="5AD96D84"/>
    <w:rsid w:val="5ADB165C"/>
    <w:rsid w:val="5AE82A83"/>
    <w:rsid w:val="5AE9029D"/>
    <w:rsid w:val="5AEF3043"/>
    <w:rsid w:val="5AF07108"/>
    <w:rsid w:val="5AF3727D"/>
    <w:rsid w:val="5AF600D1"/>
    <w:rsid w:val="5AF64E13"/>
    <w:rsid w:val="5B007C79"/>
    <w:rsid w:val="5B030F2F"/>
    <w:rsid w:val="5B0A0562"/>
    <w:rsid w:val="5B0C19AE"/>
    <w:rsid w:val="5B0C5F3F"/>
    <w:rsid w:val="5B0D5EE9"/>
    <w:rsid w:val="5B10714E"/>
    <w:rsid w:val="5B1119B8"/>
    <w:rsid w:val="5B111B4C"/>
    <w:rsid w:val="5B115E74"/>
    <w:rsid w:val="5B133E50"/>
    <w:rsid w:val="5B19490D"/>
    <w:rsid w:val="5B1B5FFA"/>
    <w:rsid w:val="5B1C1FCA"/>
    <w:rsid w:val="5B217898"/>
    <w:rsid w:val="5B2A2C32"/>
    <w:rsid w:val="5B2D352D"/>
    <w:rsid w:val="5B3234E8"/>
    <w:rsid w:val="5B3D0E14"/>
    <w:rsid w:val="5B3D2687"/>
    <w:rsid w:val="5B3F3384"/>
    <w:rsid w:val="5B42367E"/>
    <w:rsid w:val="5B487F93"/>
    <w:rsid w:val="5B49532B"/>
    <w:rsid w:val="5B4A0660"/>
    <w:rsid w:val="5B4A259F"/>
    <w:rsid w:val="5B4D4A1D"/>
    <w:rsid w:val="5B4D4D14"/>
    <w:rsid w:val="5B4E4492"/>
    <w:rsid w:val="5B4F36D8"/>
    <w:rsid w:val="5B525BBF"/>
    <w:rsid w:val="5B545AC3"/>
    <w:rsid w:val="5B555D74"/>
    <w:rsid w:val="5B5A1ADC"/>
    <w:rsid w:val="5B5C7DEC"/>
    <w:rsid w:val="5B5D796E"/>
    <w:rsid w:val="5B5E0ADF"/>
    <w:rsid w:val="5B5F7AA0"/>
    <w:rsid w:val="5B616C6A"/>
    <w:rsid w:val="5B62293B"/>
    <w:rsid w:val="5B64316F"/>
    <w:rsid w:val="5B6654EA"/>
    <w:rsid w:val="5B67656B"/>
    <w:rsid w:val="5B692CB9"/>
    <w:rsid w:val="5B6F3C0F"/>
    <w:rsid w:val="5B7135A6"/>
    <w:rsid w:val="5B77730D"/>
    <w:rsid w:val="5B7C1C4D"/>
    <w:rsid w:val="5B8309CE"/>
    <w:rsid w:val="5B850263"/>
    <w:rsid w:val="5B8571F1"/>
    <w:rsid w:val="5B862C7C"/>
    <w:rsid w:val="5B874EDE"/>
    <w:rsid w:val="5B8762ED"/>
    <w:rsid w:val="5B89296D"/>
    <w:rsid w:val="5B8B15F8"/>
    <w:rsid w:val="5B8B44A2"/>
    <w:rsid w:val="5B8B697C"/>
    <w:rsid w:val="5B8D0530"/>
    <w:rsid w:val="5B921292"/>
    <w:rsid w:val="5B923999"/>
    <w:rsid w:val="5B94222B"/>
    <w:rsid w:val="5B950723"/>
    <w:rsid w:val="5B975CE8"/>
    <w:rsid w:val="5B98135F"/>
    <w:rsid w:val="5B9B1683"/>
    <w:rsid w:val="5B9E10EE"/>
    <w:rsid w:val="5BA243FF"/>
    <w:rsid w:val="5BA45F90"/>
    <w:rsid w:val="5BA46771"/>
    <w:rsid w:val="5BA56F18"/>
    <w:rsid w:val="5BAC353B"/>
    <w:rsid w:val="5BAD0A43"/>
    <w:rsid w:val="5BAE38DE"/>
    <w:rsid w:val="5BB15951"/>
    <w:rsid w:val="5BB45148"/>
    <w:rsid w:val="5BB46A15"/>
    <w:rsid w:val="5BB5101D"/>
    <w:rsid w:val="5BB61F12"/>
    <w:rsid w:val="5BB818C3"/>
    <w:rsid w:val="5BB956A7"/>
    <w:rsid w:val="5BBA0140"/>
    <w:rsid w:val="5BBA6661"/>
    <w:rsid w:val="5BBE1313"/>
    <w:rsid w:val="5BBF0019"/>
    <w:rsid w:val="5BC24C84"/>
    <w:rsid w:val="5BC4688D"/>
    <w:rsid w:val="5BCA43AF"/>
    <w:rsid w:val="5BCB4E80"/>
    <w:rsid w:val="5BCE7FCA"/>
    <w:rsid w:val="5BD16E93"/>
    <w:rsid w:val="5BD20FC5"/>
    <w:rsid w:val="5BD40EB7"/>
    <w:rsid w:val="5BD51D41"/>
    <w:rsid w:val="5BD64A0E"/>
    <w:rsid w:val="5BDB50BE"/>
    <w:rsid w:val="5BDD6347"/>
    <w:rsid w:val="5BDF61B4"/>
    <w:rsid w:val="5BE17EA7"/>
    <w:rsid w:val="5BE87DE5"/>
    <w:rsid w:val="5BEA644F"/>
    <w:rsid w:val="5BEB64D4"/>
    <w:rsid w:val="5BED1787"/>
    <w:rsid w:val="5BEE5CAC"/>
    <w:rsid w:val="5BF22E59"/>
    <w:rsid w:val="5BF6074A"/>
    <w:rsid w:val="5BF86583"/>
    <w:rsid w:val="5BFB69F9"/>
    <w:rsid w:val="5C031060"/>
    <w:rsid w:val="5C056172"/>
    <w:rsid w:val="5C092885"/>
    <w:rsid w:val="5C093275"/>
    <w:rsid w:val="5C0A5641"/>
    <w:rsid w:val="5C0B549F"/>
    <w:rsid w:val="5C0F53E3"/>
    <w:rsid w:val="5C1001DE"/>
    <w:rsid w:val="5C113993"/>
    <w:rsid w:val="5C186D31"/>
    <w:rsid w:val="5C1D587D"/>
    <w:rsid w:val="5C1F7AD3"/>
    <w:rsid w:val="5C2124DD"/>
    <w:rsid w:val="5C2362E2"/>
    <w:rsid w:val="5C2514A9"/>
    <w:rsid w:val="5C270753"/>
    <w:rsid w:val="5C2F52CB"/>
    <w:rsid w:val="5C2F545A"/>
    <w:rsid w:val="5C3A3F3E"/>
    <w:rsid w:val="5C3C03AC"/>
    <w:rsid w:val="5C4015A1"/>
    <w:rsid w:val="5C452643"/>
    <w:rsid w:val="5C477F20"/>
    <w:rsid w:val="5C490A9A"/>
    <w:rsid w:val="5C4E2C6F"/>
    <w:rsid w:val="5C506242"/>
    <w:rsid w:val="5C517042"/>
    <w:rsid w:val="5C55046A"/>
    <w:rsid w:val="5C56004B"/>
    <w:rsid w:val="5C5A74D4"/>
    <w:rsid w:val="5C6D04A3"/>
    <w:rsid w:val="5C6D27FE"/>
    <w:rsid w:val="5C701D9E"/>
    <w:rsid w:val="5C707463"/>
    <w:rsid w:val="5C711A48"/>
    <w:rsid w:val="5C733BF4"/>
    <w:rsid w:val="5C78615E"/>
    <w:rsid w:val="5C7C6304"/>
    <w:rsid w:val="5C7F547B"/>
    <w:rsid w:val="5C81457B"/>
    <w:rsid w:val="5C825DD0"/>
    <w:rsid w:val="5C827B0D"/>
    <w:rsid w:val="5C844643"/>
    <w:rsid w:val="5C857DFC"/>
    <w:rsid w:val="5C87016D"/>
    <w:rsid w:val="5C885B3F"/>
    <w:rsid w:val="5C8900B3"/>
    <w:rsid w:val="5C8C7C77"/>
    <w:rsid w:val="5C9130FF"/>
    <w:rsid w:val="5C921DE8"/>
    <w:rsid w:val="5C92557F"/>
    <w:rsid w:val="5C946D6D"/>
    <w:rsid w:val="5C965684"/>
    <w:rsid w:val="5C993E8F"/>
    <w:rsid w:val="5C9A4305"/>
    <w:rsid w:val="5C9F206F"/>
    <w:rsid w:val="5C9F352F"/>
    <w:rsid w:val="5CA00AAF"/>
    <w:rsid w:val="5CA17519"/>
    <w:rsid w:val="5CA35759"/>
    <w:rsid w:val="5CA8010C"/>
    <w:rsid w:val="5CA81B6B"/>
    <w:rsid w:val="5CAD22A6"/>
    <w:rsid w:val="5CB352F4"/>
    <w:rsid w:val="5CB663FF"/>
    <w:rsid w:val="5CBA11E3"/>
    <w:rsid w:val="5CBA573A"/>
    <w:rsid w:val="5CBE60B3"/>
    <w:rsid w:val="5CBF7FDB"/>
    <w:rsid w:val="5CC019E0"/>
    <w:rsid w:val="5CC2096B"/>
    <w:rsid w:val="5CC62B2B"/>
    <w:rsid w:val="5CC71CC2"/>
    <w:rsid w:val="5CC92CA3"/>
    <w:rsid w:val="5CCA0F49"/>
    <w:rsid w:val="5CCB6FEE"/>
    <w:rsid w:val="5CCC2FF7"/>
    <w:rsid w:val="5CD07358"/>
    <w:rsid w:val="5CD4462B"/>
    <w:rsid w:val="5CD579A7"/>
    <w:rsid w:val="5CD70A8E"/>
    <w:rsid w:val="5CD91EB6"/>
    <w:rsid w:val="5CDE1EC6"/>
    <w:rsid w:val="5CE77568"/>
    <w:rsid w:val="5CEA4C0E"/>
    <w:rsid w:val="5CED6DD9"/>
    <w:rsid w:val="5CF16884"/>
    <w:rsid w:val="5CF416AF"/>
    <w:rsid w:val="5CF67622"/>
    <w:rsid w:val="5CF863FF"/>
    <w:rsid w:val="5CFD58CA"/>
    <w:rsid w:val="5CFF4F5F"/>
    <w:rsid w:val="5D042D16"/>
    <w:rsid w:val="5D050C35"/>
    <w:rsid w:val="5D0A1C17"/>
    <w:rsid w:val="5D0C5703"/>
    <w:rsid w:val="5D0D2EF0"/>
    <w:rsid w:val="5D124BEB"/>
    <w:rsid w:val="5D124F19"/>
    <w:rsid w:val="5D1617F6"/>
    <w:rsid w:val="5D192D21"/>
    <w:rsid w:val="5D2027C1"/>
    <w:rsid w:val="5D225CD1"/>
    <w:rsid w:val="5D251608"/>
    <w:rsid w:val="5D2E42F7"/>
    <w:rsid w:val="5D3354F7"/>
    <w:rsid w:val="5D35570C"/>
    <w:rsid w:val="5D356D07"/>
    <w:rsid w:val="5D38385F"/>
    <w:rsid w:val="5D3C30C3"/>
    <w:rsid w:val="5D42417E"/>
    <w:rsid w:val="5D475503"/>
    <w:rsid w:val="5D483D5C"/>
    <w:rsid w:val="5D4B646D"/>
    <w:rsid w:val="5D4E5364"/>
    <w:rsid w:val="5D5054BD"/>
    <w:rsid w:val="5D534AC1"/>
    <w:rsid w:val="5D534DCE"/>
    <w:rsid w:val="5D5A580A"/>
    <w:rsid w:val="5D602E02"/>
    <w:rsid w:val="5D67071C"/>
    <w:rsid w:val="5D6D04BD"/>
    <w:rsid w:val="5D6D7A06"/>
    <w:rsid w:val="5D716AC7"/>
    <w:rsid w:val="5D730FB5"/>
    <w:rsid w:val="5D760899"/>
    <w:rsid w:val="5D7B2F0C"/>
    <w:rsid w:val="5D7B55D0"/>
    <w:rsid w:val="5D7D2FA4"/>
    <w:rsid w:val="5D7D4296"/>
    <w:rsid w:val="5D80301F"/>
    <w:rsid w:val="5D8651D3"/>
    <w:rsid w:val="5D870F4F"/>
    <w:rsid w:val="5D877881"/>
    <w:rsid w:val="5D883C69"/>
    <w:rsid w:val="5D8A3899"/>
    <w:rsid w:val="5D8A4983"/>
    <w:rsid w:val="5D8B54E5"/>
    <w:rsid w:val="5D8C6422"/>
    <w:rsid w:val="5D8D6F12"/>
    <w:rsid w:val="5D8E6254"/>
    <w:rsid w:val="5D96703A"/>
    <w:rsid w:val="5D9679B9"/>
    <w:rsid w:val="5D9859BE"/>
    <w:rsid w:val="5D9C52C3"/>
    <w:rsid w:val="5DA129ED"/>
    <w:rsid w:val="5DA459E9"/>
    <w:rsid w:val="5DA47A87"/>
    <w:rsid w:val="5DA74137"/>
    <w:rsid w:val="5DAA11D2"/>
    <w:rsid w:val="5DAE5540"/>
    <w:rsid w:val="5DAF3678"/>
    <w:rsid w:val="5DAF54C4"/>
    <w:rsid w:val="5DB85AEC"/>
    <w:rsid w:val="5DB85C9A"/>
    <w:rsid w:val="5DBB29F2"/>
    <w:rsid w:val="5DBC3CD5"/>
    <w:rsid w:val="5DBF1EAE"/>
    <w:rsid w:val="5DBF5977"/>
    <w:rsid w:val="5DC157B2"/>
    <w:rsid w:val="5DC804BE"/>
    <w:rsid w:val="5DC80B7D"/>
    <w:rsid w:val="5DCB262C"/>
    <w:rsid w:val="5DCC6649"/>
    <w:rsid w:val="5DD01CA1"/>
    <w:rsid w:val="5DD13066"/>
    <w:rsid w:val="5DD52597"/>
    <w:rsid w:val="5DD659F7"/>
    <w:rsid w:val="5DD82097"/>
    <w:rsid w:val="5DDA3B4F"/>
    <w:rsid w:val="5DE02687"/>
    <w:rsid w:val="5DE33C47"/>
    <w:rsid w:val="5DE34407"/>
    <w:rsid w:val="5DE46949"/>
    <w:rsid w:val="5DE55001"/>
    <w:rsid w:val="5DE85EEB"/>
    <w:rsid w:val="5DEE2D94"/>
    <w:rsid w:val="5DF10174"/>
    <w:rsid w:val="5DF43AB9"/>
    <w:rsid w:val="5DF63F96"/>
    <w:rsid w:val="5DF832EE"/>
    <w:rsid w:val="5DF9147E"/>
    <w:rsid w:val="5DFA44C2"/>
    <w:rsid w:val="5E010D3C"/>
    <w:rsid w:val="5E01194F"/>
    <w:rsid w:val="5E045B3A"/>
    <w:rsid w:val="5E054299"/>
    <w:rsid w:val="5E054FFE"/>
    <w:rsid w:val="5E0570A6"/>
    <w:rsid w:val="5E0A302E"/>
    <w:rsid w:val="5E0A5CE0"/>
    <w:rsid w:val="5E10186D"/>
    <w:rsid w:val="5E112AC0"/>
    <w:rsid w:val="5E141945"/>
    <w:rsid w:val="5E162827"/>
    <w:rsid w:val="5E190FF4"/>
    <w:rsid w:val="5E1E7CDD"/>
    <w:rsid w:val="5E2334E1"/>
    <w:rsid w:val="5E240C7F"/>
    <w:rsid w:val="5E294791"/>
    <w:rsid w:val="5E2A2E19"/>
    <w:rsid w:val="5E2A57CB"/>
    <w:rsid w:val="5E311E39"/>
    <w:rsid w:val="5E3366BB"/>
    <w:rsid w:val="5E357393"/>
    <w:rsid w:val="5E37048D"/>
    <w:rsid w:val="5E376B20"/>
    <w:rsid w:val="5E382107"/>
    <w:rsid w:val="5E42483C"/>
    <w:rsid w:val="5E490145"/>
    <w:rsid w:val="5E4C0C89"/>
    <w:rsid w:val="5E4C47AF"/>
    <w:rsid w:val="5E4F1C56"/>
    <w:rsid w:val="5E4F368A"/>
    <w:rsid w:val="5E504EDF"/>
    <w:rsid w:val="5E5050C6"/>
    <w:rsid w:val="5E507D68"/>
    <w:rsid w:val="5E54309E"/>
    <w:rsid w:val="5E584342"/>
    <w:rsid w:val="5E593717"/>
    <w:rsid w:val="5E5A587C"/>
    <w:rsid w:val="5E5C07E5"/>
    <w:rsid w:val="5E613D58"/>
    <w:rsid w:val="5E62423E"/>
    <w:rsid w:val="5E62560E"/>
    <w:rsid w:val="5E64456D"/>
    <w:rsid w:val="5E646922"/>
    <w:rsid w:val="5E715A73"/>
    <w:rsid w:val="5E742B5F"/>
    <w:rsid w:val="5E74698C"/>
    <w:rsid w:val="5E7B07F2"/>
    <w:rsid w:val="5E7B14BC"/>
    <w:rsid w:val="5E85224A"/>
    <w:rsid w:val="5E862E95"/>
    <w:rsid w:val="5E881636"/>
    <w:rsid w:val="5E883540"/>
    <w:rsid w:val="5E8920C7"/>
    <w:rsid w:val="5E8A28B6"/>
    <w:rsid w:val="5E8D46FF"/>
    <w:rsid w:val="5E8E5EA6"/>
    <w:rsid w:val="5E92717E"/>
    <w:rsid w:val="5E930D0A"/>
    <w:rsid w:val="5E943CE8"/>
    <w:rsid w:val="5E946491"/>
    <w:rsid w:val="5E950E07"/>
    <w:rsid w:val="5E9652E3"/>
    <w:rsid w:val="5E9B5B2B"/>
    <w:rsid w:val="5E9C0832"/>
    <w:rsid w:val="5EA003DC"/>
    <w:rsid w:val="5EA17AF5"/>
    <w:rsid w:val="5EA229D0"/>
    <w:rsid w:val="5EA51F41"/>
    <w:rsid w:val="5EA57DB1"/>
    <w:rsid w:val="5EA62D4E"/>
    <w:rsid w:val="5EA76C9B"/>
    <w:rsid w:val="5EA949A3"/>
    <w:rsid w:val="5EB10289"/>
    <w:rsid w:val="5EB10EEC"/>
    <w:rsid w:val="5EB47050"/>
    <w:rsid w:val="5EB55954"/>
    <w:rsid w:val="5EB9134C"/>
    <w:rsid w:val="5EBB3CD3"/>
    <w:rsid w:val="5EBC122C"/>
    <w:rsid w:val="5EC71422"/>
    <w:rsid w:val="5EC86B35"/>
    <w:rsid w:val="5ECB1CEF"/>
    <w:rsid w:val="5ECF368C"/>
    <w:rsid w:val="5ED266D3"/>
    <w:rsid w:val="5ED7610A"/>
    <w:rsid w:val="5ED80E6C"/>
    <w:rsid w:val="5EDA19CB"/>
    <w:rsid w:val="5EDB375A"/>
    <w:rsid w:val="5EDE35CE"/>
    <w:rsid w:val="5EDE6577"/>
    <w:rsid w:val="5EDE6C36"/>
    <w:rsid w:val="5EE02B92"/>
    <w:rsid w:val="5EE132D4"/>
    <w:rsid w:val="5EE1418F"/>
    <w:rsid w:val="5EE2651D"/>
    <w:rsid w:val="5EE53081"/>
    <w:rsid w:val="5EE87DA1"/>
    <w:rsid w:val="5EF01D4D"/>
    <w:rsid w:val="5EF160FD"/>
    <w:rsid w:val="5EF6172C"/>
    <w:rsid w:val="5EF67511"/>
    <w:rsid w:val="5EF748EC"/>
    <w:rsid w:val="5EFA110A"/>
    <w:rsid w:val="5EFD182E"/>
    <w:rsid w:val="5EFD3EFE"/>
    <w:rsid w:val="5F016820"/>
    <w:rsid w:val="5F03123C"/>
    <w:rsid w:val="5F045772"/>
    <w:rsid w:val="5F06465C"/>
    <w:rsid w:val="5F067744"/>
    <w:rsid w:val="5F071A0C"/>
    <w:rsid w:val="5F0911F3"/>
    <w:rsid w:val="5F0D2CC7"/>
    <w:rsid w:val="5F0F1497"/>
    <w:rsid w:val="5F0F30AC"/>
    <w:rsid w:val="5F100D22"/>
    <w:rsid w:val="5F121545"/>
    <w:rsid w:val="5F12471B"/>
    <w:rsid w:val="5F141264"/>
    <w:rsid w:val="5F180CD6"/>
    <w:rsid w:val="5F1C405B"/>
    <w:rsid w:val="5F215B7D"/>
    <w:rsid w:val="5F291B5F"/>
    <w:rsid w:val="5F3373A4"/>
    <w:rsid w:val="5F387E6B"/>
    <w:rsid w:val="5F3A2D47"/>
    <w:rsid w:val="5F3A6E92"/>
    <w:rsid w:val="5F3B13F0"/>
    <w:rsid w:val="5F420E3E"/>
    <w:rsid w:val="5F4216AC"/>
    <w:rsid w:val="5F453A1B"/>
    <w:rsid w:val="5F454903"/>
    <w:rsid w:val="5F4A041A"/>
    <w:rsid w:val="5F53230E"/>
    <w:rsid w:val="5F560C73"/>
    <w:rsid w:val="5F5920BF"/>
    <w:rsid w:val="5F59696C"/>
    <w:rsid w:val="5F6278EB"/>
    <w:rsid w:val="5F665693"/>
    <w:rsid w:val="5F692211"/>
    <w:rsid w:val="5F692998"/>
    <w:rsid w:val="5F6E0A61"/>
    <w:rsid w:val="5F6F5C68"/>
    <w:rsid w:val="5F736075"/>
    <w:rsid w:val="5F7B6B76"/>
    <w:rsid w:val="5F7F36E8"/>
    <w:rsid w:val="5F8005B4"/>
    <w:rsid w:val="5F8056F5"/>
    <w:rsid w:val="5F831145"/>
    <w:rsid w:val="5F87187C"/>
    <w:rsid w:val="5F895414"/>
    <w:rsid w:val="5F8A2CE1"/>
    <w:rsid w:val="5F8F5A3E"/>
    <w:rsid w:val="5F9138BA"/>
    <w:rsid w:val="5F9467D5"/>
    <w:rsid w:val="5F964F53"/>
    <w:rsid w:val="5F9E1ACB"/>
    <w:rsid w:val="5F9F3A5E"/>
    <w:rsid w:val="5FA025B3"/>
    <w:rsid w:val="5FA639F1"/>
    <w:rsid w:val="5FA67116"/>
    <w:rsid w:val="5FB70798"/>
    <w:rsid w:val="5FBC51B5"/>
    <w:rsid w:val="5FBD40AF"/>
    <w:rsid w:val="5FC079A8"/>
    <w:rsid w:val="5FC62219"/>
    <w:rsid w:val="5FC80BA9"/>
    <w:rsid w:val="5FC85ACC"/>
    <w:rsid w:val="5FCA7C6B"/>
    <w:rsid w:val="5FCB5BE5"/>
    <w:rsid w:val="5FCC13D7"/>
    <w:rsid w:val="5FCE2A52"/>
    <w:rsid w:val="5FCF6597"/>
    <w:rsid w:val="5FD27CE9"/>
    <w:rsid w:val="5FD74EE0"/>
    <w:rsid w:val="5FD76E4E"/>
    <w:rsid w:val="5FDA7FC7"/>
    <w:rsid w:val="5FE25062"/>
    <w:rsid w:val="5FE2582D"/>
    <w:rsid w:val="5FE35E92"/>
    <w:rsid w:val="5FE8258E"/>
    <w:rsid w:val="5FE87E45"/>
    <w:rsid w:val="5FEC6A73"/>
    <w:rsid w:val="5FF65630"/>
    <w:rsid w:val="5FFA5AF0"/>
    <w:rsid w:val="5FFC3BBC"/>
    <w:rsid w:val="600117F4"/>
    <w:rsid w:val="60025B37"/>
    <w:rsid w:val="60031262"/>
    <w:rsid w:val="60056CE0"/>
    <w:rsid w:val="600C5EE7"/>
    <w:rsid w:val="600F69FA"/>
    <w:rsid w:val="60105A5C"/>
    <w:rsid w:val="601C0B6C"/>
    <w:rsid w:val="601D7E08"/>
    <w:rsid w:val="601F4C35"/>
    <w:rsid w:val="602168A5"/>
    <w:rsid w:val="60252DCA"/>
    <w:rsid w:val="60255DDC"/>
    <w:rsid w:val="602A36D7"/>
    <w:rsid w:val="602D5B9F"/>
    <w:rsid w:val="60336F55"/>
    <w:rsid w:val="60395AA9"/>
    <w:rsid w:val="603A5E8E"/>
    <w:rsid w:val="603C5ABD"/>
    <w:rsid w:val="603E2D5E"/>
    <w:rsid w:val="603E4D35"/>
    <w:rsid w:val="603F3397"/>
    <w:rsid w:val="60403079"/>
    <w:rsid w:val="60420B23"/>
    <w:rsid w:val="60424DA2"/>
    <w:rsid w:val="604658D6"/>
    <w:rsid w:val="60493123"/>
    <w:rsid w:val="604A164D"/>
    <w:rsid w:val="604E0516"/>
    <w:rsid w:val="604F1F61"/>
    <w:rsid w:val="60567C33"/>
    <w:rsid w:val="605E2447"/>
    <w:rsid w:val="605E7727"/>
    <w:rsid w:val="605F1583"/>
    <w:rsid w:val="605F525E"/>
    <w:rsid w:val="60625051"/>
    <w:rsid w:val="60633AE9"/>
    <w:rsid w:val="60657FBA"/>
    <w:rsid w:val="60695E1B"/>
    <w:rsid w:val="606975E3"/>
    <w:rsid w:val="606C14D1"/>
    <w:rsid w:val="606D3D7C"/>
    <w:rsid w:val="606D56B5"/>
    <w:rsid w:val="606F18FE"/>
    <w:rsid w:val="6070457D"/>
    <w:rsid w:val="60755336"/>
    <w:rsid w:val="607A36AD"/>
    <w:rsid w:val="60812FA9"/>
    <w:rsid w:val="608D64A0"/>
    <w:rsid w:val="608E691A"/>
    <w:rsid w:val="60921D0D"/>
    <w:rsid w:val="609324B7"/>
    <w:rsid w:val="6097352C"/>
    <w:rsid w:val="609735F2"/>
    <w:rsid w:val="60984209"/>
    <w:rsid w:val="609A0BE6"/>
    <w:rsid w:val="609C16BE"/>
    <w:rsid w:val="60A07338"/>
    <w:rsid w:val="60A251F4"/>
    <w:rsid w:val="60A40FF9"/>
    <w:rsid w:val="60A974B7"/>
    <w:rsid w:val="60AE30BC"/>
    <w:rsid w:val="60AF1747"/>
    <w:rsid w:val="60AF5FC1"/>
    <w:rsid w:val="60B378E2"/>
    <w:rsid w:val="60B9281B"/>
    <w:rsid w:val="60BA1D8C"/>
    <w:rsid w:val="60BA6A90"/>
    <w:rsid w:val="60C12155"/>
    <w:rsid w:val="60C2149A"/>
    <w:rsid w:val="60C27101"/>
    <w:rsid w:val="60C33DDD"/>
    <w:rsid w:val="60C662F1"/>
    <w:rsid w:val="60C70D6D"/>
    <w:rsid w:val="60C85A55"/>
    <w:rsid w:val="60C95C64"/>
    <w:rsid w:val="60CB6F89"/>
    <w:rsid w:val="60CD30B8"/>
    <w:rsid w:val="60CD62AD"/>
    <w:rsid w:val="60CE4B0F"/>
    <w:rsid w:val="60D017EC"/>
    <w:rsid w:val="60D26DD0"/>
    <w:rsid w:val="60D44D53"/>
    <w:rsid w:val="60D6643A"/>
    <w:rsid w:val="60D72266"/>
    <w:rsid w:val="60D80F96"/>
    <w:rsid w:val="60DA05DF"/>
    <w:rsid w:val="60DD743F"/>
    <w:rsid w:val="60E2019C"/>
    <w:rsid w:val="60E31450"/>
    <w:rsid w:val="60E85FDA"/>
    <w:rsid w:val="60ED4767"/>
    <w:rsid w:val="60EE744B"/>
    <w:rsid w:val="60F123D3"/>
    <w:rsid w:val="60F2044E"/>
    <w:rsid w:val="60F241C9"/>
    <w:rsid w:val="60FB283B"/>
    <w:rsid w:val="60FC5969"/>
    <w:rsid w:val="60FD0D16"/>
    <w:rsid w:val="60FD463B"/>
    <w:rsid w:val="61006FC9"/>
    <w:rsid w:val="61026D8A"/>
    <w:rsid w:val="610413A6"/>
    <w:rsid w:val="610753D0"/>
    <w:rsid w:val="610C0954"/>
    <w:rsid w:val="610C71D3"/>
    <w:rsid w:val="610D09BE"/>
    <w:rsid w:val="610D2991"/>
    <w:rsid w:val="610E0135"/>
    <w:rsid w:val="61181239"/>
    <w:rsid w:val="611A529C"/>
    <w:rsid w:val="611B13E9"/>
    <w:rsid w:val="611C1F07"/>
    <w:rsid w:val="611E555C"/>
    <w:rsid w:val="611F5E64"/>
    <w:rsid w:val="612845A1"/>
    <w:rsid w:val="612B4BE0"/>
    <w:rsid w:val="612C0C98"/>
    <w:rsid w:val="612D713E"/>
    <w:rsid w:val="6132365F"/>
    <w:rsid w:val="61334F31"/>
    <w:rsid w:val="61345B84"/>
    <w:rsid w:val="61391317"/>
    <w:rsid w:val="613932C6"/>
    <w:rsid w:val="613A2E32"/>
    <w:rsid w:val="613D3161"/>
    <w:rsid w:val="613E4DCE"/>
    <w:rsid w:val="613E5068"/>
    <w:rsid w:val="613F5AF6"/>
    <w:rsid w:val="614336C5"/>
    <w:rsid w:val="6145409B"/>
    <w:rsid w:val="61457F4B"/>
    <w:rsid w:val="6146662E"/>
    <w:rsid w:val="6149705C"/>
    <w:rsid w:val="614B1BB2"/>
    <w:rsid w:val="61505AB3"/>
    <w:rsid w:val="61534E60"/>
    <w:rsid w:val="61537284"/>
    <w:rsid w:val="61563E20"/>
    <w:rsid w:val="61564020"/>
    <w:rsid w:val="61580C71"/>
    <w:rsid w:val="61581FAD"/>
    <w:rsid w:val="61584E69"/>
    <w:rsid w:val="615A053D"/>
    <w:rsid w:val="615C6E0F"/>
    <w:rsid w:val="615C7609"/>
    <w:rsid w:val="615D1C2D"/>
    <w:rsid w:val="61697487"/>
    <w:rsid w:val="616A7344"/>
    <w:rsid w:val="616F56BE"/>
    <w:rsid w:val="61721CFF"/>
    <w:rsid w:val="6173474E"/>
    <w:rsid w:val="61745FF0"/>
    <w:rsid w:val="61755E37"/>
    <w:rsid w:val="61763AE9"/>
    <w:rsid w:val="61780295"/>
    <w:rsid w:val="6178145A"/>
    <w:rsid w:val="61793D66"/>
    <w:rsid w:val="617B511B"/>
    <w:rsid w:val="617C0177"/>
    <w:rsid w:val="617C3BBA"/>
    <w:rsid w:val="617F63C3"/>
    <w:rsid w:val="61801407"/>
    <w:rsid w:val="61813D73"/>
    <w:rsid w:val="61837165"/>
    <w:rsid w:val="61840B84"/>
    <w:rsid w:val="618424E2"/>
    <w:rsid w:val="6187472D"/>
    <w:rsid w:val="618B2BB0"/>
    <w:rsid w:val="618D2D17"/>
    <w:rsid w:val="618E42A1"/>
    <w:rsid w:val="618F0D11"/>
    <w:rsid w:val="61935CF7"/>
    <w:rsid w:val="619736BB"/>
    <w:rsid w:val="61977B82"/>
    <w:rsid w:val="61981C77"/>
    <w:rsid w:val="6199082B"/>
    <w:rsid w:val="619946E7"/>
    <w:rsid w:val="619C6F0F"/>
    <w:rsid w:val="61A00A9C"/>
    <w:rsid w:val="61A070FF"/>
    <w:rsid w:val="61A312D4"/>
    <w:rsid w:val="61A378E3"/>
    <w:rsid w:val="61A529E3"/>
    <w:rsid w:val="61AA590A"/>
    <w:rsid w:val="61AC449F"/>
    <w:rsid w:val="61AC52D2"/>
    <w:rsid w:val="61AC7C7E"/>
    <w:rsid w:val="61AD0112"/>
    <w:rsid w:val="61B375EF"/>
    <w:rsid w:val="61BA26A3"/>
    <w:rsid w:val="61BA6E03"/>
    <w:rsid w:val="61BB3DDE"/>
    <w:rsid w:val="61BC2372"/>
    <w:rsid w:val="61BD2AD3"/>
    <w:rsid w:val="61BD69FD"/>
    <w:rsid w:val="61CD600C"/>
    <w:rsid w:val="61D0412B"/>
    <w:rsid w:val="61D521F6"/>
    <w:rsid w:val="61DA7259"/>
    <w:rsid w:val="61DB4014"/>
    <w:rsid w:val="61DB4BCF"/>
    <w:rsid w:val="61DC0265"/>
    <w:rsid w:val="61DC05F3"/>
    <w:rsid w:val="61DE40F7"/>
    <w:rsid w:val="61E1352F"/>
    <w:rsid w:val="61E327E3"/>
    <w:rsid w:val="61E34FCB"/>
    <w:rsid w:val="61E43C3A"/>
    <w:rsid w:val="61E5649B"/>
    <w:rsid w:val="61E56DC0"/>
    <w:rsid w:val="61E641C2"/>
    <w:rsid w:val="61EA629C"/>
    <w:rsid w:val="61ED3454"/>
    <w:rsid w:val="61F45F15"/>
    <w:rsid w:val="61F72E03"/>
    <w:rsid w:val="61F7325C"/>
    <w:rsid w:val="61FE3D41"/>
    <w:rsid w:val="61FF6DEF"/>
    <w:rsid w:val="6200667B"/>
    <w:rsid w:val="62020FB7"/>
    <w:rsid w:val="62052975"/>
    <w:rsid w:val="620B377C"/>
    <w:rsid w:val="620C0B56"/>
    <w:rsid w:val="620C15BA"/>
    <w:rsid w:val="620C2630"/>
    <w:rsid w:val="6214007A"/>
    <w:rsid w:val="62151F00"/>
    <w:rsid w:val="621E186D"/>
    <w:rsid w:val="621E2CC4"/>
    <w:rsid w:val="621F6E34"/>
    <w:rsid w:val="62251674"/>
    <w:rsid w:val="622C56EE"/>
    <w:rsid w:val="622E79C3"/>
    <w:rsid w:val="62307442"/>
    <w:rsid w:val="62331762"/>
    <w:rsid w:val="62360E03"/>
    <w:rsid w:val="62376F85"/>
    <w:rsid w:val="623B4CF2"/>
    <w:rsid w:val="623B6446"/>
    <w:rsid w:val="623B7A65"/>
    <w:rsid w:val="623F42DA"/>
    <w:rsid w:val="624010DB"/>
    <w:rsid w:val="6244045B"/>
    <w:rsid w:val="624448E6"/>
    <w:rsid w:val="62461A12"/>
    <w:rsid w:val="624A29AF"/>
    <w:rsid w:val="624B0527"/>
    <w:rsid w:val="624C14AC"/>
    <w:rsid w:val="624C746A"/>
    <w:rsid w:val="62503BBB"/>
    <w:rsid w:val="625507CA"/>
    <w:rsid w:val="625565CC"/>
    <w:rsid w:val="62560BBB"/>
    <w:rsid w:val="6258335F"/>
    <w:rsid w:val="625F2C29"/>
    <w:rsid w:val="62653731"/>
    <w:rsid w:val="62667E2B"/>
    <w:rsid w:val="626A2190"/>
    <w:rsid w:val="626D09A1"/>
    <w:rsid w:val="626E3F34"/>
    <w:rsid w:val="6272135A"/>
    <w:rsid w:val="62730C23"/>
    <w:rsid w:val="62763E66"/>
    <w:rsid w:val="62795E5A"/>
    <w:rsid w:val="627A2AB3"/>
    <w:rsid w:val="627D4983"/>
    <w:rsid w:val="627E6213"/>
    <w:rsid w:val="62803F3B"/>
    <w:rsid w:val="628079DF"/>
    <w:rsid w:val="62822EBE"/>
    <w:rsid w:val="62832D4A"/>
    <w:rsid w:val="628830F1"/>
    <w:rsid w:val="62890607"/>
    <w:rsid w:val="628C2103"/>
    <w:rsid w:val="628E4DBC"/>
    <w:rsid w:val="628F534B"/>
    <w:rsid w:val="6290146F"/>
    <w:rsid w:val="6291706F"/>
    <w:rsid w:val="62926183"/>
    <w:rsid w:val="62937B46"/>
    <w:rsid w:val="62961CBD"/>
    <w:rsid w:val="6297798D"/>
    <w:rsid w:val="629C3163"/>
    <w:rsid w:val="629C52F8"/>
    <w:rsid w:val="62A24CFC"/>
    <w:rsid w:val="62AE2F5A"/>
    <w:rsid w:val="62B147D5"/>
    <w:rsid w:val="62BC0463"/>
    <w:rsid w:val="62BC1CBA"/>
    <w:rsid w:val="62BC3CAE"/>
    <w:rsid w:val="62BD5DB0"/>
    <w:rsid w:val="62BE1194"/>
    <w:rsid w:val="62C41D85"/>
    <w:rsid w:val="62C65295"/>
    <w:rsid w:val="62C72547"/>
    <w:rsid w:val="62C766DD"/>
    <w:rsid w:val="62C83802"/>
    <w:rsid w:val="62CD6AE7"/>
    <w:rsid w:val="62D65AD3"/>
    <w:rsid w:val="62DC2E80"/>
    <w:rsid w:val="62E44812"/>
    <w:rsid w:val="62E54DBC"/>
    <w:rsid w:val="62E94EA9"/>
    <w:rsid w:val="62E960B2"/>
    <w:rsid w:val="62EB06D0"/>
    <w:rsid w:val="62EC0024"/>
    <w:rsid w:val="62EC1217"/>
    <w:rsid w:val="62EC43FA"/>
    <w:rsid w:val="62EE73D4"/>
    <w:rsid w:val="62F0704A"/>
    <w:rsid w:val="62F074E7"/>
    <w:rsid w:val="62F51DDA"/>
    <w:rsid w:val="62F96376"/>
    <w:rsid w:val="62FC580B"/>
    <w:rsid w:val="62FF2332"/>
    <w:rsid w:val="6300175A"/>
    <w:rsid w:val="63004343"/>
    <w:rsid w:val="63004A17"/>
    <w:rsid w:val="63010727"/>
    <w:rsid w:val="63061915"/>
    <w:rsid w:val="63067ACE"/>
    <w:rsid w:val="63105FEB"/>
    <w:rsid w:val="63191EA1"/>
    <w:rsid w:val="63202AAD"/>
    <w:rsid w:val="63210BDF"/>
    <w:rsid w:val="63274742"/>
    <w:rsid w:val="63292786"/>
    <w:rsid w:val="633116CF"/>
    <w:rsid w:val="633423F1"/>
    <w:rsid w:val="63357B61"/>
    <w:rsid w:val="63370C0A"/>
    <w:rsid w:val="63371587"/>
    <w:rsid w:val="63382DC2"/>
    <w:rsid w:val="633A26BB"/>
    <w:rsid w:val="633B41B5"/>
    <w:rsid w:val="633B7426"/>
    <w:rsid w:val="633C051B"/>
    <w:rsid w:val="633C6D7B"/>
    <w:rsid w:val="633E1CDE"/>
    <w:rsid w:val="63433785"/>
    <w:rsid w:val="63442B24"/>
    <w:rsid w:val="63450603"/>
    <w:rsid w:val="63495054"/>
    <w:rsid w:val="634E4F6A"/>
    <w:rsid w:val="634E7BEE"/>
    <w:rsid w:val="6353494B"/>
    <w:rsid w:val="635B3A5B"/>
    <w:rsid w:val="635D0B87"/>
    <w:rsid w:val="63641063"/>
    <w:rsid w:val="6364270B"/>
    <w:rsid w:val="636852F4"/>
    <w:rsid w:val="636C0A41"/>
    <w:rsid w:val="636C1D0D"/>
    <w:rsid w:val="636D062A"/>
    <w:rsid w:val="636D15D0"/>
    <w:rsid w:val="636E2E11"/>
    <w:rsid w:val="636F0201"/>
    <w:rsid w:val="636F355B"/>
    <w:rsid w:val="6371185F"/>
    <w:rsid w:val="6372676C"/>
    <w:rsid w:val="63764DA0"/>
    <w:rsid w:val="63792736"/>
    <w:rsid w:val="637A563D"/>
    <w:rsid w:val="637B6558"/>
    <w:rsid w:val="637C02D0"/>
    <w:rsid w:val="637E7594"/>
    <w:rsid w:val="638A1F8B"/>
    <w:rsid w:val="638D4920"/>
    <w:rsid w:val="63904DC3"/>
    <w:rsid w:val="639164D8"/>
    <w:rsid w:val="6392010C"/>
    <w:rsid w:val="63931A86"/>
    <w:rsid w:val="63932704"/>
    <w:rsid w:val="63935B35"/>
    <w:rsid w:val="63991910"/>
    <w:rsid w:val="639A641F"/>
    <w:rsid w:val="639E46F4"/>
    <w:rsid w:val="639E78CE"/>
    <w:rsid w:val="63A108C0"/>
    <w:rsid w:val="63A56799"/>
    <w:rsid w:val="63A67EDD"/>
    <w:rsid w:val="63A77836"/>
    <w:rsid w:val="63A855A7"/>
    <w:rsid w:val="63A85ADB"/>
    <w:rsid w:val="63A870F6"/>
    <w:rsid w:val="63A92B04"/>
    <w:rsid w:val="63AD425A"/>
    <w:rsid w:val="63B0173E"/>
    <w:rsid w:val="63B06009"/>
    <w:rsid w:val="63B80343"/>
    <w:rsid w:val="63B83C7C"/>
    <w:rsid w:val="63BA0CFE"/>
    <w:rsid w:val="63BB4B8D"/>
    <w:rsid w:val="63BD127D"/>
    <w:rsid w:val="63BF44A3"/>
    <w:rsid w:val="63C052B7"/>
    <w:rsid w:val="63C734BF"/>
    <w:rsid w:val="63C760DB"/>
    <w:rsid w:val="63CB0C7F"/>
    <w:rsid w:val="63CB57BB"/>
    <w:rsid w:val="63CE1205"/>
    <w:rsid w:val="63D2173E"/>
    <w:rsid w:val="63D565B1"/>
    <w:rsid w:val="63DB0EF1"/>
    <w:rsid w:val="63DB593F"/>
    <w:rsid w:val="63E17983"/>
    <w:rsid w:val="63E243DB"/>
    <w:rsid w:val="63E77F90"/>
    <w:rsid w:val="63EF6B47"/>
    <w:rsid w:val="63F00ECA"/>
    <w:rsid w:val="63F14E09"/>
    <w:rsid w:val="63FA2CDD"/>
    <w:rsid w:val="63FD3374"/>
    <w:rsid w:val="63FE5A5C"/>
    <w:rsid w:val="64072FEA"/>
    <w:rsid w:val="64074903"/>
    <w:rsid w:val="64076791"/>
    <w:rsid w:val="64087285"/>
    <w:rsid w:val="640D064C"/>
    <w:rsid w:val="64115470"/>
    <w:rsid w:val="641839E9"/>
    <w:rsid w:val="64192980"/>
    <w:rsid w:val="641A7EBA"/>
    <w:rsid w:val="641B7EF0"/>
    <w:rsid w:val="641C7EDD"/>
    <w:rsid w:val="641D1B84"/>
    <w:rsid w:val="642739FF"/>
    <w:rsid w:val="642769B2"/>
    <w:rsid w:val="64290E7E"/>
    <w:rsid w:val="64291C46"/>
    <w:rsid w:val="642C463B"/>
    <w:rsid w:val="642E1ADB"/>
    <w:rsid w:val="642E66F3"/>
    <w:rsid w:val="642E7AA3"/>
    <w:rsid w:val="643039C7"/>
    <w:rsid w:val="6432113D"/>
    <w:rsid w:val="64327EE3"/>
    <w:rsid w:val="64337B13"/>
    <w:rsid w:val="64404BC3"/>
    <w:rsid w:val="64405488"/>
    <w:rsid w:val="64407B4E"/>
    <w:rsid w:val="64445368"/>
    <w:rsid w:val="64447E44"/>
    <w:rsid w:val="644B6231"/>
    <w:rsid w:val="644C131B"/>
    <w:rsid w:val="644D30C9"/>
    <w:rsid w:val="64553921"/>
    <w:rsid w:val="64556318"/>
    <w:rsid w:val="645642ED"/>
    <w:rsid w:val="64570506"/>
    <w:rsid w:val="64586B28"/>
    <w:rsid w:val="645B64ED"/>
    <w:rsid w:val="645C0764"/>
    <w:rsid w:val="645D6A2F"/>
    <w:rsid w:val="64612001"/>
    <w:rsid w:val="64623DF4"/>
    <w:rsid w:val="6464411A"/>
    <w:rsid w:val="64667FE2"/>
    <w:rsid w:val="646879AF"/>
    <w:rsid w:val="64693DFA"/>
    <w:rsid w:val="646B7BB8"/>
    <w:rsid w:val="646D06A9"/>
    <w:rsid w:val="646E6902"/>
    <w:rsid w:val="6470684D"/>
    <w:rsid w:val="64713494"/>
    <w:rsid w:val="64761B19"/>
    <w:rsid w:val="647B7007"/>
    <w:rsid w:val="647F5A1A"/>
    <w:rsid w:val="64835B2A"/>
    <w:rsid w:val="648A7106"/>
    <w:rsid w:val="648C644C"/>
    <w:rsid w:val="648F4E62"/>
    <w:rsid w:val="64922CBB"/>
    <w:rsid w:val="64925358"/>
    <w:rsid w:val="649467C6"/>
    <w:rsid w:val="649552E4"/>
    <w:rsid w:val="64961FCD"/>
    <w:rsid w:val="64970870"/>
    <w:rsid w:val="64A00D64"/>
    <w:rsid w:val="64A0456F"/>
    <w:rsid w:val="64A95750"/>
    <w:rsid w:val="64AA2BCD"/>
    <w:rsid w:val="64AA2F0D"/>
    <w:rsid w:val="64AB0391"/>
    <w:rsid w:val="64AB7C48"/>
    <w:rsid w:val="64AE0326"/>
    <w:rsid w:val="64B027A4"/>
    <w:rsid w:val="64B0715A"/>
    <w:rsid w:val="64B35557"/>
    <w:rsid w:val="64B60387"/>
    <w:rsid w:val="64B754AC"/>
    <w:rsid w:val="64B8361C"/>
    <w:rsid w:val="64B87995"/>
    <w:rsid w:val="64BA4B87"/>
    <w:rsid w:val="64BB5B69"/>
    <w:rsid w:val="64BD6BC0"/>
    <w:rsid w:val="64C67B70"/>
    <w:rsid w:val="64C95393"/>
    <w:rsid w:val="64C9687D"/>
    <w:rsid w:val="64CA3E7E"/>
    <w:rsid w:val="64CC1A6A"/>
    <w:rsid w:val="64CE0E36"/>
    <w:rsid w:val="64CE1FFC"/>
    <w:rsid w:val="64D10DA9"/>
    <w:rsid w:val="64D41369"/>
    <w:rsid w:val="64D41E1B"/>
    <w:rsid w:val="64D42760"/>
    <w:rsid w:val="64E0185D"/>
    <w:rsid w:val="64E41E97"/>
    <w:rsid w:val="64E42D17"/>
    <w:rsid w:val="64E679E2"/>
    <w:rsid w:val="64E7066F"/>
    <w:rsid w:val="64E971AD"/>
    <w:rsid w:val="64EB4BC0"/>
    <w:rsid w:val="64EC0174"/>
    <w:rsid w:val="64EE133F"/>
    <w:rsid w:val="64F07BAB"/>
    <w:rsid w:val="64F11F05"/>
    <w:rsid w:val="64F73DDD"/>
    <w:rsid w:val="64F85334"/>
    <w:rsid w:val="64FA0938"/>
    <w:rsid w:val="64FC3090"/>
    <w:rsid w:val="64FC6E07"/>
    <w:rsid w:val="65035A05"/>
    <w:rsid w:val="65080613"/>
    <w:rsid w:val="650E4D64"/>
    <w:rsid w:val="6511660C"/>
    <w:rsid w:val="651266BA"/>
    <w:rsid w:val="65134421"/>
    <w:rsid w:val="6514393A"/>
    <w:rsid w:val="65151490"/>
    <w:rsid w:val="65172BEE"/>
    <w:rsid w:val="65196FF4"/>
    <w:rsid w:val="651B0752"/>
    <w:rsid w:val="651E0301"/>
    <w:rsid w:val="65201A59"/>
    <w:rsid w:val="65213C7D"/>
    <w:rsid w:val="6522379E"/>
    <w:rsid w:val="6523103A"/>
    <w:rsid w:val="652A06F1"/>
    <w:rsid w:val="652B2924"/>
    <w:rsid w:val="652F0F39"/>
    <w:rsid w:val="652F57C2"/>
    <w:rsid w:val="653936F7"/>
    <w:rsid w:val="653A5617"/>
    <w:rsid w:val="653D34A4"/>
    <w:rsid w:val="65431C67"/>
    <w:rsid w:val="654770A2"/>
    <w:rsid w:val="654836CD"/>
    <w:rsid w:val="654A4455"/>
    <w:rsid w:val="654B2210"/>
    <w:rsid w:val="654B31C2"/>
    <w:rsid w:val="654F2859"/>
    <w:rsid w:val="65506B98"/>
    <w:rsid w:val="65510A33"/>
    <w:rsid w:val="6552593B"/>
    <w:rsid w:val="65533B99"/>
    <w:rsid w:val="655458E7"/>
    <w:rsid w:val="65571266"/>
    <w:rsid w:val="65587683"/>
    <w:rsid w:val="655A0FFB"/>
    <w:rsid w:val="655A5738"/>
    <w:rsid w:val="656606AD"/>
    <w:rsid w:val="65682A2B"/>
    <w:rsid w:val="656B2B34"/>
    <w:rsid w:val="656E1D4D"/>
    <w:rsid w:val="656F4674"/>
    <w:rsid w:val="65704306"/>
    <w:rsid w:val="657145E7"/>
    <w:rsid w:val="657271F7"/>
    <w:rsid w:val="65746F59"/>
    <w:rsid w:val="65787D65"/>
    <w:rsid w:val="657B2D77"/>
    <w:rsid w:val="657B6ACB"/>
    <w:rsid w:val="657B6EA7"/>
    <w:rsid w:val="657C256B"/>
    <w:rsid w:val="657F4633"/>
    <w:rsid w:val="6588051E"/>
    <w:rsid w:val="658A51D0"/>
    <w:rsid w:val="658C30FA"/>
    <w:rsid w:val="658E0FD5"/>
    <w:rsid w:val="65901517"/>
    <w:rsid w:val="65961EB1"/>
    <w:rsid w:val="65970C43"/>
    <w:rsid w:val="659828B9"/>
    <w:rsid w:val="659E32E8"/>
    <w:rsid w:val="65A026CD"/>
    <w:rsid w:val="65A34980"/>
    <w:rsid w:val="65A35818"/>
    <w:rsid w:val="65A56E84"/>
    <w:rsid w:val="65A62E93"/>
    <w:rsid w:val="65A70F54"/>
    <w:rsid w:val="65A91992"/>
    <w:rsid w:val="65A9280D"/>
    <w:rsid w:val="65A93A17"/>
    <w:rsid w:val="65B03CD2"/>
    <w:rsid w:val="65B12FC7"/>
    <w:rsid w:val="65B92EB3"/>
    <w:rsid w:val="65B934E4"/>
    <w:rsid w:val="65B9487E"/>
    <w:rsid w:val="65BA1806"/>
    <w:rsid w:val="65BD474E"/>
    <w:rsid w:val="65BF188D"/>
    <w:rsid w:val="65C03D51"/>
    <w:rsid w:val="65CC016C"/>
    <w:rsid w:val="65D41CDE"/>
    <w:rsid w:val="65D54F6E"/>
    <w:rsid w:val="65DC1CE2"/>
    <w:rsid w:val="65EA4F0E"/>
    <w:rsid w:val="65EB78C3"/>
    <w:rsid w:val="65EC0527"/>
    <w:rsid w:val="65ED045D"/>
    <w:rsid w:val="65EF0A40"/>
    <w:rsid w:val="65F15725"/>
    <w:rsid w:val="65F664FC"/>
    <w:rsid w:val="65F7259A"/>
    <w:rsid w:val="65F809BC"/>
    <w:rsid w:val="65F96429"/>
    <w:rsid w:val="65FA1020"/>
    <w:rsid w:val="65FA5775"/>
    <w:rsid w:val="65FD31DE"/>
    <w:rsid w:val="65FE22E6"/>
    <w:rsid w:val="65FE6983"/>
    <w:rsid w:val="66035493"/>
    <w:rsid w:val="660A2030"/>
    <w:rsid w:val="66112297"/>
    <w:rsid w:val="66120424"/>
    <w:rsid w:val="66130DF4"/>
    <w:rsid w:val="66131FB6"/>
    <w:rsid w:val="661B24B9"/>
    <w:rsid w:val="661F55E3"/>
    <w:rsid w:val="66207EB5"/>
    <w:rsid w:val="66247526"/>
    <w:rsid w:val="66285FE2"/>
    <w:rsid w:val="662E3C0A"/>
    <w:rsid w:val="66331EC7"/>
    <w:rsid w:val="663404C0"/>
    <w:rsid w:val="66351CCC"/>
    <w:rsid w:val="663715B7"/>
    <w:rsid w:val="663D700D"/>
    <w:rsid w:val="66422EB8"/>
    <w:rsid w:val="66430783"/>
    <w:rsid w:val="66434BD9"/>
    <w:rsid w:val="664537B7"/>
    <w:rsid w:val="66474EAA"/>
    <w:rsid w:val="66481519"/>
    <w:rsid w:val="66572493"/>
    <w:rsid w:val="66574DEA"/>
    <w:rsid w:val="6657748B"/>
    <w:rsid w:val="66582429"/>
    <w:rsid w:val="66593746"/>
    <w:rsid w:val="665A1CBE"/>
    <w:rsid w:val="665E71E5"/>
    <w:rsid w:val="66600696"/>
    <w:rsid w:val="6661069E"/>
    <w:rsid w:val="66643F90"/>
    <w:rsid w:val="666C6612"/>
    <w:rsid w:val="666D60F6"/>
    <w:rsid w:val="667272FD"/>
    <w:rsid w:val="66746C89"/>
    <w:rsid w:val="667614FE"/>
    <w:rsid w:val="66781AB8"/>
    <w:rsid w:val="66795B33"/>
    <w:rsid w:val="667C4A68"/>
    <w:rsid w:val="667D2F64"/>
    <w:rsid w:val="667E0028"/>
    <w:rsid w:val="66812116"/>
    <w:rsid w:val="66812A51"/>
    <w:rsid w:val="66830F3D"/>
    <w:rsid w:val="66845F9C"/>
    <w:rsid w:val="66881B8D"/>
    <w:rsid w:val="668B7DAE"/>
    <w:rsid w:val="6692380B"/>
    <w:rsid w:val="66932232"/>
    <w:rsid w:val="669466B2"/>
    <w:rsid w:val="66955C00"/>
    <w:rsid w:val="66991A4D"/>
    <w:rsid w:val="66A20349"/>
    <w:rsid w:val="66A2458F"/>
    <w:rsid w:val="66A833B8"/>
    <w:rsid w:val="66B12589"/>
    <w:rsid w:val="66B152CC"/>
    <w:rsid w:val="66B24BB7"/>
    <w:rsid w:val="66B50AD9"/>
    <w:rsid w:val="66B61C33"/>
    <w:rsid w:val="66BA6E35"/>
    <w:rsid w:val="66BB0725"/>
    <w:rsid w:val="66BB39D8"/>
    <w:rsid w:val="66BE137C"/>
    <w:rsid w:val="66BE3570"/>
    <w:rsid w:val="66BF3D61"/>
    <w:rsid w:val="66BF4F02"/>
    <w:rsid w:val="66BF5079"/>
    <w:rsid w:val="66C16705"/>
    <w:rsid w:val="66C2271C"/>
    <w:rsid w:val="66C34691"/>
    <w:rsid w:val="66C808EC"/>
    <w:rsid w:val="66C8090B"/>
    <w:rsid w:val="66CA3714"/>
    <w:rsid w:val="66CA540A"/>
    <w:rsid w:val="66CE2DCB"/>
    <w:rsid w:val="66CF4495"/>
    <w:rsid w:val="66D0523F"/>
    <w:rsid w:val="66D354DA"/>
    <w:rsid w:val="66D412F7"/>
    <w:rsid w:val="66D461D7"/>
    <w:rsid w:val="66D51B96"/>
    <w:rsid w:val="66D70540"/>
    <w:rsid w:val="66D92B38"/>
    <w:rsid w:val="66DB59B6"/>
    <w:rsid w:val="66DB6F36"/>
    <w:rsid w:val="66DF0824"/>
    <w:rsid w:val="66EA7603"/>
    <w:rsid w:val="66EF04B9"/>
    <w:rsid w:val="66EF559F"/>
    <w:rsid w:val="66F05CD2"/>
    <w:rsid w:val="66F15358"/>
    <w:rsid w:val="66F16E1A"/>
    <w:rsid w:val="66F40D7E"/>
    <w:rsid w:val="66F55BAB"/>
    <w:rsid w:val="66F76561"/>
    <w:rsid w:val="66FC0763"/>
    <w:rsid w:val="66FC309E"/>
    <w:rsid w:val="66FC69E6"/>
    <w:rsid w:val="66FE2DAB"/>
    <w:rsid w:val="67035FB4"/>
    <w:rsid w:val="67050F7B"/>
    <w:rsid w:val="67076C67"/>
    <w:rsid w:val="67103717"/>
    <w:rsid w:val="67114CED"/>
    <w:rsid w:val="67125F28"/>
    <w:rsid w:val="671643DF"/>
    <w:rsid w:val="671767D1"/>
    <w:rsid w:val="671C2853"/>
    <w:rsid w:val="671D0458"/>
    <w:rsid w:val="67232B02"/>
    <w:rsid w:val="6723580E"/>
    <w:rsid w:val="672B4D77"/>
    <w:rsid w:val="672C4B9B"/>
    <w:rsid w:val="673151E9"/>
    <w:rsid w:val="67321AF4"/>
    <w:rsid w:val="67386FAC"/>
    <w:rsid w:val="67397F7E"/>
    <w:rsid w:val="673B0C52"/>
    <w:rsid w:val="673B0CAF"/>
    <w:rsid w:val="673C6696"/>
    <w:rsid w:val="673E0ED2"/>
    <w:rsid w:val="673F0049"/>
    <w:rsid w:val="67430C49"/>
    <w:rsid w:val="67457C74"/>
    <w:rsid w:val="674642A3"/>
    <w:rsid w:val="6747182B"/>
    <w:rsid w:val="6748777F"/>
    <w:rsid w:val="674B737C"/>
    <w:rsid w:val="67516C37"/>
    <w:rsid w:val="675552D2"/>
    <w:rsid w:val="675605BD"/>
    <w:rsid w:val="67583E37"/>
    <w:rsid w:val="67597548"/>
    <w:rsid w:val="675A0CB6"/>
    <w:rsid w:val="675B0C3A"/>
    <w:rsid w:val="675B5259"/>
    <w:rsid w:val="675C7BB1"/>
    <w:rsid w:val="675D37B9"/>
    <w:rsid w:val="675F4688"/>
    <w:rsid w:val="67613FD6"/>
    <w:rsid w:val="6763722A"/>
    <w:rsid w:val="67641A28"/>
    <w:rsid w:val="6766292D"/>
    <w:rsid w:val="67693F91"/>
    <w:rsid w:val="676C33BE"/>
    <w:rsid w:val="676D1090"/>
    <w:rsid w:val="676F77AE"/>
    <w:rsid w:val="67703A44"/>
    <w:rsid w:val="67741419"/>
    <w:rsid w:val="67775A5E"/>
    <w:rsid w:val="677A3751"/>
    <w:rsid w:val="677E08CC"/>
    <w:rsid w:val="678065D6"/>
    <w:rsid w:val="67825AD7"/>
    <w:rsid w:val="678819D6"/>
    <w:rsid w:val="67897D7B"/>
    <w:rsid w:val="678A11D6"/>
    <w:rsid w:val="678B404D"/>
    <w:rsid w:val="678C048A"/>
    <w:rsid w:val="678C6B69"/>
    <w:rsid w:val="679073A4"/>
    <w:rsid w:val="6791733D"/>
    <w:rsid w:val="67965199"/>
    <w:rsid w:val="67994225"/>
    <w:rsid w:val="67994A4E"/>
    <w:rsid w:val="679A7991"/>
    <w:rsid w:val="679D098D"/>
    <w:rsid w:val="67A1481C"/>
    <w:rsid w:val="67A77312"/>
    <w:rsid w:val="67A77436"/>
    <w:rsid w:val="67AB338F"/>
    <w:rsid w:val="67AC16BE"/>
    <w:rsid w:val="67AC7463"/>
    <w:rsid w:val="67B428E7"/>
    <w:rsid w:val="67B6475E"/>
    <w:rsid w:val="67BF361D"/>
    <w:rsid w:val="67BF5876"/>
    <w:rsid w:val="67C070D0"/>
    <w:rsid w:val="67C36369"/>
    <w:rsid w:val="67C83949"/>
    <w:rsid w:val="67CB1BAE"/>
    <w:rsid w:val="67CC0530"/>
    <w:rsid w:val="67CD0548"/>
    <w:rsid w:val="67CD7044"/>
    <w:rsid w:val="67D272C1"/>
    <w:rsid w:val="67D63DD3"/>
    <w:rsid w:val="67D9143C"/>
    <w:rsid w:val="67DB59D5"/>
    <w:rsid w:val="67E272D7"/>
    <w:rsid w:val="67E33FC4"/>
    <w:rsid w:val="67E4240C"/>
    <w:rsid w:val="67E512DE"/>
    <w:rsid w:val="67E56A5A"/>
    <w:rsid w:val="67E57E5F"/>
    <w:rsid w:val="67E60B98"/>
    <w:rsid w:val="67E75F5F"/>
    <w:rsid w:val="67E8639C"/>
    <w:rsid w:val="67F27FDF"/>
    <w:rsid w:val="67F33423"/>
    <w:rsid w:val="67FB132B"/>
    <w:rsid w:val="67FF1E72"/>
    <w:rsid w:val="68000D23"/>
    <w:rsid w:val="68077C65"/>
    <w:rsid w:val="68087A7F"/>
    <w:rsid w:val="68094DCB"/>
    <w:rsid w:val="680C3566"/>
    <w:rsid w:val="680C419A"/>
    <w:rsid w:val="680E0919"/>
    <w:rsid w:val="680E6323"/>
    <w:rsid w:val="680F5677"/>
    <w:rsid w:val="681324BB"/>
    <w:rsid w:val="6815793A"/>
    <w:rsid w:val="6816281F"/>
    <w:rsid w:val="68170DFD"/>
    <w:rsid w:val="68180B01"/>
    <w:rsid w:val="681933D7"/>
    <w:rsid w:val="681D6246"/>
    <w:rsid w:val="681D661E"/>
    <w:rsid w:val="681F618A"/>
    <w:rsid w:val="68253F16"/>
    <w:rsid w:val="682567D0"/>
    <w:rsid w:val="68281245"/>
    <w:rsid w:val="682B7C6E"/>
    <w:rsid w:val="683508AC"/>
    <w:rsid w:val="683542F5"/>
    <w:rsid w:val="683611E7"/>
    <w:rsid w:val="68367B00"/>
    <w:rsid w:val="68391020"/>
    <w:rsid w:val="683A3E3F"/>
    <w:rsid w:val="683B3E1C"/>
    <w:rsid w:val="683B79D0"/>
    <w:rsid w:val="68407A06"/>
    <w:rsid w:val="68440E18"/>
    <w:rsid w:val="68484342"/>
    <w:rsid w:val="684A7091"/>
    <w:rsid w:val="68531525"/>
    <w:rsid w:val="68556E73"/>
    <w:rsid w:val="685900B2"/>
    <w:rsid w:val="685F58EF"/>
    <w:rsid w:val="68672A5D"/>
    <w:rsid w:val="686A113F"/>
    <w:rsid w:val="6873781C"/>
    <w:rsid w:val="68793E4F"/>
    <w:rsid w:val="687B038B"/>
    <w:rsid w:val="687B4733"/>
    <w:rsid w:val="68805DA7"/>
    <w:rsid w:val="68807ED3"/>
    <w:rsid w:val="6881347E"/>
    <w:rsid w:val="68833E06"/>
    <w:rsid w:val="68836063"/>
    <w:rsid w:val="68867DCB"/>
    <w:rsid w:val="68892742"/>
    <w:rsid w:val="68895650"/>
    <w:rsid w:val="688B222B"/>
    <w:rsid w:val="688C0F61"/>
    <w:rsid w:val="688C777F"/>
    <w:rsid w:val="688E03FC"/>
    <w:rsid w:val="689062C7"/>
    <w:rsid w:val="68945A5A"/>
    <w:rsid w:val="68976F60"/>
    <w:rsid w:val="689B02DB"/>
    <w:rsid w:val="689D6AFE"/>
    <w:rsid w:val="689F5073"/>
    <w:rsid w:val="68A01D07"/>
    <w:rsid w:val="68A10C04"/>
    <w:rsid w:val="68A14464"/>
    <w:rsid w:val="68A2431B"/>
    <w:rsid w:val="68A37061"/>
    <w:rsid w:val="68A62492"/>
    <w:rsid w:val="68AA34E6"/>
    <w:rsid w:val="68AC7BF3"/>
    <w:rsid w:val="68AE3EB7"/>
    <w:rsid w:val="68AF1A05"/>
    <w:rsid w:val="68B411CE"/>
    <w:rsid w:val="68B42049"/>
    <w:rsid w:val="68B83063"/>
    <w:rsid w:val="68B92E06"/>
    <w:rsid w:val="68BA73F5"/>
    <w:rsid w:val="68BB057A"/>
    <w:rsid w:val="68BE1900"/>
    <w:rsid w:val="68BE6650"/>
    <w:rsid w:val="68C01353"/>
    <w:rsid w:val="68C103F2"/>
    <w:rsid w:val="68C566E9"/>
    <w:rsid w:val="68C61CBF"/>
    <w:rsid w:val="68C7251D"/>
    <w:rsid w:val="68C9454E"/>
    <w:rsid w:val="68CB7DD1"/>
    <w:rsid w:val="68CE25D8"/>
    <w:rsid w:val="68D1317F"/>
    <w:rsid w:val="68D2136B"/>
    <w:rsid w:val="68D701F5"/>
    <w:rsid w:val="68DA1754"/>
    <w:rsid w:val="68DD3229"/>
    <w:rsid w:val="68DD490B"/>
    <w:rsid w:val="68DD772A"/>
    <w:rsid w:val="68DF30A3"/>
    <w:rsid w:val="68E2036F"/>
    <w:rsid w:val="68E22191"/>
    <w:rsid w:val="68E41D9C"/>
    <w:rsid w:val="68E56496"/>
    <w:rsid w:val="68E74582"/>
    <w:rsid w:val="68E75FA0"/>
    <w:rsid w:val="68E83D0F"/>
    <w:rsid w:val="68EA2803"/>
    <w:rsid w:val="68EB39F3"/>
    <w:rsid w:val="68EC78E3"/>
    <w:rsid w:val="68EE49CC"/>
    <w:rsid w:val="68F00762"/>
    <w:rsid w:val="68F151FA"/>
    <w:rsid w:val="68F26A26"/>
    <w:rsid w:val="68F46677"/>
    <w:rsid w:val="68F5633C"/>
    <w:rsid w:val="68F956DB"/>
    <w:rsid w:val="68FA7039"/>
    <w:rsid w:val="68FB2FAA"/>
    <w:rsid w:val="69002CC4"/>
    <w:rsid w:val="690068A3"/>
    <w:rsid w:val="690167F0"/>
    <w:rsid w:val="69021D25"/>
    <w:rsid w:val="69044B42"/>
    <w:rsid w:val="690543D7"/>
    <w:rsid w:val="6908454C"/>
    <w:rsid w:val="690D2550"/>
    <w:rsid w:val="690E17B7"/>
    <w:rsid w:val="690E42E9"/>
    <w:rsid w:val="691317B9"/>
    <w:rsid w:val="6916227C"/>
    <w:rsid w:val="69181A55"/>
    <w:rsid w:val="69182C5E"/>
    <w:rsid w:val="69195938"/>
    <w:rsid w:val="69204B81"/>
    <w:rsid w:val="69210FF6"/>
    <w:rsid w:val="69237C39"/>
    <w:rsid w:val="69257605"/>
    <w:rsid w:val="69286BD8"/>
    <w:rsid w:val="692956C8"/>
    <w:rsid w:val="692D1C19"/>
    <w:rsid w:val="692F79CF"/>
    <w:rsid w:val="693805E2"/>
    <w:rsid w:val="6938334B"/>
    <w:rsid w:val="69387118"/>
    <w:rsid w:val="693D5399"/>
    <w:rsid w:val="693F504B"/>
    <w:rsid w:val="693F5BCC"/>
    <w:rsid w:val="693F6F9B"/>
    <w:rsid w:val="69401EDC"/>
    <w:rsid w:val="69416469"/>
    <w:rsid w:val="6943155B"/>
    <w:rsid w:val="69466B37"/>
    <w:rsid w:val="694754C8"/>
    <w:rsid w:val="694A4458"/>
    <w:rsid w:val="694E6DCC"/>
    <w:rsid w:val="69547A84"/>
    <w:rsid w:val="6955708D"/>
    <w:rsid w:val="695C6F5F"/>
    <w:rsid w:val="695F2444"/>
    <w:rsid w:val="69600DF7"/>
    <w:rsid w:val="69610057"/>
    <w:rsid w:val="69620BF1"/>
    <w:rsid w:val="6962376E"/>
    <w:rsid w:val="69623781"/>
    <w:rsid w:val="696B7257"/>
    <w:rsid w:val="696C2CDD"/>
    <w:rsid w:val="697022FD"/>
    <w:rsid w:val="697B12F2"/>
    <w:rsid w:val="697C20A9"/>
    <w:rsid w:val="697E0F9F"/>
    <w:rsid w:val="697E311D"/>
    <w:rsid w:val="697F1E81"/>
    <w:rsid w:val="697F5120"/>
    <w:rsid w:val="69806CE7"/>
    <w:rsid w:val="69812167"/>
    <w:rsid w:val="69815E40"/>
    <w:rsid w:val="69823D63"/>
    <w:rsid w:val="698765FB"/>
    <w:rsid w:val="6988574D"/>
    <w:rsid w:val="69887EB9"/>
    <w:rsid w:val="698C6A09"/>
    <w:rsid w:val="69903054"/>
    <w:rsid w:val="69923893"/>
    <w:rsid w:val="69966050"/>
    <w:rsid w:val="69973110"/>
    <w:rsid w:val="699A10B3"/>
    <w:rsid w:val="699C52D8"/>
    <w:rsid w:val="699F1BCF"/>
    <w:rsid w:val="69A23406"/>
    <w:rsid w:val="69A41238"/>
    <w:rsid w:val="69A7462F"/>
    <w:rsid w:val="69A91571"/>
    <w:rsid w:val="69AA05E5"/>
    <w:rsid w:val="69AC1657"/>
    <w:rsid w:val="69B06E4C"/>
    <w:rsid w:val="69B475C4"/>
    <w:rsid w:val="69BC7332"/>
    <w:rsid w:val="69C018D0"/>
    <w:rsid w:val="69C05FA8"/>
    <w:rsid w:val="69C6696A"/>
    <w:rsid w:val="69CD2C73"/>
    <w:rsid w:val="69CD62BA"/>
    <w:rsid w:val="69CE6942"/>
    <w:rsid w:val="69D27CCC"/>
    <w:rsid w:val="69D93098"/>
    <w:rsid w:val="69D9799A"/>
    <w:rsid w:val="69E546AE"/>
    <w:rsid w:val="69E66B06"/>
    <w:rsid w:val="69E67F5C"/>
    <w:rsid w:val="69E86786"/>
    <w:rsid w:val="69E93C00"/>
    <w:rsid w:val="69EA52E0"/>
    <w:rsid w:val="69F542C3"/>
    <w:rsid w:val="69F557EF"/>
    <w:rsid w:val="69F81011"/>
    <w:rsid w:val="69F95CA7"/>
    <w:rsid w:val="69FA145A"/>
    <w:rsid w:val="69FE5605"/>
    <w:rsid w:val="6A015B22"/>
    <w:rsid w:val="6A025E65"/>
    <w:rsid w:val="6A05043B"/>
    <w:rsid w:val="6A0715DC"/>
    <w:rsid w:val="6A0C0E87"/>
    <w:rsid w:val="6A0C2CF5"/>
    <w:rsid w:val="6A0E1CA9"/>
    <w:rsid w:val="6A101B68"/>
    <w:rsid w:val="6A144E53"/>
    <w:rsid w:val="6A171779"/>
    <w:rsid w:val="6A1D5578"/>
    <w:rsid w:val="6A1E3457"/>
    <w:rsid w:val="6A200F64"/>
    <w:rsid w:val="6A20228F"/>
    <w:rsid w:val="6A214F09"/>
    <w:rsid w:val="6A265262"/>
    <w:rsid w:val="6A2756B0"/>
    <w:rsid w:val="6A296262"/>
    <w:rsid w:val="6A2A59D4"/>
    <w:rsid w:val="6A2F4CA4"/>
    <w:rsid w:val="6A31054F"/>
    <w:rsid w:val="6A312497"/>
    <w:rsid w:val="6A312AC9"/>
    <w:rsid w:val="6A316BEC"/>
    <w:rsid w:val="6A364528"/>
    <w:rsid w:val="6A364619"/>
    <w:rsid w:val="6A3B4307"/>
    <w:rsid w:val="6A3D672E"/>
    <w:rsid w:val="6A3E200F"/>
    <w:rsid w:val="6A3E5BF7"/>
    <w:rsid w:val="6A3F3D82"/>
    <w:rsid w:val="6A414B57"/>
    <w:rsid w:val="6A4153DB"/>
    <w:rsid w:val="6A424E27"/>
    <w:rsid w:val="6A437636"/>
    <w:rsid w:val="6A46558A"/>
    <w:rsid w:val="6A4813EF"/>
    <w:rsid w:val="6A4E721B"/>
    <w:rsid w:val="6A500519"/>
    <w:rsid w:val="6A5276C2"/>
    <w:rsid w:val="6A56326F"/>
    <w:rsid w:val="6A593050"/>
    <w:rsid w:val="6A59610C"/>
    <w:rsid w:val="6A5A29FD"/>
    <w:rsid w:val="6A5C7505"/>
    <w:rsid w:val="6A5E2888"/>
    <w:rsid w:val="6A620CFF"/>
    <w:rsid w:val="6A636BD3"/>
    <w:rsid w:val="6A667734"/>
    <w:rsid w:val="6A682443"/>
    <w:rsid w:val="6A687286"/>
    <w:rsid w:val="6A6976C9"/>
    <w:rsid w:val="6A6D7327"/>
    <w:rsid w:val="6A757F5F"/>
    <w:rsid w:val="6A7825E0"/>
    <w:rsid w:val="6A7B5547"/>
    <w:rsid w:val="6A802C93"/>
    <w:rsid w:val="6A8341DC"/>
    <w:rsid w:val="6A840647"/>
    <w:rsid w:val="6A870F88"/>
    <w:rsid w:val="6A886B2B"/>
    <w:rsid w:val="6A8B2F3B"/>
    <w:rsid w:val="6A8C2BB8"/>
    <w:rsid w:val="6A8E24A7"/>
    <w:rsid w:val="6A8F22BC"/>
    <w:rsid w:val="6A923DEC"/>
    <w:rsid w:val="6A951F0C"/>
    <w:rsid w:val="6A973502"/>
    <w:rsid w:val="6A9774D7"/>
    <w:rsid w:val="6A996949"/>
    <w:rsid w:val="6A9A406D"/>
    <w:rsid w:val="6A9B0001"/>
    <w:rsid w:val="6A9B71A6"/>
    <w:rsid w:val="6AA00B70"/>
    <w:rsid w:val="6AA06DD6"/>
    <w:rsid w:val="6AA34A53"/>
    <w:rsid w:val="6AA74230"/>
    <w:rsid w:val="6AA9576B"/>
    <w:rsid w:val="6AAA00F2"/>
    <w:rsid w:val="6AAA3A1F"/>
    <w:rsid w:val="6AAD6447"/>
    <w:rsid w:val="6AAE6135"/>
    <w:rsid w:val="6AAE7E7F"/>
    <w:rsid w:val="6AAF6E9B"/>
    <w:rsid w:val="6ABA1F30"/>
    <w:rsid w:val="6AC31424"/>
    <w:rsid w:val="6ACA5C38"/>
    <w:rsid w:val="6ACC62E6"/>
    <w:rsid w:val="6ACD46BB"/>
    <w:rsid w:val="6AD01367"/>
    <w:rsid w:val="6AD8558B"/>
    <w:rsid w:val="6AD943A6"/>
    <w:rsid w:val="6ADA4B56"/>
    <w:rsid w:val="6AE24FB2"/>
    <w:rsid w:val="6AE26525"/>
    <w:rsid w:val="6AE40C09"/>
    <w:rsid w:val="6AE85763"/>
    <w:rsid w:val="6AEE02ED"/>
    <w:rsid w:val="6AF138EE"/>
    <w:rsid w:val="6AF34DC6"/>
    <w:rsid w:val="6AF411AE"/>
    <w:rsid w:val="6AF47419"/>
    <w:rsid w:val="6AF53898"/>
    <w:rsid w:val="6AF81F42"/>
    <w:rsid w:val="6AF93EA8"/>
    <w:rsid w:val="6AFC6C91"/>
    <w:rsid w:val="6AFE455A"/>
    <w:rsid w:val="6B03323C"/>
    <w:rsid w:val="6B067D6C"/>
    <w:rsid w:val="6B0738E1"/>
    <w:rsid w:val="6B090FFF"/>
    <w:rsid w:val="6B094FC1"/>
    <w:rsid w:val="6B0C295B"/>
    <w:rsid w:val="6B0C6ACE"/>
    <w:rsid w:val="6B102B6E"/>
    <w:rsid w:val="6B12783B"/>
    <w:rsid w:val="6B143096"/>
    <w:rsid w:val="6B1869AF"/>
    <w:rsid w:val="6B1B577E"/>
    <w:rsid w:val="6B201247"/>
    <w:rsid w:val="6B2135D6"/>
    <w:rsid w:val="6B2420BD"/>
    <w:rsid w:val="6B271354"/>
    <w:rsid w:val="6B312B09"/>
    <w:rsid w:val="6B345AEF"/>
    <w:rsid w:val="6B38069D"/>
    <w:rsid w:val="6B3C18EC"/>
    <w:rsid w:val="6B3D0F84"/>
    <w:rsid w:val="6B406896"/>
    <w:rsid w:val="6B437BA5"/>
    <w:rsid w:val="6B460670"/>
    <w:rsid w:val="6B462593"/>
    <w:rsid w:val="6B486ADF"/>
    <w:rsid w:val="6B4910B0"/>
    <w:rsid w:val="6B4978EA"/>
    <w:rsid w:val="6B4A1806"/>
    <w:rsid w:val="6B4B18F0"/>
    <w:rsid w:val="6B5A1006"/>
    <w:rsid w:val="6B5D1878"/>
    <w:rsid w:val="6B5D29D0"/>
    <w:rsid w:val="6B5F29CF"/>
    <w:rsid w:val="6B6016E1"/>
    <w:rsid w:val="6B642B4A"/>
    <w:rsid w:val="6B7408F7"/>
    <w:rsid w:val="6B751536"/>
    <w:rsid w:val="6B751E7D"/>
    <w:rsid w:val="6B7753BD"/>
    <w:rsid w:val="6B7835B7"/>
    <w:rsid w:val="6B790FE7"/>
    <w:rsid w:val="6B794CF9"/>
    <w:rsid w:val="6B7A0999"/>
    <w:rsid w:val="6B7B2860"/>
    <w:rsid w:val="6B7F628A"/>
    <w:rsid w:val="6B804B56"/>
    <w:rsid w:val="6B807B8D"/>
    <w:rsid w:val="6B812DED"/>
    <w:rsid w:val="6B886BE0"/>
    <w:rsid w:val="6B896114"/>
    <w:rsid w:val="6B8C1302"/>
    <w:rsid w:val="6B910EA5"/>
    <w:rsid w:val="6B9143EC"/>
    <w:rsid w:val="6B92110F"/>
    <w:rsid w:val="6B95525B"/>
    <w:rsid w:val="6B99033B"/>
    <w:rsid w:val="6B993F4A"/>
    <w:rsid w:val="6B995215"/>
    <w:rsid w:val="6B9A5228"/>
    <w:rsid w:val="6B9F2F7D"/>
    <w:rsid w:val="6BA0476E"/>
    <w:rsid w:val="6BA12962"/>
    <w:rsid w:val="6BA25D0C"/>
    <w:rsid w:val="6BA62E9D"/>
    <w:rsid w:val="6BA907E2"/>
    <w:rsid w:val="6BAE0A0D"/>
    <w:rsid w:val="6BB024F0"/>
    <w:rsid w:val="6BB84C8F"/>
    <w:rsid w:val="6BB86F4C"/>
    <w:rsid w:val="6BB91775"/>
    <w:rsid w:val="6BB938F7"/>
    <w:rsid w:val="6BB94768"/>
    <w:rsid w:val="6BBB17CD"/>
    <w:rsid w:val="6BBB6503"/>
    <w:rsid w:val="6BBB6ADB"/>
    <w:rsid w:val="6BBB7E77"/>
    <w:rsid w:val="6BBC70B9"/>
    <w:rsid w:val="6BBE1999"/>
    <w:rsid w:val="6BBE3034"/>
    <w:rsid w:val="6BBF3ADC"/>
    <w:rsid w:val="6BC26888"/>
    <w:rsid w:val="6BC31F6D"/>
    <w:rsid w:val="6BC70F1F"/>
    <w:rsid w:val="6BCA2A13"/>
    <w:rsid w:val="6BCB50F6"/>
    <w:rsid w:val="6BCE7F65"/>
    <w:rsid w:val="6BD334DA"/>
    <w:rsid w:val="6BD87DAE"/>
    <w:rsid w:val="6BDB7E8B"/>
    <w:rsid w:val="6BDC2B6D"/>
    <w:rsid w:val="6BE406D0"/>
    <w:rsid w:val="6BE63005"/>
    <w:rsid w:val="6BE91008"/>
    <w:rsid w:val="6BEA1F51"/>
    <w:rsid w:val="6BEA550F"/>
    <w:rsid w:val="6BEB47A4"/>
    <w:rsid w:val="6BEC156F"/>
    <w:rsid w:val="6BED67A1"/>
    <w:rsid w:val="6BEE48A1"/>
    <w:rsid w:val="6BEF2033"/>
    <w:rsid w:val="6BF56526"/>
    <w:rsid w:val="6BF60C2C"/>
    <w:rsid w:val="6BFA16D4"/>
    <w:rsid w:val="6BFC539E"/>
    <w:rsid w:val="6BFD68AB"/>
    <w:rsid w:val="6BFE5CE9"/>
    <w:rsid w:val="6BFF7500"/>
    <w:rsid w:val="6C00588C"/>
    <w:rsid w:val="6C012037"/>
    <w:rsid w:val="6C033306"/>
    <w:rsid w:val="6C054D63"/>
    <w:rsid w:val="6C0638BA"/>
    <w:rsid w:val="6C066F22"/>
    <w:rsid w:val="6C0C470F"/>
    <w:rsid w:val="6C0D4CB3"/>
    <w:rsid w:val="6C0D4E3C"/>
    <w:rsid w:val="6C1360E8"/>
    <w:rsid w:val="6C1522DB"/>
    <w:rsid w:val="6C157A89"/>
    <w:rsid w:val="6C1C7D6D"/>
    <w:rsid w:val="6C207FB0"/>
    <w:rsid w:val="6C223E7E"/>
    <w:rsid w:val="6C2366D0"/>
    <w:rsid w:val="6C242998"/>
    <w:rsid w:val="6C291748"/>
    <w:rsid w:val="6C296ADC"/>
    <w:rsid w:val="6C2B24AA"/>
    <w:rsid w:val="6C2B7C0B"/>
    <w:rsid w:val="6C2E3E67"/>
    <w:rsid w:val="6C2E4A31"/>
    <w:rsid w:val="6C3024CD"/>
    <w:rsid w:val="6C321EF4"/>
    <w:rsid w:val="6C3776AC"/>
    <w:rsid w:val="6C383460"/>
    <w:rsid w:val="6C390C8A"/>
    <w:rsid w:val="6C3C15F0"/>
    <w:rsid w:val="6C3D36AC"/>
    <w:rsid w:val="6C3D5B50"/>
    <w:rsid w:val="6C3F622E"/>
    <w:rsid w:val="6C437DCA"/>
    <w:rsid w:val="6C454BE7"/>
    <w:rsid w:val="6C490CE0"/>
    <w:rsid w:val="6C4C1871"/>
    <w:rsid w:val="6C4C625A"/>
    <w:rsid w:val="6C4F61E3"/>
    <w:rsid w:val="6C510963"/>
    <w:rsid w:val="6C5847CB"/>
    <w:rsid w:val="6C604223"/>
    <w:rsid w:val="6C62702B"/>
    <w:rsid w:val="6C630096"/>
    <w:rsid w:val="6C643F41"/>
    <w:rsid w:val="6C647AC1"/>
    <w:rsid w:val="6C6743C4"/>
    <w:rsid w:val="6C680F32"/>
    <w:rsid w:val="6C7212DD"/>
    <w:rsid w:val="6C7543CC"/>
    <w:rsid w:val="6C756447"/>
    <w:rsid w:val="6C772372"/>
    <w:rsid w:val="6C774CA0"/>
    <w:rsid w:val="6C780269"/>
    <w:rsid w:val="6C796839"/>
    <w:rsid w:val="6C7F0867"/>
    <w:rsid w:val="6C860A52"/>
    <w:rsid w:val="6C891D30"/>
    <w:rsid w:val="6C896D56"/>
    <w:rsid w:val="6C8B279A"/>
    <w:rsid w:val="6C8D5413"/>
    <w:rsid w:val="6C8E29F1"/>
    <w:rsid w:val="6C8E2A7C"/>
    <w:rsid w:val="6C8F0446"/>
    <w:rsid w:val="6C8F3D1D"/>
    <w:rsid w:val="6C910114"/>
    <w:rsid w:val="6C94189F"/>
    <w:rsid w:val="6C963A35"/>
    <w:rsid w:val="6C9A020B"/>
    <w:rsid w:val="6C9C396A"/>
    <w:rsid w:val="6CA41C9E"/>
    <w:rsid w:val="6CA838A2"/>
    <w:rsid w:val="6CAA3E8D"/>
    <w:rsid w:val="6CAC554E"/>
    <w:rsid w:val="6CAE6672"/>
    <w:rsid w:val="6CAF63F9"/>
    <w:rsid w:val="6CB3105C"/>
    <w:rsid w:val="6CB45FA9"/>
    <w:rsid w:val="6CB7126D"/>
    <w:rsid w:val="6CBA4005"/>
    <w:rsid w:val="6CBB325D"/>
    <w:rsid w:val="6CBD4173"/>
    <w:rsid w:val="6CBF6EA5"/>
    <w:rsid w:val="6CC170CD"/>
    <w:rsid w:val="6CC22287"/>
    <w:rsid w:val="6CC23721"/>
    <w:rsid w:val="6CCB1F1C"/>
    <w:rsid w:val="6CCE0110"/>
    <w:rsid w:val="6CCE2562"/>
    <w:rsid w:val="6CD44DC2"/>
    <w:rsid w:val="6CD55D7D"/>
    <w:rsid w:val="6CD8012E"/>
    <w:rsid w:val="6CD9446C"/>
    <w:rsid w:val="6CDE6ECC"/>
    <w:rsid w:val="6CDF158F"/>
    <w:rsid w:val="6CE4009A"/>
    <w:rsid w:val="6CE70946"/>
    <w:rsid w:val="6CE83B8C"/>
    <w:rsid w:val="6CED4C14"/>
    <w:rsid w:val="6CEF0F7F"/>
    <w:rsid w:val="6CF131C3"/>
    <w:rsid w:val="6CF2128F"/>
    <w:rsid w:val="6CFE3AC5"/>
    <w:rsid w:val="6CFF1AB4"/>
    <w:rsid w:val="6CFF3889"/>
    <w:rsid w:val="6D0514FC"/>
    <w:rsid w:val="6D052426"/>
    <w:rsid w:val="6D0A7C6B"/>
    <w:rsid w:val="6D0D4B74"/>
    <w:rsid w:val="6D11045E"/>
    <w:rsid w:val="6D135598"/>
    <w:rsid w:val="6D1655F2"/>
    <w:rsid w:val="6D1676F2"/>
    <w:rsid w:val="6D176370"/>
    <w:rsid w:val="6D191800"/>
    <w:rsid w:val="6D216A4E"/>
    <w:rsid w:val="6D223497"/>
    <w:rsid w:val="6D2263DD"/>
    <w:rsid w:val="6D245F95"/>
    <w:rsid w:val="6D27148B"/>
    <w:rsid w:val="6D28269F"/>
    <w:rsid w:val="6D283BCA"/>
    <w:rsid w:val="6D2B5AC9"/>
    <w:rsid w:val="6D31626C"/>
    <w:rsid w:val="6D321BDB"/>
    <w:rsid w:val="6D3519E8"/>
    <w:rsid w:val="6D3C2558"/>
    <w:rsid w:val="6D3C4ACD"/>
    <w:rsid w:val="6D3E7FC5"/>
    <w:rsid w:val="6D471FB1"/>
    <w:rsid w:val="6D4913C6"/>
    <w:rsid w:val="6D4D06A6"/>
    <w:rsid w:val="6D533CA1"/>
    <w:rsid w:val="6D551F0E"/>
    <w:rsid w:val="6D5B1692"/>
    <w:rsid w:val="6D5D3025"/>
    <w:rsid w:val="6D5E1A5B"/>
    <w:rsid w:val="6D5F4306"/>
    <w:rsid w:val="6D606998"/>
    <w:rsid w:val="6D6071FD"/>
    <w:rsid w:val="6D635C5C"/>
    <w:rsid w:val="6D661326"/>
    <w:rsid w:val="6D664877"/>
    <w:rsid w:val="6D672582"/>
    <w:rsid w:val="6D68403C"/>
    <w:rsid w:val="6D6A1098"/>
    <w:rsid w:val="6D6B303E"/>
    <w:rsid w:val="6D6F70E9"/>
    <w:rsid w:val="6D713AE7"/>
    <w:rsid w:val="6D744EF8"/>
    <w:rsid w:val="6D776C82"/>
    <w:rsid w:val="6D7E1A1B"/>
    <w:rsid w:val="6D824C00"/>
    <w:rsid w:val="6D8565BD"/>
    <w:rsid w:val="6D8678E7"/>
    <w:rsid w:val="6D880F57"/>
    <w:rsid w:val="6D8D6C9A"/>
    <w:rsid w:val="6D9C75C7"/>
    <w:rsid w:val="6D9D5649"/>
    <w:rsid w:val="6D9D6E6F"/>
    <w:rsid w:val="6D9E2746"/>
    <w:rsid w:val="6DA86592"/>
    <w:rsid w:val="6DA90E24"/>
    <w:rsid w:val="6DAA099D"/>
    <w:rsid w:val="6DAA0EB7"/>
    <w:rsid w:val="6DAC6DAA"/>
    <w:rsid w:val="6DAF5E83"/>
    <w:rsid w:val="6DB0205D"/>
    <w:rsid w:val="6DB02387"/>
    <w:rsid w:val="6DB44600"/>
    <w:rsid w:val="6DB4639C"/>
    <w:rsid w:val="6DB548CA"/>
    <w:rsid w:val="6DB5721C"/>
    <w:rsid w:val="6DB71B9A"/>
    <w:rsid w:val="6DB92BFF"/>
    <w:rsid w:val="6DC4267C"/>
    <w:rsid w:val="6DC43D60"/>
    <w:rsid w:val="6DC524A6"/>
    <w:rsid w:val="6DC52790"/>
    <w:rsid w:val="6DC60F6E"/>
    <w:rsid w:val="6DC6108E"/>
    <w:rsid w:val="6DC741FB"/>
    <w:rsid w:val="6DCD7729"/>
    <w:rsid w:val="6DCE63D5"/>
    <w:rsid w:val="6DDA167B"/>
    <w:rsid w:val="6DDB1347"/>
    <w:rsid w:val="6DDB68FA"/>
    <w:rsid w:val="6DE22485"/>
    <w:rsid w:val="6DE53AF7"/>
    <w:rsid w:val="6DE66DF5"/>
    <w:rsid w:val="6DE80986"/>
    <w:rsid w:val="6DE979DF"/>
    <w:rsid w:val="6DF86CA1"/>
    <w:rsid w:val="6DF944C4"/>
    <w:rsid w:val="6DF957E6"/>
    <w:rsid w:val="6DFA79E2"/>
    <w:rsid w:val="6E032989"/>
    <w:rsid w:val="6E0E3CF1"/>
    <w:rsid w:val="6E136DA8"/>
    <w:rsid w:val="6E247438"/>
    <w:rsid w:val="6E2764C0"/>
    <w:rsid w:val="6E2D2037"/>
    <w:rsid w:val="6E2E1420"/>
    <w:rsid w:val="6E2E40EC"/>
    <w:rsid w:val="6E2E48EF"/>
    <w:rsid w:val="6E2F2446"/>
    <w:rsid w:val="6E33137F"/>
    <w:rsid w:val="6E40413A"/>
    <w:rsid w:val="6E4071DE"/>
    <w:rsid w:val="6E4102C0"/>
    <w:rsid w:val="6E4115AC"/>
    <w:rsid w:val="6E434B9B"/>
    <w:rsid w:val="6E437FE1"/>
    <w:rsid w:val="6E44602C"/>
    <w:rsid w:val="6E464552"/>
    <w:rsid w:val="6E46518B"/>
    <w:rsid w:val="6E466066"/>
    <w:rsid w:val="6E470E4B"/>
    <w:rsid w:val="6E486E4B"/>
    <w:rsid w:val="6E4B0A94"/>
    <w:rsid w:val="6E4B1982"/>
    <w:rsid w:val="6E5521D5"/>
    <w:rsid w:val="6E557865"/>
    <w:rsid w:val="6E5835B7"/>
    <w:rsid w:val="6E5E63C4"/>
    <w:rsid w:val="6E5F77D6"/>
    <w:rsid w:val="6E634F93"/>
    <w:rsid w:val="6E646E07"/>
    <w:rsid w:val="6E67305D"/>
    <w:rsid w:val="6E67322D"/>
    <w:rsid w:val="6E6E6DDF"/>
    <w:rsid w:val="6E723664"/>
    <w:rsid w:val="6E740A0E"/>
    <w:rsid w:val="6E831097"/>
    <w:rsid w:val="6E850F25"/>
    <w:rsid w:val="6E8550BB"/>
    <w:rsid w:val="6E8D3588"/>
    <w:rsid w:val="6E9066AB"/>
    <w:rsid w:val="6E946035"/>
    <w:rsid w:val="6E951948"/>
    <w:rsid w:val="6E954040"/>
    <w:rsid w:val="6E986283"/>
    <w:rsid w:val="6E99477C"/>
    <w:rsid w:val="6EA101EF"/>
    <w:rsid w:val="6EA1121A"/>
    <w:rsid w:val="6EA14668"/>
    <w:rsid w:val="6EA36162"/>
    <w:rsid w:val="6EA61A1B"/>
    <w:rsid w:val="6EA967DA"/>
    <w:rsid w:val="6EAC1417"/>
    <w:rsid w:val="6EB03DC0"/>
    <w:rsid w:val="6EB12376"/>
    <w:rsid w:val="6EB461A1"/>
    <w:rsid w:val="6EB5641A"/>
    <w:rsid w:val="6EB57F93"/>
    <w:rsid w:val="6EB6607D"/>
    <w:rsid w:val="6EB72617"/>
    <w:rsid w:val="6EB9384F"/>
    <w:rsid w:val="6EC119F5"/>
    <w:rsid w:val="6EC2063C"/>
    <w:rsid w:val="6EC24EF3"/>
    <w:rsid w:val="6EC47CA4"/>
    <w:rsid w:val="6EC76B9C"/>
    <w:rsid w:val="6EC933BA"/>
    <w:rsid w:val="6EC94858"/>
    <w:rsid w:val="6ECF54A1"/>
    <w:rsid w:val="6ED04826"/>
    <w:rsid w:val="6ED06D03"/>
    <w:rsid w:val="6ED5083E"/>
    <w:rsid w:val="6ED73DEC"/>
    <w:rsid w:val="6EDD4C05"/>
    <w:rsid w:val="6EDE3BAC"/>
    <w:rsid w:val="6EE05E83"/>
    <w:rsid w:val="6EE0745D"/>
    <w:rsid w:val="6EE80208"/>
    <w:rsid w:val="6EE84ADD"/>
    <w:rsid w:val="6EED58C6"/>
    <w:rsid w:val="6EF45A3C"/>
    <w:rsid w:val="6EF57B1C"/>
    <w:rsid w:val="6EF908AB"/>
    <w:rsid w:val="6EFE06E8"/>
    <w:rsid w:val="6F073D7D"/>
    <w:rsid w:val="6F0A467F"/>
    <w:rsid w:val="6F0B604E"/>
    <w:rsid w:val="6F0E13A9"/>
    <w:rsid w:val="6F12044F"/>
    <w:rsid w:val="6F146B0A"/>
    <w:rsid w:val="6F157A1B"/>
    <w:rsid w:val="6F19794F"/>
    <w:rsid w:val="6F1C2FA0"/>
    <w:rsid w:val="6F1C6FCF"/>
    <w:rsid w:val="6F1F2B03"/>
    <w:rsid w:val="6F213E5B"/>
    <w:rsid w:val="6F231887"/>
    <w:rsid w:val="6F23419A"/>
    <w:rsid w:val="6F23571C"/>
    <w:rsid w:val="6F27547D"/>
    <w:rsid w:val="6F281846"/>
    <w:rsid w:val="6F370261"/>
    <w:rsid w:val="6F3B1BBE"/>
    <w:rsid w:val="6F3C04D0"/>
    <w:rsid w:val="6F410535"/>
    <w:rsid w:val="6F436FF3"/>
    <w:rsid w:val="6F4772AC"/>
    <w:rsid w:val="6F4C25B1"/>
    <w:rsid w:val="6F523FB5"/>
    <w:rsid w:val="6F555FDB"/>
    <w:rsid w:val="6F5643CC"/>
    <w:rsid w:val="6F611709"/>
    <w:rsid w:val="6F612A81"/>
    <w:rsid w:val="6F633FFF"/>
    <w:rsid w:val="6F660573"/>
    <w:rsid w:val="6F6D3994"/>
    <w:rsid w:val="6F6F5E74"/>
    <w:rsid w:val="6F72694D"/>
    <w:rsid w:val="6F7340A5"/>
    <w:rsid w:val="6F756BB0"/>
    <w:rsid w:val="6F7A56E7"/>
    <w:rsid w:val="6F7D057A"/>
    <w:rsid w:val="6F820E38"/>
    <w:rsid w:val="6F857DCC"/>
    <w:rsid w:val="6F8932B7"/>
    <w:rsid w:val="6F8E4E6E"/>
    <w:rsid w:val="6F8E7773"/>
    <w:rsid w:val="6F8F5716"/>
    <w:rsid w:val="6F957504"/>
    <w:rsid w:val="6F9B6986"/>
    <w:rsid w:val="6F9D5EFF"/>
    <w:rsid w:val="6F9E3A68"/>
    <w:rsid w:val="6F9F52BD"/>
    <w:rsid w:val="6FA05486"/>
    <w:rsid w:val="6FA20509"/>
    <w:rsid w:val="6FA4609D"/>
    <w:rsid w:val="6FA6324A"/>
    <w:rsid w:val="6FA65B5E"/>
    <w:rsid w:val="6FA7073D"/>
    <w:rsid w:val="6FA85F20"/>
    <w:rsid w:val="6FAA7D6A"/>
    <w:rsid w:val="6FAD42DE"/>
    <w:rsid w:val="6FB1377E"/>
    <w:rsid w:val="6FB16C8F"/>
    <w:rsid w:val="6FB22E43"/>
    <w:rsid w:val="6FB40C94"/>
    <w:rsid w:val="6FB66624"/>
    <w:rsid w:val="6FBF3731"/>
    <w:rsid w:val="6FBF53C9"/>
    <w:rsid w:val="6FBF7B18"/>
    <w:rsid w:val="6FBF7F03"/>
    <w:rsid w:val="6FC203E4"/>
    <w:rsid w:val="6FC21CFA"/>
    <w:rsid w:val="6FC476D2"/>
    <w:rsid w:val="6FC647D2"/>
    <w:rsid w:val="6FCA5CB6"/>
    <w:rsid w:val="6FCC7CA2"/>
    <w:rsid w:val="6FCE2A50"/>
    <w:rsid w:val="6FD345B0"/>
    <w:rsid w:val="6FD56D70"/>
    <w:rsid w:val="6FD74855"/>
    <w:rsid w:val="6FD77892"/>
    <w:rsid w:val="6FDB3EE3"/>
    <w:rsid w:val="6FDC6751"/>
    <w:rsid w:val="6FDE487F"/>
    <w:rsid w:val="6FDF50D0"/>
    <w:rsid w:val="6FE0473E"/>
    <w:rsid w:val="6FE4746C"/>
    <w:rsid w:val="6FE74394"/>
    <w:rsid w:val="6FE922EC"/>
    <w:rsid w:val="6FE93B1A"/>
    <w:rsid w:val="6FEB12A7"/>
    <w:rsid w:val="6FEC6A5A"/>
    <w:rsid w:val="6FF75251"/>
    <w:rsid w:val="6FF760C6"/>
    <w:rsid w:val="6FF8695A"/>
    <w:rsid w:val="6FFB63BA"/>
    <w:rsid w:val="6FFD7ED7"/>
    <w:rsid w:val="700614E6"/>
    <w:rsid w:val="700D769D"/>
    <w:rsid w:val="70113CF0"/>
    <w:rsid w:val="7013030D"/>
    <w:rsid w:val="70134046"/>
    <w:rsid w:val="701572E5"/>
    <w:rsid w:val="70165C68"/>
    <w:rsid w:val="7017572E"/>
    <w:rsid w:val="70186531"/>
    <w:rsid w:val="701C5677"/>
    <w:rsid w:val="701E1212"/>
    <w:rsid w:val="701E24D0"/>
    <w:rsid w:val="70222ADD"/>
    <w:rsid w:val="70223EB8"/>
    <w:rsid w:val="70230A25"/>
    <w:rsid w:val="70243362"/>
    <w:rsid w:val="70287CF7"/>
    <w:rsid w:val="702C61C0"/>
    <w:rsid w:val="702E2167"/>
    <w:rsid w:val="70326B14"/>
    <w:rsid w:val="70377D02"/>
    <w:rsid w:val="703A0611"/>
    <w:rsid w:val="703F1C14"/>
    <w:rsid w:val="703F6578"/>
    <w:rsid w:val="70437D20"/>
    <w:rsid w:val="70460745"/>
    <w:rsid w:val="704631FD"/>
    <w:rsid w:val="704736C7"/>
    <w:rsid w:val="704B14E3"/>
    <w:rsid w:val="704B1874"/>
    <w:rsid w:val="704C5064"/>
    <w:rsid w:val="704D0578"/>
    <w:rsid w:val="704F234B"/>
    <w:rsid w:val="704F59B5"/>
    <w:rsid w:val="704F60C2"/>
    <w:rsid w:val="7050534A"/>
    <w:rsid w:val="70507798"/>
    <w:rsid w:val="7051539A"/>
    <w:rsid w:val="70560FFF"/>
    <w:rsid w:val="705628EC"/>
    <w:rsid w:val="7058047C"/>
    <w:rsid w:val="70581739"/>
    <w:rsid w:val="705F60EA"/>
    <w:rsid w:val="7061127C"/>
    <w:rsid w:val="706811E4"/>
    <w:rsid w:val="706B38B7"/>
    <w:rsid w:val="706C6D68"/>
    <w:rsid w:val="706D1485"/>
    <w:rsid w:val="706D7000"/>
    <w:rsid w:val="70702DC3"/>
    <w:rsid w:val="70722E14"/>
    <w:rsid w:val="7075177B"/>
    <w:rsid w:val="707B5141"/>
    <w:rsid w:val="707C22B9"/>
    <w:rsid w:val="707E7C02"/>
    <w:rsid w:val="707F7C09"/>
    <w:rsid w:val="708402BB"/>
    <w:rsid w:val="708A062B"/>
    <w:rsid w:val="708B5DE6"/>
    <w:rsid w:val="70956379"/>
    <w:rsid w:val="70967FA0"/>
    <w:rsid w:val="70980ED7"/>
    <w:rsid w:val="70983820"/>
    <w:rsid w:val="709E65F8"/>
    <w:rsid w:val="709F1DC1"/>
    <w:rsid w:val="70A161F5"/>
    <w:rsid w:val="70A42946"/>
    <w:rsid w:val="70A75E70"/>
    <w:rsid w:val="70AC4565"/>
    <w:rsid w:val="70B240B9"/>
    <w:rsid w:val="70B479F4"/>
    <w:rsid w:val="70BD515F"/>
    <w:rsid w:val="70C058BE"/>
    <w:rsid w:val="70C13BD5"/>
    <w:rsid w:val="70C3025C"/>
    <w:rsid w:val="70C350DB"/>
    <w:rsid w:val="70C6512B"/>
    <w:rsid w:val="70C65500"/>
    <w:rsid w:val="70CE2B8B"/>
    <w:rsid w:val="70D31C69"/>
    <w:rsid w:val="70D820FE"/>
    <w:rsid w:val="70DA4FF5"/>
    <w:rsid w:val="70DE1694"/>
    <w:rsid w:val="70DE4AFA"/>
    <w:rsid w:val="70DF01AF"/>
    <w:rsid w:val="70E008D5"/>
    <w:rsid w:val="70E312A9"/>
    <w:rsid w:val="70E42C1E"/>
    <w:rsid w:val="70E622DE"/>
    <w:rsid w:val="70E736CB"/>
    <w:rsid w:val="70E97D3F"/>
    <w:rsid w:val="70EC47FA"/>
    <w:rsid w:val="70EF3593"/>
    <w:rsid w:val="70F67FF6"/>
    <w:rsid w:val="70FA04F2"/>
    <w:rsid w:val="70FB7432"/>
    <w:rsid w:val="70FE5BF5"/>
    <w:rsid w:val="710042A5"/>
    <w:rsid w:val="71035D5A"/>
    <w:rsid w:val="7103775A"/>
    <w:rsid w:val="710717D2"/>
    <w:rsid w:val="71082982"/>
    <w:rsid w:val="710D748C"/>
    <w:rsid w:val="711317CA"/>
    <w:rsid w:val="711952C1"/>
    <w:rsid w:val="712039E5"/>
    <w:rsid w:val="71215D79"/>
    <w:rsid w:val="71233F74"/>
    <w:rsid w:val="71247883"/>
    <w:rsid w:val="7126091C"/>
    <w:rsid w:val="712D0731"/>
    <w:rsid w:val="713A7668"/>
    <w:rsid w:val="713B2F43"/>
    <w:rsid w:val="71414ABB"/>
    <w:rsid w:val="71433F68"/>
    <w:rsid w:val="71450A64"/>
    <w:rsid w:val="714907C0"/>
    <w:rsid w:val="71497ACD"/>
    <w:rsid w:val="714C700C"/>
    <w:rsid w:val="714C7EA5"/>
    <w:rsid w:val="714E4F87"/>
    <w:rsid w:val="714F6017"/>
    <w:rsid w:val="71503F84"/>
    <w:rsid w:val="71541A25"/>
    <w:rsid w:val="71567FCD"/>
    <w:rsid w:val="71574530"/>
    <w:rsid w:val="71576D2C"/>
    <w:rsid w:val="715B3E16"/>
    <w:rsid w:val="715E6635"/>
    <w:rsid w:val="715E74DC"/>
    <w:rsid w:val="7160224F"/>
    <w:rsid w:val="71616D80"/>
    <w:rsid w:val="71635E08"/>
    <w:rsid w:val="716505F8"/>
    <w:rsid w:val="716C3101"/>
    <w:rsid w:val="71732525"/>
    <w:rsid w:val="71755E30"/>
    <w:rsid w:val="717736F0"/>
    <w:rsid w:val="717901A0"/>
    <w:rsid w:val="71792306"/>
    <w:rsid w:val="717C45B5"/>
    <w:rsid w:val="717D73DE"/>
    <w:rsid w:val="717F373E"/>
    <w:rsid w:val="7180594A"/>
    <w:rsid w:val="71810539"/>
    <w:rsid w:val="718569FC"/>
    <w:rsid w:val="71856B14"/>
    <w:rsid w:val="718713E0"/>
    <w:rsid w:val="71877BAB"/>
    <w:rsid w:val="718921B6"/>
    <w:rsid w:val="718946DB"/>
    <w:rsid w:val="718975B7"/>
    <w:rsid w:val="718B78C3"/>
    <w:rsid w:val="718E1235"/>
    <w:rsid w:val="719070A8"/>
    <w:rsid w:val="7199704B"/>
    <w:rsid w:val="719B299E"/>
    <w:rsid w:val="719C25FB"/>
    <w:rsid w:val="719E5816"/>
    <w:rsid w:val="719E7609"/>
    <w:rsid w:val="71A87302"/>
    <w:rsid w:val="71AE63C9"/>
    <w:rsid w:val="71AF1CBF"/>
    <w:rsid w:val="71B257CC"/>
    <w:rsid w:val="71B50417"/>
    <w:rsid w:val="71B63233"/>
    <w:rsid w:val="71B90F0F"/>
    <w:rsid w:val="71BA0C6B"/>
    <w:rsid w:val="71BA142F"/>
    <w:rsid w:val="71BB26F7"/>
    <w:rsid w:val="71BB3834"/>
    <w:rsid w:val="71BC618D"/>
    <w:rsid w:val="71BF444A"/>
    <w:rsid w:val="71C34508"/>
    <w:rsid w:val="71C61842"/>
    <w:rsid w:val="71C921FB"/>
    <w:rsid w:val="71CA5CFF"/>
    <w:rsid w:val="71CC3F95"/>
    <w:rsid w:val="71CD4A38"/>
    <w:rsid w:val="71D11F9E"/>
    <w:rsid w:val="71D51BD0"/>
    <w:rsid w:val="71D84518"/>
    <w:rsid w:val="71D8648C"/>
    <w:rsid w:val="71D90E98"/>
    <w:rsid w:val="71DD10A0"/>
    <w:rsid w:val="71DD6C27"/>
    <w:rsid w:val="71DF0233"/>
    <w:rsid w:val="71E11707"/>
    <w:rsid w:val="71E450EB"/>
    <w:rsid w:val="71E60A77"/>
    <w:rsid w:val="71EB739F"/>
    <w:rsid w:val="71F1335E"/>
    <w:rsid w:val="71F343EF"/>
    <w:rsid w:val="71F73B87"/>
    <w:rsid w:val="71FA5D02"/>
    <w:rsid w:val="71FB580F"/>
    <w:rsid w:val="72020303"/>
    <w:rsid w:val="720431B4"/>
    <w:rsid w:val="72076D5E"/>
    <w:rsid w:val="7208103E"/>
    <w:rsid w:val="720970BF"/>
    <w:rsid w:val="720C2EE2"/>
    <w:rsid w:val="720C5FF4"/>
    <w:rsid w:val="721202FA"/>
    <w:rsid w:val="721438C1"/>
    <w:rsid w:val="72160FE7"/>
    <w:rsid w:val="721948B9"/>
    <w:rsid w:val="721B1070"/>
    <w:rsid w:val="721B720D"/>
    <w:rsid w:val="721F75AC"/>
    <w:rsid w:val="7225350D"/>
    <w:rsid w:val="7225427D"/>
    <w:rsid w:val="722736D7"/>
    <w:rsid w:val="723177E3"/>
    <w:rsid w:val="723A757D"/>
    <w:rsid w:val="723D306D"/>
    <w:rsid w:val="723E7756"/>
    <w:rsid w:val="724042E8"/>
    <w:rsid w:val="72412E0C"/>
    <w:rsid w:val="724814ED"/>
    <w:rsid w:val="724B5AF2"/>
    <w:rsid w:val="724B6D12"/>
    <w:rsid w:val="724F6E96"/>
    <w:rsid w:val="72545474"/>
    <w:rsid w:val="7257656B"/>
    <w:rsid w:val="7262041F"/>
    <w:rsid w:val="72645580"/>
    <w:rsid w:val="72645EBB"/>
    <w:rsid w:val="726D3BAA"/>
    <w:rsid w:val="726F1AAE"/>
    <w:rsid w:val="72705A90"/>
    <w:rsid w:val="727114AE"/>
    <w:rsid w:val="72720CD6"/>
    <w:rsid w:val="7272201D"/>
    <w:rsid w:val="72725C66"/>
    <w:rsid w:val="72745B3E"/>
    <w:rsid w:val="72776638"/>
    <w:rsid w:val="72801C18"/>
    <w:rsid w:val="72841DEF"/>
    <w:rsid w:val="72885A11"/>
    <w:rsid w:val="728D518F"/>
    <w:rsid w:val="728F44F7"/>
    <w:rsid w:val="7292200D"/>
    <w:rsid w:val="72923F3A"/>
    <w:rsid w:val="729554B8"/>
    <w:rsid w:val="729A4451"/>
    <w:rsid w:val="729A7177"/>
    <w:rsid w:val="729D4B0F"/>
    <w:rsid w:val="729D6766"/>
    <w:rsid w:val="729F67A5"/>
    <w:rsid w:val="72A502C2"/>
    <w:rsid w:val="72A570A8"/>
    <w:rsid w:val="72A73CF3"/>
    <w:rsid w:val="72A8179C"/>
    <w:rsid w:val="72AB73A4"/>
    <w:rsid w:val="72AE2DDD"/>
    <w:rsid w:val="72AF3FCF"/>
    <w:rsid w:val="72B14F2A"/>
    <w:rsid w:val="72B24C5F"/>
    <w:rsid w:val="72B31A7C"/>
    <w:rsid w:val="72B43CBE"/>
    <w:rsid w:val="72BB08ED"/>
    <w:rsid w:val="72BD1E49"/>
    <w:rsid w:val="72BE46F2"/>
    <w:rsid w:val="72C23E31"/>
    <w:rsid w:val="72C60019"/>
    <w:rsid w:val="72C646E6"/>
    <w:rsid w:val="72C71D73"/>
    <w:rsid w:val="72C95BDD"/>
    <w:rsid w:val="72CD1319"/>
    <w:rsid w:val="72CD3F69"/>
    <w:rsid w:val="72D56183"/>
    <w:rsid w:val="72D650AD"/>
    <w:rsid w:val="72E12072"/>
    <w:rsid w:val="72E161F1"/>
    <w:rsid w:val="72E31C7B"/>
    <w:rsid w:val="72E77E05"/>
    <w:rsid w:val="72EA7BB1"/>
    <w:rsid w:val="72F3242A"/>
    <w:rsid w:val="72F47229"/>
    <w:rsid w:val="72F80DDB"/>
    <w:rsid w:val="72F946E0"/>
    <w:rsid w:val="72FA65F4"/>
    <w:rsid w:val="72FD55EB"/>
    <w:rsid w:val="72FE33BC"/>
    <w:rsid w:val="72FE6E84"/>
    <w:rsid w:val="73001480"/>
    <w:rsid w:val="73007023"/>
    <w:rsid w:val="73026CA2"/>
    <w:rsid w:val="73032FBD"/>
    <w:rsid w:val="730C256C"/>
    <w:rsid w:val="730F35DD"/>
    <w:rsid w:val="731252A0"/>
    <w:rsid w:val="73151711"/>
    <w:rsid w:val="73153E94"/>
    <w:rsid w:val="731860F7"/>
    <w:rsid w:val="731909CD"/>
    <w:rsid w:val="731B35E7"/>
    <w:rsid w:val="731B4A28"/>
    <w:rsid w:val="731B631E"/>
    <w:rsid w:val="731C25EA"/>
    <w:rsid w:val="731D39CA"/>
    <w:rsid w:val="731E4B02"/>
    <w:rsid w:val="731F5738"/>
    <w:rsid w:val="732558C5"/>
    <w:rsid w:val="73257197"/>
    <w:rsid w:val="7326644F"/>
    <w:rsid w:val="732808E9"/>
    <w:rsid w:val="732E3ED8"/>
    <w:rsid w:val="732F392D"/>
    <w:rsid w:val="733175D6"/>
    <w:rsid w:val="73333689"/>
    <w:rsid w:val="73382288"/>
    <w:rsid w:val="733A15FE"/>
    <w:rsid w:val="733A3A51"/>
    <w:rsid w:val="733C3B06"/>
    <w:rsid w:val="734368DE"/>
    <w:rsid w:val="73442BEF"/>
    <w:rsid w:val="73451A51"/>
    <w:rsid w:val="73455201"/>
    <w:rsid w:val="734746E1"/>
    <w:rsid w:val="734A3E1C"/>
    <w:rsid w:val="734D7353"/>
    <w:rsid w:val="7352123F"/>
    <w:rsid w:val="735762AC"/>
    <w:rsid w:val="73581578"/>
    <w:rsid w:val="73595089"/>
    <w:rsid w:val="735A13AF"/>
    <w:rsid w:val="73642385"/>
    <w:rsid w:val="73651D75"/>
    <w:rsid w:val="73660134"/>
    <w:rsid w:val="736E0931"/>
    <w:rsid w:val="736F3BD1"/>
    <w:rsid w:val="7374102A"/>
    <w:rsid w:val="73753F8E"/>
    <w:rsid w:val="7375692F"/>
    <w:rsid w:val="73762984"/>
    <w:rsid w:val="737927A8"/>
    <w:rsid w:val="73796461"/>
    <w:rsid w:val="738017DA"/>
    <w:rsid w:val="73834E71"/>
    <w:rsid w:val="73875FFB"/>
    <w:rsid w:val="738771EA"/>
    <w:rsid w:val="73896EB3"/>
    <w:rsid w:val="738E3E81"/>
    <w:rsid w:val="738F03E5"/>
    <w:rsid w:val="739053F1"/>
    <w:rsid w:val="73912AB6"/>
    <w:rsid w:val="739427D9"/>
    <w:rsid w:val="73963210"/>
    <w:rsid w:val="73975C0F"/>
    <w:rsid w:val="73991B13"/>
    <w:rsid w:val="739B0C86"/>
    <w:rsid w:val="739B3621"/>
    <w:rsid w:val="739F250B"/>
    <w:rsid w:val="73A51E5B"/>
    <w:rsid w:val="73A54465"/>
    <w:rsid w:val="73A55716"/>
    <w:rsid w:val="73A81653"/>
    <w:rsid w:val="73B17A8F"/>
    <w:rsid w:val="73B252F6"/>
    <w:rsid w:val="73B62EB6"/>
    <w:rsid w:val="73B81B5C"/>
    <w:rsid w:val="73BB43BC"/>
    <w:rsid w:val="73BF16FE"/>
    <w:rsid w:val="73C063E3"/>
    <w:rsid w:val="73C221FB"/>
    <w:rsid w:val="73C82DF8"/>
    <w:rsid w:val="73CE1652"/>
    <w:rsid w:val="73CE4B64"/>
    <w:rsid w:val="73CF77BC"/>
    <w:rsid w:val="73D13CB4"/>
    <w:rsid w:val="73D3384E"/>
    <w:rsid w:val="73DE7DEC"/>
    <w:rsid w:val="73E01918"/>
    <w:rsid w:val="73E0270F"/>
    <w:rsid w:val="73E20584"/>
    <w:rsid w:val="73E41A09"/>
    <w:rsid w:val="73E44C70"/>
    <w:rsid w:val="73E801B7"/>
    <w:rsid w:val="73E97C10"/>
    <w:rsid w:val="73EE2351"/>
    <w:rsid w:val="73EF279E"/>
    <w:rsid w:val="73F216A7"/>
    <w:rsid w:val="73F62880"/>
    <w:rsid w:val="73F8245A"/>
    <w:rsid w:val="73F82E41"/>
    <w:rsid w:val="73F8675D"/>
    <w:rsid w:val="73FD66A8"/>
    <w:rsid w:val="73FE6FD7"/>
    <w:rsid w:val="73FF3137"/>
    <w:rsid w:val="7401142E"/>
    <w:rsid w:val="74015DB5"/>
    <w:rsid w:val="74054803"/>
    <w:rsid w:val="74065121"/>
    <w:rsid w:val="74075189"/>
    <w:rsid w:val="740D24F4"/>
    <w:rsid w:val="74114085"/>
    <w:rsid w:val="74141F48"/>
    <w:rsid w:val="741747B4"/>
    <w:rsid w:val="741C6AB3"/>
    <w:rsid w:val="741E4957"/>
    <w:rsid w:val="74201C41"/>
    <w:rsid w:val="74243BCA"/>
    <w:rsid w:val="74265DC3"/>
    <w:rsid w:val="7427608C"/>
    <w:rsid w:val="74295DA6"/>
    <w:rsid w:val="742A4967"/>
    <w:rsid w:val="742C5CF5"/>
    <w:rsid w:val="74341D81"/>
    <w:rsid w:val="74357086"/>
    <w:rsid w:val="743D23F5"/>
    <w:rsid w:val="743E59AB"/>
    <w:rsid w:val="74400C02"/>
    <w:rsid w:val="7440788A"/>
    <w:rsid w:val="744115FD"/>
    <w:rsid w:val="74414A64"/>
    <w:rsid w:val="7441509C"/>
    <w:rsid w:val="744E3AE4"/>
    <w:rsid w:val="745B49C1"/>
    <w:rsid w:val="745E1443"/>
    <w:rsid w:val="745F30CA"/>
    <w:rsid w:val="74622309"/>
    <w:rsid w:val="74625079"/>
    <w:rsid w:val="74655188"/>
    <w:rsid w:val="746A44A8"/>
    <w:rsid w:val="746E1B6C"/>
    <w:rsid w:val="74712B60"/>
    <w:rsid w:val="74744572"/>
    <w:rsid w:val="7475533E"/>
    <w:rsid w:val="7476792F"/>
    <w:rsid w:val="74777ACD"/>
    <w:rsid w:val="74785E9B"/>
    <w:rsid w:val="747A087C"/>
    <w:rsid w:val="747F2D35"/>
    <w:rsid w:val="74846DE3"/>
    <w:rsid w:val="748E38F0"/>
    <w:rsid w:val="749267B9"/>
    <w:rsid w:val="7493452E"/>
    <w:rsid w:val="7495192E"/>
    <w:rsid w:val="749C2F4B"/>
    <w:rsid w:val="749C4004"/>
    <w:rsid w:val="749D687C"/>
    <w:rsid w:val="74A13BF0"/>
    <w:rsid w:val="74A307E7"/>
    <w:rsid w:val="74AC55DD"/>
    <w:rsid w:val="74AE32B1"/>
    <w:rsid w:val="74B6067D"/>
    <w:rsid w:val="74C15C00"/>
    <w:rsid w:val="74C24869"/>
    <w:rsid w:val="74C36D5B"/>
    <w:rsid w:val="74C84362"/>
    <w:rsid w:val="74C96BB4"/>
    <w:rsid w:val="74D5461C"/>
    <w:rsid w:val="74D80B70"/>
    <w:rsid w:val="74D84803"/>
    <w:rsid w:val="74DB0917"/>
    <w:rsid w:val="74DD50CD"/>
    <w:rsid w:val="74DF7384"/>
    <w:rsid w:val="74E14F2C"/>
    <w:rsid w:val="74E60271"/>
    <w:rsid w:val="74E865A6"/>
    <w:rsid w:val="74E913EB"/>
    <w:rsid w:val="74EA2620"/>
    <w:rsid w:val="74EE5368"/>
    <w:rsid w:val="74EF36F1"/>
    <w:rsid w:val="74F149AE"/>
    <w:rsid w:val="74F174E1"/>
    <w:rsid w:val="74F3553C"/>
    <w:rsid w:val="74F60D8E"/>
    <w:rsid w:val="74F734DF"/>
    <w:rsid w:val="74F809B0"/>
    <w:rsid w:val="74FC5630"/>
    <w:rsid w:val="750177DB"/>
    <w:rsid w:val="750221FA"/>
    <w:rsid w:val="75026FAC"/>
    <w:rsid w:val="75045BA8"/>
    <w:rsid w:val="750563DE"/>
    <w:rsid w:val="750A3A63"/>
    <w:rsid w:val="750E7FEE"/>
    <w:rsid w:val="75161519"/>
    <w:rsid w:val="7517345E"/>
    <w:rsid w:val="751A0DF4"/>
    <w:rsid w:val="751C3176"/>
    <w:rsid w:val="752026C6"/>
    <w:rsid w:val="75205CA3"/>
    <w:rsid w:val="752230BB"/>
    <w:rsid w:val="752357C5"/>
    <w:rsid w:val="75282443"/>
    <w:rsid w:val="752B2216"/>
    <w:rsid w:val="752E428D"/>
    <w:rsid w:val="75385116"/>
    <w:rsid w:val="753860E7"/>
    <w:rsid w:val="753875CF"/>
    <w:rsid w:val="753971BC"/>
    <w:rsid w:val="753A2896"/>
    <w:rsid w:val="753B5D79"/>
    <w:rsid w:val="753D3C16"/>
    <w:rsid w:val="75400781"/>
    <w:rsid w:val="75432C2E"/>
    <w:rsid w:val="75472482"/>
    <w:rsid w:val="754826AB"/>
    <w:rsid w:val="75493747"/>
    <w:rsid w:val="754B3024"/>
    <w:rsid w:val="754C351B"/>
    <w:rsid w:val="754D74FB"/>
    <w:rsid w:val="75513118"/>
    <w:rsid w:val="7551606D"/>
    <w:rsid w:val="7553505F"/>
    <w:rsid w:val="75561B47"/>
    <w:rsid w:val="7556531F"/>
    <w:rsid w:val="75584863"/>
    <w:rsid w:val="755A4348"/>
    <w:rsid w:val="755A66CB"/>
    <w:rsid w:val="755D0D15"/>
    <w:rsid w:val="75666088"/>
    <w:rsid w:val="75691E5A"/>
    <w:rsid w:val="756E7D45"/>
    <w:rsid w:val="75713CD9"/>
    <w:rsid w:val="757A2AB5"/>
    <w:rsid w:val="758346DB"/>
    <w:rsid w:val="75846B6A"/>
    <w:rsid w:val="759138EE"/>
    <w:rsid w:val="75952AD1"/>
    <w:rsid w:val="759607D0"/>
    <w:rsid w:val="7596188F"/>
    <w:rsid w:val="75997D8D"/>
    <w:rsid w:val="759B4A28"/>
    <w:rsid w:val="759C7140"/>
    <w:rsid w:val="759D31CC"/>
    <w:rsid w:val="759D70C6"/>
    <w:rsid w:val="75A33B9E"/>
    <w:rsid w:val="75A50CD9"/>
    <w:rsid w:val="75A62F39"/>
    <w:rsid w:val="75AD1508"/>
    <w:rsid w:val="75B6119C"/>
    <w:rsid w:val="75BB3DED"/>
    <w:rsid w:val="75BF2681"/>
    <w:rsid w:val="75BF62C0"/>
    <w:rsid w:val="75C15D66"/>
    <w:rsid w:val="75C16467"/>
    <w:rsid w:val="75C306F7"/>
    <w:rsid w:val="75CC28DE"/>
    <w:rsid w:val="75CC3679"/>
    <w:rsid w:val="75CE3768"/>
    <w:rsid w:val="75CE4B05"/>
    <w:rsid w:val="75D1636D"/>
    <w:rsid w:val="75D17938"/>
    <w:rsid w:val="75D276BB"/>
    <w:rsid w:val="75D55737"/>
    <w:rsid w:val="75D848E1"/>
    <w:rsid w:val="75DB5199"/>
    <w:rsid w:val="75DC3DB4"/>
    <w:rsid w:val="75DD18DF"/>
    <w:rsid w:val="75DF6A26"/>
    <w:rsid w:val="75E17C67"/>
    <w:rsid w:val="75E60BB9"/>
    <w:rsid w:val="75E83B0B"/>
    <w:rsid w:val="75F01BAF"/>
    <w:rsid w:val="75F14981"/>
    <w:rsid w:val="75F81A0D"/>
    <w:rsid w:val="75F857C2"/>
    <w:rsid w:val="75FC64DE"/>
    <w:rsid w:val="76026CA5"/>
    <w:rsid w:val="76030751"/>
    <w:rsid w:val="76041830"/>
    <w:rsid w:val="76053B7A"/>
    <w:rsid w:val="76057399"/>
    <w:rsid w:val="760639E8"/>
    <w:rsid w:val="7606523A"/>
    <w:rsid w:val="760656A5"/>
    <w:rsid w:val="76076647"/>
    <w:rsid w:val="760A1FC5"/>
    <w:rsid w:val="760A46E0"/>
    <w:rsid w:val="760F3C15"/>
    <w:rsid w:val="7610669A"/>
    <w:rsid w:val="76152986"/>
    <w:rsid w:val="76152B6E"/>
    <w:rsid w:val="761546B1"/>
    <w:rsid w:val="76180110"/>
    <w:rsid w:val="7621116E"/>
    <w:rsid w:val="762273D6"/>
    <w:rsid w:val="76235845"/>
    <w:rsid w:val="762502C2"/>
    <w:rsid w:val="7625050B"/>
    <w:rsid w:val="762551DE"/>
    <w:rsid w:val="76270D0F"/>
    <w:rsid w:val="762909C5"/>
    <w:rsid w:val="762C4FC3"/>
    <w:rsid w:val="762D1B76"/>
    <w:rsid w:val="762D32B2"/>
    <w:rsid w:val="763030FE"/>
    <w:rsid w:val="763146B2"/>
    <w:rsid w:val="76335952"/>
    <w:rsid w:val="7634448A"/>
    <w:rsid w:val="7639194C"/>
    <w:rsid w:val="763C58B9"/>
    <w:rsid w:val="763D2078"/>
    <w:rsid w:val="763E728F"/>
    <w:rsid w:val="76433078"/>
    <w:rsid w:val="764519F1"/>
    <w:rsid w:val="76492D30"/>
    <w:rsid w:val="764A2ED6"/>
    <w:rsid w:val="764A4635"/>
    <w:rsid w:val="764C244D"/>
    <w:rsid w:val="764D2160"/>
    <w:rsid w:val="7650541B"/>
    <w:rsid w:val="765443F4"/>
    <w:rsid w:val="76547486"/>
    <w:rsid w:val="7656014E"/>
    <w:rsid w:val="765C496C"/>
    <w:rsid w:val="7660101F"/>
    <w:rsid w:val="76617FD5"/>
    <w:rsid w:val="766340FA"/>
    <w:rsid w:val="76637549"/>
    <w:rsid w:val="76651212"/>
    <w:rsid w:val="766662EE"/>
    <w:rsid w:val="76674B66"/>
    <w:rsid w:val="766A3407"/>
    <w:rsid w:val="766B4F20"/>
    <w:rsid w:val="766D5C57"/>
    <w:rsid w:val="766D725B"/>
    <w:rsid w:val="767045D3"/>
    <w:rsid w:val="76705FFB"/>
    <w:rsid w:val="76707112"/>
    <w:rsid w:val="76714913"/>
    <w:rsid w:val="76725FA8"/>
    <w:rsid w:val="767737F0"/>
    <w:rsid w:val="767774A9"/>
    <w:rsid w:val="76794A06"/>
    <w:rsid w:val="76797792"/>
    <w:rsid w:val="767E44E4"/>
    <w:rsid w:val="76890F7C"/>
    <w:rsid w:val="768A585A"/>
    <w:rsid w:val="768D2C44"/>
    <w:rsid w:val="768F726F"/>
    <w:rsid w:val="76917EA0"/>
    <w:rsid w:val="7699543E"/>
    <w:rsid w:val="769D6831"/>
    <w:rsid w:val="769E115E"/>
    <w:rsid w:val="769F3A0E"/>
    <w:rsid w:val="76A12C07"/>
    <w:rsid w:val="76A352EB"/>
    <w:rsid w:val="76A42F76"/>
    <w:rsid w:val="76A45538"/>
    <w:rsid w:val="76A80240"/>
    <w:rsid w:val="76A96564"/>
    <w:rsid w:val="76AD2EBB"/>
    <w:rsid w:val="76AE185E"/>
    <w:rsid w:val="76AF3734"/>
    <w:rsid w:val="76B20CC6"/>
    <w:rsid w:val="76B41F16"/>
    <w:rsid w:val="76B91F70"/>
    <w:rsid w:val="76B955D0"/>
    <w:rsid w:val="76BC4223"/>
    <w:rsid w:val="76C00B14"/>
    <w:rsid w:val="76C3627E"/>
    <w:rsid w:val="76C7211C"/>
    <w:rsid w:val="76C810C5"/>
    <w:rsid w:val="76D8476E"/>
    <w:rsid w:val="76DA5A22"/>
    <w:rsid w:val="76DC1A8B"/>
    <w:rsid w:val="76DE1AA4"/>
    <w:rsid w:val="76DE7C6F"/>
    <w:rsid w:val="76E52535"/>
    <w:rsid w:val="76E8582F"/>
    <w:rsid w:val="76E91E28"/>
    <w:rsid w:val="76EA6380"/>
    <w:rsid w:val="76EA7F2A"/>
    <w:rsid w:val="76ED666B"/>
    <w:rsid w:val="76F05C06"/>
    <w:rsid w:val="76F1100B"/>
    <w:rsid w:val="76F339F2"/>
    <w:rsid w:val="76F6631D"/>
    <w:rsid w:val="76F732FC"/>
    <w:rsid w:val="76F73F54"/>
    <w:rsid w:val="76F90260"/>
    <w:rsid w:val="76FA220A"/>
    <w:rsid w:val="77003114"/>
    <w:rsid w:val="77006D07"/>
    <w:rsid w:val="770149D7"/>
    <w:rsid w:val="7702738D"/>
    <w:rsid w:val="77043718"/>
    <w:rsid w:val="77086CAF"/>
    <w:rsid w:val="77094348"/>
    <w:rsid w:val="7709712A"/>
    <w:rsid w:val="770F0B8E"/>
    <w:rsid w:val="770F33A8"/>
    <w:rsid w:val="77111A95"/>
    <w:rsid w:val="7713407F"/>
    <w:rsid w:val="77184A6E"/>
    <w:rsid w:val="771C65FA"/>
    <w:rsid w:val="771D5EC3"/>
    <w:rsid w:val="77217D75"/>
    <w:rsid w:val="77280941"/>
    <w:rsid w:val="77282B04"/>
    <w:rsid w:val="772B0C9A"/>
    <w:rsid w:val="772F4064"/>
    <w:rsid w:val="77343655"/>
    <w:rsid w:val="773E2447"/>
    <w:rsid w:val="77442181"/>
    <w:rsid w:val="77447065"/>
    <w:rsid w:val="77462203"/>
    <w:rsid w:val="774A5E2C"/>
    <w:rsid w:val="774B5365"/>
    <w:rsid w:val="774C14BA"/>
    <w:rsid w:val="774D5B7A"/>
    <w:rsid w:val="77522AAE"/>
    <w:rsid w:val="77552652"/>
    <w:rsid w:val="77572820"/>
    <w:rsid w:val="77576A70"/>
    <w:rsid w:val="77580336"/>
    <w:rsid w:val="775F2B05"/>
    <w:rsid w:val="77604C72"/>
    <w:rsid w:val="776822CF"/>
    <w:rsid w:val="776B6024"/>
    <w:rsid w:val="776B620A"/>
    <w:rsid w:val="776D2873"/>
    <w:rsid w:val="776F51E7"/>
    <w:rsid w:val="77744CB5"/>
    <w:rsid w:val="77745E23"/>
    <w:rsid w:val="777502C1"/>
    <w:rsid w:val="77791311"/>
    <w:rsid w:val="777914CF"/>
    <w:rsid w:val="777B6E81"/>
    <w:rsid w:val="777F0A04"/>
    <w:rsid w:val="777F401D"/>
    <w:rsid w:val="77842EF8"/>
    <w:rsid w:val="77890683"/>
    <w:rsid w:val="778A06AD"/>
    <w:rsid w:val="77902A3C"/>
    <w:rsid w:val="77930C0B"/>
    <w:rsid w:val="77947A20"/>
    <w:rsid w:val="77951D02"/>
    <w:rsid w:val="7797320C"/>
    <w:rsid w:val="779F3EB2"/>
    <w:rsid w:val="77A00D31"/>
    <w:rsid w:val="77A15A63"/>
    <w:rsid w:val="77A2314C"/>
    <w:rsid w:val="77A459AA"/>
    <w:rsid w:val="77A63988"/>
    <w:rsid w:val="77A96118"/>
    <w:rsid w:val="77B73050"/>
    <w:rsid w:val="77B746EE"/>
    <w:rsid w:val="77B93490"/>
    <w:rsid w:val="77BA41D9"/>
    <w:rsid w:val="77BD0E3E"/>
    <w:rsid w:val="77BF05EF"/>
    <w:rsid w:val="77C3232A"/>
    <w:rsid w:val="77CB79B5"/>
    <w:rsid w:val="77D314F1"/>
    <w:rsid w:val="77D7340E"/>
    <w:rsid w:val="77D760BD"/>
    <w:rsid w:val="77DA1270"/>
    <w:rsid w:val="77DE2D8E"/>
    <w:rsid w:val="77DF74F3"/>
    <w:rsid w:val="77E06AA2"/>
    <w:rsid w:val="77E21E98"/>
    <w:rsid w:val="77E800E1"/>
    <w:rsid w:val="77E80E4D"/>
    <w:rsid w:val="77E8709E"/>
    <w:rsid w:val="77EB0F50"/>
    <w:rsid w:val="77EC551E"/>
    <w:rsid w:val="77ED4858"/>
    <w:rsid w:val="77EE5263"/>
    <w:rsid w:val="77EE5C68"/>
    <w:rsid w:val="77F53992"/>
    <w:rsid w:val="77F60486"/>
    <w:rsid w:val="77F81B90"/>
    <w:rsid w:val="77FC1FDB"/>
    <w:rsid w:val="77FD2B4B"/>
    <w:rsid w:val="77FE4B33"/>
    <w:rsid w:val="7805728A"/>
    <w:rsid w:val="780656FA"/>
    <w:rsid w:val="780D2D4D"/>
    <w:rsid w:val="780F525C"/>
    <w:rsid w:val="781008F2"/>
    <w:rsid w:val="78135CD0"/>
    <w:rsid w:val="7816781D"/>
    <w:rsid w:val="78170190"/>
    <w:rsid w:val="78183A93"/>
    <w:rsid w:val="7818578B"/>
    <w:rsid w:val="78186D88"/>
    <w:rsid w:val="78195964"/>
    <w:rsid w:val="782045CF"/>
    <w:rsid w:val="7820788E"/>
    <w:rsid w:val="78246227"/>
    <w:rsid w:val="78263D9D"/>
    <w:rsid w:val="782F4719"/>
    <w:rsid w:val="783D0E35"/>
    <w:rsid w:val="783F428E"/>
    <w:rsid w:val="784032CA"/>
    <w:rsid w:val="7846583D"/>
    <w:rsid w:val="784B166E"/>
    <w:rsid w:val="784E7D40"/>
    <w:rsid w:val="78506956"/>
    <w:rsid w:val="78510107"/>
    <w:rsid w:val="78570B2D"/>
    <w:rsid w:val="78577169"/>
    <w:rsid w:val="7859302D"/>
    <w:rsid w:val="785F5423"/>
    <w:rsid w:val="786538C7"/>
    <w:rsid w:val="78657424"/>
    <w:rsid w:val="78664DA2"/>
    <w:rsid w:val="786A1891"/>
    <w:rsid w:val="786E6670"/>
    <w:rsid w:val="786F6980"/>
    <w:rsid w:val="78724E70"/>
    <w:rsid w:val="78765016"/>
    <w:rsid w:val="787907D2"/>
    <w:rsid w:val="78804A1B"/>
    <w:rsid w:val="788059D5"/>
    <w:rsid w:val="78811BC6"/>
    <w:rsid w:val="78825560"/>
    <w:rsid w:val="78854AB2"/>
    <w:rsid w:val="78881CF1"/>
    <w:rsid w:val="788877EF"/>
    <w:rsid w:val="7889293E"/>
    <w:rsid w:val="788E7904"/>
    <w:rsid w:val="7898347C"/>
    <w:rsid w:val="78A22BA6"/>
    <w:rsid w:val="78A534B4"/>
    <w:rsid w:val="78A83BEA"/>
    <w:rsid w:val="78A87B47"/>
    <w:rsid w:val="78AA683B"/>
    <w:rsid w:val="78AE0130"/>
    <w:rsid w:val="78AF35ED"/>
    <w:rsid w:val="78B12ADC"/>
    <w:rsid w:val="78B12BA0"/>
    <w:rsid w:val="78B73258"/>
    <w:rsid w:val="78BC604E"/>
    <w:rsid w:val="78BF4C8E"/>
    <w:rsid w:val="78C2628C"/>
    <w:rsid w:val="78C30981"/>
    <w:rsid w:val="78CA20FC"/>
    <w:rsid w:val="78CE2176"/>
    <w:rsid w:val="78CE3556"/>
    <w:rsid w:val="78D46F0F"/>
    <w:rsid w:val="78D55B09"/>
    <w:rsid w:val="78D6127B"/>
    <w:rsid w:val="78D65C9E"/>
    <w:rsid w:val="78D75BA2"/>
    <w:rsid w:val="78DA608D"/>
    <w:rsid w:val="78DB39C0"/>
    <w:rsid w:val="78DF510F"/>
    <w:rsid w:val="78E10596"/>
    <w:rsid w:val="78E11896"/>
    <w:rsid w:val="78E13934"/>
    <w:rsid w:val="78E50AF0"/>
    <w:rsid w:val="78E80D22"/>
    <w:rsid w:val="78E96E50"/>
    <w:rsid w:val="78EB4D42"/>
    <w:rsid w:val="78EF3925"/>
    <w:rsid w:val="78EF7EAB"/>
    <w:rsid w:val="78F14C4B"/>
    <w:rsid w:val="78F305F0"/>
    <w:rsid w:val="78F578FA"/>
    <w:rsid w:val="78F7392C"/>
    <w:rsid w:val="78F87FA0"/>
    <w:rsid w:val="78FC2E0B"/>
    <w:rsid w:val="790327CC"/>
    <w:rsid w:val="79036095"/>
    <w:rsid w:val="79050E06"/>
    <w:rsid w:val="790563A2"/>
    <w:rsid w:val="790829B6"/>
    <w:rsid w:val="790D4AE8"/>
    <w:rsid w:val="79125D54"/>
    <w:rsid w:val="79180DAC"/>
    <w:rsid w:val="791831BE"/>
    <w:rsid w:val="79197211"/>
    <w:rsid w:val="791A0C48"/>
    <w:rsid w:val="791A3883"/>
    <w:rsid w:val="79224FAA"/>
    <w:rsid w:val="7922553C"/>
    <w:rsid w:val="79240667"/>
    <w:rsid w:val="79256D29"/>
    <w:rsid w:val="792A6CE1"/>
    <w:rsid w:val="792B7156"/>
    <w:rsid w:val="792B72E6"/>
    <w:rsid w:val="792C2661"/>
    <w:rsid w:val="793106CC"/>
    <w:rsid w:val="79313E44"/>
    <w:rsid w:val="79423484"/>
    <w:rsid w:val="7943398C"/>
    <w:rsid w:val="79443F67"/>
    <w:rsid w:val="79492CFC"/>
    <w:rsid w:val="794E4313"/>
    <w:rsid w:val="795815A4"/>
    <w:rsid w:val="795D212D"/>
    <w:rsid w:val="795E2002"/>
    <w:rsid w:val="795E3C19"/>
    <w:rsid w:val="79604E12"/>
    <w:rsid w:val="79606F8B"/>
    <w:rsid w:val="79656D8E"/>
    <w:rsid w:val="796C462D"/>
    <w:rsid w:val="79703C8D"/>
    <w:rsid w:val="79752B0B"/>
    <w:rsid w:val="79787E2A"/>
    <w:rsid w:val="79817310"/>
    <w:rsid w:val="79821A1F"/>
    <w:rsid w:val="79853457"/>
    <w:rsid w:val="7987448D"/>
    <w:rsid w:val="79877CC3"/>
    <w:rsid w:val="798C46A3"/>
    <w:rsid w:val="798D2F54"/>
    <w:rsid w:val="79911394"/>
    <w:rsid w:val="79943E92"/>
    <w:rsid w:val="79962EBB"/>
    <w:rsid w:val="799F0A50"/>
    <w:rsid w:val="79A104DE"/>
    <w:rsid w:val="79A12E94"/>
    <w:rsid w:val="79A23B2A"/>
    <w:rsid w:val="79A4434E"/>
    <w:rsid w:val="79A841BF"/>
    <w:rsid w:val="79A91D5B"/>
    <w:rsid w:val="79AA74BE"/>
    <w:rsid w:val="79AB42EB"/>
    <w:rsid w:val="79AE2196"/>
    <w:rsid w:val="79B47898"/>
    <w:rsid w:val="79B85A2D"/>
    <w:rsid w:val="79BB126C"/>
    <w:rsid w:val="79BB1D79"/>
    <w:rsid w:val="79BC574C"/>
    <w:rsid w:val="79BF6BF8"/>
    <w:rsid w:val="79C45A5C"/>
    <w:rsid w:val="79C61CF0"/>
    <w:rsid w:val="79C65916"/>
    <w:rsid w:val="79C82ACA"/>
    <w:rsid w:val="79C840D5"/>
    <w:rsid w:val="79C9787B"/>
    <w:rsid w:val="79C97CB5"/>
    <w:rsid w:val="79D22612"/>
    <w:rsid w:val="79D60A58"/>
    <w:rsid w:val="79D90B72"/>
    <w:rsid w:val="79DA0663"/>
    <w:rsid w:val="79DD384B"/>
    <w:rsid w:val="79DE000E"/>
    <w:rsid w:val="79DF2584"/>
    <w:rsid w:val="79DF5301"/>
    <w:rsid w:val="79DF6795"/>
    <w:rsid w:val="79E12C24"/>
    <w:rsid w:val="79E23B10"/>
    <w:rsid w:val="79E3015C"/>
    <w:rsid w:val="79E51AF5"/>
    <w:rsid w:val="79E73F0B"/>
    <w:rsid w:val="79EA7C1F"/>
    <w:rsid w:val="79EE34C8"/>
    <w:rsid w:val="79F43360"/>
    <w:rsid w:val="79F47FD7"/>
    <w:rsid w:val="79F657A6"/>
    <w:rsid w:val="79F76256"/>
    <w:rsid w:val="79FA7C15"/>
    <w:rsid w:val="79FB5B59"/>
    <w:rsid w:val="79FD2D8D"/>
    <w:rsid w:val="7A0060E2"/>
    <w:rsid w:val="7A0578CA"/>
    <w:rsid w:val="7A0C1152"/>
    <w:rsid w:val="7A0C24AC"/>
    <w:rsid w:val="7A102EF2"/>
    <w:rsid w:val="7A107784"/>
    <w:rsid w:val="7A165009"/>
    <w:rsid w:val="7A180BBD"/>
    <w:rsid w:val="7A1A1454"/>
    <w:rsid w:val="7A223D35"/>
    <w:rsid w:val="7A230A9E"/>
    <w:rsid w:val="7A2461A9"/>
    <w:rsid w:val="7A262674"/>
    <w:rsid w:val="7A264CCF"/>
    <w:rsid w:val="7A2742D2"/>
    <w:rsid w:val="7A2D34DE"/>
    <w:rsid w:val="7A2F022B"/>
    <w:rsid w:val="7A321694"/>
    <w:rsid w:val="7A354C2E"/>
    <w:rsid w:val="7A355BF6"/>
    <w:rsid w:val="7A372543"/>
    <w:rsid w:val="7A395415"/>
    <w:rsid w:val="7A3C1697"/>
    <w:rsid w:val="7A3D2989"/>
    <w:rsid w:val="7A3D592B"/>
    <w:rsid w:val="7A451385"/>
    <w:rsid w:val="7A451F13"/>
    <w:rsid w:val="7A493FAE"/>
    <w:rsid w:val="7A4C45A3"/>
    <w:rsid w:val="7A4D5614"/>
    <w:rsid w:val="7A5250C2"/>
    <w:rsid w:val="7A5B1017"/>
    <w:rsid w:val="7A5E71CF"/>
    <w:rsid w:val="7A634C7F"/>
    <w:rsid w:val="7A655E42"/>
    <w:rsid w:val="7A664A27"/>
    <w:rsid w:val="7A6E4B37"/>
    <w:rsid w:val="7A722A0D"/>
    <w:rsid w:val="7A7352F3"/>
    <w:rsid w:val="7A77282B"/>
    <w:rsid w:val="7A774F3A"/>
    <w:rsid w:val="7A7B62D3"/>
    <w:rsid w:val="7A7D6251"/>
    <w:rsid w:val="7A82149B"/>
    <w:rsid w:val="7A82714E"/>
    <w:rsid w:val="7A831DA5"/>
    <w:rsid w:val="7A887D56"/>
    <w:rsid w:val="7A8B4F01"/>
    <w:rsid w:val="7A8D5978"/>
    <w:rsid w:val="7A905BBA"/>
    <w:rsid w:val="7A9150DF"/>
    <w:rsid w:val="7A9701C5"/>
    <w:rsid w:val="7A974293"/>
    <w:rsid w:val="7A980B8F"/>
    <w:rsid w:val="7A9A41F0"/>
    <w:rsid w:val="7A9B312A"/>
    <w:rsid w:val="7A9D1F2F"/>
    <w:rsid w:val="7AA100DC"/>
    <w:rsid w:val="7AA373C4"/>
    <w:rsid w:val="7AA40C76"/>
    <w:rsid w:val="7AA42C8D"/>
    <w:rsid w:val="7AA525FD"/>
    <w:rsid w:val="7AA5633D"/>
    <w:rsid w:val="7AA62330"/>
    <w:rsid w:val="7AA87E2E"/>
    <w:rsid w:val="7AA96B1C"/>
    <w:rsid w:val="7AAB1641"/>
    <w:rsid w:val="7AAE6E99"/>
    <w:rsid w:val="7AB36301"/>
    <w:rsid w:val="7AB401BF"/>
    <w:rsid w:val="7AB572B2"/>
    <w:rsid w:val="7AB871DE"/>
    <w:rsid w:val="7ABB6699"/>
    <w:rsid w:val="7ABC36C3"/>
    <w:rsid w:val="7ABC39C3"/>
    <w:rsid w:val="7ABE2007"/>
    <w:rsid w:val="7AC076A3"/>
    <w:rsid w:val="7AC11583"/>
    <w:rsid w:val="7AC1599D"/>
    <w:rsid w:val="7AC264AA"/>
    <w:rsid w:val="7AC44AFF"/>
    <w:rsid w:val="7AC812F1"/>
    <w:rsid w:val="7ACD6DC0"/>
    <w:rsid w:val="7ACF462D"/>
    <w:rsid w:val="7AD34ED7"/>
    <w:rsid w:val="7AD541F3"/>
    <w:rsid w:val="7AD76646"/>
    <w:rsid w:val="7ADE6251"/>
    <w:rsid w:val="7AE41878"/>
    <w:rsid w:val="7AE42B07"/>
    <w:rsid w:val="7AE43483"/>
    <w:rsid w:val="7AE61866"/>
    <w:rsid w:val="7AE63DCC"/>
    <w:rsid w:val="7AE85C4B"/>
    <w:rsid w:val="7AED3314"/>
    <w:rsid w:val="7AEE382B"/>
    <w:rsid w:val="7AEE75CE"/>
    <w:rsid w:val="7AF20931"/>
    <w:rsid w:val="7AF30E40"/>
    <w:rsid w:val="7AFD3AD6"/>
    <w:rsid w:val="7AFD5642"/>
    <w:rsid w:val="7B006758"/>
    <w:rsid w:val="7B061012"/>
    <w:rsid w:val="7B061F49"/>
    <w:rsid w:val="7B083678"/>
    <w:rsid w:val="7B0A1E36"/>
    <w:rsid w:val="7B0C27DE"/>
    <w:rsid w:val="7B127C1C"/>
    <w:rsid w:val="7B160A0F"/>
    <w:rsid w:val="7B1653BC"/>
    <w:rsid w:val="7B20189C"/>
    <w:rsid w:val="7B275E19"/>
    <w:rsid w:val="7B2C429A"/>
    <w:rsid w:val="7B2C49FB"/>
    <w:rsid w:val="7B2E55C3"/>
    <w:rsid w:val="7B302346"/>
    <w:rsid w:val="7B314FC6"/>
    <w:rsid w:val="7B324EDA"/>
    <w:rsid w:val="7B34651F"/>
    <w:rsid w:val="7B3D4BB6"/>
    <w:rsid w:val="7B451955"/>
    <w:rsid w:val="7B474435"/>
    <w:rsid w:val="7B4B67E3"/>
    <w:rsid w:val="7B4C6ED6"/>
    <w:rsid w:val="7B4F00CD"/>
    <w:rsid w:val="7B4F6242"/>
    <w:rsid w:val="7B526A0A"/>
    <w:rsid w:val="7B5336F3"/>
    <w:rsid w:val="7B5B785E"/>
    <w:rsid w:val="7B60003B"/>
    <w:rsid w:val="7B602726"/>
    <w:rsid w:val="7B603861"/>
    <w:rsid w:val="7B6244D1"/>
    <w:rsid w:val="7B635F59"/>
    <w:rsid w:val="7B645547"/>
    <w:rsid w:val="7B68457B"/>
    <w:rsid w:val="7B686FA3"/>
    <w:rsid w:val="7B6A7B54"/>
    <w:rsid w:val="7B6E77BD"/>
    <w:rsid w:val="7B702896"/>
    <w:rsid w:val="7B710720"/>
    <w:rsid w:val="7B760C80"/>
    <w:rsid w:val="7B7F6DCC"/>
    <w:rsid w:val="7B821948"/>
    <w:rsid w:val="7B826172"/>
    <w:rsid w:val="7B862A90"/>
    <w:rsid w:val="7B863B7C"/>
    <w:rsid w:val="7B8865B2"/>
    <w:rsid w:val="7B900192"/>
    <w:rsid w:val="7B9351D8"/>
    <w:rsid w:val="7B9429F8"/>
    <w:rsid w:val="7B954039"/>
    <w:rsid w:val="7B957E5F"/>
    <w:rsid w:val="7B985DD7"/>
    <w:rsid w:val="7B9D431D"/>
    <w:rsid w:val="7B9E31D3"/>
    <w:rsid w:val="7BA207C6"/>
    <w:rsid w:val="7BA57C04"/>
    <w:rsid w:val="7BA64386"/>
    <w:rsid w:val="7BA85533"/>
    <w:rsid w:val="7BAB1058"/>
    <w:rsid w:val="7BAD065B"/>
    <w:rsid w:val="7BAE2683"/>
    <w:rsid w:val="7BB45FD4"/>
    <w:rsid w:val="7BB46680"/>
    <w:rsid w:val="7BB55730"/>
    <w:rsid w:val="7BB56E3F"/>
    <w:rsid w:val="7BB82E36"/>
    <w:rsid w:val="7BBA7F80"/>
    <w:rsid w:val="7BBC7903"/>
    <w:rsid w:val="7BBE3BAB"/>
    <w:rsid w:val="7BBF058D"/>
    <w:rsid w:val="7BBF51A2"/>
    <w:rsid w:val="7BC17684"/>
    <w:rsid w:val="7BC5114F"/>
    <w:rsid w:val="7BC60554"/>
    <w:rsid w:val="7BCE4EAC"/>
    <w:rsid w:val="7BCF71F6"/>
    <w:rsid w:val="7BD04F92"/>
    <w:rsid w:val="7BD12812"/>
    <w:rsid w:val="7BD149C5"/>
    <w:rsid w:val="7BD3504C"/>
    <w:rsid w:val="7BD51C7F"/>
    <w:rsid w:val="7BD5227F"/>
    <w:rsid w:val="7BD66B82"/>
    <w:rsid w:val="7BD93911"/>
    <w:rsid w:val="7BDB1E9E"/>
    <w:rsid w:val="7BDB35AA"/>
    <w:rsid w:val="7BDE5C8B"/>
    <w:rsid w:val="7BDF6D0A"/>
    <w:rsid w:val="7BE1603C"/>
    <w:rsid w:val="7BE20A68"/>
    <w:rsid w:val="7BE34D3D"/>
    <w:rsid w:val="7BE355C0"/>
    <w:rsid w:val="7BE60C48"/>
    <w:rsid w:val="7BE80A71"/>
    <w:rsid w:val="7BE94043"/>
    <w:rsid w:val="7BEA5D8A"/>
    <w:rsid w:val="7BEA6265"/>
    <w:rsid w:val="7BED7B55"/>
    <w:rsid w:val="7BEE2399"/>
    <w:rsid w:val="7BEF4500"/>
    <w:rsid w:val="7BF143B7"/>
    <w:rsid w:val="7BF2138F"/>
    <w:rsid w:val="7BF260D3"/>
    <w:rsid w:val="7BF47C72"/>
    <w:rsid w:val="7BF73264"/>
    <w:rsid w:val="7BF90463"/>
    <w:rsid w:val="7BF93B44"/>
    <w:rsid w:val="7BFB0585"/>
    <w:rsid w:val="7BFC2045"/>
    <w:rsid w:val="7BFC5BDD"/>
    <w:rsid w:val="7C013FEE"/>
    <w:rsid w:val="7C0165AA"/>
    <w:rsid w:val="7C0374AD"/>
    <w:rsid w:val="7C0611B7"/>
    <w:rsid w:val="7C063ED4"/>
    <w:rsid w:val="7C0757B6"/>
    <w:rsid w:val="7C0B20A4"/>
    <w:rsid w:val="7C0E1635"/>
    <w:rsid w:val="7C0E4D94"/>
    <w:rsid w:val="7C0E63E4"/>
    <w:rsid w:val="7C0E6453"/>
    <w:rsid w:val="7C0F6442"/>
    <w:rsid w:val="7C111F99"/>
    <w:rsid w:val="7C115BFA"/>
    <w:rsid w:val="7C153C7B"/>
    <w:rsid w:val="7C1A0794"/>
    <w:rsid w:val="7C1D3C33"/>
    <w:rsid w:val="7C1D6B2D"/>
    <w:rsid w:val="7C23326D"/>
    <w:rsid w:val="7C250604"/>
    <w:rsid w:val="7C286655"/>
    <w:rsid w:val="7C2967FD"/>
    <w:rsid w:val="7C2E4A98"/>
    <w:rsid w:val="7C310F57"/>
    <w:rsid w:val="7C32056E"/>
    <w:rsid w:val="7C3937D9"/>
    <w:rsid w:val="7C3D4910"/>
    <w:rsid w:val="7C3D739C"/>
    <w:rsid w:val="7C403147"/>
    <w:rsid w:val="7C4C26EF"/>
    <w:rsid w:val="7C4D30E2"/>
    <w:rsid w:val="7C4F6E90"/>
    <w:rsid w:val="7C5416AD"/>
    <w:rsid w:val="7C554D1B"/>
    <w:rsid w:val="7C582C66"/>
    <w:rsid w:val="7C590168"/>
    <w:rsid w:val="7C593A95"/>
    <w:rsid w:val="7C5B4533"/>
    <w:rsid w:val="7C5C0515"/>
    <w:rsid w:val="7C5D7F1A"/>
    <w:rsid w:val="7C6600B3"/>
    <w:rsid w:val="7C667E9E"/>
    <w:rsid w:val="7C6C636A"/>
    <w:rsid w:val="7C7559AB"/>
    <w:rsid w:val="7C7606BE"/>
    <w:rsid w:val="7C787D29"/>
    <w:rsid w:val="7C7B0A9A"/>
    <w:rsid w:val="7C7D50AB"/>
    <w:rsid w:val="7C81441B"/>
    <w:rsid w:val="7C824E36"/>
    <w:rsid w:val="7C8259E3"/>
    <w:rsid w:val="7C8334C5"/>
    <w:rsid w:val="7C8469B8"/>
    <w:rsid w:val="7C8477F3"/>
    <w:rsid w:val="7C856201"/>
    <w:rsid w:val="7C8A1B5C"/>
    <w:rsid w:val="7C8A1B76"/>
    <w:rsid w:val="7C8A4C9A"/>
    <w:rsid w:val="7C8A6B62"/>
    <w:rsid w:val="7C8A7343"/>
    <w:rsid w:val="7C8B4251"/>
    <w:rsid w:val="7C906DCB"/>
    <w:rsid w:val="7C917A54"/>
    <w:rsid w:val="7C945F80"/>
    <w:rsid w:val="7C952A4F"/>
    <w:rsid w:val="7C980349"/>
    <w:rsid w:val="7C9A0C18"/>
    <w:rsid w:val="7C9E0AAF"/>
    <w:rsid w:val="7C9E1393"/>
    <w:rsid w:val="7C9E1EDD"/>
    <w:rsid w:val="7CA5558A"/>
    <w:rsid w:val="7CAC0B5C"/>
    <w:rsid w:val="7CAE3EC6"/>
    <w:rsid w:val="7CB06847"/>
    <w:rsid w:val="7CB63FCC"/>
    <w:rsid w:val="7CB97358"/>
    <w:rsid w:val="7CBF59FA"/>
    <w:rsid w:val="7CC23291"/>
    <w:rsid w:val="7CC279C3"/>
    <w:rsid w:val="7CC43D09"/>
    <w:rsid w:val="7CCF7AAA"/>
    <w:rsid w:val="7CD24464"/>
    <w:rsid w:val="7CD335FA"/>
    <w:rsid w:val="7CD67017"/>
    <w:rsid w:val="7CDB4DC4"/>
    <w:rsid w:val="7CDD6D53"/>
    <w:rsid w:val="7CE11DC5"/>
    <w:rsid w:val="7CE32C70"/>
    <w:rsid w:val="7CE43186"/>
    <w:rsid w:val="7CE50016"/>
    <w:rsid w:val="7CE6166E"/>
    <w:rsid w:val="7CE76684"/>
    <w:rsid w:val="7CEB3A2F"/>
    <w:rsid w:val="7CEC3661"/>
    <w:rsid w:val="7CF1660D"/>
    <w:rsid w:val="7CF72E7C"/>
    <w:rsid w:val="7CF76BDC"/>
    <w:rsid w:val="7CF94111"/>
    <w:rsid w:val="7CFB74F1"/>
    <w:rsid w:val="7CFB7F80"/>
    <w:rsid w:val="7CFE694F"/>
    <w:rsid w:val="7D046547"/>
    <w:rsid w:val="7D056A84"/>
    <w:rsid w:val="7D0864AB"/>
    <w:rsid w:val="7D091601"/>
    <w:rsid w:val="7D241DD6"/>
    <w:rsid w:val="7D250CE9"/>
    <w:rsid w:val="7D280304"/>
    <w:rsid w:val="7D280633"/>
    <w:rsid w:val="7D292DBE"/>
    <w:rsid w:val="7D310A52"/>
    <w:rsid w:val="7D3216D4"/>
    <w:rsid w:val="7D325160"/>
    <w:rsid w:val="7D3712C3"/>
    <w:rsid w:val="7D3968B8"/>
    <w:rsid w:val="7D3D4894"/>
    <w:rsid w:val="7D3F53B2"/>
    <w:rsid w:val="7D454915"/>
    <w:rsid w:val="7D49323F"/>
    <w:rsid w:val="7D4B3341"/>
    <w:rsid w:val="7D4C2F75"/>
    <w:rsid w:val="7D4E49C8"/>
    <w:rsid w:val="7D531714"/>
    <w:rsid w:val="7D541326"/>
    <w:rsid w:val="7D573794"/>
    <w:rsid w:val="7D5A0994"/>
    <w:rsid w:val="7D5A5421"/>
    <w:rsid w:val="7D5D4BAE"/>
    <w:rsid w:val="7D5E46CD"/>
    <w:rsid w:val="7D5F032D"/>
    <w:rsid w:val="7D606919"/>
    <w:rsid w:val="7D6965C7"/>
    <w:rsid w:val="7D6E443F"/>
    <w:rsid w:val="7D6F3C3B"/>
    <w:rsid w:val="7D702E97"/>
    <w:rsid w:val="7D706E28"/>
    <w:rsid w:val="7D734A02"/>
    <w:rsid w:val="7D747091"/>
    <w:rsid w:val="7D756ED3"/>
    <w:rsid w:val="7D7C7B61"/>
    <w:rsid w:val="7D7F6D78"/>
    <w:rsid w:val="7D801A04"/>
    <w:rsid w:val="7D8746C3"/>
    <w:rsid w:val="7D8A0AE7"/>
    <w:rsid w:val="7D8C5B27"/>
    <w:rsid w:val="7D8C7449"/>
    <w:rsid w:val="7D8D35E4"/>
    <w:rsid w:val="7D916F08"/>
    <w:rsid w:val="7D94185D"/>
    <w:rsid w:val="7D995A14"/>
    <w:rsid w:val="7DA049E9"/>
    <w:rsid w:val="7DA20010"/>
    <w:rsid w:val="7DA76852"/>
    <w:rsid w:val="7DA76961"/>
    <w:rsid w:val="7DAA1FFF"/>
    <w:rsid w:val="7DAB28BD"/>
    <w:rsid w:val="7DAE3388"/>
    <w:rsid w:val="7DB025D0"/>
    <w:rsid w:val="7DB90990"/>
    <w:rsid w:val="7DBB0943"/>
    <w:rsid w:val="7DBE4BC7"/>
    <w:rsid w:val="7DBF24E9"/>
    <w:rsid w:val="7DC220BE"/>
    <w:rsid w:val="7DC36F92"/>
    <w:rsid w:val="7DC41137"/>
    <w:rsid w:val="7DC85462"/>
    <w:rsid w:val="7DC95036"/>
    <w:rsid w:val="7DCA6408"/>
    <w:rsid w:val="7DCC3B71"/>
    <w:rsid w:val="7DCD5CF1"/>
    <w:rsid w:val="7DCF4415"/>
    <w:rsid w:val="7DD06FA7"/>
    <w:rsid w:val="7DD33023"/>
    <w:rsid w:val="7DD34595"/>
    <w:rsid w:val="7DD8428D"/>
    <w:rsid w:val="7DDA65E8"/>
    <w:rsid w:val="7DDC275E"/>
    <w:rsid w:val="7DE26E0E"/>
    <w:rsid w:val="7DE26F0E"/>
    <w:rsid w:val="7DE3587E"/>
    <w:rsid w:val="7DE502E0"/>
    <w:rsid w:val="7DE60D3F"/>
    <w:rsid w:val="7DE7153C"/>
    <w:rsid w:val="7DEE4683"/>
    <w:rsid w:val="7DF208B5"/>
    <w:rsid w:val="7DF813DE"/>
    <w:rsid w:val="7DF922FD"/>
    <w:rsid w:val="7DFE43A1"/>
    <w:rsid w:val="7DFF6BF6"/>
    <w:rsid w:val="7E034E4E"/>
    <w:rsid w:val="7E035E6D"/>
    <w:rsid w:val="7E041C9E"/>
    <w:rsid w:val="7E043BA0"/>
    <w:rsid w:val="7E093508"/>
    <w:rsid w:val="7E0F31F5"/>
    <w:rsid w:val="7E101EB7"/>
    <w:rsid w:val="7E14277B"/>
    <w:rsid w:val="7E1A79E8"/>
    <w:rsid w:val="7E1B15FB"/>
    <w:rsid w:val="7E1D484E"/>
    <w:rsid w:val="7E1F135C"/>
    <w:rsid w:val="7E1F2225"/>
    <w:rsid w:val="7E207175"/>
    <w:rsid w:val="7E213F8F"/>
    <w:rsid w:val="7E305894"/>
    <w:rsid w:val="7E311ADF"/>
    <w:rsid w:val="7E335AB6"/>
    <w:rsid w:val="7E343C38"/>
    <w:rsid w:val="7E34687D"/>
    <w:rsid w:val="7E381310"/>
    <w:rsid w:val="7E3A2AA6"/>
    <w:rsid w:val="7E3E76CD"/>
    <w:rsid w:val="7E3F4B1E"/>
    <w:rsid w:val="7E3F6E87"/>
    <w:rsid w:val="7E40719B"/>
    <w:rsid w:val="7E412A1F"/>
    <w:rsid w:val="7E430676"/>
    <w:rsid w:val="7E4570A9"/>
    <w:rsid w:val="7E46572B"/>
    <w:rsid w:val="7E470D3D"/>
    <w:rsid w:val="7E48795F"/>
    <w:rsid w:val="7E49608A"/>
    <w:rsid w:val="7E4D1A1B"/>
    <w:rsid w:val="7E521572"/>
    <w:rsid w:val="7E522BC2"/>
    <w:rsid w:val="7E54555F"/>
    <w:rsid w:val="7E557073"/>
    <w:rsid w:val="7E570EB6"/>
    <w:rsid w:val="7E5A0355"/>
    <w:rsid w:val="7E5D23AB"/>
    <w:rsid w:val="7E5E0898"/>
    <w:rsid w:val="7E615049"/>
    <w:rsid w:val="7E615933"/>
    <w:rsid w:val="7E62355A"/>
    <w:rsid w:val="7E681063"/>
    <w:rsid w:val="7E6B64D5"/>
    <w:rsid w:val="7E6B7E88"/>
    <w:rsid w:val="7E6E783E"/>
    <w:rsid w:val="7E731C96"/>
    <w:rsid w:val="7E7337C3"/>
    <w:rsid w:val="7E762161"/>
    <w:rsid w:val="7E7702B4"/>
    <w:rsid w:val="7E787205"/>
    <w:rsid w:val="7E7A3247"/>
    <w:rsid w:val="7E7B784E"/>
    <w:rsid w:val="7E7D04A5"/>
    <w:rsid w:val="7E84610E"/>
    <w:rsid w:val="7E846F5C"/>
    <w:rsid w:val="7E85021D"/>
    <w:rsid w:val="7E855BD8"/>
    <w:rsid w:val="7E862747"/>
    <w:rsid w:val="7E8F0787"/>
    <w:rsid w:val="7E932DD8"/>
    <w:rsid w:val="7E940068"/>
    <w:rsid w:val="7E9951D7"/>
    <w:rsid w:val="7EA31196"/>
    <w:rsid w:val="7EA75B61"/>
    <w:rsid w:val="7EAD0755"/>
    <w:rsid w:val="7EB32F02"/>
    <w:rsid w:val="7EB4186E"/>
    <w:rsid w:val="7EB46821"/>
    <w:rsid w:val="7EB7256E"/>
    <w:rsid w:val="7EB94E6C"/>
    <w:rsid w:val="7EBB74FE"/>
    <w:rsid w:val="7EBE1FC4"/>
    <w:rsid w:val="7EBE351C"/>
    <w:rsid w:val="7EC11EDB"/>
    <w:rsid w:val="7EC15DEA"/>
    <w:rsid w:val="7EC21700"/>
    <w:rsid w:val="7EC6605F"/>
    <w:rsid w:val="7ED23807"/>
    <w:rsid w:val="7ED5520F"/>
    <w:rsid w:val="7ED6174B"/>
    <w:rsid w:val="7ED7094B"/>
    <w:rsid w:val="7ED728C4"/>
    <w:rsid w:val="7ED941D2"/>
    <w:rsid w:val="7EDB35E2"/>
    <w:rsid w:val="7EDE2851"/>
    <w:rsid w:val="7EE00227"/>
    <w:rsid w:val="7EE24451"/>
    <w:rsid w:val="7EE43BAF"/>
    <w:rsid w:val="7EE732EF"/>
    <w:rsid w:val="7EEA5549"/>
    <w:rsid w:val="7EEC6332"/>
    <w:rsid w:val="7EF45939"/>
    <w:rsid w:val="7EF5620D"/>
    <w:rsid w:val="7EF73D65"/>
    <w:rsid w:val="7EFC06CE"/>
    <w:rsid w:val="7F026B4F"/>
    <w:rsid w:val="7F0538B9"/>
    <w:rsid w:val="7F0D5289"/>
    <w:rsid w:val="7F126308"/>
    <w:rsid w:val="7F160F2D"/>
    <w:rsid w:val="7F1C777A"/>
    <w:rsid w:val="7F225F90"/>
    <w:rsid w:val="7F242C3B"/>
    <w:rsid w:val="7F270875"/>
    <w:rsid w:val="7F280B61"/>
    <w:rsid w:val="7F2A45E1"/>
    <w:rsid w:val="7F2B06FF"/>
    <w:rsid w:val="7F2C0426"/>
    <w:rsid w:val="7F301445"/>
    <w:rsid w:val="7F31155C"/>
    <w:rsid w:val="7F355530"/>
    <w:rsid w:val="7F363C39"/>
    <w:rsid w:val="7F377FD9"/>
    <w:rsid w:val="7F38071D"/>
    <w:rsid w:val="7F3A0C50"/>
    <w:rsid w:val="7F3B37E6"/>
    <w:rsid w:val="7F424A69"/>
    <w:rsid w:val="7F440763"/>
    <w:rsid w:val="7F454693"/>
    <w:rsid w:val="7F4644CA"/>
    <w:rsid w:val="7F466B93"/>
    <w:rsid w:val="7F4B7BB5"/>
    <w:rsid w:val="7F4C2DDE"/>
    <w:rsid w:val="7F4E435B"/>
    <w:rsid w:val="7F4F2460"/>
    <w:rsid w:val="7F5716E5"/>
    <w:rsid w:val="7F5B7CDA"/>
    <w:rsid w:val="7F5D17F7"/>
    <w:rsid w:val="7F5F0EC0"/>
    <w:rsid w:val="7F61547A"/>
    <w:rsid w:val="7F633218"/>
    <w:rsid w:val="7F640E36"/>
    <w:rsid w:val="7F64645C"/>
    <w:rsid w:val="7F665368"/>
    <w:rsid w:val="7F69077D"/>
    <w:rsid w:val="7F6C27BA"/>
    <w:rsid w:val="7F6C2E9D"/>
    <w:rsid w:val="7F6D3E74"/>
    <w:rsid w:val="7F6E456B"/>
    <w:rsid w:val="7F711FF9"/>
    <w:rsid w:val="7F7120F4"/>
    <w:rsid w:val="7F722F19"/>
    <w:rsid w:val="7F750DC7"/>
    <w:rsid w:val="7F7B00C6"/>
    <w:rsid w:val="7F802BCB"/>
    <w:rsid w:val="7F844292"/>
    <w:rsid w:val="7F8473FC"/>
    <w:rsid w:val="7F861EB3"/>
    <w:rsid w:val="7F8634FB"/>
    <w:rsid w:val="7F884483"/>
    <w:rsid w:val="7F893A4F"/>
    <w:rsid w:val="7F8D211C"/>
    <w:rsid w:val="7F9158DE"/>
    <w:rsid w:val="7F930969"/>
    <w:rsid w:val="7F95321B"/>
    <w:rsid w:val="7F976093"/>
    <w:rsid w:val="7F9825C1"/>
    <w:rsid w:val="7F984F33"/>
    <w:rsid w:val="7F990F82"/>
    <w:rsid w:val="7F9976FB"/>
    <w:rsid w:val="7F9C07C2"/>
    <w:rsid w:val="7F9C122E"/>
    <w:rsid w:val="7FA06058"/>
    <w:rsid w:val="7FA14DA4"/>
    <w:rsid w:val="7FA151BB"/>
    <w:rsid w:val="7FA74641"/>
    <w:rsid w:val="7FA857D3"/>
    <w:rsid w:val="7FAA773C"/>
    <w:rsid w:val="7FAC163A"/>
    <w:rsid w:val="7FAE304A"/>
    <w:rsid w:val="7FB16D77"/>
    <w:rsid w:val="7FBC3435"/>
    <w:rsid w:val="7FC37E8C"/>
    <w:rsid w:val="7FCB5400"/>
    <w:rsid w:val="7FDC26FB"/>
    <w:rsid w:val="7FDF5A9F"/>
    <w:rsid w:val="7FE205F3"/>
    <w:rsid w:val="7FE44D94"/>
    <w:rsid w:val="7FE8290B"/>
    <w:rsid w:val="7FE8489E"/>
    <w:rsid w:val="7FEA72B5"/>
    <w:rsid w:val="7FEF450C"/>
    <w:rsid w:val="7FEF7984"/>
    <w:rsid w:val="7FF401B4"/>
    <w:rsid w:val="7FF47A4A"/>
    <w:rsid w:val="7FFD5AF1"/>
    <w:rsid w:val="7FFE5805"/>
    <w:rsid w:val="7F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25" w:line="360" w:lineRule="atLeast"/>
      <w:jc w:val="both"/>
    </w:pPr>
    <w:rPr>
      <w:rFonts w:ascii="Calibri" w:hAnsi="Calibri" w:eastAsia="宋体" w:cs="Times New Roman"/>
      <w:color w:val="1E1C11" w:themeColor="background2" w:themeShade="1A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2"/>
    <w:next w:val="1"/>
    <w:link w:val="26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sz w:val="32"/>
      <w:szCs w:val="32"/>
    </w:rPr>
  </w:style>
  <w:style w:type="paragraph" w:styleId="4">
    <w:name w:val="heading 3"/>
    <w:basedOn w:val="3"/>
    <w:next w:val="1"/>
    <w:link w:val="27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sz w:val="28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8">
    <w:name w:val="Default Paragraph Font"/>
    <w:unhideWhenUsed/>
    <w:qFormat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2"/>
    <w:unhideWhenUsed/>
    <w:qFormat/>
    <w:uiPriority w:val="99"/>
    <w:rPr>
      <w:kern w:val="0"/>
      <w:sz w:val="18"/>
      <w:szCs w:val="18"/>
      <w:lang w:val="zh-CN" w:eastAsia="zh-CN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 w:eastAsia="zh-CN"/>
    </w:rPr>
  </w:style>
  <w:style w:type="paragraph" w:styleId="9">
    <w:name w:val="header"/>
    <w:basedOn w:val="1"/>
    <w:link w:val="2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 w:eastAsia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3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Normal (Web)"/>
    <w:basedOn w:val="1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30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table" w:styleId="17">
    <w:name w:val="Table Grid"/>
    <w:basedOn w:val="16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Strong"/>
    <w:basedOn w:val="18"/>
    <w:qFormat/>
    <w:uiPriority w:val="22"/>
    <w:rPr>
      <w:b/>
    </w:rPr>
  </w:style>
  <w:style w:type="character" w:styleId="20">
    <w:name w:val="Hyperlink"/>
    <w:unhideWhenUsed/>
    <w:qFormat/>
    <w:uiPriority w:val="99"/>
    <w:rPr>
      <w:color w:val="0000FF"/>
      <w:u w:val="single"/>
    </w:rPr>
  </w:style>
  <w:style w:type="character" w:customStyle="1" w:styleId="21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22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3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4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5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6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7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8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9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30">
    <w:name w:val="标题 Char"/>
    <w:link w:val="15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31">
    <w:name w:val="HTML 预设格式 Char"/>
    <w:basedOn w:val="18"/>
    <w:link w:val="13"/>
    <w:qFormat/>
    <w:uiPriority w:val="99"/>
    <w:rPr>
      <w:rFonts w:ascii="宋体" w:hAnsi="宋体"/>
      <w:sz w:val="24"/>
      <w:szCs w:val="24"/>
    </w:rPr>
  </w:style>
  <w:style w:type="paragraph" w:customStyle="1" w:styleId="32">
    <w:name w:val="代码"/>
    <w:basedOn w:val="1"/>
    <w:qFormat/>
    <w:uiPriority w:val="0"/>
    <w:pPr>
      <w:spacing w:line="240" w:lineRule="auto"/>
    </w:pPr>
    <w:rPr>
      <w:rFonts w:eastAsiaTheme="minorEastAsia"/>
      <w:sz w:val="21"/>
    </w:rPr>
  </w:style>
  <w:style w:type="paragraph" w:customStyle="1" w:styleId="3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22</Pages>
  <Words>3955</Words>
  <Characters>16990</Characters>
  <Lines>77</Lines>
  <Paragraphs>21</Paragraphs>
  <TotalTime>52</TotalTime>
  <ScaleCrop>false</ScaleCrop>
  <LinksUpToDate>false</LinksUpToDate>
  <CharactersWithSpaces>19177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lixiaohua</dc:creator>
  <cp:lastModifiedBy>Administrator</cp:lastModifiedBy>
  <dcterms:modified xsi:type="dcterms:W3CDTF">2019-07-13T15:40:30Z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