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7章</w:t>
      </w:r>
    </w:p>
    <w:p>
      <w:pPr>
        <w:spacing w:line="276" w:lineRule="auto"/>
        <w:jc w:val="center"/>
        <w:rPr>
          <w:rFonts w:hint="eastAsia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商品管理【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完成规格选择的功能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完成录入SKU商品信息的功能</w:t>
      </w:r>
    </w:p>
    <w:p>
      <w:pPr>
        <w:spacing w:line="240" w:lineRule="auto"/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完成是否启动规格的功能</w:t>
      </w:r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18985"/>
      <w:bookmarkStart w:id="3" w:name="_Toc6733"/>
      <w:r>
        <w:rPr>
          <w:rFonts w:hint="default" w:ascii="Courier New" w:hAnsi="Courier New" w:cs="Courier New"/>
        </w:rPr>
        <w:t>目标</w:t>
      </w:r>
      <w:bookmarkEnd w:id="2"/>
      <w:bookmarkEnd w:id="3"/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  <w:lang w:eastAsia="zh-CN"/>
        </w:rPr>
        <w:t>：完成商品列表功能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商品录入【规格选择】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object>
          <v:shape id="_x0000_i1025" o:spt="75" type="#_x0000_t75" style="height:329.75pt;width:377.25pt;" o:ole="t" filled="f" o:preferrelative="t" stroked="t" coordsize="21600,21600">
            <v:path/>
            <v:fill on="f" focussize="0,0"/>
            <v:stroke color="#FF0000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显示规格及选项列表（复选框）如下图，并保存用户选择的</w:t>
      </w:r>
      <w:r>
        <w:rPr>
          <w:rFonts w:hint="eastAsia" w:ascii="Courier New" w:hAnsi="Courier New" w:cs="Courier New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94740"/>
            <wp:effectExtent l="9525" t="9525" r="14605" b="1968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4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1.2显示规格选项列表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由于我们的模板中只记录了规格名称，而我们除了显示规格名称还</w:t>
      </w:r>
      <w:r>
        <w:rPr>
          <w:rFonts w:hint="eastAsia" w:ascii="Courier New" w:hAnsi="Courier New" w:cs="Courier New"/>
          <w:lang w:val="en-US" w:eastAsia="zh-CN"/>
        </w:rPr>
        <w:t>要</w:t>
      </w:r>
      <w:r>
        <w:rPr>
          <w:rFonts w:hint="default" w:ascii="Courier New" w:hAnsi="Courier New" w:cs="Courier New"/>
          <w:lang w:val="en-US" w:eastAsia="zh-CN"/>
        </w:rPr>
        <w:t>显示规格</w:t>
      </w:r>
      <w:r>
        <w:rPr>
          <w:rFonts w:hint="eastAsia" w:ascii="Courier New" w:hAnsi="Courier New" w:cs="Courier New"/>
          <w:lang w:val="en-US" w:eastAsia="zh-CN"/>
        </w:rPr>
        <w:t>所对应</w:t>
      </w:r>
      <w:r>
        <w:rPr>
          <w:rFonts w:hint="default" w:ascii="Courier New" w:hAnsi="Courier New" w:cs="Courier New"/>
          <w:lang w:val="en-US" w:eastAsia="zh-CN"/>
        </w:rPr>
        <w:t>的规格选项，所以我们需要在后端</w:t>
      </w:r>
      <w:r>
        <w:rPr>
          <w:rFonts w:hint="eastAsia" w:ascii="Courier New" w:hAnsi="Courier New" w:cs="Courier New"/>
          <w:lang w:val="en-US" w:eastAsia="zh-CN"/>
        </w:rPr>
        <w:t>查询规格选项数据</w:t>
      </w:r>
      <w:r>
        <w:rPr>
          <w:rFonts w:hint="default" w:ascii="Courier New" w:hAnsi="Courier New" w:cs="Courier New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57800" cy="2695575"/>
            <wp:effectExtent l="9525" t="9525" r="9525" b="190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修改watch中监控类型模板id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监控类型模板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发生改变，获取类型模板对象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'goods.typeTemplateId'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(newVal, oldVal)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brandId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(newVal){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不是空字符串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"/typeTemplate/findOne?id="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newVal)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获取模板中的品牌列表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.brandIds);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设置扩展属性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customAttributeItems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customAttributeItems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查询模板对应的规格与规格选项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>axios.get("/typeTemplate/findSpecByTemplateId?id=" + newVal)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 xml:space="preserve">            .then(function(response){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 xml:space="preserve">                vue.specList = response.data;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 xml:space="preserve">            });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清空数据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customAttributeItems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specList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goods_edit.html页面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  <w:lang w:val="en-US" w:eastAsia="zh-CN"/>
        </w:rPr>
        <w:t>09</w:t>
      </w:r>
      <w:r>
        <w:rPr>
          <w:rFonts w:hint="eastAsia" w:ascii="Courier New" w:hAnsi="Courier New" w:cs="Courier New"/>
          <w:lang w:val="en-US" w:eastAsia="zh-CN"/>
        </w:rPr>
        <w:t>行：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"row data-type"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v-for="s in specList"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text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v-for="o in s.options"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o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.optionName}}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shop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</w:t>
      </w:r>
      <w:r>
        <w:rPr>
          <w:rFonts w:hint="default" w:ascii="Courier New" w:hAnsi="Courier New" w:cs="Courier New"/>
          <w:lang w:val="en-US" w:eastAsia="zh-CN"/>
        </w:rPr>
        <w:t>TypeTemplateController.java新增方法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板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查询所有的规格与规格选项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"/findSpecByTemplateId"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List&lt;Map&gt; findSpecByTemplateId(Long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.findSpecByTemplateId(id);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  <w:lang w:val="en-US" w:eastAsia="zh-CN"/>
        </w:rPr>
        <w:t>TypeTemplateService.java新增方法：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板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查询所有的规格与规格选项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List&lt;Map&gt; findSpecByTemplateId(Long 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pinyougou-sellergoods-service/src/main/java/com.pinyougou.sellergoods.service.impl/</w:t>
      </w:r>
      <w:r>
        <w:rPr>
          <w:rFonts w:hint="default" w:ascii="Courier New" w:hAnsi="Courier New" w:cs="Courier New"/>
          <w:lang w:val="en-US" w:eastAsia="zh-CN"/>
        </w:rPr>
        <w:t>TypeTemplateServiceImpl.java新增方法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SpecificationOptionMapper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板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查询所有的规格与规格选项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List&lt;Map&gt; findSpecByTemplateId(Long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类型模板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 typeTemplate =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One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* [{"id":33,"text":"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电视屏幕尺寸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"}]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中所有的规格，转化成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List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E2FFE2"/>
              </w:rPr>
              <w:t>&lt;Map&gt;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List&lt;Map&gt; specLists =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(typeTemplate.getSpecIds(), Map.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中所有的规格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(Map map : specLists){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创建查询条件对象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SpecificationOption();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so.setSpecId(Long.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).toString()));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通过规格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，查询规格选项数据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specOptions =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.select(so);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map.put(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"options"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specOptions);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specLists;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sz w:val="21"/>
          <w:szCs w:val="22"/>
          <w:lang w:val="en-US" w:eastAsia="zh-CN"/>
        </w:rPr>
        <w:t>请求地址(测试)</w:t>
      </w:r>
      <w:r>
        <w:rPr>
          <w:rFonts w:hint="default" w:ascii="Courier New" w:hAnsi="Courier New" w:cs="Courier New"/>
          <w:b/>
          <w:bCs/>
          <w:color w:val="FF0000"/>
          <w:sz w:val="21"/>
          <w:szCs w:val="2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sz w:val="20"/>
          <w:szCs w:val="21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1"/>
          <w:lang w:val="en-US" w:eastAsia="zh-CN"/>
        </w:rPr>
        <w:t>http://shop.pinyougou.com/typeTemplate/findSpecByTemplateId?id=35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49805"/>
            <wp:effectExtent l="9525" t="9525" r="15875" b="266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1.3保存选中规格选项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实现思路分析：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我们需要将用户选中的选项保存在</w:t>
      </w:r>
      <w:r>
        <w:rPr>
          <w:rFonts w:hint="default" w:ascii="Courier New" w:hAnsi="Courier New" w:cs="Courier New"/>
          <w:b/>
          <w:bCs/>
          <w:lang w:val="en-US" w:eastAsia="zh-CN"/>
        </w:rPr>
        <w:t>tb_goods_desc</w:t>
      </w:r>
      <w:r>
        <w:rPr>
          <w:rFonts w:hint="default" w:ascii="Courier New" w:hAnsi="Courier New" w:cs="Courier New"/>
          <w:lang w:val="en-US" w:eastAsia="zh-CN"/>
        </w:rPr>
        <w:t>表的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specification_items</w:t>
      </w:r>
      <w:r>
        <w:rPr>
          <w:rFonts w:hint="eastAsia" w:ascii="Courier New" w:hAnsi="Courier New" w:cs="Courier New"/>
          <w:lang w:val="en-US" w:eastAsia="zh-CN"/>
        </w:rPr>
        <w:t>列</w:t>
      </w:r>
      <w:r>
        <w:rPr>
          <w:rFonts w:hint="default" w:ascii="Courier New" w:hAnsi="Courier New" w:cs="Courier New"/>
          <w:lang w:val="en-US" w:eastAsia="zh-CN"/>
        </w:rPr>
        <w:t>中，</w:t>
      </w:r>
      <w:r>
        <w:rPr>
          <w:rFonts w:hint="eastAsia" w:ascii="Courier New" w:hAnsi="Courier New" w:cs="Courier New"/>
          <w:lang w:val="en-US" w:eastAsia="zh-CN"/>
        </w:rPr>
        <w:t>需</w:t>
      </w:r>
      <w:r>
        <w:rPr>
          <w:rFonts w:hint="default" w:ascii="Courier New" w:hAnsi="Courier New" w:cs="Courier New"/>
          <w:lang w:val="en-US" w:eastAsia="zh-CN"/>
        </w:rPr>
        <w:t>定义json</w:t>
      </w:r>
      <w:r>
        <w:rPr>
          <w:rFonts w:hint="eastAsia" w:ascii="Courier New" w:hAnsi="Courier New" w:cs="Courier New"/>
          <w:lang w:val="en-US" w:eastAsia="zh-CN"/>
        </w:rPr>
        <w:t>数组封装数据，格式</w:t>
      </w:r>
      <w:r>
        <w:rPr>
          <w:rFonts w:hint="default" w:ascii="Courier New" w:hAnsi="Courier New" w:cs="Courier New"/>
          <w:lang w:val="en-US" w:eastAsia="zh-CN"/>
        </w:rPr>
        <w:t>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2060"/>
                <w:sz w:val="21"/>
                <w:szCs w:val="21"/>
                <w:vertAlign w:val="baseline"/>
                <w:lang w:val="en-US" w:eastAsia="zh-CN"/>
              </w:rPr>
              <w:t>[{“attributeName”:”规格名称”,”attributeValue”:[“规格选项1”,“规格选项2”....]},....]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1.3.1步骤一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pinyougou-shop-web/src/main/webapp/admin/goods_edit.html为用户选择的checkbox绑定点击事件(215行)：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"row data-type"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 in specList"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text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"o in s.options"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  <w:lang w:val="en-US"/>
              </w:rPr>
              <w:t>select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  <w:lang w:val="en-US"/>
              </w:rPr>
              <w:t>Attr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($event,s.text,o.optionName)"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o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.optionName}}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1.3.2步骤二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153025" cy="1276350"/>
            <wp:effectExtent l="9525" t="9525" r="1905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用户选择规格选项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 xml:space="preserve">selectSpecAttr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(e, specName, optionName)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根据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对象的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到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数组中搜索该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值对应的对象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obj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searchJsonByKey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specificationItems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'attributeName'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specName);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判断对象是否为空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判断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checkbox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是否选中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checked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添加该规格选项到数组中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attributeValue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(optionName);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取消勾选，从数组中删除该规格选项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attributeValue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attributeValue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indexOf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(optionName),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如果选项都取消了，将此条记录删除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attributeValue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 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specificationItems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specificationItems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indexOf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),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如果为空，则新增数组元素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specificationItems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"attributeName"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:specName,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"attributeValue"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:[optionName]});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数组中根据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查询指定的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对象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 xml:space="preserve">searchJsonByKey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(jsonArr, key, value){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迭代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数组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 jsonArr.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(jsonArr[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][key] == value){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jsonArr[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为了方便测试，我们可以在页面上某个区域临时添加</w:t>
      </w:r>
      <w:r>
        <w:rPr>
          <w:rFonts w:hint="eastAsia" w:ascii="Courier New" w:hAnsi="Courier New" w:cs="Courier New"/>
          <w:lang w:val="en-US" w:eastAsia="zh-CN"/>
        </w:rPr>
        <w:t>取值</w:t>
      </w:r>
      <w:r>
        <w:rPr>
          <w:rFonts w:hint="default" w:ascii="Courier New" w:hAnsi="Courier New" w:cs="Courier New"/>
          <w:lang w:val="en-US" w:eastAsia="zh-CN"/>
        </w:rPr>
        <w:t>表达式，以便观测测试结果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</w:pPr>
      <w:r>
        <w:rPr>
          <w:rFonts w:hint="eastAsia"/>
          <w:lang w:val="en-US" w:eastAsia="zh-CN"/>
        </w:rPr>
        <w:t>2.商品录入【SKU商品信息】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基于上一步我们完成的规格选择，根据选择的规格录入商品的SKU信息，当用户选择相应的规格，下面的SKU列表就会自动生成，如下图：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3695" cy="2957830"/>
            <wp:effectExtent l="9525" t="9525" r="24130" b="234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957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实现思路：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我们先定义一个初始的不带规格名称的</w:t>
      </w:r>
      <w:r>
        <w:rPr>
          <w:rFonts w:hint="eastAsia" w:ascii="Courier New" w:hAnsi="Courier New" w:cs="Courier New"/>
          <w:lang w:val="en-US" w:eastAsia="zh-CN"/>
        </w:rPr>
        <w:t>json</w:t>
      </w:r>
      <w:r>
        <w:rPr>
          <w:rFonts w:hint="eastAsia" w:ascii="Courier New" w:hAnsi="Courier New" w:cs="Courier New"/>
          <w:lang w:eastAsia="zh-CN"/>
        </w:rPr>
        <w:t>数组</w:t>
      </w:r>
      <w:r>
        <w:rPr>
          <w:rFonts w:hint="default" w:ascii="Courier New" w:hAnsi="Courier New" w:cs="Courier New"/>
          <w:lang w:eastAsia="zh-CN"/>
        </w:rPr>
        <w:t>，只有一条记录。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C7EDCC"/>
        </w:rPr>
        <w:t xml:space="preserve">/**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>定义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C7EDCC"/>
        </w:rPr>
        <w:t>SKU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C7EDCC"/>
          <w:lang w:eastAsia="zh-CN"/>
        </w:rPr>
        <w:t>数组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C7EDCC"/>
        </w:rPr>
        <w:t xml:space="preserve">变量，并初始化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C7EDCC"/>
        </w:rPr>
        <w:t>*/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C7EDCC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  <w:lang w:val="en-US"/>
        </w:rPr>
        <w:t>this.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>goods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.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 xml:space="preserve">items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= [{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>spec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 xml:space="preserve">:{}, 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>price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: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C7EDCC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>num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: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C7EDCC"/>
        </w:rPr>
        <w:t>9999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 xml:space="preserve">   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>status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: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C7EDCC"/>
        </w:rPr>
        <w:t>'0'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fill="C7EDCC"/>
        </w:rPr>
        <w:t>isDefault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: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C7EDCC"/>
        </w:rPr>
        <w:t>'0'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}];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循环用户选择的规格，根据规格名称和已选择的规格选项对原</w:t>
      </w:r>
      <w:r>
        <w:rPr>
          <w:rFonts w:hint="eastAsia" w:ascii="Courier New" w:hAnsi="Courier New" w:cs="Courier New"/>
          <w:lang w:eastAsia="zh-CN"/>
        </w:rPr>
        <w:t>数组</w:t>
      </w:r>
      <w:r>
        <w:rPr>
          <w:rFonts w:hint="default" w:ascii="Courier New" w:hAnsi="Courier New" w:cs="Courier New"/>
          <w:lang w:eastAsia="zh-CN"/>
        </w:rPr>
        <w:t>进行扩充，添加规格名称和值，新增的记录数与选择的规格选项个数相同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  <w:lang w:eastAsia="zh-CN"/>
        </w:rPr>
        <w:t>生成的顺序如下图：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63210" cy="4891405"/>
            <wp:effectExtent l="9525" t="9525" r="18415" b="13970"/>
            <wp:docPr id="4" name="图片 4" descr="生成SKU列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生成SKU列表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489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生成SKU列表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goods_edit.htm</w:t>
      </w:r>
      <w:r>
        <w:rPr>
          <w:rFonts w:hint="eastAsia" w:ascii="Courier New" w:hAnsi="Courier New" w:cs="Courier New"/>
          <w:lang w:val="en-US" w:eastAsia="zh-CN"/>
        </w:rPr>
        <w:t>l，</w:t>
      </w: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选择</w:t>
      </w:r>
      <w:r>
        <w:rPr>
          <w:rFonts w:hint="default" w:ascii="Courier New" w:hAnsi="Courier New" w:cs="Courier New"/>
          <w:lang w:val="en-US" w:eastAsia="zh-CN"/>
        </w:rPr>
        <w:t>规格属性后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调用</w:t>
      </w:r>
      <w:r>
        <w:rPr>
          <w:rFonts w:hint="eastAsia" w:ascii="Courier New" w:hAnsi="Courier New" w:cs="Courier New"/>
          <w:lang w:val="en-US" w:eastAsia="zh-CN"/>
        </w:rPr>
        <w:t>生成</w:t>
      </w:r>
      <w:r>
        <w:rPr>
          <w:rFonts w:hint="default" w:ascii="Courier New" w:hAnsi="Courier New" w:cs="Courier New"/>
          <w:lang w:val="en-US" w:eastAsia="zh-CN"/>
        </w:rPr>
        <w:t>SKU</w:t>
      </w:r>
      <w:r>
        <w:rPr>
          <w:rFonts w:hint="eastAsia" w:ascii="Courier New" w:hAnsi="Courier New" w:cs="Courier New"/>
          <w:lang w:val="en-US" w:eastAsia="zh-CN"/>
        </w:rPr>
        <w:t>数组</w:t>
      </w:r>
      <w:r>
        <w:rPr>
          <w:rFonts w:hint="default" w:ascii="Courier New" w:hAnsi="Courier New" w:cs="Courier New"/>
          <w:lang w:val="en-US" w:eastAsia="zh-CN"/>
        </w:rPr>
        <w:t>的方法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15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"o in s.options"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b/>
                <w:color w:val="008000"/>
                <w:sz w:val="18"/>
                <w:szCs w:val="18"/>
                <w:shd w:val="clear" w:fill="C7EDCC"/>
                <w:lang w:val="en-US" w:eastAsia="zh-CN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click="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  <w:lang w:val="en-US"/>
              </w:rPr>
              <w:t>select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SpecAttr($event,s.text,o.optionName);createItems()"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{{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o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.optionName}}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162550" cy="3048000"/>
            <wp:effectExtent l="9525" t="9525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中定义生成</w:t>
      </w:r>
      <w:r>
        <w:rPr>
          <w:rFonts w:hint="default" w:ascii="Courier New" w:hAnsi="Courier New" w:cs="Courier New"/>
          <w:lang w:val="en-US" w:eastAsia="zh-CN"/>
        </w:rPr>
        <w:t>SKU</w:t>
      </w:r>
      <w:r>
        <w:rPr>
          <w:rFonts w:hint="eastAsia" w:ascii="Courier New" w:hAnsi="Courier New" w:cs="Courier New"/>
          <w:lang w:val="en-US" w:eastAsia="zh-CN"/>
        </w:rPr>
        <w:t>数组方法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生成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highlight w:val="none"/>
                <w:shd w:val="clear" w:fill="C8EDCC"/>
              </w:rPr>
              <w:t xml:space="preserve">createItems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数组，并初始化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[{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:{},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price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num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9999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status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'0'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isDefault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'0'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定义选中的规格选项数组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specItems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specificationItems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循环选中的规格选项数组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specItems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.length;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调用扩充原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数组方法，得到新的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swapItems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specItems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attributeName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specItems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attributeValue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扩充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swapItems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(items, attributeName, attributeValue)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newItems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迭代旧的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数组，循环扩充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 items.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获取一个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item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items[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迭代规格选项值数组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j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j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 attributeValue.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克隆旧的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商品，产生新的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newItem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增加新的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value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newItem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[attributeName] = attributeValue[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添加到新的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newItems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newItem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newItems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goods_edit.htm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  <w:lang w:val="en-US" w:eastAsia="zh-CN"/>
        </w:rPr>
        <w:t>页面上添加表达式，进行测试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.items}}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显示效果如下：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1155700"/>
            <wp:effectExtent l="9525" t="9525" r="9525" b="158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55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显示SKU列表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goods_edit.htm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迭代产生</w:t>
      </w:r>
      <w:r>
        <w:rPr>
          <w:rFonts w:hint="default" w:ascii="Courier New" w:hAnsi="Courier New" w:cs="Courier New"/>
          <w:lang w:val="en-US" w:eastAsia="zh-CN"/>
        </w:rPr>
        <w:t>SKU列表：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table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"table table-bordered table-striped table-hover dataTable"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thead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"sorting"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v-for="s in goods.goodsDesc.specificationItems"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>s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.attributeName}}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"sorting"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价格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"sorting"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库存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"sorting"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是否启用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"sorting"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是否默认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thead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tbody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v-for="item in goods.items"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v-for="s in goods.goodsDesc.specificationItems"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.attributeName]}}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v-model="item.price"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价格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v-model="item.num"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库存数量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v-model="item.status"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         :true-value="1"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         :false-value="0"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v-model="item.isDefault"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         :true-value="1"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         :false-value="0"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tbody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GoodsServiceImpl</w:t>
      </w:r>
      <w:r>
        <w:rPr>
          <w:rFonts w:hint="eastAsia" w:ascii="Courier New" w:hAnsi="Courier New" w:cs="Courier New"/>
          <w:lang w:val="en-US" w:eastAsia="zh-CN"/>
        </w:rPr>
        <w:t>.java中注入数据访问接口：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BrandMapper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GoodsServiceImpl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save</w:t>
      </w:r>
      <w:r>
        <w:rPr>
          <w:rFonts w:hint="eastAsia" w:ascii="Courier New" w:hAnsi="Courier New" w:cs="Courier New"/>
          <w:lang w:val="en-US" w:eastAsia="zh-CN"/>
        </w:rPr>
        <w:t>()</w:t>
      </w:r>
      <w:r>
        <w:rPr>
          <w:rFonts w:hint="default" w:ascii="Courier New" w:hAnsi="Courier New" w:cs="Courier New"/>
          <w:lang w:val="en-US" w:eastAsia="zh-CN"/>
        </w:rPr>
        <w:t>方法，增加代码，</w:t>
      </w:r>
      <w:r>
        <w:rPr>
          <w:rFonts w:hint="default" w:ascii="Courier New" w:hAnsi="Courier New" w:cs="Courier New"/>
          <w:color w:val="FF0000"/>
          <w:lang w:val="en-US" w:eastAsia="zh-CN"/>
        </w:rPr>
        <w:t>实现对SKU</w:t>
      </w:r>
      <w:r>
        <w:rPr>
          <w:rFonts w:hint="eastAsia" w:ascii="Courier New" w:hAnsi="Courier New" w:cs="Courier New"/>
          <w:color w:val="FF0000"/>
          <w:lang w:val="en-US" w:eastAsia="zh-CN"/>
        </w:rPr>
        <w:t>具体</w:t>
      </w:r>
      <w:r>
        <w:rPr>
          <w:rFonts w:hint="default" w:ascii="Courier New" w:hAnsi="Courier New" w:cs="Courier New"/>
          <w:color w:val="FF0000"/>
          <w:lang w:val="en-US" w:eastAsia="zh-CN"/>
        </w:rPr>
        <w:t>商品信息的保存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save(Goods goods){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设置未审核状态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goods.setAuditStatus(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.insertSelective(goods);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添加商品描述表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goods.getGoodsDesc().setGoodsId(goods.getId());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goodsDescMapper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.insertSelective(goods.getGoodsDesc());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迭代所有的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具体商品集合，往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表插入数据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(Item item : goods.getItems()){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商品的标题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StringBuilder title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StringBuilder();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title.append(goods.getGoodsName());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把规格选项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字符串转化成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Map&lt;String,Object&gt; spec =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parseObject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(item.getSpec());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(Object value : spec.values())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拼接规格选项到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商品标题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title.append(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value);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商品的标题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item.setTitle(title.toString());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商品图片地址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List&lt;Map&gt; imageList =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goods.getGoodsDesc().getItemImages(), Map.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(imageList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&amp;&amp; imageList.size()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取第一张图片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item.setImage((String)imageList.get(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商品的分类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三级分类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item.setCategoryid(goods.getCategory3Id());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商品的创建时间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item.setCreateTime(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商品的修改时间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item.setUpdateTime(item.getCreateTime());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商品的编号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item.setGoodsId(goods.getId());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设置商家编号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item.setSellerId(goods.getSellerId());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分类名称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item.setCategory(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.selectByPrimaryKey(goods.getCategory3Id()).getName());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item.setBrand(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.selectByPrimaryKey(goods.getBrandId()).getName());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设置商家店铺名称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item.setSeller(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goods.getSellerId()).getNickName());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往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tb_item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表插入数据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.insertSelective(item);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清空表单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pinyougou-shop-web\src\main\webapp\js\controller\goodsEditController.js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865" cy="2336165"/>
            <wp:effectExtent l="9525" t="9525" r="16510" b="1651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6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</w:pPr>
      <w:r>
        <w:rPr>
          <w:rFonts w:hint="eastAsia"/>
          <w:lang w:val="en-US" w:eastAsia="zh-CN"/>
        </w:rPr>
        <w:t>3.商品录入【是否启用规格】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在规格面板添加是否启用规格，当用户没有选择该项，将原来的规格面板和SKU列表隐藏，用户保存商品后</w:t>
      </w:r>
      <w:r>
        <w:rPr>
          <w:rFonts w:hint="default" w:ascii="Courier New" w:hAnsi="Courier New" w:cs="Courier New"/>
          <w:color w:val="FF0000"/>
          <w:lang w:val="en-US" w:eastAsia="zh-CN"/>
        </w:rPr>
        <w:t>只生成一个SKU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3790315" cy="932180"/>
            <wp:effectExtent l="9525" t="9525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932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pinyougou-shop-web\src\main\webapp\js\controller\goodsEditController.js在数据模型中定义变量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057775" cy="1883410"/>
            <wp:effectExtent l="9525" t="9525" r="1905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8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goods_</w:t>
      </w:r>
      <w:r>
        <w:rPr>
          <w:rFonts w:hint="eastAsia" w:ascii="Courier New" w:hAnsi="Courier New" w:cs="Courier New"/>
          <w:lang w:val="en-US" w:eastAsia="zh-CN"/>
        </w:rPr>
        <w:t>edit</w:t>
      </w:r>
      <w:r>
        <w:rPr>
          <w:rFonts w:hint="default" w:ascii="Courier New" w:hAnsi="Courier New" w:cs="Courier New"/>
          <w:lang w:val="en-US" w:eastAsia="zh-CN"/>
        </w:rPr>
        <w:t>.html添加复选框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cs="Courier New"/>
          <w:lang w:val="en-US" w:eastAsia="zh-CN"/>
        </w:rPr>
        <w:t>202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"row data-type"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是否启用规格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"checkbox"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687" w:firstLineChars="80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-model="goods.isEnableSpec"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1687" w:firstLineChars="800"/>
              <w:jc w:val="left"/>
              <w:textAlignment w:val="auto"/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true-value="1"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1687" w:firstLineChars="800"/>
              <w:jc w:val="left"/>
              <w:textAlignment w:val="auto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false-value="0"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goods_edit.html</w:t>
      </w:r>
      <w:r>
        <w:rPr>
          <w:rFonts w:hint="default" w:ascii="Courier New" w:hAnsi="Courier New" w:cs="Courier New"/>
          <w:lang w:val="en-US" w:eastAsia="zh-CN"/>
        </w:rPr>
        <w:t>用v-show</w:t>
      </w:r>
      <w:bookmarkStart w:id="4" w:name="_GoBack"/>
      <w:bookmarkEnd w:id="4"/>
      <w:r>
        <w:rPr>
          <w:rFonts w:hint="default" w:ascii="Courier New" w:hAnsi="Courier New" w:cs="Courier New"/>
          <w:lang w:val="en-US" w:eastAsia="zh-CN"/>
        </w:rPr>
        <w:t>指令控制规格面板与SKU列表的显示与隐藏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09</w:t>
      </w:r>
      <w:r>
        <w:rPr>
          <w:rFonts w:hint="eastAsia" w:ascii="Courier New" w:hAnsi="Courier New" w:cs="Courier New"/>
          <w:lang w:val="en-US" w:eastAsia="zh-CN"/>
        </w:rPr>
        <w:t>行):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show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="goods.isEnableSpec==1"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lang w:val="en-US" w:eastAsia="zh-CN"/>
              </w:rPr>
              <w:t>sku数据显示部分...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/>
                <w:color w:val="00008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&lt;/</w:t>
            </w:r>
            <w:r>
              <w:rPr>
                <w:rFonts w:hint="eastAsia" w:ascii="Courier New" w:hAnsi="Courier New" w:eastAsia="宋体" w:cs="Courier New"/>
                <w:b/>
                <w:color w:val="00008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div</w:t>
            </w:r>
            <w:r>
              <w:rPr>
                <w:rFonts w:hint="default" w:ascii="Courier New" w:hAnsi="Courier New" w:eastAsia="宋体" w:cs="Courier New"/>
                <w:b/>
                <w:color w:val="00008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 xml:space="preserve">&gt; 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GoodsServiceImpl</w:t>
      </w:r>
      <w:r>
        <w:rPr>
          <w:rFonts w:hint="eastAsia" w:ascii="Courier New" w:hAnsi="Courier New" w:cs="Courier New"/>
          <w:lang w:val="en-US" w:eastAsia="zh-CN"/>
        </w:rPr>
        <w:t>.java类</w:t>
      </w:r>
      <w:r>
        <w:rPr>
          <w:rFonts w:hint="default" w:ascii="Courier New" w:hAnsi="Courier New" w:cs="Courier New"/>
          <w:lang w:eastAsia="zh-CN"/>
        </w:rPr>
        <w:t>的</w:t>
      </w:r>
      <w:r>
        <w:rPr>
          <w:rFonts w:hint="eastAsia" w:ascii="Courier New" w:hAnsi="Courier New" w:cs="Courier New"/>
          <w:lang w:val="en-US" w:eastAsia="zh-CN"/>
        </w:rPr>
        <w:t>save()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save(Goods goods){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设置未审核状态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goods.setAuditStatus(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.insertSelective(goods);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添加商品描述表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goods.getGoodsDesc().setGoodsId(goods.getId());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goodsDescMapper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.insertSelective(goods.getGoodsDesc());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判断是否启用规格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.equals(goods.getIsEnableSpec())){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迭代所有的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具体商品集合，往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表插入数据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(Item item : goods.getItems()){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定义具体商品的标题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StringBuilder title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StringBuilder();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title.append(goods.getGoodsName());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把规格选项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字符串转化成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Map&lt;String,Object&gt; spec = JSON.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parseObject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(item.getSpec());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(Object value : spec.values())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拼接规格选项到具体商品标题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title.append(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value);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商品的标题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item.setTitle(title.toString());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商品其它属性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setItemInfo(item, goods);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.insertSelective(item);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具体商品对象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Item item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商品的标题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item.setTitle(goods.getGoodsName());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商品的价格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item.setPrice(goods.getPrice());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商品库存数据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item.setNum(9999);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商品启用状态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item.setStatus(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设置是否默认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item.setIsDefault(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设置规格选项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item.setSpec(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"{}"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商品其它属性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setItemInfo(item, goods);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.insertSelective(item);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setItemInfo(Item item, Goods goods){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商品图片地址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List&lt;Map&gt; imageList = JSON.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parseArray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goods.getGoodsDesc().getItemImages(), Map.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(imageList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&amp;&amp; imageList.size()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取第一张图片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item.setImage((String)imageList.get(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商品的分类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三级分类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item.setCategoryid(goods.getCategory3Id());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商品的创建时间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item.setCreateTime(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商品的修改时间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item.setUpdateTime(item.getCreateTime());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商品的编号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item.setGoodsId(goods.getId());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设置商家编号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item.setSellerId(goods.getSellerId());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设置分类名称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item.setCategory(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.selectByPrimaryKey(goods.getCategory3Id()).getName());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item.setBrand(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.selectByPrimaryKey(goods.getBrandId()).getName());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设置商家店铺名称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item.setSeller(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goods.getSellerId()).getNickName());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4.商家后台-商品管理【商品列表】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在商家后台，显示该商家的商品列表信息，如下图：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710" cy="2529840"/>
            <wp:effectExtent l="9525" t="9525" r="184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529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实现思路分析：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我们只查询</w:t>
      </w:r>
      <w:r>
        <w:rPr>
          <w:rFonts w:hint="eastAsia" w:ascii="Courier New" w:hAnsi="Courier New" w:cs="Courier New"/>
          <w:color w:val="FF0000"/>
          <w:lang w:val="en-US" w:eastAsia="zh-CN"/>
        </w:rPr>
        <w:t>当前登录商家的所有商品，</w:t>
      </w:r>
      <w:r>
        <w:rPr>
          <w:rFonts w:hint="eastAsia" w:ascii="Courier New" w:hAnsi="Courier New" w:cs="Courier New"/>
          <w:lang w:val="en-US" w:eastAsia="zh-CN"/>
        </w:rPr>
        <w:t>不能查询其他商家的商品。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查询参数：状态码、商品名称</w:t>
      </w:r>
      <w:r>
        <w:rPr>
          <w:rFonts w:hint="eastAsia" w:ascii="Courier New" w:hAnsi="Courier New" w:cs="Courier New"/>
          <w:lang w:val="en-US" w:eastAsia="zh-CN"/>
        </w:rPr>
        <w:t>(get请求中文乱码，需转码)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分页参数：page、rows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状态码需转成中文提示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条件查询数据绑定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600" w:lineRule="exac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4.2查询商家商品列表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goods.html引入js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"/js/controller/goodsController.js"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goods.html页面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放置分页</w:t>
      </w:r>
      <w:r>
        <w:rPr>
          <w:rFonts w:hint="eastAsia" w:ascii="Courier New" w:hAnsi="Courier New" w:cs="Courier New"/>
          <w:lang w:val="en-US" w:eastAsia="zh-CN"/>
        </w:rPr>
        <w:t>组件：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分页组件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:pages=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"pages"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:current=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"page"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@navpage=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goods.html页面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v</w:t>
      </w:r>
      <w:r>
        <w:rPr>
          <w:rFonts w:hint="eastAsia" w:ascii="Courier New" w:hAnsi="Courier New" w:cs="Courier New"/>
          <w:lang w:val="en-US" w:eastAsia="zh-CN"/>
        </w:rPr>
        <w:t>-</w:t>
      </w:r>
      <w:r>
        <w:rPr>
          <w:rFonts w:hint="default" w:ascii="Courier New" w:hAnsi="Courier New" w:cs="Courier New"/>
          <w:lang w:val="en-US" w:eastAsia="zh-CN"/>
        </w:rPr>
        <w:t>for</w:t>
      </w:r>
      <w:r>
        <w:rPr>
          <w:rFonts w:hint="eastAsia" w:ascii="Courier New" w:hAnsi="Courier New" w:cs="Courier New"/>
          <w:lang w:val="en-US" w:eastAsia="zh-CN"/>
        </w:rPr>
        <w:t>迭代商品数组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.goodsName}}&lt;/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price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.category1Name}}&lt;/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.category2Name}}&lt;/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.category3Name}}&lt;/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.auditStatus}}&lt;/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goods.html</w:t>
      </w:r>
      <w:r>
        <w:rPr>
          <w:rFonts w:hint="eastAsia" w:ascii="Courier New" w:hAnsi="Courier New" w:cs="Courier New"/>
          <w:lang w:val="en-US" w:eastAsia="zh-CN"/>
        </w:rPr>
        <w:t>页面，添加查询条件</w:t>
      </w:r>
      <w:r>
        <w:rPr>
          <w:rFonts w:hint="default" w:ascii="Courier New" w:hAnsi="Courier New" w:cs="Courier New"/>
          <w:lang w:val="en-US" w:eastAsia="zh-CN"/>
        </w:rPr>
        <w:t>(</w:t>
      </w:r>
      <w:r>
        <w:rPr>
          <w:rFonts w:hint="eastAsia" w:ascii="Courier New" w:hAnsi="Courier New" w:cs="Courier New"/>
          <w:lang w:val="en-US" w:eastAsia="zh-CN"/>
        </w:rPr>
        <w:t>审核</w:t>
      </w:r>
      <w:r>
        <w:rPr>
          <w:rFonts w:hint="default" w:ascii="Courier New" w:hAnsi="Courier New" w:cs="Courier New"/>
          <w:lang w:val="en-US" w:eastAsia="zh-CN"/>
        </w:rPr>
        <w:t>状态和商品名称)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状态：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.auditStatus"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全部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未申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7EDCC"/>
                <w:lang w:eastAsia="zh-CN"/>
              </w:rPr>
              <w:t>核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eastAsia="zh-CN"/>
              </w:rPr>
              <w:t>已审核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审核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7EDCC"/>
                <w:lang w:eastAsia="zh-CN"/>
              </w:rPr>
              <w:t>未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通过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.goodsName"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search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pinyougou-shop-web/src/main/webapp/js/controller/goodsController.js在数据模型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  <w:r>
        <w:rPr>
          <w:rFonts w:hint="default" w:ascii="Courier New" w:hAnsi="Courier New" w:cs="Courier New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74800"/>
            <wp:effectExtent l="9525" t="9525" r="15875" b="1587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4.2.2后端代码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pinyougou-shop-web/src/main/java/com.pinyougou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shop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GoodsController.java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多条件分页查询商品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PageResult findByPage(Goods goods, Integer page,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@RequestParam(defaultValue 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"10"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 Integer rows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获取登录商家编号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String sellerId = (String)SecurityUtils.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getSubject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().getPrincipal();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添加查询条件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goods.setSellerId(sellerId);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(goods.getGoodsName()))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goods.setGoodsName(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String(goods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.getGoodsName().getBytes(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调用服务层方法查询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.findByPage(goods, page, rows);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  <w:lang w:val="en-US" w:eastAsia="zh-CN"/>
        </w:rPr>
        <w:t>GoodsService.java：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多条件分页查询商品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goods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page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rows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每页显示的记录数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findByPage(Goods goods,Integer page,Integer rows);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impl/</w:t>
      </w:r>
      <w:r>
        <w:rPr>
          <w:rFonts w:hint="default" w:ascii="Courier New" w:hAnsi="Courier New" w:cs="Courier New"/>
          <w:lang w:val="en-US" w:eastAsia="zh-CN"/>
        </w:rPr>
        <w:t>GoodsServiceImpl.java：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多条件分页查询商品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findByPage(Goods goods,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page,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Map&lt;String,Object&gt;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 pageInfo =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660E7A"/>
                <w:sz w:val="21"/>
                <w:szCs w:val="21"/>
                <w:shd w:val="clear" w:fill="C7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循环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查询到的商品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(Map&lt;String,Object&gt; map : pageInfo.getList()){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ItemCat itemCat1 =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.selectByPrimaryKey(map.get(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"category1Id"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map.put(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"category1Name"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itemCat1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? itemCat1.getName() :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ItemCat itemCat2 =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.selectByPrimaryKey(map.get(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"category2Id"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map.put(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"category2Name"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itemCat2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? itemCat2.getName() :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ItemCat itemCat3 =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.selectByPrimaryKey(map.get(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"category3Id"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map.put(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"category3Name"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itemCat3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? itemCat3.getName() :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PageResult(pageInfo.get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(),pageInfo.getList());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0"/>
          <w:szCs w:val="21"/>
          <w:lang w:val="en-US" w:eastAsia="zh-CN"/>
        </w:rPr>
      </w:pPr>
      <w:r>
        <w:rPr>
          <w:rFonts w:hint="eastAsia" w:ascii="Courier New" w:hAnsi="Courier New" w:cs="Courier New"/>
          <w:sz w:val="20"/>
          <w:szCs w:val="21"/>
          <w:lang w:val="en-US" w:eastAsia="zh-CN"/>
        </w:rPr>
        <w:t>pinyougou-mapper/src/main/java/com.pinyougou.mapper/GoodsMapper.java：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多条件查询商品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(Goods goods);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pinyougou-mapper/src/main/resources/mappers/GoodsMapper.xml：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="find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="map"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SELECT id,goods_name AS goodsName,price,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audit_status AS auditStatus,category1_id AS category1Id,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category2_id AS category2Id,category3_id AS category3Id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FROM `tb_goods`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="sellerId != null and sellerId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seller_id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=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#{sellerId}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="goodsName != null and goodsName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and goods_name like CONCAT('%',#{goodsName},'%')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="auditStatus != null and auditStatus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and audit_status = #{auditStatus}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显示效果如下：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1689735"/>
            <wp:effectExtent l="9525" t="9525" r="27940" b="1524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689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600" w:lineRule="exac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4.3显示状态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goods.html页面</w:t>
      </w:r>
      <w:r>
        <w:rPr>
          <w:rFonts w:hint="default" w:ascii="Courier New" w:hAnsi="Courier New" w:cs="Courier New"/>
          <w:lang w:val="en-US" w:eastAsia="zh-CN"/>
        </w:rPr>
        <w:t>修改列表显示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status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[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.auditStatus]}}&lt;/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                           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goodsController.js，添加</w:t>
      </w:r>
      <w:r>
        <w:rPr>
          <w:rFonts w:hint="eastAsia" w:ascii="Courier New" w:hAnsi="Courier New" w:cs="Courier New"/>
          <w:lang w:val="en-US" w:eastAsia="zh-CN"/>
        </w:rPr>
        <w:t>状态文本</w:t>
      </w:r>
      <w:r>
        <w:rPr>
          <w:rFonts w:hint="default" w:ascii="Courier New" w:hAnsi="Courier New" w:cs="Courier New"/>
          <w:lang w:val="en-US" w:eastAsia="zh-CN"/>
        </w:rPr>
        <w:t>数组</w:t>
      </w:r>
      <w:r>
        <w:rPr>
          <w:rFonts w:hint="eastAsia" w:ascii="Courier New" w:hAnsi="Courier New" w:cs="Courier New"/>
          <w:lang w:val="en-US" w:eastAsia="zh-CN"/>
        </w:rPr>
        <w:t>：</w:t>
      </w:r>
      <w:r>
        <w:rPr>
          <w:rFonts w:hint="eastAsia" w:ascii="Courier New" w:hAnsi="Courier New" w:cs="Courier New"/>
          <w:color w:val="FF0000"/>
          <w:lang w:val="en-US" w:eastAsia="zh-CN"/>
        </w:rPr>
        <w:t>['未审核','已审核','审核未通过','关闭']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1770" cy="1421765"/>
            <wp:effectExtent l="9525" t="9525" r="14605" b="165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B283C"/>
    <w:multiLevelType w:val="singleLevel"/>
    <w:tmpl w:val="847B28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06F019"/>
    <w:multiLevelType w:val="singleLevel"/>
    <w:tmpl w:val="8D06F0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2250C2"/>
    <w:multiLevelType w:val="singleLevel"/>
    <w:tmpl w:val="AE2250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95032D4"/>
    <w:multiLevelType w:val="singleLevel"/>
    <w:tmpl w:val="C95032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D3255B9"/>
    <w:multiLevelType w:val="singleLevel"/>
    <w:tmpl w:val="CD3255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98D10EA"/>
    <w:multiLevelType w:val="singleLevel"/>
    <w:tmpl w:val="598D10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F43"/>
    <w:rsid w:val="000C2020"/>
    <w:rsid w:val="000C2FD7"/>
    <w:rsid w:val="000C64FA"/>
    <w:rsid w:val="000D572C"/>
    <w:rsid w:val="000D6273"/>
    <w:rsid w:val="001116C7"/>
    <w:rsid w:val="00113784"/>
    <w:rsid w:val="001447E3"/>
    <w:rsid w:val="00174795"/>
    <w:rsid w:val="0018522E"/>
    <w:rsid w:val="001A12B7"/>
    <w:rsid w:val="0020037E"/>
    <w:rsid w:val="00203578"/>
    <w:rsid w:val="002173C7"/>
    <w:rsid w:val="00297A28"/>
    <w:rsid w:val="002A5D9B"/>
    <w:rsid w:val="002B4902"/>
    <w:rsid w:val="002C2A94"/>
    <w:rsid w:val="002F27DF"/>
    <w:rsid w:val="00306C9D"/>
    <w:rsid w:val="00310732"/>
    <w:rsid w:val="003369A9"/>
    <w:rsid w:val="003474FF"/>
    <w:rsid w:val="00347E92"/>
    <w:rsid w:val="003518F6"/>
    <w:rsid w:val="003B0329"/>
    <w:rsid w:val="003E4A1C"/>
    <w:rsid w:val="003E551A"/>
    <w:rsid w:val="003F63D9"/>
    <w:rsid w:val="00401CA8"/>
    <w:rsid w:val="00422752"/>
    <w:rsid w:val="00460949"/>
    <w:rsid w:val="005211F6"/>
    <w:rsid w:val="005520F4"/>
    <w:rsid w:val="00563F41"/>
    <w:rsid w:val="0057053A"/>
    <w:rsid w:val="005B4D72"/>
    <w:rsid w:val="005C1B89"/>
    <w:rsid w:val="005C2E8D"/>
    <w:rsid w:val="005E0BF2"/>
    <w:rsid w:val="005E6D3D"/>
    <w:rsid w:val="0060673D"/>
    <w:rsid w:val="00625A3C"/>
    <w:rsid w:val="00626692"/>
    <w:rsid w:val="006960F8"/>
    <w:rsid w:val="006A6A3A"/>
    <w:rsid w:val="006B7E4E"/>
    <w:rsid w:val="006C7E09"/>
    <w:rsid w:val="006D27E8"/>
    <w:rsid w:val="00707BC7"/>
    <w:rsid w:val="00746034"/>
    <w:rsid w:val="00784991"/>
    <w:rsid w:val="0078619B"/>
    <w:rsid w:val="00794F28"/>
    <w:rsid w:val="00795408"/>
    <w:rsid w:val="007A6E30"/>
    <w:rsid w:val="007D073F"/>
    <w:rsid w:val="007D0FFD"/>
    <w:rsid w:val="007D66FF"/>
    <w:rsid w:val="007E1E60"/>
    <w:rsid w:val="0081607D"/>
    <w:rsid w:val="008427E7"/>
    <w:rsid w:val="00843869"/>
    <w:rsid w:val="00855538"/>
    <w:rsid w:val="008635B3"/>
    <w:rsid w:val="008723A9"/>
    <w:rsid w:val="00882AFC"/>
    <w:rsid w:val="00891761"/>
    <w:rsid w:val="008B2EA6"/>
    <w:rsid w:val="008D484E"/>
    <w:rsid w:val="008D6DB7"/>
    <w:rsid w:val="00902598"/>
    <w:rsid w:val="0093365E"/>
    <w:rsid w:val="00940811"/>
    <w:rsid w:val="0096019F"/>
    <w:rsid w:val="009A7862"/>
    <w:rsid w:val="009B7BE7"/>
    <w:rsid w:val="009D2C95"/>
    <w:rsid w:val="009E2BC4"/>
    <w:rsid w:val="009E3D11"/>
    <w:rsid w:val="00A40A60"/>
    <w:rsid w:val="00A41CF7"/>
    <w:rsid w:val="00A6772D"/>
    <w:rsid w:val="00A73111"/>
    <w:rsid w:val="00A8466A"/>
    <w:rsid w:val="00A85BE7"/>
    <w:rsid w:val="00A87B8E"/>
    <w:rsid w:val="00A90624"/>
    <w:rsid w:val="00AB03B8"/>
    <w:rsid w:val="00AB0B77"/>
    <w:rsid w:val="00AB44E5"/>
    <w:rsid w:val="00AB551A"/>
    <w:rsid w:val="00AC3815"/>
    <w:rsid w:val="00AC7D21"/>
    <w:rsid w:val="00AE06BC"/>
    <w:rsid w:val="00B039CA"/>
    <w:rsid w:val="00B24198"/>
    <w:rsid w:val="00B44CA5"/>
    <w:rsid w:val="00B55ADF"/>
    <w:rsid w:val="00B96C5E"/>
    <w:rsid w:val="00BA14F0"/>
    <w:rsid w:val="00BA6D3D"/>
    <w:rsid w:val="00BC0B22"/>
    <w:rsid w:val="00BD2571"/>
    <w:rsid w:val="00BE2D3D"/>
    <w:rsid w:val="00C061BD"/>
    <w:rsid w:val="00C30059"/>
    <w:rsid w:val="00C32FE1"/>
    <w:rsid w:val="00C33D53"/>
    <w:rsid w:val="00C43718"/>
    <w:rsid w:val="00C55601"/>
    <w:rsid w:val="00C66E5B"/>
    <w:rsid w:val="00C7215F"/>
    <w:rsid w:val="00C95A6D"/>
    <w:rsid w:val="00CB21CC"/>
    <w:rsid w:val="00CC0527"/>
    <w:rsid w:val="00CE3E78"/>
    <w:rsid w:val="00D03751"/>
    <w:rsid w:val="00D4066A"/>
    <w:rsid w:val="00D752CA"/>
    <w:rsid w:val="00D77F53"/>
    <w:rsid w:val="00D976AF"/>
    <w:rsid w:val="00DA25C9"/>
    <w:rsid w:val="00DD5591"/>
    <w:rsid w:val="00DD745A"/>
    <w:rsid w:val="00E0161E"/>
    <w:rsid w:val="00E0422A"/>
    <w:rsid w:val="00E0454B"/>
    <w:rsid w:val="00E05688"/>
    <w:rsid w:val="00E06C13"/>
    <w:rsid w:val="00E24336"/>
    <w:rsid w:val="00E651FF"/>
    <w:rsid w:val="00E877D9"/>
    <w:rsid w:val="00E926C9"/>
    <w:rsid w:val="00EA6E88"/>
    <w:rsid w:val="00EB4025"/>
    <w:rsid w:val="00EB4826"/>
    <w:rsid w:val="00ED54C0"/>
    <w:rsid w:val="00EE2CD5"/>
    <w:rsid w:val="00EE36F5"/>
    <w:rsid w:val="00F1319B"/>
    <w:rsid w:val="00F17FFE"/>
    <w:rsid w:val="00F235D9"/>
    <w:rsid w:val="00F64BFB"/>
    <w:rsid w:val="00FB0256"/>
    <w:rsid w:val="00FB1ADD"/>
    <w:rsid w:val="00FE0B71"/>
    <w:rsid w:val="01006256"/>
    <w:rsid w:val="01027F7C"/>
    <w:rsid w:val="0105677B"/>
    <w:rsid w:val="0107193D"/>
    <w:rsid w:val="0108211C"/>
    <w:rsid w:val="010A45C6"/>
    <w:rsid w:val="010C2936"/>
    <w:rsid w:val="01134345"/>
    <w:rsid w:val="01135495"/>
    <w:rsid w:val="0115219E"/>
    <w:rsid w:val="01160717"/>
    <w:rsid w:val="01171F23"/>
    <w:rsid w:val="01195DF3"/>
    <w:rsid w:val="01196529"/>
    <w:rsid w:val="011C0A05"/>
    <w:rsid w:val="01241418"/>
    <w:rsid w:val="01254F6E"/>
    <w:rsid w:val="01267049"/>
    <w:rsid w:val="01275603"/>
    <w:rsid w:val="012838B3"/>
    <w:rsid w:val="01292328"/>
    <w:rsid w:val="012A7DB2"/>
    <w:rsid w:val="012D1156"/>
    <w:rsid w:val="012F62C6"/>
    <w:rsid w:val="01336811"/>
    <w:rsid w:val="013734C0"/>
    <w:rsid w:val="01377544"/>
    <w:rsid w:val="0138010C"/>
    <w:rsid w:val="013849E6"/>
    <w:rsid w:val="013C0CB8"/>
    <w:rsid w:val="013C0FF5"/>
    <w:rsid w:val="013D59B4"/>
    <w:rsid w:val="01436687"/>
    <w:rsid w:val="014E2C47"/>
    <w:rsid w:val="0151636F"/>
    <w:rsid w:val="015167C4"/>
    <w:rsid w:val="015602E3"/>
    <w:rsid w:val="01570088"/>
    <w:rsid w:val="015B2996"/>
    <w:rsid w:val="015C7FA2"/>
    <w:rsid w:val="01621A90"/>
    <w:rsid w:val="016455D6"/>
    <w:rsid w:val="0165302B"/>
    <w:rsid w:val="01680738"/>
    <w:rsid w:val="0168362F"/>
    <w:rsid w:val="01697C91"/>
    <w:rsid w:val="016D1DF6"/>
    <w:rsid w:val="016E188A"/>
    <w:rsid w:val="01734206"/>
    <w:rsid w:val="017633EE"/>
    <w:rsid w:val="017C1205"/>
    <w:rsid w:val="017D4E6C"/>
    <w:rsid w:val="0184101E"/>
    <w:rsid w:val="0189626E"/>
    <w:rsid w:val="018B34B4"/>
    <w:rsid w:val="018B3AC0"/>
    <w:rsid w:val="018F69BB"/>
    <w:rsid w:val="018F7993"/>
    <w:rsid w:val="019133DE"/>
    <w:rsid w:val="019773EC"/>
    <w:rsid w:val="01987989"/>
    <w:rsid w:val="019D6C03"/>
    <w:rsid w:val="01A17B02"/>
    <w:rsid w:val="01A34091"/>
    <w:rsid w:val="01A44421"/>
    <w:rsid w:val="01A53E1A"/>
    <w:rsid w:val="01A628C3"/>
    <w:rsid w:val="01A7076E"/>
    <w:rsid w:val="01A82592"/>
    <w:rsid w:val="01AA4F11"/>
    <w:rsid w:val="01AB38F7"/>
    <w:rsid w:val="01AB59D4"/>
    <w:rsid w:val="01AD2ED1"/>
    <w:rsid w:val="01B16A40"/>
    <w:rsid w:val="01B17C45"/>
    <w:rsid w:val="01B22C5D"/>
    <w:rsid w:val="01B26E70"/>
    <w:rsid w:val="01B5787F"/>
    <w:rsid w:val="01B73928"/>
    <w:rsid w:val="01B845B4"/>
    <w:rsid w:val="01B84B53"/>
    <w:rsid w:val="01BD53D8"/>
    <w:rsid w:val="01BE7033"/>
    <w:rsid w:val="01C13E10"/>
    <w:rsid w:val="01CA1F40"/>
    <w:rsid w:val="01CA32A4"/>
    <w:rsid w:val="01CC0C23"/>
    <w:rsid w:val="01CD242C"/>
    <w:rsid w:val="01CD551A"/>
    <w:rsid w:val="01CD5B37"/>
    <w:rsid w:val="01D17889"/>
    <w:rsid w:val="01D800BC"/>
    <w:rsid w:val="01D80188"/>
    <w:rsid w:val="01DC7510"/>
    <w:rsid w:val="01DD61B2"/>
    <w:rsid w:val="01DE33AD"/>
    <w:rsid w:val="01DF589A"/>
    <w:rsid w:val="01E270D3"/>
    <w:rsid w:val="01E557F7"/>
    <w:rsid w:val="01E80079"/>
    <w:rsid w:val="01EC0B6A"/>
    <w:rsid w:val="01ED2AAA"/>
    <w:rsid w:val="01EE79B9"/>
    <w:rsid w:val="01F534F0"/>
    <w:rsid w:val="01FB5734"/>
    <w:rsid w:val="01FD0551"/>
    <w:rsid w:val="01FE08AD"/>
    <w:rsid w:val="01FF7B97"/>
    <w:rsid w:val="020041D5"/>
    <w:rsid w:val="0202797C"/>
    <w:rsid w:val="020339F1"/>
    <w:rsid w:val="0208159A"/>
    <w:rsid w:val="02095692"/>
    <w:rsid w:val="020A3873"/>
    <w:rsid w:val="020B634A"/>
    <w:rsid w:val="02140DB7"/>
    <w:rsid w:val="021441A4"/>
    <w:rsid w:val="02146745"/>
    <w:rsid w:val="02160B71"/>
    <w:rsid w:val="02161B31"/>
    <w:rsid w:val="021B24CE"/>
    <w:rsid w:val="021D01C2"/>
    <w:rsid w:val="021E661D"/>
    <w:rsid w:val="021F08EB"/>
    <w:rsid w:val="02213FFE"/>
    <w:rsid w:val="0222636C"/>
    <w:rsid w:val="022D7F30"/>
    <w:rsid w:val="022E0DA3"/>
    <w:rsid w:val="023100D7"/>
    <w:rsid w:val="02313E30"/>
    <w:rsid w:val="02316149"/>
    <w:rsid w:val="02375EBD"/>
    <w:rsid w:val="023B7B93"/>
    <w:rsid w:val="023D7EEF"/>
    <w:rsid w:val="0241094F"/>
    <w:rsid w:val="024304E0"/>
    <w:rsid w:val="02453EB0"/>
    <w:rsid w:val="024B6F89"/>
    <w:rsid w:val="02504584"/>
    <w:rsid w:val="025247B6"/>
    <w:rsid w:val="02527C82"/>
    <w:rsid w:val="02550DBD"/>
    <w:rsid w:val="02561D0E"/>
    <w:rsid w:val="0257073F"/>
    <w:rsid w:val="0258783B"/>
    <w:rsid w:val="025B3F92"/>
    <w:rsid w:val="025D329E"/>
    <w:rsid w:val="025E222D"/>
    <w:rsid w:val="02603CFE"/>
    <w:rsid w:val="02634A2B"/>
    <w:rsid w:val="02641819"/>
    <w:rsid w:val="0264382D"/>
    <w:rsid w:val="026720DA"/>
    <w:rsid w:val="026B4880"/>
    <w:rsid w:val="026D4E04"/>
    <w:rsid w:val="027378DF"/>
    <w:rsid w:val="027575BC"/>
    <w:rsid w:val="0276051D"/>
    <w:rsid w:val="027630A7"/>
    <w:rsid w:val="02777AF0"/>
    <w:rsid w:val="02786F54"/>
    <w:rsid w:val="027D7B73"/>
    <w:rsid w:val="02801489"/>
    <w:rsid w:val="02845A33"/>
    <w:rsid w:val="02856C99"/>
    <w:rsid w:val="02860ABB"/>
    <w:rsid w:val="02872373"/>
    <w:rsid w:val="02875236"/>
    <w:rsid w:val="02882D1D"/>
    <w:rsid w:val="028A3AA4"/>
    <w:rsid w:val="028B16F5"/>
    <w:rsid w:val="02950127"/>
    <w:rsid w:val="029C1D0E"/>
    <w:rsid w:val="029C3437"/>
    <w:rsid w:val="029D6304"/>
    <w:rsid w:val="029E65A9"/>
    <w:rsid w:val="02A03886"/>
    <w:rsid w:val="02A07D75"/>
    <w:rsid w:val="02A107BC"/>
    <w:rsid w:val="02A14625"/>
    <w:rsid w:val="02A328F6"/>
    <w:rsid w:val="02A745F9"/>
    <w:rsid w:val="02AC7A77"/>
    <w:rsid w:val="02AD03A2"/>
    <w:rsid w:val="02B17E4D"/>
    <w:rsid w:val="02B34952"/>
    <w:rsid w:val="02B7533C"/>
    <w:rsid w:val="02B850FA"/>
    <w:rsid w:val="02C043B2"/>
    <w:rsid w:val="02C078FD"/>
    <w:rsid w:val="02C34DA6"/>
    <w:rsid w:val="02C40CB8"/>
    <w:rsid w:val="02C42C99"/>
    <w:rsid w:val="02C51D97"/>
    <w:rsid w:val="02C645C8"/>
    <w:rsid w:val="02C9087E"/>
    <w:rsid w:val="02CA2DE2"/>
    <w:rsid w:val="02CA6484"/>
    <w:rsid w:val="02D66605"/>
    <w:rsid w:val="02D81733"/>
    <w:rsid w:val="02DA61AA"/>
    <w:rsid w:val="02E51554"/>
    <w:rsid w:val="02E5332D"/>
    <w:rsid w:val="02E61BC5"/>
    <w:rsid w:val="02E82294"/>
    <w:rsid w:val="02E9524F"/>
    <w:rsid w:val="02EA1ADE"/>
    <w:rsid w:val="02EA7D45"/>
    <w:rsid w:val="02EF352F"/>
    <w:rsid w:val="02F66A69"/>
    <w:rsid w:val="02FA5DBA"/>
    <w:rsid w:val="02FB10D6"/>
    <w:rsid w:val="02FF457B"/>
    <w:rsid w:val="03003140"/>
    <w:rsid w:val="03013820"/>
    <w:rsid w:val="03061070"/>
    <w:rsid w:val="0306597C"/>
    <w:rsid w:val="03076CD2"/>
    <w:rsid w:val="030A1A1B"/>
    <w:rsid w:val="030B3033"/>
    <w:rsid w:val="030C3C2D"/>
    <w:rsid w:val="030D613B"/>
    <w:rsid w:val="030E4B76"/>
    <w:rsid w:val="03127704"/>
    <w:rsid w:val="03152D5E"/>
    <w:rsid w:val="031531D3"/>
    <w:rsid w:val="03156236"/>
    <w:rsid w:val="03161A84"/>
    <w:rsid w:val="0316348D"/>
    <w:rsid w:val="03186258"/>
    <w:rsid w:val="03197BDF"/>
    <w:rsid w:val="03234232"/>
    <w:rsid w:val="032D723D"/>
    <w:rsid w:val="032E4EF9"/>
    <w:rsid w:val="03306BD1"/>
    <w:rsid w:val="03326EBB"/>
    <w:rsid w:val="03347C53"/>
    <w:rsid w:val="0335068A"/>
    <w:rsid w:val="0337693A"/>
    <w:rsid w:val="033836B7"/>
    <w:rsid w:val="033B1780"/>
    <w:rsid w:val="033B1C65"/>
    <w:rsid w:val="033E3802"/>
    <w:rsid w:val="03401DDC"/>
    <w:rsid w:val="03431048"/>
    <w:rsid w:val="034367B1"/>
    <w:rsid w:val="034523A2"/>
    <w:rsid w:val="03462B77"/>
    <w:rsid w:val="034730B8"/>
    <w:rsid w:val="03485289"/>
    <w:rsid w:val="034B40BA"/>
    <w:rsid w:val="034C526D"/>
    <w:rsid w:val="034C705E"/>
    <w:rsid w:val="034F67FE"/>
    <w:rsid w:val="035028BD"/>
    <w:rsid w:val="03531A64"/>
    <w:rsid w:val="03546FCB"/>
    <w:rsid w:val="035521C2"/>
    <w:rsid w:val="0355393A"/>
    <w:rsid w:val="03566691"/>
    <w:rsid w:val="03566B08"/>
    <w:rsid w:val="03566FC6"/>
    <w:rsid w:val="0357328F"/>
    <w:rsid w:val="03636B3F"/>
    <w:rsid w:val="03641D13"/>
    <w:rsid w:val="03647C49"/>
    <w:rsid w:val="03657700"/>
    <w:rsid w:val="03675E81"/>
    <w:rsid w:val="0368124C"/>
    <w:rsid w:val="03694567"/>
    <w:rsid w:val="036A6004"/>
    <w:rsid w:val="036F2F40"/>
    <w:rsid w:val="03727D50"/>
    <w:rsid w:val="03735EEA"/>
    <w:rsid w:val="03775D54"/>
    <w:rsid w:val="037B00C2"/>
    <w:rsid w:val="03801EF4"/>
    <w:rsid w:val="03830A46"/>
    <w:rsid w:val="03880438"/>
    <w:rsid w:val="038939AC"/>
    <w:rsid w:val="038A1495"/>
    <w:rsid w:val="038B3562"/>
    <w:rsid w:val="038B44B9"/>
    <w:rsid w:val="038F0DE2"/>
    <w:rsid w:val="03923916"/>
    <w:rsid w:val="03932CE4"/>
    <w:rsid w:val="03932E23"/>
    <w:rsid w:val="03956021"/>
    <w:rsid w:val="03960E21"/>
    <w:rsid w:val="0397595C"/>
    <w:rsid w:val="039804E4"/>
    <w:rsid w:val="03987D25"/>
    <w:rsid w:val="03A312F1"/>
    <w:rsid w:val="03A362A4"/>
    <w:rsid w:val="03A8784D"/>
    <w:rsid w:val="03AD5098"/>
    <w:rsid w:val="03AE615A"/>
    <w:rsid w:val="03B93C96"/>
    <w:rsid w:val="03BD5204"/>
    <w:rsid w:val="03C03327"/>
    <w:rsid w:val="03C04050"/>
    <w:rsid w:val="03C1663C"/>
    <w:rsid w:val="03C40BF6"/>
    <w:rsid w:val="03C66214"/>
    <w:rsid w:val="03C74570"/>
    <w:rsid w:val="03C842E1"/>
    <w:rsid w:val="03C85011"/>
    <w:rsid w:val="03CA63D9"/>
    <w:rsid w:val="03CD7BAA"/>
    <w:rsid w:val="03D03174"/>
    <w:rsid w:val="03D03F49"/>
    <w:rsid w:val="03D34991"/>
    <w:rsid w:val="03D53C88"/>
    <w:rsid w:val="03DE2807"/>
    <w:rsid w:val="03DF0215"/>
    <w:rsid w:val="03E163DF"/>
    <w:rsid w:val="03EA71A4"/>
    <w:rsid w:val="03F054A6"/>
    <w:rsid w:val="03F10838"/>
    <w:rsid w:val="03F34C19"/>
    <w:rsid w:val="03F45B4F"/>
    <w:rsid w:val="03F53450"/>
    <w:rsid w:val="03F53986"/>
    <w:rsid w:val="03F5592E"/>
    <w:rsid w:val="03F60529"/>
    <w:rsid w:val="03FC0125"/>
    <w:rsid w:val="03FC3D0A"/>
    <w:rsid w:val="04056A37"/>
    <w:rsid w:val="04061174"/>
    <w:rsid w:val="04080F2E"/>
    <w:rsid w:val="040A2A7C"/>
    <w:rsid w:val="04102570"/>
    <w:rsid w:val="041069A7"/>
    <w:rsid w:val="04154CD0"/>
    <w:rsid w:val="041559A6"/>
    <w:rsid w:val="04161EC4"/>
    <w:rsid w:val="041727C2"/>
    <w:rsid w:val="041854F6"/>
    <w:rsid w:val="0419072E"/>
    <w:rsid w:val="041F3510"/>
    <w:rsid w:val="04215BB4"/>
    <w:rsid w:val="04257A1B"/>
    <w:rsid w:val="04290A15"/>
    <w:rsid w:val="042B4127"/>
    <w:rsid w:val="042D1C60"/>
    <w:rsid w:val="04303BDB"/>
    <w:rsid w:val="0434483A"/>
    <w:rsid w:val="043729CD"/>
    <w:rsid w:val="04387935"/>
    <w:rsid w:val="043A07E0"/>
    <w:rsid w:val="043A76A0"/>
    <w:rsid w:val="043B7B9E"/>
    <w:rsid w:val="043D34D9"/>
    <w:rsid w:val="043D41DA"/>
    <w:rsid w:val="04407375"/>
    <w:rsid w:val="04453574"/>
    <w:rsid w:val="04492D5B"/>
    <w:rsid w:val="044948FF"/>
    <w:rsid w:val="044B305C"/>
    <w:rsid w:val="044E025C"/>
    <w:rsid w:val="04513907"/>
    <w:rsid w:val="04555A9C"/>
    <w:rsid w:val="04560D17"/>
    <w:rsid w:val="04561451"/>
    <w:rsid w:val="045753C1"/>
    <w:rsid w:val="045B4FB5"/>
    <w:rsid w:val="045E6288"/>
    <w:rsid w:val="04610957"/>
    <w:rsid w:val="04616200"/>
    <w:rsid w:val="04632210"/>
    <w:rsid w:val="046A1F9A"/>
    <w:rsid w:val="046B01E8"/>
    <w:rsid w:val="046B52DB"/>
    <w:rsid w:val="046C6C15"/>
    <w:rsid w:val="046F6344"/>
    <w:rsid w:val="04722483"/>
    <w:rsid w:val="04750B0F"/>
    <w:rsid w:val="047535E6"/>
    <w:rsid w:val="047626A2"/>
    <w:rsid w:val="04795069"/>
    <w:rsid w:val="047D7630"/>
    <w:rsid w:val="04821C5B"/>
    <w:rsid w:val="04836E0A"/>
    <w:rsid w:val="04843352"/>
    <w:rsid w:val="04847B9B"/>
    <w:rsid w:val="048515EB"/>
    <w:rsid w:val="049342D6"/>
    <w:rsid w:val="049460CD"/>
    <w:rsid w:val="0498474A"/>
    <w:rsid w:val="04987D18"/>
    <w:rsid w:val="04993756"/>
    <w:rsid w:val="049C692C"/>
    <w:rsid w:val="049D7F6E"/>
    <w:rsid w:val="049E1C70"/>
    <w:rsid w:val="049F090D"/>
    <w:rsid w:val="049F2147"/>
    <w:rsid w:val="04A22CBD"/>
    <w:rsid w:val="04A31F8B"/>
    <w:rsid w:val="04A42D3E"/>
    <w:rsid w:val="04A74A35"/>
    <w:rsid w:val="04A9464C"/>
    <w:rsid w:val="04AB63DC"/>
    <w:rsid w:val="04AB6DA1"/>
    <w:rsid w:val="04AC63F8"/>
    <w:rsid w:val="04AC75CD"/>
    <w:rsid w:val="04AC7F1A"/>
    <w:rsid w:val="04B00D11"/>
    <w:rsid w:val="04B24980"/>
    <w:rsid w:val="04B47C0B"/>
    <w:rsid w:val="04BA1089"/>
    <w:rsid w:val="04BB1815"/>
    <w:rsid w:val="04BF0378"/>
    <w:rsid w:val="04C03745"/>
    <w:rsid w:val="04C07871"/>
    <w:rsid w:val="04C101F6"/>
    <w:rsid w:val="04C65EA1"/>
    <w:rsid w:val="04C84B9D"/>
    <w:rsid w:val="04CB7B9C"/>
    <w:rsid w:val="04CD767E"/>
    <w:rsid w:val="04CF7732"/>
    <w:rsid w:val="04D21858"/>
    <w:rsid w:val="04D26D64"/>
    <w:rsid w:val="04D310D2"/>
    <w:rsid w:val="04D35332"/>
    <w:rsid w:val="04D40E15"/>
    <w:rsid w:val="04D5537C"/>
    <w:rsid w:val="04D85C74"/>
    <w:rsid w:val="04D96E55"/>
    <w:rsid w:val="04DB0074"/>
    <w:rsid w:val="04DB5B09"/>
    <w:rsid w:val="04DD3999"/>
    <w:rsid w:val="04E5463A"/>
    <w:rsid w:val="04E65158"/>
    <w:rsid w:val="04E715CE"/>
    <w:rsid w:val="04E752B1"/>
    <w:rsid w:val="04E87C47"/>
    <w:rsid w:val="04EB4E25"/>
    <w:rsid w:val="04EC620A"/>
    <w:rsid w:val="04ED1917"/>
    <w:rsid w:val="04EF4193"/>
    <w:rsid w:val="04F16C39"/>
    <w:rsid w:val="04F45B83"/>
    <w:rsid w:val="04FA2FAB"/>
    <w:rsid w:val="04FC241E"/>
    <w:rsid w:val="04FF3273"/>
    <w:rsid w:val="04FF3F04"/>
    <w:rsid w:val="0501169F"/>
    <w:rsid w:val="05021022"/>
    <w:rsid w:val="05023F6F"/>
    <w:rsid w:val="05026255"/>
    <w:rsid w:val="050809B0"/>
    <w:rsid w:val="05114FD6"/>
    <w:rsid w:val="051401E7"/>
    <w:rsid w:val="05164C46"/>
    <w:rsid w:val="051A6F0A"/>
    <w:rsid w:val="051F2C2F"/>
    <w:rsid w:val="051F3A62"/>
    <w:rsid w:val="0521617F"/>
    <w:rsid w:val="05264296"/>
    <w:rsid w:val="05271FEE"/>
    <w:rsid w:val="0529342B"/>
    <w:rsid w:val="052A2235"/>
    <w:rsid w:val="0531754D"/>
    <w:rsid w:val="05341C6E"/>
    <w:rsid w:val="053F2BAB"/>
    <w:rsid w:val="05405CA9"/>
    <w:rsid w:val="05415832"/>
    <w:rsid w:val="05422124"/>
    <w:rsid w:val="05425E51"/>
    <w:rsid w:val="05434E87"/>
    <w:rsid w:val="05464A5E"/>
    <w:rsid w:val="05497630"/>
    <w:rsid w:val="054D69A7"/>
    <w:rsid w:val="055A054E"/>
    <w:rsid w:val="055A72EF"/>
    <w:rsid w:val="055A7325"/>
    <w:rsid w:val="055B50AF"/>
    <w:rsid w:val="055C4FEA"/>
    <w:rsid w:val="0560192A"/>
    <w:rsid w:val="056043BB"/>
    <w:rsid w:val="05623475"/>
    <w:rsid w:val="05627523"/>
    <w:rsid w:val="05640F7A"/>
    <w:rsid w:val="056A4048"/>
    <w:rsid w:val="056B031F"/>
    <w:rsid w:val="056B3ECF"/>
    <w:rsid w:val="056D0D43"/>
    <w:rsid w:val="056E6E8C"/>
    <w:rsid w:val="05716474"/>
    <w:rsid w:val="057200E5"/>
    <w:rsid w:val="05724109"/>
    <w:rsid w:val="05737A1E"/>
    <w:rsid w:val="05752B78"/>
    <w:rsid w:val="057537E1"/>
    <w:rsid w:val="057623AF"/>
    <w:rsid w:val="05766DEB"/>
    <w:rsid w:val="057A57C4"/>
    <w:rsid w:val="057B000B"/>
    <w:rsid w:val="057C1CFB"/>
    <w:rsid w:val="057F7988"/>
    <w:rsid w:val="05836C3B"/>
    <w:rsid w:val="05880854"/>
    <w:rsid w:val="058F011E"/>
    <w:rsid w:val="058F1C9B"/>
    <w:rsid w:val="05945D8D"/>
    <w:rsid w:val="059519F2"/>
    <w:rsid w:val="05951CED"/>
    <w:rsid w:val="059979D1"/>
    <w:rsid w:val="059F7D9C"/>
    <w:rsid w:val="05A27DA1"/>
    <w:rsid w:val="05A9267B"/>
    <w:rsid w:val="05B116DF"/>
    <w:rsid w:val="05B14F8D"/>
    <w:rsid w:val="05B268A2"/>
    <w:rsid w:val="05B3694E"/>
    <w:rsid w:val="05B60E62"/>
    <w:rsid w:val="05B661B5"/>
    <w:rsid w:val="05B90348"/>
    <w:rsid w:val="05B96F78"/>
    <w:rsid w:val="05C07F8D"/>
    <w:rsid w:val="05C578C0"/>
    <w:rsid w:val="05CA4DF4"/>
    <w:rsid w:val="05CB5389"/>
    <w:rsid w:val="05CD0BD1"/>
    <w:rsid w:val="05CE2328"/>
    <w:rsid w:val="05D4697A"/>
    <w:rsid w:val="05D86144"/>
    <w:rsid w:val="05DA32D2"/>
    <w:rsid w:val="05DD0292"/>
    <w:rsid w:val="05DD295E"/>
    <w:rsid w:val="05DF4B19"/>
    <w:rsid w:val="05E16DF9"/>
    <w:rsid w:val="05E32363"/>
    <w:rsid w:val="05E44B6E"/>
    <w:rsid w:val="05E96898"/>
    <w:rsid w:val="05EB3AC1"/>
    <w:rsid w:val="05EC2815"/>
    <w:rsid w:val="05F25D94"/>
    <w:rsid w:val="05FA68D5"/>
    <w:rsid w:val="05FA6DC7"/>
    <w:rsid w:val="05FB6D98"/>
    <w:rsid w:val="05FC68CD"/>
    <w:rsid w:val="05FD5EE2"/>
    <w:rsid w:val="05FF2059"/>
    <w:rsid w:val="060235CB"/>
    <w:rsid w:val="06056D43"/>
    <w:rsid w:val="060C3D46"/>
    <w:rsid w:val="06116641"/>
    <w:rsid w:val="06130B3F"/>
    <w:rsid w:val="06133672"/>
    <w:rsid w:val="061D1345"/>
    <w:rsid w:val="061D3462"/>
    <w:rsid w:val="061F2C82"/>
    <w:rsid w:val="06246C2D"/>
    <w:rsid w:val="062A0ADD"/>
    <w:rsid w:val="062A7162"/>
    <w:rsid w:val="062D5F0B"/>
    <w:rsid w:val="062F78DC"/>
    <w:rsid w:val="063207E1"/>
    <w:rsid w:val="0635088F"/>
    <w:rsid w:val="0639200D"/>
    <w:rsid w:val="0639277B"/>
    <w:rsid w:val="063A7A90"/>
    <w:rsid w:val="063B13CC"/>
    <w:rsid w:val="063C7D97"/>
    <w:rsid w:val="063D50D4"/>
    <w:rsid w:val="0645464A"/>
    <w:rsid w:val="06454C3C"/>
    <w:rsid w:val="06484EE9"/>
    <w:rsid w:val="0649788D"/>
    <w:rsid w:val="064A5CF4"/>
    <w:rsid w:val="064D2D9A"/>
    <w:rsid w:val="064E7AC2"/>
    <w:rsid w:val="06517849"/>
    <w:rsid w:val="06556045"/>
    <w:rsid w:val="06564735"/>
    <w:rsid w:val="06577132"/>
    <w:rsid w:val="065B265A"/>
    <w:rsid w:val="065C460D"/>
    <w:rsid w:val="065C6F8F"/>
    <w:rsid w:val="06620C1F"/>
    <w:rsid w:val="06666D9E"/>
    <w:rsid w:val="06696DE8"/>
    <w:rsid w:val="066C1BC8"/>
    <w:rsid w:val="066D06E3"/>
    <w:rsid w:val="067253E4"/>
    <w:rsid w:val="068243EE"/>
    <w:rsid w:val="06841727"/>
    <w:rsid w:val="06852E70"/>
    <w:rsid w:val="06877543"/>
    <w:rsid w:val="068B3A9D"/>
    <w:rsid w:val="068C362D"/>
    <w:rsid w:val="068F5D25"/>
    <w:rsid w:val="06922675"/>
    <w:rsid w:val="069271F4"/>
    <w:rsid w:val="06927ADE"/>
    <w:rsid w:val="069E1F3D"/>
    <w:rsid w:val="069E5147"/>
    <w:rsid w:val="06A02141"/>
    <w:rsid w:val="06A17D2C"/>
    <w:rsid w:val="06A241AC"/>
    <w:rsid w:val="06A255A4"/>
    <w:rsid w:val="06A43310"/>
    <w:rsid w:val="06A446B9"/>
    <w:rsid w:val="06A55B81"/>
    <w:rsid w:val="06A8369F"/>
    <w:rsid w:val="06AD7CC9"/>
    <w:rsid w:val="06B05A5D"/>
    <w:rsid w:val="06B40011"/>
    <w:rsid w:val="06B93358"/>
    <w:rsid w:val="06B9352F"/>
    <w:rsid w:val="06C06952"/>
    <w:rsid w:val="06C11480"/>
    <w:rsid w:val="06C514FD"/>
    <w:rsid w:val="06C66619"/>
    <w:rsid w:val="06CA17E3"/>
    <w:rsid w:val="06CC3782"/>
    <w:rsid w:val="06CD7598"/>
    <w:rsid w:val="06CF530E"/>
    <w:rsid w:val="06D57732"/>
    <w:rsid w:val="06D6562F"/>
    <w:rsid w:val="06DB25F0"/>
    <w:rsid w:val="06DB44BC"/>
    <w:rsid w:val="06E5293E"/>
    <w:rsid w:val="06EA5E1E"/>
    <w:rsid w:val="06ED4FA5"/>
    <w:rsid w:val="06F05D3F"/>
    <w:rsid w:val="06F15C87"/>
    <w:rsid w:val="06F3507E"/>
    <w:rsid w:val="06F60089"/>
    <w:rsid w:val="06F64A39"/>
    <w:rsid w:val="06FB3878"/>
    <w:rsid w:val="06FC11AA"/>
    <w:rsid w:val="06FC729A"/>
    <w:rsid w:val="06FD19FE"/>
    <w:rsid w:val="06FD3076"/>
    <w:rsid w:val="06FE5801"/>
    <w:rsid w:val="0700039D"/>
    <w:rsid w:val="07005811"/>
    <w:rsid w:val="07046D6E"/>
    <w:rsid w:val="070565E7"/>
    <w:rsid w:val="07091155"/>
    <w:rsid w:val="070929AC"/>
    <w:rsid w:val="070B3711"/>
    <w:rsid w:val="070B6DC1"/>
    <w:rsid w:val="070D63E5"/>
    <w:rsid w:val="070D77CF"/>
    <w:rsid w:val="071246D1"/>
    <w:rsid w:val="071840A7"/>
    <w:rsid w:val="071B205C"/>
    <w:rsid w:val="071B46FC"/>
    <w:rsid w:val="071C1312"/>
    <w:rsid w:val="071C246C"/>
    <w:rsid w:val="07222920"/>
    <w:rsid w:val="072360C0"/>
    <w:rsid w:val="072507FD"/>
    <w:rsid w:val="07265A67"/>
    <w:rsid w:val="072E05C2"/>
    <w:rsid w:val="072F5EB1"/>
    <w:rsid w:val="07374D2C"/>
    <w:rsid w:val="0739612F"/>
    <w:rsid w:val="0739728E"/>
    <w:rsid w:val="073C6908"/>
    <w:rsid w:val="073E1136"/>
    <w:rsid w:val="073F3A81"/>
    <w:rsid w:val="074525CA"/>
    <w:rsid w:val="074657AF"/>
    <w:rsid w:val="0747115C"/>
    <w:rsid w:val="07472D30"/>
    <w:rsid w:val="074C74F8"/>
    <w:rsid w:val="074F51AA"/>
    <w:rsid w:val="07542148"/>
    <w:rsid w:val="07563342"/>
    <w:rsid w:val="075A27BB"/>
    <w:rsid w:val="075A3DEA"/>
    <w:rsid w:val="075B418C"/>
    <w:rsid w:val="07632FC5"/>
    <w:rsid w:val="076527EC"/>
    <w:rsid w:val="07680BD2"/>
    <w:rsid w:val="076879D2"/>
    <w:rsid w:val="07692246"/>
    <w:rsid w:val="076C2B20"/>
    <w:rsid w:val="076F0FD9"/>
    <w:rsid w:val="07714E76"/>
    <w:rsid w:val="07735FE7"/>
    <w:rsid w:val="0775085E"/>
    <w:rsid w:val="077659AB"/>
    <w:rsid w:val="07766CE4"/>
    <w:rsid w:val="07776EA9"/>
    <w:rsid w:val="07783936"/>
    <w:rsid w:val="077862DE"/>
    <w:rsid w:val="0778789A"/>
    <w:rsid w:val="077A1C4A"/>
    <w:rsid w:val="077A5E0F"/>
    <w:rsid w:val="077B086B"/>
    <w:rsid w:val="077F7F64"/>
    <w:rsid w:val="078002F0"/>
    <w:rsid w:val="07800DCC"/>
    <w:rsid w:val="07803C37"/>
    <w:rsid w:val="07811959"/>
    <w:rsid w:val="07822890"/>
    <w:rsid w:val="07841042"/>
    <w:rsid w:val="07853D89"/>
    <w:rsid w:val="07855414"/>
    <w:rsid w:val="07890CB3"/>
    <w:rsid w:val="078C15BB"/>
    <w:rsid w:val="078C1AB4"/>
    <w:rsid w:val="078E04BE"/>
    <w:rsid w:val="078F5CCC"/>
    <w:rsid w:val="079108B3"/>
    <w:rsid w:val="079152FF"/>
    <w:rsid w:val="07916630"/>
    <w:rsid w:val="079341C5"/>
    <w:rsid w:val="079403D7"/>
    <w:rsid w:val="07956B8A"/>
    <w:rsid w:val="07971787"/>
    <w:rsid w:val="07983D89"/>
    <w:rsid w:val="079A45E5"/>
    <w:rsid w:val="079A64BF"/>
    <w:rsid w:val="079B3A5D"/>
    <w:rsid w:val="07A23CCA"/>
    <w:rsid w:val="07A45E33"/>
    <w:rsid w:val="07B27DBE"/>
    <w:rsid w:val="07B3206A"/>
    <w:rsid w:val="07B85B06"/>
    <w:rsid w:val="07B94D13"/>
    <w:rsid w:val="07BA0E1E"/>
    <w:rsid w:val="07BD5AA4"/>
    <w:rsid w:val="07BE754E"/>
    <w:rsid w:val="07C309D3"/>
    <w:rsid w:val="07C35A91"/>
    <w:rsid w:val="07C90445"/>
    <w:rsid w:val="07CB03DA"/>
    <w:rsid w:val="07CC3006"/>
    <w:rsid w:val="07CD7672"/>
    <w:rsid w:val="07D00373"/>
    <w:rsid w:val="07D03FC7"/>
    <w:rsid w:val="07D3615B"/>
    <w:rsid w:val="07DB2CD2"/>
    <w:rsid w:val="07DD3939"/>
    <w:rsid w:val="07DE795A"/>
    <w:rsid w:val="07E56173"/>
    <w:rsid w:val="07E569E6"/>
    <w:rsid w:val="07EA1B23"/>
    <w:rsid w:val="07EB18F7"/>
    <w:rsid w:val="07EF64EE"/>
    <w:rsid w:val="07F00DEC"/>
    <w:rsid w:val="07F10DC4"/>
    <w:rsid w:val="07F27EA0"/>
    <w:rsid w:val="07F44A1A"/>
    <w:rsid w:val="07F64281"/>
    <w:rsid w:val="080133D5"/>
    <w:rsid w:val="0801425C"/>
    <w:rsid w:val="08025D0F"/>
    <w:rsid w:val="08030908"/>
    <w:rsid w:val="080365DC"/>
    <w:rsid w:val="08060172"/>
    <w:rsid w:val="0806029C"/>
    <w:rsid w:val="08083C82"/>
    <w:rsid w:val="080B089D"/>
    <w:rsid w:val="080D41E0"/>
    <w:rsid w:val="0813114E"/>
    <w:rsid w:val="08161254"/>
    <w:rsid w:val="08161FA7"/>
    <w:rsid w:val="08184DDB"/>
    <w:rsid w:val="081A3590"/>
    <w:rsid w:val="081A5284"/>
    <w:rsid w:val="081C7DCE"/>
    <w:rsid w:val="081D5323"/>
    <w:rsid w:val="08221387"/>
    <w:rsid w:val="08252D78"/>
    <w:rsid w:val="082E74A0"/>
    <w:rsid w:val="08312064"/>
    <w:rsid w:val="083602D2"/>
    <w:rsid w:val="083669B5"/>
    <w:rsid w:val="08367350"/>
    <w:rsid w:val="083A2BF6"/>
    <w:rsid w:val="083F57E4"/>
    <w:rsid w:val="08455ACC"/>
    <w:rsid w:val="08473C75"/>
    <w:rsid w:val="084944D4"/>
    <w:rsid w:val="084E2F44"/>
    <w:rsid w:val="08533A93"/>
    <w:rsid w:val="0853529F"/>
    <w:rsid w:val="08565C43"/>
    <w:rsid w:val="08575958"/>
    <w:rsid w:val="085823A1"/>
    <w:rsid w:val="08596C9A"/>
    <w:rsid w:val="085A0473"/>
    <w:rsid w:val="085D0426"/>
    <w:rsid w:val="08660FD3"/>
    <w:rsid w:val="08661790"/>
    <w:rsid w:val="08691160"/>
    <w:rsid w:val="087031D5"/>
    <w:rsid w:val="0879628C"/>
    <w:rsid w:val="087E3B31"/>
    <w:rsid w:val="08802306"/>
    <w:rsid w:val="08884778"/>
    <w:rsid w:val="0889392C"/>
    <w:rsid w:val="088A2030"/>
    <w:rsid w:val="0891570A"/>
    <w:rsid w:val="089203EA"/>
    <w:rsid w:val="08947AD7"/>
    <w:rsid w:val="089632B4"/>
    <w:rsid w:val="089A7FA1"/>
    <w:rsid w:val="089C1EE6"/>
    <w:rsid w:val="089C2DD5"/>
    <w:rsid w:val="089D1389"/>
    <w:rsid w:val="089D630A"/>
    <w:rsid w:val="08A62780"/>
    <w:rsid w:val="08A66369"/>
    <w:rsid w:val="08AA147D"/>
    <w:rsid w:val="08AA3E28"/>
    <w:rsid w:val="08AF7476"/>
    <w:rsid w:val="08B40495"/>
    <w:rsid w:val="08B532F8"/>
    <w:rsid w:val="08B55B3A"/>
    <w:rsid w:val="08B96913"/>
    <w:rsid w:val="08BD63A2"/>
    <w:rsid w:val="08BE5A75"/>
    <w:rsid w:val="08C31B9A"/>
    <w:rsid w:val="08CA6417"/>
    <w:rsid w:val="08D3732A"/>
    <w:rsid w:val="08D45A3C"/>
    <w:rsid w:val="08D825D6"/>
    <w:rsid w:val="08D85E94"/>
    <w:rsid w:val="08DB0D47"/>
    <w:rsid w:val="08DF23F7"/>
    <w:rsid w:val="08DF2507"/>
    <w:rsid w:val="08DF7E6E"/>
    <w:rsid w:val="08E109A4"/>
    <w:rsid w:val="08E43309"/>
    <w:rsid w:val="08E5396D"/>
    <w:rsid w:val="08E9039F"/>
    <w:rsid w:val="08E96DFD"/>
    <w:rsid w:val="08EC755A"/>
    <w:rsid w:val="08F562BE"/>
    <w:rsid w:val="08F802B4"/>
    <w:rsid w:val="08F87172"/>
    <w:rsid w:val="08F92777"/>
    <w:rsid w:val="08F939DA"/>
    <w:rsid w:val="08FA5092"/>
    <w:rsid w:val="08FD590D"/>
    <w:rsid w:val="08FE1C65"/>
    <w:rsid w:val="090218DE"/>
    <w:rsid w:val="0905403F"/>
    <w:rsid w:val="0906061B"/>
    <w:rsid w:val="09066968"/>
    <w:rsid w:val="09087BC6"/>
    <w:rsid w:val="090E72E7"/>
    <w:rsid w:val="090F1B9B"/>
    <w:rsid w:val="090F441E"/>
    <w:rsid w:val="09123FDF"/>
    <w:rsid w:val="09150BC0"/>
    <w:rsid w:val="09153B98"/>
    <w:rsid w:val="091617FF"/>
    <w:rsid w:val="091C11E2"/>
    <w:rsid w:val="091E1E02"/>
    <w:rsid w:val="091F7EEA"/>
    <w:rsid w:val="092155B6"/>
    <w:rsid w:val="09243B83"/>
    <w:rsid w:val="092678F1"/>
    <w:rsid w:val="09272C26"/>
    <w:rsid w:val="09285E2A"/>
    <w:rsid w:val="092861A6"/>
    <w:rsid w:val="092861C6"/>
    <w:rsid w:val="092938CB"/>
    <w:rsid w:val="09295BCA"/>
    <w:rsid w:val="09296A57"/>
    <w:rsid w:val="092B77DE"/>
    <w:rsid w:val="093015D8"/>
    <w:rsid w:val="09344F1C"/>
    <w:rsid w:val="09351A38"/>
    <w:rsid w:val="09383163"/>
    <w:rsid w:val="09384956"/>
    <w:rsid w:val="093A1C79"/>
    <w:rsid w:val="093E396A"/>
    <w:rsid w:val="094209C5"/>
    <w:rsid w:val="09442C22"/>
    <w:rsid w:val="094A2291"/>
    <w:rsid w:val="094F2408"/>
    <w:rsid w:val="095420EE"/>
    <w:rsid w:val="095743D7"/>
    <w:rsid w:val="095827E7"/>
    <w:rsid w:val="095A6208"/>
    <w:rsid w:val="095C000D"/>
    <w:rsid w:val="095F4B87"/>
    <w:rsid w:val="095F706E"/>
    <w:rsid w:val="09604D25"/>
    <w:rsid w:val="09644C50"/>
    <w:rsid w:val="09651F59"/>
    <w:rsid w:val="0968048B"/>
    <w:rsid w:val="096977D7"/>
    <w:rsid w:val="096A0C5A"/>
    <w:rsid w:val="096A1135"/>
    <w:rsid w:val="096A6837"/>
    <w:rsid w:val="096B2D7E"/>
    <w:rsid w:val="096E57E9"/>
    <w:rsid w:val="096F2EAE"/>
    <w:rsid w:val="09727D5B"/>
    <w:rsid w:val="097500B2"/>
    <w:rsid w:val="09797C7C"/>
    <w:rsid w:val="097A2C87"/>
    <w:rsid w:val="097C249B"/>
    <w:rsid w:val="097C2809"/>
    <w:rsid w:val="097D7AC4"/>
    <w:rsid w:val="097F7DCE"/>
    <w:rsid w:val="09834903"/>
    <w:rsid w:val="09852F6A"/>
    <w:rsid w:val="09877E38"/>
    <w:rsid w:val="098875C8"/>
    <w:rsid w:val="098B420C"/>
    <w:rsid w:val="098D46F7"/>
    <w:rsid w:val="09945D33"/>
    <w:rsid w:val="099C092C"/>
    <w:rsid w:val="09A07922"/>
    <w:rsid w:val="09A37BCD"/>
    <w:rsid w:val="09A435AB"/>
    <w:rsid w:val="09AD4F20"/>
    <w:rsid w:val="09B12946"/>
    <w:rsid w:val="09B134EE"/>
    <w:rsid w:val="09B43080"/>
    <w:rsid w:val="09B669B7"/>
    <w:rsid w:val="09B84AE3"/>
    <w:rsid w:val="09B9304F"/>
    <w:rsid w:val="09BC3DEC"/>
    <w:rsid w:val="09BC494E"/>
    <w:rsid w:val="09BC55FF"/>
    <w:rsid w:val="09C42D4D"/>
    <w:rsid w:val="09C75C62"/>
    <w:rsid w:val="09CE2DC3"/>
    <w:rsid w:val="09CE7D72"/>
    <w:rsid w:val="09CF3234"/>
    <w:rsid w:val="09D522A5"/>
    <w:rsid w:val="09DC15EE"/>
    <w:rsid w:val="09DD3E4E"/>
    <w:rsid w:val="09DE5F0E"/>
    <w:rsid w:val="09E1558F"/>
    <w:rsid w:val="09E575CF"/>
    <w:rsid w:val="09E6442B"/>
    <w:rsid w:val="09E70959"/>
    <w:rsid w:val="09E82C7D"/>
    <w:rsid w:val="09E8328C"/>
    <w:rsid w:val="09E8367B"/>
    <w:rsid w:val="09E86A35"/>
    <w:rsid w:val="09E94052"/>
    <w:rsid w:val="09E956ED"/>
    <w:rsid w:val="09EA179E"/>
    <w:rsid w:val="09ED10E9"/>
    <w:rsid w:val="09ED2C5B"/>
    <w:rsid w:val="09F06E21"/>
    <w:rsid w:val="09F2036D"/>
    <w:rsid w:val="09F20523"/>
    <w:rsid w:val="09F21A13"/>
    <w:rsid w:val="09F44209"/>
    <w:rsid w:val="09F57A4A"/>
    <w:rsid w:val="09F843BE"/>
    <w:rsid w:val="09FA26B7"/>
    <w:rsid w:val="0A021EBB"/>
    <w:rsid w:val="0A0266AE"/>
    <w:rsid w:val="0A032DCD"/>
    <w:rsid w:val="0A035C59"/>
    <w:rsid w:val="0A0376A8"/>
    <w:rsid w:val="0A051105"/>
    <w:rsid w:val="0A08481B"/>
    <w:rsid w:val="0A094B18"/>
    <w:rsid w:val="0A0B6939"/>
    <w:rsid w:val="0A0C1CAF"/>
    <w:rsid w:val="0A0D7111"/>
    <w:rsid w:val="0A106689"/>
    <w:rsid w:val="0A1308E4"/>
    <w:rsid w:val="0A1602FA"/>
    <w:rsid w:val="0A162AC1"/>
    <w:rsid w:val="0A1647A1"/>
    <w:rsid w:val="0A195F80"/>
    <w:rsid w:val="0A196DEC"/>
    <w:rsid w:val="0A1B6187"/>
    <w:rsid w:val="0A1F1066"/>
    <w:rsid w:val="0A24522C"/>
    <w:rsid w:val="0A300AD6"/>
    <w:rsid w:val="0A360C5D"/>
    <w:rsid w:val="0A38415A"/>
    <w:rsid w:val="0A391ED6"/>
    <w:rsid w:val="0A3B169D"/>
    <w:rsid w:val="0A4358E1"/>
    <w:rsid w:val="0A4421A1"/>
    <w:rsid w:val="0A446492"/>
    <w:rsid w:val="0A4548CB"/>
    <w:rsid w:val="0A4B0133"/>
    <w:rsid w:val="0A4D7E1C"/>
    <w:rsid w:val="0A51315C"/>
    <w:rsid w:val="0A525C02"/>
    <w:rsid w:val="0A532131"/>
    <w:rsid w:val="0A575878"/>
    <w:rsid w:val="0A590E18"/>
    <w:rsid w:val="0A5B0ADD"/>
    <w:rsid w:val="0A5B496D"/>
    <w:rsid w:val="0A5C4F9D"/>
    <w:rsid w:val="0A601882"/>
    <w:rsid w:val="0A616811"/>
    <w:rsid w:val="0A625B18"/>
    <w:rsid w:val="0A637721"/>
    <w:rsid w:val="0A657D2E"/>
    <w:rsid w:val="0A661ACA"/>
    <w:rsid w:val="0A672374"/>
    <w:rsid w:val="0A6B6E48"/>
    <w:rsid w:val="0A6C616D"/>
    <w:rsid w:val="0A71204A"/>
    <w:rsid w:val="0A7662AA"/>
    <w:rsid w:val="0A791FC0"/>
    <w:rsid w:val="0A797088"/>
    <w:rsid w:val="0A7C33F8"/>
    <w:rsid w:val="0A8127C6"/>
    <w:rsid w:val="0A847E7A"/>
    <w:rsid w:val="0A854862"/>
    <w:rsid w:val="0A8A16BF"/>
    <w:rsid w:val="0A8D430B"/>
    <w:rsid w:val="0A8F01C9"/>
    <w:rsid w:val="0A907BB5"/>
    <w:rsid w:val="0A911C61"/>
    <w:rsid w:val="0A941D2D"/>
    <w:rsid w:val="0A950536"/>
    <w:rsid w:val="0A9634BC"/>
    <w:rsid w:val="0A9D0117"/>
    <w:rsid w:val="0A9E76D5"/>
    <w:rsid w:val="0AA408A0"/>
    <w:rsid w:val="0AA802BF"/>
    <w:rsid w:val="0AA8296C"/>
    <w:rsid w:val="0AA858F4"/>
    <w:rsid w:val="0AA87737"/>
    <w:rsid w:val="0AAC3B12"/>
    <w:rsid w:val="0AAD48B2"/>
    <w:rsid w:val="0AB42A09"/>
    <w:rsid w:val="0AB46013"/>
    <w:rsid w:val="0AB47AE5"/>
    <w:rsid w:val="0AB5400F"/>
    <w:rsid w:val="0ABA698B"/>
    <w:rsid w:val="0AC1083D"/>
    <w:rsid w:val="0AC33A7C"/>
    <w:rsid w:val="0AC7410D"/>
    <w:rsid w:val="0AC95DA0"/>
    <w:rsid w:val="0AC96A5A"/>
    <w:rsid w:val="0ACA5CB1"/>
    <w:rsid w:val="0ACE53A8"/>
    <w:rsid w:val="0AD056FE"/>
    <w:rsid w:val="0AD07C41"/>
    <w:rsid w:val="0AD27402"/>
    <w:rsid w:val="0AD30624"/>
    <w:rsid w:val="0AD376F8"/>
    <w:rsid w:val="0AD44B44"/>
    <w:rsid w:val="0AD94D97"/>
    <w:rsid w:val="0ADC271A"/>
    <w:rsid w:val="0ADD3A0F"/>
    <w:rsid w:val="0AE0005D"/>
    <w:rsid w:val="0AE3022D"/>
    <w:rsid w:val="0AE36954"/>
    <w:rsid w:val="0AE639A9"/>
    <w:rsid w:val="0AE809AB"/>
    <w:rsid w:val="0AE827F4"/>
    <w:rsid w:val="0AED0A30"/>
    <w:rsid w:val="0AF55539"/>
    <w:rsid w:val="0AF8175D"/>
    <w:rsid w:val="0AFC3B2A"/>
    <w:rsid w:val="0AFC787C"/>
    <w:rsid w:val="0AFF4199"/>
    <w:rsid w:val="0AFF4BCC"/>
    <w:rsid w:val="0AFF74D9"/>
    <w:rsid w:val="0B06446C"/>
    <w:rsid w:val="0B071044"/>
    <w:rsid w:val="0B081689"/>
    <w:rsid w:val="0B097A35"/>
    <w:rsid w:val="0B0D53E3"/>
    <w:rsid w:val="0B0F6D6C"/>
    <w:rsid w:val="0B140D4C"/>
    <w:rsid w:val="0B164A70"/>
    <w:rsid w:val="0B167298"/>
    <w:rsid w:val="0B187930"/>
    <w:rsid w:val="0B1A1DEA"/>
    <w:rsid w:val="0B1E505F"/>
    <w:rsid w:val="0B1F52EE"/>
    <w:rsid w:val="0B1F66D5"/>
    <w:rsid w:val="0B2044CF"/>
    <w:rsid w:val="0B294A15"/>
    <w:rsid w:val="0B2A55DD"/>
    <w:rsid w:val="0B2B78E4"/>
    <w:rsid w:val="0B2C3AEC"/>
    <w:rsid w:val="0B2E3E59"/>
    <w:rsid w:val="0B2F3695"/>
    <w:rsid w:val="0B30654F"/>
    <w:rsid w:val="0B324CD2"/>
    <w:rsid w:val="0B3B0E25"/>
    <w:rsid w:val="0B4071AB"/>
    <w:rsid w:val="0B415732"/>
    <w:rsid w:val="0B423CC0"/>
    <w:rsid w:val="0B427FD2"/>
    <w:rsid w:val="0B432C3C"/>
    <w:rsid w:val="0B476241"/>
    <w:rsid w:val="0B503470"/>
    <w:rsid w:val="0B513C6D"/>
    <w:rsid w:val="0B5877C1"/>
    <w:rsid w:val="0B673047"/>
    <w:rsid w:val="0B680E96"/>
    <w:rsid w:val="0B6B1079"/>
    <w:rsid w:val="0B743429"/>
    <w:rsid w:val="0B7B2DDB"/>
    <w:rsid w:val="0B7D6BB3"/>
    <w:rsid w:val="0B857EF7"/>
    <w:rsid w:val="0B897D77"/>
    <w:rsid w:val="0B8A124C"/>
    <w:rsid w:val="0B8E3DA4"/>
    <w:rsid w:val="0B943E05"/>
    <w:rsid w:val="0B962810"/>
    <w:rsid w:val="0B971A3A"/>
    <w:rsid w:val="0B982D67"/>
    <w:rsid w:val="0B984BE1"/>
    <w:rsid w:val="0B985552"/>
    <w:rsid w:val="0B985CB7"/>
    <w:rsid w:val="0B9A0102"/>
    <w:rsid w:val="0B9C2FFE"/>
    <w:rsid w:val="0B9F544B"/>
    <w:rsid w:val="0BA34AF6"/>
    <w:rsid w:val="0BA9524C"/>
    <w:rsid w:val="0BAD3916"/>
    <w:rsid w:val="0BB10F4E"/>
    <w:rsid w:val="0BB12BF0"/>
    <w:rsid w:val="0BB446DC"/>
    <w:rsid w:val="0BB51E28"/>
    <w:rsid w:val="0BB663A6"/>
    <w:rsid w:val="0BBA0EDE"/>
    <w:rsid w:val="0BBA515D"/>
    <w:rsid w:val="0BBC6BEF"/>
    <w:rsid w:val="0BC17392"/>
    <w:rsid w:val="0BC76191"/>
    <w:rsid w:val="0BCA7824"/>
    <w:rsid w:val="0BCB2B56"/>
    <w:rsid w:val="0BCC55C4"/>
    <w:rsid w:val="0BCF17F8"/>
    <w:rsid w:val="0BCF3123"/>
    <w:rsid w:val="0BD15155"/>
    <w:rsid w:val="0BD24D5E"/>
    <w:rsid w:val="0BD26CFF"/>
    <w:rsid w:val="0BD564E3"/>
    <w:rsid w:val="0BD95A0F"/>
    <w:rsid w:val="0BDC06CA"/>
    <w:rsid w:val="0BDC6ED5"/>
    <w:rsid w:val="0BDD6E66"/>
    <w:rsid w:val="0BDE353C"/>
    <w:rsid w:val="0BDF20A8"/>
    <w:rsid w:val="0BE039EE"/>
    <w:rsid w:val="0BE63A17"/>
    <w:rsid w:val="0BE63BB5"/>
    <w:rsid w:val="0BE75BB2"/>
    <w:rsid w:val="0BE90DFD"/>
    <w:rsid w:val="0BED3224"/>
    <w:rsid w:val="0BF012D3"/>
    <w:rsid w:val="0BF13976"/>
    <w:rsid w:val="0BF3226B"/>
    <w:rsid w:val="0BF43C5B"/>
    <w:rsid w:val="0BF6263E"/>
    <w:rsid w:val="0BF733BC"/>
    <w:rsid w:val="0BF77575"/>
    <w:rsid w:val="0BFF0F75"/>
    <w:rsid w:val="0C015722"/>
    <w:rsid w:val="0C027CC5"/>
    <w:rsid w:val="0C04344D"/>
    <w:rsid w:val="0C06470E"/>
    <w:rsid w:val="0C07777C"/>
    <w:rsid w:val="0C0938F1"/>
    <w:rsid w:val="0C0E7F3B"/>
    <w:rsid w:val="0C0F4C77"/>
    <w:rsid w:val="0C165A5D"/>
    <w:rsid w:val="0C1A043D"/>
    <w:rsid w:val="0C1C2A11"/>
    <w:rsid w:val="0C2229A2"/>
    <w:rsid w:val="0C232E91"/>
    <w:rsid w:val="0C2739B1"/>
    <w:rsid w:val="0C275E69"/>
    <w:rsid w:val="0C2810ED"/>
    <w:rsid w:val="0C2A4602"/>
    <w:rsid w:val="0C2A4FA1"/>
    <w:rsid w:val="0C2B477A"/>
    <w:rsid w:val="0C2C66A5"/>
    <w:rsid w:val="0C2D6960"/>
    <w:rsid w:val="0C2F4014"/>
    <w:rsid w:val="0C303DEB"/>
    <w:rsid w:val="0C3558A7"/>
    <w:rsid w:val="0C397D5F"/>
    <w:rsid w:val="0C3B5C2F"/>
    <w:rsid w:val="0C3B7D86"/>
    <w:rsid w:val="0C3C713C"/>
    <w:rsid w:val="0C3D18DA"/>
    <w:rsid w:val="0C4167A3"/>
    <w:rsid w:val="0C46023D"/>
    <w:rsid w:val="0C4627D4"/>
    <w:rsid w:val="0C527DBF"/>
    <w:rsid w:val="0C533F97"/>
    <w:rsid w:val="0C5C3F4C"/>
    <w:rsid w:val="0C610C14"/>
    <w:rsid w:val="0C610D81"/>
    <w:rsid w:val="0C655273"/>
    <w:rsid w:val="0C67453E"/>
    <w:rsid w:val="0C6B3B22"/>
    <w:rsid w:val="0C6C4D58"/>
    <w:rsid w:val="0C7327C0"/>
    <w:rsid w:val="0C75386C"/>
    <w:rsid w:val="0C761DBB"/>
    <w:rsid w:val="0C790981"/>
    <w:rsid w:val="0C7D78AF"/>
    <w:rsid w:val="0C7E3E56"/>
    <w:rsid w:val="0C815032"/>
    <w:rsid w:val="0C8855FA"/>
    <w:rsid w:val="0C8D0862"/>
    <w:rsid w:val="0C8D6F53"/>
    <w:rsid w:val="0C996A59"/>
    <w:rsid w:val="0CA0050E"/>
    <w:rsid w:val="0CA1261A"/>
    <w:rsid w:val="0CA54458"/>
    <w:rsid w:val="0CA57D0C"/>
    <w:rsid w:val="0CA66619"/>
    <w:rsid w:val="0CA72705"/>
    <w:rsid w:val="0CAB4F50"/>
    <w:rsid w:val="0CB03CD4"/>
    <w:rsid w:val="0CB55074"/>
    <w:rsid w:val="0CB90262"/>
    <w:rsid w:val="0CBC3A24"/>
    <w:rsid w:val="0CC154AB"/>
    <w:rsid w:val="0CC320F8"/>
    <w:rsid w:val="0CC373AD"/>
    <w:rsid w:val="0CC879BD"/>
    <w:rsid w:val="0CCD5561"/>
    <w:rsid w:val="0CD020A0"/>
    <w:rsid w:val="0CD129A1"/>
    <w:rsid w:val="0CD43CEB"/>
    <w:rsid w:val="0CD45F3A"/>
    <w:rsid w:val="0CD84819"/>
    <w:rsid w:val="0CDE7E04"/>
    <w:rsid w:val="0CDF0EE6"/>
    <w:rsid w:val="0CDF6664"/>
    <w:rsid w:val="0CE51A67"/>
    <w:rsid w:val="0CE5216F"/>
    <w:rsid w:val="0CE75424"/>
    <w:rsid w:val="0CEF67A8"/>
    <w:rsid w:val="0CF52214"/>
    <w:rsid w:val="0CF8148E"/>
    <w:rsid w:val="0CF874AE"/>
    <w:rsid w:val="0CF94A95"/>
    <w:rsid w:val="0CF96740"/>
    <w:rsid w:val="0CFA4937"/>
    <w:rsid w:val="0CFD5A49"/>
    <w:rsid w:val="0CFD655D"/>
    <w:rsid w:val="0CFF03C1"/>
    <w:rsid w:val="0D011982"/>
    <w:rsid w:val="0D0557E6"/>
    <w:rsid w:val="0D087D34"/>
    <w:rsid w:val="0D095DC0"/>
    <w:rsid w:val="0D0E35A9"/>
    <w:rsid w:val="0D111AA0"/>
    <w:rsid w:val="0D1215D5"/>
    <w:rsid w:val="0D137236"/>
    <w:rsid w:val="0D1977A6"/>
    <w:rsid w:val="0D1A1C1C"/>
    <w:rsid w:val="0D1B3776"/>
    <w:rsid w:val="0D1B7D6E"/>
    <w:rsid w:val="0D1D2DCA"/>
    <w:rsid w:val="0D1F6770"/>
    <w:rsid w:val="0D2438F2"/>
    <w:rsid w:val="0D274ABA"/>
    <w:rsid w:val="0D2D0A68"/>
    <w:rsid w:val="0D3242DF"/>
    <w:rsid w:val="0D366CB6"/>
    <w:rsid w:val="0D3A3B7F"/>
    <w:rsid w:val="0D3B076E"/>
    <w:rsid w:val="0D3B5970"/>
    <w:rsid w:val="0D430EB5"/>
    <w:rsid w:val="0D4A6313"/>
    <w:rsid w:val="0D4E0E4D"/>
    <w:rsid w:val="0D550EA2"/>
    <w:rsid w:val="0D582A35"/>
    <w:rsid w:val="0D5952D3"/>
    <w:rsid w:val="0D5B369E"/>
    <w:rsid w:val="0D5B6EA8"/>
    <w:rsid w:val="0D612420"/>
    <w:rsid w:val="0D640E13"/>
    <w:rsid w:val="0D675BB9"/>
    <w:rsid w:val="0D6871C6"/>
    <w:rsid w:val="0D6A3167"/>
    <w:rsid w:val="0D6B2428"/>
    <w:rsid w:val="0D6C5FBE"/>
    <w:rsid w:val="0D6E003A"/>
    <w:rsid w:val="0D6F5E66"/>
    <w:rsid w:val="0D703191"/>
    <w:rsid w:val="0D721820"/>
    <w:rsid w:val="0D74375A"/>
    <w:rsid w:val="0D7601E8"/>
    <w:rsid w:val="0D770BFC"/>
    <w:rsid w:val="0D7C5CB8"/>
    <w:rsid w:val="0D7D45CD"/>
    <w:rsid w:val="0D7D4892"/>
    <w:rsid w:val="0D80443F"/>
    <w:rsid w:val="0D8700D8"/>
    <w:rsid w:val="0D881952"/>
    <w:rsid w:val="0D8A6122"/>
    <w:rsid w:val="0D8B1D4D"/>
    <w:rsid w:val="0D8C0D39"/>
    <w:rsid w:val="0D8E5D33"/>
    <w:rsid w:val="0D910450"/>
    <w:rsid w:val="0D915A5A"/>
    <w:rsid w:val="0D9942F7"/>
    <w:rsid w:val="0D9C6D90"/>
    <w:rsid w:val="0DA628E0"/>
    <w:rsid w:val="0DAA6761"/>
    <w:rsid w:val="0DAB63CB"/>
    <w:rsid w:val="0DAE0304"/>
    <w:rsid w:val="0DAE7065"/>
    <w:rsid w:val="0DAF32D4"/>
    <w:rsid w:val="0DB32536"/>
    <w:rsid w:val="0DB45758"/>
    <w:rsid w:val="0DB57268"/>
    <w:rsid w:val="0DB6186F"/>
    <w:rsid w:val="0DBB3173"/>
    <w:rsid w:val="0DBF4DD3"/>
    <w:rsid w:val="0DC531BD"/>
    <w:rsid w:val="0DC610D5"/>
    <w:rsid w:val="0DC722FE"/>
    <w:rsid w:val="0DC94137"/>
    <w:rsid w:val="0DCB4D46"/>
    <w:rsid w:val="0DCD51F1"/>
    <w:rsid w:val="0DCD57A4"/>
    <w:rsid w:val="0DCE4D8D"/>
    <w:rsid w:val="0DD0714B"/>
    <w:rsid w:val="0DD07458"/>
    <w:rsid w:val="0DD27F39"/>
    <w:rsid w:val="0DD50EF0"/>
    <w:rsid w:val="0DD52AFB"/>
    <w:rsid w:val="0DD6695A"/>
    <w:rsid w:val="0DD70ED0"/>
    <w:rsid w:val="0DD75F94"/>
    <w:rsid w:val="0DE0209F"/>
    <w:rsid w:val="0DE11112"/>
    <w:rsid w:val="0DE23D75"/>
    <w:rsid w:val="0DE34A41"/>
    <w:rsid w:val="0DE47B9B"/>
    <w:rsid w:val="0DE73D6B"/>
    <w:rsid w:val="0DED0FFD"/>
    <w:rsid w:val="0DEE3D2B"/>
    <w:rsid w:val="0DEF2FCF"/>
    <w:rsid w:val="0DF01547"/>
    <w:rsid w:val="0DF310BB"/>
    <w:rsid w:val="0DF577F0"/>
    <w:rsid w:val="0DF6031A"/>
    <w:rsid w:val="0DFA52D8"/>
    <w:rsid w:val="0DFD0687"/>
    <w:rsid w:val="0DFD3BD2"/>
    <w:rsid w:val="0E0040CA"/>
    <w:rsid w:val="0E016F61"/>
    <w:rsid w:val="0E0262AD"/>
    <w:rsid w:val="0E04383A"/>
    <w:rsid w:val="0E045969"/>
    <w:rsid w:val="0E082D40"/>
    <w:rsid w:val="0E0A1CDE"/>
    <w:rsid w:val="0E10022C"/>
    <w:rsid w:val="0E100329"/>
    <w:rsid w:val="0E123DB2"/>
    <w:rsid w:val="0E150CF3"/>
    <w:rsid w:val="0E187272"/>
    <w:rsid w:val="0E19077C"/>
    <w:rsid w:val="0E1F2C36"/>
    <w:rsid w:val="0E213104"/>
    <w:rsid w:val="0E2410FB"/>
    <w:rsid w:val="0E256CDE"/>
    <w:rsid w:val="0E2612AE"/>
    <w:rsid w:val="0E2707F3"/>
    <w:rsid w:val="0E271B22"/>
    <w:rsid w:val="0E29459A"/>
    <w:rsid w:val="0E2B2663"/>
    <w:rsid w:val="0E2F1328"/>
    <w:rsid w:val="0E32160E"/>
    <w:rsid w:val="0E33592A"/>
    <w:rsid w:val="0E344B98"/>
    <w:rsid w:val="0E355A51"/>
    <w:rsid w:val="0E3C382A"/>
    <w:rsid w:val="0E3C3E0C"/>
    <w:rsid w:val="0E3E2A73"/>
    <w:rsid w:val="0E44660F"/>
    <w:rsid w:val="0E4A5F48"/>
    <w:rsid w:val="0E4A79D4"/>
    <w:rsid w:val="0E4B2E7E"/>
    <w:rsid w:val="0E4C4226"/>
    <w:rsid w:val="0E4C6A30"/>
    <w:rsid w:val="0E4D1628"/>
    <w:rsid w:val="0E52675F"/>
    <w:rsid w:val="0E553ED5"/>
    <w:rsid w:val="0E5B5801"/>
    <w:rsid w:val="0E5D2377"/>
    <w:rsid w:val="0E5D78FB"/>
    <w:rsid w:val="0E634A54"/>
    <w:rsid w:val="0E651316"/>
    <w:rsid w:val="0E671C42"/>
    <w:rsid w:val="0E682798"/>
    <w:rsid w:val="0E6A74BD"/>
    <w:rsid w:val="0E6C7AAC"/>
    <w:rsid w:val="0E700867"/>
    <w:rsid w:val="0E716FBF"/>
    <w:rsid w:val="0E7879E9"/>
    <w:rsid w:val="0E7A40AC"/>
    <w:rsid w:val="0E7A7229"/>
    <w:rsid w:val="0E7E539B"/>
    <w:rsid w:val="0E7E688A"/>
    <w:rsid w:val="0E7F4E8B"/>
    <w:rsid w:val="0E8322A0"/>
    <w:rsid w:val="0E834699"/>
    <w:rsid w:val="0E837AF0"/>
    <w:rsid w:val="0E8531AE"/>
    <w:rsid w:val="0E8C0EA8"/>
    <w:rsid w:val="0E8D4784"/>
    <w:rsid w:val="0E921794"/>
    <w:rsid w:val="0E922D9E"/>
    <w:rsid w:val="0E97282B"/>
    <w:rsid w:val="0E990F93"/>
    <w:rsid w:val="0E9F6D2E"/>
    <w:rsid w:val="0EA11554"/>
    <w:rsid w:val="0EA15D48"/>
    <w:rsid w:val="0EA204BE"/>
    <w:rsid w:val="0EA65986"/>
    <w:rsid w:val="0EA711F9"/>
    <w:rsid w:val="0EA878C2"/>
    <w:rsid w:val="0EAA215E"/>
    <w:rsid w:val="0EAD3B38"/>
    <w:rsid w:val="0EB2003B"/>
    <w:rsid w:val="0EB50E15"/>
    <w:rsid w:val="0EB70EF1"/>
    <w:rsid w:val="0EB76704"/>
    <w:rsid w:val="0EB76875"/>
    <w:rsid w:val="0EC220D0"/>
    <w:rsid w:val="0EC620FA"/>
    <w:rsid w:val="0EC71B67"/>
    <w:rsid w:val="0EC84432"/>
    <w:rsid w:val="0ECA61C4"/>
    <w:rsid w:val="0ECB6F0D"/>
    <w:rsid w:val="0ECE39AD"/>
    <w:rsid w:val="0ECF1FE4"/>
    <w:rsid w:val="0ED009FF"/>
    <w:rsid w:val="0ED354AE"/>
    <w:rsid w:val="0ED55D98"/>
    <w:rsid w:val="0ED745AC"/>
    <w:rsid w:val="0ED94F62"/>
    <w:rsid w:val="0EDA4112"/>
    <w:rsid w:val="0EDB404A"/>
    <w:rsid w:val="0EDD705D"/>
    <w:rsid w:val="0EDE28A4"/>
    <w:rsid w:val="0EDF3839"/>
    <w:rsid w:val="0EE17C25"/>
    <w:rsid w:val="0EE21064"/>
    <w:rsid w:val="0EE266D9"/>
    <w:rsid w:val="0EE34DBE"/>
    <w:rsid w:val="0EEA6D51"/>
    <w:rsid w:val="0EEE2193"/>
    <w:rsid w:val="0EF010F7"/>
    <w:rsid w:val="0EF44982"/>
    <w:rsid w:val="0EF65E0C"/>
    <w:rsid w:val="0EF92994"/>
    <w:rsid w:val="0EFC02A7"/>
    <w:rsid w:val="0EFE0E28"/>
    <w:rsid w:val="0F003F6C"/>
    <w:rsid w:val="0F006CB3"/>
    <w:rsid w:val="0F045441"/>
    <w:rsid w:val="0F0612D2"/>
    <w:rsid w:val="0F0630AA"/>
    <w:rsid w:val="0F0672F8"/>
    <w:rsid w:val="0F091DB7"/>
    <w:rsid w:val="0F0D7EC4"/>
    <w:rsid w:val="0F14651C"/>
    <w:rsid w:val="0F1A7AC2"/>
    <w:rsid w:val="0F21038A"/>
    <w:rsid w:val="0F21363C"/>
    <w:rsid w:val="0F215D63"/>
    <w:rsid w:val="0F2B390A"/>
    <w:rsid w:val="0F2E4BBD"/>
    <w:rsid w:val="0F372AC9"/>
    <w:rsid w:val="0F390651"/>
    <w:rsid w:val="0F3D5F59"/>
    <w:rsid w:val="0F3E754B"/>
    <w:rsid w:val="0F413647"/>
    <w:rsid w:val="0F432240"/>
    <w:rsid w:val="0F4459EB"/>
    <w:rsid w:val="0F461C61"/>
    <w:rsid w:val="0F485BA8"/>
    <w:rsid w:val="0F4C237C"/>
    <w:rsid w:val="0F4C2406"/>
    <w:rsid w:val="0F4E03DE"/>
    <w:rsid w:val="0F4F1AE3"/>
    <w:rsid w:val="0F4F4C47"/>
    <w:rsid w:val="0F523606"/>
    <w:rsid w:val="0F534EFC"/>
    <w:rsid w:val="0F611DE2"/>
    <w:rsid w:val="0F6F43BB"/>
    <w:rsid w:val="0F6F5F83"/>
    <w:rsid w:val="0F700769"/>
    <w:rsid w:val="0F750F90"/>
    <w:rsid w:val="0F786055"/>
    <w:rsid w:val="0F7B2DD9"/>
    <w:rsid w:val="0F7D2015"/>
    <w:rsid w:val="0F8A4823"/>
    <w:rsid w:val="0F8B639E"/>
    <w:rsid w:val="0F8C372E"/>
    <w:rsid w:val="0F8D2ECB"/>
    <w:rsid w:val="0F907BFA"/>
    <w:rsid w:val="0F9E16F9"/>
    <w:rsid w:val="0FA21679"/>
    <w:rsid w:val="0FA60059"/>
    <w:rsid w:val="0FA60622"/>
    <w:rsid w:val="0FB06CD4"/>
    <w:rsid w:val="0FB3193B"/>
    <w:rsid w:val="0FBD41C7"/>
    <w:rsid w:val="0FBF7D4D"/>
    <w:rsid w:val="0FC011EF"/>
    <w:rsid w:val="0FCA206B"/>
    <w:rsid w:val="0FCF6CC9"/>
    <w:rsid w:val="0FD52E2E"/>
    <w:rsid w:val="0FD54106"/>
    <w:rsid w:val="0FD55FD9"/>
    <w:rsid w:val="0FD728D2"/>
    <w:rsid w:val="0FD87AE1"/>
    <w:rsid w:val="0FD91C39"/>
    <w:rsid w:val="0FDD1C07"/>
    <w:rsid w:val="0FED22F6"/>
    <w:rsid w:val="0FFA4041"/>
    <w:rsid w:val="0FFE6FC2"/>
    <w:rsid w:val="0FFF3C09"/>
    <w:rsid w:val="100155AB"/>
    <w:rsid w:val="10042C13"/>
    <w:rsid w:val="100B47D1"/>
    <w:rsid w:val="100D156B"/>
    <w:rsid w:val="100D2A48"/>
    <w:rsid w:val="100E31F9"/>
    <w:rsid w:val="10121029"/>
    <w:rsid w:val="101479BD"/>
    <w:rsid w:val="10154F62"/>
    <w:rsid w:val="101723FE"/>
    <w:rsid w:val="10184B64"/>
    <w:rsid w:val="1019221F"/>
    <w:rsid w:val="101C0E98"/>
    <w:rsid w:val="10237146"/>
    <w:rsid w:val="102E2A1E"/>
    <w:rsid w:val="10373041"/>
    <w:rsid w:val="103A415E"/>
    <w:rsid w:val="104C70BB"/>
    <w:rsid w:val="104D6B65"/>
    <w:rsid w:val="104D7887"/>
    <w:rsid w:val="104E62A2"/>
    <w:rsid w:val="1050168D"/>
    <w:rsid w:val="10533FC8"/>
    <w:rsid w:val="105347A4"/>
    <w:rsid w:val="105671E8"/>
    <w:rsid w:val="10593667"/>
    <w:rsid w:val="105C76FB"/>
    <w:rsid w:val="105F74F3"/>
    <w:rsid w:val="106125B9"/>
    <w:rsid w:val="10672AB3"/>
    <w:rsid w:val="106A3914"/>
    <w:rsid w:val="106B1284"/>
    <w:rsid w:val="106D00E9"/>
    <w:rsid w:val="106D08B2"/>
    <w:rsid w:val="10766BDE"/>
    <w:rsid w:val="10776D49"/>
    <w:rsid w:val="107E5C7B"/>
    <w:rsid w:val="107E66C5"/>
    <w:rsid w:val="1080671F"/>
    <w:rsid w:val="10817014"/>
    <w:rsid w:val="108757A9"/>
    <w:rsid w:val="108B5581"/>
    <w:rsid w:val="108D0661"/>
    <w:rsid w:val="10926F62"/>
    <w:rsid w:val="10934AAA"/>
    <w:rsid w:val="10962A79"/>
    <w:rsid w:val="109F2C7B"/>
    <w:rsid w:val="10A25513"/>
    <w:rsid w:val="10A36E29"/>
    <w:rsid w:val="10A76AB2"/>
    <w:rsid w:val="10A87DDC"/>
    <w:rsid w:val="10B1299A"/>
    <w:rsid w:val="10B26FCB"/>
    <w:rsid w:val="10B36201"/>
    <w:rsid w:val="10B52291"/>
    <w:rsid w:val="10B969A6"/>
    <w:rsid w:val="10B96E6F"/>
    <w:rsid w:val="10BA4E77"/>
    <w:rsid w:val="10C54956"/>
    <w:rsid w:val="10CA4FB8"/>
    <w:rsid w:val="10CC2E3F"/>
    <w:rsid w:val="10CE7F31"/>
    <w:rsid w:val="10CF1299"/>
    <w:rsid w:val="10D14271"/>
    <w:rsid w:val="10D14F2E"/>
    <w:rsid w:val="10D466A8"/>
    <w:rsid w:val="10D54540"/>
    <w:rsid w:val="10D86443"/>
    <w:rsid w:val="10D90C04"/>
    <w:rsid w:val="10DC41FB"/>
    <w:rsid w:val="10DC5F7D"/>
    <w:rsid w:val="10DD3055"/>
    <w:rsid w:val="10DE2E10"/>
    <w:rsid w:val="10E01CA2"/>
    <w:rsid w:val="10E26948"/>
    <w:rsid w:val="10E857A1"/>
    <w:rsid w:val="10E9239A"/>
    <w:rsid w:val="10EC7D40"/>
    <w:rsid w:val="10F13F90"/>
    <w:rsid w:val="10F41342"/>
    <w:rsid w:val="10F87351"/>
    <w:rsid w:val="10FA0722"/>
    <w:rsid w:val="10FA53F5"/>
    <w:rsid w:val="10FB6459"/>
    <w:rsid w:val="10FC0370"/>
    <w:rsid w:val="10FF6790"/>
    <w:rsid w:val="10FF6E90"/>
    <w:rsid w:val="110033FF"/>
    <w:rsid w:val="11040D9E"/>
    <w:rsid w:val="11055FB2"/>
    <w:rsid w:val="1107031C"/>
    <w:rsid w:val="110A260B"/>
    <w:rsid w:val="110B68F3"/>
    <w:rsid w:val="11152806"/>
    <w:rsid w:val="11167A76"/>
    <w:rsid w:val="1117477C"/>
    <w:rsid w:val="11185E6F"/>
    <w:rsid w:val="111A67BE"/>
    <w:rsid w:val="111C666E"/>
    <w:rsid w:val="111F0B26"/>
    <w:rsid w:val="112224AB"/>
    <w:rsid w:val="11253954"/>
    <w:rsid w:val="11257007"/>
    <w:rsid w:val="11284EBD"/>
    <w:rsid w:val="1129642B"/>
    <w:rsid w:val="112B3D83"/>
    <w:rsid w:val="112D0130"/>
    <w:rsid w:val="112D3311"/>
    <w:rsid w:val="112F3C0E"/>
    <w:rsid w:val="112F490E"/>
    <w:rsid w:val="112F6D97"/>
    <w:rsid w:val="11343221"/>
    <w:rsid w:val="11362471"/>
    <w:rsid w:val="113829C9"/>
    <w:rsid w:val="11393AC9"/>
    <w:rsid w:val="113C4694"/>
    <w:rsid w:val="113D07CE"/>
    <w:rsid w:val="114250FD"/>
    <w:rsid w:val="1143768A"/>
    <w:rsid w:val="11442059"/>
    <w:rsid w:val="114D0DA1"/>
    <w:rsid w:val="1151068C"/>
    <w:rsid w:val="1157625F"/>
    <w:rsid w:val="115914BD"/>
    <w:rsid w:val="115E78E2"/>
    <w:rsid w:val="115F47B2"/>
    <w:rsid w:val="1160576F"/>
    <w:rsid w:val="11643C79"/>
    <w:rsid w:val="11644B9F"/>
    <w:rsid w:val="11646EEF"/>
    <w:rsid w:val="1166289A"/>
    <w:rsid w:val="11663DDF"/>
    <w:rsid w:val="116A014B"/>
    <w:rsid w:val="116A1CC8"/>
    <w:rsid w:val="116E429E"/>
    <w:rsid w:val="1170288B"/>
    <w:rsid w:val="11752747"/>
    <w:rsid w:val="11780316"/>
    <w:rsid w:val="117B40D7"/>
    <w:rsid w:val="117D20B4"/>
    <w:rsid w:val="117F1C6C"/>
    <w:rsid w:val="1180250E"/>
    <w:rsid w:val="118206AE"/>
    <w:rsid w:val="11837B64"/>
    <w:rsid w:val="11874E62"/>
    <w:rsid w:val="118776B6"/>
    <w:rsid w:val="1189160F"/>
    <w:rsid w:val="1189744C"/>
    <w:rsid w:val="118C4DA7"/>
    <w:rsid w:val="11900FF5"/>
    <w:rsid w:val="11947F2C"/>
    <w:rsid w:val="119631CB"/>
    <w:rsid w:val="119868CE"/>
    <w:rsid w:val="119D78DF"/>
    <w:rsid w:val="119F0C39"/>
    <w:rsid w:val="11A00946"/>
    <w:rsid w:val="11A074CF"/>
    <w:rsid w:val="11A36EB9"/>
    <w:rsid w:val="11A6394F"/>
    <w:rsid w:val="11A85777"/>
    <w:rsid w:val="11AA7876"/>
    <w:rsid w:val="11AB014C"/>
    <w:rsid w:val="11AC2413"/>
    <w:rsid w:val="11AC4FF8"/>
    <w:rsid w:val="11AC6FD3"/>
    <w:rsid w:val="11B171D9"/>
    <w:rsid w:val="11B2641E"/>
    <w:rsid w:val="11B66EFF"/>
    <w:rsid w:val="11BA5741"/>
    <w:rsid w:val="11C11894"/>
    <w:rsid w:val="11C207C9"/>
    <w:rsid w:val="11C35417"/>
    <w:rsid w:val="11CA6401"/>
    <w:rsid w:val="11CB09D2"/>
    <w:rsid w:val="11D222EF"/>
    <w:rsid w:val="11D321CF"/>
    <w:rsid w:val="11D51026"/>
    <w:rsid w:val="11D770A5"/>
    <w:rsid w:val="11D779B7"/>
    <w:rsid w:val="11D819C0"/>
    <w:rsid w:val="11D919D7"/>
    <w:rsid w:val="11DC18F7"/>
    <w:rsid w:val="11DD173B"/>
    <w:rsid w:val="11DF1943"/>
    <w:rsid w:val="11E417BF"/>
    <w:rsid w:val="11E92CE5"/>
    <w:rsid w:val="11EE3B6B"/>
    <w:rsid w:val="11FD3D6E"/>
    <w:rsid w:val="12001402"/>
    <w:rsid w:val="1204688A"/>
    <w:rsid w:val="1206268C"/>
    <w:rsid w:val="12076787"/>
    <w:rsid w:val="120B394A"/>
    <w:rsid w:val="120D3554"/>
    <w:rsid w:val="12124293"/>
    <w:rsid w:val="12142A8A"/>
    <w:rsid w:val="1215584D"/>
    <w:rsid w:val="12172467"/>
    <w:rsid w:val="1218344A"/>
    <w:rsid w:val="12193E7B"/>
    <w:rsid w:val="121A7445"/>
    <w:rsid w:val="121A77EA"/>
    <w:rsid w:val="121B34D5"/>
    <w:rsid w:val="121C6382"/>
    <w:rsid w:val="122007BD"/>
    <w:rsid w:val="1220264E"/>
    <w:rsid w:val="122053C3"/>
    <w:rsid w:val="12215626"/>
    <w:rsid w:val="12256898"/>
    <w:rsid w:val="122A6A37"/>
    <w:rsid w:val="122C2492"/>
    <w:rsid w:val="122D0EF9"/>
    <w:rsid w:val="122D5561"/>
    <w:rsid w:val="12313372"/>
    <w:rsid w:val="12322633"/>
    <w:rsid w:val="12367D96"/>
    <w:rsid w:val="123732B8"/>
    <w:rsid w:val="123847D8"/>
    <w:rsid w:val="123B146F"/>
    <w:rsid w:val="123B634C"/>
    <w:rsid w:val="123D4439"/>
    <w:rsid w:val="12405F1E"/>
    <w:rsid w:val="1249394D"/>
    <w:rsid w:val="124B019B"/>
    <w:rsid w:val="124C3F47"/>
    <w:rsid w:val="125160FA"/>
    <w:rsid w:val="12566459"/>
    <w:rsid w:val="1257272B"/>
    <w:rsid w:val="12586854"/>
    <w:rsid w:val="125933C4"/>
    <w:rsid w:val="125A6C4A"/>
    <w:rsid w:val="125A799B"/>
    <w:rsid w:val="125B43DB"/>
    <w:rsid w:val="125D7659"/>
    <w:rsid w:val="125E4185"/>
    <w:rsid w:val="12654437"/>
    <w:rsid w:val="1268346A"/>
    <w:rsid w:val="126862C6"/>
    <w:rsid w:val="126B697A"/>
    <w:rsid w:val="126E0BEC"/>
    <w:rsid w:val="126E697C"/>
    <w:rsid w:val="12726502"/>
    <w:rsid w:val="127D2F0B"/>
    <w:rsid w:val="127F76FB"/>
    <w:rsid w:val="12817395"/>
    <w:rsid w:val="12891A60"/>
    <w:rsid w:val="128B02A7"/>
    <w:rsid w:val="128E2F06"/>
    <w:rsid w:val="12941703"/>
    <w:rsid w:val="12981B5C"/>
    <w:rsid w:val="129B24BE"/>
    <w:rsid w:val="129B577E"/>
    <w:rsid w:val="129F0287"/>
    <w:rsid w:val="12A50319"/>
    <w:rsid w:val="12A947C7"/>
    <w:rsid w:val="12B877AB"/>
    <w:rsid w:val="12C80739"/>
    <w:rsid w:val="12C87C62"/>
    <w:rsid w:val="12C96489"/>
    <w:rsid w:val="12CC4000"/>
    <w:rsid w:val="12CE3C08"/>
    <w:rsid w:val="12CF39D5"/>
    <w:rsid w:val="12CF5709"/>
    <w:rsid w:val="12D152C8"/>
    <w:rsid w:val="12D46FF3"/>
    <w:rsid w:val="12E36B93"/>
    <w:rsid w:val="12E57A98"/>
    <w:rsid w:val="12EA0233"/>
    <w:rsid w:val="12EA5A12"/>
    <w:rsid w:val="12EE1124"/>
    <w:rsid w:val="12F56538"/>
    <w:rsid w:val="12F6579A"/>
    <w:rsid w:val="12FC61EB"/>
    <w:rsid w:val="12FC65B7"/>
    <w:rsid w:val="12FF1132"/>
    <w:rsid w:val="13021641"/>
    <w:rsid w:val="130440D4"/>
    <w:rsid w:val="130866DE"/>
    <w:rsid w:val="130B149B"/>
    <w:rsid w:val="13155DCA"/>
    <w:rsid w:val="13184FBF"/>
    <w:rsid w:val="1319528C"/>
    <w:rsid w:val="131B0870"/>
    <w:rsid w:val="131F3A57"/>
    <w:rsid w:val="132000D6"/>
    <w:rsid w:val="13234236"/>
    <w:rsid w:val="13237993"/>
    <w:rsid w:val="1326479B"/>
    <w:rsid w:val="13353CDD"/>
    <w:rsid w:val="1338762E"/>
    <w:rsid w:val="133B13BC"/>
    <w:rsid w:val="13446247"/>
    <w:rsid w:val="1349724C"/>
    <w:rsid w:val="134A2E13"/>
    <w:rsid w:val="134B6F70"/>
    <w:rsid w:val="134D3391"/>
    <w:rsid w:val="134E72A6"/>
    <w:rsid w:val="134F5376"/>
    <w:rsid w:val="135403F7"/>
    <w:rsid w:val="13566F94"/>
    <w:rsid w:val="135961C4"/>
    <w:rsid w:val="13597873"/>
    <w:rsid w:val="135C33DE"/>
    <w:rsid w:val="135D0B0D"/>
    <w:rsid w:val="135E171D"/>
    <w:rsid w:val="135F6976"/>
    <w:rsid w:val="135F7FDA"/>
    <w:rsid w:val="13604D24"/>
    <w:rsid w:val="13613551"/>
    <w:rsid w:val="13650C25"/>
    <w:rsid w:val="1366367C"/>
    <w:rsid w:val="136A3F3A"/>
    <w:rsid w:val="136D09F3"/>
    <w:rsid w:val="136D5C95"/>
    <w:rsid w:val="13710D38"/>
    <w:rsid w:val="1371128C"/>
    <w:rsid w:val="13714251"/>
    <w:rsid w:val="1372202F"/>
    <w:rsid w:val="13722DF3"/>
    <w:rsid w:val="13757394"/>
    <w:rsid w:val="13776E45"/>
    <w:rsid w:val="137850E0"/>
    <w:rsid w:val="13791971"/>
    <w:rsid w:val="137A1BBE"/>
    <w:rsid w:val="137F46B0"/>
    <w:rsid w:val="137F69F5"/>
    <w:rsid w:val="13845005"/>
    <w:rsid w:val="13866AD9"/>
    <w:rsid w:val="138A3593"/>
    <w:rsid w:val="138A6CBA"/>
    <w:rsid w:val="138A7FC8"/>
    <w:rsid w:val="138F3F12"/>
    <w:rsid w:val="138F5D3C"/>
    <w:rsid w:val="13941941"/>
    <w:rsid w:val="13963839"/>
    <w:rsid w:val="13996F18"/>
    <w:rsid w:val="139C2AE4"/>
    <w:rsid w:val="139D242E"/>
    <w:rsid w:val="139E01B8"/>
    <w:rsid w:val="139E3AE5"/>
    <w:rsid w:val="139E5514"/>
    <w:rsid w:val="13A22A0F"/>
    <w:rsid w:val="13A4555F"/>
    <w:rsid w:val="13A570F1"/>
    <w:rsid w:val="13A632AE"/>
    <w:rsid w:val="13A67050"/>
    <w:rsid w:val="13A93671"/>
    <w:rsid w:val="13AD6A48"/>
    <w:rsid w:val="13B05CF4"/>
    <w:rsid w:val="13B349F0"/>
    <w:rsid w:val="13B56DE5"/>
    <w:rsid w:val="13B70FFA"/>
    <w:rsid w:val="13B87D4C"/>
    <w:rsid w:val="13BD795C"/>
    <w:rsid w:val="13C107E0"/>
    <w:rsid w:val="13C21F7A"/>
    <w:rsid w:val="13C435A6"/>
    <w:rsid w:val="13C64D14"/>
    <w:rsid w:val="13CA0760"/>
    <w:rsid w:val="13D071AC"/>
    <w:rsid w:val="13D20962"/>
    <w:rsid w:val="13D57043"/>
    <w:rsid w:val="13D62FE6"/>
    <w:rsid w:val="13DA3133"/>
    <w:rsid w:val="13DE64AC"/>
    <w:rsid w:val="13DF147A"/>
    <w:rsid w:val="13E569E0"/>
    <w:rsid w:val="13EC340E"/>
    <w:rsid w:val="13F003EA"/>
    <w:rsid w:val="13FD02FA"/>
    <w:rsid w:val="13FD4DC5"/>
    <w:rsid w:val="13FE2C02"/>
    <w:rsid w:val="14027BAF"/>
    <w:rsid w:val="14032954"/>
    <w:rsid w:val="1407044D"/>
    <w:rsid w:val="140C797F"/>
    <w:rsid w:val="140F50E7"/>
    <w:rsid w:val="14185AE7"/>
    <w:rsid w:val="14192DB1"/>
    <w:rsid w:val="141941E5"/>
    <w:rsid w:val="14196CDE"/>
    <w:rsid w:val="141E1C53"/>
    <w:rsid w:val="14233C21"/>
    <w:rsid w:val="1424135E"/>
    <w:rsid w:val="142548F2"/>
    <w:rsid w:val="14267D52"/>
    <w:rsid w:val="142748BF"/>
    <w:rsid w:val="14302CD8"/>
    <w:rsid w:val="14322D6C"/>
    <w:rsid w:val="14332A40"/>
    <w:rsid w:val="14360BDA"/>
    <w:rsid w:val="14396B04"/>
    <w:rsid w:val="143A336D"/>
    <w:rsid w:val="143B23DE"/>
    <w:rsid w:val="14433044"/>
    <w:rsid w:val="144805F8"/>
    <w:rsid w:val="144A1618"/>
    <w:rsid w:val="144B725A"/>
    <w:rsid w:val="144D1503"/>
    <w:rsid w:val="144E46A3"/>
    <w:rsid w:val="144F59DA"/>
    <w:rsid w:val="145411E0"/>
    <w:rsid w:val="14547E0D"/>
    <w:rsid w:val="1457582D"/>
    <w:rsid w:val="14581C8A"/>
    <w:rsid w:val="145951E6"/>
    <w:rsid w:val="145D6D0A"/>
    <w:rsid w:val="145E7C5A"/>
    <w:rsid w:val="14627DD2"/>
    <w:rsid w:val="146551E0"/>
    <w:rsid w:val="14663F3E"/>
    <w:rsid w:val="14674000"/>
    <w:rsid w:val="14680F85"/>
    <w:rsid w:val="146D1DD9"/>
    <w:rsid w:val="146D61B4"/>
    <w:rsid w:val="146D666E"/>
    <w:rsid w:val="146F2218"/>
    <w:rsid w:val="147258E3"/>
    <w:rsid w:val="14745905"/>
    <w:rsid w:val="14764CBE"/>
    <w:rsid w:val="147C5959"/>
    <w:rsid w:val="147D6ACD"/>
    <w:rsid w:val="148479F2"/>
    <w:rsid w:val="1486355C"/>
    <w:rsid w:val="14870B9B"/>
    <w:rsid w:val="148C4B76"/>
    <w:rsid w:val="148E5C53"/>
    <w:rsid w:val="14930019"/>
    <w:rsid w:val="1494715C"/>
    <w:rsid w:val="14973E08"/>
    <w:rsid w:val="149D261A"/>
    <w:rsid w:val="14A04A04"/>
    <w:rsid w:val="14A04FB4"/>
    <w:rsid w:val="14A31E3B"/>
    <w:rsid w:val="14A46627"/>
    <w:rsid w:val="14A72BD0"/>
    <w:rsid w:val="14AA7C70"/>
    <w:rsid w:val="14AB5BF6"/>
    <w:rsid w:val="14AE0B34"/>
    <w:rsid w:val="14B349A3"/>
    <w:rsid w:val="14B70580"/>
    <w:rsid w:val="14B71CE0"/>
    <w:rsid w:val="14BB107B"/>
    <w:rsid w:val="14BC1AD8"/>
    <w:rsid w:val="14BD102A"/>
    <w:rsid w:val="14C31975"/>
    <w:rsid w:val="14C65F36"/>
    <w:rsid w:val="14C75CCC"/>
    <w:rsid w:val="14C85B7B"/>
    <w:rsid w:val="14C900C3"/>
    <w:rsid w:val="14CC7A2B"/>
    <w:rsid w:val="14CD08F0"/>
    <w:rsid w:val="14CE2337"/>
    <w:rsid w:val="14CE3D2F"/>
    <w:rsid w:val="14CF39E0"/>
    <w:rsid w:val="14D00CDB"/>
    <w:rsid w:val="14D12C7F"/>
    <w:rsid w:val="14D201B0"/>
    <w:rsid w:val="14D412C2"/>
    <w:rsid w:val="14D73468"/>
    <w:rsid w:val="14DC69F5"/>
    <w:rsid w:val="14DC7414"/>
    <w:rsid w:val="14DF04E6"/>
    <w:rsid w:val="14E00810"/>
    <w:rsid w:val="14E25955"/>
    <w:rsid w:val="14E62D8A"/>
    <w:rsid w:val="14E80B3C"/>
    <w:rsid w:val="14E83484"/>
    <w:rsid w:val="14E90C9F"/>
    <w:rsid w:val="14EA6FAC"/>
    <w:rsid w:val="14EB1D3F"/>
    <w:rsid w:val="14EC07CA"/>
    <w:rsid w:val="14ED3608"/>
    <w:rsid w:val="14EE0FB9"/>
    <w:rsid w:val="14EE517F"/>
    <w:rsid w:val="14EE6BFB"/>
    <w:rsid w:val="14EF2C35"/>
    <w:rsid w:val="14F6395C"/>
    <w:rsid w:val="14FA4A91"/>
    <w:rsid w:val="14FD5E4A"/>
    <w:rsid w:val="14FE06D7"/>
    <w:rsid w:val="15010719"/>
    <w:rsid w:val="15017D82"/>
    <w:rsid w:val="15025977"/>
    <w:rsid w:val="15035CCD"/>
    <w:rsid w:val="15046E6C"/>
    <w:rsid w:val="15086183"/>
    <w:rsid w:val="150B71EC"/>
    <w:rsid w:val="15124102"/>
    <w:rsid w:val="15126AD7"/>
    <w:rsid w:val="15133FF4"/>
    <w:rsid w:val="151361AB"/>
    <w:rsid w:val="15187522"/>
    <w:rsid w:val="151943A6"/>
    <w:rsid w:val="151A7629"/>
    <w:rsid w:val="151B0BEE"/>
    <w:rsid w:val="151B5538"/>
    <w:rsid w:val="151E1FFE"/>
    <w:rsid w:val="151F67C5"/>
    <w:rsid w:val="15212801"/>
    <w:rsid w:val="15214F08"/>
    <w:rsid w:val="15217EC5"/>
    <w:rsid w:val="15221F0D"/>
    <w:rsid w:val="152248DF"/>
    <w:rsid w:val="152348C4"/>
    <w:rsid w:val="152F3C88"/>
    <w:rsid w:val="15320E28"/>
    <w:rsid w:val="153272A0"/>
    <w:rsid w:val="15341DC9"/>
    <w:rsid w:val="153B066D"/>
    <w:rsid w:val="153C32EF"/>
    <w:rsid w:val="15445C8A"/>
    <w:rsid w:val="1549290F"/>
    <w:rsid w:val="154A79C3"/>
    <w:rsid w:val="154B67D2"/>
    <w:rsid w:val="154F4403"/>
    <w:rsid w:val="1551768A"/>
    <w:rsid w:val="1555690E"/>
    <w:rsid w:val="155D2190"/>
    <w:rsid w:val="15615433"/>
    <w:rsid w:val="15626D1E"/>
    <w:rsid w:val="15637ED2"/>
    <w:rsid w:val="15651885"/>
    <w:rsid w:val="15664D22"/>
    <w:rsid w:val="15690F8D"/>
    <w:rsid w:val="156C6BEE"/>
    <w:rsid w:val="15704749"/>
    <w:rsid w:val="15740640"/>
    <w:rsid w:val="15775BC1"/>
    <w:rsid w:val="157A3A18"/>
    <w:rsid w:val="157C3FD9"/>
    <w:rsid w:val="15834F9C"/>
    <w:rsid w:val="158562B1"/>
    <w:rsid w:val="15892832"/>
    <w:rsid w:val="15895FE2"/>
    <w:rsid w:val="158C2149"/>
    <w:rsid w:val="158F3248"/>
    <w:rsid w:val="158F45DD"/>
    <w:rsid w:val="15902A16"/>
    <w:rsid w:val="15931631"/>
    <w:rsid w:val="15940AF5"/>
    <w:rsid w:val="159A3599"/>
    <w:rsid w:val="159D3A91"/>
    <w:rsid w:val="159D75C8"/>
    <w:rsid w:val="159E7B0F"/>
    <w:rsid w:val="15A31184"/>
    <w:rsid w:val="15A811A5"/>
    <w:rsid w:val="15AB1AB0"/>
    <w:rsid w:val="15AD1FA5"/>
    <w:rsid w:val="15B04FBE"/>
    <w:rsid w:val="15B0741D"/>
    <w:rsid w:val="15B44416"/>
    <w:rsid w:val="15B80708"/>
    <w:rsid w:val="15B816D6"/>
    <w:rsid w:val="15B96E93"/>
    <w:rsid w:val="15BA1093"/>
    <w:rsid w:val="15C330B3"/>
    <w:rsid w:val="15C775C7"/>
    <w:rsid w:val="15C907D4"/>
    <w:rsid w:val="15D14C86"/>
    <w:rsid w:val="15D35F08"/>
    <w:rsid w:val="15D44F69"/>
    <w:rsid w:val="15D7637C"/>
    <w:rsid w:val="15D87F89"/>
    <w:rsid w:val="15D90723"/>
    <w:rsid w:val="15DA1B85"/>
    <w:rsid w:val="15DE2F1E"/>
    <w:rsid w:val="15E251E8"/>
    <w:rsid w:val="15E522A1"/>
    <w:rsid w:val="15E9150C"/>
    <w:rsid w:val="15EE2D22"/>
    <w:rsid w:val="15EF5979"/>
    <w:rsid w:val="15FA77FB"/>
    <w:rsid w:val="15FB2D97"/>
    <w:rsid w:val="15FF418D"/>
    <w:rsid w:val="160078DA"/>
    <w:rsid w:val="160337F0"/>
    <w:rsid w:val="16080C60"/>
    <w:rsid w:val="1608138D"/>
    <w:rsid w:val="1608480B"/>
    <w:rsid w:val="1611605A"/>
    <w:rsid w:val="161A12A7"/>
    <w:rsid w:val="161A5820"/>
    <w:rsid w:val="16206D2D"/>
    <w:rsid w:val="16262680"/>
    <w:rsid w:val="16292D2F"/>
    <w:rsid w:val="162C025A"/>
    <w:rsid w:val="16323484"/>
    <w:rsid w:val="16325D1E"/>
    <w:rsid w:val="1635532E"/>
    <w:rsid w:val="16374C10"/>
    <w:rsid w:val="16396C07"/>
    <w:rsid w:val="163A338F"/>
    <w:rsid w:val="163B368D"/>
    <w:rsid w:val="163C2B07"/>
    <w:rsid w:val="163D191F"/>
    <w:rsid w:val="163E37A5"/>
    <w:rsid w:val="163F4193"/>
    <w:rsid w:val="16445174"/>
    <w:rsid w:val="16483E01"/>
    <w:rsid w:val="164907E4"/>
    <w:rsid w:val="164C76C3"/>
    <w:rsid w:val="16542039"/>
    <w:rsid w:val="16567F03"/>
    <w:rsid w:val="165A6BDB"/>
    <w:rsid w:val="165C39B9"/>
    <w:rsid w:val="165C6079"/>
    <w:rsid w:val="166279ED"/>
    <w:rsid w:val="1665010C"/>
    <w:rsid w:val="166666E5"/>
    <w:rsid w:val="16690B46"/>
    <w:rsid w:val="166F1AF0"/>
    <w:rsid w:val="166F3C3B"/>
    <w:rsid w:val="16710703"/>
    <w:rsid w:val="16723156"/>
    <w:rsid w:val="167312F0"/>
    <w:rsid w:val="16752DE5"/>
    <w:rsid w:val="16753D80"/>
    <w:rsid w:val="16757252"/>
    <w:rsid w:val="16783657"/>
    <w:rsid w:val="167954F4"/>
    <w:rsid w:val="167A5900"/>
    <w:rsid w:val="167D38C1"/>
    <w:rsid w:val="16825891"/>
    <w:rsid w:val="1683486B"/>
    <w:rsid w:val="16893109"/>
    <w:rsid w:val="168D64F0"/>
    <w:rsid w:val="168E4B43"/>
    <w:rsid w:val="16904759"/>
    <w:rsid w:val="16905907"/>
    <w:rsid w:val="16923E61"/>
    <w:rsid w:val="169306BE"/>
    <w:rsid w:val="16986DEA"/>
    <w:rsid w:val="169A4704"/>
    <w:rsid w:val="16A0060F"/>
    <w:rsid w:val="16A00732"/>
    <w:rsid w:val="16A104C0"/>
    <w:rsid w:val="16A30E74"/>
    <w:rsid w:val="16AA22D2"/>
    <w:rsid w:val="16AB553B"/>
    <w:rsid w:val="16AB69DF"/>
    <w:rsid w:val="16B03C78"/>
    <w:rsid w:val="16B060B5"/>
    <w:rsid w:val="16B620DE"/>
    <w:rsid w:val="16B77657"/>
    <w:rsid w:val="16B93B18"/>
    <w:rsid w:val="16C5196D"/>
    <w:rsid w:val="16C82A5E"/>
    <w:rsid w:val="16CA3E63"/>
    <w:rsid w:val="16CB3344"/>
    <w:rsid w:val="16CD325B"/>
    <w:rsid w:val="16D11F53"/>
    <w:rsid w:val="16D139CF"/>
    <w:rsid w:val="16D31C6A"/>
    <w:rsid w:val="16D429EC"/>
    <w:rsid w:val="16D57909"/>
    <w:rsid w:val="16D65DA6"/>
    <w:rsid w:val="16D95A51"/>
    <w:rsid w:val="16DC3BF2"/>
    <w:rsid w:val="16DF0E27"/>
    <w:rsid w:val="16E32011"/>
    <w:rsid w:val="16E41F43"/>
    <w:rsid w:val="16E85A4F"/>
    <w:rsid w:val="16E978F6"/>
    <w:rsid w:val="16EA4E54"/>
    <w:rsid w:val="16EF6EF0"/>
    <w:rsid w:val="16F80E7B"/>
    <w:rsid w:val="16FA2FB5"/>
    <w:rsid w:val="16FB64BB"/>
    <w:rsid w:val="16FC55B1"/>
    <w:rsid w:val="16FC7681"/>
    <w:rsid w:val="16FF3A07"/>
    <w:rsid w:val="17010E7C"/>
    <w:rsid w:val="17042C97"/>
    <w:rsid w:val="17066308"/>
    <w:rsid w:val="17071426"/>
    <w:rsid w:val="170845A7"/>
    <w:rsid w:val="17096D60"/>
    <w:rsid w:val="17132FF5"/>
    <w:rsid w:val="171665BE"/>
    <w:rsid w:val="17173B2B"/>
    <w:rsid w:val="171868F3"/>
    <w:rsid w:val="171B7EB8"/>
    <w:rsid w:val="171D6D7B"/>
    <w:rsid w:val="17215D6A"/>
    <w:rsid w:val="172175C2"/>
    <w:rsid w:val="17251154"/>
    <w:rsid w:val="172560F6"/>
    <w:rsid w:val="17267372"/>
    <w:rsid w:val="17294BFF"/>
    <w:rsid w:val="172C5457"/>
    <w:rsid w:val="172C5912"/>
    <w:rsid w:val="17317EFC"/>
    <w:rsid w:val="173203E3"/>
    <w:rsid w:val="17325D04"/>
    <w:rsid w:val="17336988"/>
    <w:rsid w:val="17350F00"/>
    <w:rsid w:val="17376EBD"/>
    <w:rsid w:val="1744782E"/>
    <w:rsid w:val="17462236"/>
    <w:rsid w:val="174D6130"/>
    <w:rsid w:val="174D6522"/>
    <w:rsid w:val="17531552"/>
    <w:rsid w:val="175552BA"/>
    <w:rsid w:val="17581C4F"/>
    <w:rsid w:val="175A1BF2"/>
    <w:rsid w:val="175A5EF8"/>
    <w:rsid w:val="175D4C27"/>
    <w:rsid w:val="17620EE8"/>
    <w:rsid w:val="1767147D"/>
    <w:rsid w:val="17687E62"/>
    <w:rsid w:val="176C1E0F"/>
    <w:rsid w:val="176F5DBD"/>
    <w:rsid w:val="177049E1"/>
    <w:rsid w:val="17713BAD"/>
    <w:rsid w:val="17767F10"/>
    <w:rsid w:val="177B6BD0"/>
    <w:rsid w:val="177F4BAF"/>
    <w:rsid w:val="1785330C"/>
    <w:rsid w:val="179014A9"/>
    <w:rsid w:val="1795220B"/>
    <w:rsid w:val="17983DB0"/>
    <w:rsid w:val="179A24C7"/>
    <w:rsid w:val="179C4DB8"/>
    <w:rsid w:val="179D79A1"/>
    <w:rsid w:val="179E5384"/>
    <w:rsid w:val="17A37BD7"/>
    <w:rsid w:val="17AB0255"/>
    <w:rsid w:val="17B460DB"/>
    <w:rsid w:val="17B47C0C"/>
    <w:rsid w:val="17B567F4"/>
    <w:rsid w:val="17B64396"/>
    <w:rsid w:val="17C410BA"/>
    <w:rsid w:val="17C84A8B"/>
    <w:rsid w:val="17C92D86"/>
    <w:rsid w:val="17CF691D"/>
    <w:rsid w:val="17D33C50"/>
    <w:rsid w:val="17D412BA"/>
    <w:rsid w:val="17D473A3"/>
    <w:rsid w:val="17D62A00"/>
    <w:rsid w:val="17D67084"/>
    <w:rsid w:val="17D707FE"/>
    <w:rsid w:val="17D855D3"/>
    <w:rsid w:val="17D9214E"/>
    <w:rsid w:val="17D968D0"/>
    <w:rsid w:val="17DB61EB"/>
    <w:rsid w:val="17DC4590"/>
    <w:rsid w:val="17DE0FB6"/>
    <w:rsid w:val="17E07A12"/>
    <w:rsid w:val="17E54584"/>
    <w:rsid w:val="17E747B8"/>
    <w:rsid w:val="17E834A3"/>
    <w:rsid w:val="17E87E55"/>
    <w:rsid w:val="17E97376"/>
    <w:rsid w:val="17EF05AC"/>
    <w:rsid w:val="17F00F35"/>
    <w:rsid w:val="17F354CD"/>
    <w:rsid w:val="17F92C69"/>
    <w:rsid w:val="17FA4DBE"/>
    <w:rsid w:val="17FC2DAA"/>
    <w:rsid w:val="17FC6B5E"/>
    <w:rsid w:val="17FD34D6"/>
    <w:rsid w:val="18013FC5"/>
    <w:rsid w:val="180466F4"/>
    <w:rsid w:val="180570A9"/>
    <w:rsid w:val="180D7BFC"/>
    <w:rsid w:val="180E2033"/>
    <w:rsid w:val="18110C56"/>
    <w:rsid w:val="18134BA0"/>
    <w:rsid w:val="18193988"/>
    <w:rsid w:val="181D5918"/>
    <w:rsid w:val="181F3039"/>
    <w:rsid w:val="18205123"/>
    <w:rsid w:val="18230F27"/>
    <w:rsid w:val="1823335D"/>
    <w:rsid w:val="1824178C"/>
    <w:rsid w:val="182D07E5"/>
    <w:rsid w:val="18346DF0"/>
    <w:rsid w:val="18355C5F"/>
    <w:rsid w:val="183F56FD"/>
    <w:rsid w:val="184028B6"/>
    <w:rsid w:val="184223BA"/>
    <w:rsid w:val="18435AC2"/>
    <w:rsid w:val="184646BF"/>
    <w:rsid w:val="184724CC"/>
    <w:rsid w:val="1848028A"/>
    <w:rsid w:val="18484577"/>
    <w:rsid w:val="184B5306"/>
    <w:rsid w:val="184F3B08"/>
    <w:rsid w:val="185046B7"/>
    <w:rsid w:val="185939FA"/>
    <w:rsid w:val="185B2E95"/>
    <w:rsid w:val="185C2190"/>
    <w:rsid w:val="185D06E7"/>
    <w:rsid w:val="185D3B21"/>
    <w:rsid w:val="185E0A4E"/>
    <w:rsid w:val="185F4A9E"/>
    <w:rsid w:val="18600D66"/>
    <w:rsid w:val="186034CB"/>
    <w:rsid w:val="186143C7"/>
    <w:rsid w:val="18657C68"/>
    <w:rsid w:val="18683E57"/>
    <w:rsid w:val="1871439A"/>
    <w:rsid w:val="1871483C"/>
    <w:rsid w:val="18792217"/>
    <w:rsid w:val="187E2759"/>
    <w:rsid w:val="18865F59"/>
    <w:rsid w:val="18892536"/>
    <w:rsid w:val="188C7F0B"/>
    <w:rsid w:val="18901A61"/>
    <w:rsid w:val="18913D4D"/>
    <w:rsid w:val="18915B74"/>
    <w:rsid w:val="18920E27"/>
    <w:rsid w:val="18972FDD"/>
    <w:rsid w:val="189A02CC"/>
    <w:rsid w:val="189A26D0"/>
    <w:rsid w:val="189B15BE"/>
    <w:rsid w:val="189B6DC9"/>
    <w:rsid w:val="189B705D"/>
    <w:rsid w:val="189F7457"/>
    <w:rsid w:val="18A7216C"/>
    <w:rsid w:val="18AF5ABD"/>
    <w:rsid w:val="18B155F9"/>
    <w:rsid w:val="18B16D29"/>
    <w:rsid w:val="18B52F43"/>
    <w:rsid w:val="18BE370D"/>
    <w:rsid w:val="18C37C3A"/>
    <w:rsid w:val="18C560BC"/>
    <w:rsid w:val="18C70A61"/>
    <w:rsid w:val="18C840D1"/>
    <w:rsid w:val="18C865AE"/>
    <w:rsid w:val="18CB253A"/>
    <w:rsid w:val="18CB3868"/>
    <w:rsid w:val="18CC60ED"/>
    <w:rsid w:val="18D16C26"/>
    <w:rsid w:val="18D271FB"/>
    <w:rsid w:val="18D8705B"/>
    <w:rsid w:val="18DA4CA1"/>
    <w:rsid w:val="18DB2972"/>
    <w:rsid w:val="18DB57EF"/>
    <w:rsid w:val="18DC356A"/>
    <w:rsid w:val="18DC440E"/>
    <w:rsid w:val="18DD2B4F"/>
    <w:rsid w:val="18DD7643"/>
    <w:rsid w:val="18DE7112"/>
    <w:rsid w:val="18E83E35"/>
    <w:rsid w:val="18E921AF"/>
    <w:rsid w:val="18ED0AF9"/>
    <w:rsid w:val="18EE22C1"/>
    <w:rsid w:val="18F204E6"/>
    <w:rsid w:val="18F54F12"/>
    <w:rsid w:val="18FB7FA8"/>
    <w:rsid w:val="19005ED4"/>
    <w:rsid w:val="19026E98"/>
    <w:rsid w:val="19062F06"/>
    <w:rsid w:val="190666B7"/>
    <w:rsid w:val="190851EC"/>
    <w:rsid w:val="190C6440"/>
    <w:rsid w:val="190D1E45"/>
    <w:rsid w:val="190D3D97"/>
    <w:rsid w:val="191048FB"/>
    <w:rsid w:val="191244AB"/>
    <w:rsid w:val="191723DA"/>
    <w:rsid w:val="19183735"/>
    <w:rsid w:val="191E276E"/>
    <w:rsid w:val="191F49B0"/>
    <w:rsid w:val="192053A8"/>
    <w:rsid w:val="19223B76"/>
    <w:rsid w:val="1928448F"/>
    <w:rsid w:val="19290FDB"/>
    <w:rsid w:val="192C47CB"/>
    <w:rsid w:val="192C5F91"/>
    <w:rsid w:val="192E77CA"/>
    <w:rsid w:val="192F3A2F"/>
    <w:rsid w:val="192F4E1E"/>
    <w:rsid w:val="19345AFD"/>
    <w:rsid w:val="193855B9"/>
    <w:rsid w:val="19437403"/>
    <w:rsid w:val="194B59D1"/>
    <w:rsid w:val="194E1CDC"/>
    <w:rsid w:val="194F2BAB"/>
    <w:rsid w:val="195139B1"/>
    <w:rsid w:val="195544B8"/>
    <w:rsid w:val="19587B6D"/>
    <w:rsid w:val="195A1043"/>
    <w:rsid w:val="195D39F8"/>
    <w:rsid w:val="196020C4"/>
    <w:rsid w:val="19611AE5"/>
    <w:rsid w:val="19664D76"/>
    <w:rsid w:val="19670A22"/>
    <w:rsid w:val="196718A7"/>
    <w:rsid w:val="196769B4"/>
    <w:rsid w:val="196C2929"/>
    <w:rsid w:val="196E090B"/>
    <w:rsid w:val="196E292B"/>
    <w:rsid w:val="196E478F"/>
    <w:rsid w:val="19702B22"/>
    <w:rsid w:val="197361E4"/>
    <w:rsid w:val="19777749"/>
    <w:rsid w:val="197826A2"/>
    <w:rsid w:val="197907AE"/>
    <w:rsid w:val="197C1B8D"/>
    <w:rsid w:val="19806AE7"/>
    <w:rsid w:val="19853852"/>
    <w:rsid w:val="19874453"/>
    <w:rsid w:val="1988739E"/>
    <w:rsid w:val="198A4333"/>
    <w:rsid w:val="198E5377"/>
    <w:rsid w:val="19971ED6"/>
    <w:rsid w:val="199C0220"/>
    <w:rsid w:val="199E2488"/>
    <w:rsid w:val="19A24F44"/>
    <w:rsid w:val="19A350F4"/>
    <w:rsid w:val="19A572F8"/>
    <w:rsid w:val="19A7345B"/>
    <w:rsid w:val="19A73D32"/>
    <w:rsid w:val="19A85838"/>
    <w:rsid w:val="19B13857"/>
    <w:rsid w:val="19B220DB"/>
    <w:rsid w:val="19B41E5D"/>
    <w:rsid w:val="19B47DBF"/>
    <w:rsid w:val="19BB0850"/>
    <w:rsid w:val="19CF1671"/>
    <w:rsid w:val="19D02803"/>
    <w:rsid w:val="19D2797D"/>
    <w:rsid w:val="19D51C97"/>
    <w:rsid w:val="19D53639"/>
    <w:rsid w:val="19D72F1A"/>
    <w:rsid w:val="19D74C91"/>
    <w:rsid w:val="19D84A41"/>
    <w:rsid w:val="19D972FE"/>
    <w:rsid w:val="19DF01ED"/>
    <w:rsid w:val="19DF0971"/>
    <w:rsid w:val="19EC1DDA"/>
    <w:rsid w:val="19ED0B71"/>
    <w:rsid w:val="19EE7C68"/>
    <w:rsid w:val="19F227D2"/>
    <w:rsid w:val="19F44B16"/>
    <w:rsid w:val="19F8657D"/>
    <w:rsid w:val="19F94584"/>
    <w:rsid w:val="19FB57A7"/>
    <w:rsid w:val="1A0214B6"/>
    <w:rsid w:val="1A09126D"/>
    <w:rsid w:val="1A144448"/>
    <w:rsid w:val="1A1574F2"/>
    <w:rsid w:val="1A170256"/>
    <w:rsid w:val="1A19072E"/>
    <w:rsid w:val="1A19483C"/>
    <w:rsid w:val="1A194A0D"/>
    <w:rsid w:val="1A1A6B2D"/>
    <w:rsid w:val="1A1B0185"/>
    <w:rsid w:val="1A226D28"/>
    <w:rsid w:val="1A240668"/>
    <w:rsid w:val="1A287701"/>
    <w:rsid w:val="1A29175F"/>
    <w:rsid w:val="1A29302A"/>
    <w:rsid w:val="1A2A5A03"/>
    <w:rsid w:val="1A2B4800"/>
    <w:rsid w:val="1A2C3066"/>
    <w:rsid w:val="1A2C7425"/>
    <w:rsid w:val="1A331E1A"/>
    <w:rsid w:val="1A381D76"/>
    <w:rsid w:val="1A3D45EB"/>
    <w:rsid w:val="1A3D4D8F"/>
    <w:rsid w:val="1A4016EF"/>
    <w:rsid w:val="1A41254D"/>
    <w:rsid w:val="1A452041"/>
    <w:rsid w:val="1A45681C"/>
    <w:rsid w:val="1A457D89"/>
    <w:rsid w:val="1A460817"/>
    <w:rsid w:val="1A4863FD"/>
    <w:rsid w:val="1A4A0984"/>
    <w:rsid w:val="1A4B3C40"/>
    <w:rsid w:val="1A4F5B98"/>
    <w:rsid w:val="1A51260F"/>
    <w:rsid w:val="1A552B70"/>
    <w:rsid w:val="1A5863FE"/>
    <w:rsid w:val="1A5A44B8"/>
    <w:rsid w:val="1A5F6B0A"/>
    <w:rsid w:val="1A610BE7"/>
    <w:rsid w:val="1A677AF9"/>
    <w:rsid w:val="1A6B2F8E"/>
    <w:rsid w:val="1A6D13A7"/>
    <w:rsid w:val="1A6E6CC8"/>
    <w:rsid w:val="1A707C13"/>
    <w:rsid w:val="1A717763"/>
    <w:rsid w:val="1A724B5D"/>
    <w:rsid w:val="1A75423F"/>
    <w:rsid w:val="1A75675F"/>
    <w:rsid w:val="1A7610FF"/>
    <w:rsid w:val="1A7B6FD9"/>
    <w:rsid w:val="1A8568B8"/>
    <w:rsid w:val="1A880F23"/>
    <w:rsid w:val="1A8C2D05"/>
    <w:rsid w:val="1A8C3F44"/>
    <w:rsid w:val="1A8F4831"/>
    <w:rsid w:val="1A9031E1"/>
    <w:rsid w:val="1A941547"/>
    <w:rsid w:val="1A9466E9"/>
    <w:rsid w:val="1A964642"/>
    <w:rsid w:val="1A9727BA"/>
    <w:rsid w:val="1AA0188A"/>
    <w:rsid w:val="1AAB39AF"/>
    <w:rsid w:val="1AAC19EF"/>
    <w:rsid w:val="1AAC7111"/>
    <w:rsid w:val="1AAE16A1"/>
    <w:rsid w:val="1AAE4C4D"/>
    <w:rsid w:val="1AAF4572"/>
    <w:rsid w:val="1AB16B32"/>
    <w:rsid w:val="1AB35531"/>
    <w:rsid w:val="1AB42C93"/>
    <w:rsid w:val="1AB921A0"/>
    <w:rsid w:val="1AC20F4C"/>
    <w:rsid w:val="1AC47FBD"/>
    <w:rsid w:val="1AC82FA8"/>
    <w:rsid w:val="1AC855EC"/>
    <w:rsid w:val="1AD72C7A"/>
    <w:rsid w:val="1AD865A6"/>
    <w:rsid w:val="1AD872E9"/>
    <w:rsid w:val="1ADC11E3"/>
    <w:rsid w:val="1AE12355"/>
    <w:rsid w:val="1AE21F14"/>
    <w:rsid w:val="1AE24C09"/>
    <w:rsid w:val="1AE90882"/>
    <w:rsid w:val="1AEA3222"/>
    <w:rsid w:val="1AEA6ADC"/>
    <w:rsid w:val="1AF57ECA"/>
    <w:rsid w:val="1AF91756"/>
    <w:rsid w:val="1AFB7227"/>
    <w:rsid w:val="1AFD3171"/>
    <w:rsid w:val="1AFE7071"/>
    <w:rsid w:val="1B065992"/>
    <w:rsid w:val="1B0813E4"/>
    <w:rsid w:val="1B081EB1"/>
    <w:rsid w:val="1B082A15"/>
    <w:rsid w:val="1B0E10CC"/>
    <w:rsid w:val="1B1B081B"/>
    <w:rsid w:val="1B1B7978"/>
    <w:rsid w:val="1B1B7A75"/>
    <w:rsid w:val="1B222F22"/>
    <w:rsid w:val="1B24254D"/>
    <w:rsid w:val="1B246717"/>
    <w:rsid w:val="1B284FE5"/>
    <w:rsid w:val="1B2931B1"/>
    <w:rsid w:val="1B2A5B24"/>
    <w:rsid w:val="1B2C39AC"/>
    <w:rsid w:val="1B302B13"/>
    <w:rsid w:val="1B3D53CD"/>
    <w:rsid w:val="1B3D54F2"/>
    <w:rsid w:val="1B3E4C8F"/>
    <w:rsid w:val="1B3F36EA"/>
    <w:rsid w:val="1B40096E"/>
    <w:rsid w:val="1B401D51"/>
    <w:rsid w:val="1B437BB3"/>
    <w:rsid w:val="1B441CFE"/>
    <w:rsid w:val="1B4456FD"/>
    <w:rsid w:val="1B4551A8"/>
    <w:rsid w:val="1B480D97"/>
    <w:rsid w:val="1B4956DB"/>
    <w:rsid w:val="1B4B1E5D"/>
    <w:rsid w:val="1B4E3040"/>
    <w:rsid w:val="1B4F3A8D"/>
    <w:rsid w:val="1B541BA0"/>
    <w:rsid w:val="1B573D62"/>
    <w:rsid w:val="1B5978D1"/>
    <w:rsid w:val="1B5A70F7"/>
    <w:rsid w:val="1B5F00F7"/>
    <w:rsid w:val="1B62261F"/>
    <w:rsid w:val="1B63523F"/>
    <w:rsid w:val="1B691EFF"/>
    <w:rsid w:val="1B6E57D1"/>
    <w:rsid w:val="1B6E5DBD"/>
    <w:rsid w:val="1B730F62"/>
    <w:rsid w:val="1B784F52"/>
    <w:rsid w:val="1B7B129E"/>
    <w:rsid w:val="1B7B701F"/>
    <w:rsid w:val="1B7D7BF8"/>
    <w:rsid w:val="1B817A92"/>
    <w:rsid w:val="1B822161"/>
    <w:rsid w:val="1B831878"/>
    <w:rsid w:val="1B8B67A4"/>
    <w:rsid w:val="1B8C5804"/>
    <w:rsid w:val="1B8D357D"/>
    <w:rsid w:val="1B8D58A4"/>
    <w:rsid w:val="1B8E354C"/>
    <w:rsid w:val="1B8E6A90"/>
    <w:rsid w:val="1B8F10C7"/>
    <w:rsid w:val="1B9171C5"/>
    <w:rsid w:val="1B93468A"/>
    <w:rsid w:val="1B941B87"/>
    <w:rsid w:val="1B964943"/>
    <w:rsid w:val="1BA05F2C"/>
    <w:rsid w:val="1BA51BDA"/>
    <w:rsid w:val="1BA73158"/>
    <w:rsid w:val="1BA76316"/>
    <w:rsid w:val="1BAA4A6D"/>
    <w:rsid w:val="1BAC6508"/>
    <w:rsid w:val="1BAD6F5A"/>
    <w:rsid w:val="1BB32270"/>
    <w:rsid w:val="1BB527BF"/>
    <w:rsid w:val="1BB60497"/>
    <w:rsid w:val="1BB64AD0"/>
    <w:rsid w:val="1BBA312A"/>
    <w:rsid w:val="1BBB1575"/>
    <w:rsid w:val="1BBC7C44"/>
    <w:rsid w:val="1BC26E4A"/>
    <w:rsid w:val="1BC337E2"/>
    <w:rsid w:val="1BC4109E"/>
    <w:rsid w:val="1BC94449"/>
    <w:rsid w:val="1BD02F00"/>
    <w:rsid w:val="1BD21E1B"/>
    <w:rsid w:val="1BD23C6D"/>
    <w:rsid w:val="1BD47867"/>
    <w:rsid w:val="1BD71B05"/>
    <w:rsid w:val="1BD87476"/>
    <w:rsid w:val="1BDA155E"/>
    <w:rsid w:val="1BDA5872"/>
    <w:rsid w:val="1BDC1DB1"/>
    <w:rsid w:val="1BE14EC9"/>
    <w:rsid w:val="1BE17C52"/>
    <w:rsid w:val="1BE35B26"/>
    <w:rsid w:val="1BE62B57"/>
    <w:rsid w:val="1BE74000"/>
    <w:rsid w:val="1BE92992"/>
    <w:rsid w:val="1BF5662D"/>
    <w:rsid w:val="1BFA6D05"/>
    <w:rsid w:val="1BFE1751"/>
    <w:rsid w:val="1C0420B9"/>
    <w:rsid w:val="1C060627"/>
    <w:rsid w:val="1C07765C"/>
    <w:rsid w:val="1C09048A"/>
    <w:rsid w:val="1C0E1414"/>
    <w:rsid w:val="1C0E506B"/>
    <w:rsid w:val="1C1231A9"/>
    <w:rsid w:val="1C154164"/>
    <w:rsid w:val="1C1709FB"/>
    <w:rsid w:val="1C190577"/>
    <w:rsid w:val="1C1A1872"/>
    <w:rsid w:val="1C1B2F74"/>
    <w:rsid w:val="1C1F3505"/>
    <w:rsid w:val="1C240DD5"/>
    <w:rsid w:val="1C25409D"/>
    <w:rsid w:val="1C273E2A"/>
    <w:rsid w:val="1C297FAA"/>
    <w:rsid w:val="1C2A5C29"/>
    <w:rsid w:val="1C2D3ECE"/>
    <w:rsid w:val="1C2D5907"/>
    <w:rsid w:val="1C3E1052"/>
    <w:rsid w:val="1C3E416F"/>
    <w:rsid w:val="1C403804"/>
    <w:rsid w:val="1C420DEA"/>
    <w:rsid w:val="1C432228"/>
    <w:rsid w:val="1C463C77"/>
    <w:rsid w:val="1C47297A"/>
    <w:rsid w:val="1C483D2D"/>
    <w:rsid w:val="1C484FD2"/>
    <w:rsid w:val="1C4C38E4"/>
    <w:rsid w:val="1C4E6353"/>
    <w:rsid w:val="1C520FC2"/>
    <w:rsid w:val="1C5222C5"/>
    <w:rsid w:val="1C5839C5"/>
    <w:rsid w:val="1C5D5401"/>
    <w:rsid w:val="1C5E0D0A"/>
    <w:rsid w:val="1C5E2353"/>
    <w:rsid w:val="1C5E6324"/>
    <w:rsid w:val="1C5F5A55"/>
    <w:rsid w:val="1C604565"/>
    <w:rsid w:val="1C641332"/>
    <w:rsid w:val="1C683082"/>
    <w:rsid w:val="1C692D8C"/>
    <w:rsid w:val="1C6A09A7"/>
    <w:rsid w:val="1C6C0D95"/>
    <w:rsid w:val="1C6D7046"/>
    <w:rsid w:val="1C6F1D12"/>
    <w:rsid w:val="1C7B7252"/>
    <w:rsid w:val="1C7C6776"/>
    <w:rsid w:val="1C826E88"/>
    <w:rsid w:val="1C8314A7"/>
    <w:rsid w:val="1C83684A"/>
    <w:rsid w:val="1C876268"/>
    <w:rsid w:val="1C8A32E4"/>
    <w:rsid w:val="1C9138C3"/>
    <w:rsid w:val="1C9B0749"/>
    <w:rsid w:val="1C9B4375"/>
    <w:rsid w:val="1C9D3652"/>
    <w:rsid w:val="1CA03C49"/>
    <w:rsid w:val="1CA465B1"/>
    <w:rsid w:val="1CA7780A"/>
    <w:rsid w:val="1CA9768E"/>
    <w:rsid w:val="1CAF216A"/>
    <w:rsid w:val="1CB06B9C"/>
    <w:rsid w:val="1CB06BFF"/>
    <w:rsid w:val="1CB2784F"/>
    <w:rsid w:val="1CB85323"/>
    <w:rsid w:val="1CBA2E44"/>
    <w:rsid w:val="1CBB0620"/>
    <w:rsid w:val="1CBC1481"/>
    <w:rsid w:val="1CBC4ABE"/>
    <w:rsid w:val="1CBC7B18"/>
    <w:rsid w:val="1CBF1708"/>
    <w:rsid w:val="1CC006D5"/>
    <w:rsid w:val="1CC23098"/>
    <w:rsid w:val="1CC234B7"/>
    <w:rsid w:val="1CC513DF"/>
    <w:rsid w:val="1CC62E79"/>
    <w:rsid w:val="1CC85F59"/>
    <w:rsid w:val="1CCB2C5C"/>
    <w:rsid w:val="1CCB6E78"/>
    <w:rsid w:val="1CCD7358"/>
    <w:rsid w:val="1CCE623F"/>
    <w:rsid w:val="1CCF6245"/>
    <w:rsid w:val="1CD35882"/>
    <w:rsid w:val="1CD472DB"/>
    <w:rsid w:val="1CD71EDA"/>
    <w:rsid w:val="1CD7550A"/>
    <w:rsid w:val="1CD83890"/>
    <w:rsid w:val="1CDC5634"/>
    <w:rsid w:val="1CDC6C26"/>
    <w:rsid w:val="1CE02150"/>
    <w:rsid w:val="1CE13A07"/>
    <w:rsid w:val="1CE81E14"/>
    <w:rsid w:val="1CF01563"/>
    <w:rsid w:val="1CF05D24"/>
    <w:rsid w:val="1CF11FD1"/>
    <w:rsid w:val="1CF246A7"/>
    <w:rsid w:val="1CF30A51"/>
    <w:rsid w:val="1CFA3116"/>
    <w:rsid w:val="1CFC5461"/>
    <w:rsid w:val="1CFE2B31"/>
    <w:rsid w:val="1CFF7B01"/>
    <w:rsid w:val="1D0127B0"/>
    <w:rsid w:val="1D014D8C"/>
    <w:rsid w:val="1D0300E2"/>
    <w:rsid w:val="1D040F9F"/>
    <w:rsid w:val="1D0923B8"/>
    <w:rsid w:val="1D0B4E23"/>
    <w:rsid w:val="1D0E1CFC"/>
    <w:rsid w:val="1D152EF5"/>
    <w:rsid w:val="1D1625B2"/>
    <w:rsid w:val="1D18094B"/>
    <w:rsid w:val="1D1A29C6"/>
    <w:rsid w:val="1D1D175A"/>
    <w:rsid w:val="1D1D3132"/>
    <w:rsid w:val="1D245650"/>
    <w:rsid w:val="1D2A345D"/>
    <w:rsid w:val="1D2C2FC4"/>
    <w:rsid w:val="1D2D536E"/>
    <w:rsid w:val="1D2F0E1C"/>
    <w:rsid w:val="1D2F1FCE"/>
    <w:rsid w:val="1D357F64"/>
    <w:rsid w:val="1D384771"/>
    <w:rsid w:val="1D384F74"/>
    <w:rsid w:val="1D397D96"/>
    <w:rsid w:val="1D3A64EE"/>
    <w:rsid w:val="1D3B1DC9"/>
    <w:rsid w:val="1D3C3408"/>
    <w:rsid w:val="1D441127"/>
    <w:rsid w:val="1D4A5637"/>
    <w:rsid w:val="1D4D7431"/>
    <w:rsid w:val="1D56230D"/>
    <w:rsid w:val="1D567F34"/>
    <w:rsid w:val="1D621F84"/>
    <w:rsid w:val="1D627EFE"/>
    <w:rsid w:val="1D641893"/>
    <w:rsid w:val="1D6511CC"/>
    <w:rsid w:val="1D652065"/>
    <w:rsid w:val="1D691AC9"/>
    <w:rsid w:val="1D6B3EF0"/>
    <w:rsid w:val="1D6C57B5"/>
    <w:rsid w:val="1D6D0A05"/>
    <w:rsid w:val="1D702E45"/>
    <w:rsid w:val="1D7802EB"/>
    <w:rsid w:val="1D783D97"/>
    <w:rsid w:val="1D784A9B"/>
    <w:rsid w:val="1D786856"/>
    <w:rsid w:val="1D7A38AD"/>
    <w:rsid w:val="1D7B1D85"/>
    <w:rsid w:val="1D7B3F02"/>
    <w:rsid w:val="1D7D36AD"/>
    <w:rsid w:val="1D853117"/>
    <w:rsid w:val="1D87637F"/>
    <w:rsid w:val="1D877217"/>
    <w:rsid w:val="1D8A13A7"/>
    <w:rsid w:val="1D8A1529"/>
    <w:rsid w:val="1D8A5F63"/>
    <w:rsid w:val="1D8A79EC"/>
    <w:rsid w:val="1D8B5EBA"/>
    <w:rsid w:val="1D93422D"/>
    <w:rsid w:val="1D9871B6"/>
    <w:rsid w:val="1D9A2522"/>
    <w:rsid w:val="1D9A33BD"/>
    <w:rsid w:val="1D9B11ED"/>
    <w:rsid w:val="1D9F0270"/>
    <w:rsid w:val="1DA27B4C"/>
    <w:rsid w:val="1DA44C3E"/>
    <w:rsid w:val="1DA874B1"/>
    <w:rsid w:val="1DAC2D9F"/>
    <w:rsid w:val="1DAD6612"/>
    <w:rsid w:val="1DAE0564"/>
    <w:rsid w:val="1DB237DB"/>
    <w:rsid w:val="1DB336E6"/>
    <w:rsid w:val="1DB37BFE"/>
    <w:rsid w:val="1DB455B8"/>
    <w:rsid w:val="1DB54993"/>
    <w:rsid w:val="1DB749AF"/>
    <w:rsid w:val="1DB87477"/>
    <w:rsid w:val="1DB9466B"/>
    <w:rsid w:val="1DBB4E05"/>
    <w:rsid w:val="1DBF1107"/>
    <w:rsid w:val="1DBF7E32"/>
    <w:rsid w:val="1DC13402"/>
    <w:rsid w:val="1DC306BF"/>
    <w:rsid w:val="1DC33BD5"/>
    <w:rsid w:val="1DC8382E"/>
    <w:rsid w:val="1DCB27FC"/>
    <w:rsid w:val="1DCB4E6B"/>
    <w:rsid w:val="1DCF792B"/>
    <w:rsid w:val="1DD05CDD"/>
    <w:rsid w:val="1DD56D23"/>
    <w:rsid w:val="1DD703BC"/>
    <w:rsid w:val="1DE06246"/>
    <w:rsid w:val="1DE31BDF"/>
    <w:rsid w:val="1DEA1C05"/>
    <w:rsid w:val="1DEF7A34"/>
    <w:rsid w:val="1DF27BC0"/>
    <w:rsid w:val="1DF60141"/>
    <w:rsid w:val="1DFA7E3A"/>
    <w:rsid w:val="1E0156EB"/>
    <w:rsid w:val="1E0356E1"/>
    <w:rsid w:val="1E047097"/>
    <w:rsid w:val="1E07178E"/>
    <w:rsid w:val="1E0A0DDB"/>
    <w:rsid w:val="1E0B3DCD"/>
    <w:rsid w:val="1E0D1661"/>
    <w:rsid w:val="1E0D340B"/>
    <w:rsid w:val="1E112191"/>
    <w:rsid w:val="1E133A83"/>
    <w:rsid w:val="1E13555B"/>
    <w:rsid w:val="1E183C78"/>
    <w:rsid w:val="1E1C0C85"/>
    <w:rsid w:val="1E1C1F3F"/>
    <w:rsid w:val="1E1D0A19"/>
    <w:rsid w:val="1E2341D3"/>
    <w:rsid w:val="1E276230"/>
    <w:rsid w:val="1E2772C3"/>
    <w:rsid w:val="1E282295"/>
    <w:rsid w:val="1E2874DB"/>
    <w:rsid w:val="1E2A3B86"/>
    <w:rsid w:val="1E2B1E39"/>
    <w:rsid w:val="1E2B4A54"/>
    <w:rsid w:val="1E2D1F52"/>
    <w:rsid w:val="1E342923"/>
    <w:rsid w:val="1E3612D1"/>
    <w:rsid w:val="1E3940E8"/>
    <w:rsid w:val="1E394ED4"/>
    <w:rsid w:val="1E397891"/>
    <w:rsid w:val="1E3D1FD0"/>
    <w:rsid w:val="1E3F2BCC"/>
    <w:rsid w:val="1E442A33"/>
    <w:rsid w:val="1E447086"/>
    <w:rsid w:val="1E4672EB"/>
    <w:rsid w:val="1E4779F8"/>
    <w:rsid w:val="1E4D47F4"/>
    <w:rsid w:val="1E565801"/>
    <w:rsid w:val="1E580A5D"/>
    <w:rsid w:val="1E633113"/>
    <w:rsid w:val="1E636306"/>
    <w:rsid w:val="1E6519A5"/>
    <w:rsid w:val="1E665A62"/>
    <w:rsid w:val="1E6B3958"/>
    <w:rsid w:val="1E6D3EC4"/>
    <w:rsid w:val="1E6E20FF"/>
    <w:rsid w:val="1E6E34EC"/>
    <w:rsid w:val="1E6F11E4"/>
    <w:rsid w:val="1E7512DD"/>
    <w:rsid w:val="1E7B3302"/>
    <w:rsid w:val="1E7B6654"/>
    <w:rsid w:val="1E7C6ED2"/>
    <w:rsid w:val="1E812A22"/>
    <w:rsid w:val="1E8253DE"/>
    <w:rsid w:val="1E8506AA"/>
    <w:rsid w:val="1E875FF6"/>
    <w:rsid w:val="1E890ECE"/>
    <w:rsid w:val="1E89262C"/>
    <w:rsid w:val="1E897E6F"/>
    <w:rsid w:val="1E8C67BF"/>
    <w:rsid w:val="1E8D44BE"/>
    <w:rsid w:val="1E8E0F59"/>
    <w:rsid w:val="1E8F15D4"/>
    <w:rsid w:val="1E8F1768"/>
    <w:rsid w:val="1E9147B4"/>
    <w:rsid w:val="1E927CEB"/>
    <w:rsid w:val="1E934106"/>
    <w:rsid w:val="1E961346"/>
    <w:rsid w:val="1E966953"/>
    <w:rsid w:val="1E99019A"/>
    <w:rsid w:val="1E9C33B0"/>
    <w:rsid w:val="1EA104C0"/>
    <w:rsid w:val="1EA42D51"/>
    <w:rsid w:val="1EA4380E"/>
    <w:rsid w:val="1EA756B7"/>
    <w:rsid w:val="1EA81588"/>
    <w:rsid w:val="1EA97FD2"/>
    <w:rsid w:val="1EB20D41"/>
    <w:rsid w:val="1EB33E79"/>
    <w:rsid w:val="1EB3637F"/>
    <w:rsid w:val="1EB529D3"/>
    <w:rsid w:val="1EB563F8"/>
    <w:rsid w:val="1EB8456B"/>
    <w:rsid w:val="1EB9776F"/>
    <w:rsid w:val="1EBC31E7"/>
    <w:rsid w:val="1EBE02B2"/>
    <w:rsid w:val="1EC04A36"/>
    <w:rsid w:val="1EC17620"/>
    <w:rsid w:val="1EC40C00"/>
    <w:rsid w:val="1EC4753B"/>
    <w:rsid w:val="1EC63AC1"/>
    <w:rsid w:val="1EC74F7D"/>
    <w:rsid w:val="1ECA4030"/>
    <w:rsid w:val="1ECB139F"/>
    <w:rsid w:val="1ECE2A14"/>
    <w:rsid w:val="1ECF3313"/>
    <w:rsid w:val="1ED1292D"/>
    <w:rsid w:val="1ED4330E"/>
    <w:rsid w:val="1ED86A37"/>
    <w:rsid w:val="1EDD0BC4"/>
    <w:rsid w:val="1EE0685B"/>
    <w:rsid w:val="1EE526C1"/>
    <w:rsid w:val="1EEF292A"/>
    <w:rsid w:val="1EF12D49"/>
    <w:rsid w:val="1EF3008A"/>
    <w:rsid w:val="1EF464E3"/>
    <w:rsid w:val="1EF6532D"/>
    <w:rsid w:val="1EFD7C75"/>
    <w:rsid w:val="1F0146D6"/>
    <w:rsid w:val="1F0360E7"/>
    <w:rsid w:val="1F063A32"/>
    <w:rsid w:val="1F080E83"/>
    <w:rsid w:val="1F093550"/>
    <w:rsid w:val="1F0C39E2"/>
    <w:rsid w:val="1F191313"/>
    <w:rsid w:val="1F220B09"/>
    <w:rsid w:val="1F2264DF"/>
    <w:rsid w:val="1F262CE6"/>
    <w:rsid w:val="1F273650"/>
    <w:rsid w:val="1F2D6031"/>
    <w:rsid w:val="1F303FBC"/>
    <w:rsid w:val="1F314611"/>
    <w:rsid w:val="1F332301"/>
    <w:rsid w:val="1F343F92"/>
    <w:rsid w:val="1F354C1B"/>
    <w:rsid w:val="1F3837C2"/>
    <w:rsid w:val="1F383B4A"/>
    <w:rsid w:val="1F384C43"/>
    <w:rsid w:val="1F3A3345"/>
    <w:rsid w:val="1F3A502D"/>
    <w:rsid w:val="1F3F48B4"/>
    <w:rsid w:val="1F4D738B"/>
    <w:rsid w:val="1F4E6A6E"/>
    <w:rsid w:val="1F534E23"/>
    <w:rsid w:val="1F5E61CD"/>
    <w:rsid w:val="1F5F3E82"/>
    <w:rsid w:val="1F5F4742"/>
    <w:rsid w:val="1F625DBA"/>
    <w:rsid w:val="1F65394D"/>
    <w:rsid w:val="1F731DA8"/>
    <w:rsid w:val="1F754FBC"/>
    <w:rsid w:val="1F7D70EA"/>
    <w:rsid w:val="1F7E52B9"/>
    <w:rsid w:val="1F817D9B"/>
    <w:rsid w:val="1F844301"/>
    <w:rsid w:val="1F8451D7"/>
    <w:rsid w:val="1F874496"/>
    <w:rsid w:val="1F877A04"/>
    <w:rsid w:val="1F8A152B"/>
    <w:rsid w:val="1F8B5F6A"/>
    <w:rsid w:val="1F8F0A43"/>
    <w:rsid w:val="1F99424B"/>
    <w:rsid w:val="1F9A536F"/>
    <w:rsid w:val="1F9B1346"/>
    <w:rsid w:val="1F9E30C2"/>
    <w:rsid w:val="1FA55144"/>
    <w:rsid w:val="1FA8563C"/>
    <w:rsid w:val="1FAC5397"/>
    <w:rsid w:val="1FAD5284"/>
    <w:rsid w:val="1FB06F48"/>
    <w:rsid w:val="1FB61275"/>
    <w:rsid w:val="1FBC4EA9"/>
    <w:rsid w:val="1FC03417"/>
    <w:rsid w:val="1FC209CB"/>
    <w:rsid w:val="1FC23CA0"/>
    <w:rsid w:val="1FC260DC"/>
    <w:rsid w:val="1FC408CB"/>
    <w:rsid w:val="1FC66094"/>
    <w:rsid w:val="1FC66EC3"/>
    <w:rsid w:val="1FCF34A6"/>
    <w:rsid w:val="1FCF7EDE"/>
    <w:rsid w:val="1FD04023"/>
    <w:rsid w:val="1FD14025"/>
    <w:rsid w:val="1FD70883"/>
    <w:rsid w:val="1FD846F2"/>
    <w:rsid w:val="1FDB3C03"/>
    <w:rsid w:val="1FDD2A3F"/>
    <w:rsid w:val="1FE07AC6"/>
    <w:rsid w:val="1FE07DB5"/>
    <w:rsid w:val="1FE33334"/>
    <w:rsid w:val="1FE432B8"/>
    <w:rsid w:val="1FE53741"/>
    <w:rsid w:val="1FE65386"/>
    <w:rsid w:val="1FEA3DAC"/>
    <w:rsid w:val="1FF405EF"/>
    <w:rsid w:val="1FF42F28"/>
    <w:rsid w:val="1FFF3F5C"/>
    <w:rsid w:val="200055DF"/>
    <w:rsid w:val="20021581"/>
    <w:rsid w:val="200D3984"/>
    <w:rsid w:val="200F0F50"/>
    <w:rsid w:val="2011622D"/>
    <w:rsid w:val="20151900"/>
    <w:rsid w:val="20165BC4"/>
    <w:rsid w:val="201720FE"/>
    <w:rsid w:val="20176136"/>
    <w:rsid w:val="201C4A0F"/>
    <w:rsid w:val="201E29FC"/>
    <w:rsid w:val="20220EA0"/>
    <w:rsid w:val="20292324"/>
    <w:rsid w:val="20293B98"/>
    <w:rsid w:val="20302CDC"/>
    <w:rsid w:val="2032073C"/>
    <w:rsid w:val="203777B1"/>
    <w:rsid w:val="203A4D20"/>
    <w:rsid w:val="203B1BEA"/>
    <w:rsid w:val="203D0F04"/>
    <w:rsid w:val="203E0958"/>
    <w:rsid w:val="203E76DF"/>
    <w:rsid w:val="2041143F"/>
    <w:rsid w:val="20426AF9"/>
    <w:rsid w:val="20426E34"/>
    <w:rsid w:val="204457D5"/>
    <w:rsid w:val="20450C8F"/>
    <w:rsid w:val="2045328F"/>
    <w:rsid w:val="204E748E"/>
    <w:rsid w:val="204F7B68"/>
    <w:rsid w:val="2051546D"/>
    <w:rsid w:val="20522E8D"/>
    <w:rsid w:val="20553618"/>
    <w:rsid w:val="20553C7F"/>
    <w:rsid w:val="205656E1"/>
    <w:rsid w:val="20595348"/>
    <w:rsid w:val="205F036D"/>
    <w:rsid w:val="20624DDB"/>
    <w:rsid w:val="206376BC"/>
    <w:rsid w:val="206D3E79"/>
    <w:rsid w:val="206F0E59"/>
    <w:rsid w:val="206F42A7"/>
    <w:rsid w:val="20730DB1"/>
    <w:rsid w:val="207E5771"/>
    <w:rsid w:val="207F147E"/>
    <w:rsid w:val="20834E9A"/>
    <w:rsid w:val="20846F6C"/>
    <w:rsid w:val="20860F7F"/>
    <w:rsid w:val="208626B2"/>
    <w:rsid w:val="20875BD9"/>
    <w:rsid w:val="208A3433"/>
    <w:rsid w:val="208A3AF6"/>
    <w:rsid w:val="208C40F4"/>
    <w:rsid w:val="209034F1"/>
    <w:rsid w:val="20921146"/>
    <w:rsid w:val="209416DC"/>
    <w:rsid w:val="2095001E"/>
    <w:rsid w:val="209A09D9"/>
    <w:rsid w:val="209E780E"/>
    <w:rsid w:val="20A13136"/>
    <w:rsid w:val="20A41BD8"/>
    <w:rsid w:val="20A6200A"/>
    <w:rsid w:val="20AE6181"/>
    <w:rsid w:val="20B0423D"/>
    <w:rsid w:val="20B2101D"/>
    <w:rsid w:val="20B63111"/>
    <w:rsid w:val="20B97720"/>
    <w:rsid w:val="20BC1D1D"/>
    <w:rsid w:val="20BE0E52"/>
    <w:rsid w:val="20BE7478"/>
    <w:rsid w:val="20C23BF3"/>
    <w:rsid w:val="20C80C3D"/>
    <w:rsid w:val="20C83516"/>
    <w:rsid w:val="20CA5EA0"/>
    <w:rsid w:val="20D214E0"/>
    <w:rsid w:val="20D27316"/>
    <w:rsid w:val="20D5096E"/>
    <w:rsid w:val="20E10FD2"/>
    <w:rsid w:val="20E501E3"/>
    <w:rsid w:val="20E90604"/>
    <w:rsid w:val="20EA1891"/>
    <w:rsid w:val="20EA5527"/>
    <w:rsid w:val="20EC68E1"/>
    <w:rsid w:val="20ED287F"/>
    <w:rsid w:val="20EE10CC"/>
    <w:rsid w:val="20F17D3A"/>
    <w:rsid w:val="20F37614"/>
    <w:rsid w:val="20F624D0"/>
    <w:rsid w:val="20FB1DFE"/>
    <w:rsid w:val="20FD7FB6"/>
    <w:rsid w:val="20FE258E"/>
    <w:rsid w:val="2102233F"/>
    <w:rsid w:val="21034AC9"/>
    <w:rsid w:val="210578C0"/>
    <w:rsid w:val="21095F4A"/>
    <w:rsid w:val="210B6D18"/>
    <w:rsid w:val="210C0445"/>
    <w:rsid w:val="210F6AF4"/>
    <w:rsid w:val="21120148"/>
    <w:rsid w:val="2115607B"/>
    <w:rsid w:val="2115662B"/>
    <w:rsid w:val="211B433F"/>
    <w:rsid w:val="21244403"/>
    <w:rsid w:val="212F63C3"/>
    <w:rsid w:val="21326A1E"/>
    <w:rsid w:val="213469F9"/>
    <w:rsid w:val="21357E1A"/>
    <w:rsid w:val="213674C9"/>
    <w:rsid w:val="21386DD9"/>
    <w:rsid w:val="213B11C7"/>
    <w:rsid w:val="213C369B"/>
    <w:rsid w:val="213C4613"/>
    <w:rsid w:val="213E0EA6"/>
    <w:rsid w:val="213F57CB"/>
    <w:rsid w:val="2146183E"/>
    <w:rsid w:val="2146737D"/>
    <w:rsid w:val="21485DA8"/>
    <w:rsid w:val="214A26F4"/>
    <w:rsid w:val="214F4682"/>
    <w:rsid w:val="214F4976"/>
    <w:rsid w:val="21515D01"/>
    <w:rsid w:val="21530298"/>
    <w:rsid w:val="215654A6"/>
    <w:rsid w:val="215874C3"/>
    <w:rsid w:val="21595F00"/>
    <w:rsid w:val="215D0D3E"/>
    <w:rsid w:val="215E07C7"/>
    <w:rsid w:val="215F0E79"/>
    <w:rsid w:val="21654C0E"/>
    <w:rsid w:val="21693698"/>
    <w:rsid w:val="216E669D"/>
    <w:rsid w:val="21720A6E"/>
    <w:rsid w:val="21743B3A"/>
    <w:rsid w:val="21756A88"/>
    <w:rsid w:val="217A5C66"/>
    <w:rsid w:val="217C7926"/>
    <w:rsid w:val="217E520B"/>
    <w:rsid w:val="217F560B"/>
    <w:rsid w:val="218077FA"/>
    <w:rsid w:val="21822686"/>
    <w:rsid w:val="2182786F"/>
    <w:rsid w:val="21843AEF"/>
    <w:rsid w:val="218A4333"/>
    <w:rsid w:val="218E2D07"/>
    <w:rsid w:val="21900A5F"/>
    <w:rsid w:val="21901430"/>
    <w:rsid w:val="219017C4"/>
    <w:rsid w:val="21907364"/>
    <w:rsid w:val="2191433D"/>
    <w:rsid w:val="219156D2"/>
    <w:rsid w:val="21921F5B"/>
    <w:rsid w:val="21937D57"/>
    <w:rsid w:val="219604CD"/>
    <w:rsid w:val="219A0091"/>
    <w:rsid w:val="219A53BB"/>
    <w:rsid w:val="219B6A48"/>
    <w:rsid w:val="21A63705"/>
    <w:rsid w:val="21AC60BE"/>
    <w:rsid w:val="21AF6D88"/>
    <w:rsid w:val="21B358DC"/>
    <w:rsid w:val="21B61273"/>
    <w:rsid w:val="21BB17EF"/>
    <w:rsid w:val="21C01282"/>
    <w:rsid w:val="21C17D98"/>
    <w:rsid w:val="21C2138E"/>
    <w:rsid w:val="21C35AB4"/>
    <w:rsid w:val="21C44AF6"/>
    <w:rsid w:val="21CA5063"/>
    <w:rsid w:val="21CA7276"/>
    <w:rsid w:val="21CB62C8"/>
    <w:rsid w:val="21CC31A2"/>
    <w:rsid w:val="21CE63EF"/>
    <w:rsid w:val="21D36F57"/>
    <w:rsid w:val="21D56C47"/>
    <w:rsid w:val="21D65984"/>
    <w:rsid w:val="21D81451"/>
    <w:rsid w:val="21DA1E63"/>
    <w:rsid w:val="21DB042A"/>
    <w:rsid w:val="21DC1977"/>
    <w:rsid w:val="21DD149A"/>
    <w:rsid w:val="21E53E1E"/>
    <w:rsid w:val="21E8111E"/>
    <w:rsid w:val="21E86A87"/>
    <w:rsid w:val="21F030A4"/>
    <w:rsid w:val="21F132B7"/>
    <w:rsid w:val="21F34DAB"/>
    <w:rsid w:val="21F53018"/>
    <w:rsid w:val="21FD1E03"/>
    <w:rsid w:val="21FE6108"/>
    <w:rsid w:val="220528AF"/>
    <w:rsid w:val="220713B5"/>
    <w:rsid w:val="22093FEB"/>
    <w:rsid w:val="220C26AC"/>
    <w:rsid w:val="220F5D62"/>
    <w:rsid w:val="221C4E9E"/>
    <w:rsid w:val="221D441D"/>
    <w:rsid w:val="221D5C7B"/>
    <w:rsid w:val="221E1230"/>
    <w:rsid w:val="222043D3"/>
    <w:rsid w:val="22243BCC"/>
    <w:rsid w:val="22253A63"/>
    <w:rsid w:val="222B3114"/>
    <w:rsid w:val="222D7B92"/>
    <w:rsid w:val="22302B10"/>
    <w:rsid w:val="22315460"/>
    <w:rsid w:val="223479A4"/>
    <w:rsid w:val="223B3215"/>
    <w:rsid w:val="223D2BD7"/>
    <w:rsid w:val="223D678E"/>
    <w:rsid w:val="224114C6"/>
    <w:rsid w:val="224347A3"/>
    <w:rsid w:val="224600FA"/>
    <w:rsid w:val="22483F29"/>
    <w:rsid w:val="224915EF"/>
    <w:rsid w:val="224A1891"/>
    <w:rsid w:val="224B3C7C"/>
    <w:rsid w:val="224F5637"/>
    <w:rsid w:val="224F5FE3"/>
    <w:rsid w:val="2250167E"/>
    <w:rsid w:val="2252057E"/>
    <w:rsid w:val="22540EA4"/>
    <w:rsid w:val="22567414"/>
    <w:rsid w:val="22567C14"/>
    <w:rsid w:val="22581A19"/>
    <w:rsid w:val="2264680A"/>
    <w:rsid w:val="22651380"/>
    <w:rsid w:val="226A26AC"/>
    <w:rsid w:val="226A7E3C"/>
    <w:rsid w:val="226C7C8B"/>
    <w:rsid w:val="226D7534"/>
    <w:rsid w:val="226F3738"/>
    <w:rsid w:val="227523DE"/>
    <w:rsid w:val="227528F3"/>
    <w:rsid w:val="22784E5B"/>
    <w:rsid w:val="227C192B"/>
    <w:rsid w:val="2282409F"/>
    <w:rsid w:val="228455A9"/>
    <w:rsid w:val="22862D42"/>
    <w:rsid w:val="228718A0"/>
    <w:rsid w:val="22884F9D"/>
    <w:rsid w:val="228A7EEE"/>
    <w:rsid w:val="228F2344"/>
    <w:rsid w:val="22927DAC"/>
    <w:rsid w:val="229932BA"/>
    <w:rsid w:val="229B3FB4"/>
    <w:rsid w:val="229B7D8F"/>
    <w:rsid w:val="22A54A65"/>
    <w:rsid w:val="22A65A03"/>
    <w:rsid w:val="22A961CF"/>
    <w:rsid w:val="22A97FD0"/>
    <w:rsid w:val="22AA4D8D"/>
    <w:rsid w:val="22AD4E01"/>
    <w:rsid w:val="22B36124"/>
    <w:rsid w:val="22C03D87"/>
    <w:rsid w:val="22C178AF"/>
    <w:rsid w:val="22C21C25"/>
    <w:rsid w:val="22C51FAD"/>
    <w:rsid w:val="22CB0025"/>
    <w:rsid w:val="22CB70E4"/>
    <w:rsid w:val="22D05811"/>
    <w:rsid w:val="22D05D28"/>
    <w:rsid w:val="22D14533"/>
    <w:rsid w:val="22D36579"/>
    <w:rsid w:val="22D42445"/>
    <w:rsid w:val="22D54807"/>
    <w:rsid w:val="22D61702"/>
    <w:rsid w:val="22DB316A"/>
    <w:rsid w:val="22DD71BC"/>
    <w:rsid w:val="22DF750A"/>
    <w:rsid w:val="22E037B7"/>
    <w:rsid w:val="22E537A1"/>
    <w:rsid w:val="22E633AC"/>
    <w:rsid w:val="22E738C9"/>
    <w:rsid w:val="22E80F92"/>
    <w:rsid w:val="22EA4632"/>
    <w:rsid w:val="22EB5408"/>
    <w:rsid w:val="22EC341C"/>
    <w:rsid w:val="22EC69BA"/>
    <w:rsid w:val="22ED5A19"/>
    <w:rsid w:val="22EE1377"/>
    <w:rsid w:val="22F0359F"/>
    <w:rsid w:val="22F074B8"/>
    <w:rsid w:val="22F07CF0"/>
    <w:rsid w:val="22F2619D"/>
    <w:rsid w:val="22F472BB"/>
    <w:rsid w:val="22F620C5"/>
    <w:rsid w:val="22F71846"/>
    <w:rsid w:val="22F75DB7"/>
    <w:rsid w:val="22FB73C5"/>
    <w:rsid w:val="22FC3DA8"/>
    <w:rsid w:val="23050689"/>
    <w:rsid w:val="23063448"/>
    <w:rsid w:val="23093C9D"/>
    <w:rsid w:val="230A0B20"/>
    <w:rsid w:val="230A426E"/>
    <w:rsid w:val="230A5CA1"/>
    <w:rsid w:val="230C6997"/>
    <w:rsid w:val="23105084"/>
    <w:rsid w:val="23124794"/>
    <w:rsid w:val="231358A6"/>
    <w:rsid w:val="23155572"/>
    <w:rsid w:val="23173D19"/>
    <w:rsid w:val="231869B1"/>
    <w:rsid w:val="23196CFB"/>
    <w:rsid w:val="23245AB0"/>
    <w:rsid w:val="23266D4A"/>
    <w:rsid w:val="23281C7A"/>
    <w:rsid w:val="23283C8D"/>
    <w:rsid w:val="23284551"/>
    <w:rsid w:val="232C2D45"/>
    <w:rsid w:val="232D16B4"/>
    <w:rsid w:val="232E3FFA"/>
    <w:rsid w:val="232F4E5C"/>
    <w:rsid w:val="23320C8B"/>
    <w:rsid w:val="2332401F"/>
    <w:rsid w:val="2336060E"/>
    <w:rsid w:val="23375BCA"/>
    <w:rsid w:val="23377809"/>
    <w:rsid w:val="233A5342"/>
    <w:rsid w:val="233B2DAB"/>
    <w:rsid w:val="233D0691"/>
    <w:rsid w:val="233F65E1"/>
    <w:rsid w:val="234307B8"/>
    <w:rsid w:val="23476F9D"/>
    <w:rsid w:val="234A7A04"/>
    <w:rsid w:val="234D7D6F"/>
    <w:rsid w:val="234F1D06"/>
    <w:rsid w:val="23500310"/>
    <w:rsid w:val="23537DCA"/>
    <w:rsid w:val="235531F3"/>
    <w:rsid w:val="23560EFA"/>
    <w:rsid w:val="235633E7"/>
    <w:rsid w:val="23566248"/>
    <w:rsid w:val="23570C33"/>
    <w:rsid w:val="23591F7D"/>
    <w:rsid w:val="23593D4A"/>
    <w:rsid w:val="235D7366"/>
    <w:rsid w:val="23612DD3"/>
    <w:rsid w:val="23621019"/>
    <w:rsid w:val="23630B7A"/>
    <w:rsid w:val="23672595"/>
    <w:rsid w:val="236C59CF"/>
    <w:rsid w:val="23702BAD"/>
    <w:rsid w:val="237042AC"/>
    <w:rsid w:val="237144F5"/>
    <w:rsid w:val="237304C9"/>
    <w:rsid w:val="23730B75"/>
    <w:rsid w:val="237B7CCB"/>
    <w:rsid w:val="237E5462"/>
    <w:rsid w:val="238132E2"/>
    <w:rsid w:val="23816DC4"/>
    <w:rsid w:val="23817991"/>
    <w:rsid w:val="23825EC1"/>
    <w:rsid w:val="238F141E"/>
    <w:rsid w:val="239127BB"/>
    <w:rsid w:val="239D3A22"/>
    <w:rsid w:val="239E329D"/>
    <w:rsid w:val="239F5A3B"/>
    <w:rsid w:val="23A169B3"/>
    <w:rsid w:val="23A37F37"/>
    <w:rsid w:val="23A42FE6"/>
    <w:rsid w:val="23A56961"/>
    <w:rsid w:val="23A92F9E"/>
    <w:rsid w:val="23AC18C9"/>
    <w:rsid w:val="23AC7169"/>
    <w:rsid w:val="23B25ABD"/>
    <w:rsid w:val="23B7730E"/>
    <w:rsid w:val="23B870B7"/>
    <w:rsid w:val="23BB511A"/>
    <w:rsid w:val="23C23E41"/>
    <w:rsid w:val="23C658BA"/>
    <w:rsid w:val="23CB1BE5"/>
    <w:rsid w:val="23CD1E7D"/>
    <w:rsid w:val="23DC01FE"/>
    <w:rsid w:val="23DC2343"/>
    <w:rsid w:val="23DD2074"/>
    <w:rsid w:val="23DF3582"/>
    <w:rsid w:val="23E75831"/>
    <w:rsid w:val="23E770F6"/>
    <w:rsid w:val="23E9433A"/>
    <w:rsid w:val="23E94743"/>
    <w:rsid w:val="23E950DC"/>
    <w:rsid w:val="23ED0B84"/>
    <w:rsid w:val="23F3294A"/>
    <w:rsid w:val="23F764FA"/>
    <w:rsid w:val="23F91BA9"/>
    <w:rsid w:val="23F95B65"/>
    <w:rsid w:val="23FD6598"/>
    <w:rsid w:val="23FE6445"/>
    <w:rsid w:val="23FF0C18"/>
    <w:rsid w:val="23FF4F83"/>
    <w:rsid w:val="24034FAC"/>
    <w:rsid w:val="24052A9D"/>
    <w:rsid w:val="240B11DA"/>
    <w:rsid w:val="240E2B95"/>
    <w:rsid w:val="240F31D0"/>
    <w:rsid w:val="24100B5E"/>
    <w:rsid w:val="24107205"/>
    <w:rsid w:val="24113EC2"/>
    <w:rsid w:val="24157033"/>
    <w:rsid w:val="24173528"/>
    <w:rsid w:val="24194A70"/>
    <w:rsid w:val="24197F0D"/>
    <w:rsid w:val="241B400C"/>
    <w:rsid w:val="241C4F0B"/>
    <w:rsid w:val="24211F26"/>
    <w:rsid w:val="2424280B"/>
    <w:rsid w:val="2425334E"/>
    <w:rsid w:val="242B3977"/>
    <w:rsid w:val="242D28B5"/>
    <w:rsid w:val="243F5218"/>
    <w:rsid w:val="2440710B"/>
    <w:rsid w:val="24430966"/>
    <w:rsid w:val="24451948"/>
    <w:rsid w:val="24470B15"/>
    <w:rsid w:val="244C4692"/>
    <w:rsid w:val="244C5111"/>
    <w:rsid w:val="244E68FD"/>
    <w:rsid w:val="2453201A"/>
    <w:rsid w:val="245A048B"/>
    <w:rsid w:val="245B612D"/>
    <w:rsid w:val="245D6090"/>
    <w:rsid w:val="246029DF"/>
    <w:rsid w:val="2461028B"/>
    <w:rsid w:val="2463109D"/>
    <w:rsid w:val="24640E9B"/>
    <w:rsid w:val="24661CF1"/>
    <w:rsid w:val="246753B9"/>
    <w:rsid w:val="24680DF7"/>
    <w:rsid w:val="24685DA3"/>
    <w:rsid w:val="246B3B89"/>
    <w:rsid w:val="246F28D2"/>
    <w:rsid w:val="247019FE"/>
    <w:rsid w:val="24702047"/>
    <w:rsid w:val="24747E10"/>
    <w:rsid w:val="24753EAC"/>
    <w:rsid w:val="24785C24"/>
    <w:rsid w:val="247910F9"/>
    <w:rsid w:val="247B1954"/>
    <w:rsid w:val="247B71A9"/>
    <w:rsid w:val="247F42E2"/>
    <w:rsid w:val="24831C95"/>
    <w:rsid w:val="24833B15"/>
    <w:rsid w:val="24885C2A"/>
    <w:rsid w:val="248A68BB"/>
    <w:rsid w:val="248B35BC"/>
    <w:rsid w:val="248C2BFC"/>
    <w:rsid w:val="248D0C7E"/>
    <w:rsid w:val="248E391C"/>
    <w:rsid w:val="248E5FF9"/>
    <w:rsid w:val="249068F8"/>
    <w:rsid w:val="2495476A"/>
    <w:rsid w:val="24970DAC"/>
    <w:rsid w:val="24982C7C"/>
    <w:rsid w:val="249865AD"/>
    <w:rsid w:val="24986E4F"/>
    <w:rsid w:val="249F3D75"/>
    <w:rsid w:val="24A813C0"/>
    <w:rsid w:val="24AD3DC8"/>
    <w:rsid w:val="24AE3ED2"/>
    <w:rsid w:val="24AF32FB"/>
    <w:rsid w:val="24B071C9"/>
    <w:rsid w:val="24B36F53"/>
    <w:rsid w:val="24B77F5E"/>
    <w:rsid w:val="24BD6C7C"/>
    <w:rsid w:val="24BE227A"/>
    <w:rsid w:val="24C247E9"/>
    <w:rsid w:val="24C5054A"/>
    <w:rsid w:val="24CA3822"/>
    <w:rsid w:val="24CD6B41"/>
    <w:rsid w:val="24CF611D"/>
    <w:rsid w:val="24D524E7"/>
    <w:rsid w:val="24D62970"/>
    <w:rsid w:val="24D639F2"/>
    <w:rsid w:val="24D8700D"/>
    <w:rsid w:val="24D947E2"/>
    <w:rsid w:val="24E3326D"/>
    <w:rsid w:val="24E60CFD"/>
    <w:rsid w:val="24E64B95"/>
    <w:rsid w:val="24EC550B"/>
    <w:rsid w:val="24F549F6"/>
    <w:rsid w:val="24F95EE1"/>
    <w:rsid w:val="24F95F8C"/>
    <w:rsid w:val="24FA17AC"/>
    <w:rsid w:val="24FA7A2B"/>
    <w:rsid w:val="24FC6544"/>
    <w:rsid w:val="25006E03"/>
    <w:rsid w:val="25010E02"/>
    <w:rsid w:val="25011E44"/>
    <w:rsid w:val="250B0387"/>
    <w:rsid w:val="250B3293"/>
    <w:rsid w:val="250C7133"/>
    <w:rsid w:val="250C7751"/>
    <w:rsid w:val="25113668"/>
    <w:rsid w:val="25136F87"/>
    <w:rsid w:val="251A4C23"/>
    <w:rsid w:val="251F2585"/>
    <w:rsid w:val="251F58B9"/>
    <w:rsid w:val="25206762"/>
    <w:rsid w:val="2521385A"/>
    <w:rsid w:val="25233EAD"/>
    <w:rsid w:val="25246E6D"/>
    <w:rsid w:val="25250DB2"/>
    <w:rsid w:val="252B07AD"/>
    <w:rsid w:val="252D3E67"/>
    <w:rsid w:val="252D47EF"/>
    <w:rsid w:val="2535374E"/>
    <w:rsid w:val="2536697B"/>
    <w:rsid w:val="25367C36"/>
    <w:rsid w:val="25373607"/>
    <w:rsid w:val="253925C7"/>
    <w:rsid w:val="25395856"/>
    <w:rsid w:val="254001A4"/>
    <w:rsid w:val="254843FE"/>
    <w:rsid w:val="254A1026"/>
    <w:rsid w:val="254E28B3"/>
    <w:rsid w:val="25521D0E"/>
    <w:rsid w:val="25526C0C"/>
    <w:rsid w:val="255749A1"/>
    <w:rsid w:val="25591729"/>
    <w:rsid w:val="255B7501"/>
    <w:rsid w:val="255D791D"/>
    <w:rsid w:val="25672848"/>
    <w:rsid w:val="256C50CE"/>
    <w:rsid w:val="256D2347"/>
    <w:rsid w:val="256E7BC9"/>
    <w:rsid w:val="25736147"/>
    <w:rsid w:val="25747178"/>
    <w:rsid w:val="257A394C"/>
    <w:rsid w:val="257A643A"/>
    <w:rsid w:val="257B7A25"/>
    <w:rsid w:val="257C6976"/>
    <w:rsid w:val="257E740C"/>
    <w:rsid w:val="257F5E4E"/>
    <w:rsid w:val="25823DE1"/>
    <w:rsid w:val="2584556D"/>
    <w:rsid w:val="25850326"/>
    <w:rsid w:val="25857D94"/>
    <w:rsid w:val="25867FAD"/>
    <w:rsid w:val="25872C13"/>
    <w:rsid w:val="25896683"/>
    <w:rsid w:val="258B014C"/>
    <w:rsid w:val="258B6442"/>
    <w:rsid w:val="258E2BD9"/>
    <w:rsid w:val="258F1F61"/>
    <w:rsid w:val="2590704B"/>
    <w:rsid w:val="2594749B"/>
    <w:rsid w:val="25954250"/>
    <w:rsid w:val="25967C40"/>
    <w:rsid w:val="2597558F"/>
    <w:rsid w:val="25980069"/>
    <w:rsid w:val="25985397"/>
    <w:rsid w:val="259A18D1"/>
    <w:rsid w:val="259D39CD"/>
    <w:rsid w:val="259F1CD6"/>
    <w:rsid w:val="25A00E92"/>
    <w:rsid w:val="25A47E29"/>
    <w:rsid w:val="25AA788A"/>
    <w:rsid w:val="25B423B8"/>
    <w:rsid w:val="25B9664B"/>
    <w:rsid w:val="25BC3B7D"/>
    <w:rsid w:val="25BE20AA"/>
    <w:rsid w:val="25BE525C"/>
    <w:rsid w:val="25BF6366"/>
    <w:rsid w:val="25C154F3"/>
    <w:rsid w:val="25C37424"/>
    <w:rsid w:val="25C522ED"/>
    <w:rsid w:val="25C87586"/>
    <w:rsid w:val="25C95F84"/>
    <w:rsid w:val="25CB2CEB"/>
    <w:rsid w:val="25CE30E3"/>
    <w:rsid w:val="25D11AE3"/>
    <w:rsid w:val="25D2318C"/>
    <w:rsid w:val="25D269ED"/>
    <w:rsid w:val="25D32B2B"/>
    <w:rsid w:val="25D33985"/>
    <w:rsid w:val="25D51EE9"/>
    <w:rsid w:val="25D54FB2"/>
    <w:rsid w:val="25D96DEB"/>
    <w:rsid w:val="25DC5F86"/>
    <w:rsid w:val="25DC6FF9"/>
    <w:rsid w:val="25DD31A0"/>
    <w:rsid w:val="25DE1B12"/>
    <w:rsid w:val="25E432B0"/>
    <w:rsid w:val="25E61293"/>
    <w:rsid w:val="25EA07E0"/>
    <w:rsid w:val="25EA77B6"/>
    <w:rsid w:val="25EC7B49"/>
    <w:rsid w:val="25F0518F"/>
    <w:rsid w:val="25F46151"/>
    <w:rsid w:val="25F77C72"/>
    <w:rsid w:val="25FB0CC2"/>
    <w:rsid w:val="25FE383F"/>
    <w:rsid w:val="260174A5"/>
    <w:rsid w:val="260224E7"/>
    <w:rsid w:val="260310ED"/>
    <w:rsid w:val="26057BD8"/>
    <w:rsid w:val="26076D29"/>
    <w:rsid w:val="260852A1"/>
    <w:rsid w:val="260B050C"/>
    <w:rsid w:val="260C28AB"/>
    <w:rsid w:val="260E35FC"/>
    <w:rsid w:val="26130016"/>
    <w:rsid w:val="26161FC4"/>
    <w:rsid w:val="261978CF"/>
    <w:rsid w:val="261B68FB"/>
    <w:rsid w:val="261B7807"/>
    <w:rsid w:val="261C4BAB"/>
    <w:rsid w:val="261E2B79"/>
    <w:rsid w:val="261F5ADA"/>
    <w:rsid w:val="26205D3C"/>
    <w:rsid w:val="2623394A"/>
    <w:rsid w:val="26272006"/>
    <w:rsid w:val="262848E0"/>
    <w:rsid w:val="2629274A"/>
    <w:rsid w:val="262B491A"/>
    <w:rsid w:val="262C5336"/>
    <w:rsid w:val="262F2F57"/>
    <w:rsid w:val="262F3C6D"/>
    <w:rsid w:val="2634163D"/>
    <w:rsid w:val="26377E22"/>
    <w:rsid w:val="263D7F61"/>
    <w:rsid w:val="2644258C"/>
    <w:rsid w:val="26454B6A"/>
    <w:rsid w:val="26461FAA"/>
    <w:rsid w:val="26462D7A"/>
    <w:rsid w:val="264953EC"/>
    <w:rsid w:val="264E4C80"/>
    <w:rsid w:val="264F3450"/>
    <w:rsid w:val="265167FA"/>
    <w:rsid w:val="265223AE"/>
    <w:rsid w:val="26526E22"/>
    <w:rsid w:val="265407D0"/>
    <w:rsid w:val="26560C65"/>
    <w:rsid w:val="265A15F1"/>
    <w:rsid w:val="265C145B"/>
    <w:rsid w:val="26622437"/>
    <w:rsid w:val="26650318"/>
    <w:rsid w:val="266E6D2B"/>
    <w:rsid w:val="266F1934"/>
    <w:rsid w:val="266F3D40"/>
    <w:rsid w:val="2671369E"/>
    <w:rsid w:val="26717A46"/>
    <w:rsid w:val="26731BCD"/>
    <w:rsid w:val="267338BF"/>
    <w:rsid w:val="26736F34"/>
    <w:rsid w:val="267450C5"/>
    <w:rsid w:val="26746F7F"/>
    <w:rsid w:val="2676794F"/>
    <w:rsid w:val="26787C79"/>
    <w:rsid w:val="267B616D"/>
    <w:rsid w:val="267D2D5F"/>
    <w:rsid w:val="267F6E07"/>
    <w:rsid w:val="26804CE5"/>
    <w:rsid w:val="26821067"/>
    <w:rsid w:val="2685733F"/>
    <w:rsid w:val="26883C1B"/>
    <w:rsid w:val="26894970"/>
    <w:rsid w:val="268C21D2"/>
    <w:rsid w:val="268D2127"/>
    <w:rsid w:val="26932186"/>
    <w:rsid w:val="26957BC7"/>
    <w:rsid w:val="26961A60"/>
    <w:rsid w:val="269D66AA"/>
    <w:rsid w:val="269E4ED3"/>
    <w:rsid w:val="269F30A7"/>
    <w:rsid w:val="26A1363A"/>
    <w:rsid w:val="26A33069"/>
    <w:rsid w:val="26A57283"/>
    <w:rsid w:val="26A61F70"/>
    <w:rsid w:val="26A875C9"/>
    <w:rsid w:val="26AA5779"/>
    <w:rsid w:val="26B347B8"/>
    <w:rsid w:val="26B50226"/>
    <w:rsid w:val="26BC42AF"/>
    <w:rsid w:val="26BD5BFF"/>
    <w:rsid w:val="26C8066B"/>
    <w:rsid w:val="26D039BF"/>
    <w:rsid w:val="26D77002"/>
    <w:rsid w:val="26E06093"/>
    <w:rsid w:val="26E168C9"/>
    <w:rsid w:val="26E747B0"/>
    <w:rsid w:val="26E8267A"/>
    <w:rsid w:val="26E96556"/>
    <w:rsid w:val="26EB100B"/>
    <w:rsid w:val="26ED4D20"/>
    <w:rsid w:val="26F32123"/>
    <w:rsid w:val="26F55D95"/>
    <w:rsid w:val="26F5640A"/>
    <w:rsid w:val="26F82EFD"/>
    <w:rsid w:val="26F85437"/>
    <w:rsid w:val="26FA2538"/>
    <w:rsid w:val="26FA5217"/>
    <w:rsid w:val="26FB4257"/>
    <w:rsid w:val="26FC0615"/>
    <w:rsid w:val="270150C1"/>
    <w:rsid w:val="2708009F"/>
    <w:rsid w:val="27096E18"/>
    <w:rsid w:val="270E78E7"/>
    <w:rsid w:val="27154158"/>
    <w:rsid w:val="271577E2"/>
    <w:rsid w:val="2718060E"/>
    <w:rsid w:val="27195C73"/>
    <w:rsid w:val="271A2888"/>
    <w:rsid w:val="271E42BA"/>
    <w:rsid w:val="27212FF6"/>
    <w:rsid w:val="27241667"/>
    <w:rsid w:val="272E0C4C"/>
    <w:rsid w:val="272F060E"/>
    <w:rsid w:val="27316914"/>
    <w:rsid w:val="27382371"/>
    <w:rsid w:val="27387AAA"/>
    <w:rsid w:val="273D2CDB"/>
    <w:rsid w:val="273E08E0"/>
    <w:rsid w:val="274444B7"/>
    <w:rsid w:val="274825FA"/>
    <w:rsid w:val="274A60B4"/>
    <w:rsid w:val="274E4DB0"/>
    <w:rsid w:val="27514C80"/>
    <w:rsid w:val="2758089B"/>
    <w:rsid w:val="275900E0"/>
    <w:rsid w:val="27592506"/>
    <w:rsid w:val="275C648A"/>
    <w:rsid w:val="275F500A"/>
    <w:rsid w:val="27606EB3"/>
    <w:rsid w:val="2762548F"/>
    <w:rsid w:val="27630A3B"/>
    <w:rsid w:val="2765746D"/>
    <w:rsid w:val="27674096"/>
    <w:rsid w:val="276752B5"/>
    <w:rsid w:val="276B2544"/>
    <w:rsid w:val="27724469"/>
    <w:rsid w:val="27774ADE"/>
    <w:rsid w:val="277956D1"/>
    <w:rsid w:val="277A6057"/>
    <w:rsid w:val="277B0505"/>
    <w:rsid w:val="277B3F6E"/>
    <w:rsid w:val="277C1A92"/>
    <w:rsid w:val="277D1ABB"/>
    <w:rsid w:val="277E6743"/>
    <w:rsid w:val="277F6D91"/>
    <w:rsid w:val="27835455"/>
    <w:rsid w:val="2784123D"/>
    <w:rsid w:val="278451BC"/>
    <w:rsid w:val="27856341"/>
    <w:rsid w:val="278842B1"/>
    <w:rsid w:val="278D545F"/>
    <w:rsid w:val="27956D46"/>
    <w:rsid w:val="27967C60"/>
    <w:rsid w:val="27997005"/>
    <w:rsid w:val="279A20C3"/>
    <w:rsid w:val="279E4EA3"/>
    <w:rsid w:val="27A074A1"/>
    <w:rsid w:val="27A07965"/>
    <w:rsid w:val="27A711B2"/>
    <w:rsid w:val="27A77E3E"/>
    <w:rsid w:val="27A814A7"/>
    <w:rsid w:val="27A8508F"/>
    <w:rsid w:val="27A868C8"/>
    <w:rsid w:val="27A953F7"/>
    <w:rsid w:val="27A95664"/>
    <w:rsid w:val="27AA063A"/>
    <w:rsid w:val="27AD47A9"/>
    <w:rsid w:val="27B3083E"/>
    <w:rsid w:val="27B5660A"/>
    <w:rsid w:val="27B9422A"/>
    <w:rsid w:val="27B971DE"/>
    <w:rsid w:val="27BA7FE5"/>
    <w:rsid w:val="27BB6B61"/>
    <w:rsid w:val="27BC0B8C"/>
    <w:rsid w:val="27BE6B81"/>
    <w:rsid w:val="27C20AEA"/>
    <w:rsid w:val="27C8657A"/>
    <w:rsid w:val="27D0435B"/>
    <w:rsid w:val="27D05EF9"/>
    <w:rsid w:val="27D07879"/>
    <w:rsid w:val="27D377A5"/>
    <w:rsid w:val="27D55232"/>
    <w:rsid w:val="27DB30AB"/>
    <w:rsid w:val="27E21907"/>
    <w:rsid w:val="27E24282"/>
    <w:rsid w:val="27E30B2F"/>
    <w:rsid w:val="27E84FA5"/>
    <w:rsid w:val="27EB1A0E"/>
    <w:rsid w:val="27EB5B68"/>
    <w:rsid w:val="27F062BF"/>
    <w:rsid w:val="27F328F4"/>
    <w:rsid w:val="27FC0A70"/>
    <w:rsid w:val="28003373"/>
    <w:rsid w:val="280251EE"/>
    <w:rsid w:val="2808332F"/>
    <w:rsid w:val="280864C2"/>
    <w:rsid w:val="280D6199"/>
    <w:rsid w:val="28194DE0"/>
    <w:rsid w:val="281C42BA"/>
    <w:rsid w:val="281E39CC"/>
    <w:rsid w:val="281E5330"/>
    <w:rsid w:val="28214DD4"/>
    <w:rsid w:val="28241486"/>
    <w:rsid w:val="282726B9"/>
    <w:rsid w:val="28293E8E"/>
    <w:rsid w:val="282B2F7A"/>
    <w:rsid w:val="282F3AB2"/>
    <w:rsid w:val="282F6699"/>
    <w:rsid w:val="28353473"/>
    <w:rsid w:val="28397D2F"/>
    <w:rsid w:val="283D6B0D"/>
    <w:rsid w:val="283E6EB9"/>
    <w:rsid w:val="284109FB"/>
    <w:rsid w:val="28417EB5"/>
    <w:rsid w:val="284444C5"/>
    <w:rsid w:val="28462E0C"/>
    <w:rsid w:val="284941F7"/>
    <w:rsid w:val="284A4B44"/>
    <w:rsid w:val="284A5C7E"/>
    <w:rsid w:val="284B0E5E"/>
    <w:rsid w:val="284D77F7"/>
    <w:rsid w:val="284F2709"/>
    <w:rsid w:val="284F3FBC"/>
    <w:rsid w:val="284F63F4"/>
    <w:rsid w:val="285043E7"/>
    <w:rsid w:val="28547291"/>
    <w:rsid w:val="28550928"/>
    <w:rsid w:val="28553D30"/>
    <w:rsid w:val="285804A8"/>
    <w:rsid w:val="2858592B"/>
    <w:rsid w:val="28587FC5"/>
    <w:rsid w:val="285C22A3"/>
    <w:rsid w:val="285E6DCE"/>
    <w:rsid w:val="285F7E79"/>
    <w:rsid w:val="28616F10"/>
    <w:rsid w:val="28643A51"/>
    <w:rsid w:val="28667269"/>
    <w:rsid w:val="28685706"/>
    <w:rsid w:val="286943E4"/>
    <w:rsid w:val="286A42DB"/>
    <w:rsid w:val="286B2B39"/>
    <w:rsid w:val="28711FFF"/>
    <w:rsid w:val="28721243"/>
    <w:rsid w:val="2877415D"/>
    <w:rsid w:val="28793F14"/>
    <w:rsid w:val="287949A4"/>
    <w:rsid w:val="288177BE"/>
    <w:rsid w:val="288222EF"/>
    <w:rsid w:val="28834225"/>
    <w:rsid w:val="28844D4D"/>
    <w:rsid w:val="28851836"/>
    <w:rsid w:val="28857AA5"/>
    <w:rsid w:val="288C3D42"/>
    <w:rsid w:val="288C6C83"/>
    <w:rsid w:val="288D158B"/>
    <w:rsid w:val="289324ED"/>
    <w:rsid w:val="2898307E"/>
    <w:rsid w:val="289A5EA1"/>
    <w:rsid w:val="289D6103"/>
    <w:rsid w:val="28A11DAD"/>
    <w:rsid w:val="28A2134E"/>
    <w:rsid w:val="28A21D41"/>
    <w:rsid w:val="28A617D8"/>
    <w:rsid w:val="28A711F8"/>
    <w:rsid w:val="28A81483"/>
    <w:rsid w:val="28AB020C"/>
    <w:rsid w:val="28AB7836"/>
    <w:rsid w:val="28AC737A"/>
    <w:rsid w:val="28B07092"/>
    <w:rsid w:val="28B1070F"/>
    <w:rsid w:val="28B46D43"/>
    <w:rsid w:val="28C219ED"/>
    <w:rsid w:val="28C47D5B"/>
    <w:rsid w:val="28C50C64"/>
    <w:rsid w:val="28C74D02"/>
    <w:rsid w:val="28C952BF"/>
    <w:rsid w:val="28CB23BD"/>
    <w:rsid w:val="28CB7A8C"/>
    <w:rsid w:val="28CD0B22"/>
    <w:rsid w:val="28CD709F"/>
    <w:rsid w:val="28D12F02"/>
    <w:rsid w:val="28D2224B"/>
    <w:rsid w:val="28D25536"/>
    <w:rsid w:val="28DD746D"/>
    <w:rsid w:val="28E047EF"/>
    <w:rsid w:val="28E11298"/>
    <w:rsid w:val="28E96BD7"/>
    <w:rsid w:val="28EB2D9D"/>
    <w:rsid w:val="28ED09AD"/>
    <w:rsid w:val="28ED4F61"/>
    <w:rsid w:val="28ED5800"/>
    <w:rsid w:val="28ED6EAF"/>
    <w:rsid w:val="28EE3DE1"/>
    <w:rsid w:val="28EE4F60"/>
    <w:rsid w:val="28EF02E5"/>
    <w:rsid w:val="28F10B94"/>
    <w:rsid w:val="28F141E3"/>
    <w:rsid w:val="28F201FA"/>
    <w:rsid w:val="28F833E4"/>
    <w:rsid w:val="28F956CA"/>
    <w:rsid w:val="28F97B5E"/>
    <w:rsid w:val="28F97CDC"/>
    <w:rsid w:val="28FF636D"/>
    <w:rsid w:val="29000E66"/>
    <w:rsid w:val="29027AB1"/>
    <w:rsid w:val="2903467F"/>
    <w:rsid w:val="290753A2"/>
    <w:rsid w:val="29094675"/>
    <w:rsid w:val="290A5547"/>
    <w:rsid w:val="290B65CB"/>
    <w:rsid w:val="290D36A8"/>
    <w:rsid w:val="29103740"/>
    <w:rsid w:val="291122A5"/>
    <w:rsid w:val="291175C6"/>
    <w:rsid w:val="29136C79"/>
    <w:rsid w:val="29142BF5"/>
    <w:rsid w:val="291819FB"/>
    <w:rsid w:val="291D3350"/>
    <w:rsid w:val="29253130"/>
    <w:rsid w:val="29296EB1"/>
    <w:rsid w:val="292C00DE"/>
    <w:rsid w:val="292D00AF"/>
    <w:rsid w:val="292E7CE1"/>
    <w:rsid w:val="292F21C7"/>
    <w:rsid w:val="29337F81"/>
    <w:rsid w:val="293455D4"/>
    <w:rsid w:val="29350BB9"/>
    <w:rsid w:val="293C6317"/>
    <w:rsid w:val="293C6B28"/>
    <w:rsid w:val="293E0C61"/>
    <w:rsid w:val="29424F29"/>
    <w:rsid w:val="29425349"/>
    <w:rsid w:val="29431C5D"/>
    <w:rsid w:val="29446D7C"/>
    <w:rsid w:val="294610BD"/>
    <w:rsid w:val="294703CA"/>
    <w:rsid w:val="294B03B7"/>
    <w:rsid w:val="294C6281"/>
    <w:rsid w:val="294C7DAB"/>
    <w:rsid w:val="294D60D4"/>
    <w:rsid w:val="294E1C7C"/>
    <w:rsid w:val="294E28FD"/>
    <w:rsid w:val="29510D31"/>
    <w:rsid w:val="295177E4"/>
    <w:rsid w:val="29520812"/>
    <w:rsid w:val="295230C2"/>
    <w:rsid w:val="295237BC"/>
    <w:rsid w:val="29541DD4"/>
    <w:rsid w:val="29577666"/>
    <w:rsid w:val="29593C1E"/>
    <w:rsid w:val="295A1342"/>
    <w:rsid w:val="295F082E"/>
    <w:rsid w:val="29600C43"/>
    <w:rsid w:val="29653B3D"/>
    <w:rsid w:val="296C3CAD"/>
    <w:rsid w:val="296E70E9"/>
    <w:rsid w:val="297951A7"/>
    <w:rsid w:val="297A7A0F"/>
    <w:rsid w:val="297C2D73"/>
    <w:rsid w:val="297D3F14"/>
    <w:rsid w:val="2980427C"/>
    <w:rsid w:val="29831DED"/>
    <w:rsid w:val="29887A18"/>
    <w:rsid w:val="2989509D"/>
    <w:rsid w:val="298B0D03"/>
    <w:rsid w:val="298B5EE9"/>
    <w:rsid w:val="29912C6F"/>
    <w:rsid w:val="299271DE"/>
    <w:rsid w:val="2995631B"/>
    <w:rsid w:val="2995796B"/>
    <w:rsid w:val="29962215"/>
    <w:rsid w:val="29A07E84"/>
    <w:rsid w:val="29A47D92"/>
    <w:rsid w:val="29A8408B"/>
    <w:rsid w:val="29AA1FD0"/>
    <w:rsid w:val="29AC334C"/>
    <w:rsid w:val="29AE36CC"/>
    <w:rsid w:val="29AF3A27"/>
    <w:rsid w:val="29B04B47"/>
    <w:rsid w:val="29B37D7F"/>
    <w:rsid w:val="29B40026"/>
    <w:rsid w:val="29B70A16"/>
    <w:rsid w:val="29B93617"/>
    <w:rsid w:val="29B97B9F"/>
    <w:rsid w:val="29BB0D48"/>
    <w:rsid w:val="29BF1662"/>
    <w:rsid w:val="29C00707"/>
    <w:rsid w:val="29C53564"/>
    <w:rsid w:val="29C65306"/>
    <w:rsid w:val="29C756EA"/>
    <w:rsid w:val="29C914DE"/>
    <w:rsid w:val="29C92C89"/>
    <w:rsid w:val="29D634D0"/>
    <w:rsid w:val="29D77C10"/>
    <w:rsid w:val="29DD7363"/>
    <w:rsid w:val="29DE2C4D"/>
    <w:rsid w:val="29DE3496"/>
    <w:rsid w:val="29E444D6"/>
    <w:rsid w:val="29E478FD"/>
    <w:rsid w:val="29E717F7"/>
    <w:rsid w:val="29E85B58"/>
    <w:rsid w:val="29E85D4E"/>
    <w:rsid w:val="29E9456C"/>
    <w:rsid w:val="29F01223"/>
    <w:rsid w:val="29F36D9E"/>
    <w:rsid w:val="29F40901"/>
    <w:rsid w:val="29F42C71"/>
    <w:rsid w:val="29F529D1"/>
    <w:rsid w:val="29F52C70"/>
    <w:rsid w:val="29FD26DE"/>
    <w:rsid w:val="2A022C00"/>
    <w:rsid w:val="2A027E6D"/>
    <w:rsid w:val="2A0419B3"/>
    <w:rsid w:val="2A09642E"/>
    <w:rsid w:val="2A0A6C01"/>
    <w:rsid w:val="2A0B645F"/>
    <w:rsid w:val="2A0C301F"/>
    <w:rsid w:val="2A0E05A1"/>
    <w:rsid w:val="2A0E2A4A"/>
    <w:rsid w:val="2A157736"/>
    <w:rsid w:val="2A1669C8"/>
    <w:rsid w:val="2A182E99"/>
    <w:rsid w:val="2A1B0D01"/>
    <w:rsid w:val="2A1B7B3E"/>
    <w:rsid w:val="2A1C65A5"/>
    <w:rsid w:val="2A1E0E56"/>
    <w:rsid w:val="2A1F7B3B"/>
    <w:rsid w:val="2A200F02"/>
    <w:rsid w:val="2A2036D0"/>
    <w:rsid w:val="2A2C6815"/>
    <w:rsid w:val="2A302490"/>
    <w:rsid w:val="2A354D17"/>
    <w:rsid w:val="2A355519"/>
    <w:rsid w:val="2A3767B6"/>
    <w:rsid w:val="2A3822FB"/>
    <w:rsid w:val="2A382A43"/>
    <w:rsid w:val="2A3D036A"/>
    <w:rsid w:val="2A44567E"/>
    <w:rsid w:val="2A457FDA"/>
    <w:rsid w:val="2A4860B1"/>
    <w:rsid w:val="2A4A429F"/>
    <w:rsid w:val="2A4D45DC"/>
    <w:rsid w:val="2A4E4CFC"/>
    <w:rsid w:val="2A502C68"/>
    <w:rsid w:val="2A5302DD"/>
    <w:rsid w:val="2A533A8D"/>
    <w:rsid w:val="2A536A42"/>
    <w:rsid w:val="2A555CEA"/>
    <w:rsid w:val="2A58126E"/>
    <w:rsid w:val="2A584F72"/>
    <w:rsid w:val="2A586479"/>
    <w:rsid w:val="2A591A14"/>
    <w:rsid w:val="2A5E3D2A"/>
    <w:rsid w:val="2A6103D8"/>
    <w:rsid w:val="2A6233A1"/>
    <w:rsid w:val="2A625DB1"/>
    <w:rsid w:val="2A6946E3"/>
    <w:rsid w:val="2A696402"/>
    <w:rsid w:val="2A6A2A6F"/>
    <w:rsid w:val="2A6B7F64"/>
    <w:rsid w:val="2A6E0EA8"/>
    <w:rsid w:val="2A6E54F5"/>
    <w:rsid w:val="2A70305B"/>
    <w:rsid w:val="2A7032A0"/>
    <w:rsid w:val="2A714780"/>
    <w:rsid w:val="2A726035"/>
    <w:rsid w:val="2A797F33"/>
    <w:rsid w:val="2A7B741B"/>
    <w:rsid w:val="2A7C6454"/>
    <w:rsid w:val="2A7F4FEA"/>
    <w:rsid w:val="2A913763"/>
    <w:rsid w:val="2A946FE3"/>
    <w:rsid w:val="2A980C6D"/>
    <w:rsid w:val="2A9C4D12"/>
    <w:rsid w:val="2A9D7E65"/>
    <w:rsid w:val="2AA11CFE"/>
    <w:rsid w:val="2AA461C9"/>
    <w:rsid w:val="2AA71B0D"/>
    <w:rsid w:val="2AA7645F"/>
    <w:rsid w:val="2AA81192"/>
    <w:rsid w:val="2AAC3773"/>
    <w:rsid w:val="2AB152B8"/>
    <w:rsid w:val="2AB2425B"/>
    <w:rsid w:val="2AB6584F"/>
    <w:rsid w:val="2AB96C89"/>
    <w:rsid w:val="2AB973AC"/>
    <w:rsid w:val="2ABA31CE"/>
    <w:rsid w:val="2ABC314C"/>
    <w:rsid w:val="2ABF0E63"/>
    <w:rsid w:val="2AC325BA"/>
    <w:rsid w:val="2AC51D72"/>
    <w:rsid w:val="2AC84277"/>
    <w:rsid w:val="2AC911A4"/>
    <w:rsid w:val="2ACA0175"/>
    <w:rsid w:val="2ACA2B27"/>
    <w:rsid w:val="2ACD79D1"/>
    <w:rsid w:val="2AD02067"/>
    <w:rsid w:val="2AD12BC7"/>
    <w:rsid w:val="2AD20911"/>
    <w:rsid w:val="2AD6394A"/>
    <w:rsid w:val="2AD6452F"/>
    <w:rsid w:val="2AD6706A"/>
    <w:rsid w:val="2AD75A97"/>
    <w:rsid w:val="2AE063B9"/>
    <w:rsid w:val="2AE577AF"/>
    <w:rsid w:val="2AE61B95"/>
    <w:rsid w:val="2AE77212"/>
    <w:rsid w:val="2AEA637B"/>
    <w:rsid w:val="2AEC4906"/>
    <w:rsid w:val="2AEC7E82"/>
    <w:rsid w:val="2AEF2022"/>
    <w:rsid w:val="2AF10048"/>
    <w:rsid w:val="2AF341CC"/>
    <w:rsid w:val="2AF4551A"/>
    <w:rsid w:val="2AF50791"/>
    <w:rsid w:val="2AF65220"/>
    <w:rsid w:val="2AF75852"/>
    <w:rsid w:val="2AFC5E31"/>
    <w:rsid w:val="2B0162C1"/>
    <w:rsid w:val="2B016F38"/>
    <w:rsid w:val="2B016F67"/>
    <w:rsid w:val="2B06281E"/>
    <w:rsid w:val="2B080DB2"/>
    <w:rsid w:val="2B091896"/>
    <w:rsid w:val="2B096B79"/>
    <w:rsid w:val="2B0C5489"/>
    <w:rsid w:val="2B0D4B3C"/>
    <w:rsid w:val="2B114978"/>
    <w:rsid w:val="2B123777"/>
    <w:rsid w:val="2B1E58EA"/>
    <w:rsid w:val="2B1E6792"/>
    <w:rsid w:val="2B217B9E"/>
    <w:rsid w:val="2B26234C"/>
    <w:rsid w:val="2B263AED"/>
    <w:rsid w:val="2B290A65"/>
    <w:rsid w:val="2B2920FA"/>
    <w:rsid w:val="2B295741"/>
    <w:rsid w:val="2B2D1B42"/>
    <w:rsid w:val="2B2F6124"/>
    <w:rsid w:val="2B315E4F"/>
    <w:rsid w:val="2B354E8E"/>
    <w:rsid w:val="2B37163E"/>
    <w:rsid w:val="2B3D4671"/>
    <w:rsid w:val="2B3D5740"/>
    <w:rsid w:val="2B431B9A"/>
    <w:rsid w:val="2B437328"/>
    <w:rsid w:val="2B4870A4"/>
    <w:rsid w:val="2B49545E"/>
    <w:rsid w:val="2B4D72CB"/>
    <w:rsid w:val="2B4E2A34"/>
    <w:rsid w:val="2B5010E1"/>
    <w:rsid w:val="2B52742B"/>
    <w:rsid w:val="2B5441F5"/>
    <w:rsid w:val="2B563EE5"/>
    <w:rsid w:val="2B5677B3"/>
    <w:rsid w:val="2B5C5A16"/>
    <w:rsid w:val="2B5F1EA5"/>
    <w:rsid w:val="2B603A2F"/>
    <w:rsid w:val="2B6169BD"/>
    <w:rsid w:val="2B6244C4"/>
    <w:rsid w:val="2B693352"/>
    <w:rsid w:val="2B6A6111"/>
    <w:rsid w:val="2B6C236D"/>
    <w:rsid w:val="2B6D7DF7"/>
    <w:rsid w:val="2B6E3AD6"/>
    <w:rsid w:val="2B6F2149"/>
    <w:rsid w:val="2B7208C5"/>
    <w:rsid w:val="2B78055F"/>
    <w:rsid w:val="2B796964"/>
    <w:rsid w:val="2B7A2ABF"/>
    <w:rsid w:val="2B7A5F4A"/>
    <w:rsid w:val="2B7B70F6"/>
    <w:rsid w:val="2B846B6B"/>
    <w:rsid w:val="2B877F34"/>
    <w:rsid w:val="2B886691"/>
    <w:rsid w:val="2B8956C4"/>
    <w:rsid w:val="2B8C1448"/>
    <w:rsid w:val="2B907053"/>
    <w:rsid w:val="2B920291"/>
    <w:rsid w:val="2B951A0E"/>
    <w:rsid w:val="2B9B53BC"/>
    <w:rsid w:val="2B9D17DC"/>
    <w:rsid w:val="2BA32FA5"/>
    <w:rsid w:val="2BA36D7C"/>
    <w:rsid w:val="2BA84670"/>
    <w:rsid w:val="2BAA4058"/>
    <w:rsid w:val="2BAE31DB"/>
    <w:rsid w:val="2BAE34CC"/>
    <w:rsid w:val="2BAF1D1B"/>
    <w:rsid w:val="2BB16ABB"/>
    <w:rsid w:val="2BB37A64"/>
    <w:rsid w:val="2BB63F3B"/>
    <w:rsid w:val="2BB71AF9"/>
    <w:rsid w:val="2BB8174B"/>
    <w:rsid w:val="2BB81974"/>
    <w:rsid w:val="2BB846D4"/>
    <w:rsid w:val="2BB929F1"/>
    <w:rsid w:val="2BBD3D82"/>
    <w:rsid w:val="2BC04807"/>
    <w:rsid w:val="2BC33966"/>
    <w:rsid w:val="2BC731A2"/>
    <w:rsid w:val="2BC845D7"/>
    <w:rsid w:val="2BC861C2"/>
    <w:rsid w:val="2BC91C45"/>
    <w:rsid w:val="2BC925C7"/>
    <w:rsid w:val="2BD135BB"/>
    <w:rsid w:val="2BD161B8"/>
    <w:rsid w:val="2BD346D7"/>
    <w:rsid w:val="2BD43E75"/>
    <w:rsid w:val="2BE264EB"/>
    <w:rsid w:val="2BEB25D6"/>
    <w:rsid w:val="2BEB3535"/>
    <w:rsid w:val="2BEE3B82"/>
    <w:rsid w:val="2BEF6CA2"/>
    <w:rsid w:val="2BF21918"/>
    <w:rsid w:val="2BF75E16"/>
    <w:rsid w:val="2BFB3F2D"/>
    <w:rsid w:val="2BFC78F3"/>
    <w:rsid w:val="2BFD1BF6"/>
    <w:rsid w:val="2BFE08EA"/>
    <w:rsid w:val="2C013A22"/>
    <w:rsid w:val="2C025C7A"/>
    <w:rsid w:val="2C0B12D8"/>
    <w:rsid w:val="2C101383"/>
    <w:rsid w:val="2C1670DB"/>
    <w:rsid w:val="2C1841BD"/>
    <w:rsid w:val="2C190290"/>
    <w:rsid w:val="2C1C21B2"/>
    <w:rsid w:val="2C1F5EEB"/>
    <w:rsid w:val="2C2255D4"/>
    <w:rsid w:val="2C231258"/>
    <w:rsid w:val="2C23497D"/>
    <w:rsid w:val="2C2634E4"/>
    <w:rsid w:val="2C2864EE"/>
    <w:rsid w:val="2C2A5CE5"/>
    <w:rsid w:val="2C2B60E5"/>
    <w:rsid w:val="2C2D0F83"/>
    <w:rsid w:val="2C2D3BF9"/>
    <w:rsid w:val="2C3057E5"/>
    <w:rsid w:val="2C342DFC"/>
    <w:rsid w:val="2C355DD5"/>
    <w:rsid w:val="2C380DAF"/>
    <w:rsid w:val="2C3914F8"/>
    <w:rsid w:val="2C3B6E3A"/>
    <w:rsid w:val="2C3B7A20"/>
    <w:rsid w:val="2C436203"/>
    <w:rsid w:val="2C4364C6"/>
    <w:rsid w:val="2C44346D"/>
    <w:rsid w:val="2C492810"/>
    <w:rsid w:val="2C4942A1"/>
    <w:rsid w:val="2C4C0992"/>
    <w:rsid w:val="2C4F750F"/>
    <w:rsid w:val="2C541471"/>
    <w:rsid w:val="2C576F33"/>
    <w:rsid w:val="2C5D15DC"/>
    <w:rsid w:val="2C5D2042"/>
    <w:rsid w:val="2C5D6EFD"/>
    <w:rsid w:val="2C5E45F9"/>
    <w:rsid w:val="2C5E698B"/>
    <w:rsid w:val="2C5E6DF1"/>
    <w:rsid w:val="2C5F089C"/>
    <w:rsid w:val="2C672907"/>
    <w:rsid w:val="2C6831B4"/>
    <w:rsid w:val="2C6F50C6"/>
    <w:rsid w:val="2C725E5C"/>
    <w:rsid w:val="2C750AB6"/>
    <w:rsid w:val="2C753F6B"/>
    <w:rsid w:val="2C7737E9"/>
    <w:rsid w:val="2C796053"/>
    <w:rsid w:val="2C7D270B"/>
    <w:rsid w:val="2C7E3657"/>
    <w:rsid w:val="2C7E6E2E"/>
    <w:rsid w:val="2C7F28F6"/>
    <w:rsid w:val="2C841CF8"/>
    <w:rsid w:val="2C872911"/>
    <w:rsid w:val="2C9042AF"/>
    <w:rsid w:val="2C923306"/>
    <w:rsid w:val="2C935428"/>
    <w:rsid w:val="2C941596"/>
    <w:rsid w:val="2C941C5A"/>
    <w:rsid w:val="2C97247E"/>
    <w:rsid w:val="2C9876AE"/>
    <w:rsid w:val="2C994993"/>
    <w:rsid w:val="2C995BD1"/>
    <w:rsid w:val="2C9D069B"/>
    <w:rsid w:val="2CA64F02"/>
    <w:rsid w:val="2CA754E9"/>
    <w:rsid w:val="2CA760A3"/>
    <w:rsid w:val="2CA826E3"/>
    <w:rsid w:val="2CAF1C21"/>
    <w:rsid w:val="2CB2190D"/>
    <w:rsid w:val="2CB61AE3"/>
    <w:rsid w:val="2CB637C2"/>
    <w:rsid w:val="2CBA3B07"/>
    <w:rsid w:val="2CBA5868"/>
    <w:rsid w:val="2CBE2F9E"/>
    <w:rsid w:val="2CBF6958"/>
    <w:rsid w:val="2CC2039A"/>
    <w:rsid w:val="2CC23B6C"/>
    <w:rsid w:val="2CC638E8"/>
    <w:rsid w:val="2CCA7207"/>
    <w:rsid w:val="2CCC211F"/>
    <w:rsid w:val="2CCD1FFA"/>
    <w:rsid w:val="2CCE45EF"/>
    <w:rsid w:val="2CD17964"/>
    <w:rsid w:val="2CD237AD"/>
    <w:rsid w:val="2CD51CFE"/>
    <w:rsid w:val="2CD60309"/>
    <w:rsid w:val="2CD67381"/>
    <w:rsid w:val="2CD70699"/>
    <w:rsid w:val="2CDB0610"/>
    <w:rsid w:val="2CE45913"/>
    <w:rsid w:val="2CE8022B"/>
    <w:rsid w:val="2CEA2143"/>
    <w:rsid w:val="2CED2A90"/>
    <w:rsid w:val="2CED641E"/>
    <w:rsid w:val="2CF653DD"/>
    <w:rsid w:val="2CF965EC"/>
    <w:rsid w:val="2CFF78C1"/>
    <w:rsid w:val="2D0075E7"/>
    <w:rsid w:val="2D0079B3"/>
    <w:rsid w:val="2D022560"/>
    <w:rsid w:val="2D027B73"/>
    <w:rsid w:val="2D047122"/>
    <w:rsid w:val="2D086CE7"/>
    <w:rsid w:val="2D0B6295"/>
    <w:rsid w:val="2D123173"/>
    <w:rsid w:val="2D1339CB"/>
    <w:rsid w:val="2D1509D0"/>
    <w:rsid w:val="2D186F44"/>
    <w:rsid w:val="2D1B1E2E"/>
    <w:rsid w:val="2D1E413D"/>
    <w:rsid w:val="2D211CE6"/>
    <w:rsid w:val="2D223530"/>
    <w:rsid w:val="2D2253E8"/>
    <w:rsid w:val="2D2509D3"/>
    <w:rsid w:val="2D256FFF"/>
    <w:rsid w:val="2D276E48"/>
    <w:rsid w:val="2D2A1D8E"/>
    <w:rsid w:val="2D2A223D"/>
    <w:rsid w:val="2D2A58CA"/>
    <w:rsid w:val="2D2B0B59"/>
    <w:rsid w:val="2D2B2725"/>
    <w:rsid w:val="2D2B2B7A"/>
    <w:rsid w:val="2D310A58"/>
    <w:rsid w:val="2D320389"/>
    <w:rsid w:val="2D3434C6"/>
    <w:rsid w:val="2D352E03"/>
    <w:rsid w:val="2D3947F9"/>
    <w:rsid w:val="2D4300C6"/>
    <w:rsid w:val="2D4306B2"/>
    <w:rsid w:val="2D4B7E89"/>
    <w:rsid w:val="2D541039"/>
    <w:rsid w:val="2D562389"/>
    <w:rsid w:val="2D5706E7"/>
    <w:rsid w:val="2D585186"/>
    <w:rsid w:val="2D5F7025"/>
    <w:rsid w:val="2D644294"/>
    <w:rsid w:val="2D67038A"/>
    <w:rsid w:val="2D694FFD"/>
    <w:rsid w:val="2D6C25E2"/>
    <w:rsid w:val="2D6F0EF2"/>
    <w:rsid w:val="2D703104"/>
    <w:rsid w:val="2D717889"/>
    <w:rsid w:val="2D72298A"/>
    <w:rsid w:val="2D736863"/>
    <w:rsid w:val="2D76586E"/>
    <w:rsid w:val="2D7744ED"/>
    <w:rsid w:val="2D800060"/>
    <w:rsid w:val="2D803A29"/>
    <w:rsid w:val="2D807816"/>
    <w:rsid w:val="2D845198"/>
    <w:rsid w:val="2D875FC8"/>
    <w:rsid w:val="2D8A4154"/>
    <w:rsid w:val="2D8C7616"/>
    <w:rsid w:val="2D8D1DA6"/>
    <w:rsid w:val="2D8D47F5"/>
    <w:rsid w:val="2D8E6CAD"/>
    <w:rsid w:val="2D912DCA"/>
    <w:rsid w:val="2D9263D9"/>
    <w:rsid w:val="2D931ED3"/>
    <w:rsid w:val="2D960D18"/>
    <w:rsid w:val="2D9A6351"/>
    <w:rsid w:val="2D9B768C"/>
    <w:rsid w:val="2DA4573B"/>
    <w:rsid w:val="2DA707D3"/>
    <w:rsid w:val="2DA76C58"/>
    <w:rsid w:val="2DAA342D"/>
    <w:rsid w:val="2DAB570A"/>
    <w:rsid w:val="2DAB5712"/>
    <w:rsid w:val="2DAB70C1"/>
    <w:rsid w:val="2DAC443E"/>
    <w:rsid w:val="2DB36D65"/>
    <w:rsid w:val="2DB826FB"/>
    <w:rsid w:val="2DBA5D2F"/>
    <w:rsid w:val="2DBD23FE"/>
    <w:rsid w:val="2DBD3F63"/>
    <w:rsid w:val="2DC13AB8"/>
    <w:rsid w:val="2DC159EA"/>
    <w:rsid w:val="2DC2507F"/>
    <w:rsid w:val="2DC36F1B"/>
    <w:rsid w:val="2DC47C48"/>
    <w:rsid w:val="2DC63685"/>
    <w:rsid w:val="2DC91195"/>
    <w:rsid w:val="2DCB2D05"/>
    <w:rsid w:val="2DCC4C23"/>
    <w:rsid w:val="2DD00472"/>
    <w:rsid w:val="2DD0296D"/>
    <w:rsid w:val="2DD25D37"/>
    <w:rsid w:val="2DD35206"/>
    <w:rsid w:val="2DD70A9A"/>
    <w:rsid w:val="2DDC50D1"/>
    <w:rsid w:val="2DE013F9"/>
    <w:rsid w:val="2DE106DC"/>
    <w:rsid w:val="2DE2051E"/>
    <w:rsid w:val="2DE21C46"/>
    <w:rsid w:val="2DE833D6"/>
    <w:rsid w:val="2DEF4930"/>
    <w:rsid w:val="2DF32765"/>
    <w:rsid w:val="2DF44027"/>
    <w:rsid w:val="2DF613B8"/>
    <w:rsid w:val="2DFA5F4B"/>
    <w:rsid w:val="2DFE216F"/>
    <w:rsid w:val="2DFE2667"/>
    <w:rsid w:val="2E016669"/>
    <w:rsid w:val="2E0429C7"/>
    <w:rsid w:val="2E045D2E"/>
    <w:rsid w:val="2E0664C3"/>
    <w:rsid w:val="2E070C41"/>
    <w:rsid w:val="2E0A328C"/>
    <w:rsid w:val="2E0C635C"/>
    <w:rsid w:val="2E0D1BCA"/>
    <w:rsid w:val="2E0F767A"/>
    <w:rsid w:val="2E110110"/>
    <w:rsid w:val="2E17209F"/>
    <w:rsid w:val="2E1913C4"/>
    <w:rsid w:val="2E1C2496"/>
    <w:rsid w:val="2E203557"/>
    <w:rsid w:val="2E2050BE"/>
    <w:rsid w:val="2E27482D"/>
    <w:rsid w:val="2E28245C"/>
    <w:rsid w:val="2E2D697A"/>
    <w:rsid w:val="2E2E0112"/>
    <w:rsid w:val="2E2E53E0"/>
    <w:rsid w:val="2E3412BB"/>
    <w:rsid w:val="2E361271"/>
    <w:rsid w:val="2E3742EE"/>
    <w:rsid w:val="2E3B3AE3"/>
    <w:rsid w:val="2E3D1B63"/>
    <w:rsid w:val="2E3E1E51"/>
    <w:rsid w:val="2E451C27"/>
    <w:rsid w:val="2E47511C"/>
    <w:rsid w:val="2E4933AD"/>
    <w:rsid w:val="2E4C605E"/>
    <w:rsid w:val="2E4E7654"/>
    <w:rsid w:val="2E4F6FA5"/>
    <w:rsid w:val="2E5062A3"/>
    <w:rsid w:val="2E511E10"/>
    <w:rsid w:val="2E5679CA"/>
    <w:rsid w:val="2E594074"/>
    <w:rsid w:val="2E5C0653"/>
    <w:rsid w:val="2E5E5EB6"/>
    <w:rsid w:val="2E5F7869"/>
    <w:rsid w:val="2E61559C"/>
    <w:rsid w:val="2E623D28"/>
    <w:rsid w:val="2E676093"/>
    <w:rsid w:val="2E695A3B"/>
    <w:rsid w:val="2E6E6748"/>
    <w:rsid w:val="2E6F6711"/>
    <w:rsid w:val="2E700A87"/>
    <w:rsid w:val="2E7031AE"/>
    <w:rsid w:val="2E746DA9"/>
    <w:rsid w:val="2E79567A"/>
    <w:rsid w:val="2E7A0DE6"/>
    <w:rsid w:val="2E7A27F6"/>
    <w:rsid w:val="2E7C03EF"/>
    <w:rsid w:val="2E7E2BBD"/>
    <w:rsid w:val="2E856DD2"/>
    <w:rsid w:val="2E8907D3"/>
    <w:rsid w:val="2E89779E"/>
    <w:rsid w:val="2E8C3556"/>
    <w:rsid w:val="2E8D2FDC"/>
    <w:rsid w:val="2E8E4CC2"/>
    <w:rsid w:val="2E8F0C71"/>
    <w:rsid w:val="2E90454D"/>
    <w:rsid w:val="2E9107D1"/>
    <w:rsid w:val="2E927605"/>
    <w:rsid w:val="2E9339BA"/>
    <w:rsid w:val="2E9607E3"/>
    <w:rsid w:val="2E967135"/>
    <w:rsid w:val="2E9C0218"/>
    <w:rsid w:val="2EA0768A"/>
    <w:rsid w:val="2EA44280"/>
    <w:rsid w:val="2EA457E2"/>
    <w:rsid w:val="2EA47569"/>
    <w:rsid w:val="2EA51686"/>
    <w:rsid w:val="2EA66237"/>
    <w:rsid w:val="2EAA3077"/>
    <w:rsid w:val="2EAC506D"/>
    <w:rsid w:val="2EB269D3"/>
    <w:rsid w:val="2EB33ECB"/>
    <w:rsid w:val="2EB8246E"/>
    <w:rsid w:val="2EBA358A"/>
    <w:rsid w:val="2EBC3EC3"/>
    <w:rsid w:val="2EC81A02"/>
    <w:rsid w:val="2EC86EAB"/>
    <w:rsid w:val="2ECC1A0F"/>
    <w:rsid w:val="2ECD4DE4"/>
    <w:rsid w:val="2ED03694"/>
    <w:rsid w:val="2ED25EDE"/>
    <w:rsid w:val="2ED51371"/>
    <w:rsid w:val="2ED56C2F"/>
    <w:rsid w:val="2ED63C79"/>
    <w:rsid w:val="2ED702BB"/>
    <w:rsid w:val="2ED7682B"/>
    <w:rsid w:val="2ED87438"/>
    <w:rsid w:val="2ED93D00"/>
    <w:rsid w:val="2EDD0AB0"/>
    <w:rsid w:val="2EDE4C7D"/>
    <w:rsid w:val="2EE80750"/>
    <w:rsid w:val="2EEA40EC"/>
    <w:rsid w:val="2EEC5FC9"/>
    <w:rsid w:val="2EED4EE7"/>
    <w:rsid w:val="2EEF144D"/>
    <w:rsid w:val="2EF0415B"/>
    <w:rsid w:val="2EF06766"/>
    <w:rsid w:val="2EF128E9"/>
    <w:rsid w:val="2EF26789"/>
    <w:rsid w:val="2EF542B3"/>
    <w:rsid w:val="2EF913F4"/>
    <w:rsid w:val="2EFA72F8"/>
    <w:rsid w:val="2EFB2033"/>
    <w:rsid w:val="2EFB3C0D"/>
    <w:rsid w:val="2EFE2864"/>
    <w:rsid w:val="2EFE64B1"/>
    <w:rsid w:val="2F03074C"/>
    <w:rsid w:val="2F0633D8"/>
    <w:rsid w:val="2F086FBF"/>
    <w:rsid w:val="2F09190C"/>
    <w:rsid w:val="2F0A6969"/>
    <w:rsid w:val="2F0D6770"/>
    <w:rsid w:val="2F105AF3"/>
    <w:rsid w:val="2F14195D"/>
    <w:rsid w:val="2F173125"/>
    <w:rsid w:val="2F1B36C9"/>
    <w:rsid w:val="2F1F55B6"/>
    <w:rsid w:val="2F224C49"/>
    <w:rsid w:val="2F241485"/>
    <w:rsid w:val="2F281077"/>
    <w:rsid w:val="2F283B36"/>
    <w:rsid w:val="2F2950B5"/>
    <w:rsid w:val="2F2F7FAC"/>
    <w:rsid w:val="2F310BF4"/>
    <w:rsid w:val="2F316EBD"/>
    <w:rsid w:val="2F34390F"/>
    <w:rsid w:val="2F367E88"/>
    <w:rsid w:val="2F3770A7"/>
    <w:rsid w:val="2F38519B"/>
    <w:rsid w:val="2F3D4E64"/>
    <w:rsid w:val="2F3E1320"/>
    <w:rsid w:val="2F3F0DBB"/>
    <w:rsid w:val="2F42706F"/>
    <w:rsid w:val="2F435F92"/>
    <w:rsid w:val="2F49069A"/>
    <w:rsid w:val="2F4B0A36"/>
    <w:rsid w:val="2F4B55F0"/>
    <w:rsid w:val="2F4B7865"/>
    <w:rsid w:val="2F4D63FE"/>
    <w:rsid w:val="2F4F4BEF"/>
    <w:rsid w:val="2F551207"/>
    <w:rsid w:val="2F5D40C3"/>
    <w:rsid w:val="2F5E70E6"/>
    <w:rsid w:val="2F631E1E"/>
    <w:rsid w:val="2F69103B"/>
    <w:rsid w:val="2F6B544F"/>
    <w:rsid w:val="2F6F10D9"/>
    <w:rsid w:val="2F705B03"/>
    <w:rsid w:val="2F7244C5"/>
    <w:rsid w:val="2F731359"/>
    <w:rsid w:val="2F787959"/>
    <w:rsid w:val="2F7D701E"/>
    <w:rsid w:val="2F7E0FD3"/>
    <w:rsid w:val="2F80322E"/>
    <w:rsid w:val="2F803FC5"/>
    <w:rsid w:val="2F804956"/>
    <w:rsid w:val="2F850C73"/>
    <w:rsid w:val="2F851F0F"/>
    <w:rsid w:val="2F881622"/>
    <w:rsid w:val="2F885295"/>
    <w:rsid w:val="2F8A47BC"/>
    <w:rsid w:val="2F90694B"/>
    <w:rsid w:val="2F9101AC"/>
    <w:rsid w:val="2F910621"/>
    <w:rsid w:val="2F924B92"/>
    <w:rsid w:val="2F96626D"/>
    <w:rsid w:val="2F976C72"/>
    <w:rsid w:val="2F9C0EF6"/>
    <w:rsid w:val="2F9F46FF"/>
    <w:rsid w:val="2FA07AEA"/>
    <w:rsid w:val="2FA11881"/>
    <w:rsid w:val="2FA33A42"/>
    <w:rsid w:val="2FA57774"/>
    <w:rsid w:val="2FA737D6"/>
    <w:rsid w:val="2FA821DA"/>
    <w:rsid w:val="2FAA42DE"/>
    <w:rsid w:val="2FAC083F"/>
    <w:rsid w:val="2FAD55CC"/>
    <w:rsid w:val="2FAF0B10"/>
    <w:rsid w:val="2FB36C6D"/>
    <w:rsid w:val="2FB56D0A"/>
    <w:rsid w:val="2FB64E7E"/>
    <w:rsid w:val="2FB6788E"/>
    <w:rsid w:val="2FB775CB"/>
    <w:rsid w:val="2FB93972"/>
    <w:rsid w:val="2FB946C3"/>
    <w:rsid w:val="2FBB5CB5"/>
    <w:rsid w:val="2FBD3D5B"/>
    <w:rsid w:val="2FBF569E"/>
    <w:rsid w:val="2FC07D3B"/>
    <w:rsid w:val="2FC20384"/>
    <w:rsid w:val="2FC2217A"/>
    <w:rsid w:val="2FCA7FF9"/>
    <w:rsid w:val="2FCF099A"/>
    <w:rsid w:val="2FD03B64"/>
    <w:rsid w:val="2FD73151"/>
    <w:rsid w:val="2FD82CE2"/>
    <w:rsid w:val="2FD9399B"/>
    <w:rsid w:val="2FDC2542"/>
    <w:rsid w:val="2FDE5642"/>
    <w:rsid w:val="2FE17A2C"/>
    <w:rsid w:val="2FE5563B"/>
    <w:rsid w:val="2FE66A83"/>
    <w:rsid w:val="2FE66C75"/>
    <w:rsid w:val="2FE70846"/>
    <w:rsid w:val="2FE7425C"/>
    <w:rsid w:val="2FE82532"/>
    <w:rsid w:val="2FEC5280"/>
    <w:rsid w:val="2FF36154"/>
    <w:rsid w:val="2FF36DA5"/>
    <w:rsid w:val="2FF53B21"/>
    <w:rsid w:val="2FF8066E"/>
    <w:rsid w:val="2FF83167"/>
    <w:rsid w:val="2FF847D6"/>
    <w:rsid w:val="2FFB2E15"/>
    <w:rsid w:val="2FFB74F3"/>
    <w:rsid w:val="2FFC0E45"/>
    <w:rsid w:val="2FFC3BA4"/>
    <w:rsid w:val="2FFE61A9"/>
    <w:rsid w:val="2FFF2A56"/>
    <w:rsid w:val="30003D31"/>
    <w:rsid w:val="30041833"/>
    <w:rsid w:val="3006225F"/>
    <w:rsid w:val="30063B55"/>
    <w:rsid w:val="300655B7"/>
    <w:rsid w:val="30087E80"/>
    <w:rsid w:val="300A2B90"/>
    <w:rsid w:val="300C6B4A"/>
    <w:rsid w:val="30110F01"/>
    <w:rsid w:val="30151056"/>
    <w:rsid w:val="30172EC7"/>
    <w:rsid w:val="301A1685"/>
    <w:rsid w:val="301B108A"/>
    <w:rsid w:val="301B3293"/>
    <w:rsid w:val="301F3457"/>
    <w:rsid w:val="30205709"/>
    <w:rsid w:val="30246D47"/>
    <w:rsid w:val="30247D43"/>
    <w:rsid w:val="30294330"/>
    <w:rsid w:val="302A759A"/>
    <w:rsid w:val="302E2111"/>
    <w:rsid w:val="3032654E"/>
    <w:rsid w:val="303651F1"/>
    <w:rsid w:val="3038520A"/>
    <w:rsid w:val="303A09F7"/>
    <w:rsid w:val="303A6F84"/>
    <w:rsid w:val="303D11AC"/>
    <w:rsid w:val="303D75AE"/>
    <w:rsid w:val="303E389F"/>
    <w:rsid w:val="303E5DFF"/>
    <w:rsid w:val="303F78F9"/>
    <w:rsid w:val="30402946"/>
    <w:rsid w:val="3041780C"/>
    <w:rsid w:val="30436919"/>
    <w:rsid w:val="304472A2"/>
    <w:rsid w:val="30461258"/>
    <w:rsid w:val="30465464"/>
    <w:rsid w:val="30481221"/>
    <w:rsid w:val="304E263A"/>
    <w:rsid w:val="304E5C0B"/>
    <w:rsid w:val="304F302B"/>
    <w:rsid w:val="30527F43"/>
    <w:rsid w:val="30550E31"/>
    <w:rsid w:val="3056342A"/>
    <w:rsid w:val="3057424F"/>
    <w:rsid w:val="30582418"/>
    <w:rsid w:val="305A500E"/>
    <w:rsid w:val="305B7A5A"/>
    <w:rsid w:val="3061226E"/>
    <w:rsid w:val="30626FC0"/>
    <w:rsid w:val="306438E3"/>
    <w:rsid w:val="306445CF"/>
    <w:rsid w:val="30657FEF"/>
    <w:rsid w:val="306B5CA3"/>
    <w:rsid w:val="306E50AF"/>
    <w:rsid w:val="30720EED"/>
    <w:rsid w:val="3075169C"/>
    <w:rsid w:val="307568FD"/>
    <w:rsid w:val="307678F8"/>
    <w:rsid w:val="3078373E"/>
    <w:rsid w:val="30790A0B"/>
    <w:rsid w:val="307A45FF"/>
    <w:rsid w:val="307D6351"/>
    <w:rsid w:val="30820B87"/>
    <w:rsid w:val="30841BB6"/>
    <w:rsid w:val="30853EB2"/>
    <w:rsid w:val="308865D4"/>
    <w:rsid w:val="308A5B61"/>
    <w:rsid w:val="308B73ED"/>
    <w:rsid w:val="30923273"/>
    <w:rsid w:val="30A471F1"/>
    <w:rsid w:val="30A669B1"/>
    <w:rsid w:val="30AB2A52"/>
    <w:rsid w:val="30AC209D"/>
    <w:rsid w:val="30AE5B5D"/>
    <w:rsid w:val="30B57289"/>
    <w:rsid w:val="30B637BA"/>
    <w:rsid w:val="30B76E8B"/>
    <w:rsid w:val="30BA0728"/>
    <w:rsid w:val="30BB0629"/>
    <w:rsid w:val="30C6014C"/>
    <w:rsid w:val="30C63E55"/>
    <w:rsid w:val="30CD24F8"/>
    <w:rsid w:val="30D511C0"/>
    <w:rsid w:val="30D57E0D"/>
    <w:rsid w:val="30D727B5"/>
    <w:rsid w:val="30D90FBA"/>
    <w:rsid w:val="30DA69FA"/>
    <w:rsid w:val="30DB012D"/>
    <w:rsid w:val="30DB673C"/>
    <w:rsid w:val="30DC0B9E"/>
    <w:rsid w:val="30E146A3"/>
    <w:rsid w:val="30E35614"/>
    <w:rsid w:val="30EA43EC"/>
    <w:rsid w:val="30EC2EA2"/>
    <w:rsid w:val="30EE1AE9"/>
    <w:rsid w:val="30F05EFD"/>
    <w:rsid w:val="30F4591F"/>
    <w:rsid w:val="30F70433"/>
    <w:rsid w:val="310119A1"/>
    <w:rsid w:val="31060FD7"/>
    <w:rsid w:val="31085790"/>
    <w:rsid w:val="310B2DB2"/>
    <w:rsid w:val="310C2F7F"/>
    <w:rsid w:val="310C7DDA"/>
    <w:rsid w:val="310E627C"/>
    <w:rsid w:val="310E648D"/>
    <w:rsid w:val="311124EE"/>
    <w:rsid w:val="311329C6"/>
    <w:rsid w:val="31137C18"/>
    <w:rsid w:val="31153233"/>
    <w:rsid w:val="31164740"/>
    <w:rsid w:val="31174F8C"/>
    <w:rsid w:val="311841F5"/>
    <w:rsid w:val="311C38E5"/>
    <w:rsid w:val="311E6D6B"/>
    <w:rsid w:val="311F09EC"/>
    <w:rsid w:val="3120583C"/>
    <w:rsid w:val="312102C9"/>
    <w:rsid w:val="312107D2"/>
    <w:rsid w:val="31234543"/>
    <w:rsid w:val="31292511"/>
    <w:rsid w:val="312B1641"/>
    <w:rsid w:val="312B6849"/>
    <w:rsid w:val="312B75F0"/>
    <w:rsid w:val="31321F6F"/>
    <w:rsid w:val="3134136A"/>
    <w:rsid w:val="313440DD"/>
    <w:rsid w:val="31352ABC"/>
    <w:rsid w:val="3135369F"/>
    <w:rsid w:val="313777AB"/>
    <w:rsid w:val="313E09B7"/>
    <w:rsid w:val="313F523B"/>
    <w:rsid w:val="31410034"/>
    <w:rsid w:val="31425F3D"/>
    <w:rsid w:val="314844B7"/>
    <w:rsid w:val="314C0437"/>
    <w:rsid w:val="314E5F5F"/>
    <w:rsid w:val="314F0878"/>
    <w:rsid w:val="314F39A5"/>
    <w:rsid w:val="315038E4"/>
    <w:rsid w:val="315253DA"/>
    <w:rsid w:val="315314C7"/>
    <w:rsid w:val="31540C78"/>
    <w:rsid w:val="31557871"/>
    <w:rsid w:val="315A5B6B"/>
    <w:rsid w:val="315C677B"/>
    <w:rsid w:val="315F6BC7"/>
    <w:rsid w:val="3162465E"/>
    <w:rsid w:val="31652070"/>
    <w:rsid w:val="316E75B7"/>
    <w:rsid w:val="316F2905"/>
    <w:rsid w:val="316F6159"/>
    <w:rsid w:val="3170795E"/>
    <w:rsid w:val="3174478B"/>
    <w:rsid w:val="31753193"/>
    <w:rsid w:val="317A4238"/>
    <w:rsid w:val="317B767A"/>
    <w:rsid w:val="31820BCF"/>
    <w:rsid w:val="3184233A"/>
    <w:rsid w:val="31893A4A"/>
    <w:rsid w:val="318A39F8"/>
    <w:rsid w:val="318A4F2E"/>
    <w:rsid w:val="318D7C79"/>
    <w:rsid w:val="318E477B"/>
    <w:rsid w:val="318F284A"/>
    <w:rsid w:val="319B22F8"/>
    <w:rsid w:val="319D720A"/>
    <w:rsid w:val="31A14D33"/>
    <w:rsid w:val="31A40215"/>
    <w:rsid w:val="31A4693F"/>
    <w:rsid w:val="31A96005"/>
    <w:rsid w:val="31AF1C35"/>
    <w:rsid w:val="31B160A5"/>
    <w:rsid w:val="31B418F6"/>
    <w:rsid w:val="31B6661B"/>
    <w:rsid w:val="31BA2D82"/>
    <w:rsid w:val="31BC511F"/>
    <w:rsid w:val="31BD60DC"/>
    <w:rsid w:val="31C02746"/>
    <w:rsid w:val="31C16E90"/>
    <w:rsid w:val="31C27B89"/>
    <w:rsid w:val="31C326B9"/>
    <w:rsid w:val="31C50717"/>
    <w:rsid w:val="31C76648"/>
    <w:rsid w:val="31C947E1"/>
    <w:rsid w:val="31C95634"/>
    <w:rsid w:val="31D00B6D"/>
    <w:rsid w:val="31D524A0"/>
    <w:rsid w:val="31D524E1"/>
    <w:rsid w:val="31D74AA5"/>
    <w:rsid w:val="31DA0A05"/>
    <w:rsid w:val="31DA252D"/>
    <w:rsid w:val="31DD1716"/>
    <w:rsid w:val="31DF2E25"/>
    <w:rsid w:val="31E01ED6"/>
    <w:rsid w:val="31E246BF"/>
    <w:rsid w:val="31E87471"/>
    <w:rsid w:val="31EC4C1A"/>
    <w:rsid w:val="31ED36D8"/>
    <w:rsid w:val="31EE7092"/>
    <w:rsid w:val="31EF4DF1"/>
    <w:rsid w:val="31F23D8E"/>
    <w:rsid w:val="31F47D31"/>
    <w:rsid w:val="31F86BFF"/>
    <w:rsid w:val="31F96F15"/>
    <w:rsid w:val="31FB69D4"/>
    <w:rsid w:val="32051233"/>
    <w:rsid w:val="32072600"/>
    <w:rsid w:val="3209476B"/>
    <w:rsid w:val="320A1DBA"/>
    <w:rsid w:val="320A454F"/>
    <w:rsid w:val="32126FAF"/>
    <w:rsid w:val="32142ECA"/>
    <w:rsid w:val="32144DF8"/>
    <w:rsid w:val="32176E85"/>
    <w:rsid w:val="32197748"/>
    <w:rsid w:val="321C40DF"/>
    <w:rsid w:val="322448ED"/>
    <w:rsid w:val="32246729"/>
    <w:rsid w:val="322B1915"/>
    <w:rsid w:val="322D13C7"/>
    <w:rsid w:val="322E7CD2"/>
    <w:rsid w:val="323040B0"/>
    <w:rsid w:val="32346E01"/>
    <w:rsid w:val="3236576B"/>
    <w:rsid w:val="32380114"/>
    <w:rsid w:val="323A59EE"/>
    <w:rsid w:val="323D0838"/>
    <w:rsid w:val="324219DF"/>
    <w:rsid w:val="32454AC0"/>
    <w:rsid w:val="32484C62"/>
    <w:rsid w:val="32490B77"/>
    <w:rsid w:val="324C2735"/>
    <w:rsid w:val="324D5DAD"/>
    <w:rsid w:val="32513046"/>
    <w:rsid w:val="325436BD"/>
    <w:rsid w:val="3256515B"/>
    <w:rsid w:val="325C3255"/>
    <w:rsid w:val="32684824"/>
    <w:rsid w:val="326E4069"/>
    <w:rsid w:val="3271169D"/>
    <w:rsid w:val="327173DA"/>
    <w:rsid w:val="32771209"/>
    <w:rsid w:val="32784B44"/>
    <w:rsid w:val="327A21F8"/>
    <w:rsid w:val="327C040A"/>
    <w:rsid w:val="32804853"/>
    <w:rsid w:val="328467D6"/>
    <w:rsid w:val="32871E8B"/>
    <w:rsid w:val="328F05C3"/>
    <w:rsid w:val="329347C3"/>
    <w:rsid w:val="32996AB0"/>
    <w:rsid w:val="329A167A"/>
    <w:rsid w:val="329D0011"/>
    <w:rsid w:val="329E0A9D"/>
    <w:rsid w:val="32A02BCE"/>
    <w:rsid w:val="32A5356F"/>
    <w:rsid w:val="32A972A3"/>
    <w:rsid w:val="32AB6C89"/>
    <w:rsid w:val="32AC5D09"/>
    <w:rsid w:val="32AD4ABD"/>
    <w:rsid w:val="32AE4E4F"/>
    <w:rsid w:val="32AF5792"/>
    <w:rsid w:val="32B242B3"/>
    <w:rsid w:val="32B478CE"/>
    <w:rsid w:val="32B65A34"/>
    <w:rsid w:val="32B6679F"/>
    <w:rsid w:val="32B704C2"/>
    <w:rsid w:val="32B77812"/>
    <w:rsid w:val="32B8347C"/>
    <w:rsid w:val="32B92680"/>
    <w:rsid w:val="32B94CA6"/>
    <w:rsid w:val="32BA3F74"/>
    <w:rsid w:val="32BD57DE"/>
    <w:rsid w:val="32C94829"/>
    <w:rsid w:val="32CB03BD"/>
    <w:rsid w:val="32CD7ED1"/>
    <w:rsid w:val="32D10025"/>
    <w:rsid w:val="32D11D43"/>
    <w:rsid w:val="32D44A7A"/>
    <w:rsid w:val="32D52ED1"/>
    <w:rsid w:val="32D67E11"/>
    <w:rsid w:val="32DB2964"/>
    <w:rsid w:val="32DC1A3C"/>
    <w:rsid w:val="32DE1267"/>
    <w:rsid w:val="32DF1001"/>
    <w:rsid w:val="32E068DD"/>
    <w:rsid w:val="32E13677"/>
    <w:rsid w:val="32E235E4"/>
    <w:rsid w:val="32E607CB"/>
    <w:rsid w:val="32E7454F"/>
    <w:rsid w:val="32E962A8"/>
    <w:rsid w:val="32EC1B5D"/>
    <w:rsid w:val="32EC6171"/>
    <w:rsid w:val="32F07C8B"/>
    <w:rsid w:val="32F41E4D"/>
    <w:rsid w:val="32F47F4F"/>
    <w:rsid w:val="32F65D72"/>
    <w:rsid w:val="32F829DF"/>
    <w:rsid w:val="32F903EE"/>
    <w:rsid w:val="32F91C1C"/>
    <w:rsid w:val="32F93371"/>
    <w:rsid w:val="32FA049F"/>
    <w:rsid w:val="32FA7F72"/>
    <w:rsid w:val="32FE50A6"/>
    <w:rsid w:val="330576AC"/>
    <w:rsid w:val="330E297C"/>
    <w:rsid w:val="330F6E3C"/>
    <w:rsid w:val="33110063"/>
    <w:rsid w:val="3311127C"/>
    <w:rsid w:val="33116029"/>
    <w:rsid w:val="33130169"/>
    <w:rsid w:val="3314074E"/>
    <w:rsid w:val="33165F2B"/>
    <w:rsid w:val="33176352"/>
    <w:rsid w:val="33187832"/>
    <w:rsid w:val="331D39A2"/>
    <w:rsid w:val="332029D8"/>
    <w:rsid w:val="33203938"/>
    <w:rsid w:val="3321644D"/>
    <w:rsid w:val="33280791"/>
    <w:rsid w:val="3328327F"/>
    <w:rsid w:val="332E3400"/>
    <w:rsid w:val="332F6F63"/>
    <w:rsid w:val="33385218"/>
    <w:rsid w:val="333A5B66"/>
    <w:rsid w:val="333D50B7"/>
    <w:rsid w:val="333D5F13"/>
    <w:rsid w:val="33425600"/>
    <w:rsid w:val="33445FB9"/>
    <w:rsid w:val="33457DDF"/>
    <w:rsid w:val="33463EBB"/>
    <w:rsid w:val="334F55DE"/>
    <w:rsid w:val="3351263C"/>
    <w:rsid w:val="33541F3C"/>
    <w:rsid w:val="33592CBB"/>
    <w:rsid w:val="335F7333"/>
    <w:rsid w:val="3364467E"/>
    <w:rsid w:val="3365758F"/>
    <w:rsid w:val="336853DC"/>
    <w:rsid w:val="336B7787"/>
    <w:rsid w:val="336D6A44"/>
    <w:rsid w:val="3372721F"/>
    <w:rsid w:val="33783A09"/>
    <w:rsid w:val="33854636"/>
    <w:rsid w:val="338D4E63"/>
    <w:rsid w:val="338D7DB5"/>
    <w:rsid w:val="33916CE9"/>
    <w:rsid w:val="33924CEB"/>
    <w:rsid w:val="33942D7B"/>
    <w:rsid w:val="33995949"/>
    <w:rsid w:val="339A3C13"/>
    <w:rsid w:val="339E0D6C"/>
    <w:rsid w:val="33A0184E"/>
    <w:rsid w:val="33A11276"/>
    <w:rsid w:val="33A11367"/>
    <w:rsid w:val="33A207C1"/>
    <w:rsid w:val="33A978AC"/>
    <w:rsid w:val="33AA0927"/>
    <w:rsid w:val="33AC0409"/>
    <w:rsid w:val="33B11126"/>
    <w:rsid w:val="33B6344B"/>
    <w:rsid w:val="33B8550E"/>
    <w:rsid w:val="33BB6799"/>
    <w:rsid w:val="33BB770D"/>
    <w:rsid w:val="33BF1D57"/>
    <w:rsid w:val="33C50B5B"/>
    <w:rsid w:val="33CA7488"/>
    <w:rsid w:val="33CB3B16"/>
    <w:rsid w:val="33CB7656"/>
    <w:rsid w:val="33CC5E1D"/>
    <w:rsid w:val="33CD476E"/>
    <w:rsid w:val="33D06384"/>
    <w:rsid w:val="33D65A6C"/>
    <w:rsid w:val="33DC40FB"/>
    <w:rsid w:val="33DC4989"/>
    <w:rsid w:val="33DD07BD"/>
    <w:rsid w:val="33DD08E6"/>
    <w:rsid w:val="33DF1516"/>
    <w:rsid w:val="33E14D56"/>
    <w:rsid w:val="33E7086C"/>
    <w:rsid w:val="33EA3C7C"/>
    <w:rsid w:val="33EB7849"/>
    <w:rsid w:val="33EE00C4"/>
    <w:rsid w:val="33EF383A"/>
    <w:rsid w:val="33F368EB"/>
    <w:rsid w:val="33FD71F1"/>
    <w:rsid w:val="33FE50FD"/>
    <w:rsid w:val="340258F0"/>
    <w:rsid w:val="34033AC5"/>
    <w:rsid w:val="34061B78"/>
    <w:rsid w:val="34073EDB"/>
    <w:rsid w:val="34077D5D"/>
    <w:rsid w:val="34133E48"/>
    <w:rsid w:val="341365BF"/>
    <w:rsid w:val="3417456F"/>
    <w:rsid w:val="34180A0C"/>
    <w:rsid w:val="341841DE"/>
    <w:rsid w:val="34204DD8"/>
    <w:rsid w:val="342438C6"/>
    <w:rsid w:val="34266BFD"/>
    <w:rsid w:val="34293DC7"/>
    <w:rsid w:val="342D1A79"/>
    <w:rsid w:val="342D6745"/>
    <w:rsid w:val="342E525A"/>
    <w:rsid w:val="343521A4"/>
    <w:rsid w:val="34366A47"/>
    <w:rsid w:val="343A7A64"/>
    <w:rsid w:val="343B0738"/>
    <w:rsid w:val="34454956"/>
    <w:rsid w:val="34485195"/>
    <w:rsid w:val="344910ED"/>
    <w:rsid w:val="344962EF"/>
    <w:rsid w:val="344A3255"/>
    <w:rsid w:val="344E3DC1"/>
    <w:rsid w:val="344E5FF7"/>
    <w:rsid w:val="344E63B2"/>
    <w:rsid w:val="3452414C"/>
    <w:rsid w:val="345339D3"/>
    <w:rsid w:val="345402F1"/>
    <w:rsid w:val="34544A4D"/>
    <w:rsid w:val="34580331"/>
    <w:rsid w:val="34583870"/>
    <w:rsid w:val="345B7AB9"/>
    <w:rsid w:val="34625B43"/>
    <w:rsid w:val="34697C74"/>
    <w:rsid w:val="346B4567"/>
    <w:rsid w:val="346D7E77"/>
    <w:rsid w:val="34705E86"/>
    <w:rsid w:val="347451CD"/>
    <w:rsid w:val="34774D9B"/>
    <w:rsid w:val="3477693E"/>
    <w:rsid w:val="34782456"/>
    <w:rsid w:val="347B75C9"/>
    <w:rsid w:val="348228F3"/>
    <w:rsid w:val="348258FC"/>
    <w:rsid w:val="3484327D"/>
    <w:rsid w:val="348A5594"/>
    <w:rsid w:val="348E1FAD"/>
    <w:rsid w:val="349059C4"/>
    <w:rsid w:val="3492118E"/>
    <w:rsid w:val="34983427"/>
    <w:rsid w:val="34991482"/>
    <w:rsid w:val="34A038D5"/>
    <w:rsid w:val="34A37033"/>
    <w:rsid w:val="34A37933"/>
    <w:rsid w:val="34A72770"/>
    <w:rsid w:val="34AE510E"/>
    <w:rsid w:val="34B01745"/>
    <w:rsid w:val="34B039FD"/>
    <w:rsid w:val="34B12617"/>
    <w:rsid w:val="34B32C51"/>
    <w:rsid w:val="34B471E5"/>
    <w:rsid w:val="34B50178"/>
    <w:rsid w:val="34B5243C"/>
    <w:rsid w:val="34B6443F"/>
    <w:rsid w:val="34B95AE7"/>
    <w:rsid w:val="34BE0FB9"/>
    <w:rsid w:val="34BF4547"/>
    <w:rsid w:val="34C03366"/>
    <w:rsid w:val="34C078BE"/>
    <w:rsid w:val="34C11E5B"/>
    <w:rsid w:val="34C20CDD"/>
    <w:rsid w:val="34C5353A"/>
    <w:rsid w:val="34C560F9"/>
    <w:rsid w:val="34C804D5"/>
    <w:rsid w:val="34CB0ABA"/>
    <w:rsid w:val="34CB48BC"/>
    <w:rsid w:val="34CF12AF"/>
    <w:rsid w:val="34D113AF"/>
    <w:rsid w:val="34D223F4"/>
    <w:rsid w:val="34D27B78"/>
    <w:rsid w:val="34D30DD7"/>
    <w:rsid w:val="34D62171"/>
    <w:rsid w:val="34D709FF"/>
    <w:rsid w:val="34DA6C69"/>
    <w:rsid w:val="34DE4A77"/>
    <w:rsid w:val="34E13C79"/>
    <w:rsid w:val="34E311DC"/>
    <w:rsid w:val="34E66B66"/>
    <w:rsid w:val="34E87871"/>
    <w:rsid w:val="34E90D41"/>
    <w:rsid w:val="34EC3B22"/>
    <w:rsid w:val="34EE6190"/>
    <w:rsid w:val="34EE6F5C"/>
    <w:rsid w:val="34EF0034"/>
    <w:rsid w:val="34EF2EF0"/>
    <w:rsid w:val="34F059AE"/>
    <w:rsid w:val="34F44D60"/>
    <w:rsid w:val="34F50AC3"/>
    <w:rsid w:val="34F611A5"/>
    <w:rsid w:val="34FD3877"/>
    <w:rsid w:val="350166B3"/>
    <w:rsid w:val="35035EDB"/>
    <w:rsid w:val="350A0515"/>
    <w:rsid w:val="35101AF3"/>
    <w:rsid w:val="35122B4E"/>
    <w:rsid w:val="35162561"/>
    <w:rsid w:val="3518135D"/>
    <w:rsid w:val="351F1E6C"/>
    <w:rsid w:val="35220A69"/>
    <w:rsid w:val="352368FB"/>
    <w:rsid w:val="352473A3"/>
    <w:rsid w:val="352F3DF5"/>
    <w:rsid w:val="35304357"/>
    <w:rsid w:val="35351DCF"/>
    <w:rsid w:val="3537350B"/>
    <w:rsid w:val="35396E13"/>
    <w:rsid w:val="353A1E43"/>
    <w:rsid w:val="353F7500"/>
    <w:rsid w:val="35431DAE"/>
    <w:rsid w:val="3543232B"/>
    <w:rsid w:val="35494AD0"/>
    <w:rsid w:val="35497AB2"/>
    <w:rsid w:val="354B0EBF"/>
    <w:rsid w:val="354E7FF2"/>
    <w:rsid w:val="35514CED"/>
    <w:rsid w:val="35544162"/>
    <w:rsid w:val="355A03AE"/>
    <w:rsid w:val="355A495A"/>
    <w:rsid w:val="355B7E1B"/>
    <w:rsid w:val="355F72E5"/>
    <w:rsid w:val="356062EB"/>
    <w:rsid w:val="356130DD"/>
    <w:rsid w:val="3561386E"/>
    <w:rsid w:val="356341BA"/>
    <w:rsid w:val="35640337"/>
    <w:rsid w:val="356640DA"/>
    <w:rsid w:val="35664D10"/>
    <w:rsid w:val="35666E96"/>
    <w:rsid w:val="35740AFF"/>
    <w:rsid w:val="357519E7"/>
    <w:rsid w:val="357B7D48"/>
    <w:rsid w:val="357D5500"/>
    <w:rsid w:val="357F1360"/>
    <w:rsid w:val="357F6E40"/>
    <w:rsid w:val="35800F98"/>
    <w:rsid w:val="35805616"/>
    <w:rsid w:val="358B5045"/>
    <w:rsid w:val="358B5F22"/>
    <w:rsid w:val="358C02AC"/>
    <w:rsid w:val="358C5AE1"/>
    <w:rsid w:val="358E31AE"/>
    <w:rsid w:val="359039F0"/>
    <w:rsid w:val="35921485"/>
    <w:rsid w:val="35962562"/>
    <w:rsid w:val="3597678C"/>
    <w:rsid w:val="359776CB"/>
    <w:rsid w:val="35980B5E"/>
    <w:rsid w:val="35997BD1"/>
    <w:rsid w:val="359A676E"/>
    <w:rsid w:val="359B2757"/>
    <w:rsid w:val="35A5637B"/>
    <w:rsid w:val="35A8278C"/>
    <w:rsid w:val="35A952DD"/>
    <w:rsid w:val="35AA7CA8"/>
    <w:rsid w:val="35AC4516"/>
    <w:rsid w:val="35AC5773"/>
    <w:rsid w:val="35AF5F04"/>
    <w:rsid w:val="35B25B9C"/>
    <w:rsid w:val="35B2625E"/>
    <w:rsid w:val="35B352A7"/>
    <w:rsid w:val="35B4139A"/>
    <w:rsid w:val="35B848FA"/>
    <w:rsid w:val="35BC00C0"/>
    <w:rsid w:val="35C21810"/>
    <w:rsid w:val="35C47759"/>
    <w:rsid w:val="35C53C37"/>
    <w:rsid w:val="35C550A3"/>
    <w:rsid w:val="35C574C4"/>
    <w:rsid w:val="35C763E0"/>
    <w:rsid w:val="35C86350"/>
    <w:rsid w:val="35C90B60"/>
    <w:rsid w:val="35CC71F2"/>
    <w:rsid w:val="35D55ABF"/>
    <w:rsid w:val="35D864DD"/>
    <w:rsid w:val="35DE4149"/>
    <w:rsid w:val="35E05F2A"/>
    <w:rsid w:val="35E23A49"/>
    <w:rsid w:val="35E31C78"/>
    <w:rsid w:val="35E903CA"/>
    <w:rsid w:val="35EB7335"/>
    <w:rsid w:val="35EB741D"/>
    <w:rsid w:val="35EC1DB2"/>
    <w:rsid w:val="35EE3CFB"/>
    <w:rsid w:val="35F032B0"/>
    <w:rsid w:val="35F1254C"/>
    <w:rsid w:val="35F127B0"/>
    <w:rsid w:val="35F27919"/>
    <w:rsid w:val="35F44C44"/>
    <w:rsid w:val="35F5419C"/>
    <w:rsid w:val="35FA3331"/>
    <w:rsid w:val="35FB7787"/>
    <w:rsid w:val="35FD18CD"/>
    <w:rsid w:val="35FE3C60"/>
    <w:rsid w:val="35FE47AB"/>
    <w:rsid w:val="36001BEE"/>
    <w:rsid w:val="36061E4B"/>
    <w:rsid w:val="36062304"/>
    <w:rsid w:val="36070AC1"/>
    <w:rsid w:val="36096CAB"/>
    <w:rsid w:val="360C203E"/>
    <w:rsid w:val="3610470B"/>
    <w:rsid w:val="361053DA"/>
    <w:rsid w:val="36144451"/>
    <w:rsid w:val="36153B81"/>
    <w:rsid w:val="36204164"/>
    <w:rsid w:val="36214166"/>
    <w:rsid w:val="362C296C"/>
    <w:rsid w:val="363166FA"/>
    <w:rsid w:val="36334A09"/>
    <w:rsid w:val="363355FB"/>
    <w:rsid w:val="36353F06"/>
    <w:rsid w:val="3640466B"/>
    <w:rsid w:val="36425090"/>
    <w:rsid w:val="364A6506"/>
    <w:rsid w:val="364B4010"/>
    <w:rsid w:val="364E0DD1"/>
    <w:rsid w:val="36515801"/>
    <w:rsid w:val="36523E3C"/>
    <w:rsid w:val="36534F28"/>
    <w:rsid w:val="36546451"/>
    <w:rsid w:val="36547855"/>
    <w:rsid w:val="365D5FF4"/>
    <w:rsid w:val="36612497"/>
    <w:rsid w:val="366337C7"/>
    <w:rsid w:val="366855D9"/>
    <w:rsid w:val="3669151A"/>
    <w:rsid w:val="36693926"/>
    <w:rsid w:val="366D6992"/>
    <w:rsid w:val="367772EC"/>
    <w:rsid w:val="36793A76"/>
    <w:rsid w:val="367A57CC"/>
    <w:rsid w:val="367F06CD"/>
    <w:rsid w:val="367F4619"/>
    <w:rsid w:val="36815EEB"/>
    <w:rsid w:val="3685004C"/>
    <w:rsid w:val="368A163D"/>
    <w:rsid w:val="368E0EDE"/>
    <w:rsid w:val="368F6F66"/>
    <w:rsid w:val="36913A19"/>
    <w:rsid w:val="369144C0"/>
    <w:rsid w:val="36930D53"/>
    <w:rsid w:val="3699031E"/>
    <w:rsid w:val="3699268E"/>
    <w:rsid w:val="369E0CA1"/>
    <w:rsid w:val="369F5A1B"/>
    <w:rsid w:val="36A1551B"/>
    <w:rsid w:val="36A159C9"/>
    <w:rsid w:val="36A41298"/>
    <w:rsid w:val="36A64907"/>
    <w:rsid w:val="36AB2F39"/>
    <w:rsid w:val="36AD5A39"/>
    <w:rsid w:val="36B00849"/>
    <w:rsid w:val="36B35D0B"/>
    <w:rsid w:val="36BA0DC5"/>
    <w:rsid w:val="36BB30F4"/>
    <w:rsid w:val="36BD1EE4"/>
    <w:rsid w:val="36BE34AA"/>
    <w:rsid w:val="36BF1276"/>
    <w:rsid w:val="36C00BD8"/>
    <w:rsid w:val="36C2287E"/>
    <w:rsid w:val="36C47912"/>
    <w:rsid w:val="36CB4B36"/>
    <w:rsid w:val="36D1314F"/>
    <w:rsid w:val="36DA0396"/>
    <w:rsid w:val="36DB0811"/>
    <w:rsid w:val="36DC372E"/>
    <w:rsid w:val="36E019E2"/>
    <w:rsid w:val="36E34BAE"/>
    <w:rsid w:val="36E52158"/>
    <w:rsid w:val="36E524DA"/>
    <w:rsid w:val="36E75141"/>
    <w:rsid w:val="36E95E40"/>
    <w:rsid w:val="36EE007A"/>
    <w:rsid w:val="36EE3C71"/>
    <w:rsid w:val="36F02604"/>
    <w:rsid w:val="36F15ED7"/>
    <w:rsid w:val="36FE1CEE"/>
    <w:rsid w:val="37004C1A"/>
    <w:rsid w:val="37040265"/>
    <w:rsid w:val="370448D2"/>
    <w:rsid w:val="37047D63"/>
    <w:rsid w:val="37076080"/>
    <w:rsid w:val="37076214"/>
    <w:rsid w:val="370D0F69"/>
    <w:rsid w:val="37112656"/>
    <w:rsid w:val="371D3F17"/>
    <w:rsid w:val="372216B4"/>
    <w:rsid w:val="37262D99"/>
    <w:rsid w:val="3729601B"/>
    <w:rsid w:val="372B6892"/>
    <w:rsid w:val="372F2649"/>
    <w:rsid w:val="37312C4C"/>
    <w:rsid w:val="37342B23"/>
    <w:rsid w:val="37345367"/>
    <w:rsid w:val="373B0DBA"/>
    <w:rsid w:val="37401E86"/>
    <w:rsid w:val="374C56CA"/>
    <w:rsid w:val="374F76ED"/>
    <w:rsid w:val="374F77DC"/>
    <w:rsid w:val="375064B2"/>
    <w:rsid w:val="37511887"/>
    <w:rsid w:val="375213F2"/>
    <w:rsid w:val="37540F81"/>
    <w:rsid w:val="375B2675"/>
    <w:rsid w:val="37601612"/>
    <w:rsid w:val="37635A15"/>
    <w:rsid w:val="3765520F"/>
    <w:rsid w:val="37665C0D"/>
    <w:rsid w:val="37685900"/>
    <w:rsid w:val="37692E3F"/>
    <w:rsid w:val="377548B6"/>
    <w:rsid w:val="37796333"/>
    <w:rsid w:val="377A4890"/>
    <w:rsid w:val="377B0AB3"/>
    <w:rsid w:val="377B54FD"/>
    <w:rsid w:val="377C04E8"/>
    <w:rsid w:val="377E680C"/>
    <w:rsid w:val="377F4D9F"/>
    <w:rsid w:val="378228EB"/>
    <w:rsid w:val="37824034"/>
    <w:rsid w:val="3786007A"/>
    <w:rsid w:val="37876ED3"/>
    <w:rsid w:val="378A033C"/>
    <w:rsid w:val="378A6041"/>
    <w:rsid w:val="378B199C"/>
    <w:rsid w:val="378B4C8A"/>
    <w:rsid w:val="378D5FD4"/>
    <w:rsid w:val="379406C1"/>
    <w:rsid w:val="37945963"/>
    <w:rsid w:val="379510A8"/>
    <w:rsid w:val="37963F37"/>
    <w:rsid w:val="379A4E8A"/>
    <w:rsid w:val="379D6F6B"/>
    <w:rsid w:val="379E4B33"/>
    <w:rsid w:val="379E6D24"/>
    <w:rsid w:val="37A13354"/>
    <w:rsid w:val="37A54EB6"/>
    <w:rsid w:val="37A61879"/>
    <w:rsid w:val="37AA2519"/>
    <w:rsid w:val="37AB1E4A"/>
    <w:rsid w:val="37AE067A"/>
    <w:rsid w:val="37B02831"/>
    <w:rsid w:val="37B23615"/>
    <w:rsid w:val="37B23BE6"/>
    <w:rsid w:val="37B44A5D"/>
    <w:rsid w:val="37B51030"/>
    <w:rsid w:val="37B56E08"/>
    <w:rsid w:val="37BA69A3"/>
    <w:rsid w:val="37BB5D83"/>
    <w:rsid w:val="37BF6D0E"/>
    <w:rsid w:val="37C00366"/>
    <w:rsid w:val="37C75770"/>
    <w:rsid w:val="37CB38E0"/>
    <w:rsid w:val="37CD3378"/>
    <w:rsid w:val="37CD65BC"/>
    <w:rsid w:val="37CE28C5"/>
    <w:rsid w:val="37CE4108"/>
    <w:rsid w:val="37CF3E90"/>
    <w:rsid w:val="37CF4D22"/>
    <w:rsid w:val="37D2083F"/>
    <w:rsid w:val="37D45994"/>
    <w:rsid w:val="37DA287E"/>
    <w:rsid w:val="37DA6549"/>
    <w:rsid w:val="37DB0C77"/>
    <w:rsid w:val="37DB2262"/>
    <w:rsid w:val="37DD416E"/>
    <w:rsid w:val="37DE7984"/>
    <w:rsid w:val="37E25C71"/>
    <w:rsid w:val="37E339DE"/>
    <w:rsid w:val="37E902EC"/>
    <w:rsid w:val="37EC7EB4"/>
    <w:rsid w:val="37ED1EED"/>
    <w:rsid w:val="37ED2894"/>
    <w:rsid w:val="37EF2B00"/>
    <w:rsid w:val="37F17EE8"/>
    <w:rsid w:val="37F934B3"/>
    <w:rsid w:val="37FD458C"/>
    <w:rsid w:val="37FE0195"/>
    <w:rsid w:val="37FE12DF"/>
    <w:rsid w:val="3803186D"/>
    <w:rsid w:val="38050D2C"/>
    <w:rsid w:val="380919E5"/>
    <w:rsid w:val="380B3B1D"/>
    <w:rsid w:val="380B3B89"/>
    <w:rsid w:val="380C5FF4"/>
    <w:rsid w:val="380F64CA"/>
    <w:rsid w:val="380F6BAE"/>
    <w:rsid w:val="38115A2C"/>
    <w:rsid w:val="38120B47"/>
    <w:rsid w:val="38165772"/>
    <w:rsid w:val="38170463"/>
    <w:rsid w:val="381D47B8"/>
    <w:rsid w:val="381D667B"/>
    <w:rsid w:val="381E2FFF"/>
    <w:rsid w:val="381F2128"/>
    <w:rsid w:val="38200EBB"/>
    <w:rsid w:val="3821799F"/>
    <w:rsid w:val="38231058"/>
    <w:rsid w:val="38270233"/>
    <w:rsid w:val="3829235C"/>
    <w:rsid w:val="382B431E"/>
    <w:rsid w:val="382E0D45"/>
    <w:rsid w:val="38314100"/>
    <w:rsid w:val="38323FFC"/>
    <w:rsid w:val="383269A5"/>
    <w:rsid w:val="38327A0E"/>
    <w:rsid w:val="38340B9C"/>
    <w:rsid w:val="383450AA"/>
    <w:rsid w:val="38383C8C"/>
    <w:rsid w:val="38386CAF"/>
    <w:rsid w:val="383C5CC5"/>
    <w:rsid w:val="383C741C"/>
    <w:rsid w:val="383D664A"/>
    <w:rsid w:val="383F0CE1"/>
    <w:rsid w:val="38404F18"/>
    <w:rsid w:val="3843350C"/>
    <w:rsid w:val="38472226"/>
    <w:rsid w:val="38483ED6"/>
    <w:rsid w:val="384A0150"/>
    <w:rsid w:val="384C2064"/>
    <w:rsid w:val="384E13FB"/>
    <w:rsid w:val="385501C1"/>
    <w:rsid w:val="38584C7B"/>
    <w:rsid w:val="38590320"/>
    <w:rsid w:val="385932C1"/>
    <w:rsid w:val="385B6B35"/>
    <w:rsid w:val="385D3D38"/>
    <w:rsid w:val="386459BC"/>
    <w:rsid w:val="3866254C"/>
    <w:rsid w:val="38671A6F"/>
    <w:rsid w:val="386859D2"/>
    <w:rsid w:val="386A77F7"/>
    <w:rsid w:val="386E2D23"/>
    <w:rsid w:val="386E45EB"/>
    <w:rsid w:val="387122FC"/>
    <w:rsid w:val="387161AE"/>
    <w:rsid w:val="387247EF"/>
    <w:rsid w:val="387303D1"/>
    <w:rsid w:val="38735960"/>
    <w:rsid w:val="38740412"/>
    <w:rsid w:val="3876723D"/>
    <w:rsid w:val="38871C4E"/>
    <w:rsid w:val="388A2E1F"/>
    <w:rsid w:val="388A5B1A"/>
    <w:rsid w:val="388B68E3"/>
    <w:rsid w:val="388E4B23"/>
    <w:rsid w:val="388E70EA"/>
    <w:rsid w:val="38911DC9"/>
    <w:rsid w:val="389D172C"/>
    <w:rsid w:val="38A4074E"/>
    <w:rsid w:val="38A469B9"/>
    <w:rsid w:val="38A73C27"/>
    <w:rsid w:val="38AB7E83"/>
    <w:rsid w:val="38AD016B"/>
    <w:rsid w:val="38B23C27"/>
    <w:rsid w:val="38B30FD4"/>
    <w:rsid w:val="38B36B29"/>
    <w:rsid w:val="38B4074C"/>
    <w:rsid w:val="38B6280B"/>
    <w:rsid w:val="38B86576"/>
    <w:rsid w:val="38B91A78"/>
    <w:rsid w:val="38BD5785"/>
    <w:rsid w:val="38C00D48"/>
    <w:rsid w:val="38C53060"/>
    <w:rsid w:val="38C6557C"/>
    <w:rsid w:val="38C76D4B"/>
    <w:rsid w:val="38C81E71"/>
    <w:rsid w:val="38CD1266"/>
    <w:rsid w:val="38CF15E8"/>
    <w:rsid w:val="38D4024D"/>
    <w:rsid w:val="38D63757"/>
    <w:rsid w:val="38D654DD"/>
    <w:rsid w:val="38D84871"/>
    <w:rsid w:val="38DB6D52"/>
    <w:rsid w:val="38E14FA9"/>
    <w:rsid w:val="38E23CE6"/>
    <w:rsid w:val="38E3759A"/>
    <w:rsid w:val="38E45490"/>
    <w:rsid w:val="38EA36F3"/>
    <w:rsid w:val="38F26B33"/>
    <w:rsid w:val="38F33172"/>
    <w:rsid w:val="38F66783"/>
    <w:rsid w:val="38F72C67"/>
    <w:rsid w:val="38F826AC"/>
    <w:rsid w:val="38F85281"/>
    <w:rsid w:val="38FB2C01"/>
    <w:rsid w:val="39000A91"/>
    <w:rsid w:val="39041DED"/>
    <w:rsid w:val="390857DD"/>
    <w:rsid w:val="390870D6"/>
    <w:rsid w:val="391105C5"/>
    <w:rsid w:val="39117128"/>
    <w:rsid w:val="391230F9"/>
    <w:rsid w:val="39160C09"/>
    <w:rsid w:val="391A49B7"/>
    <w:rsid w:val="391B6E97"/>
    <w:rsid w:val="391E3832"/>
    <w:rsid w:val="39236100"/>
    <w:rsid w:val="39240D29"/>
    <w:rsid w:val="392808CC"/>
    <w:rsid w:val="392817C4"/>
    <w:rsid w:val="392838FA"/>
    <w:rsid w:val="392B4439"/>
    <w:rsid w:val="392F40D8"/>
    <w:rsid w:val="39310D8A"/>
    <w:rsid w:val="3931686E"/>
    <w:rsid w:val="39327D23"/>
    <w:rsid w:val="39380B6C"/>
    <w:rsid w:val="393B0107"/>
    <w:rsid w:val="393E3AF5"/>
    <w:rsid w:val="394008A6"/>
    <w:rsid w:val="39431242"/>
    <w:rsid w:val="3943684E"/>
    <w:rsid w:val="394453A2"/>
    <w:rsid w:val="394509C3"/>
    <w:rsid w:val="3946777C"/>
    <w:rsid w:val="394A3A56"/>
    <w:rsid w:val="394B6682"/>
    <w:rsid w:val="39522C1E"/>
    <w:rsid w:val="395413C3"/>
    <w:rsid w:val="39560D7C"/>
    <w:rsid w:val="3956261C"/>
    <w:rsid w:val="39564D99"/>
    <w:rsid w:val="39567889"/>
    <w:rsid w:val="395A626B"/>
    <w:rsid w:val="395B7F4A"/>
    <w:rsid w:val="395D7FF9"/>
    <w:rsid w:val="39682BC9"/>
    <w:rsid w:val="3969553C"/>
    <w:rsid w:val="396A3407"/>
    <w:rsid w:val="396C7A28"/>
    <w:rsid w:val="39702C28"/>
    <w:rsid w:val="397144D5"/>
    <w:rsid w:val="39722E44"/>
    <w:rsid w:val="39755157"/>
    <w:rsid w:val="39786A07"/>
    <w:rsid w:val="397C1A51"/>
    <w:rsid w:val="397D0C1F"/>
    <w:rsid w:val="397D75EE"/>
    <w:rsid w:val="398310C6"/>
    <w:rsid w:val="39833F78"/>
    <w:rsid w:val="39847898"/>
    <w:rsid w:val="398562D8"/>
    <w:rsid w:val="39876FB4"/>
    <w:rsid w:val="398E1BDD"/>
    <w:rsid w:val="398E5674"/>
    <w:rsid w:val="399074B4"/>
    <w:rsid w:val="39935BA4"/>
    <w:rsid w:val="3997709A"/>
    <w:rsid w:val="39985693"/>
    <w:rsid w:val="399A01B3"/>
    <w:rsid w:val="39A50398"/>
    <w:rsid w:val="39B06F5F"/>
    <w:rsid w:val="39B125D8"/>
    <w:rsid w:val="39B26A14"/>
    <w:rsid w:val="39B31485"/>
    <w:rsid w:val="39BF0172"/>
    <w:rsid w:val="39C15FF9"/>
    <w:rsid w:val="39C223EC"/>
    <w:rsid w:val="39C30C3F"/>
    <w:rsid w:val="39C82DCB"/>
    <w:rsid w:val="39C93348"/>
    <w:rsid w:val="39CC12FB"/>
    <w:rsid w:val="39CF02DF"/>
    <w:rsid w:val="39D23366"/>
    <w:rsid w:val="39D52332"/>
    <w:rsid w:val="39D57178"/>
    <w:rsid w:val="39D85BE3"/>
    <w:rsid w:val="39DC341D"/>
    <w:rsid w:val="39DD7746"/>
    <w:rsid w:val="39DE18DD"/>
    <w:rsid w:val="39E0004F"/>
    <w:rsid w:val="39E039FB"/>
    <w:rsid w:val="39E31572"/>
    <w:rsid w:val="39E61C6C"/>
    <w:rsid w:val="39E6715B"/>
    <w:rsid w:val="39E93973"/>
    <w:rsid w:val="39EB1C26"/>
    <w:rsid w:val="39EC5B70"/>
    <w:rsid w:val="39EF2F48"/>
    <w:rsid w:val="39F16687"/>
    <w:rsid w:val="39F23656"/>
    <w:rsid w:val="39F35CBF"/>
    <w:rsid w:val="39F94EA2"/>
    <w:rsid w:val="39FB4D0E"/>
    <w:rsid w:val="39FB6403"/>
    <w:rsid w:val="39FC05D5"/>
    <w:rsid w:val="39FE671C"/>
    <w:rsid w:val="3A00196C"/>
    <w:rsid w:val="3A01163D"/>
    <w:rsid w:val="3A033EB9"/>
    <w:rsid w:val="3A040BA7"/>
    <w:rsid w:val="3A0506DB"/>
    <w:rsid w:val="3A055007"/>
    <w:rsid w:val="3A065539"/>
    <w:rsid w:val="3A06636A"/>
    <w:rsid w:val="3A066533"/>
    <w:rsid w:val="3A0725FB"/>
    <w:rsid w:val="3A095CF3"/>
    <w:rsid w:val="3A096ED0"/>
    <w:rsid w:val="3A0A41F9"/>
    <w:rsid w:val="3A0E3C38"/>
    <w:rsid w:val="3A0E632E"/>
    <w:rsid w:val="3A1178AE"/>
    <w:rsid w:val="3A1512B4"/>
    <w:rsid w:val="3A15539C"/>
    <w:rsid w:val="3A1811CA"/>
    <w:rsid w:val="3A197B72"/>
    <w:rsid w:val="3A223E9E"/>
    <w:rsid w:val="3A2546AE"/>
    <w:rsid w:val="3A262805"/>
    <w:rsid w:val="3A2667C5"/>
    <w:rsid w:val="3A2C2B18"/>
    <w:rsid w:val="3A2C32CB"/>
    <w:rsid w:val="3A2F577D"/>
    <w:rsid w:val="3A30708B"/>
    <w:rsid w:val="3A3827A8"/>
    <w:rsid w:val="3A3A23D3"/>
    <w:rsid w:val="3A3B30F1"/>
    <w:rsid w:val="3A3B3A5F"/>
    <w:rsid w:val="3A403860"/>
    <w:rsid w:val="3A431131"/>
    <w:rsid w:val="3A4903AE"/>
    <w:rsid w:val="3A4A20D4"/>
    <w:rsid w:val="3A4B3199"/>
    <w:rsid w:val="3A51405B"/>
    <w:rsid w:val="3A5179DB"/>
    <w:rsid w:val="3A5330AF"/>
    <w:rsid w:val="3A6625F3"/>
    <w:rsid w:val="3A681C43"/>
    <w:rsid w:val="3A6D02DB"/>
    <w:rsid w:val="3A6E6CC3"/>
    <w:rsid w:val="3A6F4152"/>
    <w:rsid w:val="3A6F591D"/>
    <w:rsid w:val="3A763862"/>
    <w:rsid w:val="3A78262A"/>
    <w:rsid w:val="3A7C3F67"/>
    <w:rsid w:val="3A833845"/>
    <w:rsid w:val="3A8353A9"/>
    <w:rsid w:val="3A850A1E"/>
    <w:rsid w:val="3A857500"/>
    <w:rsid w:val="3A8628E6"/>
    <w:rsid w:val="3A86424E"/>
    <w:rsid w:val="3A875C0E"/>
    <w:rsid w:val="3A8C5F68"/>
    <w:rsid w:val="3A92685D"/>
    <w:rsid w:val="3A9428FC"/>
    <w:rsid w:val="3A951F6E"/>
    <w:rsid w:val="3A9A0FF5"/>
    <w:rsid w:val="3A9A56CA"/>
    <w:rsid w:val="3A9E03A6"/>
    <w:rsid w:val="3A9E57F6"/>
    <w:rsid w:val="3A9F1D2D"/>
    <w:rsid w:val="3AA03CA2"/>
    <w:rsid w:val="3AA04534"/>
    <w:rsid w:val="3AA34FCB"/>
    <w:rsid w:val="3AA6652D"/>
    <w:rsid w:val="3AA83000"/>
    <w:rsid w:val="3AA836CB"/>
    <w:rsid w:val="3AAA5DE6"/>
    <w:rsid w:val="3AAA77C7"/>
    <w:rsid w:val="3AAB27A8"/>
    <w:rsid w:val="3AAB2895"/>
    <w:rsid w:val="3AB243BE"/>
    <w:rsid w:val="3AB32471"/>
    <w:rsid w:val="3AB613A8"/>
    <w:rsid w:val="3AC057D4"/>
    <w:rsid w:val="3AC25E30"/>
    <w:rsid w:val="3AC5673A"/>
    <w:rsid w:val="3ACA0F81"/>
    <w:rsid w:val="3ACB479D"/>
    <w:rsid w:val="3ACC14FB"/>
    <w:rsid w:val="3ACC15EF"/>
    <w:rsid w:val="3AD175A6"/>
    <w:rsid w:val="3AD43F5D"/>
    <w:rsid w:val="3AD555FF"/>
    <w:rsid w:val="3AD6780F"/>
    <w:rsid w:val="3AD71D8A"/>
    <w:rsid w:val="3AD9770A"/>
    <w:rsid w:val="3ADA1559"/>
    <w:rsid w:val="3ADB2B4F"/>
    <w:rsid w:val="3ADB6DCD"/>
    <w:rsid w:val="3ADD3CA3"/>
    <w:rsid w:val="3AE5108B"/>
    <w:rsid w:val="3AE55DEB"/>
    <w:rsid w:val="3AE622EC"/>
    <w:rsid w:val="3AE71B89"/>
    <w:rsid w:val="3AE952E7"/>
    <w:rsid w:val="3AEA5CAE"/>
    <w:rsid w:val="3AED45DC"/>
    <w:rsid w:val="3AEF485A"/>
    <w:rsid w:val="3AF0614F"/>
    <w:rsid w:val="3AF2498A"/>
    <w:rsid w:val="3AF61945"/>
    <w:rsid w:val="3AFD2122"/>
    <w:rsid w:val="3AFD5749"/>
    <w:rsid w:val="3B016A80"/>
    <w:rsid w:val="3B0507EB"/>
    <w:rsid w:val="3B057A4E"/>
    <w:rsid w:val="3B09217C"/>
    <w:rsid w:val="3B0C1121"/>
    <w:rsid w:val="3B0C6B82"/>
    <w:rsid w:val="3B0F2A8D"/>
    <w:rsid w:val="3B0F463F"/>
    <w:rsid w:val="3B0F51E8"/>
    <w:rsid w:val="3B1012DA"/>
    <w:rsid w:val="3B1342DE"/>
    <w:rsid w:val="3B165F04"/>
    <w:rsid w:val="3B1B2DDA"/>
    <w:rsid w:val="3B2241F5"/>
    <w:rsid w:val="3B241FDE"/>
    <w:rsid w:val="3B25204C"/>
    <w:rsid w:val="3B262A02"/>
    <w:rsid w:val="3B2B4C48"/>
    <w:rsid w:val="3B30094A"/>
    <w:rsid w:val="3B327F99"/>
    <w:rsid w:val="3B361DC1"/>
    <w:rsid w:val="3B394E79"/>
    <w:rsid w:val="3B401A34"/>
    <w:rsid w:val="3B42755D"/>
    <w:rsid w:val="3B442D46"/>
    <w:rsid w:val="3B4A2CD2"/>
    <w:rsid w:val="3B4E68C1"/>
    <w:rsid w:val="3B515DED"/>
    <w:rsid w:val="3B56099C"/>
    <w:rsid w:val="3B5F3424"/>
    <w:rsid w:val="3B64528C"/>
    <w:rsid w:val="3B666BF4"/>
    <w:rsid w:val="3B6817E4"/>
    <w:rsid w:val="3B6C24FA"/>
    <w:rsid w:val="3B7F420E"/>
    <w:rsid w:val="3B822052"/>
    <w:rsid w:val="3B86216D"/>
    <w:rsid w:val="3B8634AF"/>
    <w:rsid w:val="3B877244"/>
    <w:rsid w:val="3B8B74E3"/>
    <w:rsid w:val="3B8E0DF1"/>
    <w:rsid w:val="3B946636"/>
    <w:rsid w:val="3B982C2F"/>
    <w:rsid w:val="3B993306"/>
    <w:rsid w:val="3B9A72DA"/>
    <w:rsid w:val="3B9F6553"/>
    <w:rsid w:val="3B9F75E3"/>
    <w:rsid w:val="3BA050D9"/>
    <w:rsid w:val="3BA30B6B"/>
    <w:rsid w:val="3BA40581"/>
    <w:rsid w:val="3BA9331D"/>
    <w:rsid w:val="3BA93594"/>
    <w:rsid w:val="3BA935B7"/>
    <w:rsid w:val="3BAD7B15"/>
    <w:rsid w:val="3BB002AA"/>
    <w:rsid w:val="3BB21CD4"/>
    <w:rsid w:val="3BB33995"/>
    <w:rsid w:val="3BB464E3"/>
    <w:rsid w:val="3BBB50FE"/>
    <w:rsid w:val="3BBC0D96"/>
    <w:rsid w:val="3BBD0EEE"/>
    <w:rsid w:val="3BBD175A"/>
    <w:rsid w:val="3BC03E10"/>
    <w:rsid w:val="3BC10F28"/>
    <w:rsid w:val="3BC20652"/>
    <w:rsid w:val="3BC32D7F"/>
    <w:rsid w:val="3BC44213"/>
    <w:rsid w:val="3BC51003"/>
    <w:rsid w:val="3BC55104"/>
    <w:rsid w:val="3BC813E8"/>
    <w:rsid w:val="3BC8631C"/>
    <w:rsid w:val="3BCE0391"/>
    <w:rsid w:val="3BCF551E"/>
    <w:rsid w:val="3BD01422"/>
    <w:rsid w:val="3BD14D9A"/>
    <w:rsid w:val="3BD179BE"/>
    <w:rsid w:val="3BD22D22"/>
    <w:rsid w:val="3BD35CAE"/>
    <w:rsid w:val="3BD61B38"/>
    <w:rsid w:val="3BD64FF2"/>
    <w:rsid w:val="3BD7303D"/>
    <w:rsid w:val="3BDC0D01"/>
    <w:rsid w:val="3BDC7430"/>
    <w:rsid w:val="3BDD3AEA"/>
    <w:rsid w:val="3BDE52B9"/>
    <w:rsid w:val="3BE073B6"/>
    <w:rsid w:val="3BE2197B"/>
    <w:rsid w:val="3BE460CD"/>
    <w:rsid w:val="3BE53AFE"/>
    <w:rsid w:val="3BE83461"/>
    <w:rsid w:val="3BE84E6E"/>
    <w:rsid w:val="3BE95920"/>
    <w:rsid w:val="3BF559F8"/>
    <w:rsid w:val="3BFB1510"/>
    <w:rsid w:val="3C040962"/>
    <w:rsid w:val="3C0905D9"/>
    <w:rsid w:val="3C0D304C"/>
    <w:rsid w:val="3C1157B9"/>
    <w:rsid w:val="3C116B67"/>
    <w:rsid w:val="3C1252E8"/>
    <w:rsid w:val="3C170E61"/>
    <w:rsid w:val="3C174247"/>
    <w:rsid w:val="3C1A65A2"/>
    <w:rsid w:val="3C1D44C4"/>
    <w:rsid w:val="3C1F2CBE"/>
    <w:rsid w:val="3C207FC7"/>
    <w:rsid w:val="3C283256"/>
    <w:rsid w:val="3C2B25BE"/>
    <w:rsid w:val="3C2D43BB"/>
    <w:rsid w:val="3C302A5B"/>
    <w:rsid w:val="3C3719D2"/>
    <w:rsid w:val="3C381B02"/>
    <w:rsid w:val="3C3D42D0"/>
    <w:rsid w:val="3C422DBD"/>
    <w:rsid w:val="3C465476"/>
    <w:rsid w:val="3C470630"/>
    <w:rsid w:val="3C4770A9"/>
    <w:rsid w:val="3C4B7560"/>
    <w:rsid w:val="3C4D0F5C"/>
    <w:rsid w:val="3C4D3335"/>
    <w:rsid w:val="3C4E1EDE"/>
    <w:rsid w:val="3C54440B"/>
    <w:rsid w:val="3C5560A3"/>
    <w:rsid w:val="3C582462"/>
    <w:rsid w:val="3C590DD5"/>
    <w:rsid w:val="3C5C73F6"/>
    <w:rsid w:val="3C670CED"/>
    <w:rsid w:val="3C6B6B89"/>
    <w:rsid w:val="3C6C358B"/>
    <w:rsid w:val="3C751918"/>
    <w:rsid w:val="3C7535A6"/>
    <w:rsid w:val="3C7715C5"/>
    <w:rsid w:val="3C7A2C52"/>
    <w:rsid w:val="3C7D0772"/>
    <w:rsid w:val="3C800D8E"/>
    <w:rsid w:val="3C802BF2"/>
    <w:rsid w:val="3C82120D"/>
    <w:rsid w:val="3C833C65"/>
    <w:rsid w:val="3C836A38"/>
    <w:rsid w:val="3C861A3C"/>
    <w:rsid w:val="3C890C7E"/>
    <w:rsid w:val="3C8E3E2F"/>
    <w:rsid w:val="3C8F24C2"/>
    <w:rsid w:val="3C90562D"/>
    <w:rsid w:val="3C96151E"/>
    <w:rsid w:val="3C9A4495"/>
    <w:rsid w:val="3CA5572C"/>
    <w:rsid w:val="3CAE1E9A"/>
    <w:rsid w:val="3CB11017"/>
    <w:rsid w:val="3CB1453C"/>
    <w:rsid w:val="3CB84B35"/>
    <w:rsid w:val="3CBD05BD"/>
    <w:rsid w:val="3CBD4710"/>
    <w:rsid w:val="3CBF2896"/>
    <w:rsid w:val="3CC16925"/>
    <w:rsid w:val="3CC24432"/>
    <w:rsid w:val="3CC3387D"/>
    <w:rsid w:val="3CC427C9"/>
    <w:rsid w:val="3CC505D2"/>
    <w:rsid w:val="3CC56A2B"/>
    <w:rsid w:val="3CC76C50"/>
    <w:rsid w:val="3CCE5D95"/>
    <w:rsid w:val="3CD00E4F"/>
    <w:rsid w:val="3CD502B1"/>
    <w:rsid w:val="3CD56428"/>
    <w:rsid w:val="3CD60263"/>
    <w:rsid w:val="3CD735B4"/>
    <w:rsid w:val="3CD83F90"/>
    <w:rsid w:val="3CDB10D3"/>
    <w:rsid w:val="3CDC553F"/>
    <w:rsid w:val="3CE07D92"/>
    <w:rsid w:val="3CE40258"/>
    <w:rsid w:val="3CE40CFF"/>
    <w:rsid w:val="3CE42307"/>
    <w:rsid w:val="3CE4297B"/>
    <w:rsid w:val="3CE64696"/>
    <w:rsid w:val="3CEA0ADB"/>
    <w:rsid w:val="3CFB4424"/>
    <w:rsid w:val="3CFF2673"/>
    <w:rsid w:val="3D062AA0"/>
    <w:rsid w:val="3D0660E9"/>
    <w:rsid w:val="3D0B75EC"/>
    <w:rsid w:val="3D0E4D44"/>
    <w:rsid w:val="3D0F48E3"/>
    <w:rsid w:val="3D1121FD"/>
    <w:rsid w:val="3D153F7E"/>
    <w:rsid w:val="3D1B38E0"/>
    <w:rsid w:val="3D1D7F50"/>
    <w:rsid w:val="3D1E1B7B"/>
    <w:rsid w:val="3D201D0F"/>
    <w:rsid w:val="3D2165A2"/>
    <w:rsid w:val="3D267F69"/>
    <w:rsid w:val="3D2F6518"/>
    <w:rsid w:val="3D35341C"/>
    <w:rsid w:val="3D3949FF"/>
    <w:rsid w:val="3D400FF2"/>
    <w:rsid w:val="3D421431"/>
    <w:rsid w:val="3D461545"/>
    <w:rsid w:val="3D511911"/>
    <w:rsid w:val="3D521D9F"/>
    <w:rsid w:val="3D533A43"/>
    <w:rsid w:val="3D5815F8"/>
    <w:rsid w:val="3D5A4AC2"/>
    <w:rsid w:val="3D5B0F84"/>
    <w:rsid w:val="3D5C2E82"/>
    <w:rsid w:val="3D614C79"/>
    <w:rsid w:val="3D6225CF"/>
    <w:rsid w:val="3D661227"/>
    <w:rsid w:val="3D6E2C65"/>
    <w:rsid w:val="3D6E4520"/>
    <w:rsid w:val="3D71383D"/>
    <w:rsid w:val="3D757D21"/>
    <w:rsid w:val="3D785E80"/>
    <w:rsid w:val="3D7A5157"/>
    <w:rsid w:val="3D7B524A"/>
    <w:rsid w:val="3D7C245A"/>
    <w:rsid w:val="3D7D402E"/>
    <w:rsid w:val="3D811E87"/>
    <w:rsid w:val="3D830326"/>
    <w:rsid w:val="3D8456C8"/>
    <w:rsid w:val="3D860A62"/>
    <w:rsid w:val="3D867230"/>
    <w:rsid w:val="3D8F1F65"/>
    <w:rsid w:val="3D957651"/>
    <w:rsid w:val="3D9C0B95"/>
    <w:rsid w:val="3D9E03D8"/>
    <w:rsid w:val="3DA03ADB"/>
    <w:rsid w:val="3DA27788"/>
    <w:rsid w:val="3DA55267"/>
    <w:rsid w:val="3DA80F4B"/>
    <w:rsid w:val="3DAA285C"/>
    <w:rsid w:val="3DAB44C8"/>
    <w:rsid w:val="3DAB7C6F"/>
    <w:rsid w:val="3DB03276"/>
    <w:rsid w:val="3DB13432"/>
    <w:rsid w:val="3DB57461"/>
    <w:rsid w:val="3DB617E9"/>
    <w:rsid w:val="3DB62307"/>
    <w:rsid w:val="3DBA6798"/>
    <w:rsid w:val="3DBB043E"/>
    <w:rsid w:val="3DBD12C0"/>
    <w:rsid w:val="3DBF652E"/>
    <w:rsid w:val="3DC52B88"/>
    <w:rsid w:val="3DC903AC"/>
    <w:rsid w:val="3DCA2260"/>
    <w:rsid w:val="3DCE01C5"/>
    <w:rsid w:val="3DCE1E7A"/>
    <w:rsid w:val="3DCF300D"/>
    <w:rsid w:val="3DD32908"/>
    <w:rsid w:val="3DD3522F"/>
    <w:rsid w:val="3DD3768D"/>
    <w:rsid w:val="3DD671AE"/>
    <w:rsid w:val="3DD83360"/>
    <w:rsid w:val="3DD948DE"/>
    <w:rsid w:val="3DE03D18"/>
    <w:rsid w:val="3DE224B9"/>
    <w:rsid w:val="3DE22CC7"/>
    <w:rsid w:val="3DE60759"/>
    <w:rsid w:val="3DE65F13"/>
    <w:rsid w:val="3DE80B66"/>
    <w:rsid w:val="3DED4EB9"/>
    <w:rsid w:val="3DF1361D"/>
    <w:rsid w:val="3DF34B31"/>
    <w:rsid w:val="3DF52510"/>
    <w:rsid w:val="3DF95661"/>
    <w:rsid w:val="3DFA1746"/>
    <w:rsid w:val="3E007CA4"/>
    <w:rsid w:val="3E013A7E"/>
    <w:rsid w:val="3E031F52"/>
    <w:rsid w:val="3E03680E"/>
    <w:rsid w:val="3E052561"/>
    <w:rsid w:val="3E086B21"/>
    <w:rsid w:val="3E0A32B2"/>
    <w:rsid w:val="3E0C171E"/>
    <w:rsid w:val="3E0D08CA"/>
    <w:rsid w:val="3E1223FD"/>
    <w:rsid w:val="3E124DD3"/>
    <w:rsid w:val="3E1517D6"/>
    <w:rsid w:val="3E173B0D"/>
    <w:rsid w:val="3E193909"/>
    <w:rsid w:val="3E1A1B18"/>
    <w:rsid w:val="3E1A6648"/>
    <w:rsid w:val="3E1A71F6"/>
    <w:rsid w:val="3E1B499C"/>
    <w:rsid w:val="3E216C63"/>
    <w:rsid w:val="3E2765BE"/>
    <w:rsid w:val="3E293D09"/>
    <w:rsid w:val="3E2A44AA"/>
    <w:rsid w:val="3E2E4B00"/>
    <w:rsid w:val="3E2E654B"/>
    <w:rsid w:val="3E301174"/>
    <w:rsid w:val="3E311518"/>
    <w:rsid w:val="3E335E7D"/>
    <w:rsid w:val="3E353B56"/>
    <w:rsid w:val="3E36301B"/>
    <w:rsid w:val="3E3C5ED5"/>
    <w:rsid w:val="3E422F8C"/>
    <w:rsid w:val="3E443A7D"/>
    <w:rsid w:val="3E4529AE"/>
    <w:rsid w:val="3E464DCE"/>
    <w:rsid w:val="3E470FEF"/>
    <w:rsid w:val="3E471ABE"/>
    <w:rsid w:val="3E4D640E"/>
    <w:rsid w:val="3E4F233E"/>
    <w:rsid w:val="3E52014E"/>
    <w:rsid w:val="3E526665"/>
    <w:rsid w:val="3E5325CA"/>
    <w:rsid w:val="3E583942"/>
    <w:rsid w:val="3E5901A0"/>
    <w:rsid w:val="3E591854"/>
    <w:rsid w:val="3E5923FA"/>
    <w:rsid w:val="3E59398D"/>
    <w:rsid w:val="3E5B451E"/>
    <w:rsid w:val="3E5B786B"/>
    <w:rsid w:val="3E74178D"/>
    <w:rsid w:val="3E743A96"/>
    <w:rsid w:val="3E76016E"/>
    <w:rsid w:val="3E761253"/>
    <w:rsid w:val="3E767387"/>
    <w:rsid w:val="3E7D65FF"/>
    <w:rsid w:val="3E7D7889"/>
    <w:rsid w:val="3E85335B"/>
    <w:rsid w:val="3E890968"/>
    <w:rsid w:val="3E91721A"/>
    <w:rsid w:val="3E9173A5"/>
    <w:rsid w:val="3E917BE7"/>
    <w:rsid w:val="3E923932"/>
    <w:rsid w:val="3E93467C"/>
    <w:rsid w:val="3E9B053A"/>
    <w:rsid w:val="3E9B5BDE"/>
    <w:rsid w:val="3E9C52A2"/>
    <w:rsid w:val="3E9D2DFD"/>
    <w:rsid w:val="3EA114BB"/>
    <w:rsid w:val="3EA16BDC"/>
    <w:rsid w:val="3EA822D9"/>
    <w:rsid w:val="3EA920E1"/>
    <w:rsid w:val="3EA93468"/>
    <w:rsid w:val="3EA953AE"/>
    <w:rsid w:val="3EAD2F71"/>
    <w:rsid w:val="3EAD34A6"/>
    <w:rsid w:val="3EAD59BD"/>
    <w:rsid w:val="3EAE2590"/>
    <w:rsid w:val="3EB02A1D"/>
    <w:rsid w:val="3EB072D7"/>
    <w:rsid w:val="3EB144DD"/>
    <w:rsid w:val="3EB15499"/>
    <w:rsid w:val="3EB2264A"/>
    <w:rsid w:val="3EB60AD2"/>
    <w:rsid w:val="3EB95EE3"/>
    <w:rsid w:val="3EB96131"/>
    <w:rsid w:val="3EBE5C30"/>
    <w:rsid w:val="3EBF18DB"/>
    <w:rsid w:val="3EC86A3B"/>
    <w:rsid w:val="3ECE79F9"/>
    <w:rsid w:val="3ECF4602"/>
    <w:rsid w:val="3ECF53A9"/>
    <w:rsid w:val="3ECF7332"/>
    <w:rsid w:val="3ECF78E9"/>
    <w:rsid w:val="3ED21F29"/>
    <w:rsid w:val="3ED533C6"/>
    <w:rsid w:val="3ED53BDF"/>
    <w:rsid w:val="3ED636F3"/>
    <w:rsid w:val="3ED751AD"/>
    <w:rsid w:val="3ED83B45"/>
    <w:rsid w:val="3EDA7C4F"/>
    <w:rsid w:val="3EDC47C4"/>
    <w:rsid w:val="3EDE58FC"/>
    <w:rsid w:val="3EDF19EB"/>
    <w:rsid w:val="3EE46A9F"/>
    <w:rsid w:val="3EED35C7"/>
    <w:rsid w:val="3EEE77F0"/>
    <w:rsid w:val="3EEF0F0C"/>
    <w:rsid w:val="3EF03233"/>
    <w:rsid w:val="3EF11328"/>
    <w:rsid w:val="3EF5664C"/>
    <w:rsid w:val="3EF81747"/>
    <w:rsid w:val="3EFC13FD"/>
    <w:rsid w:val="3EFE4004"/>
    <w:rsid w:val="3EFF3672"/>
    <w:rsid w:val="3EFF3F2D"/>
    <w:rsid w:val="3F0013B4"/>
    <w:rsid w:val="3F010FAC"/>
    <w:rsid w:val="3F044B4C"/>
    <w:rsid w:val="3F062FEC"/>
    <w:rsid w:val="3F076398"/>
    <w:rsid w:val="3F0A0D82"/>
    <w:rsid w:val="3F0C5465"/>
    <w:rsid w:val="3F0E1B48"/>
    <w:rsid w:val="3F0E49FE"/>
    <w:rsid w:val="3F0E701B"/>
    <w:rsid w:val="3F105BAE"/>
    <w:rsid w:val="3F124530"/>
    <w:rsid w:val="3F147C18"/>
    <w:rsid w:val="3F161357"/>
    <w:rsid w:val="3F16682E"/>
    <w:rsid w:val="3F185D0F"/>
    <w:rsid w:val="3F1B2223"/>
    <w:rsid w:val="3F1B7823"/>
    <w:rsid w:val="3F1D7D10"/>
    <w:rsid w:val="3F2167D9"/>
    <w:rsid w:val="3F23523F"/>
    <w:rsid w:val="3F26035F"/>
    <w:rsid w:val="3F266C33"/>
    <w:rsid w:val="3F2759E6"/>
    <w:rsid w:val="3F2B3761"/>
    <w:rsid w:val="3F2C354F"/>
    <w:rsid w:val="3F2E3EEF"/>
    <w:rsid w:val="3F3071C4"/>
    <w:rsid w:val="3F30789F"/>
    <w:rsid w:val="3F3154D3"/>
    <w:rsid w:val="3F315F2E"/>
    <w:rsid w:val="3F3823F6"/>
    <w:rsid w:val="3F3B3035"/>
    <w:rsid w:val="3F3E4C32"/>
    <w:rsid w:val="3F40170C"/>
    <w:rsid w:val="3F401DC0"/>
    <w:rsid w:val="3F441B41"/>
    <w:rsid w:val="3F467053"/>
    <w:rsid w:val="3F475EBD"/>
    <w:rsid w:val="3F4948DC"/>
    <w:rsid w:val="3F4C4951"/>
    <w:rsid w:val="3F4E5B10"/>
    <w:rsid w:val="3F4F193B"/>
    <w:rsid w:val="3F517183"/>
    <w:rsid w:val="3F534F58"/>
    <w:rsid w:val="3F557556"/>
    <w:rsid w:val="3F577B0C"/>
    <w:rsid w:val="3F581252"/>
    <w:rsid w:val="3F582E05"/>
    <w:rsid w:val="3F5D0885"/>
    <w:rsid w:val="3F5E5C57"/>
    <w:rsid w:val="3F633C1A"/>
    <w:rsid w:val="3F687DD3"/>
    <w:rsid w:val="3F7876BA"/>
    <w:rsid w:val="3F7A46F1"/>
    <w:rsid w:val="3F7C053F"/>
    <w:rsid w:val="3F7F16F8"/>
    <w:rsid w:val="3F7F3FF2"/>
    <w:rsid w:val="3F7F5BBF"/>
    <w:rsid w:val="3F810338"/>
    <w:rsid w:val="3F8836C8"/>
    <w:rsid w:val="3F885422"/>
    <w:rsid w:val="3F892820"/>
    <w:rsid w:val="3F94771A"/>
    <w:rsid w:val="3F950281"/>
    <w:rsid w:val="3F9914AB"/>
    <w:rsid w:val="3F9C3CF7"/>
    <w:rsid w:val="3FA237F0"/>
    <w:rsid w:val="3FA23F6F"/>
    <w:rsid w:val="3FA57CA6"/>
    <w:rsid w:val="3FA61E2B"/>
    <w:rsid w:val="3FAA26F4"/>
    <w:rsid w:val="3FAA2C09"/>
    <w:rsid w:val="3FAA735E"/>
    <w:rsid w:val="3FAC3C58"/>
    <w:rsid w:val="3FAD66FC"/>
    <w:rsid w:val="3FAD7538"/>
    <w:rsid w:val="3FAE2A60"/>
    <w:rsid w:val="3FAE7DEA"/>
    <w:rsid w:val="3FB20064"/>
    <w:rsid w:val="3FB37982"/>
    <w:rsid w:val="3FB42F8A"/>
    <w:rsid w:val="3FB45343"/>
    <w:rsid w:val="3FB53489"/>
    <w:rsid w:val="3FB575A8"/>
    <w:rsid w:val="3FBA6B18"/>
    <w:rsid w:val="3FBE39E9"/>
    <w:rsid w:val="3FC6220C"/>
    <w:rsid w:val="3FC77227"/>
    <w:rsid w:val="3FC913A4"/>
    <w:rsid w:val="3FCD7FC4"/>
    <w:rsid w:val="3FCF6D6E"/>
    <w:rsid w:val="3FD3508A"/>
    <w:rsid w:val="3FD748C9"/>
    <w:rsid w:val="3FD916E2"/>
    <w:rsid w:val="3FD95BF2"/>
    <w:rsid w:val="3FDA710F"/>
    <w:rsid w:val="3FDE2B04"/>
    <w:rsid w:val="3FE27E7B"/>
    <w:rsid w:val="3FE4434B"/>
    <w:rsid w:val="3FE670A1"/>
    <w:rsid w:val="3FE91040"/>
    <w:rsid w:val="3FF465CC"/>
    <w:rsid w:val="3FF66E2E"/>
    <w:rsid w:val="3FF72D17"/>
    <w:rsid w:val="3FF928C7"/>
    <w:rsid w:val="3FFC3661"/>
    <w:rsid w:val="4001737F"/>
    <w:rsid w:val="40057B01"/>
    <w:rsid w:val="400C32EC"/>
    <w:rsid w:val="400D2779"/>
    <w:rsid w:val="400D7A4F"/>
    <w:rsid w:val="401228F1"/>
    <w:rsid w:val="40123617"/>
    <w:rsid w:val="40132FB4"/>
    <w:rsid w:val="40151976"/>
    <w:rsid w:val="402765C6"/>
    <w:rsid w:val="403941A5"/>
    <w:rsid w:val="403D1E7B"/>
    <w:rsid w:val="40440F03"/>
    <w:rsid w:val="40443FE7"/>
    <w:rsid w:val="40444282"/>
    <w:rsid w:val="40465324"/>
    <w:rsid w:val="404663BF"/>
    <w:rsid w:val="40476C1E"/>
    <w:rsid w:val="40482288"/>
    <w:rsid w:val="40486EBC"/>
    <w:rsid w:val="404B3A35"/>
    <w:rsid w:val="404C40E1"/>
    <w:rsid w:val="404F2EE3"/>
    <w:rsid w:val="40524F15"/>
    <w:rsid w:val="4055118D"/>
    <w:rsid w:val="40563112"/>
    <w:rsid w:val="40586543"/>
    <w:rsid w:val="405A6D87"/>
    <w:rsid w:val="405D5614"/>
    <w:rsid w:val="40602908"/>
    <w:rsid w:val="40610A4F"/>
    <w:rsid w:val="4062286A"/>
    <w:rsid w:val="406565C0"/>
    <w:rsid w:val="40694287"/>
    <w:rsid w:val="4069690A"/>
    <w:rsid w:val="406A235F"/>
    <w:rsid w:val="406A2FE6"/>
    <w:rsid w:val="40700D2C"/>
    <w:rsid w:val="4070782F"/>
    <w:rsid w:val="4072179B"/>
    <w:rsid w:val="40725BC2"/>
    <w:rsid w:val="407401BE"/>
    <w:rsid w:val="40756FD7"/>
    <w:rsid w:val="40770BC9"/>
    <w:rsid w:val="4078119F"/>
    <w:rsid w:val="407922F7"/>
    <w:rsid w:val="407B26E0"/>
    <w:rsid w:val="40871E6A"/>
    <w:rsid w:val="408A26A7"/>
    <w:rsid w:val="408B69AB"/>
    <w:rsid w:val="409167F0"/>
    <w:rsid w:val="40924CA5"/>
    <w:rsid w:val="409252AD"/>
    <w:rsid w:val="40947E9B"/>
    <w:rsid w:val="409631E5"/>
    <w:rsid w:val="40983E3D"/>
    <w:rsid w:val="409918F8"/>
    <w:rsid w:val="409A6AD4"/>
    <w:rsid w:val="409D2CC7"/>
    <w:rsid w:val="409F1D5F"/>
    <w:rsid w:val="409F672A"/>
    <w:rsid w:val="40A03200"/>
    <w:rsid w:val="40A0508B"/>
    <w:rsid w:val="40A07831"/>
    <w:rsid w:val="40A202FB"/>
    <w:rsid w:val="40A51334"/>
    <w:rsid w:val="40AC2E43"/>
    <w:rsid w:val="40AE68D4"/>
    <w:rsid w:val="40B013F6"/>
    <w:rsid w:val="40B26992"/>
    <w:rsid w:val="40BA14DD"/>
    <w:rsid w:val="40C14FE2"/>
    <w:rsid w:val="40C161BE"/>
    <w:rsid w:val="40C8196E"/>
    <w:rsid w:val="40C840C5"/>
    <w:rsid w:val="40C87213"/>
    <w:rsid w:val="40CA41D4"/>
    <w:rsid w:val="40D30D76"/>
    <w:rsid w:val="40DC1537"/>
    <w:rsid w:val="40DF04B1"/>
    <w:rsid w:val="40E03460"/>
    <w:rsid w:val="40E0355B"/>
    <w:rsid w:val="40E236E5"/>
    <w:rsid w:val="40E4759E"/>
    <w:rsid w:val="40ED5646"/>
    <w:rsid w:val="40F2553D"/>
    <w:rsid w:val="40F41B99"/>
    <w:rsid w:val="40F458E7"/>
    <w:rsid w:val="41030DC3"/>
    <w:rsid w:val="4109321F"/>
    <w:rsid w:val="410A3DFC"/>
    <w:rsid w:val="410B21BC"/>
    <w:rsid w:val="410C2E91"/>
    <w:rsid w:val="410D7BCF"/>
    <w:rsid w:val="41103751"/>
    <w:rsid w:val="411252F5"/>
    <w:rsid w:val="41125A16"/>
    <w:rsid w:val="411912B0"/>
    <w:rsid w:val="411A6A04"/>
    <w:rsid w:val="411D30D8"/>
    <w:rsid w:val="411D3E9B"/>
    <w:rsid w:val="411D4539"/>
    <w:rsid w:val="411F438D"/>
    <w:rsid w:val="411F7A39"/>
    <w:rsid w:val="4121534E"/>
    <w:rsid w:val="412375A1"/>
    <w:rsid w:val="4127623C"/>
    <w:rsid w:val="412A2E09"/>
    <w:rsid w:val="412C799B"/>
    <w:rsid w:val="412F0066"/>
    <w:rsid w:val="412F58C4"/>
    <w:rsid w:val="41345B23"/>
    <w:rsid w:val="4135646A"/>
    <w:rsid w:val="413A1D76"/>
    <w:rsid w:val="413A2DBC"/>
    <w:rsid w:val="4141735E"/>
    <w:rsid w:val="4141775A"/>
    <w:rsid w:val="41432B7B"/>
    <w:rsid w:val="41474CAA"/>
    <w:rsid w:val="41490C20"/>
    <w:rsid w:val="41491739"/>
    <w:rsid w:val="414C7803"/>
    <w:rsid w:val="414F0D60"/>
    <w:rsid w:val="41552CF9"/>
    <w:rsid w:val="415C6F3C"/>
    <w:rsid w:val="415D021F"/>
    <w:rsid w:val="415D4362"/>
    <w:rsid w:val="415F7558"/>
    <w:rsid w:val="4160628F"/>
    <w:rsid w:val="41644E72"/>
    <w:rsid w:val="416724AF"/>
    <w:rsid w:val="41697B8A"/>
    <w:rsid w:val="416C3C98"/>
    <w:rsid w:val="416E4241"/>
    <w:rsid w:val="41751C35"/>
    <w:rsid w:val="41785F19"/>
    <w:rsid w:val="417B5212"/>
    <w:rsid w:val="417B7BB6"/>
    <w:rsid w:val="417C2249"/>
    <w:rsid w:val="418272A3"/>
    <w:rsid w:val="418A49AF"/>
    <w:rsid w:val="41904FF6"/>
    <w:rsid w:val="4198653D"/>
    <w:rsid w:val="419B0BAF"/>
    <w:rsid w:val="419F52DB"/>
    <w:rsid w:val="41A13DE1"/>
    <w:rsid w:val="41A27C09"/>
    <w:rsid w:val="41A30F95"/>
    <w:rsid w:val="41A62109"/>
    <w:rsid w:val="41A71D62"/>
    <w:rsid w:val="41A82A22"/>
    <w:rsid w:val="41B24A00"/>
    <w:rsid w:val="41B25412"/>
    <w:rsid w:val="41B41817"/>
    <w:rsid w:val="41B74F0C"/>
    <w:rsid w:val="41B84076"/>
    <w:rsid w:val="41B8679D"/>
    <w:rsid w:val="41BE4F7C"/>
    <w:rsid w:val="41C05633"/>
    <w:rsid w:val="41C569AD"/>
    <w:rsid w:val="41CC0F71"/>
    <w:rsid w:val="41CF42C3"/>
    <w:rsid w:val="41D06058"/>
    <w:rsid w:val="41D11E51"/>
    <w:rsid w:val="41D30A2E"/>
    <w:rsid w:val="41D31311"/>
    <w:rsid w:val="41D7112D"/>
    <w:rsid w:val="41DA6DC1"/>
    <w:rsid w:val="41DE6E8C"/>
    <w:rsid w:val="41DE76DB"/>
    <w:rsid w:val="41E05DBE"/>
    <w:rsid w:val="41E1744F"/>
    <w:rsid w:val="41E336A8"/>
    <w:rsid w:val="41E34454"/>
    <w:rsid w:val="41E450E3"/>
    <w:rsid w:val="41E55B51"/>
    <w:rsid w:val="41E861C6"/>
    <w:rsid w:val="41EE6D7D"/>
    <w:rsid w:val="41EF4522"/>
    <w:rsid w:val="41EF7EB9"/>
    <w:rsid w:val="41F05622"/>
    <w:rsid w:val="41F218C6"/>
    <w:rsid w:val="41F224AD"/>
    <w:rsid w:val="41F234A0"/>
    <w:rsid w:val="41F3754E"/>
    <w:rsid w:val="41F41653"/>
    <w:rsid w:val="41F4373A"/>
    <w:rsid w:val="41F61931"/>
    <w:rsid w:val="41F6241E"/>
    <w:rsid w:val="41F7755A"/>
    <w:rsid w:val="41F83530"/>
    <w:rsid w:val="41FA641F"/>
    <w:rsid w:val="41FF58AB"/>
    <w:rsid w:val="42000C21"/>
    <w:rsid w:val="4200525B"/>
    <w:rsid w:val="42006FDC"/>
    <w:rsid w:val="42043A65"/>
    <w:rsid w:val="42055E48"/>
    <w:rsid w:val="42086CCB"/>
    <w:rsid w:val="42093571"/>
    <w:rsid w:val="420C2C4C"/>
    <w:rsid w:val="420D5BAC"/>
    <w:rsid w:val="420F177C"/>
    <w:rsid w:val="42104238"/>
    <w:rsid w:val="42122C5E"/>
    <w:rsid w:val="42127DF8"/>
    <w:rsid w:val="4215190E"/>
    <w:rsid w:val="42152200"/>
    <w:rsid w:val="421532F9"/>
    <w:rsid w:val="42170E07"/>
    <w:rsid w:val="42171528"/>
    <w:rsid w:val="4218354A"/>
    <w:rsid w:val="42195E07"/>
    <w:rsid w:val="421F6680"/>
    <w:rsid w:val="42223726"/>
    <w:rsid w:val="422320BB"/>
    <w:rsid w:val="42256A44"/>
    <w:rsid w:val="422715BD"/>
    <w:rsid w:val="42277E73"/>
    <w:rsid w:val="422A2FD6"/>
    <w:rsid w:val="422C6791"/>
    <w:rsid w:val="422C6FBB"/>
    <w:rsid w:val="422E7F5D"/>
    <w:rsid w:val="42301BED"/>
    <w:rsid w:val="42324C5A"/>
    <w:rsid w:val="423562ED"/>
    <w:rsid w:val="4238573C"/>
    <w:rsid w:val="42391D34"/>
    <w:rsid w:val="423C45B5"/>
    <w:rsid w:val="423E77C0"/>
    <w:rsid w:val="42405392"/>
    <w:rsid w:val="42456A6B"/>
    <w:rsid w:val="42460FF7"/>
    <w:rsid w:val="42461466"/>
    <w:rsid w:val="42465DA4"/>
    <w:rsid w:val="42491745"/>
    <w:rsid w:val="424F3F6D"/>
    <w:rsid w:val="424F768D"/>
    <w:rsid w:val="42516554"/>
    <w:rsid w:val="425331F4"/>
    <w:rsid w:val="42563960"/>
    <w:rsid w:val="425776C3"/>
    <w:rsid w:val="425922C3"/>
    <w:rsid w:val="425A0543"/>
    <w:rsid w:val="425D294B"/>
    <w:rsid w:val="425F3EC2"/>
    <w:rsid w:val="425F5DDD"/>
    <w:rsid w:val="426053BF"/>
    <w:rsid w:val="4260561F"/>
    <w:rsid w:val="42637A0F"/>
    <w:rsid w:val="4268637E"/>
    <w:rsid w:val="426C4683"/>
    <w:rsid w:val="426D699E"/>
    <w:rsid w:val="426D6BA2"/>
    <w:rsid w:val="426E4FB1"/>
    <w:rsid w:val="426E69B8"/>
    <w:rsid w:val="4272003D"/>
    <w:rsid w:val="42796C3D"/>
    <w:rsid w:val="427B5745"/>
    <w:rsid w:val="427F1BE7"/>
    <w:rsid w:val="42815507"/>
    <w:rsid w:val="42841B15"/>
    <w:rsid w:val="428817D3"/>
    <w:rsid w:val="428B2AF8"/>
    <w:rsid w:val="42932371"/>
    <w:rsid w:val="429A048A"/>
    <w:rsid w:val="429E325A"/>
    <w:rsid w:val="42A524F4"/>
    <w:rsid w:val="42A92BF2"/>
    <w:rsid w:val="42B07DF3"/>
    <w:rsid w:val="42B20EB6"/>
    <w:rsid w:val="42B33B16"/>
    <w:rsid w:val="42B60D5C"/>
    <w:rsid w:val="42B7072C"/>
    <w:rsid w:val="42BD3449"/>
    <w:rsid w:val="42BD37A9"/>
    <w:rsid w:val="42BE3DCC"/>
    <w:rsid w:val="42BF5EF5"/>
    <w:rsid w:val="42C072C3"/>
    <w:rsid w:val="42C07F97"/>
    <w:rsid w:val="42C27C64"/>
    <w:rsid w:val="42C32698"/>
    <w:rsid w:val="42C425D8"/>
    <w:rsid w:val="42C852B3"/>
    <w:rsid w:val="42CC7BF1"/>
    <w:rsid w:val="42D001FD"/>
    <w:rsid w:val="42D26AAF"/>
    <w:rsid w:val="42D85791"/>
    <w:rsid w:val="42D91EF7"/>
    <w:rsid w:val="42D929F7"/>
    <w:rsid w:val="42DD47F4"/>
    <w:rsid w:val="42DE3238"/>
    <w:rsid w:val="42E56410"/>
    <w:rsid w:val="42E63573"/>
    <w:rsid w:val="42EA375E"/>
    <w:rsid w:val="42ED4927"/>
    <w:rsid w:val="42EE3A78"/>
    <w:rsid w:val="42F750B7"/>
    <w:rsid w:val="42FB2959"/>
    <w:rsid w:val="43025E4C"/>
    <w:rsid w:val="43035099"/>
    <w:rsid w:val="430638F8"/>
    <w:rsid w:val="4309438A"/>
    <w:rsid w:val="430C2463"/>
    <w:rsid w:val="430F0A4E"/>
    <w:rsid w:val="431021BB"/>
    <w:rsid w:val="4314146B"/>
    <w:rsid w:val="431B6701"/>
    <w:rsid w:val="431D313B"/>
    <w:rsid w:val="431F7D99"/>
    <w:rsid w:val="432048AB"/>
    <w:rsid w:val="43206129"/>
    <w:rsid w:val="43224EF3"/>
    <w:rsid w:val="43246849"/>
    <w:rsid w:val="432F2AB5"/>
    <w:rsid w:val="43323769"/>
    <w:rsid w:val="433439E5"/>
    <w:rsid w:val="43355599"/>
    <w:rsid w:val="43364072"/>
    <w:rsid w:val="43380FA2"/>
    <w:rsid w:val="433A012C"/>
    <w:rsid w:val="433B7B03"/>
    <w:rsid w:val="433D755E"/>
    <w:rsid w:val="433E4F2E"/>
    <w:rsid w:val="433F1997"/>
    <w:rsid w:val="43405643"/>
    <w:rsid w:val="43453C72"/>
    <w:rsid w:val="4348470B"/>
    <w:rsid w:val="43552A75"/>
    <w:rsid w:val="4355489F"/>
    <w:rsid w:val="43590409"/>
    <w:rsid w:val="43593065"/>
    <w:rsid w:val="435B773F"/>
    <w:rsid w:val="435C4001"/>
    <w:rsid w:val="435F00D1"/>
    <w:rsid w:val="436120F7"/>
    <w:rsid w:val="436267C8"/>
    <w:rsid w:val="4364290A"/>
    <w:rsid w:val="43645D2A"/>
    <w:rsid w:val="43665A0F"/>
    <w:rsid w:val="43684945"/>
    <w:rsid w:val="4370463C"/>
    <w:rsid w:val="43707037"/>
    <w:rsid w:val="43742F6A"/>
    <w:rsid w:val="438338BD"/>
    <w:rsid w:val="4383655A"/>
    <w:rsid w:val="438414FC"/>
    <w:rsid w:val="438740B8"/>
    <w:rsid w:val="438A0C97"/>
    <w:rsid w:val="438A757E"/>
    <w:rsid w:val="438B3D8E"/>
    <w:rsid w:val="438B4B59"/>
    <w:rsid w:val="438B5778"/>
    <w:rsid w:val="438E44F3"/>
    <w:rsid w:val="438F4A8A"/>
    <w:rsid w:val="4390491E"/>
    <w:rsid w:val="43936E2D"/>
    <w:rsid w:val="43980CF9"/>
    <w:rsid w:val="439E7D9B"/>
    <w:rsid w:val="43A2059D"/>
    <w:rsid w:val="43A47CBF"/>
    <w:rsid w:val="43A82801"/>
    <w:rsid w:val="43A82A15"/>
    <w:rsid w:val="43AC20A6"/>
    <w:rsid w:val="43B214C8"/>
    <w:rsid w:val="43B653C4"/>
    <w:rsid w:val="43B75BB5"/>
    <w:rsid w:val="43B7779F"/>
    <w:rsid w:val="43B91C1F"/>
    <w:rsid w:val="43B92C2A"/>
    <w:rsid w:val="43BA2619"/>
    <w:rsid w:val="43BB7FD9"/>
    <w:rsid w:val="43BE00C3"/>
    <w:rsid w:val="43C31CB7"/>
    <w:rsid w:val="43C45E11"/>
    <w:rsid w:val="43C6512F"/>
    <w:rsid w:val="43D0052E"/>
    <w:rsid w:val="43DB24DE"/>
    <w:rsid w:val="43DD5384"/>
    <w:rsid w:val="43DE4149"/>
    <w:rsid w:val="43E51E82"/>
    <w:rsid w:val="43E93462"/>
    <w:rsid w:val="43E97CD0"/>
    <w:rsid w:val="43EB73AF"/>
    <w:rsid w:val="43EE701E"/>
    <w:rsid w:val="43F4438F"/>
    <w:rsid w:val="43F75355"/>
    <w:rsid w:val="43F82562"/>
    <w:rsid w:val="43FB2F63"/>
    <w:rsid w:val="43FF6B84"/>
    <w:rsid w:val="44017C75"/>
    <w:rsid w:val="44050348"/>
    <w:rsid w:val="44054848"/>
    <w:rsid w:val="441217A9"/>
    <w:rsid w:val="441612A0"/>
    <w:rsid w:val="4417243B"/>
    <w:rsid w:val="44185DF6"/>
    <w:rsid w:val="441D20B2"/>
    <w:rsid w:val="441E3AC5"/>
    <w:rsid w:val="441F22DD"/>
    <w:rsid w:val="44211EF7"/>
    <w:rsid w:val="44212A6F"/>
    <w:rsid w:val="44220926"/>
    <w:rsid w:val="442451DD"/>
    <w:rsid w:val="44264567"/>
    <w:rsid w:val="44277818"/>
    <w:rsid w:val="4428507A"/>
    <w:rsid w:val="442D1D79"/>
    <w:rsid w:val="4431317D"/>
    <w:rsid w:val="44390D95"/>
    <w:rsid w:val="44396AA0"/>
    <w:rsid w:val="443C1744"/>
    <w:rsid w:val="443D4198"/>
    <w:rsid w:val="443D4443"/>
    <w:rsid w:val="443F7F06"/>
    <w:rsid w:val="44411CF9"/>
    <w:rsid w:val="4441288E"/>
    <w:rsid w:val="444632FE"/>
    <w:rsid w:val="444A1478"/>
    <w:rsid w:val="444A14AD"/>
    <w:rsid w:val="444E1F54"/>
    <w:rsid w:val="444E3389"/>
    <w:rsid w:val="445154B1"/>
    <w:rsid w:val="445A05DF"/>
    <w:rsid w:val="445F3854"/>
    <w:rsid w:val="44647696"/>
    <w:rsid w:val="44650967"/>
    <w:rsid w:val="44652A11"/>
    <w:rsid w:val="4465533A"/>
    <w:rsid w:val="446931B8"/>
    <w:rsid w:val="446C0054"/>
    <w:rsid w:val="446D0335"/>
    <w:rsid w:val="446F4A26"/>
    <w:rsid w:val="446F7F9A"/>
    <w:rsid w:val="44704F68"/>
    <w:rsid w:val="44707490"/>
    <w:rsid w:val="447C5B62"/>
    <w:rsid w:val="447D34E0"/>
    <w:rsid w:val="448153DA"/>
    <w:rsid w:val="448520D6"/>
    <w:rsid w:val="448710EC"/>
    <w:rsid w:val="44896155"/>
    <w:rsid w:val="448E5703"/>
    <w:rsid w:val="4493667D"/>
    <w:rsid w:val="449575F8"/>
    <w:rsid w:val="44962C96"/>
    <w:rsid w:val="44964E8B"/>
    <w:rsid w:val="449C3161"/>
    <w:rsid w:val="449E0FFA"/>
    <w:rsid w:val="449F50AC"/>
    <w:rsid w:val="44A07ECB"/>
    <w:rsid w:val="44A25947"/>
    <w:rsid w:val="44A36DA9"/>
    <w:rsid w:val="44A74635"/>
    <w:rsid w:val="44AA0C79"/>
    <w:rsid w:val="44AC310A"/>
    <w:rsid w:val="44B1522F"/>
    <w:rsid w:val="44B36A4E"/>
    <w:rsid w:val="44B5294D"/>
    <w:rsid w:val="44B674DF"/>
    <w:rsid w:val="44B9299E"/>
    <w:rsid w:val="44BA06AC"/>
    <w:rsid w:val="44BA06AD"/>
    <w:rsid w:val="44BB2A2F"/>
    <w:rsid w:val="44BE4A22"/>
    <w:rsid w:val="44BE6FBB"/>
    <w:rsid w:val="44C45254"/>
    <w:rsid w:val="44C7216A"/>
    <w:rsid w:val="44C749C9"/>
    <w:rsid w:val="44CA3B3C"/>
    <w:rsid w:val="44CA452F"/>
    <w:rsid w:val="44CB6523"/>
    <w:rsid w:val="44D616DC"/>
    <w:rsid w:val="44D6287A"/>
    <w:rsid w:val="44D76CC9"/>
    <w:rsid w:val="44DB1800"/>
    <w:rsid w:val="44DE03EE"/>
    <w:rsid w:val="44DE25D2"/>
    <w:rsid w:val="44DE62D0"/>
    <w:rsid w:val="44DF0588"/>
    <w:rsid w:val="44DF5B8A"/>
    <w:rsid w:val="44E10319"/>
    <w:rsid w:val="44E142A0"/>
    <w:rsid w:val="44EA7FC2"/>
    <w:rsid w:val="44EC0F34"/>
    <w:rsid w:val="44EC5E91"/>
    <w:rsid w:val="44ED4833"/>
    <w:rsid w:val="44F30A23"/>
    <w:rsid w:val="44F45409"/>
    <w:rsid w:val="44F86EB4"/>
    <w:rsid w:val="44FD7A47"/>
    <w:rsid w:val="44FE7ADC"/>
    <w:rsid w:val="45000041"/>
    <w:rsid w:val="450005C9"/>
    <w:rsid w:val="45003E87"/>
    <w:rsid w:val="45023B9E"/>
    <w:rsid w:val="450403DF"/>
    <w:rsid w:val="45076298"/>
    <w:rsid w:val="45082C27"/>
    <w:rsid w:val="450942EC"/>
    <w:rsid w:val="4509606D"/>
    <w:rsid w:val="45096F7B"/>
    <w:rsid w:val="450D3278"/>
    <w:rsid w:val="45111C40"/>
    <w:rsid w:val="45131D4D"/>
    <w:rsid w:val="451468E7"/>
    <w:rsid w:val="45154905"/>
    <w:rsid w:val="45172D26"/>
    <w:rsid w:val="451A0234"/>
    <w:rsid w:val="45210001"/>
    <w:rsid w:val="45215682"/>
    <w:rsid w:val="45241E3F"/>
    <w:rsid w:val="45263E6F"/>
    <w:rsid w:val="45295ED6"/>
    <w:rsid w:val="452D553F"/>
    <w:rsid w:val="452E1C7B"/>
    <w:rsid w:val="45304CBE"/>
    <w:rsid w:val="4535080B"/>
    <w:rsid w:val="453C7FA1"/>
    <w:rsid w:val="45414626"/>
    <w:rsid w:val="45466E17"/>
    <w:rsid w:val="454B4454"/>
    <w:rsid w:val="454C48EC"/>
    <w:rsid w:val="454E0D0B"/>
    <w:rsid w:val="45501182"/>
    <w:rsid w:val="45514107"/>
    <w:rsid w:val="45530CC7"/>
    <w:rsid w:val="45576158"/>
    <w:rsid w:val="455834C1"/>
    <w:rsid w:val="45583DD2"/>
    <w:rsid w:val="45593A98"/>
    <w:rsid w:val="455C3CB7"/>
    <w:rsid w:val="455F2435"/>
    <w:rsid w:val="4561411B"/>
    <w:rsid w:val="45634822"/>
    <w:rsid w:val="456E075B"/>
    <w:rsid w:val="45750862"/>
    <w:rsid w:val="45776ED2"/>
    <w:rsid w:val="45777AC2"/>
    <w:rsid w:val="457F7769"/>
    <w:rsid w:val="458266A9"/>
    <w:rsid w:val="45894AC2"/>
    <w:rsid w:val="458A06CD"/>
    <w:rsid w:val="458A1A8D"/>
    <w:rsid w:val="458D1F42"/>
    <w:rsid w:val="45900D53"/>
    <w:rsid w:val="45932C6A"/>
    <w:rsid w:val="45951793"/>
    <w:rsid w:val="4595428D"/>
    <w:rsid w:val="459B2F61"/>
    <w:rsid w:val="459E1D90"/>
    <w:rsid w:val="45A0084C"/>
    <w:rsid w:val="45A14FF1"/>
    <w:rsid w:val="45A44EB6"/>
    <w:rsid w:val="45AB34FB"/>
    <w:rsid w:val="45AF6347"/>
    <w:rsid w:val="45AF6BF4"/>
    <w:rsid w:val="45B005E9"/>
    <w:rsid w:val="45B24F7E"/>
    <w:rsid w:val="45B848D5"/>
    <w:rsid w:val="45BB3C4A"/>
    <w:rsid w:val="45C815AD"/>
    <w:rsid w:val="45C93340"/>
    <w:rsid w:val="45D5574A"/>
    <w:rsid w:val="45D723E3"/>
    <w:rsid w:val="45DD0844"/>
    <w:rsid w:val="45DF111A"/>
    <w:rsid w:val="45E01715"/>
    <w:rsid w:val="45E01F5E"/>
    <w:rsid w:val="45E02B3F"/>
    <w:rsid w:val="45E83575"/>
    <w:rsid w:val="45EC1993"/>
    <w:rsid w:val="45EC7738"/>
    <w:rsid w:val="45EF6FA0"/>
    <w:rsid w:val="45F14296"/>
    <w:rsid w:val="45F90A87"/>
    <w:rsid w:val="45FA4BF1"/>
    <w:rsid w:val="45FA5DE4"/>
    <w:rsid w:val="46003143"/>
    <w:rsid w:val="46012C67"/>
    <w:rsid w:val="46036785"/>
    <w:rsid w:val="46061BAE"/>
    <w:rsid w:val="46066730"/>
    <w:rsid w:val="460B77AA"/>
    <w:rsid w:val="460E78E4"/>
    <w:rsid w:val="46193257"/>
    <w:rsid w:val="461A743E"/>
    <w:rsid w:val="462157CA"/>
    <w:rsid w:val="46243EEF"/>
    <w:rsid w:val="46295ADB"/>
    <w:rsid w:val="462B0038"/>
    <w:rsid w:val="46373513"/>
    <w:rsid w:val="46397456"/>
    <w:rsid w:val="463C5657"/>
    <w:rsid w:val="464136DB"/>
    <w:rsid w:val="46416DBE"/>
    <w:rsid w:val="46451BBF"/>
    <w:rsid w:val="46476E45"/>
    <w:rsid w:val="46491BA3"/>
    <w:rsid w:val="464B2A42"/>
    <w:rsid w:val="464D15D8"/>
    <w:rsid w:val="464D3520"/>
    <w:rsid w:val="464E3356"/>
    <w:rsid w:val="465316A5"/>
    <w:rsid w:val="46564ABF"/>
    <w:rsid w:val="465650D8"/>
    <w:rsid w:val="46582BF9"/>
    <w:rsid w:val="4658451E"/>
    <w:rsid w:val="465A5030"/>
    <w:rsid w:val="46603356"/>
    <w:rsid w:val="46625B29"/>
    <w:rsid w:val="46677B5A"/>
    <w:rsid w:val="467223F5"/>
    <w:rsid w:val="4673038E"/>
    <w:rsid w:val="467355EA"/>
    <w:rsid w:val="467457D5"/>
    <w:rsid w:val="4675665D"/>
    <w:rsid w:val="4678277E"/>
    <w:rsid w:val="467C44F0"/>
    <w:rsid w:val="468075AD"/>
    <w:rsid w:val="46896112"/>
    <w:rsid w:val="468C047B"/>
    <w:rsid w:val="468D0189"/>
    <w:rsid w:val="469101C7"/>
    <w:rsid w:val="46910E5E"/>
    <w:rsid w:val="46920483"/>
    <w:rsid w:val="46933970"/>
    <w:rsid w:val="46933A87"/>
    <w:rsid w:val="46995B29"/>
    <w:rsid w:val="469F0304"/>
    <w:rsid w:val="46A36D24"/>
    <w:rsid w:val="46A405DD"/>
    <w:rsid w:val="46AA6112"/>
    <w:rsid w:val="46AE36B8"/>
    <w:rsid w:val="46B0605D"/>
    <w:rsid w:val="46B60B33"/>
    <w:rsid w:val="46B73349"/>
    <w:rsid w:val="46B9187A"/>
    <w:rsid w:val="46BA1810"/>
    <w:rsid w:val="46BD1D17"/>
    <w:rsid w:val="46BF0B14"/>
    <w:rsid w:val="46BF703C"/>
    <w:rsid w:val="46C54D57"/>
    <w:rsid w:val="46C838A8"/>
    <w:rsid w:val="46C97C88"/>
    <w:rsid w:val="46CB76D3"/>
    <w:rsid w:val="46CC15C5"/>
    <w:rsid w:val="46CC219D"/>
    <w:rsid w:val="46CC5DC1"/>
    <w:rsid w:val="46CE344A"/>
    <w:rsid w:val="46D02E18"/>
    <w:rsid w:val="46D03E7C"/>
    <w:rsid w:val="46DD0018"/>
    <w:rsid w:val="46E1379D"/>
    <w:rsid w:val="46E859E3"/>
    <w:rsid w:val="46E961C8"/>
    <w:rsid w:val="46EE56CF"/>
    <w:rsid w:val="46EF65B2"/>
    <w:rsid w:val="46F3002A"/>
    <w:rsid w:val="46F35F85"/>
    <w:rsid w:val="46F57F77"/>
    <w:rsid w:val="46F7483B"/>
    <w:rsid w:val="46FA7013"/>
    <w:rsid w:val="46FC350B"/>
    <w:rsid w:val="46FC5C3B"/>
    <w:rsid w:val="46FE19BC"/>
    <w:rsid w:val="46FE486D"/>
    <w:rsid w:val="47042914"/>
    <w:rsid w:val="47050663"/>
    <w:rsid w:val="47067634"/>
    <w:rsid w:val="470813B2"/>
    <w:rsid w:val="47081B58"/>
    <w:rsid w:val="47092584"/>
    <w:rsid w:val="470B6A13"/>
    <w:rsid w:val="47125436"/>
    <w:rsid w:val="47135290"/>
    <w:rsid w:val="47147064"/>
    <w:rsid w:val="47170DA0"/>
    <w:rsid w:val="471E6EDA"/>
    <w:rsid w:val="47236164"/>
    <w:rsid w:val="4724604A"/>
    <w:rsid w:val="472A13C8"/>
    <w:rsid w:val="472B0783"/>
    <w:rsid w:val="472F52CD"/>
    <w:rsid w:val="47355F8D"/>
    <w:rsid w:val="4736006F"/>
    <w:rsid w:val="473750E1"/>
    <w:rsid w:val="47384686"/>
    <w:rsid w:val="47391E2E"/>
    <w:rsid w:val="473D559A"/>
    <w:rsid w:val="474224A9"/>
    <w:rsid w:val="47442378"/>
    <w:rsid w:val="47445DAE"/>
    <w:rsid w:val="47455BC7"/>
    <w:rsid w:val="47465A7E"/>
    <w:rsid w:val="474902EE"/>
    <w:rsid w:val="474972D6"/>
    <w:rsid w:val="474A0B81"/>
    <w:rsid w:val="474C0E9E"/>
    <w:rsid w:val="474D2CB0"/>
    <w:rsid w:val="474D757B"/>
    <w:rsid w:val="4750001F"/>
    <w:rsid w:val="47502D9B"/>
    <w:rsid w:val="4753389F"/>
    <w:rsid w:val="475415E3"/>
    <w:rsid w:val="47596B9E"/>
    <w:rsid w:val="475B5781"/>
    <w:rsid w:val="475C0448"/>
    <w:rsid w:val="47607B9D"/>
    <w:rsid w:val="476835DD"/>
    <w:rsid w:val="476B3452"/>
    <w:rsid w:val="47721AC0"/>
    <w:rsid w:val="47740FBE"/>
    <w:rsid w:val="477643FF"/>
    <w:rsid w:val="4777642D"/>
    <w:rsid w:val="47792C2A"/>
    <w:rsid w:val="477A5149"/>
    <w:rsid w:val="477B53E2"/>
    <w:rsid w:val="477E718B"/>
    <w:rsid w:val="478016B3"/>
    <w:rsid w:val="47822E2C"/>
    <w:rsid w:val="47871876"/>
    <w:rsid w:val="478C0186"/>
    <w:rsid w:val="478C7B58"/>
    <w:rsid w:val="47915B4F"/>
    <w:rsid w:val="47920DB7"/>
    <w:rsid w:val="479367C2"/>
    <w:rsid w:val="47996F65"/>
    <w:rsid w:val="479A75C9"/>
    <w:rsid w:val="479C00F2"/>
    <w:rsid w:val="479C3C6D"/>
    <w:rsid w:val="479E354D"/>
    <w:rsid w:val="479F1D14"/>
    <w:rsid w:val="479F3E1A"/>
    <w:rsid w:val="47A37A27"/>
    <w:rsid w:val="47A56897"/>
    <w:rsid w:val="47A86195"/>
    <w:rsid w:val="47A90F96"/>
    <w:rsid w:val="47AA06EA"/>
    <w:rsid w:val="47B1489E"/>
    <w:rsid w:val="47B73B0D"/>
    <w:rsid w:val="47BD1419"/>
    <w:rsid w:val="47BF28F2"/>
    <w:rsid w:val="47C3675B"/>
    <w:rsid w:val="47C841CF"/>
    <w:rsid w:val="47C949B4"/>
    <w:rsid w:val="47D3028A"/>
    <w:rsid w:val="47D35D02"/>
    <w:rsid w:val="47D41E35"/>
    <w:rsid w:val="47DB5C60"/>
    <w:rsid w:val="47DE00E1"/>
    <w:rsid w:val="47E32079"/>
    <w:rsid w:val="47E63F53"/>
    <w:rsid w:val="47EA3390"/>
    <w:rsid w:val="47EC789B"/>
    <w:rsid w:val="47ED347B"/>
    <w:rsid w:val="47ED4703"/>
    <w:rsid w:val="47F02B5E"/>
    <w:rsid w:val="47F44192"/>
    <w:rsid w:val="47F738A5"/>
    <w:rsid w:val="47F73A85"/>
    <w:rsid w:val="47F77205"/>
    <w:rsid w:val="47FF3857"/>
    <w:rsid w:val="48010628"/>
    <w:rsid w:val="48035C78"/>
    <w:rsid w:val="48044857"/>
    <w:rsid w:val="4807459B"/>
    <w:rsid w:val="4808767F"/>
    <w:rsid w:val="48091747"/>
    <w:rsid w:val="480B691E"/>
    <w:rsid w:val="480F3F82"/>
    <w:rsid w:val="48117E23"/>
    <w:rsid w:val="48123F95"/>
    <w:rsid w:val="48124C83"/>
    <w:rsid w:val="4813115F"/>
    <w:rsid w:val="48186C79"/>
    <w:rsid w:val="481921EF"/>
    <w:rsid w:val="481B1290"/>
    <w:rsid w:val="481C5CC7"/>
    <w:rsid w:val="481F57C7"/>
    <w:rsid w:val="48205709"/>
    <w:rsid w:val="48231057"/>
    <w:rsid w:val="48236315"/>
    <w:rsid w:val="48247C20"/>
    <w:rsid w:val="48265143"/>
    <w:rsid w:val="482902C5"/>
    <w:rsid w:val="482B7936"/>
    <w:rsid w:val="482C4519"/>
    <w:rsid w:val="483602D1"/>
    <w:rsid w:val="48364C13"/>
    <w:rsid w:val="484478BE"/>
    <w:rsid w:val="48457079"/>
    <w:rsid w:val="4846134F"/>
    <w:rsid w:val="484B4BE9"/>
    <w:rsid w:val="484B793A"/>
    <w:rsid w:val="48502025"/>
    <w:rsid w:val="48523713"/>
    <w:rsid w:val="48532504"/>
    <w:rsid w:val="485338B7"/>
    <w:rsid w:val="48541821"/>
    <w:rsid w:val="48574C3E"/>
    <w:rsid w:val="485B4D12"/>
    <w:rsid w:val="485F38AD"/>
    <w:rsid w:val="48657582"/>
    <w:rsid w:val="48672E0B"/>
    <w:rsid w:val="486813D6"/>
    <w:rsid w:val="486B63BC"/>
    <w:rsid w:val="486F45DC"/>
    <w:rsid w:val="48705CC5"/>
    <w:rsid w:val="48723AB1"/>
    <w:rsid w:val="48741F0E"/>
    <w:rsid w:val="48780A7B"/>
    <w:rsid w:val="48787A35"/>
    <w:rsid w:val="48793D3E"/>
    <w:rsid w:val="487C1C96"/>
    <w:rsid w:val="487D5E3D"/>
    <w:rsid w:val="487E3E6B"/>
    <w:rsid w:val="48802F30"/>
    <w:rsid w:val="48811C90"/>
    <w:rsid w:val="48822956"/>
    <w:rsid w:val="488834D8"/>
    <w:rsid w:val="48883D8B"/>
    <w:rsid w:val="488E01E5"/>
    <w:rsid w:val="488E3C45"/>
    <w:rsid w:val="4893175A"/>
    <w:rsid w:val="48935A0A"/>
    <w:rsid w:val="489800FA"/>
    <w:rsid w:val="48A112B0"/>
    <w:rsid w:val="48A678FA"/>
    <w:rsid w:val="48A7732C"/>
    <w:rsid w:val="48AA5C34"/>
    <w:rsid w:val="48AB6101"/>
    <w:rsid w:val="48AB69C7"/>
    <w:rsid w:val="48B404B9"/>
    <w:rsid w:val="48B50C6A"/>
    <w:rsid w:val="48B60FFF"/>
    <w:rsid w:val="48B67629"/>
    <w:rsid w:val="48BD3867"/>
    <w:rsid w:val="48C01948"/>
    <w:rsid w:val="48C129F6"/>
    <w:rsid w:val="48C201E0"/>
    <w:rsid w:val="48C35305"/>
    <w:rsid w:val="48C416E9"/>
    <w:rsid w:val="48C574C9"/>
    <w:rsid w:val="48C7195D"/>
    <w:rsid w:val="48CA07DC"/>
    <w:rsid w:val="48CB20C0"/>
    <w:rsid w:val="48CB5DCF"/>
    <w:rsid w:val="48CE3ED0"/>
    <w:rsid w:val="48D07602"/>
    <w:rsid w:val="48D277FD"/>
    <w:rsid w:val="48D732AF"/>
    <w:rsid w:val="48D76D22"/>
    <w:rsid w:val="48D87BEC"/>
    <w:rsid w:val="48D97581"/>
    <w:rsid w:val="48DE56E0"/>
    <w:rsid w:val="48E55E9F"/>
    <w:rsid w:val="48E917CF"/>
    <w:rsid w:val="48EB3B85"/>
    <w:rsid w:val="48F22281"/>
    <w:rsid w:val="48F61050"/>
    <w:rsid w:val="48F734DF"/>
    <w:rsid w:val="48FA0B79"/>
    <w:rsid w:val="48FD1A28"/>
    <w:rsid w:val="48FE2C09"/>
    <w:rsid w:val="48FF12B7"/>
    <w:rsid w:val="48FF23B6"/>
    <w:rsid w:val="490A065A"/>
    <w:rsid w:val="490E6E8B"/>
    <w:rsid w:val="49164EB0"/>
    <w:rsid w:val="491D6E6F"/>
    <w:rsid w:val="491D760C"/>
    <w:rsid w:val="49210654"/>
    <w:rsid w:val="49217161"/>
    <w:rsid w:val="49235D7A"/>
    <w:rsid w:val="4924560B"/>
    <w:rsid w:val="492534A6"/>
    <w:rsid w:val="492947E8"/>
    <w:rsid w:val="492A18F2"/>
    <w:rsid w:val="492A2C83"/>
    <w:rsid w:val="492D342F"/>
    <w:rsid w:val="492D67B4"/>
    <w:rsid w:val="492E1641"/>
    <w:rsid w:val="492E27E1"/>
    <w:rsid w:val="493119C5"/>
    <w:rsid w:val="49312044"/>
    <w:rsid w:val="493138A2"/>
    <w:rsid w:val="49321500"/>
    <w:rsid w:val="493540B9"/>
    <w:rsid w:val="49381995"/>
    <w:rsid w:val="4938203A"/>
    <w:rsid w:val="493A0170"/>
    <w:rsid w:val="493C2830"/>
    <w:rsid w:val="493D169C"/>
    <w:rsid w:val="493E6DC9"/>
    <w:rsid w:val="494028A4"/>
    <w:rsid w:val="49404BD4"/>
    <w:rsid w:val="49454411"/>
    <w:rsid w:val="494640F6"/>
    <w:rsid w:val="4949102A"/>
    <w:rsid w:val="494A68BF"/>
    <w:rsid w:val="494B7357"/>
    <w:rsid w:val="494C01F4"/>
    <w:rsid w:val="495064EF"/>
    <w:rsid w:val="49513EFD"/>
    <w:rsid w:val="4956502A"/>
    <w:rsid w:val="495D4ABE"/>
    <w:rsid w:val="495E0329"/>
    <w:rsid w:val="495E490C"/>
    <w:rsid w:val="495F62F8"/>
    <w:rsid w:val="49601691"/>
    <w:rsid w:val="496262A1"/>
    <w:rsid w:val="4963654A"/>
    <w:rsid w:val="49673E00"/>
    <w:rsid w:val="496A24BC"/>
    <w:rsid w:val="496C73C8"/>
    <w:rsid w:val="496D6392"/>
    <w:rsid w:val="496E7F8E"/>
    <w:rsid w:val="49711CB8"/>
    <w:rsid w:val="49741ABF"/>
    <w:rsid w:val="497C79EB"/>
    <w:rsid w:val="49855974"/>
    <w:rsid w:val="498738F0"/>
    <w:rsid w:val="49891591"/>
    <w:rsid w:val="498C16A5"/>
    <w:rsid w:val="499337BC"/>
    <w:rsid w:val="499B3A2B"/>
    <w:rsid w:val="49A5709E"/>
    <w:rsid w:val="49AB56F9"/>
    <w:rsid w:val="49AB6250"/>
    <w:rsid w:val="49AD6557"/>
    <w:rsid w:val="49AE02B8"/>
    <w:rsid w:val="49AE337E"/>
    <w:rsid w:val="49AF5523"/>
    <w:rsid w:val="49B6304A"/>
    <w:rsid w:val="49B77A6B"/>
    <w:rsid w:val="49B81B1E"/>
    <w:rsid w:val="49B95FC3"/>
    <w:rsid w:val="49BE6240"/>
    <w:rsid w:val="49C12A24"/>
    <w:rsid w:val="49C30021"/>
    <w:rsid w:val="49C51823"/>
    <w:rsid w:val="49CB3314"/>
    <w:rsid w:val="49CE7DA6"/>
    <w:rsid w:val="49D018C0"/>
    <w:rsid w:val="49D341FF"/>
    <w:rsid w:val="49D74CD0"/>
    <w:rsid w:val="49D905C9"/>
    <w:rsid w:val="49E11386"/>
    <w:rsid w:val="49E145E6"/>
    <w:rsid w:val="49E87EF4"/>
    <w:rsid w:val="49EA6AFE"/>
    <w:rsid w:val="49EB1682"/>
    <w:rsid w:val="49F31307"/>
    <w:rsid w:val="49F677A4"/>
    <w:rsid w:val="49F8152E"/>
    <w:rsid w:val="49FD7A61"/>
    <w:rsid w:val="4A0200B9"/>
    <w:rsid w:val="4A054948"/>
    <w:rsid w:val="4A066D1B"/>
    <w:rsid w:val="4A067FBB"/>
    <w:rsid w:val="4A0A00C8"/>
    <w:rsid w:val="4A0B07AB"/>
    <w:rsid w:val="4A0B7FD6"/>
    <w:rsid w:val="4A1222CB"/>
    <w:rsid w:val="4A151563"/>
    <w:rsid w:val="4A182949"/>
    <w:rsid w:val="4A197BE7"/>
    <w:rsid w:val="4A1B3F29"/>
    <w:rsid w:val="4A1D5FA7"/>
    <w:rsid w:val="4A222D32"/>
    <w:rsid w:val="4A264E15"/>
    <w:rsid w:val="4A27103A"/>
    <w:rsid w:val="4A2A4820"/>
    <w:rsid w:val="4A307FC2"/>
    <w:rsid w:val="4A3159DE"/>
    <w:rsid w:val="4A320ADD"/>
    <w:rsid w:val="4A3E7845"/>
    <w:rsid w:val="4A4354D3"/>
    <w:rsid w:val="4A45000D"/>
    <w:rsid w:val="4A456A65"/>
    <w:rsid w:val="4A4572CA"/>
    <w:rsid w:val="4A4729D4"/>
    <w:rsid w:val="4A482F21"/>
    <w:rsid w:val="4A48552A"/>
    <w:rsid w:val="4A49234B"/>
    <w:rsid w:val="4A4929A3"/>
    <w:rsid w:val="4A4A08E8"/>
    <w:rsid w:val="4A4B2091"/>
    <w:rsid w:val="4A4B7F39"/>
    <w:rsid w:val="4A4F03B0"/>
    <w:rsid w:val="4A5210DA"/>
    <w:rsid w:val="4A5429D6"/>
    <w:rsid w:val="4A5643B8"/>
    <w:rsid w:val="4A58258F"/>
    <w:rsid w:val="4A591D6F"/>
    <w:rsid w:val="4A5A2120"/>
    <w:rsid w:val="4A6212BB"/>
    <w:rsid w:val="4A690E54"/>
    <w:rsid w:val="4A712F11"/>
    <w:rsid w:val="4A740B64"/>
    <w:rsid w:val="4A761523"/>
    <w:rsid w:val="4A76314C"/>
    <w:rsid w:val="4A77019E"/>
    <w:rsid w:val="4A7A1689"/>
    <w:rsid w:val="4A7D107F"/>
    <w:rsid w:val="4A7D326B"/>
    <w:rsid w:val="4A7D6F17"/>
    <w:rsid w:val="4A7D72FE"/>
    <w:rsid w:val="4A800B23"/>
    <w:rsid w:val="4A806679"/>
    <w:rsid w:val="4A81217A"/>
    <w:rsid w:val="4A816415"/>
    <w:rsid w:val="4A8169B0"/>
    <w:rsid w:val="4A86422F"/>
    <w:rsid w:val="4A873619"/>
    <w:rsid w:val="4A8D602E"/>
    <w:rsid w:val="4A8F00A0"/>
    <w:rsid w:val="4A9267C5"/>
    <w:rsid w:val="4A9C17D6"/>
    <w:rsid w:val="4A9D2186"/>
    <w:rsid w:val="4AA25F11"/>
    <w:rsid w:val="4AA32FA7"/>
    <w:rsid w:val="4AA576AD"/>
    <w:rsid w:val="4AAA1860"/>
    <w:rsid w:val="4AAA343F"/>
    <w:rsid w:val="4AAB6F5F"/>
    <w:rsid w:val="4AB0393A"/>
    <w:rsid w:val="4AB41D74"/>
    <w:rsid w:val="4AB531F1"/>
    <w:rsid w:val="4AB66E50"/>
    <w:rsid w:val="4AB80B3B"/>
    <w:rsid w:val="4AB8490F"/>
    <w:rsid w:val="4ABA1F14"/>
    <w:rsid w:val="4ABB6A35"/>
    <w:rsid w:val="4ABE1796"/>
    <w:rsid w:val="4ABE4DC7"/>
    <w:rsid w:val="4AC07C19"/>
    <w:rsid w:val="4AC104FF"/>
    <w:rsid w:val="4AC41D3A"/>
    <w:rsid w:val="4AC61AF2"/>
    <w:rsid w:val="4AC735D4"/>
    <w:rsid w:val="4AC84944"/>
    <w:rsid w:val="4AC937A6"/>
    <w:rsid w:val="4AC93A05"/>
    <w:rsid w:val="4ACA686C"/>
    <w:rsid w:val="4ACB68CE"/>
    <w:rsid w:val="4ACC056E"/>
    <w:rsid w:val="4ACC0D73"/>
    <w:rsid w:val="4ACD1E91"/>
    <w:rsid w:val="4ACE3736"/>
    <w:rsid w:val="4ACF187B"/>
    <w:rsid w:val="4ACF2C8F"/>
    <w:rsid w:val="4AD037A9"/>
    <w:rsid w:val="4AD82CCF"/>
    <w:rsid w:val="4ADB6709"/>
    <w:rsid w:val="4ADE5F50"/>
    <w:rsid w:val="4AE15C13"/>
    <w:rsid w:val="4AE62322"/>
    <w:rsid w:val="4AEA4E37"/>
    <w:rsid w:val="4AEC252A"/>
    <w:rsid w:val="4AEF3A45"/>
    <w:rsid w:val="4AF56939"/>
    <w:rsid w:val="4AF57F29"/>
    <w:rsid w:val="4AF60947"/>
    <w:rsid w:val="4AFA6CF9"/>
    <w:rsid w:val="4AFB6920"/>
    <w:rsid w:val="4AFB72C2"/>
    <w:rsid w:val="4AFC2D94"/>
    <w:rsid w:val="4AFC4C2F"/>
    <w:rsid w:val="4B032E74"/>
    <w:rsid w:val="4B0563C6"/>
    <w:rsid w:val="4B0606C2"/>
    <w:rsid w:val="4B072FEE"/>
    <w:rsid w:val="4B0A18F8"/>
    <w:rsid w:val="4B0A3305"/>
    <w:rsid w:val="4B0B508E"/>
    <w:rsid w:val="4B0B7ACF"/>
    <w:rsid w:val="4B0C22E1"/>
    <w:rsid w:val="4B0C6D91"/>
    <w:rsid w:val="4B0E267A"/>
    <w:rsid w:val="4B0E3E6A"/>
    <w:rsid w:val="4B0F3D3D"/>
    <w:rsid w:val="4B113C06"/>
    <w:rsid w:val="4B122D95"/>
    <w:rsid w:val="4B140B20"/>
    <w:rsid w:val="4B1442A3"/>
    <w:rsid w:val="4B1B311C"/>
    <w:rsid w:val="4B1E1506"/>
    <w:rsid w:val="4B202175"/>
    <w:rsid w:val="4B203216"/>
    <w:rsid w:val="4B2236E2"/>
    <w:rsid w:val="4B2242D5"/>
    <w:rsid w:val="4B225525"/>
    <w:rsid w:val="4B235353"/>
    <w:rsid w:val="4B236A9F"/>
    <w:rsid w:val="4B26059C"/>
    <w:rsid w:val="4B2B09AD"/>
    <w:rsid w:val="4B2B0F66"/>
    <w:rsid w:val="4B2B51BD"/>
    <w:rsid w:val="4B2C745B"/>
    <w:rsid w:val="4B2D3468"/>
    <w:rsid w:val="4B31496D"/>
    <w:rsid w:val="4B321C1B"/>
    <w:rsid w:val="4B355C56"/>
    <w:rsid w:val="4B375099"/>
    <w:rsid w:val="4B3B5AFA"/>
    <w:rsid w:val="4B3B6A84"/>
    <w:rsid w:val="4B3C1FFB"/>
    <w:rsid w:val="4B41425D"/>
    <w:rsid w:val="4B4142A3"/>
    <w:rsid w:val="4B465D9B"/>
    <w:rsid w:val="4B4847EB"/>
    <w:rsid w:val="4B48502C"/>
    <w:rsid w:val="4B49709A"/>
    <w:rsid w:val="4B4A6541"/>
    <w:rsid w:val="4B5267C3"/>
    <w:rsid w:val="4B527115"/>
    <w:rsid w:val="4B540CA9"/>
    <w:rsid w:val="4B5456BE"/>
    <w:rsid w:val="4B566CE5"/>
    <w:rsid w:val="4B574B60"/>
    <w:rsid w:val="4B596CBD"/>
    <w:rsid w:val="4B5B5440"/>
    <w:rsid w:val="4B5D0914"/>
    <w:rsid w:val="4B5F25B6"/>
    <w:rsid w:val="4B62600F"/>
    <w:rsid w:val="4B667BB7"/>
    <w:rsid w:val="4B6805A6"/>
    <w:rsid w:val="4B6E60A0"/>
    <w:rsid w:val="4B7428D5"/>
    <w:rsid w:val="4B742CE3"/>
    <w:rsid w:val="4B7541EA"/>
    <w:rsid w:val="4B77386A"/>
    <w:rsid w:val="4B7842AB"/>
    <w:rsid w:val="4B794D1E"/>
    <w:rsid w:val="4B794F2C"/>
    <w:rsid w:val="4B7A60FE"/>
    <w:rsid w:val="4B8425A0"/>
    <w:rsid w:val="4B896F05"/>
    <w:rsid w:val="4B8C7453"/>
    <w:rsid w:val="4B92449B"/>
    <w:rsid w:val="4B932620"/>
    <w:rsid w:val="4B9356C6"/>
    <w:rsid w:val="4B953201"/>
    <w:rsid w:val="4B9635AC"/>
    <w:rsid w:val="4B965851"/>
    <w:rsid w:val="4B9809DC"/>
    <w:rsid w:val="4B980F81"/>
    <w:rsid w:val="4B9C7486"/>
    <w:rsid w:val="4B9E620B"/>
    <w:rsid w:val="4BA60796"/>
    <w:rsid w:val="4BA76D10"/>
    <w:rsid w:val="4BAC7BC0"/>
    <w:rsid w:val="4BB248F8"/>
    <w:rsid w:val="4BB429FF"/>
    <w:rsid w:val="4BB746C5"/>
    <w:rsid w:val="4BBB1EF3"/>
    <w:rsid w:val="4BBB5CBD"/>
    <w:rsid w:val="4BBE0798"/>
    <w:rsid w:val="4BCA4D55"/>
    <w:rsid w:val="4BCC6D58"/>
    <w:rsid w:val="4BCE0582"/>
    <w:rsid w:val="4BD11656"/>
    <w:rsid w:val="4BD6165A"/>
    <w:rsid w:val="4BD97BC0"/>
    <w:rsid w:val="4BDA07D9"/>
    <w:rsid w:val="4BDB4F08"/>
    <w:rsid w:val="4BDC1E49"/>
    <w:rsid w:val="4BDC497E"/>
    <w:rsid w:val="4BDF606B"/>
    <w:rsid w:val="4BE04AB3"/>
    <w:rsid w:val="4BE345D5"/>
    <w:rsid w:val="4BE3623D"/>
    <w:rsid w:val="4BE51F23"/>
    <w:rsid w:val="4BE84C73"/>
    <w:rsid w:val="4BEA611E"/>
    <w:rsid w:val="4BEE0FA2"/>
    <w:rsid w:val="4BEE63D5"/>
    <w:rsid w:val="4BEE6C9A"/>
    <w:rsid w:val="4BF007FA"/>
    <w:rsid w:val="4BF04333"/>
    <w:rsid w:val="4BF42873"/>
    <w:rsid w:val="4BF45956"/>
    <w:rsid w:val="4BF529A2"/>
    <w:rsid w:val="4BFA07B8"/>
    <w:rsid w:val="4BFD12B8"/>
    <w:rsid w:val="4BFF4B44"/>
    <w:rsid w:val="4BFF5B74"/>
    <w:rsid w:val="4BFF64C2"/>
    <w:rsid w:val="4C0124B5"/>
    <w:rsid w:val="4C015339"/>
    <w:rsid w:val="4C064D0F"/>
    <w:rsid w:val="4C084206"/>
    <w:rsid w:val="4C08438C"/>
    <w:rsid w:val="4C0A0EF7"/>
    <w:rsid w:val="4C0A2140"/>
    <w:rsid w:val="4C0B3B33"/>
    <w:rsid w:val="4C0E0C65"/>
    <w:rsid w:val="4C0F3AA4"/>
    <w:rsid w:val="4C1509FC"/>
    <w:rsid w:val="4C151470"/>
    <w:rsid w:val="4C155E1F"/>
    <w:rsid w:val="4C1C1311"/>
    <w:rsid w:val="4C1D0538"/>
    <w:rsid w:val="4C1D5B3F"/>
    <w:rsid w:val="4C205D06"/>
    <w:rsid w:val="4C2436B7"/>
    <w:rsid w:val="4C256A3F"/>
    <w:rsid w:val="4C257EF8"/>
    <w:rsid w:val="4C2743BC"/>
    <w:rsid w:val="4C2A543A"/>
    <w:rsid w:val="4C2B3D39"/>
    <w:rsid w:val="4C2D56ED"/>
    <w:rsid w:val="4C2F211F"/>
    <w:rsid w:val="4C31666A"/>
    <w:rsid w:val="4C335166"/>
    <w:rsid w:val="4C351F1A"/>
    <w:rsid w:val="4C356B5D"/>
    <w:rsid w:val="4C397459"/>
    <w:rsid w:val="4C3A6D4C"/>
    <w:rsid w:val="4C3C68F7"/>
    <w:rsid w:val="4C3D776C"/>
    <w:rsid w:val="4C3F1E22"/>
    <w:rsid w:val="4C4E2362"/>
    <w:rsid w:val="4C4E6DE1"/>
    <w:rsid w:val="4C50544E"/>
    <w:rsid w:val="4C523F59"/>
    <w:rsid w:val="4C5415D6"/>
    <w:rsid w:val="4C5C18F9"/>
    <w:rsid w:val="4C5D213D"/>
    <w:rsid w:val="4C5D2653"/>
    <w:rsid w:val="4C5E53D3"/>
    <w:rsid w:val="4C674687"/>
    <w:rsid w:val="4C687DF9"/>
    <w:rsid w:val="4C6A7990"/>
    <w:rsid w:val="4C73615A"/>
    <w:rsid w:val="4C7639BE"/>
    <w:rsid w:val="4C7B40A7"/>
    <w:rsid w:val="4C7E2F8C"/>
    <w:rsid w:val="4C7F5A6E"/>
    <w:rsid w:val="4C872CE4"/>
    <w:rsid w:val="4C8A0443"/>
    <w:rsid w:val="4C8A5A85"/>
    <w:rsid w:val="4C8C77AD"/>
    <w:rsid w:val="4C8D093B"/>
    <w:rsid w:val="4C8E63EA"/>
    <w:rsid w:val="4C933338"/>
    <w:rsid w:val="4C9A0CB7"/>
    <w:rsid w:val="4C9D4C07"/>
    <w:rsid w:val="4C9E0F86"/>
    <w:rsid w:val="4C9E3157"/>
    <w:rsid w:val="4C9E53BF"/>
    <w:rsid w:val="4C9F289C"/>
    <w:rsid w:val="4CA27BCE"/>
    <w:rsid w:val="4CA42117"/>
    <w:rsid w:val="4CA555F3"/>
    <w:rsid w:val="4CA93AC1"/>
    <w:rsid w:val="4CAF1B6D"/>
    <w:rsid w:val="4CB00A4E"/>
    <w:rsid w:val="4CB56B3E"/>
    <w:rsid w:val="4CC201FC"/>
    <w:rsid w:val="4CC238F1"/>
    <w:rsid w:val="4CC60033"/>
    <w:rsid w:val="4CCA22DB"/>
    <w:rsid w:val="4CCC5743"/>
    <w:rsid w:val="4CCE3A6D"/>
    <w:rsid w:val="4CCF479F"/>
    <w:rsid w:val="4CCF6F76"/>
    <w:rsid w:val="4CD06279"/>
    <w:rsid w:val="4CD307F0"/>
    <w:rsid w:val="4CD37C11"/>
    <w:rsid w:val="4CD6122A"/>
    <w:rsid w:val="4CD61D00"/>
    <w:rsid w:val="4CD673CD"/>
    <w:rsid w:val="4CD85F2B"/>
    <w:rsid w:val="4CDD4001"/>
    <w:rsid w:val="4CDF22BE"/>
    <w:rsid w:val="4CE001D5"/>
    <w:rsid w:val="4CE60E06"/>
    <w:rsid w:val="4CF821C5"/>
    <w:rsid w:val="4CFB06BE"/>
    <w:rsid w:val="4D004E15"/>
    <w:rsid w:val="4D0C2404"/>
    <w:rsid w:val="4D0D27F3"/>
    <w:rsid w:val="4D184FBB"/>
    <w:rsid w:val="4D19508A"/>
    <w:rsid w:val="4D246394"/>
    <w:rsid w:val="4D2D214C"/>
    <w:rsid w:val="4D2E582D"/>
    <w:rsid w:val="4D2E6570"/>
    <w:rsid w:val="4D31190B"/>
    <w:rsid w:val="4D366F04"/>
    <w:rsid w:val="4D3E68AD"/>
    <w:rsid w:val="4D3F184D"/>
    <w:rsid w:val="4D42324A"/>
    <w:rsid w:val="4D446BB2"/>
    <w:rsid w:val="4D481E6B"/>
    <w:rsid w:val="4D4C0C32"/>
    <w:rsid w:val="4D505F89"/>
    <w:rsid w:val="4D511BE0"/>
    <w:rsid w:val="4D524C11"/>
    <w:rsid w:val="4D533FDD"/>
    <w:rsid w:val="4D5507C5"/>
    <w:rsid w:val="4D5B3E3B"/>
    <w:rsid w:val="4D5D0A75"/>
    <w:rsid w:val="4D6318B4"/>
    <w:rsid w:val="4D6451D0"/>
    <w:rsid w:val="4D6466C7"/>
    <w:rsid w:val="4D646EE5"/>
    <w:rsid w:val="4D647483"/>
    <w:rsid w:val="4D664215"/>
    <w:rsid w:val="4D666F4F"/>
    <w:rsid w:val="4D6F0831"/>
    <w:rsid w:val="4D720AF0"/>
    <w:rsid w:val="4D726A7C"/>
    <w:rsid w:val="4D756B92"/>
    <w:rsid w:val="4D756CF8"/>
    <w:rsid w:val="4D7A581B"/>
    <w:rsid w:val="4D816AD5"/>
    <w:rsid w:val="4D8320A8"/>
    <w:rsid w:val="4D8455C5"/>
    <w:rsid w:val="4D851146"/>
    <w:rsid w:val="4D852BB8"/>
    <w:rsid w:val="4D862C55"/>
    <w:rsid w:val="4D8641B0"/>
    <w:rsid w:val="4D882D7A"/>
    <w:rsid w:val="4D8B308E"/>
    <w:rsid w:val="4D8E5F82"/>
    <w:rsid w:val="4D912365"/>
    <w:rsid w:val="4D91349C"/>
    <w:rsid w:val="4D921AB0"/>
    <w:rsid w:val="4D9A04A4"/>
    <w:rsid w:val="4DA152CB"/>
    <w:rsid w:val="4DA45077"/>
    <w:rsid w:val="4DA64BE2"/>
    <w:rsid w:val="4DA82A21"/>
    <w:rsid w:val="4DA855B7"/>
    <w:rsid w:val="4DAA57E6"/>
    <w:rsid w:val="4DAD0D17"/>
    <w:rsid w:val="4DAE7193"/>
    <w:rsid w:val="4DB05926"/>
    <w:rsid w:val="4DB11147"/>
    <w:rsid w:val="4DB233CA"/>
    <w:rsid w:val="4DB725E2"/>
    <w:rsid w:val="4DBE4705"/>
    <w:rsid w:val="4DC2110B"/>
    <w:rsid w:val="4DC30648"/>
    <w:rsid w:val="4DC45FD6"/>
    <w:rsid w:val="4DC548DD"/>
    <w:rsid w:val="4DC57EC1"/>
    <w:rsid w:val="4DC65728"/>
    <w:rsid w:val="4DC6633D"/>
    <w:rsid w:val="4DD0570E"/>
    <w:rsid w:val="4DD538DC"/>
    <w:rsid w:val="4DD74D96"/>
    <w:rsid w:val="4DDD0EBB"/>
    <w:rsid w:val="4DE4393A"/>
    <w:rsid w:val="4DE50873"/>
    <w:rsid w:val="4DEA2613"/>
    <w:rsid w:val="4DEB1478"/>
    <w:rsid w:val="4DEE6745"/>
    <w:rsid w:val="4DF4125E"/>
    <w:rsid w:val="4DF86678"/>
    <w:rsid w:val="4DFA6885"/>
    <w:rsid w:val="4DFB5264"/>
    <w:rsid w:val="4DFC30DB"/>
    <w:rsid w:val="4E000B09"/>
    <w:rsid w:val="4E033117"/>
    <w:rsid w:val="4E064C2B"/>
    <w:rsid w:val="4E065997"/>
    <w:rsid w:val="4E0739ED"/>
    <w:rsid w:val="4E0A7E9D"/>
    <w:rsid w:val="4E0E22C4"/>
    <w:rsid w:val="4E113719"/>
    <w:rsid w:val="4E161259"/>
    <w:rsid w:val="4E1846DD"/>
    <w:rsid w:val="4E1A7748"/>
    <w:rsid w:val="4E1B75E4"/>
    <w:rsid w:val="4E1E6DF8"/>
    <w:rsid w:val="4E2A08FF"/>
    <w:rsid w:val="4E2A30AB"/>
    <w:rsid w:val="4E2B597D"/>
    <w:rsid w:val="4E2D3D2F"/>
    <w:rsid w:val="4E2F467C"/>
    <w:rsid w:val="4E3010B3"/>
    <w:rsid w:val="4E304384"/>
    <w:rsid w:val="4E327E3E"/>
    <w:rsid w:val="4E364C37"/>
    <w:rsid w:val="4E38182C"/>
    <w:rsid w:val="4E3B0330"/>
    <w:rsid w:val="4E3B0530"/>
    <w:rsid w:val="4E3D4652"/>
    <w:rsid w:val="4E3E391A"/>
    <w:rsid w:val="4E3F2EFC"/>
    <w:rsid w:val="4E4136A9"/>
    <w:rsid w:val="4E4A54C4"/>
    <w:rsid w:val="4E4F2BA8"/>
    <w:rsid w:val="4E4F3404"/>
    <w:rsid w:val="4E55206A"/>
    <w:rsid w:val="4E5639D8"/>
    <w:rsid w:val="4E564238"/>
    <w:rsid w:val="4E566BBB"/>
    <w:rsid w:val="4E604C5F"/>
    <w:rsid w:val="4E626D13"/>
    <w:rsid w:val="4E627949"/>
    <w:rsid w:val="4E644C33"/>
    <w:rsid w:val="4E6504CB"/>
    <w:rsid w:val="4E656B78"/>
    <w:rsid w:val="4E6B1B7F"/>
    <w:rsid w:val="4E6C7E5A"/>
    <w:rsid w:val="4E6F5450"/>
    <w:rsid w:val="4E706BB1"/>
    <w:rsid w:val="4E7109D5"/>
    <w:rsid w:val="4E724E86"/>
    <w:rsid w:val="4E732D2D"/>
    <w:rsid w:val="4E772036"/>
    <w:rsid w:val="4E7D7C11"/>
    <w:rsid w:val="4E7E5EBA"/>
    <w:rsid w:val="4E824978"/>
    <w:rsid w:val="4E830028"/>
    <w:rsid w:val="4E83070D"/>
    <w:rsid w:val="4E8422E7"/>
    <w:rsid w:val="4E8503D8"/>
    <w:rsid w:val="4E874A2B"/>
    <w:rsid w:val="4E87602D"/>
    <w:rsid w:val="4E882860"/>
    <w:rsid w:val="4E8A02F3"/>
    <w:rsid w:val="4E8C3052"/>
    <w:rsid w:val="4E906625"/>
    <w:rsid w:val="4E9157B1"/>
    <w:rsid w:val="4E940D8C"/>
    <w:rsid w:val="4E972813"/>
    <w:rsid w:val="4E9A31F4"/>
    <w:rsid w:val="4E9A56AB"/>
    <w:rsid w:val="4EA456C7"/>
    <w:rsid w:val="4EA66D7F"/>
    <w:rsid w:val="4EA87F07"/>
    <w:rsid w:val="4EA92FEE"/>
    <w:rsid w:val="4EAC5847"/>
    <w:rsid w:val="4EAC78FE"/>
    <w:rsid w:val="4EAF0F73"/>
    <w:rsid w:val="4EB12527"/>
    <w:rsid w:val="4EB2310D"/>
    <w:rsid w:val="4EB231EA"/>
    <w:rsid w:val="4EB44795"/>
    <w:rsid w:val="4EBB250E"/>
    <w:rsid w:val="4EBC3137"/>
    <w:rsid w:val="4EBC4C15"/>
    <w:rsid w:val="4EBC7625"/>
    <w:rsid w:val="4EC22EC2"/>
    <w:rsid w:val="4EC534E3"/>
    <w:rsid w:val="4EC65323"/>
    <w:rsid w:val="4EC80985"/>
    <w:rsid w:val="4ECC5893"/>
    <w:rsid w:val="4ECD51A6"/>
    <w:rsid w:val="4ECE3F21"/>
    <w:rsid w:val="4ECF5AD9"/>
    <w:rsid w:val="4ED13C5F"/>
    <w:rsid w:val="4ED4003B"/>
    <w:rsid w:val="4ED41A00"/>
    <w:rsid w:val="4ED52300"/>
    <w:rsid w:val="4EDD57A4"/>
    <w:rsid w:val="4EE228C0"/>
    <w:rsid w:val="4EE259B0"/>
    <w:rsid w:val="4EE3529B"/>
    <w:rsid w:val="4EE64E5A"/>
    <w:rsid w:val="4EE9652A"/>
    <w:rsid w:val="4EEA0BB0"/>
    <w:rsid w:val="4EEA2A74"/>
    <w:rsid w:val="4EED0195"/>
    <w:rsid w:val="4EF07661"/>
    <w:rsid w:val="4EF13FFE"/>
    <w:rsid w:val="4EF26F6F"/>
    <w:rsid w:val="4EF5550A"/>
    <w:rsid w:val="4EF619C0"/>
    <w:rsid w:val="4EF75F85"/>
    <w:rsid w:val="4EF974AD"/>
    <w:rsid w:val="4EFB6850"/>
    <w:rsid w:val="4EFD4F5B"/>
    <w:rsid w:val="4EFF2A67"/>
    <w:rsid w:val="4EFF345D"/>
    <w:rsid w:val="4F015809"/>
    <w:rsid w:val="4F0736F3"/>
    <w:rsid w:val="4F0761E6"/>
    <w:rsid w:val="4F0C188A"/>
    <w:rsid w:val="4F0E14B2"/>
    <w:rsid w:val="4F0E2AE4"/>
    <w:rsid w:val="4F1209E3"/>
    <w:rsid w:val="4F122F71"/>
    <w:rsid w:val="4F185DC2"/>
    <w:rsid w:val="4F1A09B2"/>
    <w:rsid w:val="4F1A77C0"/>
    <w:rsid w:val="4F1B145E"/>
    <w:rsid w:val="4F1C4229"/>
    <w:rsid w:val="4F1C6103"/>
    <w:rsid w:val="4F21533F"/>
    <w:rsid w:val="4F2317B7"/>
    <w:rsid w:val="4F232D13"/>
    <w:rsid w:val="4F2445E5"/>
    <w:rsid w:val="4F285588"/>
    <w:rsid w:val="4F2E1511"/>
    <w:rsid w:val="4F2E6183"/>
    <w:rsid w:val="4F2F13A0"/>
    <w:rsid w:val="4F325F47"/>
    <w:rsid w:val="4F360D23"/>
    <w:rsid w:val="4F395D29"/>
    <w:rsid w:val="4F397B2C"/>
    <w:rsid w:val="4F3C11CF"/>
    <w:rsid w:val="4F3C1C58"/>
    <w:rsid w:val="4F4A4C1C"/>
    <w:rsid w:val="4F545753"/>
    <w:rsid w:val="4F580120"/>
    <w:rsid w:val="4F5B323A"/>
    <w:rsid w:val="4F5C3A2F"/>
    <w:rsid w:val="4F6A2696"/>
    <w:rsid w:val="4F6B0EBF"/>
    <w:rsid w:val="4F711713"/>
    <w:rsid w:val="4F7360EC"/>
    <w:rsid w:val="4F736D2B"/>
    <w:rsid w:val="4F753E7D"/>
    <w:rsid w:val="4F765768"/>
    <w:rsid w:val="4F7833D9"/>
    <w:rsid w:val="4F792CBE"/>
    <w:rsid w:val="4F7B5C3E"/>
    <w:rsid w:val="4F7D40D2"/>
    <w:rsid w:val="4F7D5F63"/>
    <w:rsid w:val="4F842F76"/>
    <w:rsid w:val="4F877911"/>
    <w:rsid w:val="4F8D2F56"/>
    <w:rsid w:val="4F8E6363"/>
    <w:rsid w:val="4F8E77AF"/>
    <w:rsid w:val="4F966CF3"/>
    <w:rsid w:val="4F98042E"/>
    <w:rsid w:val="4F9B5B50"/>
    <w:rsid w:val="4F9C6E29"/>
    <w:rsid w:val="4FA23DF6"/>
    <w:rsid w:val="4FA80420"/>
    <w:rsid w:val="4FA933B9"/>
    <w:rsid w:val="4FAA02CD"/>
    <w:rsid w:val="4FAA5CD5"/>
    <w:rsid w:val="4FAE50A9"/>
    <w:rsid w:val="4FB7788A"/>
    <w:rsid w:val="4FBA07A5"/>
    <w:rsid w:val="4FBD3E42"/>
    <w:rsid w:val="4FBE5B54"/>
    <w:rsid w:val="4FC03BF6"/>
    <w:rsid w:val="4FC73F78"/>
    <w:rsid w:val="4FCA10FC"/>
    <w:rsid w:val="4FCD09B7"/>
    <w:rsid w:val="4FCD683F"/>
    <w:rsid w:val="4FCF0C16"/>
    <w:rsid w:val="4FD00BF8"/>
    <w:rsid w:val="4FD227FB"/>
    <w:rsid w:val="4FD263D3"/>
    <w:rsid w:val="4FD41D93"/>
    <w:rsid w:val="4FD678EB"/>
    <w:rsid w:val="4FD8259B"/>
    <w:rsid w:val="4FD9553D"/>
    <w:rsid w:val="4FD97BC7"/>
    <w:rsid w:val="4FDB064A"/>
    <w:rsid w:val="4FE018D4"/>
    <w:rsid w:val="4FE35B75"/>
    <w:rsid w:val="4FE40ABB"/>
    <w:rsid w:val="4FE5519E"/>
    <w:rsid w:val="4FE601B8"/>
    <w:rsid w:val="4FEC464E"/>
    <w:rsid w:val="4FF163BD"/>
    <w:rsid w:val="4FF33ED4"/>
    <w:rsid w:val="4FF448F3"/>
    <w:rsid w:val="4FF53334"/>
    <w:rsid w:val="4FF56604"/>
    <w:rsid w:val="4FF96413"/>
    <w:rsid w:val="4FF96485"/>
    <w:rsid w:val="4FFB37A4"/>
    <w:rsid w:val="5007492E"/>
    <w:rsid w:val="5009073F"/>
    <w:rsid w:val="500A3E63"/>
    <w:rsid w:val="500D77C0"/>
    <w:rsid w:val="500F09F0"/>
    <w:rsid w:val="50106C84"/>
    <w:rsid w:val="501E734A"/>
    <w:rsid w:val="501F7D74"/>
    <w:rsid w:val="50267840"/>
    <w:rsid w:val="502D50A3"/>
    <w:rsid w:val="50350BA4"/>
    <w:rsid w:val="5035406A"/>
    <w:rsid w:val="5039655D"/>
    <w:rsid w:val="503B22C8"/>
    <w:rsid w:val="503C3245"/>
    <w:rsid w:val="503E029B"/>
    <w:rsid w:val="504144CC"/>
    <w:rsid w:val="504369BF"/>
    <w:rsid w:val="504709CF"/>
    <w:rsid w:val="504777F4"/>
    <w:rsid w:val="504A24E1"/>
    <w:rsid w:val="504A5334"/>
    <w:rsid w:val="504C68AA"/>
    <w:rsid w:val="504D0762"/>
    <w:rsid w:val="50510E96"/>
    <w:rsid w:val="5053597D"/>
    <w:rsid w:val="5055648B"/>
    <w:rsid w:val="505803D2"/>
    <w:rsid w:val="50587646"/>
    <w:rsid w:val="505A5DCF"/>
    <w:rsid w:val="505B5691"/>
    <w:rsid w:val="505C06CC"/>
    <w:rsid w:val="505D5AE2"/>
    <w:rsid w:val="5061462B"/>
    <w:rsid w:val="506161E3"/>
    <w:rsid w:val="50616DE6"/>
    <w:rsid w:val="50641DAB"/>
    <w:rsid w:val="50655998"/>
    <w:rsid w:val="506F2D67"/>
    <w:rsid w:val="50707CEE"/>
    <w:rsid w:val="50755ADA"/>
    <w:rsid w:val="50766651"/>
    <w:rsid w:val="507A0BC3"/>
    <w:rsid w:val="507D1540"/>
    <w:rsid w:val="507E5FA9"/>
    <w:rsid w:val="50803317"/>
    <w:rsid w:val="50811D64"/>
    <w:rsid w:val="50812F8D"/>
    <w:rsid w:val="508271A8"/>
    <w:rsid w:val="50876F0F"/>
    <w:rsid w:val="50880C17"/>
    <w:rsid w:val="50887415"/>
    <w:rsid w:val="5089364C"/>
    <w:rsid w:val="508940F3"/>
    <w:rsid w:val="508D31C3"/>
    <w:rsid w:val="50922780"/>
    <w:rsid w:val="509470A8"/>
    <w:rsid w:val="50950BC7"/>
    <w:rsid w:val="50995742"/>
    <w:rsid w:val="509B4BBB"/>
    <w:rsid w:val="509E28CA"/>
    <w:rsid w:val="50A266C7"/>
    <w:rsid w:val="50A37527"/>
    <w:rsid w:val="50A4522D"/>
    <w:rsid w:val="50AB0A57"/>
    <w:rsid w:val="50AC018A"/>
    <w:rsid w:val="50AE3E8C"/>
    <w:rsid w:val="50AF02D0"/>
    <w:rsid w:val="50AF6D49"/>
    <w:rsid w:val="50B205CC"/>
    <w:rsid w:val="50B47F84"/>
    <w:rsid w:val="50B572AF"/>
    <w:rsid w:val="50B91DC8"/>
    <w:rsid w:val="50B9631C"/>
    <w:rsid w:val="50BB6EA7"/>
    <w:rsid w:val="50C004CB"/>
    <w:rsid w:val="50C23AEB"/>
    <w:rsid w:val="50C253EB"/>
    <w:rsid w:val="50C32522"/>
    <w:rsid w:val="50C60029"/>
    <w:rsid w:val="50C652CB"/>
    <w:rsid w:val="50C76C4E"/>
    <w:rsid w:val="50C97E9B"/>
    <w:rsid w:val="50CB16F4"/>
    <w:rsid w:val="50CC4544"/>
    <w:rsid w:val="50CC567E"/>
    <w:rsid w:val="50CC6889"/>
    <w:rsid w:val="50CD364A"/>
    <w:rsid w:val="50CD6EA6"/>
    <w:rsid w:val="50CF51EA"/>
    <w:rsid w:val="50D24AED"/>
    <w:rsid w:val="50D30995"/>
    <w:rsid w:val="50D32246"/>
    <w:rsid w:val="50D54AA9"/>
    <w:rsid w:val="50D83818"/>
    <w:rsid w:val="50DA1A38"/>
    <w:rsid w:val="50DA2957"/>
    <w:rsid w:val="50DC4CE6"/>
    <w:rsid w:val="50DE18DC"/>
    <w:rsid w:val="50DE2388"/>
    <w:rsid w:val="50DE5DD8"/>
    <w:rsid w:val="50DF64DA"/>
    <w:rsid w:val="50E47838"/>
    <w:rsid w:val="50E52950"/>
    <w:rsid w:val="50E72BFC"/>
    <w:rsid w:val="50E84E9A"/>
    <w:rsid w:val="50EC69C0"/>
    <w:rsid w:val="50EF0529"/>
    <w:rsid w:val="50F61486"/>
    <w:rsid w:val="50F746CA"/>
    <w:rsid w:val="50F82D60"/>
    <w:rsid w:val="50FD2424"/>
    <w:rsid w:val="51052574"/>
    <w:rsid w:val="51067D32"/>
    <w:rsid w:val="51077DF1"/>
    <w:rsid w:val="510863C0"/>
    <w:rsid w:val="51090619"/>
    <w:rsid w:val="510A1C8C"/>
    <w:rsid w:val="510C1C64"/>
    <w:rsid w:val="510C4123"/>
    <w:rsid w:val="510E3233"/>
    <w:rsid w:val="510F4AC5"/>
    <w:rsid w:val="5110221C"/>
    <w:rsid w:val="51147E70"/>
    <w:rsid w:val="5116124D"/>
    <w:rsid w:val="511923CB"/>
    <w:rsid w:val="511A5B72"/>
    <w:rsid w:val="511C69ED"/>
    <w:rsid w:val="511E1EAE"/>
    <w:rsid w:val="511F2477"/>
    <w:rsid w:val="512020CE"/>
    <w:rsid w:val="51227ED3"/>
    <w:rsid w:val="51276712"/>
    <w:rsid w:val="512B2DE6"/>
    <w:rsid w:val="512C6314"/>
    <w:rsid w:val="51323C51"/>
    <w:rsid w:val="513C0521"/>
    <w:rsid w:val="513D3CEC"/>
    <w:rsid w:val="513E5F1C"/>
    <w:rsid w:val="5141467B"/>
    <w:rsid w:val="51445A01"/>
    <w:rsid w:val="514531E3"/>
    <w:rsid w:val="51463EC4"/>
    <w:rsid w:val="51472700"/>
    <w:rsid w:val="51487D3B"/>
    <w:rsid w:val="51493CD7"/>
    <w:rsid w:val="515661A9"/>
    <w:rsid w:val="51584850"/>
    <w:rsid w:val="515B2425"/>
    <w:rsid w:val="51622B27"/>
    <w:rsid w:val="51633ABB"/>
    <w:rsid w:val="5164497B"/>
    <w:rsid w:val="5166055D"/>
    <w:rsid w:val="51685D46"/>
    <w:rsid w:val="5169757F"/>
    <w:rsid w:val="516F53EB"/>
    <w:rsid w:val="51707963"/>
    <w:rsid w:val="51784930"/>
    <w:rsid w:val="51822C4F"/>
    <w:rsid w:val="518339B0"/>
    <w:rsid w:val="51851DB7"/>
    <w:rsid w:val="518A3E52"/>
    <w:rsid w:val="518C021E"/>
    <w:rsid w:val="518E7566"/>
    <w:rsid w:val="51947CD9"/>
    <w:rsid w:val="51974C6B"/>
    <w:rsid w:val="51A0144A"/>
    <w:rsid w:val="51A06209"/>
    <w:rsid w:val="51A13472"/>
    <w:rsid w:val="51A47D64"/>
    <w:rsid w:val="51A67922"/>
    <w:rsid w:val="51A73C9B"/>
    <w:rsid w:val="51A7797E"/>
    <w:rsid w:val="51A81D79"/>
    <w:rsid w:val="51A84253"/>
    <w:rsid w:val="51AA1CA0"/>
    <w:rsid w:val="51AD4683"/>
    <w:rsid w:val="51AE2044"/>
    <w:rsid w:val="51AE39A7"/>
    <w:rsid w:val="51AF6AEF"/>
    <w:rsid w:val="51B22056"/>
    <w:rsid w:val="51B25FDC"/>
    <w:rsid w:val="51B76439"/>
    <w:rsid w:val="51B82860"/>
    <w:rsid w:val="51BB41E6"/>
    <w:rsid w:val="51BC0870"/>
    <w:rsid w:val="51BC3A6E"/>
    <w:rsid w:val="51C354BB"/>
    <w:rsid w:val="51CC4C63"/>
    <w:rsid w:val="51CE02F1"/>
    <w:rsid w:val="51CE2DAD"/>
    <w:rsid w:val="51D02935"/>
    <w:rsid w:val="51D26A56"/>
    <w:rsid w:val="51D45F40"/>
    <w:rsid w:val="51D560E4"/>
    <w:rsid w:val="51D602B4"/>
    <w:rsid w:val="51D71BB9"/>
    <w:rsid w:val="51D91E4A"/>
    <w:rsid w:val="51DB5ED7"/>
    <w:rsid w:val="51DE112D"/>
    <w:rsid w:val="51DE5BBA"/>
    <w:rsid w:val="51E12483"/>
    <w:rsid w:val="51E50922"/>
    <w:rsid w:val="51E71626"/>
    <w:rsid w:val="51E85A52"/>
    <w:rsid w:val="51EA4DFF"/>
    <w:rsid w:val="51EB0B87"/>
    <w:rsid w:val="51EC356A"/>
    <w:rsid w:val="51EC404E"/>
    <w:rsid w:val="51EE348F"/>
    <w:rsid w:val="51F255DF"/>
    <w:rsid w:val="51FB1DFF"/>
    <w:rsid w:val="51FB5A6C"/>
    <w:rsid w:val="52000C3F"/>
    <w:rsid w:val="52040132"/>
    <w:rsid w:val="52041403"/>
    <w:rsid w:val="52046F87"/>
    <w:rsid w:val="520A1EC9"/>
    <w:rsid w:val="520C0E83"/>
    <w:rsid w:val="520C449C"/>
    <w:rsid w:val="520E1017"/>
    <w:rsid w:val="520E4388"/>
    <w:rsid w:val="521006F5"/>
    <w:rsid w:val="52117B49"/>
    <w:rsid w:val="52144813"/>
    <w:rsid w:val="52146013"/>
    <w:rsid w:val="52170D2B"/>
    <w:rsid w:val="521C1839"/>
    <w:rsid w:val="521E376A"/>
    <w:rsid w:val="522062C4"/>
    <w:rsid w:val="52221474"/>
    <w:rsid w:val="52241203"/>
    <w:rsid w:val="522439C2"/>
    <w:rsid w:val="522B5480"/>
    <w:rsid w:val="522F3B14"/>
    <w:rsid w:val="52313817"/>
    <w:rsid w:val="52330E57"/>
    <w:rsid w:val="52355FA3"/>
    <w:rsid w:val="52377123"/>
    <w:rsid w:val="523A7039"/>
    <w:rsid w:val="523B7BE4"/>
    <w:rsid w:val="524007AA"/>
    <w:rsid w:val="52426364"/>
    <w:rsid w:val="52454C63"/>
    <w:rsid w:val="524A54F9"/>
    <w:rsid w:val="524D26E0"/>
    <w:rsid w:val="524F26E5"/>
    <w:rsid w:val="52505C3E"/>
    <w:rsid w:val="5252798B"/>
    <w:rsid w:val="5256655C"/>
    <w:rsid w:val="525928A4"/>
    <w:rsid w:val="52595229"/>
    <w:rsid w:val="525E3705"/>
    <w:rsid w:val="525E598C"/>
    <w:rsid w:val="525F2C7D"/>
    <w:rsid w:val="525F4DC2"/>
    <w:rsid w:val="5260161D"/>
    <w:rsid w:val="526104CD"/>
    <w:rsid w:val="52631CAC"/>
    <w:rsid w:val="52634582"/>
    <w:rsid w:val="52642922"/>
    <w:rsid w:val="52655866"/>
    <w:rsid w:val="52680929"/>
    <w:rsid w:val="526835D4"/>
    <w:rsid w:val="52691738"/>
    <w:rsid w:val="526E7435"/>
    <w:rsid w:val="5272286C"/>
    <w:rsid w:val="52722943"/>
    <w:rsid w:val="52754A10"/>
    <w:rsid w:val="527E5A86"/>
    <w:rsid w:val="527F5455"/>
    <w:rsid w:val="52821DE9"/>
    <w:rsid w:val="528372C6"/>
    <w:rsid w:val="52851497"/>
    <w:rsid w:val="5285360A"/>
    <w:rsid w:val="52856CF4"/>
    <w:rsid w:val="5286015E"/>
    <w:rsid w:val="528B5475"/>
    <w:rsid w:val="528D36E1"/>
    <w:rsid w:val="528E79AF"/>
    <w:rsid w:val="528F7C39"/>
    <w:rsid w:val="52933FD9"/>
    <w:rsid w:val="52973E8E"/>
    <w:rsid w:val="529A5160"/>
    <w:rsid w:val="529B0066"/>
    <w:rsid w:val="529C13D9"/>
    <w:rsid w:val="52A46EBA"/>
    <w:rsid w:val="52AC6320"/>
    <w:rsid w:val="52B02EC0"/>
    <w:rsid w:val="52B327A1"/>
    <w:rsid w:val="52B3591F"/>
    <w:rsid w:val="52B46C73"/>
    <w:rsid w:val="52B61D18"/>
    <w:rsid w:val="52B642C5"/>
    <w:rsid w:val="52BB326B"/>
    <w:rsid w:val="52BD1FE1"/>
    <w:rsid w:val="52C226B5"/>
    <w:rsid w:val="52C226C3"/>
    <w:rsid w:val="52C33188"/>
    <w:rsid w:val="52C50674"/>
    <w:rsid w:val="52C519A2"/>
    <w:rsid w:val="52C6526E"/>
    <w:rsid w:val="52C83169"/>
    <w:rsid w:val="52C92FE6"/>
    <w:rsid w:val="52CA3486"/>
    <w:rsid w:val="52D12378"/>
    <w:rsid w:val="52D603B0"/>
    <w:rsid w:val="52D8278E"/>
    <w:rsid w:val="52DC6452"/>
    <w:rsid w:val="52DC7D69"/>
    <w:rsid w:val="52E330D7"/>
    <w:rsid w:val="52E6755A"/>
    <w:rsid w:val="52E870C5"/>
    <w:rsid w:val="52EB189B"/>
    <w:rsid w:val="52F21F29"/>
    <w:rsid w:val="52F23409"/>
    <w:rsid w:val="52F263FD"/>
    <w:rsid w:val="52F65CA4"/>
    <w:rsid w:val="52F7515D"/>
    <w:rsid w:val="52F862ED"/>
    <w:rsid w:val="52FA604B"/>
    <w:rsid w:val="52FA759C"/>
    <w:rsid w:val="52FD130F"/>
    <w:rsid w:val="52FF564A"/>
    <w:rsid w:val="52FF7CBF"/>
    <w:rsid w:val="530514D6"/>
    <w:rsid w:val="531921D4"/>
    <w:rsid w:val="531A6434"/>
    <w:rsid w:val="531C5677"/>
    <w:rsid w:val="531D748D"/>
    <w:rsid w:val="531D7E3C"/>
    <w:rsid w:val="531E4159"/>
    <w:rsid w:val="53205C98"/>
    <w:rsid w:val="532710A1"/>
    <w:rsid w:val="53275AF2"/>
    <w:rsid w:val="5329338E"/>
    <w:rsid w:val="532A0464"/>
    <w:rsid w:val="532B154D"/>
    <w:rsid w:val="53321764"/>
    <w:rsid w:val="533374D5"/>
    <w:rsid w:val="53386A5A"/>
    <w:rsid w:val="533C1E20"/>
    <w:rsid w:val="533E40AE"/>
    <w:rsid w:val="53465290"/>
    <w:rsid w:val="53483736"/>
    <w:rsid w:val="534C3E3B"/>
    <w:rsid w:val="534C54F8"/>
    <w:rsid w:val="53526E8B"/>
    <w:rsid w:val="53531A1A"/>
    <w:rsid w:val="535431FC"/>
    <w:rsid w:val="53570F1D"/>
    <w:rsid w:val="53574134"/>
    <w:rsid w:val="535A1583"/>
    <w:rsid w:val="535F3BDF"/>
    <w:rsid w:val="5360481B"/>
    <w:rsid w:val="536509A9"/>
    <w:rsid w:val="536B207E"/>
    <w:rsid w:val="53701D8F"/>
    <w:rsid w:val="53720A5C"/>
    <w:rsid w:val="537716CF"/>
    <w:rsid w:val="53780AA6"/>
    <w:rsid w:val="537832DA"/>
    <w:rsid w:val="537921FB"/>
    <w:rsid w:val="538029ED"/>
    <w:rsid w:val="53840C00"/>
    <w:rsid w:val="53842094"/>
    <w:rsid w:val="538A669C"/>
    <w:rsid w:val="538B711C"/>
    <w:rsid w:val="538C32B3"/>
    <w:rsid w:val="53930752"/>
    <w:rsid w:val="53944AAF"/>
    <w:rsid w:val="539A1FE9"/>
    <w:rsid w:val="539A57A2"/>
    <w:rsid w:val="539D010E"/>
    <w:rsid w:val="53A34800"/>
    <w:rsid w:val="53A60D2F"/>
    <w:rsid w:val="53A8459F"/>
    <w:rsid w:val="53A90E41"/>
    <w:rsid w:val="53A915FE"/>
    <w:rsid w:val="53AE533D"/>
    <w:rsid w:val="53AF03B6"/>
    <w:rsid w:val="53B31FB0"/>
    <w:rsid w:val="53B421A9"/>
    <w:rsid w:val="53B475C9"/>
    <w:rsid w:val="53B6060F"/>
    <w:rsid w:val="53B75B22"/>
    <w:rsid w:val="53B7637C"/>
    <w:rsid w:val="53B87D6E"/>
    <w:rsid w:val="53BA4DE9"/>
    <w:rsid w:val="53BD2CD1"/>
    <w:rsid w:val="53C0292F"/>
    <w:rsid w:val="53C148ED"/>
    <w:rsid w:val="53C826C5"/>
    <w:rsid w:val="53C96914"/>
    <w:rsid w:val="53D06532"/>
    <w:rsid w:val="53D125B6"/>
    <w:rsid w:val="53D614C7"/>
    <w:rsid w:val="53D6476A"/>
    <w:rsid w:val="53D905A6"/>
    <w:rsid w:val="53DB5866"/>
    <w:rsid w:val="53DD01A3"/>
    <w:rsid w:val="53E425D8"/>
    <w:rsid w:val="53F65B44"/>
    <w:rsid w:val="53F81D19"/>
    <w:rsid w:val="53FC4D9E"/>
    <w:rsid w:val="53FD184B"/>
    <w:rsid w:val="53FE3AFE"/>
    <w:rsid w:val="54045FDE"/>
    <w:rsid w:val="540721F9"/>
    <w:rsid w:val="540A3D8E"/>
    <w:rsid w:val="540B2D92"/>
    <w:rsid w:val="540C7775"/>
    <w:rsid w:val="540E702C"/>
    <w:rsid w:val="541106E1"/>
    <w:rsid w:val="541311A7"/>
    <w:rsid w:val="54164BB9"/>
    <w:rsid w:val="541E158E"/>
    <w:rsid w:val="541E395A"/>
    <w:rsid w:val="54224D95"/>
    <w:rsid w:val="542A7D9B"/>
    <w:rsid w:val="542F11C3"/>
    <w:rsid w:val="54312508"/>
    <w:rsid w:val="54322562"/>
    <w:rsid w:val="54365DE4"/>
    <w:rsid w:val="543811A9"/>
    <w:rsid w:val="54382FBD"/>
    <w:rsid w:val="54383D28"/>
    <w:rsid w:val="54393403"/>
    <w:rsid w:val="54414010"/>
    <w:rsid w:val="5445302B"/>
    <w:rsid w:val="54456C50"/>
    <w:rsid w:val="544739E8"/>
    <w:rsid w:val="544A0455"/>
    <w:rsid w:val="544A425D"/>
    <w:rsid w:val="544D6129"/>
    <w:rsid w:val="544D6858"/>
    <w:rsid w:val="544F7079"/>
    <w:rsid w:val="5451456F"/>
    <w:rsid w:val="54547475"/>
    <w:rsid w:val="545511E0"/>
    <w:rsid w:val="54553198"/>
    <w:rsid w:val="545608B4"/>
    <w:rsid w:val="545868DA"/>
    <w:rsid w:val="545A31AC"/>
    <w:rsid w:val="545D7552"/>
    <w:rsid w:val="54605994"/>
    <w:rsid w:val="546209CD"/>
    <w:rsid w:val="546647D2"/>
    <w:rsid w:val="546B392B"/>
    <w:rsid w:val="547179B0"/>
    <w:rsid w:val="54721278"/>
    <w:rsid w:val="54762346"/>
    <w:rsid w:val="54765A91"/>
    <w:rsid w:val="54783142"/>
    <w:rsid w:val="547B6D27"/>
    <w:rsid w:val="5483660A"/>
    <w:rsid w:val="548410DB"/>
    <w:rsid w:val="548902EA"/>
    <w:rsid w:val="548B2B94"/>
    <w:rsid w:val="548B7358"/>
    <w:rsid w:val="548D0941"/>
    <w:rsid w:val="548E579A"/>
    <w:rsid w:val="54903840"/>
    <w:rsid w:val="54935FE9"/>
    <w:rsid w:val="54940D1F"/>
    <w:rsid w:val="549413E2"/>
    <w:rsid w:val="5499539E"/>
    <w:rsid w:val="549A510E"/>
    <w:rsid w:val="549B22C0"/>
    <w:rsid w:val="549D1E48"/>
    <w:rsid w:val="54A02F06"/>
    <w:rsid w:val="54A13B7D"/>
    <w:rsid w:val="54A15840"/>
    <w:rsid w:val="54A16308"/>
    <w:rsid w:val="54A746D1"/>
    <w:rsid w:val="54A95439"/>
    <w:rsid w:val="54AA4FE0"/>
    <w:rsid w:val="54AC683E"/>
    <w:rsid w:val="54AE0EB0"/>
    <w:rsid w:val="54B4618E"/>
    <w:rsid w:val="54B634F7"/>
    <w:rsid w:val="54B94668"/>
    <w:rsid w:val="54B95C36"/>
    <w:rsid w:val="54BC0C43"/>
    <w:rsid w:val="54BE1CB8"/>
    <w:rsid w:val="54C03970"/>
    <w:rsid w:val="54C12A95"/>
    <w:rsid w:val="54C24ED0"/>
    <w:rsid w:val="54C36101"/>
    <w:rsid w:val="54C469BD"/>
    <w:rsid w:val="54CE34EA"/>
    <w:rsid w:val="54CE7BB2"/>
    <w:rsid w:val="54CF05BB"/>
    <w:rsid w:val="54CF5BE9"/>
    <w:rsid w:val="54D00721"/>
    <w:rsid w:val="54D16505"/>
    <w:rsid w:val="54D16BAE"/>
    <w:rsid w:val="54D761CE"/>
    <w:rsid w:val="54D870A6"/>
    <w:rsid w:val="54DA217B"/>
    <w:rsid w:val="54DB2114"/>
    <w:rsid w:val="54DB7B59"/>
    <w:rsid w:val="54DF3519"/>
    <w:rsid w:val="54E47818"/>
    <w:rsid w:val="54E54941"/>
    <w:rsid w:val="54E86370"/>
    <w:rsid w:val="54EE5BA1"/>
    <w:rsid w:val="54F06319"/>
    <w:rsid w:val="54F91D54"/>
    <w:rsid w:val="54FA246E"/>
    <w:rsid w:val="54FD7E6C"/>
    <w:rsid w:val="55033851"/>
    <w:rsid w:val="55085162"/>
    <w:rsid w:val="55103FA4"/>
    <w:rsid w:val="55112F94"/>
    <w:rsid w:val="551261AC"/>
    <w:rsid w:val="551560F2"/>
    <w:rsid w:val="551751E0"/>
    <w:rsid w:val="5519150A"/>
    <w:rsid w:val="551921F3"/>
    <w:rsid w:val="551B6563"/>
    <w:rsid w:val="551F69AD"/>
    <w:rsid w:val="55201476"/>
    <w:rsid w:val="55217506"/>
    <w:rsid w:val="55233A22"/>
    <w:rsid w:val="55270E62"/>
    <w:rsid w:val="55273C40"/>
    <w:rsid w:val="55292489"/>
    <w:rsid w:val="55297E6B"/>
    <w:rsid w:val="552E1826"/>
    <w:rsid w:val="552F2803"/>
    <w:rsid w:val="55303CC1"/>
    <w:rsid w:val="553066E5"/>
    <w:rsid w:val="55310F2D"/>
    <w:rsid w:val="55313679"/>
    <w:rsid w:val="5538599D"/>
    <w:rsid w:val="553D0FFE"/>
    <w:rsid w:val="55452A94"/>
    <w:rsid w:val="554E5172"/>
    <w:rsid w:val="5551171D"/>
    <w:rsid w:val="555236F9"/>
    <w:rsid w:val="555A01C1"/>
    <w:rsid w:val="555A64D6"/>
    <w:rsid w:val="555B7E2F"/>
    <w:rsid w:val="555C4AD3"/>
    <w:rsid w:val="555D3141"/>
    <w:rsid w:val="555F2BFB"/>
    <w:rsid w:val="55604E3F"/>
    <w:rsid w:val="5562162A"/>
    <w:rsid w:val="55664C2F"/>
    <w:rsid w:val="55676D0A"/>
    <w:rsid w:val="55682BD4"/>
    <w:rsid w:val="55686D50"/>
    <w:rsid w:val="556E467D"/>
    <w:rsid w:val="556F7E8C"/>
    <w:rsid w:val="55721994"/>
    <w:rsid w:val="55777EE8"/>
    <w:rsid w:val="557A0DF7"/>
    <w:rsid w:val="557D3DC6"/>
    <w:rsid w:val="557F2FCF"/>
    <w:rsid w:val="558339A7"/>
    <w:rsid w:val="5585634D"/>
    <w:rsid w:val="55864BAC"/>
    <w:rsid w:val="55885EF5"/>
    <w:rsid w:val="55886966"/>
    <w:rsid w:val="558B18E7"/>
    <w:rsid w:val="558E1DDB"/>
    <w:rsid w:val="558F268D"/>
    <w:rsid w:val="558F38AD"/>
    <w:rsid w:val="55906F88"/>
    <w:rsid w:val="55921107"/>
    <w:rsid w:val="55962871"/>
    <w:rsid w:val="55962F47"/>
    <w:rsid w:val="55972F40"/>
    <w:rsid w:val="55981DDF"/>
    <w:rsid w:val="559E0597"/>
    <w:rsid w:val="55A02E9B"/>
    <w:rsid w:val="55A41E5C"/>
    <w:rsid w:val="55A537B6"/>
    <w:rsid w:val="55A56460"/>
    <w:rsid w:val="55A613BF"/>
    <w:rsid w:val="55A654E0"/>
    <w:rsid w:val="55A8245F"/>
    <w:rsid w:val="55AB38C8"/>
    <w:rsid w:val="55AC356C"/>
    <w:rsid w:val="55AE15CF"/>
    <w:rsid w:val="55AE17E1"/>
    <w:rsid w:val="55AF5A81"/>
    <w:rsid w:val="55B001F6"/>
    <w:rsid w:val="55B32475"/>
    <w:rsid w:val="55B63BCC"/>
    <w:rsid w:val="55B8710F"/>
    <w:rsid w:val="55B9219C"/>
    <w:rsid w:val="55C46455"/>
    <w:rsid w:val="55C51508"/>
    <w:rsid w:val="55C56304"/>
    <w:rsid w:val="55C64C48"/>
    <w:rsid w:val="55C7398E"/>
    <w:rsid w:val="55CA4CD5"/>
    <w:rsid w:val="55CC14C9"/>
    <w:rsid w:val="55D66AE8"/>
    <w:rsid w:val="55D95A47"/>
    <w:rsid w:val="55D96834"/>
    <w:rsid w:val="55DB0D21"/>
    <w:rsid w:val="55DB4585"/>
    <w:rsid w:val="55DB5F8D"/>
    <w:rsid w:val="55DE28CD"/>
    <w:rsid w:val="55E16486"/>
    <w:rsid w:val="55E44C01"/>
    <w:rsid w:val="55E771D4"/>
    <w:rsid w:val="55E8508D"/>
    <w:rsid w:val="55EA187C"/>
    <w:rsid w:val="55EE01B7"/>
    <w:rsid w:val="55EE6D26"/>
    <w:rsid w:val="55F026E1"/>
    <w:rsid w:val="55F05E45"/>
    <w:rsid w:val="55F13FD8"/>
    <w:rsid w:val="55F269FC"/>
    <w:rsid w:val="55F31C90"/>
    <w:rsid w:val="55F50FE0"/>
    <w:rsid w:val="55F65682"/>
    <w:rsid w:val="55FC467B"/>
    <w:rsid w:val="55FF1E21"/>
    <w:rsid w:val="56014B81"/>
    <w:rsid w:val="56092649"/>
    <w:rsid w:val="56097637"/>
    <w:rsid w:val="560A100F"/>
    <w:rsid w:val="560F5916"/>
    <w:rsid w:val="56114303"/>
    <w:rsid w:val="56116520"/>
    <w:rsid w:val="56117CC8"/>
    <w:rsid w:val="56125617"/>
    <w:rsid w:val="56126530"/>
    <w:rsid w:val="561E625E"/>
    <w:rsid w:val="56207EDE"/>
    <w:rsid w:val="56211BB8"/>
    <w:rsid w:val="562213CB"/>
    <w:rsid w:val="56226B3B"/>
    <w:rsid w:val="56284D6D"/>
    <w:rsid w:val="56290A77"/>
    <w:rsid w:val="562A4309"/>
    <w:rsid w:val="562B0636"/>
    <w:rsid w:val="562B65BD"/>
    <w:rsid w:val="562D2E75"/>
    <w:rsid w:val="563072DF"/>
    <w:rsid w:val="5631399B"/>
    <w:rsid w:val="56322175"/>
    <w:rsid w:val="5635216C"/>
    <w:rsid w:val="5635532E"/>
    <w:rsid w:val="5637724C"/>
    <w:rsid w:val="563A7520"/>
    <w:rsid w:val="563B242E"/>
    <w:rsid w:val="563C5A53"/>
    <w:rsid w:val="564014AD"/>
    <w:rsid w:val="564C7AB8"/>
    <w:rsid w:val="564D18AB"/>
    <w:rsid w:val="564E74EE"/>
    <w:rsid w:val="56500DD5"/>
    <w:rsid w:val="565334F8"/>
    <w:rsid w:val="56577135"/>
    <w:rsid w:val="56580B00"/>
    <w:rsid w:val="56641496"/>
    <w:rsid w:val="56682531"/>
    <w:rsid w:val="566A4196"/>
    <w:rsid w:val="566C7075"/>
    <w:rsid w:val="566E413A"/>
    <w:rsid w:val="566E6259"/>
    <w:rsid w:val="566F4822"/>
    <w:rsid w:val="567305DE"/>
    <w:rsid w:val="56750418"/>
    <w:rsid w:val="56774DA1"/>
    <w:rsid w:val="56795F56"/>
    <w:rsid w:val="567B4E54"/>
    <w:rsid w:val="567F3624"/>
    <w:rsid w:val="567F3930"/>
    <w:rsid w:val="568044F8"/>
    <w:rsid w:val="56832169"/>
    <w:rsid w:val="56865854"/>
    <w:rsid w:val="568716F9"/>
    <w:rsid w:val="568D549D"/>
    <w:rsid w:val="56951C49"/>
    <w:rsid w:val="569B035F"/>
    <w:rsid w:val="569C28D9"/>
    <w:rsid w:val="569E1CA7"/>
    <w:rsid w:val="56A14F21"/>
    <w:rsid w:val="56A27020"/>
    <w:rsid w:val="56A6444E"/>
    <w:rsid w:val="56A730FE"/>
    <w:rsid w:val="56AB29DD"/>
    <w:rsid w:val="56B11F02"/>
    <w:rsid w:val="56BA389E"/>
    <w:rsid w:val="56BD24D1"/>
    <w:rsid w:val="56BF0DA2"/>
    <w:rsid w:val="56C4461D"/>
    <w:rsid w:val="56CA4E4B"/>
    <w:rsid w:val="56D1014B"/>
    <w:rsid w:val="56D22092"/>
    <w:rsid w:val="56D25B26"/>
    <w:rsid w:val="56D277CD"/>
    <w:rsid w:val="56D27BFE"/>
    <w:rsid w:val="56D51FAF"/>
    <w:rsid w:val="56D61119"/>
    <w:rsid w:val="56E10DDD"/>
    <w:rsid w:val="56E22208"/>
    <w:rsid w:val="56E85C16"/>
    <w:rsid w:val="56E8688C"/>
    <w:rsid w:val="56EC1FA6"/>
    <w:rsid w:val="56EC4CFA"/>
    <w:rsid w:val="56EC5771"/>
    <w:rsid w:val="56EC7BCB"/>
    <w:rsid w:val="56F43B0B"/>
    <w:rsid w:val="56F74547"/>
    <w:rsid w:val="56FA245D"/>
    <w:rsid w:val="56FC0D84"/>
    <w:rsid w:val="57026664"/>
    <w:rsid w:val="57047A0F"/>
    <w:rsid w:val="571A7637"/>
    <w:rsid w:val="571C7671"/>
    <w:rsid w:val="571E5C21"/>
    <w:rsid w:val="571F6A91"/>
    <w:rsid w:val="57204B2D"/>
    <w:rsid w:val="57243230"/>
    <w:rsid w:val="57260AF5"/>
    <w:rsid w:val="572C7B3D"/>
    <w:rsid w:val="572D5895"/>
    <w:rsid w:val="57331ACF"/>
    <w:rsid w:val="57370781"/>
    <w:rsid w:val="5738530E"/>
    <w:rsid w:val="573B62F5"/>
    <w:rsid w:val="573C49E7"/>
    <w:rsid w:val="573E6FA4"/>
    <w:rsid w:val="573F37BB"/>
    <w:rsid w:val="57410BFC"/>
    <w:rsid w:val="5744565E"/>
    <w:rsid w:val="57455F08"/>
    <w:rsid w:val="574E2A85"/>
    <w:rsid w:val="574E7E65"/>
    <w:rsid w:val="574F3E48"/>
    <w:rsid w:val="57530A45"/>
    <w:rsid w:val="5759603A"/>
    <w:rsid w:val="575A18B8"/>
    <w:rsid w:val="575A4675"/>
    <w:rsid w:val="575F2420"/>
    <w:rsid w:val="575F5C35"/>
    <w:rsid w:val="57607156"/>
    <w:rsid w:val="57610076"/>
    <w:rsid w:val="57672A66"/>
    <w:rsid w:val="576C6909"/>
    <w:rsid w:val="5770507C"/>
    <w:rsid w:val="577225D3"/>
    <w:rsid w:val="577B15D2"/>
    <w:rsid w:val="577B2555"/>
    <w:rsid w:val="577F6DA1"/>
    <w:rsid w:val="57836689"/>
    <w:rsid w:val="57854299"/>
    <w:rsid w:val="578A072B"/>
    <w:rsid w:val="578B3B35"/>
    <w:rsid w:val="578D7955"/>
    <w:rsid w:val="57954BBA"/>
    <w:rsid w:val="579A0BF3"/>
    <w:rsid w:val="579A23FD"/>
    <w:rsid w:val="579B607F"/>
    <w:rsid w:val="579C4FEC"/>
    <w:rsid w:val="579E01A7"/>
    <w:rsid w:val="57A40922"/>
    <w:rsid w:val="57A43CC5"/>
    <w:rsid w:val="57A56669"/>
    <w:rsid w:val="57AC4A69"/>
    <w:rsid w:val="57AC7077"/>
    <w:rsid w:val="57AD003D"/>
    <w:rsid w:val="57AD7440"/>
    <w:rsid w:val="57AF230C"/>
    <w:rsid w:val="57AF777B"/>
    <w:rsid w:val="57B053CF"/>
    <w:rsid w:val="57B07C06"/>
    <w:rsid w:val="57B322CE"/>
    <w:rsid w:val="57B47793"/>
    <w:rsid w:val="57B5578B"/>
    <w:rsid w:val="57B762C8"/>
    <w:rsid w:val="57BE0170"/>
    <w:rsid w:val="57BE0F10"/>
    <w:rsid w:val="57C2045B"/>
    <w:rsid w:val="57C34BA8"/>
    <w:rsid w:val="57C60594"/>
    <w:rsid w:val="57C950B3"/>
    <w:rsid w:val="57CB00BA"/>
    <w:rsid w:val="57D35BC6"/>
    <w:rsid w:val="57D60464"/>
    <w:rsid w:val="57D81F9B"/>
    <w:rsid w:val="57DE40B7"/>
    <w:rsid w:val="57DF7A37"/>
    <w:rsid w:val="57E13B23"/>
    <w:rsid w:val="57E33519"/>
    <w:rsid w:val="57E67F87"/>
    <w:rsid w:val="57E803F5"/>
    <w:rsid w:val="57EC6240"/>
    <w:rsid w:val="57F014B5"/>
    <w:rsid w:val="57F17F89"/>
    <w:rsid w:val="57F61C93"/>
    <w:rsid w:val="57FE2235"/>
    <w:rsid w:val="57FF7E44"/>
    <w:rsid w:val="580267B6"/>
    <w:rsid w:val="58036CE1"/>
    <w:rsid w:val="580421D1"/>
    <w:rsid w:val="5815076B"/>
    <w:rsid w:val="581D58D2"/>
    <w:rsid w:val="581D7870"/>
    <w:rsid w:val="581F6CC3"/>
    <w:rsid w:val="5823712B"/>
    <w:rsid w:val="58261634"/>
    <w:rsid w:val="5827120F"/>
    <w:rsid w:val="582966B1"/>
    <w:rsid w:val="582D6122"/>
    <w:rsid w:val="582F3511"/>
    <w:rsid w:val="584061EC"/>
    <w:rsid w:val="58410447"/>
    <w:rsid w:val="584615DD"/>
    <w:rsid w:val="58481964"/>
    <w:rsid w:val="5848213E"/>
    <w:rsid w:val="584830FE"/>
    <w:rsid w:val="5851338D"/>
    <w:rsid w:val="58540902"/>
    <w:rsid w:val="58543BAF"/>
    <w:rsid w:val="58556E51"/>
    <w:rsid w:val="58560177"/>
    <w:rsid w:val="5857526C"/>
    <w:rsid w:val="58585CA5"/>
    <w:rsid w:val="585A743B"/>
    <w:rsid w:val="585B092C"/>
    <w:rsid w:val="585B10B9"/>
    <w:rsid w:val="585B2360"/>
    <w:rsid w:val="58601E56"/>
    <w:rsid w:val="586255F6"/>
    <w:rsid w:val="5865690F"/>
    <w:rsid w:val="586605E1"/>
    <w:rsid w:val="586A02D5"/>
    <w:rsid w:val="586F4BAB"/>
    <w:rsid w:val="58732A67"/>
    <w:rsid w:val="587547C1"/>
    <w:rsid w:val="58791F38"/>
    <w:rsid w:val="587C14CD"/>
    <w:rsid w:val="58800A52"/>
    <w:rsid w:val="58832264"/>
    <w:rsid w:val="58842497"/>
    <w:rsid w:val="5885458E"/>
    <w:rsid w:val="588578A5"/>
    <w:rsid w:val="58860CF6"/>
    <w:rsid w:val="5886508C"/>
    <w:rsid w:val="58882D65"/>
    <w:rsid w:val="5889658F"/>
    <w:rsid w:val="588A5F9A"/>
    <w:rsid w:val="588B228E"/>
    <w:rsid w:val="588C1B35"/>
    <w:rsid w:val="588D4B2A"/>
    <w:rsid w:val="588E4E23"/>
    <w:rsid w:val="588F4D76"/>
    <w:rsid w:val="5892686E"/>
    <w:rsid w:val="58955C00"/>
    <w:rsid w:val="58960F5C"/>
    <w:rsid w:val="58972BF0"/>
    <w:rsid w:val="5897646B"/>
    <w:rsid w:val="589E7CC3"/>
    <w:rsid w:val="58A330EE"/>
    <w:rsid w:val="58A56C71"/>
    <w:rsid w:val="58A8255C"/>
    <w:rsid w:val="58AF39C2"/>
    <w:rsid w:val="58B156F2"/>
    <w:rsid w:val="58B338A0"/>
    <w:rsid w:val="58B675D2"/>
    <w:rsid w:val="58B72E49"/>
    <w:rsid w:val="58B7589D"/>
    <w:rsid w:val="58BA319F"/>
    <w:rsid w:val="58BC5933"/>
    <w:rsid w:val="58BD6440"/>
    <w:rsid w:val="58BF69DA"/>
    <w:rsid w:val="58C5420A"/>
    <w:rsid w:val="58C71EE5"/>
    <w:rsid w:val="58D97B05"/>
    <w:rsid w:val="58DB0AD7"/>
    <w:rsid w:val="58DD0952"/>
    <w:rsid w:val="58EA774F"/>
    <w:rsid w:val="58EF23F4"/>
    <w:rsid w:val="58FB3FDA"/>
    <w:rsid w:val="58FD7199"/>
    <w:rsid w:val="5903212F"/>
    <w:rsid w:val="5903744C"/>
    <w:rsid w:val="59096405"/>
    <w:rsid w:val="590A38F4"/>
    <w:rsid w:val="591112A9"/>
    <w:rsid w:val="59116BE7"/>
    <w:rsid w:val="59137BE1"/>
    <w:rsid w:val="591A2BB5"/>
    <w:rsid w:val="591C0E55"/>
    <w:rsid w:val="592718DA"/>
    <w:rsid w:val="592A3D42"/>
    <w:rsid w:val="592C7299"/>
    <w:rsid w:val="592D1FD3"/>
    <w:rsid w:val="592F4AB5"/>
    <w:rsid w:val="59300CD6"/>
    <w:rsid w:val="593B28DD"/>
    <w:rsid w:val="593B5D53"/>
    <w:rsid w:val="593B7AA9"/>
    <w:rsid w:val="593C3C96"/>
    <w:rsid w:val="593E3F6A"/>
    <w:rsid w:val="594165F1"/>
    <w:rsid w:val="59420DFE"/>
    <w:rsid w:val="59447BD2"/>
    <w:rsid w:val="59474035"/>
    <w:rsid w:val="59494872"/>
    <w:rsid w:val="594B09C0"/>
    <w:rsid w:val="594B6821"/>
    <w:rsid w:val="594B7109"/>
    <w:rsid w:val="594C4503"/>
    <w:rsid w:val="594D59E2"/>
    <w:rsid w:val="59510F92"/>
    <w:rsid w:val="59533DBB"/>
    <w:rsid w:val="59595EEB"/>
    <w:rsid w:val="595B4A98"/>
    <w:rsid w:val="595F5DCE"/>
    <w:rsid w:val="59612B17"/>
    <w:rsid w:val="5963010C"/>
    <w:rsid w:val="59662CE0"/>
    <w:rsid w:val="59673BCC"/>
    <w:rsid w:val="5967737F"/>
    <w:rsid w:val="59687BF2"/>
    <w:rsid w:val="596D61B6"/>
    <w:rsid w:val="59704E90"/>
    <w:rsid w:val="5975469D"/>
    <w:rsid w:val="597556F7"/>
    <w:rsid w:val="59764650"/>
    <w:rsid w:val="597751BB"/>
    <w:rsid w:val="597B03C7"/>
    <w:rsid w:val="597D188C"/>
    <w:rsid w:val="597F3DD4"/>
    <w:rsid w:val="59836F67"/>
    <w:rsid w:val="59846259"/>
    <w:rsid w:val="59930AB1"/>
    <w:rsid w:val="59960B17"/>
    <w:rsid w:val="599711BF"/>
    <w:rsid w:val="59982B07"/>
    <w:rsid w:val="599A38BF"/>
    <w:rsid w:val="599F05F5"/>
    <w:rsid w:val="59A2452B"/>
    <w:rsid w:val="59A24694"/>
    <w:rsid w:val="59A24B9E"/>
    <w:rsid w:val="59A374EF"/>
    <w:rsid w:val="59A75493"/>
    <w:rsid w:val="59AC653A"/>
    <w:rsid w:val="59AD735E"/>
    <w:rsid w:val="59B34E5C"/>
    <w:rsid w:val="59BC0D38"/>
    <w:rsid w:val="59BD302A"/>
    <w:rsid w:val="59BF79E8"/>
    <w:rsid w:val="59C022AA"/>
    <w:rsid w:val="59CB6394"/>
    <w:rsid w:val="59CD4007"/>
    <w:rsid w:val="59CD6069"/>
    <w:rsid w:val="59CF1021"/>
    <w:rsid w:val="59D3586F"/>
    <w:rsid w:val="59D41762"/>
    <w:rsid w:val="59D5419B"/>
    <w:rsid w:val="59D82AE5"/>
    <w:rsid w:val="59D85C7A"/>
    <w:rsid w:val="59D87E41"/>
    <w:rsid w:val="59D95D09"/>
    <w:rsid w:val="59DA4729"/>
    <w:rsid w:val="59DB1C29"/>
    <w:rsid w:val="59E05412"/>
    <w:rsid w:val="59E227DD"/>
    <w:rsid w:val="59E43AFC"/>
    <w:rsid w:val="59EE3697"/>
    <w:rsid w:val="59EF16FA"/>
    <w:rsid w:val="59F02646"/>
    <w:rsid w:val="59F460B8"/>
    <w:rsid w:val="59FD41EB"/>
    <w:rsid w:val="59FD5DEA"/>
    <w:rsid w:val="59FF2DC9"/>
    <w:rsid w:val="5A02605E"/>
    <w:rsid w:val="5A030CC6"/>
    <w:rsid w:val="5A056891"/>
    <w:rsid w:val="5A094182"/>
    <w:rsid w:val="5A0C6E99"/>
    <w:rsid w:val="5A0E032A"/>
    <w:rsid w:val="5A106C35"/>
    <w:rsid w:val="5A156589"/>
    <w:rsid w:val="5A16624B"/>
    <w:rsid w:val="5A1A276C"/>
    <w:rsid w:val="5A1B2A19"/>
    <w:rsid w:val="5A1C0728"/>
    <w:rsid w:val="5A1C7BEF"/>
    <w:rsid w:val="5A1D473A"/>
    <w:rsid w:val="5A2272D4"/>
    <w:rsid w:val="5A2922B6"/>
    <w:rsid w:val="5A2D79C2"/>
    <w:rsid w:val="5A2E25A2"/>
    <w:rsid w:val="5A30605D"/>
    <w:rsid w:val="5A391809"/>
    <w:rsid w:val="5A3B2508"/>
    <w:rsid w:val="5A4244DE"/>
    <w:rsid w:val="5A44266F"/>
    <w:rsid w:val="5A462746"/>
    <w:rsid w:val="5A462786"/>
    <w:rsid w:val="5A4A7F9F"/>
    <w:rsid w:val="5A4F105C"/>
    <w:rsid w:val="5A536478"/>
    <w:rsid w:val="5A5427D3"/>
    <w:rsid w:val="5A565D90"/>
    <w:rsid w:val="5A567148"/>
    <w:rsid w:val="5A594DAE"/>
    <w:rsid w:val="5A6345EF"/>
    <w:rsid w:val="5A65797E"/>
    <w:rsid w:val="5A675070"/>
    <w:rsid w:val="5A686BC2"/>
    <w:rsid w:val="5A6E058B"/>
    <w:rsid w:val="5A72698C"/>
    <w:rsid w:val="5A7644F3"/>
    <w:rsid w:val="5A774AEF"/>
    <w:rsid w:val="5A7B50AE"/>
    <w:rsid w:val="5A7F0501"/>
    <w:rsid w:val="5A8021CB"/>
    <w:rsid w:val="5A815328"/>
    <w:rsid w:val="5A83091B"/>
    <w:rsid w:val="5A8452A0"/>
    <w:rsid w:val="5A882F44"/>
    <w:rsid w:val="5A8867ED"/>
    <w:rsid w:val="5A8A4378"/>
    <w:rsid w:val="5A8E216E"/>
    <w:rsid w:val="5A8E37A9"/>
    <w:rsid w:val="5A8F2954"/>
    <w:rsid w:val="5A9000FC"/>
    <w:rsid w:val="5A974A42"/>
    <w:rsid w:val="5A980ECA"/>
    <w:rsid w:val="5A991373"/>
    <w:rsid w:val="5A9A2F7E"/>
    <w:rsid w:val="5A9F1420"/>
    <w:rsid w:val="5AA2434D"/>
    <w:rsid w:val="5AA34967"/>
    <w:rsid w:val="5AA52ED8"/>
    <w:rsid w:val="5AA71A05"/>
    <w:rsid w:val="5AA950CC"/>
    <w:rsid w:val="5AAA0115"/>
    <w:rsid w:val="5AAA3B39"/>
    <w:rsid w:val="5AAD6B5B"/>
    <w:rsid w:val="5AAE7F26"/>
    <w:rsid w:val="5AB01158"/>
    <w:rsid w:val="5AB33464"/>
    <w:rsid w:val="5AC13220"/>
    <w:rsid w:val="5AC77A84"/>
    <w:rsid w:val="5ACA18A6"/>
    <w:rsid w:val="5ACC46B9"/>
    <w:rsid w:val="5ACE6508"/>
    <w:rsid w:val="5ACF4D73"/>
    <w:rsid w:val="5AD30EFE"/>
    <w:rsid w:val="5AD3401B"/>
    <w:rsid w:val="5AD56428"/>
    <w:rsid w:val="5ADE6695"/>
    <w:rsid w:val="5AE07AF4"/>
    <w:rsid w:val="5AE30524"/>
    <w:rsid w:val="5AEC7467"/>
    <w:rsid w:val="5AF31A22"/>
    <w:rsid w:val="5AF32B7A"/>
    <w:rsid w:val="5AF64F29"/>
    <w:rsid w:val="5AFA7145"/>
    <w:rsid w:val="5AFB544C"/>
    <w:rsid w:val="5AFE7351"/>
    <w:rsid w:val="5B014562"/>
    <w:rsid w:val="5B072E12"/>
    <w:rsid w:val="5B0A0562"/>
    <w:rsid w:val="5B0D79D5"/>
    <w:rsid w:val="5B0E3F1A"/>
    <w:rsid w:val="5B0F3B01"/>
    <w:rsid w:val="5B106A70"/>
    <w:rsid w:val="5B111B4C"/>
    <w:rsid w:val="5B115A73"/>
    <w:rsid w:val="5B133E50"/>
    <w:rsid w:val="5B2008EB"/>
    <w:rsid w:val="5B203D25"/>
    <w:rsid w:val="5B205CA6"/>
    <w:rsid w:val="5B247DFD"/>
    <w:rsid w:val="5B2C54E1"/>
    <w:rsid w:val="5B2D497A"/>
    <w:rsid w:val="5B31411C"/>
    <w:rsid w:val="5B3234E8"/>
    <w:rsid w:val="5B3961E9"/>
    <w:rsid w:val="5B3B2BFA"/>
    <w:rsid w:val="5B3B7988"/>
    <w:rsid w:val="5B3C287C"/>
    <w:rsid w:val="5B3D2687"/>
    <w:rsid w:val="5B404BF3"/>
    <w:rsid w:val="5B436A96"/>
    <w:rsid w:val="5B437EA3"/>
    <w:rsid w:val="5B4B30DD"/>
    <w:rsid w:val="5B4D4D14"/>
    <w:rsid w:val="5B4E30D7"/>
    <w:rsid w:val="5B51787A"/>
    <w:rsid w:val="5B532532"/>
    <w:rsid w:val="5B534E51"/>
    <w:rsid w:val="5B547A38"/>
    <w:rsid w:val="5B567325"/>
    <w:rsid w:val="5B5A584A"/>
    <w:rsid w:val="5B5C3CCF"/>
    <w:rsid w:val="5B5E0ADF"/>
    <w:rsid w:val="5B5E38A9"/>
    <w:rsid w:val="5B60105E"/>
    <w:rsid w:val="5B684D83"/>
    <w:rsid w:val="5B6B68A7"/>
    <w:rsid w:val="5B6E2059"/>
    <w:rsid w:val="5B6F3C0F"/>
    <w:rsid w:val="5B736D95"/>
    <w:rsid w:val="5B754796"/>
    <w:rsid w:val="5B7715F7"/>
    <w:rsid w:val="5B785902"/>
    <w:rsid w:val="5B79604B"/>
    <w:rsid w:val="5B7960B8"/>
    <w:rsid w:val="5B7B3549"/>
    <w:rsid w:val="5B7C4F30"/>
    <w:rsid w:val="5B7D091A"/>
    <w:rsid w:val="5B803A22"/>
    <w:rsid w:val="5B83522C"/>
    <w:rsid w:val="5B8453DE"/>
    <w:rsid w:val="5B856E43"/>
    <w:rsid w:val="5B867412"/>
    <w:rsid w:val="5B89218F"/>
    <w:rsid w:val="5B8B5072"/>
    <w:rsid w:val="5B8B73DE"/>
    <w:rsid w:val="5B902A49"/>
    <w:rsid w:val="5B97008F"/>
    <w:rsid w:val="5B98135F"/>
    <w:rsid w:val="5BA65077"/>
    <w:rsid w:val="5BA72F2A"/>
    <w:rsid w:val="5BAB2DFA"/>
    <w:rsid w:val="5BAE38DE"/>
    <w:rsid w:val="5BB65CCB"/>
    <w:rsid w:val="5BBC0A26"/>
    <w:rsid w:val="5BC70A9D"/>
    <w:rsid w:val="5BCD4639"/>
    <w:rsid w:val="5BD574A0"/>
    <w:rsid w:val="5BD73ACF"/>
    <w:rsid w:val="5BD9678C"/>
    <w:rsid w:val="5BDA5796"/>
    <w:rsid w:val="5BDC2948"/>
    <w:rsid w:val="5BDF61B4"/>
    <w:rsid w:val="5BE31C9A"/>
    <w:rsid w:val="5BE6383B"/>
    <w:rsid w:val="5BE74EAE"/>
    <w:rsid w:val="5BE87DE5"/>
    <w:rsid w:val="5BE919B0"/>
    <w:rsid w:val="5BE9617F"/>
    <w:rsid w:val="5BE97596"/>
    <w:rsid w:val="5BEA316E"/>
    <w:rsid w:val="5BED3E75"/>
    <w:rsid w:val="5BEE5CAC"/>
    <w:rsid w:val="5BF27182"/>
    <w:rsid w:val="5BFA3831"/>
    <w:rsid w:val="5BFB69F9"/>
    <w:rsid w:val="5BFC13E4"/>
    <w:rsid w:val="5BFD66EE"/>
    <w:rsid w:val="5BFF6713"/>
    <w:rsid w:val="5BFF704D"/>
    <w:rsid w:val="5C166808"/>
    <w:rsid w:val="5C18342C"/>
    <w:rsid w:val="5C1858C0"/>
    <w:rsid w:val="5C1900C8"/>
    <w:rsid w:val="5C1B7F0A"/>
    <w:rsid w:val="5C232FBE"/>
    <w:rsid w:val="5C2514A9"/>
    <w:rsid w:val="5C2A5D35"/>
    <w:rsid w:val="5C2C163D"/>
    <w:rsid w:val="5C2C1FFE"/>
    <w:rsid w:val="5C2E6429"/>
    <w:rsid w:val="5C2F4E52"/>
    <w:rsid w:val="5C3355C0"/>
    <w:rsid w:val="5C370CC9"/>
    <w:rsid w:val="5C391002"/>
    <w:rsid w:val="5C3A1627"/>
    <w:rsid w:val="5C3D10F6"/>
    <w:rsid w:val="5C40283B"/>
    <w:rsid w:val="5C417876"/>
    <w:rsid w:val="5C511614"/>
    <w:rsid w:val="5C512C22"/>
    <w:rsid w:val="5C58464B"/>
    <w:rsid w:val="5C5A3021"/>
    <w:rsid w:val="5C5D0C45"/>
    <w:rsid w:val="5C5E09C9"/>
    <w:rsid w:val="5C645CE7"/>
    <w:rsid w:val="5C6C01A3"/>
    <w:rsid w:val="5C6D267C"/>
    <w:rsid w:val="5C70144A"/>
    <w:rsid w:val="5C714279"/>
    <w:rsid w:val="5C7662D2"/>
    <w:rsid w:val="5C7C2024"/>
    <w:rsid w:val="5C7C6304"/>
    <w:rsid w:val="5C7D3F96"/>
    <w:rsid w:val="5C7E7A43"/>
    <w:rsid w:val="5C806327"/>
    <w:rsid w:val="5C8900B3"/>
    <w:rsid w:val="5C8A74C9"/>
    <w:rsid w:val="5C8D726E"/>
    <w:rsid w:val="5C911216"/>
    <w:rsid w:val="5C936F2A"/>
    <w:rsid w:val="5C965684"/>
    <w:rsid w:val="5C9C14E7"/>
    <w:rsid w:val="5CA17519"/>
    <w:rsid w:val="5CA53FC0"/>
    <w:rsid w:val="5CAC473A"/>
    <w:rsid w:val="5CAD0BE9"/>
    <w:rsid w:val="5CAE2951"/>
    <w:rsid w:val="5CB17267"/>
    <w:rsid w:val="5CB5327B"/>
    <w:rsid w:val="5CB84F36"/>
    <w:rsid w:val="5CB96910"/>
    <w:rsid w:val="5CBC3083"/>
    <w:rsid w:val="5CC019E0"/>
    <w:rsid w:val="5CC13B80"/>
    <w:rsid w:val="5CC2096B"/>
    <w:rsid w:val="5CC5305D"/>
    <w:rsid w:val="5CC82C8D"/>
    <w:rsid w:val="5CCC1F28"/>
    <w:rsid w:val="5CCC6F2E"/>
    <w:rsid w:val="5CD15805"/>
    <w:rsid w:val="5CD55D3C"/>
    <w:rsid w:val="5CD579A7"/>
    <w:rsid w:val="5CD851D9"/>
    <w:rsid w:val="5CDB6BCC"/>
    <w:rsid w:val="5CE41881"/>
    <w:rsid w:val="5CE6733F"/>
    <w:rsid w:val="5CF25154"/>
    <w:rsid w:val="5CF50C21"/>
    <w:rsid w:val="5CF8390E"/>
    <w:rsid w:val="5CFD344F"/>
    <w:rsid w:val="5CFE40D5"/>
    <w:rsid w:val="5D012D2A"/>
    <w:rsid w:val="5D042D16"/>
    <w:rsid w:val="5D046200"/>
    <w:rsid w:val="5D050C35"/>
    <w:rsid w:val="5D124BEB"/>
    <w:rsid w:val="5D140E8D"/>
    <w:rsid w:val="5D141989"/>
    <w:rsid w:val="5D192D21"/>
    <w:rsid w:val="5D1B1318"/>
    <w:rsid w:val="5D1D5441"/>
    <w:rsid w:val="5D1E1068"/>
    <w:rsid w:val="5D2027C1"/>
    <w:rsid w:val="5D222658"/>
    <w:rsid w:val="5D225CD1"/>
    <w:rsid w:val="5D2263B2"/>
    <w:rsid w:val="5D2A5072"/>
    <w:rsid w:val="5D2C5224"/>
    <w:rsid w:val="5D2E1186"/>
    <w:rsid w:val="5D317142"/>
    <w:rsid w:val="5D3354F7"/>
    <w:rsid w:val="5D372AC6"/>
    <w:rsid w:val="5D3C647E"/>
    <w:rsid w:val="5D3D04C0"/>
    <w:rsid w:val="5D41064F"/>
    <w:rsid w:val="5D4203A9"/>
    <w:rsid w:val="5D42417E"/>
    <w:rsid w:val="5D464657"/>
    <w:rsid w:val="5D470E9B"/>
    <w:rsid w:val="5D504CC6"/>
    <w:rsid w:val="5D5054BD"/>
    <w:rsid w:val="5D5373E1"/>
    <w:rsid w:val="5D590A60"/>
    <w:rsid w:val="5D597E8A"/>
    <w:rsid w:val="5D5A51CF"/>
    <w:rsid w:val="5D633E8D"/>
    <w:rsid w:val="5D636013"/>
    <w:rsid w:val="5D696861"/>
    <w:rsid w:val="5D6A0D22"/>
    <w:rsid w:val="5D715EBF"/>
    <w:rsid w:val="5D7469A2"/>
    <w:rsid w:val="5D7561B1"/>
    <w:rsid w:val="5D784958"/>
    <w:rsid w:val="5D793553"/>
    <w:rsid w:val="5D7A4ED5"/>
    <w:rsid w:val="5D7F108B"/>
    <w:rsid w:val="5D83313B"/>
    <w:rsid w:val="5D8651D3"/>
    <w:rsid w:val="5D8800B6"/>
    <w:rsid w:val="5D8C6422"/>
    <w:rsid w:val="5D8F3A10"/>
    <w:rsid w:val="5D950C3F"/>
    <w:rsid w:val="5D96505D"/>
    <w:rsid w:val="5D965C71"/>
    <w:rsid w:val="5D97335D"/>
    <w:rsid w:val="5D9859BE"/>
    <w:rsid w:val="5D987F30"/>
    <w:rsid w:val="5D993927"/>
    <w:rsid w:val="5D99693D"/>
    <w:rsid w:val="5D9A1558"/>
    <w:rsid w:val="5DA359C6"/>
    <w:rsid w:val="5DA3671E"/>
    <w:rsid w:val="5DA56D2D"/>
    <w:rsid w:val="5DA81394"/>
    <w:rsid w:val="5DA90FAB"/>
    <w:rsid w:val="5DA93AE2"/>
    <w:rsid w:val="5DA93E11"/>
    <w:rsid w:val="5DAC7B0B"/>
    <w:rsid w:val="5DAE0D6D"/>
    <w:rsid w:val="5DAF04BF"/>
    <w:rsid w:val="5DAF3678"/>
    <w:rsid w:val="5DB24E9E"/>
    <w:rsid w:val="5DB563F8"/>
    <w:rsid w:val="5DB6562B"/>
    <w:rsid w:val="5DB82371"/>
    <w:rsid w:val="5DBF5977"/>
    <w:rsid w:val="5DC03623"/>
    <w:rsid w:val="5DC1566D"/>
    <w:rsid w:val="5DC157B2"/>
    <w:rsid w:val="5DCA0067"/>
    <w:rsid w:val="5DCA620A"/>
    <w:rsid w:val="5DCA6CA6"/>
    <w:rsid w:val="5DCC6308"/>
    <w:rsid w:val="5DCC6649"/>
    <w:rsid w:val="5DD15676"/>
    <w:rsid w:val="5DD33598"/>
    <w:rsid w:val="5DD50B2D"/>
    <w:rsid w:val="5DD77934"/>
    <w:rsid w:val="5DDA61EC"/>
    <w:rsid w:val="5DDB7FCD"/>
    <w:rsid w:val="5DE33C47"/>
    <w:rsid w:val="5DE34407"/>
    <w:rsid w:val="5DE47DEB"/>
    <w:rsid w:val="5DE75982"/>
    <w:rsid w:val="5DE979DB"/>
    <w:rsid w:val="5DF13AEA"/>
    <w:rsid w:val="5DF565CA"/>
    <w:rsid w:val="5DF70D4F"/>
    <w:rsid w:val="5DFF0A1F"/>
    <w:rsid w:val="5E0343FD"/>
    <w:rsid w:val="5E0410F8"/>
    <w:rsid w:val="5E05251F"/>
    <w:rsid w:val="5E053595"/>
    <w:rsid w:val="5E0818F1"/>
    <w:rsid w:val="5E0E49D3"/>
    <w:rsid w:val="5E1115B0"/>
    <w:rsid w:val="5E115B8D"/>
    <w:rsid w:val="5E13292A"/>
    <w:rsid w:val="5E1416F5"/>
    <w:rsid w:val="5E14193A"/>
    <w:rsid w:val="5E1545D9"/>
    <w:rsid w:val="5E162827"/>
    <w:rsid w:val="5E173B76"/>
    <w:rsid w:val="5E1833B5"/>
    <w:rsid w:val="5E196744"/>
    <w:rsid w:val="5E196CA1"/>
    <w:rsid w:val="5E1C4B3C"/>
    <w:rsid w:val="5E214465"/>
    <w:rsid w:val="5E217A6B"/>
    <w:rsid w:val="5E255F78"/>
    <w:rsid w:val="5E294791"/>
    <w:rsid w:val="5E3005E5"/>
    <w:rsid w:val="5E30785C"/>
    <w:rsid w:val="5E334920"/>
    <w:rsid w:val="5E3663EE"/>
    <w:rsid w:val="5E39183B"/>
    <w:rsid w:val="5E3E2CCD"/>
    <w:rsid w:val="5E3F12C2"/>
    <w:rsid w:val="5E420DFB"/>
    <w:rsid w:val="5E444CCC"/>
    <w:rsid w:val="5E451EDA"/>
    <w:rsid w:val="5E454997"/>
    <w:rsid w:val="5E4F368A"/>
    <w:rsid w:val="5E4F4EB3"/>
    <w:rsid w:val="5E5074B5"/>
    <w:rsid w:val="5E543442"/>
    <w:rsid w:val="5E597B1C"/>
    <w:rsid w:val="5E5C07E5"/>
    <w:rsid w:val="5E5C4156"/>
    <w:rsid w:val="5E5F3D5B"/>
    <w:rsid w:val="5E616835"/>
    <w:rsid w:val="5E631C60"/>
    <w:rsid w:val="5E714F3E"/>
    <w:rsid w:val="5E715A73"/>
    <w:rsid w:val="5E750BE4"/>
    <w:rsid w:val="5E76400B"/>
    <w:rsid w:val="5E7E022A"/>
    <w:rsid w:val="5E7E32B0"/>
    <w:rsid w:val="5E7F6BFE"/>
    <w:rsid w:val="5E824246"/>
    <w:rsid w:val="5E845D41"/>
    <w:rsid w:val="5E8506C5"/>
    <w:rsid w:val="5E8730E1"/>
    <w:rsid w:val="5E8C3E64"/>
    <w:rsid w:val="5E915A29"/>
    <w:rsid w:val="5E9301BE"/>
    <w:rsid w:val="5E94204A"/>
    <w:rsid w:val="5E943CE8"/>
    <w:rsid w:val="5E950E07"/>
    <w:rsid w:val="5E954C07"/>
    <w:rsid w:val="5E990F76"/>
    <w:rsid w:val="5E9D2B4E"/>
    <w:rsid w:val="5E9E13A9"/>
    <w:rsid w:val="5EA24A2E"/>
    <w:rsid w:val="5EA42648"/>
    <w:rsid w:val="5EA42B88"/>
    <w:rsid w:val="5EA57EE0"/>
    <w:rsid w:val="5EA70A8E"/>
    <w:rsid w:val="5EA867D0"/>
    <w:rsid w:val="5EA907AD"/>
    <w:rsid w:val="5EAB3492"/>
    <w:rsid w:val="5EAB6509"/>
    <w:rsid w:val="5EAC304E"/>
    <w:rsid w:val="5EB041C0"/>
    <w:rsid w:val="5EB07B25"/>
    <w:rsid w:val="5EB10EEC"/>
    <w:rsid w:val="5EB14C71"/>
    <w:rsid w:val="5EB21B54"/>
    <w:rsid w:val="5EBA7447"/>
    <w:rsid w:val="5EBE30ED"/>
    <w:rsid w:val="5EC113A4"/>
    <w:rsid w:val="5EC16968"/>
    <w:rsid w:val="5EC21E4F"/>
    <w:rsid w:val="5EC71708"/>
    <w:rsid w:val="5ECE560C"/>
    <w:rsid w:val="5ECF368C"/>
    <w:rsid w:val="5ED07CE6"/>
    <w:rsid w:val="5ED55522"/>
    <w:rsid w:val="5EDA19CB"/>
    <w:rsid w:val="5EDB375A"/>
    <w:rsid w:val="5EE14D18"/>
    <w:rsid w:val="5EE74003"/>
    <w:rsid w:val="5EEC7D6A"/>
    <w:rsid w:val="5EF85DBA"/>
    <w:rsid w:val="5EFA110A"/>
    <w:rsid w:val="5EFD3DA5"/>
    <w:rsid w:val="5EFD3EFE"/>
    <w:rsid w:val="5EFD41A0"/>
    <w:rsid w:val="5EFE256F"/>
    <w:rsid w:val="5F045772"/>
    <w:rsid w:val="5F0911F3"/>
    <w:rsid w:val="5F091F7A"/>
    <w:rsid w:val="5F0A7E57"/>
    <w:rsid w:val="5F0B3814"/>
    <w:rsid w:val="5F124A66"/>
    <w:rsid w:val="5F140C18"/>
    <w:rsid w:val="5F155665"/>
    <w:rsid w:val="5F180CD6"/>
    <w:rsid w:val="5F184AD3"/>
    <w:rsid w:val="5F1A28EC"/>
    <w:rsid w:val="5F1E3969"/>
    <w:rsid w:val="5F26132A"/>
    <w:rsid w:val="5F2810D2"/>
    <w:rsid w:val="5F282213"/>
    <w:rsid w:val="5F2868A0"/>
    <w:rsid w:val="5F291B5F"/>
    <w:rsid w:val="5F2F346E"/>
    <w:rsid w:val="5F312D4E"/>
    <w:rsid w:val="5F342EF7"/>
    <w:rsid w:val="5F361C06"/>
    <w:rsid w:val="5F384A42"/>
    <w:rsid w:val="5F386C15"/>
    <w:rsid w:val="5F3A2D47"/>
    <w:rsid w:val="5F3F0F53"/>
    <w:rsid w:val="5F421EDE"/>
    <w:rsid w:val="5F431B3F"/>
    <w:rsid w:val="5F4375E0"/>
    <w:rsid w:val="5F46159C"/>
    <w:rsid w:val="5F46675D"/>
    <w:rsid w:val="5F475E9C"/>
    <w:rsid w:val="5F487C6A"/>
    <w:rsid w:val="5F4A556C"/>
    <w:rsid w:val="5F4B4824"/>
    <w:rsid w:val="5F4B5446"/>
    <w:rsid w:val="5F535754"/>
    <w:rsid w:val="5F5459CB"/>
    <w:rsid w:val="5F546DE7"/>
    <w:rsid w:val="5F585BF3"/>
    <w:rsid w:val="5F5920BF"/>
    <w:rsid w:val="5F5A536A"/>
    <w:rsid w:val="5F607AA6"/>
    <w:rsid w:val="5F613CE0"/>
    <w:rsid w:val="5F6565A4"/>
    <w:rsid w:val="5F671416"/>
    <w:rsid w:val="5F6813C9"/>
    <w:rsid w:val="5F6F5C68"/>
    <w:rsid w:val="5F702C74"/>
    <w:rsid w:val="5F731488"/>
    <w:rsid w:val="5F736075"/>
    <w:rsid w:val="5F7468A0"/>
    <w:rsid w:val="5F781EE5"/>
    <w:rsid w:val="5F7B48F8"/>
    <w:rsid w:val="5F8056F5"/>
    <w:rsid w:val="5F807788"/>
    <w:rsid w:val="5F8705E5"/>
    <w:rsid w:val="5F8A22F1"/>
    <w:rsid w:val="5F8F164B"/>
    <w:rsid w:val="5F924867"/>
    <w:rsid w:val="5F943488"/>
    <w:rsid w:val="5F9437B2"/>
    <w:rsid w:val="5F9566E0"/>
    <w:rsid w:val="5F984272"/>
    <w:rsid w:val="5F99736A"/>
    <w:rsid w:val="5F9A2925"/>
    <w:rsid w:val="5F9A6B92"/>
    <w:rsid w:val="5F9D3D49"/>
    <w:rsid w:val="5F9F2AFF"/>
    <w:rsid w:val="5FA014B7"/>
    <w:rsid w:val="5FA31702"/>
    <w:rsid w:val="5FA63875"/>
    <w:rsid w:val="5FAC3889"/>
    <w:rsid w:val="5FAD7791"/>
    <w:rsid w:val="5FB1682B"/>
    <w:rsid w:val="5FB16CF8"/>
    <w:rsid w:val="5FB47B0F"/>
    <w:rsid w:val="5FB533DC"/>
    <w:rsid w:val="5FB70A32"/>
    <w:rsid w:val="5FB83327"/>
    <w:rsid w:val="5FBB17D9"/>
    <w:rsid w:val="5FBB2D89"/>
    <w:rsid w:val="5FC47B01"/>
    <w:rsid w:val="5FC5520C"/>
    <w:rsid w:val="5FC77CA8"/>
    <w:rsid w:val="5FC90E44"/>
    <w:rsid w:val="5FC97CCB"/>
    <w:rsid w:val="5FCD387B"/>
    <w:rsid w:val="5FCF038D"/>
    <w:rsid w:val="5FCF3C69"/>
    <w:rsid w:val="5FD24E1C"/>
    <w:rsid w:val="5FD63E0B"/>
    <w:rsid w:val="5FD95BC6"/>
    <w:rsid w:val="5FD976F1"/>
    <w:rsid w:val="5FDF23D6"/>
    <w:rsid w:val="5FE10C43"/>
    <w:rsid w:val="5FE4374C"/>
    <w:rsid w:val="5FE55715"/>
    <w:rsid w:val="5FEA0D63"/>
    <w:rsid w:val="5FED6AA7"/>
    <w:rsid w:val="5FEE4544"/>
    <w:rsid w:val="5FF2546A"/>
    <w:rsid w:val="5FF447DA"/>
    <w:rsid w:val="5FF52767"/>
    <w:rsid w:val="5FFA5AF0"/>
    <w:rsid w:val="5FFD0B3E"/>
    <w:rsid w:val="600178E9"/>
    <w:rsid w:val="60025B37"/>
    <w:rsid w:val="60033748"/>
    <w:rsid w:val="600876E0"/>
    <w:rsid w:val="601030E0"/>
    <w:rsid w:val="601124B5"/>
    <w:rsid w:val="60145CA9"/>
    <w:rsid w:val="60162301"/>
    <w:rsid w:val="6016451E"/>
    <w:rsid w:val="60174E8C"/>
    <w:rsid w:val="6017769C"/>
    <w:rsid w:val="60244BC8"/>
    <w:rsid w:val="602D2676"/>
    <w:rsid w:val="603326A6"/>
    <w:rsid w:val="60371543"/>
    <w:rsid w:val="603A2189"/>
    <w:rsid w:val="603D2B35"/>
    <w:rsid w:val="60403079"/>
    <w:rsid w:val="604242C0"/>
    <w:rsid w:val="604836F4"/>
    <w:rsid w:val="604C2DDD"/>
    <w:rsid w:val="604F096A"/>
    <w:rsid w:val="605061AB"/>
    <w:rsid w:val="605519FF"/>
    <w:rsid w:val="605E7727"/>
    <w:rsid w:val="605F1E48"/>
    <w:rsid w:val="60620F36"/>
    <w:rsid w:val="60623D3E"/>
    <w:rsid w:val="60625952"/>
    <w:rsid w:val="60627468"/>
    <w:rsid w:val="60633AE9"/>
    <w:rsid w:val="60640DFA"/>
    <w:rsid w:val="60715F9D"/>
    <w:rsid w:val="60786E50"/>
    <w:rsid w:val="607D6F96"/>
    <w:rsid w:val="60800F63"/>
    <w:rsid w:val="6084562F"/>
    <w:rsid w:val="608550AE"/>
    <w:rsid w:val="60861758"/>
    <w:rsid w:val="608A1DF9"/>
    <w:rsid w:val="608F52B6"/>
    <w:rsid w:val="609028B6"/>
    <w:rsid w:val="6090476A"/>
    <w:rsid w:val="609324B7"/>
    <w:rsid w:val="609951F3"/>
    <w:rsid w:val="609A0BE6"/>
    <w:rsid w:val="609C2D03"/>
    <w:rsid w:val="609E3725"/>
    <w:rsid w:val="609F296C"/>
    <w:rsid w:val="609F51A1"/>
    <w:rsid w:val="609F5486"/>
    <w:rsid w:val="60A27514"/>
    <w:rsid w:val="60A436D7"/>
    <w:rsid w:val="60A54640"/>
    <w:rsid w:val="60A66DEC"/>
    <w:rsid w:val="60A73566"/>
    <w:rsid w:val="60A94EA4"/>
    <w:rsid w:val="60AD3698"/>
    <w:rsid w:val="60AE30BC"/>
    <w:rsid w:val="60B15C0E"/>
    <w:rsid w:val="60B629A6"/>
    <w:rsid w:val="60B6417C"/>
    <w:rsid w:val="60B6734D"/>
    <w:rsid w:val="60B70CDA"/>
    <w:rsid w:val="60B91265"/>
    <w:rsid w:val="60BF15B8"/>
    <w:rsid w:val="60C00B6E"/>
    <w:rsid w:val="60C2149A"/>
    <w:rsid w:val="60C30888"/>
    <w:rsid w:val="60C36416"/>
    <w:rsid w:val="60C36E26"/>
    <w:rsid w:val="60C36E30"/>
    <w:rsid w:val="60C5059E"/>
    <w:rsid w:val="60C67A7F"/>
    <w:rsid w:val="60C85031"/>
    <w:rsid w:val="60CD62AD"/>
    <w:rsid w:val="60CD6348"/>
    <w:rsid w:val="60CD7C33"/>
    <w:rsid w:val="60CF0FEA"/>
    <w:rsid w:val="60D527CC"/>
    <w:rsid w:val="60D72266"/>
    <w:rsid w:val="60DA05DF"/>
    <w:rsid w:val="60DB51BB"/>
    <w:rsid w:val="60DD6875"/>
    <w:rsid w:val="60E07946"/>
    <w:rsid w:val="60E21D6A"/>
    <w:rsid w:val="60E26A2B"/>
    <w:rsid w:val="60E558E4"/>
    <w:rsid w:val="60EA330F"/>
    <w:rsid w:val="60ED7187"/>
    <w:rsid w:val="60F1120A"/>
    <w:rsid w:val="60F11B02"/>
    <w:rsid w:val="60F123D3"/>
    <w:rsid w:val="60FB283B"/>
    <w:rsid w:val="60FB686C"/>
    <w:rsid w:val="60FC5969"/>
    <w:rsid w:val="60FD0AA7"/>
    <w:rsid w:val="60FD78C4"/>
    <w:rsid w:val="60FE2572"/>
    <w:rsid w:val="61032E78"/>
    <w:rsid w:val="6103694A"/>
    <w:rsid w:val="6109688B"/>
    <w:rsid w:val="610C0954"/>
    <w:rsid w:val="610D09BE"/>
    <w:rsid w:val="610D63DA"/>
    <w:rsid w:val="611217E8"/>
    <w:rsid w:val="61175969"/>
    <w:rsid w:val="61185CB7"/>
    <w:rsid w:val="611B13E9"/>
    <w:rsid w:val="611B465A"/>
    <w:rsid w:val="611C5E8D"/>
    <w:rsid w:val="611E012D"/>
    <w:rsid w:val="61212877"/>
    <w:rsid w:val="612204BB"/>
    <w:rsid w:val="61236408"/>
    <w:rsid w:val="612940EC"/>
    <w:rsid w:val="612A6790"/>
    <w:rsid w:val="612B3092"/>
    <w:rsid w:val="612D3CEC"/>
    <w:rsid w:val="612D713E"/>
    <w:rsid w:val="612E7920"/>
    <w:rsid w:val="61311D2F"/>
    <w:rsid w:val="61321C7E"/>
    <w:rsid w:val="61340E39"/>
    <w:rsid w:val="613507A3"/>
    <w:rsid w:val="613658E6"/>
    <w:rsid w:val="61376709"/>
    <w:rsid w:val="61385231"/>
    <w:rsid w:val="61391317"/>
    <w:rsid w:val="613C48F4"/>
    <w:rsid w:val="613D2880"/>
    <w:rsid w:val="613F5AF6"/>
    <w:rsid w:val="614302AB"/>
    <w:rsid w:val="614671A6"/>
    <w:rsid w:val="6149193E"/>
    <w:rsid w:val="614C53E3"/>
    <w:rsid w:val="614D3E8F"/>
    <w:rsid w:val="614E10F9"/>
    <w:rsid w:val="61505AB3"/>
    <w:rsid w:val="61564020"/>
    <w:rsid w:val="615A657A"/>
    <w:rsid w:val="615B6EC9"/>
    <w:rsid w:val="615D3C23"/>
    <w:rsid w:val="615D6134"/>
    <w:rsid w:val="615F1B70"/>
    <w:rsid w:val="615F50E3"/>
    <w:rsid w:val="61631F30"/>
    <w:rsid w:val="6164481F"/>
    <w:rsid w:val="616574BB"/>
    <w:rsid w:val="61675556"/>
    <w:rsid w:val="61683A01"/>
    <w:rsid w:val="616C14DB"/>
    <w:rsid w:val="616D31D5"/>
    <w:rsid w:val="61724648"/>
    <w:rsid w:val="61733183"/>
    <w:rsid w:val="617657E5"/>
    <w:rsid w:val="61784D13"/>
    <w:rsid w:val="6181463C"/>
    <w:rsid w:val="61854E10"/>
    <w:rsid w:val="61871696"/>
    <w:rsid w:val="6191710E"/>
    <w:rsid w:val="61940B7D"/>
    <w:rsid w:val="61971C8C"/>
    <w:rsid w:val="61977B82"/>
    <w:rsid w:val="619C6FED"/>
    <w:rsid w:val="619E4ECC"/>
    <w:rsid w:val="61A36914"/>
    <w:rsid w:val="61A378FA"/>
    <w:rsid w:val="61A63A52"/>
    <w:rsid w:val="61A837CB"/>
    <w:rsid w:val="61A93B83"/>
    <w:rsid w:val="61AA1896"/>
    <w:rsid w:val="61AA1C9F"/>
    <w:rsid w:val="61AB42CC"/>
    <w:rsid w:val="61BE2515"/>
    <w:rsid w:val="61BE387D"/>
    <w:rsid w:val="61BF342F"/>
    <w:rsid w:val="61C21377"/>
    <w:rsid w:val="61C632CA"/>
    <w:rsid w:val="61CA1A17"/>
    <w:rsid w:val="61CC6465"/>
    <w:rsid w:val="61CD4C3C"/>
    <w:rsid w:val="61CD600C"/>
    <w:rsid w:val="61CE46BD"/>
    <w:rsid w:val="61D36EA3"/>
    <w:rsid w:val="61D52A23"/>
    <w:rsid w:val="61D5488F"/>
    <w:rsid w:val="61DA2EBB"/>
    <w:rsid w:val="61DC0265"/>
    <w:rsid w:val="61DC195E"/>
    <w:rsid w:val="61E06938"/>
    <w:rsid w:val="61E1330A"/>
    <w:rsid w:val="61E36E43"/>
    <w:rsid w:val="61E402E0"/>
    <w:rsid w:val="61E473F9"/>
    <w:rsid w:val="61E77743"/>
    <w:rsid w:val="61E97127"/>
    <w:rsid w:val="61E97E39"/>
    <w:rsid w:val="61ED2945"/>
    <w:rsid w:val="61EF03F8"/>
    <w:rsid w:val="61F05B90"/>
    <w:rsid w:val="61F07382"/>
    <w:rsid w:val="61F3257D"/>
    <w:rsid w:val="61F448CD"/>
    <w:rsid w:val="61F76B49"/>
    <w:rsid w:val="61F81802"/>
    <w:rsid w:val="62020FB7"/>
    <w:rsid w:val="620350C8"/>
    <w:rsid w:val="620353EC"/>
    <w:rsid w:val="62070B3B"/>
    <w:rsid w:val="62071CF5"/>
    <w:rsid w:val="62076496"/>
    <w:rsid w:val="620B4033"/>
    <w:rsid w:val="620C2630"/>
    <w:rsid w:val="620C6C2A"/>
    <w:rsid w:val="620E3278"/>
    <w:rsid w:val="620E6C0F"/>
    <w:rsid w:val="62103707"/>
    <w:rsid w:val="62117CEA"/>
    <w:rsid w:val="62120EF4"/>
    <w:rsid w:val="621B2AEB"/>
    <w:rsid w:val="621D7D19"/>
    <w:rsid w:val="621E10E4"/>
    <w:rsid w:val="621E21E1"/>
    <w:rsid w:val="621F7021"/>
    <w:rsid w:val="62212300"/>
    <w:rsid w:val="622150EB"/>
    <w:rsid w:val="6222128F"/>
    <w:rsid w:val="62251674"/>
    <w:rsid w:val="622D69D9"/>
    <w:rsid w:val="62307442"/>
    <w:rsid w:val="62310BEA"/>
    <w:rsid w:val="62313C01"/>
    <w:rsid w:val="62343C5F"/>
    <w:rsid w:val="62360E03"/>
    <w:rsid w:val="62381B85"/>
    <w:rsid w:val="6239219F"/>
    <w:rsid w:val="62403E38"/>
    <w:rsid w:val="62404764"/>
    <w:rsid w:val="62404B0A"/>
    <w:rsid w:val="624448E6"/>
    <w:rsid w:val="62490F93"/>
    <w:rsid w:val="624D3511"/>
    <w:rsid w:val="62505DEF"/>
    <w:rsid w:val="625507CA"/>
    <w:rsid w:val="62557977"/>
    <w:rsid w:val="62594370"/>
    <w:rsid w:val="626215D7"/>
    <w:rsid w:val="626A51AD"/>
    <w:rsid w:val="626C7306"/>
    <w:rsid w:val="626D09A1"/>
    <w:rsid w:val="626F105C"/>
    <w:rsid w:val="62700FE9"/>
    <w:rsid w:val="627807EE"/>
    <w:rsid w:val="62781123"/>
    <w:rsid w:val="62795E5A"/>
    <w:rsid w:val="627D4DDD"/>
    <w:rsid w:val="627F5815"/>
    <w:rsid w:val="628013CD"/>
    <w:rsid w:val="62803F3B"/>
    <w:rsid w:val="628548A7"/>
    <w:rsid w:val="6285741B"/>
    <w:rsid w:val="628B78A9"/>
    <w:rsid w:val="628E7357"/>
    <w:rsid w:val="628F11EB"/>
    <w:rsid w:val="628F534B"/>
    <w:rsid w:val="629273D5"/>
    <w:rsid w:val="62997688"/>
    <w:rsid w:val="62997D24"/>
    <w:rsid w:val="629C1E17"/>
    <w:rsid w:val="629D2E8C"/>
    <w:rsid w:val="629F5EAE"/>
    <w:rsid w:val="62A00D04"/>
    <w:rsid w:val="62A654CD"/>
    <w:rsid w:val="62A92603"/>
    <w:rsid w:val="62AE7780"/>
    <w:rsid w:val="62B0242B"/>
    <w:rsid w:val="62B03374"/>
    <w:rsid w:val="62B07842"/>
    <w:rsid w:val="62B147D5"/>
    <w:rsid w:val="62B355FC"/>
    <w:rsid w:val="62B43B86"/>
    <w:rsid w:val="62B819A0"/>
    <w:rsid w:val="62BE11A2"/>
    <w:rsid w:val="62C41D1B"/>
    <w:rsid w:val="62C43CC1"/>
    <w:rsid w:val="62C915D3"/>
    <w:rsid w:val="62C92840"/>
    <w:rsid w:val="62D02DC1"/>
    <w:rsid w:val="62DA25B1"/>
    <w:rsid w:val="62E17710"/>
    <w:rsid w:val="62E20CDA"/>
    <w:rsid w:val="62E44812"/>
    <w:rsid w:val="62E548C3"/>
    <w:rsid w:val="62E62B9F"/>
    <w:rsid w:val="62E7161E"/>
    <w:rsid w:val="62E94EA9"/>
    <w:rsid w:val="62EB29F2"/>
    <w:rsid w:val="62EB7396"/>
    <w:rsid w:val="62ED0659"/>
    <w:rsid w:val="62EE14E7"/>
    <w:rsid w:val="62F00F4C"/>
    <w:rsid w:val="62F05A2B"/>
    <w:rsid w:val="62F10122"/>
    <w:rsid w:val="62F6725A"/>
    <w:rsid w:val="62F96889"/>
    <w:rsid w:val="62FA2A8D"/>
    <w:rsid w:val="62FD3380"/>
    <w:rsid w:val="62FD7404"/>
    <w:rsid w:val="62FE1FFA"/>
    <w:rsid w:val="63006DF5"/>
    <w:rsid w:val="630141EF"/>
    <w:rsid w:val="63020DA9"/>
    <w:rsid w:val="6302337D"/>
    <w:rsid w:val="63043D98"/>
    <w:rsid w:val="63061BBE"/>
    <w:rsid w:val="63067ACE"/>
    <w:rsid w:val="630729C6"/>
    <w:rsid w:val="630C5F1C"/>
    <w:rsid w:val="630F0A4B"/>
    <w:rsid w:val="630F5EB4"/>
    <w:rsid w:val="63105FEB"/>
    <w:rsid w:val="6313546E"/>
    <w:rsid w:val="6314111B"/>
    <w:rsid w:val="63162AE2"/>
    <w:rsid w:val="631768B6"/>
    <w:rsid w:val="63191B56"/>
    <w:rsid w:val="631E0740"/>
    <w:rsid w:val="63201552"/>
    <w:rsid w:val="63224B97"/>
    <w:rsid w:val="632838AA"/>
    <w:rsid w:val="632F110A"/>
    <w:rsid w:val="63312181"/>
    <w:rsid w:val="63353ECF"/>
    <w:rsid w:val="633545A5"/>
    <w:rsid w:val="63370C0A"/>
    <w:rsid w:val="63382DC2"/>
    <w:rsid w:val="633874FF"/>
    <w:rsid w:val="633A5104"/>
    <w:rsid w:val="633D5C58"/>
    <w:rsid w:val="634035CE"/>
    <w:rsid w:val="63427499"/>
    <w:rsid w:val="63433785"/>
    <w:rsid w:val="634B628C"/>
    <w:rsid w:val="634C4471"/>
    <w:rsid w:val="634C59F2"/>
    <w:rsid w:val="634E1322"/>
    <w:rsid w:val="63540D9F"/>
    <w:rsid w:val="63545A3A"/>
    <w:rsid w:val="6357139D"/>
    <w:rsid w:val="63595431"/>
    <w:rsid w:val="635F47F3"/>
    <w:rsid w:val="63603AD2"/>
    <w:rsid w:val="63621763"/>
    <w:rsid w:val="63644780"/>
    <w:rsid w:val="63660119"/>
    <w:rsid w:val="63680CD9"/>
    <w:rsid w:val="63694836"/>
    <w:rsid w:val="636D63AE"/>
    <w:rsid w:val="636E2E11"/>
    <w:rsid w:val="636F0201"/>
    <w:rsid w:val="63702A80"/>
    <w:rsid w:val="637214C0"/>
    <w:rsid w:val="637303CB"/>
    <w:rsid w:val="63745F0B"/>
    <w:rsid w:val="63763B16"/>
    <w:rsid w:val="637C7F0A"/>
    <w:rsid w:val="637E3709"/>
    <w:rsid w:val="637E4366"/>
    <w:rsid w:val="63823843"/>
    <w:rsid w:val="638344EF"/>
    <w:rsid w:val="63845F82"/>
    <w:rsid w:val="63851774"/>
    <w:rsid w:val="63872ED7"/>
    <w:rsid w:val="638A3DF5"/>
    <w:rsid w:val="639164D8"/>
    <w:rsid w:val="6394034B"/>
    <w:rsid w:val="639504BE"/>
    <w:rsid w:val="63965674"/>
    <w:rsid w:val="63982055"/>
    <w:rsid w:val="639F4BCE"/>
    <w:rsid w:val="63A67EDD"/>
    <w:rsid w:val="63A936CA"/>
    <w:rsid w:val="63AF6B5F"/>
    <w:rsid w:val="63B332D4"/>
    <w:rsid w:val="63B667CF"/>
    <w:rsid w:val="63BB199B"/>
    <w:rsid w:val="63BB4B8D"/>
    <w:rsid w:val="63C00E9F"/>
    <w:rsid w:val="63C25508"/>
    <w:rsid w:val="63CD368B"/>
    <w:rsid w:val="63CD6091"/>
    <w:rsid w:val="63D1550F"/>
    <w:rsid w:val="63D361AC"/>
    <w:rsid w:val="63D7051A"/>
    <w:rsid w:val="63DA2AB4"/>
    <w:rsid w:val="63DB3AA8"/>
    <w:rsid w:val="63EA388F"/>
    <w:rsid w:val="63EC6022"/>
    <w:rsid w:val="63F25F4D"/>
    <w:rsid w:val="63F412A4"/>
    <w:rsid w:val="63F961F7"/>
    <w:rsid w:val="63FB193F"/>
    <w:rsid w:val="63FB2329"/>
    <w:rsid w:val="63FD62F7"/>
    <w:rsid w:val="64000A12"/>
    <w:rsid w:val="64011D38"/>
    <w:rsid w:val="64051C79"/>
    <w:rsid w:val="64056533"/>
    <w:rsid w:val="64072FEA"/>
    <w:rsid w:val="641042BA"/>
    <w:rsid w:val="64120B54"/>
    <w:rsid w:val="64161251"/>
    <w:rsid w:val="641A422D"/>
    <w:rsid w:val="641B406F"/>
    <w:rsid w:val="641B4AF6"/>
    <w:rsid w:val="64215CB0"/>
    <w:rsid w:val="64215E85"/>
    <w:rsid w:val="6423192F"/>
    <w:rsid w:val="64236E25"/>
    <w:rsid w:val="64270D65"/>
    <w:rsid w:val="64295FB0"/>
    <w:rsid w:val="642E2CF5"/>
    <w:rsid w:val="642E3BAE"/>
    <w:rsid w:val="642E66F3"/>
    <w:rsid w:val="642F6F87"/>
    <w:rsid w:val="643039C7"/>
    <w:rsid w:val="64306082"/>
    <w:rsid w:val="64330CE2"/>
    <w:rsid w:val="643370F3"/>
    <w:rsid w:val="64364DB2"/>
    <w:rsid w:val="64375C80"/>
    <w:rsid w:val="64387B95"/>
    <w:rsid w:val="643B199B"/>
    <w:rsid w:val="643B200E"/>
    <w:rsid w:val="643E5ADB"/>
    <w:rsid w:val="643F6E9B"/>
    <w:rsid w:val="64404BC3"/>
    <w:rsid w:val="64420673"/>
    <w:rsid w:val="644245A9"/>
    <w:rsid w:val="64445368"/>
    <w:rsid w:val="644C7AFA"/>
    <w:rsid w:val="64532B6A"/>
    <w:rsid w:val="64586B28"/>
    <w:rsid w:val="645938C2"/>
    <w:rsid w:val="645E2281"/>
    <w:rsid w:val="64627700"/>
    <w:rsid w:val="64660331"/>
    <w:rsid w:val="646746A8"/>
    <w:rsid w:val="64685847"/>
    <w:rsid w:val="646A2F09"/>
    <w:rsid w:val="646C678E"/>
    <w:rsid w:val="646E3554"/>
    <w:rsid w:val="64744922"/>
    <w:rsid w:val="64777CEB"/>
    <w:rsid w:val="647B53DC"/>
    <w:rsid w:val="647B7007"/>
    <w:rsid w:val="647C3DF1"/>
    <w:rsid w:val="647D580B"/>
    <w:rsid w:val="647F5A1A"/>
    <w:rsid w:val="647F77B1"/>
    <w:rsid w:val="64800ECA"/>
    <w:rsid w:val="64835EB6"/>
    <w:rsid w:val="64896DA5"/>
    <w:rsid w:val="648C644C"/>
    <w:rsid w:val="648C65CF"/>
    <w:rsid w:val="648D3AE2"/>
    <w:rsid w:val="648F39A8"/>
    <w:rsid w:val="64914FDA"/>
    <w:rsid w:val="64922C9D"/>
    <w:rsid w:val="64961FCD"/>
    <w:rsid w:val="64993F35"/>
    <w:rsid w:val="649A47A8"/>
    <w:rsid w:val="64A0456F"/>
    <w:rsid w:val="64A83E8A"/>
    <w:rsid w:val="64AA2BCD"/>
    <w:rsid w:val="64B33CE5"/>
    <w:rsid w:val="64B96943"/>
    <w:rsid w:val="64BA4B87"/>
    <w:rsid w:val="64C34D4B"/>
    <w:rsid w:val="64C70065"/>
    <w:rsid w:val="64C7726F"/>
    <w:rsid w:val="64C81A3B"/>
    <w:rsid w:val="64C90A75"/>
    <w:rsid w:val="64CE1FFC"/>
    <w:rsid w:val="64CF2316"/>
    <w:rsid w:val="64D10DA9"/>
    <w:rsid w:val="64D2673F"/>
    <w:rsid w:val="64D41369"/>
    <w:rsid w:val="64DA41B8"/>
    <w:rsid w:val="64DF6810"/>
    <w:rsid w:val="64E31666"/>
    <w:rsid w:val="64E509B8"/>
    <w:rsid w:val="64E57E75"/>
    <w:rsid w:val="64E83E98"/>
    <w:rsid w:val="64EB7943"/>
    <w:rsid w:val="64EC0174"/>
    <w:rsid w:val="64ED1312"/>
    <w:rsid w:val="64F150CC"/>
    <w:rsid w:val="64F85334"/>
    <w:rsid w:val="64F86B05"/>
    <w:rsid w:val="65013D98"/>
    <w:rsid w:val="65020491"/>
    <w:rsid w:val="6504370D"/>
    <w:rsid w:val="6504488E"/>
    <w:rsid w:val="65047A9E"/>
    <w:rsid w:val="65080613"/>
    <w:rsid w:val="65086574"/>
    <w:rsid w:val="650A02AD"/>
    <w:rsid w:val="650C3C0D"/>
    <w:rsid w:val="650E2BA3"/>
    <w:rsid w:val="650F4EEE"/>
    <w:rsid w:val="65110C3F"/>
    <w:rsid w:val="65135C25"/>
    <w:rsid w:val="65160666"/>
    <w:rsid w:val="65165C05"/>
    <w:rsid w:val="65171342"/>
    <w:rsid w:val="651A58EB"/>
    <w:rsid w:val="651F71A3"/>
    <w:rsid w:val="65213CAC"/>
    <w:rsid w:val="6522379E"/>
    <w:rsid w:val="65233A4E"/>
    <w:rsid w:val="65237517"/>
    <w:rsid w:val="65256058"/>
    <w:rsid w:val="6526542A"/>
    <w:rsid w:val="652804D8"/>
    <w:rsid w:val="652A67C7"/>
    <w:rsid w:val="652E3E93"/>
    <w:rsid w:val="65305E41"/>
    <w:rsid w:val="65353B49"/>
    <w:rsid w:val="653845E4"/>
    <w:rsid w:val="65393D75"/>
    <w:rsid w:val="653C78D7"/>
    <w:rsid w:val="653D34A4"/>
    <w:rsid w:val="65417322"/>
    <w:rsid w:val="65490EC2"/>
    <w:rsid w:val="654D3735"/>
    <w:rsid w:val="654F0765"/>
    <w:rsid w:val="65524DB2"/>
    <w:rsid w:val="65532D3A"/>
    <w:rsid w:val="65540CE7"/>
    <w:rsid w:val="65571266"/>
    <w:rsid w:val="655747C0"/>
    <w:rsid w:val="65583E0A"/>
    <w:rsid w:val="655927FA"/>
    <w:rsid w:val="6559656C"/>
    <w:rsid w:val="65597CCC"/>
    <w:rsid w:val="655A5738"/>
    <w:rsid w:val="655E3D41"/>
    <w:rsid w:val="65631190"/>
    <w:rsid w:val="6566582B"/>
    <w:rsid w:val="65682A2B"/>
    <w:rsid w:val="65692B69"/>
    <w:rsid w:val="656955DA"/>
    <w:rsid w:val="656E1D4D"/>
    <w:rsid w:val="656E5349"/>
    <w:rsid w:val="657014E8"/>
    <w:rsid w:val="657110AA"/>
    <w:rsid w:val="65715BC5"/>
    <w:rsid w:val="657323B1"/>
    <w:rsid w:val="65767279"/>
    <w:rsid w:val="657F5C08"/>
    <w:rsid w:val="65817E4B"/>
    <w:rsid w:val="65821205"/>
    <w:rsid w:val="65825FA3"/>
    <w:rsid w:val="65837DD1"/>
    <w:rsid w:val="6588051E"/>
    <w:rsid w:val="658B21D8"/>
    <w:rsid w:val="658B2A1C"/>
    <w:rsid w:val="65922210"/>
    <w:rsid w:val="659466EF"/>
    <w:rsid w:val="65961EB1"/>
    <w:rsid w:val="65980A1D"/>
    <w:rsid w:val="659C7257"/>
    <w:rsid w:val="659E32E8"/>
    <w:rsid w:val="65A35818"/>
    <w:rsid w:val="65A62E93"/>
    <w:rsid w:val="65A70F54"/>
    <w:rsid w:val="65B576C7"/>
    <w:rsid w:val="65B627E5"/>
    <w:rsid w:val="65B6715A"/>
    <w:rsid w:val="65B679AC"/>
    <w:rsid w:val="65B80672"/>
    <w:rsid w:val="65B934E4"/>
    <w:rsid w:val="65BC7044"/>
    <w:rsid w:val="65BE762B"/>
    <w:rsid w:val="65C12EEA"/>
    <w:rsid w:val="65C2531E"/>
    <w:rsid w:val="65C81404"/>
    <w:rsid w:val="65CA7980"/>
    <w:rsid w:val="65CC016C"/>
    <w:rsid w:val="65D37A86"/>
    <w:rsid w:val="65D43CD0"/>
    <w:rsid w:val="65D54F6E"/>
    <w:rsid w:val="65DC4D4F"/>
    <w:rsid w:val="65DD280D"/>
    <w:rsid w:val="65DF3A4B"/>
    <w:rsid w:val="65E0176F"/>
    <w:rsid w:val="65E45430"/>
    <w:rsid w:val="65E9039C"/>
    <w:rsid w:val="65ED2C22"/>
    <w:rsid w:val="65ED71ED"/>
    <w:rsid w:val="65EE4415"/>
    <w:rsid w:val="65EF0A40"/>
    <w:rsid w:val="65F020A4"/>
    <w:rsid w:val="65F05AED"/>
    <w:rsid w:val="65F22B02"/>
    <w:rsid w:val="65F22D8F"/>
    <w:rsid w:val="65F41805"/>
    <w:rsid w:val="65F4594E"/>
    <w:rsid w:val="65F6438A"/>
    <w:rsid w:val="65F65DC3"/>
    <w:rsid w:val="65F67F9B"/>
    <w:rsid w:val="65F82019"/>
    <w:rsid w:val="65F873FA"/>
    <w:rsid w:val="65F96429"/>
    <w:rsid w:val="65FA1020"/>
    <w:rsid w:val="65FE6983"/>
    <w:rsid w:val="66022FDF"/>
    <w:rsid w:val="660250E5"/>
    <w:rsid w:val="6604433D"/>
    <w:rsid w:val="66050937"/>
    <w:rsid w:val="66076ACE"/>
    <w:rsid w:val="660848FE"/>
    <w:rsid w:val="660B2927"/>
    <w:rsid w:val="660F46EC"/>
    <w:rsid w:val="66120424"/>
    <w:rsid w:val="66120C6F"/>
    <w:rsid w:val="66121150"/>
    <w:rsid w:val="66145434"/>
    <w:rsid w:val="66180071"/>
    <w:rsid w:val="66184644"/>
    <w:rsid w:val="6618473C"/>
    <w:rsid w:val="661C6B86"/>
    <w:rsid w:val="661F55E3"/>
    <w:rsid w:val="6624722C"/>
    <w:rsid w:val="66247526"/>
    <w:rsid w:val="662512C0"/>
    <w:rsid w:val="66274DB1"/>
    <w:rsid w:val="66292760"/>
    <w:rsid w:val="66322813"/>
    <w:rsid w:val="66331EC7"/>
    <w:rsid w:val="66370B71"/>
    <w:rsid w:val="66430196"/>
    <w:rsid w:val="664537B7"/>
    <w:rsid w:val="664553F0"/>
    <w:rsid w:val="6649332D"/>
    <w:rsid w:val="664A6754"/>
    <w:rsid w:val="664B4539"/>
    <w:rsid w:val="664C23F4"/>
    <w:rsid w:val="664C67A3"/>
    <w:rsid w:val="66532F7E"/>
    <w:rsid w:val="66555FE3"/>
    <w:rsid w:val="66574DEA"/>
    <w:rsid w:val="665E791C"/>
    <w:rsid w:val="665F2D80"/>
    <w:rsid w:val="66600696"/>
    <w:rsid w:val="666410ED"/>
    <w:rsid w:val="66642F93"/>
    <w:rsid w:val="666E2099"/>
    <w:rsid w:val="66720570"/>
    <w:rsid w:val="66781AB8"/>
    <w:rsid w:val="66795B33"/>
    <w:rsid w:val="667A26AF"/>
    <w:rsid w:val="66824D2F"/>
    <w:rsid w:val="66830F3D"/>
    <w:rsid w:val="668A735A"/>
    <w:rsid w:val="668E59CF"/>
    <w:rsid w:val="6690018B"/>
    <w:rsid w:val="66924388"/>
    <w:rsid w:val="66955C00"/>
    <w:rsid w:val="66957EDF"/>
    <w:rsid w:val="66991A4D"/>
    <w:rsid w:val="669A2820"/>
    <w:rsid w:val="669B1CDD"/>
    <w:rsid w:val="669E406E"/>
    <w:rsid w:val="669F7813"/>
    <w:rsid w:val="66A0795C"/>
    <w:rsid w:val="66AF3B82"/>
    <w:rsid w:val="66B11190"/>
    <w:rsid w:val="66B12022"/>
    <w:rsid w:val="66B152CC"/>
    <w:rsid w:val="66B22286"/>
    <w:rsid w:val="66B80147"/>
    <w:rsid w:val="66BA4718"/>
    <w:rsid w:val="66BB0725"/>
    <w:rsid w:val="66BF3D61"/>
    <w:rsid w:val="66BF6A49"/>
    <w:rsid w:val="66C14D92"/>
    <w:rsid w:val="66C53EA0"/>
    <w:rsid w:val="66CB2282"/>
    <w:rsid w:val="66CC6CC0"/>
    <w:rsid w:val="66CD5B9B"/>
    <w:rsid w:val="66CE2DCB"/>
    <w:rsid w:val="66CF4495"/>
    <w:rsid w:val="66D10871"/>
    <w:rsid w:val="66D4372E"/>
    <w:rsid w:val="66D450BD"/>
    <w:rsid w:val="66DF0824"/>
    <w:rsid w:val="66E61232"/>
    <w:rsid w:val="66E91AE4"/>
    <w:rsid w:val="66EA7603"/>
    <w:rsid w:val="66EB0878"/>
    <w:rsid w:val="66EB09BE"/>
    <w:rsid w:val="66EE1843"/>
    <w:rsid w:val="66EE1A1D"/>
    <w:rsid w:val="66EF04B9"/>
    <w:rsid w:val="66F040F5"/>
    <w:rsid w:val="66F05CD2"/>
    <w:rsid w:val="66F23BA1"/>
    <w:rsid w:val="66F40D7E"/>
    <w:rsid w:val="66FB7787"/>
    <w:rsid w:val="66FC0763"/>
    <w:rsid w:val="66FD41FB"/>
    <w:rsid w:val="66FF2320"/>
    <w:rsid w:val="66FF4BB6"/>
    <w:rsid w:val="670E55C8"/>
    <w:rsid w:val="67105D0D"/>
    <w:rsid w:val="671A4507"/>
    <w:rsid w:val="67225756"/>
    <w:rsid w:val="672F1DA6"/>
    <w:rsid w:val="673140FD"/>
    <w:rsid w:val="67390081"/>
    <w:rsid w:val="67397F7E"/>
    <w:rsid w:val="673A4419"/>
    <w:rsid w:val="673C0D90"/>
    <w:rsid w:val="673D6D9C"/>
    <w:rsid w:val="67403741"/>
    <w:rsid w:val="674319FD"/>
    <w:rsid w:val="67452C7C"/>
    <w:rsid w:val="6748262C"/>
    <w:rsid w:val="674A57B7"/>
    <w:rsid w:val="674B737C"/>
    <w:rsid w:val="674B7BCD"/>
    <w:rsid w:val="67527F2A"/>
    <w:rsid w:val="67537DB6"/>
    <w:rsid w:val="67592E9C"/>
    <w:rsid w:val="675B0C3A"/>
    <w:rsid w:val="676349FA"/>
    <w:rsid w:val="676448E8"/>
    <w:rsid w:val="676570ED"/>
    <w:rsid w:val="67661226"/>
    <w:rsid w:val="67695046"/>
    <w:rsid w:val="676F3CB8"/>
    <w:rsid w:val="677060D5"/>
    <w:rsid w:val="67751257"/>
    <w:rsid w:val="67765538"/>
    <w:rsid w:val="67775F09"/>
    <w:rsid w:val="67777B3E"/>
    <w:rsid w:val="677A25DB"/>
    <w:rsid w:val="677A767D"/>
    <w:rsid w:val="677C0716"/>
    <w:rsid w:val="677C3192"/>
    <w:rsid w:val="677C5BB5"/>
    <w:rsid w:val="677E51E0"/>
    <w:rsid w:val="67820A5C"/>
    <w:rsid w:val="67897BEB"/>
    <w:rsid w:val="678A0C76"/>
    <w:rsid w:val="678B52DF"/>
    <w:rsid w:val="678D1E02"/>
    <w:rsid w:val="679061F8"/>
    <w:rsid w:val="67916F68"/>
    <w:rsid w:val="679220DF"/>
    <w:rsid w:val="67922BD9"/>
    <w:rsid w:val="67942C40"/>
    <w:rsid w:val="67945FD4"/>
    <w:rsid w:val="67965199"/>
    <w:rsid w:val="67994937"/>
    <w:rsid w:val="67997BA1"/>
    <w:rsid w:val="679B1694"/>
    <w:rsid w:val="679B7C43"/>
    <w:rsid w:val="679E6C6D"/>
    <w:rsid w:val="67A0117D"/>
    <w:rsid w:val="67A21BE7"/>
    <w:rsid w:val="67A547DC"/>
    <w:rsid w:val="67AA7156"/>
    <w:rsid w:val="67AF6376"/>
    <w:rsid w:val="67B05EE3"/>
    <w:rsid w:val="67B52099"/>
    <w:rsid w:val="67B6475E"/>
    <w:rsid w:val="67B72FA7"/>
    <w:rsid w:val="67B858F5"/>
    <w:rsid w:val="67BD7D3E"/>
    <w:rsid w:val="67BD7D5C"/>
    <w:rsid w:val="67BF2DCC"/>
    <w:rsid w:val="67BF361D"/>
    <w:rsid w:val="67C553D4"/>
    <w:rsid w:val="67D63DD3"/>
    <w:rsid w:val="67DC258E"/>
    <w:rsid w:val="67DF16BC"/>
    <w:rsid w:val="67DF327A"/>
    <w:rsid w:val="67E00F76"/>
    <w:rsid w:val="67E64D4B"/>
    <w:rsid w:val="67EE7DDD"/>
    <w:rsid w:val="67F0299F"/>
    <w:rsid w:val="67F446D3"/>
    <w:rsid w:val="67F61C0F"/>
    <w:rsid w:val="67F70891"/>
    <w:rsid w:val="67F7159E"/>
    <w:rsid w:val="67FD274F"/>
    <w:rsid w:val="680323D0"/>
    <w:rsid w:val="68033DE9"/>
    <w:rsid w:val="68036805"/>
    <w:rsid w:val="68056F48"/>
    <w:rsid w:val="68061815"/>
    <w:rsid w:val="680C3566"/>
    <w:rsid w:val="680D732B"/>
    <w:rsid w:val="68112FF0"/>
    <w:rsid w:val="6811445F"/>
    <w:rsid w:val="68115BDA"/>
    <w:rsid w:val="6816281F"/>
    <w:rsid w:val="68186815"/>
    <w:rsid w:val="681933D7"/>
    <w:rsid w:val="681F5F1F"/>
    <w:rsid w:val="6821632D"/>
    <w:rsid w:val="682920C7"/>
    <w:rsid w:val="682D45AA"/>
    <w:rsid w:val="682D7DE6"/>
    <w:rsid w:val="68367B00"/>
    <w:rsid w:val="68373DCD"/>
    <w:rsid w:val="68385A29"/>
    <w:rsid w:val="683860BE"/>
    <w:rsid w:val="68397413"/>
    <w:rsid w:val="683C0B1E"/>
    <w:rsid w:val="683D6E39"/>
    <w:rsid w:val="683F78C7"/>
    <w:rsid w:val="68413CE5"/>
    <w:rsid w:val="684144F2"/>
    <w:rsid w:val="68444208"/>
    <w:rsid w:val="6848214C"/>
    <w:rsid w:val="684A1E0D"/>
    <w:rsid w:val="684A5C17"/>
    <w:rsid w:val="684D16A0"/>
    <w:rsid w:val="68512AEA"/>
    <w:rsid w:val="68513EDF"/>
    <w:rsid w:val="68574FFE"/>
    <w:rsid w:val="6861608A"/>
    <w:rsid w:val="686547CC"/>
    <w:rsid w:val="68662C1C"/>
    <w:rsid w:val="686664DF"/>
    <w:rsid w:val="686C39F0"/>
    <w:rsid w:val="68711BAD"/>
    <w:rsid w:val="68790DF9"/>
    <w:rsid w:val="687C4E97"/>
    <w:rsid w:val="68801087"/>
    <w:rsid w:val="688179F9"/>
    <w:rsid w:val="68852E4A"/>
    <w:rsid w:val="68867DCB"/>
    <w:rsid w:val="68894239"/>
    <w:rsid w:val="689102FE"/>
    <w:rsid w:val="689415C8"/>
    <w:rsid w:val="689452DE"/>
    <w:rsid w:val="68945A5A"/>
    <w:rsid w:val="689C1BEB"/>
    <w:rsid w:val="689C45D7"/>
    <w:rsid w:val="68A125D9"/>
    <w:rsid w:val="68A2431B"/>
    <w:rsid w:val="68A674B4"/>
    <w:rsid w:val="68A813E2"/>
    <w:rsid w:val="68AC1B13"/>
    <w:rsid w:val="68AF3F2D"/>
    <w:rsid w:val="68B156AA"/>
    <w:rsid w:val="68B51833"/>
    <w:rsid w:val="68B61C58"/>
    <w:rsid w:val="68B6358D"/>
    <w:rsid w:val="68B82402"/>
    <w:rsid w:val="68BB057A"/>
    <w:rsid w:val="68BB0C46"/>
    <w:rsid w:val="68BD7AEC"/>
    <w:rsid w:val="68BF2648"/>
    <w:rsid w:val="68C104F8"/>
    <w:rsid w:val="68C34674"/>
    <w:rsid w:val="68CA7C78"/>
    <w:rsid w:val="68CB67B1"/>
    <w:rsid w:val="68D23A91"/>
    <w:rsid w:val="68D850B5"/>
    <w:rsid w:val="68DC5BCC"/>
    <w:rsid w:val="68E00F2F"/>
    <w:rsid w:val="68E17E46"/>
    <w:rsid w:val="68E227B8"/>
    <w:rsid w:val="68E41E2A"/>
    <w:rsid w:val="68E54691"/>
    <w:rsid w:val="68E8668C"/>
    <w:rsid w:val="68EB39F3"/>
    <w:rsid w:val="68ED6649"/>
    <w:rsid w:val="68EF28D1"/>
    <w:rsid w:val="68F054A8"/>
    <w:rsid w:val="68F16CE9"/>
    <w:rsid w:val="68F17FC1"/>
    <w:rsid w:val="68F2103E"/>
    <w:rsid w:val="68F26D0B"/>
    <w:rsid w:val="68F62184"/>
    <w:rsid w:val="68F67E5F"/>
    <w:rsid w:val="68F71F02"/>
    <w:rsid w:val="68F8660F"/>
    <w:rsid w:val="68FB2BA3"/>
    <w:rsid w:val="6901658C"/>
    <w:rsid w:val="69021D25"/>
    <w:rsid w:val="690543D7"/>
    <w:rsid w:val="690700A4"/>
    <w:rsid w:val="690B213E"/>
    <w:rsid w:val="690E42E9"/>
    <w:rsid w:val="690F4400"/>
    <w:rsid w:val="69102BDB"/>
    <w:rsid w:val="69123B65"/>
    <w:rsid w:val="691317B9"/>
    <w:rsid w:val="6916227C"/>
    <w:rsid w:val="69182C5E"/>
    <w:rsid w:val="69186787"/>
    <w:rsid w:val="691C56F6"/>
    <w:rsid w:val="69210FF6"/>
    <w:rsid w:val="69257605"/>
    <w:rsid w:val="692956C8"/>
    <w:rsid w:val="692A1725"/>
    <w:rsid w:val="692D0D37"/>
    <w:rsid w:val="692F79CF"/>
    <w:rsid w:val="69300084"/>
    <w:rsid w:val="69343B2D"/>
    <w:rsid w:val="69361E6E"/>
    <w:rsid w:val="69371A16"/>
    <w:rsid w:val="693805E2"/>
    <w:rsid w:val="693C01D3"/>
    <w:rsid w:val="69410279"/>
    <w:rsid w:val="69453789"/>
    <w:rsid w:val="694766A2"/>
    <w:rsid w:val="69480416"/>
    <w:rsid w:val="69481898"/>
    <w:rsid w:val="69497C8D"/>
    <w:rsid w:val="694C0F87"/>
    <w:rsid w:val="69503930"/>
    <w:rsid w:val="69523F86"/>
    <w:rsid w:val="6956562C"/>
    <w:rsid w:val="69576F51"/>
    <w:rsid w:val="695B110A"/>
    <w:rsid w:val="695F5BF4"/>
    <w:rsid w:val="69622587"/>
    <w:rsid w:val="69646E7D"/>
    <w:rsid w:val="69661052"/>
    <w:rsid w:val="69662958"/>
    <w:rsid w:val="696A5A49"/>
    <w:rsid w:val="696E4983"/>
    <w:rsid w:val="696F1CCA"/>
    <w:rsid w:val="697022E7"/>
    <w:rsid w:val="697042B9"/>
    <w:rsid w:val="69762429"/>
    <w:rsid w:val="69770B9E"/>
    <w:rsid w:val="69774830"/>
    <w:rsid w:val="697B58C4"/>
    <w:rsid w:val="69823D63"/>
    <w:rsid w:val="69841974"/>
    <w:rsid w:val="69880156"/>
    <w:rsid w:val="698814BD"/>
    <w:rsid w:val="69895B34"/>
    <w:rsid w:val="698A76D8"/>
    <w:rsid w:val="698E2C5F"/>
    <w:rsid w:val="69920128"/>
    <w:rsid w:val="699239A0"/>
    <w:rsid w:val="699B3163"/>
    <w:rsid w:val="699C52D8"/>
    <w:rsid w:val="699D1564"/>
    <w:rsid w:val="699F1BCF"/>
    <w:rsid w:val="699F73CA"/>
    <w:rsid w:val="69A04171"/>
    <w:rsid w:val="69A149D2"/>
    <w:rsid w:val="69A3332F"/>
    <w:rsid w:val="69A41238"/>
    <w:rsid w:val="69AA05E5"/>
    <w:rsid w:val="69B17794"/>
    <w:rsid w:val="69B210FA"/>
    <w:rsid w:val="69B70538"/>
    <w:rsid w:val="69B83F9E"/>
    <w:rsid w:val="69BE7295"/>
    <w:rsid w:val="69CB2D58"/>
    <w:rsid w:val="69CB4849"/>
    <w:rsid w:val="69CD62BA"/>
    <w:rsid w:val="69D167A4"/>
    <w:rsid w:val="69D4531B"/>
    <w:rsid w:val="69D52235"/>
    <w:rsid w:val="69D648D4"/>
    <w:rsid w:val="69D72996"/>
    <w:rsid w:val="69DE770C"/>
    <w:rsid w:val="69E24E2E"/>
    <w:rsid w:val="69E3362C"/>
    <w:rsid w:val="69E45314"/>
    <w:rsid w:val="69EA3B57"/>
    <w:rsid w:val="69EA52E0"/>
    <w:rsid w:val="69F10C82"/>
    <w:rsid w:val="69F37807"/>
    <w:rsid w:val="69F7083E"/>
    <w:rsid w:val="69FB01A6"/>
    <w:rsid w:val="69FD47FC"/>
    <w:rsid w:val="6A0704F4"/>
    <w:rsid w:val="6A0838D6"/>
    <w:rsid w:val="6A0A04A7"/>
    <w:rsid w:val="6A101B68"/>
    <w:rsid w:val="6A1206BD"/>
    <w:rsid w:val="6A13358A"/>
    <w:rsid w:val="6A1532E2"/>
    <w:rsid w:val="6A1560B2"/>
    <w:rsid w:val="6A163A23"/>
    <w:rsid w:val="6A1736E0"/>
    <w:rsid w:val="6A1838FC"/>
    <w:rsid w:val="6A193B5C"/>
    <w:rsid w:val="6A224BB0"/>
    <w:rsid w:val="6A23707B"/>
    <w:rsid w:val="6A25163F"/>
    <w:rsid w:val="6A2670FA"/>
    <w:rsid w:val="6A2A5FF4"/>
    <w:rsid w:val="6A2D4CAD"/>
    <w:rsid w:val="6A300AF6"/>
    <w:rsid w:val="6A301AFF"/>
    <w:rsid w:val="6A313CCB"/>
    <w:rsid w:val="6A321FC2"/>
    <w:rsid w:val="6A34257D"/>
    <w:rsid w:val="6A371D24"/>
    <w:rsid w:val="6A3B4549"/>
    <w:rsid w:val="6A3C490E"/>
    <w:rsid w:val="6A3C5E09"/>
    <w:rsid w:val="6A3D672E"/>
    <w:rsid w:val="6A405383"/>
    <w:rsid w:val="6A414B57"/>
    <w:rsid w:val="6A4216A0"/>
    <w:rsid w:val="6A434719"/>
    <w:rsid w:val="6A446428"/>
    <w:rsid w:val="6A46558A"/>
    <w:rsid w:val="6A4730D6"/>
    <w:rsid w:val="6A4C105C"/>
    <w:rsid w:val="6A504894"/>
    <w:rsid w:val="6A516C13"/>
    <w:rsid w:val="6A516D1B"/>
    <w:rsid w:val="6A5276C2"/>
    <w:rsid w:val="6A5303FA"/>
    <w:rsid w:val="6A5826CD"/>
    <w:rsid w:val="6A5875EE"/>
    <w:rsid w:val="6A6170EF"/>
    <w:rsid w:val="6A621C2E"/>
    <w:rsid w:val="6A627411"/>
    <w:rsid w:val="6A635536"/>
    <w:rsid w:val="6A65143A"/>
    <w:rsid w:val="6A666AE2"/>
    <w:rsid w:val="6A6F05EC"/>
    <w:rsid w:val="6A7301D8"/>
    <w:rsid w:val="6A730A07"/>
    <w:rsid w:val="6A783467"/>
    <w:rsid w:val="6A7A2CFB"/>
    <w:rsid w:val="6A7B5116"/>
    <w:rsid w:val="6A7C6DE6"/>
    <w:rsid w:val="6A823DA4"/>
    <w:rsid w:val="6A8452AE"/>
    <w:rsid w:val="6A845596"/>
    <w:rsid w:val="6A8528FD"/>
    <w:rsid w:val="6A8840C2"/>
    <w:rsid w:val="6A8A3F91"/>
    <w:rsid w:val="6A916F75"/>
    <w:rsid w:val="6A924CC0"/>
    <w:rsid w:val="6A932315"/>
    <w:rsid w:val="6A965062"/>
    <w:rsid w:val="6A994CF2"/>
    <w:rsid w:val="6A9A37AD"/>
    <w:rsid w:val="6A9B01C9"/>
    <w:rsid w:val="6A9D1C7E"/>
    <w:rsid w:val="6AA34A53"/>
    <w:rsid w:val="6AA35A83"/>
    <w:rsid w:val="6AA70955"/>
    <w:rsid w:val="6AA71CB0"/>
    <w:rsid w:val="6AA91AE7"/>
    <w:rsid w:val="6AA95940"/>
    <w:rsid w:val="6AAA6B07"/>
    <w:rsid w:val="6AAE281B"/>
    <w:rsid w:val="6AB67E94"/>
    <w:rsid w:val="6AB9075D"/>
    <w:rsid w:val="6ABB6300"/>
    <w:rsid w:val="6ABB650C"/>
    <w:rsid w:val="6ABC6A06"/>
    <w:rsid w:val="6ABE7EB2"/>
    <w:rsid w:val="6AC02F5E"/>
    <w:rsid w:val="6AC043EA"/>
    <w:rsid w:val="6AC31424"/>
    <w:rsid w:val="6AC524D1"/>
    <w:rsid w:val="6AC930B4"/>
    <w:rsid w:val="6ACB59B0"/>
    <w:rsid w:val="6ACD44C0"/>
    <w:rsid w:val="6ACE4469"/>
    <w:rsid w:val="6AD63AA4"/>
    <w:rsid w:val="6AD95D9C"/>
    <w:rsid w:val="6ADC7539"/>
    <w:rsid w:val="6AE120DD"/>
    <w:rsid w:val="6AE16AA7"/>
    <w:rsid w:val="6AE40C09"/>
    <w:rsid w:val="6AE65319"/>
    <w:rsid w:val="6AEA1CDC"/>
    <w:rsid w:val="6AEB71EF"/>
    <w:rsid w:val="6AED7EE7"/>
    <w:rsid w:val="6AEE2865"/>
    <w:rsid w:val="6AFB2EE8"/>
    <w:rsid w:val="6AFE6F5D"/>
    <w:rsid w:val="6B00347D"/>
    <w:rsid w:val="6B0242FF"/>
    <w:rsid w:val="6B0459B2"/>
    <w:rsid w:val="6B0624BD"/>
    <w:rsid w:val="6B0715C8"/>
    <w:rsid w:val="6B0D5951"/>
    <w:rsid w:val="6B0E7625"/>
    <w:rsid w:val="6B101BC9"/>
    <w:rsid w:val="6B1156C2"/>
    <w:rsid w:val="6B142133"/>
    <w:rsid w:val="6B185FAC"/>
    <w:rsid w:val="6B1869AF"/>
    <w:rsid w:val="6B1B495F"/>
    <w:rsid w:val="6B1D3E42"/>
    <w:rsid w:val="6B1E4C00"/>
    <w:rsid w:val="6B2019A2"/>
    <w:rsid w:val="6B2627DF"/>
    <w:rsid w:val="6B2727DE"/>
    <w:rsid w:val="6B2874DD"/>
    <w:rsid w:val="6B2B5256"/>
    <w:rsid w:val="6B2B603A"/>
    <w:rsid w:val="6B2D311C"/>
    <w:rsid w:val="6B345AEF"/>
    <w:rsid w:val="6B37670E"/>
    <w:rsid w:val="6B387CFE"/>
    <w:rsid w:val="6B3B54FD"/>
    <w:rsid w:val="6B3D0F84"/>
    <w:rsid w:val="6B3D211B"/>
    <w:rsid w:val="6B3D7CD7"/>
    <w:rsid w:val="6B404A09"/>
    <w:rsid w:val="6B4204CF"/>
    <w:rsid w:val="6B430115"/>
    <w:rsid w:val="6B431B87"/>
    <w:rsid w:val="6B485CF1"/>
    <w:rsid w:val="6B4B49FF"/>
    <w:rsid w:val="6B4D74A3"/>
    <w:rsid w:val="6B4E3205"/>
    <w:rsid w:val="6B560C07"/>
    <w:rsid w:val="6B5F13C7"/>
    <w:rsid w:val="6B610B81"/>
    <w:rsid w:val="6B637B70"/>
    <w:rsid w:val="6B6822E8"/>
    <w:rsid w:val="6B6E2E94"/>
    <w:rsid w:val="6B6E5F34"/>
    <w:rsid w:val="6B7408F7"/>
    <w:rsid w:val="6B752B41"/>
    <w:rsid w:val="6B760199"/>
    <w:rsid w:val="6B7A0999"/>
    <w:rsid w:val="6B7F628A"/>
    <w:rsid w:val="6B830E00"/>
    <w:rsid w:val="6B8D4147"/>
    <w:rsid w:val="6B936063"/>
    <w:rsid w:val="6B9A5228"/>
    <w:rsid w:val="6B9B1D3E"/>
    <w:rsid w:val="6B9C60B8"/>
    <w:rsid w:val="6BA218D2"/>
    <w:rsid w:val="6BA21F1E"/>
    <w:rsid w:val="6BA677E5"/>
    <w:rsid w:val="6BAE039A"/>
    <w:rsid w:val="6BAF55C8"/>
    <w:rsid w:val="6BB06E4E"/>
    <w:rsid w:val="6BB1166A"/>
    <w:rsid w:val="6BB13287"/>
    <w:rsid w:val="6BB36D31"/>
    <w:rsid w:val="6BB70CEE"/>
    <w:rsid w:val="6BB71D86"/>
    <w:rsid w:val="6BB94033"/>
    <w:rsid w:val="6BBB17CD"/>
    <w:rsid w:val="6BBC70B9"/>
    <w:rsid w:val="6BBD412A"/>
    <w:rsid w:val="6BBF2ABB"/>
    <w:rsid w:val="6BBF5A07"/>
    <w:rsid w:val="6BC05CE5"/>
    <w:rsid w:val="6BC20C48"/>
    <w:rsid w:val="6BC27257"/>
    <w:rsid w:val="6BC34D26"/>
    <w:rsid w:val="6BC456FA"/>
    <w:rsid w:val="6BC601E1"/>
    <w:rsid w:val="6BD334DA"/>
    <w:rsid w:val="6BD74FD5"/>
    <w:rsid w:val="6BD82CD4"/>
    <w:rsid w:val="6BD831D9"/>
    <w:rsid w:val="6BD87DAE"/>
    <w:rsid w:val="6BD925C0"/>
    <w:rsid w:val="6BDD50FB"/>
    <w:rsid w:val="6BDE3628"/>
    <w:rsid w:val="6BE21552"/>
    <w:rsid w:val="6BE60E69"/>
    <w:rsid w:val="6BE82E1D"/>
    <w:rsid w:val="6BEC47B9"/>
    <w:rsid w:val="6BEC4A38"/>
    <w:rsid w:val="6BED67A1"/>
    <w:rsid w:val="6BEF2F8F"/>
    <w:rsid w:val="6BF31D93"/>
    <w:rsid w:val="6BF37E9C"/>
    <w:rsid w:val="6BFA71CC"/>
    <w:rsid w:val="6BFD5353"/>
    <w:rsid w:val="6BFE5CE9"/>
    <w:rsid w:val="6C0031C4"/>
    <w:rsid w:val="6C003C88"/>
    <w:rsid w:val="6C0261E2"/>
    <w:rsid w:val="6C033306"/>
    <w:rsid w:val="6C04523B"/>
    <w:rsid w:val="6C0638BA"/>
    <w:rsid w:val="6C0E28B8"/>
    <w:rsid w:val="6C1032FE"/>
    <w:rsid w:val="6C103A3C"/>
    <w:rsid w:val="6C12285F"/>
    <w:rsid w:val="6C125FCC"/>
    <w:rsid w:val="6C153ACB"/>
    <w:rsid w:val="6C171520"/>
    <w:rsid w:val="6C1811AE"/>
    <w:rsid w:val="6C196B3F"/>
    <w:rsid w:val="6C1C4B80"/>
    <w:rsid w:val="6C1E6DDF"/>
    <w:rsid w:val="6C1F084B"/>
    <w:rsid w:val="6C1F423F"/>
    <w:rsid w:val="6C1F53E5"/>
    <w:rsid w:val="6C1F655E"/>
    <w:rsid w:val="6C214E16"/>
    <w:rsid w:val="6C23109D"/>
    <w:rsid w:val="6C265315"/>
    <w:rsid w:val="6C296AB3"/>
    <w:rsid w:val="6C296ADC"/>
    <w:rsid w:val="6C2B5017"/>
    <w:rsid w:val="6C2C0E58"/>
    <w:rsid w:val="6C321EF4"/>
    <w:rsid w:val="6C36269B"/>
    <w:rsid w:val="6C370A29"/>
    <w:rsid w:val="6C383460"/>
    <w:rsid w:val="6C3D6997"/>
    <w:rsid w:val="6C454BE7"/>
    <w:rsid w:val="6C490846"/>
    <w:rsid w:val="6C4F61E3"/>
    <w:rsid w:val="6C501ED5"/>
    <w:rsid w:val="6C531DB2"/>
    <w:rsid w:val="6C537A01"/>
    <w:rsid w:val="6C555FF6"/>
    <w:rsid w:val="6C573FB1"/>
    <w:rsid w:val="6C58413B"/>
    <w:rsid w:val="6C5847CB"/>
    <w:rsid w:val="6C5A5A0D"/>
    <w:rsid w:val="6C5F6E35"/>
    <w:rsid w:val="6C602707"/>
    <w:rsid w:val="6C604223"/>
    <w:rsid w:val="6C6253E6"/>
    <w:rsid w:val="6C62702B"/>
    <w:rsid w:val="6C64474E"/>
    <w:rsid w:val="6C6850BE"/>
    <w:rsid w:val="6C6876AD"/>
    <w:rsid w:val="6C6A1EF0"/>
    <w:rsid w:val="6C6D10ED"/>
    <w:rsid w:val="6C6E1EFF"/>
    <w:rsid w:val="6C6E64CE"/>
    <w:rsid w:val="6C7140C6"/>
    <w:rsid w:val="6C7200BD"/>
    <w:rsid w:val="6C740FF0"/>
    <w:rsid w:val="6C756447"/>
    <w:rsid w:val="6C771184"/>
    <w:rsid w:val="6C7945E2"/>
    <w:rsid w:val="6C7A4084"/>
    <w:rsid w:val="6C844B0D"/>
    <w:rsid w:val="6C8567AB"/>
    <w:rsid w:val="6C87702D"/>
    <w:rsid w:val="6C8D3230"/>
    <w:rsid w:val="6C8E142D"/>
    <w:rsid w:val="6C8F3908"/>
    <w:rsid w:val="6C8F6F35"/>
    <w:rsid w:val="6C9015BA"/>
    <w:rsid w:val="6C916B46"/>
    <w:rsid w:val="6C963A35"/>
    <w:rsid w:val="6C96423B"/>
    <w:rsid w:val="6C9725FC"/>
    <w:rsid w:val="6C9A6646"/>
    <w:rsid w:val="6C9B5A9B"/>
    <w:rsid w:val="6C9D1943"/>
    <w:rsid w:val="6C9F0C69"/>
    <w:rsid w:val="6CA36285"/>
    <w:rsid w:val="6CA516EC"/>
    <w:rsid w:val="6CA7047D"/>
    <w:rsid w:val="6CA93340"/>
    <w:rsid w:val="6CA93AA9"/>
    <w:rsid w:val="6CAF63F9"/>
    <w:rsid w:val="6CAF7755"/>
    <w:rsid w:val="6CB14655"/>
    <w:rsid w:val="6CB146CA"/>
    <w:rsid w:val="6CB220E0"/>
    <w:rsid w:val="6CB3343B"/>
    <w:rsid w:val="6CB52472"/>
    <w:rsid w:val="6CBA2DDD"/>
    <w:rsid w:val="6CBB325D"/>
    <w:rsid w:val="6CBD4173"/>
    <w:rsid w:val="6CBF6E54"/>
    <w:rsid w:val="6CBF6EA5"/>
    <w:rsid w:val="6CC037A5"/>
    <w:rsid w:val="6CC22287"/>
    <w:rsid w:val="6CC33803"/>
    <w:rsid w:val="6CCA4086"/>
    <w:rsid w:val="6CCD565A"/>
    <w:rsid w:val="6CCF7F33"/>
    <w:rsid w:val="6CD0340B"/>
    <w:rsid w:val="6CD073E0"/>
    <w:rsid w:val="6CD15B90"/>
    <w:rsid w:val="6CD50777"/>
    <w:rsid w:val="6CD6632A"/>
    <w:rsid w:val="6CD725E7"/>
    <w:rsid w:val="6CD762EB"/>
    <w:rsid w:val="6CDA1D82"/>
    <w:rsid w:val="6CDB0F0E"/>
    <w:rsid w:val="6CDB40E3"/>
    <w:rsid w:val="6CDE63A4"/>
    <w:rsid w:val="6CE32DA9"/>
    <w:rsid w:val="6CE35527"/>
    <w:rsid w:val="6CE35FB0"/>
    <w:rsid w:val="6CE5169E"/>
    <w:rsid w:val="6CE87421"/>
    <w:rsid w:val="6CED0655"/>
    <w:rsid w:val="6CEF0F7F"/>
    <w:rsid w:val="6CEF1682"/>
    <w:rsid w:val="6CF062D4"/>
    <w:rsid w:val="6CF131C3"/>
    <w:rsid w:val="6CF37F0A"/>
    <w:rsid w:val="6CF84F97"/>
    <w:rsid w:val="6CFB5077"/>
    <w:rsid w:val="6D011BEC"/>
    <w:rsid w:val="6D0514FC"/>
    <w:rsid w:val="6D060341"/>
    <w:rsid w:val="6D094107"/>
    <w:rsid w:val="6D0C4976"/>
    <w:rsid w:val="6D13335B"/>
    <w:rsid w:val="6D135598"/>
    <w:rsid w:val="6D151360"/>
    <w:rsid w:val="6D1676F2"/>
    <w:rsid w:val="6D1A1807"/>
    <w:rsid w:val="6D1F6A0E"/>
    <w:rsid w:val="6D216A4E"/>
    <w:rsid w:val="6D2240E3"/>
    <w:rsid w:val="6D267F82"/>
    <w:rsid w:val="6D28269F"/>
    <w:rsid w:val="6D283BCA"/>
    <w:rsid w:val="6D2870C0"/>
    <w:rsid w:val="6D292926"/>
    <w:rsid w:val="6D2B1C86"/>
    <w:rsid w:val="6D386590"/>
    <w:rsid w:val="6D3D055D"/>
    <w:rsid w:val="6D3E7FC5"/>
    <w:rsid w:val="6D3F44B8"/>
    <w:rsid w:val="6D3F605D"/>
    <w:rsid w:val="6D42684F"/>
    <w:rsid w:val="6D464222"/>
    <w:rsid w:val="6D496AB0"/>
    <w:rsid w:val="6D4D151C"/>
    <w:rsid w:val="6D5C2EE8"/>
    <w:rsid w:val="6D5D3025"/>
    <w:rsid w:val="6D5F4306"/>
    <w:rsid w:val="6D60651B"/>
    <w:rsid w:val="6D614012"/>
    <w:rsid w:val="6D61553B"/>
    <w:rsid w:val="6D643CFB"/>
    <w:rsid w:val="6D661B68"/>
    <w:rsid w:val="6D662ED1"/>
    <w:rsid w:val="6D776C82"/>
    <w:rsid w:val="6D786166"/>
    <w:rsid w:val="6D797E0B"/>
    <w:rsid w:val="6D7C1617"/>
    <w:rsid w:val="6D7D6EE3"/>
    <w:rsid w:val="6D7D7B3D"/>
    <w:rsid w:val="6D7E1A1B"/>
    <w:rsid w:val="6D822F3A"/>
    <w:rsid w:val="6D823E31"/>
    <w:rsid w:val="6D880F57"/>
    <w:rsid w:val="6D8C7C5D"/>
    <w:rsid w:val="6D907626"/>
    <w:rsid w:val="6D941122"/>
    <w:rsid w:val="6D942B34"/>
    <w:rsid w:val="6D971597"/>
    <w:rsid w:val="6D9A3334"/>
    <w:rsid w:val="6DA2450D"/>
    <w:rsid w:val="6DA51E94"/>
    <w:rsid w:val="6DAA52EC"/>
    <w:rsid w:val="6DAC6DAA"/>
    <w:rsid w:val="6DB05BFE"/>
    <w:rsid w:val="6DB721FE"/>
    <w:rsid w:val="6DB74AC5"/>
    <w:rsid w:val="6DB938B8"/>
    <w:rsid w:val="6DC17541"/>
    <w:rsid w:val="6DC52790"/>
    <w:rsid w:val="6DC741FB"/>
    <w:rsid w:val="6DC756CB"/>
    <w:rsid w:val="6DCA081E"/>
    <w:rsid w:val="6DD03A94"/>
    <w:rsid w:val="6DD21498"/>
    <w:rsid w:val="6DDB4AF7"/>
    <w:rsid w:val="6DDE3A32"/>
    <w:rsid w:val="6DDF7D29"/>
    <w:rsid w:val="6DE07F57"/>
    <w:rsid w:val="6DE2186C"/>
    <w:rsid w:val="6DE22485"/>
    <w:rsid w:val="6DE63A54"/>
    <w:rsid w:val="6DE749EB"/>
    <w:rsid w:val="6DE93D2A"/>
    <w:rsid w:val="6DEB2F4C"/>
    <w:rsid w:val="6DED381B"/>
    <w:rsid w:val="6DEE799A"/>
    <w:rsid w:val="6DF42570"/>
    <w:rsid w:val="6DF51276"/>
    <w:rsid w:val="6DF53564"/>
    <w:rsid w:val="6DF53A2D"/>
    <w:rsid w:val="6DF72010"/>
    <w:rsid w:val="6DF7233F"/>
    <w:rsid w:val="6DF752B0"/>
    <w:rsid w:val="6DF8559C"/>
    <w:rsid w:val="6DFC0D1A"/>
    <w:rsid w:val="6DFE2F8B"/>
    <w:rsid w:val="6E021DF5"/>
    <w:rsid w:val="6E032989"/>
    <w:rsid w:val="6E075A47"/>
    <w:rsid w:val="6E085DDE"/>
    <w:rsid w:val="6E0D4C8A"/>
    <w:rsid w:val="6E1064E2"/>
    <w:rsid w:val="6E143719"/>
    <w:rsid w:val="6E16038E"/>
    <w:rsid w:val="6E1D4BFC"/>
    <w:rsid w:val="6E230FCB"/>
    <w:rsid w:val="6E231482"/>
    <w:rsid w:val="6E2764C0"/>
    <w:rsid w:val="6E277302"/>
    <w:rsid w:val="6E280A0E"/>
    <w:rsid w:val="6E282330"/>
    <w:rsid w:val="6E2B7A88"/>
    <w:rsid w:val="6E2C3475"/>
    <w:rsid w:val="6E2E40EC"/>
    <w:rsid w:val="6E323784"/>
    <w:rsid w:val="6E3720BE"/>
    <w:rsid w:val="6E3B4FC7"/>
    <w:rsid w:val="6E3C70CA"/>
    <w:rsid w:val="6E3D0778"/>
    <w:rsid w:val="6E3F5385"/>
    <w:rsid w:val="6E40413A"/>
    <w:rsid w:val="6E407F58"/>
    <w:rsid w:val="6E4102C0"/>
    <w:rsid w:val="6E412750"/>
    <w:rsid w:val="6E464552"/>
    <w:rsid w:val="6E4B1982"/>
    <w:rsid w:val="6E4C51EE"/>
    <w:rsid w:val="6E4E3003"/>
    <w:rsid w:val="6E4F43D7"/>
    <w:rsid w:val="6E4F6DCD"/>
    <w:rsid w:val="6E522770"/>
    <w:rsid w:val="6E5521D5"/>
    <w:rsid w:val="6E570301"/>
    <w:rsid w:val="6E583F84"/>
    <w:rsid w:val="6E5C3554"/>
    <w:rsid w:val="6E6135C1"/>
    <w:rsid w:val="6E620107"/>
    <w:rsid w:val="6E6337C7"/>
    <w:rsid w:val="6E677F6A"/>
    <w:rsid w:val="6E68401E"/>
    <w:rsid w:val="6E6919F7"/>
    <w:rsid w:val="6E6A6601"/>
    <w:rsid w:val="6E6C5193"/>
    <w:rsid w:val="6E6C5B4A"/>
    <w:rsid w:val="6E6F3FD9"/>
    <w:rsid w:val="6E75031B"/>
    <w:rsid w:val="6E792AE2"/>
    <w:rsid w:val="6E7C50CF"/>
    <w:rsid w:val="6E7D502B"/>
    <w:rsid w:val="6E812123"/>
    <w:rsid w:val="6E85399B"/>
    <w:rsid w:val="6E8739EE"/>
    <w:rsid w:val="6E8F2FFC"/>
    <w:rsid w:val="6E986283"/>
    <w:rsid w:val="6E9B18FB"/>
    <w:rsid w:val="6E9C6666"/>
    <w:rsid w:val="6EA22AF8"/>
    <w:rsid w:val="6EA25065"/>
    <w:rsid w:val="6EA34E66"/>
    <w:rsid w:val="6EA61A1B"/>
    <w:rsid w:val="6EAC686A"/>
    <w:rsid w:val="6EAE0D78"/>
    <w:rsid w:val="6EB23CE7"/>
    <w:rsid w:val="6EB417EB"/>
    <w:rsid w:val="6EB461A1"/>
    <w:rsid w:val="6EB57F93"/>
    <w:rsid w:val="6EB72617"/>
    <w:rsid w:val="6EC32187"/>
    <w:rsid w:val="6EC670D0"/>
    <w:rsid w:val="6ECC59A8"/>
    <w:rsid w:val="6ECD739A"/>
    <w:rsid w:val="6ECE4F8C"/>
    <w:rsid w:val="6ED36792"/>
    <w:rsid w:val="6ED5083E"/>
    <w:rsid w:val="6ED80CB5"/>
    <w:rsid w:val="6ED858EC"/>
    <w:rsid w:val="6EDC47C1"/>
    <w:rsid w:val="6EDD13D2"/>
    <w:rsid w:val="6EDD17DE"/>
    <w:rsid w:val="6EDE09C6"/>
    <w:rsid w:val="6EDE1C7F"/>
    <w:rsid w:val="6EE213E3"/>
    <w:rsid w:val="6EE637C9"/>
    <w:rsid w:val="6EE711F9"/>
    <w:rsid w:val="6EE8614B"/>
    <w:rsid w:val="6EEC05FC"/>
    <w:rsid w:val="6EF145F6"/>
    <w:rsid w:val="6EF67F5E"/>
    <w:rsid w:val="6EF85A6F"/>
    <w:rsid w:val="6EFB7889"/>
    <w:rsid w:val="6EFF57DC"/>
    <w:rsid w:val="6EFF64A9"/>
    <w:rsid w:val="6F0101A1"/>
    <w:rsid w:val="6F0877AE"/>
    <w:rsid w:val="6F0C69FF"/>
    <w:rsid w:val="6F0C6C98"/>
    <w:rsid w:val="6F0E13A9"/>
    <w:rsid w:val="6F0F7680"/>
    <w:rsid w:val="6F1038C5"/>
    <w:rsid w:val="6F1C3A2F"/>
    <w:rsid w:val="6F1C6FCF"/>
    <w:rsid w:val="6F1C75CF"/>
    <w:rsid w:val="6F1D5CDD"/>
    <w:rsid w:val="6F1F256C"/>
    <w:rsid w:val="6F20754B"/>
    <w:rsid w:val="6F223A81"/>
    <w:rsid w:val="6F225D39"/>
    <w:rsid w:val="6F23419A"/>
    <w:rsid w:val="6F2708FA"/>
    <w:rsid w:val="6F2735B1"/>
    <w:rsid w:val="6F2F099C"/>
    <w:rsid w:val="6F2F184E"/>
    <w:rsid w:val="6F2F27E7"/>
    <w:rsid w:val="6F337B9B"/>
    <w:rsid w:val="6F3B1BBE"/>
    <w:rsid w:val="6F3D57EA"/>
    <w:rsid w:val="6F4628E6"/>
    <w:rsid w:val="6F471E5A"/>
    <w:rsid w:val="6F4A50FB"/>
    <w:rsid w:val="6F52070A"/>
    <w:rsid w:val="6F526360"/>
    <w:rsid w:val="6F5B1580"/>
    <w:rsid w:val="6F5D38F7"/>
    <w:rsid w:val="6F5F35D6"/>
    <w:rsid w:val="6F613BEB"/>
    <w:rsid w:val="6F6473BF"/>
    <w:rsid w:val="6F706211"/>
    <w:rsid w:val="6F78547A"/>
    <w:rsid w:val="6F7D057A"/>
    <w:rsid w:val="6F82401E"/>
    <w:rsid w:val="6F83028E"/>
    <w:rsid w:val="6F880472"/>
    <w:rsid w:val="6F8932B7"/>
    <w:rsid w:val="6F894A64"/>
    <w:rsid w:val="6F913D25"/>
    <w:rsid w:val="6F92525B"/>
    <w:rsid w:val="6F95385A"/>
    <w:rsid w:val="6F9D54F2"/>
    <w:rsid w:val="6F9D5EFF"/>
    <w:rsid w:val="6FA05486"/>
    <w:rsid w:val="6FA432E3"/>
    <w:rsid w:val="6FA4609D"/>
    <w:rsid w:val="6FA75C09"/>
    <w:rsid w:val="6FAA133E"/>
    <w:rsid w:val="6FAA63FE"/>
    <w:rsid w:val="6FAC45F3"/>
    <w:rsid w:val="6FAD6AD1"/>
    <w:rsid w:val="6FB25468"/>
    <w:rsid w:val="6FB404CD"/>
    <w:rsid w:val="6FB454EB"/>
    <w:rsid w:val="6FB717E2"/>
    <w:rsid w:val="6FB87269"/>
    <w:rsid w:val="6FBA6823"/>
    <w:rsid w:val="6FBB69CA"/>
    <w:rsid w:val="6FBE0C62"/>
    <w:rsid w:val="6FBE1F45"/>
    <w:rsid w:val="6FBE326E"/>
    <w:rsid w:val="6FC23E2F"/>
    <w:rsid w:val="6FC31F6F"/>
    <w:rsid w:val="6FC40B6E"/>
    <w:rsid w:val="6FC40F89"/>
    <w:rsid w:val="6FC469C8"/>
    <w:rsid w:val="6FC54C54"/>
    <w:rsid w:val="6FC700AE"/>
    <w:rsid w:val="6FC9592E"/>
    <w:rsid w:val="6FCC1113"/>
    <w:rsid w:val="6FD5558B"/>
    <w:rsid w:val="6FD62D2A"/>
    <w:rsid w:val="6FD62E21"/>
    <w:rsid w:val="6FD74855"/>
    <w:rsid w:val="6FD74BCF"/>
    <w:rsid w:val="6FD903EB"/>
    <w:rsid w:val="6FE44875"/>
    <w:rsid w:val="6FE473B7"/>
    <w:rsid w:val="6FE62A16"/>
    <w:rsid w:val="6FE74394"/>
    <w:rsid w:val="6FE87BDB"/>
    <w:rsid w:val="6FE96509"/>
    <w:rsid w:val="6FEC6A5A"/>
    <w:rsid w:val="6FF03516"/>
    <w:rsid w:val="6FF16E9D"/>
    <w:rsid w:val="6FF4118C"/>
    <w:rsid w:val="6FFD7ED7"/>
    <w:rsid w:val="70001759"/>
    <w:rsid w:val="70004C2F"/>
    <w:rsid w:val="700A7188"/>
    <w:rsid w:val="700D51CB"/>
    <w:rsid w:val="700D769D"/>
    <w:rsid w:val="700E6D14"/>
    <w:rsid w:val="700F70C2"/>
    <w:rsid w:val="7010558B"/>
    <w:rsid w:val="70134046"/>
    <w:rsid w:val="70146E6F"/>
    <w:rsid w:val="701771DC"/>
    <w:rsid w:val="70197D00"/>
    <w:rsid w:val="701C2BDB"/>
    <w:rsid w:val="701E72AE"/>
    <w:rsid w:val="70206BA4"/>
    <w:rsid w:val="702259EC"/>
    <w:rsid w:val="7025016F"/>
    <w:rsid w:val="70272B68"/>
    <w:rsid w:val="70277480"/>
    <w:rsid w:val="702D75F7"/>
    <w:rsid w:val="70313577"/>
    <w:rsid w:val="70326CB7"/>
    <w:rsid w:val="703371C3"/>
    <w:rsid w:val="70337892"/>
    <w:rsid w:val="70351F3F"/>
    <w:rsid w:val="7037250E"/>
    <w:rsid w:val="70383A18"/>
    <w:rsid w:val="703D49B4"/>
    <w:rsid w:val="703E28EC"/>
    <w:rsid w:val="703F1C14"/>
    <w:rsid w:val="703F2743"/>
    <w:rsid w:val="703F2A5D"/>
    <w:rsid w:val="70441FB8"/>
    <w:rsid w:val="70480D87"/>
    <w:rsid w:val="70481711"/>
    <w:rsid w:val="7050538D"/>
    <w:rsid w:val="70511EA2"/>
    <w:rsid w:val="705603D8"/>
    <w:rsid w:val="705948C9"/>
    <w:rsid w:val="70595EFE"/>
    <w:rsid w:val="705C4486"/>
    <w:rsid w:val="70600175"/>
    <w:rsid w:val="7061127C"/>
    <w:rsid w:val="70623F2F"/>
    <w:rsid w:val="70656C6F"/>
    <w:rsid w:val="706811E4"/>
    <w:rsid w:val="70694844"/>
    <w:rsid w:val="70697A66"/>
    <w:rsid w:val="70722E14"/>
    <w:rsid w:val="707375A9"/>
    <w:rsid w:val="707922AD"/>
    <w:rsid w:val="707A02A2"/>
    <w:rsid w:val="707A3179"/>
    <w:rsid w:val="707B27BA"/>
    <w:rsid w:val="707B6854"/>
    <w:rsid w:val="707C4FF6"/>
    <w:rsid w:val="707E2C65"/>
    <w:rsid w:val="707E3824"/>
    <w:rsid w:val="707E7C02"/>
    <w:rsid w:val="707F294E"/>
    <w:rsid w:val="708402BB"/>
    <w:rsid w:val="70843106"/>
    <w:rsid w:val="70844515"/>
    <w:rsid w:val="70855B35"/>
    <w:rsid w:val="708D6721"/>
    <w:rsid w:val="709056D7"/>
    <w:rsid w:val="70980ED7"/>
    <w:rsid w:val="709923F9"/>
    <w:rsid w:val="70A34C33"/>
    <w:rsid w:val="70A4116F"/>
    <w:rsid w:val="70A42B5A"/>
    <w:rsid w:val="70A465E6"/>
    <w:rsid w:val="70A51805"/>
    <w:rsid w:val="70A66E62"/>
    <w:rsid w:val="70AE3296"/>
    <w:rsid w:val="70AE4260"/>
    <w:rsid w:val="70AE5704"/>
    <w:rsid w:val="70B244D6"/>
    <w:rsid w:val="70B446C2"/>
    <w:rsid w:val="70B525AE"/>
    <w:rsid w:val="70B73202"/>
    <w:rsid w:val="70BA02C2"/>
    <w:rsid w:val="70C22EC3"/>
    <w:rsid w:val="70C65500"/>
    <w:rsid w:val="70C95181"/>
    <w:rsid w:val="70C96DAF"/>
    <w:rsid w:val="70D00E79"/>
    <w:rsid w:val="70D31C69"/>
    <w:rsid w:val="70DC1919"/>
    <w:rsid w:val="70DD041E"/>
    <w:rsid w:val="70DE4AFA"/>
    <w:rsid w:val="70E008D5"/>
    <w:rsid w:val="70E44E79"/>
    <w:rsid w:val="70E5142A"/>
    <w:rsid w:val="70E65944"/>
    <w:rsid w:val="70E97D3F"/>
    <w:rsid w:val="70EC29D9"/>
    <w:rsid w:val="70F220FC"/>
    <w:rsid w:val="70F7321B"/>
    <w:rsid w:val="70FD400E"/>
    <w:rsid w:val="70FF49B4"/>
    <w:rsid w:val="71024CCB"/>
    <w:rsid w:val="71027C66"/>
    <w:rsid w:val="710717D2"/>
    <w:rsid w:val="71076E74"/>
    <w:rsid w:val="71090DDD"/>
    <w:rsid w:val="710A3517"/>
    <w:rsid w:val="710F6AB0"/>
    <w:rsid w:val="71103A5E"/>
    <w:rsid w:val="71141EF1"/>
    <w:rsid w:val="71192C46"/>
    <w:rsid w:val="711F429C"/>
    <w:rsid w:val="71215D79"/>
    <w:rsid w:val="71232819"/>
    <w:rsid w:val="71257A96"/>
    <w:rsid w:val="71285504"/>
    <w:rsid w:val="712F16F6"/>
    <w:rsid w:val="712F7B34"/>
    <w:rsid w:val="7131368C"/>
    <w:rsid w:val="71350161"/>
    <w:rsid w:val="713759F1"/>
    <w:rsid w:val="7138611D"/>
    <w:rsid w:val="713C65AB"/>
    <w:rsid w:val="71402795"/>
    <w:rsid w:val="71471F3C"/>
    <w:rsid w:val="7148766E"/>
    <w:rsid w:val="71494DAA"/>
    <w:rsid w:val="714D2B6F"/>
    <w:rsid w:val="714F58B0"/>
    <w:rsid w:val="714F7B3B"/>
    <w:rsid w:val="715A7294"/>
    <w:rsid w:val="71604E00"/>
    <w:rsid w:val="71622B05"/>
    <w:rsid w:val="71623EF3"/>
    <w:rsid w:val="716352C7"/>
    <w:rsid w:val="71652D3A"/>
    <w:rsid w:val="716B1465"/>
    <w:rsid w:val="716B4E4F"/>
    <w:rsid w:val="71724BF6"/>
    <w:rsid w:val="71794BCA"/>
    <w:rsid w:val="717B22E3"/>
    <w:rsid w:val="717B70A9"/>
    <w:rsid w:val="717E5099"/>
    <w:rsid w:val="717F0C8A"/>
    <w:rsid w:val="717F4614"/>
    <w:rsid w:val="71810539"/>
    <w:rsid w:val="71812952"/>
    <w:rsid w:val="71845565"/>
    <w:rsid w:val="71856B14"/>
    <w:rsid w:val="71897A1D"/>
    <w:rsid w:val="718D021F"/>
    <w:rsid w:val="718D2D96"/>
    <w:rsid w:val="718E790E"/>
    <w:rsid w:val="71923472"/>
    <w:rsid w:val="719427DF"/>
    <w:rsid w:val="719511FA"/>
    <w:rsid w:val="71955E14"/>
    <w:rsid w:val="71957B0A"/>
    <w:rsid w:val="719B64B0"/>
    <w:rsid w:val="719E1879"/>
    <w:rsid w:val="71A54660"/>
    <w:rsid w:val="71AA3011"/>
    <w:rsid w:val="71AE4A8B"/>
    <w:rsid w:val="71AE6485"/>
    <w:rsid w:val="71AF624F"/>
    <w:rsid w:val="71B257CC"/>
    <w:rsid w:val="71B27042"/>
    <w:rsid w:val="71B622C5"/>
    <w:rsid w:val="71B93707"/>
    <w:rsid w:val="71BC18F9"/>
    <w:rsid w:val="71C12C9A"/>
    <w:rsid w:val="71C44012"/>
    <w:rsid w:val="71C46FAF"/>
    <w:rsid w:val="71C73C4A"/>
    <w:rsid w:val="71C965CC"/>
    <w:rsid w:val="71CC3F95"/>
    <w:rsid w:val="71CE4824"/>
    <w:rsid w:val="71D115C5"/>
    <w:rsid w:val="71D11F9E"/>
    <w:rsid w:val="71D8659F"/>
    <w:rsid w:val="71D87C1A"/>
    <w:rsid w:val="71DD6C27"/>
    <w:rsid w:val="71DF0233"/>
    <w:rsid w:val="71E34E8D"/>
    <w:rsid w:val="71E4079E"/>
    <w:rsid w:val="71E450EB"/>
    <w:rsid w:val="71EA6A82"/>
    <w:rsid w:val="71EB44ED"/>
    <w:rsid w:val="71EF7145"/>
    <w:rsid w:val="71F73B87"/>
    <w:rsid w:val="71FC2E7F"/>
    <w:rsid w:val="71FC50DC"/>
    <w:rsid w:val="71FD0945"/>
    <w:rsid w:val="71FF7469"/>
    <w:rsid w:val="72000882"/>
    <w:rsid w:val="72022616"/>
    <w:rsid w:val="72023193"/>
    <w:rsid w:val="720234E9"/>
    <w:rsid w:val="720603CF"/>
    <w:rsid w:val="7207516D"/>
    <w:rsid w:val="720B250E"/>
    <w:rsid w:val="720B291E"/>
    <w:rsid w:val="720C7957"/>
    <w:rsid w:val="720D5AA9"/>
    <w:rsid w:val="72132726"/>
    <w:rsid w:val="72156342"/>
    <w:rsid w:val="7215665B"/>
    <w:rsid w:val="721A0F5B"/>
    <w:rsid w:val="721A6AE0"/>
    <w:rsid w:val="721B0ADA"/>
    <w:rsid w:val="721B720D"/>
    <w:rsid w:val="721C6ABC"/>
    <w:rsid w:val="72292C20"/>
    <w:rsid w:val="722A5EDF"/>
    <w:rsid w:val="722A780F"/>
    <w:rsid w:val="723800EE"/>
    <w:rsid w:val="723B688C"/>
    <w:rsid w:val="72433CFC"/>
    <w:rsid w:val="72450B20"/>
    <w:rsid w:val="724716C0"/>
    <w:rsid w:val="724813A7"/>
    <w:rsid w:val="724C02CE"/>
    <w:rsid w:val="72545474"/>
    <w:rsid w:val="725A19CB"/>
    <w:rsid w:val="72607494"/>
    <w:rsid w:val="72626040"/>
    <w:rsid w:val="7264646F"/>
    <w:rsid w:val="72657752"/>
    <w:rsid w:val="72662A2F"/>
    <w:rsid w:val="726D15E7"/>
    <w:rsid w:val="726F60CF"/>
    <w:rsid w:val="72700089"/>
    <w:rsid w:val="727044A2"/>
    <w:rsid w:val="72705A90"/>
    <w:rsid w:val="72723E10"/>
    <w:rsid w:val="72724FDC"/>
    <w:rsid w:val="72745B3E"/>
    <w:rsid w:val="727467E6"/>
    <w:rsid w:val="72770C31"/>
    <w:rsid w:val="727A4A99"/>
    <w:rsid w:val="727A55DE"/>
    <w:rsid w:val="727B5E03"/>
    <w:rsid w:val="727C67C6"/>
    <w:rsid w:val="72817634"/>
    <w:rsid w:val="7282383C"/>
    <w:rsid w:val="7285644B"/>
    <w:rsid w:val="72866E51"/>
    <w:rsid w:val="728B4D8C"/>
    <w:rsid w:val="728C4AF5"/>
    <w:rsid w:val="728F7E10"/>
    <w:rsid w:val="729028CF"/>
    <w:rsid w:val="729554B8"/>
    <w:rsid w:val="72956DBA"/>
    <w:rsid w:val="72957D3C"/>
    <w:rsid w:val="729C0BFF"/>
    <w:rsid w:val="729C2330"/>
    <w:rsid w:val="729D4B0F"/>
    <w:rsid w:val="729D6766"/>
    <w:rsid w:val="72A00E94"/>
    <w:rsid w:val="72A55F96"/>
    <w:rsid w:val="72A70F8F"/>
    <w:rsid w:val="72A73CF3"/>
    <w:rsid w:val="72A86C59"/>
    <w:rsid w:val="72B010BD"/>
    <w:rsid w:val="72B07656"/>
    <w:rsid w:val="72B31A7C"/>
    <w:rsid w:val="72B63DDB"/>
    <w:rsid w:val="72B8223F"/>
    <w:rsid w:val="72B84634"/>
    <w:rsid w:val="72B927AE"/>
    <w:rsid w:val="72BA46E1"/>
    <w:rsid w:val="72BB08ED"/>
    <w:rsid w:val="72BF2690"/>
    <w:rsid w:val="72BF2A53"/>
    <w:rsid w:val="72C47844"/>
    <w:rsid w:val="72C646E6"/>
    <w:rsid w:val="72C74B5E"/>
    <w:rsid w:val="72CA484A"/>
    <w:rsid w:val="72D46D1E"/>
    <w:rsid w:val="72DD7301"/>
    <w:rsid w:val="72E06902"/>
    <w:rsid w:val="72E12C56"/>
    <w:rsid w:val="72E22B4F"/>
    <w:rsid w:val="72E908E5"/>
    <w:rsid w:val="72E9272E"/>
    <w:rsid w:val="72EC188C"/>
    <w:rsid w:val="72F17F7A"/>
    <w:rsid w:val="72F46906"/>
    <w:rsid w:val="72F70C53"/>
    <w:rsid w:val="72F80DDB"/>
    <w:rsid w:val="72F92EF1"/>
    <w:rsid w:val="72FA7E56"/>
    <w:rsid w:val="72FE537C"/>
    <w:rsid w:val="73007023"/>
    <w:rsid w:val="730211E9"/>
    <w:rsid w:val="73032AB8"/>
    <w:rsid w:val="73047FA2"/>
    <w:rsid w:val="73094B6A"/>
    <w:rsid w:val="730D05B1"/>
    <w:rsid w:val="730F634F"/>
    <w:rsid w:val="73153E94"/>
    <w:rsid w:val="73170DBE"/>
    <w:rsid w:val="73171265"/>
    <w:rsid w:val="73174D1D"/>
    <w:rsid w:val="731B631E"/>
    <w:rsid w:val="731E7E00"/>
    <w:rsid w:val="732459C9"/>
    <w:rsid w:val="73245FFE"/>
    <w:rsid w:val="733175D6"/>
    <w:rsid w:val="7332032F"/>
    <w:rsid w:val="7334493C"/>
    <w:rsid w:val="73352666"/>
    <w:rsid w:val="73374A87"/>
    <w:rsid w:val="733E05DD"/>
    <w:rsid w:val="73414F04"/>
    <w:rsid w:val="73451A51"/>
    <w:rsid w:val="73455201"/>
    <w:rsid w:val="734746E1"/>
    <w:rsid w:val="734F6097"/>
    <w:rsid w:val="735267BB"/>
    <w:rsid w:val="735633CE"/>
    <w:rsid w:val="735B58AE"/>
    <w:rsid w:val="736A2819"/>
    <w:rsid w:val="736C28CC"/>
    <w:rsid w:val="736E0ABE"/>
    <w:rsid w:val="736E5B1D"/>
    <w:rsid w:val="736F3BD1"/>
    <w:rsid w:val="736F44A7"/>
    <w:rsid w:val="737034A4"/>
    <w:rsid w:val="73723842"/>
    <w:rsid w:val="73761997"/>
    <w:rsid w:val="73762984"/>
    <w:rsid w:val="73794226"/>
    <w:rsid w:val="737F6A4F"/>
    <w:rsid w:val="73822710"/>
    <w:rsid w:val="73832602"/>
    <w:rsid w:val="73834E71"/>
    <w:rsid w:val="7383576A"/>
    <w:rsid w:val="738469BE"/>
    <w:rsid w:val="738D19DB"/>
    <w:rsid w:val="738D6DE1"/>
    <w:rsid w:val="73906704"/>
    <w:rsid w:val="73926A61"/>
    <w:rsid w:val="739427D9"/>
    <w:rsid w:val="73963210"/>
    <w:rsid w:val="739800E4"/>
    <w:rsid w:val="73981B01"/>
    <w:rsid w:val="73991B13"/>
    <w:rsid w:val="739C0592"/>
    <w:rsid w:val="739C137A"/>
    <w:rsid w:val="739C4565"/>
    <w:rsid w:val="73A50608"/>
    <w:rsid w:val="73A51E5B"/>
    <w:rsid w:val="73A61F4A"/>
    <w:rsid w:val="73A762FB"/>
    <w:rsid w:val="73A84BCE"/>
    <w:rsid w:val="73AA1B27"/>
    <w:rsid w:val="73AD7048"/>
    <w:rsid w:val="73AF21AA"/>
    <w:rsid w:val="73B06260"/>
    <w:rsid w:val="73B36ADA"/>
    <w:rsid w:val="73B81B5C"/>
    <w:rsid w:val="73BB43BC"/>
    <w:rsid w:val="73BE0780"/>
    <w:rsid w:val="73C11C21"/>
    <w:rsid w:val="73C25B0E"/>
    <w:rsid w:val="73C64E85"/>
    <w:rsid w:val="73C974CE"/>
    <w:rsid w:val="73CC1F97"/>
    <w:rsid w:val="73CD03A6"/>
    <w:rsid w:val="73CD0E20"/>
    <w:rsid w:val="73CE02E6"/>
    <w:rsid w:val="73D138CC"/>
    <w:rsid w:val="73D452BE"/>
    <w:rsid w:val="73D46D94"/>
    <w:rsid w:val="73D71E2A"/>
    <w:rsid w:val="73D74492"/>
    <w:rsid w:val="73DB113C"/>
    <w:rsid w:val="73DC165A"/>
    <w:rsid w:val="73DF7E68"/>
    <w:rsid w:val="73E0270F"/>
    <w:rsid w:val="73E20584"/>
    <w:rsid w:val="73E801B7"/>
    <w:rsid w:val="73F15B0A"/>
    <w:rsid w:val="73F40EE8"/>
    <w:rsid w:val="73F52E4F"/>
    <w:rsid w:val="73FA3B2A"/>
    <w:rsid w:val="73FC1266"/>
    <w:rsid w:val="73FF6735"/>
    <w:rsid w:val="74015DB5"/>
    <w:rsid w:val="74020946"/>
    <w:rsid w:val="74027521"/>
    <w:rsid w:val="740334F8"/>
    <w:rsid w:val="740439D0"/>
    <w:rsid w:val="740C6AFE"/>
    <w:rsid w:val="74114085"/>
    <w:rsid w:val="7414424B"/>
    <w:rsid w:val="74146155"/>
    <w:rsid w:val="74151F98"/>
    <w:rsid w:val="741578DC"/>
    <w:rsid w:val="741A54D5"/>
    <w:rsid w:val="74243BCA"/>
    <w:rsid w:val="742654D7"/>
    <w:rsid w:val="742D1D6B"/>
    <w:rsid w:val="742D1E1B"/>
    <w:rsid w:val="742D4B62"/>
    <w:rsid w:val="74305809"/>
    <w:rsid w:val="743314C3"/>
    <w:rsid w:val="7439078E"/>
    <w:rsid w:val="7443476C"/>
    <w:rsid w:val="74436C84"/>
    <w:rsid w:val="74444F4A"/>
    <w:rsid w:val="7447532C"/>
    <w:rsid w:val="744C145A"/>
    <w:rsid w:val="74515612"/>
    <w:rsid w:val="74563500"/>
    <w:rsid w:val="745704E3"/>
    <w:rsid w:val="74580D25"/>
    <w:rsid w:val="745845ED"/>
    <w:rsid w:val="745B0211"/>
    <w:rsid w:val="745C0C06"/>
    <w:rsid w:val="745F7BD6"/>
    <w:rsid w:val="746208EA"/>
    <w:rsid w:val="74620997"/>
    <w:rsid w:val="74644556"/>
    <w:rsid w:val="746605EB"/>
    <w:rsid w:val="74666934"/>
    <w:rsid w:val="746747BB"/>
    <w:rsid w:val="74681477"/>
    <w:rsid w:val="7468473C"/>
    <w:rsid w:val="746A44A8"/>
    <w:rsid w:val="74707861"/>
    <w:rsid w:val="747149E8"/>
    <w:rsid w:val="74734D05"/>
    <w:rsid w:val="74775F11"/>
    <w:rsid w:val="74777ACD"/>
    <w:rsid w:val="74781E9F"/>
    <w:rsid w:val="747A34EA"/>
    <w:rsid w:val="747B1FD0"/>
    <w:rsid w:val="747E5694"/>
    <w:rsid w:val="747F7ED7"/>
    <w:rsid w:val="74810DB2"/>
    <w:rsid w:val="748121EA"/>
    <w:rsid w:val="748917CE"/>
    <w:rsid w:val="748A3680"/>
    <w:rsid w:val="748B7B5D"/>
    <w:rsid w:val="748E1826"/>
    <w:rsid w:val="74954C25"/>
    <w:rsid w:val="74955DBB"/>
    <w:rsid w:val="74961531"/>
    <w:rsid w:val="7498516E"/>
    <w:rsid w:val="749F17BE"/>
    <w:rsid w:val="74AB6B1C"/>
    <w:rsid w:val="74B06932"/>
    <w:rsid w:val="74B26991"/>
    <w:rsid w:val="74B66156"/>
    <w:rsid w:val="74B8109A"/>
    <w:rsid w:val="74BB239D"/>
    <w:rsid w:val="74BC799C"/>
    <w:rsid w:val="74BE1A08"/>
    <w:rsid w:val="74BE75C0"/>
    <w:rsid w:val="74C01761"/>
    <w:rsid w:val="74C23A90"/>
    <w:rsid w:val="74C26852"/>
    <w:rsid w:val="74CE070F"/>
    <w:rsid w:val="74CE0E3B"/>
    <w:rsid w:val="74D21F23"/>
    <w:rsid w:val="74D5461C"/>
    <w:rsid w:val="74D66310"/>
    <w:rsid w:val="74D72046"/>
    <w:rsid w:val="74D91313"/>
    <w:rsid w:val="74DA6CF5"/>
    <w:rsid w:val="74DE28C6"/>
    <w:rsid w:val="74E75BA8"/>
    <w:rsid w:val="74E82676"/>
    <w:rsid w:val="74EA2620"/>
    <w:rsid w:val="74EC1C73"/>
    <w:rsid w:val="74F074F9"/>
    <w:rsid w:val="74F11323"/>
    <w:rsid w:val="74F54481"/>
    <w:rsid w:val="74F60D8E"/>
    <w:rsid w:val="74F61A5E"/>
    <w:rsid w:val="74F809B0"/>
    <w:rsid w:val="74F82304"/>
    <w:rsid w:val="74FE280D"/>
    <w:rsid w:val="74FF481C"/>
    <w:rsid w:val="7502275E"/>
    <w:rsid w:val="750270DF"/>
    <w:rsid w:val="75063F11"/>
    <w:rsid w:val="7507168E"/>
    <w:rsid w:val="75086D7A"/>
    <w:rsid w:val="750B2D50"/>
    <w:rsid w:val="750B75D7"/>
    <w:rsid w:val="750C34DD"/>
    <w:rsid w:val="75120B15"/>
    <w:rsid w:val="7517795F"/>
    <w:rsid w:val="75186FEF"/>
    <w:rsid w:val="751A189E"/>
    <w:rsid w:val="751F1E5A"/>
    <w:rsid w:val="75262F93"/>
    <w:rsid w:val="75280743"/>
    <w:rsid w:val="75282443"/>
    <w:rsid w:val="752965E1"/>
    <w:rsid w:val="752B3393"/>
    <w:rsid w:val="752B5F42"/>
    <w:rsid w:val="75301C73"/>
    <w:rsid w:val="754322F6"/>
    <w:rsid w:val="75432C2E"/>
    <w:rsid w:val="75486A2B"/>
    <w:rsid w:val="754A6A44"/>
    <w:rsid w:val="75513118"/>
    <w:rsid w:val="75517AA9"/>
    <w:rsid w:val="755630FD"/>
    <w:rsid w:val="755730E3"/>
    <w:rsid w:val="75574D5D"/>
    <w:rsid w:val="755A5E3E"/>
    <w:rsid w:val="755E1AC0"/>
    <w:rsid w:val="75620B7C"/>
    <w:rsid w:val="75666D5C"/>
    <w:rsid w:val="756761CD"/>
    <w:rsid w:val="75692F8F"/>
    <w:rsid w:val="75703AA1"/>
    <w:rsid w:val="75707C9D"/>
    <w:rsid w:val="75754A4E"/>
    <w:rsid w:val="75784FF0"/>
    <w:rsid w:val="75793FCB"/>
    <w:rsid w:val="757B3D82"/>
    <w:rsid w:val="7580632C"/>
    <w:rsid w:val="75815E0A"/>
    <w:rsid w:val="758178CB"/>
    <w:rsid w:val="7584127B"/>
    <w:rsid w:val="758A3B72"/>
    <w:rsid w:val="758E1E77"/>
    <w:rsid w:val="758E322C"/>
    <w:rsid w:val="758F78B3"/>
    <w:rsid w:val="75936BDD"/>
    <w:rsid w:val="759578DC"/>
    <w:rsid w:val="759675CF"/>
    <w:rsid w:val="759A2F9A"/>
    <w:rsid w:val="759E0125"/>
    <w:rsid w:val="75A51440"/>
    <w:rsid w:val="75A62F39"/>
    <w:rsid w:val="75A80C3D"/>
    <w:rsid w:val="75AC033E"/>
    <w:rsid w:val="75AC2A88"/>
    <w:rsid w:val="75AD1508"/>
    <w:rsid w:val="75AD6A92"/>
    <w:rsid w:val="75AF64BC"/>
    <w:rsid w:val="75B3590D"/>
    <w:rsid w:val="75B6119C"/>
    <w:rsid w:val="75B64E44"/>
    <w:rsid w:val="75B90A45"/>
    <w:rsid w:val="75C01EFF"/>
    <w:rsid w:val="75C84799"/>
    <w:rsid w:val="75CC2856"/>
    <w:rsid w:val="75CD2E98"/>
    <w:rsid w:val="75CE4B05"/>
    <w:rsid w:val="75CE711F"/>
    <w:rsid w:val="75D07E9A"/>
    <w:rsid w:val="75D1636D"/>
    <w:rsid w:val="75D43822"/>
    <w:rsid w:val="75D855CD"/>
    <w:rsid w:val="75D95B40"/>
    <w:rsid w:val="75DA39F5"/>
    <w:rsid w:val="75DB5199"/>
    <w:rsid w:val="75E50618"/>
    <w:rsid w:val="75E84BF9"/>
    <w:rsid w:val="75E869C4"/>
    <w:rsid w:val="75EC1BCD"/>
    <w:rsid w:val="75ED1413"/>
    <w:rsid w:val="75ED31E1"/>
    <w:rsid w:val="75EF5C98"/>
    <w:rsid w:val="75F10049"/>
    <w:rsid w:val="75F21511"/>
    <w:rsid w:val="75F34061"/>
    <w:rsid w:val="75F51324"/>
    <w:rsid w:val="75F52895"/>
    <w:rsid w:val="75F749C6"/>
    <w:rsid w:val="75F77F68"/>
    <w:rsid w:val="75F846F4"/>
    <w:rsid w:val="75FA7801"/>
    <w:rsid w:val="75FB1C8C"/>
    <w:rsid w:val="75FB27D4"/>
    <w:rsid w:val="75FF6981"/>
    <w:rsid w:val="760316E3"/>
    <w:rsid w:val="7607631F"/>
    <w:rsid w:val="760E503D"/>
    <w:rsid w:val="76101154"/>
    <w:rsid w:val="761303A3"/>
    <w:rsid w:val="76180110"/>
    <w:rsid w:val="761A20D2"/>
    <w:rsid w:val="762103BE"/>
    <w:rsid w:val="76217B43"/>
    <w:rsid w:val="76223E68"/>
    <w:rsid w:val="76284EB6"/>
    <w:rsid w:val="76294AE4"/>
    <w:rsid w:val="76296440"/>
    <w:rsid w:val="762F6F03"/>
    <w:rsid w:val="76325912"/>
    <w:rsid w:val="76326ACB"/>
    <w:rsid w:val="76333842"/>
    <w:rsid w:val="7637252C"/>
    <w:rsid w:val="763C58B9"/>
    <w:rsid w:val="763E728F"/>
    <w:rsid w:val="7640444C"/>
    <w:rsid w:val="76432C54"/>
    <w:rsid w:val="76476BC2"/>
    <w:rsid w:val="764837A7"/>
    <w:rsid w:val="764D1395"/>
    <w:rsid w:val="764F5875"/>
    <w:rsid w:val="76522D03"/>
    <w:rsid w:val="765354F0"/>
    <w:rsid w:val="765443F4"/>
    <w:rsid w:val="765677B1"/>
    <w:rsid w:val="76575DD5"/>
    <w:rsid w:val="7657762E"/>
    <w:rsid w:val="765A59BC"/>
    <w:rsid w:val="765C496C"/>
    <w:rsid w:val="765D1F30"/>
    <w:rsid w:val="76674B66"/>
    <w:rsid w:val="766B4F20"/>
    <w:rsid w:val="766C6EC0"/>
    <w:rsid w:val="766E2E3E"/>
    <w:rsid w:val="76707112"/>
    <w:rsid w:val="76725332"/>
    <w:rsid w:val="76746080"/>
    <w:rsid w:val="767517B0"/>
    <w:rsid w:val="767978BA"/>
    <w:rsid w:val="768612DC"/>
    <w:rsid w:val="7686403C"/>
    <w:rsid w:val="768873EA"/>
    <w:rsid w:val="76887DE7"/>
    <w:rsid w:val="768D1E86"/>
    <w:rsid w:val="768D30ED"/>
    <w:rsid w:val="768F3CDD"/>
    <w:rsid w:val="76902401"/>
    <w:rsid w:val="769301B6"/>
    <w:rsid w:val="7696023D"/>
    <w:rsid w:val="76965148"/>
    <w:rsid w:val="7699496E"/>
    <w:rsid w:val="769A21CE"/>
    <w:rsid w:val="769F11C7"/>
    <w:rsid w:val="769F3A0E"/>
    <w:rsid w:val="76A05171"/>
    <w:rsid w:val="76A1773E"/>
    <w:rsid w:val="76A235C9"/>
    <w:rsid w:val="76A352EB"/>
    <w:rsid w:val="76AC6629"/>
    <w:rsid w:val="76AD0804"/>
    <w:rsid w:val="76AE4E5B"/>
    <w:rsid w:val="76AF3734"/>
    <w:rsid w:val="76B1237C"/>
    <w:rsid w:val="76B144E9"/>
    <w:rsid w:val="76B90B66"/>
    <w:rsid w:val="76BA5F16"/>
    <w:rsid w:val="76BC1726"/>
    <w:rsid w:val="76C216F0"/>
    <w:rsid w:val="76C27BA9"/>
    <w:rsid w:val="76C810C5"/>
    <w:rsid w:val="76CB247B"/>
    <w:rsid w:val="76CB79DB"/>
    <w:rsid w:val="76CF3995"/>
    <w:rsid w:val="76D66244"/>
    <w:rsid w:val="76D702EA"/>
    <w:rsid w:val="76D852E4"/>
    <w:rsid w:val="76DC4C4B"/>
    <w:rsid w:val="76DC577C"/>
    <w:rsid w:val="76DD4010"/>
    <w:rsid w:val="76E346F1"/>
    <w:rsid w:val="76E730C4"/>
    <w:rsid w:val="76EC77D0"/>
    <w:rsid w:val="76EE7145"/>
    <w:rsid w:val="76FC65D3"/>
    <w:rsid w:val="76FF663C"/>
    <w:rsid w:val="77031725"/>
    <w:rsid w:val="7703723A"/>
    <w:rsid w:val="770671A8"/>
    <w:rsid w:val="77087AC1"/>
    <w:rsid w:val="77094348"/>
    <w:rsid w:val="770B16E4"/>
    <w:rsid w:val="770F33A8"/>
    <w:rsid w:val="7715034A"/>
    <w:rsid w:val="7718252D"/>
    <w:rsid w:val="77184A6E"/>
    <w:rsid w:val="771B113A"/>
    <w:rsid w:val="771B7ED8"/>
    <w:rsid w:val="771C5D64"/>
    <w:rsid w:val="771C6D86"/>
    <w:rsid w:val="771D46EB"/>
    <w:rsid w:val="772144B2"/>
    <w:rsid w:val="77217318"/>
    <w:rsid w:val="77260B6A"/>
    <w:rsid w:val="772802C9"/>
    <w:rsid w:val="77282B04"/>
    <w:rsid w:val="7729451A"/>
    <w:rsid w:val="772A792E"/>
    <w:rsid w:val="772D27BE"/>
    <w:rsid w:val="772F1F31"/>
    <w:rsid w:val="7735023C"/>
    <w:rsid w:val="77370E05"/>
    <w:rsid w:val="77392388"/>
    <w:rsid w:val="773A643A"/>
    <w:rsid w:val="77440F5D"/>
    <w:rsid w:val="77457049"/>
    <w:rsid w:val="7749109A"/>
    <w:rsid w:val="77496FC9"/>
    <w:rsid w:val="774B2230"/>
    <w:rsid w:val="77522AAE"/>
    <w:rsid w:val="77546F2C"/>
    <w:rsid w:val="77552652"/>
    <w:rsid w:val="7756338D"/>
    <w:rsid w:val="77574D02"/>
    <w:rsid w:val="77576A70"/>
    <w:rsid w:val="775803B0"/>
    <w:rsid w:val="775B47E4"/>
    <w:rsid w:val="775C53E1"/>
    <w:rsid w:val="77630458"/>
    <w:rsid w:val="77651F26"/>
    <w:rsid w:val="7765383C"/>
    <w:rsid w:val="776F1F70"/>
    <w:rsid w:val="776F51E7"/>
    <w:rsid w:val="77704CA6"/>
    <w:rsid w:val="77720D1D"/>
    <w:rsid w:val="77744CB5"/>
    <w:rsid w:val="77745E23"/>
    <w:rsid w:val="777632E7"/>
    <w:rsid w:val="777742A4"/>
    <w:rsid w:val="77782495"/>
    <w:rsid w:val="7778360F"/>
    <w:rsid w:val="777848B8"/>
    <w:rsid w:val="777B6E81"/>
    <w:rsid w:val="777F401D"/>
    <w:rsid w:val="778336AB"/>
    <w:rsid w:val="778441F3"/>
    <w:rsid w:val="77870592"/>
    <w:rsid w:val="77875085"/>
    <w:rsid w:val="778B4C16"/>
    <w:rsid w:val="778E54B9"/>
    <w:rsid w:val="778E6319"/>
    <w:rsid w:val="779009A4"/>
    <w:rsid w:val="779346D3"/>
    <w:rsid w:val="77941C49"/>
    <w:rsid w:val="77945261"/>
    <w:rsid w:val="7795758A"/>
    <w:rsid w:val="779A6047"/>
    <w:rsid w:val="779B35CC"/>
    <w:rsid w:val="779B711A"/>
    <w:rsid w:val="779F01B7"/>
    <w:rsid w:val="77A47F84"/>
    <w:rsid w:val="77A63988"/>
    <w:rsid w:val="77AA7CA4"/>
    <w:rsid w:val="77AD23E5"/>
    <w:rsid w:val="77AD5E02"/>
    <w:rsid w:val="77AF36FA"/>
    <w:rsid w:val="77B12478"/>
    <w:rsid w:val="77B2663B"/>
    <w:rsid w:val="77B45846"/>
    <w:rsid w:val="77B86A83"/>
    <w:rsid w:val="77B93490"/>
    <w:rsid w:val="77BB2998"/>
    <w:rsid w:val="77BB420F"/>
    <w:rsid w:val="77BB6737"/>
    <w:rsid w:val="77C14C4A"/>
    <w:rsid w:val="77C611A1"/>
    <w:rsid w:val="77CB33D3"/>
    <w:rsid w:val="77CF2949"/>
    <w:rsid w:val="77D61E5F"/>
    <w:rsid w:val="77D727B3"/>
    <w:rsid w:val="77D7744E"/>
    <w:rsid w:val="77DA533D"/>
    <w:rsid w:val="77DB04B6"/>
    <w:rsid w:val="77E34C17"/>
    <w:rsid w:val="77E75790"/>
    <w:rsid w:val="77E76FB0"/>
    <w:rsid w:val="77E94399"/>
    <w:rsid w:val="77E973CF"/>
    <w:rsid w:val="77EC46EF"/>
    <w:rsid w:val="77ED56D4"/>
    <w:rsid w:val="77EE26E0"/>
    <w:rsid w:val="77EF1309"/>
    <w:rsid w:val="77F173DE"/>
    <w:rsid w:val="77F35C78"/>
    <w:rsid w:val="77F67473"/>
    <w:rsid w:val="77FF3755"/>
    <w:rsid w:val="77FF6A9B"/>
    <w:rsid w:val="78024EDA"/>
    <w:rsid w:val="780627AB"/>
    <w:rsid w:val="78082783"/>
    <w:rsid w:val="780E0CBA"/>
    <w:rsid w:val="780F36C8"/>
    <w:rsid w:val="781008F2"/>
    <w:rsid w:val="78103B84"/>
    <w:rsid w:val="78112304"/>
    <w:rsid w:val="78122D5D"/>
    <w:rsid w:val="78133517"/>
    <w:rsid w:val="78133F4A"/>
    <w:rsid w:val="78150B36"/>
    <w:rsid w:val="78170C72"/>
    <w:rsid w:val="782045CF"/>
    <w:rsid w:val="782573FE"/>
    <w:rsid w:val="78263D9D"/>
    <w:rsid w:val="7829795F"/>
    <w:rsid w:val="782A3395"/>
    <w:rsid w:val="782B285F"/>
    <w:rsid w:val="782D3806"/>
    <w:rsid w:val="782F355F"/>
    <w:rsid w:val="78344376"/>
    <w:rsid w:val="7835237B"/>
    <w:rsid w:val="78355BE4"/>
    <w:rsid w:val="78360ADF"/>
    <w:rsid w:val="78370153"/>
    <w:rsid w:val="783B3E92"/>
    <w:rsid w:val="78413200"/>
    <w:rsid w:val="78415F74"/>
    <w:rsid w:val="7842694D"/>
    <w:rsid w:val="78453BAD"/>
    <w:rsid w:val="78455142"/>
    <w:rsid w:val="78457278"/>
    <w:rsid w:val="784A1DF3"/>
    <w:rsid w:val="784B36BC"/>
    <w:rsid w:val="784D5A79"/>
    <w:rsid w:val="784F2235"/>
    <w:rsid w:val="784F6B80"/>
    <w:rsid w:val="785020FC"/>
    <w:rsid w:val="785467EF"/>
    <w:rsid w:val="78570B2D"/>
    <w:rsid w:val="7859302D"/>
    <w:rsid w:val="785A3191"/>
    <w:rsid w:val="785A7288"/>
    <w:rsid w:val="785E6349"/>
    <w:rsid w:val="785F5423"/>
    <w:rsid w:val="78664DA2"/>
    <w:rsid w:val="78694F14"/>
    <w:rsid w:val="78727245"/>
    <w:rsid w:val="78735287"/>
    <w:rsid w:val="787523C9"/>
    <w:rsid w:val="78766A05"/>
    <w:rsid w:val="787E2D8D"/>
    <w:rsid w:val="78802D3E"/>
    <w:rsid w:val="78804A1B"/>
    <w:rsid w:val="788059D5"/>
    <w:rsid w:val="788108FC"/>
    <w:rsid w:val="7881359B"/>
    <w:rsid w:val="78854AB2"/>
    <w:rsid w:val="78876C38"/>
    <w:rsid w:val="78976569"/>
    <w:rsid w:val="78990123"/>
    <w:rsid w:val="789D5535"/>
    <w:rsid w:val="789F6C63"/>
    <w:rsid w:val="78A03A8C"/>
    <w:rsid w:val="78A22BA6"/>
    <w:rsid w:val="78A57F7D"/>
    <w:rsid w:val="78AA683B"/>
    <w:rsid w:val="78AD4F95"/>
    <w:rsid w:val="78AF35ED"/>
    <w:rsid w:val="78B0419D"/>
    <w:rsid w:val="78B215C0"/>
    <w:rsid w:val="78B35A77"/>
    <w:rsid w:val="78B663A7"/>
    <w:rsid w:val="78B851FE"/>
    <w:rsid w:val="78C30379"/>
    <w:rsid w:val="78C914E9"/>
    <w:rsid w:val="78CA02D7"/>
    <w:rsid w:val="78D327E2"/>
    <w:rsid w:val="78D52D6C"/>
    <w:rsid w:val="78D63122"/>
    <w:rsid w:val="78DA7704"/>
    <w:rsid w:val="78DB1DB1"/>
    <w:rsid w:val="78DB27BA"/>
    <w:rsid w:val="78DB2DAB"/>
    <w:rsid w:val="78DB7AC2"/>
    <w:rsid w:val="78DF510F"/>
    <w:rsid w:val="78E02900"/>
    <w:rsid w:val="78E12ECE"/>
    <w:rsid w:val="78E2670E"/>
    <w:rsid w:val="78E44D2E"/>
    <w:rsid w:val="78E72BA7"/>
    <w:rsid w:val="78E96E50"/>
    <w:rsid w:val="78EA1788"/>
    <w:rsid w:val="78EB4D42"/>
    <w:rsid w:val="78F0434B"/>
    <w:rsid w:val="78F11A3B"/>
    <w:rsid w:val="78F153B8"/>
    <w:rsid w:val="78F8266E"/>
    <w:rsid w:val="78F87FA0"/>
    <w:rsid w:val="78FB5F6B"/>
    <w:rsid w:val="78FF5A4A"/>
    <w:rsid w:val="79024D2A"/>
    <w:rsid w:val="79050E06"/>
    <w:rsid w:val="790563A2"/>
    <w:rsid w:val="790944B9"/>
    <w:rsid w:val="790B17F8"/>
    <w:rsid w:val="790E4499"/>
    <w:rsid w:val="79114AD5"/>
    <w:rsid w:val="791624A8"/>
    <w:rsid w:val="79197211"/>
    <w:rsid w:val="791D24D8"/>
    <w:rsid w:val="792018DB"/>
    <w:rsid w:val="79224FAA"/>
    <w:rsid w:val="79231CD9"/>
    <w:rsid w:val="79233AF3"/>
    <w:rsid w:val="79234BA2"/>
    <w:rsid w:val="792404EB"/>
    <w:rsid w:val="792B6B7D"/>
    <w:rsid w:val="792C2661"/>
    <w:rsid w:val="792D10D5"/>
    <w:rsid w:val="792D676E"/>
    <w:rsid w:val="7930045A"/>
    <w:rsid w:val="7930540D"/>
    <w:rsid w:val="79365BD2"/>
    <w:rsid w:val="79366D14"/>
    <w:rsid w:val="793717E2"/>
    <w:rsid w:val="793773D2"/>
    <w:rsid w:val="793F40FB"/>
    <w:rsid w:val="79407779"/>
    <w:rsid w:val="79423484"/>
    <w:rsid w:val="794C44CF"/>
    <w:rsid w:val="794C7A42"/>
    <w:rsid w:val="794D66F2"/>
    <w:rsid w:val="794F2B55"/>
    <w:rsid w:val="79583CC4"/>
    <w:rsid w:val="795B6426"/>
    <w:rsid w:val="795D4844"/>
    <w:rsid w:val="795F0EFC"/>
    <w:rsid w:val="795F587C"/>
    <w:rsid w:val="7961199B"/>
    <w:rsid w:val="7962153D"/>
    <w:rsid w:val="79625AEB"/>
    <w:rsid w:val="79672C10"/>
    <w:rsid w:val="796B354A"/>
    <w:rsid w:val="796B4C73"/>
    <w:rsid w:val="796C5080"/>
    <w:rsid w:val="796F2DBB"/>
    <w:rsid w:val="797131CE"/>
    <w:rsid w:val="797272BD"/>
    <w:rsid w:val="797443DF"/>
    <w:rsid w:val="79777B2E"/>
    <w:rsid w:val="797A501E"/>
    <w:rsid w:val="798138CF"/>
    <w:rsid w:val="79825FB8"/>
    <w:rsid w:val="7982649F"/>
    <w:rsid w:val="79844214"/>
    <w:rsid w:val="79846A48"/>
    <w:rsid w:val="79886DBC"/>
    <w:rsid w:val="798E194E"/>
    <w:rsid w:val="799256F5"/>
    <w:rsid w:val="79930A0F"/>
    <w:rsid w:val="7994032C"/>
    <w:rsid w:val="79943E92"/>
    <w:rsid w:val="79980348"/>
    <w:rsid w:val="799B0243"/>
    <w:rsid w:val="799B13F6"/>
    <w:rsid w:val="799F36F0"/>
    <w:rsid w:val="799F7B47"/>
    <w:rsid w:val="79A23B2A"/>
    <w:rsid w:val="79A47562"/>
    <w:rsid w:val="79B1409F"/>
    <w:rsid w:val="79C63E40"/>
    <w:rsid w:val="79C7426F"/>
    <w:rsid w:val="79C840D5"/>
    <w:rsid w:val="79CF36C6"/>
    <w:rsid w:val="79D172BA"/>
    <w:rsid w:val="79D73EB8"/>
    <w:rsid w:val="79DD5E51"/>
    <w:rsid w:val="79E3630D"/>
    <w:rsid w:val="79ED1E78"/>
    <w:rsid w:val="79EF383F"/>
    <w:rsid w:val="79F17731"/>
    <w:rsid w:val="79F42CF1"/>
    <w:rsid w:val="79F860FC"/>
    <w:rsid w:val="79FA1375"/>
    <w:rsid w:val="79FA7C15"/>
    <w:rsid w:val="79FD65C9"/>
    <w:rsid w:val="79FD7703"/>
    <w:rsid w:val="79FF1288"/>
    <w:rsid w:val="7A011C73"/>
    <w:rsid w:val="7A02158D"/>
    <w:rsid w:val="7A056A4A"/>
    <w:rsid w:val="7A067B07"/>
    <w:rsid w:val="7A080291"/>
    <w:rsid w:val="7A0E49E6"/>
    <w:rsid w:val="7A1302CF"/>
    <w:rsid w:val="7A165009"/>
    <w:rsid w:val="7A18216E"/>
    <w:rsid w:val="7A1C2C02"/>
    <w:rsid w:val="7A1E4FC1"/>
    <w:rsid w:val="7A1F09B3"/>
    <w:rsid w:val="7A1F6E93"/>
    <w:rsid w:val="7A222BCD"/>
    <w:rsid w:val="7A230A9E"/>
    <w:rsid w:val="7A266A3E"/>
    <w:rsid w:val="7A2750C0"/>
    <w:rsid w:val="7A290653"/>
    <w:rsid w:val="7A2E12FE"/>
    <w:rsid w:val="7A2F659E"/>
    <w:rsid w:val="7A321770"/>
    <w:rsid w:val="7A330A04"/>
    <w:rsid w:val="7A33234D"/>
    <w:rsid w:val="7A344422"/>
    <w:rsid w:val="7A357039"/>
    <w:rsid w:val="7A362742"/>
    <w:rsid w:val="7A37228D"/>
    <w:rsid w:val="7A3743DE"/>
    <w:rsid w:val="7A3879BA"/>
    <w:rsid w:val="7A393C3B"/>
    <w:rsid w:val="7A3B2FF9"/>
    <w:rsid w:val="7A3D088C"/>
    <w:rsid w:val="7A3E0453"/>
    <w:rsid w:val="7A3E0EE9"/>
    <w:rsid w:val="7A3E5DB7"/>
    <w:rsid w:val="7A3E73AA"/>
    <w:rsid w:val="7A3F223D"/>
    <w:rsid w:val="7A45600C"/>
    <w:rsid w:val="7A4E2805"/>
    <w:rsid w:val="7A4E4214"/>
    <w:rsid w:val="7A503064"/>
    <w:rsid w:val="7A5041F2"/>
    <w:rsid w:val="7A523A19"/>
    <w:rsid w:val="7A555B75"/>
    <w:rsid w:val="7A567BA8"/>
    <w:rsid w:val="7A5F5F37"/>
    <w:rsid w:val="7A650B77"/>
    <w:rsid w:val="7A676F54"/>
    <w:rsid w:val="7A6B4DB1"/>
    <w:rsid w:val="7A6F4F03"/>
    <w:rsid w:val="7A7205D0"/>
    <w:rsid w:val="7A724D1C"/>
    <w:rsid w:val="7A773106"/>
    <w:rsid w:val="7A794BC8"/>
    <w:rsid w:val="7A86063F"/>
    <w:rsid w:val="7A861A06"/>
    <w:rsid w:val="7A9150DF"/>
    <w:rsid w:val="7A921E46"/>
    <w:rsid w:val="7A951EC5"/>
    <w:rsid w:val="7A974293"/>
    <w:rsid w:val="7A9D1F2F"/>
    <w:rsid w:val="7A9F3A3C"/>
    <w:rsid w:val="7AA46EB8"/>
    <w:rsid w:val="7AA75F09"/>
    <w:rsid w:val="7AA9140A"/>
    <w:rsid w:val="7AA93B49"/>
    <w:rsid w:val="7AAA78DD"/>
    <w:rsid w:val="7AAC5B3D"/>
    <w:rsid w:val="7AAC748A"/>
    <w:rsid w:val="7AAF6629"/>
    <w:rsid w:val="7AB06B8F"/>
    <w:rsid w:val="7AB52493"/>
    <w:rsid w:val="7AB666B4"/>
    <w:rsid w:val="7AB83D1A"/>
    <w:rsid w:val="7AB8456E"/>
    <w:rsid w:val="7ABB7ADD"/>
    <w:rsid w:val="7ABC36C3"/>
    <w:rsid w:val="7ABC5561"/>
    <w:rsid w:val="7ABF2EB5"/>
    <w:rsid w:val="7AC007EB"/>
    <w:rsid w:val="7AC11583"/>
    <w:rsid w:val="7AC1409E"/>
    <w:rsid w:val="7AC62840"/>
    <w:rsid w:val="7AC804EF"/>
    <w:rsid w:val="7AC93D43"/>
    <w:rsid w:val="7ACB019A"/>
    <w:rsid w:val="7ACC4672"/>
    <w:rsid w:val="7ACE1DDB"/>
    <w:rsid w:val="7ACE3238"/>
    <w:rsid w:val="7ACF21EB"/>
    <w:rsid w:val="7AD00460"/>
    <w:rsid w:val="7AD00C11"/>
    <w:rsid w:val="7AD02E87"/>
    <w:rsid w:val="7AD30DE0"/>
    <w:rsid w:val="7AD4161E"/>
    <w:rsid w:val="7AD76646"/>
    <w:rsid w:val="7ADD4CF3"/>
    <w:rsid w:val="7ADF1C33"/>
    <w:rsid w:val="7AE31FA6"/>
    <w:rsid w:val="7AE46B88"/>
    <w:rsid w:val="7AE6248B"/>
    <w:rsid w:val="7AE63768"/>
    <w:rsid w:val="7AE85C4B"/>
    <w:rsid w:val="7AEB62C6"/>
    <w:rsid w:val="7AED3314"/>
    <w:rsid w:val="7AED35E1"/>
    <w:rsid w:val="7AEE75CE"/>
    <w:rsid w:val="7AF00730"/>
    <w:rsid w:val="7AF01F7C"/>
    <w:rsid w:val="7AF166C3"/>
    <w:rsid w:val="7AF31B41"/>
    <w:rsid w:val="7AF65CD4"/>
    <w:rsid w:val="7AFD0113"/>
    <w:rsid w:val="7B015B50"/>
    <w:rsid w:val="7B042C4F"/>
    <w:rsid w:val="7B043E7D"/>
    <w:rsid w:val="7B083678"/>
    <w:rsid w:val="7B084A7C"/>
    <w:rsid w:val="7B0B0F6F"/>
    <w:rsid w:val="7B0D220B"/>
    <w:rsid w:val="7B0D267D"/>
    <w:rsid w:val="7B0D2A04"/>
    <w:rsid w:val="7B0F1534"/>
    <w:rsid w:val="7B141551"/>
    <w:rsid w:val="7B16282A"/>
    <w:rsid w:val="7B170D04"/>
    <w:rsid w:val="7B171C5D"/>
    <w:rsid w:val="7B1B6974"/>
    <w:rsid w:val="7B241A0B"/>
    <w:rsid w:val="7B2C429A"/>
    <w:rsid w:val="7B314C93"/>
    <w:rsid w:val="7B32547E"/>
    <w:rsid w:val="7B32710E"/>
    <w:rsid w:val="7B341A10"/>
    <w:rsid w:val="7B3604C6"/>
    <w:rsid w:val="7B384EA0"/>
    <w:rsid w:val="7B3A6CB5"/>
    <w:rsid w:val="7B3D5F52"/>
    <w:rsid w:val="7B3E3F19"/>
    <w:rsid w:val="7B3E7B8D"/>
    <w:rsid w:val="7B433022"/>
    <w:rsid w:val="7B442DB6"/>
    <w:rsid w:val="7B4553F7"/>
    <w:rsid w:val="7B47564B"/>
    <w:rsid w:val="7B4C21E8"/>
    <w:rsid w:val="7B4D040B"/>
    <w:rsid w:val="7B5713B3"/>
    <w:rsid w:val="7B573CB8"/>
    <w:rsid w:val="7B5822F7"/>
    <w:rsid w:val="7B5918F1"/>
    <w:rsid w:val="7B5B785E"/>
    <w:rsid w:val="7B5B787B"/>
    <w:rsid w:val="7B5F5269"/>
    <w:rsid w:val="7B60003B"/>
    <w:rsid w:val="7B611455"/>
    <w:rsid w:val="7B645547"/>
    <w:rsid w:val="7B6503B5"/>
    <w:rsid w:val="7B651DD0"/>
    <w:rsid w:val="7B65340D"/>
    <w:rsid w:val="7B6649DE"/>
    <w:rsid w:val="7B697426"/>
    <w:rsid w:val="7B6B07D8"/>
    <w:rsid w:val="7B6B1EEB"/>
    <w:rsid w:val="7B7644B5"/>
    <w:rsid w:val="7B7C6A53"/>
    <w:rsid w:val="7B8048B4"/>
    <w:rsid w:val="7B862A90"/>
    <w:rsid w:val="7B873344"/>
    <w:rsid w:val="7B8E154F"/>
    <w:rsid w:val="7B934662"/>
    <w:rsid w:val="7B9408A2"/>
    <w:rsid w:val="7B954039"/>
    <w:rsid w:val="7B955FB5"/>
    <w:rsid w:val="7B985DD7"/>
    <w:rsid w:val="7B9A488C"/>
    <w:rsid w:val="7BA270CF"/>
    <w:rsid w:val="7BA33EA4"/>
    <w:rsid w:val="7BA42571"/>
    <w:rsid w:val="7BAD3248"/>
    <w:rsid w:val="7BB056EA"/>
    <w:rsid w:val="7BB26BA0"/>
    <w:rsid w:val="7BB55730"/>
    <w:rsid w:val="7BB56E3F"/>
    <w:rsid w:val="7BB70E0D"/>
    <w:rsid w:val="7BB75965"/>
    <w:rsid w:val="7BB945EB"/>
    <w:rsid w:val="7BBA3693"/>
    <w:rsid w:val="7BC16042"/>
    <w:rsid w:val="7BC53304"/>
    <w:rsid w:val="7BC60891"/>
    <w:rsid w:val="7BCA2907"/>
    <w:rsid w:val="7BCD0A09"/>
    <w:rsid w:val="7BCE4EAC"/>
    <w:rsid w:val="7BCF5CDE"/>
    <w:rsid w:val="7BCF6D0D"/>
    <w:rsid w:val="7BD149C5"/>
    <w:rsid w:val="7BD20D9D"/>
    <w:rsid w:val="7BD32D43"/>
    <w:rsid w:val="7BDB0469"/>
    <w:rsid w:val="7BDB35AA"/>
    <w:rsid w:val="7BDB68A2"/>
    <w:rsid w:val="7BE206CB"/>
    <w:rsid w:val="7BE355C0"/>
    <w:rsid w:val="7BE367B5"/>
    <w:rsid w:val="7BE46395"/>
    <w:rsid w:val="7BE52178"/>
    <w:rsid w:val="7BE6540D"/>
    <w:rsid w:val="7BE757EF"/>
    <w:rsid w:val="7BE75B37"/>
    <w:rsid w:val="7BE877B0"/>
    <w:rsid w:val="7BEA6265"/>
    <w:rsid w:val="7BEC766B"/>
    <w:rsid w:val="7BEE1789"/>
    <w:rsid w:val="7BEF6DAD"/>
    <w:rsid w:val="7BEF6EFF"/>
    <w:rsid w:val="7BF143B7"/>
    <w:rsid w:val="7BF538EA"/>
    <w:rsid w:val="7BF577C1"/>
    <w:rsid w:val="7BF608EB"/>
    <w:rsid w:val="7BF670C8"/>
    <w:rsid w:val="7BF77F7A"/>
    <w:rsid w:val="7BF867B0"/>
    <w:rsid w:val="7BF93B44"/>
    <w:rsid w:val="7BFD63AD"/>
    <w:rsid w:val="7C063ED4"/>
    <w:rsid w:val="7C064F4D"/>
    <w:rsid w:val="7C0827C1"/>
    <w:rsid w:val="7C0A1E13"/>
    <w:rsid w:val="7C0B2DD1"/>
    <w:rsid w:val="7C0D17A1"/>
    <w:rsid w:val="7C0F32F1"/>
    <w:rsid w:val="7C111F99"/>
    <w:rsid w:val="7C153C7B"/>
    <w:rsid w:val="7C1945B1"/>
    <w:rsid w:val="7C1C70AB"/>
    <w:rsid w:val="7C20395B"/>
    <w:rsid w:val="7C23326D"/>
    <w:rsid w:val="7C243230"/>
    <w:rsid w:val="7C2C017C"/>
    <w:rsid w:val="7C2C61DD"/>
    <w:rsid w:val="7C2F6C3A"/>
    <w:rsid w:val="7C310F57"/>
    <w:rsid w:val="7C317E6B"/>
    <w:rsid w:val="7C383617"/>
    <w:rsid w:val="7C396D21"/>
    <w:rsid w:val="7C3B2B4D"/>
    <w:rsid w:val="7C3E5055"/>
    <w:rsid w:val="7C41739F"/>
    <w:rsid w:val="7C4C5B3C"/>
    <w:rsid w:val="7C582C66"/>
    <w:rsid w:val="7C590168"/>
    <w:rsid w:val="7C591A9C"/>
    <w:rsid w:val="7C593A95"/>
    <w:rsid w:val="7C5C3A7C"/>
    <w:rsid w:val="7C6158DC"/>
    <w:rsid w:val="7C62191F"/>
    <w:rsid w:val="7C623ABF"/>
    <w:rsid w:val="7C675A3C"/>
    <w:rsid w:val="7C713462"/>
    <w:rsid w:val="7C714ADD"/>
    <w:rsid w:val="7C732198"/>
    <w:rsid w:val="7C766094"/>
    <w:rsid w:val="7C7A344E"/>
    <w:rsid w:val="7C7C312C"/>
    <w:rsid w:val="7C7C4914"/>
    <w:rsid w:val="7C7E434C"/>
    <w:rsid w:val="7C7F65C2"/>
    <w:rsid w:val="7C804C04"/>
    <w:rsid w:val="7C824883"/>
    <w:rsid w:val="7C88142D"/>
    <w:rsid w:val="7C8A1B5C"/>
    <w:rsid w:val="7C8A6B62"/>
    <w:rsid w:val="7C8B140A"/>
    <w:rsid w:val="7C8C5F24"/>
    <w:rsid w:val="7C8D3058"/>
    <w:rsid w:val="7C9120E7"/>
    <w:rsid w:val="7C952A4F"/>
    <w:rsid w:val="7C9A23C2"/>
    <w:rsid w:val="7C9B3FF4"/>
    <w:rsid w:val="7CA137DA"/>
    <w:rsid w:val="7CA37AFA"/>
    <w:rsid w:val="7CA86418"/>
    <w:rsid w:val="7CAA591C"/>
    <w:rsid w:val="7CB2604A"/>
    <w:rsid w:val="7CB40371"/>
    <w:rsid w:val="7CB6781B"/>
    <w:rsid w:val="7CB91A6D"/>
    <w:rsid w:val="7CBA4523"/>
    <w:rsid w:val="7CBC70A8"/>
    <w:rsid w:val="7CBD0D59"/>
    <w:rsid w:val="7CBF59FA"/>
    <w:rsid w:val="7CC070A3"/>
    <w:rsid w:val="7CC432B3"/>
    <w:rsid w:val="7CC77DD2"/>
    <w:rsid w:val="7CCB20D8"/>
    <w:rsid w:val="7CD24E72"/>
    <w:rsid w:val="7CD44BC8"/>
    <w:rsid w:val="7CD57566"/>
    <w:rsid w:val="7CD67017"/>
    <w:rsid w:val="7CD71ED1"/>
    <w:rsid w:val="7CDB1879"/>
    <w:rsid w:val="7CDD0580"/>
    <w:rsid w:val="7CDE7D71"/>
    <w:rsid w:val="7CE441EC"/>
    <w:rsid w:val="7CE97F11"/>
    <w:rsid w:val="7CED0382"/>
    <w:rsid w:val="7CF1660D"/>
    <w:rsid w:val="7CF21352"/>
    <w:rsid w:val="7CF72E7C"/>
    <w:rsid w:val="7CF76BDC"/>
    <w:rsid w:val="7CFA6B32"/>
    <w:rsid w:val="7CFD7868"/>
    <w:rsid w:val="7D002855"/>
    <w:rsid w:val="7D060F15"/>
    <w:rsid w:val="7D0E3A11"/>
    <w:rsid w:val="7D142497"/>
    <w:rsid w:val="7D1466B6"/>
    <w:rsid w:val="7D165D63"/>
    <w:rsid w:val="7D166775"/>
    <w:rsid w:val="7D173F4C"/>
    <w:rsid w:val="7D180D3B"/>
    <w:rsid w:val="7D183638"/>
    <w:rsid w:val="7D200D03"/>
    <w:rsid w:val="7D2651A8"/>
    <w:rsid w:val="7D280304"/>
    <w:rsid w:val="7D29155B"/>
    <w:rsid w:val="7D2B7E08"/>
    <w:rsid w:val="7D2D6C44"/>
    <w:rsid w:val="7D345FB9"/>
    <w:rsid w:val="7D3A61FE"/>
    <w:rsid w:val="7D3B6A01"/>
    <w:rsid w:val="7D3E3664"/>
    <w:rsid w:val="7D3F53B2"/>
    <w:rsid w:val="7D401D55"/>
    <w:rsid w:val="7D434533"/>
    <w:rsid w:val="7D454210"/>
    <w:rsid w:val="7D4E2E68"/>
    <w:rsid w:val="7D4E49C8"/>
    <w:rsid w:val="7D5678D0"/>
    <w:rsid w:val="7D597C95"/>
    <w:rsid w:val="7D5B7F79"/>
    <w:rsid w:val="7D5C0268"/>
    <w:rsid w:val="7D5D47D1"/>
    <w:rsid w:val="7D5D7BE2"/>
    <w:rsid w:val="7D5F032D"/>
    <w:rsid w:val="7D5F3080"/>
    <w:rsid w:val="7D611542"/>
    <w:rsid w:val="7D62479E"/>
    <w:rsid w:val="7D6357D5"/>
    <w:rsid w:val="7D670669"/>
    <w:rsid w:val="7D6771A2"/>
    <w:rsid w:val="7D682A34"/>
    <w:rsid w:val="7D6B2C58"/>
    <w:rsid w:val="7D6B424E"/>
    <w:rsid w:val="7D6F3C3B"/>
    <w:rsid w:val="7D73153D"/>
    <w:rsid w:val="7D747091"/>
    <w:rsid w:val="7D7901B5"/>
    <w:rsid w:val="7D7F58DB"/>
    <w:rsid w:val="7D8166AF"/>
    <w:rsid w:val="7D835F76"/>
    <w:rsid w:val="7D844625"/>
    <w:rsid w:val="7D8511A4"/>
    <w:rsid w:val="7D853DD4"/>
    <w:rsid w:val="7D8543F7"/>
    <w:rsid w:val="7D8900EA"/>
    <w:rsid w:val="7D8E1151"/>
    <w:rsid w:val="7D9255B5"/>
    <w:rsid w:val="7D9363A1"/>
    <w:rsid w:val="7D952563"/>
    <w:rsid w:val="7D990621"/>
    <w:rsid w:val="7D9A501A"/>
    <w:rsid w:val="7D9C08D0"/>
    <w:rsid w:val="7D9E161B"/>
    <w:rsid w:val="7D9F33BA"/>
    <w:rsid w:val="7DA20010"/>
    <w:rsid w:val="7DA32955"/>
    <w:rsid w:val="7DA37649"/>
    <w:rsid w:val="7DA511B1"/>
    <w:rsid w:val="7DAC1A1D"/>
    <w:rsid w:val="7DAE2E95"/>
    <w:rsid w:val="7DB15243"/>
    <w:rsid w:val="7DB302EE"/>
    <w:rsid w:val="7DB37524"/>
    <w:rsid w:val="7DB71B13"/>
    <w:rsid w:val="7DB92D37"/>
    <w:rsid w:val="7DBB0943"/>
    <w:rsid w:val="7DBB0FAD"/>
    <w:rsid w:val="7DBD1EB5"/>
    <w:rsid w:val="7DC00C02"/>
    <w:rsid w:val="7DC95036"/>
    <w:rsid w:val="7DCA06F3"/>
    <w:rsid w:val="7DCA6408"/>
    <w:rsid w:val="7DCA7F28"/>
    <w:rsid w:val="7DD319E3"/>
    <w:rsid w:val="7DD33023"/>
    <w:rsid w:val="7DD9023F"/>
    <w:rsid w:val="7DDB7433"/>
    <w:rsid w:val="7DDE2216"/>
    <w:rsid w:val="7DE424C5"/>
    <w:rsid w:val="7DE6564A"/>
    <w:rsid w:val="7DE7153C"/>
    <w:rsid w:val="7DEC5963"/>
    <w:rsid w:val="7DF60FAE"/>
    <w:rsid w:val="7DF66F2E"/>
    <w:rsid w:val="7DF90E62"/>
    <w:rsid w:val="7DF915A4"/>
    <w:rsid w:val="7DFC637E"/>
    <w:rsid w:val="7DFD4B8D"/>
    <w:rsid w:val="7E002BDB"/>
    <w:rsid w:val="7E027EC8"/>
    <w:rsid w:val="7E034E4E"/>
    <w:rsid w:val="7E036C78"/>
    <w:rsid w:val="7E041C9E"/>
    <w:rsid w:val="7E064601"/>
    <w:rsid w:val="7E086CA9"/>
    <w:rsid w:val="7E0B375A"/>
    <w:rsid w:val="7E0F41CF"/>
    <w:rsid w:val="7E1016A8"/>
    <w:rsid w:val="7E101EB7"/>
    <w:rsid w:val="7E162C64"/>
    <w:rsid w:val="7E1F135C"/>
    <w:rsid w:val="7E21072F"/>
    <w:rsid w:val="7E2427CF"/>
    <w:rsid w:val="7E296A47"/>
    <w:rsid w:val="7E2B7773"/>
    <w:rsid w:val="7E2C38D0"/>
    <w:rsid w:val="7E3122BD"/>
    <w:rsid w:val="7E38205B"/>
    <w:rsid w:val="7E384F3C"/>
    <w:rsid w:val="7E3E06D6"/>
    <w:rsid w:val="7E3E2EB9"/>
    <w:rsid w:val="7E3F6E87"/>
    <w:rsid w:val="7E403796"/>
    <w:rsid w:val="7E423BF7"/>
    <w:rsid w:val="7E433D92"/>
    <w:rsid w:val="7E4675A3"/>
    <w:rsid w:val="7E4A518E"/>
    <w:rsid w:val="7E4B3439"/>
    <w:rsid w:val="7E4D5CA4"/>
    <w:rsid w:val="7E4D67E1"/>
    <w:rsid w:val="7E544223"/>
    <w:rsid w:val="7E547B8A"/>
    <w:rsid w:val="7E554F0A"/>
    <w:rsid w:val="7E563865"/>
    <w:rsid w:val="7E5A595D"/>
    <w:rsid w:val="7E5B7FF1"/>
    <w:rsid w:val="7E604E30"/>
    <w:rsid w:val="7E614975"/>
    <w:rsid w:val="7E631422"/>
    <w:rsid w:val="7E6318A1"/>
    <w:rsid w:val="7E634345"/>
    <w:rsid w:val="7E653D8F"/>
    <w:rsid w:val="7E65714E"/>
    <w:rsid w:val="7E65799D"/>
    <w:rsid w:val="7E6661B3"/>
    <w:rsid w:val="7E673C5D"/>
    <w:rsid w:val="7E6A69FE"/>
    <w:rsid w:val="7E6F6EF1"/>
    <w:rsid w:val="7E7337C3"/>
    <w:rsid w:val="7E7D2989"/>
    <w:rsid w:val="7E7F0300"/>
    <w:rsid w:val="7E832B95"/>
    <w:rsid w:val="7E8876E7"/>
    <w:rsid w:val="7E8C61C6"/>
    <w:rsid w:val="7E937BBB"/>
    <w:rsid w:val="7E940F71"/>
    <w:rsid w:val="7E9464D6"/>
    <w:rsid w:val="7E966AF7"/>
    <w:rsid w:val="7E975D1C"/>
    <w:rsid w:val="7E9865F5"/>
    <w:rsid w:val="7E990966"/>
    <w:rsid w:val="7E9951D7"/>
    <w:rsid w:val="7E9D5456"/>
    <w:rsid w:val="7E9E4FB7"/>
    <w:rsid w:val="7E9F2598"/>
    <w:rsid w:val="7EA27D8E"/>
    <w:rsid w:val="7EA4524B"/>
    <w:rsid w:val="7EA8121A"/>
    <w:rsid w:val="7EAC27E7"/>
    <w:rsid w:val="7EAD0755"/>
    <w:rsid w:val="7EB42BF1"/>
    <w:rsid w:val="7EB632BA"/>
    <w:rsid w:val="7EB65774"/>
    <w:rsid w:val="7EB94E6C"/>
    <w:rsid w:val="7EBB04C3"/>
    <w:rsid w:val="7EC34BA3"/>
    <w:rsid w:val="7EC63257"/>
    <w:rsid w:val="7EC63497"/>
    <w:rsid w:val="7EC63B96"/>
    <w:rsid w:val="7EC670DC"/>
    <w:rsid w:val="7ECC6856"/>
    <w:rsid w:val="7EDA60D1"/>
    <w:rsid w:val="7EDC5621"/>
    <w:rsid w:val="7EE23B38"/>
    <w:rsid w:val="7EE732EF"/>
    <w:rsid w:val="7EEB555F"/>
    <w:rsid w:val="7EF40C5B"/>
    <w:rsid w:val="7EF47783"/>
    <w:rsid w:val="7EFE6839"/>
    <w:rsid w:val="7F0112D4"/>
    <w:rsid w:val="7F026B4F"/>
    <w:rsid w:val="7F0538B9"/>
    <w:rsid w:val="7F0812EF"/>
    <w:rsid w:val="7F0B1640"/>
    <w:rsid w:val="7F0D28D1"/>
    <w:rsid w:val="7F0E1494"/>
    <w:rsid w:val="7F130EA1"/>
    <w:rsid w:val="7F16326D"/>
    <w:rsid w:val="7F1635D9"/>
    <w:rsid w:val="7F192A55"/>
    <w:rsid w:val="7F1B27CC"/>
    <w:rsid w:val="7F1E0E46"/>
    <w:rsid w:val="7F1F01DD"/>
    <w:rsid w:val="7F216874"/>
    <w:rsid w:val="7F216A42"/>
    <w:rsid w:val="7F251299"/>
    <w:rsid w:val="7F25625B"/>
    <w:rsid w:val="7F2A4C13"/>
    <w:rsid w:val="7F2B1A3B"/>
    <w:rsid w:val="7F2F2001"/>
    <w:rsid w:val="7F3008BC"/>
    <w:rsid w:val="7F3341CB"/>
    <w:rsid w:val="7F363C39"/>
    <w:rsid w:val="7F366BE6"/>
    <w:rsid w:val="7F37054C"/>
    <w:rsid w:val="7F380C58"/>
    <w:rsid w:val="7F381A26"/>
    <w:rsid w:val="7F474825"/>
    <w:rsid w:val="7F476BBB"/>
    <w:rsid w:val="7F530183"/>
    <w:rsid w:val="7F544C96"/>
    <w:rsid w:val="7F591A0E"/>
    <w:rsid w:val="7F5B63DC"/>
    <w:rsid w:val="7F5C6AB5"/>
    <w:rsid w:val="7F5E2CE2"/>
    <w:rsid w:val="7F605722"/>
    <w:rsid w:val="7F6076D1"/>
    <w:rsid w:val="7F680802"/>
    <w:rsid w:val="7F69077D"/>
    <w:rsid w:val="7F6C27BA"/>
    <w:rsid w:val="7F6D3F35"/>
    <w:rsid w:val="7F704439"/>
    <w:rsid w:val="7F770715"/>
    <w:rsid w:val="7F777E89"/>
    <w:rsid w:val="7F7B1245"/>
    <w:rsid w:val="7F7E7E6C"/>
    <w:rsid w:val="7F834AFA"/>
    <w:rsid w:val="7F885915"/>
    <w:rsid w:val="7F897354"/>
    <w:rsid w:val="7F907ADD"/>
    <w:rsid w:val="7F994B8B"/>
    <w:rsid w:val="7F9C122E"/>
    <w:rsid w:val="7F9D3DF1"/>
    <w:rsid w:val="7FA1246D"/>
    <w:rsid w:val="7FA151BB"/>
    <w:rsid w:val="7FA54560"/>
    <w:rsid w:val="7FAD6A7D"/>
    <w:rsid w:val="7FB338D4"/>
    <w:rsid w:val="7FB87C7F"/>
    <w:rsid w:val="7FBA0266"/>
    <w:rsid w:val="7FBA43B1"/>
    <w:rsid w:val="7FBB69AE"/>
    <w:rsid w:val="7FBC3435"/>
    <w:rsid w:val="7FC0780C"/>
    <w:rsid w:val="7FC25683"/>
    <w:rsid w:val="7FC33D1A"/>
    <w:rsid w:val="7FCA7893"/>
    <w:rsid w:val="7FCB5400"/>
    <w:rsid w:val="7FCD4296"/>
    <w:rsid w:val="7FDC4EF4"/>
    <w:rsid w:val="7FDE3EAE"/>
    <w:rsid w:val="7FDF658C"/>
    <w:rsid w:val="7FE205F3"/>
    <w:rsid w:val="7FE4068E"/>
    <w:rsid w:val="7FE578BD"/>
    <w:rsid w:val="7FE65F89"/>
    <w:rsid w:val="7FE8290B"/>
    <w:rsid w:val="7FEC5BF7"/>
    <w:rsid w:val="7FEF383F"/>
    <w:rsid w:val="7FEF450C"/>
    <w:rsid w:val="7FF07A36"/>
    <w:rsid w:val="7FF13AB2"/>
    <w:rsid w:val="7FF646A2"/>
    <w:rsid w:val="7FF7669F"/>
    <w:rsid w:val="7FF920D2"/>
    <w:rsid w:val="7FFB1004"/>
    <w:rsid w:val="7F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32</Pages>
  <Words>3534</Words>
  <Characters>16506</Characters>
  <Lines>77</Lines>
  <Paragraphs>21</Paragraphs>
  <TotalTime>48</TotalTime>
  <ScaleCrop>false</ScaleCrop>
  <LinksUpToDate>false</LinksUpToDate>
  <CharactersWithSpaces>18571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2019-06-07T01:34:16Z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