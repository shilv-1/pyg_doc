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hint="eastAsia" w:ascii="黑体" w:hAnsi="黑体" w:eastAsia="黑体" w:cs="黑体"/>
          <w:b/>
          <w:bCs/>
          <w:sz w:val="84"/>
          <w:szCs w:val="8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84"/>
          <w:szCs w:val="84"/>
          <w:lang w:val="en-US" w:eastAsia="zh-CN"/>
        </w:rPr>
        <w:t>品优购电商系统开发</w:t>
      </w:r>
    </w:p>
    <w:p>
      <w:pPr>
        <w:spacing w:line="276" w:lineRule="auto"/>
        <w:jc w:val="center"/>
        <w:rPr>
          <w:rFonts w:hint="eastAsia" w:ascii="方正兰亭超细黑简体" w:hAnsi="方正兰亭超细黑简体" w:eastAsia="方正兰亭超细黑简体" w:cs="方正兰亭超细黑简体"/>
          <w:b/>
          <w:bCs/>
          <w:sz w:val="48"/>
          <w:szCs w:val="48"/>
          <w:lang w:val="zh-CN" w:eastAsia="zh-CN"/>
        </w:rPr>
      </w:pPr>
      <w:r>
        <w:rPr>
          <w:rFonts w:hint="eastAsia" w:ascii="方正兰亭超细黑简体" w:hAnsi="方正兰亭超细黑简体" w:eastAsia="方正兰亭超细黑简体" w:cs="方正兰亭超细黑简体"/>
          <w:b/>
          <w:bCs/>
          <w:sz w:val="48"/>
          <w:szCs w:val="48"/>
          <w:lang w:val="zh-CN" w:eastAsia="zh-CN"/>
        </w:rPr>
        <w:t>第</w:t>
      </w:r>
      <w:r>
        <w:rPr>
          <w:rFonts w:hint="eastAsia" w:ascii="方正兰亭超细黑简体" w:hAnsi="方正兰亭超细黑简体" w:eastAsia="方正兰亭超细黑简体" w:cs="方正兰亭超细黑简体"/>
          <w:b/>
          <w:bCs/>
          <w:sz w:val="48"/>
          <w:szCs w:val="48"/>
          <w:lang w:val="en-US" w:eastAsia="zh-CN"/>
        </w:rPr>
        <w:t>8章</w:t>
      </w:r>
    </w:p>
    <w:p>
      <w:pPr>
        <w:spacing w:line="276" w:lineRule="auto"/>
        <w:jc w:val="center"/>
        <w:rPr>
          <w:rFonts w:hint="eastAsia" w:ascii="黑体" w:hAnsi="黑体" w:eastAsia="微软雅黑" w:cs="黑体"/>
          <w:b/>
          <w:bCs/>
          <w:sz w:val="84"/>
          <w:szCs w:val="8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52"/>
          <w:szCs w:val="52"/>
          <w:lang w:val="zh-CN" w:eastAsia="zh-CN"/>
        </w:rPr>
        <w:t>商品管理</w:t>
      </w:r>
      <w:r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  <w:t>&amp;广告类型&amp;广告管理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jc w:val="center"/>
        <w:rPr>
          <w:rFonts w:hint="eastAsia" w:ascii="黑体" w:hAnsi="黑体" w:eastAsia="黑体" w:cs="黑体"/>
          <w:sz w:val="36"/>
          <w:szCs w:val="36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hint="eastAsia" w:ascii="微软雅黑" w:hAnsi="微软雅黑" w:eastAsia="微软雅黑" w:cs="微软雅黑"/>
          <w:sz w:val="44"/>
          <w:szCs w:val="44"/>
          <w:lang w:val="zh-CN"/>
        </w:rPr>
      </w:pPr>
      <w:r>
        <w:rPr>
          <w:rFonts w:hint="eastAsia" w:ascii="微软雅黑" w:hAnsi="微软雅黑" w:eastAsia="微软雅黑" w:cs="微软雅黑"/>
          <w:sz w:val="44"/>
          <w:szCs w:val="44"/>
        </w:rPr>
        <w:t>传智播客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.黑马程序员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pStyle w:val="2"/>
        <w:numPr>
          <w:ilvl w:val="0"/>
          <w:numId w:val="0"/>
        </w:numPr>
        <w:tabs>
          <w:tab w:val="left" w:pos="425"/>
        </w:tabs>
        <w:spacing w:line="276" w:lineRule="auto"/>
        <w:ind w:leftChars="0"/>
        <w:jc w:val="both"/>
        <w:rPr>
          <w:rFonts w:hint="eastAsia"/>
        </w:rPr>
      </w:pPr>
      <w:bookmarkStart w:id="0" w:name="_Toc22790"/>
      <w:bookmarkStart w:id="1" w:name="_Toc10262"/>
      <w:r>
        <w:rPr>
          <w:rFonts w:hint="eastAsia"/>
        </w:rPr>
        <w:t>课程目标</w:t>
      </w:r>
      <w:bookmarkEnd w:id="0"/>
      <w:bookmarkEnd w:id="1"/>
    </w:p>
    <w:p>
      <w:pPr>
        <w:spacing w:line="240" w:lineRule="auto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目标</w:t>
      </w:r>
      <w:r>
        <w:rPr>
          <w:rFonts w:hint="eastAsia" w:ascii="Courier New" w:hAnsi="Courier New" w:cs="Courier New"/>
          <w:lang w:val="en-US" w:eastAsia="zh-CN"/>
        </w:rPr>
        <w:t>1</w:t>
      </w:r>
      <w:r>
        <w:rPr>
          <w:rFonts w:hint="default" w:ascii="Courier New" w:hAnsi="Courier New" w:cs="Courier New"/>
        </w:rPr>
        <w:t>：</w:t>
      </w:r>
      <w:r>
        <w:rPr>
          <w:rFonts w:hint="default" w:ascii="Courier New" w:hAnsi="Courier New" w:cs="Courier New"/>
          <w:lang w:eastAsia="zh-CN"/>
        </w:rPr>
        <w:t>完成运营商后台-商品审核功能</w:t>
      </w:r>
    </w:p>
    <w:p>
      <w:pPr>
        <w:spacing w:line="240" w:lineRule="auto"/>
        <w:rPr>
          <w:rFonts w:hint="default" w:ascii="Courier New" w:hAnsi="Courier New" w:cs="Courier New"/>
          <w:lang w:eastAsia="zh-CN"/>
        </w:rPr>
      </w:pPr>
      <w:r>
        <w:rPr>
          <w:rFonts w:hint="default" w:ascii="Courier New" w:hAnsi="Courier New" w:cs="Courier New"/>
        </w:rPr>
        <w:t>目标</w:t>
      </w:r>
      <w:r>
        <w:rPr>
          <w:rFonts w:hint="eastAsia" w:ascii="Courier New" w:hAnsi="Courier New" w:cs="Courier New"/>
          <w:lang w:val="en-US" w:eastAsia="zh-CN"/>
        </w:rPr>
        <w:t>2</w:t>
      </w:r>
      <w:r>
        <w:rPr>
          <w:rFonts w:hint="default" w:ascii="Courier New" w:hAnsi="Courier New" w:cs="Courier New"/>
        </w:rPr>
        <w:t>：</w:t>
      </w:r>
      <w:r>
        <w:rPr>
          <w:rFonts w:hint="default" w:ascii="Courier New" w:hAnsi="Courier New" w:cs="Courier New"/>
          <w:lang w:eastAsia="zh-CN"/>
        </w:rPr>
        <w:t>完成运营商后台-商品删除功能</w:t>
      </w:r>
    </w:p>
    <w:p>
      <w:pPr>
        <w:spacing w:line="240" w:lineRule="auto"/>
        <w:rPr>
          <w:rFonts w:hint="default" w:ascii="Courier New" w:hAnsi="Courier New" w:cs="Courier New"/>
          <w:lang w:eastAsia="zh-CN"/>
        </w:rPr>
      </w:pPr>
      <w:r>
        <w:rPr>
          <w:rFonts w:hint="default" w:ascii="Courier New" w:hAnsi="Courier New" w:cs="Courier New"/>
        </w:rPr>
        <w:t>目标</w:t>
      </w:r>
      <w:r>
        <w:rPr>
          <w:rFonts w:hint="eastAsia" w:ascii="Courier New" w:hAnsi="Courier New" w:cs="Courier New"/>
          <w:lang w:val="en-US" w:eastAsia="zh-CN"/>
        </w:rPr>
        <w:t>3</w:t>
      </w:r>
      <w:r>
        <w:rPr>
          <w:rFonts w:hint="default" w:ascii="Courier New" w:hAnsi="Courier New" w:cs="Courier New"/>
        </w:rPr>
        <w:t>：</w:t>
      </w:r>
      <w:bookmarkStart w:id="2" w:name="_Toc27759"/>
      <w:r>
        <w:rPr>
          <w:rFonts w:hint="default" w:ascii="Courier New" w:hAnsi="Courier New" w:cs="Courier New"/>
          <w:lang w:eastAsia="zh-CN"/>
        </w:rPr>
        <w:t>完成商家系统-商品上下架功能</w:t>
      </w:r>
    </w:p>
    <w:p>
      <w:pPr>
        <w:spacing w:line="240" w:lineRule="auto"/>
        <w:rPr>
          <w:rFonts w:hint="default" w:ascii="Courier New" w:hAnsi="Courier New" w:cs="Courier New"/>
          <w:lang w:eastAsia="zh-CN"/>
        </w:rPr>
      </w:pPr>
      <w:r>
        <w:rPr>
          <w:rFonts w:hint="default" w:ascii="Courier New" w:hAnsi="Courier New" w:cs="Courier New"/>
        </w:rPr>
        <w:t>目标</w:t>
      </w:r>
      <w:r>
        <w:rPr>
          <w:rFonts w:hint="eastAsia" w:ascii="Courier New" w:hAnsi="Courier New" w:cs="Courier New"/>
          <w:lang w:val="en-US" w:eastAsia="zh-CN"/>
        </w:rPr>
        <w:t>4</w:t>
      </w:r>
      <w:r>
        <w:rPr>
          <w:rFonts w:hint="default" w:ascii="Courier New" w:hAnsi="Courier New" w:cs="Courier New"/>
        </w:rPr>
        <w:t>：</w:t>
      </w:r>
      <w:r>
        <w:rPr>
          <w:rFonts w:hint="default" w:ascii="Courier New" w:hAnsi="Courier New" w:cs="Courier New"/>
          <w:lang w:eastAsia="zh-CN"/>
        </w:rPr>
        <w:t>了解网站前台广告的业务特点</w:t>
      </w:r>
    </w:p>
    <w:p>
      <w:pPr>
        <w:spacing w:line="240" w:lineRule="auto"/>
        <w:rPr>
          <w:rFonts w:hint="default" w:ascii="Courier New" w:hAnsi="Courier New" w:cs="Courier New"/>
          <w:lang w:eastAsia="zh-CN"/>
        </w:rPr>
      </w:pPr>
      <w:r>
        <w:rPr>
          <w:rFonts w:hint="default" w:ascii="Courier New" w:hAnsi="Courier New" w:cs="Courier New"/>
        </w:rPr>
        <w:t>目标</w:t>
      </w:r>
      <w:r>
        <w:rPr>
          <w:rFonts w:hint="eastAsia" w:ascii="Courier New" w:hAnsi="Courier New" w:cs="Courier New"/>
          <w:lang w:val="en-US" w:eastAsia="zh-CN"/>
        </w:rPr>
        <w:t>5</w:t>
      </w:r>
      <w:r>
        <w:rPr>
          <w:rFonts w:hint="default" w:ascii="Courier New" w:hAnsi="Courier New" w:cs="Courier New"/>
        </w:rPr>
        <w:t>：</w:t>
      </w:r>
      <w:bookmarkEnd w:id="2"/>
      <w:r>
        <w:rPr>
          <w:rFonts w:hint="default" w:ascii="Courier New" w:hAnsi="Courier New" w:cs="Courier New"/>
          <w:lang w:eastAsia="zh-CN"/>
        </w:rPr>
        <w:t>完成广告类型与广告管理功能</w:t>
      </w: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20" w:after="210" w:line="276" w:lineRule="auto"/>
        <w:ind w:leftChars="0"/>
        <w:jc w:val="both"/>
        <w:textAlignment w:val="auto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1.运营商后台-商品管理【商品审核】</w:t>
      </w:r>
    </w:p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ind w:leftChars="0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1.1待审核商品列表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eastAsia" w:ascii="Courier New" w:hAnsi="Courier New" w:cs="Courier New"/>
          <w:color w:val="FF0000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需求：参照商家后台商品列表的代码</w:t>
      </w:r>
      <w:r>
        <w:rPr>
          <w:rFonts w:hint="eastAsia" w:ascii="Courier New" w:hAnsi="Courier New" w:cs="Courier New"/>
          <w:lang w:val="en-US" w:eastAsia="zh-CN"/>
        </w:rPr>
        <w:t>，</w:t>
      </w:r>
      <w:r>
        <w:rPr>
          <w:rFonts w:hint="eastAsia" w:ascii="Courier New" w:hAnsi="Courier New" w:cs="Courier New"/>
          <w:color w:val="FF0000"/>
          <w:lang w:val="en-US" w:eastAsia="zh-CN"/>
        </w:rPr>
        <w:t>商品状态：未审核</w:t>
      </w:r>
    </w:p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ind w:leftChars="0"/>
        <w:textAlignment w:val="auto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1.1.1前端代码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pinyougou-manager-web</w:t>
      </w:r>
      <w:r>
        <w:rPr>
          <w:rFonts w:hint="eastAsia" w:ascii="Courier New" w:hAnsi="Courier New" w:cs="Courier New"/>
          <w:lang w:val="en-US" w:eastAsia="zh-CN"/>
        </w:rPr>
        <w:t>/src/main/webapp/admin/</w:t>
      </w:r>
      <w:r>
        <w:rPr>
          <w:rFonts w:hint="default" w:ascii="Courier New" w:hAnsi="Courier New" w:cs="Courier New"/>
          <w:lang w:val="en-US" w:eastAsia="zh-CN"/>
        </w:rPr>
        <w:t>goods.html 引入js：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8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script </w:t>
            </w:r>
            <w:r>
              <w:rPr>
                <w:rFonts w:hint="default" w:ascii="Courier New" w:hAnsi="Courier New" w:cs="Courier New"/>
                <w:b/>
                <w:color w:val="0000FF"/>
                <w:sz w:val="22"/>
                <w:szCs w:val="22"/>
                <w:shd w:val="clear" w:fill="C8EDCC"/>
              </w:rPr>
              <w:t>src=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>"/js/vue.min.js"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script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script </w:t>
            </w:r>
            <w:r>
              <w:rPr>
                <w:rFonts w:hint="default" w:ascii="Courier New" w:hAnsi="Courier New" w:cs="Courier New"/>
                <w:b/>
                <w:color w:val="0000FF"/>
                <w:sz w:val="22"/>
                <w:szCs w:val="22"/>
                <w:shd w:val="clear" w:fill="C8EDCC"/>
              </w:rPr>
              <w:t>src=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>"/js/axios.min.js"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script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script </w:t>
            </w:r>
            <w:r>
              <w:rPr>
                <w:rFonts w:hint="default" w:ascii="Courier New" w:hAnsi="Courier New" w:cs="Courier New"/>
                <w:b/>
                <w:color w:val="0000FF"/>
                <w:sz w:val="22"/>
                <w:szCs w:val="22"/>
                <w:shd w:val="clear" w:fill="C8EDCC"/>
              </w:rPr>
              <w:t>src=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>"/js/pagination.js"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script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script </w:t>
            </w:r>
            <w:r>
              <w:rPr>
                <w:rFonts w:hint="default" w:ascii="Courier New" w:hAnsi="Courier New" w:cs="Courier New"/>
                <w:b/>
                <w:color w:val="0000FF"/>
                <w:sz w:val="22"/>
                <w:szCs w:val="22"/>
                <w:shd w:val="clear" w:fill="C8EDCC"/>
              </w:rPr>
              <w:t>src=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>"/js/controller/goodsController.js"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script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g</w:t>
      </w:r>
      <w:r>
        <w:rPr>
          <w:rFonts w:hint="default" w:ascii="Courier New" w:hAnsi="Courier New" w:cs="Courier New"/>
          <w:lang w:val="en-US" w:eastAsia="zh-CN"/>
        </w:rPr>
        <w:t>oods.html</w:t>
      </w:r>
      <w:r>
        <w:rPr>
          <w:rFonts w:hint="eastAsia" w:ascii="Courier New" w:hAnsi="Courier New" w:cs="Courier New"/>
          <w:lang w:val="en-US" w:eastAsia="zh-CN"/>
        </w:rPr>
        <w:t>页面，</w:t>
      </w:r>
      <w:r>
        <w:rPr>
          <w:rFonts w:hint="default" w:ascii="Courier New" w:hAnsi="Courier New" w:cs="Courier New"/>
          <w:lang w:val="en-US" w:eastAsia="zh-CN"/>
        </w:rPr>
        <w:t>&lt;/table&gt;</w:t>
      </w:r>
      <w:r>
        <w:rPr>
          <w:rFonts w:hint="eastAsia" w:ascii="Courier New" w:hAnsi="Courier New" w:cs="Courier New"/>
          <w:lang w:val="en-US" w:eastAsia="zh-CN"/>
        </w:rPr>
        <w:t>之后，添加</w:t>
      </w:r>
      <w:r>
        <w:rPr>
          <w:rFonts w:hint="eastAsia"/>
          <w:lang w:val="en-US" w:eastAsia="zh-CN"/>
        </w:rPr>
        <w:t>分页组件：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8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7EDCC"/>
              </w:rPr>
              <w:t>&lt;!--</w:t>
            </w:r>
            <w:r>
              <w:rPr>
                <w:rFonts w:hint="eastAsia" w:ascii="Courier New" w:hAnsi="Courier New" w:cs="Courier New"/>
                <w:i/>
                <w:color w:val="808080"/>
                <w:sz w:val="20"/>
                <w:szCs w:val="20"/>
                <w:shd w:val="clear" w:fill="C7EDCC"/>
                <w:lang w:val="en-US" w:eastAsia="zh-CN"/>
              </w:rPr>
              <w:t>分页组件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7EDCC"/>
              </w:rPr>
              <w:t>--&gt;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pagination </w:t>
            </w:r>
            <w:r>
              <w:rPr>
                <w:rFonts w:hint="default" w:ascii="Courier New" w:hAnsi="Courier New" w:cs="Courier New"/>
                <w:b/>
                <w:color w:val="0000FF"/>
                <w:sz w:val="22"/>
                <w:szCs w:val="22"/>
                <w:shd w:val="clear" w:fill="C8EDCC"/>
              </w:rPr>
              <w:t>:pages=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 xml:space="preserve">"pages" </w:t>
            </w:r>
            <w:r>
              <w:rPr>
                <w:rFonts w:hint="default" w:ascii="Courier New" w:hAnsi="Courier New" w:cs="Courier New"/>
                <w:b/>
                <w:color w:val="0000FF"/>
                <w:sz w:val="22"/>
                <w:szCs w:val="22"/>
                <w:shd w:val="clear" w:fill="C8EDCC"/>
              </w:rPr>
              <w:t>:current=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 xml:space="preserve">"page" </w:t>
            </w:r>
            <w:r>
              <w:rPr>
                <w:rFonts w:hint="default" w:ascii="Courier New" w:hAnsi="Courier New" w:cs="Courier New"/>
                <w:b/>
                <w:color w:val="0000FF"/>
                <w:sz w:val="22"/>
                <w:szCs w:val="22"/>
                <w:shd w:val="clear" w:fill="C8EDCC"/>
              </w:rPr>
              <w:t>@navpage=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>"search"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/&gt;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g</w:t>
      </w:r>
      <w:r>
        <w:rPr>
          <w:rFonts w:hint="default" w:ascii="Courier New" w:hAnsi="Courier New" w:cs="Courier New"/>
          <w:lang w:val="en-US" w:eastAsia="zh-CN"/>
        </w:rPr>
        <w:t>oods.html页</w:t>
      </w:r>
      <w:r>
        <w:rPr>
          <w:rFonts w:hint="eastAsia" w:ascii="Courier New" w:hAnsi="Courier New" w:cs="Courier New"/>
          <w:lang w:val="en-US" w:eastAsia="zh-CN"/>
        </w:rPr>
        <w:t>面，</w:t>
      </w:r>
      <w:r>
        <w:rPr>
          <w:rFonts w:hint="default" w:ascii="Courier New" w:hAnsi="Courier New" w:cs="Courier New"/>
          <w:lang w:val="en-US" w:eastAsia="zh-CN"/>
        </w:rPr>
        <w:t>v</w:t>
      </w:r>
      <w:r>
        <w:rPr>
          <w:rFonts w:hint="eastAsia" w:ascii="Courier New" w:hAnsi="Courier New" w:cs="Courier New"/>
          <w:sz w:val="21"/>
          <w:szCs w:val="21"/>
          <w:lang w:val="en-US" w:eastAsia="zh-CN"/>
        </w:rPr>
        <w:t>-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for</w:t>
      </w:r>
      <w:r>
        <w:rPr>
          <w:rFonts w:hint="eastAsia" w:ascii="Courier New" w:hAnsi="Courier New" w:cs="Courier New"/>
          <w:sz w:val="21"/>
          <w:szCs w:val="21"/>
          <w:lang w:val="en-US" w:eastAsia="zh-CN"/>
        </w:rPr>
        <w:t>迭代数组：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8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tr </w:t>
            </w:r>
            <w:r>
              <w:rPr>
                <w:rFonts w:hint="default" w:ascii="Courier New" w:hAnsi="Courier New" w:cs="Courier New"/>
                <w:b/>
                <w:color w:val="FF0000"/>
                <w:sz w:val="22"/>
                <w:szCs w:val="22"/>
                <w:shd w:val="clear" w:fill="C8EDCC"/>
              </w:rPr>
              <w:t>v-for="entity in dataList"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&lt;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&gt;&lt;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input </w:t>
            </w:r>
            <w:r>
              <w:rPr>
                <w:rFonts w:hint="default" w:ascii="Courier New" w:hAnsi="Courier New" w:cs="Courier New"/>
                <w:b/>
                <w:color w:val="0000FF"/>
                <w:sz w:val="22"/>
                <w:szCs w:val="22"/>
                <w:shd w:val="clear" w:fill="C8EDCC"/>
              </w:rPr>
              <w:t>type=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>"checkbox"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&lt;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&gt;{{</w:t>
            </w:r>
            <w:r>
              <w:rPr>
                <w:rFonts w:hint="default" w:ascii="Courier New" w:hAnsi="Courier New" w:cs="Courier New"/>
                <w:b/>
                <w:color w:val="660E7A"/>
                <w:sz w:val="22"/>
                <w:szCs w:val="22"/>
                <w:shd w:val="clear" w:fill="C8EDCC"/>
              </w:rPr>
              <w:t>entity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2"/>
                <w:szCs w:val="22"/>
                <w:shd w:val="clear" w:fill="C8EDCC"/>
              </w:rPr>
              <w:t>id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}}&lt;/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&lt;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&gt;{{</w:t>
            </w:r>
            <w:r>
              <w:rPr>
                <w:rFonts w:hint="default" w:ascii="Courier New" w:hAnsi="Courier New" w:cs="Courier New"/>
                <w:b/>
                <w:color w:val="660E7A"/>
                <w:sz w:val="22"/>
                <w:szCs w:val="22"/>
                <w:shd w:val="clear" w:fill="C8EDCC"/>
              </w:rPr>
              <w:t>entity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.goodsName}}&lt;/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&lt;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&gt;{{</w:t>
            </w:r>
            <w:r>
              <w:rPr>
                <w:rFonts w:hint="default" w:ascii="Courier New" w:hAnsi="Courier New" w:cs="Courier New"/>
                <w:b/>
                <w:color w:val="660E7A"/>
                <w:sz w:val="22"/>
                <w:szCs w:val="22"/>
                <w:shd w:val="clear" w:fill="C8EDCC"/>
              </w:rPr>
              <w:t>entity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.price}}&lt;/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&lt;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&gt;{{</w:t>
            </w:r>
            <w:r>
              <w:rPr>
                <w:rFonts w:hint="default" w:ascii="Courier New" w:hAnsi="Courier New" w:cs="Courier New"/>
                <w:b/>
                <w:color w:val="660E7A"/>
                <w:sz w:val="22"/>
                <w:szCs w:val="22"/>
                <w:shd w:val="clear" w:fill="C8EDCC"/>
              </w:rPr>
              <w:t>entity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.category1Name}}&lt;/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&lt;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&gt;{{</w:t>
            </w:r>
            <w:r>
              <w:rPr>
                <w:rFonts w:hint="default" w:ascii="Courier New" w:hAnsi="Courier New" w:cs="Courier New"/>
                <w:b/>
                <w:color w:val="660E7A"/>
                <w:sz w:val="22"/>
                <w:szCs w:val="22"/>
                <w:shd w:val="clear" w:fill="C8EDCC"/>
              </w:rPr>
              <w:t>entity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.category2Name}}&lt;/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&lt;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&gt;{{</w:t>
            </w:r>
            <w:r>
              <w:rPr>
                <w:rFonts w:hint="default" w:ascii="Courier New" w:hAnsi="Courier New" w:cs="Courier New"/>
                <w:b/>
                <w:color w:val="660E7A"/>
                <w:sz w:val="22"/>
                <w:szCs w:val="22"/>
                <w:shd w:val="clear" w:fill="C8EDCC"/>
              </w:rPr>
              <w:t>entity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.category3Name}}&lt;/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&lt;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FF0000"/>
                <w:sz w:val="22"/>
                <w:szCs w:val="22"/>
                <w:shd w:val="clear" w:fill="C8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FF0000"/>
                <w:sz w:val="22"/>
                <w:szCs w:val="22"/>
                <w:shd w:val="clear" w:fill="C8EDCC"/>
              </w:rPr>
              <w:t>font color="red"</w:t>
            </w:r>
            <w:r>
              <w:rPr>
                <w:rFonts w:hint="default" w:ascii="Courier New" w:hAnsi="Courier New" w:cs="Courier New"/>
                <w:color w:val="FF0000"/>
                <w:sz w:val="22"/>
                <w:szCs w:val="22"/>
                <w:shd w:val="clear" w:fill="C8EDCC"/>
              </w:rPr>
              <w:t>&gt;</w:t>
            </w:r>
            <w:r>
              <w:rPr>
                <w:rFonts w:hint="eastAsia" w:ascii="宋体" w:hAnsi="宋体" w:eastAsia="宋体" w:cs="宋体"/>
                <w:color w:val="FF0000"/>
                <w:sz w:val="22"/>
                <w:szCs w:val="22"/>
                <w:shd w:val="clear" w:fill="C8EDCC"/>
              </w:rPr>
              <w:t>未审核</w:t>
            </w:r>
            <w:r>
              <w:rPr>
                <w:rFonts w:hint="default" w:ascii="Courier New" w:hAnsi="Courier New" w:cs="Courier New"/>
                <w:color w:val="FF0000"/>
                <w:sz w:val="22"/>
                <w:szCs w:val="22"/>
                <w:shd w:val="clear" w:fill="C8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FF0000"/>
                <w:sz w:val="22"/>
                <w:szCs w:val="22"/>
                <w:shd w:val="clear" w:fill="C8EDCC"/>
              </w:rPr>
              <w:t>font</w:t>
            </w:r>
            <w:r>
              <w:rPr>
                <w:rFonts w:hint="default" w:ascii="Courier New" w:hAnsi="Courier New" w:cs="Courier New"/>
                <w:color w:val="FF0000"/>
                <w:sz w:val="22"/>
                <w:szCs w:val="22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tr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g</w:t>
      </w:r>
      <w:r>
        <w:rPr>
          <w:rFonts w:hint="default" w:ascii="Courier New" w:hAnsi="Courier New" w:cs="Courier New"/>
          <w:lang w:val="en-US" w:eastAsia="zh-CN"/>
        </w:rPr>
        <w:t>oods.html页</w:t>
      </w:r>
      <w:r>
        <w:rPr>
          <w:rFonts w:hint="eastAsia" w:ascii="Courier New" w:hAnsi="Courier New" w:cs="Courier New"/>
          <w:lang w:val="en-US" w:eastAsia="zh-CN"/>
        </w:rPr>
        <w:t>面，查询条件</w:t>
      </w:r>
      <w:r>
        <w:rPr>
          <w:rFonts w:hint="default" w:ascii="Courier New" w:hAnsi="Courier New" w:cs="Courier New"/>
          <w:lang w:val="en-US" w:eastAsia="zh-CN"/>
        </w:rPr>
        <w:t>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8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</w:pP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div </w:t>
            </w:r>
            <w:r>
              <w:rPr>
                <w:rFonts w:hint="default" w:ascii="Courier New" w:hAnsi="Courier New" w:cs="Courier New"/>
                <w:b/>
                <w:color w:val="0000FF"/>
                <w:sz w:val="22"/>
                <w:szCs w:val="22"/>
                <w:shd w:val="clear" w:fill="C8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>"has-feedback"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C8EDCC"/>
              </w:rPr>
              <w:t>商品名称：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input </w:t>
            </w:r>
            <w:r>
              <w:rPr>
                <w:rFonts w:hint="default" w:ascii="Courier New" w:hAnsi="Courier New" w:cs="Courier New"/>
                <w:b/>
                <w:color w:val="FF0000"/>
                <w:sz w:val="22"/>
                <w:szCs w:val="22"/>
                <w:shd w:val="clear" w:fill="C8EDCC"/>
              </w:rPr>
              <w:t>v-model="searchEntity.goodsName"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/&gt;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&lt;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button </w:t>
            </w:r>
            <w:r>
              <w:rPr>
                <w:rFonts w:hint="default" w:ascii="Courier New" w:hAnsi="Courier New" w:cs="Courier New"/>
                <w:b/>
                <w:color w:val="0000FF"/>
                <w:sz w:val="22"/>
                <w:szCs w:val="22"/>
                <w:shd w:val="clear" w:fill="C8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 xml:space="preserve">"btn btn-default" 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8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firstLine="1436" w:firstLineChars="650"/>
              <w:textAlignment w:val="auto"/>
              <w:rPr>
                <w:rFonts w:hint="default" w:ascii="Courier New" w:hAnsi="Courier New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b/>
                <w:color w:val="FF0000"/>
                <w:sz w:val="22"/>
                <w:szCs w:val="22"/>
                <w:shd w:val="clear" w:fill="C8EDCC"/>
              </w:rPr>
              <w:t>@click="search(1)"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C8EDCC"/>
              </w:rPr>
              <w:t>查询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button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div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</w:p>
        </w:tc>
      </w:tr>
    </w:tbl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ind w:leftChars="0"/>
        <w:textAlignment w:val="auto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1.1.2后端代码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  <w:lang w:eastAsia="zh-CN"/>
        </w:rPr>
      </w:pPr>
      <w:r>
        <w:rPr>
          <w:rFonts w:hint="default" w:ascii="Courier New" w:hAnsi="Courier New" w:cs="Courier New"/>
          <w:lang w:val="en-US" w:eastAsia="zh-CN"/>
        </w:rPr>
        <w:t>pinyougou-manager-web</w:t>
      </w:r>
      <w:r>
        <w:rPr>
          <w:rFonts w:hint="eastAsia" w:ascii="Courier New" w:hAnsi="Courier New" w:cs="Courier New"/>
          <w:lang w:val="en-US" w:eastAsia="zh-CN"/>
        </w:rPr>
        <w:t>/src/main/java/com</w:t>
      </w:r>
      <w:r>
        <w:rPr>
          <w:rFonts w:hint="default" w:ascii="Courier New" w:hAnsi="Courier New" w:cs="Courier New"/>
          <w:lang w:val="en-US" w:eastAsia="zh-CN"/>
        </w:rPr>
        <w:t>/</w:t>
      </w:r>
      <w:r>
        <w:rPr>
          <w:rFonts w:hint="eastAsia" w:ascii="Courier New" w:hAnsi="Courier New" w:cs="Courier New"/>
          <w:lang w:val="en-US" w:eastAsia="zh-CN"/>
        </w:rPr>
        <w:t>pinyougou</w:t>
      </w:r>
      <w:r>
        <w:rPr>
          <w:rFonts w:hint="default" w:ascii="Courier New" w:hAnsi="Courier New" w:cs="Courier New"/>
          <w:lang w:val="en-US" w:eastAsia="zh-CN"/>
        </w:rPr>
        <w:t>/</w:t>
      </w:r>
      <w:r>
        <w:rPr>
          <w:rFonts w:hint="eastAsia" w:ascii="Courier New" w:hAnsi="Courier New" w:cs="Courier New"/>
          <w:lang w:val="en-US" w:eastAsia="zh-CN"/>
        </w:rPr>
        <w:t>manager</w:t>
      </w:r>
      <w:r>
        <w:rPr>
          <w:rFonts w:hint="default" w:ascii="Courier New" w:hAnsi="Courier New" w:cs="Courier New"/>
          <w:lang w:val="en-US" w:eastAsia="zh-CN"/>
        </w:rPr>
        <w:t>/</w:t>
      </w:r>
      <w:r>
        <w:rPr>
          <w:rFonts w:hint="eastAsia" w:ascii="Courier New" w:hAnsi="Courier New" w:cs="Courier New"/>
          <w:lang w:val="en-US" w:eastAsia="zh-CN"/>
        </w:rPr>
        <w:t>controller包下创建G</w:t>
      </w:r>
      <w:r>
        <w:rPr>
          <w:rFonts w:hint="default" w:ascii="Courier New" w:hAnsi="Courier New" w:cs="Courier New"/>
          <w:lang w:val="en-US" w:eastAsia="zh-CN"/>
        </w:rPr>
        <w:t>oodsController.</w:t>
      </w:r>
      <w:r>
        <w:rPr>
          <w:rFonts w:hint="eastAsia" w:ascii="Courier New" w:hAnsi="Courier New" w:cs="Courier New"/>
          <w:lang w:val="en-US" w:eastAsia="zh-CN"/>
        </w:rPr>
        <w:t>java</w:t>
      </w:r>
      <w:r>
        <w:rPr>
          <w:rFonts w:hint="default" w:ascii="Courier New" w:hAnsi="Courier New" w:cs="Courier New"/>
          <w:lang w:eastAsia="zh-CN"/>
        </w:rPr>
        <w:t>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8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</w:pP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@RestController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@RequestMapping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"/goods"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public class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GoodsController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@Reference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(timeout = </w:t>
            </w:r>
            <w:r>
              <w:rPr>
                <w:rFonts w:hint="default" w:ascii="Courier New" w:hAnsi="Courier New" w:cs="Courier New"/>
                <w:color w:val="0000FF"/>
                <w:sz w:val="21"/>
                <w:szCs w:val="21"/>
                <w:shd w:val="clear" w:fill="C7EDCC"/>
              </w:rPr>
              <w:t>10000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private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GoodsService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goodsService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搜索商品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@GetMapping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"/findByPage"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 xml:space="preserve">public 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PageResult findByPage(Goods goods,Integer page,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8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firstLine="1575" w:firstLineChars="750"/>
              <w:textAlignment w:val="auto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8EDCC"/>
              </w:rPr>
              <w:t>@RequestParam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(defaultValue = 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>"10"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)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Integer rows){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try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添加查询条件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        </w:t>
            </w:r>
            <w:r>
              <w:rPr>
                <w:rFonts w:hint="default" w:ascii="Courier New" w:hAnsi="Courier New" w:cs="Courier New"/>
                <w:b/>
                <w:bCs/>
                <w:color w:val="FF0000"/>
                <w:sz w:val="21"/>
                <w:szCs w:val="21"/>
                <w:shd w:val="clear" w:fill="C7EDCC"/>
              </w:rPr>
              <w:t>goods.setAuditStatus("0");</w:t>
            </w:r>
            <w:r>
              <w:rPr>
                <w:rFonts w:hint="default" w:ascii="Courier New" w:hAnsi="Courier New" w:cs="Courier New"/>
                <w:b/>
                <w:bCs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/** GET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请求中文转码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if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(StringUtils.</w:t>
            </w:r>
            <w:r>
              <w:rPr>
                <w:rFonts w:hint="default" w:ascii="Courier New" w:hAnsi="Courier New" w:cs="Courier New"/>
                <w:i/>
                <w:color w:val="000000"/>
                <w:sz w:val="21"/>
                <w:szCs w:val="21"/>
                <w:shd w:val="clear" w:fill="C7EDCC"/>
              </w:rPr>
              <w:t>isNoneBlank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(goods.getGoodsName())){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   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7EDCC"/>
              </w:rPr>
              <w:t>goods.setGoodsName(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C7EDCC"/>
              </w:rPr>
              <w:t xml:space="preserve">new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7EDCC"/>
              </w:rPr>
              <w:t>String(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7EDCC"/>
              </w:rPr>
              <w:t xml:space="preserve">                        goods.getGoodsName().getBytes(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C7EDCC"/>
              </w:rPr>
              <w:t>"ISO8859-1"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7EDCC"/>
              </w:rPr>
              <w:t>),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C7EDCC"/>
              </w:rPr>
              <w:t>"UTF-8"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7EDCC"/>
              </w:rPr>
              <w:t>));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}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catch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(Exception ex){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ex.printStackTrace();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调用服务层分页查询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return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goodsService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.findByPage(goods, page, rows);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}</w:t>
            </w:r>
          </w:p>
        </w:tc>
      </w:tr>
    </w:tbl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ind w:leftChars="0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1.2商品审核与驳回</w:t>
      </w:r>
    </w:p>
    <w:p>
      <w:pPr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需求：商品审核的状态值为1，驳回的状态值为2</w:t>
      </w:r>
      <w:r>
        <w:rPr>
          <w:rFonts w:hint="eastAsia" w:ascii="Courier New" w:hAnsi="Courier New" w:cs="Courier New"/>
          <w:lang w:val="en-US" w:eastAsia="zh-CN"/>
        </w:rPr>
        <w:t>，</w:t>
      </w:r>
      <w:r>
        <w:rPr>
          <w:rFonts w:hint="default" w:ascii="Courier New" w:hAnsi="Courier New" w:cs="Courier New"/>
          <w:lang w:val="en-US" w:eastAsia="zh-CN"/>
        </w:rPr>
        <w:t>用户在列表中选中ID后，点击审核或驳回，修改商品状态，并刷新列表。</w:t>
      </w:r>
    </w:p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ind w:leftChars="0"/>
        <w:textAlignment w:val="auto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1.2.1前端代码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pinyougou-manager-web</w:t>
      </w:r>
      <w:r>
        <w:rPr>
          <w:rFonts w:hint="eastAsia" w:ascii="Courier New" w:hAnsi="Courier New" w:cs="Courier New"/>
          <w:lang w:val="en-US" w:eastAsia="zh-CN"/>
        </w:rPr>
        <w:t>/src/main/webapp/admin/</w:t>
      </w:r>
      <w:r>
        <w:rPr>
          <w:rFonts w:hint="default" w:ascii="Courier New" w:hAnsi="Courier New" w:cs="Courier New"/>
          <w:lang w:val="en-US" w:eastAsia="zh-CN"/>
        </w:rPr>
        <w:t>goods.html页面，为td</w:t>
      </w:r>
      <w:r>
        <w:rPr>
          <w:rFonts w:hint="eastAsia" w:ascii="Courier New" w:hAnsi="Courier New" w:cs="Courier New"/>
          <w:lang w:val="en-US" w:eastAsia="zh-CN"/>
        </w:rPr>
        <w:t>中的</w:t>
      </w:r>
      <w:r>
        <w:rPr>
          <w:rFonts w:hint="default" w:ascii="Courier New" w:hAnsi="Courier New" w:cs="Courier New"/>
          <w:lang w:val="en-US" w:eastAsia="zh-CN"/>
        </w:rPr>
        <w:t>复选框绑定</w:t>
      </w:r>
      <w:r>
        <w:rPr>
          <w:rFonts w:hint="eastAsia" w:ascii="Courier New" w:hAnsi="Courier New" w:cs="Courier New"/>
          <w:lang w:val="en-US" w:eastAsia="zh-CN"/>
        </w:rPr>
        <w:t>数据：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8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default" w:ascii="Courier New" w:hAnsi="Courier New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&gt;&lt;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input </w:t>
            </w:r>
            <w:r>
              <w:rPr>
                <w:rFonts w:hint="default" w:ascii="Courier New" w:hAnsi="Courier New" w:cs="Courier New"/>
                <w:b/>
                <w:color w:val="0000FF"/>
                <w:sz w:val="22"/>
                <w:szCs w:val="22"/>
                <w:shd w:val="clear" w:fill="C8EDCC"/>
              </w:rPr>
              <w:t>type=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>"checkbox"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 xml:space="preserve">           </w:t>
            </w:r>
            <w:r>
              <w:rPr>
                <w:rFonts w:hint="default" w:ascii="Courier New" w:hAnsi="Courier New" w:cs="Courier New"/>
                <w:b/>
                <w:color w:val="FF0000"/>
                <w:sz w:val="22"/>
                <w:szCs w:val="22"/>
                <w:shd w:val="clear" w:fill="C8EDCC"/>
              </w:rPr>
              <w:t>:value="entity.id" v-model="ids"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/&gt;&lt;/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goods.html</w:t>
      </w:r>
      <w:r>
        <w:rPr>
          <w:rFonts w:hint="default" w:ascii="Courier New" w:hAnsi="Courier New" w:cs="Courier New"/>
          <w:lang w:val="en-US" w:eastAsia="zh-CN"/>
        </w:rPr>
        <w:t>页面</w:t>
      </w:r>
      <w:r>
        <w:rPr>
          <w:rFonts w:hint="eastAsia" w:ascii="Courier New" w:hAnsi="Courier New" w:cs="Courier New"/>
          <w:lang w:val="en-US" w:eastAsia="zh-CN"/>
        </w:rPr>
        <w:t>，为</w:t>
      </w:r>
      <w:r>
        <w:rPr>
          <w:rFonts w:hint="default" w:ascii="Courier New" w:hAnsi="Courier New" w:cs="Courier New"/>
          <w:lang w:val="en-US" w:eastAsia="zh-CN"/>
        </w:rPr>
        <w:t>th</w:t>
      </w:r>
      <w:r>
        <w:rPr>
          <w:rFonts w:hint="eastAsia" w:ascii="Courier New" w:hAnsi="Courier New" w:cs="Courier New"/>
          <w:lang w:val="en-US" w:eastAsia="zh-CN"/>
        </w:rPr>
        <w:t>中的全选复选框绑定事件与属性：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8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th </w:t>
            </w:r>
            <w:r>
              <w:rPr>
                <w:rFonts w:hint="default" w:ascii="Courier New" w:hAnsi="Courier New" w:cs="Courier New"/>
                <w:b/>
                <w:color w:val="0000FF"/>
                <w:sz w:val="22"/>
                <w:szCs w:val="22"/>
                <w:shd w:val="clear" w:fill="C8EDCC"/>
              </w:rPr>
              <w:t>style=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>"</w:t>
            </w:r>
            <w:r>
              <w:rPr>
                <w:rFonts w:hint="default" w:ascii="Courier New" w:hAnsi="Courier New" w:cs="Courier New"/>
                <w:b/>
                <w:color w:val="0000FF"/>
                <w:sz w:val="22"/>
                <w:szCs w:val="22"/>
                <w:shd w:val="clear" w:fill="C8EDCC"/>
              </w:rPr>
              <w:t>padding-right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: </w:t>
            </w:r>
            <w:r>
              <w:rPr>
                <w:rFonts w:hint="default" w:ascii="Courier New" w:hAnsi="Courier New" w:cs="Courier New"/>
                <w:color w:val="0000FF"/>
                <w:sz w:val="22"/>
                <w:szCs w:val="22"/>
                <w:shd w:val="clear" w:fill="C8EDCC"/>
              </w:rPr>
              <w:t>0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>px"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&lt;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input </w:t>
            </w:r>
            <w:r>
              <w:rPr>
                <w:rFonts w:hint="default" w:ascii="Courier New" w:hAnsi="Courier New" w:cs="Courier New"/>
                <w:b/>
                <w:color w:val="0000FF"/>
                <w:sz w:val="22"/>
                <w:szCs w:val="22"/>
                <w:shd w:val="clear" w:fill="C8EDCC"/>
              </w:rPr>
              <w:t>type=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>"checkbox"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 xml:space="preserve">           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  <w:lang w:val="en-US"/>
              </w:rPr>
              <w:t xml:space="preserve"> </w:t>
            </w:r>
            <w:r>
              <w:rPr>
                <w:rFonts w:hint="default" w:ascii="Courier New" w:hAnsi="Courier New" w:cs="Courier New"/>
                <w:b/>
                <w:color w:val="FF0000"/>
                <w:sz w:val="22"/>
                <w:szCs w:val="22"/>
                <w:shd w:val="clear" w:fill="C8EDCC"/>
              </w:rPr>
              <w:t>@click="checkAll($event)"</w:t>
            </w:r>
            <w:r>
              <w:rPr>
                <w:rFonts w:hint="default" w:ascii="Courier New" w:hAnsi="Courier New" w:cs="Courier New"/>
                <w:b/>
                <w:color w:val="FF0000"/>
                <w:sz w:val="22"/>
                <w:szCs w:val="22"/>
                <w:shd w:val="clear" w:fill="C8EDCC"/>
                <w:lang w:val="en-US"/>
              </w:rPr>
              <w:t xml:space="preserve"> </w:t>
            </w:r>
            <w:r>
              <w:rPr>
                <w:rFonts w:hint="default" w:ascii="Courier New" w:hAnsi="Courier New" w:cs="Courier New"/>
                <w:b/>
                <w:color w:val="FF0000"/>
                <w:sz w:val="22"/>
                <w:szCs w:val="22"/>
                <w:shd w:val="clear" w:fill="C8EDCC"/>
              </w:rPr>
              <w:t>:checked="checked"</w:t>
            </w:r>
            <w:r>
              <w:rPr>
                <w:rFonts w:hint="default" w:ascii="Courier New" w:hAnsi="Courier New" w:cs="Courier New"/>
                <w:b/>
                <w:color w:val="FF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 xml:space="preserve">           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  <w:lang w:val="en-US"/>
              </w:rPr>
              <w:t xml:space="preserve"> </w:t>
            </w:r>
            <w:r>
              <w:rPr>
                <w:rFonts w:hint="default" w:ascii="Courier New" w:hAnsi="Courier New" w:cs="Courier New"/>
                <w:b/>
                <w:color w:val="0000FF"/>
                <w:sz w:val="22"/>
                <w:szCs w:val="22"/>
                <w:shd w:val="clear" w:fill="C8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>"icheckbox_square-blue"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th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goods.html</w:t>
      </w:r>
      <w:r>
        <w:rPr>
          <w:rFonts w:hint="default" w:ascii="Courier New" w:hAnsi="Courier New" w:cs="Courier New"/>
          <w:lang w:val="en-US" w:eastAsia="zh-CN"/>
        </w:rPr>
        <w:t>页面</w:t>
      </w:r>
      <w:r>
        <w:rPr>
          <w:rFonts w:hint="eastAsia" w:ascii="Courier New" w:hAnsi="Courier New" w:cs="Courier New"/>
          <w:lang w:val="en-US" w:eastAsia="zh-CN"/>
        </w:rPr>
        <w:t>，为</w:t>
      </w:r>
      <w:r>
        <w:rPr>
          <w:rFonts w:hint="default" w:ascii="Courier New" w:hAnsi="Courier New" w:cs="Courier New"/>
          <w:lang w:val="en-US" w:eastAsia="zh-CN"/>
        </w:rPr>
        <w:t>审核通过和驳回按钮</w:t>
      </w:r>
      <w:r>
        <w:rPr>
          <w:rFonts w:hint="eastAsia" w:ascii="Courier New" w:hAnsi="Courier New" w:cs="Courier New"/>
          <w:lang w:val="en-US" w:eastAsia="zh-CN"/>
        </w:rPr>
        <w:t>绑定事件：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7EDCC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button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type=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"button"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"btn btn-default"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title=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C7EDCC"/>
              </w:rPr>
              <w:t>审核通过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    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/>
              </w:rPr>
              <w:t>@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click="updateStatus('1')"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i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"fa fa-check"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i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7EDCC"/>
              </w:rPr>
              <w:t>审核通过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7EDCC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button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button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type=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"button"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"btn btn-default"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title=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C7EDCC"/>
              </w:rPr>
              <w:t>驳回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    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/>
              </w:rPr>
              <w:t>@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click="updateStatus('2')"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i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"fa fa-ban"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i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7EDCC"/>
              </w:rPr>
              <w:t>驳回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button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pinyougou-manager-web</w:t>
      </w:r>
      <w:r>
        <w:rPr>
          <w:rFonts w:hint="eastAsia" w:ascii="Courier New" w:hAnsi="Courier New" w:cs="Courier New"/>
          <w:lang w:val="en-US" w:eastAsia="zh-CN"/>
        </w:rPr>
        <w:t>/src/main/webapp/js/controller/</w:t>
      </w:r>
      <w:r>
        <w:rPr>
          <w:rFonts w:hint="default" w:ascii="Courier New" w:hAnsi="Courier New" w:cs="Courier New"/>
          <w:lang w:val="en-US" w:eastAsia="zh-CN"/>
        </w:rPr>
        <w:t>goodsController.js</w:t>
      </w:r>
      <w:r>
        <w:rPr>
          <w:rFonts w:hint="eastAsia" w:ascii="Courier New" w:hAnsi="Courier New" w:cs="Courier New"/>
          <w:lang w:val="en-US" w:eastAsia="zh-CN"/>
        </w:rPr>
        <w:t>的</w:t>
      </w:r>
      <w:r>
        <w:rPr>
          <w:rFonts w:hint="default" w:ascii="Courier New" w:hAnsi="Courier New" w:cs="Courier New"/>
          <w:lang w:val="en-US" w:eastAsia="zh-CN"/>
        </w:rPr>
        <w:t>methods</w:t>
      </w:r>
      <w:r>
        <w:rPr>
          <w:rFonts w:hint="eastAsia" w:ascii="Courier New" w:hAnsi="Courier New" w:cs="Courier New"/>
          <w:lang w:val="en-US" w:eastAsia="zh-CN"/>
        </w:rPr>
        <w:t>中，新增</w:t>
      </w:r>
      <w:r>
        <w:rPr>
          <w:rFonts w:hint="default" w:ascii="Courier New" w:hAnsi="Courier New" w:cs="Courier New"/>
          <w:lang w:val="en-US" w:eastAsia="zh-CN"/>
        </w:rPr>
        <w:t>方法</w:t>
      </w:r>
      <w:r>
        <w:rPr>
          <w:rFonts w:hint="eastAsia" w:ascii="Courier New" w:hAnsi="Courier New" w:cs="Courier New"/>
          <w:lang w:val="en-US" w:eastAsia="zh-CN"/>
        </w:rPr>
        <w:t>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8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>商品审核，修改商品状态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7A7A43"/>
                <w:sz w:val="22"/>
                <w:szCs w:val="22"/>
                <w:shd w:val="clear" w:fill="C8EDCC"/>
              </w:rPr>
              <w:t xml:space="preserve">updateStatus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: 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function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(status){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if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this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2"/>
                <w:szCs w:val="22"/>
                <w:shd w:val="clear" w:fill="C8EDCC"/>
              </w:rPr>
              <w:t>ids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.length &gt; </w:t>
            </w:r>
            <w:r>
              <w:rPr>
                <w:rFonts w:hint="default" w:ascii="Courier New" w:hAnsi="Courier New" w:cs="Courier New"/>
                <w:color w:val="0000FF"/>
                <w:sz w:val="22"/>
                <w:szCs w:val="22"/>
                <w:shd w:val="clear" w:fill="C8EDCC"/>
              </w:rPr>
              <w:t>0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){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>发送异步请求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660E7A"/>
                <w:sz w:val="22"/>
                <w:szCs w:val="22"/>
                <w:shd w:val="clear" w:fill="C8EDCC"/>
              </w:rPr>
              <w:t>axios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color w:val="7A7A43"/>
                <w:sz w:val="22"/>
                <w:szCs w:val="22"/>
                <w:shd w:val="clear" w:fill="C8EDCC"/>
              </w:rPr>
              <w:t>get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>"/goods/updateStatus?ids="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+ 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this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2"/>
                <w:szCs w:val="22"/>
                <w:shd w:val="clear" w:fill="C8EDCC"/>
              </w:rPr>
              <w:t xml:space="preserve">ids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+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 xml:space="preserve">"&amp;status="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+ status)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      .</w:t>
            </w:r>
            <w:r>
              <w:rPr>
                <w:rFonts w:hint="default" w:ascii="Courier New" w:hAnsi="Courier New" w:cs="Courier New"/>
                <w:color w:val="7A7A43"/>
                <w:sz w:val="22"/>
                <w:szCs w:val="22"/>
                <w:shd w:val="clear" w:fill="C8EDCC"/>
              </w:rPr>
              <w:t>then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function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(response){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          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if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(response.</w:t>
            </w:r>
            <w:r>
              <w:rPr>
                <w:rFonts w:hint="default" w:ascii="Courier New" w:hAnsi="Courier New" w:cs="Courier New"/>
                <w:b/>
                <w:color w:val="660E7A"/>
                <w:sz w:val="22"/>
                <w:szCs w:val="22"/>
                <w:shd w:val="clear" w:fill="C8EDCC"/>
              </w:rPr>
              <w:t>data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){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>成功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 xml:space="preserve">                    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>计算当前页码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>(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>如果删除为最后一页查询上一页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>)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 xml:space="preserve">                    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var </w:t>
            </w:r>
            <w:r>
              <w:rPr>
                <w:rFonts w:hint="default" w:ascii="Courier New" w:hAnsi="Courier New" w:cs="Courier New"/>
                <w:color w:val="458383"/>
                <w:sz w:val="22"/>
                <w:szCs w:val="22"/>
                <w:shd w:val="clear" w:fill="C8EDCC"/>
              </w:rPr>
              <w:t xml:space="preserve">page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= </w:t>
            </w:r>
            <w:r>
              <w:rPr>
                <w:rFonts w:hint="default" w:ascii="Courier New" w:hAnsi="Courier New" w:cs="Courier New"/>
                <w:color w:val="458383"/>
                <w:sz w:val="22"/>
                <w:szCs w:val="22"/>
                <w:shd w:val="clear" w:fill="C8EDCC"/>
              </w:rPr>
              <w:t>vue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2"/>
                <w:szCs w:val="22"/>
                <w:shd w:val="clear" w:fill="C8EDCC"/>
              </w:rPr>
              <w:t xml:space="preserve">page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== </w:t>
            </w:r>
            <w:r>
              <w:rPr>
                <w:rFonts w:hint="default" w:ascii="Courier New" w:hAnsi="Courier New" w:cs="Courier New"/>
                <w:color w:val="458383"/>
                <w:sz w:val="22"/>
                <w:szCs w:val="22"/>
                <w:shd w:val="clear" w:fill="C8EDCC"/>
              </w:rPr>
              <w:t>vue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2"/>
                <w:szCs w:val="22"/>
                <w:shd w:val="clear" w:fill="C8EDCC"/>
              </w:rPr>
              <w:t xml:space="preserve">pages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&amp;&amp; </w:t>
            </w:r>
            <w:r>
              <w:rPr>
                <w:rFonts w:hint="default" w:ascii="Courier New" w:hAnsi="Courier New" w:cs="Courier New"/>
                <w:color w:val="458383"/>
                <w:sz w:val="22"/>
                <w:szCs w:val="22"/>
                <w:shd w:val="clear" w:fill="C8EDCC"/>
              </w:rPr>
              <w:t>vue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2"/>
                <w:szCs w:val="22"/>
                <w:shd w:val="clear" w:fill="C8EDCC"/>
              </w:rPr>
              <w:t>checked</w:t>
            </w:r>
            <w:r>
              <w:rPr>
                <w:rFonts w:hint="default" w:ascii="Courier New" w:hAnsi="Courier New" w:cs="Courier New"/>
                <w:b/>
                <w:color w:val="660E7A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660E7A"/>
                <w:sz w:val="22"/>
                <w:szCs w:val="22"/>
                <w:shd w:val="clear" w:fill="C8EDCC"/>
              </w:rPr>
              <w:t xml:space="preserve">                       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? </w:t>
            </w:r>
            <w:r>
              <w:rPr>
                <w:rFonts w:hint="default" w:ascii="Courier New" w:hAnsi="Courier New" w:cs="Courier New"/>
                <w:color w:val="458383"/>
                <w:sz w:val="22"/>
                <w:szCs w:val="22"/>
                <w:shd w:val="clear" w:fill="C8EDCC"/>
              </w:rPr>
              <w:t>vue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2"/>
                <w:szCs w:val="22"/>
                <w:shd w:val="clear" w:fill="C8EDCC"/>
              </w:rPr>
              <w:t xml:space="preserve">page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- </w:t>
            </w:r>
            <w:r>
              <w:rPr>
                <w:rFonts w:hint="default" w:ascii="Courier New" w:hAnsi="Courier New" w:cs="Courier New"/>
                <w:color w:val="0000FF"/>
                <w:sz w:val="22"/>
                <w:szCs w:val="22"/>
                <w:shd w:val="clear" w:fill="C8EDCC"/>
              </w:rPr>
              <w:t xml:space="preserve">1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: </w:t>
            </w:r>
            <w:r>
              <w:rPr>
                <w:rFonts w:hint="default" w:ascii="Courier New" w:hAnsi="Courier New" w:cs="Courier New"/>
                <w:color w:val="458383"/>
                <w:sz w:val="22"/>
                <w:szCs w:val="22"/>
                <w:shd w:val="clear" w:fill="C8EDCC"/>
              </w:rPr>
              <w:t>vue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2"/>
                <w:szCs w:val="22"/>
                <w:shd w:val="clear" w:fill="C8EDCC"/>
              </w:rPr>
              <w:t>page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              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 xml:space="preserve">重新加载数据 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 xml:space="preserve">                    </w:t>
            </w:r>
            <w:r>
              <w:rPr>
                <w:rFonts w:hint="default" w:ascii="Courier New" w:hAnsi="Courier New" w:cs="Courier New"/>
                <w:color w:val="458383"/>
                <w:sz w:val="22"/>
                <w:szCs w:val="22"/>
                <w:shd w:val="clear" w:fill="C8EDCC"/>
              </w:rPr>
              <w:t>vue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color w:val="7A7A43"/>
                <w:sz w:val="22"/>
                <w:szCs w:val="22"/>
                <w:shd w:val="clear" w:fill="C8EDCC"/>
              </w:rPr>
              <w:t>search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(</w:t>
            </w:r>
            <w:r>
              <w:rPr>
                <w:rFonts w:hint="default" w:ascii="Courier New" w:hAnsi="Courier New" w:cs="Courier New"/>
                <w:color w:val="458383"/>
                <w:sz w:val="22"/>
                <w:szCs w:val="22"/>
                <w:shd w:val="clear" w:fill="C8EDCC"/>
              </w:rPr>
              <w:t>page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          }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else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{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              </w:t>
            </w:r>
            <w:r>
              <w:rPr>
                <w:rFonts w:hint="default" w:ascii="Courier New" w:hAnsi="Courier New" w:cs="Courier New"/>
                <w:i/>
                <w:color w:val="000000"/>
                <w:sz w:val="22"/>
                <w:szCs w:val="22"/>
                <w:shd w:val="clear" w:fill="C8EDCC"/>
              </w:rPr>
              <w:t>alert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2"/>
                <w:szCs w:val="22"/>
                <w:shd w:val="clear" w:fill="C8EDCC"/>
              </w:rPr>
              <w:t>操作失败！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>"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          }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      });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}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else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{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000000"/>
                <w:sz w:val="22"/>
                <w:szCs w:val="22"/>
                <w:shd w:val="clear" w:fill="C8EDCC"/>
              </w:rPr>
              <w:t>alert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2"/>
                <w:szCs w:val="22"/>
                <w:shd w:val="clear" w:fill="C8EDCC"/>
              </w:rPr>
              <w:t>请选择要审核的商品！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>"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},</w:t>
            </w:r>
          </w:p>
        </w:tc>
      </w:tr>
    </w:tbl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ind w:leftChars="0"/>
        <w:textAlignment w:val="auto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1.2.2后端代码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pinyougou-</w:t>
      </w:r>
      <w:r>
        <w:rPr>
          <w:rFonts w:hint="eastAsia" w:ascii="Courier New" w:hAnsi="Courier New" w:cs="Courier New"/>
          <w:lang w:val="en-US" w:eastAsia="zh-CN"/>
        </w:rPr>
        <w:t>manager</w:t>
      </w:r>
      <w:r>
        <w:rPr>
          <w:rFonts w:hint="default" w:ascii="Courier New" w:hAnsi="Courier New" w:cs="Courier New"/>
          <w:lang w:val="en-US" w:eastAsia="zh-CN"/>
        </w:rPr>
        <w:t>-web</w:t>
      </w:r>
      <w:r>
        <w:rPr>
          <w:rFonts w:hint="eastAsia" w:ascii="Courier New" w:hAnsi="Courier New" w:cs="Courier New"/>
          <w:lang w:val="en-US" w:eastAsia="zh-CN"/>
        </w:rPr>
        <w:t>/src/main/java/com</w:t>
      </w:r>
      <w:r>
        <w:rPr>
          <w:rFonts w:hint="default" w:ascii="Courier New" w:hAnsi="Courier New" w:cs="Courier New"/>
          <w:lang w:val="en-US" w:eastAsia="zh-CN"/>
        </w:rPr>
        <w:t>/</w:t>
      </w:r>
      <w:r>
        <w:rPr>
          <w:rFonts w:hint="eastAsia" w:ascii="Courier New" w:hAnsi="Courier New" w:cs="Courier New"/>
          <w:lang w:val="en-US" w:eastAsia="zh-CN"/>
        </w:rPr>
        <w:t>pinyougou</w:t>
      </w:r>
      <w:r>
        <w:rPr>
          <w:rFonts w:hint="default" w:ascii="Courier New" w:hAnsi="Courier New" w:cs="Courier New"/>
          <w:lang w:val="en-US" w:eastAsia="zh-CN"/>
        </w:rPr>
        <w:t>/</w:t>
      </w:r>
      <w:r>
        <w:rPr>
          <w:rFonts w:hint="eastAsia" w:ascii="Courier New" w:hAnsi="Courier New" w:cs="Courier New"/>
          <w:lang w:val="en-US" w:eastAsia="zh-CN"/>
        </w:rPr>
        <w:t>manager</w:t>
      </w:r>
      <w:r>
        <w:rPr>
          <w:rFonts w:hint="default" w:ascii="Courier New" w:hAnsi="Courier New" w:cs="Courier New"/>
          <w:lang w:val="en-US" w:eastAsia="zh-CN"/>
        </w:rPr>
        <w:t>/</w:t>
      </w:r>
      <w:r>
        <w:rPr>
          <w:rFonts w:hint="eastAsia" w:ascii="Courier New" w:hAnsi="Courier New" w:cs="Courier New"/>
          <w:lang w:val="en-US" w:eastAsia="zh-CN"/>
        </w:rPr>
        <w:t>controller</w:t>
      </w:r>
      <w:r>
        <w:rPr>
          <w:rFonts w:hint="default" w:ascii="Courier New" w:hAnsi="Courier New" w:cs="Courier New"/>
          <w:lang w:val="en-US" w:eastAsia="zh-CN"/>
        </w:rPr>
        <w:t>/GoodsController.java</w:t>
      </w:r>
      <w:r>
        <w:rPr>
          <w:rFonts w:hint="eastAsia" w:ascii="Courier New" w:hAnsi="Courier New" w:cs="Courier New"/>
          <w:lang w:val="en-US" w:eastAsia="zh-CN"/>
        </w:rPr>
        <w:t>，</w:t>
      </w:r>
      <w:r>
        <w:rPr>
          <w:rFonts w:hint="default" w:ascii="Courier New" w:hAnsi="Courier New" w:cs="Courier New"/>
          <w:lang w:val="en-US" w:eastAsia="zh-CN"/>
        </w:rPr>
        <w:t>新增方法</w:t>
      </w:r>
      <w:r>
        <w:rPr>
          <w:rFonts w:hint="eastAsia" w:ascii="Courier New" w:hAnsi="Courier New" w:cs="Courier New"/>
          <w:lang w:val="en-US" w:eastAsia="zh-CN"/>
        </w:rPr>
        <w:t>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8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 xml:space="preserve">商品审批，修改商品状态 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2"/>
                <w:szCs w:val="22"/>
                <w:shd w:val="clear" w:fill="C8EDCC"/>
              </w:rPr>
              <w:t>@GetMapping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>"/updateStatus"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)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public boolean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updateStatus(Long[] ids,String status){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try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{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660E7A"/>
                <w:sz w:val="22"/>
                <w:szCs w:val="22"/>
                <w:shd w:val="clear" w:fill="C8EDCC"/>
              </w:rPr>
              <w:t>goodsService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.updateStatus(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>"audit_status"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, ids, status);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return true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} 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catch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(Exception e) {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  e.printStackTrace();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return false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pinyougou-interface/src/main/java/com</w:t>
      </w:r>
      <w:r>
        <w:rPr>
          <w:rFonts w:hint="default" w:ascii="Courier New" w:hAnsi="Courier New" w:cs="Courier New"/>
          <w:lang w:val="en-US" w:eastAsia="zh-CN"/>
        </w:rPr>
        <w:t>/</w:t>
      </w:r>
      <w:r>
        <w:rPr>
          <w:rFonts w:hint="eastAsia" w:ascii="Courier New" w:hAnsi="Courier New" w:cs="Courier New"/>
          <w:lang w:val="en-US" w:eastAsia="zh-CN"/>
        </w:rPr>
        <w:t>pinyougou</w:t>
      </w:r>
      <w:r>
        <w:rPr>
          <w:rFonts w:hint="default" w:ascii="Courier New" w:hAnsi="Courier New" w:cs="Courier New"/>
          <w:lang w:val="en-US" w:eastAsia="zh-CN"/>
        </w:rPr>
        <w:t>/</w:t>
      </w:r>
      <w:r>
        <w:rPr>
          <w:rFonts w:hint="eastAsia" w:ascii="Courier New" w:hAnsi="Courier New" w:cs="Courier New"/>
          <w:lang w:val="en-US" w:eastAsia="zh-CN"/>
        </w:rPr>
        <w:t>sellergoods</w:t>
      </w:r>
      <w:r>
        <w:rPr>
          <w:rFonts w:hint="default" w:ascii="Courier New" w:hAnsi="Courier New" w:cs="Courier New"/>
          <w:lang w:val="en-US" w:eastAsia="zh-CN"/>
        </w:rPr>
        <w:t>/</w:t>
      </w:r>
      <w:r>
        <w:rPr>
          <w:rFonts w:hint="eastAsia" w:ascii="Courier New" w:hAnsi="Courier New" w:cs="Courier New"/>
          <w:lang w:val="en-US" w:eastAsia="zh-CN"/>
        </w:rPr>
        <w:t>service</w:t>
      </w:r>
      <w:r>
        <w:rPr>
          <w:rFonts w:hint="default" w:ascii="Courier New" w:hAnsi="Courier New" w:cs="Courier New"/>
          <w:lang w:val="en-US" w:eastAsia="zh-CN"/>
        </w:rPr>
        <w:t>/GoodsService.java</w:t>
      </w:r>
      <w:r>
        <w:rPr>
          <w:rFonts w:hint="eastAsia" w:ascii="Courier New" w:hAnsi="Courier New" w:cs="Courier New"/>
          <w:lang w:val="en-US" w:eastAsia="zh-CN"/>
        </w:rPr>
        <w:t>，</w:t>
      </w:r>
      <w:r>
        <w:rPr>
          <w:rFonts w:hint="default" w:ascii="Courier New" w:hAnsi="Courier New" w:cs="Courier New"/>
          <w:lang w:val="en-US" w:eastAsia="zh-CN"/>
        </w:rPr>
        <w:t>新增方法</w:t>
      </w:r>
      <w:r>
        <w:rPr>
          <w:rFonts w:hint="eastAsia" w:ascii="Courier New" w:hAnsi="Courier New" w:cs="Courier New"/>
          <w:lang w:val="en-US" w:eastAsia="zh-CN"/>
        </w:rPr>
        <w:t>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8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 xml:space="preserve">批量修改状态 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void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updateStatus(String columnName, Long[] ids, String status);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pinyougou-sellergoods-service/src/main/java/com</w:t>
      </w:r>
      <w:r>
        <w:rPr>
          <w:rFonts w:hint="default" w:ascii="Courier New" w:hAnsi="Courier New" w:cs="Courier New"/>
          <w:lang w:val="en-US" w:eastAsia="zh-CN"/>
        </w:rPr>
        <w:t>/</w:t>
      </w:r>
      <w:r>
        <w:rPr>
          <w:rFonts w:hint="eastAsia" w:ascii="Courier New" w:hAnsi="Courier New" w:cs="Courier New"/>
          <w:lang w:val="en-US" w:eastAsia="zh-CN"/>
        </w:rPr>
        <w:t>pinyougou</w:t>
      </w:r>
      <w:r>
        <w:rPr>
          <w:rFonts w:hint="default" w:ascii="Courier New" w:hAnsi="Courier New" w:cs="Courier New"/>
          <w:lang w:val="en-US" w:eastAsia="zh-CN"/>
        </w:rPr>
        <w:t>/</w:t>
      </w:r>
      <w:r>
        <w:rPr>
          <w:rFonts w:hint="eastAsia" w:ascii="Courier New" w:hAnsi="Courier New" w:cs="Courier New"/>
          <w:lang w:val="en-US" w:eastAsia="zh-CN"/>
        </w:rPr>
        <w:t>sellergoods</w:t>
      </w:r>
      <w:r>
        <w:rPr>
          <w:rFonts w:hint="default" w:ascii="Courier New" w:hAnsi="Courier New" w:cs="Courier New"/>
          <w:lang w:val="en-US" w:eastAsia="zh-CN"/>
        </w:rPr>
        <w:t>/</w:t>
      </w:r>
      <w:r>
        <w:rPr>
          <w:rFonts w:hint="eastAsia" w:ascii="Courier New" w:hAnsi="Courier New" w:cs="Courier New"/>
          <w:lang w:val="en-US" w:eastAsia="zh-CN"/>
        </w:rPr>
        <w:t>service</w:t>
      </w:r>
      <w:r>
        <w:rPr>
          <w:rFonts w:hint="default" w:ascii="Courier New" w:hAnsi="Courier New" w:cs="Courier New"/>
          <w:lang w:val="en-US" w:eastAsia="zh-CN"/>
        </w:rPr>
        <w:t>/</w:t>
      </w:r>
      <w:r>
        <w:rPr>
          <w:rFonts w:hint="eastAsia" w:ascii="Courier New" w:hAnsi="Courier New" w:cs="Courier New"/>
          <w:lang w:val="en-US" w:eastAsia="zh-CN"/>
        </w:rPr>
        <w:t>impl</w:t>
      </w:r>
      <w:r>
        <w:rPr>
          <w:rFonts w:hint="default" w:ascii="Courier New" w:hAnsi="Courier New" w:cs="Courier New"/>
          <w:lang w:val="en-US" w:eastAsia="zh-CN"/>
        </w:rPr>
        <w:t>/GoodsServiceImpl.java</w:t>
      </w:r>
      <w:r>
        <w:rPr>
          <w:rFonts w:hint="eastAsia" w:ascii="Courier New" w:hAnsi="Courier New" w:cs="Courier New"/>
          <w:lang w:val="en-US" w:eastAsia="zh-CN"/>
        </w:rPr>
        <w:t>，</w:t>
      </w:r>
      <w:r>
        <w:rPr>
          <w:rFonts w:hint="default" w:ascii="Courier New" w:hAnsi="Courier New" w:cs="Courier New"/>
          <w:lang w:val="en-US" w:eastAsia="zh-CN"/>
        </w:rPr>
        <w:t>实现</w:t>
      </w:r>
      <w:r>
        <w:rPr>
          <w:rFonts w:hint="eastAsia" w:ascii="Courier New" w:hAnsi="Courier New" w:cs="Courier New"/>
          <w:lang w:val="en-US" w:eastAsia="zh-CN"/>
        </w:rPr>
        <w:t>该</w:t>
      </w:r>
      <w:r>
        <w:rPr>
          <w:rFonts w:hint="default" w:ascii="Courier New" w:hAnsi="Courier New" w:cs="Courier New"/>
          <w:lang w:val="en-US" w:eastAsia="zh-CN"/>
        </w:rPr>
        <w:t>方法</w:t>
      </w:r>
      <w:r>
        <w:rPr>
          <w:rFonts w:hint="eastAsia" w:ascii="Courier New" w:hAnsi="Courier New" w:cs="Courier New"/>
          <w:lang w:val="en-US" w:eastAsia="zh-CN"/>
        </w:rPr>
        <w:t>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8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 xml:space="preserve">批量修改状态 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public void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updateStatus(String columnName, Long[] ids, String status){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try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{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660E7A"/>
                <w:sz w:val="22"/>
                <w:szCs w:val="22"/>
                <w:shd w:val="clear" w:fill="C8EDCC"/>
              </w:rPr>
              <w:t>goodsMapper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.updateStatus(columnName, ids, status);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}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catch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(Exception ex){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throw new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RuntimeException(ex);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  <w:sz w:val="20"/>
          <w:szCs w:val="21"/>
          <w:lang w:val="en-US" w:eastAsia="zh-CN"/>
        </w:rPr>
      </w:pPr>
      <w:r>
        <w:rPr>
          <w:rFonts w:hint="eastAsia" w:ascii="Courier New" w:hAnsi="Courier New" w:cs="Courier New"/>
          <w:sz w:val="20"/>
          <w:szCs w:val="21"/>
          <w:lang w:val="en-US" w:eastAsia="zh-CN"/>
        </w:rPr>
        <w:t>pinyougou-mapper/src/main/java/com</w:t>
      </w:r>
      <w:r>
        <w:rPr>
          <w:rFonts w:hint="default" w:ascii="Courier New" w:hAnsi="Courier New" w:cs="Courier New"/>
          <w:sz w:val="20"/>
          <w:szCs w:val="21"/>
          <w:lang w:val="en-US" w:eastAsia="zh-CN"/>
        </w:rPr>
        <w:t>/</w:t>
      </w:r>
      <w:r>
        <w:rPr>
          <w:rFonts w:hint="eastAsia" w:ascii="Courier New" w:hAnsi="Courier New" w:cs="Courier New"/>
          <w:sz w:val="20"/>
          <w:szCs w:val="21"/>
          <w:lang w:val="en-US" w:eastAsia="zh-CN"/>
        </w:rPr>
        <w:t>pinyougou</w:t>
      </w:r>
      <w:r>
        <w:rPr>
          <w:rFonts w:hint="default" w:ascii="Courier New" w:hAnsi="Courier New" w:cs="Courier New"/>
          <w:sz w:val="20"/>
          <w:szCs w:val="21"/>
          <w:lang w:val="en-US" w:eastAsia="zh-CN"/>
        </w:rPr>
        <w:t>/</w:t>
      </w:r>
      <w:r>
        <w:rPr>
          <w:rFonts w:hint="eastAsia" w:ascii="Courier New" w:hAnsi="Courier New" w:cs="Courier New"/>
          <w:sz w:val="20"/>
          <w:szCs w:val="21"/>
          <w:lang w:val="en-US" w:eastAsia="zh-CN"/>
        </w:rPr>
        <w:t>mapper/</w:t>
      </w:r>
      <w:r>
        <w:rPr>
          <w:rFonts w:hint="default" w:ascii="Courier New" w:hAnsi="Courier New" w:cs="Courier New"/>
          <w:sz w:val="20"/>
          <w:szCs w:val="21"/>
          <w:lang w:val="en-US" w:eastAsia="zh-CN"/>
        </w:rPr>
        <w:t>GoodsMapper.java：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8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 xml:space="preserve">批量修改状态 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void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updateStatus(</w:t>
            </w:r>
            <w:r>
              <w:rPr>
                <w:rFonts w:hint="default" w:ascii="Courier New" w:hAnsi="Courier New" w:cs="Courier New"/>
                <w:color w:val="808000"/>
                <w:sz w:val="22"/>
                <w:szCs w:val="22"/>
                <w:shd w:val="clear" w:fill="C8EDCC"/>
              </w:rPr>
              <w:t>@Param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>"columnName"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) String columnName,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            </w:t>
            </w:r>
            <w:r>
              <w:rPr>
                <w:rFonts w:hint="default" w:ascii="Courier New" w:hAnsi="Courier New" w:cs="Courier New"/>
                <w:color w:val="808000"/>
                <w:sz w:val="22"/>
                <w:szCs w:val="22"/>
                <w:shd w:val="clear" w:fill="C8EDCC"/>
              </w:rPr>
              <w:t>@Param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>"ids"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)Long[] ids,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            </w:t>
            </w:r>
            <w:r>
              <w:rPr>
                <w:rFonts w:hint="default" w:ascii="Courier New" w:hAnsi="Courier New" w:cs="Courier New"/>
                <w:color w:val="808000"/>
                <w:sz w:val="22"/>
                <w:szCs w:val="22"/>
                <w:shd w:val="clear" w:fill="C8EDCC"/>
              </w:rPr>
              <w:t>@Param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>"status"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)String status);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pinyougou-mapper/src/main/resources/mappers/GoodsMapper.xml：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8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 xml:space="preserve">批量修改状态 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>--&gt;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update </w:t>
            </w:r>
            <w:r>
              <w:rPr>
                <w:rFonts w:hint="default" w:ascii="Courier New" w:hAnsi="Courier New" w:cs="Courier New"/>
                <w:b/>
                <w:color w:val="0000FF"/>
                <w:sz w:val="22"/>
                <w:szCs w:val="22"/>
                <w:shd w:val="clear" w:fill="C8EDCC"/>
              </w:rPr>
              <w:t>id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>="updateStatus"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update tb_goods set ${columnName} = #{status} where id in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8EDCC"/>
              </w:rPr>
              <w:t xml:space="preserve">foreach </w:t>
            </w:r>
            <w:r>
              <w:rPr>
                <w:rFonts w:hint="default" w:ascii="Courier New" w:hAnsi="Courier New" w:cs="Courier New"/>
                <w:b/>
                <w:color w:val="0000FF"/>
                <w:sz w:val="20"/>
                <w:szCs w:val="20"/>
                <w:shd w:val="clear" w:fill="C8EDCC"/>
              </w:rPr>
              <w:t>collection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8EDCC"/>
              </w:rPr>
              <w:t xml:space="preserve">="ids" </w:t>
            </w:r>
            <w:r>
              <w:rPr>
                <w:rFonts w:hint="default" w:ascii="Courier New" w:hAnsi="Courier New" w:cs="Courier New"/>
                <w:b/>
                <w:color w:val="0000FF"/>
                <w:sz w:val="20"/>
                <w:szCs w:val="20"/>
                <w:shd w:val="clear" w:fill="C8EDCC"/>
              </w:rPr>
              <w:t>item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8EDCC"/>
              </w:rPr>
              <w:t xml:space="preserve">="id" </w:t>
            </w:r>
            <w:r>
              <w:rPr>
                <w:rFonts w:hint="default" w:ascii="Courier New" w:hAnsi="Courier New" w:cs="Courier New"/>
                <w:b/>
                <w:color w:val="0000FF"/>
                <w:sz w:val="20"/>
                <w:szCs w:val="20"/>
                <w:shd w:val="clear" w:fill="C8EDCC"/>
              </w:rPr>
              <w:t>open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8EDCC"/>
              </w:rPr>
              <w:t xml:space="preserve">="(" </w:t>
            </w:r>
            <w:r>
              <w:rPr>
                <w:rFonts w:hint="default" w:ascii="Courier New" w:hAnsi="Courier New" w:cs="Courier New"/>
                <w:b/>
                <w:color w:val="0000FF"/>
                <w:sz w:val="20"/>
                <w:szCs w:val="20"/>
                <w:shd w:val="clear" w:fill="C8EDCC"/>
              </w:rPr>
              <w:t>separator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8EDCC"/>
              </w:rPr>
              <w:t xml:space="preserve">="," </w:t>
            </w:r>
            <w:r>
              <w:rPr>
                <w:rFonts w:hint="default" w:ascii="Courier New" w:hAnsi="Courier New" w:cs="Courier New"/>
                <w:b/>
                <w:color w:val="0000FF"/>
                <w:sz w:val="20"/>
                <w:szCs w:val="20"/>
                <w:shd w:val="clear" w:fill="C8EDCC"/>
              </w:rPr>
              <w:t>close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8EDCC"/>
              </w:rPr>
              <w:t>=")"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#{id}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8EDCC"/>
              </w:rPr>
              <w:t>foreach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update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</w:p>
        </w:tc>
      </w:tr>
    </w:tbl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20" w:after="210" w:line="276" w:lineRule="auto"/>
        <w:ind w:leftChars="0"/>
        <w:jc w:val="both"/>
        <w:textAlignment w:val="auto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2.运营商后台-商品管理【商品删除】</w:t>
      </w:r>
    </w:p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ind w:leftChars="0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2.1需求分析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firstLine="420" w:firstLineChars="0"/>
        <w:textAlignment w:val="auto"/>
        <w:outlineLvl w:val="9"/>
        <w:rPr>
          <w:rFonts w:hint="default" w:ascii="Courier New" w:hAnsi="Courier New" w:cs="Courier New"/>
          <w:sz w:val="21"/>
          <w:szCs w:val="21"/>
          <w:lang w:val="en-US" w:eastAsia="zh-CN"/>
        </w:rPr>
      </w:pPr>
      <w:r>
        <w:rPr>
          <w:rFonts w:hint="default" w:ascii="Courier New" w:hAnsi="Courier New" w:cs="Courier New"/>
          <w:sz w:val="21"/>
          <w:szCs w:val="21"/>
          <w:lang w:val="en-US" w:eastAsia="zh-CN"/>
        </w:rPr>
        <w:t>我们为商品管理提供商品删除功能，用户选中部分商品，点击删除按钮即可实现商品删除。注意，这里的删除并非是物理删除，而是修改tb_goods表的is_delete字段为1 ，我们可以称之为“逻辑删除”</w:t>
      </w:r>
      <w:r>
        <w:rPr>
          <w:rFonts w:hint="eastAsia" w:ascii="Courier New" w:hAnsi="Courier New" w:cs="Courier New"/>
          <w:sz w:val="21"/>
          <w:szCs w:val="21"/>
          <w:lang w:val="en-US" w:eastAsia="zh-CN"/>
        </w:rPr>
        <w:t>。</w:t>
      </w:r>
    </w:p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ind w:leftChars="0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2.2逻辑删除的实现</w:t>
      </w:r>
    </w:p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ind w:leftChars="0"/>
        <w:textAlignment w:val="auto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2.2.1前端代码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eastAsia="宋体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pinyougou-manager-web</w:t>
      </w:r>
      <w:r>
        <w:rPr>
          <w:rFonts w:hint="eastAsia" w:ascii="Courier New" w:hAnsi="Courier New" w:cs="Courier New"/>
          <w:lang w:val="en-US" w:eastAsia="zh-CN"/>
        </w:rPr>
        <w:t>/src/main/webapp/admin/</w:t>
      </w:r>
      <w:r>
        <w:rPr>
          <w:rFonts w:hint="default" w:ascii="Courier New" w:hAnsi="Courier New" w:cs="Courier New"/>
          <w:lang w:val="en-US" w:eastAsia="zh-CN"/>
        </w:rPr>
        <w:t>goods.html</w:t>
      </w:r>
      <w:r>
        <w:rPr>
          <w:rFonts w:hint="eastAsia" w:ascii="Courier New" w:hAnsi="Courier New" w:cs="Courier New"/>
          <w:lang w:val="en-US" w:eastAsia="zh-CN"/>
        </w:rPr>
        <w:t>页面，</w:t>
      </w:r>
      <w:r>
        <w:rPr>
          <w:rFonts w:hint="default" w:ascii="Courier New" w:hAnsi="Courier New" w:cs="Courier New"/>
          <w:lang w:val="en-US" w:eastAsia="zh-CN"/>
        </w:rPr>
        <w:t>删除按钮</w:t>
      </w:r>
      <w:r>
        <w:rPr>
          <w:rFonts w:hint="eastAsia" w:ascii="Courier New" w:hAnsi="Courier New" w:cs="Courier New"/>
          <w:lang w:val="en-US" w:eastAsia="zh-CN"/>
        </w:rPr>
        <w:t>绑定点击事件：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button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type=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"button"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"btn btn-default"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title=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C7EDCC"/>
              </w:rPr>
              <w:t>删除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     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  <w:lang w:val="en-US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/>
              </w:rPr>
              <w:t>@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click="del();"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1050" w:firstLineChars="500"/>
              <w:jc w:val="left"/>
              <w:textAlignment w:val="auto"/>
              <w:outlineLvl w:val="9"/>
              <w:rPr>
                <w:rFonts w:hint="default" w:ascii="Courier New" w:hAnsi="Courier New" w:cs="Courier New"/>
                <w:color w:val="7F7F7F" w:themeColor="background1" w:themeShade="8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i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"fa fa-trash-o"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i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&gt;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7EDCC"/>
              </w:rPr>
              <w:t>删除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button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</w:p>
        </w:tc>
      </w:tr>
    </w:tbl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ind w:leftChars="0"/>
        <w:textAlignment w:val="auto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2.2.2后端代码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outlineLvl w:val="9"/>
        <w:rPr>
          <w:rFonts w:hint="default" w:ascii="Courier New" w:hAnsi="Courier New" w:eastAsia="宋体" w:cs="Courier New"/>
          <w:sz w:val="21"/>
          <w:szCs w:val="21"/>
          <w:lang w:val="en-US" w:eastAsia="zh-CN"/>
        </w:rPr>
      </w:pPr>
      <w:r>
        <w:rPr>
          <w:rFonts w:hint="default" w:ascii="Courier New" w:hAnsi="Courier New" w:cs="Courier New"/>
          <w:sz w:val="21"/>
          <w:szCs w:val="21"/>
          <w:lang w:val="en-US" w:eastAsia="zh-CN"/>
        </w:rPr>
        <w:t>pinyougou-manager-web\src\main\java\com\pinyougou\manager\controller</w:t>
      </w:r>
      <w:r>
        <w:rPr>
          <w:rFonts w:hint="eastAsia" w:ascii="Courier New" w:hAnsi="Courier New" w:cs="Courier New"/>
          <w:sz w:val="21"/>
          <w:szCs w:val="21"/>
          <w:lang w:val="en-US" w:eastAsia="zh-CN"/>
        </w:rPr>
        <w:t>\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GoodsController.java</w:t>
      </w:r>
      <w:r>
        <w:rPr>
          <w:rFonts w:hint="eastAsia" w:ascii="Courier New" w:hAnsi="Courier New" w:cs="Courier New"/>
          <w:sz w:val="21"/>
          <w:szCs w:val="21"/>
          <w:lang w:val="en-US" w:eastAsia="zh-CN"/>
        </w:rPr>
        <w:t>，新增方法：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8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 xml:space="preserve">商品删除，修改商品删除状态 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2"/>
                <w:szCs w:val="22"/>
                <w:shd w:val="clear" w:fill="C8EDCC"/>
              </w:rPr>
              <w:t>@GetMapping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>"/delete"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)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public boolean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delete(Long[] ids){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try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{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660E7A"/>
                <w:sz w:val="22"/>
                <w:szCs w:val="22"/>
                <w:shd w:val="clear" w:fill="C8EDCC"/>
              </w:rPr>
              <w:t>goodsService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.updateStatus(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>"is_delete"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, ids, 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>"1"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return true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}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catch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(Exception ex){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  ex.printStackTrace();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return false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}</w:t>
            </w:r>
          </w:p>
        </w:tc>
      </w:tr>
    </w:tbl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ind w:leftChars="0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2.3排除已删除记录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  <w:lang w:eastAsia="zh-CN"/>
        </w:rPr>
      </w:pPr>
      <w:r>
        <w:rPr>
          <w:rFonts w:hint="default" w:ascii="Courier New" w:hAnsi="Courier New" w:cs="Courier New"/>
          <w:lang w:val="en-US" w:eastAsia="zh-CN"/>
        </w:rPr>
        <w:t>修改</w:t>
      </w:r>
      <w:r>
        <w:rPr>
          <w:rFonts w:hint="eastAsia" w:ascii="Courier New" w:hAnsi="Courier New" w:cs="Courier New"/>
          <w:lang w:val="en-US" w:eastAsia="zh-CN"/>
        </w:rPr>
        <w:t>pinyougou-mapper/src/main/resources/mappers/</w:t>
      </w:r>
      <w:r>
        <w:rPr>
          <w:rFonts w:hint="default" w:ascii="Courier New" w:hAnsi="Courier New" w:cs="Courier New"/>
          <w:lang w:val="en-US" w:eastAsia="zh-CN"/>
        </w:rPr>
        <w:t>Goods</w:t>
      </w:r>
      <w:r>
        <w:rPr>
          <w:rFonts w:hint="eastAsia" w:ascii="Courier New" w:hAnsi="Courier New" w:cs="Courier New"/>
          <w:lang w:val="en-US" w:eastAsia="zh-CN"/>
        </w:rPr>
        <w:t>Mapper</w:t>
      </w:r>
      <w:r>
        <w:rPr>
          <w:rFonts w:hint="default" w:ascii="Courier New" w:hAnsi="Courier New" w:cs="Courier New"/>
          <w:lang w:val="en-US" w:eastAsia="zh-CN"/>
        </w:rPr>
        <w:t>.</w:t>
      </w:r>
      <w:r>
        <w:rPr>
          <w:rFonts w:hint="eastAsia" w:ascii="Courier New" w:hAnsi="Courier New" w:cs="Courier New"/>
          <w:lang w:val="en-US" w:eastAsia="zh-CN"/>
        </w:rPr>
        <w:t>xml</w:t>
      </w:r>
      <w:r>
        <w:rPr>
          <w:rFonts w:hint="default" w:ascii="Courier New" w:hAnsi="Courier New" w:cs="Courier New"/>
          <w:lang w:eastAsia="zh-CN"/>
        </w:rPr>
        <w:t>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多条件查询商品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select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id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="findAll"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resultType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="map"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SELECT id,goods_name AS goodsName,price,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audit_status AS auditStatus,category1_id AS category1Id, 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category2_id AS category2Id,category3_id AS category3Id 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default" w:ascii="Courier New" w:hAnsi="Courier New" w:cs="Courier New"/>
                <w:color w:val="000000"/>
                <w:sz w:val="21"/>
                <w:szCs w:val="21"/>
                <w:highlight w:val="white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FROM `tb_goods`</w:t>
            </w:r>
            <w:r>
              <w:rPr>
                <w:rFonts w:hint="eastAsia" w:ascii="Courier New" w:hAnsi="Courier New" w:cs="Courier New"/>
                <w:color w:val="000000"/>
                <w:sz w:val="21"/>
                <w:szCs w:val="21"/>
                <w:shd w:val="clear" w:fill="C7EDCC"/>
                <w:lang w:val="en-US" w:eastAsia="zh-CN"/>
              </w:rPr>
              <w:t xml:space="preserve"> </w:t>
            </w:r>
            <w:r>
              <w:rPr>
                <w:rFonts w:hint="default" w:ascii="Courier New" w:hAnsi="Courier New" w:cs="Courier New"/>
                <w:b/>
                <w:bCs/>
                <w:color w:val="FF0000"/>
                <w:sz w:val="21"/>
                <w:szCs w:val="21"/>
                <w:shd w:val="clear" w:fill="C7EDCC"/>
              </w:rPr>
              <w:t xml:space="preserve">where is_delete is </w:t>
            </w:r>
            <w:r>
              <w:rPr>
                <w:rFonts w:hint="default" w:ascii="Courier New" w:hAnsi="Courier New" w:cs="Courier New"/>
                <w:b/>
                <w:bCs/>
                <w:color w:val="FF0000"/>
                <w:sz w:val="21"/>
                <w:szCs w:val="21"/>
                <w:shd w:val="clear" w:fill="C7EDCC"/>
                <w:lang w:val="en-US"/>
              </w:rPr>
              <w:t>NULL</w:t>
            </w:r>
            <w:r>
              <w:rPr>
                <w:rFonts w:hint="default" w:ascii="Courier New" w:hAnsi="Courier New" w:cs="Courier New"/>
                <w:b/>
                <w:bCs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商家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id 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if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test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="sellerId != null and sellerId !=''"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bCs/>
                <w:color w:val="FF0000"/>
                <w:sz w:val="21"/>
                <w:szCs w:val="21"/>
                <w:shd w:val="clear" w:fill="C7EDCC"/>
              </w:rPr>
              <w:t xml:space="preserve">and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seller_id </w:t>
            </w:r>
            <w:r>
              <w:rPr>
                <w:rFonts w:hint="eastAsia" w:ascii="Courier New" w:hAnsi="Courier New" w:cs="Courier New"/>
                <w:color w:val="000000"/>
                <w:sz w:val="21"/>
                <w:szCs w:val="21"/>
                <w:shd w:val="clear" w:fill="C7EDCC"/>
                <w:lang w:val="en-US" w:eastAsia="zh-CN"/>
              </w:rPr>
              <w:t xml:space="preserve">=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#{sellerId}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if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商品名称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if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test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="goodsName != null and goodsName !=''"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and goods_name like CONCAT('%',#{goodsName},'%')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if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7EDCC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fill="C7EDCC"/>
              </w:rPr>
              <w:t xml:space="preserve">商品状态 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7EDCC"/>
              </w:rPr>
              <w:t>--&gt;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if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test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="auditStatus != null and auditStatus !=''"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and audit_status = #{auditStatus}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if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order by id asc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select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</w:p>
        </w:tc>
      </w:tr>
    </w:tbl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20" w:after="210" w:line="276" w:lineRule="auto"/>
        <w:ind w:leftChars="0"/>
        <w:jc w:val="both"/>
        <w:textAlignment w:val="auto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3.商家后台【商品上下架】</w:t>
      </w:r>
    </w:p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ind w:leftChars="0"/>
        <w:textAlignment w:val="auto"/>
        <w:outlineLvl w:val="1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>.1需求分析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firstLine="420" w:firstLineChars="0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什么是商品上下架？其实上下架也是商品的一个状态，但是不同于审核状态。审核状态的控制权在运营商手中，而上下架的控制权在商户手中。商户可以随时将一个已审核状态的商品上架或下架。上架表示正常销售，而下架则表示暂停销售。</w:t>
      </w:r>
    </w:p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ind w:leftChars="0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3.2实现思路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05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其实商品的上下架就是对上下架状态的修改。字段为tb_goods表的is_marketable字段。1表示上架、0表示下架。</w:t>
      </w:r>
    </w:p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ind w:leftChars="0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>前端代码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eastAsia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pinyougou-</w:t>
      </w:r>
      <w:r>
        <w:rPr>
          <w:rFonts w:hint="eastAsia" w:ascii="Courier New" w:hAnsi="Courier New" w:cs="Courier New"/>
          <w:color w:val="FF0000"/>
          <w:lang w:val="en-US" w:eastAsia="zh-CN"/>
        </w:rPr>
        <w:t>shop</w:t>
      </w:r>
      <w:r>
        <w:rPr>
          <w:rFonts w:hint="default" w:ascii="Courier New" w:hAnsi="Courier New" w:cs="Courier New"/>
          <w:lang w:val="en-US" w:eastAsia="zh-CN"/>
        </w:rPr>
        <w:t>-web</w:t>
      </w:r>
      <w:r>
        <w:rPr>
          <w:rFonts w:hint="eastAsia" w:ascii="Courier New" w:hAnsi="Courier New" w:cs="Courier New"/>
          <w:lang w:val="en-US" w:eastAsia="zh-CN"/>
        </w:rPr>
        <w:t>/src/main/webapp/admin/</w:t>
      </w:r>
      <w:r>
        <w:rPr>
          <w:rFonts w:hint="default" w:ascii="Courier New" w:hAnsi="Courier New" w:cs="Courier New"/>
          <w:lang w:val="en-US" w:eastAsia="zh-CN"/>
        </w:rPr>
        <w:t>goods.html</w:t>
      </w:r>
      <w:r>
        <w:rPr>
          <w:rFonts w:hint="eastAsia" w:ascii="Courier New" w:hAnsi="Courier New" w:cs="Courier New"/>
          <w:lang w:val="en-US" w:eastAsia="zh-CN"/>
        </w:rPr>
        <w:t>页面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0" w:leftChars="0" w:hanging="420" w:firstLineChars="0"/>
        <w:textAlignment w:val="auto"/>
        <w:outlineLvl w:val="9"/>
        <w:rPr>
          <w:rFonts w:hint="default" w:ascii="Courier New" w:hAnsi="Courier New" w:eastAsia="宋体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修改复选框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8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</w:pP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&gt;&lt;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input  </w:t>
            </w:r>
            <w:r>
              <w:rPr>
                <w:rFonts w:hint="default" w:ascii="Courier New" w:hAnsi="Courier New" w:cs="Courier New"/>
                <w:b/>
                <w:color w:val="0000FF"/>
                <w:sz w:val="22"/>
                <w:szCs w:val="22"/>
                <w:shd w:val="clear" w:fill="C8EDCC"/>
              </w:rPr>
              <w:t>type=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>"checkbox"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FF0000"/>
                <w:sz w:val="22"/>
                <w:szCs w:val="22"/>
                <w:shd w:val="clear" w:fill="C8EDCC"/>
              </w:rPr>
              <w:t xml:space="preserve"> :value="entity.id" v-model="ids"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8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</w:pP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8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default" w:ascii="Courier New" w:hAnsi="Courier New" w:cs="Courier New"/>
                <w:color w:val="7F7F7F" w:themeColor="background1" w:themeShade="8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th </w:t>
            </w:r>
            <w:r>
              <w:rPr>
                <w:rFonts w:hint="default" w:ascii="Courier New" w:hAnsi="Courier New" w:cs="Courier New"/>
                <w:b/>
                <w:color w:val="0000FF"/>
                <w:sz w:val="22"/>
                <w:szCs w:val="22"/>
                <w:shd w:val="clear" w:fill="C8EDCC"/>
              </w:rPr>
              <w:t>style=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>"</w:t>
            </w:r>
            <w:r>
              <w:rPr>
                <w:rFonts w:hint="default" w:ascii="Courier New" w:hAnsi="Courier New" w:cs="Courier New"/>
                <w:b/>
                <w:color w:val="0000FF"/>
                <w:sz w:val="22"/>
                <w:szCs w:val="22"/>
                <w:shd w:val="clear" w:fill="C8EDCC"/>
              </w:rPr>
              <w:t>padding-right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: </w:t>
            </w:r>
            <w:r>
              <w:rPr>
                <w:rFonts w:hint="default" w:ascii="Courier New" w:hAnsi="Courier New" w:cs="Courier New"/>
                <w:color w:val="0000FF"/>
                <w:sz w:val="22"/>
                <w:szCs w:val="22"/>
                <w:shd w:val="clear" w:fill="C8EDCC"/>
              </w:rPr>
              <w:t>0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>px"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input </w:t>
            </w:r>
            <w:r>
              <w:rPr>
                <w:rFonts w:hint="default" w:ascii="Courier New" w:hAnsi="Courier New" w:cs="Courier New"/>
                <w:b/>
                <w:color w:val="0000FF"/>
                <w:sz w:val="22"/>
                <w:szCs w:val="22"/>
                <w:shd w:val="clear" w:fill="C8EDCC"/>
              </w:rPr>
              <w:t>type=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>"checkbox"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 xml:space="preserve">         </w:t>
            </w:r>
            <w:r>
              <w:rPr>
                <w:rFonts w:hint="default" w:ascii="Courier New" w:hAnsi="Courier New" w:cs="Courier New"/>
                <w:b/>
                <w:color w:val="FF0000"/>
                <w:sz w:val="22"/>
                <w:szCs w:val="22"/>
                <w:shd w:val="clear" w:fill="C8EDCC"/>
              </w:rPr>
              <w:t>@click="checkAll($event)"</w:t>
            </w:r>
            <w:r>
              <w:rPr>
                <w:rFonts w:hint="default" w:ascii="Courier New" w:hAnsi="Courier New" w:cs="Courier New"/>
                <w:b/>
                <w:color w:val="FF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FF0000"/>
                <w:sz w:val="22"/>
                <w:szCs w:val="22"/>
                <w:shd w:val="clear" w:fill="C8EDCC"/>
              </w:rPr>
              <w:t xml:space="preserve">         :checked="checked"</w:t>
            </w:r>
            <w:r>
              <w:rPr>
                <w:rFonts w:hint="default" w:ascii="Courier New" w:hAnsi="Courier New" w:cs="Courier New"/>
                <w:b/>
                <w:color w:val="FF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 xml:space="preserve">         </w:t>
            </w:r>
            <w:r>
              <w:rPr>
                <w:rFonts w:hint="default" w:ascii="Courier New" w:hAnsi="Courier New" w:cs="Courier New"/>
                <w:b/>
                <w:color w:val="0000FF"/>
                <w:sz w:val="22"/>
                <w:szCs w:val="22"/>
                <w:shd w:val="clear" w:fill="C8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>"icheckbox_square-blue"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th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0" w:leftChars="0" w:hanging="420" w:firstLineChars="0"/>
        <w:textAlignment w:val="auto"/>
        <w:outlineLvl w:val="9"/>
        <w:rPr>
          <w:rFonts w:hint="default" w:ascii="Courier New" w:hAnsi="Courier New" w:eastAsia="宋体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上架与下架按钮绑定点击事件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outlineLvl w:val="9"/>
              <w:rPr>
                <w:rFonts w:hint="default" w:ascii="Courier New" w:hAnsi="Courier New" w:cs="Courier New"/>
                <w:color w:val="7F7F7F" w:themeColor="background1" w:themeShade="8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button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type=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"button"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"btn btn-default"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title=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C7EDCC"/>
              </w:rPr>
              <w:t>上架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    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/>
              </w:rPr>
              <w:t>@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click="updateMarketable('1')"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i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"fa fa-check"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i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&gt;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7EDCC"/>
              </w:rPr>
              <w:t>上架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button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button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type=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"button"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"btn btn-default"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title=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C7EDCC"/>
              </w:rPr>
              <w:t>下架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  <w:lang w:val="en-US"/>
              </w:rPr>
              <w:t xml:space="preserve">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/>
              </w:rPr>
              <w:t>@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click="updateMarketable('0')"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i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"fa fa-ban"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i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&gt;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7EDCC"/>
              </w:rPr>
              <w:t>下架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button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pinyougou-</w:t>
      </w:r>
      <w:r>
        <w:rPr>
          <w:rFonts w:hint="eastAsia" w:ascii="Courier New" w:hAnsi="Courier New" w:cs="Courier New"/>
          <w:lang w:val="en-US" w:eastAsia="zh-CN"/>
        </w:rPr>
        <w:t>shop</w:t>
      </w:r>
      <w:r>
        <w:rPr>
          <w:rFonts w:hint="default" w:ascii="Courier New" w:hAnsi="Courier New" w:cs="Courier New"/>
          <w:lang w:val="en-US" w:eastAsia="zh-CN"/>
        </w:rPr>
        <w:t>-web</w:t>
      </w:r>
      <w:r>
        <w:rPr>
          <w:rFonts w:hint="eastAsia" w:ascii="Courier New" w:hAnsi="Courier New" w:cs="Courier New"/>
          <w:lang w:val="en-US" w:eastAsia="zh-CN"/>
        </w:rPr>
        <w:t>/src/main/webapp/js/controller/goodsController.js的</w:t>
      </w:r>
      <w:r>
        <w:rPr>
          <w:rFonts w:hint="default" w:ascii="Courier New" w:hAnsi="Courier New" w:cs="Courier New"/>
          <w:lang w:val="en-US" w:eastAsia="zh-CN"/>
        </w:rPr>
        <w:t>methods</w:t>
      </w:r>
      <w:r>
        <w:rPr>
          <w:rFonts w:hint="eastAsia" w:ascii="Courier New" w:hAnsi="Courier New" w:cs="Courier New"/>
          <w:lang w:val="en-US" w:eastAsia="zh-CN"/>
        </w:rPr>
        <w:t>中，新增方法：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8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default" w:ascii="Courier New" w:hAnsi="Courier New" w:cs="Courier New"/>
                <w:color w:val="7F7F7F" w:themeColor="background1" w:themeShade="8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>商品上下架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>,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>修改可销售状态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7A7A43"/>
                <w:sz w:val="22"/>
                <w:szCs w:val="22"/>
                <w:shd w:val="clear" w:fill="C8EDCC"/>
              </w:rPr>
              <w:t xml:space="preserve">updateMarketable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: 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function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(status){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if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this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2"/>
                <w:szCs w:val="22"/>
                <w:shd w:val="clear" w:fill="C8EDCC"/>
              </w:rPr>
              <w:t>ids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.length &gt; </w:t>
            </w:r>
            <w:r>
              <w:rPr>
                <w:rFonts w:hint="default" w:ascii="Courier New" w:hAnsi="Courier New" w:cs="Courier New"/>
                <w:color w:val="0000FF"/>
                <w:sz w:val="22"/>
                <w:szCs w:val="22"/>
                <w:shd w:val="clear" w:fill="C8EDCC"/>
              </w:rPr>
              <w:t>0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){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660E7A"/>
                <w:sz w:val="22"/>
                <w:szCs w:val="22"/>
                <w:shd w:val="clear" w:fill="C8EDCC"/>
              </w:rPr>
              <w:t>axios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color w:val="7A7A43"/>
                <w:sz w:val="22"/>
                <w:szCs w:val="22"/>
                <w:shd w:val="clear" w:fill="C8EDCC"/>
              </w:rPr>
              <w:t>get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>"/goods/updateMarketable?ids="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+ 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this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2"/>
                <w:szCs w:val="22"/>
                <w:shd w:val="clear" w:fill="C8EDCC"/>
              </w:rPr>
              <w:t xml:space="preserve">ids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+ 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 xml:space="preserve">"&amp;status="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+ status)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      .</w:t>
            </w:r>
            <w:r>
              <w:rPr>
                <w:rFonts w:hint="default" w:ascii="Courier New" w:hAnsi="Courier New" w:cs="Courier New"/>
                <w:color w:val="7A7A43"/>
                <w:sz w:val="22"/>
                <w:szCs w:val="22"/>
                <w:shd w:val="clear" w:fill="C8EDCC"/>
              </w:rPr>
              <w:t>then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function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(response){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          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if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(response.</w:t>
            </w:r>
            <w:r>
              <w:rPr>
                <w:rFonts w:hint="default" w:ascii="Courier New" w:hAnsi="Courier New" w:cs="Courier New"/>
                <w:b/>
                <w:color w:val="660E7A"/>
                <w:sz w:val="22"/>
                <w:szCs w:val="22"/>
                <w:shd w:val="clear" w:fill="C8EDCC"/>
              </w:rPr>
              <w:t>data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){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              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 xml:space="preserve">重新加载数据 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 xml:space="preserve">                    </w:t>
            </w:r>
            <w:r>
              <w:rPr>
                <w:rFonts w:hint="default" w:ascii="Courier New" w:hAnsi="Courier New" w:cs="Courier New"/>
                <w:color w:val="458383"/>
                <w:sz w:val="22"/>
                <w:szCs w:val="22"/>
                <w:shd w:val="clear" w:fill="C8EDCC"/>
              </w:rPr>
              <w:t>vue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color w:val="7A7A43"/>
                <w:sz w:val="22"/>
                <w:szCs w:val="22"/>
                <w:shd w:val="clear" w:fill="C8EDCC"/>
              </w:rPr>
              <w:t>search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(</w:t>
            </w:r>
            <w:r>
              <w:rPr>
                <w:rFonts w:hint="default" w:ascii="Courier New" w:hAnsi="Courier New" w:cs="Courier New"/>
                <w:color w:val="458383"/>
                <w:sz w:val="22"/>
                <w:szCs w:val="22"/>
                <w:shd w:val="clear" w:fill="C8EDCC"/>
              </w:rPr>
              <w:t>vue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2"/>
                <w:szCs w:val="22"/>
                <w:shd w:val="clear" w:fill="C8EDCC"/>
              </w:rPr>
              <w:t>page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          }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else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{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              </w:t>
            </w:r>
            <w:r>
              <w:rPr>
                <w:rFonts w:hint="default" w:ascii="Courier New" w:hAnsi="Courier New" w:cs="Courier New"/>
                <w:i/>
                <w:color w:val="000000"/>
                <w:sz w:val="22"/>
                <w:szCs w:val="22"/>
                <w:shd w:val="clear" w:fill="C8EDCC"/>
              </w:rPr>
              <w:t>alert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2"/>
                <w:szCs w:val="22"/>
                <w:shd w:val="clear" w:fill="C8EDCC"/>
              </w:rPr>
              <w:t>操作失败！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>"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          }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      });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}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else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{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000000"/>
                <w:sz w:val="22"/>
                <w:szCs w:val="22"/>
                <w:shd w:val="clear" w:fill="C8EDCC"/>
              </w:rPr>
              <w:t>alert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2"/>
                <w:szCs w:val="22"/>
                <w:shd w:val="clear" w:fill="C8EDCC"/>
              </w:rPr>
              <w:t>请选择要上下架的商品！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>"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},</w:t>
            </w:r>
          </w:p>
        </w:tc>
      </w:tr>
    </w:tbl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ind w:leftChars="0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default"/>
          <w:lang w:val="en-US" w:eastAsia="zh-CN"/>
        </w:rPr>
        <w:t>4</w:t>
      </w:r>
      <w:r>
        <w:rPr>
          <w:rFonts w:hint="eastAsia"/>
          <w:lang w:val="en-US" w:eastAsia="zh-CN"/>
        </w:rPr>
        <w:t>后端代码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outlineLvl w:val="9"/>
        <w:rPr>
          <w:rFonts w:hint="default" w:ascii="Courier New" w:hAnsi="Courier New" w:cs="Courier New"/>
          <w:sz w:val="21"/>
          <w:szCs w:val="21"/>
          <w:lang w:val="en-US" w:eastAsia="zh-CN"/>
        </w:rPr>
      </w:pPr>
      <w:r>
        <w:rPr>
          <w:rFonts w:hint="default" w:ascii="Courier New" w:hAnsi="Courier New" w:cs="Courier New"/>
          <w:sz w:val="21"/>
          <w:szCs w:val="21"/>
          <w:lang w:val="en-US" w:eastAsia="zh-CN"/>
        </w:rPr>
        <w:t>pinyougou-</w:t>
      </w:r>
      <w:r>
        <w:rPr>
          <w:rFonts w:hint="eastAsia" w:ascii="Courier New" w:hAnsi="Courier New" w:cs="Courier New"/>
          <w:sz w:val="21"/>
          <w:szCs w:val="21"/>
          <w:lang w:val="en-US" w:eastAsia="zh-CN"/>
        </w:rPr>
        <w:t>shop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-web\src\main\java\com\pinyougou\</w:t>
      </w:r>
      <w:r>
        <w:rPr>
          <w:rFonts w:hint="eastAsia" w:ascii="Courier New" w:hAnsi="Courier New" w:cs="Courier New"/>
          <w:sz w:val="21"/>
          <w:szCs w:val="21"/>
          <w:lang w:val="en-US" w:eastAsia="zh-CN"/>
        </w:rPr>
        <w:t>shop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\controller</w:t>
      </w:r>
      <w:r>
        <w:rPr>
          <w:rFonts w:hint="eastAsia" w:ascii="Courier New" w:hAnsi="Courier New" w:cs="Courier New"/>
          <w:sz w:val="21"/>
          <w:szCs w:val="21"/>
          <w:lang w:val="en-US" w:eastAsia="zh-CN"/>
        </w:rPr>
        <w:t>\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GoodsController.java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8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>商品上下架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>(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>修改可销售状态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>) */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2"/>
                <w:szCs w:val="22"/>
                <w:shd w:val="clear" w:fill="C8EDCC"/>
              </w:rPr>
              <w:t>@GetMapping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>"/updateMarketable"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)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public boolean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updateMarketable(Long[] ids, String status){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try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{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>修改数据库表可销售状态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660E7A"/>
                <w:sz w:val="22"/>
                <w:szCs w:val="22"/>
                <w:shd w:val="clear" w:fill="C8EDCC"/>
              </w:rPr>
              <w:t>goodsService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.updateStatus(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>"is_marketable"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, ids, status);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return true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}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catch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(Exception ex){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  ex.printStackTrace();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return false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}</w:t>
            </w:r>
          </w:p>
        </w:tc>
      </w:tr>
    </w:tbl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ind w:leftChars="0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default"/>
          <w:lang w:val="en-US" w:eastAsia="zh-CN"/>
        </w:rPr>
        <w:t>5</w:t>
      </w:r>
      <w:r>
        <w:rPr>
          <w:rFonts w:hint="eastAsia"/>
          <w:lang w:val="en-US" w:eastAsia="zh-CN"/>
        </w:rPr>
        <w:t>显示上下架</w:t>
      </w:r>
    </w:p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ind w:leftChars="0"/>
        <w:textAlignment w:val="auto"/>
        <w:outlineLvl w:val="2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3.5.1</w:t>
      </w:r>
      <w:r>
        <w:rPr>
          <w:rFonts w:hint="eastAsia"/>
          <w:lang w:val="en-US" w:eastAsia="zh-CN"/>
        </w:rPr>
        <w:t>后端代码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pinyougou-mapper\src\main\resources\mappers\GoodsMapper.xml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8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 xml:space="preserve">多条件查询商品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>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select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8EDCC"/>
              </w:rPr>
              <w:t>id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 xml:space="preserve">="findAll"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8EDCC"/>
              </w:rPr>
              <w:t>resultType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>="map"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SELECT id,goods_name AS goodsName,price,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audit_status AS auditStatus,category1_id AS category1Id,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category2_id AS category2Id,category3_id AS category3Id</w:t>
            </w:r>
            <w:r>
              <w:rPr>
                <w:rFonts w:hint="default" w:ascii="Courier New" w:hAnsi="Courier New" w:cs="Courier New"/>
                <w:b/>
                <w:bCs/>
                <w:color w:val="FF0000"/>
                <w:sz w:val="21"/>
                <w:szCs w:val="21"/>
                <w:shd w:val="clear" w:fill="C8EDCC"/>
              </w:rPr>
              <w:t>,</w:t>
            </w:r>
            <w:r>
              <w:rPr>
                <w:rFonts w:hint="default" w:ascii="Courier New" w:hAnsi="Courier New" w:cs="Courier New"/>
                <w:b/>
                <w:bCs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bCs/>
                <w:color w:val="000000"/>
                <w:sz w:val="21"/>
                <w:szCs w:val="21"/>
                <w:shd w:val="clear" w:fill="C8EDCC"/>
              </w:rPr>
              <w:t xml:space="preserve">   </w:t>
            </w:r>
            <w:r>
              <w:rPr>
                <w:rFonts w:hint="default" w:ascii="Courier New" w:hAnsi="Courier New" w:cs="Courier New"/>
                <w:b/>
                <w:bCs/>
                <w:color w:val="FF0000"/>
                <w:sz w:val="21"/>
                <w:szCs w:val="21"/>
                <w:shd w:val="clear" w:fill="C8EDCC"/>
              </w:rPr>
              <w:t>is_marketable as isMarketable</w:t>
            </w:r>
            <w:r>
              <w:rPr>
                <w:rFonts w:hint="default" w:ascii="Courier New" w:hAnsi="Courier New" w:cs="Courier New"/>
                <w:b/>
                <w:bCs/>
                <w:color w:val="FF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FROM `tb_goods` where is_delete is NULL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8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firstLine="315" w:firstLineChars="150"/>
              <w:textAlignment w:val="auto"/>
              <w:rPr>
                <w:rFonts w:hint="default" w:ascii="Courier New" w:hAnsi="Courier New" w:cs="Courier New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 w:cs="宋体"/>
                <w:i/>
                <w:color w:val="808080"/>
                <w:sz w:val="21"/>
                <w:szCs w:val="21"/>
                <w:shd w:val="clear" w:fill="C8EDCC"/>
                <w:lang w:val="en-US" w:eastAsia="zh-CN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  <w:lang w:val="en-US" w:eastAsia="zh-CN"/>
              </w:rPr>
              <w:t>动态查询省略</w:t>
            </w:r>
            <w:r>
              <w:rPr>
                <w:rFonts w:hint="default" w:cs="宋体"/>
                <w:i/>
                <w:color w:val="808080"/>
                <w:sz w:val="21"/>
                <w:szCs w:val="21"/>
                <w:shd w:val="clear" w:fill="C8EDCC"/>
                <w:lang w:val="en-US" w:eastAsia="zh-CN"/>
              </w:rPr>
              <w:t>......</w:t>
            </w:r>
            <w:r>
              <w:rPr>
                <w:rFonts w:hint="default" w:ascii="Courier New" w:hAnsi="Courier New" w:cs="Courier New"/>
                <w:i/>
                <w:color w:val="auto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select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</w:t>
            </w:r>
          </w:p>
        </w:tc>
      </w:tr>
    </w:tbl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ind w:leftChars="0"/>
        <w:textAlignment w:val="auto"/>
        <w:outlineLvl w:val="2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3.5.2</w:t>
      </w:r>
      <w:r>
        <w:rPr>
          <w:rFonts w:hint="eastAsia"/>
          <w:lang w:val="en-US" w:eastAsia="zh-CN"/>
        </w:rPr>
        <w:t>前端代码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pinyougou-shop-web\src\main\webapp\admin\goods.html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420" w:leftChars="0" w:hanging="420" w:firstLineChars="0"/>
        <w:textAlignment w:val="auto"/>
        <w:rPr>
          <w:rFonts w:hint="default" w:ascii="Courier New" w:hAnsi="Courier New" w:eastAsia="宋体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增加一行</w:t>
      </w:r>
      <w:r>
        <w:rPr>
          <w:rFonts w:hint="default" w:ascii="Courier New" w:hAnsi="Courier New" w:cs="Courier New"/>
          <w:lang w:val="en-US" w:eastAsia="zh-CN"/>
        </w:rPr>
        <w:t>th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</w:pPr>
      <w:r>
        <w:drawing>
          <wp:inline distT="0" distB="0" distL="114300" distR="114300">
            <wp:extent cx="3695700" cy="923925"/>
            <wp:effectExtent l="9525" t="9525" r="9525" b="1905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9239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420" w:leftChars="0" w:hanging="420" w:firstLineChars="0"/>
        <w:textAlignment w:val="auto"/>
      </w:pPr>
      <w:r>
        <w:rPr>
          <w:rFonts w:hint="eastAsia" w:ascii="Courier New" w:hAnsi="Courier New" w:cs="Courier New"/>
          <w:lang w:val="en-US" w:eastAsia="zh-CN"/>
        </w:rPr>
        <w:t>增加一行</w:t>
      </w:r>
      <w:r>
        <w:rPr>
          <w:rFonts w:hint="default" w:ascii="Courier New" w:hAnsi="Courier New" w:cs="Courier New"/>
          <w:lang w:val="en-US" w:eastAsia="zh-CN"/>
        </w:rPr>
        <w:t>td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</w:pPr>
      <w:r>
        <w:drawing>
          <wp:inline distT="0" distB="0" distL="114300" distR="114300">
            <wp:extent cx="5200650" cy="752475"/>
            <wp:effectExtent l="9525" t="9525" r="9525" b="19050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7524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20" w:after="210" w:line="276" w:lineRule="auto"/>
        <w:ind w:leftChars="0"/>
        <w:jc w:val="both"/>
        <w:textAlignment w:val="auto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4.搭建内容服务工程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960" cy="3691255"/>
            <wp:effectExtent l="0" t="0" r="8890" b="4445"/>
            <wp:docPr id="12" name="图片 12" descr="品优购架构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品优购架构图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69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ind w:leftChars="0"/>
        <w:textAlignment w:val="auto"/>
        <w:outlineLvl w:val="1"/>
        <w:rPr>
          <w:rFonts w:hint="eastAsia" w:eastAsia="黑体"/>
          <w:lang w:val="en-US" w:eastAsia="zh-CN"/>
        </w:rPr>
      </w:pPr>
      <w:r>
        <w:rPr>
          <w:rFonts w:hint="eastAsia"/>
          <w:lang w:val="en-US" w:eastAsia="zh-CN"/>
        </w:rPr>
        <w:t xml:space="preserve">4.1 </w:t>
      </w:r>
      <w:r>
        <w:rPr>
          <w:rFonts w:hint="default"/>
          <w:lang w:val="en-US" w:eastAsia="zh-CN"/>
        </w:rPr>
        <w:t>pinyougou-content</w:t>
      </w:r>
      <w:r>
        <w:rPr>
          <w:rFonts w:hint="eastAsia"/>
          <w:lang w:val="en-US" w:eastAsia="zh-CN"/>
        </w:rPr>
        <w:t>-service(war)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Chars="0"/>
        <w:textAlignment w:val="auto"/>
        <w:outlineLvl w:val="9"/>
      </w:pPr>
      <w:r>
        <w:drawing>
          <wp:inline distT="0" distB="0" distL="114300" distR="114300">
            <wp:extent cx="5268595" cy="943610"/>
            <wp:effectExtent l="9525" t="9525" r="17780" b="1841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94361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Chars="0"/>
        <w:textAlignment w:val="auto"/>
        <w:outlineLvl w:val="9"/>
      </w:pPr>
      <w:r>
        <w:drawing>
          <wp:inline distT="0" distB="0" distL="114300" distR="114300">
            <wp:extent cx="5269865" cy="3495040"/>
            <wp:effectExtent l="0" t="0" r="6985" b="1016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495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Chars="0"/>
        <w:textAlignment w:val="auto"/>
        <w:outlineLvl w:val="9"/>
      </w:pPr>
      <w:r>
        <w:drawing>
          <wp:inline distT="0" distB="0" distL="114300" distR="114300">
            <wp:extent cx="5269865" cy="3480435"/>
            <wp:effectExtent l="0" t="0" r="6985" b="571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480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Chars="0"/>
        <w:textAlignment w:val="auto"/>
        <w:outlineLvl w:val="9"/>
      </w:pPr>
      <w:r>
        <w:drawing>
          <wp:inline distT="0" distB="0" distL="114300" distR="114300">
            <wp:extent cx="5269865" cy="3314065"/>
            <wp:effectExtent l="0" t="0" r="6985" b="635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314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Chars="0"/>
        <w:textAlignment w:val="auto"/>
        <w:outlineLvl w:val="9"/>
      </w:pPr>
      <w:r>
        <w:drawing>
          <wp:inline distT="0" distB="0" distL="114300" distR="114300">
            <wp:extent cx="3999865" cy="1495425"/>
            <wp:effectExtent l="9525" t="9525" r="10160" b="1905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99865" cy="14954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05"/>
        <w:textAlignment w:val="auto"/>
        <w:outlineLvl w:val="9"/>
        <w:rPr>
          <w:rFonts w:hint="eastAsia" w:ascii="Courier New" w:hAnsi="Courier New" w:eastAsia="宋体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与pinyougou-sellergoods-service服务层</w:t>
      </w:r>
      <w:r>
        <w:rPr>
          <w:rFonts w:hint="default" w:ascii="Courier New" w:hAnsi="Courier New" w:cs="Courier New"/>
          <w:lang w:val="en-US" w:eastAsia="zh-CN"/>
        </w:rPr>
        <w:t>的构建方式</w:t>
      </w:r>
      <w:r>
        <w:rPr>
          <w:rFonts w:hint="eastAsia" w:ascii="Courier New" w:hAnsi="Courier New" w:cs="Courier New"/>
          <w:lang w:val="en-US" w:eastAsia="zh-CN"/>
        </w:rPr>
        <w:t>一样，拷贝pinyougou-sellergoods-service模块中的</w:t>
      </w:r>
      <w:r>
        <w:rPr>
          <w:rFonts w:hint="eastAsia" w:ascii="Courier New" w:hAnsi="Courier New" w:cs="Courier New"/>
          <w:b/>
          <w:bCs/>
          <w:color w:val="FF0000"/>
          <w:lang w:val="en-US" w:eastAsia="zh-CN"/>
        </w:rPr>
        <w:t>web.xml、applicationContext-service</w:t>
      </w:r>
      <w:r>
        <w:rPr>
          <w:rFonts w:hint="default" w:ascii="Courier New" w:hAnsi="Courier New" w:cs="Courier New"/>
          <w:b/>
          <w:bCs/>
          <w:color w:val="FF0000"/>
          <w:lang w:val="en-US" w:eastAsia="zh-CN"/>
        </w:rPr>
        <w:t>.xml</w:t>
      </w:r>
      <w:r>
        <w:rPr>
          <w:rFonts w:hint="eastAsia" w:ascii="Courier New" w:hAnsi="Courier New" w:cs="Courier New"/>
          <w:b/>
          <w:bCs/>
          <w:color w:val="FF0000"/>
          <w:lang w:val="en-US" w:eastAsia="zh-CN"/>
        </w:rPr>
        <w:t>、log4j.properties</w:t>
      </w:r>
      <w:r>
        <w:rPr>
          <w:rFonts w:hint="eastAsia" w:ascii="Courier New" w:hAnsi="Courier New" w:cs="Courier New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pinyougou-content-service/</w:t>
      </w:r>
      <w:r>
        <w:rPr>
          <w:rFonts w:hint="default" w:ascii="Courier New" w:hAnsi="Courier New" w:cs="Courier New"/>
          <w:lang w:val="en-US" w:eastAsia="zh-CN"/>
        </w:rPr>
        <w:t>pom.xml：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properties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指定端口号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port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b/>
                <w:bCs/>
                <w:color w:val="FF0000"/>
                <w:sz w:val="21"/>
                <w:szCs w:val="21"/>
                <w:shd w:val="clear" w:fill="C7EDCC"/>
              </w:rPr>
              <w:t>9002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port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properties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eastAsia" w:ascii="Courier New" w:hAnsi="Courier New" w:eastAsia="宋体" w:cs="Courier New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pinyougou-content-service/src/main/resources</w:t>
      </w:r>
      <w:r>
        <w:rPr>
          <w:rFonts w:hint="eastAsia" w:ascii="Courier New" w:hAnsi="Courier New" w:cs="Courier New"/>
          <w:sz w:val="20"/>
          <w:szCs w:val="20"/>
          <w:lang w:val="en-US" w:eastAsia="zh-CN"/>
        </w:rPr>
        <w:t>/</w:t>
      </w:r>
      <w:r>
        <w:rPr>
          <w:rFonts w:hint="default" w:ascii="Courier New" w:hAnsi="Courier New" w:cs="Courier New"/>
          <w:sz w:val="20"/>
          <w:szCs w:val="20"/>
          <w:lang w:val="en-US" w:eastAsia="zh-CN"/>
        </w:rPr>
        <w:t>applicationContext-</w:t>
      </w:r>
      <w:r>
        <w:rPr>
          <w:rFonts w:hint="eastAsia" w:ascii="Courier New" w:hAnsi="Courier New" w:cs="Courier New"/>
          <w:sz w:val="20"/>
          <w:szCs w:val="20"/>
          <w:lang w:val="en-US" w:eastAsia="zh-CN"/>
        </w:rPr>
        <w:t>service</w:t>
      </w:r>
      <w:r>
        <w:rPr>
          <w:rFonts w:hint="default" w:ascii="Courier New" w:hAnsi="Courier New" w:cs="Courier New"/>
          <w:sz w:val="20"/>
          <w:szCs w:val="20"/>
          <w:lang w:val="en-US" w:eastAsia="zh-CN"/>
        </w:rPr>
        <w:t>.xml</w:t>
      </w:r>
      <w:r>
        <w:rPr>
          <w:rFonts w:hint="eastAsia" w:ascii="Courier New" w:hAnsi="Courier New" w:cs="Courier New"/>
          <w:sz w:val="20"/>
          <w:szCs w:val="20"/>
          <w:lang w:val="en-US" w:eastAsia="zh-CN"/>
        </w:rPr>
        <w:t>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i/>
                <w:color w:val="000000"/>
                <w:sz w:val="18"/>
                <w:szCs w:val="18"/>
                <w:shd w:val="clear" w:fill="C7EDCC"/>
              </w:rPr>
              <w:t>&lt;?</w:t>
            </w:r>
            <w:r>
              <w:rPr>
                <w:rFonts w:hint="default" w:ascii="Courier New" w:hAnsi="Courier New" w:cs="Courier New"/>
                <w:b/>
                <w:color w:val="0000FF"/>
                <w:sz w:val="18"/>
                <w:szCs w:val="18"/>
                <w:shd w:val="clear" w:fill="C7EDCC"/>
              </w:rPr>
              <w:t>xml version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C7EDCC"/>
              </w:rPr>
              <w:t xml:space="preserve">="1.0" </w:t>
            </w:r>
            <w:r>
              <w:rPr>
                <w:rFonts w:hint="default" w:ascii="Courier New" w:hAnsi="Courier New" w:cs="Courier New"/>
                <w:b/>
                <w:color w:val="0000FF"/>
                <w:sz w:val="18"/>
                <w:szCs w:val="18"/>
                <w:shd w:val="clear" w:fill="C7EDCC"/>
              </w:rPr>
              <w:t>encoding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C7EDCC"/>
              </w:rPr>
              <w:t>="utf-8"</w:t>
            </w:r>
            <w:r>
              <w:rPr>
                <w:rFonts w:hint="default" w:ascii="Courier New" w:hAnsi="Courier New" w:cs="Courier New"/>
                <w:i/>
                <w:color w:val="000000"/>
                <w:sz w:val="18"/>
                <w:szCs w:val="18"/>
                <w:shd w:val="clear" w:fill="C7EDCC"/>
              </w:rPr>
              <w:t>?&gt;</w:t>
            </w:r>
            <w:r>
              <w:rPr>
                <w:rFonts w:hint="default" w:ascii="Courier New" w:hAnsi="Courier New" w:cs="Courier New"/>
                <w:i/>
                <w:color w:val="000000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C7EDCC"/>
              </w:rPr>
              <w:t xml:space="preserve">beans </w:t>
            </w:r>
            <w:r>
              <w:rPr>
                <w:rFonts w:hint="default" w:ascii="Courier New" w:hAnsi="Courier New" w:cs="Courier New"/>
                <w:b/>
                <w:color w:val="0000FF"/>
                <w:sz w:val="18"/>
                <w:szCs w:val="18"/>
                <w:shd w:val="clear" w:fill="C7EDCC"/>
              </w:rPr>
              <w:t>xmlns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C7EDCC"/>
              </w:rPr>
              <w:t>="http://www.springframework.org/schema/beans"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C7EDCC"/>
              </w:rPr>
              <w:t xml:space="preserve">       </w:t>
            </w:r>
            <w:r>
              <w:rPr>
                <w:rFonts w:hint="default" w:ascii="Courier New" w:hAnsi="Courier New" w:cs="Courier New"/>
                <w:b/>
                <w:color w:val="0000FF"/>
                <w:sz w:val="18"/>
                <w:szCs w:val="18"/>
                <w:shd w:val="clear" w:fill="C7EDCC"/>
              </w:rPr>
              <w:t>xmlns:xsi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C7EDCC"/>
              </w:rPr>
              <w:t>="http://www.w3.org/2001/XMLSchema-instance"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C7EDCC"/>
              </w:rPr>
              <w:t xml:space="preserve">       </w:t>
            </w:r>
            <w:r>
              <w:rPr>
                <w:rFonts w:hint="default" w:ascii="Courier New" w:hAnsi="Courier New" w:cs="Courier New"/>
                <w:b/>
                <w:color w:val="0000FF"/>
                <w:sz w:val="18"/>
                <w:szCs w:val="18"/>
                <w:shd w:val="clear" w:fill="C7EDCC"/>
              </w:rPr>
              <w:t>xmlns:context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C7EDCC"/>
              </w:rPr>
              <w:t>="http://www.springframework.org/schema/context"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C7EDCC"/>
              </w:rPr>
              <w:t xml:space="preserve">       </w:t>
            </w:r>
            <w:r>
              <w:rPr>
                <w:rFonts w:hint="default" w:ascii="Courier New" w:hAnsi="Courier New" w:cs="Courier New"/>
                <w:b/>
                <w:color w:val="0000FF"/>
                <w:sz w:val="18"/>
                <w:szCs w:val="18"/>
                <w:shd w:val="clear" w:fill="C7EDCC"/>
              </w:rPr>
              <w:t>xmlns:dubbo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C7EDCC"/>
              </w:rPr>
              <w:t>="http://code.alibabatech.com/schema/dubbo"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C7EDCC"/>
              </w:rPr>
              <w:t xml:space="preserve">       </w:t>
            </w:r>
            <w:r>
              <w:rPr>
                <w:rFonts w:hint="default" w:ascii="Courier New" w:hAnsi="Courier New" w:cs="Courier New"/>
                <w:b/>
                <w:color w:val="0000FF"/>
                <w:sz w:val="18"/>
                <w:szCs w:val="18"/>
                <w:shd w:val="clear" w:fill="C7EDCC"/>
              </w:rPr>
              <w:t>xsi:schemaLocation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C7EDCC"/>
              </w:rPr>
              <w:t>="http://www.springframework.org/schema/beans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C7EDCC"/>
              </w:rPr>
              <w:t xml:space="preserve">       http://www.springframework.org/schema/beans/spring-beans.xsd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C7EDCC"/>
              </w:rPr>
              <w:t xml:space="preserve">       http://www.springframework.org/schema/context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C7EDCC"/>
              </w:rPr>
              <w:t xml:space="preserve">       http://www.springframework.org/schema/context/spring-context.xsd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C7EDCC"/>
              </w:rPr>
              <w:t xml:space="preserve">       http://code.alibabatech.com/schema/dubbo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C7EDCC"/>
              </w:rPr>
              <w:t xml:space="preserve">       http://code.alibabatech.com/schema/dubbo/dubbo.xsd"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配置加载属性文件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context:property-placeholder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           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location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="classpath:props/*.properties"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/&gt;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导入数据访问配置文件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import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resource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="classpath:applicationContext-mapper.xml"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/&gt;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&lt;!-- ##############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配置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dubbo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服务提供者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############## 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配置当前应用的名称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dubbo:application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name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="pinyougou-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content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-service"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/&gt;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配置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zookeeper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作为注册中心，注册服务地址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C7EDCC"/>
              </w:rPr>
              <w:t xml:space="preserve">dubbo:registry </w:t>
            </w:r>
            <w:r>
              <w:rPr>
                <w:rFonts w:hint="default" w:ascii="Courier New" w:hAnsi="Courier New" w:cs="Courier New"/>
                <w:b/>
                <w:color w:val="0000FF"/>
                <w:sz w:val="18"/>
                <w:szCs w:val="18"/>
                <w:shd w:val="clear" w:fill="C7EDCC"/>
              </w:rPr>
              <w:t>protocol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C7EDCC"/>
              </w:rPr>
              <w:t xml:space="preserve">="zookeeper" </w:t>
            </w:r>
            <w:r>
              <w:rPr>
                <w:rFonts w:hint="default" w:ascii="Courier New" w:hAnsi="Courier New" w:cs="Courier New"/>
                <w:b/>
                <w:color w:val="0000FF"/>
                <w:sz w:val="18"/>
                <w:szCs w:val="18"/>
                <w:shd w:val="clear" w:fill="C7EDCC"/>
              </w:rPr>
              <w:t>address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C7EDCC"/>
              </w:rPr>
              <w:t>="192.168.12.131:2181"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7EDCC"/>
              </w:rPr>
              <w:t>/&gt;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用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dubbo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协议在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>20881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端口暴露服务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dubbo:protocol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name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="dubbo"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port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="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20881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/&gt;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配置采用包扫描来暴露服务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dubbo:annotation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           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package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="com.pinyougou.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content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.service.impl"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/&gt;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beans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eastAsia" w:ascii="Courier New" w:hAnsi="Courier New" w:cs="Courier New"/>
          <w:b/>
          <w:bCs/>
          <w:color w:val="FF0000"/>
          <w:lang w:val="en-US" w:eastAsia="zh-CN"/>
        </w:rPr>
      </w:pPr>
      <w:r>
        <w:rPr>
          <w:rFonts w:hint="default" w:ascii="Courier New" w:hAnsi="Courier New" w:cs="Courier New"/>
          <w:b/>
          <w:bCs/>
          <w:color w:val="FF0000"/>
          <w:lang w:val="en-US" w:eastAsia="zh-CN"/>
        </w:rPr>
        <w:t>注意：我们目前有两个服务工程，当两个工程同时启动时会发生端口冲突</w:t>
      </w:r>
      <w:r>
        <w:rPr>
          <w:rFonts w:hint="eastAsia" w:ascii="Courier New" w:hAnsi="Courier New" w:cs="Courier New"/>
          <w:b/>
          <w:bCs/>
          <w:color w:val="FF0000"/>
          <w:lang w:val="en-US" w:eastAsia="zh-CN"/>
        </w:rPr>
        <w:t>，</w:t>
      </w:r>
      <w:r>
        <w:rPr>
          <w:rFonts w:hint="default" w:ascii="Courier New" w:hAnsi="Courier New" w:cs="Courier New"/>
          <w:b/>
          <w:bCs/>
          <w:color w:val="FF0000"/>
          <w:lang w:val="en-US" w:eastAsia="zh-CN"/>
        </w:rPr>
        <w:t>所以我们需要配置一下pinyougou-content-service工程的dubbo端口</w:t>
      </w:r>
      <w:r>
        <w:rPr>
          <w:rFonts w:hint="eastAsia" w:ascii="Courier New" w:hAnsi="Courier New" w:cs="Courier New"/>
          <w:b/>
          <w:bCs/>
          <w:color w:val="FF0000"/>
          <w:lang w:val="en-US" w:eastAsia="zh-CN"/>
        </w:rPr>
        <w:t>。</w:t>
      </w:r>
    </w:p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ind w:leftChars="0"/>
        <w:textAlignment w:val="auto"/>
        <w:outlineLvl w:val="1"/>
        <w:rPr>
          <w:rFonts w:hint="eastAsia" w:eastAsia="黑体"/>
          <w:lang w:val="en-US" w:eastAsia="zh-CN"/>
        </w:rPr>
      </w:pPr>
      <w:r>
        <w:rPr>
          <w:rFonts w:hint="eastAsia"/>
          <w:lang w:val="en-US" w:eastAsia="zh-CN"/>
        </w:rPr>
        <w:t>4.2代码准备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sz w:val="21"/>
          <w:szCs w:val="21"/>
          <w:lang w:val="en-US" w:eastAsia="zh-CN"/>
        </w:rPr>
        <w:t>用代码生成器，生成代码，再拷贝到指定的目录：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both"/>
        <w:textAlignment w:val="auto"/>
        <w:outlineLvl w:val="9"/>
      </w:pPr>
      <w:r>
        <w:drawing>
          <wp:inline distT="0" distB="0" distL="114300" distR="114300">
            <wp:extent cx="2904490" cy="687070"/>
            <wp:effectExtent l="9525" t="9525" r="19685" b="27305"/>
            <wp:docPr id="1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04490" cy="68707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eastAsia="宋体" w:cs="Courier New"/>
          <w:sz w:val="21"/>
          <w:szCs w:val="21"/>
          <w:lang w:val="en-US" w:eastAsia="zh-CN"/>
        </w:rPr>
      </w:pPr>
      <w:r>
        <w:rPr>
          <w:rFonts w:hint="default" w:ascii="Courier New" w:hAnsi="Courier New" w:cs="Courier New"/>
          <w:sz w:val="21"/>
          <w:szCs w:val="21"/>
          <w:lang w:val="en-US" w:eastAsia="zh-CN"/>
        </w:rPr>
        <w:t>Dubbo服务注册：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both"/>
        <w:textAlignment w:val="auto"/>
        <w:outlineLvl w:val="9"/>
      </w:pPr>
      <w:r>
        <w:drawing>
          <wp:inline distT="0" distB="0" distL="114300" distR="114300">
            <wp:extent cx="5270500" cy="453390"/>
            <wp:effectExtent l="9525" t="9525" r="1587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5339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both"/>
        <w:textAlignment w:val="auto"/>
        <w:outlineLvl w:val="9"/>
      </w:pPr>
      <w:r>
        <w:drawing>
          <wp:inline distT="0" distB="0" distL="114300" distR="114300">
            <wp:extent cx="5270500" cy="525780"/>
            <wp:effectExtent l="9525" t="9525" r="15875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2578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urier New" w:hAnsi="Courier New" w:eastAsia="宋体" w:cs="Courier New"/>
          <w:color w:val="FF0000"/>
          <w:lang w:val="en-US" w:eastAsia="zh-CN"/>
        </w:rPr>
      </w:pPr>
      <w:r>
        <w:rPr>
          <w:rFonts w:hint="default" w:ascii="Courier New" w:hAnsi="Courier New" w:cs="Courier New"/>
          <w:lang w:eastAsia="zh-CN"/>
        </w:rPr>
        <w:t>pinyougou-interface\src\main\java\com\pinyougou\service</w:t>
      </w:r>
      <w:r>
        <w:rPr>
          <w:rFonts w:hint="eastAsia" w:ascii="Courier New" w:hAnsi="Courier New" w:cs="Courier New"/>
          <w:lang w:eastAsia="zh-CN"/>
        </w:rPr>
        <w:t>包下两个</w:t>
      </w:r>
      <w:r>
        <w:rPr>
          <w:rFonts w:hint="eastAsia" w:ascii="Courier New" w:hAnsi="Courier New" w:cs="Courier New"/>
          <w:lang w:val="en-US" w:eastAsia="zh-CN"/>
        </w:rPr>
        <w:t>服务</w:t>
      </w:r>
      <w:r>
        <w:rPr>
          <w:rFonts w:hint="eastAsia" w:ascii="Courier New" w:hAnsi="Courier New" w:cs="Courier New"/>
          <w:lang w:eastAsia="zh-CN"/>
        </w:rPr>
        <w:t>接口类</w:t>
      </w:r>
      <w:r>
        <w:rPr>
          <w:rFonts w:hint="default" w:ascii="Courier New" w:hAnsi="Courier New" w:cs="Courier New"/>
          <w:color w:val="FF0000"/>
          <w:lang w:eastAsia="zh-CN"/>
        </w:rPr>
        <w:t>ContentCategoryService.java</w:t>
      </w:r>
      <w:r>
        <w:rPr>
          <w:rFonts w:hint="eastAsia" w:ascii="Courier New" w:hAnsi="Courier New" w:cs="Courier New"/>
          <w:lang w:eastAsia="zh-CN"/>
        </w:rPr>
        <w:t>与</w:t>
      </w:r>
      <w:r>
        <w:rPr>
          <w:rFonts w:hint="eastAsia" w:ascii="Courier New" w:hAnsi="Courier New" w:cs="Courier New"/>
          <w:color w:val="FF0000"/>
          <w:lang w:val="en-US" w:eastAsia="zh-CN"/>
        </w:rPr>
        <w:t>ContentService.java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both"/>
        <w:textAlignment w:val="auto"/>
        <w:outlineLvl w:val="9"/>
      </w:pPr>
      <w:r>
        <w:drawing>
          <wp:inline distT="0" distB="0" distL="114300" distR="114300">
            <wp:extent cx="5238115" cy="552450"/>
            <wp:effectExtent l="9525" t="9525" r="10160" b="952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38115" cy="5524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both"/>
        <w:textAlignment w:val="auto"/>
        <w:outlineLvl w:val="9"/>
      </w:pPr>
      <w:r>
        <w:drawing>
          <wp:inline distT="0" distB="0" distL="114300" distR="114300">
            <wp:extent cx="5271135" cy="448945"/>
            <wp:effectExtent l="9525" t="9525" r="15240" b="17780"/>
            <wp:docPr id="1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4894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urier New" w:hAnsi="Courier New" w:eastAsia="宋体" w:cs="Courier New"/>
          <w:color w:val="FF0000"/>
          <w:lang w:val="en-US" w:eastAsia="zh-CN"/>
        </w:rPr>
      </w:pPr>
      <w:r>
        <w:rPr>
          <w:rFonts w:hint="default" w:ascii="Courier New" w:hAnsi="Courier New" w:cs="Courier New"/>
        </w:rPr>
        <w:t>pinyougou-content-service\src\main\java\com\pinyougou\content\service\imp</w:t>
      </w:r>
      <w:r>
        <w:rPr>
          <w:rFonts w:hint="eastAsia" w:ascii="Courier New" w:hAnsi="Courier New" w:cs="Courier New"/>
          <w:lang w:val="en-US" w:eastAsia="zh-CN"/>
        </w:rPr>
        <w:t>l包下的两个服务实现类</w:t>
      </w:r>
      <w:r>
        <w:rPr>
          <w:rFonts w:hint="default" w:ascii="Courier New" w:hAnsi="Courier New" w:cs="Courier New"/>
          <w:color w:val="FF0000"/>
        </w:rPr>
        <w:t>ContentCategoryServiceImpl.java</w:t>
      </w:r>
      <w:r>
        <w:rPr>
          <w:rFonts w:hint="eastAsia" w:ascii="Courier New" w:hAnsi="Courier New" w:cs="Courier New"/>
          <w:lang w:eastAsia="zh-CN"/>
        </w:rPr>
        <w:t>与</w:t>
      </w:r>
      <w:r>
        <w:rPr>
          <w:rFonts w:hint="eastAsia" w:ascii="Courier New" w:hAnsi="Courier New" w:cs="Courier New"/>
          <w:color w:val="FF0000"/>
          <w:lang w:val="en-US" w:eastAsia="zh-CN"/>
        </w:rPr>
        <w:t>ContentServiceImpl.java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left"/>
        <w:textAlignment w:val="auto"/>
        <w:outlineLvl w:val="9"/>
      </w:pPr>
      <w:r>
        <w:drawing>
          <wp:inline distT="0" distB="0" distL="114300" distR="114300">
            <wp:extent cx="5271135" cy="1835150"/>
            <wp:effectExtent l="9525" t="9525" r="15240" b="22225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351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left"/>
        <w:textAlignment w:val="auto"/>
      </w:pPr>
      <w:r>
        <w:drawing>
          <wp:inline distT="0" distB="0" distL="114300" distR="114300">
            <wp:extent cx="5273675" cy="2124075"/>
            <wp:effectExtent l="9525" t="9525" r="12700" b="19050"/>
            <wp:docPr id="2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1240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sz w:val="22"/>
          <w:szCs w:val="22"/>
          <w:lang w:val="en-US" w:eastAsia="zh-CN"/>
        </w:rPr>
      </w:pPr>
      <w:r>
        <w:rPr>
          <w:rFonts w:hint="eastAsia" w:ascii="Courier New" w:hAnsi="Courier New" w:cs="Courier New"/>
          <w:sz w:val="21"/>
          <w:szCs w:val="21"/>
          <w:lang w:val="en-US" w:eastAsia="zh-CN"/>
        </w:rPr>
        <w:t>用代码生成器，生成代码，再拷贝到指定的目录：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</w:pPr>
      <w:bookmarkStart w:id="3" w:name="_GoBack"/>
      <w:r>
        <w:drawing>
          <wp:inline distT="0" distB="0" distL="114300" distR="114300">
            <wp:extent cx="2875915" cy="2020570"/>
            <wp:effectExtent l="9525" t="9525" r="10160" b="27305"/>
            <wp:docPr id="1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75915" cy="202057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eastAsia" w:ascii="Courier New" w:hAnsi="Courier New" w:eastAsia="宋体" w:cs="Courier New"/>
          <w:lang w:val="en-US" w:eastAsia="zh-CN"/>
        </w:rPr>
      </w:pPr>
      <w:r>
        <w:rPr>
          <w:rFonts w:hint="default" w:ascii="Courier New" w:hAnsi="Courier New" w:cs="Courier New"/>
        </w:rPr>
        <w:t>pinyougou-manager-web\src\main\java\com\pinyougou\manager\controller</w:t>
      </w:r>
      <w:r>
        <w:rPr>
          <w:rFonts w:hint="eastAsia" w:ascii="Courier New" w:hAnsi="Courier New" w:cs="Courier New"/>
          <w:lang w:eastAsia="zh-CN"/>
        </w:rPr>
        <w:t>包下的两个类</w:t>
      </w:r>
      <w:r>
        <w:rPr>
          <w:rFonts w:hint="default" w:ascii="Courier New" w:hAnsi="Courier New" w:cs="Courier New"/>
        </w:rPr>
        <w:t>ContentCategoryController.java</w:t>
      </w:r>
      <w:r>
        <w:rPr>
          <w:rFonts w:hint="eastAsia" w:ascii="Courier New" w:hAnsi="Courier New" w:cs="Courier New"/>
          <w:lang w:eastAsia="zh-CN"/>
        </w:rPr>
        <w:t>与</w:t>
      </w:r>
      <w:r>
        <w:rPr>
          <w:rFonts w:hint="eastAsia" w:ascii="Courier New" w:hAnsi="Courier New" w:cs="Courier New"/>
          <w:lang w:val="en-US" w:eastAsia="zh-CN"/>
        </w:rPr>
        <w:t>ContentController.java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</w:pPr>
      <w:r>
        <w:drawing>
          <wp:inline distT="0" distB="0" distL="114300" distR="114300">
            <wp:extent cx="5273040" cy="1608455"/>
            <wp:effectExtent l="9525" t="9525" r="13335" b="20320"/>
            <wp:docPr id="2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6084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1569085"/>
            <wp:effectExtent l="9525" t="9525" r="17145" b="21590"/>
            <wp:docPr id="2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690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urier New" w:hAnsi="Courier New" w:eastAsia="宋体" w:cs="Courier New"/>
          <w:lang w:val="en-US" w:eastAsia="zh-CN"/>
        </w:rPr>
      </w:pPr>
      <w:r>
        <w:rPr>
          <w:rFonts w:hint="eastAsia" w:ascii="Courier New" w:hAnsi="Courier New" w:cs="Courier New"/>
          <w:sz w:val="21"/>
          <w:szCs w:val="21"/>
          <w:lang w:val="en-US" w:eastAsia="zh-CN"/>
        </w:rPr>
        <w:t>用代码生成器，生成代码，再拷贝到pinyougou-manager-web\src\main\webapp\js\controller\目录下面</w:t>
      </w:r>
      <w:r>
        <w:rPr>
          <w:rFonts w:hint="eastAsia" w:ascii="Courier New" w:hAnsi="Courier New" w:cs="Courier New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</w:pPr>
      <w:r>
        <w:drawing>
          <wp:inline distT="0" distB="0" distL="114300" distR="114300">
            <wp:extent cx="3152775" cy="2251710"/>
            <wp:effectExtent l="9525" t="9525" r="19050" b="24765"/>
            <wp:docPr id="2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2517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00" w:after="90" w:line="276" w:lineRule="auto"/>
        <w:ind w:leftChars="0" w:right="0" w:rightChars="0"/>
        <w:jc w:val="both"/>
        <w:textAlignment w:val="auto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5.运营商后台【广告类型及广告管理】</w:t>
      </w:r>
    </w:p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ind w:leftChars="0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5.1网站前台首页广告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05"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首页海报（轮播图）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05"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今日推荐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05"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default" w:ascii="Courier New" w:hAnsi="Courier New" w:eastAsia="宋体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猜你喜欢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05"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default" w:ascii="Courier New" w:hAnsi="Courier New" w:eastAsia="宋体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楼层广告</w:t>
      </w:r>
    </w:p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ind w:leftChars="0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5.2数据库表结构分析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outlineLvl w:val="9"/>
        <w:rPr>
          <w:rFonts w:hint="default" w:ascii="Courier New" w:hAnsi="Courier New" w:cs="Courier New"/>
          <w:b/>
          <w:bCs/>
          <w:lang w:val="en-US" w:eastAsia="zh-CN"/>
        </w:rPr>
      </w:pPr>
      <w:r>
        <w:rPr>
          <w:rFonts w:hint="default" w:ascii="Courier New" w:hAnsi="Courier New" w:cs="Courier New"/>
          <w:b/>
          <w:bCs/>
          <w:lang w:val="en-US" w:eastAsia="zh-CN"/>
        </w:rPr>
        <w:t>tb_content_category 广告分类表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ABF8F" w:themeFill="accent6" w:themeFillTint="99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05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lang w:val="en-US" w:eastAsia="zh-CN"/>
              </w:rPr>
              <w:t>字段</w:t>
            </w:r>
          </w:p>
        </w:tc>
        <w:tc>
          <w:tcPr>
            <w:tcW w:w="2130" w:type="dxa"/>
            <w:shd w:val="clear" w:color="auto" w:fill="FABF8F" w:themeFill="accent6" w:themeFillTint="99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05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FABF8F" w:themeFill="accent6" w:themeFillTint="99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05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lang w:val="en-US" w:eastAsia="zh-CN"/>
              </w:rPr>
              <w:t>长度</w:t>
            </w:r>
          </w:p>
        </w:tc>
        <w:tc>
          <w:tcPr>
            <w:tcW w:w="2131" w:type="dxa"/>
            <w:shd w:val="clear" w:color="auto" w:fill="FABF8F" w:themeFill="accent6" w:themeFillTint="99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05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05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05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lang w:val="en-US" w:eastAsia="zh-CN"/>
              </w:rPr>
              <w:t>bigint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05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05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05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lang w:val="en-US" w:eastAsia="zh-CN"/>
              </w:rPr>
              <w:t>name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05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Courier New" w:hAnsi="Courier New" w:eastAsia="宋体" w:cs="Courier New"/>
                <w:sz w:val="21"/>
                <w:szCs w:val="21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05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lang w:val="en-US" w:eastAsia="zh-CN"/>
              </w:rPr>
              <w:t>255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05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lang w:val="en-US" w:eastAsia="zh-CN"/>
              </w:rPr>
              <w:t>广告分类名称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outlineLvl w:val="9"/>
        <w:rPr>
          <w:rFonts w:hint="default" w:ascii="Courier New" w:hAnsi="Courier New" w:eastAsia="宋体" w:cs="Courier New"/>
          <w:lang w:eastAsia="zh-CN"/>
        </w:rPr>
      </w:pPr>
      <w:r>
        <w:rPr>
          <w:rFonts w:hint="default" w:ascii="Courier New" w:hAnsi="Courier New" w:cs="Courier New"/>
          <w:b/>
          <w:bCs/>
          <w:lang w:val="en-US" w:eastAsia="zh-CN"/>
        </w:rPr>
        <w:t>tb_content 广告表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ABF8F" w:themeFill="accent6" w:themeFillTint="99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05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lang w:val="en-US" w:eastAsia="zh-CN"/>
              </w:rPr>
              <w:t>字段</w:t>
            </w:r>
          </w:p>
        </w:tc>
        <w:tc>
          <w:tcPr>
            <w:tcW w:w="2130" w:type="dxa"/>
            <w:shd w:val="clear" w:color="auto" w:fill="FABF8F" w:themeFill="accent6" w:themeFillTint="99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05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FABF8F" w:themeFill="accent6" w:themeFillTint="99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05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lang w:val="en-US" w:eastAsia="zh-CN"/>
              </w:rPr>
              <w:t>长度</w:t>
            </w:r>
          </w:p>
        </w:tc>
        <w:tc>
          <w:tcPr>
            <w:tcW w:w="2131" w:type="dxa"/>
            <w:shd w:val="clear" w:color="auto" w:fill="FABF8F" w:themeFill="accent6" w:themeFillTint="99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05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05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05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lang w:val="en-US" w:eastAsia="zh-CN"/>
              </w:rPr>
              <w:t>bigint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05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05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05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lang w:val="en-US" w:eastAsia="zh-CN"/>
              </w:rPr>
              <w:t>category_id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05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lang w:val="en-US" w:eastAsia="zh-CN"/>
              </w:rPr>
              <w:t>bigint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05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05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Courier New" w:hAnsi="Courier New" w:eastAsia="宋体" w:cs="Courier New"/>
                <w:sz w:val="21"/>
                <w:szCs w:val="21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lang w:val="en-US" w:eastAsia="zh-CN"/>
              </w:rPr>
              <w:t>广告分类ID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05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Courier New" w:hAnsi="Courier New" w:eastAsia="宋体" w:cs="Courier New"/>
                <w:sz w:val="21"/>
                <w:szCs w:val="21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lang w:val="en-US" w:eastAsia="zh-CN"/>
              </w:rPr>
              <w:t>title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05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Courier New" w:hAnsi="Courier New" w:eastAsia="宋体" w:cs="Courier New"/>
                <w:sz w:val="21"/>
                <w:szCs w:val="21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05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lang w:val="en-US" w:eastAsia="zh-CN"/>
              </w:rPr>
              <w:t>200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05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Courier New" w:hAnsi="Courier New" w:eastAsia="宋体" w:cs="Courier New"/>
                <w:sz w:val="21"/>
                <w:szCs w:val="21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lang w:val="en-US" w:eastAsia="zh-CN"/>
              </w:rPr>
              <w:t>广告标题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05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Courier New" w:hAnsi="Courier New" w:eastAsia="宋体" w:cs="Courier New"/>
                <w:sz w:val="21"/>
                <w:szCs w:val="21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lang w:val="en-US" w:eastAsia="zh-CN"/>
              </w:rPr>
              <w:t>url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05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Courier New" w:hAnsi="Courier New" w:eastAsia="宋体" w:cs="Courier New"/>
                <w:sz w:val="21"/>
                <w:szCs w:val="21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05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lang w:val="en-US" w:eastAsia="zh-CN"/>
              </w:rPr>
              <w:t>500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05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Courier New" w:hAnsi="Courier New" w:eastAsia="宋体" w:cs="Courier New"/>
                <w:sz w:val="21"/>
                <w:szCs w:val="21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lang w:val="en-US" w:eastAsia="zh-CN"/>
              </w:rPr>
              <w:t>广告链接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05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Courier New" w:hAnsi="Courier New" w:eastAsia="宋体" w:cs="Courier New"/>
                <w:sz w:val="21"/>
                <w:szCs w:val="21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lang w:val="en-US" w:eastAsia="zh-CN"/>
              </w:rPr>
              <w:t>pic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05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Courier New" w:hAnsi="Courier New" w:eastAsia="宋体" w:cs="Courier New"/>
                <w:sz w:val="21"/>
                <w:szCs w:val="21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05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lang w:val="en-US" w:eastAsia="zh-CN"/>
              </w:rPr>
              <w:t>300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05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Courier New" w:hAnsi="Courier New" w:eastAsia="宋体" w:cs="Courier New"/>
                <w:sz w:val="21"/>
                <w:szCs w:val="21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lang w:val="en-US" w:eastAsia="zh-CN"/>
              </w:rPr>
              <w:t>图片地址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05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Courier New" w:hAnsi="Courier New" w:eastAsia="宋体" w:cs="Courier New"/>
                <w:sz w:val="21"/>
                <w:szCs w:val="21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lang w:val="en-US" w:eastAsia="zh-CN"/>
              </w:rPr>
              <w:t>status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05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05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05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Courier New" w:hAnsi="Courier New" w:eastAsia="宋体" w:cs="Courier New"/>
                <w:sz w:val="21"/>
                <w:szCs w:val="21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05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lang w:val="en-US" w:eastAsia="zh-CN"/>
              </w:rPr>
              <w:t>sort_order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05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Courier New" w:hAnsi="Courier New" w:eastAsia="宋体" w:cs="Courier New"/>
                <w:sz w:val="21"/>
                <w:szCs w:val="21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05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05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Courier New" w:hAnsi="Courier New" w:eastAsia="宋体" w:cs="Courier New"/>
                <w:sz w:val="21"/>
                <w:szCs w:val="21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lang w:val="en-US" w:eastAsia="zh-CN"/>
              </w:rPr>
              <w:t>排序</w:t>
            </w:r>
          </w:p>
        </w:tc>
      </w:tr>
    </w:tbl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140" w:line="600" w:lineRule="exact"/>
        <w:ind w:left="0" w:leftChars="0" w:right="0" w:rightChars="0" w:firstLine="0" w:firstLineChars="0"/>
        <w:jc w:val="left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5.3需求分析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right="0" w:rightChars="0"/>
        <w:jc w:val="both"/>
        <w:textAlignment w:val="auto"/>
        <w:outlineLvl w:val="9"/>
        <w:rPr>
          <w:rFonts w:hint="default" w:ascii="Courier New" w:hAnsi="Courier New" w:eastAsia="宋体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实现广告类型表与广告表的增删改查</w:t>
      </w:r>
      <w:r>
        <w:rPr>
          <w:rFonts w:hint="eastAsia" w:ascii="Courier New" w:hAnsi="Courier New" w:cs="Courier New"/>
          <w:lang w:val="en-US" w:eastAsia="zh-CN"/>
        </w:rPr>
        <w:t>功能。</w:t>
      </w:r>
    </w:p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20" w:line="240" w:lineRule="auto"/>
        <w:ind w:leftChars="0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5.4广告类型管理</w:t>
      </w:r>
    </w:p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ind w:leftChars="0"/>
        <w:textAlignment w:val="auto"/>
        <w:outlineLvl w:val="2"/>
        <w:rPr>
          <w:rFonts w:hint="eastAsia" w:eastAsia="黑体"/>
          <w:lang w:val="en-US" w:eastAsia="zh-CN"/>
        </w:rPr>
      </w:pPr>
      <w:r>
        <w:rPr>
          <w:rFonts w:hint="eastAsia"/>
          <w:lang w:val="en-US" w:eastAsia="zh-CN"/>
        </w:rPr>
        <w:t>5.4.1前端代码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tLeast"/>
        <w:textAlignment w:val="auto"/>
        <w:outlineLvl w:val="9"/>
        <w:rPr>
          <w:rFonts w:hint="default" w:ascii="Courier New" w:hAnsi="Courier New" w:eastAsia="宋体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p</w:t>
      </w:r>
      <w:r>
        <w:rPr>
          <w:rFonts w:hint="default" w:ascii="Courier New" w:hAnsi="Courier New" w:cs="Courier New"/>
          <w:lang w:val="en-US" w:eastAsia="zh-CN"/>
        </w:rPr>
        <w:t>inyougou-manager-web/src/main/webapp/admin/content_category.html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8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8EDCC"/>
              </w:rPr>
              <w:t xml:space="preserve">script </w:t>
            </w:r>
            <w:r>
              <w:rPr>
                <w:rFonts w:hint="default" w:ascii="Courier New" w:hAnsi="Courier New" w:cs="Courier New"/>
                <w:b/>
                <w:color w:val="0000FF"/>
                <w:sz w:val="20"/>
                <w:szCs w:val="20"/>
                <w:shd w:val="clear" w:fill="C8EDCC"/>
              </w:rPr>
              <w:t>src=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8EDCC"/>
              </w:rPr>
              <w:t>"/js/vue.min.js"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8EDCC"/>
              </w:rPr>
              <w:t>script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8EDCC"/>
              </w:rPr>
              <w:t xml:space="preserve">script </w:t>
            </w:r>
            <w:r>
              <w:rPr>
                <w:rFonts w:hint="default" w:ascii="Courier New" w:hAnsi="Courier New" w:cs="Courier New"/>
                <w:b/>
                <w:color w:val="0000FF"/>
                <w:sz w:val="20"/>
                <w:szCs w:val="20"/>
                <w:shd w:val="clear" w:fill="C8EDCC"/>
              </w:rPr>
              <w:t>src=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8EDCC"/>
              </w:rPr>
              <w:t>"/js/axios.min.js"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8EDCC"/>
              </w:rPr>
              <w:t>script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8EDCC"/>
              </w:rPr>
              <w:t xml:space="preserve">script </w:t>
            </w:r>
            <w:r>
              <w:rPr>
                <w:rFonts w:hint="default" w:ascii="Courier New" w:hAnsi="Courier New" w:cs="Courier New"/>
                <w:b/>
                <w:color w:val="0000FF"/>
                <w:sz w:val="20"/>
                <w:szCs w:val="20"/>
                <w:shd w:val="clear" w:fill="C8EDCC"/>
              </w:rPr>
              <w:t>src=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8EDCC"/>
              </w:rPr>
              <w:t>"/js/pagination.js"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8EDCC"/>
              </w:rPr>
              <w:t>script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8EDCC"/>
              </w:rPr>
              <w:t xml:space="preserve">script </w:t>
            </w:r>
            <w:r>
              <w:rPr>
                <w:rFonts w:hint="default" w:ascii="Courier New" w:hAnsi="Courier New" w:cs="Courier New"/>
                <w:b/>
                <w:color w:val="0000FF"/>
                <w:sz w:val="20"/>
                <w:szCs w:val="20"/>
                <w:shd w:val="clear" w:fill="C8EDCC"/>
              </w:rPr>
              <w:t>src=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8EDCC"/>
              </w:rPr>
              <w:t>"/js/controller/contentCategoryController.js"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8EDCC"/>
              </w:rPr>
              <w:t>script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&gt;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eastAsia="宋体" w:cs="Courier New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eastAsia="仿宋" w:cs="Courier New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仿宋" w:cs="Courier New"/>
                <w:b/>
                <w:bCs/>
                <w:sz w:val="21"/>
                <w:szCs w:val="21"/>
                <w:vertAlign w:val="baseline"/>
                <w:lang w:val="en-US" w:eastAsia="zh-CN"/>
              </w:rPr>
              <w:t>分页查询：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8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&lt;!-- </w:t>
            </w:r>
            <w:r>
              <w:rPr>
                <w:rFonts w:hint="default" w:ascii="Courier New" w:hAnsi="Courier New" w:eastAsia="宋体" w:cs="Courier New"/>
                <w:i/>
                <w:color w:val="808080"/>
                <w:sz w:val="21"/>
                <w:szCs w:val="21"/>
                <w:shd w:val="clear" w:fill="C7EDCC"/>
              </w:rPr>
              <w:t>分页</w:t>
            </w:r>
            <w:r>
              <w:rPr>
                <w:rFonts w:hint="eastAsia" w:ascii="Courier New" w:hAnsi="Courier New" w:cs="Courier New"/>
                <w:i/>
                <w:color w:val="808080"/>
                <w:sz w:val="21"/>
                <w:szCs w:val="21"/>
                <w:shd w:val="clear" w:fill="C7EDCC"/>
                <w:lang w:val="en-US" w:eastAsia="zh-CN"/>
              </w:rPr>
              <w:t>组件</w:t>
            </w:r>
            <w:r>
              <w:rPr>
                <w:rFonts w:hint="default" w:ascii="Courier New" w:hAnsi="Courier New" w:eastAsia="宋体" w:cs="Courier New"/>
                <w:i/>
                <w:color w:val="808080"/>
                <w:sz w:val="21"/>
                <w:szCs w:val="21"/>
                <w:shd w:val="clear" w:fill="C7EDCC"/>
              </w:rPr>
              <w:t xml:space="preserve">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22"/>
                <w:szCs w:val="22"/>
                <w:shd w:val="clear" w:fill="C8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FF0000"/>
                <w:sz w:val="22"/>
                <w:szCs w:val="22"/>
                <w:shd w:val="clear" w:fill="C8EDCC"/>
              </w:rPr>
              <w:t>pagination :pages="pages" :current="page" @navpage="search"</w:t>
            </w:r>
            <w:r>
              <w:rPr>
                <w:rFonts w:hint="default" w:ascii="Courier New" w:hAnsi="Courier New" w:cs="Courier New"/>
                <w:color w:val="FF0000"/>
                <w:sz w:val="22"/>
                <w:szCs w:val="22"/>
                <w:shd w:val="clear" w:fill="C8EDCC"/>
              </w:rPr>
              <w:t>/&gt;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tr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/>
              </w:rPr>
              <w:t>v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-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/>
              </w:rPr>
              <w:t>for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="</w:t>
            </w:r>
            <w:r>
              <w:rPr>
                <w:rFonts w:hint="eastAsia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 w:eastAsia="zh-CN"/>
              </w:rPr>
              <w:t xml:space="preserve">entity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 xml:space="preserve">in </w:t>
            </w:r>
            <w:r>
              <w:rPr>
                <w:rFonts w:hint="eastAsia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 w:eastAsia="zh-CN"/>
              </w:rPr>
              <w:t>dataL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ist"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input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type=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"checkbox"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{{</w:t>
            </w:r>
            <w:r>
              <w:rPr>
                <w:rFonts w:hint="eastAsia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 w:eastAsia="zh-CN"/>
              </w:rPr>
              <w:t>entity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id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}}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{{</w:t>
            </w:r>
            <w:r>
              <w:rPr>
                <w:rFonts w:hint="eastAsia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 w:eastAsia="zh-CN"/>
              </w:rPr>
              <w:t>entity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name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}}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td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"text-center"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button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type=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"button"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"btn bg-olive btn-xs"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       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data-toggle=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"modal"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data-target=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"#editModal"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eastAsia="宋体" w:cs="Courier New"/>
                <w:color w:val="000000"/>
                <w:sz w:val="21"/>
                <w:szCs w:val="21"/>
                <w:shd w:val="clear" w:fill="C7EDCC"/>
              </w:rPr>
              <w:t>修改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button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tr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eastAsia="仿宋" w:cs="Courier New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仿宋" w:cs="Courier New"/>
                <w:b/>
                <w:bCs/>
                <w:sz w:val="21"/>
                <w:szCs w:val="21"/>
                <w:vertAlign w:val="baseline"/>
                <w:lang w:val="en-US" w:eastAsia="zh-CN"/>
              </w:rPr>
              <w:t>添加：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input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"form-control"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placeholder=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default" w:ascii="Courier New" w:hAnsi="Courier New" w:eastAsia="宋体" w:cs="Courier New"/>
                <w:b/>
                <w:color w:val="008000"/>
                <w:sz w:val="21"/>
                <w:szCs w:val="21"/>
                <w:shd w:val="clear" w:fill="C7EDCC"/>
              </w:rPr>
              <w:t>分类名称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 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/>
              </w:rPr>
              <w:t>v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-model="</w:t>
            </w:r>
            <w:r>
              <w:rPr>
                <w:rFonts w:hint="eastAsia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 w:eastAsia="zh-CN"/>
              </w:rPr>
              <w:t>entity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.name"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/&gt;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button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"btn btn-success"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data-dismiss=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"modal"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 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aria-hidden=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"true"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/>
              </w:rPr>
              <w:t>@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click="saveOrUpdate();"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eastAsia="宋体" w:cs="Courier New"/>
                <w:color w:val="000000"/>
                <w:sz w:val="21"/>
                <w:szCs w:val="21"/>
                <w:shd w:val="clear" w:fill="C7EDCC"/>
              </w:rPr>
              <w:t>保存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button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eastAsia="宋体" w:cs="Courier New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eastAsia="仿宋" w:cs="Courier New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仿宋" w:cs="Courier New"/>
                <w:b/>
                <w:bCs/>
                <w:sz w:val="21"/>
                <w:szCs w:val="21"/>
                <w:vertAlign w:val="baseline"/>
                <w:lang w:val="en-US" w:eastAsia="zh-CN"/>
              </w:rPr>
              <w:t>修改：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Courier New" w:hAnsi="Courier New" w:eastAsia="宋体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button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type=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"button"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"btn bg-olive btn-xs"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    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data-toggle=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"modal"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    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data-target=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"#editModal"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    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/>
              </w:rPr>
              <w:t>@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click="show(</w:t>
            </w:r>
            <w:r>
              <w:rPr>
                <w:rFonts w:hint="eastAsia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 w:eastAsia="zh-CN"/>
              </w:rPr>
              <w:t>entity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);"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eastAsia="宋体" w:cs="Courier New"/>
                <w:color w:val="000000"/>
                <w:sz w:val="21"/>
                <w:szCs w:val="21"/>
                <w:shd w:val="clear" w:fill="C7EDCC"/>
              </w:rPr>
              <w:t>修改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button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eastAsia="宋体" w:cs="Courier New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  <w:t>删除：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8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</w:pP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&gt;&lt;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input </w:t>
            </w:r>
            <w:r>
              <w:rPr>
                <w:rFonts w:hint="default" w:ascii="Courier New" w:hAnsi="Courier New" w:cs="Courier New"/>
                <w:b/>
                <w:color w:val="0000FF"/>
                <w:sz w:val="22"/>
                <w:szCs w:val="22"/>
                <w:shd w:val="clear" w:fill="C8EDCC"/>
              </w:rPr>
              <w:t>type=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>"checkbox"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 xml:space="preserve">         </w:t>
            </w:r>
            <w:r>
              <w:rPr>
                <w:rFonts w:hint="default" w:ascii="Courier New" w:hAnsi="Courier New" w:cs="Courier New"/>
                <w:b/>
                <w:color w:val="FF0000"/>
                <w:sz w:val="22"/>
                <w:szCs w:val="22"/>
                <w:shd w:val="clear" w:fill="C8EDCC"/>
              </w:rPr>
              <w:t>:value="entity.id" v-model="ids"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8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</w:pP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8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th </w:t>
            </w:r>
            <w:r>
              <w:rPr>
                <w:rFonts w:hint="default" w:ascii="Courier New" w:hAnsi="Courier New" w:cs="Courier New"/>
                <w:b/>
                <w:color w:val="0000FF"/>
                <w:sz w:val="22"/>
                <w:szCs w:val="22"/>
                <w:shd w:val="clear" w:fill="C8EDCC"/>
              </w:rPr>
              <w:t>style=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>"</w:t>
            </w:r>
            <w:r>
              <w:rPr>
                <w:rFonts w:hint="default" w:ascii="Courier New" w:hAnsi="Courier New" w:cs="Courier New"/>
                <w:b/>
                <w:color w:val="0000FF"/>
                <w:sz w:val="22"/>
                <w:szCs w:val="22"/>
                <w:shd w:val="clear" w:fill="C8EDCC"/>
              </w:rPr>
              <w:t>padding-right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: </w:t>
            </w:r>
            <w:r>
              <w:rPr>
                <w:rFonts w:hint="default" w:ascii="Courier New" w:hAnsi="Courier New" w:cs="Courier New"/>
                <w:color w:val="0000FF"/>
                <w:sz w:val="22"/>
                <w:szCs w:val="22"/>
                <w:shd w:val="clear" w:fill="C8EDCC"/>
              </w:rPr>
              <w:t>0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>px"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input </w:t>
            </w:r>
            <w:r>
              <w:rPr>
                <w:rFonts w:hint="default" w:ascii="Courier New" w:hAnsi="Courier New" w:cs="Courier New"/>
                <w:b/>
                <w:color w:val="0000FF"/>
                <w:sz w:val="22"/>
                <w:szCs w:val="22"/>
                <w:shd w:val="clear" w:fill="C8EDCC"/>
              </w:rPr>
              <w:t>type=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>"checkbox"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 xml:space="preserve">         </w:t>
            </w:r>
            <w:r>
              <w:rPr>
                <w:rFonts w:hint="default" w:ascii="Courier New" w:hAnsi="Courier New" w:cs="Courier New"/>
                <w:b/>
                <w:color w:val="FF0000"/>
                <w:sz w:val="22"/>
                <w:szCs w:val="22"/>
                <w:shd w:val="clear" w:fill="C8EDCC"/>
              </w:rPr>
              <w:t>@click="checkAll($event)"</w:t>
            </w:r>
            <w:r>
              <w:rPr>
                <w:rFonts w:hint="default" w:ascii="Courier New" w:hAnsi="Courier New" w:cs="Courier New"/>
                <w:b/>
                <w:color w:val="FF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FF0000"/>
                <w:sz w:val="22"/>
                <w:szCs w:val="22"/>
                <w:shd w:val="clear" w:fill="C8EDCC"/>
              </w:rPr>
              <w:t xml:space="preserve">         :checked="checked"</w:t>
            </w:r>
            <w:r>
              <w:rPr>
                <w:rFonts w:hint="default" w:ascii="Courier New" w:hAnsi="Courier New" w:cs="Courier New"/>
                <w:b/>
                <w:color w:val="FF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 xml:space="preserve">         </w:t>
            </w:r>
            <w:r>
              <w:rPr>
                <w:rFonts w:hint="default" w:ascii="Courier New" w:hAnsi="Courier New" w:cs="Courier New"/>
                <w:b/>
                <w:color w:val="0000FF"/>
                <w:sz w:val="22"/>
                <w:szCs w:val="22"/>
                <w:shd w:val="clear" w:fill="C8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>"icheckbox_square-blue"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th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</w:pP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Courier New" w:hAnsi="Courier New" w:cs="Courier New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button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type=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"button"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"btn btn-default"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title=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default" w:ascii="Courier New" w:hAnsi="Courier New" w:eastAsia="宋体" w:cs="Courier New"/>
                <w:b/>
                <w:color w:val="008000"/>
                <w:sz w:val="21"/>
                <w:szCs w:val="21"/>
                <w:shd w:val="clear" w:fill="C7EDCC"/>
              </w:rPr>
              <w:t>删除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    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/>
              </w:rPr>
              <w:t>@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click="del();"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  <w:lang w:val="en-US" w:eastAsia="zh-CN"/>
              </w:rPr>
              <w:t xml:space="preserve">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i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"fa fa-trash-o"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i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&gt; </w:t>
            </w:r>
            <w:r>
              <w:rPr>
                <w:rFonts w:hint="default" w:ascii="Courier New" w:hAnsi="Courier New" w:eastAsia="宋体" w:cs="Courier New"/>
                <w:color w:val="000000"/>
                <w:sz w:val="21"/>
                <w:szCs w:val="21"/>
                <w:shd w:val="clear" w:fill="C7EDCC"/>
              </w:rPr>
              <w:t>删除</w:t>
            </w:r>
            <w:r>
              <w:rPr>
                <w:rFonts w:hint="default" w:ascii="Courier New" w:hAnsi="Courier New" w:eastAsia="宋体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button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</w:p>
        </w:tc>
      </w:tr>
    </w:tbl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ind w:leftChars="0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5.5广告管理</w:t>
      </w:r>
    </w:p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ind w:leftChars="0"/>
        <w:textAlignment w:val="auto"/>
        <w:outlineLvl w:val="2"/>
        <w:rPr>
          <w:rFonts w:hint="default" w:eastAsia="黑体"/>
          <w:lang w:val="en-US" w:eastAsia="zh-CN"/>
        </w:rPr>
      </w:pPr>
      <w:r>
        <w:rPr>
          <w:rFonts w:hint="eastAsia"/>
          <w:lang w:val="en-US" w:eastAsia="zh-CN"/>
        </w:rPr>
        <w:t>5.5.1分页查询广告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hint="default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pinyougou-manager-web/src/main/webapp/admin/</w:t>
      </w:r>
      <w:r>
        <w:rPr>
          <w:rFonts w:hint="default" w:ascii="Courier New" w:hAnsi="Courier New" w:cs="Courier New"/>
          <w:lang w:val="en-US" w:eastAsia="zh-CN"/>
        </w:rPr>
        <w:t>content.html页面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8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script </w:t>
            </w:r>
            <w:r>
              <w:rPr>
                <w:rFonts w:hint="default" w:ascii="Courier New" w:hAnsi="Courier New" w:cs="Courier New"/>
                <w:b/>
                <w:color w:val="0000FF"/>
                <w:sz w:val="22"/>
                <w:szCs w:val="22"/>
                <w:shd w:val="clear" w:fill="C8EDCC"/>
              </w:rPr>
              <w:t>src=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>"/js/vue.min.js"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script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script </w:t>
            </w:r>
            <w:r>
              <w:rPr>
                <w:rFonts w:hint="default" w:ascii="Courier New" w:hAnsi="Courier New" w:cs="Courier New"/>
                <w:b/>
                <w:color w:val="0000FF"/>
                <w:sz w:val="22"/>
                <w:szCs w:val="22"/>
                <w:shd w:val="clear" w:fill="C8EDCC"/>
              </w:rPr>
              <w:t>src=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>"/js/axios.min.js"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script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script </w:t>
            </w:r>
            <w:r>
              <w:rPr>
                <w:rFonts w:hint="default" w:ascii="Courier New" w:hAnsi="Courier New" w:cs="Courier New"/>
                <w:b/>
                <w:color w:val="0000FF"/>
                <w:sz w:val="22"/>
                <w:szCs w:val="22"/>
                <w:shd w:val="clear" w:fill="C8EDCC"/>
              </w:rPr>
              <w:t>src=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>"/js/pagination.js"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script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script </w:t>
            </w:r>
            <w:r>
              <w:rPr>
                <w:rFonts w:hint="default" w:ascii="Courier New" w:hAnsi="Courier New" w:cs="Courier New"/>
                <w:b/>
                <w:color w:val="0000FF"/>
                <w:sz w:val="22"/>
                <w:szCs w:val="22"/>
                <w:shd w:val="clear" w:fill="C8EDCC"/>
              </w:rPr>
              <w:t>src=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>"/js/controller/contentController.js"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script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8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 xml:space="preserve">分页组件 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>--&gt;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22"/>
                <w:szCs w:val="22"/>
                <w:shd w:val="clear" w:fill="C8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FF0000"/>
                <w:sz w:val="22"/>
                <w:szCs w:val="22"/>
                <w:shd w:val="clear" w:fill="C8EDCC"/>
              </w:rPr>
              <w:t>pagination :pages="pages" :current="page" @navpage="search"</w:t>
            </w:r>
            <w:r>
              <w:rPr>
                <w:rFonts w:hint="default" w:ascii="Courier New" w:hAnsi="Courier New" w:cs="Courier New"/>
                <w:color w:val="FF0000"/>
                <w:sz w:val="22"/>
                <w:szCs w:val="22"/>
                <w:shd w:val="clear" w:fill="C8EDCC"/>
              </w:rPr>
              <w:t>/&gt;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8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default" w:cs="宋体"/>
                <w:color w:val="000000"/>
                <w:sz w:val="22"/>
                <w:szCs w:val="22"/>
                <w:shd w:val="clear" w:fill="C8EDCC"/>
                <w:lang w:val="en-US"/>
              </w:rPr>
            </w:pP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tr </w:t>
            </w:r>
            <w:r>
              <w:rPr>
                <w:rFonts w:hint="default" w:ascii="Courier New" w:hAnsi="Courier New" w:cs="Courier New"/>
                <w:b/>
                <w:color w:val="FF0000"/>
                <w:sz w:val="22"/>
                <w:szCs w:val="22"/>
                <w:shd w:val="clear" w:fill="C8EDCC"/>
              </w:rPr>
              <w:t>v-for="entity in dataList"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&gt;&lt;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input </w:t>
            </w:r>
            <w:r>
              <w:rPr>
                <w:rFonts w:hint="default" w:ascii="Courier New" w:hAnsi="Courier New" w:cs="Courier New"/>
                <w:b/>
                <w:color w:val="0000FF"/>
                <w:sz w:val="22"/>
                <w:szCs w:val="22"/>
                <w:shd w:val="clear" w:fill="C8EDCC"/>
              </w:rPr>
              <w:t>type=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>"checkbox"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&gt;{{</w:t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22"/>
                <w:szCs w:val="22"/>
                <w:shd w:val="clear" w:fill="C8EDCC"/>
              </w:rPr>
              <w:t>entity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2"/>
                <w:szCs w:val="22"/>
                <w:shd w:val="clear" w:fill="C8EDCC"/>
              </w:rPr>
              <w:t>id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}}&lt;/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&gt;{{</w:t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22"/>
                <w:szCs w:val="22"/>
                <w:shd w:val="clear" w:fill="C8EDCC"/>
              </w:rPr>
              <w:t>entity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.categoryId}}&lt;/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&gt;{{</w:t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22"/>
                <w:szCs w:val="22"/>
                <w:shd w:val="clear" w:fill="C8EDCC"/>
              </w:rPr>
              <w:t>entity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2"/>
                <w:szCs w:val="22"/>
                <w:shd w:val="clear" w:fill="C8EDCC"/>
              </w:rPr>
              <w:t>title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}}&lt;/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&gt;{{</w:t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22"/>
                <w:szCs w:val="22"/>
                <w:shd w:val="clear" w:fill="C8EDCC"/>
              </w:rPr>
              <w:t>entity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2"/>
                <w:szCs w:val="22"/>
                <w:shd w:val="clear" w:fill="C8EDCC"/>
              </w:rPr>
              <w:t>url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}}&lt;/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&gt;&lt;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img </w:t>
            </w:r>
            <w:r>
              <w:rPr>
                <w:rFonts w:hint="default" w:ascii="Courier New" w:hAnsi="Courier New" w:cs="Courier New"/>
                <w:b/>
                <w:color w:val="FF0000"/>
                <w:sz w:val="22"/>
                <w:szCs w:val="22"/>
                <w:shd w:val="clear" w:fill="C8EDCC"/>
              </w:rPr>
              <w:t>:src="entity.pic"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 xml:space="preserve"> </w:t>
            </w:r>
            <w:r>
              <w:rPr>
                <w:rFonts w:hint="default" w:ascii="Courier New" w:hAnsi="Courier New" w:cs="Courier New"/>
                <w:b/>
                <w:color w:val="0000FF"/>
                <w:sz w:val="22"/>
                <w:szCs w:val="22"/>
                <w:shd w:val="clear" w:fill="C8EDCC"/>
              </w:rPr>
              <w:t>width=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 xml:space="preserve">"100px" </w:t>
            </w:r>
            <w:r>
              <w:rPr>
                <w:rFonts w:hint="default" w:ascii="Courier New" w:hAnsi="Courier New" w:cs="Courier New"/>
                <w:b/>
                <w:color w:val="0000FF"/>
                <w:sz w:val="22"/>
                <w:szCs w:val="22"/>
                <w:shd w:val="clear" w:fill="C8EDCC"/>
              </w:rPr>
              <w:t>height=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>"50px"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&gt;{{</w:t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22"/>
                <w:szCs w:val="22"/>
                <w:shd w:val="clear" w:fill="C8EDCC"/>
              </w:rPr>
              <w:t>entity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.sortOrder}}&lt;/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b/>
                <w:bCs/>
                <w:color w:val="FF0000"/>
                <w:sz w:val="22"/>
                <w:szCs w:val="22"/>
                <w:shd w:val="clear" w:fill="C8EDCC"/>
              </w:rPr>
              <w:t>{{</w:t>
            </w:r>
            <w:r>
              <w:rPr>
                <w:rFonts w:hint="default" w:ascii="Courier New" w:hAnsi="Courier New" w:cs="Courier New"/>
                <w:b/>
                <w:bCs/>
                <w:i/>
                <w:color w:val="FF0000"/>
                <w:sz w:val="22"/>
                <w:szCs w:val="22"/>
                <w:shd w:val="clear" w:fill="C8EDCC"/>
              </w:rPr>
              <w:t>entity</w:t>
            </w:r>
            <w:r>
              <w:rPr>
                <w:rFonts w:hint="default" w:ascii="Courier New" w:hAnsi="Courier New" w:cs="Courier New"/>
                <w:b/>
                <w:bCs/>
                <w:color w:val="FF0000"/>
                <w:sz w:val="22"/>
                <w:szCs w:val="22"/>
                <w:shd w:val="clear" w:fill="C8EDCC"/>
              </w:rPr>
              <w:t>.status == 0 ? '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22"/>
                <w:szCs w:val="22"/>
                <w:shd w:val="clear" w:fill="C8EDCC"/>
              </w:rPr>
              <w:t>无效</w:t>
            </w:r>
            <w:r>
              <w:rPr>
                <w:rFonts w:hint="default" w:ascii="Courier New" w:hAnsi="Courier New" w:cs="Courier New"/>
                <w:b/>
                <w:bCs/>
                <w:color w:val="FF0000"/>
                <w:sz w:val="22"/>
                <w:szCs w:val="22"/>
                <w:shd w:val="clear" w:fill="C8EDCC"/>
              </w:rPr>
              <w:t>' : '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22"/>
                <w:szCs w:val="22"/>
                <w:shd w:val="clear" w:fill="C8EDCC"/>
              </w:rPr>
              <w:t>有效</w:t>
            </w:r>
            <w:r>
              <w:rPr>
                <w:rFonts w:hint="default" w:ascii="Courier New" w:hAnsi="Courier New" w:cs="Courier New"/>
                <w:b/>
                <w:bCs/>
                <w:color w:val="FF0000"/>
                <w:sz w:val="22"/>
                <w:szCs w:val="22"/>
                <w:shd w:val="clear" w:fill="C8EDCC"/>
              </w:rPr>
              <w:t>'}}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td </w:t>
            </w:r>
            <w:r>
              <w:rPr>
                <w:rFonts w:hint="default" w:ascii="Courier New" w:hAnsi="Courier New" w:cs="Courier New"/>
                <w:b/>
                <w:color w:val="0000FF"/>
                <w:sz w:val="22"/>
                <w:szCs w:val="22"/>
                <w:shd w:val="clear" w:fill="C8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>"text-center"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&lt;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button </w:t>
            </w:r>
            <w:r>
              <w:rPr>
                <w:rFonts w:hint="default" w:ascii="Courier New" w:hAnsi="Courier New" w:cs="Courier New"/>
                <w:b/>
                <w:color w:val="0000FF"/>
                <w:sz w:val="22"/>
                <w:szCs w:val="22"/>
                <w:shd w:val="clear" w:fill="C8EDCC"/>
              </w:rPr>
              <w:t>type=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 xml:space="preserve">"button" </w:t>
            </w:r>
            <w:r>
              <w:rPr>
                <w:rFonts w:hint="default" w:ascii="Courier New" w:hAnsi="Courier New" w:cs="Courier New"/>
                <w:b/>
                <w:color w:val="0000FF"/>
                <w:sz w:val="22"/>
                <w:szCs w:val="22"/>
                <w:shd w:val="clear" w:fill="C8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>"btn bg-olive btn-xs"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 xml:space="preserve">            </w:t>
            </w:r>
            <w:r>
              <w:rPr>
                <w:rFonts w:hint="default" w:ascii="Courier New" w:hAnsi="Courier New" w:cs="Courier New"/>
                <w:b/>
                <w:color w:val="0000FF"/>
                <w:sz w:val="22"/>
                <w:szCs w:val="22"/>
                <w:shd w:val="clear" w:fill="C8EDCC"/>
              </w:rPr>
              <w:t>data-toggle=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 xml:space="preserve">"modal" </w:t>
            </w:r>
            <w:r>
              <w:rPr>
                <w:rFonts w:hint="default" w:ascii="Courier New" w:hAnsi="Courier New" w:cs="Courier New"/>
                <w:b/>
                <w:color w:val="0000FF"/>
                <w:sz w:val="22"/>
                <w:szCs w:val="22"/>
                <w:shd w:val="clear" w:fill="C8EDCC"/>
              </w:rPr>
              <w:t>data-target=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>"#editModal"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C8EDCC"/>
              </w:rPr>
              <w:t>修改</w:t>
            </w:r>
            <w:r>
              <w:rPr>
                <w:rFonts w:hint="default" w:cs="宋体"/>
                <w:color w:val="000000"/>
                <w:sz w:val="22"/>
                <w:szCs w:val="22"/>
                <w:shd w:val="clear" w:fill="C8EDCC"/>
                <w:lang w:val="en-US"/>
              </w:rPr>
              <w:t xml:space="preserve"> 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8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firstLine="660" w:firstLineChars="300"/>
              <w:textAlignment w:val="auto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button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&lt;/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tr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</w:p>
        </w:tc>
      </w:tr>
    </w:tbl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ind w:leftChars="0"/>
        <w:textAlignment w:val="auto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5.5.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>添加广告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both"/>
        <w:textAlignment w:val="auto"/>
        <w:outlineLvl w:val="3"/>
        <w:rPr>
          <w:rFonts w:hint="eastAsia" w:asciiTheme="majorHAnsi" w:hAnsiTheme="majorHAnsi" w:eastAsiaTheme="majorEastAsia" w:cstheme="majorBidi"/>
          <w:b/>
          <w:bCs/>
          <w:color w:val="1E1C11" w:themeColor="background2" w:themeShade="1A"/>
          <w:kern w:val="2"/>
          <w:sz w:val="28"/>
          <w:szCs w:val="28"/>
          <w:lang w:val="en-US" w:eastAsia="zh-CN" w:bidi="ar-SA"/>
        </w:rPr>
      </w:pPr>
      <w:r>
        <w:rPr>
          <w:rFonts w:hint="eastAsia" w:asciiTheme="majorHAnsi" w:hAnsiTheme="majorHAnsi" w:eastAsiaTheme="majorEastAsia" w:cstheme="majorBidi"/>
          <w:b/>
          <w:bCs/>
          <w:color w:val="1E1C11" w:themeColor="background2" w:themeShade="1A"/>
          <w:kern w:val="2"/>
          <w:sz w:val="28"/>
          <w:szCs w:val="28"/>
          <w:lang w:val="en-US" w:eastAsia="zh-CN" w:bidi="ar-SA"/>
        </w:rPr>
        <w:t>5.5.</w:t>
      </w:r>
      <w:r>
        <w:rPr>
          <w:rFonts w:hint="default" w:asciiTheme="majorHAnsi" w:hAnsiTheme="majorHAnsi" w:eastAsiaTheme="majorEastAsia" w:cstheme="majorBidi"/>
          <w:b/>
          <w:bCs/>
          <w:color w:val="1E1C11" w:themeColor="background2" w:themeShade="1A"/>
          <w:kern w:val="2"/>
          <w:sz w:val="28"/>
          <w:szCs w:val="28"/>
          <w:lang w:val="en-US" w:eastAsia="zh-CN" w:bidi="ar-SA"/>
        </w:rPr>
        <w:t>2</w:t>
      </w:r>
      <w:r>
        <w:rPr>
          <w:rFonts w:hint="eastAsia" w:asciiTheme="majorHAnsi" w:hAnsiTheme="majorHAnsi" w:eastAsiaTheme="majorEastAsia" w:cstheme="majorBidi"/>
          <w:b/>
          <w:bCs/>
          <w:color w:val="1E1C11" w:themeColor="background2" w:themeShade="1A"/>
          <w:kern w:val="2"/>
          <w:sz w:val="28"/>
          <w:szCs w:val="28"/>
          <w:lang w:val="en-US" w:eastAsia="zh-CN" w:bidi="ar-SA"/>
        </w:rPr>
        <w:t>.</w:t>
      </w:r>
      <w:r>
        <w:rPr>
          <w:rFonts w:hint="default" w:asciiTheme="majorHAnsi" w:hAnsiTheme="majorHAnsi" w:eastAsiaTheme="majorEastAsia" w:cstheme="majorBidi"/>
          <w:b/>
          <w:bCs/>
          <w:color w:val="1E1C11" w:themeColor="background2" w:themeShade="1A"/>
          <w:kern w:val="2"/>
          <w:sz w:val="28"/>
          <w:szCs w:val="28"/>
          <w:lang w:val="en-US" w:eastAsia="zh-CN" w:bidi="ar-SA"/>
        </w:rPr>
        <w:t>1</w:t>
      </w:r>
      <w:r>
        <w:rPr>
          <w:rFonts w:hint="eastAsia" w:asciiTheme="majorHAnsi" w:hAnsiTheme="majorHAnsi" w:eastAsiaTheme="majorEastAsia" w:cstheme="majorBidi"/>
          <w:b/>
          <w:bCs/>
          <w:color w:val="1E1C11" w:themeColor="background2" w:themeShade="1A"/>
          <w:kern w:val="2"/>
          <w:sz w:val="28"/>
          <w:szCs w:val="28"/>
          <w:lang w:val="en-US" w:eastAsia="zh-CN" w:bidi="ar-SA"/>
        </w:rPr>
        <w:t>广告分类选择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pinyougou-manager-web/src/main/webapp/js/controller/</w:t>
      </w:r>
      <w:r>
        <w:rPr>
          <w:rFonts w:hint="default" w:ascii="Courier New" w:hAnsi="Courier New" w:cs="Courier New"/>
          <w:lang w:val="en-US" w:eastAsia="zh-CN"/>
        </w:rPr>
        <w:t>contentController.js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0" w:leftChars="0" w:hanging="420" w:firstLineChars="0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在</w:t>
      </w:r>
      <w:r>
        <w:rPr>
          <w:rFonts w:hint="default" w:ascii="Courier New" w:hAnsi="Courier New" w:cs="Courier New"/>
          <w:lang w:val="en-US" w:eastAsia="zh-CN"/>
        </w:rPr>
        <w:t>data</w:t>
      </w:r>
      <w:r>
        <w:rPr>
          <w:rFonts w:hint="eastAsia" w:ascii="Courier New" w:hAnsi="Courier New" w:cs="Courier New"/>
          <w:lang w:val="en-US" w:eastAsia="zh-CN"/>
        </w:rPr>
        <w:t>中，定义变量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drawing>
          <wp:inline distT="0" distB="0" distL="114300" distR="114300">
            <wp:extent cx="4276725" cy="1501775"/>
            <wp:effectExtent l="9525" t="9525" r="19050" b="12700"/>
            <wp:docPr id="2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8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5017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0" w:leftChars="0" w:hanging="420" w:firstLineChars="0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在</w:t>
      </w:r>
      <w:r>
        <w:rPr>
          <w:rFonts w:hint="default" w:ascii="Courier New" w:hAnsi="Courier New" w:cs="Courier New"/>
          <w:lang w:val="en-US" w:eastAsia="zh-CN"/>
        </w:rPr>
        <w:t>methods中</w:t>
      </w:r>
      <w:r>
        <w:rPr>
          <w:rFonts w:hint="eastAsia" w:ascii="Courier New" w:hAnsi="Courier New" w:cs="Courier New"/>
          <w:lang w:val="en-US" w:eastAsia="zh-CN"/>
        </w:rPr>
        <w:t>，新增方法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8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default" w:ascii="Courier New" w:hAnsi="Courier New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>查询全部广告分类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7A7A43"/>
                <w:sz w:val="22"/>
                <w:szCs w:val="22"/>
                <w:shd w:val="clear" w:fill="C8EDCC"/>
              </w:rPr>
              <w:t xml:space="preserve">findContentCategoryList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: 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function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() {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660E7A"/>
                <w:sz w:val="22"/>
                <w:szCs w:val="22"/>
                <w:shd w:val="clear" w:fill="C8EDCC"/>
              </w:rPr>
              <w:t>axios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color w:val="7A7A43"/>
                <w:sz w:val="22"/>
                <w:szCs w:val="22"/>
                <w:shd w:val="clear" w:fill="C8EDCC"/>
              </w:rPr>
              <w:t>get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>"/contentCategory/findAll"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)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  .</w:t>
            </w:r>
            <w:r>
              <w:rPr>
                <w:rFonts w:hint="default" w:ascii="Courier New" w:hAnsi="Courier New" w:cs="Courier New"/>
                <w:color w:val="7A7A43"/>
                <w:sz w:val="22"/>
                <w:szCs w:val="22"/>
                <w:shd w:val="clear" w:fill="C8EDCC"/>
              </w:rPr>
              <w:t>then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function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(response){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458383"/>
                <w:sz w:val="22"/>
                <w:szCs w:val="22"/>
                <w:shd w:val="clear" w:fill="C8EDCC"/>
              </w:rPr>
              <w:t>vue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2"/>
                <w:szCs w:val="22"/>
                <w:shd w:val="clear" w:fill="C8EDCC"/>
              </w:rPr>
              <w:t xml:space="preserve">contentCategoryList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= response.</w:t>
            </w:r>
            <w:r>
              <w:rPr>
                <w:rFonts w:hint="default" w:ascii="Courier New" w:hAnsi="Courier New" w:cs="Courier New"/>
                <w:b/>
                <w:color w:val="660E7A"/>
                <w:sz w:val="22"/>
                <w:szCs w:val="22"/>
                <w:shd w:val="clear" w:fill="C8EDCC"/>
              </w:rPr>
              <w:t>data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  });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0" w:leftChars="0" w:hanging="420" w:firstLineChars="0"/>
        <w:textAlignment w:val="auto"/>
        <w:outlineLvl w:val="9"/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在</w:t>
      </w:r>
      <w:r>
        <w:rPr>
          <w:rFonts w:hint="default" w:ascii="Courier New" w:hAnsi="Courier New" w:cs="Courier New"/>
          <w:lang w:val="en-US" w:eastAsia="zh-CN"/>
        </w:rPr>
        <w:t>created</w:t>
      </w:r>
      <w:r>
        <w:rPr>
          <w:rFonts w:hint="eastAsia" w:ascii="Courier New" w:hAnsi="Courier New" w:cs="Courier New"/>
          <w:lang w:val="en-US" w:eastAsia="zh-CN"/>
        </w:rPr>
        <w:t>中，</w:t>
      </w:r>
      <w:r>
        <w:rPr>
          <w:rFonts w:hint="default" w:ascii="Courier New" w:hAnsi="Courier New" w:cs="Courier New"/>
          <w:lang w:val="en-US" w:eastAsia="zh-CN"/>
        </w:rPr>
        <w:t>初始化调用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outlineLvl w:val="9"/>
        <w:rPr>
          <w:rFonts w:hint="eastAsia" w:ascii="Courier New" w:hAnsi="Courier New" w:cs="Courier New"/>
          <w:lang w:val="en-US" w:eastAsia="zh-CN"/>
        </w:rPr>
      </w:pPr>
      <w:r>
        <w:drawing>
          <wp:inline distT="0" distB="0" distL="114300" distR="114300">
            <wp:extent cx="4705350" cy="904875"/>
            <wp:effectExtent l="9525" t="9525" r="9525" b="19050"/>
            <wp:docPr id="2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9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9048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eastAsia="宋体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pinyougou-manager-web/src/main/webapp/admin/</w:t>
      </w:r>
      <w:r>
        <w:rPr>
          <w:rFonts w:hint="default" w:ascii="Courier New" w:hAnsi="Courier New" w:cs="Courier New"/>
          <w:lang w:val="en-US" w:eastAsia="zh-CN"/>
        </w:rPr>
        <w:t>content.html页面，</w:t>
      </w:r>
      <w:r>
        <w:rPr>
          <w:rFonts w:hint="eastAsia" w:ascii="Courier New" w:hAnsi="Courier New" w:cs="Courier New"/>
          <w:lang w:val="en-US" w:eastAsia="zh-CN"/>
        </w:rPr>
        <w:t>显示</w:t>
      </w:r>
      <w:r>
        <w:rPr>
          <w:rFonts w:hint="default" w:ascii="Courier New" w:hAnsi="Courier New" w:cs="Courier New"/>
          <w:lang w:val="en-US" w:eastAsia="zh-CN"/>
        </w:rPr>
        <w:t>广告分类下拉列表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8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default" w:ascii="Courier New" w:hAnsi="Courier New" w:cs="Courier New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select </w:t>
            </w:r>
            <w:r>
              <w:rPr>
                <w:rFonts w:hint="default" w:ascii="Courier New" w:hAnsi="Courier New" w:cs="Courier New"/>
                <w:b/>
                <w:color w:val="FF0000"/>
                <w:sz w:val="22"/>
                <w:szCs w:val="22"/>
                <w:shd w:val="clear" w:fill="C8EDCC"/>
              </w:rPr>
              <w:t>v-model="entity.categoryId"</w:t>
            </w:r>
            <w:r>
              <w:rPr>
                <w:rFonts w:hint="default" w:ascii="Courier New" w:hAnsi="Courier New" w:cs="Courier New"/>
                <w:b/>
                <w:color w:val="FF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 xml:space="preserve">      </w:t>
            </w:r>
            <w:r>
              <w:rPr>
                <w:rFonts w:hint="default" w:ascii="Courier New" w:hAnsi="Courier New" w:cs="Courier New"/>
                <w:b/>
                <w:color w:val="0000FF"/>
                <w:sz w:val="22"/>
                <w:szCs w:val="22"/>
                <w:shd w:val="clear" w:fill="C8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>"form-control"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option </w:t>
            </w:r>
            <w:r>
              <w:rPr>
                <w:rFonts w:hint="default" w:ascii="Courier New" w:hAnsi="Courier New" w:cs="Courier New"/>
                <w:b/>
                <w:color w:val="0000FF"/>
                <w:sz w:val="22"/>
                <w:szCs w:val="22"/>
                <w:shd w:val="clear" w:fill="C8EDCC"/>
              </w:rPr>
              <w:t>value=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>""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&gt;==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C8EDCC"/>
              </w:rPr>
              <w:t>请选择广告分类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==&lt;/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option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option </w:t>
            </w:r>
            <w:r>
              <w:rPr>
                <w:rFonts w:hint="default" w:ascii="Courier New" w:hAnsi="Courier New" w:cs="Courier New"/>
                <w:b/>
                <w:color w:val="FF0000"/>
                <w:sz w:val="22"/>
                <w:szCs w:val="22"/>
                <w:shd w:val="clear" w:fill="C8EDCC"/>
              </w:rPr>
              <w:t>:value="c.id" v-for="c in contentCategoryList"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</w:t>
            </w:r>
            <w:r>
              <w:rPr>
                <w:rFonts w:hint="default" w:ascii="Courier New" w:hAnsi="Courier New" w:cs="Courier New"/>
                <w:color w:val="FF0000"/>
                <w:sz w:val="22"/>
                <w:szCs w:val="22"/>
                <w:shd w:val="clear" w:fill="C8EDCC"/>
              </w:rPr>
              <w:t>{{</w:t>
            </w:r>
            <w:r>
              <w:rPr>
                <w:rFonts w:hint="default" w:ascii="Courier New" w:hAnsi="Courier New" w:cs="Courier New"/>
                <w:b/>
                <w:i/>
                <w:color w:val="FF0000"/>
                <w:sz w:val="22"/>
                <w:szCs w:val="22"/>
                <w:shd w:val="clear" w:fill="C8EDCC"/>
              </w:rPr>
              <w:t>c</w:t>
            </w:r>
            <w:r>
              <w:rPr>
                <w:rFonts w:hint="default" w:ascii="Courier New" w:hAnsi="Courier New" w:cs="Courier New"/>
                <w:color w:val="FF0000"/>
                <w:sz w:val="22"/>
                <w:szCs w:val="22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FF0000"/>
                <w:sz w:val="22"/>
                <w:szCs w:val="22"/>
                <w:shd w:val="clear" w:fill="C8EDCC"/>
              </w:rPr>
              <w:t>name</w:t>
            </w:r>
            <w:r>
              <w:rPr>
                <w:rFonts w:hint="default" w:ascii="Courier New" w:hAnsi="Courier New" w:cs="Courier New"/>
                <w:color w:val="FF0000"/>
                <w:sz w:val="22"/>
                <w:szCs w:val="22"/>
                <w:shd w:val="clear" w:fill="C8EDCC"/>
              </w:rPr>
              <w:t>}}</w:t>
            </w:r>
            <w:r>
              <w:rPr>
                <w:rFonts w:hint="default" w:ascii="Courier New" w:hAnsi="Courier New" w:cs="Courier New"/>
                <w:color w:val="FF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&lt;/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option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select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</w:p>
        </w:tc>
      </w:tr>
    </w:tbl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both"/>
        <w:textAlignment w:val="auto"/>
        <w:outlineLvl w:val="3"/>
        <w:rPr>
          <w:rFonts w:hint="eastAsia" w:asciiTheme="majorHAnsi" w:hAnsiTheme="majorHAnsi" w:eastAsiaTheme="majorEastAsia" w:cstheme="majorBidi"/>
          <w:b/>
          <w:bCs/>
          <w:color w:val="1E1C11" w:themeColor="background2" w:themeShade="1A"/>
          <w:kern w:val="2"/>
          <w:sz w:val="28"/>
          <w:szCs w:val="28"/>
          <w:lang w:val="en-US" w:eastAsia="zh-CN" w:bidi="ar-SA"/>
        </w:rPr>
      </w:pPr>
      <w:r>
        <w:rPr>
          <w:rFonts w:hint="eastAsia" w:asciiTheme="majorHAnsi" w:hAnsiTheme="majorHAnsi" w:eastAsiaTheme="majorEastAsia" w:cstheme="majorBidi"/>
          <w:b/>
          <w:bCs/>
          <w:color w:val="1E1C11" w:themeColor="background2" w:themeShade="1A"/>
          <w:kern w:val="2"/>
          <w:sz w:val="28"/>
          <w:szCs w:val="28"/>
          <w:lang w:val="en-US" w:eastAsia="zh-CN" w:bidi="ar-SA"/>
        </w:rPr>
        <w:t>5.5.</w:t>
      </w:r>
      <w:r>
        <w:rPr>
          <w:rFonts w:hint="default" w:asciiTheme="majorHAnsi" w:hAnsiTheme="majorHAnsi" w:eastAsiaTheme="majorEastAsia" w:cstheme="majorBidi"/>
          <w:b/>
          <w:bCs/>
          <w:color w:val="1E1C11" w:themeColor="background2" w:themeShade="1A"/>
          <w:kern w:val="2"/>
          <w:sz w:val="28"/>
          <w:szCs w:val="28"/>
          <w:lang w:val="en-US" w:eastAsia="zh-CN" w:bidi="ar-SA"/>
        </w:rPr>
        <w:t>2</w:t>
      </w:r>
      <w:r>
        <w:rPr>
          <w:rFonts w:hint="eastAsia" w:asciiTheme="majorHAnsi" w:hAnsiTheme="majorHAnsi" w:eastAsiaTheme="majorEastAsia" w:cstheme="majorBidi"/>
          <w:b/>
          <w:bCs/>
          <w:color w:val="1E1C11" w:themeColor="background2" w:themeShade="1A"/>
          <w:kern w:val="2"/>
          <w:sz w:val="28"/>
          <w:szCs w:val="28"/>
          <w:lang w:val="en-US" w:eastAsia="zh-CN" w:bidi="ar-SA"/>
        </w:rPr>
        <w:t>.</w:t>
      </w:r>
      <w:r>
        <w:rPr>
          <w:rFonts w:hint="default" w:asciiTheme="majorHAnsi" w:hAnsiTheme="majorHAnsi" w:eastAsiaTheme="majorEastAsia" w:cstheme="majorBidi"/>
          <w:b/>
          <w:bCs/>
          <w:color w:val="1E1C11" w:themeColor="background2" w:themeShade="1A"/>
          <w:kern w:val="2"/>
          <w:sz w:val="28"/>
          <w:szCs w:val="28"/>
          <w:lang w:val="en-US" w:eastAsia="zh-CN" w:bidi="ar-SA"/>
        </w:rPr>
        <w:t>2</w:t>
      </w:r>
      <w:r>
        <w:rPr>
          <w:rFonts w:hint="eastAsia" w:asciiTheme="majorHAnsi" w:hAnsiTheme="majorHAnsi" w:eastAsiaTheme="majorEastAsia" w:cstheme="majorBidi"/>
          <w:b/>
          <w:bCs/>
          <w:color w:val="1E1C11" w:themeColor="background2" w:themeShade="1A"/>
          <w:kern w:val="2"/>
          <w:sz w:val="28"/>
          <w:szCs w:val="28"/>
          <w:lang w:val="en-US" w:eastAsia="zh-CN" w:bidi="ar-SA"/>
        </w:rPr>
        <w:t>广告图片上传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05" w:line="240" w:lineRule="auto"/>
        <w:ind w:left="425" w:leftChars="0" w:right="0" w:rightChars="0" w:hanging="425" w:firstLineChars="0"/>
        <w:jc w:val="both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将pinyougou-shop-web的以下资源拷贝到pinyougou-manager-web</w:t>
      </w:r>
      <w:r>
        <w:rPr>
          <w:rFonts w:hint="eastAsia" w:ascii="Courier New" w:hAnsi="Courier New" w:cs="Courier New"/>
          <w:lang w:val="en-US" w:eastAsia="zh-CN"/>
        </w:rPr>
        <w:t>模块</w:t>
      </w:r>
      <w:r>
        <w:rPr>
          <w:rFonts w:hint="default" w:ascii="Courier New" w:hAnsi="Courier New" w:cs="Courier New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Courier New" w:hAnsi="Courier New" w:cs="Courier New"/>
          <w:b/>
          <w:bCs/>
          <w:color w:val="FF0000"/>
          <w:lang w:val="en-US" w:eastAsia="zh-CN"/>
        </w:rPr>
      </w:pPr>
      <w:r>
        <w:rPr>
          <w:rFonts w:hint="default" w:ascii="Courier New" w:hAnsi="Courier New" w:cs="Courier New"/>
          <w:b/>
          <w:bCs/>
          <w:color w:val="FF0000"/>
          <w:lang w:val="en-US" w:eastAsia="zh-CN"/>
        </w:rPr>
        <w:t>application.properties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Courier New" w:hAnsi="Courier New" w:cs="Courier New"/>
          <w:b/>
          <w:bCs/>
          <w:color w:val="FF0000"/>
          <w:lang w:val="en-US" w:eastAsia="zh-CN"/>
        </w:rPr>
      </w:pPr>
      <w:r>
        <w:rPr>
          <w:rFonts w:hint="default" w:ascii="Courier New" w:hAnsi="Courier New" w:cs="Courier New"/>
          <w:b/>
          <w:bCs/>
          <w:color w:val="FF0000"/>
          <w:lang w:val="en-US" w:eastAsia="zh-CN"/>
        </w:rPr>
        <w:t>fastdfs_client.conf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Courier New" w:hAnsi="Courier New" w:cs="Courier New"/>
          <w:b/>
          <w:bCs/>
          <w:color w:val="FF0000"/>
          <w:lang w:val="en-US" w:eastAsia="zh-CN"/>
        </w:rPr>
      </w:pPr>
      <w:r>
        <w:rPr>
          <w:rFonts w:hint="default" w:ascii="Courier New" w:hAnsi="Courier New" w:cs="Courier New"/>
          <w:b/>
          <w:bCs/>
          <w:color w:val="FF0000"/>
          <w:lang w:val="en-US" w:eastAsia="zh-CN"/>
        </w:rPr>
        <w:t>UploadController.java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05" w:line="240" w:lineRule="auto"/>
        <w:ind w:left="425" w:leftChars="0" w:right="0" w:rightChars="0" w:hanging="425" w:firstLineChars="0"/>
        <w:jc w:val="both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在pinyougou-manager-web</w:t>
      </w:r>
      <w:r>
        <w:rPr>
          <w:rFonts w:hint="eastAsia" w:ascii="Courier New" w:hAnsi="Courier New" w:cs="Courier New"/>
          <w:lang w:val="en-US" w:eastAsia="zh-CN"/>
        </w:rPr>
        <w:t>/pom.xml中</w:t>
      </w:r>
      <w:r>
        <w:rPr>
          <w:rFonts w:hint="default" w:ascii="Courier New" w:hAnsi="Courier New" w:cs="Courier New"/>
          <w:lang w:val="en-US" w:eastAsia="zh-CN"/>
        </w:rPr>
        <w:t>配置依赖jar包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&lt;!-- commons-fileupload 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dependency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groupId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&gt;commons-fileupload&lt;/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groupId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artifactId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b/>
                <w:bCs/>
                <w:color w:val="FF0000"/>
                <w:sz w:val="21"/>
                <w:szCs w:val="21"/>
                <w:shd w:val="clear" w:fill="C7EDCC"/>
              </w:rPr>
              <w:t>commons-fileupload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artifactId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dependency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  <w:lang w:val="en-US" w:eastAsia="zh-CN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&lt;!-- fastdfs-client 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dependency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groupId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&gt;org.csource&lt;/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groupId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artifactId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b/>
                <w:bCs/>
                <w:color w:val="FF0000"/>
                <w:sz w:val="21"/>
                <w:szCs w:val="21"/>
                <w:shd w:val="clear" w:fill="C7EDCC"/>
              </w:rPr>
              <w:t>fastdfs-client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artifactId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dependency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05" w:line="240" w:lineRule="auto"/>
        <w:ind w:left="425" w:leftChars="0" w:right="0" w:rightChars="0" w:hanging="425" w:firstLineChars="0"/>
        <w:jc w:val="both"/>
        <w:textAlignment w:val="auto"/>
        <w:outlineLvl w:val="9"/>
        <w:rPr>
          <w:rFonts w:hint="default" w:ascii="Courier New" w:hAnsi="Courier New" w:cs="Courier New"/>
          <w:sz w:val="20"/>
          <w:szCs w:val="21"/>
          <w:lang w:val="en-US" w:eastAsia="zh-CN"/>
        </w:rPr>
      </w:pPr>
      <w:r>
        <w:rPr>
          <w:rFonts w:hint="default" w:ascii="Courier New" w:hAnsi="Courier New" w:cs="Courier New"/>
          <w:sz w:val="20"/>
          <w:szCs w:val="21"/>
          <w:lang w:val="en-US" w:eastAsia="zh-CN"/>
        </w:rPr>
        <w:t>pinyougou-manager-web</w:t>
      </w:r>
      <w:r>
        <w:rPr>
          <w:rFonts w:hint="eastAsia" w:ascii="Courier New" w:hAnsi="Courier New" w:cs="Courier New"/>
          <w:sz w:val="20"/>
          <w:szCs w:val="21"/>
          <w:lang w:val="en-US" w:eastAsia="zh-CN"/>
        </w:rPr>
        <w:t>/src/main/resources/springmvc</w:t>
      </w:r>
      <w:r>
        <w:rPr>
          <w:rFonts w:hint="default" w:ascii="Courier New" w:hAnsi="Courier New" w:cs="Courier New"/>
          <w:sz w:val="20"/>
          <w:szCs w:val="21"/>
          <w:lang w:val="en-US" w:eastAsia="zh-CN"/>
        </w:rPr>
        <w:t>.xml中添加配置：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加载属性文件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context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:property-placeholder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location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="classpath:application.properties"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/&gt;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配置文件上传解析器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bean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id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="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multipartResolver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" </w:t>
            </w:r>
            <w:r>
              <w:rPr>
                <w:rFonts w:hint="default" w:ascii="Courier New" w:hAnsi="Courier New" w:cs="Courier New"/>
                <w:b/>
                <w:color w:val="0000FF"/>
                <w:sz w:val="18"/>
                <w:szCs w:val="18"/>
                <w:shd w:val="clear" w:fill="C7EDCC"/>
              </w:rPr>
              <w:t>class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C7EDCC"/>
              </w:rPr>
              <w:t>="org.springframework.web.multipart.commons.CommonsMultipartResolver"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设置文件上传默认编码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property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name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="defaultEncoding"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value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="</w:t>
            </w:r>
            <w:r>
              <w:rPr>
                <w:rFonts w:hint="eastAsia" w:ascii="Courier New" w:hAnsi="Courier New" w:cs="Courier New"/>
                <w:b/>
                <w:color w:val="008000"/>
                <w:sz w:val="21"/>
                <w:szCs w:val="21"/>
                <w:shd w:val="clear" w:fill="C7EDCC"/>
                <w:lang w:val="en-US" w:eastAsia="zh-CN"/>
              </w:rPr>
              <w:t>UTF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-8"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/&gt;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设置文件上传大小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</w:t>
            </w:r>
            <w:r>
              <w:rPr>
                <w:rFonts w:hint="eastAsia" w:ascii="Courier New" w:hAnsi="Courier New" w:cs="Courier New"/>
                <w:i/>
                <w:color w:val="808080"/>
                <w:sz w:val="21"/>
                <w:szCs w:val="21"/>
                <w:shd w:val="clear" w:fill="C7EDCC"/>
                <w:lang w:val="en-US" w:eastAsia="zh-CN"/>
              </w:rPr>
              <w:t>2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MB: </w:t>
            </w:r>
            <w:r>
              <w:rPr>
                <w:rFonts w:hint="eastAsia" w:ascii="Courier New" w:hAnsi="Courier New" w:cs="Courier New"/>
                <w:i/>
                <w:color w:val="808080"/>
                <w:sz w:val="21"/>
                <w:szCs w:val="21"/>
                <w:shd w:val="clear" w:fill="C7EDCC"/>
                <w:lang w:val="en-US" w:eastAsia="zh-CN"/>
              </w:rPr>
              <w:t>2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*1024*1024 --&gt;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property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name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="maxUploadSize"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value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="</w:t>
            </w:r>
            <w:r>
              <w:rPr>
                <w:rFonts w:hint="eastAsia" w:ascii="Courier New" w:hAnsi="Courier New" w:cs="Courier New"/>
                <w:b/>
                <w:color w:val="008000"/>
                <w:sz w:val="21"/>
                <w:szCs w:val="21"/>
                <w:shd w:val="clear" w:fill="C7EDCC"/>
                <w:lang w:val="en-US" w:eastAsia="zh-CN"/>
              </w:rPr>
              <w:t>2097152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/&gt;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bean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05" w:line="240" w:lineRule="auto"/>
        <w:ind w:left="425" w:leftChars="0" w:right="0" w:rightChars="0" w:hanging="425" w:firstLineChars="0"/>
        <w:jc w:val="both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pinyougou-manager-web/src/main/webapp/admin/</w:t>
      </w:r>
      <w:r>
        <w:rPr>
          <w:rFonts w:hint="default" w:ascii="Courier New" w:hAnsi="Courier New" w:cs="Courier New"/>
          <w:lang w:val="en-US" w:eastAsia="zh-CN"/>
        </w:rPr>
        <w:t>content.html页面：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input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type=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"file"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id=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"file"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/&gt;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button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"btn btn-primary"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type=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"button"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       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/>
              </w:rPr>
              <w:t>@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click="uploadFile()"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eastAsia="宋体" w:cs="Courier New"/>
                <w:color w:val="000000"/>
                <w:sz w:val="21"/>
                <w:szCs w:val="21"/>
                <w:shd w:val="clear" w:fill="C7EDCC"/>
              </w:rPr>
              <w:t>上传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button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05" w:line="240" w:lineRule="auto"/>
        <w:ind w:leftChars="0" w:right="0" w:rightChars="0"/>
        <w:jc w:val="both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显示图片：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img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  <w:lang w:val="en-US"/>
              </w:rPr>
              <w:t>: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src=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eastAsia" w:ascii="Courier New" w:hAnsi="Courier New" w:cs="Courier New"/>
                <w:b/>
                <w:i/>
                <w:color w:val="660E7A"/>
                <w:sz w:val="21"/>
                <w:szCs w:val="21"/>
                <w:shd w:val="clear" w:fill="C7EDCC"/>
                <w:lang w:val="en-US" w:eastAsia="zh-CN"/>
              </w:rPr>
              <w:t>entity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pic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width=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"200px"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height=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"100px"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/&gt;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05" w:line="240" w:lineRule="auto"/>
        <w:ind w:left="425" w:leftChars="0" w:right="0" w:rightChars="0" w:hanging="425" w:firstLineChars="0"/>
        <w:jc w:val="both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pinyougou-manager-web/src/main/webapp/js/controller/</w:t>
      </w:r>
      <w:r>
        <w:rPr>
          <w:rFonts w:hint="default" w:ascii="Courier New" w:hAnsi="Courier New" w:cs="Courier New"/>
          <w:lang w:val="en-US" w:eastAsia="zh-CN"/>
        </w:rPr>
        <w:t>contentController.js</w:t>
      </w:r>
      <w:r>
        <w:rPr>
          <w:rFonts w:hint="eastAsia" w:ascii="Courier New" w:hAnsi="Courier New" w:cs="Courier New"/>
          <w:lang w:val="en-US" w:eastAsia="zh-CN"/>
        </w:rPr>
        <w:t>的</w:t>
      </w:r>
      <w:r>
        <w:rPr>
          <w:rFonts w:hint="default" w:ascii="Courier New" w:hAnsi="Courier New" w:cs="Courier New"/>
          <w:lang w:val="en-US" w:eastAsia="zh-CN"/>
        </w:rPr>
        <w:t>methods</w:t>
      </w:r>
      <w:r>
        <w:rPr>
          <w:rFonts w:hint="eastAsia" w:ascii="Courier New" w:hAnsi="Courier New" w:cs="Courier New"/>
          <w:lang w:val="en-US" w:eastAsia="zh-CN"/>
        </w:rPr>
        <w:t>，新增</w:t>
      </w:r>
      <w:r>
        <w:rPr>
          <w:rFonts w:hint="default" w:ascii="Courier New" w:hAnsi="Courier New" w:cs="Courier New"/>
          <w:lang w:val="en-US" w:eastAsia="zh-CN"/>
        </w:rPr>
        <w:t>uploadFile</w:t>
      </w:r>
      <w:r>
        <w:rPr>
          <w:rFonts w:hint="eastAsia" w:ascii="Courier New" w:hAnsi="Courier New" w:cs="Courier New"/>
          <w:lang w:val="en-US" w:eastAsia="zh-CN"/>
        </w:rPr>
        <w:t>方法：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8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default" w:ascii="Courier New" w:hAnsi="Courier New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7A7A43"/>
                <w:sz w:val="21"/>
                <w:szCs w:val="21"/>
                <w:shd w:val="clear" w:fill="C8EDCC"/>
              </w:rPr>
              <w:t xml:space="preserve">uploadFile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: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function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() {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>文件异步上传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 xml:space="preserve">创建表单对象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var </w:t>
            </w:r>
            <w:r>
              <w:rPr>
                <w:rFonts w:hint="default" w:ascii="Courier New" w:hAnsi="Courier New" w:cs="Courier New"/>
                <w:color w:val="458383"/>
                <w:sz w:val="21"/>
                <w:szCs w:val="21"/>
                <w:shd w:val="clear" w:fill="C8EDCC"/>
              </w:rPr>
              <w:t xml:space="preserve">formData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=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new </w:t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21"/>
                <w:szCs w:val="21"/>
                <w:shd w:val="clear" w:fill="C8EDCC"/>
              </w:rPr>
              <w:t>FormData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();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 xml:space="preserve">追加需要上传的文件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458383"/>
                <w:sz w:val="21"/>
                <w:szCs w:val="21"/>
                <w:shd w:val="clear" w:fill="C8EDCC"/>
              </w:rPr>
              <w:t>formData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color w:val="7A7A43"/>
                <w:sz w:val="21"/>
                <w:szCs w:val="21"/>
                <w:shd w:val="clear" w:fill="C8EDCC"/>
              </w:rPr>
              <w:t>append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>"file"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, file.files[</w:t>
            </w:r>
            <w:r>
              <w:rPr>
                <w:rFonts w:hint="default" w:ascii="Courier New" w:hAnsi="Courier New" w:cs="Courier New"/>
                <w:color w:val="0000FF"/>
                <w:sz w:val="21"/>
                <w:szCs w:val="21"/>
                <w:shd w:val="clear" w:fill="C8EDCC"/>
              </w:rPr>
              <w:t>0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]);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 xml:space="preserve">发送异步请求上传文件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8EDCC"/>
              </w:rPr>
              <w:t>axios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({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8EDCC"/>
              </w:rPr>
              <w:t xml:space="preserve">method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: 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>'post'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,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>请求方式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8EDCC"/>
              </w:rPr>
              <w:t xml:space="preserve">url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: 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>"/upload"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,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>请求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>URL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8EDCC"/>
              </w:rPr>
              <w:t xml:space="preserve">data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: </w:t>
            </w:r>
            <w:r>
              <w:rPr>
                <w:rFonts w:hint="default" w:ascii="Courier New" w:hAnsi="Courier New" w:cs="Courier New"/>
                <w:color w:val="458383"/>
                <w:sz w:val="21"/>
                <w:szCs w:val="21"/>
                <w:shd w:val="clear" w:fill="C8EDCC"/>
              </w:rPr>
              <w:t>formData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,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>表单数据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8EDCC"/>
              </w:rPr>
              <w:t xml:space="preserve">headers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: {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 xml:space="preserve">'Content-Type'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: 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>"multipart/form-data"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}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>请求头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}).</w:t>
            </w:r>
            <w:r>
              <w:rPr>
                <w:rFonts w:hint="default" w:ascii="Courier New" w:hAnsi="Courier New" w:cs="Courier New"/>
                <w:color w:val="7A7A43"/>
                <w:sz w:val="21"/>
                <w:szCs w:val="21"/>
                <w:shd w:val="clear" w:fill="C8EDCC"/>
              </w:rPr>
              <w:t>then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function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(response){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>如果上传成功，取出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>url 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if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(response.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8EDCC"/>
              </w:rPr>
              <w:t>data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8EDCC"/>
              </w:rPr>
              <w:t xml:space="preserve">status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== </w:t>
            </w:r>
            <w:r>
              <w:rPr>
                <w:rFonts w:hint="default" w:ascii="Courier New" w:hAnsi="Courier New" w:cs="Courier New"/>
                <w:color w:val="0000FF"/>
                <w:sz w:val="21"/>
                <w:szCs w:val="21"/>
                <w:shd w:val="clear" w:fill="C8EDCC"/>
              </w:rPr>
              <w:t>200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 xml:space="preserve">设置图片访问地址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            </w:t>
            </w:r>
            <w:r>
              <w:rPr>
                <w:rFonts w:hint="default" w:ascii="Courier New" w:hAnsi="Courier New" w:cs="Courier New"/>
                <w:b/>
                <w:bCs/>
                <w:color w:val="FF0000"/>
                <w:sz w:val="21"/>
                <w:szCs w:val="21"/>
                <w:shd w:val="clear" w:fill="C8EDCC"/>
              </w:rPr>
              <w:t>vue.entity.pic = response.data.url;</w:t>
            </w:r>
            <w:r>
              <w:rPr>
                <w:rFonts w:hint="default" w:ascii="Courier New" w:hAnsi="Courier New" w:cs="Courier New"/>
                <w:b/>
                <w:bCs/>
                <w:color w:val="FF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}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else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    </w:t>
            </w:r>
            <w:r>
              <w:rPr>
                <w:rFonts w:hint="default" w:ascii="Courier New" w:hAnsi="Courier New" w:cs="Courier New"/>
                <w:i/>
                <w:color w:val="000000"/>
                <w:sz w:val="21"/>
                <w:szCs w:val="21"/>
                <w:shd w:val="clear" w:fill="C8EDCC"/>
              </w:rPr>
              <w:t>alert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C8EDCC"/>
              </w:rPr>
              <w:t>上传失败！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>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});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}</w:t>
            </w:r>
          </w:p>
        </w:tc>
      </w:tr>
    </w:tbl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both"/>
        <w:textAlignment w:val="auto"/>
        <w:outlineLvl w:val="3"/>
        <w:rPr>
          <w:rFonts w:hint="default" w:eastAsiaTheme="majorEastAsia"/>
          <w:lang w:val="en-US" w:eastAsia="zh-CN"/>
        </w:rPr>
      </w:pPr>
      <w:r>
        <w:rPr>
          <w:rFonts w:hint="eastAsia" w:asciiTheme="majorHAnsi" w:hAnsiTheme="majorHAnsi" w:eastAsiaTheme="majorEastAsia" w:cstheme="majorBidi"/>
          <w:b/>
          <w:bCs/>
          <w:color w:val="1E1C11" w:themeColor="background2" w:themeShade="1A"/>
          <w:kern w:val="2"/>
          <w:sz w:val="28"/>
          <w:szCs w:val="28"/>
          <w:lang w:val="en-US" w:eastAsia="zh-CN" w:bidi="ar-SA"/>
        </w:rPr>
        <w:t>5.5.</w:t>
      </w:r>
      <w:r>
        <w:rPr>
          <w:rFonts w:hint="default" w:asciiTheme="majorHAnsi" w:hAnsiTheme="majorHAnsi" w:eastAsiaTheme="majorEastAsia" w:cstheme="majorBidi"/>
          <w:b/>
          <w:bCs/>
          <w:color w:val="1E1C11" w:themeColor="background2" w:themeShade="1A"/>
          <w:kern w:val="2"/>
          <w:sz w:val="28"/>
          <w:szCs w:val="28"/>
          <w:lang w:val="en-US" w:eastAsia="zh-CN" w:bidi="ar-SA"/>
        </w:rPr>
        <w:t>2</w:t>
      </w:r>
      <w:r>
        <w:rPr>
          <w:rFonts w:hint="eastAsia" w:asciiTheme="majorHAnsi" w:hAnsiTheme="majorHAnsi" w:eastAsiaTheme="majorEastAsia" w:cstheme="majorBidi"/>
          <w:b/>
          <w:bCs/>
          <w:color w:val="1E1C11" w:themeColor="background2" w:themeShade="1A"/>
          <w:kern w:val="2"/>
          <w:sz w:val="28"/>
          <w:szCs w:val="28"/>
          <w:lang w:val="en-US" w:eastAsia="zh-CN" w:bidi="ar-SA"/>
        </w:rPr>
        <w:t>.</w:t>
      </w:r>
      <w:r>
        <w:rPr>
          <w:rFonts w:hint="default" w:asciiTheme="majorHAnsi" w:hAnsiTheme="majorHAnsi" w:eastAsiaTheme="majorEastAsia" w:cstheme="majorBidi"/>
          <w:b/>
          <w:bCs/>
          <w:color w:val="1E1C11" w:themeColor="background2" w:themeShade="1A"/>
          <w:kern w:val="2"/>
          <w:sz w:val="28"/>
          <w:szCs w:val="28"/>
          <w:lang w:val="en-US" w:eastAsia="zh-CN" w:bidi="ar-SA"/>
        </w:rPr>
        <w:t>3</w:t>
      </w:r>
      <w:r>
        <w:rPr>
          <w:rFonts w:hint="eastAsia" w:asciiTheme="majorHAnsi" w:hAnsiTheme="majorHAnsi" w:eastAsiaTheme="majorEastAsia" w:cstheme="majorBidi"/>
          <w:b/>
          <w:bCs/>
          <w:color w:val="1E1C11" w:themeColor="background2" w:themeShade="1A"/>
          <w:kern w:val="2"/>
          <w:sz w:val="28"/>
          <w:szCs w:val="28"/>
          <w:lang w:val="en-US" w:eastAsia="zh-CN" w:bidi="ar-SA"/>
        </w:rPr>
        <w:t>表单数据绑定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8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table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8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 xml:space="preserve">"table table-bordered table-striped"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8EDCC"/>
              </w:rPr>
              <w:t>width=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>"800px"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tr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8EDCC"/>
              </w:rPr>
              <w:t>广告分类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select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8EDCC"/>
              </w:rPr>
              <w:t>v-model="entity.categoryId"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 xml:space="preserve">              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8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>"form-control"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option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8EDCC"/>
              </w:rPr>
              <w:t>value=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>""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&gt;==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8EDCC"/>
              </w:rPr>
              <w:t>请选择广告分类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==&lt;/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option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8EDCC"/>
              </w:rPr>
              <w:t>option :value="c.id" v-for="c in contentCategoryList"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t xml:space="preserve">               {{</w:t>
            </w:r>
            <w:r>
              <w:rPr>
                <w:rFonts w:hint="default" w:ascii="Courier New" w:hAnsi="Courier New" w:cs="Courier New"/>
                <w:b/>
                <w:i/>
                <w:color w:val="FF0000"/>
                <w:sz w:val="21"/>
                <w:szCs w:val="21"/>
                <w:shd w:val="clear" w:fill="C8EDCC"/>
              </w:rPr>
              <w:t>c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8EDCC"/>
              </w:rPr>
              <w:t>name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t>}}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t xml:space="preserve">            &lt;/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8EDCC"/>
              </w:rPr>
              <w:t>option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select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tr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tr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8EDCC"/>
              </w:rPr>
              <w:t>标题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input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8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>"form-control"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 xml:space="preserve">              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8EDCC"/>
              </w:rPr>
              <w:t>v-model="entity.title"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 xml:space="preserve">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8EDCC"/>
              </w:rPr>
              <w:t>placeholder=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C8EDCC"/>
              </w:rPr>
              <w:t>标题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>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tr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tr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&gt;URL&lt;/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input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8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>"form-control"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 xml:space="preserve">              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8EDCC"/>
              </w:rPr>
              <w:t xml:space="preserve">v-model="entity.url"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8EDCC"/>
              </w:rPr>
              <w:t>placeholder=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>"URL"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tr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tr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8EDCC"/>
              </w:rPr>
              <w:t>排序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input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8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>"form-control"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 xml:space="preserve">              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8EDCC"/>
              </w:rPr>
              <w:t>v-model="entity.sortOrder"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 xml:space="preserve">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8EDCC"/>
              </w:rPr>
              <w:t>placeholder=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C8EDCC"/>
              </w:rPr>
              <w:t>排序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>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tr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tr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8EDCC"/>
              </w:rPr>
              <w:t>广告图片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table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tr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input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8EDCC"/>
              </w:rPr>
              <w:t>type=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 xml:space="preserve">"file"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8EDCC"/>
              </w:rPr>
              <w:t>id=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 xml:space="preserve">"file"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/&gt;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 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button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8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>"btn btn-primary"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 xml:space="preserve">                       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8EDCC"/>
              </w:rPr>
              <w:t>@click="uploadFile()"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 xml:space="preserve">                       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8EDCC"/>
              </w:rPr>
              <w:t>type=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>"button"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8EDCC"/>
              </w:rPr>
              <w:t>上传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button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img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8EDCC"/>
              </w:rPr>
              <w:t>:src="entity.pic"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 xml:space="preserve">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8EDCC"/>
              </w:rPr>
              <w:t>width=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>"200px"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 xml:space="preserve">                 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8EDCC"/>
              </w:rPr>
              <w:t>height=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>"100px"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 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tr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table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tr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tr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8EDCC"/>
              </w:rPr>
              <w:t>是否有效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input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8EDCC"/>
              </w:rPr>
              <w:t>type=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 xml:space="preserve">"checkbox"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8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>"icheckbox_square-blue"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 xml:space="preserve">              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8EDCC"/>
              </w:rPr>
              <w:t>:true-value="1"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8EDCC"/>
              </w:rPr>
              <w:t xml:space="preserve">               :false-value="0"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8EDCC"/>
              </w:rPr>
              <w:t xml:space="preserve">               v-model="entity.status"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/&gt;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tr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table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8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</w:pP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8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default" w:ascii="Courier New" w:hAnsi="Courier New" w:cs="Courier New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button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8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 xml:space="preserve">"btn btn-success"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8EDCC"/>
              </w:rPr>
              <w:t>data-dismiss=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>"modal"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 xml:space="preserve">     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8EDCC"/>
              </w:rPr>
              <w:t>@click="saveOrUpdate()"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 xml:space="preserve">     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8EDCC"/>
              </w:rPr>
              <w:t>aria-hidden=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>"true"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8EDCC"/>
              </w:rPr>
              <w:t>保存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button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ind w:leftChars="0"/>
        <w:textAlignment w:val="auto"/>
        <w:outlineLvl w:val="2"/>
        <w:rPr>
          <w:rFonts w:hint="default" w:eastAsia="黑体"/>
          <w:lang w:val="en-US" w:eastAsia="zh-CN"/>
        </w:rPr>
      </w:pPr>
      <w:r>
        <w:rPr>
          <w:rFonts w:hint="eastAsia"/>
          <w:lang w:val="en-US" w:eastAsia="zh-CN"/>
        </w:rPr>
        <w:t>5.5.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>修改与删除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tLeast"/>
        <w:textAlignment w:val="auto"/>
        <w:outlineLvl w:val="9"/>
        <w:rPr>
          <w:rFonts w:hint="eastAsia" w:eastAsia="宋体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p</w:t>
      </w:r>
      <w:r>
        <w:rPr>
          <w:rFonts w:hint="default" w:ascii="Courier New" w:hAnsi="Courier New" w:cs="Courier New"/>
          <w:lang w:val="en-US" w:eastAsia="zh-CN"/>
        </w:rPr>
        <w:t>inyougou-manager-web/src/main/webapp/admin/content.html</w:t>
      </w:r>
      <w:r>
        <w:rPr>
          <w:rFonts w:hint="eastAsia" w:ascii="Courier New" w:hAnsi="Courier New" w:cs="Courier New"/>
          <w:lang w:val="en-US" w:eastAsia="zh-CN"/>
        </w:rPr>
        <w:t>页面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eastAsia="仿宋" w:cs="Courier New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仿宋" w:cs="Courier New"/>
                <w:b/>
                <w:bCs/>
                <w:sz w:val="21"/>
                <w:szCs w:val="21"/>
                <w:vertAlign w:val="baseline"/>
                <w:lang w:val="en-US" w:eastAsia="zh-CN"/>
              </w:rPr>
              <w:t>修改：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button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type=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"button"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"btn bg-olive btn-xs"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    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data-toggle=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"modal"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data-target=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"#editModal"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    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/>
              </w:rPr>
              <w:t>@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click="show(</w:t>
            </w:r>
            <w:r>
              <w:rPr>
                <w:rFonts w:hint="eastAsia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 w:eastAsia="zh-CN"/>
              </w:rPr>
              <w:t>entity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);"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7EDCC"/>
              </w:rPr>
              <w:t>修改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button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  <w:lang w:val="en-US" w:eastAsia="zh-CN"/>
              </w:rPr>
            </w:pP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  <w:t>删除：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8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</w:pP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&gt;&lt;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input </w:t>
            </w:r>
            <w:r>
              <w:rPr>
                <w:rFonts w:hint="default" w:ascii="Courier New" w:hAnsi="Courier New" w:cs="Courier New"/>
                <w:b/>
                <w:color w:val="0000FF"/>
                <w:sz w:val="22"/>
                <w:szCs w:val="22"/>
                <w:shd w:val="clear" w:fill="C8EDCC"/>
              </w:rPr>
              <w:t>type=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>"checkbox"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 xml:space="preserve">         </w:t>
            </w:r>
            <w:r>
              <w:rPr>
                <w:rFonts w:hint="default" w:ascii="Courier New" w:hAnsi="Courier New" w:cs="Courier New"/>
                <w:b/>
                <w:color w:val="FF0000"/>
                <w:sz w:val="22"/>
                <w:szCs w:val="22"/>
                <w:shd w:val="clear" w:fill="C8EDCC"/>
              </w:rPr>
              <w:t>:value="entity.id" v-model="ids"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8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</w:pP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8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</w:pP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th </w:t>
            </w:r>
            <w:r>
              <w:rPr>
                <w:rFonts w:hint="default" w:ascii="Courier New" w:hAnsi="Courier New" w:cs="Courier New"/>
                <w:b/>
                <w:color w:val="0000FF"/>
                <w:sz w:val="22"/>
                <w:szCs w:val="22"/>
                <w:shd w:val="clear" w:fill="C8EDCC"/>
              </w:rPr>
              <w:t>style=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>"</w:t>
            </w:r>
            <w:r>
              <w:rPr>
                <w:rFonts w:hint="default" w:ascii="Courier New" w:hAnsi="Courier New" w:cs="Courier New"/>
                <w:b/>
                <w:color w:val="0000FF"/>
                <w:sz w:val="22"/>
                <w:szCs w:val="22"/>
                <w:shd w:val="clear" w:fill="C8EDCC"/>
              </w:rPr>
              <w:t>padding-right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: </w:t>
            </w:r>
            <w:r>
              <w:rPr>
                <w:rFonts w:hint="default" w:ascii="Courier New" w:hAnsi="Courier New" w:cs="Courier New"/>
                <w:color w:val="0000FF"/>
                <w:sz w:val="22"/>
                <w:szCs w:val="22"/>
                <w:shd w:val="clear" w:fill="C8EDCC"/>
              </w:rPr>
              <w:t>0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>px"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input </w:t>
            </w:r>
            <w:r>
              <w:rPr>
                <w:rFonts w:hint="default" w:ascii="Courier New" w:hAnsi="Courier New" w:cs="Courier New"/>
                <w:b/>
                <w:color w:val="0000FF"/>
                <w:sz w:val="22"/>
                <w:szCs w:val="22"/>
                <w:shd w:val="clear" w:fill="C8EDCC"/>
              </w:rPr>
              <w:t>type=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>"checkbox"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FF0000"/>
                <w:sz w:val="22"/>
                <w:szCs w:val="22"/>
                <w:shd w:val="clear" w:fill="C8EDCC"/>
              </w:rPr>
              <w:t xml:space="preserve"> @click="checkAll($event)"</w:t>
            </w:r>
            <w:r>
              <w:rPr>
                <w:rFonts w:hint="default" w:ascii="Courier New" w:hAnsi="Courier New" w:cs="Courier New"/>
                <w:b/>
                <w:color w:val="FF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FF0000"/>
                <w:sz w:val="22"/>
                <w:szCs w:val="22"/>
                <w:shd w:val="clear" w:fill="C8EDCC"/>
              </w:rPr>
              <w:t xml:space="preserve">         :checked="checked"</w:t>
            </w:r>
            <w:r>
              <w:rPr>
                <w:rFonts w:hint="default" w:ascii="Courier New" w:hAnsi="Courier New" w:cs="Courier New"/>
                <w:b/>
                <w:color w:val="FF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 xml:space="preserve">         </w:t>
            </w:r>
            <w:r>
              <w:rPr>
                <w:rFonts w:hint="default" w:ascii="Courier New" w:hAnsi="Courier New" w:cs="Courier New"/>
                <w:b/>
                <w:color w:val="0000FF"/>
                <w:sz w:val="22"/>
                <w:szCs w:val="22"/>
                <w:shd w:val="clear" w:fill="C8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>"icheckbox_square-blue"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th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8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</w:pP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button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type=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"button"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"btn btn-default"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title=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default" w:ascii="Courier New" w:hAnsi="Courier New" w:eastAsia="宋体" w:cs="Courier New"/>
                <w:b/>
                <w:color w:val="008000"/>
                <w:sz w:val="21"/>
                <w:szCs w:val="21"/>
                <w:shd w:val="clear" w:fill="C7EDCC"/>
              </w:rPr>
              <w:t>删除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    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/>
              </w:rPr>
              <w:t>@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click="del();"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  <w:lang w:val="en-US" w:eastAsia="zh-CN"/>
              </w:rPr>
              <w:t xml:space="preserve">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i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"fa fa-trash-o"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i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&gt; </w:t>
            </w:r>
            <w:r>
              <w:rPr>
                <w:rFonts w:hint="default" w:ascii="Courier New" w:hAnsi="Courier New" w:eastAsia="宋体" w:cs="Courier New"/>
                <w:color w:val="000000"/>
                <w:sz w:val="21"/>
                <w:szCs w:val="21"/>
                <w:shd w:val="clear" w:fill="C7EDCC"/>
              </w:rPr>
              <w:t>删除</w:t>
            </w:r>
            <w:r>
              <w:rPr>
                <w:rFonts w:hint="default" w:ascii="Courier New" w:hAnsi="Courier New" w:eastAsia="宋体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button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eastAsia" w:ascii="Courier New" w:hAnsi="Courier New" w:cs="Courier New"/>
          <w:b/>
          <w:bCs/>
          <w:color w:val="FF0000"/>
          <w:sz w:val="21"/>
          <w:szCs w:val="21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397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方正兰亭超细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center"/>
    </w:pPr>
    <w:r>
      <w:rPr>
        <w:rFonts w:hint="eastAsia"/>
        <w:lang w:val="en-US" w:eastAsia="zh-CN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-75565</wp:posOffset>
          </wp:positionV>
          <wp:extent cx="7647940" cy="548640"/>
          <wp:effectExtent l="0" t="0" r="0" b="3810"/>
          <wp:wrapNone/>
          <wp:docPr id="8" name="图片 8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微软雅黑" w:hAnsi="微软雅黑" w:eastAsia="微软雅黑" w:cs="微软雅黑"/>
        <w:sz w:val="20"/>
        <w:szCs w:val="20"/>
      </w:rPr>
      <w:t>北京市昌平区建材城西路金燕龙办公楼一层   电话：400-618-9090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lang w:val="en-US" w:eastAsia="zh-CN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-1183005</wp:posOffset>
          </wp:positionH>
          <wp:positionV relativeFrom="paragraph">
            <wp:posOffset>-521335</wp:posOffset>
          </wp:positionV>
          <wp:extent cx="7630795" cy="910590"/>
          <wp:effectExtent l="0" t="0" r="8255" b="3810"/>
          <wp:wrapNone/>
          <wp:docPr id="11" name="图片 11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图片 11" descr="各种word模板cs6-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EA264F6"/>
    <w:multiLevelType w:val="singleLevel"/>
    <w:tmpl w:val="8EA264F6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>
    <w:nsid w:val="BC6B6AB9"/>
    <w:multiLevelType w:val="singleLevel"/>
    <w:tmpl w:val="BC6B6AB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D0D44913"/>
    <w:multiLevelType w:val="singleLevel"/>
    <w:tmpl w:val="D0D4491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0BF19D25"/>
    <w:multiLevelType w:val="singleLevel"/>
    <w:tmpl w:val="0BF19D2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2E76330D"/>
    <w:multiLevelType w:val="multilevel"/>
    <w:tmpl w:val="2E76330D"/>
    <w:lvl w:ilvl="0" w:tentative="0">
      <w:start w:val="1"/>
      <w:numFmt w:val="chineseCountingThousand"/>
      <w:pStyle w:val="2"/>
      <w:suff w:val="space"/>
      <w:lvlText w:val="%1、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2．"/>
      <w:lvlJc w:val="left"/>
      <w:pPr>
        <w:ind w:left="992" w:hanging="992"/>
      </w:pPr>
      <w:rPr>
        <w:rFonts w:hint="eastAsia"/>
      </w:rPr>
    </w:lvl>
    <w:lvl w:ilvl="2" w:tentative="0">
      <w:start w:val="1"/>
      <w:numFmt w:val="decimal"/>
      <w:pStyle w:val="4"/>
      <w:suff w:val="space"/>
      <w:lvlText w:val="%2.%3．"/>
      <w:lvlJc w:val="left"/>
      <w:pPr>
        <w:ind w:left="1418" w:hanging="1418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3553403C"/>
    <w:multiLevelType w:val="singleLevel"/>
    <w:tmpl w:val="3553403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5A40E074"/>
    <w:multiLevelType w:val="singleLevel"/>
    <w:tmpl w:val="5A40E074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73DAC89A"/>
    <w:multiLevelType w:val="singleLevel"/>
    <w:tmpl w:val="73DAC89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7"/>
  </w:num>
  <w:num w:numId="5">
    <w:abstractNumId w:val="6"/>
  </w:num>
  <w:num w:numId="6">
    <w:abstractNumId w:val="1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77DE3"/>
    <w:rsid w:val="000A2F43"/>
    <w:rsid w:val="000C2FD7"/>
    <w:rsid w:val="000C64FA"/>
    <w:rsid w:val="000D572C"/>
    <w:rsid w:val="000D6273"/>
    <w:rsid w:val="000D65C6"/>
    <w:rsid w:val="001116C7"/>
    <w:rsid w:val="00113784"/>
    <w:rsid w:val="00174795"/>
    <w:rsid w:val="0018522E"/>
    <w:rsid w:val="001A12B7"/>
    <w:rsid w:val="001A6036"/>
    <w:rsid w:val="0020037E"/>
    <w:rsid w:val="00203578"/>
    <w:rsid w:val="002173C7"/>
    <w:rsid w:val="002660BA"/>
    <w:rsid w:val="00297A28"/>
    <w:rsid w:val="002A5D9B"/>
    <w:rsid w:val="002B4902"/>
    <w:rsid w:val="002C2A94"/>
    <w:rsid w:val="002F27DF"/>
    <w:rsid w:val="00306C9D"/>
    <w:rsid w:val="00310732"/>
    <w:rsid w:val="003369A9"/>
    <w:rsid w:val="003474FF"/>
    <w:rsid w:val="00347E92"/>
    <w:rsid w:val="003B0329"/>
    <w:rsid w:val="003E551A"/>
    <w:rsid w:val="003F63D9"/>
    <w:rsid w:val="00401CA8"/>
    <w:rsid w:val="00422752"/>
    <w:rsid w:val="00460949"/>
    <w:rsid w:val="005211F6"/>
    <w:rsid w:val="005520F4"/>
    <w:rsid w:val="00563F41"/>
    <w:rsid w:val="0057053A"/>
    <w:rsid w:val="005B4D72"/>
    <w:rsid w:val="005C1B89"/>
    <w:rsid w:val="005C2E8D"/>
    <w:rsid w:val="005C6828"/>
    <w:rsid w:val="005E0BF2"/>
    <w:rsid w:val="005E6D3D"/>
    <w:rsid w:val="0060673D"/>
    <w:rsid w:val="00625A3C"/>
    <w:rsid w:val="00626692"/>
    <w:rsid w:val="006960F8"/>
    <w:rsid w:val="006A6A3A"/>
    <w:rsid w:val="006B3924"/>
    <w:rsid w:val="006B7E4E"/>
    <w:rsid w:val="006C7E09"/>
    <w:rsid w:val="006D27E8"/>
    <w:rsid w:val="00707BC7"/>
    <w:rsid w:val="007319D0"/>
    <w:rsid w:val="00746034"/>
    <w:rsid w:val="00784991"/>
    <w:rsid w:val="0078619B"/>
    <w:rsid w:val="00794F28"/>
    <w:rsid w:val="00795408"/>
    <w:rsid w:val="007A0CD8"/>
    <w:rsid w:val="007A6E30"/>
    <w:rsid w:val="007D073F"/>
    <w:rsid w:val="007D0FFD"/>
    <w:rsid w:val="007D66FF"/>
    <w:rsid w:val="007E1E60"/>
    <w:rsid w:val="0081607D"/>
    <w:rsid w:val="008427E7"/>
    <w:rsid w:val="00843869"/>
    <w:rsid w:val="00855538"/>
    <w:rsid w:val="008635B3"/>
    <w:rsid w:val="008723A9"/>
    <w:rsid w:val="00882AFC"/>
    <w:rsid w:val="00891761"/>
    <w:rsid w:val="008D484E"/>
    <w:rsid w:val="008D6DB7"/>
    <w:rsid w:val="00902598"/>
    <w:rsid w:val="0093365E"/>
    <w:rsid w:val="00940811"/>
    <w:rsid w:val="0096019F"/>
    <w:rsid w:val="009A7862"/>
    <w:rsid w:val="009B7BE7"/>
    <w:rsid w:val="009D2C95"/>
    <w:rsid w:val="009E2BC4"/>
    <w:rsid w:val="009E3D11"/>
    <w:rsid w:val="00A40A60"/>
    <w:rsid w:val="00A41CF7"/>
    <w:rsid w:val="00A6772D"/>
    <w:rsid w:val="00A73111"/>
    <w:rsid w:val="00A8466A"/>
    <w:rsid w:val="00A90624"/>
    <w:rsid w:val="00AB03B8"/>
    <w:rsid w:val="00AB0B77"/>
    <w:rsid w:val="00AB44E5"/>
    <w:rsid w:val="00AB551A"/>
    <w:rsid w:val="00AC3815"/>
    <w:rsid w:val="00AC7D21"/>
    <w:rsid w:val="00AE06BC"/>
    <w:rsid w:val="00AF7325"/>
    <w:rsid w:val="00B039CA"/>
    <w:rsid w:val="00B159D2"/>
    <w:rsid w:val="00B24198"/>
    <w:rsid w:val="00B44CA5"/>
    <w:rsid w:val="00B55ADF"/>
    <w:rsid w:val="00B96C5E"/>
    <w:rsid w:val="00BA14F0"/>
    <w:rsid w:val="00BA6D3D"/>
    <w:rsid w:val="00BC0B22"/>
    <w:rsid w:val="00BD2571"/>
    <w:rsid w:val="00C061BD"/>
    <w:rsid w:val="00C23259"/>
    <w:rsid w:val="00C30059"/>
    <w:rsid w:val="00C32FE1"/>
    <w:rsid w:val="00C33D53"/>
    <w:rsid w:val="00C55601"/>
    <w:rsid w:val="00C66E5B"/>
    <w:rsid w:val="00C7215F"/>
    <w:rsid w:val="00C95A6D"/>
    <w:rsid w:val="00CB21CC"/>
    <w:rsid w:val="00CC0527"/>
    <w:rsid w:val="00CE3E78"/>
    <w:rsid w:val="00D03751"/>
    <w:rsid w:val="00D4066A"/>
    <w:rsid w:val="00D65448"/>
    <w:rsid w:val="00D752CA"/>
    <w:rsid w:val="00D77F53"/>
    <w:rsid w:val="00D976AF"/>
    <w:rsid w:val="00DA25C9"/>
    <w:rsid w:val="00DD5591"/>
    <w:rsid w:val="00DD745A"/>
    <w:rsid w:val="00E0161E"/>
    <w:rsid w:val="00E0422A"/>
    <w:rsid w:val="00E0454B"/>
    <w:rsid w:val="00E05688"/>
    <w:rsid w:val="00E06C13"/>
    <w:rsid w:val="00E24336"/>
    <w:rsid w:val="00E651FF"/>
    <w:rsid w:val="00E877D9"/>
    <w:rsid w:val="00E926C9"/>
    <w:rsid w:val="00E94EF3"/>
    <w:rsid w:val="00EA6E88"/>
    <w:rsid w:val="00EB4025"/>
    <w:rsid w:val="00EB4826"/>
    <w:rsid w:val="00ED54C0"/>
    <w:rsid w:val="00EE2CD5"/>
    <w:rsid w:val="00EE36F5"/>
    <w:rsid w:val="00EE7C74"/>
    <w:rsid w:val="00F1319B"/>
    <w:rsid w:val="00F17FFE"/>
    <w:rsid w:val="00F235D9"/>
    <w:rsid w:val="00F329B0"/>
    <w:rsid w:val="00F64BFB"/>
    <w:rsid w:val="00FB0256"/>
    <w:rsid w:val="00FB1ADD"/>
    <w:rsid w:val="00FE0B71"/>
    <w:rsid w:val="01006256"/>
    <w:rsid w:val="01027F7C"/>
    <w:rsid w:val="0105677B"/>
    <w:rsid w:val="0107193D"/>
    <w:rsid w:val="0108211C"/>
    <w:rsid w:val="010A45C6"/>
    <w:rsid w:val="010C2936"/>
    <w:rsid w:val="01134345"/>
    <w:rsid w:val="01135495"/>
    <w:rsid w:val="0115219E"/>
    <w:rsid w:val="01160717"/>
    <w:rsid w:val="01164440"/>
    <w:rsid w:val="01171F23"/>
    <w:rsid w:val="01195DF3"/>
    <w:rsid w:val="01196529"/>
    <w:rsid w:val="011B63B5"/>
    <w:rsid w:val="011C0A05"/>
    <w:rsid w:val="01241418"/>
    <w:rsid w:val="01254F6E"/>
    <w:rsid w:val="01267049"/>
    <w:rsid w:val="01275603"/>
    <w:rsid w:val="012838B3"/>
    <w:rsid w:val="012A2766"/>
    <w:rsid w:val="012A62F9"/>
    <w:rsid w:val="012A7DB2"/>
    <w:rsid w:val="012F62C6"/>
    <w:rsid w:val="01336811"/>
    <w:rsid w:val="013734C0"/>
    <w:rsid w:val="01377544"/>
    <w:rsid w:val="0138010C"/>
    <w:rsid w:val="013849E6"/>
    <w:rsid w:val="013C0CB8"/>
    <w:rsid w:val="013C0FF5"/>
    <w:rsid w:val="013D59B4"/>
    <w:rsid w:val="01436687"/>
    <w:rsid w:val="01491140"/>
    <w:rsid w:val="01496311"/>
    <w:rsid w:val="014E2C47"/>
    <w:rsid w:val="0151636F"/>
    <w:rsid w:val="015167C4"/>
    <w:rsid w:val="0154288F"/>
    <w:rsid w:val="015602E3"/>
    <w:rsid w:val="01570088"/>
    <w:rsid w:val="015751DF"/>
    <w:rsid w:val="015B2996"/>
    <w:rsid w:val="015C3829"/>
    <w:rsid w:val="015C7FA2"/>
    <w:rsid w:val="016107D4"/>
    <w:rsid w:val="01632415"/>
    <w:rsid w:val="016455D6"/>
    <w:rsid w:val="0165302B"/>
    <w:rsid w:val="01680738"/>
    <w:rsid w:val="0168362F"/>
    <w:rsid w:val="016D1DF6"/>
    <w:rsid w:val="016D6C11"/>
    <w:rsid w:val="016E188A"/>
    <w:rsid w:val="01734206"/>
    <w:rsid w:val="017633EE"/>
    <w:rsid w:val="01776772"/>
    <w:rsid w:val="017D4E6C"/>
    <w:rsid w:val="0184101E"/>
    <w:rsid w:val="0189626E"/>
    <w:rsid w:val="018B34B4"/>
    <w:rsid w:val="018B3AC0"/>
    <w:rsid w:val="018F0A55"/>
    <w:rsid w:val="018F69BB"/>
    <w:rsid w:val="018F7993"/>
    <w:rsid w:val="019133DE"/>
    <w:rsid w:val="019773EC"/>
    <w:rsid w:val="01987989"/>
    <w:rsid w:val="019D6C03"/>
    <w:rsid w:val="01A17B02"/>
    <w:rsid w:val="01A34091"/>
    <w:rsid w:val="01A44421"/>
    <w:rsid w:val="01A53E1A"/>
    <w:rsid w:val="01A628C3"/>
    <w:rsid w:val="01A7076E"/>
    <w:rsid w:val="01A753AB"/>
    <w:rsid w:val="01A82592"/>
    <w:rsid w:val="01AA4F11"/>
    <w:rsid w:val="01AB59D4"/>
    <w:rsid w:val="01AD2ED1"/>
    <w:rsid w:val="01B16A40"/>
    <w:rsid w:val="01B17C45"/>
    <w:rsid w:val="01B22C5D"/>
    <w:rsid w:val="01B26E70"/>
    <w:rsid w:val="01B5787F"/>
    <w:rsid w:val="01B73928"/>
    <w:rsid w:val="01B845B4"/>
    <w:rsid w:val="01B84B53"/>
    <w:rsid w:val="01BD53D8"/>
    <w:rsid w:val="01BE7033"/>
    <w:rsid w:val="01C13E10"/>
    <w:rsid w:val="01C707B3"/>
    <w:rsid w:val="01C9616B"/>
    <w:rsid w:val="01CA1F40"/>
    <w:rsid w:val="01CA32A4"/>
    <w:rsid w:val="01CC0C23"/>
    <w:rsid w:val="01CD242C"/>
    <w:rsid w:val="01D246AE"/>
    <w:rsid w:val="01D800BC"/>
    <w:rsid w:val="01D80188"/>
    <w:rsid w:val="01DA106A"/>
    <w:rsid w:val="01DC7510"/>
    <w:rsid w:val="01DD61B2"/>
    <w:rsid w:val="01DE33AD"/>
    <w:rsid w:val="01E270D3"/>
    <w:rsid w:val="01E47727"/>
    <w:rsid w:val="01EC0B6A"/>
    <w:rsid w:val="01ED2AAA"/>
    <w:rsid w:val="01EE241F"/>
    <w:rsid w:val="01EE79B9"/>
    <w:rsid w:val="01F534F0"/>
    <w:rsid w:val="01FD0551"/>
    <w:rsid w:val="01FE08AD"/>
    <w:rsid w:val="01FF7B97"/>
    <w:rsid w:val="020041D5"/>
    <w:rsid w:val="0201324F"/>
    <w:rsid w:val="0202797C"/>
    <w:rsid w:val="020339F1"/>
    <w:rsid w:val="02057225"/>
    <w:rsid w:val="0208159A"/>
    <w:rsid w:val="02095692"/>
    <w:rsid w:val="020F19A2"/>
    <w:rsid w:val="02140DB7"/>
    <w:rsid w:val="021441A4"/>
    <w:rsid w:val="02146745"/>
    <w:rsid w:val="02160B71"/>
    <w:rsid w:val="02177317"/>
    <w:rsid w:val="021802C4"/>
    <w:rsid w:val="021B1E34"/>
    <w:rsid w:val="021B24CE"/>
    <w:rsid w:val="021D01C2"/>
    <w:rsid w:val="021E661D"/>
    <w:rsid w:val="021F08EB"/>
    <w:rsid w:val="02213FFE"/>
    <w:rsid w:val="0222636C"/>
    <w:rsid w:val="022927D6"/>
    <w:rsid w:val="022D7F30"/>
    <w:rsid w:val="022E0DA3"/>
    <w:rsid w:val="023100D7"/>
    <w:rsid w:val="02313E30"/>
    <w:rsid w:val="02316149"/>
    <w:rsid w:val="023207E1"/>
    <w:rsid w:val="02361178"/>
    <w:rsid w:val="02375EBD"/>
    <w:rsid w:val="023A6716"/>
    <w:rsid w:val="023B7B93"/>
    <w:rsid w:val="023D7EEF"/>
    <w:rsid w:val="023F3AEB"/>
    <w:rsid w:val="02403B06"/>
    <w:rsid w:val="0241094F"/>
    <w:rsid w:val="024304E0"/>
    <w:rsid w:val="024B6F89"/>
    <w:rsid w:val="02504584"/>
    <w:rsid w:val="025247B6"/>
    <w:rsid w:val="02561D0E"/>
    <w:rsid w:val="0257073F"/>
    <w:rsid w:val="02583C72"/>
    <w:rsid w:val="0258783B"/>
    <w:rsid w:val="025A5896"/>
    <w:rsid w:val="025B3F92"/>
    <w:rsid w:val="025D329E"/>
    <w:rsid w:val="025E222D"/>
    <w:rsid w:val="02603CFE"/>
    <w:rsid w:val="02634A2B"/>
    <w:rsid w:val="0264382D"/>
    <w:rsid w:val="026720DA"/>
    <w:rsid w:val="026B4880"/>
    <w:rsid w:val="026D4E04"/>
    <w:rsid w:val="02701A3F"/>
    <w:rsid w:val="027378DF"/>
    <w:rsid w:val="027575BC"/>
    <w:rsid w:val="02777AF0"/>
    <w:rsid w:val="02786F54"/>
    <w:rsid w:val="027D7B73"/>
    <w:rsid w:val="02801489"/>
    <w:rsid w:val="02845A33"/>
    <w:rsid w:val="02856C99"/>
    <w:rsid w:val="02860ABB"/>
    <w:rsid w:val="02863266"/>
    <w:rsid w:val="02872373"/>
    <w:rsid w:val="02875236"/>
    <w:rsid w:val="02882D1D"/>
    <w:rsid w:val="028A3AA4"/>
    <w:rsid w:val="028B16F5"/>
    <w:rsid w:val="028D06D5"/>
    <w:rsid w:val="02950127"/>
    <w:rsid w:val="029B3B11"/>
    <w:rsid w:val="029C1D0E"/>
    <w:rsid w:val="029C3437"/>
    <w:rsid w:val="029D6304"/>
    <w:rsid w:val="029E65A9"/>
    <w:rsid w:val="02A03886"/>
    <w:rsid w:val="02A07D75"/>
    <w:rsid w:val="02A107BC"/>
    <w:rsid w:val="02A14625"/>
    <w:rsid w:val="02A328F6"/>
    <w:rsid w:val="02A5107C"/>
    <w:rsid w:val="02A654E6"/>
    <w:rsid w:val="02A745F9"/>
    <w:rsid w:val="02A81088"/>
    <w:rsid w:val="02AC7A77"/>
    <w:rsid w:val="02AD03A2"/>
    <w:rsid w:val="02AE58A8"/>
    <w:rsid w:val="02B17E4D"/>
    <w:rsid w:val="02B34952"/>
    <w:rsid w:val="02B7533C"/>
    <w:rsid w:val="02B850FA"/>
    <w:rsid w:val="02BF2976"/>
    <w:rsid w:val="02C043B2"/>
    <w:rsid w:val="02C078FD"/>
    <w:rsid w:val="02C34DA6"/>
    <w:rsid w:val="02C40CB8"/>
    <w:rsid w:val="02C42C99"/>
    <w:rsid w:val="02C51D97"/>
    <w:rsid w:val="02C645C8"/>
    <w:rsid w:val="02C9087E"/>
    <w:rsid w:val="02CA2DE2"/>
    <w:rsid w:val="02CA6484"/>
    <w:rsid w:val="02D128D4"/>
    <w:rsid w:val="02D638FA"/>
    <w:rsid w:val="02D66605"/>
    <w:rsid w:val="02D81733"/>
    <w:rsid w:val="02DA61AA"/>
    <w:rsid w:val="02E0459C"/>
    <w:rsid w:val="02E51554"/>
    <w:rsid w:val="02E5332D"/>
    <w:rsid w:val="02E61BC5"/>
    <w:rsid w:val="02E82294"/>
    <w:rsid w:val="02E9524F"/>
    <w:rsid w:val="02EA1ADE"/>
    <w:rsid w:val="02EA7B25"/>
    <w:rsid w:val="02EA7D45"/>
    <w:rsid w:val="02EF352F"/>
    <w:rsid w:val="02F66A69"/>
    <w:rsid w:val="02FA3F55"/>
    <w:rsid w:val="02FA5DBA"/>
    <w:rsid w:val="02FA6FC8"/>
    <w:rsid w:val="02FB10D6"/>
    <w:rsid w:val="02FF457B"/>
    <w:rsid w:val="0300135F"/>
    <w:rsid w:val="03003140"/>
    <w:rsid w:val="03013820"/>
    <w:rsid w:val="03047B36"/>
    <w:rsid w:val="03061070"/>
    <w:rsid w:val="0306597C"/>
    <w:rsid w:val="03076CD2"/>
    <w:rsid w:val="030B3033"/>
    <w:rsid w:val="030C3C2D"/>
    <w:rsid w:val="030D613B"/>
    <w:rsid w:val="03127704"/>
    <w:rsid w:val="031419EB"/>
    <w:rsid w:val="03152D5E"/>
    <w:rsid w:val="03161A84"/>
    <w:rsid w:val="03186258"/>
    <w:rsid w:val="0319714C"/>
    <w:rsid w:val="03197BDF"/>
    <w:rsid w:val="031B1F03"/>
    <w:rsid w:val="03234232"/>
    <w:rsid w:val="032C1E5F"/>
    <w:rsid w:val="032D723D"/>
    <w:rsid w:val="032E4EF9"/>
    <w:rsid w:val="03306BD1"/>
    <w:rsid w:val="03326EBB"/>
    <w:rsid w:val="0335068A"/>
    <w:rsid w:val="033667B1"/>
    <w:rsid w:val="0337693A"/>
    <w:rsid w:val="033836B7"/>
    <w:rsid w:val="033B1780"/>
    <w:rsid w:val="033B1C65"/>
    <w:rsid w:val="033C2045"/>
    <w:rsid w:val="033E3802"/>
    <w:rsid w:val="03401DDC"/>
    <w:rsid w:val="03431048"/>
    <w:rsid w:val="034367B1"/>
    <w:rsid w:val="034523A2"/>
    <w:rsid w:val="03462B77"/>
    <w:rsid w:val="03485289"/>
    <w:rsid w:val="034B40BA"/>
    <w:rsid w:val="034C1148"/>
    <w:rsid w:val="034C526D"/>
    <w:rsid w:val="034C705E"/>
    <w:rsid w:val="034F67FE"/>
    <w:rsid w:val="035028BD"/>
    <w:rsid w:val="03506B85"/>
    <w:rsid w:val="03531A64"/>
    <w:rsid w:val="03546FCB"/>
    <w:rsid w:val="035521C2"/>
    <w:rsid w:val="0355295E"/>
    <w:rsid w:val="0355393A"/>
    <w:rsid w:val="03566691"/>
    <w:rsid w:val="03566B08"/>
    <w:rsid w:val="0357328F"/>
    <w:rsid w:val="035E0094"/>
    <w:rsid w:val="03636B3F"/>
    <w:rsid w:val="03641D13"/>
    <w:rsid w:val="03647C49"/>
    <w:rsid w:val="03657700"/>
    <w:rsid w:val="03675E81"/>
    <w:rsid w:val="036778CB"/>
    <w:rsid w:val="0368124C"/>
    <w:rsid w:val="036A6004"/>
    <w:rsid w:val="036F2F40"/>
    <w:rsid w:val="03727D50"/>
    <w:rsid w:val="03735EEA"/>
    <w:rsid w:val="03775D54"/>
    <w:rsid w:val="037B00C2"/>
    <w:rsid w:val="03801EF4"/>
    <w:rsid w:val="03830A46"/>
    <w:rsid w:val="0384006A"/>
    <w:rsid w:val="038734D8"/>
    <w:rsid w:val="03880438"/>
    <w:rsid w:val="038939AC"/>
    <w:rsid w:val="038A1495"/>
    <w:rsid w:val="038B3562"/>
    <w:rsid w:val="038B44B9"/>
    <w:rsid w:val="038D5EAC"/>
    <w:rsid w:val="038F0DE2"/>
    <w:rsid w:val="03923916"/>
    <w:rsid w:val="03932CE4"/>
    <w:rsid w:val="03932E23"/>
    <w:rsid w:val="0393419E"/>
    <w:rsid w:val="03947804"/>
    <w:rsid w:val="03956021"/>
    <w:rsid w:val="03960E21"/>
    <w:rsid w:val="0397595C"/>
    <w:rsid w:val="039804E4"/>
    <w:rsid w:val="039817ED"/>
    <w:rsid w:val="03987D25"/>
    <w:rsid w:val="03A312F1"/>
    <w:rsid w:val="03A362A4"/>
    <w:rsid w:val="03A8784D"/>
    <w:rsid w:val="03AD5098"/>
    <w:rsid w:val="03AD7AAC"/>
    <w:rsid w:val="03AE615A"/>
    <w:rsid w:val="03B56C92"/>
    <w:rsid w:val="03B93C96"/>
    <w:rsid w:val="03BD5204"/>
    <w:rsid w:val="03BF3DA9"/>
    <w:rsid w:val="03C03327"/>
    <w:rsid w:val="03C04050"/>
    <w:rsid w:val="03C1663C"/>
    <w:rsid w:val="03C66214"/>
    <w:rsid w:val="03C74570"/>
    <w:rsid w:val="03C842E1"/>
    <w:rsid w:val="03C85011"/>
    <w:rsid w:val="03CA63D9"/>
    <w:rsid w:val="03CD7BAA"/>
    <w:rsid w:val="03D03F49"/>
    <w:rsid w:val="03D53C88"/>
    <w:rsid w:val="03DA3B89"/>
    <w:rsid w:val="03DD0495"/>
    <w:rsid w:val="03DD5213"/>
    <w:rsid w:val="03DE2807"/>
    <w:rsid w:val="03DF0215"/>
    <w:rsid w:val="03E163DF"/>
    <w:rsid w:val="03EF08CB"/>
    <w:rsid w:val="03F054A6"/>
    <w:rsid w:val="03F45B4F"/>
    <w:rsid w:val="03F53080"/>
    <w:rsid w:val="03F53986"/>
    <w:rsid w:val="03F5592E"/>
    <w:rsid w:val="03F60529"/>
    <w:rsid w:val="03F86560"/>
    <w:rsid w:val="03FC3D0A"/>
    <w:rsid w:val="0405069C"/>
    <w:rsid w:val="04061174"/>
    <w:rsid w:val="04080F2E"/>
    <w:rsid w:val="040A2A7C"/>
    <w:rsid w:val="040E5F48"/>
    <w:rsid w:val="04102570"/>
    <w:rsid w:val="04154CD0"/>
    <w:rsid w:val="041559A6"/>
    <w:rsid w:val="04161EC4"/>
    <w:rsid w:val="041854F6"/>
    <w:rsid w:val="0419072E"/>
    <w:rsid w:val="041F3510"/>
    <w:rsid w:val="04215BB4"/>
    <w:rsid w:val="04223D52"/>
    <w:rsid w:val="04257A1B"/>
    <w:rsid w:val="04290A15"/>
    <w:rsid w:val="042D1C60"/>
    <w:rsid w:val="04303BDB"/>
    <w:rsid w:val="0434483A"/>
    <w:rsid w:val="043729CD"/>
    <w:rsid w:val="04387935"/>
    <w:rsid w:val="04394886"/>
    <w:rsid w:val="043A07E0"/>
    <w:rsid w:val="043A76A0"/>
    <w:rsid w:val="043B7B9E"/>
    <w:rsid w:val="043C7DEF"/>
    <w:rsid w:val="043D34D9"/>
    <w:rsid w:val="043D41DA"/>
    <w:rsid w:val="04403640"/>
    <w:rsid w:val="04407375"/>
    <w:rsid w:val="04453574"/>
    <w:rsid w:val="04492D5B"/>
    <w:rsid w:val="044948FF"/>
    <w:rsid w:val="044B305C"/>
    <w:rsid w:val="044E025C"/>
    <w:rsid w:val="04555A9C"/>
    <w:rsid w:val="04561451"/>
    <w:rsid w:val="045753C1"/>
    <w:rsid w:val="04581791"/>
    <w:rsid w:val="045B4FB5"/>
    <w:rsid w:val="045E6288"/>
    <w:rsid w:val="04610957"/>
    <w:rsid w:val="04616200"/>
    <w:rsid w:val="04632210"/>
    <w:rsid w:val="046710E7"/>
    <w:rsid w:val="046A1F9A"/>
    <w:rsid w:val="046B52DB"/>
    <w:rsid w:val="046C6C15"/>
    <w:rsid w:val="046F6344"/>
    <w:rsid w:val="04722483"/>
    <w:rsid w:val="047535E6"/>
    <w:rsid w:val="047626A2"/>
    <w:rsid w:val="04795069"/>
    <w:rsid w:val="0479660F"/>
    <w:rsid w:val="047B662F"/>
    <w:rsid w:val="047D7630"/>
    <w:rsid w:val="047F0359"/>
    <w:rsid w:val="04821C5B"/>
    <w:rsid w:val="048241FC"/>
    <w:rsid w:val="04836E0A"/>
    <w:rsid w:val="04843352"/>
    <w:rsid w:val="04847B9B"/>
    <w:rsid w:val="048512B2"/>
    <w:rsid w:val="048515EB"/>
    <w:rsid w:val="04886D6E"/>
    <w:rsid w:val="048F532E"/>
    <w:rsid w:val="049332B6"/>
    <w:rsid w:val="049342D6"/>
    <w:rsid w:val="049460CD"/>
    <w:rsid w:val="0498474A"/>
    <w:rsid w:val="04993756"/>
    <w:rsid w:val="049C692C"/>
    <w:rsid w:val="049D7F6E"/>
    <w:rsid w:val="049E1C70"/>
    <w:rsid w:val="049F090D"/>
    <w:rsid w:val="04A22CBD"/>
    <w:rsid w:val="04A74A35"/>
    <w:rsid w:val="04A9464C"/>
    <w:rsid w:val="04AB63DC"/>
    <w:rsid w:val="04AC63F8"/>
    <w:rsid w:val="04AC75CD"/>
    <w:rsid w:val="04AC7F1A"/>
    <w:rsid w:val="04B00D11"/>
    <w:rsid w:val="04B47C0B"/>
    <w:rsid w:val="04BA1089"/>
    <w:rsid w:val="04BB1815"/>
    <w:rsid w:val="04BF0378"/>
    <w:rsid w:val="04C03745"/>
    <w:rsid w:val="04C07871"/>
    <w:rsid w:val="04C101F6"/>
    <w:rsid w:val="04C65EA1"/>
    <w:rsid w:val="04C84B9D"/>
    <w:rsid w:val="04CB7B9C"/>
    <w:rsid w:val="04CD767E"/>
    <w:rsid w:val="04CF7732"/>
    <w:rsid w:val="04D21858"/>
    <w:rsid w:val="04D27BC5"/>
    <w:rsid w:val="04D310D2"/>
    <w:rsid w:val="04D35332"/>
    <w:rsid w:val="04D40E15"/>
    <w:rsid w:val="04D53D25"/>
    <w:rsid w:val="04D5537C"/>
    <w:rsid w:val="04D7053D"/>
    <w:rsid w:val="04D85C74"/>
    <w:rsid w:val="04D96E55"/>
    <w:rsid w:val="04DB0074"/>
    <w:rsid w:val="04DB5B09"/>
    <w:rsid w:val="04DD3999"/>
    <w:rsid w:val="04E10589"/>
    <w:rsid w:val="04E5463A"/>
    <w:rsid w:val="04E65158"/>
    <w:rsid w:val="04E715CE"/>
    <w:rsid w:val="04E752B1"/>
    <w:rsid w:val="04E7661E"/>
    <w:rsid w:val="04E87C47"/>
    <w:rsid w:val="04EB4E25"/>
    <w:rsid w:val="04EC620A"/>
    <w:rsid w:val="04ED1917"/>
    <w:rsid w:val="04EF2DC7"/>
    <w:rsid w:val="04EF4193"/>
    <w:rsid w:val="04F10899"/>
    <w:rsid w:val="04F45B83"/>
    <w:rsid w:val="04FA2FAB"/>
    <w:rsid w:val="04FC241E"/>
    <w:rsid w:val="04FF3273"/>
    <w:rsid w:val="04FF3F04"/>
    <w:rsid w:val="0501169F"/>
    <w:rsid w:val="05023F6F"/>
    <w:rsid w:val="05026255"/>
    <w:rsid w:val="050809B0"/>
    <w:rsid w:val="051401E7"/>
    <w:rsid w:val="05164C46"/>
    <w:rsid w:val="051A6F0A"/>
    <w:rsid w:val="051F2C2F"/>
    <w:rsid w:val="051F3A62"/>
    <w:rsid w:val="0521617F"/>
    <w:rsid w:val="05264296"/>
    <w:rsid w:val="05271FEE"/>
    <w:rsid w:val="0529342B"/>
    <w:rsid w:val="052A2235"/>
    <w:rsid w:val="0531754D"/>
    <w:rsid w:val="05341C6E"/>
    <w:rsid w:val="05405CA9"/>
    <w:rsid w:val="054136AE"/>
    <w:rsid w:val="05415832"/>
    <w:rsid w:val="05422124"/>
    <w:rsid w:val="05425E51"/>
    <w:rsid w:val="05435843"/>
    <w:rsid w:val="05464A5E"/>
    <w:rsid w:val="0548525B"/>
    <w:rsid w:val="05497630"/>
    <w:rsid w:val="054D69A7"/>
    <w:rsid w:val="055A72EF"/>
    <w:rsid w:val="055A7325"/>
    <w:rsid w:val="055B50AF"/>
    <w:rsid w:val="055B7DAC"/>
    <w:rsid w:val="055C4FEA"/>
    <w:rsid w:val="0560192A"/>
    <w:rsid w:val="056043BB"/>
    <w:rsid w:val="05627523"/>
    <w:rsid w:val="05640F7A"/>
    <w:rsid w:val="056A4048"/>
    <w:rsid w:val="056B031F"/>
    <w:rsid w:val="056B3ECF"/>
    <w:rsid w:val="056D0D43"/>
    <w:rsid w:val="056E6E8C"/>
    <w:rsid w:val="05716474"/>
    <w:rsid w:val="05724109"/>
    <w:rsid w:val="05737A1E"/>
    <w:rsid w:val="05752B78"/>
    <w:rsid w:val="057537E1"/>
    <w:rsid w:val="057623AF"/>
    <w:rsid w:val="05766DEB"/>
    <w:rsid w:val="05783466"/>
    <w:rsid w:val="05797A44"/>
    <w:rsid w:val="057A57C4"/>
    <w:rsid w:val="057B000B"/>
    <w:rsid w:val="057C1CFB"/>
    <w:rsid w:val="057F7988"/>
    <w:rsid w:val="058312D2"/>
    <w:rsid w:val="058F011E"/>
    <w:rsid w:val="058F1C9B"/>
    <w:rsid w:val="05945D8D"/>
    <w:rsid w:val="059519F2"/>
    <w:rsid w:val="05976B43"/>
    <w:rsid w:val="059F7D9C"/>
    <w:rsid w:val="05A27DA1"/>
    <w:rsid w:val="05A311B7"/>
    <w:rsid w:val="05A9267B"/>
    <w:rsid w:val="05B116DF"/>
    <w:rsid w:val="05B268A2"/>
    <w:rsid w:val="05B3694E"/>
    <w:rsid w:val="05B516A0"/>
    <w:rsid w:val="05B60E62"/>
    <w:rsid w:val="05B661B5"/>
    <w:rsid w:val="05B90348"/>
    <w:rsid w:val="05B96F78"/>
    <w:rsid w:val="05BC6545"/>
    <w:rsid w:val="05C07F8D"/>
    <w:rsid w:val="05C578C0"/>
    <w:rsid w:val="05C82A31"/>
    <w:rsid w:val="05CA4DF4"/>
    <w:rsid w:val="05CB5389"/>
    <w:rsid w:val="05CD0BD1"/>
    <w:rsid w:val="05CE2328"/>
    <w:rsid w:val="05D0722B"/>
    <w:rsid w:val="05D3253A"/>
    <w:rsid w:val="05D41E15"/>
    <w:rsid w:val="05D81A09"/>
    <w:rsid w:val="05D86144"/>
    <w:rsid w:val="05DA32D2"/>
    <w:rsid w:val="05DD295E"/>
    <w:rsid w:val="05DF4B19"/>
    <w:rsid w:val="05E16DF9"/>
    <w:rsid w:val="05E21F89"/>
    <w:rsid w:val="05E23F1A"/>
    <w:rsid w:val="05E32363"/>
    <w:rsid w:val="05E44B6E"/>
    <w:rsid w:val="05E5775C"/>
    <w:rsid w:val="05E96898"/>
    <w:rsid w:val="05EB3AC1"/>
    <w:rsid w:val="05EC2815"/>
    <w:rsid w:val="05EC5BE1"/>
    <w:rsid w:val="05F031FB"/>
    <w:rsid w:val="05F25D94"/>
    <w:rsid w:val="05F946BD"/>
    <w:rsid w:val="05FA68D5"/>
    <w:rsid w:val="05FA6DC7"/>
    <w:rsid w:val="05FB6D98"/>
    <w:rsid w:val="05FC68CD"/>
    <w:rsid w:val="05FD5EE2"/>
    <w:rsid w:val="060235CB"/>
    <w:rsid w:val="06056D43"/>
    <w:rsid w:val="06090A3A"/>
    <w:rsid w:val="060C3D46"/>
    <w:rsid w:val="06116641"/>
    <w:rsid w:val="06130B3F"/>
    <w:rsid w:val="06133672"/>
    <w:rsid w:val="061949FF"/>
    <w:rsid w:val="061D1345"/>
    <w:rsid w:val="061D3462"/>
    <w:rsid w:val="061F2C82"/>
    <w:rsid w:val="06252DF7"/>
    <w:rsid w:val="062A0ADD"/>
    <w:rsid w:val="062A7162"/>
    <w:rsid w:val="062F78DC"/>
    <w:rsid w:val="063207E1"/>
    <w:rsid w:val="06326A3A"/>
    <w:rsid w:val="0635088F"/>
    <w:rsid w:val="06352AAB"/>
    <w:rsid w:val="0639200D"/>
    <w:rsid w:val="0639277B"/>
    <w:rsid w:val="063A7A90"/>
    <w:rsid w:val="063B13CC"/>
    <w:rsid w:val="063C7D97"/>
    <w:rsid w:val="063D50D4"/>
    <w:rsid w:val="0645464A"/>
    <w:rsid w:val="06454C3C"/>
    <w:rsid w:val="0649788D"/>
    <w:rsid w:val="064B73BB"/>
    <w:rsid w:val="064D2D9A"/>
    <w:rsid w:val="064E7AC2"/>
    <w:rsid w:val="06517849"/>
    <w:rsid w:val="06556045"/>
    <w:rsid w:val="06577132"/>
    <w:rsid w:val="065C460D"/>
    <w:rsid w:val="065C6F8F"/>
    <w:rsid w:val="06620C1F"/>
    <w:rsid w:val="06666D9E"/>
    <w:rsid w:val="06671D50"/>
    <w:rsid w:val="066903AA"/>
    <w:rsid w:val="06696DE8"/>
    <w:rsid w:val="066B0BAC"/>
    <w:rsid w:val="066C1BC8"/>
    <w:rsid w:val="066D06E3"/>
    <w:rsid w:val="06791476"/>
    <w:rsid w:val="068243EE"/>
    <w:rsid w:val="06841727"/>
    <w:rsid w:val="06852E70"/>
    <w:rsid w:val="06877543"/>
    <w:rsid w:val="068B3A9D"/>
    <w:rsid w:val="068C362D"/>
    <w:rsid w:val="068C62A1"/>
    <w:rsid w:val="06912425"/>
    <w:rsid w:val="06922675"/>
    <w:rsid w:val="069271F4"/>
    <w:rsid w:val="06927ADE"/>
    <w:rsid w:val="06942A64"/>
    <w:rsid w:val="06947756"/>
    <w:rsid w:val="069A65E4"/>
    <w:rsid w:val="069E1F3D"/>
    <w:rsid w:val="069E5147"/>
    <w:rsid w:val="06A02141"/>
    <w:rsid w:val="06A040E1"/>
    <w:rsid w:val="06A17D2C"/>
    <w:rsid w:val="06A241AC"/>
    <w:rsid w:val="06A255A4"/>
    <w:rsid w:val="06A446B9"/>
    <w:rsid w:val="06A8369F"/>
    <w:rsid w:val="06AD0C88"/>
    <w:rsid w:val="06AD6C25"/>
    <w:rsid w:val="06B05A5D"/>
    <w:rsid w:val="06B40011"/>
    <w:rsid w:val="06B57C21"/>
    <w:rsid w:val="06B93358"/>
    <w:rsid w:val="06B9352F"/>
    <w:rsid w:val="06C06952"/>
    <w:rsid w:val="06C11480"/>
    <w:rsid w:val="06C3731E"/>
    <w:rsid w:val="06C514FD"/>
    <w:rsid w:val="06C66619"/>
    <w:rsid w:val="06C7688F"/>
    <w:rsid w:val="06CA17E3"/>
    <w:rsid w:val="06CC3782"/>
    <w:rsid w:val="06CD68F3"/>
    <w:rsid w:val="06CD7598"/>
    <w:rsid w:val="06D57732"/>
    <w:rsid w:val="06D6504D"/>
    <w:rsid w:val="06D6562F"/>
    <w:rsid w:val="06DB25F0"/>
    <w:rsid w:val="06DB44BC"/>
    <w:rsid w:val="06E5293E"/>
    <w:rsid w:val="06ED4FA5"/>
    <w:rsid w:val="06EE377E"/>
    <w:rsid w:val="06EF40FD"/>
    <w:rsid w:val="06F15C87"/>
    <w:rsid w:val="06F32D93"/>
    <w:rsid w:val="06F3507E"/>
    <w:rsid w:val="06F60089"/>
    <w:rsid w:val="06F64A39"/>
    <w:rsid w:val="06FB3878"/>
    <w:rsid w:val="06FC11AA"/>
    <w:rsid w:val="06FC729A"/>
    <w:rsid w:val="06FD19FE"/>
    <w:rsid w:val="06FD3076"/>
    <w:rsid w:val="06FE5801"/>
    <w:rsid w:val="0700039D"/>
    <w:rsid w:val="07005811"/>
    <w:rsid w:val="07046D6E"/>
    <w:rsid w:val="07091155"/>
    <w:rsid w:val="070929AC"/>
    <w:rsid w:val="070B6DC1"/>
    <w:rsid w:val="070D63E5"/>
    <w:rsid w:val="070D77CF"/>
    <w:rsid w:val="071246D1"/>
    <w:rsid w:val="07143A0D"/>
    <w:rsid w:val="071840A7"/>
    <w:rsid w:val="071B205C"/>
    <w:rsid w:val="071B46FC"/>
    <w:rsid w:val="071C1312"/>
    <w:rsid w:val="071C246C"/>
    <w:rsid w:val="071D1C50"/>
    <w:rsid w:val="07222920"/>
    <w:rsid w:val="072360C0"/>
    <w:rsid w:val="072507FD"/>
    <w:rsid w:val="07265A67"/>
    <w:rsid w:val="072A2656"/>
    <w:rsid w:val="072E05C2"/>
    <w:rsid w:val="072F5EB1"/>
    <w:rsid w:val="07327E16"/>
    <w:rsid w:val="07345DA5"/>
    <w:rsid w:val="07374D2C"/>
    <w:rsid w:val="073923F5"/>
    <w:rsid w:val="0739612F"/>
    <w:rsid w:val="0739728E"/>
    <w:rsid w:val="073C6908"/>
    <w:rsid w:val="073E1136"/>
    <w:rsid w:val="073F3A81"/>
    <w:rsid w:val="074525CA"/>
    <w:rsid w:val="074657AF"/>
    <w:rsid w:val="0747115C"/>
    <w:rsid w:val="07472D30"/>
    <w:rsid w:val="074C74F8"/>
    <w:rsid w:val="074F51AA"/>
    <w:rsid w:val="07542148"/>
    <w:rsid w:val="075570A5"/>
    <w:rsid w:val="075A27BB"/>
    <w:rsid w:val="075A3DEA"/>
    <w:rsid w:val="075B418C"/>
    <w:rsid w:val="075C3963"/>
    <w:rsid w:val="07602969"/>
    <w:rsid w:val="07632FC5"/>
    <w:rsid w:val="076527EC"/>
    <w:rsid w:val="07680BD2"/>
    <w:rsid w:val="076879D2"/>
    <w:rsid w:val="07692246"/>
    <w:rsid w:val="076C2B20"/>
    <w:rsid w:val="076F0FD9"/>
    <w:rsid w:val="07714E76"/>
    <w:rsid w:val="0773157D"/>
    <w:rsid w:val="07735FE7"/>
    <w:rsid w:val="07741771"/>
    <w:rsid w:val="0775085E"/>
    <w:rsid w:val="077659AB"/>
    <w:rsid w:val="07776EA9"/>
    <w:rsid w:val="07783936"/>
    <w:rsid w:val="07783B43"/>
    <w:rsid w:val="077862DE"/>
    <w:rsid w:val="077A1C4A"/>
    <w:rsid w:val="077A5E0F"/>
    <w:rsid w:val="077B086B"/>
    <w:rsid w:val="077F7F64"/>
    <w:rsid w:val="078002F0"/>
    <w:rsid w:val="07803C37"/>
    <w:rsid w:val="07804CA9"/>
    <w:rsid w:val="07811959"/>
    <w:rsid w:val="07822890"/>
    <w:rsid w:val="07853D89"/>
    <w:rsid w:val="078C15BB"/>
    <w:rsid w:val="078C1AB4"/>
    <w:rsid w:val="078E04BE"/>
    <w:rsid w:val="078F5CCC"/>
    <w:rsid w:val="078F7414"/>
    <w:rsid w:val="079108B3"/>
    <w:rsid w:val="079152FF"/>
    <w:rsid w:val="07916630"/>
    <w:rsid w:val="079403D7"/>
    <w:rsid w:val="07956B8A"/>
    <w:rsid w:val="07971787"/>
    <w:rsid w:val="07983D89"/>
    <w:rsid w:val="079A45E5"/>
    <w:rsid w:val="079A64BF"/>
    <w:rsid w:val="079B3A5D"/>
    <w:rsid w:val="07A23CCA"/>
    <w:rsid w:val="07A32EA6"/>
    <w:rsid w:val="07A35BC5"/>
    <w:rsid w:val="07A45E33"/>
    <w:rsid w:val="07AC7BF5"/>
    <w:rsid w:val="07B27DBE"/>
    <w:rsid w:val="07B3206A"/>
    <w:rsid w:val="07B85B06"/>
    <w:rsid w:val="07B94D13"/>
    <w:rsid w:val="07BA0E1E"/>
    <w:rsid w:val="07BB19C3"/>
    <w:rsid w:val="07BB2576"/>
    <w:rsid w:val="07BD5AA4"/>
    <w:rsid w:val="07C309D3"/>
    <w:rsid w:val="07C35A91"/>
    <w:rsid w:val="07C90445"/>
    <w:rsid w:val="07CB03DA"/>
    <w:rsid w:val="07CC3006"/>
    <w:rsid w:val="07D00373"/>
    <w:rsid w:val="07D3615B"/>
    <w:rsid w:val="07DB2CD2"/>
    <w:rsid w:val="07DD3939"/>
    <w:rsid w:val="07DE795A"/>
    <w:rsid w:val="07E56173"/>
    <w:rsid w:val="07E569E6"/>
    <w:rsid w:val="07EA1B23"/>
    <w:rsid w:val="07EB18F7"/>
    <w:rsid w:val="07EC31CB"/>
    <w:rsid w:val="07EF64EE"/>
    <w:rsid w:val="07F00DEC"/>
    <w:rsid w:val="07F27EA0"/>
    <w:rsid w:val="07F44A1A"/>
    <w:rsid w:val="07F64281"/>
    <w:rsid w:val="07F979E9"/>
    <w:rsid w:val="080133D5"/>
    <w:rsid w:val="0801425C"/>
    <w:rsid w:val="08030908"/>
    <w:rsid w:val="080365DC"/>
    <w:rsid w:val="08083C82"/>
    <w:rsid w:val="080B089D"/>
    <w:rsid w:val="080D41E0"/>
    <w:rsid w:val="0813114E"/>
    <w:rsid w:val="08161254"/>
    <w:rsid w:val="08161FA7"/>
    <w:rsid w:val="08184DDB"/>
    <w:rsid w:val="081A3590"/>
    <w:rsid w:val="081A5284"/>
    <w:rsid w:val="081C7DCE"/>
    <w:rsid w:val="081D5323"/>
    <w:rsid w:val="08221387"/>
    <w:rsid w:val="082376E0"/>
    <w:rsid w:val="08252D78"/>
    <w:rsid w:val="08290039"/>
    <w:rsid w:val="082A7F05"/>
    <w:rsid w:val="082C1FC9"/>
    <w:rsid w:val="082E74A0"/>
    <w:rsid w:val="083602D2"/>
    <w:rsid w:val="08366683"/>
    <w:rsid w:val="083669B5"/>
    <w:rsid w:val="08367350"/>
    <w:rsid w:val="083A2BF6"/>
    <w:rsid w:val="083F57E4"/>
    <w:rsid w:val="084132DA"/>
    <w:rsid w:val="08441A15"/>
    <w:rsid w:val="08455ACC"/>
    <w:rsid w:val="08472F83"/>
    <w:rsid w:val="08473C75"/>
    <w:rsid w:val="084944D4"/>
    <w:rsid w:val="084E2F44"/>
    <w:rsid w:val="08511B6A"/>
    <w:rsid w:val="08533A93"/>
    <w:rsid w:val="0853529F"/>
    <w:rsid w:val="08565C43"/>
    <w:rsid w:val="08575958"/>
    <w:rsid w:val="085823A1"/>
    <w:rsid w:val="085A0473"/>
    <w:rsid w:val="085D0426"/>
    <w:rsid w:val="08626E8C"/>
    <w:rsid w:val="08660FD3"/>
    <w:rsid w:val="08661790"/>
    <w:rsid w:val="086A0A3D"/>
    <w:rsid w:val="0879628C"/>
    <w:rsid w:val="087A2245"/>
    <w:rsid w:val="087A3208"/>
    <w:rsid w:val="087E3B31"/>
    <w:rsid w:val="08802306"/>
    <w:rsid w:val="08857C74"/>
    <w:rsid w:val="08863E92"/>
    <w:rsid w:val="08884778"/>
    <w:rsid w:val="0889392C"/>
    <w:rsid w:val="088939D7"/>
    <w:rsid w:val="088A2030"/>
    <w:rsid w:val="0891570A"/>
    <w:rsid w:val="089203EA"/>
    <w:rsid w:val="089A7FA1"/>
    <w:rsid w:val="089C1EE6"/>
    <w:rsid w:val="089C2DD5"/>
    <w:rsid w:val="089D1389"/>
    <w:rsid w:val="089D630A"/>
    <w:rsid w:val="08A157D8"/>
    <w:rsid w:val="08A62780"/>
    <w:rsid w:val="08A66369"/>
    <w:rsid w:val="08AA147D"/>
    <w:rsid w:val="08AA3E28"/>
    <w:rsid w:val="08AF7476"/>
    <w:rsid w:val="08B0277E"/>
    <w:rsid w:val="08B1743D"/>
    <w:rsid w:val="08B40495"/>
    <w:rsid w:val="08B45FBD"/>
    <w:rsid w:val="08B532F8"/>
    <w:rsid w:val="08B55B3A"/>
    <w:rsid w:val="08B65E82"/>
    <w:rsid w:val="08B6748D"/>
    <w:rsid w:val="08B96913"/>
    <w:rsid w:val="08B976B3"/>
    <w:rsid w:val="08BD63A2"/>
    <w:rsid w:val="08BE5A75"/>
    <w:rsid w:val="08C1775B"/>
    <w:rsid w:val="08C31B9A"/>
    <w:rsid w:val="08CA6417"/>
    <w:rsid w:val="08CB7185"/>
    <w:rsid w:val="08D3732A"/>
    <w:rsid w:val="08D825D6"/>
    <w:rsid w:val="08D85E94"/>
    <w:rsid w:val="08DB0D47"/>
    <w:rsid w:val="08DB4ED7"/>
    <w:rsid w:val="08DF23F7"/>
    <w:rsid w:val="08DF2507"/>
    <w:rsid w:val="08DF7E6E"/>
    <w:rsid w:val="08E109A4"/>
    <w:rsid w:val="08E43309"/>
    <w:rsid w:val="08E5396D"/>
    <w:rsid w:val="08E9039F"/>
    <w:rsid w:val="08E96DFD"/>
    <w:rsid w:val="08EC4BFB"/>
    <w:rsid w:val="08EC755A"/>
    <w:rsid w:val="08F802B4"/>
    <w:rsid w:val="08F87172"/>
    <w:rsid w:val="08F92777"/>
    <w:rsid w:val="08F939DA"/>
    <w:rsid w:val="08FA5092"/>
    <w:rsid w:val="08FD590D"/>
    <w:rsid w:val="08FE1C65"/>
    <w:rsid w:val="09004C56"/>
    <w:rsid w:val="090218DE"/>
    <w:rsid w:val="0905403F"/>
    <w:rsid w:val="0906061B"/>
    <w:rsid w:val="09066968"/>
    <w:rsid w:val="090E72E7"/>
    <w:rsid w:val="090F1B9B"/>
    <w:rsid w:val="090F441E"/>
    <w:rsid w:val="09112B88"/>
    <w:rsid w:val="09123FDF"/>
    <w:rsid w:val="09145596"/>
    <w:rsid w:val="09150BC0"/>
    <w:rsid w:val="091617FF"/>
    <w:rsid w:val="091C11E2"/>
    <w:rsid w:val="091E1E02"/>
    <w:rsid w:val="091E3B16"/>
    <w:rsid w:val="092155B6"/>
    <w:rsid w:val="09243B83"/>
    <w:rsid w:val="092678F1"/>
    <w:rsid w:val="092770EB"/>
    <w:rsid w:val="092861C6"/>
    <w:rsid w:val="09296A57"/>
    <w:rsid w:val="092B56B1"/>
    <w:rsid w:val="092B77DE"/>
    <w:rsid w:val="092E6551"/>
    <w:rsid w:val="093015D8"/>
    <w:rsid w:val="09311E6A"/>
    <w:rsid w:val="09344F1C"/>
    <w:rsid w:val="09351A38"/>
    <w:rsid w:val="09384956"/>
    <w:rsid w:val="093A1C79"/>
    <w:rsid w:val="093E396A"/>
    <w:rsid w:val="094209C5"/>
    <w:rsid w:val="09442C22"/>
    <w:rsid w:val="094A2291"/>
    <w:rsid w:val="094F2408"/>
    <w:rsid w:val="095420EE"/>
    <w:rsid w:val="095430AE"/>
    <w:rsid w:val="095743D7"/>
    <w:rsid w:val="095827E7"/>
    <w:rsid w:val="095A6208"/>
    <w:rsid w:val="095B544C"/>
    <w:rsid w:val="095C000D"/>
    <w:rsid w:val="095C2771"/>
    <w:rsid w:val="095F4B87"/>
    <w:rsid w:val="095F706E"/>
    <w:rsid w:val="09604D25"/>
    <w:rsid w:val="0963029C"/>
    <w:rsid w:val="09644C50"/>
    <w:rsid w:val="09651F59"/>
    <w:rsid w:val="0968048B"/>
    <w:rsid w:val="096977D7"/>
    <w:rsid w:val="096A0C5A"/>
    <w:rsid w:val="096A1135"/>
    <w:rsid w:val="096B2D7E"/>
    <w:rsid w:val="096D102C"/>
    <w:rsid w:val="096E57E9"/>
    <w:rsid w:val="096E5972"/>
    <w:rsid w:val="096F2EAE"/>
    <w:rsid w:val="096F344F"/>
    <w:rsid w:val="09727D5B"/>
    <w:rsid w:val="09741A67"/>
    <w:rsid w:val="097500B2"/>
    <w:rsid w:val="09797C7C"/>
    <w:rsid w:val="097A2C87"/>
    <w:rsid w:val="097C1E38"/>
    <w:rsid w:val="097C249B"/>
    <w:rsid w:val="097C2809"/>
    <w:rsid w:val="097F7DCE"/>
    <w:rsid w:val="09834903"/>
    <w:rsid w:val="09852F6A"/>
    <w:rsid w:val="098556F7"/>
    <w:rsid w:val="09877E38"/>
    <w:rsid w:val="098875C8"/>
    <w:rsid w:val="098D46F7"/>
    <w:rsid w:val="09955381"/>
    <w:rsid w:val="099A34EB"/>
    <w:rsid w:val="099C092C"/>
    <w:rsid w:val="099D0DCF"/>
    <w:rsid w:val="09A07922"/>
    <w:rsid w:val="09A37BCD"/>
    <w:rsid w:val="09A435AB"/>
    <w:rsid w:val="09AD4F20"/>
    <w:rsid w:val="09B12946"/>
    <w:rsid w:val="09B134EE"/>
    <w:rsid w:val="09B43080"/>
    <w:rsid w:val="09B669B7"/>
    <w:rsid w:val="09B80707"/>
    <w:rsid w:val="09B9304F"/>
    <w:rsid w:val="09BB33D6"/>
    <w:rsid w:val="09BC3DEC"/>
    <w:rsid w:val="09BC494E"/>
    <w:rsid w:val="09BC55FF"/>
    <w:rsid w:val="09C42D4D"/>
    <w:rsid w:val="09C75C62"/>
    <w:rsid w:val="09CB15D1"/>
    <w:rsid w:val="09CE2DC3"/>
    <w:rsid w:val="09CE7D72"/>
    <w:rsid w:val="09CF3234"/>
    <w:rsid w:val="09D522A5"/>
    <w:rsid w:val="09D85F65"/>
    <w:rsid w:val="09DC15EE"/>
    <w:rsid w:val="09DD3E4E"/>
    <w:rsid w:val="09DE5F0E"/>
    <w:rsid w:val="09E575CF"/>
    <w:rsid w:val="09E6442B"/>
    <w:rsid w:val="09E82C7D"/>
    <w:rsid w:val="09E8328C"/>
    <w:rsid w:val="09E8367B"/>
    <w:rsid w:val="09E86A35"/>
    <w:rsid w:val="09E94052"/>
    <w:rsid w:val="09E956ED"/>
    <w:rsid w:val="09EA179E"/>
    <w:rsid w:val="09F06E21"/>
    <w:rsid w:val="09F2036D"/>
    <w:rsid w:val="09F20523"/>
    <w:rsid w:val="09F21A13"/>
    <w:rsid w:val="09F44209"/>
    <w:rsid w:val="09F62CE3"/>
    <w:rsid w:val="09F843BE"/>
    <w:rsid w:val="0A006181"/>
    <w:rsid w:val="0A021EBB"/>
    <w:rsid w:val="0A0266AE"/>
    <w:rsid w:val="0A032DCD"/>
    <w:rsid w:val="0A035C59"/>
    <w:rsid w:val="0A0376A8"/>
    <w:rsid w:val="0A051105"/>
    <w:rsid w:val="0A08481B"/>
    <w:rsid w:val="0A094B18"/>
    <w:rsid w:val="0A0B6939"/>
    <w:rsid w:val="0A0D7111"/>
    <w:rsid w:val="0A106689"/>
    <w:rsid w:val="0A1308E4"/>
    <w:rsid w:val="0A1602FA"/>
    <w:rsid w:val="0A162AC1"/>
    <w:rsid w:val="0A1647A1"/>
    <w:rsid w:val="0A193952"/>
    <w:rsid w:val="0A196DEC"/>
    <w:rsid w:val="0A1B6187"/>
    <w:rsid w:val="0A1B7F42"/>
    <w:rsid w:val="0A24522C"/>
    <w:rsid w:val="0A2933C3"/>
    <w:rsid w:val="0A2C651B"/>
    <w:rsid w:val="0A300AD6"/>
    <w:rsid w:val="0A360C5D"/>
    <w:rsid w:val="0A38415A"/>
    <w:rsid w:val="0A3B169D"/>
    <w:rsid w:val="0A4358E1"/>
    <w:rsid w:val="0A4421A1"/>
    <w:rsid w:val="0A446492"/>
    <w:rsid w:val="0A4548CB"/>
    <w:rsid w:val="0A4623C1"/>
    <w:rsid w:val="0A4B0133"/>
    <w:rsid w:val="0A4D7E1C"/>
    <w:rsid w:val="0A51315C"/>
    <w:rsid w:val="0A532131"/>
    <w:rsid w:val="0A575878"/>
    <w:rsid w:val="0A590E18"/>
    <w:rsid w:val="0A5B0ADD"/>
    <w:rsid w:val="0A5B496D"/>
    <w:rsid w:val="0A5C4F9D"/>
    <w:rsid w:val="0A601882"/>
    <w:rsid w:val="0A616811"/>
    <w:rsid w:val="0A625B18"/>
    <w:rsid w:val="0A637721"/>
    <w:rsid w:val="0A661ACA"/>
    <w:rsid w:val="0A672374"/>
    <w:rsid w:val="0A6B6E48"/>
    <w:rsid w:val="0A6C616D"/>
    <w:rsid w:val="0A71204A"/>
    <w:rsid w:val="0A754B94"/>
    <w:rsid w:val="0A7662AA"/>
    <w:rsid w:val="0A791FC0"/>
    <w:rsid w:val="0A797088"/>
    <w:rsid w:val="0A7C33F8"/>
    <w:rsid w:val="0A854862"/>
    <w:rsid w:val="0A865D70"/>
    <w:rsid w:val="0A887CAF"/>
    <w:rsid w:val="0A8A16BF"/>
    <w:rsid w:val="0A8D430B"/>
    <w:rsid w:val="0A8D74BC"/>
    <w:rsid w:val="0A8F01C9"/>
    <w:rsid w:val="0A907BB5"/>
    <w:rsid w:val="0A911C61"/>
    <w:rsid w:val="0A941D2D"/>
    <w:rsid w:val="0A950536"/>
    <w:rsid w:val="0A9528EA"/>
    <w:rsid w:val="0A9634BC"/>
    <w:rsid w:val="0A9A70B9"/>
    <w:rsid w:val="0A9D0117"/>
    <w:rsid w:val="0A9E76D5"/>
    <w:rsid w:val="0AA408A0"/>
    <w:rsid w:val="0AA802BF"/>
    <w:rsid w:val="0AA8296C"/>
    <w:rsid w:val="0AA858F4"/>
    <w:rsid w:val="0AA87737"/>
    <w:rsid w:val="0AAC3B12"/>
    <w:rsid w:val="0AB23449"/>
    <w:rsid w:val="0AB34C71"/>
    <w:rsid w:val="0AB42A09"/>
    <w:rsid w:val="0AB46013"/>
    <w:rsid w:val="0AB47AE5"/>
    <w:rsid w:val="0AB5400F"/>
    <w:rsid w:val="0AB83BDA"/>
    <w:rsid w:val="0ABA698B"/>
    <w:rsid w:val="0AC1083D"/>
    <w:rsid w:val="0AC33904"/>
    <w:rsid w:val="0AC33A7C"/>
    <w:rsid w:val="0AC7410D"/>
    <w:rsid w:val="0AC95DA0"/>
    <w:rsid w:val="0AD056FE"/>
    <w:rsid w:val="0AD07C41"/>
    <w:rsid w:val="0AD27402"/>
    <w:rsid w:val="0AD376F8"/>
    <w:rsid w:val="0AD44B44"/>
    <w:rsid w:val="0AD94D97"/>
    <w:rsid w:val="0ADC271A"/>
    <w:rsid w:val="0ADD3A0F"/>
    <w:rsid w:val="0AE36954"/>
    <w:rsid w:val="0AE639A9"/>
    <w:rsid w:val="0AE827F4"/>
    <w:rsid w:val="0AEB5AFD"/>
    <w:rsid w:val="0AED0A30"/>
    <w:rsid w:val="0AF1215F"/>
    <w:rsid w:val="0AF55539"/>
    <w:rsid w:val="0AF74B53"/>
    <w:rsid w:val="0AF8175D"/>
    <w:rsid w:val="0AFC34BC"/>
    <w:rsid w:val="0AFC3B2A"/>
    <w:rsid w:val="0AFC787C"/>
    <w:rsid w:val="0AFF0D2A"/>
    <w:rsid w:val="0AFF4199"/>
    <w:rsid w:val="0AFF4BCC"/>
    <w:rsid w:val="0B06446C"/>
    <w:rsid w:val="0B071044"/>
    <w:rsid w:val="0B0D53E3"/>
    <w:rsid w:val="0B0E395F"/>
    <w:rsid w:val="0B14500F"/>
    <w:rsid w:val="0B164A70"/>
    <w:rsid w:val="0B167298"/>
    <w:rsid w:val="0B187930"/>
    <w:rsid w:val="0B1E505F"/>
    <w:rsid w:val="0B1F66D5"/>
    <w:rsid w:val="0B2044CF"/>
    <w:rsid w:val="0B273766"/>
    <w:rsid w:val="0B294A15"/>
    <w:rsid w:val="0B2A05BD"/>
    <w:rsid w:val="0B2A55DD"/>
    <w:rsid w:val="0B2B78E4"/>
    <w:rsid w:val="0B2E3E59"/>
    <w:rsid w:val="0B2F3695"/>
    <w:rsid w:val="0B30654F"/>
    <w:rsid w:val="0B324CD2"/>
    <w:rsid w:val="0B3B0E25"/>
    <w:rsid w:val="0B3B49ED"/>
    <w:rsid w:val="0B415732"/>
    <w:rsid w:val="0B421762"/>
    <w:rsid w:val="0B423CC0"/>
    <w:rsid w:val="0B427FD2"/>
    <w:rsid w:val="0B432C3C"/>
    <w:rsid w:val="0B476241"/>
    <w:rsid w:val="0B4858A4"/>
    <w:rsid w:val="0B4C61A6"/>
    <w:rsid w:val="0B503470"/>
    <w:rsid w:val="0B564E65"/>
    <w:rsid w:val="0B571112"/>
    <w:rsid w:val="0B5951AD"/>
    <w:rsid w:val="0B63319E"/>
    <w:rsid w:val="0B635C1F"/>
    <w:rsid w:val="0B673047"/>
    <w:rsid w:val="0B680E96"/>
    <w:rsid w:val="0B6B1079"/>
    <w:rsid w:val="0B6D01C9"/>
    <w:rsid w:val="0B7B2DDB"/>
    <w:rsid w:val="0B7D6BB3"/>
    <w:rsid w:val="0B857EF7"/>
    <w:rsid w:val="0B8A124C"/>
    <w:rsid w:val="0B8E3DA4"/>
    <w:rsid w:val="0B943E05"/>
    <w:rsid w:val="0B962810"/>
    <w:rsid w:val="0B976B7D"/>
    <w:rsid w:val="0B982D67"/>
    <w:rsid w:val="0B984BE1"/>
    <w:rsid w:val="0B985552"/>
    <w:rsid w:val="0B9A0102"/>
    <w:rsid w:val="0B9C2FFE"/>
    <w:rsid w:val="0B9F544B"/>
    <w:rsid w:val="0BA34AF6"/>
    <w:rsid w:val="0BA9524C"/>
    <w:rsid w:val="0BAD3916"/>
    <w:rsid w:val="0BB067C2"/>
    <w:rsid w:val="0BB10F4E"/>
    <w:rsid w:val="0BB12BF0"/>
    <w:rsid w:val="0BB132D3"/>
    <w:rsid w:val="0BB22F1A"/>
    <w:rsid w:val="0BB446DC"/>
    <w:rsid w:val="0BB51E28"/>
    <w:rsid w:val="0BB663A6"/>
    <w:rsid w:val="0BBA0EDE"/>
    <w:rsid w:val="0BBA515D"/>
    <w:rsid w:val="0BBC6BEF"/>
    <w:rsid w:val="0BC17392"/>
    <w:rsid w:val="0BC20234"/>
    <w:rsid w:val="0BC64CC7"/>
    <w:rsid w:val="0BC76191"/>
    <w:rsid w:val="0BCA40B5"/>
    <w:rsid w:val="0BCA7824"/>
    <w:rsid w:val="0BCB2B56"/>
    <w:rsid w:val="0BCC55C4"/>
    <w:rsid w:val="0BCF17F8"/>
    <w:rsid w:val="0BCF3123"/>
    <w:rsid w:val="0BD15155"/>
    <w:rsid w:val="0BD24D5E"/>
    <w:rsid w:val="0BD26CFF"/>
    <w:rsid w:val="0BD564E3"/>
    <w:rsid w:val="0BD95A0F"/>
    <w:rsid w:val="0BDB3B64"/>
    <w:rsid w:val="0BDC6ED5"/>
    <w:rsid w:val="0BDD6E66"/>
    <w:rsid w:val="0BDE353C"/>
    <w:rsid w:val="0BDF20A8"/>
    <w:rsid w:val="0BE039EE"/>
    <w:rsid w:val="0BE03E83"/>
    <w:rsid w:val="0BE63A17"/>
    <w:rsid w:val="0BE75BB2"/>
    <w:rsid w:val="0BE90DFD"/>
    <w:rsid w:val="0BED3224"/>
    <w:rsid w:val="0BF012D3"/>
    <w:rsid w:val="0BF13976"/>
    <w:rsid w:val="0BF2624D"/>
    <w:rsid w:val="0BF3226B"/>
    <w:rsid w:val="0BF43C5B"/>
    <w:rsid w:val="0BF6263E"/>
    <w:rsid w:val="0BF733BC"/>
    <w:rsid w:val="0BF77575"/>
    <w:rsid w:val="0BF81AAF"/>
    <w:rsid w:val="0BF91F4C"/>
    <w:rsid w:val="0BF97E89"/>
    <w:rsid w:val="0BFB63F2"/>
    <w:rsid w:val="0C015722"/>
    <w:rsid w:val="0C027CC5"/>
    <w:rsid w:val="0C04344D"/>
    <w:rsid w:val="0C06470E"/>
    <w:rsid w:val="0C07777C"/>
    <w:rsid w:val="0C0938F1"/>
    <w:rsid w:val="0C0B7FCB"/>
    <w:rsid w:val="0C0E7F3B"/>
    <w:rsid w:val="0C0F4C77"/>
    <w:rsid w:val="0C165A5D"/>
    <w:rsid w:val="0C1852B3"/>
    <w:rsid w:val="0C1A043D"/>
    <w:rsid w:val="0C1C2A11"/>
    <w:rsid w:val="0C1F1DAF"/>
    <w:rsid w:val="0C2229A2"/>
    <w:rsid w:val="0C232E91"/>
    <w:rsid w:val="0C2739B1"/>
    <w:rsid w:val="0C275E69"/>
    <w:rsid w:val="0C2810ED"/>
    <w:rsid w:val="0C2A4602"/>
    <w:rsid w:val="0C2A4FA1"/>
    <w:rsid w:val="0C2B477A"/>
    <w:rsid w:val="0C2D6960"/>
    <w:rsid w:val="0C2F4014"/>
    <w:rsid w:val="0C303DEB"/>
    <w:rsid w:val="0C3558A7"/>
    <w:rsid w:val="0C397D5F"/>
    <w:rsid w:val="0C3B5C2F"/>
    <w:rsid w:val="0C3B7D86"/>
    <w:rsid w:val="0C3C713C"/>
    <w:rsid w:val="0C3D18DA"/>
    <w:rsid w:val="0C411220"/>
    <w:rsid w:val="0C4167A3"/>
    <w:rsid w:val="0C46023D"/>
    <w:rsid w:val="0C4627D4"/>
    <w:rsid w:val="0C493062"/>
    <w:rsid w:val="0C516B58"/>
    <w:rsid w:val="0C527DBF"/>
    <w:rsid w:val="0C533F97"/>
    <w:rsid w:val="0C5C3F4C"/>
    <w:rsid w:val="0C610C14"/>
    <w:rsid w:val="0C610D81"/>
    <w:rsid w:val="0C655273"/>
    <w:rsid w:val="0C657855"/>
    <w:rsid w:val="0C67453E"/>
    <w:rsid w:val="0C6B3B22"/>
    <w:rsid w:val="0C6B5E89"/>
    <w:rsid w:val="0C7327C0"/>
    <w:rsid w:val="0C75386C"/>
    <w:rsid w:val="0C761DBB"/>
    <w:rsid w:val="0C7768D6"/>
    <w:rsid w:val="0C790981"/>
    <w:rsid w:val="0C7D78AF"/>
    <w:rsid w:val="0C7E3E56"/>
    <w:rsid w:val="0C815032"/>
    <w:rsid w:val="0C8D0862"/>
    <w:rsid w:val="0C8F39E1"/>
    <w:rsid w:val="0C996A59"/>
    <w:rsid w:val="0CA02773"/>
    <w:rsid w:val="0CA116BF"/>
    <w:rsid w:val="0CA1261A"/>
    <w:rsid w:val="0CA54458"/>
    <w:rsid w:val="0CA57D0C"/>
    <w:rsid w:val="0CA72705"/>
    <w:rsid w:val="0CB03CD4"/>
    <w:rsid w:val="0CB55074"/>
    <w:rsid w:val="0CB90262"/>
    <w:rsid w:val="0CBB3524"/>
    <w:rsid w:val="0CBC3A24"/>
    <w:rsid w:val="0CC154AB"/>
    <w:rsid w:val="0CC320F8"/>
    <w:rsid w:val="0CCA4FD3"/>
    <w:rsid w:val="0CCD5561"/>
    <w:rsid w:val="0CD020A0"/>
    <w:rsid w:val="0CD129A1"/>
    <w:rsid w:val="0CD43CEB"/>
    <w:rsid w:val="0CD45F3A"/>
    <w:rsid w:val="0CDE7E04"/>
    <w:rsid w:val="0CDF0EE6"/>
    <w:rsid w:val="0CDF6664"/>
    <w:rsid w:val="0CE26041"/>
    <w:rsid w:val="0CE51A67"/>
    <w:rsid w:val="0CE5216F"/>
    <w:rsid w:val="0CE75424"/>
    <w:rsid w:val="0CE94DCB"/>
    <w:rsid w:val="0CEC25A0"/>
    <w:rsid w:val="0CEF67A8"/>
    <w:rsid w:val="0CF23097"/>
    <w:rsid w:val="0CF52214"/>
    <w:rsid w:val="0CF64C2E"/>
    <w:rsid w:val="0CF70D50"/>
    <w:rsid w:val="0CF8148E"/>
    <w:rsid w:val="0CF874AE"/>
    <w:rsid w:val="0CF94A95"/>
    <w:rsid w:val="0CF96740"/>
    <w:rsid w:val="0CFA4356"/>
    <w:rsid w:val="0CFA4937"/>
    <w:rsid w:val="0CFC33ED"/>
    <w:rsid w:val="0CFD5A49"/>
    <w:rsid w:val="0CFD655D"/>
    <w:rsid w:val="0CFF03C1"/>
    <w:rsid w:val="0D011982"/>
    <w:rsid w:val="0D077A99"/>
    <w:rsid w:val="0D087D34"/>
    <w:rsid w:val="0D095DC0"/>
    <w:rsid w:val="0D0E35A9"/>
    <w:rsid w:val="0D106653"/>
    <w:rsid w:val="0D111AA0"/>
    <w:rsid w:val="0D1215D5"/>
    <w:rsid w:val="0D137236"/>
    <w:rsid w:val="0D1A1C1C"/>
    <w:rsid w:val="0D1B3776"/>
    <w:rsid w:val="0D1B7D6E"/>
    <w:rsid w:val="0D1F6770"/>
    <w:rsid w:val="0D274ABA"/>
    <w:rsid w:val="0D2C28D7"/>
    <w:rsid w:val="0D2D0A68"/>
    <w:rsid w:val="0D2D24F7"/>
    <w:rsid w:val="0D3242DF"/>
    <w:rsid w:val="0D366CB6"/>
    <w:rsid w:val="0D371654"/>
    <w:rsid w:val="0D3941D8"/>
    <w:rsid w:val="0D3A3B7F"/>
    <w:rsid w:val="0D3B076E"/>
    <w:rsid w:val="0D3B5970"/>
    <w:rsid w:val="0D430EB5"/>
    <w:rsid w:val="0D473B0C"/>
    <w:rsid w:val="0D4A6313"/>
    <w:rsid w:val="0D4E0E4D"/>
    <w:rsid w:val="0D550EA2"/>
    <w:rsid w:val="0D577356"/>
    <w:rsid w:val="0D582A35"/>
    <w:rsid w:val="0D5952D3"/>
    <w:rsid w:val="0D5A5CF0"/>
    <w:rsid w:val="0D5B369E"/>
    <w:rsid w:val="0D5B6EA8"/>
    <w:rsid w:val="0D612420"/>
    <w:rsid w:val="0D640E13"/>
    <w:rsid w:val="0D675BB9"/>
    <w:rsid w:val="0D6871C6"/>
    <w:rsid w:val="0D6A3167"/>
    <w:rsid w:val="0D6B2428"/>
    <w:rsid w:val="0D6C5FBE"/>
    <w:rsid w:val="0D6E003A"/>
    <w:rsid w:val="0D6E0937"/>
    <w:rsid w:val="0D6F5E66"/>
    <w:rsid w:val="0D703191"/>
    <w:rsid w:val="0D721820"/>
    <w:rsid w:val="0D74375A"/>
    <w:rsid w:val="0D784964"/>
    <w:rsid w:val="0D7C5CB8"/>
    <w:rsid w:val="0D7D45CD"/>
    <w:rsid w:val="0D80443F"/>
    <w:rsid w:val="0D881952"/>
    <w:rsid w:val="0D8A0609"/>
    <w:rsid w:val="0D8A6122"/>
    <w:rsid w:val="0D8B1D4D"/>
    <w:rsid w:val="0D8C0D39"/>
    <w:rsid w:val="0D8E5D33"/>
    <w:rsid w:val="0D910450"/>
    <w:rsid w:val="0D915A5A"/>
    <w:rsid w:val="0D937886"/>
    <w:rsid w:val="0D9942F7"/>
    <w:rsid w:val="0D9C6D90"/>
    <w:rsid w:val="0D9D488A"/>
    <w:rsid w:val="0D9D67C2"/>
    <w:rsid w:val="0D9F175D"/>
    <w:rsid w:val="0DA628E0"/>
    <w:rsid w:val="0DA90B79"/>
    <w:rsid w:val="0DAB63CB"/>
    <w:rsid w:val="0DAE0304"/>
    <w:rsid w:val="0DAE7065"/>
    <w:rsid w:val="0DAF32D4"/>
    <w:rsid w:val="0DB24912"/>
    <w:rsid w:val="0DB32536"/>
    <w:rsid w:val="0DB6186F"/>
    <w:rsid w:val="0DB61982"/>
    <w:rsid w:val="0DB66425"/>
    <w:rsid w:val="0DBB3173"/>
    <w:rsid w:val="0DC531BD"/>
    <w:rsid w:val="0DC610D5"/>
    <w:rsid w:val="0DC722FE"/>
    <w:rsid w:val="0DC94137"/>
    <w:rsid w:val="0DCB4D46"/>
    <w:rsid w:val="0DCD51F1"/>
    <w:rsid w:val="0DCD57A4"/>
    <w:rsid w:val="0DCE4D8D"/>
    <w:rsid w:val="0DD0714B"/>
    <w:rsid w:val="0DD07458"/>
    <w:rsid w:val="0DD27F39"/>
    <w:rsid w:val="0DD30719"/>
    <w:rsid w:val="0DD50EF0"/>
    <w:rsid w:val="0DD52AFB"/>
    <w:rsid w:val="0DD6695A"/>
    <w:rsid w:val="0DD70ED0"/>
    <w:rsid w:val="0DD75F94"/>
    <w:rsid w:val="0DE0209F"/>
    <w:rsid w:val="0DE11112"/>
    <w:rsid w:val="0DE23D75"/>
    <w:rsid w:val="0DE34A41"/>
    <w:rsid w:val="0DE47B9B"/>
    <w:rsid w:val="0DED0FFD"/>
    <w:rsid w:val="0DEE3D2B"/>
    <w:rsid w:val="0DEF2FCF"/>
    <w:rsid w:val="0DF01547"/>
    <w:rsid w:val="0DF02162"/>
    <w:rsid w:val="0DF577F0"/>
    <w:rsid w:val="0DF6031A"/>
    <w:rsid w:val="0DFA52D8"/>
    <w:rsid w:val="0DFD0687"/>
    <w:rsid w:val="0DFD3BD2"/>
    <w:rsid w:val="0DFD4CE6"/>
    <w:rsid w:val="0E016F61"/>
    <w:rsid w:val="0E0262AD"/>
    <w:rsid w:val="0E043184"/>
    <w:rsid w:val="0E082D40"/>
    <w:rsid w:val="0E0A1CDE"/>
    <w:rsid w:val="0E10022C"/>
    <w:rsid w:val="0E100329"/>
    <w:rsid w:val="0E137933"/>
    <w:rsid w:val="0E150CF3"/>
    <w:rsid w:val="0E187272"/>
    <w:rsid w:val="0E190430"/>
    <w:rsid w:val="0E19077C"/>
    <w:rsid w:val="0E1F2C36"/>
    <w:rsid w:val="0E2410FB"/>
    <w:rsid w:val="0E256CDE"/>
    <w:rsid w:val="0E260229"/>
    <w:rsid w:val="0E2612AE"/>
    <w:rsid w:val="0E29459A"/>
    <w:rsid w:val="0E2B221F"/>
    <w:rsid w:val="0E2B2663"/>
    <w:rsid w:val="0E2E2971"/>
    <w:rsid w:val="0E2F1328"/>
    <w:rsid w:val="0E300709"/>
    <w:rsid w:val="0E32160E"/>
    <w:rsid w:val="0E33592A"/>
    <w:rsid w:val="0E344B98"/>
    <w:rsid w:val="0E355A51"/>
    <w:rsid w:val="0E3C382A"/>
    <w:rsid w:val="0E3C3E0C"/>
    <w:rsid w:val="0E3F0E3E"/>
    <w:rsid w:val="0E44660F"/>
    <w:rsid w:val="0E474966"/>
    <w:rsid w:val="0E4A5F48"/>
    <w:rsid w:val="0E4A79D4"/>
    <w:rsid w:val="0E4C4226"/>
    <w:rsid w:val="0E4C6A30"/>
    <w:rsid w:val="0E4D1628"/>
    <w:rsid w:val="0E52675F"/>
    <w:rsid w:val="0E530472"/>
    <w:rsid w:val="0E5B5801"/>
    <w:rsid w:val="0E5D2377"/>
    <w:rsid w:val="0E5D78FB"/>
    <w:rsid w:val="0E626D07"/>
    <w:rsid w:val="0E634A54"/>
    <w:rsid w:val="0E640A6B"/>
    <w:rsid w:val="0E651316"/>
    <w:rsid w:val="0E671C42"/>
    <w:rsid w:val="0E682798"/>
    <w:rsid w:val="0E6A53BA"/>
    <w:rsid w:val="0E6A74BD"/>
    <w:rsid w:val="0E6C7AAC"/>
    <w:rsid w:val="0E700867"/>
    <w:rsid w:val="0E716FBF"/>
    <w:rsid w:val="0E777CF5"/>
    <w:rsid w:val="0E7879E9"/>
    <w:rsid w:val="0E7A40AC"/>
    <w:rsid w:val="0E7A7229"/>
    <w:rsid w:val="0E7E539B"/>
    <w:rsid w:val="0E7E688A"/>
    <w:rsid w:val="0E7F4E8B"/>
    <w:rsid w:val="0E814FC8"/>
    <w:rsid w:val="0E8322A0"/>
    <w:rsid w:val="0E8346D2"/>
    <w:rsid w:val="0E8531AE"/>
    <w:rsid w:val="0E8C0EA8"/>
    <w:rsid w:val="0E8D4784"/>
    <w:rsid w:val="0E8E46F4"/>
    <w:rsid w:val="0E921794"/>
    <w:rsid w:val="0E922D9E"/>
    <w:rsid w:val="0E97282B"/>
    <w:rsid w:val="0E990F93"/>
    <w:rsid w:val="0E9F6D2E"/>
    <w:rsid w:val="0EA044F8"/>
    <w:rsid w:val="0EA11554"/>
    <w:rsid w:val="0EA15D48"/>
    <w:rsid w:val="0EA204BE"/>
    <w:rsid w:val="0EA711F9"/>
    <w:rsid w:val="0EA878C2"/>
    <w:rsid w:val="0EAA215E"/>
    <w:rsid w:val="0EB2003B"/>
    <w:rsid w:val="0EB26189"/>
    <w:rsid w:val="0EB50E15"/>
    <w:rsid w:val="0EB70EF1"/>
    <w:rsid w:val="0EB76875"/>
    <w:rsid w:val="0EC220D0"/>
    <w:rsid w:val="0EC620FA"/>
    <w:rsid w:val="0EC71B67"/>
    <w:rsid w:val="0EC84432"/>
    <w:rsid w:val="0ECA61C4"/>
    <w:rsid w:val="0ECB6F0D"/>
    <w:rsid w:val="0ECC57C6"/>
    <w:rsid w:val="0ECE39AD"/>
    <w:rsid w:val="0ED009FF"/>
    <w:rsid w:val="0ED03AE1"/>
    <w:rsid w:val="0ED354AE"/>
    <w:rsid w:val="0ED55D98"/>
    <w:rsid w:val="0ED745AC"/>
    <w:rsid w:val="0ED94F62"/>
    <w:rsid w:val="0EDA4112"/>
    <w:rsid w:val="0EDB404A"/>
    <w:rsid w:val="0EDD705D"/>
    <w:rsid w:val="0EDE28A4"/>
    <w:rsid w:val="0EDF3839"/>
    <w:rsid w:val="0EE17C25"/>
    <w:rsid w:val="0EE21064"/>
    <w:rsid w:val="0EE266D9"/>
    <w:rsid w:val="0EE36B00"/>
    <w:rsid w:val="0EE76542"/>
    <w:rsid w:val="0EE83981"/>
    <w:rsid w:val="0EE94241"/>
    <w:rsid w:val="0EEA6D51"/>
    <w:rsid w:val="0EEE2193"/>
    <w:rsid w:val="0EEF4D14"/>
    <w:rsid w:val="0EEF72C9"/>
    <w:rsid w:val="0EF010F7"/>
    <w:rsid w:val="0EF30B57"/>
    <w:rsid w:val="0EF44982"/>
    <w:rsid w:val="0EF65E0C"/>
    <w:rsid w:val="0EF92994"/>
    <w:rsid w:val="0EFC02A7"/>
    <w:rsid w:val="0EFD17A3"/>
    <w:rsid w:val="0EFE0E28"/>
    <w:rsid w:val="0F003F6C"/>
    <w:rsid w:val="0F006CB3"/>
    <w:rsid w:val="0F045441"/>
    <w:rsid w:val="0F0612D2"/>
    <w:rsid w:val="0F0630AA"/>
    <w:rsid w:val="0F0672F8"/>
    <w:rsid w:val="0F08663B"/>
    <w:rsid w:val="0F091DB7"/>
    <w:rsid w:val="0F0D7EC4"/>
    <w:rsid w:val="0F14651C"/>
    <w:rsid w:val="0F1A7AC2"/>
    <w:rsid w:val="0F21038A"/>
    <w:rsid w:val="0F21363C"/>
    <w:rsid w:val="0F2B390A"/>
    <w:rsid w:val="0F30656B"/>
    <w:rsid w:val="0F390651"/>
    <w:rsid w:val="0F3D5F59"/>
    <w:rsid w:val="0F3E754B"/>
    <w:rsid w:val="0F413647"/>
    <w:rsid w:val="0F4459EB"/>
    <w:rsid w:val="0F461C61"/>
    <w:rsid w:val="0F463981"/>
    <w:rsid w:val="0F46443E"/>
    <w:rsid w:val="0F485BA8"/>
    <w:rsid w:val="0F4C237C"/>
    <w:rsid w:val="0F4C2406"/>
    <w:rsid w:val="0F4E03DE"/>
    <w:rsid w:val="0F4F1AE3"/>
    <w:rsid w:val="0F4F4C47"/>
    <w:rsid w:val="0F5434E8"/>
    <w:rsid w:val="0F611DE2"/>
    <w:rsid w:val="0F642C0C"/>
    <w:rsid w:val="0F6F43BB"/>
    <w:rsid w:val="0F6F5F83"/>
    <w:rsid w:val="0F700769"/>
    <w:rsid w:val="0F73799F"/>
    <w:rsid w:val="0F750F90"/>
    <w:rsid w:val="0F786055"/>
    <w:rsid w:val="0F7A4EE2"/>
    <w:rsid w:val="0F7D2015"/>
    <w:rsid w:val="0F836FDB"/>
    <w:rsid w:val="0F8765F5"/>
    <w:rsid w:val="0F8A4823"/>
    <w:rsid w:val="0F8B639E"/>
    <w:rsid w:val="0F8C372E"/>
    <w:rsid w:val="0F8D2ECB"/>
    <w:rsid w:val="0F907BFA"/>
    <w:rsid w:val="0F9E16F9"/>
    <w:rsid w:val="0FA21679"/>
    <w:rsid w:val="0FA60622"/>
    <w:rsid w:val="0FA73C1F"/>
    <w:rsid w:val="0FAC7650"/>
    <w:rsid w:val="0FAD3D4A"/>
    <w:rsid w:val="0FB06CD4"/>
    <w:rsid w:val="0FB3193B"/>
    <w:rsid w:val="0FBB7DD1"/>
    <w:rsid w:val="0FBD41C7"/>
    <w:rsid w:val="0FBF7D4D"/>
    <w:rsid w:val="0FC011EF"/>
    <w:rsid w:val="0FC035CD"/>
    <w:rsid w:val="0FC10A32"/>
    <w:rsid w:val="0FCA206B"/>
    <w:rsid w:val="0FCF6CC9"/>
    <w:rsid w:val="0FD52BFD"/>
    <w:rsid w:val="0FD54106"/>
    <w:rsid w:val="0FD55FD9"/>
    <w:rsid w:val="0FD728D2"/>
    <w:rsid w:val="0FD82D53"/>
    <w:rsid w:val="0FD87AE1"/>
    <w:rsid w:val="0FD91C39"/>
    <w:rsid w:val="0FDD1C07"/>
    <w:rsid w:val="0FEB18B0"/>
    <w:rsid w:val="0FED22F6"/>
    <w:rsid w:val="0FEF68DC"/>
    <w:rsid w:val="0FF364D6"/>
    <w:rsid w:val="0FFA4041"/>
    <w:rsid w:val="0FFE6FC2"/>
    <w:rsid w:val="0FFF3C09"/>
    <w:rsid w:val="100155AB"/>
    <w:rsid w:val="10042C13"/>
    <w:rsid w:val="10091B67"/>
    <w:rsid w:val="100B47D1"/>
    <w:rsid w:val="100B5ED8"/>
    <w:rsid w:val="100D156B"/>
    <w:rsid w:val="100D2A48"/>
    <w:rsid w:val="100E31F9"/>
    <w:rsid w:val="10135E56"/>
    <w:rsid w:val="10154F62"/>
    <w:rsid w:val="101723FE"/>
    <w:rsid w:val="10184B64"/>
    <w:rsid w:val="1019221F"/>
    <w:rsid w:val="101B3048"/>
    <w:rsid w:val="101C0E98"/>
    <w:rsid w:val="102232AC"/>
    <w:rsid w:val="102B7D10"/>
    <w:rsid w:val="102E2A1E"/>
    <w:rsid w:val="102F136B"/>
    <w:rsid w:val="10373041"/>
    <w:rsid w:val="103A0E98"/>
    <w:rsid w:val="103A415E"/>
    <w:rsid w:val="104C70BB"/>
    <w:rsid w:val="104D6B65"/>
    <w:rsid w:val="104D7887"/>
    <w:rsid w:val="104E62A2"/>
    <w:rsid w:val="1050168D"/>
    <w:rsid w:val="10533FC8"/>
    <w:rsid w:val="105347A4"/>
    <w:rsid w:val="10541B81"/>
    <w:rsid w:val="105671E8"/>
    <w:rsid w:val="10574F41"/>
    <w:rsid w:val="10576278"/>
    <w:rsid w:val="10593667"/>
    <w:rsid w:val="105C76FB"/>
    <w:rsid w:val="105F74F3"/>
    <w:rsid w:val="106125B9"/>
    <w:rsid w:val="10672AB3"/>
    <w:rsid w:val="106A3914"/>
    <w:rsid w:val="106B1284"/>
    <w:rsid w:val="106D00E9"/>
    <w:rsid w:val="106D08B2"/>
    <w:rsid w:val="106D6FFC"/>
    <w:rsid w:val="10766BDE"/>
    <w:rsid w:val="10773200"/>
    <w:rsid w:val="10776D49"/>
    <w:rsid w:val="107B087B"/>
    <w:rsid w:val="107E5C7B"/>
    <w:rsid w:val="107E66C5"/>
    <w:rsid w:val="1080671F"/>
    <w:rsid w:val="10817014"/>
    <w:rsid w:val="10865B7C"/>
    <w:rsid w:val="10874AD0"/>
    <w:rsid w:val="108757A9"/>
    <w:rsid w:val="108967A8"/>
    <w:rsid w:val="108A77E1"/>
    <w:rsid w:val="108B5581"/>
    <w:rsid w:val="108D0661"/>
    <w:rsid w:val="10902ABF"/>
    <w:rsid w:val="10926F62"/>
    <w:rsid w:val="10934AAA"/>
    <w:rsid w:val="10962A79"/>
    <w:rsid w:val="109C2EAC"/>
    <w:rsid w:val="109D6424"/>
    <w:rsid w:val="109F2C7B"/>
    <w:rsid w:val="10A25513"/>
    <w:rsid w:val="10A36E29"/>
    <w:rsid w:val="10A76AB2"/>
    <w:rsid w:val="10A87DDC"/>
    <w:rsid w:val="10B1299A"/>
    <w:rsid w:val="10B26FCB"/>
    <w:rsid w:val="10B36201"/>
    <w:rsid w:val="10B52291"/>
    <w:rsid w:val="10B55C9F"/>
    <w:rsid w:val="10B969A6"/>
    <w:rsid w:val="10B96E6F"/>
    <w:rsid w:val="10BA4E77"/>
    <w:rsid w:val="10C54956"/>
    <w:rsid w:val="10CA4FB8"/>
    <w:rsid w:val="10CC2E3F"/>
    <w:rsid w:val="10CE7F31"/>
    <w:rsid w:val="10CF1299"/>
    <w:rsid w:val="10D14271"/>
    <w:rsid w:val="10D14F2E"/>
    <w:rsid w:val="10D17A4C"/>
    <w:rsid w:val="10D466A8"/>
    <w:rsid w:val="10D54540"/>
    <w:rsid w:val="10D90C04"/>
    <w:rsid w:val="10DC5F7D"/>
    <w:rsid w:val="10DD3055"/>
    <w:rsid w:val="10E01CA2"/>
    <w:rsid w:val="10E07550"/>
    <w:rsid w:val="10E8129B"/>
    <w:rsid w:val="10E857A1"/>
    <w:rsid w:val="10ED2FCF"/>
    <w:rsid w:val="10F10FD0"/>
    <w:rsid w:val="10F13F90"/>
    <w:rsid w:val="10F41342"/>
    <w:rsid w:val="10F87351"/>
    <w:rsid w:val="10F90DD4"/>
    <w:rsid w:val="10FA0722"/>
    <w:rsid w:val="10FA53F5"/>
    <w:rsid w:val="10FB0EC9"/>
    <w:rsid w:val="10FB6459"/>
    <w:rsid w:val="10FC0370"/>
    <w:rsid w:val="10FF6790"/>
    <w:rsid w:val="110033FF"/>
    <w:rsid w:val="11040D9E"/>
    <w:rsid w:val="11055FB2"/>
    <w:rsid w:val="1107031C"/>
    <w:rsid w:val="110A260B"/>
    <w:rsid w:val="110B68F3"/>
    <w:rsid w:val="11152806"/>
    <w:rsid w:val="11166E02"/>
    <w:rsid w:val="1117477C"/>
    <w:rsid w:val="11185E6F"/>
    <w:rsid w:val="111A67BE"/>
    <w:rsid w:val="111C666E"/>
    <w:rsid w:val="112224AB"/>
    <w:rsid w:val="11253954"/>
    <w:rsid w:val="11257007"/>
    <w:rsid w:val="11271986"/>
    <w:rsid w:val="11282A05"/>
    <w:rsid w:val="11284EBD"/>
    <w:rsid w:val="11285895"/>
    <w:rsid w:val="1129642B"/>
    <w:rsid w:val="112B3D83"/>
    <w:rsid w:val="112D0130"/>
    <w:rsid w:val="112D205B"/>
    <w:rsid w:val="112D3311"/>
    <w:rsid w:val="112F490E"/>
    <w:rsid w:val="112F6D97"/>
    <w:rsid w:val="11362471"/>
    <w:rsid w:val="1137649C"/>
    <w:rsid w:val="113829C9"/>
    <w:rsid w:val="11391FB8"/>
    <w:rsid w:val="11393AC9"/>
    <w:rsid w:val="113D07CE"/>
    <w:rsid w:val="114250FD"/>
    <w:rsid w:val="1143768A"/>
    <w:rsid w:val="11442059"/>
    <w:rsid w:val="114807AD"/>
    <w:rsid w:val="114C689E"/>
    <w:rsid w:val="114D0DA1"/>
    <w:rsid w:val="1151068C"/>
    <w:rsid w:val="11510A25"/>
    <w:rsid w:val="1157625F"/>
    <w:rsid w:val="11587163"/>
    <w:rsid w:val="115914BD"/>
    <w:rsid w:val="115A605E"/>
    <w:rsid w:val="115F47B2"/>
    <w:rsid w:val="1160576F"/>
    <w:rsid w:val="11623E1D"/>
    <w:rsid w:val="11643C79"/>
    <w:rsid w:val="11644B9F"/>
    <w:rsid w:val="11646EEF"/>
    <w:rsid w:val="11660161"/>
    <w:rsid w:val="1166289A"/>
    <w:rsid w:val="11663DDF"/>
    <w:rsid w:val="116A014B"/>
    <w:rsid w:val="116A1CC8"/>
    <w:rsid w:val="116E429E"/>
    <w:rsid w:val="1170288B"/>
    <w:rsid w:val="11747E53"/>
    <w:rsid w:val="11752747"/>
    <w:rsid w:val="11780316"/>
    <w:rsid w:val="117B40D7"/>
    <w:rsid w:val="117D20B4"/>
    <w:rsid w:val="117F1C6C"/>
    <w:rsid w:val="1180250E"/>
    <w:rsid w:val="118206AE"/>
    <w:rsid w:val="11837B64"/>
    <w:rsid w:val="11874E62"/>
    <w:rsid w:val="118776B6"/>
    <w:rsid w:val="11877966"/>
    <w:rsid w:val="1189160F"/>
    <w:rsid w:val="1189744C"/>
    <w:rsid w:val="118B3DB3"/>
    <w:rsid w:val="118C4DA7"/>
    <w:rsid w:val="11900FF5"/>
    <w:rsid w:val="11947F2C"/>
    <w:rsid w:val="119868CE"/>
    <w:rsid w:val="119D78DF"/>
    <w:rsid w:val="119E223E"/>
    <w:rsid w:val="119F0C39"/>
    <w:rsid w:val="11A00946"/>
    <w:rsid w:val="11A0320E"/>
    <w:rsid w:val="11A074CF"/>
    <w:rsid w:val="11A36EB9"/>
    <w:rsid w:val="11A7084E"/>
    <w:rsid w:val="11A77975"/>
    <w:rsid w:val="11A85777"/>
    <w:rsid w:val="11AA7876"/>
    <w:rsid w:val="11AB014C"/>
    <w:rsid w:val="11AC2413"/>
    <w:rsid w:val="11AC4FF8"/>
    <w:rsid w:val="11AC6FD3"/>
    <w:rsid w:val="11B171D9"/>
    <w:rsid w:val="11B2641E"/>
    <w:rsid w:val="11B66EFF"/>
    <w:rsid w:val="11B9730D"/>
    <w:rsid w:val="11BA5741"/>
    <w:rsid w:val="11BA6E72"/>
    <w:rsid w:val="11C11894"/>
    <w:rsid w:val="11C207C9"/>
    <w:rsid w:val="11C35417"/>
    <w:rsid w:val="11CA6401"/>
    <w:rsid w:val="11CB09D2"/>
    <w:rsid w:val="11D222EF"/>
    <w:rsid w:val="11D321CF"/>
    <w:rsid w:val="11D51026"/>
    <w:rsid w:val="11D56935"/>
    <w:rsid w:val="11D770A5"/>
    <w:rsid w:val="11D779B7"/>
    <w:rsid w:val="11D819C0"/>
    <w:rsid w:val="11D919D7"/>
    <w:rsid w:val="11DC18F7"/>
    <w:rsid w:val="11DD173B"/>
    <w:rsid w:val="11DF0C8D"/>
    <w:rsid w:val="11DF1943"/>
    <w:rsid w:val="11E417BF"/>
    <w:rsid w:val="11E92CE5"/>
    <w:rsid w:val="11F41C67"/>
    <w:rsid w:val="11F51B61"/>
    <w:rsid w:val="11FD3D6E"/>
    <w:rsid w:val="1204688A"/>
    <w:rsid w:val="1205173D"/>
    <w:rsid w:val="1206268C"/>
    <w:rsid w:val="12076787"/>
    <w:rsid w:val="120B394A"/>
    <w:rsid w:val="120D3554"/>
    <w:rsid w:val="120F07FE"/>
    <w:rsid w:val="12124293"/>
    <w:rsid w:val="12142A8A"/>
    <w:rsid w:val="1215584D"/>
    <w:rsid w:val="12172467"/>
    <w:rsid w:val="1218344A"/>
    <w:rsid w:val="12193E7B"/>
    <w:rsid w:val="121A77EA"/>
    <w:rsid w:val="121C6382"/>
    <w:rsid w:val="122007BD"/>
    <w:rsid w:val="1220264E"/>
    <w:rsid w:val="122053C3"/>
    <w:rsid w:val="12215626"/>
    <w:rsid w:val="12256898"/>
    <w:rsid w:val="12271E10"/>
    <w:rsid w:val="122A6A37"/>
    <w:rsid w:val="122C2492"/>
    <w:rsid w:val="122D0EF9"/>
    <w:rsid w:val="122D5561"/>
    <w:rsid w:val="12304A80"/>
    <w:rsid w:val="12313372"/>
    <w:rsid w:val="123139BD"/>
    <w:rsid w:val="12322633"/>
    <w:rsid w:val="12367D96"/>
    <w:rsid w:val="123732B8"/>
    <w:rsid w:val="123847D8"/>
    <w:rsid w:val="123B146F"/>
    <w:rsid w:val="123B634C"/>
    <w:rsid w:val="123D4439"/>
    <w:rsid w:val="123E6511"/>
    <w:rsid w:val="12405F1E"/>
    <w:rsid w:val="12425F91"/>
    <w:rsid w:val="12426F50"/>
    <w:rsid w:val="1247673C"/>
    <w:rsid w:val="1249394D"/>
    <w:rsid w:val="1249492A"/>
    <w:rsid w:val="124F726A"/>
    <w:rsid w:val="125160FA"/>
    <w:rsid w:val="12566459"/>
    <w:rsid w:val="1257272B"/>
    <w:rsid w:val="12586854"/>
    <w:rsid w:val="125933C4"/>
    <w:rsid w:val="125A6C4A"/>
    <w:rsid w:val="125A799B"/>
    <w:rsid w:val="125B43DB"/>
    <w:rsid w:val="125D7659"/>
    <w:rsid w:val="125E4185"/>
    <w:rsid w:val="12646B87"/>
    <w:rsid w:val="12654437"/>
    <w:rsid w:val="1268346A"/>
    <w:rsid w:val="126862C6"/>
    <w:rsid w:val="126B697A"/>
    <w:rsid w:val="126E0BEC"/>
    <w:rsid w:val="126E697C"/>
    <w:rsid w:val="12726502"/>
    <w:rsid w:val="127D2F0B"/>
    <w:rsid w:val="127F66B2"/>
    <w:rsid w:val="127F76FB"/>
    <w:rsid w:val="12817395"/>
    <w:rsid w:val="12855B96"/>
    <w:rsid w:val="12891A60"/>
    <w:rsid w:val="128B02A7"/>
    <w:rsid w:val="128B48CF"/>
    <w:rsid w:val="128E2F06"/>
    <w:rsid w:val="12941703"/>
    <w:rsid w:val="12981B5C"/>
    <w:rsid w:val="129B577E"/>
    <w:rsid w:val="129F0287"/>
    <w:rsid w:val="12A947C7"/>
    <w:rsid w:val="12B877AB"/>
    <w:rsid w:val="12C806E8"/>
    <w:rsid w:val="12C80739"/>
    <w:rsid w:val="12C87C62"/>
    <w:rsid w:val="12C96489"/>
    <w:rsid w:val="12CB607B"/>
    <w:rsid w:val="12CC4000"/>
    <w:rsid w:val="12CE3C08"/>
    <w:rsid w:val="12CF39D5"/>
    <w:rsid w:val="12CF5709"/>
    <w:rsid w:val="12D152C8"/>
    <w:rsid w:val="12D46FF3"/>
    <w:rsid w:val="12DD6BE8"/>
    <w:rsid w:val="12E0296F"/>
    <w:rsid w:val="12E36AA0"/>
    <w:rsid w:val="12E57A98"/>
    <w:rsid w:val="12EA0233"/>
    <w:rsid w:val="12EA5A12"/>
    <w:rsid w:val="12EE1124"/>
    <w:rsid w:val="12F137A6"/>
    <w:rsid w:val="12F50211"/>
    <w:rsid w:val="12F56538"/>
    <w:rsid w:val="12F6579A"/>
    <w:rsid w:val="12F81E29"/>
    <w:rsid w:val="12FC61EB"/>
    <w:rsid w:val="12FC65B7"/>
    <w:rsid w:val="12FF040F"/>
    <w:rsid w:val="12FF1132"/>
    <w:rsid w:val="13021641"/>
    <w:rsid w:val="130440D4"/>
    <w:rsid w:val="130866DE"/>
    <w:rsid w:val="130B149B"/>
    <w:rsid w:val="13155DCA"/>
    <w:rsid w:val="13165A73"/>
    <w:rsid w:val="13184FBF"/>
    <w:rsid w:val="1319528C"/>
    <w:rsid w:val="131B0870"/>
    <w:rsid w:val="131F0F3F"/>
    <w:rsid w:val="131F3A57"/>
    <w:rsid w:val="132000D6"/>
    <w:rsid w:val="13234236"/>
    <w:rsid w:val="13235428"/>
    <w:rsid w:val="13237993"/>
    <w:rsid w:val="1326479B"/>
    <w:rsid w:val="132F49AE"/>
    <w:rsid w:val="13353CDD"/>
    <w:rsid w:val="1338762E"/>
    <w:rsid w:val="133B13BC"/>
    <w:rsid w:val="13412008"/>
    <w:rsid w:val="1349724C"/>
    <w:rsid w:val="134A2E13"/>
    <w:rsid w:val="134B6F70"/>
    <w:rsid w:val="134D3391"/>
    <w:rsid w:val="134E72A6"/>
    <w:rsid w:val="134F5376"/>
    <w:rsid w:val="13536D5A"/>
    <w:rsid w:val="135403F7"/>
    <w:rsid w:val="13566F94"/>
    <w:rsid w:val="135961C4"/>
    <w:rsid w:val="13597873"/>
    <w:rsid w:val="135C33DE"/>
    <w:rsid w:val="135D0B0D"/>
    <w:rsid w:val="135E171D"/>
    <w:rsid w:val="135F6976"/>
    <w:rsid w:val="135F7FDA"/>
    <w:rsid w:val="13613551"/>
    <w:rsid w:val="1361454C"/>
    <w:rsid w:val="13650C25"/>
    <w:rsid w:val="136A3F3A"/>
    <w:rsid w:val="136C0DAF"/>
    <w:rsid w:val="136D09F3"/>
    <w:rsid w:val="136D5C95"/>
    <w:rsid w:val="13710D38"/>
    <w:rsid w:val="1371128C"/>
    <w:rsid w:val="13714251"/>
    <w:rsid w:val="1372202F"/>
    <w:rsid w:val="13722DF3"/>
    <w:rsid w:val="13757394"/>
    <w:rsid w:val="137850E0"/>
    <w:rsid w:val="13791971"/>
    <w:rsid w:val="137A1BBE"/>
    <w:rsid w:val="137F69F5"/>
    <w:rsid w:val="13845005"/>
    <w:rsid w:val="13866AD9"/>
    <w:rsid w:val="138A3593"/>
    <w:rsid w:val="138A3DD9"/>
    <w:rsid w:val="138A7FC8"/>
    <w:rsid w:val="138E763A"/>
    <w:rsid w:val="138F3F12"/>
    <w:rsid w:val="138F5D3C"/>
    <w:rsid w:val="139110A2"/>
    <w:rsid w:val="13936CB1"/>
    <w:rsid w:val="13941941"/>
    <w:rsid w:val="139431E8"/>
    <w:rsid w:val="13963839"/>
    <w:rsid w:val="13996F18"/>
    <w:rsid w:val="139B5ECD"/>
    <w:rsid w:val="139C2AE4"/>
    <w:rsid w:val="139D242E"/>
    <w:rsid w:val="139E01B8"/>
    <w:rsid w:val="139E3AE5"/>
    <w:rsid w:val="139E5514"/>
    <w:rsid w:val="13A22A0F"/>
    <w:rsid w:val="13A26C2C"/>
    <w:rsid w:val="13A4555F"/>
    <w:rsid w:val="13A570F1"/>
    <w:rsid w:val="13A632AE"/>
    <w:rsid w:val="13A67050"/>
    <w:rsid w:val="13A93671"/>
    <w:rsid w:val="13AD77DA"/>
    <w:rsid w:val="13B05CF4"/>
    <w:rsid w:val="13B349F0"/>
    <w:rsid w:val="13B56DE5"/>
    <w:rsid w:val="13B7033F"/>
    <w:rsid w:val="13B70FFA"/>
    <w:rsid w:val="13B87D4C"/>
    <w:rsid w:val="13BB26E0"/>
    <w:rsid w:val="13C107E0"/>
    <w:rsid w:val="13C21F7A"/>
    <w:rsid w:val="13C64D14"/>
    <w:rsid w:val="13CA0760"/>
    <w:rsid w:val="13CC7887"/>
    <w:rsid w:val="13D071AC"/>
    <w:rsid w:val="13D20962"/>
    <w:rsid w:val="13D57043"/>
    <w:rsid w:val="13D62FE6"/>
    <w:rsid w:val="13DA3133"/>
    <w:rsid w:val="13DF147A"/>
    <w:rsid w:val="13E569E0"/>
    <w:rsid w:val="13EC340E"/>
    <w:rsid w:val="13F75119"/>
    <w:rsid w:val="13F9156E"/>
    <w:rsid w:val="13FB1741"/>
    <w:rsid w:val="13FD02FA"/>
    <w:rsid w:val="13FD4DC5"/>
    <w:rsid w:val="13FE2C02"/>
    <w:rsid w:val="14027BAF"/>
    <w:rsid w:val="14032954"/>
    <w:rsid w:val="1407044D"/>
    <w:rsid w:val="140C797F"/>
    <w:rsid w:val="140F50E7"/>
    <w:rsid w:val="14177D97"/>
    <w:rsid w:val="14185AE7"/>
    <w:rsid w:val="14192DB1"/>
    <w:rsid w:val="141941E5"/>
    <w:rsid w:val="14196CDE"/>
    <w:rsid w:val="141A6DE6"/>
    <w:rsid w:val="14233C21"/>
    <w:rsid w:val="1424135E"/>
    <w:rsid w:val="142548F2"/>
    <w:rsid w:val="14267D52"/>
    <w:rsid w:val="142748BF"/>
    <w:rsid w:val="14302CD8"/>
    <w:rsid w:val="14322D6C"/>
    <w:rsid w:val="14346C3C"/>
    <w:rsid w:val="14360BDA"/>
    <w:rsid w:val="14396B04"/>
    <w:rsid w:val="143A336D"/>
    <w:rsid w:val="143B23DE"/>
    <w:rsid w:val="14433044"/>
    <w:rsid w:val="1446073C"/>
    <w:rsid w:val="144805F8"/>
    <w:rsid w:val="144A1618"/>
    <w:rsid w:val="144B725A"/>
    <w:rsid w:val="144D1503"/>
    <w:rsid w:val="144E46A3"/>
    <w:rsid w:val="144E63C9"/>
    <w:rsid w:val="144F59DA"/>
    <w:rsid w:val="145411E0"/>
    <w:rsid w:val="14547E0D"/>
    <w:rsid w:val="1457582D"/>
    <w:rsid w:val="14581C8A"/>
    <w:rsid w:val="145951E6"/>
    <w:rsid w:val="145D6D0A"/>
    <w:rsid w:val="14627DD2"/>
    <w:rsid w:val="1463143C"/>
    <w:rsid w:val="14644E1E"/>
    <w:rsid w:val="146551E0"/>
    <w:rsid w:val="14663F3E"/>
    <w:rsid w:val="14674000"/>
    <w:rsid w:val="14680F85"/>
    <w:rsid w:val="14682E08"/>
    <w:rsid w:val="146D1DD9"/>
    <w:rsid w:val="146D61B4"/>
    <w:rsid w:val="146D666E"/>
    <w:rsid w:val="146F2218"/>
    <w:rsid w:val="147258E3"/>
    <w:rsid w:val="14745905"/>
    <w:rsid w:val="14764CBE"/>
    <w:rsid w:val="147B52C8"/>
    <w:rsid w:val="147C5959"/>
    <w:rsid w:val="147D6ACD"/>
    <w:rsid w:val="1480208D"/>
    <w:rsid w:val="14861C1F"/>
    <w:rsid w:val="1486355C"/>
    <w:rsid w:val="14870B9B"/>
    <w:rsid w:val="14894417"/>
    <w:rsid w:val="148A4C84"/>
    <w:rsid w:val="148B34F5"/>
    <w:rsid w:val="148C4B76"/>
    <w:rsid w:val="148E5C53"/>
    <w:rsid w:val="14930019"/>
    <w:rsid w:val="1494715C"/>
    <w:rsid w:val="14973E08"/>
    <w:rsid w:val="149B5B91"/>
    <w:rsid w:val="149E5E44"/>
    <w:rsid w:val="14A04A04"/>
    <w:rsid w:val="14A04FB4"/>
    <w:rsid w:val="14A31E3B"/>
    <w:rsid w:val="14A46627"/>
    <w:rsid w:val="14A72BD0"/>
    <w:rsid w:val="14A84835"/>
    <w:rsid w:val="14AA7C70"/>
    <w:rsid w:val="14AB5BF6"/>
    <w:rsid w:val="14AE0B34"/>
    <w:rsid w:val="14B349A3"/>
    <w:rsid w:val="14B70580"/>
    <w:rsid w:val="14B80362"/>
    <w:rsid w:val="14BB107B"/>
    <w:rsid w:val="14BC1AD8"/>
    <w:rsid w:val="14BD102A"/>
    <w:rsid w:val="14C65F36"/>
    <w:rsid w:val="14C75CCC"/>
    <w:rsid w:val="14C821D8"/>
    <w:rsid w:val="14C85B7B"/>
    <w:rsid w:val="14C900C3"/>
    <w:rsid w:val="14CB02EC"/>
    <w:rsid w:val="14CC7A2B"/>
    <w:rsid w:val="14CD08F0"/>
    <w:rsid w:val="14CE2337"/>
    <w:rsid w:val="14CE3D2F"/>
    <w:rsid w:val="14CF39E0"/>
    <w:rsid w:val="14D00CDB"/>
    <w:rsid w:val="14D12C7F"/>
    <w:rsid w:val="14D201B0"/>
    <w:rsid w:val="14D412C2"/>
    <w:rsid w:val="14D67EC8"/>
    <w:rsid w:val="14D819B2"/>
    <w:rsid w:val="14DC69F5"/>
    <w:rsid w:val="14DC7414"/>
    <w:rsid w:val="14DF04E6"/>
    <w:rsid w:val="14E00810"/>
    <w:rsid w:val="14E25955"/>
    <w:rsid w:val="14E62D8A"/>
    <w:rsid w:val="14E80B3C"/>
    <w:rsid w:val="14E83484"/>
    <w:rsid w:val="14E90C9F"/>
    <w:rsid w:val="14EA6FAC"/>
    <w:rsid w:val="14EB1D3F"/>
    <w:rsid w:val="14EC07CA"/>
    <w:rsid w:val="14EE0FB9"/>
    <w:rsid w:val="14EE517F"/>
    <w:rsid w:val="14EE6BFB"/>
    <w:rsid w:val="14EF2C35"/>
    <w:rsid w:val="14F6395C"/>
    <w:rsid w:val="14F95384"/>
    <w:rsid w:val="14FA4A91"/>
    <w:rsid w:val="14FD5E4A"/>
    <w:rsid w:val="14FE06D7"/>
    <w:rsid w:val="15010719"/>
    <w:rsid w:val="15017D82"/>
    <w:rsid w:val="15025977"/>
    <w:rsid w:val="15035CCD"/>
    <w:rsid w:val="15046E6C"/>
    <w:rsid w:val="15075A72"/>
    <w:rsid w:val="15086183"/>
    <w:rsid w:val="150B71EC"/>
    <w:rsid w:val="151132C7"/>
    <w:rsid w:val="15124102"/>
    <w:rsid w:val="15126AD7"/>
    <w:rsid w:val="15133FF4"/>
    <w:rsid w:val="151361AB"/>
    <w:rsid w:val="151A7629"/>
    <w:rsid w:val="151B5538"/>
    <w:rsid w:val="151E1FFE"/>
    <w:rsid w:val="151F67C5"/>
    <w:rsid w:val="15214F08"/>
    <w:rsid w:val="15217EC5"/>
    <w:rsid w:val="15221F0D"/>
    <w:rsid w:val="152248DF"/>
    <w:rsid w:val="152348C4"/>
    <w:rsid w:val="152F3C88"/>
    <w:rsid w:val="15320E28"/>
    <w:rsid w:val="153272A0"/>
    <w:rsid w:val="15327AE6"/>
    <w:rsid w:val="153479C6"/>
    <w:rsid w:val="153B066D"/>
    <w:rsid w:val="153C32EF"/>
    <w:rsid w:val="153E6604"/>
    <w:rsid w:val="154424C2"/>
    <w:rsid w:val="15445C8A"/>
    <w:rsid w:val="1549290F"/>
    <w:rsid w:val="154A79C3"/>
    <w:rsid w:val="154B637E"/>
    <w:rsid w:val="154B67D2"/>
    <w:rsid w:val="154F4403"/>
    <w:rsid w:val="1551768A"/>
    <w:rsid w:val="1555690E"/>
    <w:rsid w:val="155D2190"/>
    <w:rsid w:val="15615433"/>
    <w:rsid w:val="15626D1E"/>
    <w:rsid w:val="15637ED2"/>
    <w:rsid w:val="15642DB7"/>
    <w:rsid w:val="15651885"/>
    <w:rsid w:val="15664D22"/>
    <w:rsid w:val="15690F8D"/>
    <w:rsid w:val="156C6BEE"/>
    <w:rsid w:val="15704749"/>
    <w:rsid w:val="15740640"/>
    <w:rsid w:val="15795ABA"/>
    <w:rsid w:val="157A3A18"/>
    <w:rsid w:val="157C1437"/>
    <w:rsid w:val="157C3FD9"/>
    <w:rsid w:val="15822E1F"/>
    <w:rsid w:val="158562B1"/>
    <w:rsid w:val="15892832"/>
    <w:rsid w:val="15895FE2"/>
    <w:rsid w:val="158C2149"/>
    <w:rsid w:val="158F3248"/>
    <w:rsid w:val="158F45DD"/>
    <w:rsid w:val="15902A16"/>
    <w:rsid w:val="15931631"/>
    <w:rsid w:val="15940AF5"/>
    <w:rsid w:val="15957021"/>
    <w:rsid w:val="159A3599"/>
    <w:rsid w:val="159A6641"/>
    <w:rsid w:val="159D3A91"/>
    <w:rsid w:val="159D75C8"/>
    <w:rsid w:val="159E7B0F"/>
    <w:rsid w:val="15A31184"/>
    <w:rsid w:val="15A811A5"/>
    <w:rsid w:val="15AB1AB0"/>
    <w:rsid w:val="15AD1FA5"/>
    <w:rsid w:val="15B04FBE"/>
    <w:rsid w:val="15B0741D"/>
    <w:rsid w:val="15B41A10"/>
    <w:rsid w:val="15B44416"/>
    <w:rsid w:val="15B80708"/>
    <w:rsid w:val="15B816D6"/>
    <w:rsid w:val="15B96E93"/>
    <w:rsid w:val="15BA1093"/>
    <w:rsid w:val="15C330B3"/>
    <w:rsid w:val="15C775C7"/>
    <w:rsid w:val="15C907D4"/>
    <w:rsid w:val="15D14C86"/>
    <w:rsid w:val="15D2780D"/>
    <w:rsid w:val="15D44F69"/>
    <w:rsid w:val="15D87F89"/>
    <w:rsid w:val="15D90723"/>
    <w:rsid w:val="15DC2984"/>
    <w:rsid w:val="15DD6B0B"/>
    <w:rsid w:val="15DE2F1E"/>
    <w:rsid w:val="15E522A1"/>
    <w:rsid w:val="15E9150C"/>
    <w:rsid w:val="15EB236F"/>
    <w:rsid w:val="15EF5979"/>
    <w:rsid w:val="15F16460"/>
    <w:rsid w:val="15F339E7"/>
    <w:rsid w:val="15F461B2"/>
    <w:rsid w:val="15FA77FB"/>
    <w:rsid w:val="15FD6D70"/>
    <w:rsid w:val="15FF418D"/>
    <w:rsid w:val="16005499"/>
    <w:rsid w:val="160078DA"/>
    <w:rsid w:val="160535D8"/>
    <w:rsid w:val="16056E31"/>
    <w:rsid w:val="16080C60"/>
    <w:rsid w:val="1608138D"/>
    <w:rsid w:val="1608480B"/>
    <w:rsid w:val="160976B8"/>
    <w:rsid w:val="1611605A"/>
    <w:rsid w:val="16125123"/>
    <w:rsid w:val="16206D2D"/>
    <w:rsid w:val="16251B0B"/>
    <w:rsid w:val="16262680"/>
    <w:rsid w:val="16292D2F"/>
    <w:rsid w:val="162C025A"/>
    <w:rsid w:val="16323484"/>
    <w:rsid w:val="16325D1E"/>
    <w:rsid w:val="1635532E"/>
    <w:rsid w:val="16374C10"/>
    <w:rsid w:val="16385520"/>
    <w:rsid w:val="16396C07"/>
    <w:rsid w:val="163A338F"/>
    <w:rsid w:val="163B368D"/>
    <w:rsid w:val="163C2B07"/>
    <w:rsid w:val="163D191F"/>
    <w:rsid w:val="163E37A5"/>
    <w:rsid w:val="163F4193"/>
    <w:rsid w:val="16445174"/>
    <w:rsid w:val="16483E01"/>
    <w:rsid w:val="164907E4"/>
    <w:rsid w:val="164C76C3"/>
    <w:rsid w:val="16542039"/>
    <w:rsid w:val="16567F03"/>
    <w:rsid w:val="16591FF4"/>
    <w:rsid w:val="165C6079"/>
    <w:rsid w:val="165F7CE8"/>
    <w:rsid w:val="166279ED"/>
    <w:rsid w:val="1665010C"/>
    <w:rsid w:val="166666E5"/>
    <w:rsid w:val="16690B46"/>
    <w:rsid w:val="166C3FF9"/>
    <w:rsid w:val="166E0E8F"/>
    <w:rsid w:val="166F1AF0"/>
    <w:rsid w:val="166F3C3B"/>
    <w:rsid w:val="16710703"/>
    <w:rsid w:val="167312F0"/>
    <w:rsid w:val="16734EE4"/>
    <w:rsid w:val="16752DE5"/>
    <w:rsid w:val="16753D80"/>
    <w:rsid w:val="16757252"/>
    <w:rsid w:val="16783657"/>
    <w:rsid w:val="167A5900"/>
    <w:rsid w:val="167D38C1"/>
    <w:rsid w:val="1683486B"/>
    <w:rsid w:val="168D64F0"/>
    <w:rsid w:val="168E4B43"/>
    <w:rsid w:val="16904759"/>
    <w:rsid w:val="16905907"/>
    <w:rsid w:val="16924FE8"/>
    <w:rsid w:val="169306BE"/>
    <w:rsid w:val="16986DEA"/>
    <w:rsid w:val="169A4704"/>
    <w:rsid w:val="16A0060F"/>
    <w:rsid w:val="16A00732"/>
    <w:rsid w:val="16A104C0"/>
    <w:rsid w:val="16A30E74"/>
    <w:rsid w:val="16AA22D2"/>
    <w:rsid w:val="16AB69DF"/>
    <w:rsid w:val="16B03C78"/>
    <w:rsid w:val="16B060B5"/>
    <w:rsid w:val="16B25DB0"/>
    <w:rsid w:val="16B620DE"/>
    <w:rsid w:val="16B77657"/>
    <w:rsid w:val="16B93B18"/>
    <w:rsid w:val="16BC35D9"/>
    <w:rsid w:val="16C82A5E"/>
    <w:rsid w:val="16CA3E63"/>
    <w:rsid w:val="16CB3344"/>
    <w:rsid w:val="16CD325B"/>
    <w:rsid w:val="16CE670E"/>
    <w:rsid w:val="16D10B7F"/>
    <w:rsid w:val="16D139CF"/>
    <w:rsid w:val="16D31C6A"/>
    <w:rsid w:val="16D429EC"/>
    <w:rsid w:val="16D57909"/>
    <w:rsid w:val="16D63137"/>
    <w:rsid w:val="16D65DA6"/>
    <w:rsid w:val="16D95A51"/>
    <w:rsid w:val="16E32011"/>
    <w:rsid w:val="16E41F43"/>
    <w:rsid w:val="16E6202B"/>
    <w:rsid w:val="16E85A4F"/>
    <w:rsid w:val="16E978F6"/>
    <w:rsid w:val="16EA4E54"/>
    <w:rsid w:val="16EF6EF0"/>
    <w:rsid w:val="16FA2FB5"/>
    <w:rsid w:val="16FB64BB"/>
    <w:rsid w:val="16FC55B1"/>
    <w:rsid w:val="16FC7681"/>
    <w:rsid w:val="16FF3A07"/>
    <w:rsid w:val="17010E7C"/>
    <w:rsid w:val="17042C97"/>
    <w:rsid w:val="17066308"/>
    <w:rsid w:val="17071426"/>
    <w:rsid w:val="170845A7"/>
    <w:rsid w:val="17096D60"/>
    <w:rsid w:val="170C3EE3"/>
    <w:rsid w:val="17132FF5"/>
    <w:rsid w:val="171665BE"/>
    <w:rsid w:val="171868F3"/>
    <w:rsid w:val="171B7EB8"/>
    <w:rsid w:val="171E0085"/>
    <w:rsid w:val="17215D6A"/>
    <w:rsid w:val="172175C2"/>
    <w:rsid w:val="17251154"/>
    <w:rsid w:val="17267372"/>
    <w:rsid w:val="17294BFF"/>
    <w:rsid w:val="172C5912"/>
    <w:rsid w:val="17317EFC"/>
    <w:rsid w:val="173203E3"/>
    <w:rsid w:val="17325D04"/>
    <w:rsid w:val="17336988"/>
    <w:rsid w:val="17350F00"/>
    <w:rsid w:val="173706A4"/>
    <w:rsid w:val="17376EBD"/>
    <w:rsid w:val="173C01D7"/>
    <w:rsid w:val="17417128"/>
    <w:rsid w:val="1744782E"/>
    <w:rsid w:val="17462236"/>
    <w:rsid w:val="17491899"/>
    <w:rsid w:val="174D6130"/>
    <w:rsid w:val="174D6246"/>
    <w:rsid w:val="174D6522"/>
    <w:rsid w:val="174E4963"/>
    <w:rsid w:val="17531552"/>
    <w:rsid w:val="175552BA"/>
    <w:rsid w:val="17581C4F"/>
    <w:rsid w:val="175A1BF2"/>
    <w:rsid w:val="175B4414"/>
    <w:rsid w:val="175D4C27"/>
    <w:rsid w:val="17620EE8"/>
    <w:rsid w:val="176235B3"/>
    <w:rsid w:val="1767147D"/>
    <w:rsid w:val="17687E62"/>
    <w:rsid w:val="176C1E0F"/>
    <w:rsid w:val="176F5DBD"/>
    <w:rsid w:val="17713BAD"/>
    <w:rsid w:val="17714A2C"/>
    <w:rsid w:val="17727FCF"/>
    <w:rsid w:val="177325C7"/>
    <w:rsid w:val="17767F10"/>
    <w:rsid w:val="177B6BD0"/>
    <w:rsid w:val="177F4BAF"/>
    <w:rsid w:val="1785330C"/>
    <w:rsid w:val="17865B68"/>
    <w:rsid w:val="178C05AB"/>
    <w:rsid w:val="179014A9"/>
    <w:rsid w:val="1795220B"/>
    <w:rsid w:val="17983DB0"/>
    <w:rsid w:val="179A24C7"/>
    <w:rsid w:val="179C4DB8"/>
    <w:rsid w:val="179D79A1"/>
    <w:rsid w:val="179E5384"/>
    <w:rsid w:val="17A37BD7"/>
    <w:rsid w:val="17AB0255"/>
    <w:rsid w:val="17AD4E9B"/>
    <w:rsid w:val="17AF2DAA"/>
    <w:rsid w:val="17B362F1"/>
    <w:rsid w:val="17B460DB"/>
    <w:rsid w:val="17B47C0C"/>
    <w:rsid w:val="17B567F4"/>
    <w:rsid w:val="17B64396"/>
    <w:rsid w:val="17B645B3"/>
    <w:rsid w:val="17BF604C"/>
    <w:rsid w:val="17C30BAB"/>
    <w:rsid w:val="17C410BA"/>
    <w:rsid w:val="17C84A8B"/>
    <w:rsid w:val="17C92D86"/>
    <w:rsid w:val="17CF691D"/>
    <w:rsid w:val="17D04FB7"/>
    <w:rsid w:val="17D33C50"/>
    <w:rsid w:val="17D412BA"/>
    <w:rsid w:val="17D473A3"/>
    <w:rsid w:val="17D62A00"/>
    <w:rsid w:val="17D67084"/>
    <w:rsid w:val="17D707FE"/>
    <w:rsid w:val="17D855D3"/>
    <w:rsid w:val="17D9214E"/>
    <w:rsid w:val="17D968D0"/>
    <w:rsid w:val="17DA5CC7"/>
    <w:rsid w:val="17DB61EB"/>
    <w:rsid w:val="17DC4590"/>
    <w:rsid w:val="17DE0FB6"/>
    <w:rsid w:val="17E07A12"/>
    <w:rsid w:val="17E41695"/>
    <w:rsid w:val="17E54584"/>
    <w:rsid w:val="17E747B8"/>
    <w:rsid w:val="17E834A3"/>
    <w:rsid w:val="17E87E55"/>
    <w:rsid w:val="17E97376"/>
    <w:rsid w:val="17EF05AC"/>
    <w:rsid w:val="17F344FF"/>
    <w:rsid w:val="17F354CD"/>
    <w:rsid w:val="17F92C69"/>
    <w:rsid w:val="17FA4DBE"/>
    <w:rsid w:val="17FC2DAA"/>
    <w:rsid w:val="17FC6B5E"/>
    <w:rsid w:val="17FD34D6"/>
    <w:rsid w:val="18013FC5"/>
    <w:rsid w:val="18016121"/>
    <w:rsid w:val="180466F4"/>
    <w:rsid w:val="180570A9"/>
    <w:rsid w:val="180D31B0"/>
    <w:rsid w:val="180D7BFC"/>
    <w:rsid w:val="180E2033"/>
    <w:rsid w:val="18110C56"/>
    <w:rsid w:val="18134BA0"/>
    <w:rsid w:val="18193988"/>
    <w:rsid w:val="181A343B"/>
    <w:rsid w:val="181D6A5C"/>
    <w:rsid w:val="181F3039"/>
    <w:rsid w:val="18205123"/>
    <w:rsid w:val="18230F27"/>
    <w:rsid w:val="1823335D"/>
    <w:rsid w:val="1824178C"/>
    <w:rsid w:val="18247C38"/>
    <w:rsid w:val="182D07E5"/>
    <w:rsid w:val="18346DF0"/>
    <w:rsid w:val="18350B29"/>
    <w:rsid w:val="18355C5F"/>
    <w:rsid w:val="183A747D"/>
    <w:rsid w:val="183D2E28"/>
    <w:rsid w:val="183F56FD"/>
    <w:rsid w:val="184028B6"/>
    <w:rsid w:val="18435AC2"/>
    <w:rsid w:val="184646BF"/>
    <w:rsid w:val="18470A79"/>
    <w:rsid w:val="184724CC"/>
    <w:rsid w:val="1848028A"/>
    <w:rsid w:val="18484577"/>
    <w:rsid w:val="184930CF"/>
    <w:rsid w:val="184B5306"/>
    <w:rsid w:val="184C534F"/>
    <w:rsid w:val="184F3B08"/>
    <w:rsid w:val="185046B7"/>
    <w:rsid w:val="185104BD"/>
    <w:rsid w:val="185217D0"/>
    <w:rsid w:val="18544F3A"/>
    <w:rsid w:val="185939FA"/>
    <w:rsid w:val="185A6875"/>
    <w:rsid w:val="185B2E95"/>
    <w:rsid w:val="185C2190"/>
    <w:rsid w:val="185D06E7"/>
    <w:rsid w:val="185D3B21"/>
    <w:rsid w:val="185D576A"/>
    <w:rsid w:val="185E0A4E"/>
    <w:rsid w:val="185F4A9E"/>
    <w:rsid w:val="18615DF2"/>
    <w:rsid w:val="18657C68"/>
    <w:rsid w:val="18683E57"/>
    <w:rsid w:val="186B4E72"/>
    <w:rsid w:val="1871439A"/>
    <w:rsid w:val="18740DB8"/>
    <w:rsid w:val="18792217"/>
    <w:rsid w:val="18865F59"/>
    <w:rsid w:val="18892536"/>
    <w:rsid w:val="18897FBB"/>
    <w:rsid w:val="188C7F0B"/>
    <w:rsid w:val="18901A61"/>
    <w:rsid w:val="18913D4D"/>
    <w:rsid w:val="18920E27"/>
    <w:rsid w:val="18972FDD"/>
    <w:rsid w:val="189A02CC"/>
    <w:rsid w:val="189A26D0"/>
    <w:rsid w:val="189B15BE"/>
    <w:rsid w:val="189B6DC9"/>
    <w:rsid w:val="189B705D"/>
    <w:rsid w:val="189E00F1"/>
    <w:rsid w:val="189F7457"/>
    <w:rsid w:val="18A7095B"/>
    <w:rsid w:val="18A7196A"/>
    <w:rsid w:val="18A7216C"/>
    <w:rsid w:val="18AE4B1C"/>
    <w:rsid w:val="18AF5ABD"/>
    <w:rsid w:val="18B155F9"/>
    <w:rsid w:val="18B16D29"/>
    <w:rsid w:val="18B519B9"/>
    <w:rsid w:val="18BE370D"/>
    <w:rsid w:val="18C37C3A"/>
    <w:rsid w:val="18C560BC"/>
    <w:rsid w:val="18C70A61"/>
    <w:rsid w:val="18C840D1"/>
    <w:rsid w:val="18CB253A"/>
    <w:rsid w:val="18CB3868"/>
    <w:rsid w:val="18CC60ED"/>
    <w:rsid w:val="18D16C26"/>
    <w:rsid w:val="18D271FB"/>
    <w:rsid w:val="18D8705B"/>
    <w:rsid w:val="18DB22DE"/>
    <w:rsid w:val="18DB2972"/>
    <w:rsid w:val="18DC356A"/>
    <w:rsid w:val="18DC440E"/>
    <w:rsid w:val="18DE5321"/>
    <w:rsid w:val="18DE7112"/>
    <w:rsid w:val="18E20147"/>
    <w:rsid w:val="18E83E35"/>
    <w:rsid w:val="18E921AF"/>
    <w:rsid w:val="18ED0AF9"/>
    <w:rsid w:val="18F204E6"/>
    <w:rsid w:val="18F54F12"/>
    <w:rsid w:val="18FB7FA8"/>
    <w:rsid w:val="19005ED4"/>
    <w:rsid w:val="19020DDC"/>
    <w:rsid w:val="19026E98"/>
    <w:rsid w:val="19062F06"/>
    <w:rsid w:val="190666B7"/>
    <w:rsid w:val="190851EC"/>
    <w:rsid w:val="190C6440"/>
    <w:rsid w:val="190D1E45"/>
    <w:rsid w:val="190D3D97"/>
    <w:rsid w:val="190F6383"/>
    <w:rsid w:val="191048FB"/>
    <w:rsid w:val="191244AB"/>
    <w:rsid w:val="191468BF"/>
    <w:rsid w:val="191723DA"/>
    <w:rsid w:val="19183735"/>
    <w:rsid w:val="191E276E"/>
    <w:rsid w:val="191F49B0"/>
    <w:rsid w:val="192053A8"/>
    <w:rsid w:val="19223B76"/>
    <w:rsid w:val="192355A4"/>
    <w:rsid w:val="19241C50"/>
    <w:rsid w:val="1928448F"/>
    <w:rsid w:val="19290FDB"/>
    <w:rsid w:val="192C5F91"/>
    <w:rsid w:val="192E77CA"/>
    <w:rsid w:val="192F0D5A"/>
    <w:rsid w:val="192F3A2F"/>
    <w:rsid w:val="192F4E1E"/>
    <w:rsid w:val="19345AFD"/>
    <w:rsid w:val="193855B9"/>
    <w:rsid w:val="19423066"/>
    <w:rsid w:val="19437403"/>
    <w:rsid w:val="19456EF0"/>
    <w:rsid w:val="19467FF8"/>
    <w:rsid w:val="194B59D1"/>
    <w:rsid w:val="194E1CDC"/>
    <w:rsid w:val="195544B8"/>
    <w:rsid w:val="19577967"/>
    <w:rsid w:val="19587B6D"/>
    <w:rsid w:val="195A1043"/>
    <w:rsid w:val="195D39F8"/>
    <w:rsid w:val="196020C4"/>
    <w:rsid w:val="19611AE5"/>
    <w:rsid w:val="19664D76"/>
    <w:rsid w:val="19670A22"/>
    <w:rsid w:val="196718A7"/>
    <w:rsid w:val="196769B4"/>
    <w:rsid w:val="196C2929"/>
    <w:rsid w:val="196E090B"/>
    <w:rsid w:val="19702B22"/>
    <w:rsid w:val="197361E4"/>
    <w:rsid w:val="19746561"/>
    <w:rsid w:val="19746650"/>
    <w:rsid w:val="19777749"/>
    <w:rsid w:val="197907AE"/>
    <w:rsid w:val="19795E56"/>
    <w:rsid w:val="19806AE7"/>
    <w:rsid w:val="19874453"/>
    <w:rsid w:val="1988739E"/>
    <w:rsid w:val="198A4333"/>
    <w:rsid w:val="198E5377"/>
    <w:rsid w:val="19942BE9"/>
    <w:rsid w:val="19971ED6"/>
    <w:rsid w:val="199E2488"/>
    <w:rsid w:val="199F57BB"/>
    <w:rsid w:val="19A24F44"/>
    <w:rsid w:val="19A350F4"/>
    <w:rsid w:val="19A572F8"/>
    <w:rsid w:val="19A7345B"/>
    <w:rsid w:val="19A73D32"/>
    <w:rsid w:val="19A85838"/>
    <w:rsid w:val="19B13857"/>
    <w:rsid w:val="19B220DB"/>
    <w:rsid w:val="19B41E5D"/>
    <w:rsid w:val="19B47DBF"/>
    <w:rsid w:val="19B67991"/>
    <w:rsid w:val="19BB0850"/>
    <w:rsid w:val="19BC08CB"/>
    <w:rsid w:val="19C74190"/>
    <w:rsid w:val="19C87033"/>
    <w:rsid w:val="19CF1671"/>
    <w:rsid w:val="19D02803"/>
    <w:rsid w:val="19D2797D"/>
    <w:rsid w:val="19D53639"/>
    <w:rsid w:val="19D84A41"/>
    <w:rsid w:val="19D972FE"/>
    <w:rsid w:val="19DA1FE2"/>
    <w:rsid w:val="19DF01ED"/>
    <w:rsid w:val="19DF0971"/>
    <w:rsid w:val="19DF2BE6"/>
    <w:rsid w:val="19EC1DDA"/>
    <w:rsid w:val="19ED0B71"/>
    <w:rsid w:val="19EE7C68"/>
    <w:rsid w:val="19F227D2"/>
    <w:rsid w:val="19F43AD9"/>
    <w:rsid w:val="19F44B16"/>
    <w:rsid w:val="19F6646D"/>
    <w:rsid w:val="19F8657D"/>
    <w:rsid w:val="19F94584"/>
    <w:rsid w:val="19FB57A7"/>
    <w:rsid w:val="1A0214B6"/>
    <w:rsid w:val="1A03464E"/>
    <w:rsid w:val="1A09126D"/>
    <w:rsid w:val="1A0A10C2"/>
    <w:rsid w:val="1A0A2FB5"/>
    <w:rsid w:val="1A100820"/>
    <w:rsid w:val="1A131934"/>
    <w:rsid w:val="1A144448"/>
    <w:rsid w:val="1A1574F2"/>
    <w:rsid w:val="1A1656DE"/>
    <w:rsid w:val="1A170256"/>
    <w:rsid w:val="1A19072E"/>
    <w:rsid w:val="1A1A50A7"/>
    <w:rsid w:val="1A1A5B5D"/>
    <w:rsid w:val="1A1A6B2D"/>
    <w:rsid w:val="1A1B0185"/>
    <w:rsid w:val="1A2372B4"/>
    <w:rsid w:val="1A2639BB"/>
    <w:rsid w:val="1A287701"/>
    <w:rsid w:val="1A29175F"/>
    <w:rsid w:val="1A29302A"/>
    <w:rsid w:val="1A2A5A03"/>
    <w:rsid w:val="1A2B4800"/>
    <w:rsid w:val="1A2C3066"/>
    <w:rsid w:val="1A2D5AB6"/>
    <w:rsid w:val="1A331E1A"/>
    <w:rsid w:val="1A381D76"/>
    <w:rsid w:val="1A3D45EB"/>
    <w:rsid w:val="1A3D4D8F"/>
    <w:rsid w:val="1A4016EF"/>
    <w:rsid w:val="1A41254D"/>
    <w:rsid w:val="1A452041"/>
    <w:rsid w:val="1A45681C"/>
    <w:rsid w:val="1A460817"/>
    <w:rsid w:val="1A4863FD"/>
    <w:rsid w:val="1A486D37"/>
    <w:rsid w:val="1A4A0984"/>
    <w:rsid w:val="1A4A529F"/>
    <w:rsid w:val="1A4B3C40"/>
    <w:rsid w:val="1A4E3168"/>
    <w:rsid w:val="1A4F5B98"/>
    <w:rsid w:val="1A51260F"/>
    <w:rsid w:val="1A552B70"/>
    <w:rsid w:val="1A5863FE"/>
    <w:rsid w:val="1A5A44B8"/>
    <w:rsid w:val="1A5F6B0A"/>
    <w:rsid w:val="1A610BE7"/>
    <w:rsid w:val="1A637D8B"/>
    <w:rsid w:val="1A677AF9"/>
    <w:rsid w:val="1A6B2F8E"/>
    <w:rsid w:val="1A6D13A7"/>
    <w:rsid w:val="1A6E6CC8"/>
    <w:rsid w:val="1A707C13"/>
    <w:rsid w:val="1A724B5D"/>
    <w:rsid w:val="1A75423F"/>
    <w:rsid w:val="1A75675F"/>
    <w:rsid w:val="1A7610FF"/>
    <w:rsid w:val="1A7B6FD9"/>
    <w:rsid w:val="1A8568B8"/>
    <w:rsid w:val="1A880F23"/>
    <w:rsid w:val="1A8C3F44"/>
    <w:rsid w:val="1A8F4831"/>
    <w:rsid w:val="1A9031E1"/>
    <w:rsid w:val="1A941547"/>
    <w:rsid w:val="1A9466E9"/>
    <w:rsid w:val="1A953390"/>
    <w:rsid w:val="1A964642"/>
    <w:rsid w:val="1A9727BA"/>
    <w:rsid w:val="1AA0188A"/>
    <w:rsid w:val="1AA450C8"/>
    <w:rsid w:val="1AAB39AF"/>
    <w:rsid w:val="1AAC19EF"/>
    <w:rsid w:val="1AAC7111"/>
    <w:rsid w:val="1AAE16A1"/>
    <w:rsid w:val="1AAE4C4D"/>
    <w:rsid w:val="1AAF4572"/>
    <w:rsid w:val="1AB16B32"/>
    <w:rsid w:val="1AB35531"/>
    <w:rsid w:val="1AB42C93"/>
    <w:rsid w:val="1AB5146E"/>
    <w:rsid w:val="1AB72B52"/>
    <w:rsid w:val="1AB921A0"/>
    <w:rsid w:val="1ABA5B3D"/>
    <w:rsid w:val="1AC20F4C"/>
    <w:rsid w:val="1AC82FA8"/>
    <w:rsid w:val="1AC855EC"/>
    <w:rsid w:val="1AD177FC"/>
    <w:rsid w:val="1AD72C7A"/>
    <w:rsid w:val="1AD865A6"/>
    <w:rsid w:val="1ADB31A8"/>
    <w:rsid w:val="1ADC71A3"/>
    <w:rsid w:val="1AE12355"/>
    <w:rsid w:val="1AE21F14"/>
    <w:rsid w:val="1AE24C09"/>
    <w:rsid w:val="1AE90882"/>
    <w:rsid w:val="1AEA3222"/>
    <w:rsid w:val="1AEA6ADC"/>
    <w:rsid w:val="1AF57ECA"/>
    <w:rsid w:val="1AF82AB0"/>
    <w:rsid w:val="1AF91756"/>
    <w:rsid w:val="1AFB7227"/>
    <w:rsid w:val="1B015E89"/>
    <w:rsid w:val="1B065992"/>
    <w:rsid w:val="1B0813E4"/>
    <w:rsid w:val="1B081EB1"/>
    <w:rsid w:val="1B082A15"/>
    <w:rsid w:val="1B0B1956"/>
    <w:rsid w:val="1B0E10CC"/>
    <w:rsid w:val="1B102B4B"/>
    <w:rsid w:val="1B123F14"/>
    <w:rsid w:val="1B191AAA"/>
    <w:rsid w:val="1B1B7978"/>
    <w:rsid w:val="1B1B7A75"/>
    <w:rsid w:val="1B222F22"/>
    <w:rsid w:val="1B231948"/>
    <w:rsid w:val="1B24254D"/>
    <w:rsid w:val="1B246717"/>
    <w:rsid w:val="1B284FE5"/>
    <w:rsid w:val="1B2931B1"/>
    <w:rsid w:val="1B2A5B24"/>
    <w:rsid w:val="1B2C39AC"/>
    <w:rsid w:val="1B302B13"/>
    <w:rsid w:val="1B3D53CD"/>
    <w:rsid w:val="1B3D54F2"/>
    <w:rsid w:val="1B3E4C8F"/>
    <w:rsid w:val="1B3F36EA"/>
    <w:rsid w:val="1B40096E"/>
    <w:rsid w:val="1B401D51"/>
    <w:rsid w:val="1B4132CD"/>
    <w:rsid w:val="1B42601D"/>
    <w:rsid w:val="1B437BB3"/>
    <w:rsid w:val="1B44270A"/>
    <w:rsid w:val="1B444FB5"/>
    <w:rsid w:val="1B4456FD"/>
    <w:rsid w:val="1B4551A8"/>
    <w:rsid w:val="1B480D97"/>
    <w:rsid w:val="1B4956DB"/>
    <w:rsid w:val="1B4B1E5D"/>
    <w:rsid w:val="1B4E3040"/>
    <w:rsid w:val="1B4F3A8D"/>
    <w:rsid w:val="1B541BA0"/>
    <w:rsid w:val="1B573D62"/>
    <w:rsid w:val="1B586E3F"/>
    <w:rsid w:val="1B5978D1"/>
    <w:rsid w:val="1B5A70F7"/>
    <w:rsid w:val="1B5C6EE5"/>
    <w:rsid w:val="1B5F00F7"/>
    <w:rsid w:val="1B62261F"/>
    <w:rsid w:val="1B691EFF"/>
    <w:rsid w:val="1B696514"/>
    <w:rsid w:val="1B6E29FE"/>
    <w:rsid w:val="1B6E57D1"/>
    <w:rsid w:val="1B6E5DBD"/>
    <w:rsid w:val="1B730F62"/>
    <w:rsid w:val="1B784F52"/>
    <w:rsid w:val="1B7B129E"/>
    <w:rsid w:val="1B7B701F"/>
    <w:rsid w:val="1B7D7BF8"/>
    <w:rsid w:val="1B817A92"/>
    <w:rsid w:val="1B822161"/>
    <w:rsid w:val="1B831878"/>
    <w:rsid w:val="1B8628CA"/>
    <w:rsid w:val="1B8B67A4"/>
    <w:rsid w:val="1B8C5804"/>
    <w:rsid w:val="1B8D357D"/>
    <w:rsid w:val="1B8D58A4"/>
    <w:rsid w:val="1B8E354C"/>
    <w:rsid w:val="1B8E6A90"/>
    <w:rsid w:val="1B8F10C7"/>
    <w:rsid w:val="1B9171C5"/>
    <w:rsid w:val="1B93468A"/>
    <w:rsid w:val="1B9473C1"/>
    <w:rsid w:val="1B98797B"/>
    <w:rsid w:val="1BA15055"/>
    <w:rsid w:val="1BA51BDA"/>
    <w:rsid w:val="1BA73158"/>
    <w:rsid w:val="1BA76316"/>
    <w:rsid w:val="1BAC6508"/>
    <w:rsid w:val="1BAD379F"/>
    <w:rsid w:val="1BAD6F5A"/>
    <w:rsid w:val="1BAE3A59"/>
    <w:rsid w:val="1BB32270"/>
    <w:rsid w:val="1BB51487"/>
    <w:rsid w:val="1BB527BF"/>
    <w:rsid w:val="1BB60497"/>
    <w:rsid w:val="1BBA312A"/>
    <w:rsid w:val="1BBB1575"/>
    <w:rsid w:val="1BBC7C44"/>
    <w:rsid w:val="1BC26E4A"/>
    <w:rsid w:val="1BC337E2"/>
    <w:rsid w:val="1BC4109E"/>
    <w:rsid w:val="1BC77FDF"/>
    <w:rsid w:val="1BC94449"/>
    <w:rsid w:val="1BD02F00"/>
    <w:rsid w:val="1BD21E1B"/>
    <w:rsid w:val="1BD23C6D"/>
    <w:rsid w:val="1BD47867"/>
    <w:rsid w:val="1BD5385B"/>
    <w:rsid w:val="1BD71B05"/>
    <w:rsid w:val="1BD84775"/>
    <w:rsid w:val="1BD87476"/>
    <w:rsid w:val="1BD9421D"/>
    <w:rsid w:val="1BDA155E"/>
    <w:rsid w:val="1BDA5872"/>
    <w:rsid w:val="1BDC188E"/>
    <w:rsid w:val="1BDC1DB1"/>
    <w:rsid w:val="1BE14EC9"/>
    <w:rsid w:val="1BE17C52"/>
    <w:rsid w:val="1BE27E7E"/>
    <w:rsid w:val="1BE35522"/>
    <w:rsid w:val="1BE35B26"/>
    <w:rsid w:val="1BE62B57"/>
    <w:rsid w:val="1BE74000"/>
    <w:rsid w:val="1BF70DEC"/>
    <w:rsid w:val="1BFA6D05"/>
    <w:rsid w:val="1BFB2BA7"/>
    <w:rsid w:val="1BFE1751"/>
    <w:rsid w:val="1BFE5604"/>
    <w:rsid w:val="1C0420B9"/>
    <w:rsid w:val="1C060627"/>
    <w:rsid w:val="1C07765C"/>
    <w:rsid w:val="1C09048A"/>
    <w:rsid w:val="1C0E1414"/>
    <w:rsid w:val="1C0E506B"/>
    <w:rsid w:val="1C0E7526"/>
    <w:rsid w:val="1C12311D"/>
    <w:rsid w:val="1C1231A9"/>
    <w:rsid w:val="1C147564"/>
    <w:rsid w:val="1C154164"/>
    <w:rsid w:val="1C1709FB"/>
    <w:rsid w:val="1C190577"/>
    <w:rsid w:val="1C1A1872"/>
    <w:rsid w:val="1C1C7251"/>
    <w:rsid w:val="1C22465F"/>
    <w:rsid w:val="1C253D20"/>
    <w:rsid w:val="1C25409D"/>
    <w:rsid w:val="1C297FAA"/>
    <w:rsid w:val="1C2A4D0A"/>
    <w:rsid w:val="1C2A5C29"/>
    <w:rsid w:val="1C2D3ECE"/>
    <w:rsid w:val="1C2D5907"/>
    <w:rsid w:val="1C310FED"/>
    <w:rsid w:val="1C341BBF"/>
    <w:rsid w:val="1C3573FA"/>
    <w:rsid w:val="1C367383"/>
    <w:rsid w:val="1C3E1052"/>
    <w:rsid w:val="1C3E416F"/>
    <w:rsid w:val="1C403804"/>
    <w:rsid w:val="1C420DEA"/>
    <w:rsid w:val="1C432228"/>
    <w:rsid w:val="1C463C77"/>
    <w:rsid w:val="1C483D2D"/>
    <w:rsid w:val="1C484FD2"/>
    <w:rsid w:val="1C4C38E4"/>
    <w:rsid w:val="1C4D2901"/>
    <w:rsid w:val="1C4E6353"/>
    <w:rsid w:val="1C520FC2"/>
    <w:rsid w:val="1C5222C5"/>
    <w:rsid w:val="1C536DB9"/>
    <w:rsid w:val="1C5839C5"/>
    <w:rsid w:val="1C596369"/>
    <w:rsid w:val="1C5D5401"/>
    <w:rsid w:val="1C5E0D0A"/>
    <w:rsid w:val="1C5E6324"/>
    <w:rsid w:val="1C604565"/>
    <w:rsid w:val="1C61511B"/>
    <w:rsid w:val="1C641332"/>
    <w:rsid w:val="1C683082"/>
    <w:rsid w:val="1C692D8C"/>
    <w:rsid w:val="1C6A09A7"/>
    <w:rsid w:val="1C6D340E"/>
    <w:rsid w:val="1C6D7046"/>
    <w:rsid w:val="1C6F1D12"/>
    <w:rsid w:val="1C705F94"/>
    <w:rsid w:val="1C7615BA"/>
    <w:rsid w:val="1C7B7252"/>
    <w:rsid w:val="1C7C6776"/>
    <w:rsid w:val="1C7E099D"/>
    <w:rsid w:val="1C826E88"/>
    <w:rsid w:val="1C83066D"/>
    <w:rsid w:val="1C8314A7"/>
    <w:rsid w:val="1C876268"/>
    <w:rsid w:val="1C8A32E4"/>
    <w:rsid w:val="1C9105A1"/>
    <w:rsid w:val="1C9138C3"/>
    <w:rsid w:val="1C9560E9"/>
    <w:rsid w:val="1C995849"/>
    <w:rsid w:val="1C9B683C"/>
    <w:rsid w:val="1C9D3652"/>
    <w:rsid w:val="1CA03C49"/>
    <w:rsid w:val="1CA465B1"/>
    <w:rsid w:val="1CA7780A"/>
    <w:rsid w:val="1CA9768E"/>
    <w:rsid w:val="1CB06BFF"/>
    <w:rsid w:val="1CB2784F"/>
    <w:rsid w:val="1CB85323"/>
    <w:rsid w:val="1CB91B9F"/>
    <w:rsid w:val="1CBA2E44"/>
    <w:rsid w:val="1CBB0620"/>
    <w:rsid w:val="1CBB0FF0"/>
    <w:rsid w:val="1CBC1481"/>
    <w:rsid w:val="1CBC7B18"/>
    <w:rsid w:val="1CBF1708"/>
    <w:rsid w:val="1CC006D5"/>
    <w:rsid w:val="1CC23098"/>
    <w:rsid w:val="1CC234B7"/>
    <w:rsid w:val="1CC33923"/>
    <w:rsid w:val="1CC513DF"/>
    <w:rsid w:val="1CC62E79"/>
    <w:rsid w:val="1CCB2C5C"/>
    <w:rsid w:val="1CCB6E78"/>
    <w:rsid w:val="1CCD7358"/>
    <w:rsid w:val="1CCE623F"/>
    <w:rsid w:val="1CCF6245"/>
    <w:rsid w:val="1CD35882"/>
    <w:rsid w:val="1CD71EDA"/>
    <w:rsid w:val="1CD7550A"/>
    <w:rsid w:val="1CD8278F"/>
    <w:rsid w:val="1CD83890"/>
    <w:rsid w:val="1CDC6C26"/>
    <w:rsid w:val="1CE02150"/>
    <w:rsid w:val="1CE13A07"/>
    <w:rsid w:val="1CE56F3C"/>
    <w:rsid w:val="1CE81E14"/>
    <w:rsid w:val="1CF01563"/>
    <w:rsid w:val="1CF05D24"/>
    <w:rsid w:val="1CF11FD1"/>
    <w:rsid w:val="1CF201A0"/>
    <w:rsid w:val="1CF246A7"/>
    <w:rsid w:val="1CF30A51"/>
    <w:rsid w:val="1CFA3116"/>
    <w:rsid w:val="1CFC5461"/>
    <w:rsid w:val="1CFE2B31"/>
    <w:rsid w:val="1CFF7B01"/>
    <w:rsid w:val="1D0127B0"/>
    <w:rsid w:val="1D014D8C"/>
    <w:rsid w:val="1D0300E2"/>
    <w:rsid w:val="1D040F9F"/>
    <w:rsid w:val="1D0923B8"/>
    <w:rsid w:val="1D0B4E23"/>
    <w:rsid w:val="1D0C7216"/>
    <w:rsid w:val="1D0E1CFC"/>
    <w:rsid w:val="1D0E2AE8"/>
    <w:rsid w:val="1D131DC3"/>
    <w:rsid w:val="1D152EF5"/>
    <w:rsid w:val="1D157BF4"/>
    <w:rsid w:val="1D1625B2"/>
    <w:rsid w:val="1D18094B"/>
    <w:rsid w:val="1D187A73"/>
    <w:rsid w:val="1D1A29C6"/>
    <w:rsid w:val="1D1D175A"/>
    <w:rsid w:val="1D1D3132"/>
    <w:rsid w:val="1D245650"/>
    <w:rsid w:val="1D253B13"/>
    <w:rsid w:val="1D272B4D"/>
    <w:rsid w:val="1D2A345D"/>
    <w:rsid w:val="1D2B71B1"/>
    <w:rsid w:val="1D2C2FC4"/>
    <w:rsid w:val="1D2D536E"/>
    <w:rsid w:val="1D2F0E1C"/>
    <w:rsid w:val="1D2F1FCE"/>
    <w:rsid w:val="1D357F64"/>
    <w:rsid w:val="1D384771"/>
    <w:rsid w:val="1D384F74"/>
    <w:rsid w:val="1D397D96"/>
    <w:rsid w:val="1D3A5C40"/>
    <w:rsid w:val="1D3A64EE"/>
    <w:rsid w:val="1D3B1DC9"/>
    <w:rsid w:val="1D3C3408"/>
    <w:rsid w:val="1D427AAB"/>
    <w:rsid w:val="1D441127"/>
    <w:rsid w:val="1D4A5637"/>
    <w:rsid w:val="1D4D7431"/>
    <w:rsid w:val="1D56230D"/>
    <w:rsid w:val="1D567F34"/>
    <w:rsid w:val="1D575553"/>
    <w:rsid w:val="1D5F1B95"/>
    <w:rsid w:val="1D621F84"/>
    <w:rsid w:val="1D627EFE"/>
    <w:rsid w:val="1D641893"/>
    <w:rsid w:val="1D6511CC"/>
    <w:rsid w:val="1D652065"/>
    <w:rsid w:val="1D6602CC"/>
    <w:rsid w:val="1D66342A"/>
    <w:rsid w:val="1D6851DA"/>
    <w:rsid w:val="1D691AC9"/>
    <w:rsid w:val="1D6B3EF0"/>
    <w:rsid w:val="1D6C5770"/>
    <w:rsid w:val="1D6C57B5"/>
    <w:rsid w:val="1D6D0A05"/>
    <w:rsid w:val="1D702E45"/>
    <w:rsid w:val="1D783D97"/>
    <w:rsid w:val="1D784A9B"/>
    <w:rsid w:val="1D786856"/>
    <w:rsid w:val="1D7A38AD"/>
    <w:rsid w:val="1D7B1D85"/>
    <w:rsid w:val="1D7B3F02"/>
    <w:rsid w:val="1D7D36AD"/>
    <w:rsid w:val="1D802EA5"/>
    <w:rsid w:val="1D83304B"/>
    <w:rsid w:val="1D8436C7"/>
    <w:rsid w:val="1D853117"/>
    <w:rsid w:val="1D87637F"/>
    <w:rsid w:val="1D8A13A7"/>
    <w:rsid w:val="1D8A1529"/>
    <w:rsid w:val="1D8A5F63"/>
    <w:rsid w:val="1D8A79EC"/>
    <w:rsid w:val="1D8B5EBA"/>
    <w:rsid w:val="1D93422D"/>
    <w:rsid w:val="1D9423F2"/>
    <w:rsid w:val="1D9A2522"/>
    <w:rsid w:val="1D9A33BD"/>
    <w:rsid w:val="1D9B11ED"/>
    <w:rsid w:val="1D9B1352"/>
    <w:rsid w:val="1D9F0270"/>
    <w:rsid w:val="1DA27B4C"/>
    <w:rsid w:val="1DA44C3E"/>
    <w:rsid w:val="1DA55494"/>
    <w:rsid w:val="1DA874B1"/>
    <w:rsid w:val="1DAC2D9F"/>
    <w:rsid w:val="1DAD6612"/>
    <w:rsid w:val="1DAE0564"/>
    <w:rsid w:val="1DB237DB"/>
    <w:rsid w:val="1DB2511D"/>
    <w:rsid w:val="1DB336E6"/>
    <w:rsid w:val="1DB37BFE"/>
    <w:rsid w:val="1DB455B8"/>
    <w:rsid w:val="1DB54993"/>
    <w:rsid w:val="1DB64212"/>
    <w:rsid w:val="1DB749AF"/>
    <w:rsid w:val="1DB87477"/>
    <w:rsid w:val="1DB9466B"/>
    <w:rsid w:val="1DBB4E05"/>
    <w:rsid w:val="1DBF1107"/>
    <w:rsid w:val="1DBF7E32"/>
    <w:rsid w:val="1DC13402"/>
    <w:rsid w:val="1DC238E6"/>
    <w:rsid w:val="1DC306BF"/>
    <w:rsid w:val="1DC33BD5"/>
    <w:rsid w:val="1DC754E5"/>
    <w:rsid w:val="1DC8382E"/>
    <w:rsid w:val="1DCB27FC"/>
    <w:rsid w:val="1DCB4E6B"/>
    <w:rsid w:val="1DCF4178"/>
    <w:rsid w:val="1DCF792B"/>
    <w:rsid w:val="1DD05CDD"/>
    <w:rsid w:val="1DD51221"/>
    <w:rsid w:val="1DD703BC"/>
    <w:rsid w:val="1DD97EAB"/>
    <w:rsid w:val="1DDF1A2A"/>
    <w:rsid w:val="1DE06246"/>
    <w:rsid w:val="1DE31BDF"/>
    <w:rsid w:val="1DEA1C05"/>
    <w:rsid w:val="1DEF7A34"/>
    <w:rsid w:val="1DF27BC0"/>
    <w:rsid w:val="1DF60141"/>
    <w:rsid w:val="1DFA7E3A"/>
    <w:rsid w:val="1DFD19CD"/>
    <w:rsid w:val="1DFE2809"/>
    <w:rsid w:val="1E0356E1"/>
    <w:rsid w:val="1E047097"/>
    <w:rsid w:val="1E07178E"/>
    <w:rsid w:val="1E0A0DDB"/>
    <w:rsid w:val="1E0B3DCD"/>
    <w:rsid w:val="1E0D1661"/>
    <w:rsid w:val="1E0D340B"/>
    <w:rsid w:val="1E112191"/>
    <w:rsid w:val="1E11316C"/>
    <w:rsid w:val="1E133A83"/>
    <w:rsid w:val="1E13555B"/>
    <w:rsid w:val="1E140E12"/>
    <w:rsid w:val="1E166C95"/>
    <w:rsid w:val="1E183C78"/>
    <w:rsid w:val="1E1C0C85"/>
    <w:rsid w:val="1E1C1F3F"/>
    <w:rsid w:val="1E1D0A19"/>
    <w:rsid w:val="1E2341D3"/>
    <w:rsid w:val="1E261B63"/>
    <w:rsid w:val="1E282295"/>
    <w:rsid w:val="1E2874DB"/>
    <w:rsid w:val="1E2A3B86"/>
    <w:rsid w:val="1E2B1E39"/>
    <w:rsid w:val="1E2B4A54"/>
    <w:rsid w:val="1E2D1F52"/>
    <w:rsid w:val="1E342923"/>
    <w:rsid w:val="1E346C16"/>
    <w:rsid w:val="1E3940E8"/>
    <w:rsid w:val="1E394ED4"/>
    <w:rsid w:val="1E397891"/>
    <w:rsid w:val="1E3C1147"/>
    <w:rsid w:val="1E3D1FD0"/>
    <w:rsid w:val="1E3F2BCC"/>
    <w:rsid w:val="1E442A33"/>
    <w:rsid w:val="1E447086"/>
    <w:rsid w:val="1E4672EB"/>
    <w:rsid w:val="1E474E36"/>
    <w:rsid w:val="1E4779F8"/>
    <w:rsid w:val="1E4D47F4"/>
    <w:rsid w:val="1E565801"/>
    <w:rsid w:val="1E580A5D"/>
    <w:rsid w:val="1E636306"/>
    <w:rsid w:val="1E6519A5"/>
    <w:rsid w:val="1E665A62"/>
    <w:rsid w:val="1E693FE0"/>
    <w:rsid w:val="1E6A4B92"/>
    <w:rsid w:val="1E6B3958"/>
    <w:rsid w:val="1E6D3EC4"/>
    <w:rsid w:val="1E6E20FF"/>
    <w:rsid w:val="1E6E34EC"/>
    <w:rsid w:val="1E6F11E4"/>
    <w:rsid w:val="1E705B8B"/>
    <w:rsid w:val="1E72435A"/>
    <w:rsid w:val="1E7512DD"/>
    <w:rsid w:val="1E7B3302"/>
    <w:rsid w:val="1E7B6654"/>
    <w:rsid w:val="1E7C6ED2"/>
    <w:rsid w:val="1E8030BA"/>
    <w:rsid w:val="1E812A22"/>
    <w:rsid w:val="1E8253DE"/>
    <w:rsid w:val="1E8506AA"/>
    <w:rsid w:val="1E86373C"/>
    <w:rsid w:val="1E875FF6"/>
    <w:rsid w:val="1E890ECE"/>
    <w:rsid w:val="1E89262C"/>
    <w:rsid w:val="1E897E6F"/>
    <w:rsid w:val="1E8C67BF"/>
    <w:rsid w:val="1E8D44BE"/>
    <w:rsid w:val="1E8F15D4"/>
    <w:rsid w:val="1E8F1768"/>
    <w:rsid w:val="1E9147B4"/>
    <w:rsid w:val="1E927CEB"/>
    <w:rsid w:val="1E934106"/>
    <w:rsid w:val="1E966953"/>
    <w:rsid w:val="1E99019A"/>
    <w:rsid w:val="1EA42D51"/>
    <w:rsid w:val="1EA4380E"/>
    <w:rsid w:val="1EA45AD4"/>
    <w:rsid w:val="1EA57CB2"/>
    <w:rsid w:val="1EA756B7"/>
    <w:rsid w:val="1EA81588"/>
    <w:rsid w:val="1EA97FD2"/>
    <w:rsid w:val="1EAE6FD5"/>
    <w:rsid w:val="1EB20D41"/>
    <w:rsid w:val="1EB33E79"/>
    <w:rsid w:val="1EB3637F"/>
    <w:rsid w:val="1EB529D3"/>
    <w:rsid w:val="1EB53BC3"/>
    <w:rsid w:val="1EB8456B"/>
    <w:rsid w:val="1EB9776F"/>
    <w:rsid w:val="1EBC31E7"/>
    <w:rsid w:val="1EBE02B2"/>
    <w:rsid w:val="1EC04A36"/>
    <w:rsid w:val="1EC17620"/>
    <w:rsid w:val="1EC40C00"/>
    <w:rsid w:val="1EC4753B"/>
    <w:rsid w:val="1EC63AC1"/>
    <w:rsid w:val="1EC74F7D"/>
    <w:rsid w:val="1ECA4030"/>
    <w:rsid w:val="1ECB139F"/>
    <w:rsid w:val="1ECE2A14"/>
    <w:rsid w:val="1ECF3313"/>
    <w:rsid w:val="1ED1292D"/>
    <w:rsid w:val="1ED4148D"/>
    <w:rsid w:val="1ED4330E"/>
    <w:rsid w:val="1ED551C1"/>
    <w:rsid w:val="1ED86A37"/>
    <w:rsid w:val="1EDB1003"/>
    <w:rsid w:val="1EDB5059"/>
    <w:rsid w:val="1EDD0BC4"/>
    <w:rsid w:val="1EE0685B"/>
    <w:rsid w:val="1EE526C1"/>
    <w:rsid w:val="1EEF292A"/>
    <w:rsid w:val="1EF12D49"/>
    <w:rsid w:val="1EF3008A"/>
    <w:rsid w:val="1EF464E3"/>
    <w:rsid w:val="1EF6532D"/>
    <w:rsid w:val="1EFA1F66"/>
    <w:rsid w:val="1EFC62CB"/>
    <w:rsid w:val="1EFD1155"/>
    <w:rsid w:val="1EFD2ADA"/>
    <w:rsid w:val="1EFD7C75"/>
    <w:rsid w:val="1F011A19"/>
    <w:rsid w:val="1F0360E7"/>
    <w:rsid w:val="1F063A32"/>
    <w:rsid w:val="1F080E83"/>
    <w:rsid w:val="1F093550"/>
    <w:rsid w:val="1F0C39E2"/>
    <w:rsid w:val="1F140CE0"/>
    <w:rsid w:val="1F182328"/>
    <w:rsid w:val="1F220B09"/>
    <w:rsid w:val="1F2264DF"/>
    <w:rsid w:val="1F262CE6"/>
    <w:rsid w:val="1F273650"/>
    <w:rsid w:val="1F2B4F2A"/>
    <w:rsid w:val="1F2C7FC9"/>
    <w:rsid w:val="1F2D6031"/>
    <w:rsid w:val="1F2F2C68"/>
    <w:rsid w:val="1F303FBC"/>
    <w:rsid w:val="1F314611"/>
    <w:rsid w:val="1F332301"/>
    <w:rsid w:val="1F333EF6"/>
    <w:rsid w:val="1F34001D"/>
    <w:rsid w:val="1F343F92"/>
    <w:rsid w:val="1F352A38"/>
    <w:rsid w:val="1F354C1B"/>
    <w:rsid w:val="1F3837C2"/>
    <w:rsid w:val="1F383B4A"/>
    <w:rsid w:val="1F384C43"/>
    <w:rsid w:val="1F397B44"/>
    <w:rsid w:val="1F3A3345"/>
    <w:rsid w:val="1F3B728F"/>
    <w:rsid w:val="1F3F48B4"/>
    <w:rsid w:val="1F404397"/>
    <w:rsid w:val="1F4C1FF7"/>
    <w:rsid w:val="1F4D738B"/>
    <w:rsid w:val="1F4E6A6E"/>
    <w:rsid w:val="1F534E23"/>
    <w:rsid w:val="1F5460AE"/>
    <w:rsid w:val="1F5C064F"/>
    <w:rsid w:val="1F5E61CD"/>
    <w:rsid w:val="1F5F3E82"/>
    <w:rsid w:val="1F5F4742"/>
    <w:rsid w:val="1F6247E1"/>
    <w:rsid w:val="1F625DBA"/>
    <w:rsid w:val="1F65394D"/>
    <w:rsid w:val="1F704C24"/>
    <w:rsid w:val="1F731DA8"/>
    <w:rsid w:val="1F754FBC"/>
    <w:rsid w:val="1F764E2E"/>
    <w:rsid w:val="1F786978"/>
    <w:rsid w:val="1F7966CD"/>
    <w:rsid w:val="1F7C48F4"/>
    <w:rsid w:val="1F7D5459"/>
    <w:rsid w:val="1F7E52B9"/>
    <w:rsid w:val="1F817070"/>
    <w:rsid w:val="1F817D9B"/>
    <w:rsid w:val="1F844301"/>
    <w:rsid w:val="1F8451D7"/>
    <w:rsid w:val="1F855750"/>
    <w:rsid w:val="1F874496"/>
    <w:rsid w:val="1F877A04"/>
    <w:rsid w:val="1F8A152B"/>
    <w:rsid w:val="1F8F0A43"/>
    <w:rsid w:val="1F99424B"/>
    <w:rsid w:val="1F9A536F"/>
    <w:rsid w:val="1F9B1346"/>
    <w:rsid w:val="1F9D4D34"/>
    <w:rsid w:val="1F9E30C2"/>
    <w:rsid w:val="1F9F4277"/>
    <w:rsid w:val="1FA55144"/>
    <w:rsid w:val="1FA8563C"/>
    <w:rsid w:val="1FAC5397"/>
    <w:rsid w:val="1FAD5284"/>
    <w:rsid w:val="1FAE43A8"/>
    <w:rsid w:val="1FB06F48"/>
    <w:rsid w:val="1FB23A64"/>
    <w:rsid w:val="1FB61275"/>
    <w:rsid w:val="1FBA56ED"/>
    <w:rsid w:val="1FBC4EA9"/>
    <w:rsid w:val="1FC0277F"/>
    <w:rsid w:val="1FC03417"/>
    <w:rsid w:val="1FC209CB"/>
    <w:rsid w:val="1FC23CA0"/>
    <w:rsid w:val="1FC260DC"/>
    <w:rsid w:val="1FC312D7"/>
    <w:rsid w:val="1FC408CB"/>
    <w:rsid w:val="1FC66094"/>
    <w:rsid w:val="1FC66EC3"/>
    <w:rsid w:val="1FCE5A09"/>
    <w:rsid w:val="1FCF34A6"/>
    <w:rsid w:val="1FCF7EDE"/>
    <w:rsid w:val="1FD04023"/>
    <w:rsid w:val="1FD14025"/>
    <w:rsid w:val="1FD70883"/>
    <w:rsid w:val="1FD846F2"/>
    <w:rsid w:val="1FDB3C03"/>
    <w:rsid w:val="1FDB4DBF"/>
    <w:rsid w:val="1FDD2A3F"/>
    <w:rsid w:val="1FE07AC6"/>
    <w:rsid w:val="1FE07DB5"/>
    <w:rsid w:val="1FE33334"/>
    <w:rsid w:val="1FE432B8"/>
    <w:rsid w:val="1FE53741"/>
    <w:rsid w:val="1FE8645F"/>
    <w:rsid w:val="1FEA000A"/>
    <w:rsid w:val="1FEA3DAC"/>
    <w:rsid w:val="1FF26942"/>
    <w:rsid w:val="1FF405EF"/>
    <w:rsid w:val="1FF42F28"/>
    <w:rsid w:val="1FF43CA1"/>
    <w:rsid w:val="1FFF3F5C"/>
    <w:rsid w:val="200055DF"/>
    <w:rsid w:val="20005CA0"/>
    <w:rsid w:val="20021581"/>
    <w:rsid w:val="200D3984"/>
    <w:rsid w:val="200F0F50"/>
    <w:rsid w:val="2011622D"/>
    <w:rsid w:val="20133C98"/>
    <w:rsid w:val="20151900"/>
    <w:rsid w:val="20165BC4"/>
    <w:rsid w:val="201720FE"/>
    <w:rsid w:val="20176136"/>
    <w:rsid w:val="201C4A0F"/>
    <w:rsid w:val="201D5994"/>
    <w:rsid w:val="201E29FC"/>
    <w:rsid w:val="20220EA0"/>
    <w:rsid w:val="20292324"/>
    <w:rsid w:val="20293B98"/>
    <w:rsid w:val="20302CDC"/>
    <w:rsid w:val="2032073C"/>
    <w:rsid w:val="20332C89"/>
    <w:rsid w:val="203777B1"/>
    <w:rsid w:val="203A4D20"/>
    <w:rsid w:val="203B1BEA"/>
    <w:rsid w:val="203B6D6F"/>
    <w:rsid w:val="203D0F04"/>
    <w:rsid w:val="203E76DF"/>
    <w:rsid w:val="2041143F"/>
    <w:rsid w:val="20426AF9"/>
    <w:rsid w:val="20426E34"/>
    <w:rsid w:val="204457D5"/>
    <w:rsid w:val="20450C8F"/>
    <w:rsid w:val="2045328F"/>
    <w:rsid w:val="20465398"/>
    <w:rsid w:val="20492283"/>
    <w:rsid w:val="204C4390"/>
    <w:rsid w:val="204E748E"/>
    <w:rsid w:val="204F0FC5"/>
    <w:rsid w:val="2051546D"/>
    <w:rsid w:val="20553618"/>
    <w:rsid w:val="20553C7F"/>
    <w:rsid w:val="205656E1"/>
    <w:rsid w:val="20595348"/>
    <w:rsid w:val="205F036D"/>
    <w:rsid w:val="20624DDB"/>
    <w:rsid w:val="206376BC"/>
    <w:rsid w:val="20654665"/>
    <w:rsid w:val="20663ED4"/>
    <w:rsid w:val="20672338"/>
    <w:rsid w:val="206733CA"/>
    <w:rsid w:val="206D3E79"/>
    <w:rsid w:val="206E3D96"/>
    <w:rsid w:val="206F0E59"/>
    <w:rsid w:val="206F42A7"/>
    <w:rsid w:val="20730DB1"/>
    <w:rsid w:val="207E5771"/>
    <w:rsid w:val="207F147E"/>
    <w:rsid w:val="20811B6C"/>
    <w:rsid w:val="20834E9A"/>
    <w:rsid w:val="20846F6C"/>
    <w:rsid w:val="20851354"/>
    <w:rsid w:val="20860F7F"/>
    <w:rsid w:val="208626B2"/>
    <w:rsid w:val="208A3433"/>
    <w:rsid w:val="208B0C0C"/>
    <w:rsid w:val="209034F1"/>
    <w:rsid w:val="20921146"/>
    <w:rsid w:val="20932EAE"/>
    <w:rsid w:val="2095001E"/>
    <w:rsid w:val="209A09D9"/>
    <w:rsid w:val="209E780E"/>
    <w:rsid w:val="20A13136"/>
    <w:rsid w:val="20A41BD8"/>
    <w:rsid w:val="20A6200A"/>
    <w:rsid w:val="20A937D7"/>
    <w:rsid w:val="20AC1362"/>
    <w:rsid w:val="20AE6181"/>
    <w:rsid w:val="20B0423D"/>
    <w:rsid w:val="20B2101D"/>
    <w:rsid w:val="20B63111"/>
    <w:rsid w:val="20B97720"/>
    <w:rsid w:val="20BC1D1D"/>
    <w:rsid w:val="20BE0E52"/>
    <w:rsid w:val="20BE7478"/>
    <w:rsid w:val="20BF4273"/>
    <w:rsid w:val="20C23BF3"/>
    <w:rsid w:val="20C63179"/>
    <w:rsid w:val="20C80C3D"/>
    <w:rsid w:val="20C83516"/>
    <w:rsid w:val="20CA5EA0"/>
    <w:rsid w:val="20CD0964"/>
    <w:rsid w:val="20D214E0"/>
    <w:rsid w:val="20D27316"/>
    <w:rsid w:val="20D47FA3"/>
    <w:rsid w:val="20D5096E"/>
    <w:rsid w:val="20DE7455"/>
    <w:rsid w:val="20E004C2"/>
    <w:rsid w:val="20E501E3"/>
    <w:rsid w:val="20E61DA6"/>
    <w:rsid w:val="20E90604"/>
    <w:rsid w:val="20EA1891"/>
    <w:rsid w:val="20EC68E1"/>
    <w:rsid w:val="20ED287F"/>
    <w:rsid w:val="20F04915"/>
    <w:rsid w:val="20F17D3A"/>
    <w:rsid w:val="20F37614"/>
    <w:rsid w:val="20F44C16"/>
    <w:rsid w:val="20F624D0"/>
    <w:rsid w:val="20FB1DFE"/>
    <w:rsid w:val="20FD1955"/>
    <w:rsid w:val="20FD7FB6"/>
    <w:rsid w:val="20FE258E"/>
    <w:rsid w:val="2102233F"/>
    <w:rsid w:val="21034AC9"/>
    <w:rsid w:val="210578C0"/>
    <w:rsid w:val="21095F4A"/>
    <w:rsid w:val="210B6D18"/>
    <w:rsid w:val="210C0445"/>
    <w:rsid w:val="210D5534"/>
    <w:rsid w:val="211279FA"/>
    <w:rsid w:val="2115607B"/>
    <w:rsid w:val="2115662B"/>
    <w:rsid w:val="211B433F"/>
    <w:rsid w:val="211F77AF"/>
    <w:rsid w:val="21244403"/>
    <w:rsid w:val="21266B87"/>
    <w:rsid w:val="212A53A4"/>
    <w:rsid w:val="212B61AD"/>
    <w:rsid w:val="212E372E"/>
    <w:rsid w:val="212F63C3"/>
    <w:rsid w:val="21326A1E"/>
    <w:rsid w:val="213469F9"/>
    <w:rsid w:val="21357E1A"/>
    <w:rsid w:val="213674C9"/>
    <w:rsid w:val="21386DD9"/>
    <w:rsid w:val="213B11C7"/>
    <w:rsid w:val="213C369B"/>
    <w:rsid w:val="213C4613"/>
    <w:rsid w:val="213E0EA6"/>
    <w:rsid w:val="213F57CB"/>
    <w:rsid w:val="2146737D"/>
    <w:rsid w:val="2149662B"/>
    <w:rsid w:val="214A26F4"/>
    <w:rsid w:val="214F4682"/>
    <w:rsid w:val="214F4976"/>
    <w:rsid w:val="21530298"/>
    <w:rsid w:val="2157387D"/>
    <w:rsid w:val="215874C3"/>
    <w:rsid w:val="21595F00"/>
    <w:rsid w:val="215D0D3E"/>
    <w:rsid w:val="215D5252"/>
    <w:rsid w:val="215D66A7"/>
    <w:rsid w:val="215E07C7"/>
    <w:rsid w:val="215F0E79"/>
    <w:rsid w:val="21654C0E"/>
    <w:rsid w:val="216E669D"/>
    <w:rsid w:val="21720A6E"/>
    <w:rsid w:val="21743B3A"/>
    <w:rsid w:val="2175637F"/>
    <w:rsid w:val="21756A88"/>
    <w:rsid w:val="21777D5A"/>
    <w:rsid w:val="217A5C66"/>
    <w:rsid w:val="217C7926"/>
    <w:rsid w:val="217E520B"/>
    <w:rsid w:val="217F560B"/>
    <w:rsid w:val="218077FA"/>
    <w:rsid w:val="21822686"/>
    <w:rsid w:val="2182786F"/>
    <w:rsid w:val="21843AEF"/>
    <w:rsid w:val="218E2D07"/>
    <w:rsid w:val="21900A5F"/>
    <w:rsid w:val="21901430"/>
    <w:rsid w:val="219017C4"/>
    <w:rsid w:val="21907364"/>
    <w:rsid w:val="2191433D"/>
    <w:rsid w:val="21921F5B"/>
    <w:rsid w:val="21936642"/>
    <w:rsid w:val="21937D57"/>
    <w:rsid w:val="219604CD"/>
    <w:rsid w:val="219A0091"/>
    <w:rsid w:val="219A53BB"/>
    <w:rsid w:val="21A63705"/>
    <w:rsid w:val="21AC60BE"/>
    <w:rsid w:val="21AF6D88"/>
    <w:rsid w:val="21B358DC"/>
    <w:rsid w:val="21B61273"/>
    <w:rsid w:val="21BB17EF"/>
    <w:rsid w:val="21C01282"/>
    <w:rsid w:val="21C17D98"/>
    <w:rsid w:val="21C2138E"/>
    <w:rsid w:val="21C35AB4"/>
    <w:rsid w:val="21CA5063"/>
    <w:rsid w:val="21CA7276"/>
    <w:rsid w:val="21CB13BF"/>
    <w:rsid w:val="21CB3353"/>
    <w:rsid w:val="21CC31A2"/>
    <w:rsid w:val="21CE63EF"/>
    <w:rsid w:val="21D02F77"/>
    <w:rsid w:val="21D320F8"/>
    <w:rsid w:val="21D36F57"/>
    <w:rsid w:val="21D42EEB"/>
    <w:rsid w:val="21D56C47"/>
    <w:rsid w:val="21D65984"/>
    <w:rsid w:val="21D81451"/>
    <w:rsid w:val="21DA1E63"/>
    <w:rsid w:val="21DB042A"/>
    <w:rsid w:val="21DB6D19"/>
    <w:rsid w:val="21DD149A"/>
    <w:rsid w:val="21DE517A"/>
    <w:rsid w:val="21E53E1E"/>
    <w:rsid w:val="21E8111E"/>
    <w:rsid w:val="21E86A87"/>
    <w:rsid w:val="21E96DE8"/>
    <w:rsid w:val="21ED73BA"/>
    <w:rsid w:val="21F132B7"/>
    <w:rsid w:val="21F34DAB"/>
    <w:rsid w:val="21F53018"/>
    <w:rsid w:val="21FD1E03"/>
    <w:rsid w:val="21FE6108"/>
    <w:rsid w:val="220528AF"/>
    <w:rsid w:val="220713B5"/>
    <w:rsid w:val="22093FEB"/>
    <w:rsid w:val="220B7FA1"/>
    <w:rsid w:val="220C26AC"/>
    <w:rsid w:val="220D114F"/>
    <w:rsid w:val="220F5D62"/>
    <w:rsid w:val="22152BEC"/>
    <w:rsid w:val="221C4E9E"/>
    <w:rsid w:val="221D441D"/>
    <w:rsid w:val="221D5C7B"/>
    <w:rsid w:val="222043D3"/>
    <w:rsid w:val="22243BCC"/>
    <w:rsid w:val="22253A63"/>
    <w:rsid w:val="222D3B01"/>
    <w:rsid w:val="222D7B92"/>
    <w:rsid w:val="22302B10"/>
    <w:rsid w:val="223429DF"/>
    <w:rsid w:val="223479A4"/>
    <w:rsid w:val="22387C00"/>
    <w:rsid w:val="223A1501"/>
    <w:rsid w:val="223B3215"/>
    <w:rsid w:val="223D2BD7"/>
    <w:rsid w:val="224114C6"/>
    <w:rsid w:val="224347A3"/>
    <w:rsid w:val="22455EAE"/>
    <w:rsid w:val="22483F29"/>
    <w:rsid w:val="224915EF"/>
    <w:rsid w:val="224A1891"/>
    <w:rsid w:val="224B3C7C"/>
    <w:rsid w:val="224F5637"/>
    <w:rsid w:val="224F5FE3"/>
    <w:rsid w:val="2250167E"/>
    <w:rsid w:val="2252057E"/>
    <w:rsid w:val="22567414"/>
    <w:rsid w:val="22567C14"/>
    <w:rsid w:val="22581A19"/>
    <w:rsid w:val="22631BB2"/>
    <w:rsid w:val="2264680A"/>
    <w:rsid w:val="22651380"/>
    <w:rsid w:val="226A7E3C"/>
    <w:rsid w:val="226C7C8B"/>
    <w:rsid w:val="226D7534"/>
    <w:rsid w:val="226F3738"/>
    <w:rsid w:val="22742D8C"/>
    <w:rsid w:val="227523DE"/>
    <w:rsid w:val="227528F3"/>
    <w:rsid w:val="22760D0C"/>
    <w:rsid w:val="22766236"/>
    <w:rsid w:val="22784E5B"/>
    <w:rsid w:val="227C192B"/>
    <w:rsid w:val="2282409F"/>
    <w:rsid w:val="228455A9"/>
    <w:rsid w:val="22862D42"/>
    <w:rsid w:val="228718A0"/>
    <w:rsid w:val="22884F9D"/>
    <w:rsid w:val="228A7EEE"/>
    <w:rsid w:val="228F2344"/>
    <w:rsid w:val="22927DAC"/>
    <w:rsid w:val="229932BA"/>
    <w:rsid w:val="229B3FB4"/>
    <w:rsid w:val="229B7D8F"/>
    <w:rsid w:val="22A16D3E"/>
    <w:rsid w:val="22A54A65"/>
    <w:rsid w:val="22A57C8F"/>
    <w:rsid w:val="22A65A03"/>
    <w:rsid w:val="22A97FD0"/>
    <w:rsid w:val="22AA4D8D"/>
    <w:rsid w:val="22AD4E01"/>
    <w:rsid w:val="22B36124"/>
    <w:rsid w:val="22C03D87"/>
    <w:rsid w:val="22C07387"/>
    <w:rsid w:val="22C178AF"/>
    <w:rsid w:val="22C23EF7"/>
    <w:rsid w:val="22C51FAD"/>
    <w:rsid w:val="22C8305B"/>
    <w:rsid w:val="22C85C73"/>
    <w:rsid w:val="22CB0025"/>
    <w:rsid w:val="22CB1F78"/>
    <w:rsid w:val="22CB70E4"/>
    <w:rsid w:val="22CC347E"/>
    <w:rsid w:val="22D05811"/>
    <w:rsid w:val="22D05D28"/>
    <w:rsid w:val="22D14533"/>
    <w:rsid w:val="22D35E36"/>
    <w:rsid w:val="22D36579"/>
    <w:rsid w:val="22D42445"/>
    <w:rsid w:val="22D54807"/>
    <w:rsid w:val="22D61702"/>
    <w:rsid w:val="22DB316A"/>
    <w:rsid w:val="22DD71BC"/>
    <w:rsid w:val="22DF750A"/>
    <w:rsid w:val="22E13088"/>
    <w:rsid w:val="22E537A1"/>
    <w:rsid w:val="22E633AC"/>
    <w:rsid w:val="22E738C9"/>
    <w:rsid w:val="22E80F92"/>
    <w:rsid w:val="22EA4632"/>
    <w:rsid w:val="22EB5408"/>
    <w:rsid w:val="22ED5A19"/>
    <w:rsid w:val="22EE1377"/>
    <w:rsid w:val="22F07CF0"/>
    <w:rsid w:val="22F2619D"/>
    <w:rsid w:val="22F472BB"/>
    <w:rsid w:val="22F55A15"/>
    <w:rsid w:val="22F61888"/>
    <w:rsid w:val="22F620C5"/>
    <w:rsid w:val="22F71846"/>
    <w:rsid w:val="22F75DB7"/>
    <w:rsid w:val="22F837CB"/>
    <w:rsid w:val="22FB73C5"/>
    <w:rsid w:val="22FC3DA8"/>
    <w:rsid w:val="230135A7"/>
    <w:rsid w:val="23050689"/>
    <w:rsid w:val="23063448"/>
    <w:rsid w:val="2309347B"/>
    <w:rsid w:val="23093C9D"/>
    <w:rsid w:val="230A0B20"/>
    <w:rsid w:val="230A426E"/>
    <w:rsid w:val="230A5CA1"/>
    <w:rsid w:val="230B5A25"/>
    <w:rsid w:val="230B6A7D"/>
    <w:rsid w:val="230C6997"/>
    <w:rsid w:val="230E2C57"/>
    <w:rsid w:val="23105084"/>
    <w:rsid w:val="23124794"/>
    <w:rsid w:val="23131AF3"/>
    <w:rsid w:val="231358A6"/>
    <w:rsid w:val="231428D1"/>
    <w:rsid w:val="23155572"/>
    <w:rsid w:val="23173D19"/>
    <w:rsid w:val="231869B1"/>
    <w:rsid w:val="23196CFB"/>
    <w:rsid w:val="23222AD1"/>
    <w:rsid w:val="23245AB0"/>
    <w:rsid w:val="23266D4A"/>
    <w:rsid w:val="23283C8D"/>
    <w:rsid w:val="23284551"/>
    <w:rsid w:val="232A5EE8"/>
    <w:rsid w:val="232D16B4"/>
    <w:rsid w:val="232E3FFA"/>
    <w:rsid w:val="232F4E5C"/>
    <w:rsid w:val="23320C8B"/>
    <w:rsid w:val="233231E5"/>
    <w:rsid w:val="2332401F"/>
    <w:rsid w:val="2336060E"/>
    <w:rsid w:val="23375BCA"/>
    <w:rsid w:val="23377809"/>
    <w:rsid w:val="233A5342"/>
    <w:rsid w:val="233B2DAB"/>
    <w:rsid w:val="233D0691"/>
    <w:rsid w:val="233F65E1"/>
    <w:rsid w:val="234307B8"/>
    <w:rsid w:val="23473228"/>
    <w:rsid w:val="23476F9D"/>
    <w:rsid w:val="23482B64"/>
    <w:rsid w:val="234909FA"/>
    <w:rsid w:val="234A7A04"/>
    <w:rsid w:val="234D7D6F"/>
    <w:rsid w:val="234F1D06"/>
    <w:rsid w:val="23500310"/>
    <w:rsid w:val="23537DCA"/>
    <w:rsid w:val="235531F3"/>
    <w:rsid w:val="23560EFA"/>
    <w:rsid w:val="235633E7"/>
    <w:rsid w:val="23566248"/>
    <w:rsid w:val="23570C33"/>
    <w:rsid w:val="235810D3"/>
    <w:rsid w:val="23591F7D"/>
    <w:rsid w:val="23593D4A"/>
    <w:rsid w:val="235C64FE"/>
    <w:rsid w:val="23604D32"/>
    <w:rsid w:val="23612DD3"/>
    <w:rsid w:val="23621019"/>
    <w:rsid w:val="23672595"/>
    <w:rsid w:val="236B3C15"/>
    <w:rsid w:val="237042AC"/>
    <w:rsid w:val="237144F5"/>
    <w:rsid w:val="2371553D"/>
    <w:rsid w:val="237304C9"/>
    <w:rsid w:val="23730B75"/>
    <w:rsid w:val="237B7CCB"/>
    <w:rsid w:val="237E5462"/>
    <w:rsid w:val="238132E2"/>
    <w:rsid w:val="23825EC1"/>
    <w:rsid w:val="238F141E"/>
    <w:rsid w:val="239127BB"/>
    <w:rsid w:val="239D3A22"/>
    <w:rsid w:val="239E329D"/>
    <w:rsid w:val="23A169B3"/>
    <w:rsid w:val="23A37F37"/>
    <w:rsid w:val="23A42FE6"/>
    <w:rsid w:val="23A56961"/>
    <w:rsid w:val="23A92F9E"/>
    <w:rsid w:val="23AA5635"/>
    <w:rsid w:val="23AC18C9"/>
    <w:rsid w:val="23AC7169"/>
    <w:rsid w:val="23B7730E"/>
    <w:rsid w:val="23B870B7"/>
    <w:rsid w:val="23BB511A"/>
    <w:rsid w:val="23BE0628"/>
    <w:rsid w:val="23BE4DAF"/>
    <w:rsid w:val="23C23E41"/>
    <w:rsid w:val="23C658BA"/>
    <w:rsid w:val="23CD1E7D"/>
    <w:rsid w:val="23DA5691"/>
    <w:rsid w:val="23DC2343"/>
    <w:rsid w:val="23DF3582"/>
    <w:rsid w:val="23E0521C"/>
    <w:rsid w:val="23E75831"/>
    <w:rsid w:val="23E770F6"/>
    <w:rsid w:val="23E9433A"/>
    <w:rsid w:val="23E94743"/>
    <w:rsid w:val="23E950DC"/>
    <w:rsid w:val="23EC3C16"/>
    <w:rsid w:val="23ED0B84"/>
    <w:rsid w:val="23F3294A"/>
    <w:rsid w:val="23F61033"/>
    <w:rsid w:val="23F764FA"/>
    <w:rsid w:val="23F91BA9"/>
    <w:rsid w:val="23F95B65"/>
    <w:rsid w:val="23FE6445"/>
    <w:rsid w:val="23FF0C18"/>
    <w:rsid w:val="23FF4F83"/>
    <w:rsid w:val="24034FAC"/>
    <w:rsid w:val="24052A9D"/>
    <w:rsid w:val="240B11DA"/>
    <w:rsid w:val="240E2B95"/>
    <w:rsid w:val="240F31D0"/>
    <w:rsid w:val="24107205"/>
    <w:rsid w:val="24107BF9"/>
    <w:rsid w:val="24123E3C"/>
    <w:rsid w:val="24157033"/>
    <w:rsid w:val="24173528"/>
    <w:rsid w:val="24197F0D"/>
    <w:rsid w:val="241B400C"/>
    <w:rsid w:val="241C4F0B"/>
    <w:rsid w:val="24211F26"/>
    <w:rsid w:val="242217AB"/>
    <w:rsid w:val="2425334E"/>
    <w:rsid w:val="242B3977"/>
    <w:rsid w:val="242D28B5"/>
    <w:rsid w:val="243412CE"/>
    <w:rsid w:val="243B4D76"/>
    <w:rsid w:val="2440710B"/>
    <w:rsid w:val="24430966"/>
    <w:rsid w:val="24451948"/>
    <w:rsid w:val="24470B15"/>
    <w:rsid w:val="244C5111"/>
    <w:rsid w:val="244E68FD"/>
    <w:rsid w:val="2453201A"/>
    <w:rsid w:val="245A048B"/>
    <w:rsid w:val="245B612D"/>
    <w:rsid w:val="246029DF"/>
    <w:rsid w:val="2461028B"/>
    <w:rsid w:val="2463109D"/>
    <w:rsid w:val="24640E9B"/>
    <w:rsid w:val="24657A41"/>
    <w:rsid w:val="24661CF1"/>
    <w:rsid w:val="246753B9"/>
    <w:rsid w:val="24680DF7"/>
    <w:rsid w:val="246B3B89"/>
    <w:rsid w:val="246F28D2"/>
    <w:rsid w:val="247019FE"/>
    <w:rsid w:val="24702047"/>
    <w:rsid w:val="24731481"/>
    <w:rsid w:val="24747E10"/>
    <w:rsid w:val="24753EAC"/>
    <w:rsid w:val="2476485B"/>
    <w:rsid w:val="24785C24"/>
    <w:rsid w:val="247910F9"/>
    <w:rsid w:val="247A424D"/>
    <w:rsid w:val="247B1954"/>
    <w:rsid w:val="247B71A9"/>
    <w:rsid w:val="247C67D0"/>
    <w:rsid w:val="247F42E2"/>
    <w:rsid w:val="24831C95"/>
    <w:rsid w:val="24833B15"/>
    <w:rsid w:val="24885C2A"/>
    <w:rsid w:val="248A68BB"/>
    <w:rsid w:val="248B35BC"/>
    <w:rsid w:val="248C2BFC"/>
    <w:rsid w:val="248D0C7E"/>
    <w:rsid w:val="248E391C"/>
    <w:rsid w:val="248E5FF9"/>
    <w:rsid w:val="24903088"/>
    <w:rsid w:val="249068F8"/>
    <w:rsid w:val="24924429"/>
    <w:rsid w:val="24933B70"/>
    <w:rsid w:val="24970DAC"/>
    <w:rsid w:val="249730D2"/>
    <w:rsid w:val="24982C7C"/>
    <w:rsid w:val="249865AD"/>
    <w:rsid w:val="24986E4F"/>
    <w:rsid w:val="249F3D75"/>
    <w:rsid w:val="24A10947"/>
    <w:rsid w:val="24A813C0"/>
    <w:rsid w:val="24A93475"/>
    <w:rsid w:val="24AD3DC8"/>
    <w:rsid w:val="24AE3ED2"/>
    <w:rsid w:val="24AF32FB"/>
    <w:rsid w:val="24B071C9"/>
    <w:rsid w:val="24B20EB4"/>
    <w:rsid w:val="24B36F53"/>
    <w:rsid w:val="24B77F5E"/>
    <w:rsid w:val="24B953A2"/>
    <w:rsid w:val="24BE227A"/>
    <w:rsid w:val="24C247E9"/>
    <w:rsid w:val="24C5054A"/>
    <w:rsid w:val="24C71848"/>
    <w:rsid w:val="24CA3822"/>
    <w:rsid w:val="24CD6B41"/>
    <w:rsid w:val="24CF611D"/>
    <w:rsid w:val="24D524E7"/>
    <w:rsid w:val="24D62970"/>
    <w:rsid w:val="24D639F2"/>
    <w:rsid w:val="24D8700D"/>
    <w:rsid w:val="24D947E2"/>
    <w:rsid w:val="24DB2CA8"/>
    <w:rsid w:val="24E321D6"/>
    <w:rsid w:val="24E60CFD"/>
    <w:rsid w:val="24E64B95"/>
    <w:rsid w:val="24E9364B"/>
    <w:rsid w:val="24EC550B"/>
    <w:rsid w:val="24F549F6"/>
    <w:rsid w:val="24F63115"/>
    <w:rsid w:val="24F95EE1"/>
    <w:rsid w:val="24F95F8C"/>
    <w:rsid w:val="24FA17AC"/>
    <w:rsid w:val="24FC6544"/>
    <w:rsid w:val="25006E03"/>
    <w:rsid w:val="25010E02"/>
    <w:rsid w:val="25011E44"/>
    <w:rsid w:val="250B3293"/>
    <w:rsid w:val="250C7133"/>
    <w:rsid w:val="250C7751"/>
    <w:rsid w:val="25113668"/>
    <w:rsid w:val="25136F87"/>
    <w:rsid w:val="251A4C23"/>
    <w:rsid w:val="251C5475"/>
    <w:rsid w:val="251F2585"/>
    <w:rsid w:val="251F4F83"/>
    <w:rsid w:val="251F58B9"/>
    <w:rsid w:val="25206762"/>
    <w:rsid w:val="2521385A"/>
    <w:rsid w:val="2522561A"/>
    <w:rsid w:val="25246E6D"/>
    <w:rsid w:val="25250DB2"/>
    <w:rsid w:val="252B07AD"/>
    <w:rsid w:val="252C43B9"/>
    <w:rsid w:val="252D3E67"/>
    <w:rsid w:val="252D47EF"/>
    <w:rsid w:val="2535374E"/>
    <w:rsid w:val="2536697B"/>
    <w:rsid w:val="25367C36"/>
    <w:rsid w:val="25373607"/>
    <w:rsid w:val="253925C7"/>
    <w:rsid w:val="25395856"/>
    <w:rsid w:val="254001A4"/>
    <w:rsid w:val="254A0E44"/>
    <w:rsid w:val="254E28B3"/>
    <w:rsid w:val="25521D0E"/>
    <w:rsid w:val="25526C0C"/>
    <w:rsid w:val="255749A1"/>
    <w:rsid w:val="25591729"/>
    <w:rsid w:val="255B7501"/>
    <w:rsid w:val="255D791D"/>
    <w:rsid w:val="255E179E"/>
    <w:rsid w:val="25610760"/>
    <w:rsid w:val="25672848"/>
    <w:rsid w:val="256A30A4"/>
    <w:rsid w:val="256C50CE"/>
    <w:rsid w:val="256D2347"/>
    <w:rsid w:val="256E7BC9"/>
    <w:rsid w:val="25720B56"/>
    <w:rsid w:val="25736147"/>
    <w:rsid w:val="25756927"/>
    <w:rsid w:val="257A394C"/>
    <w:rsid w:val="257B0BB9"/>
    <w:rsid w:val="257C6976"/>
    <w:rsid w:val="257E740C"/>
    <w:rsid w:val="257F5E4E"/>
    <w:rsid w:val="25823DE1"/>
    <w:rsid w:val="2584146D"/>
    <w:rsid w:val="2584556D"/>
    <w:rsid w:val="25850326"/>
    <w:rsid w:val="25857D94"/>
    <w:rsid w:val="25867FAD"/>
    <w:rsid w:val="25872C13"/>
    <w:rsid w:val="25896683"/>
    <w:rsid w:val="258A02C6"/>
    <w:rsid w:val="258B014C"/>
    <w:rsid w:val="258B6442"/>
    <w:rsid w:val="258E2BD9"/>
    <w:rsid w:val="258F1F61"/>
    <w:rsid w:val="2590704B"/>
    <w:rsid w:val="2594749B"/>
    <w:rsid w:val="25954250"/>
    <w:rsid w:val="25964230"/>
    <w:rsid w:val="25980069"/>
    <w:rsid w:val="25985397"/>
    <w:rsid w:val="259A18D1"/>
    <w:rsid w:val="259C37D3"/>
    <w:rsid w:val="259D39CD"/>
    <w:rsid w:val="259F1CD6"/>
    <w:rsid w:val="25A00E92"/>
    <w:rsid w:val="25A47E29"/>
    <w:rsid w:val="25B423B8"/>
    <w:rsid w:val="25B80BF6"/>
    <w:rsid w:val="25B9664B"/>
    <w:rsid w:val="25BC3B7D"/>
    <w:rsid w:val="25BE20AA"/>
    <w:rsid w:val="25BE525C"/>
    <w:rsid w:val="25BF6366"/>
    <w:rsid w:val="25C030F4"/>
    <w:rsid w:val="25C522ED"/>
    <w:rsid w:val="25C87586"/>
    <w:rsid w:val="25C95F84"/>
    <w:rsid w:val="25CB2CEB"/>
    <w:rsid w:val="25CB48C0"/>
    <w:rsid w:val="25CE30E3"/>
    <w:rsid w:val="25D11AE3"/>
    <w:rsid w:val="25D2318C"/>
    <w:rsid w:val="25D269ED"/>
    <w:rsid w:val="25D32B2B"/>
    <w:rsid w:val="25D33985"/>
    <w:rsid w:val="25D54FB2"/>
    <w:rsid w:val="25D96DEB"/>
    <w:rsid w:val="25DC5F86"/>
    <w:rsid w:val="25DC6FF9"/>
    <w:rsid w:val="25DD31A0"/>
    <w:rsid w:val="25DE1B12"/>
    <w:rsid w:val="25E432B0"/>
    <w:rsid w:val="25E61293"/>
    <w:rsid w:val="25EA07E0"/>
    <w:rsid w:val="25EA77B6"/>
    <w:rsid w:val="25EC7B49"/>
    <w:rsid w:val="25EF23FC"/>
    <w:rsid w:val="25F019AA"/>
    <w:rsid w:val="25F02F91"/>
    <w:rsid w:val="25F0518F"/>
    <w:rsid w:val="25F22DBC"/>
    <w:rsid w:val="25F345B4"/>
    <w:rsid w:val="25F44F51"/>
    <w:rsid w:val="25F46151"/>
    <w:rsid w:val="25F5132B"/>
    <w:rsid w:val="25F77C72"/>
    <w:rsid w:val="25FB0CC2"/>
    <w:rsid w:val="260174A5"/>
    <w:rsid w:val="260224E7"/>
    <w:rsid w:val="260310ED"/>
    <w:rsid w:val="26057BD8"/>
    <w:rsid w:val="26076D29"/>
    <w:rsid w:val="260805B8"/>
    <w:rsid w:val="260852A1"/>
    <w:rsid w:val="260B050C"/>
    <w:rsid w:val="260C28AB"/>
    <w:rsid w:val="260D3D2C"/>
    <w:rsid w:val="260E35FC"/>
    <w:rsid w:val="26130016"/>
    <w:rsid w:val="26161FC4"/>
    <w:rsid w:val="26163463"/>
    <w:rsid w:val="26170B95"/>
    <w:rsid w:val="261978CF"/>
    <w:rsid w:val="261B68FB"/>
    <w:rsid w:val="261B7807"/>
    <w:rsid w:val="261C4BAB"/>
    <w:rsid w:val="261F5ADA"/>
    <w:rsid w:val="26204FC7"/>
    <w:rsid w:val="26205D3C"/>
    <w:rsid w:val="2623394A"/>
    <w:rsid w:val="26272006"/>
    <w:rsid w:val="262848E0"/>
    <w:rsid w:val="262B491A"/>
    <w:rsid w:val="262C5336"/>
    <w:rsid w:val="262F2F57"/>
    <w:rsid w:val="262F3C6D"/>
    <w:rsid w:val="2634163D"/>
    <w:rsid w:val="2644258C"/>
    <w:rsid w:val="26451B4E"/>
    <w:rsid w:val="26454B6A"/>
    <w:rsid w:val="26461FAA"/>
    <w:rsid w:val="26462D7A"/>
    <w:rsid w:val="26486921"/>
    <w:rsid w:val="264E4C80"/>
    <w:rsid w:val="264F3450"/>
    <w:rsid w:val="265167FA"/>
    <w:rsid w:val="265223AE"/>
    <w:rsid w:val="26526E22"/>
    <w:rsid w:val="26560C65"/>
    <w:rsid w:val="26590C2C"/>
    <w:rsid w:val="26597587"/>
    <w:rsid w:val="265A15F1"/>
    <w:rsid w:val="265C145B"/>
    <w:rsid w:val="26622437"/>
    <w:rsid w:val="26662815"/>
    <w:rsid w:val="266F1934"/>
    <w:rsid w:val="266F3D40"/>
    <w:rsid w:val="2671369E"/>
    <w:rsid w:val="26731BCD"/>
    <w:rsid w:val="267338BF"/>
    <w:rsid w:val="26736F34"/>
    <w:rsid w:val="267450C5"/>
    <w:rsid w:val="26746F7F"/>
    <w:rsid w:val="2676794F"/>
    <w:rsid w:val="26772334"/>
    <w:rsid w:val="26787C79"/>
    <w:rsid w:val="267B616D"/>
    <w:rsid w:val="267D2D5F"/>
    <w:rsid w:val="267F6E07"/>
    <w:rsid w:val="26804CE5"/>
    <w:rsid w:val="26806334"/>
    <w:rsid w:val="26821067"/>
    <w:rsid w:val="2685733F"/>
    <w:rsid w:val="26883C1B"/>
    <w:rsid w:val="268C21D2"/>
    <w:rsid w:val="268D2127"/>
    <w:rsid w:val="268E5A34"/>
    <w:rsid w:val="26930186"/>
    <w:rsid w:val="26932186"/>
    <w:rsid w:val="26957BC7"/>
    <w:rsid w:val="26961A60"/>
    <w:rsid w:val="2698017F"/>
    <w:rsid w:val="269D66AA"/>
    <w:rsid w:val="269E4ED3"/>
    <w:rsid w:val="269F30A7"/>
    <w:rsid w:val="26A118E4"/>
    <w:rsid w:val="26A1363A"/>
    <w:rsid w:val="26A33069"/>
    <w:rsid w:val="26A36A2A"/>
    <w:rsid w:val="26A57283"/>
    <w:rsid w:val="26A61F70"/>
    <w:rsid w:val="26A875C9"/>
    <w:rsid w:val="26AA5779"/>
    <w:rsid w:val="26B50226"/>
    <w:rsid w:val="26BC42AF"/>
    <w:rsid w:val="26BD5BFF"/>
    <w:rsid w:val="26C346C8"/>
    <w:rsid w:val="26C43682"/>
    <w:rsid w:val="26C47FA6"/>
    <w:rsid w:val="26C722F9"/>
    <w:rsid w:val="26D039BF"/>
    <w:rsid w:val="26D77002"/>
    <w:rsid w:val="26D9218E"/>
    <w:rsid w:val="26E06093"/>
    <w:rsid w:val="26E168C9"/>
    <w:rsid w:val="26E61E03"/>
    <w:rsid w:val="26E747B0"/>
    <w:rsid w:val="26E8267A"/>
    <w:rsid w:val="26E96556"/>
    <w:rsid w:val="26EB100B"/>
    <w:rsid w:val="26ED4D20"/>
    <w:rsid w:val="26F278CD"/>
    <w:rsid w:val="26F32123"/>
    <w:rsid w:val="26F55D95"/>
    <w:rsid w:val="26F5640A"/>
    <w:rsid w:val="26F82EFD"/>
    <w:rsid w:val="26F85437"/>
    <w:rsid w:val="26FA2538"/>
    <w:rsid w:val="26FA5217"/>
    <w:rsid w:val="26FB4257"/>
    <w:rsid w:val="26FC0615"/>
    <w:rsid w:val="270150C1"/>
    <w:rsid w:val="2708009F"/>
    <w:rsid w:val="27096E18"/>
    <w:rsid w:val="270E78E7"/>
    <w:rsid w:val="27154158"/>
    <w:rsid w:val="271577E2"/>
    <w:rsid w:val="2718060E"/>
    <w:rsid w:val="271937D8"/>
    <w:rsid w:val="27195C73"/>
    <w:rsid w:val="271A2888"/>
    <w:rsid w:val="271E42BA"/>
    <w:rsid w:val="271E5A80"/>
    <w:rsid w:val="27212FF6"/>
    <w:rsid w:val="27222F7D"/>
    <w:rsid w:val="27241667"/>
    <w:rsid w:val="272B2D8D"/>
    <w:rsid w:val="272E0C4C"/>
    <w:rsid w:val="272E7401"/>
    <w:rsid w:val="272F060E"/>
    <w:rsid w:val="272F6EAA"/>
    <w:rsid w:val="27316914"/>
    <w:rsid w:val="27382371"/>
    <w:rsid w:val="27387AAA"/>
    <w:rsid w:val="273D2CDB"/>
    <w:rsid w:val="274444B7"/>
    <w:rsid w:val="274825FA"/>
    <w:rsid w:val="274A60B4"/>
    <w:rsid w:val="274E4DB0"/>
    <w:rsid w:val="2758089B"/>
    <w:rsid w:val="275900E0"/>
    <w:rsid w:val="27592506"/>
    <w:rsid w:val="275C648A"/>
    <w:rsid w:val="275F500A"/>
    <w:rsid w:val="27606EB3"/>
    <w:rsid w:val="2762548F"/>
    <w:rsid w:val="27660ACF"/>
    <w:rsid w:val="27674096"/>
    <w:rsid w:val="2767473F"/>
    <w:rsid w:val="276752B5"/>
    <w:rsid w:val="2769131E"/>
    <w:rsid w:val="276B2544"/>
    <w:rsid w:val="27703C01"/>
    <w:rsid w:val="27724469"/>
    <w:rsid w:val="277956D1"/>
    <w:rsid w:val="277A6057"/>
    <w:rsid w:val="277B0505"/>
    <w:rsid w:val="277B3F6E"/>
    <w:rsid w:val="277D1ABB"/>
    <w:rsid w:val="277E6743"/>
    <w:rsid w:val="277F6D91"/>
    <w:rsid w:val="27814180"/>
    <w:rsid w:val="2784123D"/>
    <w:rsid w:val="278451BC"/>
    <w:rsid w:val="27856341"/>
    <w:rsid w:val="278842B1"/>
    <w:rsid w:val="278B65A8"/>
    <w:rsid w:val="278D545F"/>
    <w:rsid w:val="27956D46"/>
    <w:rsid w:val="27967C60"/>
    <w:rsid w:val="27997005"/>
    <w:rsid w:val="279A20C3"/>
    <w:rsid w:val="279E4EA3"/>
    <w:rsid w:val="27A074A1"/>
    <w:rsid w:val="27A07965"/>
    <w:rsid w:val="27A1719E"/>
    <w:rsid w:val="27A711B2"/>
    <w:rsid w:val="27A77E3E"/>
    <w:rsid w:val="27A814A7"/>
    <w:rsid w:val="27A8508F"/>
    <w:rsid w:val="27A868C8"/>
    <w:rsid w:val="27A953F7"/>
    <w:rsid w:val="27A95664"/>
    <w:rsid w:val="27AA063A"/>
    <w:rsid w:val="27AD47A9"/>
    <w:rsid w:val="27B3083E"/>
    <w:rsid w:val="27B441D2"/>
    <w:rsid w:val="27B9422A"/>
    <w:rsid w:val="27B971DE"/>
    <w:rsid w:val="27BA7FE5"/>
    <w:rsid w:val="27BB6B61"/>
    <w:rsid w:val="27BC0B8C"/>
    <w:rsid w:val="27BE6B81"/>
    <w:rsid w:val="27C05870"/>
    <w:rsid w:val="27C20AEA"/>
    <w:rsid w:val="27C8657A"/>
    <w:rsid w:val="27CC3C38"/>
    <w:rsid w:val="27D0435B"/>
    <w:rsid w:val="27D05EF9"/>
    <w:rsid w:val="27D07879"/>
    <w:rsid w:val="27D377A5"/>
    <w:rsid w:val="27D5037D"/>
    <w:rsid w:val="27D55232"/>
    <w:rsid w:val="27D83153"/>
    <w:rsid w:val="27DB30AB"/>
    <w:rsid w:val="27E21907"/>
    <w:rsid w:val="27E24282"/>
    <w:rsid w:val="27E30B2F"/>
    <w:rsid w:val="27E84FA5"/>
    <w:rsid w:val="27EA44CD"/>
    <w:rsid w:val="27EB1A0E"/>
    <w:rsid w:val="27EB5B68"/>
    <w:rsid w:val="27F05518"/>
    <w:rsid w:val="27F062BF"/>
    <w:rsid w:val="27F808AA"/>
    <w:rsid w:val="27F87147"/>
    <w:rsid w:val="27FC0A70"/>
    <w:rsid w:val="280251EE"/>
    <w:rsid w:val="2808332F"/>
    <w:rsid w:val="280B6C1E"/>
    <w:rsid w:val="280C11CC"/>
    <w:rsid w:val="2810689A"/>
    <w:rsid w:val="281C42BA"/>
    <w:rsid w:val="281E39CC"/>
    <w:rsid w:val="281E5330"/>
    <w:rsid w:val="281F63AA"/>
    <w:rsid w:val="28214DD4"/>
    <w:rsid w:val="28244A9E"/>
    <w:rsid w:val="282726B9"/>
    <w:rsid w:val="28293E8E"/>
    <w:rsid w:val="282B2F7A"/>
    <w:rsid w:val="282F3AB2"/>
    <w:rsid w:val="282F6699"/>
    <w:rsid w:val="28397D2F"/>
    <w:rsid w:val="283D6B0D"/>
    <w:rsid w:val="284109FB"/>
    <w:rsid w:val="28417EB5"/>
    <w:rsid w:val="284444C5"/>
    <w:rsid w:val="28462E0C"/>
    <w:rsid w:val="28480369"/>
    <w:rsid w:val="284941F7"/>
    <w:rsid w:val="284A4B44"/>
    <w:rsid w:val="284A5C7E"/>
    <w:rsid w:val="284B0E5E"/>
    <w:rsid w:val="284D77F7"/>
    <w:rsid w:val="284F2709"/>
    <w:rsid w:val="284F3FBC"/>
    <w:rsid w:val="285043E7"/>
    <w:rsid w:val="28541F73"/>
    <w:rsid w:val="28547291"/>
    <w:rsid w:val="28550928"/>
    <w:rsid w:val="28553D30"/>
    <w:rsid w:val="285804A8"/>
    <w:rsid w:val="2858592B"/>
    <w:rsid w:val="28587FC5"/>
    <w:rsid w:val="285C22A3"/>
    <w:rsid w:val="285E6DCE"/>
    <w:rsid w:val="285F7E79"/>
    <w:rsid w:val="28616F10"/>
    <w:rsid w:val="28633668"/>
    <w:rsid w:val="28643A51"/>
    <w:rsid w:val="28667269"/>
    <w:rsid w:val="286943E4"/>
    <w:rsid w:val="286A42DB"/>
    <w:rsid w:val="286B2B39"/>
    <w:rsid w:val="28711FFF"/>
    <w:rsid w:val="28721243"/>
    <w:rsid w:val="28722D66"/>
    <w:rsid w:val="2877415D"/>
    <w:rsid w:val="287819F9"/>
    <w:rsid w:val="28793F14"/>
    <w:rsid w:val="287949A4"/>
    <w:rsid w:val="288177BE"/>
    <w:rsid w:val="288222EF"/>
    <w:rsid w:val="28834225"/>
    <w:rsid w:val="28844D4D"/>
    <w:rsid w:val="288475AD"/>
    <w:rsid w:val="28851836"/>
    <w:rsid w:val="28857AA5"/>
    <w:rsid w:val="288B6A29"/>
    <w:rsid w:val="288C3D42"/>
    <w:rsid w:val="288C6C83"/>
    <w:rsid w:val="288D158B"/>
    <w:rsid w:val="289324ED"/>
    <w:rsid w:val="2898307E"/>
    <w:rsid w:val="2898675E"/>
    <w:rsid w:val="289968EC"/>
    <w:rsid w:val="289A5EA1"/>
    <w:rsid w:val="289D2976"/>
    <w:rsid w:val="289D6103"/>
    <w:rsid w:val="28A11DAD"/>
    <w:rsid w:val="28A16317"/>
    <w:rsid w:val="28A2134E"/>
    <w:rsid w:val="28A711F8"/>
    <w:rsid w:val="28A81483"/>
    <w:rsid w:val="28AB020C"/>
    <w:rsid w:val="28AC737A"/>
    <w:rsid w:val="28AD7EB6"/>
    <w:rsid w:val="28B07092"/>
    <w:rsid w:val="28B1070F"/>
    <w:rsid w:val="28B46D43"/>
    <w:rsid w:val="28C219ED"/>
    <w:rsid w:val="28C47D5B"/>
    <w:rsid w:val="28C50C64"/>
    <w:rsid w:val="28C74D02"/>
    <w:rsid w:val="28C848D7"/>
    <w:rsid w:val="28C952BF"/>
    <w:rsid w:val="28CB23BD"/>
    <w:rsid w:val="28CB7A8C"/>
    <w:rsid w:val="28CD0B22"/>
    <w:rsid w:val="28CD709F"/>
    <w:rsid w:val="28CE7FA9"/>
    <w:rsid w:val="28D12F02"/>
    <w:rsid w:val="28D136B8"/>
    <w:rsid w:val="28D2224B"/>
    <w:rsid w:val="28D70068"/>
    <w:rsid w:val="28D87D60"/>
    <w:rsid w:val="28DD746D"/>
    <w:rsid w:val="28E000D6"/>
    <w:rsid w:val="28E047EF"/>
    <w:rsid w:val="28E11298"/>
    <w:rsid w:val="28E5725F"/>
    <w:rsid w:val="28E705A9"/>
    <w:rsid w:val="28E96BD7"/>
    <w:rsid w:val="28EB2D9D"/>
    <w:rsid w:val="28ED09AD"/>
    <w:rsid w:val="28ED4F61"/>
    <w:rsid w:val="28ED5800"/>
    <w:rsid w:val="28ED6EAF"/>
    <w:rsid w:val="28EE0EA3"/>
    <w:rsid w:val="28EE3DE1"/>
    <w:rsid w:val="28EE4F60"/>
    <w:rsid w:val="28EF02E5"/>
    <w:rsid w:val="28F10B94"/>
    <w:rsid w:val="28F141E3"/>
    <w:rsid w:val="28F201FA"/>
    <w:rsid w:val="28F32A30"/>
    <w:rsid w:val="28F843B0"/>
    <w:rsid w:val="28F956CA"/>
    <w:rsid w:val="28F97CDC"/>
    <w:rsid w:val="28FF636D"/>
    <w:rsid w:val="29000E66"/>
    <w:rsid w:val="29014783"/>
    <w:rsid w:val="29027AB1"/>
    <w:rsid w:val="2903467F"/>
    <w:rsid w:val="290518DA"/>
    <w:rsid w:val="290753A2"/>
    <w:rsid w:val="29082685"/>
    <w:rsid w:val="29094675"/>
    <w:rsid w:val="290A5547"/>
    <w:rsid w:val="290B65CB"/>
    <w:rsid w:val="290D36A8"/>
    <w:rsid w:val="29103740"/>
    <w:rsid w:val="29104E58"/>
    <w:rsid w:val="291122A5"/>
    <w:rsid w:val="291175C6"/>
    <w:rsid w:val="29136C79"/>
    <w:rsid w:val="29142BF5"/>
    <w:rsid w:val="291819FB"/>
    <w:rsid w:val="291D3350"/>
    <w:rsid w:val="29225651"/>
    <w:rsid w:val="29253130"/>
    <w:rsid w:val="29257BC3"/>
    <w:rsid w:val="292C00DE"/>
    <w:rsid w:val="292F21C7"/>
    <w:rsid w:val="293209A2"/>
    <w:rsid w:val="29337F81"/>
    <w:rsid w:val="293455D4"/>
    <w:rsid w:val="29350BB9"/>
    <w:rsid w:val="293C6317"/>
    <w:rsid w:val="293C6B28"/>
    <w:rsid w:val="293E0C61"/>
    <w:rsid w:val="29424F29"/>
    <w:rsid w:val="29425349"/>
    <w:rsid w:val="29446D7C"/>
    <w:rsid w:val="294610BD"/>
    <w:rsid w:val="294703CA"/>
    <w:rsid w:val="294703FA"/>
    <w:rsid w:val="29482B77"/>
    <w:rsid w:val="294B03B7"/>
    <w:rsid w:val="294C6281"/>
    <w:rsid w:val="294C7DAB"/>
    <w:rsid w:val="294E1C7C"/>
    <w:rsid w:val="294E28FD"/>
    <w:rsid w:val="29510D31"/>
    <w:rsid w:val="295177E4"/>
    <w:rsid w:val="29520812"/>
    <w:rsid w:val="295230C2"/>
    <w:rsid w:val="295237BC"/>
    <w:rsid w:val="29541DD4"/>
    <w:rsid w:val="2956540A"/>
    <w:rsid w:val="29577666"/>
    <w:rsid w:val="29593C1E"/>
    <w:rsid w:val="295A1342"/>
    <w:rsid w:val="295A1C92"/>
    <w:rsid w:val="295F082E"/>
    <w:rsid w:val="29600C43"/>
    <w:rsid w:val="29653B3D"/>
    <w:rsid w:val="296A1BF7"/>
    <w:rsid w:val="296A515D"/>
    <w:rsid w:val="296C3CAD"/>
    <w:rsid w:val="296D5F86"/>
    <w:rsid w:val="296E70E9"/>
    <w:rsid w:val="297951A7"/>
    <w:rsid w:val="297A7A0F"/>
    <w:rsid w:val="297C2D73"/>
    <w:rsid w:val="297D3F14"/>
    <w:rsid w:val="2980427C"/>
    <w:rsid w:val="29831DED"/>
    <w:rsid w:val="29853232"/>
    <w:rsid w:val="29887A18"/>
    <w:rsid w:val="2989509D"/>
    <w:rsid w:val="298B7BAA"/>
    <w:rsid w:val="298F7084"/>
    <w:rsid w:val="29912C6F"/>
    <w:rsid w:val="299271DE"/>
    <w:rsid w:val="2995631B"/>
    <w:rsid w:val="2995796B"/>
    <w:rsid w:val="29962215"/>
    <w:rsid w:val="299708B6"/>
    <w:rsid w:val="29991433"/>
    <w:rsid w:val="29A07E84"/>
    <w:rsid w:val="29A47D92"/>
    <w:rsid w:val="29A76ED6"/>
    <w:rsid w:val="29A8408B"/>
    <w:rsid w:val="29AA1FD0"/>
    <w:rsid w:val="29AC334C"/>
    <w:rsid w:val="29AE36CC"/>
    <w:rsid w:val="29AF3A27"/>
    <w:rsid w:val="29B04B47"/>
    <w:rsid w:val="29B37D7F"/>
    <w:rsid w:val="29B40026"/>
    <w:rsid w:val="29B70A16"/>
    <w:rsid w:val="29B93617"/>
    <w:rsid w:val="29B97B9F"/>
    <w:rsid w:val="29BF1662"/>
    <w:rsid w:val="29C00707"/>
    <w:rsid w:val="29C31609"/>
    <w:rsid w:val="29C53564"/>
    <w:rsid w:val="29C65306"/>
    <w:rsid w:val="29C756EA"/>
    <w:rsid w:val="29C914DE"/>
    <w:rsid w:val="29C92C89"/>
    <w:rsid w:val="29CC3F68"/>
    <w:rsid w:val="29D634D0"/>
    <w:rsid w:val="29D71351"/>
    <w:rsid w:val="29D77C10"/>
    <w:rsid w:val="29D86E19"/>
    <w:rsid w:val="29D93429"/>
    <w:rsid w:val="29DA3E9F"/>
    <w:rsid w:val="29DD7363"/>
    <w:rsid w:val="29DE2C4D"/>
    <w:rsid w:val="29DE3496"/>
    <w:rsid w:val="29E444D6"/>
    <w:rsid w:val="29E478FD"/>
    <w:rsid w:val="29E717F7"/>
    <w:rsid w:val="29E85B58"/>
    <w:rsid w:val="29E85D4E"/>
    <w:rsid w:val="29F01223"/>
    <w:rsid w:val="29F36D9E"/>
    <w:rsid w:val="29F40901"/>
    <w:rsid w:val="29F529D1"/>
    <w:rsid w:val="29FA2992"/>
    <w:rsid w:val="29FD26DE"/>
    <w:rsid w:val="2A022C00"/>
    <w:rsid w:val="2A0419B3"/>
    <w:rsid w:val="2A070737"/>
    <w:rsid w:val="2A09642E"/>
    <w:rsid w:val="2A0A6C01"/>
    <w:rsid w:val="2A0B645F"/>
    <w:rsid w:val="2A0E05A1"/>
    <w:rsid w:val="2A0E2A4A"/>
    <w:rsid w:val="2A157736"/>
    <w:rsid w:val="2A1669C8"/>
    <w:rsid w:val="2A182E99"/>
    <w:rsid w:val="2A191B54"/>
    <w:rsid w:val="2A1B7B3E"/>
    <w:rsid w:val="2A1C65A5"/>
    <w:rsid w:val="2A1C76E9"/>
    <w:rsid w:val="2A1E0E56"/>
    <w:rsid w:val="2A1F7B3B"/>
    <w:rsid w:val="2A200F02"/>
    <w:rsid w:val="2A2036D0"/>
    <w:rsid w:val="2A2C6815"/>
    <w:rsid w:val="2A302490"/>
    <w:rsid w:val="2A3433CB"/>
    <w:rsid w:val="2A355519"/>
    <w:rsid w:val="2A3767B6"/>
    <w:rsid w:val="2A3822FB"/>
    <w:rsid w:val="2A382A43"/>
    <w:rsid w:val="2A4263CA"/>
    <w:rsid w:val="2A457FDA"/>
    <w:rsid w:val="2A4860B1"/>
    <w:rsid w:val="2A4A429F"/>
    <w:rsid w:val="2A4E4CFC"/>
    <w:rsid w:val="2A533A8D"/>
    <w:rsid w:val="2A536A42"/>
    <w:rsid w:val="2A555CEA"/>
    <w:rsid w:val="2A58126E"/>
    <w:rsid w:val="2A584F72"/>
    <w:rsid w:val="2A586479"/>
    <w:rsid w:val="2A591A14"/>
    <w:rsid w:val="2A5A6143"/>
    <w:rsid w:val="2A5E3D2A"/>
    <w:rsid w:val="2A6103D8"/>
    <w:rsid w:val="2A6233A1"/>
    <w:rsid w:val="2A625DB1"/>
    <w:rsid w:val="2A6946E3"/>
    <w:rsid w:val="2A696402"/>
    <w:rsid w:val="2A6A2A6F"/>
    <w:rsid w:val="2A6B7F64"/>
    <w:rsid w:val="2A6E0EA8"/>
    <w:rsid w:val="2A6E54F5"/>
    <w:rsid w:val="2A70305B"/>
    <w:rsid w:val="2A7032A0"/>
    <w:rsid w:val="2A714780"/>
    <w:rsid w:val="2A726035"/>
    <w:rsid w:val="2A797F33"/>
    <w:rsid w:val="2A7B7A02"/>
    <w:rsid w:val="2A7C4C3E"/>
    <w:rsid w:val="2A7C6454"/>
    <w:rsid w:val="2A7F16BA"/>
    <w:rsid w:val="2A7F2056"/>
    <w:rsid w:val="2A832FEE"/>
    <w:rsid w:val="2A8379C7"/>
    <w:rsid w:val="2A913763"/>
    <w:rsid w:val="2A946FE3"/>
    <w:rsid w:val="2A9542C3"/>
    <w:rsid w:val="2A964943"/>
    <w:rsid w:val="2A980C6D"/>
    <w:rsid w:val="2A9C4D12"/>
    <w:rsid w:val="2A9D7E65"/>
    <w:rsid w:val="2AA032E8"/>
    <w:rsid w:val="2AA11CFE"/>
    <w:rsid w:val="2AA45811"/>
    <w:rsid w:val="2AA461C9"/>
    <w:rsid w:val="2AA71B0D"/>
    <w:rsid w:val="2AA7645F"/>
    <w:rsid w:val="2AA81192"/>
    <w:rsid w:val="2AAE58EB"/>
    <w:rsid w:val="2AB152B8"/>
    <w:rsid w:val="2AB2425B"/>
    <w:rsid w:val="2AB6584F"/>
    <w:rsid w:val="2AB96C89"/>
    <w:rsid w:val="2AB973AC"/>
    <w:rsid w:val="2ABA31CE"/>
    <w:rsid w:val="2ABF0E63"/>
    <w:rsid w:val="2AC325BA"/>
    <w:rsid w:val="2AC51D72"/>
    <w:rsid w:val="2AC84277"/>
    <w:rsid w:val="2AC911A4"/>
    <w:rsid w:val="2ACA0175"/>
    <w:rsid w:val="2ACA2B27"/>
    <w:rsid w:val="2ACD79D1"/>
    <w:rsid w:val="2ACE3FDF"/>
    <w:rsid w:val="2AD01263"/>
    <w:rsid w:val="2AD02067"/>
    <w:rsid w:val="2AD12BC7"/>
    <w:rsid w:val="2AD20911"/>
    <w:rsid w:val="2AD6394A"/>
    <w:rsid w:val="2AD6452F"/>
    <w:rsid w:val="2AD6706A"/>
    <w:rsid w:val="2AD75A97"/>
    <w:rsid w:val="2AD922B6"/>
    <w:rsid w:val="2ADC6C7D"/>
    <w:rsid w:val="2AE063B9"/>
    <w:rsid w:val="2AE77212"/>
    <w:rsid w:val="2AE8557D"/>
    <w:rsid w:val="2AEA637B"/>
    <w:rsid w:val="2AEC4906"/>
    <w:rsid w:val="2AEC7E82"/>
    <w:rsid w:val="2AEF2022"/>
    <w:rsid w:val="2AF341CC"/>
    <w:rsid w:val="2AF4551A"/>
    <w:rsid w:val="2AF50791"/>
    <w:rsid w:val="2AF65220"/>
    <w:rsid w:val="2AF66FCB"/>
    <w:rsid w:val="2AF75852"/>
    <w:rsid w:val="2AFC5E31"/>
    <w:rsid w:val="2B0162C1"/>
    <w:rsid w:val="2B016F67"/>
    <w:rsid w:val="2B080DB2"/>
    <w:rsid w:val="2B091896"/>
    <w:rsid w:val="2B0963F5"/>
    <w:rsid w:val="2B096B79"/>
    <w:rsid w:val="2B0C5489"/>
    <w:rsid w:val="2B0D4B3C"/>
    <w:rsid w:val="2B107A0F"/>
    <w:rsid w:val="2B114978"/>
    <w:rsid w:val="2B123777"/>
    <w:rsid w:val="2B1B7DD8"/>
    <w:rsid w:val="2B1E58EA"/>
    <w:rsid w:val="2B1E6792"/>
    <w:rsid w:val="2B217B9E"/>
    <w:rsid w:val="2B2464D3"/>
    <w:rsid w:val="2B26234C"/>
    <w:rsid w:val="2B263AED"/>
    <w:rsid w:val="2B290A65"/>
    <w:rsid w:val="2B2920FA"/>
    <w:rsid w:val="2B295741"/>
    <w:rsid w:val="2B2D1B42"/>
    <w:rsid w:val="2B2F6124"/>
    <w:rsid w:val="2B315E4F"/>
    <w:rsid w:val="2B354E8E"/>
    <w:rsid w:val="2B37163E"/>
    <w:rsid w:val="2B39779C"/>
    <w:rsid w:val="2B3A0108"/>
    <w:rsid w:val="2B3D4671"/>
    <w:rsid w:val="2B3D5740"/>
    <w:rsid w:val="2B437328"/>
    <w:rsid w:val="2B482FCF"/>
    <w:rsid w:val="2B483A84"/>
    <w:rsid w:val="2B484546"/>
    <w:rsid w:val="2B4870A4"/>
    <w:rsid w:val="2B49545E"/>
    <w:rsid w:val="2B4D72CB"/>
    <w:rsid w:val="2B4E2A34"/>
    <w:rsid w:val="2B5010E1"/>
    <w:rsid w:val="2B52742B"/>
    <w:rsid w:val="2B5441F5"/>
    <w:rsid w:val="2B563EE5"/>
    <w:rsid w:val="2B5677B3"/>
    <w:rsid w:val="2B5C5A16"/>
    <w:rsid w:val="2B5E3D84"/>
    <w:rsid w:val="2B5F1EA5"/>
    <w:rsid w:val="2B5F663B"/>
    <w:rsid w:val="2B6169BD"/>
    <w:rsid w:val="2B6679D5"/>
    <w:rsid w:val="2B6A23E5"/>
    <w:rsid w:val="2B6A6111"/>
    <w:rsid w:val="2B6C236D"/>
    <w:rsid w:val="2B6D7DF7"/>
    <w:rsid w:val="2B6E3AD6"/>
    <w:rsid w:val="2B6F2149"/>
    <w:rsid w:val="2B7208C5"/>
    <w:rsid w:val="2B78055F"/>
    <w:rsid w:val="2B793993"/>
    <w:rsid w:val="2B796964"/>
    <w:rsid w:val="2B7A2ABF"/>
    <w:rsid w:val="2B7B70F6"/>
    <w:rsid w:val="2B7C1FC3"/>
    <w:rsid w:val="2B837F63"/>
    <w:rsid w:val="2B846B6B"/>
    <w:rsid w:val="2B85448F"/>
    <w:rsid w:val="2B877F34"/>
    <w:rsid w:val="2B880A03"/>
    <w:rsid w:val="2B8956C4"/>
    <w:rsid w:val="2B8C1448"/>
    <w:rsid w:val="2B9014FA"/>
    <w:rsid w:val="2B907053"/>
    <w:rsid w:val="2B920291"/>
    <w:rsid w:val="2B951A0E"/>
    <w:rsid w:val="2B9B53BC"/>
    <w:rsid w:val="2B9D17DC"/>
    <w:rsid w:val="2BA32FA5"/>
    <w:rsid w:val="2BA36D7C"/>
    <w:rsid w:val="2BA84670"/>
    <w:rsid w:val="2BAA4996"/>
    <w:rsid w:val="2BAA5144"/>
    <w:rsid w:val="2BAE31DB"/>
    <w:rsid w:val="2BAE34CC"/>
    <w:rsid w:val="2BAF1D1B"/>
    <w:rsid w:val="2BAF7F71"/>
    <w:rsid w:val="2BB16ABB"/>
    <w:rsid w:val="2BB37A64"/>
    <w:rsid w:val="2BB41F63"/>
    <w:rsid w:val="2BB63F3B"/>
    <w:rsid w:val="2BB71AF9"/>
    <w:rsid w:val="2BB8174B"/>
    <w:rsid w:val="2BB81974"/>
    <w:rsid w:val="2BB846D4"/>
    <w:rsid w:val="2BB929F1"/>
    <w:rsid w:val="2BBD3D82"/>
    <w:rsid w:val="2BBE0B45"/>
    <w:rsid w:val="2BC04807"/>
    <w:rsid w:val="2BC33966"/>
    <w:rsid w:val="2BC67C6F"/>
    <w:rsid w:val="2BC731A2"/>
    <w:rsid w:val="2BC845D7"/>
    <w:rsid w:val="2BC861C2"/>
    <w:rsid w:val="2BC91C45"/>
    <w:rsid w:val="2BC925C7"/>
    <w:rsid w:val="2BCE21D8"/>
    <w:rsid w:val="2BD135BB"/>
    <w:rsid w:val="2BD161B8"/>
    <w:rsid w:val="2BD346D7"/>
    <w:rsid w:val="2BD43E75"/>
    <w:rsid w:val="2BD62C87"/>
    <w:rsid w:val="2BEB3535"/>
    <w:rsid w:val="2BED47D0"/>
    <w:rsid w:val="2BEE3B82"/>
    <w:rsid w:val="2BEE51A1"/>
    <w:rsid w:val="2BEF1C1B"/>
    <w:rsid w:val="2BEF6CA2"/>
    <w:rsid w:val="2BF75E16"/>
    <w:rsid w:val="2BFB3F2D"/>
    <w:rsid w:val="2BFC78F3"/>
    <w:rsid w:val="2BFC7F1E"/>
    <w:rsid w:val="2BFD1BF6"/>
    <w:rsid w:val="2BFE08EA"/>
    <w:rsid w:val="2C013A22"/>
    <w:rsid w:val="2C025C7A"/>
    <w:rsid w:val="2C04191B"/>
    <w:rsid w:val="2C0A3640"/>
    <w:rsid w:val="2C0B12D8"/>
    <w:rsid w:val="2C101383"/>
    <w:rsid w:val="2C162F87"/>
    <w:rsid w:val="2C1670DB"/>
    <w:rsid w:val="2C1841BD"/>
    <w:rsid w:val="2C1846CC"/>
    <w:rsid w:val="2C190290"/>
    <w:rsid w:val="2C1C21B2"/>
    <w:rsid w:val="2C1E0C66"/>
    <w:rsid w:val="2C1F5EEB"/>
    <w:rsid w:val="2C2255D4"/>
    <w:rsid w:val="2C231258"/>
    <w:rsid w:val="2C23497D"/>
    <w:rsid w:val="2C2417D9"/>
    <w:rsid w:val="2C2634E4"/>
    <w:rsid w:val="2C2864EE"/>
    <w:rsid w:val="2C2A5CE5"/>
    <w:rsid w:val="2C2B60E5"/>
    <w:rsid w:val="2C2C003D"/>
    <w:rsid w:val="2C2D0F83"/>
    <w:rsid w:val="2C2D3BF9"/>
    <w:rsid w:val="2C3057E5"/>
    <w:rsid w:val="2C342DFC"/>
    <w:rsid w:val="2C355DD5"/>
    <w:rsid w:val="2C380DAF"/>
    <w:rsid w:val="2C3914F8"/>
    <w:rsid w:val="2C3B6E3A"/>
    <w:rsid w:val="2C3B7A20"/>
    <w:rsid w:val="2C436203"/>
    <w:rsid w:val="2C4364C6"/>
    <w:rsid w:val="2C44346D"/>
    <w:rsid w:val="2C492810"/>
    <w:rsid w:val="2C4942A1"/>
    <w:rsid w:val="2C4F750F"/>
    <w:rsid w:val="2C5213D0"/>
    <w:rsid w:val="2C541471"/>
    <w:rsid w:val="2C576F33"/>
    <w:rsid w:val="2C5940BD"/>
    <w:rsid w:val="2C5D15DC"/>
    <w:rsid w:val="2C5D2042"/>
    <w:rsid w:val="2C5D6EFD"/>
    <w:rsid w:val="2C5E45F9"/>
    <w:rsid w:val="2C5E698B"/>
    <w:rsid w:val="2C5E6DF1"/>
    <w:rsid w:val="2C5F089C"/>
    <w:rsid w:val="2C655B3A"/>
    <w:rsid w:val="2C656CEC"/>
    <w:rsid w:val="2C672907"/>
    <w:rsid w:val="2C6C573D"/>
    <w:rsid w:val="2C6F50C6"/>
    <w:rsid w:val="2C714E9D"/>
    <w:rsid w:val="2C725E5C"/>
    <w:rsid w:val="2C750AB6"/>
    <w:rsid w:val="2C753F6B"/>
    <w:rsid w:val="2C754790"/>
    <w:rsid w:val="2C7671F1"/>
    <w:rsid w:val="2C7737E9"/>
    <w:rsid w:val="2C796053"/>
    <w:rsid w:val="2C7D270B"/>
    <w:rsid w:val="2C7E6E2E"/>
    <w:rsid w:val="2C7F28F6"/>
    <w:rsid w:val="2C8123D1"/>
    <w:rsid w:val="2C826CD6"/>
    <w:rsid w:val="2C841CF8"/>
    <w:rsid w:val="2C872911"/>
    <w:rsid w:val="2C891F74"/>
    <w:rsid w:val="2C923306"/>
    <w:rsid w:val="2C935428"/>
    <w:rsid w:val="2C941596"/>
    <w:rsid w:val="2C941C5A"/>
    <w:rsid w:val="2C96511C"/>
    <w:rsid w:val="2C97247E"/>
    <w:rsid w:val="2C9876AE"/>
    <w:rsid w:val="2C994993"/>
    <w:rsid w:val="2C995BD1"/>
    <w:rsid w:val="2C9C6E2E"/>
    <w:rsid w:val="2CA348B3"/>
    <w:rsid w:val="2CA64F02"/>
    <w:rsid w:val="2CA754E9"/>
    <w:rsid w:val="2CA760A3"/>
    <w:rsid w:val="2CA826E3"/>
    <w:rsid w:val="2CAF0824"/>
    <w:rsid w:val="2CB53CD1"/>
    <w:rsid w:val="2CB61AE3"/>
    <w:rsid w:val="2CB637C2"/>
    <w:rsid w:val="2CB77CA9"/>
    <w:rsid w:val="2CBA3B07"/>
    <w:rsid w:val="2CBA5868"/>
    <w:rsid w:val="2CBE2F9E"/>
    <w:rsid w:val="2CBF6958"/>
    <w:rsid w:val="2CC2039A"/>
    <w:rsid w:val="2CC23B6C"/>
    <w:rsid w:val="2CC32C36"/>
    <w:rsid w:val="2CC638E8"/>
    <w:rsid w:val="2CCA7207"/>
    <w:rsid w:val="2CCC211F"/>
    <w:rsid w:val="2CCD1FFA"/>
    <w:rsid w:val="2CD17964"/>
    <w:rsid w:val="2CD237AD"/>
    <w:rsid w:val="2CD27FD9"/>
    <w:rsid w:val="2CD51CFE"/>
    <w:rsid w:val="2CD60309"/>
    <w:rsid w:val="2CD67381"/>
    <w:rsid w:val="2CD70699"/>
    <w:rsid w:val="2CDB0610"/>
    <w:rsid w:val="2CE45913"/>
    <w:rsid w:val="2CE62C26"/>
    <w:rsid w:val="2CE8022B"/>
    <w:rsid w:val="2CEA2143"/>
    <w:rsid w:val="2CED2A90"/>
    <w:rsid w:val="2CED641E"/>
    <w:rsid w:val="2CF653DD"/>
    <w:rsid w:val="2CF6638A"/>
    <w:rsid w:val="2CF965EC"/>
    <w:rsid w:val="2CFF78C1"/>
    <w:rsid w:val="2D0075E7"/>
    <w:rsid w:val="2D0079B3"/>
    <w:rsid w:val="2D022560"/>
    <w:rsid w:val="2D027B73"/>
    <w:rsid w:val="2D047122"/>
    <w:rsid w:val="2D047F5F"/>
    <w:rsid w:val="2D086CE7"/>
    <w:rsid w:val="2D0B3F60"/>
    <w:rsid w:val="2D0B6295"/>
    <w:rsid w:val="2D123173"/>
    <w:rsid w:val="2D1339CB"/>
    <w:rsid w:val="2D1509D0"/>
    <w:rsid w:val="2D186F44"/>
    <w:rsid w:val="2D1B1E2E"/>
    <w:rsid w:val="2D1E413D"/>
    <w:rsid w:val="2D211CE6"/>
    <w:rsid w:val="2D223530"/>
    <w:rsid w:val="2D2509D3"/>
    <w:rsid w:val="2D256FFF"/>
    <w:rsid w:val="2D276E48"/>
    <w:rsid w:val="2D2914B6"/>
    <w:rsid w:val="2D2A1D8E"/>
    <w:rsid w:val="2D2A223D"/>
    <w:rsid w:val="2D2A58CA"/>
    <w:rsid w:val="2D2B0B59"/>
    <w:rsid w:val="2D2B2725"/>
    <w:rsid w:val="2D2B2B7A"/>
    <w:rsid w:val="2D310A58"/>
    <w:rsid w:val="2D320389"/>
    <w:rsid w:val="2D3434C6"/>
    <w:rsid w:val="2D3947F9"/>
    <w:rsid w:val="2D4300C6"/>
    <w:rsid w:val="2D4306B2"/>
    <w:rsid w:val="2D4A2056"/>
    <w:rsid w:val="2D4B7E89"/>
    <w:rsid w:val="2D541039"/>
    <w:rsid w:val="2D566976"/>
    <w:rsid w:val="2D5706E7"/>
    <w:rsid w:val="2D580210"/>
    <w:rsid w:val="2D5F3A4C"/>
    <w:rsid w:val="2D5F7025"/>
    <w:rsid w:val="2D644294"/>
    <w:rsid w:val="2D67038A"/>
    <w:rsid w:val="2D693A0F"/>
    <w:rsid w:val="2D694FFD"/>
    <w:rsid w:val="2D69728B"/>
    <w:rsid w:val="2D6C25E2"/>
    <w:rsid w:val="2D6D0BEE"/>
    <w:rsid w:val="2D6F0EF2"/>
    <w:rsid w:val="2D703104"/>
    <w:rsid w:val="2D713802"/>
    <w:rsid w:val="2D736863"/>
    <w:rsid w:val="2D76586E"/>
    <w:rsid w:val="2D7744ED"/>
    <w:rsid w:val="2D800060"/>
    <w:rsid w:val="2D803A29"/>
    <w:rsid w:val="2D807816"/>
    <w:rsid w:val="2D845198"/>
    <w:rsid w:val="2D875FC8"/>
    <w:rsid w:val="2D8A4154"/>
    <w:rsid w:val="2D8D1DA6"/>
    <w:rsid w:val="2D8E6CAD"/>
    <w:rsid w:val="2D912DCA"/>
    <w:rsid w:val="2D9263D9"/>
    <w:rsid w:val="2D931ED3"/>
    <w:rsid w:val="2D937053"/>
    <w:rsid w:val="2D960D18"/>
    <w:rsid w:val="2D9A6351"/>
    <w:rsid w:val="2D9B768C"/>
    <w:rsid w:val="2D9E5D27"/>
    <w:rsid w:val="2DA4573B"/>
    <w:rsid w:val="2DA707D3"/>
    <w:rsid w:val="2DA76C58"/>
    <w:rsid w:val="2DAA1A29"/>
    <w:rsid w:val="2DAA342D"/>
    <w:rsid w:val="2DAB570A"/>
    <w:rsid w:val="2DAB5712"/>
    <w:rsid w:val="2DAB70C1"/>
    <w:rsid w:val="2DAC443E"/>
    <w:rsid w:val="2DAF2D55"/>
    <w:rsid w:val="2DB36D65"/>
    <w:rsid w:val="2DB5743B"/>
    <w:rsid w:val="2DB826FB"/>
    <w:rsid w:val="2DBA5D2F"/>
    <w:rsid w:val="2DBB04D3"/>
    <w:rsid w:val="2DBD23FE"/>
    <w:rsid w:val="2DBD3F63"/>
    <w:rsid w:val="2DC13AB8"/>
    <w:rsid w:val="2DC47C48"/>
    <w:rsid w:val="2DC63685"/>
    <w:rsid w:val="2DC91195"/>
    <w:rsid w:val="2DC961BF"/>
    <w:rsid w:val="2DCC4C23"/>
    <w:rsid w:val="2DD00472"/>
    <w:rsid w:val="2DD0296D"/>
    <w:rsid w:val="2DD25706"/>
    <w:rsid w:val="2DD25D37"/>
    <w:rsid w:val="2DD35206"/>
    <w:rsid w:val="2DD70A9A"/>
    <w:rsid w:val="2DDC50D1"/>
    <w:rsid w:val="2DE013F9"/>
    <w:rsid w:val="2DE2051E"/>
    <w:rsid w:val="2DE21C46"/>
    <w:rsid w:val="2DE7312F"/>
    <w:rsid w:val="2DE833D6"/>
    <w:rsid w:val="2DEF4930"/>
    <w:rsid w:val="2DF140A4"/>
    <w:rsid w:val="2DF32765"/>
    <w:rsid w:val="2DF33302"/>
    <w:rsid w:val="2DF44027"/>
    <w:rsid w:val="2DF613B8"/>
    <w:rsid w:val="2DFE216F"/>
    <w:rsid w:val="2DFE2667"/>
    <w:rsid w:val="2E010702"/>
    <w:rsid w:val="2E016669"/>
    <w:rsid w:val="2E0429C7"/>
    <w:rsid w:val="2E045D2E"/>
    <w:rsid w:val="2E070C41"/>
    <w:rsid w:val="2E077052"/>
    <w:rsid w:val="2E0A328C"/>
    <w:rsid w:val="2E0C635C"/>
    <w:rsid w:val="2E0D1BCA"/>
    <w:rsid w:val="2E0F767A"/>
    <w:rsid w:val="2E110110"/>
    <w:rsid w:val="2E1607AF"/>
    <w:rsid w:val="2E17209F"/>
    <w:rsid w:val="2E1913C4"/>
    <w:rsid w:val="2E196620"/>
    <w:rsid w:val="2E1C2496"/>
    <w:rsid w:val="2E203557"/>
    <w:rsid w:val="2E2050BE"/>
    <w:rsid w:val="2E205959"/>
    <w:rsid w:val="2E27482D"/>
    <w:rsid w:val="2E28245C"/>
    <w:rsid w:val="2E2D697A"/>
    <w:rsid w:val="2E2E0112"/>
    <w:rsid w:val="2E2E53E0"/>
    <w:rsid w:val="2E311FF4"/>
    <w:rsid w:val="2E3412BB"/>
    <w:rsid w:val="2E361271"/>
    <w:rsid w:val="2E3742EE"/>
    <w:rsid w:val="2E3B3AE3"/>
    <w:rsid w:val="2E3E1E51"/>
    <w:rsid w:val="2E451C27"/>
    <w:rsid w:val="2E471984"/>
    <w:rsid w:val="2E47511C"/>
    <w:rsid w:val="2E477100"/>
    <w:rsid w:val="2E4933AD"/>
    <w:rsid w:val="2E4C605E"/>
    <w:rsid w:val="2E4F337A"/>
    <w:rsid w:val="2E5062A3"/>
    <w:rsid w:val="2E511E10"/>
    <w:rsid w:val="2E532F2A"/>
    <w:rsid w:val="2E534737"/>
    <w:rsid w:val="2E5679CA"/>
    <w:rsid w:val="2E583EF4"/>
    <w:rsid w:val="2E594074"/>
    <w:rsid w:val="2E5C0653"/>
    <w:rsid w:val="2E5D7DB9"/>
    <w:rsid w:val="2E5F7869"/>
    <w:rsid w:val="2E6005FA"/>
    <w:rsid w:val="2E61559C"/>
    <w:rsid w:val="2E623D28"/>
    <w:rsid w:val="2E676093"/>
    <w:rsid w:val="2E695A3B"/>
    <w:rsid w:val="2E6B2280"/>
    <w:rsid w:val="2E6E6748"/>
    <w:rsid w:val="2E6F6711"/>
    <w:rsid w:val="2E700A87"/>
    <w:rsid w:val="2E7031AE"/>
    <w:rsid w:val="2E746DA9"/>
    <w:rsid w:val="2E79567A"/>
    <w:rsid w:val="2E7A0DE6"/>
    <w:rsid w:val="2E7A27F6"/>
    <w:rsid w:val="2E7B5490"/>
    <w:rsid w:val="2E7C03EF"/>
    <w:rsid w:val="2E7D6B05"/>
    <w:rsid w:val="2E7E2BBD"/>
    <w:rsid w:val="2E856DD2"/>
    <w:rsid w:val="2E8907D3"/>
    <w:rsid w:val="2E89779E"/>
    <w:rsid w:val="2E8C3556"/>
    <w:rsid w:val="2E8D2FDC"/>
    <w:rsid w:val="2E8D34F2"/>
    <w:rsid w:val="2E8E4CC2"/>
    <w:rsid w:val="2E90454D"/>
    <w:rsid w:val="2E9107D1"/>
    <w:rsid w:val="2E9235F3"/>
    <w:rsid w:val="2E9339BA"/>
    <w:rsid w:val="2E9607E3"/>
    <w:rsid w:val="2E9947E5"/>
    <w:rsid w:val="2E9C0218"/>
    <w:rsid w:val="2E9D59E7"/>
    <w:rsid w:val="2EA0768A"/>
    <w:rsid w:val="2EA44280"/>
    <w:rsid w:val="2EA47569"/>
    <w:rsid w:val="2EA51686"/>
    <w:rsid w:val="2EA66237"/>
    <w:rsid w:val="2EAA3077"/>
    <w:rsid w:val="2EAC506D"/>
    <w:rsid w:val="2EB269D3"/>
    <w:rsid w:val="2EB51A69"/>
    <w:rsid w:val="2EB8246E"/>
    <w:rsid w:val="2EBA358A"/>
    <w:rsid w:val="2EBC3EC3"/>
    <w:rsid w:val="2EC81A02"/>
    <w:rsid w:val="2EC86EAB"/>
    <w:rsid w:val="2ECC1A0F"/>
    <w:rsid w:val="2ECD4DE4"/>
    <w:rsid w:val="2ED03694"/>
    <w:rsid w:val="2ED25EDE"/>
    <w:rsid w:val="2ED51371"/>
    <w:rsid w:val="2ED54335"/>
    <w:rsid w:val="2ED56C2F"/>
    <w:rsid w:val="2ED63C79"/>
    <w:rsid w:val="2ED702BB"/>
    <w:rsid w:val="2ED87438"/>
    <w:rsid w:val="2ED93D00"/>
    <w:rsid w:val="2EDD0AB0"/>
    <w:rsid w:val="2EDD4238"/>
    <w:rsid w:val="2EDE4C7D"/>
    <w:rsid w:val="2EE22EE6"/>
    <w:rsid w:val="2EE61BE6"/>
    <w:rsid w:val="2EE80750"/>
    <w:rsid w:val="2EEA40EC"/>
    <w:rsid w:val="2EEC5FC9"/>
    <w:rsid w:val="2EED4EE7"/>
    <w:rsid w:val="2EEF144D"/>
    <w:rsid w:val="2EF0415B"/>
    <w:rsid w:val="2EF06766"/>
    <w:rsid w:val="2EF128E9"/>
    <w:rsid w:val="2EF26789"/>
    <w:rsid w:val="2EF542B3"/>
    <w:rsid w:val="2EF913F4"/>
    <w:rsid w:val="2EFA72F8"/>
    <w:rsid w:val="2EFB3C0D"/>
    <w:rsid w:val="2EFE2864"/>
    <w:rsid w:val="2EFE64B1"/>
    <w:rsid w:val="2F007453"/>
    <w:rsid w:val="2F03074C"/>
    <w:rsid w:val="2F0633D8"/>
    <w:rsid w:val="2F086FBF"/>
    <w:rsid w:val="2F09190C"/>
    <w:rsid w:val="2F0A6969"/>
    <w:rsid w:val="2F105AF3"/>
    <w:rsid w:val="2F14195D"/>
    <w:rsid w:val="2F173125"/>
    <w:rsid w:val="2F1B36C9"/>
    <w:rsid w:val="2F1F55B6"/>
    <w:rsid w:val="2F224C49"/>
    <w:rsid w:val="2F281077"/>
    <w:rsid w:val="2F283B36"/>
    <w:rsid w:val="2F2950B5"/>
    <w:rsid w:val="2F2F7FAC"/>
    <w:rsid w:val="2F310BF4"/>
    <w:rsid w:val="2F316EBD"/>
    <w:rsid w:val="2F34390F"/>
    <w:rsid w:val="2F367E88"/>
    <w:rsid w:val="2F3770A7"/>
    <w:rsid w:val="2F38519B"/>
    <w:rsid w:val="2F39461B"/>
    <w:rsid w:val="2F3C6379"/>
    <w:rsid w:val="2F3D4E64"/>
    <w:rsid w:val="2F3E1320"/>
    <w:rsid w:val="2F3F0DBB"/>
    <w:rsid w:val="2F4025C3"/>
    <w:rsid w:val="2F42288D"/>
    <w:rsid w:val="2F42706F"/>
    <w:rsid w:val="2F435F92"/>
    <w:rsid w:val="2F44190F"/>
    <w:rsid w:val="2F49069A"/>
    <w:rsid w:val="2F4A4F15"/>
    <w:rsid w:val="2F4B0A36"/>
    <w:rsid w:val="2F4B55F0"/>
    <w:rsid w:val="2F4B7865"/>
    <w:rsid w:val="2F4D63FE"/>
    <w:rsid w:val="2F4F1E5F"/>
    <w:rsid w:val="2F4F4BEF"/>
    <w:rsid w:val="2F551207"/>
    <w:rsid w:val="2F576FDF"/>
    <w:rsid w:val="2F5B4315"/>
    <w:rsid w:val="2F5D40C3"/>
    <w:rsid w:val="2F5E70E6"/>
    <w:rsid w:val="2F631E1E"/>
    <w:rsid w:val="2F662171"/>
    <w:rsid w:val="2F69103B"/>
    <w:rsid w:val="2F6937A8"/>
    <w:rsid w:val="2F6B544F"/>
    <w:rsid w:val="2F6F10D9"/>
    <w:rsid w:val="2F6F70E5"/>
    <w:rsid w:val="2F705B03"/>
    <w:rsid w:val="2F7244C5"/>
    <w:rsid w:val="2F753BE0"/>
    <w:rsid w:val="2F787959"/>
    <w:rsid w:val="2F7C3EE7"/>
    <w:rsid w:val="2F7D0C83"/>
    <w:rsid w:val="2F7D701E"/>
    <w:rsid w:val="2F7E0FD3"/>
    <w:rsid w:val="2F80322E"/>
    <w:rsid w:val="2F803FC5"/>
    <w:rsid w:val="2F804956"/>
    <w:rsid w:val="2F850C73"/>
    <w:rsid w:val="2F851F0F"/>
    <w:rsid w:val="2F881622"/>
    <w:rsid w:val="2F885295"/>
    <w:rsid w:val="2F8A47BC"/>
    <w:rsid w:val="2F9101AC"/>
    <w:rsid w:val="2F910621"/>
    <w:rsid w:val="2F96626D"/>
    <w:rsid w:val="2F976C72"/>
    <w:rsid w:val="2F9C0EF6"/>
    <w:rsid w:val="2F9F46FF"/>
    <w:rsid w:val="2FA11881"/>
    <w:rsid w:val="2FA32E70"/>
    <w:rsid w:val="2FA33A42"/>
    <w:rsid w:val="2FA57774"/>
    <w:rsid w:val="2FA737D6"/>
    <w:rsid w:val="2FAA42DE"/>
    <w:rsid w:val="2FAD3085"/>
    <w:rsid w:val="2FAD55CC"/>
    <w:rsid w:val="2FAF0B10"/>
    <w:rsid w:val="2FB35257"/>
    <w:rsid w:val="2FB53F86"/>
    <w:rsid w:val="2FB56D0A"/>
    <w:rsid w:val="2FB64E7E"/>
    <w:rsid w:val="2FB6788E"/>
    <w:rsid w:val="2FB775CB"/>
    <w:rsid w:val="2FB946C3"/>
    <w:rsid w:val="2FBB5CB5"/>
    <w:rsid w:val="2FBD3D5B"/>
    <w:rsid w:val="2FBE1977"/>
    <w:rsid w:val="2FBF569E"/>
    <w:rsid w:val="2FC07D3B"/>
    <w:rsid w:val="2FC1580E"/>
    <w:rsid w:val="2FC20384"/>
    <w:rsid w:val="2FC2217A"/>
    <w:rsid w:val="2FC30CFD"/>
    <w:rsid w:val="2FC34EEA"/>
    <w:rsid w:val="2FC806DC"/>
    <w:rsid w:val="2FCA7FF9"/>
    <w:rsid w:val="2FCF099A"/>
    <w:rsid w:val="2FD00AE8"/>
    <w:rsid w:val="2FD03B64"/>
    <w:rsid w:val="2FD73151"/>
    <w:rsid w:val="2FD9399B"/>
    <w:rsid w:val="2FDA68FF"/>
    <w:rsid w:val="2FDB1F56"/>
    <w:rsid w:val="2FDC2542"/>
    <w:rsid w:val="2FDE5642"/>
    <w:rsid w:val="2FDF3888"/>
    <w:rsid w:val="2FE17A2C"/>
    <w:rsid w:val="2FE5563B"/>
    <w:rsid w:val="2FE66A83"/>
    <w:rsid w:val="2FE66C75"/>
    <w:rsid w:val="2FE70846"/>
    <w:rsid w:val="2FE7425C"/>
    <w:rsid w:val="2FE746D2"/>
    <w:rsid w:val="2FE82532"/>
    <w:rsid w:val="2FEC5280"/>
    <w:rsid w:val="2FF024EF"/>
    <w:rsid w:val="2FF36154"/>
    <w:rsid w:val="2FF36DA5"/>
    <w:rsid w:val="2FF53B21"/>
    <w:rsid w:val="2FF847D6"/>
    <w:rsid w:val="2FFB2E15"/>
    <w:rsid w:val="2FFB74F3"/>
    <w:rsid w:val="2FFC0E45"/>
    <w:rsid w:val="2FFC3BA4"/>
    <w:rsid w:val="2FFE61A9"/>
    <w:rsid w:val="2FFF2A56"/>
    <w:rsid w:val="30000BF6"/>
    <w:rsid w:val="3000776C"/>
    <w:rsid w:val="30041833"/>
    <w:rsid w:val="3006225F"/>
    <w:rsid w:val="30063B55"/>
    <w:rsid w:val="300655B7"/>
    <w:rsid w:val="30087E80"/>
    <w:rsid w:val="300A2B90"/>
    <w:rsid w:val="30110F01"/>
    <w:rsid w:val="30151056"/>
    <w:rsid w:val="30172EC7"/>
    <w:rsid w:val="301A1685"/>
    <w:rsid w:val="301B108A"/>
    <w:rsid w:val="301B3293"/>
    <w:rsid w:val="30205709"/>
    <w:rsid w:val="30246D47"/>
    <w:rsid w:val="30247D43"/>
    <w:rsid w:val="30294330"/>
    <w:rsid w:val="302A759A"/>
    <w:rsid w:val="302F318E"/>
    <w:rsid w:val="3032654E"/>
    <w:rsid w:val="303651F1"/>
    <w:rsid w:val="3038520A"/>
    <w:rsid w:val="303A09F7"/>
    <w:rsid w:val="303D11AC"/>
    <w:rsid w:val="303D75AE"/>
    <w:rsid w:val="303E389F"/>
    <w:rsid w:val="303E5DFF"/>
    <w:rsid w:val="3041780C"/>
    <w:rsid w:val="30436919"/>
    <w:rsid w:val="30460AA2"/>
    <w:rsid w:val="30461258"/>
    <w:rsid w:val="30465464"/>
    <w:rsid w:val="30481221"/>
    <w:rsid w:val="304E5961"/>
    <w:rsid w:val="304E5C0B"/>
    <w:rsid w:val="304F302B"/>
    <w:rsid w:val="30517C61"/>
    <w:rsid w:val="30527F43"/>
    <w:rsid w:val="3056342A"/>
    <w:rsid w:val="3057424F"/>
    <w:rsid w:val="30582418"/>
    <w:rsid w:val="305A500E"/>
    <w:rsid w:val="305B7A5A"/>
    <w:rsid w:val="3061226E"/>
    <w:rsid w:val="30614D75"/>
    <w:rsid w:val="30626FC0"/>
    <w:rsid w:val="306438E3"/>
    <w:rsid w:val="306445CF"/>
    <w:rsid w:val="30657FEF"/>
    <w:rsid w:val="306B5CA3"/>
    <w:rsid w:val="306E50AF"/>
    <w:rsid w:val="307149F7"/>
    <w:rsid w:val="30720EED"/>
    <w:rsid w:val="3075169C"/>
    <w:rsid w:val="307568FD"/>
    <w:rsid w:val="307678F8"/>
    <w:rsid w:val="307834F6"/>
    <w:rsid w:val="30790A0B"/>
    <w:rsid w:val="307A45FF"/>
    <w:rsid w:val="307D6351"/>
    <w:rsid w:val="30820B87"/>
    <w:rsid w:val="30823C9F"/>
    <w:rsid w:val="30841BB6"/>
    <w:rsid w:val="30853EB2"/>
    <w:rsid w:val="308865D4"/>
    <w:rsid w:val="308A5B61"/>
    <w:rsid w:val="308B73ED"/>
    <w:rsid w:val="30913BDB"/>
    <w:rsid w:val="30923273"/>
    <w:rsid w:val="309E1E8A"/>
    <w:rsid w:val="30A471F1"/>
    <w:rsid w:val="30A669B1"/>
    <w:rsid w:val="30AB2A52"/>
    <w:rsid w:val="30AC209D"/>
    <w:rsid w:val="30B20817"/>
    <w:rsid w:val="30B57289"/>
    <w:rsid w:val="30B637BA"/>
    <w:rsid w:val="30B76E8B"/>
    <w:rsid w:val="30BA0728"/>
    <w:rsid w:val="30BB0629"/>
    <w:rsid w:val="30BB6157"/>
    <w:rsid w:val="30C6014C"/>
    <w:rsid w:val="30C63E55"/>
    <w:rsid w:val="30C718E5"/>
    <w:rsid w:val="30CA03A7"/>
    <w:rsid w:val="30CD24F8"/>
    <w:rsid w:val="30CF2E7D"/>
    <w:rsid w:val="30D1275A"/>
    <w:rsid w:val="30D511C0"/>
    <w:rsid w:val="30D57E0D"/>
    <w:rsid w:val="30D90FBA"/>
    <w:rsid w:val="30DA69FA"/>
    <w:rsid w:val="30DB012D"/>
    <w:rsid w:val="30DC0B9E"/>
    <w:rsid w:val="30E146A3"/>
    <w:rsid w:val="30E35614"/>
    <w:rsid w:val="30EA43EC"/>
    <w:rsid w:val="30EC2EA2"/>
    <w:rsid w:val="30EE1AE9"/>
    <w:rsid w:val="30F05EFD"/>
    <w:rsid w:val="30F37F67"/>
    <w:rsid w:val="30F42ECB"/>
    <w:rsid w:val="30F4591F"/>
    <w:rsid w:val="30F70433"/>
    <w:rsid w:val="310119A1"/>
    <w:rsid w:val="31017CB5"/>
    <w:rsid w:val="31060FD7"/>
    <w:rsid w:val="31085790"/>
    <w:rsid w:val="310866F5"/>
    <w:rsid w:val="310B2DB2"/>
    <w:rsid w:val="310C0A08"/>
    <w:rsid w:val="310C5702"/>
    <w:rsid w:val="310C7DDA"/>
    <w:rsid w:val="310D4FAB"/>
    <w:rsid w:val="310E627C"/>
    <w:rsid w:val="310F1CCD"/>
    <w:rsid w:val="311124EE"/>
    <w:rsid w:val="311329C6"/>
    <w:rsid w:val="31164740"/>
    <w:rsid w:val="31174F8C"/>
    <w:rsid w:val="311C38E5"/>
    <w:rsid w:val="311E6D6B"/>
    <w:rsid w:val="311F09EC"/>
    <w:rsid w:val="3120583C"/>
    <w:rsid w:val="312107D2"/>
    <w:rsid w:val="312324C9"/>
    <w:rsid w:val="3124726F"/>
    <w:rsid w:val="31292511"/>
    <w:rsid w:val="312B6849"/>
    <w:rsid w:val="312B6EA4"/>
    <w:rsid w:val="31321F6F"/>
    <w:rsid w:val="3134136A"/>
    <w:rsid w:val="313440DD"/>
    <w:rsid w:val="31352ABC"/>
    <w:rsid w:val="3135369F"/>
    <w:rsid w:val="313770FD"/>
    <w:rsid w:val="313777AB"/>
    <w:rsid w:val="313D0F30"/>
    <w:rsid w:val="313E09B7"/>
    <w:rsid w:val="313F523B"/>
    <w:rsid w:val="31410034"/>
    <w:rsid w:val="31425F3D"/>
    <w:rsid w:val="3143545B"/>
    <w:rsid w:val="314844B7"/>
    <w:rsid w:val="314C0437"/>
    <w:rsid w:val="314E5F5F"/>
    <w:rsid w:val="314F0878"/>
    <w:rsid w:val="315038E4"/>
    <w:rsid w:val="315253DA"/>
    <w:rsid w:val="315314C7"/>
    <w:rsid w:val="31540C78"/>
    <w:rsid w:val="31550E7E"/>
    <w:rsid w:val="31557871"/>
    <w:rsid w:val="315A5B6B"/>
    <w:rsid w:val="315C677B"/>
    <w:rsid w:val="3162465E"/>
    <w:rsid w:val="3163395F"/>
    <w:rsid w:val="31652070"/>
    <w:rsid w:val="316F224D"/>
    <w:rsid w:val="316F2905"/>
    <w:rsid w:val="316F6159"/>
    <w:rsid w:val="3170795E"/>
    <w:rsid w:val="31753193"/>
    <w:rsid w:val="317A3504"/>
    <w:rsid w:val="317A4238"/>
    <w:rsid w:val="317A6063"/>
    <w:rsid w:val="317B767A"/>
    <w:rsid w:val="31820BCF"/>
    <w:rsid w:val="3184233A"/>
    <w:rsid w:val="31893A4A"/>
    <w:rsid w:val="318A39F8"/>
    <w:rsid w:val="318D7C79"/>
    <w:rsid w:val="318E477B"/>
    <w:rsid w:val="318F284A"/>
    <w:rsid w:val="319916D7"/>
    <w:rsid w:val="3199645F"/>
    <w:rsid w:val="319B22F8"/>
    <w:rsid w:val="319D720A"/>
    <w:rsid w:val="31A14D33"/>
    <w:rsid w:val="31A40215"/>
    <w:rsid w:val="31A4693F"/>
    <w:rsid w:val="31A96005"/>
    <w:rsid w:val="31AF1678"/>
    <w:rsid w:val="31AF1C35"/>
    <w:rsid w:val="31B160A5"/>
    <w:rsid w:val="31B418F6"/>
    <w:rsid w:val="31B6661B"/>
    <w:rsid w:val="31BA2D82"/>
    <w:rsid w:val="31BC511F"/>
    <w:rsid w:val="31BD60DC"/>
    <w:rsid w:val="31C02746"/>
    <w:rsid w:val="31C16E90"/>
    <w:rsid w:val="31C27B89"/>
    <w:rsid w:val="31C326B9"/>
    <w:rsid w:val="31C433BD"/>
    <w:rsid w:val="31C50717"/>
    <w:rsid w:val="31C76648"/>
    <w:rsid w:val="31C947E1"/>
    <w:rsid w:val="31C95634"/>
    <w:rsid w:val="31D00B6D"/>
    <w:rsid w:val="31D524A0"/>
    <w:rsid w:val="31D6519C"/>
    <w:rsid w:val="31D74AA5"/>
    <w:rsid w:val="31D94E9F"/>
    <w:rsid w:val="31DA252D"/>
    <w:rsid w:val="31DD1716"/>
    <w:rsid w:val="31DF2E25"/>
    <w:rsid w:val="31E01ED6"/>
    <w:rsid w:val="31E03312"/>
    <w:rsid w:val="31E246BF"/>
    <w:rsid w:val="31EC4C1A"/>
    <w:rsid w:val="31EE7092"/>
    <w:rsid w:val="31EF4DF1"/>
    <w:rsid w:val="31F1410F"/>
    <w:rsid w:val="31F23D8E"/>
    <w:rsid w:val="31F47D31"/>
    <w:rsid w:val="31F86BFF"/>
    <w:rsid w:val="31FB69D4"/>
    <w:rsid w:val="32051233"/>
    <w:rsid w:val="32065BDD"/>
    <w:rsid w:val="32072600"/>
    <w:rsid w:val="3209476B"/>
    <w:rsid w:val="320A1DBA"/>
    <w:rsid w:val="320F3371"/>
    <w:rsid w:val="32126FAF"/>
    <w:rsid w:val="32142ECA"/>
    <w:rsid w:val="32144DF8"/>
    <w:rsid w:val="32176E85"/>
    <w:rsid w:val="32197748"/>
    <w:rsid w:val="322448ED"/>
    <w:rsid w:val="32263FE9"/>
    <w:rsid w:val="322B1915"/>
    <w:rsid w:val="322B5D86"/>
    <w:rsid w:val="322C5393"/>
    <w:rsid w:val="322D13C7"/>
    <w:rsid w:val="32341292"/>
    <w:rsid w:val="32346E01"/>
    <w:rsid w:val="323567CF"/>
    <w:rsid w:val="3236576B"/>
    <w:rsid w:val="32380114"/>
    <w:rsid w:val="32393624"/>
    <w:rsid w:val="323A59EE"/>
    <w:rsid w:val="323D0838"/>
    <w:rsid w:val="324166AF"/>
    <w:rsid w:val="324219DF"/>
    <w:rsid w:val="32452F8D"/>
    <w:rsid w:val="32454AC0"/>
    <w:rsid w:val="32484C62"/>
    <w:rsid w:val="32490B77"/>
    <w:rsid w:val="324C2735"/>
    <w:rsid w:val="32513046"/>
    <w:rsid w:val="325436BD"/>
    <w:rsid w:val="325C3255"/>
    <w:rsid w:val="325C5149"/>
    <w:rsid w:val="32684824"/>
    <w:rsid w:val="3271169D"/>
    <w:rsid w:val="327173DA"/>
    <w:rsid w:val="32771209"/>
    <w:rsid w:val="327A21F8"/>
    <w:rsid w:val="327C040A"/>
    <w:rsid w:val="32804853"/>
    <w:rsid w:val="328467D6"/>
    <w:rsid w:val="328F05C3"/>
    <w:rsid w:val="329347C3"/>
    <w:rsid w:val="32957C37"/>
    <w:rsid w:val="32996AB0"/>
    <w:rsid w:val="329A167A"/>
    <w:rsid w:val="329C089E"/>
    <w:rsid w:val="329D0011"/>
    <w:rsid w:val="329E0A9D"/>
    <w:rsid w:val="329F2408"/>
    <w:rsid w:val="32A20441"/>
    <w:rsid w:val="32A5356F"/>
    <w:rsid w:val="32AB6C89"/>
    <w:rsid w:val="32AC5D09"/>
    <w:rsid w:val="32AC6B91"/>
    <w:rsid w:val="32AE4E4F"/>
    <w:rsid w:val="32AF5792"/>
    <w:rsid w:val="32B144CE"/>
    <w:rsid w:val="32B242B3"/>
    <w:rsid w:val="32B42824"/>
    <w:rsid w:val="32B478CE"/>
    <w:rsid w:val="32B65A34"/>
    <w:rsid w:val="32B704C2"/>
    <w:rsid w:val="32B77812"/>
    <w:rsid w:val="32B8347C"/>
    <w:rsid w:val="32B92680"/>
    <w:rsid w:val="32B94CA6"/>
    <w:rsid w:val="32BA3F74"/>
    <w:rsid w:val="32BD57DE"/>
    <w:rsid w:val="32C5332A"/>
    <w:rsid w:val="32C752DF"/>
    <w:rsid w:val="32C92EFF"/>
    <w:rsid w:val="32C94829"/>
    <w:rsid w:val="32CB03BD"/>
    <w:rsid w:val="32CD7ED1"/>
    <w:rsid w:val="32CE4F60"/>
    <w:rsid w:val="32D11D43"/>
    <w:rsid w:val="32D44A7A"/>
    <w:rsid w:val="32D52ED1"/>
    <w:rsid w:val="32D67E11"/>
    <w:rsid w:val="32DB2964"/>
    <w:rsid w:val="32DB7315"/>
    <w:rsid w:val="32DE1267"/>
    <w:rsid w:val="32DF1001"/>
    <w:rsid w:val="32E068DD"/>
    <w:rsid w:val="32E13677"/>
    <w:rsid w:val="32E235E4"/>
    <w:rsid w:val="32E607CB"/>
    <w:rsid w:val="32E959A8"/>
    <w:rsid w:val="32EC1B5D"/>
    <w:rsid w:val="32EC6171"/>
    <w:rsid w:val="32EF0F08"/>
    <w:rsid w:val="32F07C8B"/>
    <w:rsid w:val="32F36B22"/>
    <w:rsid w:val="32F41E4D"/>
    <w:rsid w:val="32F47F4F"/>
    <w:rsid w:val="32F65D72"/>
    <w:rsid w:val="32F903EE"/>
    <w:rsid w:val="32F91C1C"/>
    <w:rsid w:val="32FA049F"/>
    <w:rsid w:val="32FE50A6"/>
    <w:rsid w:val="330576AC"/>
    <w:rsid w:val="330E297C"/>
    <w:rsid w:val="330F6E3C"/>
    <w:rsid w:val="33110063"/>
    <w:rsid w:val="33116029"/>
    <w:rsid w:val="33130169"/>
    <w:rsid w:val="33152B6B"/>
    <w:rsid w:val="33165F2B"/>
    <w:rsid w:val="33176352"/>
    <w:rsid w:val="33187832"/>
    <w:rsid w:val="331A4A5A"/>
    <w:rsid w:val="331D39A2"/>
    <w:rsid w:val="332029D8"/>
    <w:rsid w:val="33280791"/>
    <w:rsid w:val="3328327F"/>
    <w:rsid w:val="332E3400"/>
    <w:rsid w:val="332F6F63"/>
    <w:rsid w:val="33385218"/>
    <w:rsid w:val="333A5B66"/>
    <w:rsid w:val="333A5D00"/>
    <w:rsid w:val="333D4439"/>
    <w:rsid w:val="333D50B7"/>
    <w:rsid w:val="333D575C"/>
    <w:rsid w:val="333D5F13"/>
    <w:rsid w:val="33445FB9"/>
    <w:rsid w:val="33457DDF"/>
    <w:rsid w:val="33463EBB"/>
    <w:rsid w:val="33494D7F"/>
    <w:rsid w:val="334B0C6C"/>
    <w:rsid w:val="334B470F"/>
    <w:rsid w:val="334F796F"/>
    <w:rsid w:val="3351263C"/>
    <w:rsid w:val="33541F3C"/>
    <w:rsid w:val="335541D7"/>
    <w:rsid w:val="33592CBB"/>
    <w:rsid w:val="335C0ADC"/>
    <w:rsid w:val="335F7333"/>
    <w:rsid w:val="33631207"/>
    <w:rsid w:val="3364467E"/>
    <w:rsid w:val="3365758F"/>
    <w:rsid w:val="336853DC"/>
    <w:rsid w:val="33692195"/>
    <w:rsid w:val="336B7787"/>
    <w:rsid w:val="336D13B3"/>
    <w:rsid w:val="336D6A44"/>
    <w:rsid w:val="3372721F"/>
    <w:rsid w:val="33783A09"/>
    <w:rsid w:val="33854636"/>
    <w:rsid w:val="338A2632"/>
    <w:rsid w:val="338D4E63"/>
    <w:rsid w:val="338D7DB5"/>
    <w:rsid w:val="33916CE9"/>
    <w:rsid w:val="33924CEB"/>
    <w:rsid w:val="33995949"/>
    <w:rsid w:val="339E03C8"/>
    <w:rsid w:val="339E0D6C"/>
    <w:rsid w:val="33A0184E"/>
    <w:rsid w:val="33A11276"/>
    <w:rsid w:val="33A11367"/>
    <w:rsid w:val="33A207C1"/>
    <w:rsid w:val="33A731D4"/>
    <w:rsid w:val="33A86E74"/>
    <w:rsid w:val="33A978AC"/>
    <w:rsid w:val="33AA0927"/>
    <w:rsid w:val="33AC0409"/>
    <w:rsid w:val="33B11126"/>
    <w:rsid w:val="33BB6799"/>
    <w:rsid w:val="33BB770D"/>
    <w:rsid w:val="33BF1D57"/>
    <w:rsid w:val="33C332E3"/>
    <w:rsid w:val="33C50B5B"/>
    <w:rsid w:val="33C674DB"/>
    <w:rsid w:val="33CA7488"/>
    <w:rsid w:val="33CB3B16"/>
    <w:rsid w:val="33CB7656"/>
    <w:rsid w:val="33CC5E1D"/>
    <w:rsid w:val="33CD476E"/>
    <w:rsid w:val="33D06384"/>
    <w:rsid w:val="33D527F4"/>
    <w:rsid w:val="33D65A6C"/>
    <w:rsid w:val="33DC40FB"/>
    <w:rsid w:val="33DC4989"/>
    <w:rsid w:val="33DD07BD"/>
    <w:rsid w:val="33DD08E6"/>
    <w:rsid w:val="33DF1516"/>
    <w:rsid w:val="33E14D56"/>
    <w:rsid w:val="33E7086C"/>
    <w:rsid w:val="33EA3C7C"/>
    <w:rsid w:val="33EB7849"/>
    <w:rsid w:val="33EE00C4"/>
    <w:rsid w:val="33EF383A"/>
    <w:rsid w:val="33F176E2"/>
    <w:rsid w:val="33F368EB"/>
    <w:rsid w:val="33F47632"/>
    <w:rsid w:val="33FB5CA3"/>
    <w:rsid w:val="33FD71F1"/>
    <w:rsid w:val="340258F0"/>
    <w:rsid w:val="34033AC5"/>
    <w:rsid w:val="34042CD4"/>
    <w:rsid w:val="34066F08"/>
    <w:rsid w:val="34073EDB"/>
    <w:rsid w:val="34077D5D"/>
    <w:rsid w:val="3409719D"/>
    <w:rsid w:val="34133E48"/>
    <w:rsid w:val="341365BF"/>
    <w:rsid w:val="3417456F"/>
    <w:rsid w:val="34180A0C"/>
    <w:rsid w:val="341841DE"/>
    <w:rsid w:val="34204DD8"/>
    <w:rsid w:val="342438C6"/>
    <w:rsid w:val="34266BFD"/>
    <w:rsid w:val="34293DC7"/>
    <w:rsid w:val="342D1A79"/>
    <w:rsid w:val="342D6745"/>
    <w:rsid w:val="342E525A"/>
    <w:rsid w:val="34333829"/>
    <w:rsid w:val="343521A4"/>
    <w:rsid w:val="34366A47"/>
    <w:rsid w:val="34377692"/>
    <w:rsid w:val="343A5C45"/>
    <w:rsid w:val="343A7A64"/>
    <w:rsid w:val="343B0738"/>
    <w:rsid w:val="343C4983"/>
    <w:rsid w:val="3441173E"/>
    <w:rsid w:val="34482043"/>
    <w:rsid w:val="34485195"/>
    <w:rsid w:val="344962EF"/>
    <w:rsid w:val="344E5FF7"/>
    <w:rsid w:val="344E63B2"/>
    <w:rsid w:val="3452560A"/>
    <w:rsid w:val="345339D3"/>
    <w:rsid w:val="34544A4D"/>
    <w:rsid w:val="345521D8"/>
    <w:rsid w:val="34580331"/>
    <w:rsid w:val="34583870"/>
    <w:rsid w:val="345B4F68"/>
    <w:rsid w:val="345B6E24"/>
    <w:rsid w:val="345B7AB9"/>
    <w:rsid w:val="34625B43"/>
    <w:rsid w:val="34697C74"/>
    <w:rsid w:val="346B4567"/>
    <w:rsid w:val="346D7E77"/>
    <w:rsid w:val="34705E86"/>
    <w:rsid w:val="34762539"/>
    <w:rsid w:val="34774D9B"/>
    <w:rsid w:val="3477693E"/>
    <w:rsid w:val="34782456"/>
    <w:rsid w:val="347B1196"/>
    <w:rsid w:val="347B228D"/>
    <w:rsid w:val="347B75C9"/>
    <w:rsid w:val="347D42F4"/>
    <w:rsid w:val="348228F3"/>
    <w:rsid w:val="348258FC"/>
    <w:rsid w:val="3484327D"/>
    <w:rsid w:val="348A5594"/>
    <w:rsid w:val="348C6C68"/>
    <w:rsid w:val="348E1FAD"/>
    <w:rsid w:val="349059C4"/>
    <w:rsid w:val="349202D9"/>
    <w:rsid w:val="3492118E"/>
    <w:rsid w:val="349258B5"/>
    <w:rsid w:val="3495266E"/>
    <w:rsid w:val="34953AA2"/>
    <w:rsid w:val="34983427"/>
    <w:rsid w:val="34A038D5"/>
    <w:rsid w:val="34A16669"/>
    <w:rsid w:val="34A37033"/>
    <w:rsid w:val="34A37933"/>
    <w:rsid w:val="34A72770"/>
    <w:rsid w:val="34AC3BA1"/>
    <w:rsid w:val="34AE510E"/>
    <w:rsid w:val="34B01745"/>
    <w:rsid w:val="34B039FD"/>
    <w:rsid w:val="34B12617"/>
    <w:rsid w:val="34B32C51"/>
    <w:rsid w:val="34B471E5"/>
    <w:rsid w:val="34B50178"/>
    <w:rsid w:val="34B5243C"/>
    <w:rsid w:val="34B6443F"/>
    <w:rsid w:val="34B90C43"/>
    <w:rsid w:val="34BE0FB9"/>
    <w:rsid w:val="34BF4547"/>
    <w:rsid w:val="34C03366"/>
    <w:rsid w:val="34C078BE"/>
    <w:rsid w:val="34C11E5B"/>
    <w:rsid w:val="34C20CDD"/>
    <w:rsid w:val="34C5353A"/>
    <w:rsid w:val="34C560F9"/>
    <w:rsid w:val="34C804D5"/>
    <w:rsid w:val="34C81C42"/>
    <w:rsid w:val="34CB0ABA"/>
    <w:rsid w:val="34CB48BC"/>
    <w:rsid w:val="34CF12AF"/>
    <w:rsid w:val="34D113AF"/>
    <w:rsid w:val="34D223F4"/>
    <w:rsid w:val="34D27B78"/>
    <w:rsid w:val="34D30DD7"/>
    <w:rsid w:val="34D62171"/>
    <w:rsid w:val="34D62A32"/>
    <w:rsid w:val="34D709FF"/>
    <w:rsid w:val="34DA6C69"/>
    <w:rsid w:val="34DB5194"/>
    <w:rsid w:val="34DE4A77"/>
    <w:rsid w:val="34E35B79"/>
    <w:rsid w:val="34E66B66"/>
    <w:rsid w:val="34E87871"/>
    <w:rsid w:val="34E90D41"/>
    <w:rsid w:val="34EC3B22"/>
    <w:rsid w:val="34EE6190"/>
    <w:rsid w:val="34EE6F5C"/>
    <w:rsid w:val="34EF0034"/>
    <w:rsid w:val="34EF2EF0"/>
    <w:rsid w:val="34F44D60"/>
    <w:rsid w:val="34F50AC3"/>
    <w:rsid w:val="34F611A5"/>
    <w:rsid w:val="34F72F74"/>
    <w:rsid w:val="34FD3877"/>
    <w:rsid w:val="350166B3"/>
    <w:rsid w:val="35035EDB"/>
    <w:rsid w:val="3505681D"/>
    <w:rsid w:val="350A0515"/>
    <w:rsid w:val="35101AF3"/>
    <w:rsid w:val="35122B4E"/>
    <w:rsid w:val="35126142"/>
    <w:rsid w:val="35162561"/>
    <w:rsid w:val="3518135D"/>
    <w:rsid w:val="351C735B"/>
    <w:rsid w:val="351F1E6C"/>
    <w:rsid w:val="35220A69"/>
    <w:rsid w:val="352368FB"/>
    <w:rsid w:val="352473A3"/>
    <w:rsid w:val="352A3895"/>
    <w:rsid w:val="352F3DF5"/>
    <w:rsid w:val="35304357"/>
    <w:rsid w:val="35316991"/>
    <w:rsid w:val="3537098B"/>
    <w:rsid w:val="35396E13"/>
    <w:rsid w:val="353A1E43"/>
    <w:rsid w:val="353F7500"/>
    <w:rsid w:val="35415DBA"/>
    <w:rsid w:val="35431DAE"/>
    <w:rsid w:val="3543232B"/>
    <w:rsid w:val="35466F9A"/>
    <w:rsid w:val="35494AD0"/>
    <w:rsid w:val="35497AB2"/>
    <w:rsid w:val="354B0EBF"/>
    <w:rsid w:val="354E7FF2"/>
    <w:rsid w:val="35514CED"/>
    <w:rsid w:val="35544162"/>
    <w:rsid w:val="355A03AE"/>
    <w:rsid w:val="355B7E1B"/>
    <w:rsid w:val="355F72E5"/>
    <w:rsid w:val="356062EB"/>
    <w:rsid w:val="356130DD"/>
    <w:rsid w:val="3561386E"/>
    <w:rsid w:val="356341BA"/>
    <w:rsid w:val="35640337"/>
    <w:rsid w:val="356640DA"/>
    <w:rsid w:val="35664D10"/>
    <w:rsid w:val="35666E96"/>
    <w:rsid w:val="35740AFF"/>
    <w:rsid w:val="357901F6"/>
    <w:rsid w:val="357A45FC"/>
    <w:rsid w:val="357B7D48"/>
    <w:rsid w:val="357D5500"/>
    <w:rsid w:val="357F1360"/>
    <w:rsid w:val="357F6E40"/>
    <w:rsid w:val="35800F98"/>
    <w:rsid w:val="35805616"/>
    <w:rsid w:val="358B5045"/>
    <w:rsid w:val="358C02AC"/>
    <w:rsid w:val="358C5AE1"/>
    <w:rsid w:val="358E31AE"/>
    <w:rsid w:val="359315F4"/>
    <w:rsid w:val="35962562"/>
    <w:rsid w:val="3597678C"/>
    <w:rsid w:val="359776CB"/>
    <w:rsid w:val="35980B5E"/>
    <w:rsid w:val="35997BD1"/>
    <w:rsid w:val="359A676E"/>
    <w:rsid w:val="359B2757"/>
    <w:rsid w:val="35A8278C"/>
    <w:rsid w:val="35A952DD"/>
    <w:rsid w:val="35AA7CA8"/>
    <w:rsid w:val="35AC4516"/>
    <w:rsid w:val="35AC5773"/>
    <w:rsid w:val="35AF5F04"/>
    <w:rsid w:val="35B25B9C"/>
    <w:rsid w:val="35B2625E"/>
    <w:rsid w:val="35B352A7"/>
    <w:rsid w:val="35B4139A"/>
    <w:rsid w:val="35B84C14"/>
    <w:rsid w:val="35BA577C"/>
    <w:rsid w:val="35BC00C0"/>
    <w:rsid w:val="35C21810"/>
    <w:rsid w:val="35C47759"/>
    <w:rsid w:val="35C53C37"/>
    <w:rsid w:val="35C550A3"/>
    <w:rsid w:val="35C574C4"/>
    <w:rsid w:val="35C763E0"/>
    <w:rsid w:val="35C86350"/>
    <w:rsid w:val="35CC71F2"/>
    <w:rsid w:val="35D55ABF"/>
    <w:rsid w:val="35D864DD"/>
    <w:rsid w:val="35DB5A3F"/>
    <w:rsid w:val="35DE4149"/>
    <w:rsid w:val="35E05F2A"/>
    <w:rsid w:val="35E16803"/>
    <w:rsid w:val="35E23A49"/>
    <w:rsid w:val="35E2443B"/>
    <w:rsid w:val="35E31C78"/>
    <w:rsid w:val="35E903CA"/>
    <w:rsid w:val="35EB7335"/>
    <w:rsid w:val="35EB741D"/>
    <w:rsid w:val="35EC1DB2"/>
    <w:rsid w:val="35EE3CFB"/>
    <w:rsid w:val="35EE6523"/>
    <w:rsid w:val="35F032B0"/>
    <w:rsid w:val="35F1254C"/>
    <w:rsid w:val="35F27919"/>
    <w:rsid w:val="35F32C69"/>
    <w:rsid w:val="35F44C44"/>
    <w:rsid w:val="35F5419C"/>
    <w:rsid w:val="35FA3331"/>
    <w:rsid w:val="35FB7787"/>
    <w:rsid w:val="35FD18CD"/>
    <w:rsid w:val="35FE3C60"/>
    <w:rsid w:val="35FE47AB"/>
    <w:rsid w:val="36001BEE"/>
    <w:rsid w:val="36042388"/>
    <w:rsid w:val="360509F9"/>
    <w:rsid w:val="36061E4B"/>
    <w:rsid w:val="36070AC1"/>
    <w:rsid w:val="36096CAB"/>
    <w:rsid w:val="360C203E"/>
    <w:rsid w:val="360E1BBA"/>
    <w:rsid w:val="3610470B"/>
    <w:rsid w:val="361053DA"/>
    <w:rsid w:val="3613001A"/>
    <w:rsid w:val="361505C2"/>
    <w:rsid w:val="36153B81"/>
    <w:rsid w:val="36211193"/>
    <w:rsid w:val="3627746F"/>
    <w:rsid w:val="362C296C"/>
    <w:rsid w:val="363166FA"/>
    <w:rsid w:val="36333102"/>
    <w:rsid w:val="36334A09"/>
    <w:rsid w:val="36353F06"/>
    <w:rsid w:val="363B4947"/>
    <w:rsid w:val="3640466B"/>
    <w:rsid w:val="36411905"/>
    <w:rsid w:val="36425090"/>
    <w:rsid w:val="364A6506"/>
    <w:rsid w:val="364B0ED5"/>
    <w:rsid w:val="364B4010"/>
    <w:rsid w:val="364E0DD1"/>
    <w:rsid w:val="36515801"/>
    <w:rsid w:val="36523E3C"/>
    <w:rsid w:val="36534F28"/>
    <w:rsid w:val="36546451"/>
    <w:rsid w:val="36547855"/>
    <w:rsid w:val="36566E8F"/>
    <w:rsid w:val="365A64DB"/>
    <w:rsid w:val="365A7C14"/>
    <w:rsid w:val="365D5FF4"/>
    <w:rsid w:val="36612497"/>
    <w:rsid w:val="3662180F"/>
    <w:rsid w:val="36631F45"/>
    <w:rsid w:val="366855D9"/>
    <w:rsid w:val="36693926"/>
    <w:rsid w:val="366A48A7"/>
    <w:rsid w:val="366D6992"/>
    <w:rsid w:val="3670355C"/>
    <w:rsid w:val="367242CF"/>
    <w:rsid w:val="367772EC"/>
    <w:rsid w:val="36793A76"/>
    <w:rsid w:val="367F06CD"/>
    <w:rsid w:val="367F4619"/>
    <w:rsid w:val="36815EEB"/>
    <w:rsid w:val="368413DA"/>
    <w:rsid w:val="3685004C"/>
    <w:rsid w:val="36866790"/>
    <w:rsid w:val="368A163D"/>
    <w:rsid w:val="368E0EDE"/>
    <w:rsid w:val="368F364D"/>
    <w:rsid w:val="36913A19"/>
    <w:rsid w:val="369144C0"/>
    <w:rsid w:val="36930D53"/>
    <w:rsid w:val="36952482"/>
    <w:rsid w:val="3699031E"/>
    <w:rsid w:val="369F5A1B"/>
    <w:rsid w:val="36A1551B"/>
    <w:rsid w:val="36A41298"/>
    <w:rsid w:val="36A54DA9"/>
    <w:rsid w:val="36AB2F39"/>
    <w:rsid w:val="36B00849"/>
    <w:rsid w:val="36B35D0B"/>
    <w:rsid w:val="36B51BC8"/>
    <w:rsid w:val="36B75016"/>
    <w:rsid w:val="36BA0DC5"/>
    <w:rsid w:val="36BB30F4"/>
    <w:rsid w:val="36BD1EE4"/>
    <w:rsid w:val="36BE34AA"/>
    <w:rsid w:val="36BF1276"/>
    <w:rsid w:val="36C2287E"/>
    <w:rsid w:val="36C47912"/>
    <w:rsid w:val="36C71612"/>
    <w:rsid w:val="36CB4B36"/>
    <w:rsid w:val="36D1314F"/>
    <w:rsid w:val="36DA0396"/>
    <w:rsid w:val="36DB0811"/>
    <w:rsid w:val="36DC372E"/>
    <w:rsid w:val="36E019E2"/>
    <w:rsid w:val="36E34BAE"/>
    <w:rsid w:val="36E52158"/>
    <w:rsid w:val="36E524DA"/>
    <w:rsid w:val="36E75141"/>
    <w:rsid w:val="36E95E40"/>
    <w:rsid w:val="36EA543E"/>
    <w:rsid w:val="36EC210B"/>
    <w:rsid w:val="36EE007A"/>
    <w:rsid w:val="36EE3C71"/>
    <w:rsid w:val="36F15ED7"/>
    <w:rsid w:val="36FE3341"/>
    <w:rsid w:val="37004C1A"/>
    <w:rsid w:val="37040265"/>
    <w:rsid w:val="370448D2"/>
    <w:rsid w:val="37047D63"/>
    <w:rsid w:val="37076080"/>
    <w:rsid w:val="370D0F69"/>
    <w:rsid w:val="37112656"/>
    <w:rsid w:val="371A5D9B"/>
    <w:rsid w:val="371B1944"/>
    <w:rsid w:val="371D3F17"/>
    <w:rsid w:val="37200CC3"/>
    <w:rsid w:val="372216B4"/>
    <w:rsid w:val="37232A58"/>
    <w:rsid w:val="37262D99"/>
    <w:rsid w:val="3729601B"/>
    <w:rsid w:val="372B6892"/>
    <w:rsid w:val="372C7778"/>
    <w:rsid w:val="372F2649"/>
    <w:rsid w:val="37312C4C"/>
    <w:rsid w:val="3732518A"/>
    <w:rsid w:val="37341C8D"/>
    <w:rsid w:val="37342B23"/>
    <w:rsid w:val="37345367"/>
    <w:rsid w:val="373821F8"/>
    <w:rsid w:val="373B0DBA"/>
    <w:rsid w:val="373C0C9F"/>
    <w:rsid w:val="373F1D85"/>
    <w:rsid w:val="37401E86"/>
    <w:rsid w:val="374C56CA"/>
    <w:rsid w:val="374F76ED"/>
    <w:rsid w:val="374F77DC"/>
    <w:rsid w:val="375064B2"/>
    <w:rsid w:val="37511887"/>
    <w:rsid w:val="375213F2"/>
    <w:rsid w:val="375368BD"/>
    <w:rsid w:val="375B2675"/>
    <w:rsid w:val="375E4869"/>
    <w:rsid w:val="37601612"/>
    <w:rsid w:val="37635A15"/>
    <w:rsid w:val="3765520F"/>
    <w:rsid w:val="37665C0D"/>
    <w:rsid w:val="37685900"/>
    <w:rsid w:val="37692E3F"/>
    <w:rsid w:val="3770127F"/>
    <w:rsid w:val="377548B6"/>
    <w:rsid w:val="3778058E"/>
    <w:rsid w:val="37796333"/>
    <w:rsid w:val="377A4890"/>
    <w:rsid w:val="377C04E8"/>
    <w:rsid w:val="377E680C"/>
    <w:rsid w:val="377F4D9F"/>
    <w:rsid w:val="378228EB"/>
    <w:rsid w:val="37855731"/>
    <w:rsid w:val="3786007A"/>
    <w:rsid w:val="37876ED3"/>
    <w:rsid w:val="378A033C"/>
    <w:rsid w:val="378B199C"/>
    <w:rsid w:val="378B4C8A"/>
    <w:rsid w:val="378D5FD4"/>
    <w:rsid w:val="37937AC2"/>
    <w:rsid w:val="379406C1"/>
    <w:rsid w:val="37945963"/>
    <w:rsid w:val="37963F37"/>
    <w:rsid w:val="379A4E8A"/>
    <w:rsid w:val="379D322A"/>
    <w:rsid w:val="379D6F6B"/>
    <w:rsid w:val="379E4B33"/>
    <w:rsid w:val="37A13354"/>
    <w:rsid w:val="37A54EB6"/>
    <w:rsid w:val="37A61879"/>
    <w:rsid w:val="37AA2519"/>
    <w:rsid w:val="37AB1E4A"/>
    <w:rsid w:val="37AE067A"/>
    <w:rsid w:val="37B02831"/>
    <w:rsid w:val="37B23615"/>
    <w:rsid w:val="37B23BE6"/>
    <w:rsid w:val="37B44A5D"/>
    <w:rsid w:val="37B51030"/>
    <w:rsid w:val="37B94461"/>
    <w:rsid w:val="37BA22E6"/>
    <w:rsid w:val="37BA69A3"/>
    <w:rsid w:val="37BB5D83"/>
    <w:rsid w:val="37BF3DD9"/>
    <w:rsid w:val="37BF6D0E"/>
    <w:rsid w:val="37C75770"/>
    <w:rsid w:val="37CA279A"/>
    <w:rsid w:val="37CB38E0"/>
    <w:rsid w:val="37CD3378"/>
    <w:rsid w:val="37CD65BC"/>
    <w:rsid w:val="37CE4108"/>
    <w:rsid w:val="37CF4D22"/>
    <w:rsid w:val="37D45994"/>
    <w:rsid w:val="37DA287E"/>
    <w:rsid w:val="37DA6549"/>
    <w:rsid w:val="37DB2262"/>
    <w:rsid w:val="37DC532F"/>
    <w:rsid w:val="37DE7984"/>
    <w:rsid w:val="37E339DE"/>
    <w:rsid w:val="37E902EC"/>
    <w:rsid w:val="37EC7EB4"/>
    <w:rsid w:val="37ED1EED"/>
    <w:rsid w:val="37ED2894"/>
    <w:rsid w:val="37EF2B00"/>
    <w:rsid w:val="37F17EE8"/>
    <w:rsid w:val="37F67E05"/>
    <w:rsid w:val="37F92017"/>
    <w:rsid w:val="37F934B3"/>
    <w:rsid w:val="37FA0A79"/>
    <w:rsid w:val="37FD458C"/>
    <w:rsid w:val="37FE12DF"/>
    <w:rsid w:val="3803186D"/>
    <w:rsid w:val="38040A6D"/>
    <w:rsid w:val="38050D2C"/>
    <w:rsid w:val="380919E5"/>
    <w:rsid w:val="380A4BB4"/>
    <w:rsid w:val="380B3B1D"/>
    <w:rsid w:val="380C5FF4"/>
    <w:rsid w:val="380F64CA"/>
    <w:rsid w:val="380F6BAE"/>
    <w:rsid w:val="38115A2C"/>
    <w:rsid w:val="38120B47"/>
    <w:rsid w:val="38127280"/>
    <w:rsid w:val="38165772"/>
    <w:rsid w:val="38170463"/>
    <w:rsid w:val="381D47B8"/>
    <w:rsid w:val="381D667B"/>
    <w:rsid w:val="381E2FFF"/>
    <w:rsid w:val="381F2128"/>
    <w:rsid w:val="38200EBB"/>
    <w:rsid w:val="3821799F"/>
    <w:rsid w:val="38231058"/>
    <w:rsid w:val="38270233"/>
    <w:rsid w:val="3829235C"/>
    <w:rsid w:val="382E0D45"/>
    <w:rsid w:val="38312ED5"/>
    <w:rsid w:val="38323FFC"/>
    <w:rsid w:val="383269A5"/>
    <w:rsid w:val="38327A0E"/>
    <w:rsid w:val="383450AA"/>
    <w:rsid w:val="38383C8C"/>
    <w:rsid w:val="38386CAF"/>
    <w:rsid w:val="383C5CC5"/>
    <w:rsid w:val="383D664A"/>
    <w:rsid w:val="383F0CE1"/>
    <w:rsid w:val="383F2366"/>
    <w:rsid w:val="38404F18"/>
    <w:rsid w:val="3843350C"/>
    <w:rsid w:val="38472226"/>
    <w:rsid w:val="38483ED6"/>
    <w:rsid w:val="384A0150"/>
    <w:rsid w:val="384C2064"/>
    <w:rsid w:val="384E13FB"/>
    <w:rsid w:val="385501C1"/>
    <w:rsid w:val="38584C7B"/>
    <w:rsid w:val="38590320"/>
    <w:rsid w:val="385932C1"/>
    <w:rsid w:val="385B45C3"/>
    <w:rsid w:val="385B6B35"/>
    <w:rsid w:val="385B75D4"/>
    <w:rsid w:val="385D3D38"/>
    <w:rsid w:val="386459BC"/>
    <w:rsid w:val="3866254C"/>
    <w:rsid w:val="386A77F7"/>
    <w:rsid w:val="387122FC"/>
    <w:rsid w:val="387161AE"/>
    <w:rsid w:val="387247EF"/>
    <w:rsid w:val="387303D1"/>
    <w:rsid w:val="38735960"/>
    <w:rsid w:val="38740412"/>
    <w:rsid w:val="3876723D"/>
    <w:rsid w:val="38871C4E"/>
    <w:rsid w:val="388A2E1F"/>
    <w:rsid w:val="388A4DD3"/>
    <w:rsid w:val="388A5B1A"/>
    <w:rsid w:val="388B68E3"/>
    <w:rsid w:val="388E4B23"/>
    <w:rsid w:val="388E70EA"/>
    <w:rsid w:val="38911DC9"/>
    <w:rsid w:val="3893702C"/>
    <w:rsid w:val="389C2157"/>
    <w:rsid w:val="389D172C"/>
    <w:rsid w:val="38A255A4"/>
    <w:rsid w:val="38A4074E"/>
    <w:rsid w:val="38A469B9"/>
    <w:rsid w:val="38A73C27"/>
    <w:rsid w:val="38AD016B"/>
    <w:rsid w:val="38AE4EF3"/>
    <w:rsid w:val="38B23C27"/>
    <w:rsid w:val="38B30FD4"/>
    <w:rsid w:val="38B36B29"/>
    <w:rsid w:val="38B4074C"/>
    <w:rsid w:val="38B86576"/>
    <w:rsid w:val="38B91A78"/>
    <w:rsid w:val="38B92CCE"/>
    <w:rsid w:val="38BD5785"/>
    <w:rsid w:val="38C00D48"/>
    <w:rsid w:val="38C253E0"/>
    <w:rsid w:val="38C43173"/>
    <w:rsid w:val="38C53060"/>
    <w:rsid w:val="38C6557C"/>
    <w:rsid w:val="38C76D4B"/>
    <w:rsid w:val="38CD1266"/>
    <w:rsid w:val="38CF15E8"/>
    <w:rsid w:val="38D4024D"/>
    <w:rsid w:val="38D63757"/>
    <w:rsid w:val="38D654DD"/>
    <w:rsid w:val="38DB6D52"/>
    <w:rsid w:val="38DC09C8"/>
    <w:rsid w:val="38E04933"/>
    <w:rsid w:val="38E14FA9"/>
    <w:rsid w:val="38E2255B"/>
    <w:rsid w:val="38E23CE6"/>
    <w:rsid w:val="38E3759A"/>
    <w:rsid w:val="38E45490"/>
    <w:rsid w:val="38EA36F3"/>
    <w:rsid w:val="38ED1171"/>
    <w:rsid w:val="38F26B33"/>
    <w:rsid w:val="38F33172"/>
    <w:rsid w:val="38F66783"/>
    <w:rsid w:val="38F72C67"/>
    <w:rsid w:val="38F826AC"/>
    <w:rsid w:val="38F85281"/>
    <w:rsid w:val="38FB2C01"/>
    <w:rsid w:val="39000A91"/>
    <w:rsid w:val="390857DD"/>
    <w:rsid w:val="390870D6"/>
    <w:rsid w:val="390A0DE8"/>
    <w:rsid w:val="391034A9"/>
    <w:rsid w:val="391105C5"/>
    <w:rsid w:val="39117128"/>
    <w:rsid w:val="391230F9"/>
    <w:rsid w:val="39160C09"/>
    <w:rsid w:val="391A1922"/>
    <w:rsid w:val="391A49B7"/>
    <w:rsid w:val="391B6E97"/>
    <w:rsid w:val="391D001C"/>
    <w:rsid w:val="391E3832"/>
    <w:rsid w:val="39236100"/>
    <w:rsid w:val="39240D29"/>
    <w:rsid w:val="392808CC"/>
    <w:rsid w:val="392817C4"/>
    <w:rsid w:val="392838FA"/>
    <w:rsid w:val="39284A71"/>
    <w:rsid w:val="392A1F3B"/>
    <w:rsid w:val="392A7A63"/>
    <w:rsid w:val="392B4439"/>
    <w:rsid w:val="392F40D8"/>
    <w:rsid w:val="39310D8A"/>
    <w:rsid w:val="39327D23"/>
    <w:rsid w:val="393668AB"/>
    <w:rsid w:val="39380B6C"/>
    <w:rsid w:val="393E188C"/>
    <w:rsid w:val="393E3AF5"/>
    <w:rsid w:val="39431242"/>
    <w:rsid w:val="3943684E"/>
    <w:rsid w:val="394453A2"/>
    <w:rsid w:val="394457F1"/>
    <w:rsid w:val="394509C3"/>
    <w:rsid w:val="3946777C"/>
    <w:rsid w:val="394A3A56"/>
    <w:rsid w:val="394B6682"/>
    <w:rsid w:val="394E4A8C"/>
    <w:rsid w:val="394F22E1"/>
    <w:rsid w:val="3950294C"/>
    <w:rsid w:val="39522C1E"/>
    <w:rsid w:val="39560D7C"/>
    <w:rsid w:val="3956261C"/>
    <w:rsid w:val="39564D99"/>
    <w:rsid w:val="39567889"/>
    <w:rsid w:val="395A626B"/>
    <w:rsid w:val="395D7FF9"/>
    <w:rsid w:val="39682BC9"/>
    <w:rsid w:val="3969553C"/>
    <w:rsid w:val="396A3407"/>
    <w:rsid w:val="396C7A28"/>
    <w:rsid w:val="39702C28"/>
    <w:rsid w:val="397144D5"/>
    <w:rsid w:val="39722E44"/>
    <w:rsid w:val="39755157"/>
    <w:rsid w:val="39786A07"/>
    <w:rsid w:val="397C1A51"/>
    <w:rsid w:val="397D0C1F"/>
    <w:rsid w:val="397D75EE"/>
    <w:rsid w:val="398310C6"/>
    <w:rsid w:val="39833F78"/>
    <w:rsid w:val="39845326"/>
    <w:rsid w:val="39847898"/>
    <w:rsid w:val="398562D8"/>
    <w:rsid w:val="39876FB4"/>
    <w:rsid w:val="398B2A63"/>
    <w:rsid w:val="398E1BDD"/>
    <w:rsid w:val="398E5674"/>
    <w:rsid w:val="399074B4"/>
    <w:rsid w:val="39935BA4"/>
    <w:rsid w:val="3997709A"/>
    <w:rsid w:val="399826AD"/>
    <w:rsid w:val="39985693"/>
    <w:rsid w:val="399A01B3"/>
    <w:rsid w:val="399B00E8"/>
    <w:rsid w:val="39A50398"/>
    <w:rsid w:val="39B05E33"/>
    <w:rsid w:val="39B06F5F"/>
    <w:rsid w:val="39B125D8"/>
    <w:rsid w:val="39B26A14"/>
    <w:rsid w:val="39B31485"/>
    <w:rsid w:val="39B7768F"/>
    <w:rsid w:val="39BF0172"/>
    <w:rsid w:val="39C15FF9"/>
    <w:rsid w:val="39C223EC"/>
    <w:rsid w:val="39C24FF0"/>
    <w:rsid w:val="39C30C3F"/>
    <w:rsid w:val="39C82DCB"/>
    <w:rsid w:val="39C93348"/>
    <w:rsid w:val="39CC12FB"/>
    <w:rsid w:val="39CF02DF"/>
    <w:rsid w:val="39D23366"/>
    <w:rsid w:val="39D52332"/>
    <w:rsid w:val="39D57178"/>
    <w:rsid w:val="39D75675"/>
    <w:rsid w:val="39D85BE3"/>
    <w:rsid w:val="39DC341D"/>
    <w:rsid w:val="39DD7746"/>
    <w:rsid w:val="39DE18DD"/>
    <w:rsid w:val="39DF0624"/>
    <w:rsid w:val="39E0004F"/>
    <w:rsid w:val="39E31572"/>
    <w:rsid w:val="39E5096A"/>
    <w:rsid w:val="39E61C6C"/>
    <w:rsid w:val="39E6715B"/>
    <w:rsid w:val="39E93973"/>
    <w:rsid w:val="39EB1C26"/>
    <w:rsid w:val="39EC5B70"/>
    <w:rsid w:val="39EF2F48"/>
    <w:rsid w:val="39F16687"/>
    <w:rsid w:val="39F23656"/>
    <w:rsid w:val="39F35CBF"/>
    <w:rsid w:val="39FB4D0E"/>
    <w:rsid w:val="39FB6403"/>
    <w:rsid w:val="39FC05D5"/>
    <w:rsid w:val="39FD2B5D"/>
    <w:rsid w:val="39FE671C"/>
    <w:rsid w:val="3A00196C"/>
    <w:rsid w:val="3A01163D"/>
    <w:rsid w:val="3A033EB9"/>
    <w:rsid w:val="3A040BA7"/>
    <w:rsid w:val="3A0506DB"/>
    <w:rsid w:val="3A055007"/>
    <w:rsid w:val="3A065539"/>
    <w:rsid w:val="3A066533"/>
    <w:rsid w:val="3A0673BC"/>
    <w:rsid w:val="3A0725FB"/>
    <w:rsid w:val="3A095CF3"/>
    <w:rsid w:val="3A096ED0"/>
    <w:rsid w:val="3A0A41F9"/>
    <w:rsid w:val="3A0D2530"/>
    <w:rsid w:val="3A0E3C38"/>
    <w:rsid w:val="3A0E632E"/>
    <w:rsid w:val="3A105A9E"/>
    <w:rsid w:val="3A1178AE"/>
    <w:rsid w:val="3A1512B4"/>
    <w:rsid w:val="3A15539C"/>
    <w:rsid w:val="3A1811CA"/>
    <w:rsid w:val="3A197B72"/>
    <w:rsid w:val="3A1C587B"/>
    <w:rsid w:val="3A223E9E"/>
    <w:rsid w:val="3A2537C5"/>
    <w:rsid w:val="3A2546AE"/>
    <w:rsid w:val="3A262805"/>
    <w:rsid w:val="3A2667C5"/>
    <w:rsid w:val="3A2C2B18"/>
    <w:rsid w:val="3A2F577D"/>
    <w:rsid w:val="3A30708B"/>
    <w:rsid w:val="3A3827A8"/>
    <w:rsid w:val="3A3A23D3"/>
    <w:rsid w:val="3A3B30F1"/>
    <w:rsid w:val="3A3B3A5F"/>
    <w:rsid w:val="3A403860"/>
    <w:rsid w:val="3A431131"/>
    <w:rsid w:val="3A4556F4"/>
    <w:rsid w:val="3A4A20D4"/>
    <w:rsid w:val="3A4B3199"/>
    <w:rsid w:val="3A4E3FE7"/>
    <w:rsid w:val="3A51405B"/>
    <w:rsid w:val="3A5179DB"/>
    <w:rsid w:val="3A531745"/>
    <w:rsid w:val="3A5330AF"/>
    <w:rsid w:val="3A62378F"/>
    <w:rsid w:val="3A6625F3"/>
    <w:rsid w:val="3A681C43"/>
    <w:rsid w:val="3A690C0C"/>
    <w:rsid w:val="3A6D02DB"/>
    <w:rsid w:val="3A6D116B"/>
    <w:rsid w:val="3A6E6CC3"/>
    <w:rsid w:val="3A6F4152"/>
    <w:rsid w:val="3A6F591D"/>
    <w:rsid w:val="3A763862"/>
    <w:rsid w:val="3A78262A"/>
    <w:rsid w:val="3A794244"/>
    <w:rsid w:val="3A7C3F67"/>
    <w:rsid w:val="3A833845"/>
    <w:rsid w:val="3A857500"/>
    <w:rsid w:val="3A8628E6"/>
    <w:rsid w:val="3A86424E"/>
    <w:rsid w:val="3A87555B"/>
    <w:rsid w:val="3A8810F5"/>
    <w:rsid w:val="3A92685D"/>
    <w:rsid w:val="3A9428FC"/>
    <w:rsid w:val="3A951F6E"/>
    <w:rsid w:val="3A973AB0"/>
    <w:rsid w:val="3A9A0FF5"/>
    <w:rsid w:val="3A9E03A6"/>
    <w:rsid w:val="3AA00587"/>
    <w:rsid w:val="3AA03CA2"/>
    <w:rsid w:val="3AA34FCB"/>
    <w:rsid w:val="3AA6652D"/>
    <w:rsid w:val="3AA83000"/>
    <w:rsid w:val="3AA836CB"/>
    <w:rsid w:val="3AA84808"/>
    <w:rsid w:val="3AAA5DE6"/>
    <w:rsid w:val="3AAA77C7"/>
    <w:rsid w:val="3AAB27A8"/>
    <w:rsid w:val="3AAB2895"/>
    <w:rsid w:val="3AB243BE"/>
    <w:rsid w:val="3AB32471"/>
    <w:rsid w:val="3AB613A8"/>
    <w:rsid w:val="3AC057D4"/>
    <w:rsid w:val="3AC25E30"/>
    <w:rsid w:val="3AC5673A"/>
    <w:rsid w:val="3ACA0F81"/>
    <w:rsid w:val="3ACB479D"/>
    <w:rsid w:val="3ACC14FB"/>
    <w:rsid w:val="3ACC15EF"/>
    <w:rsid w:val="3AD175A6"/>
    <w:rsid w:val="3AD43F5D"/>
    <w:rsid w:val="3AD6780F"/>
    <w:rsid w:val="3AD71D8A"/>
    <w:rsid w:val="3AD9770A"/>
    <w:rsid w:val="3ADA1559"/>
    <w:rsid w:val="3ADB2B4F"/>
    <w:rsid w:val="3ADB6DCD"/>
    <w:rsid w:val="3ADD3CA3"/>
    <w:rsid w:val="3AE5108B"/>
    <w:rsid w:val="3AE55DEB"/>
    <w:rsid w:val="3AE622EC"/>
    <w:rsid w:val="3AE71B89"/>
    <w:rsid w:val="3AE952E7"/>
    <w:rsid w:val="3AEA5CAE"/>
    <w:rsid w:val="3AED45DC"/>
    <w:rsid w:val="3AEF485A"/>
    <w:rsid w:val="3AF0018D"/>
    <w:rsid w:val="3AF0614F"/>
    <w:rsid w:val="3AF2498A"/>
    <w:rsid w:val="3AF61945"/>
    <w:rsid w:val="3AFD2122"/>
    <w:rsid w:val="3AFD5749"/>
    <w:rsid w:val="3B016A80"/>
    <w:rsid w:val="3B033EE5"/>
    <w:rsid w:val="3B0507EB"/>
    <w:rsid w:val="3B057A4E"/>
    <w:rsid w:val="3B09217C"/>
    <w:rsid w:val="3B0C1121"/>
    <w:rsid w:val="3B0C6B82"/>
    <w:rsid w:val="3B0F2A8D"/>
    <w:rsid w:val="3B0F463F"/>
    <w:rsid w:val="3B0F51E8"/>
    <w:rsid w:val="3B1012DA"/>
    <w:rsid w:val="3B1342DE"/>
    <w:rsid w:val="3B165F04"/>
    <w:rsid w:val="3B1B2DDA"/>
    <w:rsid w:val="3B2241F5"/>
    <w:rsid w:val="3B241FDE"/>
    <w:rsid w:val="3B262A02"/>
    <w:rsid w:val="3B2B4C48"/>
    <w:rsid w:val="3B30094A"/>
    <w:rsid w:val="3B327F99"/>
    <w:rsid w:val="3B361DC1"/>
    <w:rsid w:val="3B394E79"/>
    <w:rsid w:val="3B407C80"/>
    <w:rsid w:val="3B42755D"/>
    <w:rsid w:val="3B45477F"/>
    <w:rsid w:val="3B472EC7"/>
    <w:rsid w:val="3B4801E3"/>
    <w:rsid w:val="3B4A2CD2"/>
    <w:rsid w:val="3B4E68C1"/>
    <w:rsid w:val="3B515DED"/>
    <w:rsid w:val="3B56099C"/>
    <w:rsid w:val="3B563E27"/>
    <w:rsid w:val="3B5833E0"/>
    <w:rsid w:val="3B5F3424"/>
    <w:rsid w:val="3B64528C"/>
    <w:rsid w:val="3B6454C6"/>
    <w:rsid w:val="3B666BF4"/>
    <w:rsid w:val="3B6817E4"/>
    <w:rsid w:val="3B6C24FA"/>
    <w:rsid w:val="3B741985"/>
    <w:rsid w:val="3B7E4214"/>
    <w:rsid w:val="3B7F420E"/>
    <w:rsid w:val="3B822052"/>
    <w:rsid w:val="3B86216D"/>
    <w:rsid w:val="3B8634AF"/>
    <w:rsid w:val="3B877244"/>
    <w:rsid w:val="3B881A38"/>
    <w:rsid w:val="3B8E0DF1"/>
    <w:rsid w:val="3B946636"/>
    <w:rsid w:val="3B982C2F"/>
    <w:rsid w:val="3B993306"/>
    <w:rsid w:val="3B9A72DA"/>
    <w:rsid w:val="3B9F6553"/>
    <w:rsid w:val="3B9F75E3"/>
    <w:rsid w:val="3BA050D9"/>
    <w:rsid w:val="3BA30B6B"/>
    <w:rsid w:val="3BA40581"/>
    <w:rsid w:val="3BA9331D"/>
    <w:rsid w:val="3BA93594"/>
    <w:rsid w:val="3BAD7B15"/>
    <w:rsid w:val="3BB21CD4"/>
    <w:rsid w:val="3BB33995"/>
    <w:rsid w:val="3BB464E3"/>
    <w:rsid w:val="3BB870BB"/>
    <w:rsid w:val="3BBB50FE"/>
    <w:rsid w:val="3BBC0D96"/>
    <w:rsid w:val="3BBD0EEE"/>
    <w:rsid w:val="3BC10F28"/>
    <w:rsid w:val="3BC20652"/>
    <w:rsid w:val="3BC44213"/>
    <w:rsid w:val="3BC55104"/>
    <w:rsid w:val="3BC813E8"/>
    <w:rsid w:val="3BCE5D98"/>
    <w:rsid w:val="3BCF551E"/>
    <w:rsid w:val="3BD01422"/>
    <w:rsid w:val="3BD14D9A"/>
    <w:rsid w:val="3BD179BE"/>
    <w:rsid w:val="3BD22D22"/>
    <w:rsid w:val="3BD35CAE"/>
    <w:rsid w:val="3BD64FF2"/>
    <w:rsid w:val="3BD7303D"/>
    <w:rsid w:val="3BDC0D01"/>
    <w:rsid w:val="3BDC7430"/>
    <w:rsid w:val="3BDD3AEA"/>
    <w:rsid w:val="3BDE52B9"/>
    <w:rsid w:val="3BE073B6"/>
    <w:rsid w:val="3BE2197B"/>
    <w:rsid w:val="3BE460CD"/>
    <w:rsid w:val="3BE83461"/>
    <w:rsid w:val="3BE84E6E"/>
    <w:rsid w:val="3BE95920"/>
    <w:rsid w:val="3BEC08E7"/>
    <w:rsid w:val="3BF559F8"/>
    <w:rsid w:val="3BFB1510"/>
    <w:rsid w:val="3BFB4715"/>
    <w:rsid w:val="3C040962"/>
    <w:rsid w:val="3C04252A"/>
    <w:rsid w:val="3C076A85"/>
    <w:rsid w:val="3C0905D9"/>
    <w:rsid w:val="3C0D304C"/>
    <w:rsid w:val="3C1157B9"/>
    <w:rsid w:val="3C116B67"/>
    <w:rsid w:val="3C162B51"/>
    <w:rsid w:val="3C170E61"/>
    <w:rsid w:val="3C174247"/>
    <w:rsid w:val="3C174A8A"/>
    <w:rsid w:val="3C1A65A2"/>
    <w:rsid w:val="3C1C55D8"/>
    <w:rsid w:val="3C1D44C4"/>
    <w:rsid w:val="3C1E25EE"/>
    <w:rsid w:val="3C1F2CBE"/>
    <w:rsid w:val="3C207FC7"/>
    <w:rsid w:val="3C2332BA"/>
    <w:rsid w:val="3C283256"/>
    <w:rsid w:val="3C2B25BE"/>
    <w:rsid w:val="3C2D2645"/>
    <w:rsid w:val="3C2D43BB"/>
    <w:rsid w:val="3C302A5B"/>
    <w:rsid w:val="3C3719D2"/>
    <w:rsid w:val="3C381B02"/>
    <w:rsid w:val="3C3A1AC8"/>
    <w:rsid w:val="3C3C6DDE"/>
    <w:rsid w:val="3C3D42D0"/>
    <w:rsid w:val="3C3E0344"/>
    <w:rsid w:val="3C422DBD"/>
    <w:rsid w:val="3C465476"/>
    <w:rsid w:val="3C470630"/>
    <w:rsid w:val="3C4B7560"/>
    <w:rsid w:val="3C4D0F5C"/>
    <w:rsid w:val="3C4D3335"/>
    <w:rsid w:val="3C54440B"/>
    <w:rsid w:val="3C5560A3"/>
    <w:rsid w:val="3C582462"/>
    <w:rsid w:val="3C590DD5"/>
    <w:rsid w:val="3C591216"/>
    <w:rsid w:val="3C5C73F6"/>
    <w:rsid w:val="3C5D770B"/>
    <w:rsid w:val="3C6944E7"/>
    <w:rsid w:val="3C6A64C0"/>
    <w:rsid w:val="3C6B6B89"/>
    <w:rsid w:val="3C6C358B"/>
    <w:rsid w:val="3C751918"/>
    <w:rsid w:val="3C7535A6"/>
    <w:rsid w:val="3C7715C5"/>
    <w:rsid w:val="3C7D0772"/>
    <w:rsid w:val="3C800D8E"/>
    <w:rsid w:val="3C802BF2"/>
    <w:rsid w:val="3C82120D"/>
    <w:rsid w:val="3C833C65"/>
    <w:rsid w:val="3C836A38"/>
    <w:rsid w:val="3C861A3C"/>
    <w:rsid w:val="3C8E3E2F"/>
    <w:rsid w:val="3C8F24C2"/>
    <w:rsid w:val="3C90562D"/>
    <w:rsid w:val="3C96151E"/>
    <w:rsid w:val="3C9913CD"/>
    <w:rsid w:val="3C9A4495"/>
    <w:rsid w:val="3CA447B4"/>
    <w:rsid w:val="3CA5572C"/>
    <w:rsid w:val="3CAE1E9A"/>
    <w:rsid w:val="3CB11017"/>
    <w:rsid w:val="3CB66A6F"/>
    <w:rsid w:val="3CB84B35"/>
    <w:rsid w:val="3CBC0B92"/>
    <w:rsid w:val="3CBD05BD"/>
    <w:rsid w:val="3CBD4710"/>
    <w:rsid w:val="3CBF2896"/>
    <w:rsid w:val="3CC16925"/>
    <w:rsid w:val="3CC3387D"/>
    <w:rsid w:val="3CC427C9"/>
    <w:rsid w:val="3CC505D2"/>
    <w:rsid w:val="3CC56A2B"/>
    <w:rsid w:val="3CC76C50"/>
    <w:rsid w:val="3CC9276A"/>
    <w:rsid w:val="3CCC764F"/>
    <w:rsid w:val="3CCE5D95"/>
    <w:rsid w:val="3CD00E4F"/>
    <w:rsid w:val="3CD502B1"/>
    <w:rsid w:val="3CD56428"/>
    <w:rsid w:val="3CD60263"/>
    <w:rsid w:val="3CD735B4"/>
    <w:rsid w:val="3CD83F90"/>
    <w:rsid w:val="3CD95168"/>
    <w:rsid w:val="3CDB10D3"/>
    <w:rsid w:val="3CDC553F"/>
    <w:rsid w:val="3CDF1D40"/>
    <w:rsid w:val="3CDF3300"/>
    <w:rsid w:val="3CE07D92"/>
    <w:rsid w:val="3CE40258"/>
    <w:rsid w:val="3CE40CFF"/>
    <w:rsid w:val="3CE42307"/>
    <w:rsid w:val="3CE4297B"/>
    <w:rsid w:val="3CE64696"/>
    <w:rsid w:val="3CE7095F"/>
    <w:rsid w:val="3CEA0ADB"/>
    <w:rsid w:val="3CEA7C5F"/>
    <w:rsid w:val="3D0023B0"/>
    <w:rsid w:val="3D062AA0"/>
    <w:rsid w:val="3D0660E9"/>
    <w:rsid w:val="3D0B73BD"/>
    <w:rsid w:val="3D0B75EC"/>
    <w:rsid w:val="3D0E4D44"/>
    <w:rsid w:val="3D0F48E3"/>
    <w:rsid w:val="3D0F5520"/>
    <w:rsid w:val="3D1121FD"/>
    <w:rsid w:val="3D1375B8"/>
    <w:rsid w:val="3D195420"/>
    <w:rsid w:val="3D1B38E0"/>
    <w:rsid w:val="3D1D7F50"/>
    <w:rsid w:val="3D201D0F"/>
    <w:rsid w:val="3D2165A2"/>
    <w:rsid w:val="3D245CB3"/>
    <w:rsid w:val="3D267F69"/>
    <w:rsid w:val="3D2F6518"/>
    <w:rsid w:val="3D35341C"/>
    <w:rsid w:val="3D35624D"/>
    <w:rsid w:val="3D372CDF"/>
    <w:rsid w:val="3D3949FF"/>
    <w:rsid w:val="3D3A1719"/>
    <w:rsid w:val="3D400FF2"/>
    <w:rsid w:val="3D404383"/>
    <w:rsid w:val="3D421431"/>
    <w:rsid w:val="3D424D43"/>
    <w:rsid w:val="3D484FD5"/>
    <w:rsid w:val="3D511911"/>
    <w:rsid w:val="3D521D9F"/>
    <w:rsid w:val="3D5312EC"/>
    <w:rsid w:val="3D533A43"/>
    <w:rsid w:val="3D5815F8"/>
    <w:rsid w:val="3D5A4AC2"/>
    <w:rsid w:val="3D5B0F84"/>
    <w:rsid w:val="3D5C2E82"/>
    <w:rsid w:val="3D614C79"/>
    <w:rsid w:val="3D6225CF"/>
    <w:rsid w:val="3D661227"/>
    <w:rsid w:val="3D6615EE"/>
    <w:rsid w:val="3D664483"/>
    <w:rsid w:val="3D697931"/>
    <w:rsid w:val="3D6E2C65"/>
    <w:rsid w:val="3D6E4520"/>
    <w:rsid w:val="3D6E547F"/>
    <w:rsid w:val="3D71383D"/>
    <w:rsid w:val="3D75169A"/>
    <w:rsid w:val="3D757D21"/>
    <w:rsid w:val="3D7A5157"/>
    <w:rsid w:val="3D7B524A"/>
    <w:rsid w:val="3D7C245A"/>
    <w:rsid w:val="3D7D402E"/>
    <w:rsid w:val="3D811E87"/>
    <w:rsid w:val="3D830326"/>
    <w:rsid w:val="3D8456C8"/>
    <w:rsid w:val="3D860A62"/>
    <w:rsid w:val="3D867230"/>
    <w:rsid w:val="3D8B04D6"/>
    <w:rsid w:val="3D8F1F65"/>
    <w:rsid w:val="3D911A22"/>
    <w:rsid w:val="3D957651"/>
    <w:rsid w:val="3D9C0B95"/>
    <w:rsid w:val="3D9D3B21"/>
    <w:rsid w:val="3D9E03D8"/>
    <w:rsid w:val="3DA03ADB"/>
    <w:rsid w:val="3DA27788"/>
    <w:rsid w:val="3DA80F4B"/>
    <w:rsid w:val="3DAA285C"/>
    <w:rsid w:val="3DAB44C8"/>
    <w:rsid w:val="3DAB7C6F"/>
    <w:rsid w:val="3DB03276"/>
    <w:rsid w:val="3DB13432"/>
    <w:rsid w:val="3DB57461"/>
    <w:rsid w:val="3DB617E9"/>
    <w:rsid w:val="3DB62307"/>
    <w:rsid w:val="3DB65529"/>
    <w:rsid w:val="3DBA6798"/>
    <w:rsid w:val="3DBB043E"/>
    <w:rsid w:val="3DBD12C0"/>
    <w:rsid w:val="3DC173CC"/>
    <w:rsid w:val="3DC56253"/>
    <w:rsid w:val="3DC80747"/>
    <w:rsid w:val="3DC903AC"/>
    <w:rsid w:val="3DCA2260"/>
    <w:rsid w:val="3DCD1BE3"/>
    <w:rsid w:val="3DCE01C5"/>
    <w:rsid w:val="3DCE1E7A"/>
    <w:rsid w:val="3DCF300D"/>
    <w:rsid w:val="3DD0181D"/>
    <w:rsid w:val="3DD2623E"/>
    <w:rsid w:val="3DD3522F"/>
    <w:rsid w:val="3DD3768D"/>
    <w:rsid w:val="3DD83360"/>
    <w:rsid w:val="3DDA45C8"/>
    <w:rsid w:val="3DE03D18"/>
    <w:rsid w:val="3DE224B9"/>
    <w:rsid w:val="3DE60759"/>
    <w:rsid w:val="3DE65F13"/>
    <w:rsid w:val="3DE80B66"/>
    <w:rsid w:val="3DEB4EB6"/>
    <w:rsid w:val="3DED4EB9"/>
    <w:rsid w:val="3DF007F2"/>
    <w:rsid w:val="3DF026E8"/>
    <w:rsid w:val="3DF1361D"/>
    <w:rsid w:val="3DF34B31"/>
    <w:rsid w:val="3DF52510"/>
    <w:rsid w:val="3DF7727F"/>
    <w:rsid w:val="3DF95661"/>
    <w:rsid w:val="3DFA1746"/>
    <w:rsid w:val="3E007CA4"/>
    <w:rsid w:val="3E013A7E"/>
    <w:rsid w:val="3E031F52"/>
    <w:rsid w:val="3E03680E"/>
    <w:rsid w:val="3E052561"/>
    <w:rsid w:val="3E0551B5"/>
    <w:rsid w:val="3E0A32B2"/>
    <w:rsid w:val="3E0A4CFE"/>
    <w:rsid w:val="3E0C0C79"/>
    <w:rsid w:val="3E0C171E"/>
    <w:rsid w:val="3E0D08CA"/>
    <w:rsid w:val="3E1223FD"/>
    <w:rsid w:val="3E1517D6"/>
    <w:rsid w:val="3E1537E9"/>
    <w:rsid w:val="3E1731BB"/>
    <w:rsid w:val="3E191EEA"/>
    <w:rsid w:val="3E193909"/>
    <w:rsid w:val="3E1A1B18"/>
    <w:rsid w:val="3E1A3741"/>
    <w:rsid w:val="3E1A3E66"/>
    <w:rsid w:val="3E1A486A"/>
    <w:rsid w:val="3E1A71F6"/>
    <w:rsid w:val="3E1B499C"/>
    <w:rsid w:val="3E216C63"/>
    <w:rsid w:val="3E243D4B"/>
    <w:rsid w:val="3E293D09"/>
    <w:rsid w:val="3E2A44AA"/>
    <w:rsid w:val="3E2E4B00"/>
    <w:rsid w:val="3E2E654B"/>
    <w:rsid w:val="3E301174"/>
    <w:rsid w:val="3E311518"/>
    <w:rsid w:val="3E335E7D"/>
    <w:rsid w:val="3E353B56"/>
    <w:rsid w:val="3E36301B"/>
    <w:rsid w:val="3E3C5ED5"/>
    <w:rsid w:val="3E413384"/>
    <w:rsid w:val="3E422F8C"/>
    <w:rsid w:val="3E443A7D"/>
    <w:rsid w:val="3E4529AE"/>
    <w:rsid w:val="3E464DCE"/>
    <w:rsid w:val="3E470FEF"/>
    <w:rsid w:val="3E471ABE"/>
    <w:rsid w:val="3E48573E"/>
    <w:rsid w:val="3E496E62"/>
    <w:rsid w:val="3E4D640E"/>
    <w:rsid w:val="3E4F233E"/>
    <w:rsid w:val="3E52016C"/>
    <w:rsid w:val="3E526665"/>
    <w:rsid w:val="3E5325CA"/>
    <w:rsid w:val="3E583942"/>
    <w:rsid w:val="3E5901A0"/>
    <w:rsid w:val="3E591854"/>
    <w:rsid w:val="3E5923FA"/>
    <w:rsid w:val="3E5A2098"/>
    <w:rsid w:val="3E5B786B"/>
    <w:rsid w:val="3E5E1A40"/>
    <w:rsid w:val="3E5F4597"/>
    <w:rsid w:val="3E652592"/>
    <w:rsid w:val="3E715B9E"/>
    <w:rsid w:val="3E74178D"/>
    <w:rsid w:val="3E743A96"/>
    <w:rsid w:val="3E76016E"/>
    <w:rsid w:val="3E761253"/>
    <w:rsid w:val="3E767387"/>
    <w:rsid w:val="3E7D65FF"/>
    <w:rsid w:val="3E7D7889"/>
    <w:rsid w:val="3E890968"/>
    <w:rsid w:val="3E91721A"/>
    <w:rsid w:val="3E9173A5"/>
    <w:rsid w:val="3E917BE7"/>
    <w:rsid w:val="3E923932"/>
    <w:rsid w:val="3E93467C"/>
    <w:rsid w:val="3E960EC2"/>
    <w:rsid w:val="3E9B053A"/>
    <w:rsid w:val="3E9B5BDE"/>
    <w:rsid w:val="3E9C01B0"/>
    <w:rsid w:val="3E9C52A2"/>
    <w:rsid w:val="3E9D2DFD"/>
    <w:rsid w:val="3EA16BDC"/>
    <w:rsid w:val="3EA822D9"/>
    <w:rsid w:val="3EA861B5"/>
    <w:rsid w:val="3EA920E1"/>
    <w:rsid w:val="3EA93468"/>
    <w:rsid w:val="3EA953AE"/>
    <w:rsid w:val="3EAD2F71"/>
    <w:rsid w:val="3EAD34A6"/>
    <w:rsid w:val="3EAE2590"/>
    <w:rsid w:val="3EB02A1D"/>
    <w:rsid w:val="3EB072D7"/>
    <w:rsid w:val="3EB144DD"/>
    <w:rsid w:val="3EB15499"/>
    <w:rsid w:val="3EB2264A"/>
    <w:rsid w:val="3EB60AD2"/>
    <w:rsid w:val="3EB95EE3"/>
    <w:rsid w:val="3EB96131"/>
    <w:rsid w:val="3EBE5C30"/>
    <w:rsid w:val="3EBF18DB"/>
    <w:rsid w:val="3ECD267D"/>
    <w:rsid w:val="3ECE79F9"/>
    <w:rsid w:val="3ECF4602"/>
    <w:rsid w:val="3ECF53A9"/>
    <w:rsid w:val="3ECF7332"/>
    <w:rsid w:val="3ECF78E9"/>
    <w:rsid w:val="3ED21F29"/>
    <w:rsid w:val="3ED533C6"/>
    <w:rsid w:val="3ED53BDF"/>
    <w:rsid w:val="3ED636F3"/>
    <w:rsid w:val="3ED73604"/>
    <w:rsid w:val="3ED751AD"/>
    <w:rsid w:val="3ED83B45"/>
    <w:rsid w:val="3EDA7C4F"/>
    <w:rsid w:val="3EDC47C4"/>
    <w:rsid w:val="3EDE58FC"/>
    <w:rsid w:val="3EDF19EB"/>
    <w:rsid w:val="3EE46A9F"/>
    <w:rsid w:val="3EEC484E"/>
    <w:rsid w:val="3EED35C7"/>
    <w:rsid w:val="3EED68A3"/>
    <w:rsid w:val="3EEE769F"/>
    <w:rsid w:val="3EEE77F0"/>
    <w:rsid w:val="3EEF0F0C"/>
    <w:rsid w:val="3EF03233"/>
    <w:rsid w:val="3EF11328"/>
    <w:rsid w:val="3EF25695"/>
    <w:rsid w:val="3EF32B24"/>
    <w:rsid w:val="3EF5664C"/>
    <w:rsid w:val="3EFC13FD"/>
    <w:rsid w:val="3EFD1F0E"/>
    <w:rsid w:val="3EFE4004"/>
    <w:rsid w:val="3EFF3672"/>
    <w:rsid w:val="3EFF3F2D"/>
    <w:rsid w:val="3F044FD1"/>
    <w:rsid w:val="3F076398"/>
    <w:rsid w:val="3F0A0D82"/>
    <w:rsid w:val="3F0A4DC5"/>
    <w:rsid w:val="3F0C5465"/>
    <w:rsid w:val="3F0E49FE"/>
    <w:rsid w:val="3F0E701B"/>
    <w:rsid w:val="3F101DDF"/>
    <w:rsid w:val="3F105BAE"/>
    <w:rsid w:val="3F124530"/>
    <w:rsid w:val="3F147C18"/>
    <w:rsid w:val="3F161357"/>
    <w:rsid w:val="3F16682E"/>
    <w:rsid w:val="3F185D0F"/>
    <w:rsid w:val="3F1B2223"/>
    <w:rsid w:val="3F1B7823"/>
    <w:rsid w:val="3F1D2E86"/>
    <w:rsid w:val="3F1D7D10"/>
    <w:rsid w:val="3F2167D9"/>
    <w:rsid w:val="3F23523F"/>
    <w:rsid w:val="3F255ECC"/>
    <w:rsid w:val="3F26035F"/>
    <w:rsid w:val="3F266C33"/>
    <w:rsid w:val="3F2759E6"/>
    <w:rsid w:val="3F2B3761"/>
    <w:rsid w:val="3F2C354F"/>
    <w:rsid w:val="3F3071C4"/>
    <w:rsid w:val="3F30789F"/>
    <w:rsid w:val="3F3154D3"/>
    <w:rsid w:val="3F315F2E"/>
    <w:rsid w:val="3F3823F6"/>
    <w:rsid w:val="3F3B3035"/>
    <w:rsid w:val="3F3E4C32"/>
    <w:rsid w:val="3F3E6AD7"/>
    <w:rsid w:val="3F40170C"/>
    <w:rsid w:val="3F401DC0"/>
    <w:rsid w:val="3F441B41"/>
    <w:rsid w:val="3F467053"/>
    <w:rsid w:val="3F475EBD"/>
    <w:rsid w:val="3F4948DC"/>
    <w:rsid w:val="3F4B3363"/>
    <w:rsid w:val="3F4C4951"/>
    <w:rsid w:val="3F4C6D2F"/>
    <w:rsid w:val="3F4E5B10"/>
    <w:rsid w:val="3F4F193B"/>
    <w:rsid w:val="3F517183"/>
    <w:rsid w:val="3F522CCA"/>
    <w:rsid w:val="3F534F58"/>
    <w:rsid w:val="3F552AEA"/>
    <w:rsid w:val="3F557556"/>
    <w:rsid w:val="3F577B0C"/>
    <w:rsid w:val="3F581252"/>
    <w:rsid w:val="3F582E05"/>
    <w:rsid w:val="3F5D0885"/>
    <w:rsid w:val="3F5E52B8"/>
    <w:rsid w:val="3F5E5C57"/>
    <w:rsid w:val="3F5F4951"/>
    <w:rsid w:val="3F633C1A"/>
    <w:rsid w:val="3F672F7D"/>
    <w:rsid w:val="3F687DD3"/>
    <w:rsid w:val="3F7876BA"/>
    <w:rsid w:val="3F7A46F1"/>
    <w:rsid w:val="3F7C053F"/>
    <w:rsid w:val="3F7D23B2"/>
    <w:rsid w:val="3F7F16F8"/>
    <w:rsid w:val="3F7F3FF2"/>
    <w:rsid w:val="3F7F5BBF"/>
    <w:rsid w:val="3F7F7DA1"/>
    <w:rsid w:val="3F810338"/>
    <w:rsid w:val="3F83237D"/>
    <w:rsid w:val="3F885422"/>
    <w:rsid w:val="3F892820"/>
    <w:rsid w:val="3F9054F3"/>
    <w:rsid w:val="3F9468B0"/>
    <w:rsid w:val="3F94771A"/>
    <w:rsid w:val="3F9914AB"/>
    <w:rsid w:val="3F9C22C1"/>
    <w:rsid w:val="3F9C3CF7"/>
    <w:rsid w:val="3FA237F0"/>
    <w:rsid w:val="3FA23F6F"/>
    <w:rsid w:val="3FA57CA6"/>
    <w:rsid w:val="3FA61E2B"/>
    <w:rsid w:val="3FA94316"/>
    <w:rsid w:val="3FAA26F4"/>
    <w:rsid w:val="3FAA735E"/>
    <w:rsid w:val="3FAC3C58"/>
    <w:rsid w:val="3FAD66FC"/>
    <w:rsid w:val="3FAD7538"/>
    <w:rsid w:val="3FAE2A60"/>
    <w:rsid w:val="3FAE4897"/>
    <w:rsid w:val="3FAE7DEA"/>
    <w:rsid w:val="3FB37982"/>
    <w:rsid w:val="3FB42F8A"/>
    <w:rsid w:val="3FB45343"/>
    <w:rsid w:val="3FB53489"/>
    <w:rsid w:val="3FB575A8"/>
    <w:rsid w:val="3FB82539"/>
    <w:rsid w:val="3FB82607"/>
    <w:rsid w:val="3FBA6B18"/>
    <w:rsid w:val="3FBB5C16"/>
    <w:rsid w:val="3FBD2D6F"/>
    <w:rsid w:val="3FBE39E9"/>
    <w:rsid w:val="3FBF5468"/>
    <w:rsid w:val="3FC1521F"/>
    <w:rsid w:val="3FC6220C"/>
    <w:rsid w:val="3FC77227"/>
    <w:rsid w:val="3FC913A4"/>
    <w:rsid w:val="3FCD7FC4"/>
    <w:rsid w:val="3FCF6D6E"/>
    <w:rsid w:val="3FD003B4"/>
    <w:rsid w:val="3FD3508A"/>
    <w:rsid w:val="3FD748C9"/>
    <w:rsid w:val="3FD916E2"/>
    <w:rsid w:val="3FD95BF2"/>
    <w:rsid w:val="3FDA710F"/>
    <w:rsid w:val="3FDB0F7E"/>
    <w:rsid w:val="3FDE2B04"/>
    <w:rsid w:val="3FE2306E"/>
    <w:rsid w:val="3FE27E7B"/>
    <w:rsid w:val="3FE4434B"/>
    <w:rsid w:val="3FE5123A"/>
    <w:rsid w:val="3FE670A1"/>
    <w:rsid w:val="3FE91040"/>
    <w:rsid w:val="3FEB1116"/>
    <w:rsid w:val="3FF12055"/>
    <w:rsid w:val="3FF465CC"/>
    <w:rsid w:val="3FF66E2E"/>
    <w:rsid w:val="3FF72D17"/>
    <w:rsid w:val="3FF928C7"/>
    <w:rsid w:val="3FFC3661"/>
    <w:rsid w:val="3FFF0646"/>
    <w:rsid w:val="4001737F"/>
    <w:rsid w:val="40046C3D"/>
    <w:rsid w:val="40057B01"/>
    <w:rsid w:val="400C32EC"/>
    <w:rsid w:val="400D7A4F"/>
    <w:rsid w:val="401228F1"/>
    <w:rsid w:val="40123617"/>
    <w:rsid w:val="40132FB4"/>
    <w:rsid w:val="40151976"/>
    <w:rsid w:val="401801EC"/>
    <w:rsid w:val="401E5F29"/>
    <w:rsid w:val="40220292"/>
    <w:rsid w:val="402765C6"/>
    <w:rsid w:val="403941A5"/>
    <w:rsid w:val="40394D3C"/>
    <w:rsid w:val="403D1E7B"/>
    <w:rsid w:val="403F03E5"/>
    <w:rsid w:val="40440F03"/>
    <w:rsid w:val="40443FE7"/>
    <w:rsid w:val="40444282"/>
    <w:rsid w:val="40461F65"/>
    <w:rsid w:val="40465324"/>
    <w:rsid w:val="40476C1E"/>
    <w:rsid w:val="40482288"/>
    <w:rsid w:val="40486EBC"/>
    <w:rsid w:val="40491BF8"/>
    <w:rsid w:val="404B3A35"/>
    <w:rsid w:val="404C40E1"/>
    <w:rsid w:val="404F2EE3"/>
    <w:rsid w:val="404F77BA"/>
    <w:rsid w:val="40524F15"/>
    <w:rsid w:val="4055118D"/>
    <w:rsid w:val="40563112"/>
    <w:rsid w:val="40586543"/>
    <w:rsid w:val="40593F3A"/>
    <w:rsid w:val="405A6D87"/>
    <w:rsid w:val="405B1398"/>
    <w:rsid w:val="405D5614"/>
    <w:rsid w:val="40602908"/>
    <w:rsid w:val="40606820"/>
    <w:rsid w:val="40610A4F"/>
    <w:rsid w:val="40612384"/>
    <w:rsid w:val="4062286A"/>
    <w:rsid w:val="40694287"/>
    <w:rsid w:val="4069690A"/>
    <w:rsid w:val="406A235F"/>
    <w:rsid w:val="406A2FE6"/>
    <w:rsid w:val="40700D2C"/>
    <w:rsid w:val="4070782F"/>
    <w:rsid w:val="4072179B"/>
    <w:rsid w:val="40725BC2"/>
    <w:rsid w:val="407401BE"/>
    <w:rsid w:val="40741ADE"/>
    <w:rsid w:val="40751214"/>
    <w:rsid w:val="40756FD7"/>
    <w:rsid w:val="40770BC9"/>
    <w:rsid w:val="407763D6"/>
    <w:rsid w:val="4078119F"/>
    <w:rsid w:val="407922F7"/>
    <w:rsid w:val="407B26E0"/>
    <w:rsid w:val="408408AD"/>
    <w:rsid w:val="40854A49"/>
    <w:rsid w:val="40871E6A"/>
    <w:rsid w:val="40877C26"/>
    <w:rsid w:val="408A26A7"/>
    <w:rsid w:val="408B69AB"/>
    <w:rsid w:val="409167F0"/>
    <w:rsid w:val="40924CA5"/>
    <w:rsid w:val="409252AD"/>
    <w:rsid w:val="40947E9B"/>
    <w:rsid w:val="409631E5"/>
    <w:rsid w:val="40983E3D"/>
    <w:rsid w:val="409918F8"/>
    <w:rsid w:val="409A6AD4"/>
    <w:rsid w:val="409D2CC7"/>
    <w:rsid w:val="409F1D5F"/>
    <w:rsid w:val="409F672A"/>
    <w:rsid w:val="40A03200"/>
    <w:rsid w:val="40A0508B"/>
    <w:rsid w:val="40A07831"/>
    <w:rsid w:val="40A202FB"/>
    <w:rsid w:val="40A51334"/>
    <w:rsid w:val="40AC2E43"/>
    <w:rsid w:val="40AE68D4"/>
    <w:rsid w:val="40B013F6"/>
    <w:rsid w:val="40B26CF0"/>
    <w:rsid w:val="40B36AA1"/>
    <w:rsid w:val="40C0753C"/>
    <w:rsid w:val="40C14FE2"/>
    <w:rsid w:val="40C161BE"/>
    <w:rsid w:val="40C640BC"/>
    <w:rsid w:val="40C8196E"/>
    <w:rsid w:val="40C840C5"/>
    <w:rsid w:val="40C87213"/>
    <w:rsid w:val="40C939F2"/>
    <w:rsid w:val="40CA41D4"/>
    <w:rsid w:val="40D21B6D"/>
    <w:rsid w:val="40D30D76"/>
    <w:rsid w:val="40D42ACB"/>
    <w:rsid w:val="40D82E44"/>
    <w:rsid w:val="40DE0114"/>
    <w:rsid w:val="40DF04B1"/>
    <w:rsid w:val="40E03460"/>
    <w:rsid w:val="40E0355B"/>
    <w:rsid w:val="40E4759E"/>
    <w:rsid w:val="40ED5646"/>
    <w:rsid w:val="40F2553D"/>
    <w:rsid w:val="40F32DA3"/>
    <w:rsid w:val="40F41B99"/>
    <w:rsid w:val="40F458E7"/>
    <w:rsid w:val="40F70A1E"/>
    <w:rsid w:val="41030DC3"/>
    <w:rsid w:val="41076D98"/>
    <w:rsid w:val="4109321F"/>
    <w:rsid w:val="41095D0C"/>
    <w:rsid w:val="41096EF8"/>
    <w:rsid w:val="410A3DFC"/>
    <w:rsid w:val="410C2E91"/>
    <w:rsid w:val="410F42F8"/>
    <w:rsid w:val="41103751"/>
    <w:rsid w:val="411252F5"/>
    <w:rsid w:val="41125A16"/>
    <w:rsid w:val="411327F9"/>
    <w:rsid w:val="411912B0"/>
    <w:rsid w:val="411A6A04"/>
    <w:rsid w:val="411D30D8"/>
    <w:rsid w:val="411D3E9B"/>
    <w:rsid w:val="411D4539"/>
    <w:rsid w:val="411F438D"/>
    <w:rsid w:val="411F7A39"/>
    <w:rsid w:val="4121534E"/>
    <w:rsid w:val="412375A1"/>
    <w:rsid w:val="41251C54"/>
    <w:rsid w:val="4127623C"/>
    <w:rsid w:val="41287AFC"/>
    <w:rsid w:val="412C799B"/>
    <w:rsid w:val="412F0066"/>
    <w:rsid w:val="412F58C4"/>
    <w:rsid w:val="41345B23"/>
    <w:rsid w:val="4135646A"/>
    <w:rsid w:val="41390170"/>
    <w:rsid w:val="413A1D76"/>
    <w:rsid w:val="413A2DBC"/>
    <w:rsid w:val="4141735E"/>
    <w:rsid w:val="4141775A"/>
    <w:rsid w:val="41432B7B"/>
    <w:rsid w:val="41474CAA"/>
    <w:rsid w:val="41490C20"/>
    <w:rsid w:val="41491739"/>
    <w:rsid w:val="414C6F06"/>
    <w:rsid w:val="414C7803"/>
    <w:rsid w:val="414F0D60"/>
    <w:rsid w:val="41541BEF"/>
    <w:rsid w:val="415C6F3C"/>
    <w:rsid w:val="415F7558"/>
    <w:rsid w:val="4160628F"/>
    <w:rsid w:val="41644E72"/>
    <w:rsid w:val="41697B8A"/>
    <w:rsid w:val="416D7DEA"/>
    <w:rsid w:val="416E4241"/>
    <w:rsid w:val="41751C35"/>
    <w:rsid w:val="41785E4A"/>
    <w:rsid w:val="41785F19"/>
    <w:rsid w:val="417B5212"/>
    <w:rsid w:val="418441AA"/>
    <w:rsid w:val="41904FF6"/>
    <w:rsid w:val="4194150B"/>
    <w:rsid w:val="4198653D"/>
    <w:rsid w:val="419B0BAF"/>
    <w:rsid w:val="419C721D"/>
    <w:rsid w:val="419F52DB"/>
    <w:rsid w:val="41A13DE1"/>
    <w:rsid w:val="41A27C09"/>
    <w:rsid w:val="41A30F95"/>
    <w:rsid w:val="41A56E7D"/>
    <w:rsid w:val="41A62109"/>
    <w:rsid w:val="41A71D62"/>
    <w:rsid w:val="41A82A22"/>
    <w:rsid w:val="41B41817"/>
    <w:rsid w:val="41B74F0C"/>
    <w:rsid w:val="41B84076"/>
    <w:rsid w:val="41B8679D"/>
    <w:rsid w:val="41BA12F9"/>
    <w:rsid w:val="41BE4F7C"/>
    <w:rsid w:val="41C05633"/>
    <w:rsid w:val="41C20BF9"/>
    <w:rsid w:val="41C569AD"/>
    <w:rsid w:val="41C71E04"/>
    <w:rsid w:val="41C7349E"/>
    <w:rsid w:val="41C837B0"/>
    <w:rsid w:val="41CC0F71"/>
    <w:rsid w:val="41CD76CA"/>
    <w:rsid w:val="41CF42C3"/>
    <w:rsid w:val="41D11E51"/>
    <w:rsid w:val="41D31311"/>
    <w:rsid w:val="41D56D79"/>
    <w:rsid w:val="41D7112D"/>
    <w:rsid w:val="41DA6DC1"/>
    <w:rsid w:val="41DB2B05"/>
    <w:rsid w:val="41DE6E8C"/>
    <w:rsid w:val="41DE76DB"/>
    <w:rsid w:val="41E05DBE"/>
    <w:rsid w:val="41E1744F"/>
    <w:rsid w:val="41E336A8"/>
    <w:rsid w:val="41E34454"/>
    <w:rsid w:val="41E450E3"/>
    <w:rsid w:val="41E55B51"/>
    <w:rsid w:val="41E861C6"/>
    <w:rsid w:val="41EA5F9B"/>
    <w:rsid w:val="41EE6D7D"/>
    <w:rsid w:val="41EF4522"/>
    <w:rsid w:val="41EF7EB9"/>
    <w:rsid w:val="41F05622"/>
    <w:rsid w:val="41F218C6"/>
    <w:rsid w:val="41F224AD"/>
    <w:rsid w:val="41F234A0"/>
    <w:rsid w:val="41F3754E"/>
    <w:rsid w:val="41F41653"/>
    <w:rsid w:val="41F4373A"/>
    <w:rsid w:val="41F61931"/>
    <w:rsid w:val="41F6241E"/>
    <w:rsid w:val="41F7755A"/>
    <w:rsid w:val="41F83086"/>
    <w:rsid w:val="41F83530"/>
    <w:rsid w:val="41FA641F"/>
    <w:rsid w:val="4200525B"/>
    <w:rsid w:val="420218D2"/>
    <w:rsid w:val="42037DF6"/>
    <w:rsid w:val="42043A65"/>
    <w:rsid w:val="42053DBC"/>
    <w:rsid w:val="4206467A"/>
    <w:rsid w:val="42086CCB"/>
    <w:rsid w:val="42093571"/>
    <w:rsid w:val="420C2C4C"/>
    <w:rsid w:val="420D5BAC"/>
    <w:rsid w:val="420F177C"/>
    <w:rsid w:val="42122C5E"/>
    <w:rsid w:val="42127DF8"/>
    <w:rsid w:val="4215190E"/>
    <w:rsid w:val="42152200"/>
    <w:rsid w:val="421532F9"/>
    <w:rsid w:val="42170E07"/>
    <w:rsid w:val="4218354A"/>
    <w:rsid w:val="421F6680"/>
    <w:rsid w:val="42223726"/>
    <w:rsid w:val="42225114"/>
    <w:rsid w:val="422320BB"/>
    <w:rsid w:val="42256A44"/>
    <w:rsid w:val="422715BD"/>
    <w:rsid w:val="42277E73"/>
    <w:rsid w:val="422A1B5B"/>
    <w:rsid w:val="422A2FD6"/>
    <w:rsid w:val="422C6791"/>
    <w:rsid w:val="422C6FBB"/>
    <w:rsid w:val="42301BED"/>
    <w:rsid w:val="42324C5A"/>
    <w:rsid w:val="42347C3E"/>
    <w:rsid w:val="42382946"/>
    <w:rsid w:val="42391D34"/>
    <w:rsid w:val="423959F2"/>
    <w:rsid w:val="423C45B5"/>
    <w:rsid w:val="423D15E5"/>
    <w:rsid w:val="423E77C0"/>
    <w:rsid w:val="42405392"/>
    <w:rsid w:val="42456A6B"/>
    <w:rsid w:val="42461466"/>
    <w:rsid w:val="42491745"/>
    <w:rsid w:val="42496B22"/>
    <w:rsid w:val="424F3F6D"/>
    <w:rsid w:val="424F768D"/>
    <w:rsid w:val="42516554"/>
    <w:rsid w:val="425331F4"/>
    <w:rsid w:val="42563960"/>
    <w:rsid w:val="425776C3"/>
    <w:rsid w:val="425922C3"/>
    <w:rsid w:val="425B2D32"/>
    <w:rsid w:val="425D294B"/>
    <w:rsid w:val="425D5A91"/>
    <w:rsid w:val="425F3EC2"/>
    <w:rsid w:val="425F5DDD"/>
    <w:rsid w:val="426053BF"/>
    <w:rsid w:val="4260561F"/>
    <w:rsid w:val="42637A0F"/>
    <w:rsid w:val="4268637E"/>
    <w:rsid w:val="426C4683"/>
    <w:rsid w:val="426D6BA2"/>
    <w:rsid w:val="426E4FB1"/>
    <w:rsid w:val="4272003D"/>
    <w:rsid w:val="427759A0"/>
    <w:rsid w:val="42796C3D"/>
    <w:rsid w:val="427A1A45"/>
    <w:rsid w:val="427B5745"/>
    <w:rsid w:val="427F1BE7"/>
    <w:rsid w:val="42802657"/>
    <w:rsid w:val="42815507"/>
    <w:rsid w:val="42841B15"/>
    <w:rsid w:val="429A048A"/>
    <w:rsid w:val="429E325A"/>
    <w:rsid w:val="429F31DA"/>
    <w:rsid w:val="42A524F4"/>
    <w:rsid w:val="42A96281"/>
    <w:rsid w:val="42B07DF3"/>
    <w:rsid w:val="42B33B16"/>
    <w:rsid w:val="42B35861"/>
    <w:rsid w:val="42B50DF3"/>
    <w:rsid w:val="42B60D5C"/>
    <w:rsid w:val="42B7072C"/>
    <w:rsid w:val="42B90DDC"/>
    <w:rsid w:val="42BB08A1"/>
    <w:rsid w:val="42BD3449"/>
    <w:rsid w:val="42BE3DCC"/>
    <w:rsid w:val="42BF5EF5"/>
    <w:rsid w:val="42C05E6A"/>
    <w:rsid w:val="42C06D2B"/>
    <w:rsid w:val="42C072C3"/>
    <w:rsid w:val="42C07F97"/>
    <w:rsid w:val="42C27C64"/>
    <w:rsid w:val="42C32698"/>
    <w:rsid w:val="42C425D8"/>
    <w:rsid w:val="42C852B3"/>
    <w:rsid w:val="42CC7BF1"/>
    <w:rsid w:val="42CE4D17"/>
    <w:rsid w:val="42D001FD"/>
    <w:rsid w:val="42D26AAF"/>
    <w:rsid w:val="42D85791"/>
    <w:rsid w:val="42D91EF7"/>
    <w:rsid w:val="42D929F7"/>
    <w:rsid w:val="42D96B7F"/>
    <w:rsid w:val="42DD47F4"/>
    <w:rsid w:val="42DE3238"/>
    <w:rsid w:val="42E56410"/>
    <w:rsid w:val="42EA375E"/>
    <w:rsid w:val="42EC2C34"/>
    <w:rsid w:val="42ED4927"/>
    <w:rsid w:val="42EE3A78"/>
    <w:rsid w:val="42F53188"/>
    <w:rsid w:val="42F750B7"/>
    <w:rsid w:val="42FB2959"/>
    <w:rsid w:val="42FC5208"/>
    <w:rsid w:val="430255A3"/>
    <w:rsid w:val="43025E4C"/>
    <w:rsid w:val="43035099"/>
    <w:rsid w:val="430638F8"/>
    <w:rsid w:val="430703F6"/>
    <w:rsid w:val="4309438A"/>
    <w:rsid w:val="430C2463"/>
    <w:rsid w:val="431330A1"/>
    <w:rsid w:val="4314146B"/>
    <w:rsid w:val="43147C06"/>
    <w:rsid w:val="431D313B"/>
    <w:rsid w:val="431F7D99"/>
    <w:rsid w:val="432048AB"/>
    <w:rsid w:val="43206129"/>
    <w:rsid w:val="43224EF3"/>
    <w:rsid w:val="43246849"/>
    <w:rsid w:val="43277D4E"/>
    <w:rsid w:val="432B7887"/>
    <w:rsid w:val="432F2AB5"/>
    <w:rsid w:val="43323769"/>
    <w:rsid w:val="433439E5"/>
    <w:rsid w:val="43355599"/>
    <w:rsid w:val="43364072"/>
    <w:rsid w:val="433661CC"/>
    <w:rsid w:val="43380FA2"/>
    <w:rsid w:val="433A012C"/>
    <w:rsid w:val="433B7B03"/>
    <w:rsid w:val="433D755E"/>
    <w:rsid w:val="433E4F2E"/>
    <w:rsid w:val="433F1997"/>
    <w:rsid w:val="43405643"/>
    <w:rsid w:val="43416165"/>
    <w:rsid w:val="43453C72"/>
    <w:rsid w:val="434E6B13"/>
    <w:rsid w:val="43552A75"/>
    <w:rsid w:val="4355489F"/>
    <w:rsid w:val="43590409"/>
    <w:rsid w:val="43593065"/>
    <w:rsid w:val="435B50EA"/>
    <w:rsid w:val="435C4001"/>
    <w:rsid w:val="435D006D"/>
    <w:rsid w:val="436120F7"/>
    <w:rsid w:val="436267C8"/>
    <w:rsid w:val="4363015F"/>
    <w:rsid w:val="4364290A"/>
    <w:rsid w:val="43645D2A"/>
    <w:rsid w:val="43665A0F"/>
    <w:rsid w:val="43682964"/>
    <w:rsid w:val="436F166A"/>
    <w:rsid w:val="43707037"/>
    <w:rsid w:val="43742EA1"/>
    <w:rsid w:val="43742F6A"/>
    <w:rsid w:val="438338BD"/>
    <w:rsid w:val="43833DF8"/>
    <w:rsid w:val="4383655A"/>
    <w:rsid w:val="438414FC"/>
    <w:rsid w:val="438740B8"/>
    <w:rsid w:val="438A0C97"/>
    <w:rsid w:val="438A757E"/>
    <w:rsid w:val="438B3D8E"/>
    <w:rsid w:val="438B4B59"/>
    <w:rsid w:val="438B5778"/>
    <w:rsid w:val="438E44F3"/>
    <w:rsid w:val="438F4A8A"/>
    <w:rsid w:val="4390491E"/>
    <w:rsid w:val="43936E2D"/>
    <w:rsid w:val="43980CF9"/>
    <w:rsid w:val="43A2059D"/>
    <w:rsid w:val="43A82801"/>
    <w:rsid w:val="43A82A15"/>
    <w:rsid w:val="43AC7B7D"/>
    <w:rsid w:val="43B0645A"/>
    <w:rsid w:val="43B214C8"/>
    <w:rsid w:val="43B653C4"/>
    <w:rsid w:val="43B75BB5"/>
    <w:rsid w:val="43B91C1F"/>
    <w:rsid w:val="43B92C2A"/>
    <w:rsid w:val="43BA2619"/>
    <w:rsid w:val="43BE00C3"/>
    <w:rsid w:val="43C202BD"/>
    <w:rsid w:val="43C31CB7"/>
    <w:rsid w:val="43C45E11"/>
    <w:rsid w:val="43D0052E"/>
    <w:rsid w:val="43D0233C"/>
    <w:rsid w:val="43DB24DE"/>
    <w:rsid w:val="43DD5384"/>
    <w:rsid w:val="43DE4149"/>
    <w:rsid w:val="43E51E82"/>
    <w:rsid w:val="43E52C52"/>
    <w:rsid w:val="43E97CD0"/>
    <w:rsid w:val="43EA5326"/>
    <w:rsid w:val="43EB73AF"/>
    <w:rsid w:val="43EE701E"/>
    <w:rsid w:val="43F4438F"/>
    <w:rsid w:val="43F75355"/>
    <w:rsid w:val="43F82562"/>
    <w:rsid w:val="43FB1AEC"/>
    <w:rsid w:val="43FB2F63"/>
    <w:rsid w:val="43FB7CD1"/>
    <w:rsid w:val="43FF6B84"/>
    <w:rsid w:val="44017C75"/>
    <w:rsid w:val="44050348"/>
    <w:rsid w:val="44054848"/>
    <w:rsid w:val="440A7820"/>
    <w:rsid w:val="441217A9"/>
    <w:rsid w:val="441612A0"/>
    <w:rsid w:val="4417243B"/>
    <w:rsid w:val="44185DF6"/>
    <w:rsid w:val="441D20B2"/>
    <w:rsid w:val="441E3AC5"/>
    <w:rsid w:val="441F22DD"/>
    <w:rsid w:val="44211EF7"/>
    <w:rsid w:val="44212A6F"/>
    <w:rsid w:val="44220926"/>
    <w:rsid w:val="442451DD"/>
    <w:rsid w:val="44264567"/>
    <w:rsid w:val="4428507A"/>
    <w:rsid w:val="442F329C"/>
    <w:rsid w:val="4431317D"/>
    <w:rsid w:val="44340E05"/>
    <w:rsid w:val="44373738"/>
    <w:rsid w:val="44390D95"/>
    <w:rsid w:val="44396AA0"/>
    <w:rsid w:val="443C1744"/>
    <w:rsid w:val="443D4198"/>
    <w:rsid w:val="443D4443"/>
    <w:rsid w:val="443F7F06"/>
    <w:rsid w:val="44411CF9"/>
    <w:rsid w:val="4441288E"/>
    <w:rsid w:val="44425652"/>
    <w:rsid w:val="444632FE"/>
    <w:rsid w:val="444A1478"/>
    <w:rsid w:val="444A14AD"/>
    <w:rsid w:val="444C0828"/>
    <w:rsid w:val="444E1F54"/>
    <w:rsid w:val="444E3389"/>
    <w:rsid w:val="445154B1"/>
    <w:rsid w:val="445A05DF"/>
    <w:rsid w:val="44624EC3"/>
    <w:rsid w:val="44647696"/>
    <w:rsid w:val="44650967"/>
    <w:rsid w:val="44652A11"/>
    <w:rsid w:val="4465533A"/>
    <w:rsid w:val="446931B8"/>
    <w:rsid w:val="446C0054"/>
    <w:rsid w:val="446D0335"/>
    <w:rsid w:val="446F030C"/>
    <w:rsid w:val="446F4A26"/>
    <w:rsid w:val="446F7F9A"/>
    <w:rsid w:val="44704F68"/>
    <w:rsid w:val="44705F07"/>
    <w:rsid w:val="44707490"/>
    <w:rsid w:val="447C5B62"/>
    <w:rsid w:val="448153DA"/>
    <w:rsid w:val="448520D6"/>
    <w:rsid w:val="448710EC"/>
    <w:rsid w:val="44896155"/>
    <w:rsid w:val="448A132B"/>
    <w:rsid w:val="448E5703"/>
    <w:rsid w:val="448F7A19"/>
    <w:rsid w:val="4493667D"/>
    <w:rsid w:val="449575F8"/>
    <w:rsid w:val="44962C96"/>
    <w:rsid w:val="44964E8B"/>
    <w:rsid w:val="449E0FFA"/>
    <w:rsid w:val="449E1285"/>
    <w:rsid w:val="449F50AC"/>
    <w:rsid w:val="44A07ECB"/>
    <w:rsid w:val="44A25947"/>
    <w:rsid w:val="44A36DA9"/>
    <w:rsid w:val="44A74635"/>
    <w:rsid w:val="44AA0C79"/>
    <w:rsid w:val="44AC310A"/>
    <w:rsid w:val="44AE2EF7"/>
    <w:rsid w:val="44B1522F"/>
    <w:rsid w:val="44B20EF9"/>
    <w:rsid w:val="44B36A4E"/>
    <w:rsid w:val="44B5294D"/>
    <w:rsid w:val="44B9299E"/>
    <w:rsid w:val="44BA06AC"/>
    <w:rsid w:val="44BA06AD"/>
    <w:rsid w:val="44BB2A2F"/>
    <w:rsid w:val="44BE4A22"/>
    <w:rsid w:val="44BE6FBB"/>
    <w:rsid w:val="44C45254"/>
    <w:rsid w:val="44C7216A"/>
    <w:rsid w:val="44C749C9"/>
    <w:rsid w:val="44C768FF"/>
    <w:rsid w:val="44CA3B3C"/>
    <w:rsid w:val="44CA452F"/>
    <w:rsid w:val="44CB6523"/>
    <w:rsid w:val="44D616DC"/>
    <w:rsid w:val="44D6287A"/>
    <w:rsid w:val="44D76CC9"/>
    <w:rsid w:val="44D97BB8"/>
    <w:rsid w:val="44DB1800"/>
    <w:rsid w:val="44DE25D2"/>
    <w:rsid w:val="44DE62D0"/>
    <w:rsid w:val="44DF0588"/>
    <w:rsid w:val="44E10319"/>
    <w:rsid w:val="44E142A0"/>
    <w:rsid w:val="44E95641"/>
    <w:rsid w:val="44EC5E91"/>
    <w:rsid w:val="44ED4833"/>
    <w:rsid w:val="44F406AC"/>
    <w:rsid w:val="44F45409"/>
    <w:rsid w:val="44F54A28"/>
    <w:rsid w:val="44F86EB4"/>
    <w:rsid w:val="44FB4301"/>
    <w:rsid w:val="44FB5BCB"/>
    <w:rsid w:val="44FC427C"/>
    <w:rsid w:val="44FD7A47"/>
    <w:rsid w:val="44FE7ADC"/>
    <w:rsid w:val="45000041"/>
    <w:rsid w:val="450005C9"/>
    <w:rsid w:val="45003E87"/>
    <w:rsid w:val="45023B9E"/>
    <w:rsid w:val="450942EC"/>
    <w:rsid w:val="4509606D"/>
    <w:rsid w:val="45096F7B"/>
    <w:rsid w:val="450D3278"/>
    <w:rsid w:val="4510050D"/>
    <w:rsid w:val="45111C40"/>
    <w:rsid w:val="45131D4D"/>
    <w:rsid w:val="451468E7"/>
    <w:rsid w:val="45154905"/>
    <w:rsid w:val="45172D26"/>
    <w:rsid w:val="451A0234"/>
    <w:rsid w:val="451A2DBE"/>
    <w:rsid w:val="451B227B"/>
    <w:rsid w:val="45210001"/>
    <w:rsid w:val="45215682"/>
    <w:rsid w:val="45263E6F"/>
    <w:rsid w:val="45295ED6"/>
    <w:rsid w:val="452D553F"/>
    <w:rsid w:val="452E1C7B"/>
    <w:rsid w:val="453004E5"/>
    <w:rsid w:val="45304CBE"/>
    <w:rsid w:val="4532085A"/>
    <w:rsid w:val="45344E9F"/>
    <w:rsid w:val="4535080B"/>
    <w:rsid w:val="453A108E"/>
    <w:rsid w:val="453C195F"/>
    <w:rsid w:val="453C7FA1"/>
    <w:rsid w:val="453F3E6B"/>
    <w:rsid w:val="45414626"/>
    <w:rsid w:val="45466E17"/>
    <w:rsid w:val="454B4454"/>
    <w:rsid w:val="454C48EC"/>
    <w:rsid w:val="454D2C3B"/>
    <w:rsid w:val="454E0D0B"/>
    <w:rsid w:val="45501182"/>
    <w:rsid w:val="45514107"/>
    <w:rsid w:val="45530CC7"/>
    <w:rsid w:val="455343A0"/>
    <w:rsid w:val="45576158"/>
    <w:rsid w:val="455834C1"/>
    <w:rsid w:val="45583DD2"/>
    <w:rsid w:val="45593A98"/>
    <w:rsid w:val="455C3CB7"/>
    <w:rsid w:val="455F2435"/>
    <w:rsid w:val="4561411B"/>
    <w:rsid w:val="45634822"/>
    <w:rsid w:val="456D6F3A"/>
    <w:rsid w:val="456E075B"/>
    <w:rsid w:val="45750862"/>
    <w:rsid w:val="45776ED2"/>
    <w:rsid w:val="45777AC2"/>
    <w:rsid w:val="457F7769"/>
    <w:rsid w:val="45820EE4"/>
    <w:rsid w:val="458266A9"/>
    <w:rsid w:val="45894AC2"/>
    <w:rsid w:val="458A06CD"/>
    <w:rsid w:val="458A1A8D"/>
    <w:rsid w:val="458D1F42"/>
    <w:rsid w:val="458D668F"/>
    <w:rsid w:val="45900D53"/>
    <w:rsid w:val="45951793"/>
    <w:rsid w:val="4595428D"/>
    <w:rsid w:val="459B2F61"/>
    <w:rsid w:val="459E1D90"/>
    <w:rsid w:val="45A14FF1"/>
    <w:rsid w:val="45AB34FB"/>
    <w:rsid w:val="45AE41CB"/>
    <w:rsid w:val="45AF6BF4"/>
    <w:rsid w:val="45B24F7E"/>
    <w:rsid w:val="45B73B03"/>
    <w:rsid w:val="45B848D5"/>
    <w:rsid w:val="45BB3C4A"/>
    <w:rsid w:val="45BF4311"/>
    <w:rsid w:val="45C0359C"/>
    <w:rsid w:val="45C560D9"/>
    <w:rsid w:val="45C815AD"/>
    <w:rsid w:val="45C93340"/>
    <w:rsid w:val="45D07BBA"/>
    <w:rsid w:val="45D32EFE"/>
    <w:rsid w:val="45D723E3"/>
    <w:rsid w:val="45D755B4"/>
    <w:rsid w:val="45D95FD6"/>
    <w:rsid w:val="45DA78C8"/>
    <w:rsid w:val="45DD0844"/>
    <w:rsid w:val="45E02B3F"/>
    <w:rsid w:val="45E83575"/>
    <w:rsid w:val="45EC1993"/>
    <w:rsid w:val="45EC7738"/>
    <w:rsid w:val="45EF6FA0"/>
    <w:rsid w:val="45F14296"/>
    <w:rsid w:val="45F70D3C"/>
    <w:rsid w:val="45FA4715"/>
    <w:rsid w:val="45FA4BF1"/>
    <w:rsid w:val="46003143"/>
    <w:rsid w:val="46012C67"/>
    <w:rsid w:val="46036785"/>
    <w:rsid w:val="46061BAE"/>
    <w:rsid w:val="46066730"/>
    <w:rsid w:val="460B77AA"/>
    <w:rsid w:val="460C11F6"/>
    <w:rsid w:val="460E78E4"/>
    <w:rsid w:val="46193257"/>
    <w:rsid w:val="461A743E"/>
    <w:rsid w:val="462157CA"/>
    <w:rsid w:val="46243EEF"/>
    <w:rsid w:val="46295ADB"/>
    <w:rsid w:val="462B0038"/>
    <w:rsid w:val="46373513"/>
    <w:rsid w:val="463C5657"/>
    <w:rsid w:val="464136DB"/>
    <w:rsid w:val="46416DBE"/>
    <w:rsid w:val="46430475"/>
    <w:rsid w:val="46451BBF"/>
    <w:rsid w:val="46476E45"/>
    <w:rsid w:val="464B2A42"/>
    <w:rsid w:val="464D3520"/>
    <w:rsid w:val="464E3356"/>
    <w:rsid w:val="465316A5"/>
    <w:rsid w:val="46564ABF"/>
    <w:rsid w:val="46582BF9"/>
    <w:rsid w:val="4658451E"/>
    <w:rsid w:val="465A5030"/>
    <w:rsid w:val="46625B29"/>
    <w:rsid w:val="46634DD8"/>
    <w:rsid w:val="466577A5"/>
    <w:rsid w:val="46677B5A"/>
    <w:rsid w:val="467223F5"/>
    <w:rsid w:val="4673038E"/>
    <w:rsid w:val="467312CD"/>
    <w:rsid w:val="467355EA"/>
    <w:rsid w:val="467457D5"/>
    <w:rsid w:val="4675665D"/>
    <w:rsid w:val="4678277E"/>
    <w:rsid w:val="467C44F0"/>
    <w:rsid w:val="467F10CC"/>
    <w:rsid w:val="468075AD"/>
    <w:rsid w:val="46896112"/>
    <w:rsid w:val="468C047B"/>
    <w:rsid w:val="469101C7"/>
    <w:rsid w:val="46910E5E"/>
    <w:rsid w:val="46920483"/>
    <w:rsid w:val="46933970"/>
    <w:rsid w:val="46933A87"/>
    <w:rsid w:val="4696625A"/>
    <w:rsid w:val="46995B29"/>
    <w:rsid w:val="469E7EE9"/>
    <w:rsid w:val="469F0304"/>
    <w:rsid w:val="46A36D24"/>
    <w:rsid w:val="46A405DD"/>
    <w:rsid w:val="46A57EA2"/>
    <w:rsid w:val="46A80910"/>
    <w:rsid w:val="46AA6112"/>
    <w:rsid w:val="46AE36B8"/>
    <w:rsid w:val="46B04C26"/>
    <w:rsid w:val="46B0605D"/>
    <w:rsid w:val="46B60B33"/>
    <w:rsid w:val="46B73349"/>
    <w:rsid w:val="46B81B0D"/>
    <w:rsid w:val="46B9187A"/>
    <w:rsid w:val="46B937D0"/>
    <w:rsid w:val="46BA1810"/>
    <w:rsid w:val="46BD1D17"/>
    <w:rsid w:val="46BF0B14"/>
    <w:rsid w:val="46BF703C"/>
    <w:rsid w:val="46C21621"/>
    <w:rsid w:val="46C54D57"/>
    <w:rsid w:val="46C838A8"/>
    <w:rsid w:val="46C96445"/>
    <w:rsid w:val="46C97C88"/>
    <w:rsid w:val="46CB76D3"/>
    <w:rsid w:val="46CC15C5"/>
    <w:rsid w:val="46CC5DC1"/>
    <w:rsid w:val="46CE344A"/>
    <w:rsid w:val="46D02E18"/>
    <w:rsid w:val="46D03E7C"/>
    <w:rsid w:val="46DD0018"/>
    <w:rsid w:val="46E1379D"/>
    <w:rsid w:val="46E22909"/>
    <w:rsid w:val="46E22A32"/>
    <w:rsid w:val="46E32C04"/>
    <w:rsid w:val="46E82845"/>
    <w:rsid w:val="46E961C8"/>
    <w:rsid w:val="46EE56CF"/>
    <w:rsid w:val="46EF65B2"/>
    <w:rsid w:val="46F3002A"/>
    <w:rsid w:val="46F35F85"/>
    <w:rsid w:val="46F57F77"/>
    <w:rsid w:val="46F7483B"/>
    <w:rsid w:val="46F9279B"/>
    <w:rsid w:val="46FA7013"/>
    <w:rsid w:val="46FB1BB2"/>
    <w:rsid w:val="46FC350B"/>
    <w:rsid w:val="46FE486D"/>
    <w:rsid w:val="47031BB1"/>
    <w:rsid w:val="47050663"/>
    <w:rsid w:val="47067634"/>
    <w:rsid w:val="470813B2"/>
    <w:rsid w:val="47092584"/>
    <w:rsid w:val="470B6A13"/>
    <w:rsid w:val="470C6671"/>
    <w:rsid w:val="47135290"/>
    <w:rsid w:val="47147064"/>
    <w:rsid w:val="47170DA0"/>
    <w:rsid w:val="471A6462"/>
    <w:rsid w:val="471B6380"/>
    <w:rsid w:val="471E6EDA"/>
    <w:rsid w:val="47222153"/>
    <w:rsid w:val="47236164"/>
    <w:rsid w:val="47254333"/>
    <w:rsid w:val="472A13C8"/>
    <w:rsid w:val="472B0783"/>
    <w:rsid w:val="472D0285"/>
    <w:rsid w:val="472F52CD"/>
    <w:rsid w:val="4735108B"/>
    <w:rsid w:val="4736006F"/>
    <w:rsid w:val="473750E1"/>
    <w:rsid w:val="47384686"/>
    <w:rsid w:val="47391E2E"/>
    <w:rsid w:val="473D559A"/>
    <w:rsid w:val="47400318"/>
    <w:rsid w:val="474224A9"/>
    <w:rsid w:val="47442378"/>
    <w:rsid w:val="47445DAE"/>
    <w:rsid w:val="47455BC7"/>
    <w:rsid w:val="47461BFA"/>
    <w:rsid w:val="47465A7E"/>
    <w:rsid w:val="474902EE"/>
    <w:rsid w:val="474972D6"/>
    <w:rsid w:val="474A0B81"/>
    <w:rsid w:val="474C0E9E"/>
    <w:rsid w:val="474D2CB0"/>
    <w:rsid w:val="474D757B"/>
    <w:rsid w:val="4750001F"/>
    <w:rsid w:val="47502D9B"/>
    <w:rsid w:val="475223EC"/>
    <w:rsid w:val="47522CAD"/>
    <w:rsid w:val="4753389F"/>
    <w:rsid w:val="475415E3"/>
    <w:rsid w:val="47570681"/>
    <w:rsid w:val="47596B9E"/>
    <w:rsid w:val="475B5781"/>
    <w:rsid w:val="47607B9D"/>
    <w:rsid w:val="476835DD"/>
    <w:rsid w:val="476B3452"/>
    <w:rsid w:val="476E5EF9"/>
    <w:rsid w:val="47721AC0"/>
    <w:rsid w:val="47733EC6"/>
    <w:rsid w:val="47740FBE"/>
    <w:rsid w:val="477643FF"/>
    <w:rsid w:val="47792C2A"/>
    <w:rsid w:val="477A5149"/>
    <w:rsid w:val="477B53E2"/>
    <w:rsid w:val="477E718B"/>
    <w:rsid w:val="478016B3"/>
    <w:rsid w:val="47822E2C"/>
    <w:rsid w:val="47871876"/>
    <w:rsid w:val="478C0186"/>
    <w:rsid w:val="478E0A1E"/>
    <w:rsid w:val="47915B4F"/>
    <w:rsid w:val="47920DB7"/>
    <w:rsid w:val="479367C2"/>
    <w:rsid w:val="479619B9"/>
    <w:rsid w:val="4796753A"/>
    <w:rsid w:val="47996F65"/>
    <w:rsid w:val="479A75C9"/>
    <w:rsid w:val="479C00F2"/>
    <w:rsid w:val="479C3C6D"/>
    <w:rsid w:val="479E354D"/>
    <w:rsid w:val="479F1D14"/>
    <w:rsid w:val="479F3E1A"/>
    <w:rsid w:val="47A37A27"/>
    <w:rsid w:val="47A73E90"/>
    <w:rsid w:val="47A86195"/>
    <w:rsid w:val="47A90F96"/>
    <w:rsid w:val="47AA06EA"/>
    <w:rsid w:val="47AE36CE"/>
    <w:rsid w:val="47AF53EC"/>
    <w:rsid w:val="47B1489E"/>
    <w:rsid w:val="47B73B0D"/>
    <w:rsid w:val="47BD7A8F"/>
    <w:rsid w:val="47C3675B"/>
    <w:rsid w:val="47C6616D"/>
    <w:rsid w:val="47C841CF"/>
    <w:rsid w:val="47C949B4"/>
    <w:rsid w:val="47D3028A"/>
    <w:rsid w:val="47D35D02"/>
    <w:rsid w:val="47D41E35"/>
    <w:rsid w:val="47D72479"/>
    <w:rsid w:val="47D966AD"/>
    <w:rsid w:val="47DB5C60"/>
    <w:rsid w:val="47DC463B"/>
    <w:rsid w:val="47DE00E1"/>
    <w:rsid w:val="47E32079"/>
    <w:rsid w:val="47E34A4D"/>
    <w:rsid w:val="47E63F53"/>
    <w:rsid w:val="47E73CCE"/>
    <w:rsid w:val="47EA3390"/>
    <w:rsid w:val="47EC789B"/>
    <w:rsid w:val="47ED347B"/>
    <w:rsid w:val="47ED4703"/>
    <w:rsid w:val="47EE6782"/>
    <w:rsid w:val="47EF6B75"/>
    <w:rsid w:val="47F02B5E"/>
    <w:rsid w:val="47F44192"/>
    <w:rsid w:val="47F537A6"/>
    <w:rsid w:val="47F738A5"/>
    <w:rsid w:val="47F73A85"/>
    <w:rsid w:val="47F77205"/>
    <w:rsid w:val="47FF3857"/>
    <w:rsid w:val="48010628"/>
    <w:rsid w:val="48035C78"/>
    <w:rsid w:val="48044857"/>
    <w:rsid w:val="4807459B"/>
    <w:rsid w:val="4808767F"/>
    <w:rsid w:val="48091747"/>
    <w:rsid w:val="480B691E"/>
    <w:rsid w:val="48117E23"/>
    <w:rsid w:val="48123F95"/>
    <w:rsid w:val="48124C83"/>
    <w:rsid w:val="4813115F"/>
    <w:rsid w:val="48186C79"/>
    <w:rsid w:val="481921EF"/>
    <w:rsid w:val="481B1290"/>
    <w:rsid w:val="481C5CC7"/>
    <w:rsid w:val="481F57C7"/>
    <w:rsid w:val="48205709"/>
    <w:rsid w:val="48210E16"/>
    <w:rsid w:val="48236315"/>
    <w:rsid w:val="48247C20"/>
    <w:rsid w:val="48256D66"/>
    <w:rsid w:val="48265143"/>
    <w:rsid w:val="4828202F"/>
    <w:rsid w:val="482902C5"/>
    <w:rsid w:val="482A53AF"/>
    <w:rsid w:val="482B7936"/>
    <w:rsid w:val="482C4519"/>
    <w:rsid w:val="483602D1"/>
    <w:rsid w:val="483A638B"/>
    <w:rsid w:val="484478BE"/>
    <w:rsid w:val="4846134F"/>
    <w:rsid w:val="484B4BE9"/>
    <w:rsid w:val="484B793A"/>
    <w:rsid w:val="48502025"/>
    <w:rsid w:val="48523713"/>
    <w:rsid w:val="48532504"/>
    <w:rsid w:val="485338B7"/>
    <w:rsid w:val="48541821"/>
    <w:rsid w:val="48574C3E"/>
    <w:rsid w:val="485B4D12"/>
    <w:rsid w:val="485E69C1"/>
    <w:rsid w:val="485F38AD"/>
    <w:rsid w:val="48657582"/>
    <w:rsid w:val="48672E0B"/>
    <w:rsid w:val="486813D6"/>
    <w:rsid w:val="486816C4"/>
    <w:rsid w:val="486B31A4"/>
    <w:rsid w:val="486B63BC"/>
    <w:rsid w:val="486F45DC"/>
    <w:rsid w:val="48705CC5"/>
    <w:rsid w:val="48723AB1"/>
    <w:rsid w:val="48741F0E"/>
    <w:rsid w:val="48780A7B"/>
    <w:rsid w:val="48780C45"/>
    <w:rsid w:val="48787A35"/>
    <w:rsid w:val="487C1C96"/>
    <w:rsid w:val="487C1ED9"/>
    <w:rsid w:val="487D5E3D"/>
    <w:rsid w:val="487E3E6B"/>
    <w:rsid w:val="48802F30"/>
    <w:rsid w:val="488057C8"/>
    <w:rsid w:val="48842F56"/>
    <w:rsid w:val="488834D8"/>
    <w:rsid w:val="48883D8B"/>
    <w:rsid w:val="488A3D88"/>
    <w:rsid w:val="488D4053"/>
    <w:rsid w:val="488E01E5"/>
    <w:rsid w:val="488E3C45"/>
    <w:rsid w:val="48935A0A"/>
    <w:rsid w:val="489B2CD9"/>
    <w:rsid w:val="48A112B0"/>
    <w:rsid w:val="48A678FA"/>
    <w:rsid w:val="48A71387"/>
    <w:rsid w:val="48A7732C"/>
    <w:rsid w:val="48A93C14"/>
    <w:rsid w:val="48AA5C34"/>
    <w:rsid w:val="48AB6101"/>
    <w:rsid w:val="48AB69C7"/>
    <w:rsid w:val="48B50C6A"/>
    <w:rsid w:val="48B60FFF"/>
    <w:rsid w:val="48B67629"/>
    <w:rsid w:val="48B97CF9"/>
    <w:rsid w:val="48BD3867"/>
    <w:rsid w:val="48C129F6"/>
    <w:rsid w:val="48C201E0"/>
    <w:rsid w:val="48C416E9"/>
    <w:rsid w:val="48CA07DC"/>
    <w:rsid w:val="48CB20C0"/>
    <w:rsid w:val="48CB5DCF"/>
    <w:rsid w:val="48D068BB"/>
    <w:rsid w:val="48D07602"/>
    <w:rsid w:val="48D277FD"/>
    <w:rsid w:val="48D53C0F"/>
    <w:rsid w:val="48D76D22"/>
    <w:rsid w:val="48D97581"/>
    <w:rsid w:val="48DE56E0"/>
    <w:rsid w:val="48E917CF"/>
    <w:rsid w:val="48EB3B85"/>
    <w:rsid w:val="48EE2018"/>
    <w:rsid w:val="48EE462F"/>
    <w:rsid w:val="48F22281"/>
    <w:rsid w:val="48F734DF"/>
    <w:rsid w:val="48FA0B79"/>
    <w:rsid w:val="48FD1A28"/>
    <w:rsid w:val="48FE2C09"/>
    <w:rsid w:val="48FF12B7"/>
    <w:rsid w:val="48FF23B6"/>
    <w:rsid w:val="49015F0F"/>
    <w:rsid w:val="49060731"/>
    <w:rsid w:val="490A065A"/>
    <w:rsid w:val="490E6E8B"/>
    <w:rsid w:val="49103DD6"/>
    <w:rsid w:val="491057F2"/>
    <w:rsid w:val="49164EB0"/>
    <w:rsid w:val="491D6E6F"/>
    <w:rsid w:val="491D760C"/>
    <w:rsid w:val="49210654"/>
    <w:rsid w:val="49217161"/>
    <w:rsid w:val="49235D7A"/>
    <w:rsid w:val="4924560B"/>
    <w:rsid w:val="492534A6"/>
    <w:rsid w:val="492947E8"/>
    <w:rsid w:val="492A18F2"/>
    <w:rsid w:val="492A2C83"/>
    <w:rsid w:val="492D342F"/>
    <w:rsid w:val="492D67B4"/>
    <w:rsid w:val="492E1641"/>
    <w:rsid w:val="492E27E1"/>
    <w:rsid w:val="49312044"/>
    <w:rsid w:val="493138A2"/>
    <w:rsid w:val="49321500"/>
    <w:rsid w:val="493540B9"/>
    <w:rsid w:val="49381995"/>
    <w:rsid w:val="4938203A"/>
    <w:rsid w:val="493A0170"/>
    <w:rsid w:val="493C2830"/>
    <w:rsid w:val="493D169C"/>
    <w:rsid w:val="493E6DC9"/>
    <w:rsid w:val="494028A4"/>
    <w:rsid w:val="49404BD4"/>
    <w:rsid w:val="49454411"/>
    <w:rsid w:val="494640F6"/>
    <w:rsid w:val="4949102A"/>
    <w:rsid w:val="494A68BF"/>
    <w:rsid w:val="494C01F4"/>
    <w:rsid w:val="494D1FDE"/>
    <w:rsid w:val="494F2317"/>
    <w:rsid w:val="495064EF"/>
    <w:rsid w:val="49513EFD"/>
    <w:rsid w:val="4956502A"/>
    <w:rsid w:val="495C0CC9"/>
    <w:rsid w:val="495E0329"/>
    <w:rsid w:val="495E490C"/>
    <w:rsid w:val="495F62F8"/>
    <w:rsid w:val="49601691"/>
    <w:rsid w:val="49610088"/>
    <w:rsid w:val="496262A1"/>
    <w:rsid w:val="4963654A"/>
    <w:rsid w:val="49673E00"/>
    <w:rsid w:val="496A06BB"/>
    <w:rsid w:val="496A24BC"/>
    <w:rsid w:val="496C73C8"/>
    <w:rsid w:val="496D5CAC"/>
    <w:rsid w:val="496D6392"/>
    <w:rsid w:val="496E7F8E"/>
    <w:rsid w:val="496F4F1C"/>
    <w:rsid w:val="49711CB8"/>
    <w:rsid w:val="49741ABF"/>
    <w:rsid w:val="497C79EB"/>
    <w:rsid w:val="49855974"/>
    <w:rsid w:val="498738F0"/>
    <w:rsid w:val="49891591"/>
    <w:rsid w:val="498C16A5"/>
    <w:rsid w:val="49907283"/>
    <w:rsid w:val="499337BC"/>
    <w:rsid w:val="499B3A2B"/>
    <w:rsid w:val="49A50E21"/>
    <w:rsid w:val="49A5709E"/>
    <w:rsid w:val="49AB56F9"/>
    <w:rsid w:val="49AB6250"/>
    <w:rsid w:val="49AD6557"/>
    <w:rsid w:val="49AE02B8"/>
    <w:rsid w:val="49AE337E"/>
    <w:rsid w:val="49AF5523"/>
    <w:rsid w:val="49B55CFB"/>
    <w:rsid w:val="49B6304A"/>
    <w:rsid w:val="49B81B1E"/>
    <w:rsid w:val="49B95FC3"/>
    <w:rsid w:val="49BE6240"/>
    <w:rsid w:val="49C158F6"/>
    <w:rsid w:val="49C30021"/>
    <w:rsid w:val="49C51823"/>
    <w:rsid w:val="49CB3314"/>
    <w:rsid w:val="49CC075E"/>
    <w:rsid w:val="49CE7DA6"/>
    <w:rsid w:val="49D018C0"/>
    <w:rsid w:val="49D07799"/>
    <w:rsid w:val="49D30999"/>
    <w:rsid w:val="49D341FF"/>
    <w:rsid w:val="49D74CD0"/>
    <w:rsid w:val="49D905C9"/>
    <w:rsid w:val="49E037D1"/>
    <w:rsid w:val="49E145E6"/>
    <w:rsid w:val="49E32E19"/>
    <w:rsid w:val="49E5607A"/>
    <w:rsid w:val="49E6387B"/>
    <w:rsid w:val="49E76523"/>
    <w:rsid w:val="49E87EF4"/>
    <w:rsid w:val="49EB1682"/>
    <w:rsid w:val="49F10742"/>
    <w:rsid w:val="49F31307"/>
    <w:rsid w:val="49F35D18"/>
    <w:rsid w:val="49F677A4"/>
    <w:rsid w:val="49F8152E"/>
    <w:rsid w:val="49FD7A61"/>
    <w:rsid w:val="4A054948"/>
    <w:rsid w:val="4A066D1B"/>
    <w:rsid w:val="4A0A00C8"/>
    <w:rsid w:val="4A0B07AB"/>
    <w:rsid w:val="4A0B7FD6"/>
    <w:rsid w:val="4A1222CB"/>
    <w:rsid w:val="4A151563"/>
    <w:rsid w:val="4A182949"/>
    <w:rsid w:val="4A197BE7"/>
    <w:rsid w:val="4A1B3F29"/>
    <w:rsid w:val="4A1D5FA7"/>
    <w:rsid w:val="4A222D32"/>
    <w:rsid w:val="4A264E15"/>
    <w:rsid w:val="4A27103A"/>
    <w:rsid w:val="4A307FC2"/>
    <w:rsid w:val="4A3159DE"/>
    <w:rsid w:val="4A320ADD"/>
    <w:rsid w:val="4A392F79"/>
    <w:rsid w:val="4A395A6F"/>
    <w:rsid w:val="4A3E4F24"/>
    <w:rsid w:val="4A3E7845"/>
    <w:rsid w:val="4A3F4427"/>
    <w:rsid w:val="4A4354D3"/>
    <w:rsid w:val="4A441CDF"/>
    <w:rsid w:val="4A45000D"/>
    <w:rsid w:val="4A456A65"/>
    <w:rsid w:val="4A4572CA"/>
    <w:rsid w:val="4A4729D4"/>
    <w:rsid w:val="4A482F21"/>
    <w:rsid w:val="4A48552A"/>
    <w:rsid w:val="4A4929A3"/>
    <w:rsid w:val="4A4A08E8"/>
    <w:rsid w:val="4A4B2091"/>
    <w:rsid w:val="4A4B7F39"/>
    <w:rsid w:val="4A5210DA"/>
    <w:rsid w:val="4A5643B8"/>
    <w:rsid w:val="4A5A2120"/>
    <w:rsid w:val="4A6212BB"/>
    <w:rsid w:val="4A6379AE"/>
    <w:rsid w:val="4A68464E"/>
    <w:rsid w:val="4A690E54"/>
    <w:rsid w:val="4A710519"/>
    <w:rsid w:val="4A736E66"/>
    <w:rsid w:val="4A740B64"/>
    <w:rsid w:val="4A761523"/>
    <w:rsid w:val="4A76314C"/>
    <w:rsid w:val="4A77019E"/>
    <w:rsid w:val="4A771B2F"/>
    <w:rsid w:val="4A7A1689"/>
    <w:rsid w:val="4A7B201F"/>
    <w:rsid w:val="4A7D107F"/>
    <w:rsid w:val="4A7D6F17"/>
    <w:rsid w:val="4A7D72FE"/>
    <w:rsid w:val="4A7E3FBA"/>
    <w:rsid w:val="4A800B23"/>
    <w:rsid w:val="4A806679"/>
    <w:rsid w:val="4A8070A0"/>
    <w:rsid w:val="4A81217A"/>
    <w:rsid w:val="4A816415"/>
    <w:rsid w:val="4A8169B0"/>
    <w:rsid w:val="4A817CD1"/>
    <w:rsid w:val="4A86422F"/>
    <w:rsid w:val="4A873619"/>
    <w:rsid w:val="4A8A0904"/>
    <w:rsid w:val="4A8F00A0"/>
    <w:rsid w:val="4A922C2D"/>
    <w:rsid w:val="4A9267C5"/>
    <w:rsid w:val="4A9C01B8"/>
    <w:rsid w:val="4A9C17D6"/>
    <w:rsid w:val="4A9D2186"/>
    <w:rsid w:val="4AA25F11"/>
    <w:rsid w:val="4AA32FA7"/>
    <w:rsid w:val="4AA53393"/>
    <w:rsid w:val="4AAA1860"/>
    <w:rsid w:val="4AAA343F"/>
    <w:rsid w:val="4AAC63DB"/>
    <w:rsid w:val="4AB0393A"/>
    <w:rsid w:val="4AB41D74"/>
    <w:rsid w:val="4AB4569B"/>
    <w:rsid w:val="4AB531F1"/>
    <w:rsid w:val="4AB66E50"/>
    <w:rsid w:val="4AB80B3B"/>
    <w:rsid w:val="4ABA1F14"/>
    <w:rsid w:val="4ABD1BBA"/>
    <w:rsid w:val="4ABE1796"/>
    <w:rsid w:val="4ABE4DC7"/>
    <w:rsid w:val="4AC07C19"/>
    <w:rsid w:val="4AC3597F"/>
    <w:rsid w:val="4AC41D3A"/>
    <w:rsid w:val="4AC521BD"/>
    <w:rsid w:val="4AC61AF2"/>
    <w:rsid w:val="4AC621A7"/>
    <w:rsid w:val="4AC735D4"/>
    <w:rsid w:val="4AC84944"/>
    <w:rsid w:val="4AC937A6"/>
    <w:rsid w:val="4AC93A05"/>
    <w:rsid w:val="4ACB68CE"/>
    <w:rsid w:val="4ACC0D73"/>
    <w:rsid w:val="4ACD1E91"/>
    <w:rsid w:val="4ACD66E5"/>
    <w:rsid w:val="4ACE3736"/>
    <w:rsid w:val="4ACF187B"/>
    <w:rsid w:val="4ACF2C8F"/>
    <w:rsid w:val="4AD037A9"/>
    <w:rsid w:val="4AD82CCF"/>
    <w:rsid w:val="4ADB6709"/>
    <w:rsid w:val="4ADC29BF"/>
    <w:rsid w:val="4AE040C1"/>
    <w:rsid w:val="4AE15C13"/>
    <w:rsid w:val="4AE62322"/>
    <w:rsid w:val="4AE7099D"/>
    <w:rsid w:val="4AEC252A"/>
    <w:rsid w:val="4AEF3A45"/>
    <w:rsid w:val="4AF314F1"/>
    <w:rsid w:val="4AF402E8"/>
    <w:rsid w:val="4AF56939"/>
    <w:rsid w:val="4AF60947"/>
    <w:rsid w:val="4AFA6CF9"/>
    <w:rsid w:val="4AFB6920"/>
    <w:rsid w:val="4AFB72C2"/>
    <w:rsid w:val="4AFC2D94"/>
    <w:rsid w:val="4B032E74"/>
    <w:rsid w:val="4B032FD8"/>
    <w:rsid w:val="4B0563C6"/>
    <w:rsid w:val="4B0606C2"/>
    <w:rsid w:val="4B072FEE"/>
    <w:rsid w:val="4B0A18F8"/>
    <w:rsid w:val="4B0A3305"/>
    <w:rsid w:val="4B0B508E"/>
    <w:rsid w:val="4B0B7ACF"/>
    <w:rsid w:val="4B0C22E1"/>
    <w:rsid w:val="4B0C6D91"/>
    <w:rsid w:val="4B0E3E6A"/>
    <w:rsid w:val="4B0F3D3D"/>
    <w:rsid w:val="4B113C06"/>
    <w:rsid w:val="4B122D95"/>
    <w:rsid w:val="4B140B20"/>
    <w:rsid w:val="4B1442A3"/>
    <w:rsid w:val="4B1B311C"/>
    <w:rsid w:val="4B1E1506"/>
    <w:rsid w:val="4B202175"/>
    <w:rsid w:val="4B2146ED"/>
    <w:rsid w:val="4B2242D5"/>
    <w:rsid w:val="4B235353"/>
    <w:rsid w:val="4B236A9F"/>
    <w:rsid w:val="4B26059C"/>
    <w:rsid w:val="4B2660E6"/>
    <w:rsid w:val="4B2B09AD"/>
    <w:rsid w:val="4B2B51BD"/>
    <w:rsid w:val="4B2C745B"/>
    <w:rsid w:val="4B2D3468"/>
    <w:rsid w:val="4B2D7528"/>
    <w:rsid w:val="4B31496D"/>
    <w:rsid w:val="4B321C1B"/>
    <w:rsid w:val="4B355C56"/>
    <w:rsid w:val="4B36175B"/>
    <w:rsid w:val="4B3B5AFA"/>
    <w:rsid w:val="4B3C1FFB"/>
    <w:rsid w:val="4B41425D"/>
    <w:rsid w:val="4B4142A3"/>
    <w:rsid w:val="4B465D9B"/>
    <w:rsid w:val="4B4847EB"/>
    <w:rsid w:val="4B48502C"/>
    <w:rsid w:val="4B49709A"/>
    <w:rsid w:val="4B4A6541"/>
    <w:rsid w:val="4B4D6898"/>
    <w:rsid w:val="4B5267C3"/>
    <w:rsid w:val="4B527115"/>
    <w:rsid w:val="4B540CA9"/>
    <w:rsid w:val="4B5456BE"/>
    <w:rsid w:val="4B566CE5"/>
    <w:rsid w:val="4B574B60"/>
    <w:rsid w:val="4B596CBD"/>
    <w:rsid w:val="4B5D0914"/>
    <w:rsid w:val="4B5D2A3A"/>
    <w:rsid w:val="4B5F25B6"/>
    <w:rsid w:val="4B62600F"/>
    <w:rsid w:val="4B667BB7"/>
    <w:rsid w:val="4B6805A6"/>
    <w:rsid w:val="4B6E60A0"/>
    <w:rsid w:val="4B742CE3"/>
    <w:rsid w:val="4B7541EA"/>
    <w:rsid w:val="4B7842AB"/>
    <w:rsid w:val="4B794D1E"/>
    <w:rsid w:val="4B794F2C"/>
    <w:rsid w:val="4B7A60FE"/>
    <w:rsid w:val="4B7F55BD"/>
    <w:rsid w:val="4B810CA3"/>
    <w:rsid w:val="4B8425A0"/>
    <w:rsid w:val="4B896F05"/>
    <w:rsid w:val="4B8C7453"/>
    <w:rsid w:val="4B92449B"/>
    <w:rsid w:val="4B932620"/>
    <w:rsid w:val="4B9356C6"/>
    <w:rsid w:val="4B953201"/>
    <w:rsid w:val="4B9635AC"/>
    <w:rsid w:val="4B965851"/>
    <w:rsid w:val="4B975C26"/>
    <w:rsid w:val="4B9809DC"/>
    <w:rsid w:val="4B980F81"/>
    <w:rsid w:val="4B9C7486"/>
    <w:rsid w:val="4B9E620B"/>
    <w:rsid w:val="4BA37295"/>
    <w:rsid w:val="4BA60796"/>
    <w:rsid w:val="4BA76D10"/>
    <w:rsid w:val="4BA9176E"/>
    <w:rsid w:val="4BAC7BC0"/>
    <w:rsid w:val="4BB248F8"/>
    <w:rsid w:val="4BB429FF"/>
    <w:rsid w:val="4BB46609"/>
    <w:rsid w:val="4BB746C5"/>
    <w:rsid w:val="4BBB1EF3"/>
    <w:rsid w:val="4BBD5DE8"/>
    <w:rsid w:val="4BBE0798"/>
    <w:rsid w:val="4BCA4D55"/>
    <w:rsid w:val="4BCC6D58"/>
    <w:rsid w:val="4BCD71C6"/>
    <w:rsid w:val="4BCE0582"/>
    <w:rsid w:val="4BD11656"/>
    <w:rsid w:val="4BD6165A"/>
    <w:rsid w:val="4BD97BC0"/>
    <w:rsid w:val="4BDA07D9"/>
    <w:rsid w:val="4BDB4F08"/>
    <w:rsid w:val="4BDC1E49"/>
    <w:rsid w:val="4BDC497E"/>
    <w:rsid w:val="4BDF606B"/>
    <w:rsid w:val="4BE04AB3"/>
    <w:rsid w:val="4BE1230E"/>
    <w:rsid w:val="4BE345D5"/>
    <w:rsid w:val="4BE3623D"/>
    <w:rsid w:val="4BE51F23"/>
    <w:rsid w:val="4BE55262"/>
    <w:rsid w:val="4BE7712B"/>
    <w:rsid w:val="4BE84C73"/>
    <w:rsid w:val="4BEA52F6"/>
    <w:rsid w:val="4BEA611E"/>
    <w:rsid w:val="4BEE63D5"/>
    <w:rsid w:val="4BEE6C9A"/>
    <w:rsid w:val="4BF007FA"/>
    <w:rsid w:val="4BF04333"/>
    <w:rsid w:val="4BF42873"/>
    <w:rsid w:val="4BF45956"/>
    <w:rsid w:val="4BF529A2"/>
    <w:rsid w:val="4BFA07B8"/>
    <w:rsid w:val="4BFD12B8"/>
    <w:rsid w:val="4BFF4B44"/>
    <w:rsid w:val="4BFF5B74"/>
    <w:rsid w:val="4BFF64C2"/>
    <w:rsid w:val="4C0124B5"/>
    <w:rsid w:val="4C015339"/>
    <w:rsid w:val="4C064D0F"/>
    <w:rsid w:val="4C084206"/>
    <w:rsid w:val="4C08438C"/>
    <w:rsid w:val="4C0A0EF7"/>
    <w:rsid w:val="4C0E0C65"/>
    <w:rsid w:val="4C0F3AA4"/>
    <w:rsid w:val="4C155E1F"/>
    <w:rsid w:val="4C174652"/>
    <w:rsid w:val="4C1A27AA"/>
    <w:rsid w:val="4C1A7AA7"/>
    <w:rsid w:val="4C1C1311"/>
    <w:rsid w:val="4C1D0538"/>
    <w:rsid w:val="4C1D5B3F"/>
    <w:rsid w:val="4C232745"/>
    <w:rsid w:val="4C2436B7"/>
    <w:rsid w:val="4C256A3F"/>
    <w:rsid w:val="4C257EF8"/>
    <w:rsid w:val="4C2743BC"/>
    <w:rsid w:val="4C2A543A"/>
    <w:rsid w:val="4C2D56ED"/>
    <w:rsid w:val="4C2E31DB"/>
    <w:rsid w:val="4C2F211F"/>
    <w:rsid w:val="4C2F6866"/>
    <w:rsid w:val="4C30544B"/>
    <w:rsid w:val="4C31666A"/>
    <w:rsid w:val="4C335166"/>
    <w:rsid w:val="4C351F1A"/>
    <w:rsid w:val="4C355CBB"/>
    <w:rsid w:val="4C356B5D"/>
    <w:rsid w:val="4C3C68F7"/>
    <w:rsid w:val="4C3D776C"/>
    <w:rsid w:val="4C3F1E22"/>
    <w:rsid w:val="4C407B79"/>
    <w:rsid w:val="4C4265DC"/>
    <w:rsid w:val="4C4E2362"/>
    <w:rsid w:val="4C50544E"/>
    <w:rsid w:val="4C523F59"/>
    <w:rsid w:val="4C5415D6"/>
    <w:rsid w:val="4C542A2D"/>
    <w:rsid w:val="4C5739F2"/>
    <w:rsid w:val="4C5C18F9"/>
    <w:rsid w:val="4C5D213D"/>
    <w:rsid w:val="4C5D2653"/>
    <w:rsid w:val="4C5E53D3"/>
    <w:rsid w:val="4C674687"/>
    <w:rsid w:val="4C687DF9"/>
    <w:rsid w:val="4C6A7990"/>
    <w:rsid w:val="4C73615A"/>
    <w:rsid w:val="4C7639BE"/>
    <w:rsid w:val="4C773837"/>
    <w:rsid w:val="4C7A2A62"/>
    <w:rsid w:val="4C7B40A7"/>
    <w:rsid w:val="4C7F5A6E"/>
    <w:rsid w:val="4C844636"/>
    <w:rsid w:val="4C872CE4"/>
    <w:rsid w:val="4C8A0443"/>
    <w:rsid w:val="4C8A5A85"/>
    <w:rsid w:val="4C8D093B"/>
    <w:rsid w:val="4C8E63EA"/>
    <w:rsid w:val="4C8F024E"/>
    <w:rsid w:val="4C9104C0"/>
    <w:rsid w:val="4C9314DA"/>
    <w:rsid w:val="4C933338"/>
    <w:rsid w:val="4C9A0CB7"/>
    <w:rsid w:val="4C9D4C07"/>
    <w:rsid w:val="4C9E3157"/>
    <w:rsid w:val="4C9E53BF"/>
    <w:rsid w:val="4C9F289C"/>
    <w:rsid w:val="4CA06FDC"/>
    <w:rsid w:val="4CA27BCE"/>
    <w:rsid w:val="4CA42117"/>
    <w:rsid w:val="4CA555F3"/>
    <w:rsid w:val="4CA93AC1"/>
    <w:rsid w:val="4CAB0972"/>
    <w:rsid w:val="4CAB543F"/>
    <w:rsid w:val="4CAF1B6D"/>
    <w:rsid w:val="4CAF3EE8"/>
    <w:rsid w:val="4CB00A4E"/>
    <w:rsid w:val="4CB56B3E"/>
    <w:rsid w:val="4CC201FC"/>
    <w:rsid w:val="4CC238F1"/>
    <w:rsid w:val="4CCA22DB"/>
    <w:rsid w:val="4CCC5743"/>
    <w:rsid w:val="4CCE3A6D"/>
    <w:rsid w:val="4CCF479F"/>
    <w:rsid w:val="4CCF6F76"/>
    <w:rsid w:val="4CD06279"/>
    <w:rsid w:val="4CD307F0"/>
    <w:rsid w:val="4CD37C11"/>
    <w:rsid w:val="4CD6122A"/>
    <w:rsid w:val="4CD61D00"/>
    <w:rsid w:val="4CD673CD"/>
    <w:rsid w:val="4CD8227F"/>
    <w:rsid w:val="4CD85F2B"/>
    <w:rsid w:val="4CDD4001"/>
    <w:rsid w:val="4CDF0B37"/>
    <w:rsid w:val="4CE001D5"/>
    <w:rsid w:val="4CE60E06"/>
    <w:rsid w:val="4CEA39E9"/>
    <w:rsid w:val="4CF202AA"/>
    <w:rsid w:val="4CF47C0B"/>
    <w:rsid w:val="4CF821C5"/>
    <w:rsid w:val="4CFB06BE"/>
    <w:rsid w:val="4CFC52F9"/>
    <w:rsid w:val="4D004E15"/>
    <w:rsid w:val="4D051A28"/>
    <w:rsid w:val="4D0C2404"/>
    <w:rsid w:val="4D0D27F3"/>
    <w:rsid w:val="4D1844B9"/>
    <w:rsid w:val="4D184FBB"/>
    <w:rsid w:val="4D19508A"/>
    <w:rsid w:val="4D1E22E8"/>
    <w:rsid w:val="4D246394"/>
    <w:rsid w:val="4D2B1354"/>
    <w:rsid w:val="4D2E582D"/>
    <w:rsid w:val="4D2E6570"/>
    <w:rsid w:val="4D31190B"/>
    <w:rsid w:val="4D342848"/>
    <w:rsid w:val="4D366F04"/>
    <w:rsid w:val="4D3E68AD"/>
    <w:rsid w:val="4D42324A"/>
    <w:rsid w:val="4D446BB2"/>
    <w:rsid w:val="4D4658A0"/>
    <w:rsid w:val="4D481E6B"/>
    <w:rsid w:val="4D491E43"/>
    <w:rsid w:val="4D4C0C32"/>
    <w:rsid w:val="4D4C144F"/>
    <w:rsid w:val="4D505F89"/>
    <w:rsid w:val="4D511BE0"/>
    <w:rsid w:val="4D524C11"/>
    <w:rsid w:val="4D533FDD"/>
    <w:rsid w:val="4D5B3E3B"/>
    <w:rsid w:val="4D6318B4"/>
    <w:rsid w:val="4D6466C7"/>
    <w:rsid w:val="4D646EE5"/>
    <w:rsid w:val="4D647483"/>
    <w:rsid w:val="4D664215"/>
    <w:rsid w:val="4D666F4F"/>
    <w:rsid w:val="4D6F0831"/>
    <w:rsid w:val="4D720AF0"/>
    <w:rsid w:val="4D726A7C"/>
    <w:rsid w:val="4D74025D"/>
    <w:rsid w:val="4D7529B5"/>
    <w:rsid w:val="4D753E46"/>
    <w:rsid w:val="4D756B92"/>
    <w:rsid w:val="4D756CF8"/>
    <w:rsid w:val="4D7A581B"/>
    <w:rsid w:val="4D81400B"/>
    <w:rsid w:val="4D816AD5"/>
    <w:rsid w:val="4D8320A8"/>
    <w:rsid w:val="4D8455C5"/>
    <w:rsid w:val="4D851146"/>
    <w:rsid w:val="4D852BB8"/>
    <w:rsid w:val="4D862C55"/>
    <w:rsid w:val="4D8641B0"/>
    <w:rsid w:val="4D8B308E"/>
    <w:rsid w:val="4D8E5F82"/>
    <w:rsid w:val="4D912365"/>
    <w:rsid w:val="4D91349C"/>
    <w:rsid w:val="4D921AB0"/>
    <w:rsid w:val="4DA152CB"/>
    <w:rsid w:val="4DA45077"/>
    <w:rsid w:val="4DA82A21"/>
    <w:rsid w:val="4DAA57E6"/>
    <w:rsid w:val="4DAD0D17"/>
    <w:rsid w:val="4DAE7193"/>
    <w:rsid w:val="4DB05926"/>
    <w:rsid w:val="4DB11147"/>
    <w:rsid w:val="4DB233CA"/>
    <w:rsid w:val="4DB433FF"/>
    <w:rsid w:val="4DB725E2"/>
    <w:rsid w:val="4DB77FDE"/>
    <w:rsid w:val="4DBB2A71"/>
    <w:rsid w:val="4DBE37CD"/>
    <w:rsid w:val="4DBE4705"/>
    <w:rsid w:val="4DBF4A16"/>
    <w:rsid w:val="4DC026C7"/>
    <w:rsid w:val="4DC2110B"/>
    <w:rsid w:val="4DC45FD6"/>
    <w:rsid w:val="4DC548DD"/>
    <w:rsid w:val="4DC57EC1"/>
    <w:rsid w:val="4DC65728"/>
    <w:rsid w:val="4DC6633D"/>
    <w:rsid w:val="4DD0570E"/>
    <w:rsid w:val="4DD27D64"/>
    <w:rsid w:val="4DD538DC"/>
    <w:rsid w:val="4DD74D96"/>
    <w:rsid w:val="4DDD0EBB"/>
    <w:rsid w:val="4DE4393A"/>
    <w:rsid w:val="4DE50873"/>
    <w:rsid w:val="4DEA2613"/>
    <w:rsid w:val="4DEA7306"/>
    <w:rsid w:val="4DEB1478"/>
    <w:rsid w:val="4DEE6745"/>
    <w:rsid w:val="4DF4125E"/>
    <w:rsid w:val="4DF961F0"/>
    <w:rsid w:val="4DFA6885"/>
    <w:rsid w:val="4DFB2BC5"/>
    <w:rsid w:val="4DFB5264"/>
    <w:rsid w:val="4DFC0545"/>
    <w:rsid w:val="4DFC30DB"/>
    <w:rsid w:val="4DFE7796"/>
    <w:rsid w:val="4E000B09"/>
    <w:rsid w:val="4E03565C"/>
    <w:rsid w:val="4E052FCE"/>
    <w:rsid w:val="4E063521"/>
    <w:rsid w:val="4E064C2B"/>
    <w:rsid w:val="4E065997"/>
    <w:rsid w:val="4E065E6A"/>
    <w:rsid w:val="4E0739ED"/>
    <w:rsid w:val="4E09614D"/>
    <w:rsid w:val="4E0A7E9D"/>
    <w:rsid w:val="4E0E22C4"/>
    <w:rsid w:val="4E113719"/>
    <w:rsid w:val="4E11703D"/>
    <w:rsid w:val="4E121201"/>
    <w:rsid w:val="4E1846DD"/>
    <w:rsid w:val="4E1933FC"/>
    <w:rsid w:val="4E1A7748"/>
    <w:rsid w:val="4E1E6DF8"/>
    <w:rsid w:val="4E253205"/>
    <w:rsid w:val="4E262405"/>
    <w:rsid w:val="4E2A08FF"/>
    <w:rsid w:val="4E2A30AB"/>
    <w:rsid w:val="4E2B597D"/>
    <w:rsid w:val="4E2D3D2F"/>
    <w:rsid w:val="4E2F467C"/>
    <w:rsid w:val="4E3010B3"/>
    <w:rsid w:val="4E304384"/>
    <w:rsid w:val="4E327E3E"/>
    <w:rsid w:val="4E364C37"/>
    <w:rsid w:val="4E38182C"/>
    <w:rsid w:val="4E3B0330"/>
    <w:rsid w:val="4E3B0530"/>
    <w:rsid w:val="4E3D4652"/>
    <w:rsid w:val="4E3E391A"/>
    <w:rsid w:val="4E3F2EFC"/>
    <w:rsid w:val="4E4136A9"/>
    <w:rsid w:val="4E4364AC"/>
    <w:rsid w:val="4E4A54C4"/>
    <w:rsid w:val="4E4F2BA8"/>
    <w:rsid w:val="4E4F3404"/>
    <w:rsid w:val="4E55206A"/>
    <w:rsid w:val="4E5639D8"/>
    <w:rsid w:val="4E564238"/>
    <w:rsid w:val="4E566BBB"/>
    <w:rsid w:val="4E5C6C4C"/>
    <w:rsid w:val="4E604C5F"/>
    <w:rsid w:val="4E626D13"/>
    <w:rsid w:val="4E627949"/>
    <w:rsid w:val="4E644C33"/>
    <w:rsid w:val="4E6504CB"/>
    <w:rsid w:val="4E6A6C15"/>
    <w:rsid w:val="4E6B1B7F"/>
    <w:rsid w:val="4E6C7E5A"/>
    <w:rsid w:val="4E706BB1"/>
    <w:rsid w:val="4E7109D5"/>
    <w:rsid w:val="4E724E86"/>
    <w:rsid w:val="4E73138D"/>
    <w:rsid w:val="4E732D2D"/>
    <w:rsid w:val="4E756596"/>
    <w:rsid w:val="4E765D53"/>
    <w:rsid w:val="4E772036"/>
    <w:rsid w:val="4E7D591E"/>
    <w:rsid w:val="4E7D7C11"/>
    <w:rsid w:val="4E7E5EBA"/>
    <w:rsid w:val="4E7F0359"/>
    <w:rsid w:val="4E7F5C2C"/>
    <w:rsid w:val="4E7F71A7"/>
    <w:rsid w:val="4E824978"/>
    <w:rsid w:val="4E830028"/>
    <w:rsid w:val="4E83070D"/>
    <w:rsid w:val="4E8422E7"/>
    <w:rsid w:val="4E8503D8"/>
    <w:rsid w:val="4E874A2B"/>
    <w:rsid w:val="4E87602D"/>
    <w:rsid w:val="4E882860"/>
    <w:rsid w:val="4E8A08BA"/>
    <w:rsid w:val="4E8B1E01"/>
    <w:rsid w:val="4E8C3052"/>
    <w:rsid w:val="4E906625"/>
    <w:rsid w:val="4E9157B1"/>
    <w:rsid w:val="4E94684E"/>
    <w:rsid w:val="4E972813"/>
    <w:rsid w:val="4E9A31F4"/>
    <w:rsid w:val="4E9A56AB"/>
    <w:rsid w:val="4EA456C7"/>
    <w:rsid w:val="4EA87F07"/>
    <w:rsid w:val="4EA92FEE"/>
    <w:rsid w:val="4EAB1C18"/>
    <w:rsid w:val="4EAC5847"/>
    <w:rsid w:val="4EAC78FE"/>
    <w:rsid w:val="4EAF0F73"/>
    <w:rsid w:val="4EB2310D"/>
    <w:rsid w:val="4EB231EA"/>
    <w:rsid w:val="4EB44795"/>
    <w:rsid w:val="4EBB250E"/>
    <w:rsid w:val="4EBC3137"/>
    <w:rsid w:val="4EBC4C15"/>
    <w:rsid w:val="4EC22EC2"/>
    <w:rsid w:val="4EC534E3"/>
    <w:rsid w:val="4EC65323"/>
    <w:rsid w:val="4ECD51A6"/>
    <w:rsid w:val="4ECE3F21"/>
    <w:rsid w:val="4ECE7E49"/>
    <w:rsid w:val="4ECF5AD9"/>
    <w:rsid w:val="4ED35459"/>
    <w:rsid w:val="4ED4003B"/>
    <w:rsid w:val="4ED52300"/>
    <w:rsid w:val="4EDA6BF6"/>
    <w:rsid w:val="4EDD57A4"/>
    <w:rsid w:val="4EDF4C72"/>
    <w:rsid w:val="4EE259B0"/>
    <w:rsid w:val="4EE3529B"/>
    <w:rsid w:val="4EE64E5A"/>
    <w:rsid w:val="4EE774EE"/>
    <w:rsid w:val="4EE9652A"/>
    <w:rsid w:val="4EEA0BB0"/>
    <w:rsid w:val="4EEA2A74"/>
    <w:rsid w:val="4EF055F8"/>
    <w:rsid w:val="4EF13FFE"/>
    <w:rsid w:val="4EF26F6F"/>
    <w:rsid w:val="4EF5550A"/>
    <w:rsid w:val="4EF619C0"/>
    <w:rsid w:val="4EF75F85"/>
    <w:rsid w:val="4EF974AD"/>
    <w:rsid w:val="4EFD4F5B"/>
    <w:rsid w:val="4EFF2A67"/>
    <w:rsid w:val="4EFF345D"/>
    <w:rsid w:val="4F010B4D"/>
    <w:rsid w:val="4F015809"/>
    <w:rsid w:val="4F043E4A"/>
    <w:rsid w:val="4F0736F3"/>
    <w:rsid w:val="4F0761E6"/>
    <w:rsid w:val="4F08253A"/>
    <w:rsid w:val="4F0C188A"/>
    <w:rsid w:val="4F0E14B2"/>
    <w:rsid w:val="4F0E2AE4"/>
    <w:rsid w:val="4F122F71"/>
    <w:rsid w:val="4F185DC2"/>
    <w:rsid w:val="4F1877CF"/>
    <w:rsid w:val="4F1A09B2"/>
    <w:rsid w:val="4F1A77C0"/>
    <w:rsid w:val="4F1B145E"/>
    <w:rsid w:val="4F1C028B"/>
    <w:rsid w:val="4F1C4229"/>
    <w:rsid w:val="4F1C6103"/>
    <w:rsid w:val="4F21533F"/>
    <w:rsid w:val="4F2317B7"/>
    <w:rsid w:val="4F232D13"/>
    <w:rsid w:val="4F2445E5"/>
    <w:rsid w:val="4F285588"/>
    <w:rsid w:val="4F2E1511"/>
    <w:rsid w:val="4F2E6183"/>
    <w:rsid w:val="4F2F13A0"/>
    <w:rsid w:val="4F397B2C"/>
    <w:rsid w:val="4F3B3D70"/>
    <w:rsid w:val="4F3C1C58"/>
    <w:rsid w:val="4F3D0677"/>
    <w:rsid w:val="4F456BE9"/>
    <w:rsid w:val="4F4A4C1C"/>
    <w:rsid w:val="4F545753"/>
    <w:rsid w:val="4F580120"/>
    <w:rsid w:val="4F5B323A"/>
    <w:rsid w:val="4F6A2696"/>
    <w:rsid w:val="4F6B0EBF"/>
    <w:rsid w:val="4F6C4914"/>
    <w:rsid w:val="4F6D568C"/>
    <w:rsid w:val="4F6F62D5"/>
    <w:rsid w:val="4F711713"/>
    <w:rsid w:val="4F7360EC"/>
    <w:rsid w:val="4F7367EA"/>
    <w:rsid w:val="4F736D2B"/>
    <w:rsid w:val="4F753E7D"/>
    <w:rsid w:val="4F765768"/>
    <w:rsid w:val="4F7833D9"/>
    <w:rsid w:val="4F7D40D2"/>
    <w:rsid w:val="4F826994"/>
    <w:rsid w:val="4F877911"/>
    <w:rsid w:val="4F8D2F56"/>
    <w:rsid w:val="4F8E6363"/>
    <w:rsid w:val="4F8E77AF"/>
    <w:rsid w:val="4F9149AB"/>
    <w:rsid w:val="4F98042E"/>
    <w:rsid w:val="4F9B5B50"/>
    <w:rsid w:val="4F9C6E29"/>
    <w:rsid w:val="4FA80420"/>
    <w:rsid w:val="4FA850EA"/>
    <w:rsid w:val="4FA92CD9"/>
    <w:rsid w:val="4FAA02CD"/>
    <w:rsid w:val="4FAA5CD5"/>
    <w:rsid w:val="4FB54DFF"/>
    <w:rsid w:val="4FB7788A"/>
    <w:rsid w:val="4FBA07A5"/>
    <w:rsid w:val="4FBE5B54"/>
    <w:rsid w:val="4FC03BF6"/>
    <w:rsid w:val="4FC300F9"/>
    <w:rsid w:val="4FC73F78"/>
    <w:rsid w:val="4FCD09B7"/>
    <w:rsid w:val="4FCD683F"/>
    <w:rsid w:val="4FCF0C16"/>
    <w:rsid w:val="4FD00BF8"/>
    <w:rsid w:val="4FD04D4D"/>
    <w:rsid w:val="4FD227FB"/>
    <w:rsid w:val="4FD263D3"/>
    <w:rsid w:val="4FD41D93"/>
    <w:rsid w:val="4FD47A91"/>
    <w:rsid w:val="4FD60F37"/>
    <w:rsid w:val="4FD61094"/>
    <w:rsid w:val="4FD678EB"/>
    <w:rsid w:val="4FD8259B"/>
    <w:rsid w:val="4FD852FE"/>
    <w:rsid w:val="4FD866CF"/>
    <w:rsid w:val="4FD9553D"/>
    <w:rsid w:val="4FDB064A"/>
    <w:rsid w:val="4FE018D4"/>
    <w:rsid w:val="4FE35B75"/>
    <w:rsid w:val="4FE40ABB"/>
    <w:rsid w:val="4FE52859"/>
    <w:rsid w:val="4FE5519E"/>
    <w:rsid w:val="4FE601B8"/>
    <w:rsid w:val="4FEC464E"/>
    <w:rsid w:val="4FED17EF"/>
    <w:rsid w:val="4FED24E2"/>
    <w:rsid w:val="4FF163BD"/>
    <w:rsid w:val="4FF33ED4"/>
    <w:rsid w:val="4FF448F3"/>
    <w:rsid w:val="4FF56604"/>
    <w:rsid w:val="4FF96413"/>
    <w:rsid w:val="4FF96485"/>
    <w:rsid w:val="50001F92"/>
    <w:rsid w:val="5007492E"/>
    <w:rsid w:val="50085068"/>
    <w:rsid w:val="5009073F"/>
    <w:rsid w:val="500A3E63"/>
    <w:rsid w:val="500D77C0"/>
    <w:rsid w:val="500F09F0"/>
    <w:rsid w:val="50106C84"/>
    <w:rsid w:val="501C2CC3"/>
    <w:rsid w:val="501D187D"/>
    <w:rsid w:val="501D30B3"/>
    <w:rsid w:val="501E734A"/>
    <w:rsid w:val="501F2917"/>
    <w:rsid w:val="501F7D74"/>
    <w:rsid w:val="50267840"/>
    <w:rsid w:val="502D50A3"/>
    <w:rsid w:val="502F5F98"/>
    <w:rsid w:val="50350BA4"/>
    <w:rsid w:val="5035406A"/>
    <w:rsid w:val="50363300"/>
    <w:rsid w:val="5039655D"/>
    <w:rsid w:val="503C3245"/>
    <w:rsid w:val="503E029B"/>
    <w:rsid w:val="504144CC"/>
    <w:rsid w:val="504369BF"/>
    <w:rsid w:val="504709CF"/>
    <w:rsid w:val="504777F4"/>
    <w:rsid w:val="504A24E1"/>
    <w:rsid w:val="504A5334"/>
    <w:rsid w:val="504C68AA"/>
    <w:rsid w:val="504D0762"/>
    <w:rsid w:val="50510E96"/>
    <w:rsid w:val="505249EC"/>
    <w:rsid w:val="5053597D"/>
    <w:rsid w:val="505359FB"/>
    <w:rsid w:val="5055648B"/>
    <w:rsid w:val="505803D2"/>
    <w:rsid w:val="50587646"/>
    <w:rsid w:val="505B5691"/>
    <w:rsid w:val="505C06CC"/>
    <w:rsid w:val="5061462B"/>
    <w:rsid w:val="506161E3"/>
    <w:rsid w:val="50616DE6"/>
    <w:rsid w:val="50641DAB"/>
    <w:rsid w:val="50655998"/>
    <w:rsid w:val="506F2D67"/>
    <w:rsid w:val="50702CD3"/>
    <w:rsid w:val="50707CEE"/>
    <w:rsid w:val="50755ADA"/>
    <w:rsid w:val="50766651"/>
    <w:rsid w:val="507A0BC3"/>
    <w:rsid w:val="50803317"/>
    <w:rsid w:val="50811D64"/>
    <w:rsid w:val="50812F8D"/>
    <w:rsid w:val="508271A8"/>
    <w:rsid w:val="50876F0F"/>
    <w:rsid w:val="50880C17"/>
    <w:rsid w:val="50887415"/>
    <w:rsid w:val="5089364C"/>
    <w:rsid w:val="508940F3"/>
    <w:rsid w:val="508D31C3"/>
    <w:rsid w:val="50922780"/>
    <w:rsid w:val="509470A8"/>
    <w:rsid w:val="50950BC7"/>
    <w:rsid w:val="50995742"/>
    <w:rsid w:val="509E28CA"/>
    <w:rsid w:val="50A266C7"/>
    <w:rsid w:val="50A37527"/>
    <w:rsid w:val="50A4522D"/>
    <w:rsid w:val="50AC018A"/>
    <w:rsid w:val="50AE3E8C"/>
    <w:rsid w:val="50AF02D0"/>
    <w:rsid w:val="50AF6D49"/>
    <w:rsid w:val="50B205CC"/>
    <w:rsid w:val="50B47F84"/>
    <w:rsid w:val="50B572AF"/>
    <w:rsid w:val="50B91DC8"/>
    <w:rsid w:val="50B9631C"/>
    <w:rsid w:val="50BB6EA7"/>
    <w:rsid w:val="50BE1BFB"/>
    <w:rsid w:val="50C004CB"/>
    <w:rsid w:val="50C23AEB"/>
    <w:rsid w:val="50C253EB"/>
    <w:rsid w:val="50C32522"/>
    <w:rsid w:val="50C60029"/>
    <w:rsid w:val="50C652CB"/>
    <w:rsid w:val="50C97E9B"/>
    <w:rsid w:val="50CB16F4"/>
    <w:rsid w:val="50CC4544"/>
    <w:rsid w:val="50CC567E"/>
    <w:rsid w:val="50CC6889"/>
    <w:rsid w:val="50CD364A"/>
    <w:rsid w:val="50CD6EA6"/>
    <w:rsid w:val="50CF382E"/>
    <w:rsid w:val="50CF51EA"/>
    <w:rsid w:val="50D24AED"/>
    <w:rsid w:val="50D26FBB"/>
    <w:rsid w:val="50D30995"/>
    <w:rsid w:val="50D32246"/>
    <w:rsid w:val="50D96D8D"/>
    <w:rsid w:val="50DA1A38"/>
    <w:rsid w:val="50DA2957"/>
    <w:rsid w:val="50DC4CE6"/>
    <w:rsid w:val="50DE18DC"/>
    <w:rsid w:val="50DE2388"/>
    <w:rsid w:val="50DE5DD8"/>
    <w:rsid w:val="50DF64DA"/>
    <w:rsid w:val="50E47838"/>
    <w:rsid w:val="50E72BFC"/>
    <w:rsid w:val="50E84E9A"/>
    <w:rsid w:val="50EC69C0"/>
    <w:rsid w:val="50EE7219"/>
    <w:rsid w:val="50EF0529"/>
    <w:rsid w:val="50F61486"/>
    <w:rsid w:val="50F71404"/>
    <w:rsid w:val="50F746CA"/>
    <w:rsid w:val="50FC689B"/>
    <w:rsid w:val="51052574"/>
    <w:rsid w:val="51077DF1"/>
    <w:rsid w:val="510863C0"/>
    <w:rsid w:val="51090619"/>
    <w:rsid w:val="510C1C64"/>
    <w:rsid w:val="510C4123"/>
    <w:rsid w:val="510E3233"/>
    <w:rsid w:val="510F4AC5"/>
    <w:rsid w:val="51147E70"/>
    <w:rsid w:val="511923CB"/>
    <w:rsid w:val="511A5B72"/>
    <w:rsid w:val="511C69ED"/>
    <w:rsid w:val="511F2477"/>
    <w:rsid w:val="512020CE"/>
    <w:rsid w:val="51227ED3"/>
    <w:rsid w:val="51241D49"/>
    <w:rsid w:val="51276712"/>
    <w:rsid w:val="512B2DE6"/>
    <w:rsid w:val="512C6314"/>
    <w:rsid w:val="512E0DEB"/>
    <w:rsid w:val="51323C51"/>
    <w:rsid w:val="513C0521"/>
    <w:rsid w:val="513D3CEC"/>
    <w:rsid w:val="513E5F1C"/>
    <w:rsid w:val="5141467B"/>
    <w:rsid w:val="514151BF"/>
    <w:rsid w:val="51445A01"/>
    <w:rsid w:val="514531E3"/>
    <w:rsid w:val="51463EC4"/>
    <w:rsid w:val="51472700"/>
    <w:rsid w:val="51487D3B"/>
    <w:rsid w:val="515661A9"/>
    <w:rsid w:val="515763A0"/>
    <w:rsid w:val="51584850"/>
    <w:rsid w:val="515E0D4C"/>
    <w:rsid w:val="51622B27"/>
    <w:rsid w:val="516305C2"/>
    <w:rsid w:val="51633ABB"/>
    <w:rsid w:val="5166055D"/>
    <w:rsid w:val="51685D46"/>
    <w:rsid w:val="5169757F"/>
    <w:rsid w:val="516F53EB"/>
    <w:rsid w:val="51707963"/>
    <w:rsid w:val="51715101"/>
    <w:rsid w:val="51762F05"/>
    <w:rsid w:val="51784930"/>
    <w:rsid w:val="517902BF"/>
    <w:rsid w:val="51822C4F"/>
    <w:rsid w:val="518339B0"/>
    <w:rsid w:val="51851DB7"/>
    <w:rsid w:val="518A3E52"/>
    <w:rsid w:val="518A66A7"/>
    <w:rsid w:val="518C021E"/>
    <w:rsid w:val="518E7566"/>
    <w:rsid w:val="518F5E41"/>
    <w:rsid w:val="51920C97"/>
    <w:rsid w:val="51947CD9"/>
    <w:rsid w:val="51974C6B"/>
    <w:rsid w:val="51A0144A"/>
    <w:rsid w:val="51A06209"/>
    <w:rsid w:val="51A13472"/>
    <w:rsid w:val="51A47D64"/>
    <w:rsid w:val="51A67922"/>
    <w:rsid w:val="51A7797E"/>
    <w:rsid w:val="51A81D79"/>
    <w:rsid w:val="51A84253"/>
    <w:rsid w:val="51AA1CA0"/>
    <w:rsid w:val="51AA4697"/>
    <w:rsid w:val="51AD4683"/>
    <w:rsid w:val="51AE2044"/>
    <w:rsid w:val="51AE39A7"/>
    <w:rsid w:val="51AF6AEF"/>
    <w:rsid w:val="51B22056"/>
    <w:rsid w:val="51B25FDC"/>
    <w:rsid w:val="51B76439"/>
    <w:rsid w:val="51BC3A6E"/>
    <w:rsid w:val="51C354BB"/>
    <w:rsid w:val="51CC4C63"/>
    <w:rsid w:val="51CE02F1"/>
    <w:rsid w:val="51CE2DAD"/>
    <w:rsid w:val="51D02935"/>
    <w:rsid w:val="51D12ABD"/>
    <w:rsid w:val="51D26A56"/>
    <w:rsid w:val="51D45F40"/>
    <w:rsid w:val="51D560E4"/>
    <w:rsid w:val="51D71BB9"/>
    <w:rsid w:val="51DB3C4F"/>
    <w:rsid w:val="51DB5ED7"/>
    <w:rsid w:val="51DC3F76"/>
    <w:rsid w:val="51DE112D"/>
    <w:rsid w:val="51E07300"/>
    <w:rsid w:val="51E12483"/>
    <w:rsid w:val="51E17914"/>
    <w:rsid w:val="51E33054"/>
    <w:rsid w:val="51E50922"/>
    <w:rsid w:val="51E56315"/>
    <w:rsid w:val="51E71626"/>
    <w:rsid w:val="51E85A52"/>
    <w:rsid w:val="51EA4DFF"/>
    <w:rsid w:val="51EB0B87"/>
    <w:rsid w:val="51EC356A"/>
    <w:rsid w:val="51EE348F"/>
    <w:rsid w:val="51F177F6"/>
    <w:rsid w:val="51F255DF"/>
    <w:rsid w:val="51F54FCF"/>
    <w:rsid w:val="51F94419"/>
    <w:rsid w:val="51FB0AD9"/>
    <w:rsid w:val="51FB1DFF"/>
    <w:rsid w:val="51FB5A6C"/>
    <w:rsid w:val="52040132"/>
    <w:rsid w:val="52046F87"/>
    <w:rsid w:val="520A1EC9"/>
    <w:rsid w:val="520B6880"/>
    <w:rsid w:val="520C0E83"/>
    <w:rsid w:val="520C449C"/>
    <w:rsid w:val="520E1017"/>
    <w:rsid w:val="520E4388"/>
    <w:rsid w:val="520E616A"/>
    <w:rsid w:val="521006F5"/>
    <w:rsid w:val="5214032C"/>
    <w:rsid w:val="52144813"/>
    <w:rsid w:val="52146013"/>
    <w:rsid w:val="52170D2B"/>
    <w:rsid w:val="52175170"/>
    <w:rsid w:val="521C1839"/>
    <w:rsid w:val="521D7C6C"/>
    <w:rsid w:val="521E376A"/>
    <w:rsid w:val="522062C4"/>
    <w:rsid w:val="52221474"/>
    <w:rsid w:val="52241203"/>
    <w:rsid w:val="522439C2"/>
    <w:rsid w:val="5225307B"/>
    <w:rsid w:val="522B5480"/>
    <w:rsid w:val="522F3B14"/>
    <w:rsid w:val="52302F75"/>
    <w:rsid w:val="52313817"/>
    <w:rsid w:val="52330E57"/>
    <w:rsid w:val="52355FA3"/>
    <w:rsid w:val="52377123"/>
    <w:rsid w:val="523B7BE4"/>
    <w:rsid w:val="524007AA"/>
    <w:rsid w:val="52426364"/>
    <w:rsid w:val="52454C63"/>
    <w:rsid w:val="524A54F9"/>
    <w:rsid w:val="524D26E0"/>
    <w:rsid w:val="524F219E"/>
    <w:rsid w:val="524F26E5"/>
    <w:rsid w:val="52505C3E"/>
    <w:rsid w:val="5256655C"/>
    <w:rsid w:val="525928A4"/>
    <w:rsid w:val="52595229"/>
    <w:rsid w:val="525A45FA"/>
    <w:rsid w:val="525E3705"/>
    <w:rsid w:val="525E598C"/>
    <w:rsid w:val="525F4DC2"/>
    <w:rsid w:val="5260161D"/>
    <w:rsid w:val="52631CAC"/>
    <w:rsid w:val="52634582"/>
    <w:rsid w:val="52642922"/>
    <w:rsid w:val="526437C3"/>
    <w:rsid w:val="52655866"/>
    <w:rsid w:val="526835D4"/>
    <w:rsid w:val="52691738"/>
    <w:rsid w:val="526E7435"/>
    <w:rsid w:val="5272286C"/>
    <w:rsid w:val="52722943"/>
    <w:rsid w:val="52754A10"/>
    <w:rsid w:val="527E5A86"/>
    <w:rsid w:val="527F5455"/>
    <w:rsid w:val="52821D3F"/>
    <w:rsid w:val="52821DE9"/>
    <w:rsid w:val="52841DE5"/>
    <w:rsid w:val="52851497"/>
    <w:rsid w:val="5285360A"/>
    <w:rsid w:val="52856CF4"/>
    <w:rsid w:val="528B5475"/>
    <w:rsid w:val="528D36E1"/>
    <w:rsid w:val="528F7C39"/>
    <w:rsid w:val="52933FD9"/>
    <w:rsid w:val="52973E8E"/>
    <w:rsid w:val="52985F03"/>
    <w:rsid w:val="529A5160"/>
    <w:rsid w:val="529B0066"/>
    <w:rsid w:val="529C13D9"/>
    <w:rsid w:val="52A25B2A"/>
    <w:rsid w:val="52A46EBA"/>
    <w:rsid w:val="52AC6320"/>
    <w:rsid w:val="52B02EC0"/>
    <w:rsid w:val="52B327A1"/>
    <w:rsid w:val="52B3591F"/>
    <w:rsid w:val="52B502C4"/>
    <w:rsid w:val="52B61D18"/>
    <w:rsid w:val="52B82EDC"/>
    <w:rsid w:val="52B87495"/>
    <w:rsid w:val="52BB326B"/>
    <w:rsid w:val="52BB636F"/>
    <w:rsid w:val="52BD1CD5"/>
    <w:rsid w:val="52BD1FE1"/>
    <w:rsid w:val="52C071E5"/>
    <w:rsid w:val="52C226B5"/>
    <w:rsid w:val="52C226C3"/>
    <w:rsid w:val="52C33188"/>
    <w:rsid w:val="52C50674"/>
    <w:rsid w:val="52C519A2"/>
    <w:rsid w:val="52C83169"/>
    <w:rsid w:val="52C92FE6"/>
    <w:rsid w:val="52CD546D"/>
    <w:rsid w:val="52D12378"/>
    <w:rsid w:val="52D603B0"/>
    <w:rsid w:val="52D8278E"/>
    <w:rsid w:val="52DC6452"/>
    <w:rsid w:val="52DC7D69"/>
    <w:rsid w:val="52E330D7"/>
    <w:rsid w:val="52E6755A"/>
    <w:rsid w:val="52E870C5"/>
    <w:rsid w:val="52EB189B"/>
    <w:rsid w:val="52F21F29"/>
    <w:rsid w:val="52F263FD"/>
    <w:rsid w:val="52F65CA4"/>
    <w:rsid w:val="52F7515D"/>
    <w:rsid w:val="52F80384"/>
    <w:rsid w:val="52F862ED"/>
    <w:rsid w:val="52FA604B"/>
    <w:rsid w:val="52FA759C"/>
    <w:rsid w:val="52FD130F"/>
    <w:rsid w:val="52FD6E40"/>
    <w:rsid w:val="52FE5D65"/>
    <w:rsid w:val="52FF564A"/>
    <w:rsid w:val="52FF7CBF"/>
    <w:rsid w:val="530514D6"/>
    <w:rsid w:val="530E6100"/>
    <w:rsid w:val="530F76D1"/>
    <w:rsid w:val="53117789"/>
    <w:rsid w:val="53123857"/>
    <w:rsid w:val="531921D4"/>
    <w:rsid w:val="531A6434"/>
    <w:rsid w:val="531C5677"/>
    <w:rsid w:val="531D748D"/>
    <w:rsid w:val="531E4159"/>
    <w:rsid w:val="53205C98"/>
    <w:rsid w:val="53251B66"/>
    <w:rsid w:val="532710A1"/>
    <w:rsid w:val="53275AF2"/>
    <w:rsid w:val="5329338E"/>
    <w:rsid w:val="532A3552"/>
    <w:rsid w:val="53304DF7"/>
    <w:rsid w:val="53321764"/>
    <w:rsid w:val="533374D5"/>
    <w:rsid w:val="53386A5A"/>
    <w:rsid w:val="5339106F"/>
    <w:rsid w:val="533A1CE6"/>
    <w:rsid w:val="533E0FEB"/>
    <w:rsid w:val="533E40AE"/>
    <w:rsid w:val="53465290"/>
    <w:rsid w:val="53485A88"/>
    <w:rsid w:val="534A54BD"/>
    <w:rsid w:val="534C3E3B"/>
    <w:rsid w:val="534C54F8"/>
    <w:rsid w:val="53526E8B"/>
    <w:rsid w:val="53531A1A"/>
    <w:rsid w:val="535431FC"/>
    <w:rsid w:val="53570F1D"/>
    <w:rsid w:val="53574134"/>
    <w:rsid w:val="535874D5"/>
    <w:rsid w:val="535A1583"/>
    <w:rsid w:val="535D73E6"/>
    <w:rsid w:val="535F3BDF"/>
    <w:rsid w:val="5360481B"/>
    <w:rsid w:val="53611E40"/>
    <w:rsid w:val="536509A9"/>
    <w:rsid w:val="53700519"/>
    <w:rsid w:val="53701D8F"/>
    <w:rsid w:val="53720A5C"/>
    <w:rsid w:val="53726301"/>
    <w:rsid w:val="5372656D"/>
    <w:rsid w:val="53751DE0"/>
    <w:rsid w:val="5376321E"/>
    <w:rsid w:val="537716CF"/>
    <w:rsid w:val="53780AA6"/>
    <w:rsid w:val="537832DA"/>
    <w:rsid w:val="537921FB"/>
    <w:rsid w:val="537F2931"/>
    <w:rsid w:val="537F645A"/>
    <w:rsid w:val="538029ED"/>
    <w:rsid w:val="53840C00"/>
    <w:rsid w:val="53842094"/>
    <w:rsid w:val="538A669C"/>
    <w:rsid w:val="538B711C"/>
    <w:rsid w:val="538C32B3"/>
    <w:rsid w:val="538C4435"/>
    <w:rsid w:val="538F168D"/>
    <w:rsid w:val="53930752"/>
    <w:rsid w:val="539412FF"/>
    <w:rsid w:val="539A1FE9"/>
    <w:rsid w:val="539A57A2"/>
    <w:rsid w:val="539D010E"/>
    <w:rsid w:val="53A34800"/>
    <w:rsid w:val="53A60D2F"/>
    <w:rsid w:val="53A90E41"/>
    <w:rsid w:val="53A915FE"/>
    <w:rsid w:val="53AF36ED"/>
    <w:rsid w:val="53B31FB0"/>
    <w:rsid w:val="53B421A9"/>
    <w:rsid w:val="53B6060F"/>
    <w:rsid w:val="53B75B22"/>
    <w:rsid w:val="53B7637C"/>
    <w:rsid w:val="53B82F10"/>
    <w:rsid w:val="53B87D6E"/>
    <w:rsid w:val="53BA4DE9"/>
    <w:rsid w:val="53BB3E60"/>
    <w:rsid w:val="53BD2CD1"/>
    <w:rsid w:val="53C0292F"/>
    <w:rsid w:val="53C148ED"/>
    <w:rsid w:val="53C826C5"/>
    <w:rsid w:val="53C96914"/>
    <w:rsid w:val="53CC54B8"/>
    <w:rsid w:val="53D06532"/>
    <w:rsid w:val="53D614C7"/>
    <w:rsid w:val="53D6476A"/>
    <w:rsid w:val="53D81630"/>
    <w:rsid w:val="53D905A6"/>
    <w:rsid w:val="53DB5866"/>
    <w:rsid w:val="53DD01A3"/>
    <w:rsid w:val="53E425D8"/>
    <w:rsid w:val="53E55299"/>
    <w:rsid w:val="53E56C05"/>
    <w:rsid w:val="53E7616F"/>
    <w:rsid w:val="53E873F8"/>
    <w:rsid w:val="53EC39BB"/>
    <w:rsid w:val="53F65B44"/>
    <w:rsid w:val="53F81D19"/>
    <w:rsid w:val="53FC4D9E"/>
    <w:rsid w:val="53FD184B"/>
    <w:rsid w:val="53FE3AFE"/>
    <w:rsid w:val="54045FDE"/>
    <w:rsid w:val="540721F9"/>
    <w:rsid w:val="540A3D8E"/>
    <w:rsid w:val="540B2D92"/>
    <w:rsid w:val="540C7775"/>
    <w:rsid w:val="540E702C"/>
    <w:rsid w:val="540F03B2"/>
    <w:rsid w:val="541106E1"/>
    <w:rsid w:val="54131EC4"/>
    <w:rsid w:val="54164BB9"/>
    <w:rsid w:val="541E158E"/>
    <w:rsid w:val="541E3EFC"/>
    <w:rsid w:val="54312508"/>
    <w:rsid w:val="54322562"/>
    <w:rsid w:val="54365DE4"/>
    <w:rsid w:val="543811A9"/>
    <w:rsid w:val="54382FBD"/>
    <w:rsid w:val="54383D28"/>
    <w:rsid w:val="54393403"/>
    <w:rsid w:val="54414010"/>
    <w:rsid w:val="544156C3"/>
    <w:rsid w:val="5443063F"/>
    <w:rsid w:val="5445302B"/>
    <w:rsid w:val="54456C50"/>
    <w:rsid w:val="544739E8"/>
    <w:rsid w:val="544A0455"/>
    <w:rsid w:val="544A425D"/>
    <w:rsid w:val="544D6129"/>
    <w:rsid w:val="544D6858"/>
    <w:rsid w:val="544F7079"/>
    <w:rsid w:val="54547475"/>
    <w:rsid w:val="545511E0"/>
    <w:rsid w:val="54553198"/>
    <w:rsid w:val="545608B4"/>
    <w:rsid w:val="54580F89"/>
    <w:rsid w:val="545868DA"/>
    <w:rsid w:val="545D5EAF"/>
    <w:rsid w:val="545D7552"/>
    <w:rsid w:val="54605994"/>
    <w:rsid w:val="546209CD"/>
    <w:rsid w:val="546647D2"/>
    <w:rsid w:val="547179B0"/>
    <w:rsid w:val="54721278"/>
    <w:rsid w:val="54762346"/>
    <w:rsid w:val="54765A91"/>
    <w:rsid w:val="547A6916"/>
    <w:rsid w:val="547B6D27"/>
    <w:rsid w:val="5480153E"/>
    <w:rsid w:val="5483660A"/>
    <w:rsid w:val="548410DB"/>
    <w:rsid w:val="548902EA"/>
    <w:rsid w:val="54894E34"/>
    <w:rsid w:val="548B2B94"/>
    <w:rsid w:val="548B7358"/>
    <w:rsid w:val="548C7211"/>
    <w:rsid w:val="548D0941"/>
    <w:rsid w:val="548E579A"/>
    <w:rsid w:val="54903840"/>
    <w:rsid w:val="54935FE9"/>
    <w:rsid w:val="54940D1F"/>
    <w:rsid w:val="549413E2"/>
    <w:rsid w:val="5499539E"/>
    <w:rsid w:val="549A510E"/>
    <w:rsid w:val="549B22C0"/>
    <w:rsid w:val="549D1E48"/>
    <w:rsid w:val="54A02F06"/>
    <w:rsid w:val="54A04089"/>
    <w:rsid w:val="54A15840"/>
    <w:rsid w:val="54A16308"/>
    <w:rsid w:val="54A746D1"/>
    <w:rsid w:val="54A76872"/>
    <w:rsid w:val="54A84D7F"/>
    <w:rsid w:val="54A95439"/>
    <w:rsid w:val="54AA4FE0"/>
    <w:rsid w:val="54AC5FD0"/>
    <w:rsid w:val="54AC683E"/>
    <w:rsid w:val="54AE0EB0"/>
    <w:rsid w:val="54B4618E"/>
    <w:rsid w:val="54B634F7"/>
    <w:rsid w:val="54B727DA"/>
    <w:rsid w:val="54B94668"/>
    <w:rsid w:val="54B95C36"/>
    <w:rsid w:val="54BC0151"/>
    <w:rsid w:val="54BC0C43"/>
    <w:rsid w:val="54BE1CB8"/>
    <w:rsid w:val="54C03970"/>
    <w:rsid w:val="54C1272A"/>
    <w:rsid w:val="54C12A95"/>
    <w:rsid w:val="54C24ED0"/>
    <w:rsid w:val="54C26AE6"/>
    <w:rsid w:val="54C36101"/>
    <w:rsid w:val="54C469BD"/>
    <w:rsid w:val="54C609CB"/>
    <w:rsid w:val="54CE34EA"/>
    <w:rsid w:val="54CE7BB2"/>
    <w:rsid w:val="54CF05BB"/>
    <w:rsid w:val="54CF5BE9"/>
    <w:rsid w:val="54D00721"/>
    <w:rsid w:val="54D04EDB"/>
    <w:rsid w:val="54D16505"/>
    <w:rsid w:val="54D16BAE"/>
    <w:rsid w:val="54D761CE"/>
    <w:rsid w:val="54D870A6"/>
    <w:rsid w:val="54DB2114"/>
    <w:rsid w:val="54DF3519"/>
    <w:rsid w:val="54E47818"/>
    <w:rsid w:val="54E54941"/>
    <w:rsid w:val="54EE5BA1"/>
    <w:rsid w:val="54F06319"/>
    <w:rsid w:val="54F37985"/>
    <w:rsid w:val="54F91D54"/>
    <w:rsid w:val="54FA246E"/>
    <w:rsid w:val="54FD7E6C"/>
    <w:rsid w:val="5501140F"/>
    <w:rsid w:val="55033356"/>
    <w:rsid w:val="55033851"/>
    <w:rsid w:val="55085162"/>
    <w:rsid w:val="55103FA4"/>
    <w:rsid w:val="55112F94"/>
    <w:rsid w:val="5513043B"/>
    <w:rsid w:val="551560F2"/>
    <w:rsid w:val="5518402F"/>
    <w:rsid w:val="551B6563"/>
    <w:rsid w:val="551F1B9D"/>
    <w:rsid w:val="551F69AD"/>
    <w:rsid w:val="55201476"/>
    <w:rsid w:val="552108CD"/>
    <w:rsid w:val="55217506"/>
    <w:rsid w:val="55233A22"/>
    <w:rsid w:val="55270E62"/>
    <w:rsid w:val="55273C40"/>
    <w:rsid w:val="55292489"/>
    <w:rsid w:val="55297E6B"/>
    <w:rsid w:val="552E1826"/>
    <w:rsid w:val="552F2803"/>
    <w:rsid w:val="55301BFA"/>
    <w:rsid w:val="55310F2D"/>
    <w:rsid w:val="55313679"/>
    <w:rsid w:val="55336BF0"/>
    <w:rsid w:val="5538599D"/>
    <w:rsid w:val="553D0FFE"/>
    <w:rsid w:val="55411EC3"/>
    <w:rsid w:val="55452A94"/>
    <w:rsid w:val="554E4D10"/>
    <w:rsid w:val="554E5172"/>
    <w:rsid w:val="5551171D"/>
    <w:rsid w:val="555236F9"/>
    <w:rsid w:val="555A01C1"/>
    <w:rsid w:val="555A64D6"/>
    <w:rsid w:val="555B7E2F"/>
    <w:rsid w:val="555C4AD3"/>
    <w:rsid w:val="555F2BFB"/>
    <w:rsid w:val="55604E3F"/>
    <w:rsid w:val="55664C2F"/>
    <w:rsid w:val="5566705A"/>
    <w:rsid w:val="55676D0A"/>
    <w:rsid w:val="55682BD4"/>
    <w:rsid w:val="55686D50"/>
    <w:rsid w:val="556E467D"/>
    <w:rsid w:val="556F7E8C"/>
    <w:rsid w:val="557165BE"/>
    <w:rsid w:val="55721994"/>
    <w:rsid w:val="557239B2"/>
    <w:rsid w:val="55777EE8"/>
    <w:rsid w:val="557A0DF7"/>
    <w:rsid w:val="557B2231"/>
    <w:rsid w:val="557D3DC6"/>
    <w:rsid w:val="557F3DF8"/>
    <w:rsid w:val="558339A7"/>
    <w:rsid w:val="5585634D"/>
    <w:rsid w:val="55864BAC"/>
    <w:rsid w:val="558709DC"/>
    <w:rsid w:val="55885EF5"/>
    <w:rsid w:val="5588635D"/>
    <w:rsid w:val="55886966"/>
    <w:rsid w:val="558A6A6F"/>
    <w:rsid w:val="558B18E7"/>
    <w:rsid w:val="558F268D"/>
    <w:rsid w:val="558F2D03"/>
    <w:rsid w:val="558F38AD"/>
    <w:rsid w:val="55953565"/>
    <w:rsid w:val="55962871"/>
    <w:rsid w:val="55962F47"/>
    <w:rsid w:val="55967F3F"/>
    <w:rsid w:val="55972F40"/>
    <w:rsid w:val="55981DDF"/>
    <w:rsid w:val="559911C7"/>
    <w:rsid w:val="559E2344"/>
    <w:rsid w:val="55A02E9B"/>
    <w:rsid w:val="55A41E5C"/>
    <w:rsid w:val="55A537B6"/>
    <w:rsid w:val="55A56460"/>
    <w:rsid w:val="55A613BF"/>
    <w:rsid w:val="55A8245F"/>
    <w:rsid w:val="55AA13EC"/>
    <w:rsid w:val="55AB38C8"/>
    <w:rsid w:val="55AC356C"/>
    <w:rsid w:val="55AE15CF"/>
    <w:rsid w:val="55AE3927"/>
    <w:rsid w:val="55AF5A81"/>
    <w:rsid w:val="55AF696E"/>
    <w:rsid w:val="55B001F6"/>
    <w:rsid w:val="55B7610D"/>
    <w:rsid w:val="55B8710F"/>
    <w:rsid w:val="55B9219C"/>
    <w:rsid w:val="55C51508"/>
    <w:rsid w:val="55C52C7D"/>
    <w:rsid w:val="55C56304"/>
    <w:rsid w:val="55C64C48"/>
    <w:rsid w:val="55C7398E"/>
    <w:rsid w:val="55CA4CD5"/>
    <w:rsid w:val="55CC14C9"/>
    <w:rsid w:val="55CD6466"/>
    <w:rsid w:val="55CF5E98"/>
    <w:rsid w:val="55D66AE8"/>
    <w:rsid w:val="55D95A47"/>
    <w:rsid w:val="55D96834"/>
    <w:rsid w:val="55DB0D21"/>
    <w:rsid w:val="55DB4585"/>
    <w:rsid w:val="55DB5F8D"/>
    <w:rsid w:val="55DE28CD"/>
    <w:rsid w:val="55E16486"/>
    <w:rsid w:val="55E44C01"/>
    <w:rsid w:val="55E771D4"/>
    <w:rsid w:val="55E8508D"/>
    <w:rsid w:val="55EA187C"/>
    <w:rsid w:val="55EE01B7"/>
    <w:rsid w:val="55EE6D26"/>
    <w:rsid w:val="55F026E1"/>
    <w:rsid w:val="55F05E45"/>
    <w:rsid w:val="55F13FD8"/>
    <w:rsid w:val="55F269FC"/>
    <w:rsid w:val="55F50FE0"/>
    <w:rsid w:val="55F65682"/>
    <w:rsid w:val="55FC467B"/>
    <w:rsid w:val="55FF1E21"/>
    <w:rsid w:val="56014B81"/>
    <w:rsid w:val="56097637"/>
    <w:rsid w:val="560A100F"/>
    <w:rsid w:val="560F5916"/>
    <w:rsid w:val="56114303"/>
    <w:rsid w:val="56116520"/>
    <w:rsid w:val="56117CC8"/>
    <w:rsid w:val="56125617"/>
    <w:rsid w:val="56126530"/>
    <w:rsid w:val="561E625E"/>
    <w:rsid w:val="56207EDE"/>
    <w:rsid w:val="56211BB8"/>
    <w:rsid w:val="562213CB"/>
    <w:rsid w:val="56226B3B"/>
    <w:rsid w:val="56290A77"/>
    <w:rsid w:val="562A4309"/>
    <w:rsid w:val="562B0636"/>
    <w:rsid w:val="562B4199"/>
    <w:rsid w:val="562B65BD"/>
    <w:rsid w:val="5631399B"/>
    <w:rsid w:val="56322175"/>
    <w:rsid w:val="5635216C"/>
    <w:rsid w:val="5635532E"/>
    <w:rsid w:val="56373F10"/>
    <w:rsid w:val="5637724C"/>
    <w:rsid w:val="563A7520"/>
    <w:rsid w:val="563B242E"/>
    <w:rsid w:val="563C5A53"/>
    <w:rsid w:val="564014AD"/>
    <w:rsid w:val="56477494"/>
    <w:rsid w:val="564D11C5"/>
    <w:rsid w:val="564D18AB"/>
    <w:rsid w:val="564E74EE"/>
    <w:rsid w:val="56500DD5"/>
    <w:rsid w:val="56577135"/>
    <w:rsid w:val="56580B00"/>
    <w:rsid w:val="566A4196"/>
    <w:rsid w:val="566C7075"/>
    <w:rsid w:val="566D3936"/>
    <w:rsid w:val="566E413A"/>
    <w:rsid w:val="566E6259"/>
    <w:rsid w:val="56750418"/>
    <w:rsid w:val="56774DA1"/>
    <w:rsid w:val="567F3624"/>
    <w:rsid w:val="567F3930"/>
    <w:rsid w:val="568044F8"/>
    <w:rsid w:val="56832169"/>
    <w:rsid w:val="56865854"/>
    <w:rsid w:val="568716F9"/>
    <w:rsid w:val="568D549D"/>
    <w:rsid w:val="568E181D"/>
    <w:rsid w:val="5691499A"/>
    <w:rsid w:val="56951C49"/>
    <w:rsid w:val="569B035F"/>
    <w:rsid w:val="569C28D9"/>
    <w:rsid w:val="569E009F"/>
    <w:rsid w:val="569E1CA7"/>
    <w:rsid w:val="569F41A3"/>
    <w:rsid w:val="56A01393"/>
    <w:rsid w:val="56A14F21"/>
    <w:rsid w:val="56A6444E"/>
    <w:rsid w:val="56A730FE"/>
    <w:rsid w:val="56AB29DD"/>
    <w:rsid w:val="56B11F02"/>
    <w:rsid w:val="56BA389E"/>
    <w:rsid w:val="56BD24D1"/>
    <w:rsid w:val="56BF0DA2"/>
    <w:rsid w:val="56C4461D"/>
    <w:rsid w:val="56D1014B"/>
    <w:rsid w:val="56D22092"/>
    <w:rsid w:val="56D25B26"/>
    <w:rsid w:val="56D277CD"/>
    <w:rsid w:val="56D27BFE"/>
    <w:rsid w:val="56D35A5D"/>
    <w:rsid w:val="56D51FAF"/>
    <w:rsid w:val="56D61119"/>
    <w:rsid w:val="56E10DDD"/>
    <w:rsid w:val="56E22208"/>
    <w:rsid w:val="56E8688C"/>
    <w:rsid w:val="56EC1FA6"/>
    <w:rsid w:val="56EC4CFA"/>
    <w:rsid w:val="56EC5771"/>
    <w:rsid w:val="56EC7BCB"/>
    <w:rsid w:val="56F43B0B"/>
    <w:rsid w:val="56F74547"/>
    <w:rsid w:val="56FA245D"/>
    <w:rsid w:val="56FC0D84"/>
    <w:rsid w:val="56FF75E8"/>
    <w:rsid w:val="57026664"/>
    <w:rsid w:val="57047A0F"/>
    <w:rsid w:val="570C2FB8"/>
    <w:rsid w:val="57184B46"/>
    <w:rsid w:val="571C7671"/>
    <w:rsid w:val="571E5C21"/>
    <w:rsid w:val="571F6A91"/>
    <w:rsid w:val="57204B2D"/>
    <w:rsid w:val="572101D9"/>
    <w:rsid w:val="57214286"/>
    <w:rsid w:val="57243230"/>
    <w:rsid w:val="5724348F"/>
    <w:rsid w:val="57260AF5"/>
    <w:rsid w:val="572C7B3D"/>
    <w:rsid w:val="572D5895"/>
    <w:rsid w:val="57331ACF"/>
    <w:rsid w:val="57370781"/>
    <w:rsid w:val="5738530E"/>
    <w:rsid w:val="573B62F5"/>
    <w:rsid w:val="573C358C"/>
    <w:rsid w:val="573C49E7"/>
    <w:rsid w:val="573D398F"/>
    <w:rsid w:val="573F057F"/>
    <w:rsid w:val="573F37BB"/>
    <w:rsid w:val="57410BFC"/>
    <w:rsid w:val="5744565E"/>
    <w:rsid w:val="574D5BDF"/>
    <w:rsid w:val="574E2A85"/>
    <w:rsid w:val="574E7E65"/>
    <w:rsid w:val="574F3E48"/>
    <w:rsid w:val="57500B46"/>
    <w:rsid w:val="57530A45"/>
    <w:rsid w:val="5759603A"/>
    <w:rsid w:val="575A4675"/>
    <w:rsid w:val="575F2420"/>
    <w:rsid w:val="57607156"/>
    <w:rsid w:val="57607E47"/>
    <w:rsid w:val="57610076"/>
    <w:rsid w:val="57697051"/>
    <w:rsid w:val="5770507C"/>
    <w:rsid w:val="577225D3"/>
    <w:rsid w:val="577B15D2"/>
    <w:rsid w:val="578111B0"/>
    <w:rsid w:val="57836689"/>
    <w:rsid w:val="57854299"/>
    <w:rsid w:val="578A072B"/>
    <w:rsid w:val="578B3B35"/>
    <w:rsid w:val="578D7955"/>
    <w:rsid w:val="5792506A"/>
    <w:rsid w:val="579569FB"/>
    <w:rsid w:val="57970730"/>
    <w:rsid w:val="579A0BF3"/>
    <w:rsid w:val="579A23FD"/>
    <w:rsid w:val="579A25A9"/>
    <w:rsid w:val="579B607F"/>
    <w:rsid w:val="579C4FEC"/>
    <w:rsid w:val="57A40922"/>
    <w:rsid w:val="57A43CC5"/>
    <w:rsid w:val="57A56669"/>
    <w:rsid w:val="57A90454"/>
    <w:rsid w:val="57AC4A69"/>
    <w:rsid w:val="57AC7077"/>
    <w:rsid w:val="57AD003D"/>
    <w:rsid w:val="57AD7440"/>
    <w:rsid w:val="57AF230C"/>
    <w:rsid w:val="57AF777B"/>
    <w:rsid w:val="57B053CF"/>
    <w:rsid w:val="57B07C06"/>
    <w:rsid w:val="57B322CE"/>
    <w:rsid w:val="57B47793"/>
    <w:rsid w:val="57B5578B"/>
    <w:rsid w:val="57B762C8"/>
    <w:rsid w:val="57BE0170"/>
    <w:rsid w:val="57BE0F10"/>
    <w:rsid w:val="57C21C45"/>
    <w:rsid w:val="57C34BA8"/>
    <w:rsid w:val="57C950B3"/>
    <w:rsid w:val="57CB00BA"/>
    <w:rsid w:val="57D60464"/>
    <w:rsid w:val="57D81F9B"/>
    <w:rsid w:val="57DE40B7"/>
    <w:rsid w:val="57DF7A37"/>
    <w:rsid w:val="57E13B23"/>
    <w:rsid w:val="57E33519"/>
    <w:rsid w:val="57E67F87"/>
    <w:rsid w:val="57E803F5"/>
    <w:rsid w:val="57E95EC0"/>
    <w:rsid w:val="57EC6240"/>
    <w:rsid w:val="57F0121F"/>
    <w:rsid w:val="57F014B5"/>
    <w:rsid w:val="57F044E3"/>
    <w:rsid w:val="57F17F89"/>
    <w:rsid w:val="57F61C93"/>
    <w:rsid w:val="57FB4EBD"/>
    <w:rsid w:val="57FF7E44"/>
    <w:rsid w:val="580267B6"/>
    <w:rsid w:val="58036CE1"/>
    <w:rsid w:val="580421D1"/>
    <w:rsid w:val="58081976"/>
    <w:rsid w:val="580C4884"/>
    <w:rsid w:val="5812739D"/>
    <w:rsid w:val="58133647"/>
    <w:rsid w:val="5815076B"/>
    <w:rsid w:val="581D58D2"/>
    <w:rsid w:val="581D7870"/>
    <w:rsid w:val="582006EC"/>
    <w:rsid w:val="5823712B"/>
    <w:rsid w:val="58261634"/>
    <w:rsid w:val="582966B1"/>
    <w:rsid w:val="582D6122"/>
    <w:rsid w:val="582D6B81"/>
    <w:rsid w:val="582E7EF9"/>
    <w:rsid w:val="582F3511"/>
    <w:rsid w:val="583951A3"/>
    <w:rsid w:val="584061EC"/>
    <w:rsid w:val="58410447"/>
    <w:rsid w:val="58434E14"/>
    <w:rsid w:val="584615DD"/>
    <w:rsid w:val="58481964"/>
    <w:rsid w:val="5848213E"/>
    <w:rsid w:val="584830FE"/>
    <w:rsid w:val="584D19A7"/>
    <w:rsid w:val="584E4E36"/>
    <w:rsid w:val="58510294"/>
    <w:rsid w:val="5851338D"/>
    <w:rsid w:val="58540902"/>
    <w:rsid w:val="5855681F"/>
    <w:rsid w:val="58556E51"/>
    <w:rsid w:val="58560177"/>
    <w:rsid w:val="5857526C"/>
    <w:rsid w:val="58585CA5"/>
    <w:rsid w:val="585A743B"/>
    <w:rsid w:val="585B092C"/>
    <w:rsid w:val="585B10B9"/>
    <w:rsid w:val="585B2360"/>
    <w:rsid w:val="585D5978"/>
    <w:rsid w:val="58601E56"/>
    <w:rsid w:val="586255F6"/>
    <w:rsid w:val="5865690F"/>
    <w:rsid w:val="58665A22"/>
    <w:rsid w:val="58682C84"/>
    <w:rsid w:val="586A02D5"/>
    <w:rsid w:val="586F4BAB"/>
    <w:rsid w:val="58732A67"/>
    <w:rsid w:val="58791F38"/>
    <w:rsid w:val="587C14CD"/>
    <w:rsid w:val="58800A52"/>
    <w:rsid w:val="58804DC5"/>
    <w:rsid w:val="58832264"/>
    <w:rsid w:val="58842497"/>
    <w:rsid w:val="5885458E"/>
    <w:rsid w:val="588578A5"/>
    <w:rsid w:val="58857C64"/>
    <w:rsid w:val="58860CF6"/>
    <w:rsid w:val="5886508C"/>
    <w:rsid w:val="58882D65"/>
    <w:rsid w:val="5889658F"/>
    <w:rsid w:val="588A5F9A"/>
    <w:rsid w:val="588B228E"/>
    <w:rsid w:val="588C1B35"/>
    <w:rsid w:val="588D4B2A"/>
    <w:rsid w:val="588F4D76"/>
    <w:rsid w:val="5892686E"/>
    <w:rsid w:val="58950C68"/>
    <w:rsid w:val="58955C00"/>
    <w:rsid w:val="58960F5C"/>
    <w:rsid w:val="58972BF0"/>
    <w:rsid w:val="5897646B"/>
    <w:rsid w:val="589E7CC3"/>
    <w:rsid w:val="58A330EE"/>
    <w:rsid w:val="58A507AC"/>
    <w:rsid w:val="58A56C71"/>
    <w:rsid w:val="58A820D3"/>
    <w:rsid w:val="58AF39C2"/>
    <w:rsid w:val="58B156F2"/>
    <w:rsid w:val="58B338A0"/>
    <w:rsid w:val="58B675D2"/>
    <w:rsid w:val="58B72E49"/>
    <w:rsid w:val="58BA319F"/>
    <w:rsid w:val="58BC5933"/>
    <w:rsid w:val="58BD6440"/>
    <w:rsid w:val="58BF69DA"/>
    <w:rsid w:val="58C5420A"/>
    <w:rsid w:val="58C71EE5"/>
    <w:rsid w:val="58CA1A23"/>
    <w:rsid w:val="58CB1090"/>
    <w:rsid w:val="58D975E1"/>
    <w:rsid w:val="58D97B05"/>
    <w:rsid w:val="58DB0AD7"/>
    <w:rsid w:val="58DD0952"/>
    <w:rsid w:val="58DE4447"/>
    <w:rsid w:val="58E63090"/>
    <w:rsid w:val="58EA774F"/>
    <w:rsid w:val="58EF23F4"/>
    <w:rsid w:val="58FB3FDA"/>
    <w:rsid w:val="58FD7199"/>
    <w:rsid w:val="5903212F"/>
    <w:rsid w:val="59036CD6"/>
    <w:rsid w:val="59096405"/>
    <w:rsid w:val="590A38F4"/>
    <w:rsid w:val="591112A9"/>
    <w:rsid w:val="59137BE1"/>
    <w:rsid w:val="59180F2D"/>
    <w:rsid w:val="591A2BB5"/>
    <w:rsid w:val="591C0E55"/>
    <w:rsid w:val="59251877"/>
    <w:rsid w:val="592718DA"/>
    <w:rsid w:val="592A3D42"/>
    <w:rsid w:val="592C7299"/>
    <w:rsid w:val="592F4AB5"/>
    <w:rsid w:val="59300CD6"/>
    <w:rsid w:val="593B28DD"/>
    <w:rsid w:val="593B5D53"/>
    <w:rsid w:val="593B7AA9"/>
    <w:rsid w:val="593C3C96"/>
    <w:rsid w:val="593E17BF"/>
    <w:rsid w:val="593E3F6A"/>
    <w:rsid w:val="594165F1"/>
    <w:rsid w:val="59447BD2"/>
    <w:rsid w:val="594B09C0"/>
    <w:rsid w:val="594B7109"/>
    <w:rsid w:val="594C4503"/>
    <w:rsid w:val="594D59E2"/>
    <w:rsid w:val="59510F92"/>
    <w:rsid w:val="59535EB8"/>
    <w:rsid w:val="59595EEB"/>
    <w:rsid w:val="595A394D"/>
    <w:rsid w:val="595F5DCE"/>
    <w:rsid w:val="5960223A"/>
    <w:rsid w:val="59612B17"/>
    <w:rsid w:val="5963010C"/>
    <w:rsid w:val="59637438"/>
    <w:rsid w:val="59662CE0"/>
    <w:rsid w:val="59673BCC"/>
    <w:rsid w:val="5967737F"/>
    <w:rsid w:val="59687BF2"/>
    <w:rsid w:val="59704E90"/>
    <w:rsid w:val="597556F7"/>
    <w:rsid w:val="59764650"/>
    <w:rsid w:val="597751BB"/>
    <w:rsid w:val="597D188C"/>
    <w:rsid w:val="59836F67"/>
    <w:rsid w:val="598B6642"/>
    <w:rsid w:val="59930AB1"/>
    <w:rsid w:val="59960B17"/>
    <w:rsid w:val="599711BF"/>
    <w:rsid w:val="599743DF"/>
    <w:rsid w:val="59982B07"/>
    <w:rsid w:val="599F05F5"/>
    <w:rsid w:val="59A2452B"/>
    <w:rsid w:val="59A24694"/>
    <w:rsid w:val="59A24B9E"/>
    <w:rsid w:val="59A374EF"/>
    <w:rsid w:val="59A75493"/>
    <w:rsid w:val="59AC653A"/>
    <w:rsid w:val="59AD15F2"/>
    <w:rsid w:val="59AD735E"/>
    <w:rsid w:val="59B34E5C"/>
    <w:rsid w:val="59BC0A57"/>
    <w:rsid w:val="59BC0D38"/>
    <w:rsid w:val="59BC1976"/>
    <w:rsid w:val="59BD302A"/>
    <w:rsid w:val="59BF79E8"/>
    <w:rsid w:val="59C022AA"/>
    <w:rsid w:val="59C64970"/>
    <w:rsid w:val="59CB6394"/>
    <w:rsid w:val="59CD4007"/>
    <w:rsid w:val="59CD4159"/>
    <w:rsid w:val="59CD6069"/>
    <w:rsid w:val="59CF1021"/>
    <w:rsid w:val="59D3586F"/>
    <w:rsid w:val="59D41762"/>
    <w:rsid w:val="59D5419B"/>
    <w:rsid w:val="59D6260D"/>
    <w:rsid w:val="59D82AE5"/>
    <w:rsid w:val="59D85C7A"/>
    <w:rsid w:val="59D87E41"/>
    <w:rsid w:val="59D95D09"/>
    <w:rsid w:val="59DA4729"/>
    <w:rsid w:val="59DB1C29"/>
    <w:rsid w:val="59DC6E57"/>
    <w:rsid w:val="59E04D64"/>
    <w:rsid w:val="59E05412"/>
    <w:rsid w:val="59E227DD"/>
    <w:rsid w:val="59E43AFC"/>
    <w:rsid w:val="59EA2E13"/>
    <w:rsid w:val="59EB6DE1"/>
    <w:rsid w:val="59ED6135"/>
    <w:rsid w:val="59EE3697"/>
    <w:rsid w:val="59EF14EC"/>
    <w:rsid w:val="59EF16FA"/>
    <w:rsid w:val="59F02646"/>
    <w:rsid w:val="59F1204E"/>
    <w:rsid w:val="59F460B8"/>
    <w:rsid w:val="59F8625F"/>
    <w:rsid w:val="59FD41EB"/>
    <w:rsid w:val="59FD5DEA"/>
    <w:rsid w:val="59FF2DC9"/>
    <w:rsid w:val="5A02605E"/>
    <w:rsid w:val="5A030CC6"/>
    <w:rsid w:val="5A056891"/>
    <w:rsid w:val="5A0767D4"/>
    <w:rsid w:val="5A0C6E99"/>
    <w:rsid w:val="5A0E032A"/>
    <w:rsid w:val="5A106C35"/>
    <w:rsid w:val="5A156589"/>
    <w:rsid w:val="5A16624B"/>
    <w:rsid w:val="5A1A276C"/>
    <w:rsid w:val="5A1B2A19"/>
    <w:rsid w:val="5A1C0728"/>
    <w:rsid w:val="5A1C206D"/>
    <w:rsid w:val="5A1C7BEF"/>
    <w:rsid w:val="5A1D473A"/>
    <w:rsid w:val="5A2272D4"/>
    <w:rsid w:val="5A2907DB"/>
    <w:rsid w:val="5A2922B6"/>
    <w:rsid w:val="5A2D79C2"/>
    <w:rsid w:val="5A2E25A2"/>
    <w:rsid w:val="5A30605D"/>
    <w:rsid w:val="5A3B2508"/>
    <w:rsid w:val="5A4244DE"/>
    <w:rsid w:val="5A44266F"/>
    <w:rsid w:val="5A462746"/>
    <w:rsid w:val="5A462786"/>
    <w:rsid w:val="5A4A7F9F"/>
    <w:rsid w:val="5A4E7EA8"/>
    <w:rsid w:val="5A534AC4"/>
    <w:rsid w:val="5A536478"/>
    <w:rsid w:val="5A5427D3"/>
    <w:rsid w:val="5A565D90"/>
    <w:rsid w:val="5A594A60"/>
    <w:rsid w:val="5A594DAE"/>
    <w:rsid w:val="5A5E4AEB"/>
    <w:rsid w:val="5A6345EF"/>
    <w:rsid w:val="5A65797E"/>
    <w:rsid w:val="5A675070"/>
    <w:rsid w:val="5A6E058B"/>
    <w:rsid w:val="5A704B09"/>
    <w:rsid w:val="5A72698C"/>
    <w:rsid w:val="5A74617C"/>
    <w:rsid w:val="5A7644F3"/>
    <w:rsid w:val="5A774AEF"/>
    <w:rsid w:val="5A7B50AE"/>
    <w:rsid w:val="5A7E7A57"/>
    <w:rsid w:val="5A7F0501"/>
    <w:rsid w:val="5A8021CB"/>
    <w:rsid w:val="5A815328"/>
    <w:rsid w:val="5A83091B"/>
    <w:rsid w:val="5A8452A0"/>
    <w:rsid w:val="5A882F44"/>
    <w:rsid w:val="5A8A4378"/>
    <w:rsid w:val="5A8E216E"/>
    <w:rsid w:val="5A8E37A9"/>
    <w:rsid w:val="5A8F2954"/>
    <w:rsid w:val="5A9000FC"/>
    <w:rsid w:val="5A974A42"/>
    <w:rsid w:val="5A980ECA"/>
    <w:rsid w:val="5A991373"/>
    <w:rsid w:val="5A9A2F7E"/>
    <w:rsid w:val="5A9F1420"/>
    <w:rsid w:val="5AA2434D"/>
    <w:rsid w:val="5AA34967"/>
    <w:rsid w:val="5AA52ED8"/>
    <w:rsid w:val="5AA71A05"/>
    <w:rsid w:val="5AA950CC"/>
    <w:rsid w:val="5AAA0115"/>
    <w:rsid w:val="5AAD6B5B"/>
    <w:rsid w:val="5AAE7F26"/>
    <w:rsid w:val="5AAF6F77"/>
    <w:rsid w:val="5AB01158"/>
    <w:rsid w:val="5AB33464"/>
    <w:rsid w:val="5AB9767A"/>
    <w:rsid w:val="5AC13220"/>
    <w:rsid w:val="5AC77A84"/>
    <w:rsid w:val="5AC84404"/>
    <w:rsid w:val="5ACA18A6"/>
    <w:rsid w:val="5ACC46B9"/>
    <w:rsid w:val="5ACE6508"/>
    <w:rsid w:val="5ACF4D73"/>
    <w:rsid w:val="5AD30EFE"/>
    <w:rsid w:val="5AD3401B"/>
    <w:rsid w:val="5AD56428"/>
    <w:rsid w:val="5AD600C1"/>
    <w:rsid w:val="5ADB5B67"/>
    <w:rsid w:val="5ADE6695"/>
    <w:rsid w:val="5ADF26B6"/>
    <w:rsid w:val="5AE07AF4"/>
    <w:rsid w:val="5AE30524"/>
    <w:rsid w:val="5AE73BA1"/>
    <w:rsid w:val="5AE7530B"/>
    <w:rsid w:val="5AF31A22"/>
    <w:rsid w:val="5AF32B7A"/>
    <w:rsid w:val="5AF64F29"/>
    <w:rsid w:val="5AFA7145"/>
    <w:rsid w:val="5AFB544C"/>
    <w:rsid w:val="5AFE7351"/>
    <w:rsid w:val="5B014562"/>
    <w:rsid w:val="5B0477E2"/>
    <w:rsid w:val="5B054793"/>
    <w:rsid w:val="5B072E12"/>
    <w:rsid w:val="5B08627B"/>
    <w:rsid w:val="5B0A0562"/>
    <w:rsid w:val="5B0E3F1A"/>
    <w:rsid w:val="5B0F3B01"/>
    <w:rsid w:val="5B111B4C"/>
    <w:rsid w:val="5B115A73"/>
    <w:rsid w:val="5B133E50"/>
    <w:rsid w:val="5B2008EB"/>
    <w:rsid w:val="5B203D25"/>
    <w:rsid w:val="5B205CA6"/>
    <w:rsid w:val="5B247DFD"/>
    <w:rsid w:val="5B277BF6"/>
    <w:rsid w:val="5B2C54E1"/>
    <w:rsid w:val="5B2D497A"/>
    <w:rsid w:val="5B31411C"/>
    <w:rsid w:val="5B3234E8"/>
    <w:rsid w:val="5B3961E9"/>
    <w:rsid w:val="5B3B2BFA"/>
    <w:rsid w:val="5B3B7988"/>
    <w:rsid w:val="5B3D2687"/>
    <w:rsid w:val="5B404BF3"/>
    <w:rsid w:val="5B4066A0"/>
    <w:rsid w:val="5B4132F6"/>
    <w:rsid w:val="5B436A96"/>
    <w:rsid w:val="5B437EA3"/>
    <w:rsid w:val="5B4406A0"/>
    <w:rsid w:val="5B4818EB"/>
    <w:rsid w:val="5B481DDE"/>
    <w:rsid w:val="5B4B30DD"/>
    <w:rsid w:val="5B4D4D14"/>
    <w:rsid w:val="5B4E30D7"/>
    <w:rsid w:val="5B51787A"/>
    <w:rsid w:val="5B532532"/>
    <w:rsid w:val="5B547A38"/>
    <w:rsid w:val="5B567325"/>
    <w:rsid w:val="5B5A584A"/>
    <w:rsid w:val="5B5E0ADF"/>
    <w:rsid w:val="5B5E38A9"/>
    <w:rsid w:val="5B5E48CF"/>
    <w:rsid w:val="5B60105E"/>
    <w:rsid w:val="5B684D83"/>
    <w:rsid w:val="5B6B68A7"/>
    <w:rsid w:val="5B6E2059"/>
    <w:rsid w:val="5B6F3C0F"/>
    <w:rsid w:val="5B6F79CB"/>
    <w:rsid w:val="5B736D95"/>
    <w:rsid w:val="5B754796"/>
    <w:rsid w:val="5B7715F7"/>
    <w:rsid w:val="5B785902"/>
    <w:rsid w:val="5B79604B"/>
    <w:rsid w:val="5B7B3549"/>
    <w:rsid w:val="5B7C4F30"/>
    <w:rsid w:val="5B7D091A"/>
    <w:rsid w:val="5B803A22"/>
    <w:rsid w:val="5B807A0C"/>
    <w:rsid w:val="5B8453DE"/>
    <w:rsid w:val="5B856E43"/>
    <w:rsid w:val="5B867412"/>
    <w:rsid w:val="5B89218F"/>
    <w:rsid w:val="5B8B73DE"/>
    <w:rsid w:val="5B902A49"/>
    <w:rsid w:val="5B97008F"/>
    <w:rsid w:val="5B973C8B"/>
    <w:rsid w:val="5B98135F"/>
    <w:rsid w:val="5B9B5C19"/>
    <w:rsid w:val="5B9C4DB0"/>
    <w:rsid w:val="5BA65077"/>
    <w:rsid w:val="5BA72F2A"/>
    <w:rsid w:val="5BAB2DFA"/>
    <w:rsid w:val="5BAE38DE"/>
    <w:rsid w:val="5BB4735F"/>
    <w:rsid w:val="5BB65CCB"/>
    <w:rsid w:val="5BC70A9D"/>
    <w:rsid w:val="5BC76964"/>
    <w:rsid w:val="5BCE7D9B"/>
    <w:rsid w:val="5BD574A0"/>
    <w:rsid w:val="5BD73ACF"/>
    <w:rsid w:val="5BD9678C"/>
    <w:rsid w:val="5BDA5796"/>
    <w:rsid w:val="5BDC2948"/>
    <w:rsid w:val="5BDD245F"/>
    <w:rsid w:val="5BDF61B4"/>
    <w:rsid w:val="5BE13F23"/>
    <w:rsid w:val="5BE6383B"/>
    <w:rsid w:val="5BE74EAE"/>
    <w:rsid w:val="5BE87DE5"/>
    <w:rsid w:val="5BE919B0"/>
    <w:rsid w:val="5BE954D2"/>
    <w:rsid w:val="5BE9617F"/>
    <w:rsid w:val="5BE97596"/>
    <w:rsid w:val="5BEA316E"/>
    <w:rsid w:val="5BED3E75"/>
    <w:rsid w:val="5BEE5CAC"/>
    <w:rsid w:val="5BF15731"/>
    <w:rsid w:val="5BF27182"/>
    <w:rsid w:val="5BFA3831"/>
    <w:rsid w:val="5BFB69F9"/>
    <w:rsid w:val="5BFC13E4"/>
    <w:rsid w:val="5BFE16AF"/>
    <w:rsid w:val="5BFF6713"/>
    <w:rsid w:val="5BFF704D"/>
    <w:rsid w:val="5C0153C1"/>
    <w:rsid w:val="5C142BAA"/>
    <w:rsid w:val="5C166808"/>
    <w:rsid w:val="5C18342C"/>
    <w:rsid w:val="5C1858C0"/>
    <w:rsid w:val="5C1900C8"/>
    <w:rsid w:val="5C1B7F0A"/>
    <w:rsid w:val="5C1C7F7F"/>
    <w:rsid w:val="5C1E526F"/>
    <w:rsid w:val="5C2306A2"/>
    <w:rsid w:val="5C2514A9"/>
    <w:rsid w:val="5C267578"/>
    <w:rsid w:val="5C276723"/>
    <w:rsid w:val="5C2C1FFE"/>
    <w:rsid w:val="5C2E6429"/>
    <w:rsid w:val="5C3355C0"/>
    <w:rsid w:val="5C370CC9"/>
    <w:rsid w:val="5C391002"/>
    <w:rsid w:val="5C3A6BD1"/>
    <w:rsid w:val="5C3D10F6"/>
    <w:rsid w:val="5C40283B"/>
    <w:rsid w:val="5C411D97"/>
    <w:rsid w:val="5C417876"/>
    <w:rsid w:val="5C4945DB"/>
    <w:rsid w:val="5C4D2614"/>
    <w:rsid w:val="5C511614"/>
    <w:rsid w:val="5C512C22"/>
    <w:rsid w:val="5C58464B"/>
    <w:rsid w:val="5C5A3021"/>
    <w:rsid w:val="5C5D0C45"/>
    <w:rsid w:val="5C5E09C9"/>
    <w:rsid w:val="5C632D4D"/>
    <w:rsid w:val="5C645CE7"/>
    <w:rsid w:val="5C6C01A3"/>
    <w:rsid w:val="5C70144A"/>
    <w:rsid w:val="5C714279"/>
    <w:rsid w:val="5C721C59"/>
    <w:rsid w:val="5C7662D2"/>
    <w:rsid w:val="5C7C2024"/>
    <w:rsid w:val="5C7C6304"/>
    <w:rsid w:val="5C7D3F96"/>
    <w:rsid w:val="5C7E7A43"/>
    <w:rsid w:val="5C806327"/>
    <w:rsid w:val="5C8900B3"/>
    <w:rsid w:val="5C8A3224"/>
    <w:rsid w:val="5C8A74C9"/>
    <w:rsid w:val="5C8D726E"/>
    <w:rsid w:val="5C911216"/>
    <w:rsid w:val="5C927037"/>
    <w:rsid w:val="5C936F2A"/>
    <w:rsid w:val="5C965684"/>
    <w:rsid w:val="5C9740C2"/>
    <w:rsid w:val="5C9C14E7"/>
    <w:rsid w:val="5CA17519"/>
    <w:rsid w:val="5CA24158"/>
    <w:rsid w:val="5CA53FC0"/>
    <w:rsid w:val="5CAA45CC"/>
    <w:rsid w:val="5CAC3B6D"/>
    <w:rsid w:val="5CAC473A"/>
    <w:rsid w:val="5CAD0BE9"/>
    <w:rsid w:val="5CAE2951"/>
    <w:rsid w:val="5CB17267"/>
    <w:rsid w:val="5CB25830"/>
    <w:rsid w:val="5CB5327B"/>
    <w:rsid w:val="5CB73E9B"/>
    <w:rsid w:val="5CB84F36"/>
    <w:rsid w:val="5CB96910"/>
    <w:rsid w:val="5CBC3083"/>
    <w:rsid w:val="5CBD2CE7"/>
    <w:rsid w:val="5CC019E0"/>
    <w:rsid w:val="5CC13B80"/>
    <w:rsid w:val="5CC2096B"/>
    <w:rsid w:val="5CC5305D"/>
    <w:rsid w:val="5CC82C8D"/>
    <w:rsid w:val="5CC92911"/>
    <w:rsid w:val="5CC94D08"/>
    <w:rsid w:val="5CCC1F28"/>
    <w:rsid w:val="5CCC6F2E"/>
    <w:rsid w:val="5CD15805"/>
    <w:rsid w:val="5CD30D0B"/>
    <w:rsid w:val="5CD55D3C"/>
    <w:rsid w:val="5CD579A7"/>
    <w:rsid w:val="5CD632C4"/>
    <w:rsid w:val="5CD851D9"/>
    <w:rsid w:val="5CDB68AC"/>
    <w:rsid w:val="5CDF0503"/>
    <w:rsid w:val="5CE41881"/>
    <w:rsid w:val="5CE4545C"/>
    <w:rsid w:val="5CEC44ED"/>
    <w:rsid w:val="5CF50C21"/>
    <w:rsid w:val="5CF51584"/>
    <w:rsid w:val="5CF8390E"/>
    <w:rsid w:val="5CFD535B"/>
    <w:rsid w:val="5D012D2A"/>
    <w:rsid w:val="5D042D16"/>
    <w:rsid w:val="5D046200"/>
    <w:rsid w:val="5D050C35"/>
    <w:rsid w:val="5D077AB5"/>
    <w:rsid w:val="5D0F074B"/>
    <w:rsid w:val="5D124BEB"/>
    <w:rsid w:val="5D140E8D"/>
    <w:rsid w:val="5D1544E6"/>
    <w:rsid w:val="5D192D21"/>
    <w:rsid w:val="5D1B2D8C"/>
    <w:rsid w:val="5D1E1068"/>
    <w:rsid w:val="5D2027C1"/>
    <w:rsid w:val="5D222658"/>
    <w:rsid w:val="5D225CD1"/>
    <w:rsid w:val="5D2263B2"/>
    <w:rsid w:val="5D2355B1"/>
    <w:rsid w:val="5D2A5072"/>
    <w:rsid w:val="5D2A6362"/>
    <w:rsid w:val="5D2C5224"/>
    <w:rsid w:val="5D317142"/>
    <w:rsid w:val="5D3354F7"/>
    <w:rsid w:val="5D3D04C0"/>
    <w:rsid w:val="5D41064F"/>
    <w:rsid w:val="5D4203A9"/>
    <w:rsid w:val="5D42417E"/>
    <w:rsid w:val="5D464657"/>
    <w:rsid w:val="5D4E5826"/>
    <w:rsid w:val="5D504CC6"/>
    <w:rsid w:val="5D5054BD"/>
    <w:rsid w:val="5D5155B3"/>
    <w:rsid w:val="5D5373E1"/>
    <w:rsid w:val="5D540906"/>
    <w:rsid w:val="5D590A60"/>
    <w:rsid w:val="5D597E8A"/>
    <w:rsid w:val="5D5A51CF"/>
    <w:rsid w:val="5D5B664D"/>
    <w:rsid w:val="5D5E797B"/>
    <w:rsid w:val="5D620777"/>
    <w:rsid w:val="5D633E8D"/>
    <w:rsid w:val="5D636013"/>
    <w:rsid w:val="5D696861"/>
    <w:rsid w:val="5D6A0AF6"/>
    <w:rsid w:val="5D6A0D22"/>
    <w:rsid w:val="5D7469A2"/>
    <w:rsid w:val="5D7561B1"/>
    <w:rsid w:val="5D784958"/>
    <w:rsid w:val="5D793553"/>
    <w:rsid w:val="5D7A4ED5"/>
    <w:rsid w:val="5D7F108B"/>
    <w:rsid w:val="5D8651D3"/>
    <w:rsid w:val="5D8800B6"/>
    <w:rsid w:val="5D8C6422"/>
    <w:rsid w:val="5D8D066C"/>
    <w:rsid w:val="5D8F3A10"/>
    <w:rsid w:val="5D950C3F"/>
    <w:rsid w:val="5D96505D"/>
    <w:rsid w:val="5D965C71"/>
    <w:rsid w:val="5D97335D"/>
    <w:rsid w:val="5D9859BE"/>
    <w:rsid w:val="5D987F30"/>
    <w:rsid w:val="5D993927"/>
    <w:rsid w:val="5D9966D8"/>
    <w:rsid w:val="5D9A1558"/>
    <w:rsid w:val="5D9A20DE"/>
    <w:rsid w:val="5DA036EE"/>
    <w:rsid w:val="5DA359C6"/>
    <w:rsid w:val="5DA3671E"/>
    <w:rsid w:val="5DA56D2D"/>
    <w:rsid w:val="5DA90FAB"/>
    <w:rsid w:val="5DA93AE2"/>
    <w:rsid w:val="5DA93E11"/>
    <w:rsid w:val="5DAC7B0B"/>
    <w:rsid w:val="5DAE0D6D"/>
    <w:rsid w:val="5DAF04BF"/>
    <w:rsid w:val="5DAF3678"/>
    <w:rsid w:val="5DB162DA"/>
    <w:rsid w:val="5DB24E9E"/>
    <w:rsid w:val="5DB6562B"/>
    <w:rsid w:val="5DB82371"/>
    <w:rsid w:val="5DBE7CEE"/>
    <w:rsid w:val="5DBF5977"/>
    <w:rsid w:val="5DC03623"/>
    <w:rsid w:val="5DC157B2"/>
    <w:rsid w:val="5DC639EE"/>
    <w:rsid w:val="5DCA620A"/>
    <w:rsid w:val="5DCA6CA6"/>
    <w:rsid w:val="5DCC6308"/>
    <w:rsid w:val="5DCC6649"/>
    <w:rsid w:val="5DD15E32"/>
    <w:rsid w:val="5DD17BFB"/>
    <w:rsid w:val="5DD33598"/>
    <w:rsid w:val="5DD50B2D"/>
    <w:rsid w:val="5DD77934"/>
    <w:rsid w:val="5DDB7FCD"/>
    <w:rsid w:val="5DDC1726"/>
    <w:rsid w:val="5DE33C47"/>
    <w:rsid w:val="5DE34407"/>
    <w:rsid w:val="5DE75982"/>
    <w:rsid w:val="5DE979DB"/>
    <w:rsid w:val="5DF13AEA"/>
    <w:rsid w:val="5DF565CA"/>
    <w:rsid w:val="5DF70D4F"/>
    <w:rsid w:val="5DFB2956"/>
    <w:rsid w:val="5DFF0A1F"/>
    <w:rsid w:val="5E0343FD"/>
    <w:rsid w:val="5E0410F8"/>
    <w:rsid w:val="5E05251F"/>
    <w:rsid w:val="5E053595"/>
    <w:rsid w:val="5E0818F1"/>
    <w:rsid w:val="5E10752C"/>
    <w:rsid w:val="5E1115B0"/>
    <w:rsid w:val="5E115B8D"/>
    <w:rsid w:val="5E13292A"/>
    <w:rsid w:val="5E1416F5"/>
    <w:rsid w:val="5E14193A"/>
    <w:rsid w:val="5E1545D9"/>
    <w:rsid w:val="5E162827"/>
    <w:rsid w:val="5E173B76"/>
    <w:rsid w:val="5E196744"/>
    <w:rsid w:val="5E1C4B3C"/>
    <w:rsid w:val="5E214465"/>
    <w:rsid w:val="5E217A6B"/>
    <w:rsid w:val="5E2549A6"/>
    <w:rsid w:val="5E255F78"/>
    <w:rsid w:val="5E294791"/>
    <w:rsid w:val="5E2B24D4"/>
    <w:rsid w:val="5E2C5A6C"/>
    <w:rsid w:val="5E3005E5"/>
    <w:rsid w:val="5E30785C"/>
    <w:rsid w:val="5E334920"/>
    <w:rsid w:val="5E3663EE"/>
    <w:rsid w:val="5E39183B"/>
    <w:rsid w:val="5E3E0032"/>
    <w:rsid w:val="5E3E2CCD"/>
    <w:rsid w:val="5E3F12C2"/>
    <w:rsid w:val="5E420DFB"/>
    <w:rsid w:val="5E451EDA"/>
    <w:rsid w:val="5E454997"/>
    <w:rsid w:val="5E4F315C"/>
    <w:rsid w:val="5E4F368A"/>
    <w:rsid w:val="5E5074B5"/>
    <w:rsid w:val="5E543442"/>
    <w:rsid w:val="5E5C07E5"/>
    <w:rsid w:val="5E5C4156"/>
    <w:rsid w:val="5E5E145C"/>
    <w:rsid w:val="5E5E2810"/>
    <w:rsid w:val="5E616835"/>
    <w:rsid w:val="5E631C60"/>
    <w:rsid w:val="5E6A6869"/>
    <w:rsid w:val="5E6B4DD6"/>
    <w:rsid w:val="5E714F3E"/>
    <w:rsid w:val="5E715A73"/>
    <w:rsid w:val="5E716359"/>
    <w:rsid w:val="5E750BE4"/>
    <w:rsid w:val="5E76400B"/>
    <w:rsid w:val="5E7D1C56"/>
    <w:rsid w:val="5E7E022A"/>
    <w:rsid w:val="5E7E32B0"/>
    <w:rsid w:val="5E7F6BFE"/>
    <w:rsid w:val="5E833869"/>
    <w:rsid w:val="5E845D41"/>
    <w:rsid w:val="5E8506C5"/>
    <w:rsid w:val="5E8730E1"/>
    <w:rsid w:val="5E8E52C5"/>
    <w:rsid w:val="5E915A29"/>
    <w:rsid w:val="5E9301BE"/>
    <w:rsid w:val="5E94204A"/>
    <w:rsid w:val="5E943CE8"/>
    <w:rsid w:val="5E950E07"/>
    <w:rsid w:val="5E954C07"/>
    <w:rsid w:val="5E990F76"/>
    <w:rsid w:val="5E9B5D3F"/>
    <w:rsid w:val="5E9D2B4E"/>
    <w:rsid w:val="5E9E13A9"/>
    <w:rsid w:val="5EA24A2E"/>
    <w:rsid w:val="5EA42648"/>
    <w:rsid w:val="5EA42B88"/>
    <w:rsid w:val="5EA57EE0"/>
    <w:rsid w:val="5EA867D0"/>
    <w:rsid w:val="5EA929BF"/>
    <w:rsid w:val="5EAB3492"/>
    <w:rsid w:val="5EAC304E"/>
    <w:rsid w:val="5EB041C0"/>
    <w:rsid w:val="5EB07B25"/>
    <w:rsid w:val="5EB10EEC"/>
    <w:rsid w:val="5EB14C71"/>
    <w:rsid w:val="5EB16235"/>
    <w:rsid w:val="5EB21B54"/>
    <w:rsid w:val="5EBA7447"/>
    <w:rsid w:val="5EBC5B9D"/>
    <w:rsid w:val="5EBE30ED"/>
    <w:rsid w:val="5EBE42D6"/>
    <w:rsid w:val="5EC71708"/>
    <w:rsid w:val="5EC92ADA"/>
    <w:rsid w:val="5ECB0C23"/>
    <w:rsid w:val="5ECC2215"/>
    <w:rsid w:val="5ECD480A"/>
    <w:rsid w:val="5ECE560C"/>
    <w:rsid w:val="5ECF368C"/>
    <w:rsid w:val="5ED07CE6"/>
    <w:rsid w:val="5ED55522"/>
    <w:rsid w:val="5EDA19CB"/>
    <w:rsid w:val="5EDA1E8E"/>
    <w:rsid w:val="5EDB375A"/>
    <w:rsid w:val="5EE14D18"/>
    <w:rsid w:val="5EE40909"/>
    <w:rsid w:val="5EE70F05"/>
    <w:rsid w:val="5EE74003"/>
    <w:rsid w:val="5EEE4F6C"/>
    <w:rsid w:val="5EF66B54"/>
    <w:rsid w:val="5EF85DBA"/>
    <w:rsid w:val="5EFA110A"/>
    <w:rsid w:val="5EFD3DA5"/>
    <w:rsid w:val="5EFD3EFE"/>
    <w:rsid w:val="5EFE256F"/>
    <w:rsid w:val="5F026FE8"/>
    <w:rsid w:val="5F045772"/>
    <w:rsid w:val="5F0911F3"/>
    <w:rsid w:val="5F091F7A"/>
    <w:rsid w:val="5F0A7E57"/>
    <w:rsid w:val="5F124A66"/>
    <w:rsid w:val="5F140C18"/>
    <w:rsid w:val="5F155665"/>
    <w:rsid w:val="5F180CD6"/>
    <w:rsid w:val="5F1A28EC"/>
    <w:rsid w:val="5F1E3969"/>
    <w:rsid w:val="5F26132A"/>
    <w:rsid w:val="5F282213"/>
    <w:rsid w:val="5F2868A0"/>
    <w:rsid w:val="5F291B5F"/>
    <w:rsid w:val="5F2F346E"/>
    <w:rsid w:val="5F312D4E"/>
    <w:rsid w:val="5F342EF7"/>
    <w:rsid w:val="5F384A42"/>
    <w:rsid w:val="5F386C15"/>
    <w:rsid w:val="5F3A2D47"/>
    <w:rsid w:val="5F3F0F53"/>
    <w:rsid w:val="5F3F752E"/>
    <w:rsid w:val="5F421EDE"/>
    <w:rsid w:val="5F431B3F"/>
    <w:rsid w:val="5F4375E0"/>
    <w:rsid w:val="5F46159C"/>
    <w:rsid w:val="5F46675D"/>
    <w:rsid w:val="5F47004D"/>
    <w:rsid w:val="5F475E9C"/>
    <w:rsid w:val="5F47640A"/>
    <w:rsid w:val="5F487C6A"/>
    <w:rsid w:val="5F496401"/>
    <w:rsid w:val="5F4A556C"/>
    <w:rsid w:val="5F4B4824"/>
    <w:rsid w:val="5F4B5446"/>
    <w:rsid w:val="5F535754"/>
    <w:rsid w:val="5F546DE7"/>
    <w:rsid w:val="5F5920BF"/>
    <w:rsid w:val="5F613CE0"/>
    <w:rsid w:val="5F633FD9"/>
    <w:rsid w:val="5F64183D"/>
    <w:rsid w:val="5F6565A4"/>
    <w:rsid w:val="5F671416"/>
    <w:rsid w:val="5F6813C9"/>
    <w:rsid w:val="5F6F5C68"/>
    <w:rsid w:val="5F702C74"/>
    <w:rsid w:val="5F731488"/>
    <w:rsid w:val="5F736075"/>
    <w:rsid w:val="5F7468A0"/>
    <w:rsid w:val="5F76401B"/>
    <w:rsid w:val="5F781EE5"/>
    <w:rsid w:val="5F7B2D97"/>
    <w:rsid w:val="5F7B48F8"/>
    <w:rsid w:val="5F803D04"/>
    <w:rsid w:val="5F8056F5"/>
    <w:rsid w:val="5F807788"/>
    <w:rsid w:val="5F810246"/>
    <w:rsid w:val="5F82038B"/>
    <w:rsid w:val="5F8705E5"/>
    <w:rsid w:val="5F8A0BEA"/>
    <w:rsid w:val="5F8A1646"/>
    <w:rsid w:val="5F8A22F1"/>
    <w:rsid w:val="5F8F164B"/>
    <w:rsid w:val="5F943488"/>
    <w:rsid w:val="5F9437B2"/>
    <w:rsid w:val="5F9566E0"/>
    <w:rsid w:val="5F984272"/>
    <w:rsid w:val="5F99736A"/>
    <w:rsid w:val="5F9A2925"/>
    <w:rsid w:val="5F9A6B92"/>
    <w:rsid w:val="5F9B4369"/>
    <w:rsid w:val="5F9D3D49"/>
    <w:rsid w:val="5F9F2AFF"/>
    <w:rsid w:val="5FA014B7"/>
    <w:rsid w:val="5FA31702"/>
    <w:rsid w:val="5FA63875"/>
    <w:rsid w:val="5FAC3889"/>
    <w:rsid w:val="5FAD3CA1"/>
    <w:rsid w:val="5FB1682B"/>
    <w:rsid w:val="5FB16CF8"/>
    <w:rsid w:val="5FB4790B"/>
    <w:rsid w:val="5FB47B0F"/>
    <w:rsid w:val="5FB533DC"/>
    <w:rsid w:val="5FB70A32"/>
    <w:rsid w:val="5FB83327"/>
    <w:rsid w:val="5FBB17D9"/>
    <w:rsid w:val="5FBB2D89"/>
    <w:rsid w:val="5FC24263"/>
    <w:rsid w:val="5FC45279"/>
    <w:rsid w:val="5FC47B01"/>
    <w:rsid w:val="5FC77CA8"/>
    <w:rsid w:val="5FC90E44"/>
    <w:rsid w:val="5FC97CCB"/>
    <w:rsid w:val="5FCD3321"/>
    <w:rsid w:val="5FCD387B"/>
    <w:rsid w:val="5FCF038D"/>
    <w:rsid w:val="5FCF3C69"/>
    <w:rsid w:val="5FD24E1C"/>
    <w:rsid w:val="5FD634DE"/>
    <w:rsid w:val="5FD63E0B"/>
    <w:rsid w:val="5FD95BC6"/>
    <w:rsid w:val="5FD976F1"/>
    <w:rsid w:val="5FDF23D6"/>
    <w:rsid w:val="5FE10C43"/>
    <w:rsid w:val="5FE55715"/>
    <w:rsid w:val="5FEA0D63"/>
    <w:rsid w:val="5FED6AA7"/>
    <w:rsid w:val="5FEE4544"/>
    <w:rsid w:val="5FF2546A"/>
    <w:rsid w:val="5FF447DA"/>
    <w:rsid w:val="5FF52767"/>
    <w:rsid w:val="5FFA5AF0"/>
    <w:rsid w:val="5FFD0B3E"/>
    <w:rsid w:val="5FFE3568"/>
    <w:rsid w:val="600178E9"/>
    <w:rsid w:val="60025B37"/>
    <w:rsid w:val="60033748"/>
    <w:rsid w:val="600876E0"/>
    <w:rsid w:val="600A3ED1"/>
    <w:rsid w:val="600F480E"/>
    <w:rsid w:val="600F719B"/>
    <w:rsid w:val="60104383"/>
    <w:rsid w:val="601124B5"/>
    <w:rsid w:val="601306B4"/>
    <w:rsid w:val="60144DE5"/>
    <w:rsid w:val="60145CA9"/>
    <w:rsid w:val="60150093"/>
    <w:rsid w:val="60162301"/>
    <w:rsid w:val="6016451E"/>
    <w:rsid w:val="6016651E"/>
    <w:rsid w:val="60174E8C"/>
    <w:rsid w:val="6017769C"/>
    <w:rsid w:val="60244BC8"/>
    <w:rsid w:val="602D2676"/>
    <w:rsid w:val="602E7CE8"/>
    <w:rsid w:val="603326A6"/>
    <w:rsid w:val="60347C8A"/>
    <w:rsid w:val="603A2189"/>
    <w:rsid w:val="603D2B35"/>
    <w:rsid w:val="603D400B"/>
    <w:rsid w:val="60403079"/>
    <w:rsid w:val="604836F4"/>
    <w:rsid w:val="604F096A"/>
    <w:rsid w:val="605274F9"/>
    <w:rsid w:val="605519FF"/>
    <w:rsid w:val="60591C25"/>
    <w:rsid w:val="605E7727"/>
    <w:rsid w:val="605F1E48"/>
    <w:rsid w:val="60623D3E"/>
    <w:rsid w:val="60625952"/>
    <w:rsid w:val="60627468"/>
    <w:rsid w:val="60633AE9"/>
    <w:rsid w:val="60640DFA"/>
    <w:rsid w:val="606B3210"/>
    <w:rsid w:val="606C3794"/>
    <w:rsid w:val="60745B25"/>
    <w:rsid w:val="60761A61"/>
    <w:rsid w:val="60786E50"/>
    <w:rsid w:val="607D6F96"/>
    <w:rsid w:val="60800F63"/>
    <w:rsid w:val="6084562F"/>
    <w:rsid w:val="608550AE"/>
    <w:rsid w:val="60861758"/>
    <w:rsid w:val="60896FFC"/>
    <w:rsid w:val="608A1DF9"/>
    <w:rsid w:val="608C7002"/>
    <w:rsid w:val="608F52B6"/>
    <w:rsid w:val="609028B6"/>
    <w:rsid w:val="6090476A"/>
    <w:rsid w:val="609324B7"/>
    <w:rsid w:val="609A0BE6"/>
    <w:rsid w:val="609C2D03"/>
    <w:rsid w:val="609E3725"/>
    <w:rsid w:val="609F296C"/>
    <w:rsid w:val="609F51A1"/>
    <w:rsid w:val="609F5486"/>
    <w:rsid w:val="60A27514"/>
    <w:rsid w:val="60A436D7"/>
    <w:rsid w:val="60A54640"/>
    <w:rsid w:val="60A73566"/>
    <w:rsid w:val="60A94EA4"/>
    <w:rsid w:val="60AD3698"/>
    <w:rsid w:val="60AE30BC"/>
    <w:rsid w:val="60B15C0E"/>
    <w:rsid w:val="60B6417C"/>
    <w:rsid w:val="60B6734D"/>
    <w:rsid w:val="60B70CDA"/>
    <w:rsid w:val="60B91265"/>
    <w:rsid w:val="60BD38C9"/>
    <w:rsid w:val="60BF15B8"/>
    <w:rsid w:val="60C00B6E"/>
    <w:rsid w:val="60C2149A"/>
    <w:rsid w:val="60C30888"/>
    <w:rsid w:val="60C36416"/>
    <w:rsid w:val="60C36E26"/>
    <w:rsid w:val="60C36E30"/>
    <w:rsid w:val="60C5059E"/>
    <w:rsid w:val="60C67A7F"/>
    <w:rsid w:val="60C85031"/>
    <w:rsid w:val="60CD62AD"/>
    <w:rsid w:val="60CD6348"/>
    <w:rsid w:val="60CF0FEA"/>
    <w:rsid w:val="60D527CC"/>
    <w:rsid w:val="60D72266"/>
    <w:rsid w:val="60D77378"/>
    <w:rsid w:val="60DA042A"/>
    <w:rsid w:val="60DA05DF"/>
    <w:rsid w:val="60DB51BB"/>
    <w:rsid w:val="60DD6875"/>
    <w:rsid w:val="60E21D6A"/>
    <w:rsid w:val="60E26A2B"/>
    <w:rsid w:val="60E558E4"/>
    <w:rsid w:val="60ED016E"/>
    <w:rsid w:val="60ED7187"/>
    <w:rsid w:val="60F05995"/>
    <w:rsid w:val="60F1120A"/>
    <w:rsid w:val="60F123D3"/>
    <w:rsid w:val="60F1469C"/>
    <w:rsid w:val="60F171FE"/>
    <w:rsid w:val="60F6436D"/>
    <w:rsid w:val="60FB283B"/>
    <w:rsid w:val="60FB686C"/>
    <w:rsid w:val="60FC5969"/>
    <w:rsid w:val="60FD78C4"/>
    <w:rsid w:val="60FE2572"/>
    <w:rsid w:val="61004E01"/>
    <w:rsid w:val="61032E78"/>
    <w:rsid w:val="6103694A"/>
    <w:rsid w:val="6109688B"/>
    <w:rsid w:val="610C0954"/>
    <w:rsid w:val="610D09BE"/>
    <w:rsid w:val="610D63DA"/>
    <w:rsid w:val="6111354E"/>
    <w:rsid w:val="611217E8"/>
    <w:rsid w:val="61175969"/>
    <w:rsid w:val="611B13E9"/>
    <w:rsid w:val="611B465A"/>
    <w:rsid w:val="611C5E8D"/>
    <w:rsid w:val="611E012D"/>
    <w:rsid w:val="611E59FF"/>
    <w:rsid w:val="61212877"/>
    <w:rsid w:val="61213367"/>
    <w:rsid w:val="612204BB"/>
    <w:rsid w:val="61236408"/>
    <w:rsid w:val="612A6790"/>
    <w:rsid w:val="612B3092"/>
    <w:rsid w:val="612D3CEC"/>
    <w:rsid w:val="612D713E"/>
    <w:rsid w:val="612E7920"/>
    <w:rsid w:val="612E7F98"/>
    <w:rsid w:val="61311D2F"/>
    <w:rsid w:val="61321C7E"/>
    <w:rsid w:val="61340E39"/>
    <w:rsid w:val="613507A3"/>
    <w:rsid w:val="613658E6"/>
    <w:rsid w:val="61376709"/>
    <w:rsid w:val="61385231"/>
    <w:rsid w:val="61391317"/>
    <w:rsid w:val="613C384F"/>
    <w:rsid w:val="613C48F4"/>
    <w:rsid w:val="613F5AF6"/>
    <w:rsid w:val="614302AB"/>
    <w:rsid w:val="61434FDA"/>
    <w:rsid w:val="614671A6"/>
    <w:rsid w:val="6149193E"/>
    <w:rsid w:val="614C53E3"/>
    <w:rsid w:val="614D3E8F"/>
    <w:rsid w:val="61505AB3"/>
    <w:rsid w:val="6155162E"/>
    <w:rsid w:val="61564020"/>
    <w:rsid w:val="615A657A"/>
    <w:rsid w:val="615B6EC9"/>
    <w:rsid w:val="615D3C23"/>
    <w:rsid w:val="615D6134"/>
    <w:rsid w:val="615F1B70"/>
    <w:rsid w:val="615F50E3"/>
    <w:rsid w:val="6164481F"/>
    <w:rsid w:val="61670AD8"/>
    <w:rsid w:val="61674671"/>
    <w:rsid w:val="61675556"/>
    <w:rsid w:val="61683A01"/>
    <w:rsid w:val="616934E2"/>
    <w:rsid w:val="616C14DB"/>
    <w:rsid w:val="61733183"/>
    <w:rsid w:val="61800351"/>
    <w:rsid w:val="6181463C"/>
    <w:rsid w:val="61854E10"/>
    <w:rsid w:val="61871696"/>
    <w:rsid w:val="61913F80"/>
    <w:rsid w:val="6191710E"/>
    <w:rsid w:val="61940B7D"/>
    <w:rsid w:val="61971C8C"/>
    <w:rsid w:val="61977B82"/>
    <w:rsid w:val="619C6FED"/>
    <w:rsid w:val="61A378FA"/>
    <w:rsid w:val="61A46852"/>
    <w:rsid w:val="61A63A52"/>
    <w:rsid w:val="61A837CB"/>
    <w:rsid w:val="61A93B83"/>
    <w:rsid w:val="61AA1896"/>
    <w:rsid w:val="61AA1C9F"/>
    <w:rsid w:val="61AB42CC"/>
    <w:rsid w:val="61BE387D"/>
    <w:rsid w:val="61BF342F"/>
    <w:rsid w:val="61C21377"/>
    <w:rsid w:val="61C466A4"/>
    <w:rsid w:val="61C632CA"/>
    <w:rsid w:val="61C64651"/>
    <w:rsid w:val="61CC6465"/>
    <w:rsid w:val="61CD4C3C"/>
    <w:rsid w:val="61CD600C"/>
    <w:rsid w:val="61CE46BD"/>
    <w:rsid w:val="61D22670"/>
    <w:rsid w:val="61D36EA3"/>
    <w:rsid w:val="61D52A23"/>
    <w:rsid w:val="61D5488F"/>
    <w:rsid w:val="61DA2EBB"/>
    <w:rsid w:val="61DC0265"/>
    <w:rsid w:val="61DC195E"/>
    <w:rsid w:val="61E05F0A"/>
    <w:rsid w:val="61E1330A"/>
    <w:rsid w:val="61E25814"/>
    <w:rsid w:val="61E31B09"/>
    <w:rsid w:val="61E402E0"/>
    <w:rsid w:val="61E473F9"/>
    <w:rsid w:val="61E932B8"/>
    <w:rsid w:val="61E97127"/>
    <w:rsid w:val="61E97E39"/>
    <w:rsid w:val="61ED2945"/>
    <w:rsid w:val="61EF03F8"/>
    <w:rsid w:val="61F05B90"/>
    <w:rsid w:val="61F448CD"/>
    <w:rsid w:val="61F76B49"/>
    <w:rsid w:val="61F81802"/>
    <w:rsid w:val="61FE6C08"/>
    <w:rsid w:val="62020FB7"/>
    <w:rsid w:val="6203383B"/>
    <w:rsid w:val="620350C8"/>
    <w:rsid w:val="620353EC"/>
    <w:rsid w:val="62076496"/>
    <w:rsid w:val="62076B02"/>
    <w:rsid w:val="620B4033"/>
    <w:rsid w:val="620C2630"/>
    <w:rsid w:val="620C6C2A"/>
    <w:rsid w:val="620E3278"/>
    <w:rsid w:val="620E6C0F"/>
    <w:rsid w:val="62117CEA"/>
    <w:rsid w:val="62120EF4"/>
    <w:rsid w:val="621946B1"/>
    <w:rsid w:val="621B2AEB"/>
    <w:rsid w:val="621D7D19"/>
    <w:rsid w:val="621E10E4"/>
    <w:rsid w:val="621E21E1"/>
    <w:rsid w:val="621E4EB8"/>
    <w:rsid w:val="621F7021"/>
    <w:rsid w:val="62212300"/>
    <w:rsid w:val="622150EB"/>
    <w:rsid w:val="6222128F"/>
    <w:rsid w:val="62251674"/>
    <w:rsid w:val="62292A82"/>
    <w:rsid w:val="622D69D9"/>
    <w:rsid w:val="62307442"/>
    <w:rsid w:val="62310BEA"/>
    <w:rsid w:val="62313C01"/>
    <w:rsid w:val="62343C5F"/>
    <w:rsid w:val="62360E03"/>
    <w:rsid w:val="62381B85"/>
    <w:rsid w:val="6239219F"/>
    <w:rsid w:val="62403E38"/>
    <w:rsid w:val="62404764"/>
    <w:rsid w:val="62404B0A"/>
    <w:rsid w:val="624448E6"/>
    <w:rsid w:val="62490F93"/>
    <w:rsid w:val="624D3511"/>
    <w:rsid w:val="62505DEF"/>
    <w:rsid w:val="625507CA"/>
    <w:rsid w:val="62557977"/>
    <w:rsid w:val="625A0B81"/>
    <w:rsid w:val="625D1840"/>
    <w:rsid w:val="625D4266"/>
    <w:rsid w:val="626215D7"/>
    <w:rsid w:val="626801B3"/>
    <w:rsid w:val="626A51AD"/>
    <w:rsid w:val="626D09A1"/>
    <w:rsid w:val="626F105C"/>
    <w:rsid w:val="62700FE9"/>
    <w:rsid w:val="627807EE"/>
    <w:rsid w:val="62781123"/>
    <w:rsid w:val="62795DC9"/>
    <w:rsid w:val="62795E5A"/>
    <w:rsid w:val="627B22BE"/>
    <w:rsid w:val="627D4DDD"/>
    <w:rsid w:val="627F5815"/>
    <w:rsid w:val="628013CD"/>
    <w:rsid w:val="62803F3B"/>
    <w:rsid w:val="628548A7"/>
    <w:rsid w:val="6285741B"/>
    <w:rsid w:val="628B78A9"/>
    <w:rsid w:val="628E7357"/>
    <w:rsid w:val="628F11EB"/>
    <w:rsid w:val="628F534B"/>
    <w:rsid w:val="629273D5"/>
    <w:rsid w:val="62997688"/>
    <w:rsid w:val="62997D24"/>
    <w:rsid w:val="629C1E17"/>
    <w:rsid w:val="629D2E8C"/>
    <w:rsid w:val="629F5EAE"/>
    <w:rsid w:val="62A00D04"/>
    <w:rsid w:val="62A61624"/>
    <w:rsid w:val="62A654CD"/>
    <w:rsid w:val="62A92603"/>
    <w:rsid w:val="62AE7780"/>
    <w:rsid w:val="62B03374"/>
    <w:rsid w:val="62B07842"/>
    <w:rsid w:val="62B147D5"/>
    <w:rsid w:val="62B355FC"/>
    <w:rsid w:val="62B43B86"/>
    <w:rsid w:val="62B819A0"/>
    <w:rsid w:val="62BE11A2"/>
    <w:rsid w:val="62C41D1B"/>
    <w:rsid w:val="62C43CC1"/>
    <w:rsid w:val="62C915D3"/>
    <w:rsid w:val="62C92840"/>
    <w:rsid w:val="62D02DC1"/>
    <w:rsid w:val="62D35B68"/>
    <w:rsid w:val="62DA25B1"/>
    <w:rsid w:val="62DC4D9E"/>
    <w:rsid w:val="62DD3978"/>
    <w:rsid w:val="62E17710"/>
    <w:rsid w:val="62E32A58"/>
    <w:rsid w:val="62E44812"/>
    <w:rsid w:val="62E54548"/>
    <w:rsid w:val="62E62B9F"/>
    <w:rsid w:val="62E7161E"/>
    <w:rsid w:val="62E83196"/>
    <w:rsid w:val="62E94EA9"/>
    <w:rsid w:val="62EA3B17"/>
    <w:rsid w:val="62EB29F2"/>
    <w:rsid w:val="62EB7396"/>
    <w:rsid w:val="62ED0659"/>
    <w:rsid w:val="62EE14E7"/>
    <w:rsid w:val="62EF6F33"/>
    <w:rsid w:val="62F00F4C"/>
    <w:rsid w:val="62F05A2B"/>
    <w:rsid w:val="62F10122"/>
    <w:rsid w:val="62F6725A"/>
    <w:rsid w:val="62F95092"/>
    <w:rsid w:val="62F96889"/>
    <w:rsid w:val="62FA2A8D"/>
    <w:rsid w:val="62FD3380"/>
    <w:rsid w:val="62FE2DE8"/>
    <w:rsid w:val="63006DF5"/>
    <w:rsid w:val="630141EF"/>
    <w:rsid w:val="63020DA9"/>
    <w:rsid w:val="6302337D"/>
    <w:rsid w:val="63043D98"/>
    <w:rsid w:val="63061BBE"/>
    <w:rsid w:val="63067ACE"/>
    <w:rsid w:val="630729C6"/>
    <w:rsid w:val="630F0A4B"/>
    <w:rsid w:val="630F5EB4"/>
    <w:rsid w:val="63105FEB"/>
    <w:rsid w:val="631372DB"/>
    <w:rsid w:val="6314111B"/>
    <w:rsid w:val="63162AE2"/>
    <w:rsid w:val="631768B6"/>
    <w:rsid w:val="63191B56"/>
    <w:rsid w:val="63201552"/>
    <w:rsid w:val="63224B97"/>
    <w:rsid w:val="632838AA"/>
    <w:rsid w:val="632842C2"/>
    <w:rsid w:val="632F110A"/>
    <w:rsid w:val="63312181"/>
    <w:rsid w:val="63353ECF"/>
    <w:rsid w:val="633545A5"/>
    <w:rsid w:val="63370C0A"/>
    <w:rsid w:val="63382DC2"/>
    <w:rsid w:val="633874FF"/>
    <w:rsid w:val="633A5104"/>
    <w:rsid w:val="633D17CF"/>
    <w:rsid w:val="633D5C58"/>
    <w:rsid w:val="63427499"/>
    <w:rsid w:val="63433785"/>
    <w:rsid w:val="634C4471"/>
    <w:rsid w:val="634C59F2"/>
    <w:rsid w:val="634E1322"/>
    <w:rsid w:val="63545A3A"/>
    <w:rsid w:val="6357139D"/>
    <w:rsid w:val="63571EAC"/>
    <w:rsid w:val="635741D8"/>
    <w:rsid w:val="63595431"/>
    <w:rsid w:val="635B4BB4"/>
    <w:rsid w:val="635F47F3"/>
    <w:rsid w:val="63621763"/>
    <w:rsid w:val="63644780"/>
    <w:rsid w:val="63660119"/>
    <w:rsid w:val="63680CD9"/>
    <w:rsid w:val="63694836"/>
    <w:rsid w:val="636D63AE"/>
    <w:rsid w:val="636E2E11"/>
    <w:rsid w:val="636F0201"/>
    <w:rsid w:val="636F0E9E"/>
    <w:rsid w:val="636F3387"/>
    <w:rsid w:val="63702A80"/>
    <w:rsid w:val="6371747D"/>
    <w:rsid w:val="637214C0"/>
    <w:rsid w:val="63744083"/>
    <w:rsid w:val="63745F0B"/>
    <w:rsid w:val="63763B16"/>
    <w:rsid w:val="637E3709"/>
    <w:rsid w:val="637E4366"/>
    <w:rsid w:val="637F4FBD"/>
    <w:rsid w:val="63823843"/>
    <w:rsid w:val="638344EF"/>
    <w:rsid w:val="63845F82"/>
    <w:rsid w:val="63851774"/>
    <w:rsid w:val="63872ED7"/>
    <w:rsid w:val="638A3DF5"/>
    <w:rsid w:val="638D2B00"/>
    <w:rsid w:val="639164D8"/>
    <w:rsid w:val="63933216"/>
    <w:rsid w:val="6394034B"/>
    <w:rsid w:val="63965674"/>
    <w:rsid w:val="63982055"/>
    <w:rsid w:val="63984800"/>
    <w:rsid w:val="639F4BCE"/>
    <w:rsid w:val="63A2611B"/>
    <w:rsid w:val="63A67EDD"/>
    <w:rsid w:val="63A936CA"/>
    <w:rsid w:val="63AF6B5F"/>
    <w:rsid w:val="63B332D4"/>
    <w:rsid w:val="63B667CF"/>
    <w:rsid w:val="63BB4B8D"/>
    <w:rsid w:val="63BB6902"/>
    <w:rsid w:val="63C25508"/>
    <w:rsid w:val="63CD368B"/>
    <w:rsid w:val="63CD6091"/>
    <w:rsid w:val="63D1550F"/>
    <w:rsid w:val="63D64FE1"/>
    <w:rsid w:val="63D7051A"/>
    <w:rsid w:val="63DA5073"/>
    <w:rsid w:val="63DB3AA8"/>
    <w:rsid w:val="63DE1506"/>
    <w:rsid w:val="63EA16C7"/>
    <w:rsid w:val="63EA388F"/>
    <w:rsid w:val="63EC6022"/>
    <w:rsid w:val="63F25F4D"/>
    <w:rsid w:val="63F979A1"/>
    <w:rsid w:val="63FB2329"/>
    <w:rsid w:val="63FD62F7"/>
    <w:rsid w:val="64011D38"/>
    <w:rsid w:val="64025CE2"/>
    <w:rsid w:val="64051C79"/>
    <w:rsid w:val="64056533"/>
    <w:rsid w:val="64072FEA"/>
    <w:rsid w:val="641042BA"/>
    <w:rsid w:val="64120B54"/>
    <w:rsid w:val="641A422D"/>
    <w:rsid w:val="641B406F"/>
    <w:rsid w:val="641B4AF6"/>
    <w:rsid w:val="64215E85"/>
    <w:rsid w:val="6423192F"/>
    <w:rsid w:val="64236E25"/>
    <w:rsid w:val="64270D65"/>
    <w:rsid w:val="642E2CF5"/>
    <w:rsid w:val="642E3BAE"/>
    <w:rsid w:val="642E66F3"/>
    <w:rsid w:val="643039C7"/>
    <w:rsid w:val="64306082"/>
    <w:rsid w:val="64330CE2"/>
    <w:rsid w:val="64331ADE"/>
    <w:rsid w:val="643370F3"/>
    <w:rsid w:val="64364DB2"/>
    <w:rsid w:val="64375C80"/>
    <w:rsid w:val="64387B95"/>
    <w:rsid w:val="643B199B"/>
    <w:rsid w:val="643B200E"/>
    <w:rsid w:val="643E5ADB"/>
    <w:rsid w:val="643F6643"/>
    <w:rsid w:val="643F6E9B"/>
    <w:rsid w:val="64404BC3"/>
    <w:rsid w:val="6441297A"/>
    <w:rsid w:val="64420673"/>
    <w:rsid w:val="64445368"/>
    <w:rsid w:val="644C7AFA"/>
    <w:rsid w:val="64532B6A"/>
    <w:rsid w:val="64586B28"/>
    <w:rsid w:val="645938C2"/>
    <w:rsid w:val="645E2281"/>
    <w:rsid w:val="645F4B83"/>
    <w:rsid w:val="64627700"/>
    <w:rsid w:val="64651CF1"/>
    <w:rsid w:val="646746A8"/>
    <w:rsid w:val="64685847"/>
    <w:rsid w:val="646A6869"/>
    <w:rsid w:val="646E3554"/>
    <w:rsid w:val="64744922"/>
    <w:rsid w:val="64762DD3"/>
    <w:rsid w:val="64777CEB"/>
    <w:rsid w:val="647B1C88"/>
    <w:rsid w:val="647B53DC"/>
    <w:rsid w:val="647B7007"/>
    <w:rsid w:val="647D580B"/>
    <w:rsid w:val="647F5A1A"/>
    <w:rsid w:val="647F77B1"/>
    <w:rsid w:val="64835EB6"/>
    <w:rsid w:val="64896DA5"/>
    <w:rsid w:val="648C50EB"/>
    <w:rsid w:val="648C644C"/>
    <w:rsid w:val="648C65CF"/>
    <w:rsid w:val="648D3AE2"/>
    <w:rsid w:val="648E4B8C"/>
    <w:rsid w:val="648F39A8"/>
    <w:rsid w:val="64912252"/>
    <w:rsid w:val="64914FDA"/>
    <w:rsid w:val="64922C9D"/>
    <w:rsid w:val="64961FCD"/>
    <w:rsid w:val="64993F35"/>
    <w:rsid w:val="649A47A8"/>
    <w:rsid w:val="64A0456F"/>
    <w:rsid w:val="64A72C4D"/>
    <w:rsid w:val="64A83E8A"/>
    <w:rsid w:val="64AA2BCD"/>
    <w:rsid w:val="64B33CE5"/>
    <w:rsid w:val="64B96943"/>
    <w:rsid w:val="64BA4B87"/>
    <w:rsid w:val="64BC5D8D"/>
    <w:rsid w:val="64C0245E"/>
    <w:rsid w:val="64C34D4B"/>
    <w:rsid w:val="64C70065"/>
    <w:rsid w:val="64C7726F"/>
    <w:rsid w:val="64C81A3B"/>
    <w:rsid w:val="64C90A75"/>
    <w:rsid w:val="64C941A3"/>
    <w:rsid w:val="64CE1FFC"/>
    <w:rsid w:val="64CF2316"/>
    <w:rsid w:val="64D10DA9"/>
    <w:rsid w:val="64D2673F"/>
    <w:rsid w:val="64D41369"/>
    <w:rsid w:val="64D44BE8"/>
    <w:rsid w:val="64DA41B8"/>
    <w:rsid w:val="64DA67CD"/>
    <w:rsid w:val="64DF6810"/>
    <w:rsid w:val="64E10E68"/>
    <w:rsid w:val="64E509B8"/>
    <w:rsid w:val="64E57E75"/>
    <w:rsid w:val="64E83E98"/>
    <w:rsid w:val="64EB534A"/>
    <w:rsid w:val="64EB7943"/>
    <w:rsid w:val="64EC0174"/>
    <w:rsid w:val="64EE468D"/>
    <w:rsid w:val="64F118A1"/>
    <w:rsid w:val="64F150CC"/>
    <w:rsid w:val="64F37F87"/>
    <w:rsid w:val="64F85334"/>
    <w:rsid w:val="64F86B05"/>
    <w:rsid w:val="64FC2F74"/>
    <w:rsid w:val="65013D98"/>
    <w:rsid w:val="65020491"/>
    <w:rsid w:val="65025547"/>
    <w:rsid w:val="6504370D"/>
    <w:rsid w:val="6504488E"/>
    <w:rsid w:val="65047A9E"/>
    <w:rsid w:val="65057C87"/>
    <w:rsid w:val="65080613"/>
    <w:rsid w:val="65086574"/>
    <w:rsid w:val="650A02AD"/>
    <w:rsid w:val="650C3C0D"/>
    <w:rsid w:val="650E2BA3"/>
    <w:rsid w:val="650F4EEE"/>
    <w:rsid w:val="65110C3F"/>
    <w:rsid w:val="65135C25"/>
    <w:rsid w:val="65144A76"/>
    <w:rsid w:val="65160666"/>
    <w:rsid w:val="65165C05"/>
    <w:rsid w:val="65171342"/>
    <w:rsid w:val="651C6408"/>
    <w:rsid w:val="651F71A3"/>
    <w:rsid w:val="6522379E"/>
    <w:rsid w:val="65233A4E"/>
    <w:rsid w:val="65237517"/>
    <w:rsid w:val="65256058"/>
    <w:rsid w:val="6526542A"/>
    <w:rsid w:val="652804D8"/>
    <w:rsid w:val="652A67C7"/>
    <w:rsid w:val="652E3E93"/>
    <w:rsid w:val="65305E41"/>
    <w:rsid w:val="653238EF"/>
    <w:rsid w:val="653845E4"/>
    <w:rsid w:val="65393D75"/>
    <w:rsid w:val="653C78D7"/>
    <w:rsid w:val="653D34A4"/>
    <w:rsid w:val="65417322"/>
    <w:rsid w:val="65445157"/>
    <w:rsid w:val="65490EC2"/>
    <w:rsid w:val="654D3735"/>
    <w:rsid w:val="654F0765"/>
    <w:rsid w:val="65524DB2"/>
    <w:rsid w:val="65532D3A"/>
    <w:rsid w:val="65540CE7"/>
    <w:rsid w:val="65571266"/>
    <w:rsid w:val="65583E0A"/>
    <w:rsid w:val="655927FA"/>
    <w:rsid w:val="6559656C"/>
    <w:rsid w:val="65597CCC"/>
    <w:rsid w:val="655A5738"/>
    <w:rsid w:val="65631190"/>
    <w:rsid w:val="65682A2B"/>
    <w:rsid w:val="65692B69"/>
    <w:rsid w:val="656955DA"/>
    <w:rsid w:val="656E1D4D"/>
    <w:rsid w:val="657110AA"/>
    <w:rsid w:val="65715BC5"/>
    <w:rsid w:val="65720FF9"/>
    <w:rsid w:val="657323B1"/>
    <w:rsid w:val="65767279"/>
    <w:rsid w:val="65817E4B"/>
    <w:rsid w:val="65821205"/>
    <w:rsid w:val="65825FA3"/>
    <w:rsid w:val="65837DD1"/>
    <w:rsid w:val="6588051E"/>
    <w:rsid w:val="658A4BDD"/>
    <w:rsid w:val="658B21D8"/>
    <w:rsid w:val="658B2A1C"/>
    <w:rsid w:val="658C16FF"/>
    <w:rsid w:val="65922210"/>
    <w:rsid w:val="659466EF"/>
    <w:rsid w:val="65961EB1"/>
    <w:rsid w:val="65980A1D"/>
    <w:rsid w:val="659C7257"/>
    <w:rsid w:val="659E32E8"/>
    <w:rsid w:val="65A1055A"/>
    <w:rsid w:val="65A35818"/>
    <w:rsid w:val="65A62E93"/>
    <w:rsid w:val="65A70F54"/>
    <w:rsid w:val="65A83E8E"/>
    <w:rsid w:val="65AB2C11"/>
    <w:rsid w:val="65B00F94"/>
    <w:rsid w:val="65B575DD"/>
    <w:rsid w:val="65B576C7"/>
    <w:rsid w:val="65B6715A"/>
    <w:rsid w:val="65B679AC"/>
    <w:rsid w:val="65B80672"/>
    <w:rsid w:val="65B934E4"/>
    <w:rsid w:val="65BC7044"/>
    <w:rsid w:val="65BC7520"/>
    <w:rsid w:val="65BE762B"/>
    <w:rsid w:val="65C12EEA"/>
    <w:rsid w:val="65C81404"/>
    <w:rsid w:val="65C818A2"/>
    <w:rsid w:val="65C92304"/>
    <w:rsid w:val="65CA7980"/>
    <w:rsid w:val="65CC016C"/>
    <w:rsid w:val="65D37A86"/>
    <w:rsid w:val="65D43CD0"/>
    <w:rsid w:val="65D54F6E"/>
    <w:rsid w:val="65DC4D4F"/>
    <w:rsid w:val="65DD280D"/>
    <w:rsid w:val="65DE594E"/>
    <w:rsid w:val="65DF3A4B"/>
    <w:rsid w:val="65E0176F"/>
    <w:rsid w:val="65E0206C"/>
    <w:rsid w:val="65E31301"/>
    <w:rsid w:val="65E45430"/>
    <w:rsid w:val="65E456C0"/>
    <w:rsid w:val="65E53F19"/>
    <w:rsid w:val="65E9039C"/>
    <w:rsid w:val="65ED2C22"/>
    <w:rsid w:val="65ED71ED"/>
    <w:rsid w:val="65EE4415"/>
    <w:rsid w:val="65EF0A40"/>
    <w:rsid w:val="65F05AED"/>
    <w:rsid w:val="65F22B02"/>
    <w:rsid w:val="65F22D8F"/>
    <w:rsid w:val="65F41805"/>
    <w:rsid w:val="65F4594E"/>
    <w:rsid w:val="65F6438A"/>
    <w:rsid w:val="65F75CF5"/>
    <w:rsid w:val="65F82019"/>
    <w:rsid w:val="65F8600B"/>
    <w:rsid w:val="65F873FA"/>
    <w:rsid w:val="65F96429"/>
    <w:rsid w:val="65FA1020"/>
    <w:rsid w:val="65FE6983"/>
    <w:rsid w:val="660250E5"/>
    <w:rsid w:val="6604433D"/>
    <w:rsid w:val="66050937"/>
    <w:rsid w:val="660B2927"/>
    <w:rsid w:val="660F46EC"/>
    <w:rsid w:val="66120424"/>
    <w:rsid w:val="66120C6F"/>
    <w:rsid w:val="66121150"/>
    <w:rsid w:val="66145434"/>
    <w:rsid w:val="66180071"/>
    <w:rsid w:val="6618473C"/>
    <w:rsid w:val="661C6B86"/>
    <w:rsid w:val="661C7563"/>
    <w:rsid w:val="661F55E3"/>
    <w:rsid w:val="662031E2"/>
    <w:rsid w:val="6624722C"/>
    <w:rsid w:val="66247526"/>
    <w:rsid w:val="662512C0"/>
    <w:rsid w:val="66274DB1"/>
    <w:rsid w:val="66292760"/>
    <w:rsid w:val="66292952"/>
    <w:rsid w:val="663157D4"/>
    <w:rsid w:val="66322813"/>
    <w:rsid w:val="663269A3"/>
    <w:rsid w:val="66331EC7"/>
    <w:rsid w:val="66370B71"/>
    <w:rsid w:val="663D04D3"/>
    <w:rsid w:val="66433AFD"/>
    <w:rsid w:val="664537B7"/>
    <w:rsid w:val="664553F0"/>
    <w:rsid w:val="664571C7"/>
    <w:rsid w:val="664673E0"/>
    <w:rsid w:val="6649332D"/>
    <w:rsid w:val="664A6754"/>
    <w:rsid w:val="664B4539"/>
    <w:rsid w:val="664C23F4"/>
    <w:rsid w:val="664C67A3"/>
    <w:rsid w:val="66532F7E"/>
    <w:rsid w:val="66555FE3"/>
    <w:rsid w:val="66574DEA"/>
    <w:rsid w:val="665B010D"/>
    <w:rsid w:val="665D085D"/>
    <w:rsid w:val="665F2D80"/>
    <w:rsid w:val="66600696"/>
    <w:rsid w:val="666410ED"/>
    <w:rsid w:val="66642F93"/>
    <w:rsid w:val="6667635C"/>
    <w:rsid w:val="66687537"/>
    <w:rsid w:val="666B1F19"/>
    <w:rsid w:val="666E2099"/>
    <w:rsid w:val="66720570"/>
    <w:rsid w:val="66721095"/>
    <w:rsid w:val="66781AB8"/>
    <w:rsid w:val="66795B33"/>
    <w:rsid w:val="667A26AF"/>
    <w:rsid w:val="668169BA"/>
    <w:rsid w:val="66824D2F"/>
    <w:rsid w:val="66830F3D"/>
    <w:rsid w:val="668A735A"/>
    <w:rsid w:val="668E59CF"/>
    <w:rsid w:val="66924388"/>
    <w:rsid w:val="66955C00"/>
    <w:rsid w:val="66957EDF"/>
    <w:rsid w:val="66991A4D"/>
    <w:rsid w:val="669B1CDD"/>
    <w:rsid w:val="669E406E"/>
    <w:rsid w:val="669F7813"/>
    <w:rsid w:val="66A0795C"/>
    <w:rsid w:val="66AD6A59"/>
    <w:rsid w:val="66AF3B82"/>
    <w:rsid w:val="66B11190"/>
    <w:rsid w:val="66B12022"/>
    <w:rsid w:val="66B152CC"/>
    <w:rsid w:val="66B22286"/>
    <w:rsid w:val="66B80147"/>
    <w:rsid w:val="66B8345F"/>
    <w:rsid w:val="66BA4718"/>
    <w:rsid w:val="66BB0725"/>
    <w:rsid w:val="66BF3D61"/>
    <w:rsid w:val="66C14D92"/>
    <w:rsid w:val="66C53EA0"/>
    <w:rsid w:val="66C73A47"/>
    <w:rsid w:val="66CB2282"/>
    <w:rsid w:val="66CC6CC0"/>
    <w:rsid w:val="66CE2DCB"/>
    <w:rsid w:val="66CF4495"/>
    <w:rsid w:val="66D10871"/>
    <w:rsid w:val="66D4372E"/>
    <w:rsid w:val="66D450BD"/>
    <w:rsid w:val="66DA122C"/>
    <w:rsid w:val="66DF0824"/>
    <w:rsid w:val="66DF22D0"/>
    <w:rsid w:val="66E61232"/>
    <w:rsid w:val="66E63223"/>
    <w:rsid w:val="66E91AE4"/>
    <w:rsid w:val="66EA7603"/>
    <w:rsid w:val="66EB09BE"/>
    <w:rsid w:val="66EB522C"/>
    <w:rsid w:val="66EE1843"/>
    <w:rsid w:val="66EE1A1D"/>
    <w:rsid w:val="66EF04B9"/>
    <w:rsid w:val="66F040F5"/>
    <w:rsid w:val="66F05CD2"/>
    <w:rsid w:val="66F23BA1"/>
    <w:rsid w:val="66F40D7E"/>
    <w:rsid w:val="66FB7787"/>
    <w:rsid w:val="66FC0763"/>
    <w:rsid w:val="66FD41FB"/>
    <w:rsid w:val="66FF2320"/>
    <w:rsid w:val="66FF4BB6"/>
    <w:rsid w:val="670527F0"/>
    <w:rsid w:val="670E55C8"/>
    <w:rsid w:val="67104E59"/>
    <w:rsid w:val="67105D0D"/>
    <w:rsid w:val="6713161B"/>
    <w:rsid w:val="671A4507"/>
    <w:rsid w:val="671E1475"/>
    <w:rsid w:val="67225756"/>
    <w:rsid w:val="672F1DA6"/>
    <w:rsid w:val="673405D4"/>
    <w:rsid w:val="67390081"/>
    <w:rsid w:val="67397F7E"/>
    <w:rsid w:val="673A4419"/>
    <w:rsid w:val="673B2FEF"/>
    <w:rsid w:val="673C0D90"/>
    <w:rsid w:val="673D6D9C"/>
    <w:rsid w:val="673E3140"/>
    <w:rsid w:val="67403741"/>
    <w:rsid w:val="674319FD"/>
    <w:rsid w:val="67481FF7"/>
    <w:rsid w:val="6748262C"/>
    <w:rsid w:val="674A57B7"/>
    <w:rsid w:val="674B737C"/>
    <w:rsid w:val="674B7BCD"/>
    <w:rsid w:val="67527F2A"/>
    <w:rsid w:val="67537DB6"/>
    <w:rsid w:val="675652D2"/>
    <w:rsid w:val="67592E9C"/>
    <w:rsid w:val="675B0C3A"/>
    <w:rsid w:val="67631F1A"/>
    <w:rsid w:val="676448E8"/>
    <w:rsid w:val="67655133"/>
    <w:rsid w:val="676570ED"/>
    <w:rsid w:val="67661226"/>
    <w:rsid w:val="676758DD"/>
    <w:rsid w:val="67691BC5"/>
    <w:rsid w:val="67695046"/>
    <w:rsid w:val="677060D5"/>
    <w:rsid w:val="6773434B"/>
    <w:rsid w:val="67751257"/>
    <w:rsid w:val="67765538"/>
    <w:rsid w:val="67775F09"/>
    <w:rsid w:val="67777B3E"/>
    <w:rsid w:val="677A25DB"/>
    <w:rsid w:val="677A767D"/>
    <w:rsid w:val="677C0716"/>
    <w:rsid w:val="677C3192"/>
    <w:rsid w:val="677E51E0"/>
    <w:rsid w:val="67897BEB"/>
    <w:rsid w:val="678A0C76"/>
    <w:rsid w:val="678B2C9E"/>
    <w:rsid w:val="678B52DF"/>
    <w:rsid w:val="678D1E02"/>
    <w:rsid w:val="679061F8"/>
    <w:rsid w:val="679220DF"/>
    <w:rsid w:val="67922BD9"/>
    <w:rsid w:val="6794183A"/>
    <w:rsid w:val="67942C40"/>
    <w:rsid w:val="67945FD4"/>
    <w:rsid w:val="67965199"/>
    <w:rsid w:val="67994937"/>
    <w:rsid w:val="67997BA1"/>
    <w:rsid w:val="679B1694"/>
    <w:rsid w:val="679B7C43"/>
    <w:rsid w:val="679C5113"/>
    <w:rsid w:val="679E6C6D"/>
    <w:rsid w:val="67A0117D"/>
    <w:rsid w:val="67A21BE7"/>
    <w:rsid w:val="67A547DC"/>
    <w:rsid w:val="67B05EE3"/>
    <w:rsid w:val="67B3081D"/>
    <w:rsid w:val="67B52099"/>
    <w:rsid w:val="67B6475E"/>
    <w:rsid w:val="67B72FA7"/>
    <w:rsid w:val="67B858F5"/>
    <w:rsid w:val="67BD7D3E"/>
    <w:rsid w:val="67BD7D5C"/>
    <w:rsid w:val="67BF361D"/>
    <w:rsid w:val="67C553D4"/>
    <w:rsid w:val="67D63DD3"/>
    <w:rsid w:val="67D811EA"/>
    <w:rsid w:val="67DF16BC"/>
    <w:rsid w:val="67DF327A"/>
    <w:rsid w:val="67E00F76"/>
    <w:rsid w:val="67E815E8"/>
    <w:rsid w:val="67E871A3"/>
    <w:rsid w:val="67EE7DDD"/>
    <w:rsid w:val="67F019F3"/>
    <w:rsid w:val="67F0299F"/>
    <w:rsid w:val="67F446D3"/>
    <w:rsid w:val="67F503E5"/>
    <w:rsid w:val="67F61C0F"/>
    <w:rsid w:val="67F70891"/>
    <w:rsid w:val="67F7159E"/>
    <w:rsid w:val="67FD274F"/>
    <w:rsid w:val="68036805"/>
    <w:rsid w:val="68056F48"/>
    <w:rsid w:val="68061815"/>
    <w:rsid w:val="680711EB"/>
    <w:rsid w:val="680B2372"/>
    <w:rsid w:val="680C3566"/>
    <w:rsid w:val="680D732B"/>
    <w:rsid w:val="68112FF0"/>
    <w:rsid w:val="6811445F"/>
    <w:rsid w:val="68115BDA"/>
    <w:rsid w:val="68124A47"/>
    <w:rsid w:val="68152C2B"/>
    <w:rsid w:val="6816281F"/>
    <w:rsid w:val="68184836"/>
    <w:rsid w:val="68185F53"/>
    <w:rsid w:val="68186815"/>
    <w:rsid w:val="681933D7"/>
    <w:rsid w:val="681F5F1F"/>
    <w:rsid w:val="68274144"/>
    <w:rsid w:val="682920C7"/>
    <w:rsid w:val="682D45AA"/>
    <w:rsid w:val="682D7DE6"/>
    <w:rsid w:val="68367B00"/>
    <w:rsid w:val="68373DCD"/>
    <w:rsid w:val="683860BE"/>
    <w:rsid w:val="683C0B1E"/>
    <w:rsid w:val="683D2557"/>
    <w:rsid w:val="683D6E39"/>
    <w:rsid w:val="683F78C7"/>
    <w:rsid w:val="68413CE5"/>
    <w:rsid w:val="684144F2"/>
    <w:rsid w:val="68444208"/>
    <w:rsid w:val="6848214C"/>
    <w:rsid w:val="684A1E0D"/>
    <w:rsid w:val="684A5C17"/>
    <w:rsid w:val="684D16A0"/>
    <w:rsid w:val="684F544D"/>
    <w:rsid w:val="68512AEA"/>
    <w:rsid w:val="68513EDF"/>
    <w:rsid w:val="685151AB"/>
    <w:rsid w:val="685667A3"/>
    <w:rsid w:val="68574FFE"/>
    <w:rsid w:val="6861608A"/>
    <w:rsid w:val="68662C1C"/>
    <w:rsid w:val="686C39F0"/>
    <w:rsid w:val="686D0685"/>
    <w:rsid w:val="68711BAD"/>
    <w:rsid w:val="68715E3A"/>
    <w:rsid w:val="68790DF9"/>
    <w:rsid w:val="687C4E97"/>
    <w:rsid w:val="68801087"/>
    <w:rsid w:val="688179F9"/>
    <w:rsid w:val="68852E4A"/>
    <w:rsid w:val="68867DCB"/>
    <w:rsid w:val="688872F1"/>
    <w:rsid w:val="68894239"/>
    <w:rsid w:val="688C466A"/>
    <w:rsid w:val="688E037F"/>
    <w:rsid w:val="688F19C5"/>
    <w:rsid w:val="68906BEF"/>
    <w:rsid w:val="689102FE"/>
    <w:rsid w:val="68933A81"/>
    <w:rsid w:val="689415C8"/>
    <w:rsid w:val="689452DE"/>
    <w:rsid w:val="68945A5A"/>
    <w:rsid w:val="6894753D"/>
    <w:rsid w:val="68957D83"/>
    <w:rsid w:val="68992557"/>
    <w:rsid w:val="689C45D7"/>
    <w:rsid w:val="68A125D9"/>
    <w:rsid w:val="68A2431B"/>
    <w:rsid w:val="68A674B4"/>
    <w:rsid w:val="68A813E2"/>
    <w:rsid w:val="68AF3F2D"/>
    <w:rsid w:val="68B156AA"/>
    <w:rsid w:val="68B51833"/>
    <w:rsid w:val="68B61C58"/>
    <w:rsid w:val="68B82402"/>
    <w:rsid w:val="68BB057A"/>
    <w:rsid w:val="68BB0C46"/>
    <w:rsid w:val="68BD7AEC"/>
    <w:rsid w:val="68BF2648"/>
    <w:rsid w:val="68C104F8"/>
    <w:rsid w:val="68C34674"/>
    <w:rsid w:val="68C97F10"/>
    <w:rsid w:val="68CA7C78"/>
    <w:rsid w:val="68CB67B1"/>
    <w:rsid w:val="68CF3186"/>
    <w:rsid w:val="68D67164"/>
    <w:rsid w:val="68D77B1E"/>
    <w:rsid w:val="68D850B5"/>
    <w:rsid w:val="68DA1B5B"/>
    <w:rsid w:val="68DC5BCC"/>
    <w:rsid w:val="68E00F2F"/>
    <w:rsid w:val="68E17E46"/>
    <w:rsid w:val="68E227B8"/>
    <w:rsid w:val="68E41E2A"/>
    <w:rsid w:val="68E4222E"/>
    <w:rsid w:val="68E54691"/>
    <w:rsid w:val="68E751D3"/>
    <w:rsid w:val="68E8668C"/>
    <w:rsid w:val="68EB39F3"/>
    <w:rsid w:val="68ED6649"/>
    <w:rsid w:val="68EF28D1"/>
    <w:rsid w:val="68F054A8"/>
    <w:rsid w:val="68F16CE9"/>
    <w:rsid w:val="68F17FC1"/>
    <w:rsid w:val="68F26D0B"/>
    <w:rsid w:val="68F62184"/>
    <w:rsid w:val="68F67E5F"/>
    <w:rsid w:val="68F71F02"/>
    <w:rsid w:val="68F8660F"/>
    <w:rsid w:val="68FB2BA3"/>
    <w:rsid w:val="6901658C"/>
    <w:rsid w:val="69021D25"/>
    <w:rsid w:val="69034BFA"/>
    <w:rsid w:val="690543D7"/>
    <w:rsid w:val="690700A4"/>
    <w:rsid w:val="69084F4E"/>
    <w:rsid w:val="690B213E"/>
    <w:rsid w:val="690B601A"/>
    <w:rsid w:val="690E42E9"/>
    <w:rsid w:val="69102BDB"/>
    <w:rsid w:val="691317B9"/>
    <w:rsid w:val="6916227C"/>
    <w:rsid w:val="69182C5E"/>
    <w:rsid w:val="69186787"/>
    <w:rsid w:val="69192C06"/>
    <w:rsid w:val="691C56F6"/>
    <w:rsid w:val="69210FF6"/>
    <w:rsid w:val="69240427"/>
    <w:rsid w:val="69257605"/>
    <w:rsid w:val="692956C8"/>
    <w:rsid w:val="692D0D37"/>
    <w:rsid w:val="692F79CF"/>
    <w:rsid w:val="69300084"/>
    <w:rsid w:val="69325A38"/>
    <w:rsid w:val="69343B2D"/>
    <w:rsid w:val="69361E6E"/>
    <w:rsid w:val="69371A16"/>
    <w:rsid w:val="693805E2"/>
    <w:rsid w:val="693C01D3"/>
    <w:rsid w:val="694073E3"/>
    <w:rsid w:val="69410279"/>
    <w:rsid w:val="69453789"/>
    <w:rsid w:val="694766A2"/>
    <w:rsid w:val="694771F8"/>
    <w:rsid w:val="69480416"/>
    <w:rsid w:val="69481898"/>
    <w:rsid w:val="69497C8D"/>
    <w:rsid w:val="694C0F87"/>
    <w:rsid w:val="694F05B5"/>
    <w:rsid w:val="69503930"/>
    <w:rsid w:val="69523F86"/>
    <w:rsid w:val="69535986"/>
    <w:rsid w:val="6956562C"/>
    <w:rsid w:val="69576F51"/>
    <w:rsid w:val="695B110A"/>
    <w:rsid w:val="695F5BF4"/>
    <w:rsid w:val="69636425"/>
    <w:rsid w:val="6964108C"/>
    <w:rsid w:val="69646E7D"/>
    <w:rsid w:val="69661052"/>
    <w:rsid w:val="69662958"/>
    <w:rsid w:val="696E4983"/>
    <w:rsid w:val="696F1CCA"/>
    <w:rsid w:val="697022E7"/>
    <w:rsid w:val="697042B9"/>
    <w:rsid w:val="69750A6D"/>
    <w:rsid w:val="69762429"/>
    <w:rsid w:val="69770B9E"/>
    <w:rsid w:val="69774830"/>
    <w:rsid w:val="697B58C4"/>
    <w:rsid w:val="697C011D"/>
    <w:rsid w:val="69823D63"/>
    <w:rsid w:val="698406EA"/>
    <w:rsid w:val="69841974"/>
    <w:rsid w:val="69880156"/>
    <w:rsid w:val="698814BD"/>
    <w:rsid w:val="69895B34"/>
    <w:rsid w:val="69920128"/>
    <w:rsid w:val="69921E50"/>
    <w:rsid w:val="699239A0"/>
    <w:rsid w:val="69981993"/>
    <w:rsid w:val="699B3163"/>
    <w:rsid w:val="699C52D8"/>
    <w:rsid w:val="699D1564"/>
    <w:rsid w:val="699F1BCF"/>
    <w:rsid w:val="699F73CA"/>
    <w:rsid w:val="69A149D2"/>
    <w:rsid w:val="69A3332F"/>
    <w:rsid w:val="69A41238"/>
    <w:rsid w:val="69AA05E5"/>
    <w:rsid w:val="69AC4AAD"/>
    <w:rsid w:val="69AD38DD"/>
    <w:rsid w:val="69B17794"/>
    <w:rsid w:val="69B210FA"/>
    <w:rsid w:val="69B83F9E"/>
    <w:rsid w:val="69BE2F36"/>
    <w:rsid w:val="69BE6100"/>
    <w:rsid w:val="69C2011D"/>
    <w:rsid w:val="69CB2D58"/>
    <w:rsid w:val="69CB4849"/>
    <w:rsid w:val="69CD62BA"/>
    <w:rsid w:val="69CF6170"/>
    <w:rsid w:val="69D167A4"/>
    <w:rsid w:val="69D4531B"/>
    <w:rsid w:val="69D52235"/>
    <w:rsid w:val="69D648D4"/>
    <w:rsid w:val="69D72996"/>
    <w:rsid w:val="69DE770C"/>
    <w:rsid w:val="69E3362C"/>
    <w:rsid w:val="69E45314"/>
    <w:rsid w:val="69E60600"/>
    <w:rsid w:val="69EA21FC"/>
    <w:rsid w:val="69EA3B57"/>
    <w:rsid w:val="69EA52E0"/>
    <w:rsid w:val="69EE2E6A"/>
    <w:rsid w:val="69F10C82"/>
    <w:rsid w:val="69F37807"/>
    <w:rsid w:val="69FB01A6"/>
    <w:rsid w:val="69FD47FC"/>
    <w:rsid w:val="6A0704F4"/>
    <w:rsid w:val="6A0838D6"/>
    <w:rsid w:val="6A0A04A7"/>
    <w:rsid w:val="6A0C376A"/>
    <w:rsid w:val="6A101B68"/>
    <w:rsid w:val="6A1206BD"/>
    <w:rsid w:val="6A13358A"/>
    <w:rsid w:val="6A1516F1"/>
    <w:rsid w:val="6A1532E2"/>
    <w:rsid w:val="6A1560B2"/>
    <w:rsid w:val="6A163A23"/>
    <w:rsid w:val="6A1736E0"/>
    <w:rsid w:val="6A1838FC"/>
    <w:rsid w:val="6A193B5C"/>
    <w:rsid w:val="6A1E0F5F"/>
    <w:rsid w:val="6A1E7C78"/>
    <w:rsid w:val="6A1F6E50"/>
    <w:rsid w:val="6A224BB0"/>
    <w:rsid w:val="6A23707B"/>
    <w:rsid w:val="6A25163F"/>
    <w:rsid w:val="6A2670FA"/>
    <w:rsid w:val="6A2A5FF4"/>
    <w:rsid w:val="6A300AF6"/>
    <w:rsid w:val="6A301AFF"/>
    <w:rsid w:val="6A313CCB"/>
    <w:rsid w:val="6A321FC2"/>
    <w:rsid w:val="6A34257D"/>
    <w:rsid w:val="6A371D24"/>
    <w:rsid w:val="6A38644D"/>
    <w:rsid w:val="6A394FD9"/>
    <w:rsid w:val="6A3B4549"/>
    <w:rsid w:val="6A3C490E"/>
    <w:rsid w:val="6A3C5E09"/>
    <w:rsid w:val="6A3D672E"/>
    <w:rsid w:val="6A405383"/>
    <w:rsid w:val="6A414B57"/>
    <w:rsid w:val="6A4216A0"/>
    <w:rsid w:val="6A434719"/>
    <w:rsid w:val="6A446428"/>
    <w:rsid w:val="6A451C46"/>
    <w:rsid w:val="6A46558A"/>
    <w:rsid w:val="6A4730D6"/>
    <w:rsid w:val="6A492D9D"/>
    <w:rsid w:val="6A4C105C"/>
    <w:rsid w:val="6A4E49CA"/>
    <w:rsid w:val="6A504894"/>
    <w:rsid w:val="6A516C13"/>
    <w:rsid w:val="6A516D1B"/>
    <w:rsid w:val="6A5276C2"/>
    <w:rsid w:val="6A5303FA"/>
    <w:rsid w:val="6A5826CD"/>
    <w:rsid w:val="6A5875EE"/>
    <w:rsid w:val="6A596FC1"/>
    <w:rsid w:val="6A6170EF"/>
    <w:rsid w:val="6A621C2E"/>
    <w:rsid w:val="6A627411"/>
    <w:rsid w:val="6A635536"/>
    <w:rsid w:val="6A65143A"/>
    <w:rsid w:val="6A6F05EC"/>
    <w:rsid w:val="6A7301D8"/>
    <w:rsid w:val="6A730A07"/>
    <w:rsid w:val="6A740273"/>
    <w:rsid w:val="6A783467"/>
    <w:rsid w:val="6A7A2CFB"/>
    <w:rsid w:val="6A7A3F22"/>
    <w:rsid w:val="6A7B5116"/>
    <w:rsid w:val="6A7C6DE6"/>
    <w:rsid w:val="6A7D2ACF"/>
    <w:rsid w:val="6A823DA4"/>
    <w:rsid w:val="6A8452AE"/>
    <w:rsid w:val="6A845596"/>
    <w:rsid w:val="6A8528FD"/>
    <w:rsid w:val="6A8840C2"/>
    <w:rsid w:val="6A8A3F91"/>
    <w:rsid w:val="6A8D3C36"/>
    <w:rsid w:val="6A916F75"/>
    <w:rsid w:val="6A924CC0"/>
    <w:rsid w:val="6A932315"/>
    <w:rsid w:val="6A994CF2"/>
    <w:rsid w:val="6A9B01C9"/>
    <w:rsid w:val="6A9D1C7E"/>
    <w:rsid w:val="6AA34A53"/>
    <w:rsid w:val="6AA35A83"/>
    <w:rsid w:val="6AA91AE7"/>
    <w:rsid w:val="6AA95940"/>
    <w:rsid w:val="6AAA6B07"/>
    <w:rsid w:val="6AAE281B"/>
    <w:rsid w:val="6AB26BA8"/>
    <w:rsid w:val="6AB67E94"/>
    <w:rsid w:val="6AB70ADC"/>
    <w:rsid w:val="6AB9075D"/>
    <w:rsid w:val="6ABB6300"/>
    <w:rsid w:val="6ABB650C"/>
    <w:rsid w:val="6ABC278D"/>
    <w:rsid w:val="6ABE7EB2"/>
    <w:rsid w:val="6AC02F5E"/>
    <w:rsid w:val="6AC043EA"/>
    <w:rsid w:val="6AC31424"/>
    <w:rsid w:val="6AC670FA"/>
    <w:rsid w:val="6AC930B4"/>
    <w:rsid w:val="6ACA141A"/>
    <w:rsid w:val="6ACB59B0"/>
    <w:rsid w:val="6AD63AA4"/>
    <w:rsid w:val="6AD83C77"/>
    <w:rsid w:val="6AD95D9C"/>
    <w:rsid w:val="6ADC3FCF"/>
    <w:rsid w:val="6ADC7539"/>
    <w:rsid w:val="6AE16AA7"/>
    <w:rsid w:val="6AE40C09"/>
    <w:rsid w:val="6AE62302"/>
    <w:rsid w:val="6AE65319"/>
    <w:rsid w:val="6AE90C1E"/>
    <w:rsid w:val="6AEA1CDC"/>
    <w:rsid w:val="6AEB71EF"/>
    <w:rsid w:val="6AED7EE7"/>
    <w:rsid w:val="6AEE2865"/>
    <w:rsid w:val="6AF84BB0"/>
    <w:rsid w:val="6AFB2EE8"/>
    <w:rsid w:val="6AFE6F5D"/>
    <w:rsid w:val="6B00347D"/>
    <w:rsid w:val="6B0242FF"/>
    <w:rsid w:val="6B0459B2"/>
    <w:rsid w:val="6B0624BD"/>
    <w:rsid w:val="6B0715C8"/>
    <w:rsid w:val="6B0D5951"/>
    <w:rsid w:val="6B0E7625"/>
    <w:rsid w:val="6B0F0A20"/>
    <w:rsid w:val="6B101BC9"/>
    <w:rsid w:val="6B1156C2"/>
    <w:rsid w:val="6B142133"/>
    <w:rsid w:val="6B185FAC"/>
    <w:rsid w:val="6B1869AF"/>
    <w:rsid w:val="6B1B495F"/>
    <w:rsid w:val="6B1D3E42"/>
    <w:rsid w:val="6B1D7B83"/>
    <w:rsid w:val="6B2727DE"/>
    <w:rsid w:val="6B2874DD"/>
    <w:rsid w:val="6B2B5256"/>
    <w:rsid w:val="6B2B603A"/>
    <w:rsid w:val="6B2D311C"/>
    <w:rsid w:val="6B345AEF"/>
    <w:rsid w:val="6B37670E"/>
    <w:rsid w:val="6B387CFE"/>
    <w:rsid w:val="6B3A4966"/>
    <w:rsid w:val="6B3B54FD"/>
    <w:rsid w:val="6B3D0F84"/>
    <w:rsid w:val="6B3D211B"/>
    <w:rsid w:val="6B3D7CD7"/>
    <w:rsid w:val="6B404A09"/>
    <w:rsid w:val="6B414869"/>
    <w:rsid w:val="6B4204CF"/>
    <w:rsid w:val="6B430115"/>
    <w:rsid w:val="6B431B87"/>
    <w:rsid w:val="6B4B49FF"/>
    <w:rsid w:val="6B4D3990"/>
    <w:rsid w:val="6B4D717D"/>
    <w:rsid w:val="6B4D74A3"/>
    <w:rsid w:val="6B4E3205"/>
    <w:rsid w:val="6B4F38B0"/>
    <w:rsid w:val="6B560C07"/>
    <w:rsid w:val="6B5F13C7"/>
    <w:rsid w:val="6B610B81"/>
    <w:rsid w:val="6B637B70"/>
    <w:rsid w:val="6B6E2E94"/>
    <w:rsid w:val="6B6E5F34"/>
    <w:rsid w:val="6B7408F7"/>
    <w:rsid w:val="6B752B41"/>
    <w:rsid w:val="6B7922AC"/>
    <w:rsid w:val="6B7A0999"/>
    <w:rsid w:val="6B7F628A"/>
    <w:rsid w:val="6B830B5D"/>
    <w:rsid w:val="6B830E00"/>
    <w:rsid w:val="6B8D4147"/>
    <w:rsid w:val="6B936063"/>
    <w:rsid w:val="6B9A5228"/>
    <w:rsid w:val="6B9B1D3E"/>
    <w:rsid w:val="6B9C7C9F"/>
    <w:rsid w:val="6BA218D2"/>
    <w:rsid w:val="6BA21F1E"/>
    <w:rsid w:val="6BA23CAA"/>
    <w:rsid w:val="6BA4132B"/>
    <w:rsid w:val="6BA536AC"/>
    <w:rsid w:val="6BAE039A"/>
    <w:rsid w:val="6BAF55C8"/>
    <w:rsid w:val="6BB06E4E"/>
    <w:rsid w:val="6BB1166A"/>
    <w:rsid w:val="6BB12213"/>
    <w:rsid w:val="6BB71D86"/>
    <w:rsid w:val="6BB94033"/>
    <w:rsid w:val="6BB95F99"/>
    <w:rsid w:val="6BBB17CD"/>
    <w:rsid w:val="6BBC70B9"/>
    <w:rsid w:val="6BBD412A"/>
    <w:rsid w:val="6BBF2ABB"/>
    <w:rsid w:val="6BBF5A07"/>
    <w:rsid w:val="6BC20C48"/>
    <w:rsid w:val="6BC34D26"/>
    <w:rsid w:val="6BC456FA"/>
    <w:rsid w:val="6BC601E1"/>
    <w:rsid w:val="6BD334DA"/>
    <w:rsid w:val="6BD74FD5"/>
    <w:rsid w:val="6BD82CD4"/>
    <w:rsid w:val="6BD831D9"/>
    <w:rsid w:val="6BD87DAE"/>
    <w:rsid w:val="6BD925C0"/>
    <w:rsid w:val="6BDD50FB"/>
    <w:rsid w:val="6BDE3628"/>
    <w:rsid w:val="6BE21552"/>
    <w:rsid w:val="6BE60E69"/>
    <w:rsid w:val="6BE82E1D"/>
    <w:rsid w:val="6BEC47B9"/>
    <w:rsid w:val="6BEC4A38"/>
    <w:rsid w:val="6BED3427"/>
    <w:rsid w:val="6BED67A1"/>
    <w:rsid w:val="6BEF2F8F"/>
    <w:rsid w:val="6BF00EB4"/>
    <w:rsid w:val="6BF31D93"/>
    <w:rsid w:val="6BFA71CC"/>
    <w:rsid w:val="6BFD5353"/>
    <w:rsid w:val="6BFE5CE9"/>
    <w:rsid w:val="6C0031C4"/>
    <w:rsid w:val="6C003C88"/>
    <w:rsid w:val="6C0261E2"/>
    <w:rsid w:val="6C033306"/>
    <w:rsid w:val="6C04523B"/>
    <w:rsid w:val="6C0638BA"/>
    <w:rsid w:val="6C0E28B8"/>
    <w:rsid w:val="6C101623"/>
    <w:rsid w:val="6C1032FE"/>
    <w:rsid w:val="6C103A3C"/>
    <w:rsid w:val="6C12285F"/>
    <w:rsid w:val="6C125FCC"/>
    <w:rsid w:val="6C153ACB"/>
    <w:rsid w:val="6C171520"/>
    <w:rsid w:val="6C1811AE"/>
    <w:rsid w:val="6C196B3F"/>
    <w:rsid w:val="6C1E1A28"/>
    <w:rsid w:val="6C1E6DDF"/>
    <w:rsid w:val="6C1F084B"/>
    <w:rsid w:val="6C1F423F"/>
    <w:rsid w:val="6C1F655E"/>
    <w:rsid w:val="6C214E16"/>
    <w:rsid w:val="6C23109D"/>
    <w:rsid w:val="6C265315"/>
    <w:rsid w:val="6C296AB3"/>
    <w:rsid w:val="6C296ADC"/>
    <w:rsid w:val="6C2B5017"/>
    <w:rsid w:val="6C2C0E58"/>
    <w:rsid w:val="6C2F7347"/>
    <w:rsid w:val="6C310740"/>
    <w:rsid w:val="6C321EF4"/>
    <w:rsid w:val="6C36269B"/>
    <w:rsid w:val="6C370A29"/>
    <w:rsid w:val="6C383460"/>
    <w:rsid w:val="6C3D6997"/>
    <w:rsid w:val="6C3F3298"/>
    <w:rsid w:val="6C454BE7"/>
    <w:rsid w:val="6C490846"/>
    <w:rsid w:val="6C4949C2"/>
    <w:rsid w:val="6C4F61E3"/>
    <w:rsid w:val="6C501ED5"/>
    <w:rsid w:val="6C537A01"/>
    <w:rsid w:val="6C555FF6"/>
    <w:rsid w:val="6C57002B"/>
    <w:rsid w:val="6C573FB1"/>
    <w:rsid w:val="6C58413B"/>
    <w:rsid w:val="6C5847CB"/>
    <w:rsid w:val="6C5918DB"/>
    <w:rsid w:val="6C5A5A0D"/>
    <w:rsid w:val="6C5F4F62"/>
    <w:rsid w:val="6C5F6E35"/>
    <w:rsid w:val="6C602707"/>
    <w:rsid w:val="6C604223"/>
    <w:rsid w:val="6C6253E6"/>
    <w:rsid w:val="6C62702B"/>
    <w:rsid w:val="6C64474E"/>
    <w:rsid w:val="6C6850BE"/>
    <w:rsid w:val="6C6876AD"/>
    <w:rsid w:val="6C6A1EF0"/>
    <w:rsid w:val="6C6D10ED"/>
    <w:rsid w:val="6C6D1836"/>
    <w:rsid w:val="6C6E1EFF"/>
    <w:rsid w:val="6C6E64CE"/>
    <w:rsid w:val="6C7140C6"/>
    <w:rsid w:val="6C7200BD"/>
    <w:rsid w:val="6C726C0E"/>
    <w:rsid w:val="6C733C14"/>
    <w:rsid w:val="6C73450C"/>
    <w:rsid w:val="6C740FF0"/>
    <w:rsid w:val="6C756447"/>
    <w:rsid w:val="6C771184"/>
    <w:rsid w:val="6C771383"/>
    <w:rsid w:val="6C782103"/>
    <w:rsid w:val="6C7945E2"/>
    <w:rsid w:val="6C7A4084"/>
    <w:rsid w:val="6C843A17"/>
    <w:rsid w:val="6C844B0D"/>
    <w:rsid w:val="6C8567AB"/>
    <w:rsid w:val="6C87702D"/>
    <w:rsid w:val="6C8933C5"/>
    <w:rsid w:val="6C8D3230"/>
    <w:rsid w:val="6C8E142D"/>
    <w:rsid w:val="6C8F3908"/>
    <w:rsid w:val="6C8F6F35"/>
    <w:rsid w:val="6C9015BA"/>
    <w:rsid w:val="6C916B46"/>
    <w:rsid w:val="6C963A35"/>
    <w:rsid w:val="6C96423B"/>
    <w:rsid w:val="6C9725FC"/>
    <w:rsid w:val="6C9A53AC"/>
    <w:rsid w:val="6C9B5A9B"/>
    <w:rsid w:val="6C9D1943"/>
    <w:rsid w:val="6C9E7E90"/>
    <w:rsid w:val="6C9F0C69"/>
    <w:rsid w:val="6CA516EC"/>
    <w:rsid w:val="6CA63EFE"/>
    <w:rsid w:val="6CA93340"/>
    <w:rsid w:val="6CA93582"/>
    <w:rsid w:val="6CA93AA9"/>
    <w:rsid w:val="6CAD3BF3"/>
    <w:rsid w:val="6CAF63F9"/>
    <w:rsid w:val="6CB14655"/>
    <w:rsid w:val="6CB146CA"/>
    <w:rsid w:val="6CB220E0"/>
    <w:rsid w:val="6CB3343B"/>
    <w:rsid w:val="6CB47AC0"/>
    <w:rsid w:val="6CB80C64"/>
    <w:rsid w:val="6CBA2DDD"/>
    <w:rsid w:val="6CBB325D"/>
    <w:rsid w:val="6CBD4173"/>
    <w:rsid w:val="6CBF6E54"/>
    <w:rsid w:val="6CBF6EA5"/>
    <w:rsid w:val="6CC037A5"/>
    <w:rsid w:val="6CC22287"/>
    <w:rsid w:val="6CC33803"/>
    <w:rsid w:val="6CC8073D"/>
    <w:rsid w:val="6CCD565A"/>
    <w:rsid w:val="6CCF7F33"/>
    <w:rsid w:val="6CD0340B"/>
    <w:rsid w:val="6CD05DC9"/>
    <w:rsid w:val="6CD073E0"/>
    <w:rsid w:val="6CD15B90"/>
    <w:rsid w:val="6CD50777"/>
    <w:rsid w:val="6CD6632A"/>
    <w:rsid w:val="6CD725E7"/>
    <w:rsid w:val="6CD762EB"/>
    <w:rsid w:val="6CDA1D82"/>
    <w:rsid w:val="6CDB0F0E"/>
    <w:rsid w:val="6CDB40E3"/>
    <w:rsid w:val="6CDC7826"/>
    <w:rsid w:val="6CDD3833"/>
    <w:rsid w:val="6CDE63A4"/>
    <w:rsid w:val="6CDE7780"/>
    <w:rsid w:val="6CE35527"/>
    <w:rsid w:val="6CE35FB0"/>
    <w:rsid w:val="6CE5169E"/>
    <w:rsid w:val="6CE87421"/>
    <w:rsid w:val="6CEB26E8"/>
    <w:rsid w:val="6CED0655"/>
    <w:rsid w:val="6CEF0F7F"/>
    <w:rsid w:val="6CEF1682"/>
    <w:rsid w:val="6CF131C3"/>
    <w:rsid w:val="6CF341A4"/>
    <w:rsid w:val="6CF47F75"/>
    <w:rsid w:val="6CF84F97"/>
    <w:rsid w:val="6CFB5077"/>
    <w:rsid w:val="6D000994"/>
    <w:rsid w:val="6D004B84"/>
    <w:rsid w:val="6D011BEC"/>
    <w:rsid w:val="6D05018F"/>
    <w:rsid w:val="6D0514FC"/>
    <w:rsid w:val="6D060341"/>
    <w:rsid w:val="6D094107"/>
    <w:rsid w:val="6D096924"/>
    <w:rsid w:val="6D0B21DB"/>
    <w:rsid w:val="6D0B2405"/>
    <w:rsid w:val="6D0C4976"/>
    <w:rsid w:val="6D13335B"/>
    <w:rsid w:val="6D135598"/>
    <w:rsid w:val="6D151360"/>
    <w:rsid w:val="6D1676F2"/>
    <w:rsid w:val="6D167C8A"/>
    <w:rsid w:val="6D1A1807"/>
    <w:rsid w:val="6D1C7FC4"/>
    <w:rsid w:val="6D1F6A0E"/>
    <w:rsid w:val="6D216A4E"/>
    <w:rsid w:val="6D2240E3"/>
    <w:rsid w:val="6D230E25"/>
    <w:rsid w:val="6D267F82"/>
    <w:rsid w:val="6D28269F"/>
    <w:rsid w:val="6D283BCA"/>
    <w:rsid w:val="6D2870C0"/>
    <w:rsid w:val="6D292926"/>
    <w:rsid w:val="6D2B1C86"/>
    <w:rsid w:val="6D32332C"/>
    <w:rsid w:val="6D386590"/>
    <w:rsid w:val="6D3D055D"/>
    <w:rsid w:val="6D3E7FC5"/>
    <w:rsid w:val="6D3F44B8"/>
    <w:rsid w:val="6D3F605D"/>
    <w:rsid w:val="6D42684F"/>
    <w:rsid w:val="6D464222"/>
    <w:rsid w:val="6D496AB0"/>
    <w:rsid w:val="6D4D151C"/>
    <w:rsid w:val="6D5C2EE8"/>
    <w:rsid w:val="6D5D3025"/>
    <w:rsid w:val="6D5F4306"/>
    <w:rsid w:val="6D61553B"/>
    <w:rsid w:val="6D643CFB"/>
    <w:rsid w:val="6D661B68"/>
    <w:rsid w:val="6D662ED1"/>
    <w:rsid w:val="6D776C82"/>
    <w:rsid w:val="6D786166"/>
    <w:rsid w:val="6D7C1617"/>
    <w:rsid w:val="6D7D6EE3"/>
    <w:rsid w:val="6D7D7B3D"/>
    <w:rsid w:val="6D7E1A1B"/>
    <w:rsid w:val="6D845BFC"/>
    <w:rsid w:val="6D85785F"/>
    <w:rsid w:val="6D880F57"/>
    <w:rsid w:val="6D8C7C5D"/>
    <w:rsid w:val="6D8E55B8"/>
    <w:rsid w:val="6D907626"/>
    <w:rsid w:val="6D92691D"/>
    <w:rsid w:val="6D941122"/>
    <w:rsid w:val="6D942B34"/>
    <w:rsid w:val="6D971597"/>
    <w:rsid w:val="6D9A3334"/>
    <w:rsid w:val="6DA2450D"/>
    <w:rsid w:val="6DA51E94"/>
    <w:rsid w:val="6DAA52EC"/>
    <w:rsid w:val="6DAC6DAA"/>
    <w:rsid w:val="6DB05BFE"/>
    <w:rsid w:val="6DB721FE"/>
    <w:rsid w:val="6DB74AC5"/>
    <w:rsid w:val="6DBE7089"/>
    <w:rsid w:val="6DC17541"/>
    <w:rsid w:val="6DC52790"/>
    <w:rsid w:val="6DC741FB"/>
    <w:rsid w:val="6DC756CB"/>
    <w:rsid w:val="6DCA081E"/>
    <w:rsid w:val="6DD03A94"/>
    <w:rsid w:val="6DD21498"/>
    <w:rsid w:val="6DDB4AF7"/>
    <w:rsid w:val="6DDE3A32"/>
    <w:rsid w:val="6DDE491D"/>
    <w:rsid w:val="6DDF7D29"/>
    <w:rsid w:val="6DE2186C"/>
    <w:rsid w:val="6DE22485"/>
    <w:rsid w:val="6DE43C92"/>
    <w:rsid w:val="6DE5291E"/>
    <w:rsid w:val="6DE63A54"/>
    <w:rsid w:val="6DEB2F4C"/>
    <w:rsid w:val="6DED381B"/>
    <w:rsid w:val="6DEE07BA"/>
    <w:rsid w:val="6DEE799A"/>
    <w:rsid w:val="6DF42570"/>
    <w:rsid w:val="6DF51276"/>
    <w:rsid w:val="6DF53564"/>
    <w:rsid w:val="6DF53A2D"/>
    <w:rsid w:val="6DF564C4"/>
    <w:rsid w:val="6DF72010"/>
    <w:rsid w:val="6DF7233F"/>
    <w:rsid w:val="6DF752B0"/>
    <w:rsid w:val="6DFC0D1A"/>
    <w:rsid w:val="6DFC5801"/>
    <w:rsid w:val="6DFD1B6C"/>
    <w:rsid w:val="6DFE2F8B"/>
    <w:rsid w:val="6E005423"/>
    <w:rsid w:val="6E021DF5"/>
    <w:rsid w:val="6E032989"/>
    <w:rsid w:val="6E085DDE"/>
    <w:rsid w:val="6E0D4C8A"/>
    <w:rsid w:val="6E1064E2"/>
    <w:rsid w:val="6E143719"/>
    <w:rsid w:val="6E1A51E9"/>
    <w:rsid w:val="6E1D4BFC"/>
    <w:rsid w:val="6E230FCB"/>
    <w:rsid w:val="6E231482"/>
    <w:rsid w:val="6E2703B0"/>
    <w:rsid w:val="6E2764C0"/>
    <w:rsid w:val="6E277116"/>
    <w:rsid w:val="6E277302"/>
    <w:rsid w:val="6E282330"/>
    <w:rsid w:val="6E2B7A88"/>
    <w:rsid w:val="6E2C3475"/>
    <w:rsid w:val="6E2E40EC"/>
    <w:rsid w:val="6E304CDB"/>
    <w:rsid w:val="6E323784"/>
    <w:rsid w:val="6E3B4FC7"/>
    <w:rsid w:val="6E3C70CA"/>
    <w:rsid w:val="6E3D0778"/>
    <w:rsid w:val="6E3F5385"/>
    <w:rsid w:val="6E40413A"/>
    <w:rsid w:val="6E407F58"/>
    <w:rsid w:val="6E4102C0"/>
    <w:rsid w:val="6E412750"/>
    <w:rsid w:val="6E464552"/>
    <w:rsid w:val="6E4858F2"/>
    <w:rsid w:val="6E4B1982"/>
    <w:rsid w:val="6E4C51EE"/>
    <w:rsid w:val="6E4E3003"/>
    <w:rsid w:val="6E4F43D7"/>
    <w:rsid w:val="6E4F6DCD"/>
    <w:rsid w:val="6E513249"/>
    <w:rsid w:val="6E522770"/>
    <w:rsid w:val="6E5521D5"/>
    <w:rsid w:val="6E570301"/>
    <w:rsid w:val="6E583F84"/>
    <w:rsid w:val="6E5C3554"/>
    <w:rsid w:val="6E620107"/>
    <w:rsid w:val="6E6337C7"/>
    <w:rsid w:val="6E677F6A"/>
    <w:rsid w:val="6E68401E"/>
    <w:rsid w:val="6E6919F7"/>
    <w:rsid w:val="6E6A6601"/>
    <w:rsid w:val="6E6C5193"/>
    <w:rsid w:val="6E6C5B4A"/>
    <w:rsid w:val="6E792AE2"/>
    <w:rsid w:val="6E7C50CF"/>
    <w:rsid w:val="6E7D502B"/>
    <w:rsid w:val="6E812123"/>
    <w:rsid w:val="6E8408E6"/>
    <w:rsid w:val="6E85399B"/>
    <w:rsid w:val="6E8739EE"/>
    <w:rsid w:val="6E87716E"/>
    <w:rsid w:val="6E8F2FFC"/>
    <w:rsid w:val="6E966EE9"/>
    <w:rsid w:val="6E986283"/>
    <w:rsid w:val="6E9B18FB"/>
    <w:rsid w:val="6E9C6666"/>
    <w:rsid w:val="6EA22AF8"/>
    <w:rsid w:val="6EA25065"/>
    <w:rsid w:val="6EA34E66"/>
    <w:rsid w:val="6EA61A1B"/>
    <w:rsid w:val="6EAB382B"/>
    <w:rsid w:val="6EAC686A"/>
    <w:rsid w:val="6EAE0D78"/>
    <w:rsid w:val="6EB23CE7"/>
    <w:rsid w:val="6EB417EB"/>
    <w:rsid w:val="6EB461A1"/>
    <w:rsid w:val="6EB57F93"/>
    <w:rsid w:val="6EB67106"/>
    <w:rsid w:val="6EB703FA"/>
    <w:rsid w:val="6EB72617"/>
    <w:rsid w:val="6EC32187"/>
    <w:rsid w:val="6EC6511D"/>
    <w:rsid w:val="6EC670D0"/>
    <w:rsid w:val="6ECC628E"/>
    <w:rsid w:val="6ECD739A"/>
    <w:rsid w:val="6ECE4F8C"/>
    <w:rsid w:val="6ED36792"/>
    <w:rsid w:val="6ED5083E"/>
    <w:rsid w:val="6ED80CB5"/>
    <w:rsid w:val="6ED858EC"/>
    <w:rsid w:val="6EDA7763"/>
    <w:rsid w:val="6EDC47C1"/>
    <w:rsid w:val="6EDC58DC"/>
    <w:rsid w:val="6EDD13D2"/>
    <w:rsid w:val="6EDD17DE"/>
    <w:rsid w:val="6EDE09C6"/>
    <w:rsid w:val="6EDE1C7F"/>
    <w:rsid w:val="6EE02EBF"/>
    <w:rsid w:val="6EE213E3"/>
    <w:rsid w:val="6EE47C92"/>
    <w:rsid w:val="6EE637C9"/>
    <w:rsid w:val="6EE711F9"/>
    <w:rsid w:val="6EE8614B"/>
    <w:rsid w:val="6EEE0746"/>
    <w:rsid w:val="6EF14586"/>
    <w:rsid w:val="6EF145F6"/>
    <w:rsid w:val="6EF67F5E"/>
    <w:rsid w:val="6EF75212"/>
    <w:rsid w:val="6EF85A6F"/>
    <w:rsid w:val="6EF9575D"/>
    <w:rsid w:val="6EFB7889"/>
    <w:rsid w:val="6EFF57DC"/>
    <w:rsid w:val="6EFF64A9"/>
    <w:rsid w:val="6F0101A1"/>
    <w:rsid w:val="6F052B86"/>
    <w:rsid w:val="6F0877AE"/>
    <w:rsid w:val="6F0C6C98"/>
    <w:rsid w:val="6F0E13A9"/>
    <w:rsid w:val="6F0F7680"/>
    <w:rsid w:val="6F1038C5"/>
    <w:rsid w:val="6F131AE8"/>
    <w:rsid w:val="6F147CD3"/>
    <w:rsid w:val="6F1C3A2F"/>
    <w:rsid w:val="6F1C6FCF"/>
    <w:rsid w:val="6F1C75CF"/>
    <w:rsid w:val="6F1D5CDD"/>
    <w:rsid w:val="6F1F377F"/>
    <w:rsid w:val="6F207174"/>
    <w:rsid w:val="6F20754B"/>
    <w:rsid w:val="6F223A81"/>
    <w:rsid w:val="6F225D39"/>
    <w:rsid w:val="6F225E52"/>
    <w:rsid w:val="6F23419A"/>
    <w:rsid w:val="6F2708FA"/>
    <w:rsid w:val="6F2735B1"/>
    <w:rsid w:val="6F2F099C"/>
    <w:rsid w:val="6F2F184E"/>
    <w:rsid w:val="6F2F27E7"/>
    <w:rsid w:val="6F312C30"/>
    <w:rsid w:val="6F337B9B"/>
    <w:rsid w:val="6F355E5C"/>
    <w:rsid w:val="6F3B1BBE"/>
    <w:rsid w:val="6F3B1F2F"/>
    <w:rsid w:val="6F3D57EA"/>
    <w:rsid w:val="6F425013"/>
    <w:rsid w:val="6F4628E6"/>
    <w:rsid w:val="6F471E5A"/>
    <w:rsid w:val="6F4A50FB"/>
    <w:rsid w:val="6F526360"/>
    <w:rsid w:val="6F580B57"/>
    <w:rsid w:val="6F5B137C"/>
    <w:rsid w:val="6F5B1580"/>
    <w:rsid w:val="6F5F35D6"/>
    <w:rsid w:val="6F613BEB"/>
    <w:rsid w:val="6F6473BF"/>
    <w:rsid w:val="6F661C33"/>
    <w:rsid w:val="6F706211"/>
    <w:rsid w:val="6F7D057A"/>
    <w:rsid w:val="6F7D6F21"/>
    <w:rsid w:val="6F82401E"/>
    <w:rsid w:val="6F8249B3"/>
    <w:rsid w:val="6F83028E"/>
    <w:rsid w:val="6F880472"/>
    <w:rsid w:val="6F8932B7"/>
    <w:rsid w:val="6F894A64"/>
    <w:rsid w:val="6F8C7099"/>
    <w:rsid w:val="6F913D25"/>
    <w:rsid w:val="6F916468"/>
    <w:rsid w:val="6F95385A"/>
    <w:rsid w:val="6F962BD3"/>
    <w:rsid w:val="6F9D54F2"/>
    <w:rsid w:val="6F9D5EFF"/>
    <w:rsid w:val="6FA02EFF"/>
    <w:rsid w:val="6FA05486"/>
    <w:rsid w:val="6FA432E3"/>
    <w:rsid w:val="6FA4609D"/>
    <w:rsid w:val="6FA75C09"/>
    <w:rsid w:val="6FAA133E"/>
    <w:rsid w:val="6FAA63FE"/>
    <w:rsid w:val="6FAB1C52"/>
    <w:rsid w:val="6FAC45F3"/>
    <w:rsid w:val="6FB30D96"/>
    <w:rsid w:val="6FB404CD"/>
    <w:rsid w:val="6FB454EB"/>
    <w:rsid w:val="6FB717E2"/>
    <w:rsid w:val="6FBA6823"/>
    <w:rsid w:val="6FBB69CA"/>
    <w:rsid w:val="6FBE0C62"/>
    <w:rsid w:val="6FBE1F45"/>
    <w:rsid w:val="6FBE326E"/>
    <w:rsid w:val="6FBF215D"/>
    <w:rsid w:val="6FC23E2F"/>
    <w:rsid w:val="6FC31F6F"/>
    <w:rsid w:val="6FC346D1"/>
    <w:rsid w:val="6FC40B6E"/>
    <w:rsid w:val="6FC40F89"/>
    <w:rsid w:val="6FC469C8"/>
    <w:rsid w:val="6FC519BD"/>
    <w:rsid w:val="6FC54C54"/>
    <w:rsid w:val="6FC700AE"/>
    <w:rsid w:val="6FC75D1D"/>
    <w:rsid w:val="6FC9592E"/>
    <w:rsid w:val="6FCC1113"/>
    <w:rsid w:val="6FD5558B"/>
    <w:rsid w:val="6FD62E21"/>
    <w:rsid w:val="6FD74855"/>
    <w:rsid w:val="6FD74BCF"/>
    <w:rsid w:val="6FD903EB"/>
    <w:rsid w:val="6FE44875"/>
    <w:rsid w:val="6FE473B7"/>
    <w:rsid w:val="6FE66381"/>
    <w:rsid w:val="6FE74394"/>
    <w:rsid w:val="6FE87BDB"/>
    <w:rsid w:val="6FEC6A5A"/>
    <w:rsid w:val="6FF03516"/>
    <w:rsid w:val="6FF16E9D"/>
    <w:rsid w:val="6FF4118C"/>
    <w:rsid w:val="6FF8610D"/>
    <w:rsid w:val="6FF97906"/>
    <w:rsid w:val="6FFD7ED7"/>
    <w:rsid w:val="70001759"/>
    <w:rsid w:val="70004C2F"/>
    <w:rsid w:val="700B52A2"/>
    <w:rsid w:val="700D51CB"/>
    <w:rsid w:val="700D769D"/>
    <w:rsid w:val="700E6D14"/>
    <w:rsid w:val="700E7826"/>
    <w:rsid w:val="700F70C2"/>
    <w:rsid w:val="7010558B"/>
    <w:rsid w:val="70134046"/>
    <w:rsid w:val="70146E6F"/>
    <w:rsid w:val="701771DC"/>
    <w:rsid w:val="70197D00"/>
    <w:rsid w:val="701C2BDB"/>
    <w:rsid w:val="701D53C9"/>
    <w:rsid w:val="701E72AE"/>
    <w:rsid w:val="70206BA4"/>
    <w:rsid w:val="702259EC"/>
    <w:rsid w:val="7025016F"/>
    <w:rsid w:val="70272B68"/>
    <w:rsid w:val="70277480"/>
    <w:rsid w:val="702D75F7"/>
    <w:rsid w:val="70313577"/>
    <w:rsid w:val="70326CB7"/>
    <w:rsid w:val="703371C3"/>
    <w:rsid w:val="70351F3F"/>
    <w:rsid w:val="7037250E"/>
    <w:rsid w:val="70383A18"/>
    <w:rsid w:val="703A0575"/>
    <w:rsid w:val="703A59D4"/>
    <w:rsid w:val="703C3B18"/>
    <w:rsid w:val="703D49B4"/>
    <w:rsid w:val="703E28EC"/>
    <w:rsid w:val="703F1C14"/>
    <w:rsid w:val="703F2743"/>
    <w:rsid w:val="703F2A5D"/>
    <w:rsid w:val="70441FB8"/>
    <w:rsid w:val="70480D87"/>
    <w:rsid w:val="70481711"/>
    <w:rsid w:val="7050538D"/>
    <w:rsid w:val="70511EA2"/>
    <w:rsid w:val="705603D8"/>
    <w:rsid w:val="705948C9"/>
    <w:rsid w:val="70595EFE"/>
    <w:rsid w:val="705C4486"/>
    <w:rsid w:val="7061127C"/>
    <w:rsid w:val="70656C6F"/>
    <w:rsid w:val="706811E4"/>
    <w:rsid w:val="706932DA"/>
    <w:rsid w:val="70694844"/>
    <w:rsid w:val="70697A66"/>
    <w:rsid w:val="706B0866"/>
    <w:rsid w:val="70722E14"/>
    <w:rsid w:val="707375A9"/>
    <w:rsid w:val="707922AD"/>
    <w:rsid w:val="707A02A2"/>
    <w:rsid w:val="707A3179"/>
    <w:rsid w:val="707B27BA"/>
    <w:rsid w:val="707B6854"/>
    <w:rsid w:val="707C4FF6"/>
    <w:rsid w:val="707E2C65"/>
    <w:rsid w:val="707E3824"/>
    <w:rsid w:val="707E7C02"/>
    <w:rsid w:val="708402BB"/>
    <w:rsid w:val="70843106"/>
    <w:rsid w:val="70844515"/>
    <w:rsid w:val="70855B35"/>
    <w:rsid w:val="708613C2"/>
    <w:rsid w:val="70871917"/>
    <w:rsid w:val="70897D7D"/>
    <w:rsid w:val="708D6721"/>
    <w:rsid w:val="709056D7"/>
    <w:rsid w:val="70980ED7"/>
    <w:rsid w:val="709923F9"/>
    <w:rsid w:val="709B2485"/>
    <w:rsid w:val="70A34C33"/>
    <w:rsid w:val="70A4116F"/>
    <w:rsid w:val="70A42B5A"/>
    <w:rsid w:val="70A66E62"/>
    <w:rsid w:val="70AE3296"/>
    <w:rsid w:val="70AE4260"/>
    <w:rsid w:val="70B244D6"/>
    <w:rsid w:val="70B446C2"/>
    <w:rsid w:val="70B73202"/>
    <w:rsid w:val="70C22EC3"/>
    <w:rsid w:val="70C65500"/>
    <w:rsid w:val="70C95181"/>
    <w:rsid w:val="70D00E79"/>
    <w:rsid w:val="70D047E9"/>
    <w:rsid w:val="70D16492"/>
    <w:rsid w:val="70D31C69"/>
    <w:rsid w:val="70D536D6"/>
    <w:rsid w:val="70DD041E"/>
    <w:rsid w:val="70DE4AFA"/>
    <w:rsid w:val="70E0042C"/>
    <w:rsid w:val="70E008D5"/>
    <w:rsid w:val="70E44E79"/>
    <w:rsid w:val="70E5142A"/>
    <w:rsid w:val="70E6371A"/>
    <w:rsid w:val="70E65944"/>
    <w:rsid w:val="70E97D3F"/>
    <w:rsid w:val="70EC29D9"/>
    <w:rsid w:val="70F220FC"/>
    <w:rsid w:val="70F7321B"/>
    <w:rsid w:val="70FD400E"/>
    <w:rsid w:val="70FF49B4"/>
    <w:rsid w:val="71024CCB"/>
    <w:rsid w:val="71027C66"/>
    <w:rsid w:val="710717D2"/>
    <w:rsid w:val="71076E74"/>
    <w:rsid w:val="71090DDD"/>
    <w:rsid w:val="710F358A"/>
    <w:rsid w:val="710F6AB0"/>
    <w:rsid w:val="71141EF1"/>
    <w:rsid w:val="711772AD"/>
    <w:rsid w:val="711F429C"/>
    <w:rsid w:val="71215C8B"/>
    <w:rsid w:val="71215D79"/>
    <w:rsid w:val="71232819"/>
    <w:rsid w:val="71257A96"/>
    <w:rsid w:val="71277212"/>
    <w:rsid w:val="71285504"/>
    <w:rsid w:val="71286B24"/>
    <w:rsid w:val="712F7B34"/>
    <w:rsid w:val="7131368C"/>
    <w:rsid w:val="71350161"/>
    <w:rsid w:val="713759F1"/>
    <w:rsid w:val="7138611D"/>
    <w:rsid w:val="71402795"/>
    <w:rsid w:val="7146480A"/>
    <w:rsid w:val="71471F3C"/>
    <w:rsid w:val="7148766E"/>
    <w:rsid w:val="71494DAA"/>
    <w:rsid w:val="714A6069"/>
    <w:rsid w:val="714D2B6F"/>
    <w:rsid w:val="714F705F"/>
    <w:rsid w:val="714F7B3B"/>
    <w:rsid w:val="71604E00"/>
    <w:rsid w:val="71622B05"/>
    <w:rsid w:val="71623EF3"/>
    <w:rsid w:val="716352C7"/>
    <w:rsid w:val="71644035"/>
    <w:rsid w:val="71652D3A"/>
    <w:rsid w:val="71661056"/>
    <w:rsid w:val="716B1465"/>
    <w:rsid w:val="716B4E4F"/>
    <w:rsid w:val="716F4BBA"/>
    <w:rsid w:val="71724BF6"/>
    <w:rsid w:val="71794BCA"/>
    <w:rsid w:val="717B22E3"/>
    <w:rsid w:val="717B70A9"/>
    <w:rsid w:val="717E5099"/>
    <w:rsid w:val="717F0C8A"/>
    <w:rsid w:val="717F4614"/>
    <w:rsid w:val="71810539"/>
    <w:rsid w:val="71812952"/>
    <w:rsid w:val="71845565"/>
    <w:rsid w:val="71856B14"/>
    <w:rsid w:val="71897A1D"/>
    <w:rsid w:val="718D021F"/>
    <w:rsid w:val="718D2D96"/>
    <w:rsid w:val="718E790E"/>
    <w:rsid w:val="71923472"/>
    <w:rsid w:val="719511FA"/>
    <w:rsid w:val="71955E14"/>
    <w:rsid w:val="71957B0A"/>
    <w:rsid w:val="719B64B0"/>
    <w:rsid w:val="71A40FE1"/>
    <w:rsid w:val="71A54660"/>
    <w:rsid w:val="71A711C5"/>
    <w:rsid w:val="71AA3011"/>
    <w:rsid w:val="71AE6485"/>
    <w:rsid w:val="71AF624F"/>
    <w:rsid w:val="71B257CC"/>
    <w:rsid w:val="71B27042"/>
    <w:rsid w:val="71B5515A"/>
    <w:rsid w:val="71B622C5"/>
    <w:rsid w:val="71B664FE"/>
    <w:rsid w:val="71B93707"/>
    <w:rsid w:val="71BC18F9"/>
    <w:rsid w:val="71BE5BA5"/>
    <w:rsid w:val="71C12C9A"/>
    <w:rsid w:val="71C44012"/>
    <w:rsid w:val="71C46FAF"/>
    <w:rsid w:val="71C73C4A"/>
    <w:rsid w:val="71C965CC"/>
    <w:rsid w:val="71CC3F95"/>
    <w:rsid w:val="71CE4824"/>
    <w:rsid w:val="71D115C5"/>
    <w:rsid w:val="71D11F9E"/>
    <w:rsid w:val="71D54AE8"/>
    <w:rsid w:val="71D8659F"/>
    <w:rsid w:val="71D87C1A"/>
    <w:rsid w:val="71DD6C27"/>
    <w:rsid w:val="71DF0233"/>
    <w:rsid w:val="71E34E8D"/>
    <w:rsid w:val="71E4079E"/>
    <w:rsid w:val="71E450EB"/>
    <w:rsid w:val="71EA466D"/>
    <w:rsid w:val="71EA6A82"/>
    <w:rsid w:val="71EB44ED"/>
    <w:rsid w:val="71EF7145"/>
    <w:rsid w:val="71F22294"/>
    <w:rsid w:val="71F73B87"/>
    <w:rsid w:val="71FC2E7F"/>
    <w:rsid w:val="71FD0945"/>
    <w:rsid w:val="71FE2D07"/>
    <w:rsid w:val="71FF7469"/>
    <w:rsid w:val="72000882"/>
    <w:rsid w:val="72022616"/>
    <w:rsid w:val="72023193"/>
    <w:rsid w:val="720234E9"/>
    <w:rsid w:val="720603CF"/>
    <w:rsid w:val="7207516D"/>
    <w:rsid w:val="720B250E"/>
    <w:rsid w:val="720B291E"/>
    <w:rsid w:val="720C7957"/>
    <w:rsid w:val="720D453A"/>
    <w:rsid w:val="720D5AA9"/>
    <w:rsid w:val="72132726"/>
    <w:rsid w:val="72135FC6"/>
    <w:rsid w:val="721442E8"/>
    <w:rsid w:val="7215665B"/>
    <w:rsid w:val="721A0F5B"/>
    <w:rsid w:val="721B0ADA"/>
    <w:rsid w:val="721B720D"/>
    <w:rsid w:val="721C6ABC"/>
    <w:rsid w:val="72250407"/>
    <w:rsid w:val="72292C20"/>
    <w:rsid w:val="722A39FB"/>
    <w:rsid w:val="722A5EDF"/>
    <w:rsid w:val="722A780F"/>
    <w:rsid w:val="72365D8E"/>
    <w:rsid w:val="723800EE"/>
    <w:rsid w:val="723B688C"/>
    <w:rsid w:val="72433CFC"/>
    <w:rsid w:val="724377EA"/>
    <w:rsid w:val="72450B20"/>
    <w:rsid w:val="72461D74"/>
    <w:rsid w:val="724716C0"/>
    <w:rsid w:val="724C02CE"/>
    <w:rsid w:val="724C4FA6"/>
    <w:rsid w:val="72530F70"/>
    <w:rsid w:val="72541E99"/>
    <w:rsid w:val="72545474"/>
    <w:rsid w:val="725630F7"/>
    <w:rsid w:val="72565295"/>
    <w:rsid w:val="72607494"/>
    <w:rsid w:val="72626040"/>
    <w:rsid w:val="7264646F"/>
    <w:rsid w:val="72657752"/>
    <w:rsid w:val="72662A2F"/>
    <w:rsid w:val="72670E99"/>
    <w:rsid w:val="726D15E7"/>
    <w:rsid w:val="726F60CF"/>
    <w:rsid w:val="727044A2"/>
    <w:rsid w:val="72705A90"/>
    <w:rsid w:val="72723E10"/>
    <w:rsid w:val="72724FDC"/>
    <w:rsid w:val="72745B3E"/>
    <w:rsid w:val="727467E6"/>
    <w:rsid w:val="72770C31"/>
    <w:rsid w:val="727A4A99"/>
    <w:rsid w:val="727A55DE"/>
    <w:rsid w:val="727C67C6"/>
    <w:rsid w:val="7282383C"/>
    <w:rsid w:val="7285644B"/>
    <w:rsid w:val="72866E51"/>
    <w:rsid w:val="728A2B08"/>
    <w:rsid w:val="728A76EC"/>
    <w:rsid w:val="728B3A7B"/>
    <w:rsid w:val="728C4AF5"/>
    <w:rsid w:val="728F7E10"/>
    <w:rsid w:val="729028CF"/>
    <w:rsid w:val="7293775F"/>
    <w:rsid w:val="729554B8"/>
    <w:rsid w:val="72956DBA"/>
    <w:rsid w:val="72957D3C"/>
    <w:rsid w:val="729C0BFF"/>
    <w:rsid w:val="729C2330"/>
    <w:rsid w:val="729D4B0F"/>
    <w:rsid w:val="729D6766"/>
    <w:rsid w:val="72A00E94"/>
    <w:rsid w:val="72A55F96"/>
    <w:rsid w:val="72A57006"/>
    <w:rsid w:val="72A70F8F"/>
    <w:rsid w:val="72A73CF3"/>
    <w:rsid w:val="72A86C59"/>
    <w:rsid w:val="72B010BD"/>
    <w:rsid w:val="72B31A7C"/>
    <w:rsid w:val="72B63DDB"/>
    <w:rsid w:val="72B8223F"/>
    <w:rsid w:val="72B84634"/>
    <w:rsid w:val="72B927AE"/>
    <w:rsid w:val="72BA1E30"/>
    <w:rsid w:val="72BA46E1"/>
    <w:rsid w:val="72BB08ED"/>
    <w:rsid w:val="72BF2690"/>
    <w:rsid w:val="72BF2A53"/>
    <w:rsid w:val="72C34347"/>
    <w:rsid w:val="72C47844"/>
    <w:rsid w:val="72C56EB9"/>
    <w:rsid w:val="72C646E6"/>
    <w:rsid w:val="72C815F9"/>
    <w:rsid w:val="72CA484A"/>
    <w:rsid w:val="72D46D1E"/>
    <w:rsid w:val="72D628D9"/>
    <w:rsid w:val="72D71E74"/>
    <w:rsid w:val="72DD7301"/>
    <w:rsid w:val="72E06902"/>
    <w:rsid w:val="72E12C56"/>
    <w:rsid w:val="72E908E5"/>
    <w:rsid w:val="72E9272E"/>
    <w:rsid w:val="72EC188C"/>
    <w:rsid w:val="72F17F7A"/>
    <w:rsid w:val="72F56CD0"/>
    <w:rsid w:val="72F70C53"/>
    <w:rsid w:val="72F80DDB"/>
    <w:rsid w:val="72FA7E56"/>
    <w:rsid w:val="72FE537C"/>
    <w:rsid w:val="72FE7845"/>
    <w:rsid w:val="73007023"/>
    <w:rsid w:val="730211E9"/>
    <w:rsid w:val="73024027"/>
    <w:rsid w:val="7304220B"/>
    <w:rsid w:val="73047FA2"/>
    <w:rsid w:val="73094B6A"/>
    <w:rsid w:val="730D05B1"/>
    <w:rsid w:val="730F634F"/>
    <w:rsid w:val="73131848"/>
    <w:rsid w:val="73153E94"/>
    <w:rsid w:val="73170DBE"/>
    <w:rsid w:val="73171265"/>
    <w:rsid w:val="73174D1D"/>
    <w:rsid w:val="731B631E"/>
    <w:rsid w:val="731E2375"/>
    <w:rsid w:val="731E79B1"/>
    <w:rsid w:val="731E7E00"/>
    <w:rsid w:val="73207045"/>
    <w:rsid w:val="732459C9"/>
    <w:rsid w:val="733175D6"/>
    <w:rsid w:val="7332032F"/>
    <w:rsid w:val="73342743"/>
    <w:rsid w:val="7334493C"/>
    <w:rsid w:val="73352666"/>
    <w:rsid w:val="733E05DD"/>
    <w:rsid w:val="733E7E14"/>
    <w:rsid w:val="73405E9D"/>
    <w:rsid w:val="73414F04"/>
    <w:rsid w:val="73451A51"/>
    <w:rsid w:val="73455201"/>
    <w:rsid w:val="734746E1"/>
    <w:rsid w:val="734747F3"/>
    <w:rsid w:val="734F6097"/>
    <w:rsid w:val="735267BB"/>
    <w:rsid w:val="735633CE"/>
    <w:rsid w:val="735A16F2"/>
    <w:rsid w:val="735B58AE"/>
    <w:rsid w:val="735C4193"/>
    <w:rsid w:val="736A2819"/>
    <w:rsid w:val="736A4EDC"/>
    <w:rsid w:val="736C28CC"/>
    <w:rsid w:val="736E0ABE"/>
    <w:rsid w:val="736E5B1D"/>
    <w:rsid w:val="736F3BD1"/>
    <w:rsid w:val="736F44A7"/>
    <w:rsid w:val="737034A4"/>
    <w:rsid w:val="737156A1"/>
    <w:rsid w:val="73723842"/>
    <w:rsid w:val="73761997"/>
    <w:rsid w:val="73762984"/>
    <w:rsid w:val="73772A4D"/>
    <w:rsid w:val="73794226"/>
    <w:rsid w:val="73822710"/>
    <w:rsid w:val="738260F5"/>
    <w:rsid w:val="73832602"/>
    <w:rsid w:val="73834E71"/>
    <w:rsid w:val="7383576A"/>
    <w:rsid w:val="738469BE"/>
    <w:rsid w:val="73891B3C"/>
    <w:rsid w:val="738D19DB"/>
    <w:rsid w:val="738D6DE1"/>
    <w:rsid w:val="73901EAE"/>
    <w:rsid w:val="73906704"/>
    <w:rsid w:val="73926A61"/>
    <w:rsid w:val="739427D9"/>
    <w:rsid w:val="73963210"/>
    <w:rsid w:val="739755AB"/>
    <w:rsid w:val="73977212"/>
    <w:rsid w:val="739800E4"/>
    <w:rsid w:val="73981B01"/>
    <w:rsid w:val="73991B13"/>
    <w:rsid w:val="739B36D0"/>
    <w:rsid w:val="739C137A"/>
    <w:rsid w:val="739C4565"/>
    <w:rsid w:val="73A50608"/>
    <w:rsid w:val="73A51E5B"/>
    <w:rsid w:val="73A61F4A"/>
    <w:rsid w:val="73A762FB"/>
    <w:rsid w:val="73A84BCE"/>
    <w:rsid w:val="73A908E5"/>
    <w:rsid w:val="73AA1B27"/>
    <w:rsid w:val="73AD7048"/>
    <w:rsid w:val="73AF21AA"/>
    <w:rsid w:val="73B06260"/>
    <w:rsid w:val="73B36ADA"/>
    <w:rsid w:val="73B81B5C"/>
    <w:rsid w:val="73BB43BC"/>
    <w:rsid w:val="73BE0780"/>
    <w:rsid w:val="73C11C21"/>
    <w:rsid w:val="73C64E85"/>
    <w:rsid w:val="73C974CE"/>
    <w:rsid w:val="73CC1F97"/>
    <w:rsid w:val="73CD03A6"/>
    <w:rsid w:val="73CD0E20"/>
    <w:rsid w:val="73CE02E6"/>
    <w:rsid w:val="73D138CC"/>
    <w:rsid w:val="73D452BE"/>
    <w:rsid w:val="73D46D94"/>
    <w:rsid w:val="73D71E2A"/>
    <w:rsid w:val="73D74492"/>
    <w:rsid w:val="73DB113C"/>
    <w:rsid w:val="73DC165A"/>
    <w:rsid w:val="73DF7E68"/>
    <w:rsid w:val="73E0270F"/>
    <w:rsid w:val="73E20584"/>
    <w:rsid w:val="73E801B7"/>
    <w:rsid w:val="73EC1DCF"/>
    <w:rsid w:val="73ED07CE"/>
    <w:rsid w:val="73EE20BC"/>
    <w:rsid w:val="73EF139F"/>
    <w:rsid w:val="73F10F51"/>
    <w:rsid w:val="73F15B0A"/>
    <w:rsid w:val="73F40EE8"/>
    <w:rsid w:val="73F52E4F"/>
    <w:rsid w:val="73FA3B2A"/>
    <w:rsid w:val="73FB195F"/>
    <w:rsid w:val="73FF6735"/>
    <w:rsid w:val="73FF7134"/>
    <w:rsid w:val="73FF76B7"/>
    <w:rsid w:val="74015DB5"/>
    <w:rsid w:val="74020946"/>
    <w:rsid w:val="74027521"/>
    <w:rsid w:val="740334F8"/>
    <w:rsid w:val="740439D0"/>
    <w:rsid w:val="740C6AFE"/>
    <w:rsid w:val="74114085"/>
    <w:rsid w:val="7414424B"/>
    <w:rsid w:val="74146155"/>
    <w:rsid w:val="74151F98"/>
    <w:rsid w:val="741578DC"/>
    <w:rsid w:val="741A54D5"/>
    <w:rsid w:val="74243BCA"/>
    <w:rsid w:val="742D1D6B"/>
    <w:rsid w:val="742D1E1B"/>
    <w:rsid w:val="742D4B62"/>
    <w:rsid w:val="74305809"/>
    <w:rsid w:val="743314C3"/>
    <w:rsid w:val="7439078E"/>
    <w:rsid w:val="743B363B"/>
    <w:rsid w:val="7443369A"/>
    <w:rsid w:val="7443476C"/>
    <w:rsid w:val="74436C84"/>
    <w:rsid w:val="74444F4A"/>
    <w:rsid w:val="7447532C"/>
    <w:rsid w:val="74491C8D"/>
    <w:rsid w:val="744C123D"/>
    <w:rsid w:val="744C145A"/>
    <w:rsid w:val="74515612"/>
    <w:rsid w:val="74541E33"/>
    <w:rsid w:val="7455799A"/>
    <w:rsid w:val="74563500"/>
    <w:rsid w:val="745704E3"/>
    <w:rsid w:val="74580D25"/>
    <w:rsid w:val="745845ED"/>
    <w:rsid w:val="74590845"/>
    <w:rsid w:val="745B0211"/>
    <w:rsid w:val="745C0C06"/>
    <w:rsid w:val="745F7BD6"/>
    <w:rsid w:val="74611C80"/>
    <w:rsid w:val="746208EA"/>
    <w:rsid w:val="74620997"/>
    <w:rsid w:val="74644556"/>
    <w:rsid w:val="746605EB"/>
    <w:rsid w:val="746747BB"/>
    <w:rsid w:val="74681477"/>
    <w:rsid w:val="7468473C"/>
    <w:rsid w:val="746A44A8"/>
    <w:rsid w:val="74707861"/>
    <w:rsid w:val="747149E8"/>
    <w:rsid w:val="74734D05"/>
    <w:rsid w:val="747574B8"/>
    <w:rsid w:val="74775F11"/>
    <w:rsid w:val="74777ACD"/>
    <w:rsid w:val="74781E9F"/>
    <w:rsid w:val="7478782C"/>
    <w:rsid w:val="747A34EA"/>
    <w:rsid w:val="747B1FD0"/>
    <w:rsid w:val="747E5694"/>
    <w:rsid w:val="747F7ED7"/>
    <w:rsid w:val="74801452"/>
    <w:rsid w:val="74810DB2"/>
    <w:rsid w:val="748121EA"/>
    <w:rsid w:val="74817D85"/>
    <w:rsid w:val="748A3680"/>
    <w:rsid w:val="748B50E7"/>
    <w:rsid w:val="748B7B5D"/>
    <w:rsid w:val="748C0BE2"/>
    <w:rsid w:val="748E1826"/>
    <w:rsid w:val="74954C25"/>
    <w:rsid w:val="74961531"/>
    <w:rsid w:val="7498516E"/>
    <w:rsid w:val="74AB6B1C"/>
    <w:rsid w:val="74B06932"/>
    <w:rsid w:val="74B26991"/>
    <w:rsid w:val="74B34CEF"/>
    <w:rsid w:val="74B53A61"/>
    <w:rsid w:val="74B66156"/>
    <w:rsid w:val="74B8109A"/>
    <w:rsid w:val="74BC799C"/>
    <w:rsid w:val="74BE1A08"/>
    <w:rsid w:val="74C01761"/>
    <w:rsid w:val="74C17AD0"/>
    <w:rsid w:val="74C23A90"/>
    <w:rsid w:val="74C26852"/>
    <w:rsid w:val="74C45A32"/>
    <w:rsid w:val="74CE070F"/>
    <w:rsid w:val="74D21F23"/>
    <w:rsid w:val="74D5461C"/>
    <w:rsid w:val="74D66310"/>
    <w:rsid w:val="74D72046"/>
    <w:rsid w:val="74D91313"/>
    <w:rsid w:val="74DE28C6"/>
    <w:rsid w:val="74E75BA8"/>
    <w:rsid w:val="74E82676"/>
    <w:rsid w:val="74E8749B"/>
    <w:rsid w:val="74EA2620"/>
    <w:rsid w:val="74EC1C73"/>
    <w:rsid w:val="74F074F9"/>
    <w:rsid w:val="74F21184"/>
    <w:rsid w:val="74F54481"/>
    <w:rsid w:val="74F60D8E"/>
    <w:rsid w:val="74F61A5E"/>
    <w:rsid w:val="74F70D47"/>
    <w:rsid w:val="74F809B0"/>
    <w:rsid w:val="74F82304"/>
    <w:rsid w:val="74FC31C9"/>
    <w:rsid w:val="74FE280D"/>
    <w:rsid w:val="74FF481C"/>
    <w:rsid w:val="74FF6A97"/>
    <w:rsid w:val="7502275E"/>
    <w:rsid w:val="750270DF"/>
    <w:rsid w:val="750439B9"/>
    <w:rsid w:val="75053A9A"/>
    <w:rsid w:val="75063F11"/>
    <w:rsid w:val="7507168E"/>
    <w:rsid w:val="75094482"/>
    <w:rsid w:val="750B75D7"/>
    <w:rsid w:val="750C34DD"/>
    <w:rsid w:val="75120B15"/>
    <w:rsid w:val="7517795F"/>
    <w:rsid w:val="75177F20"/>
    <w:rsid w:val="75186FEF"/>
    <w:rsid w:val="751A189E"/>
    <w:rsid w:val="751B3873"/>
    <w:rsid w:val="751F1E5A"/>
    <w:rsid w:val="751F4B1B"/>
    <w:rsid w:val="75262F93"/>
    <w:rsid w:val="75280743"/>
    <w:rsid w:val="75282443"/>
    <w:rsid w:val="75286A33"/>
    <w:rsid w:val="752965E1"/>
    <w:rsid w:val="752B3393"/>
    <w:rsid w:val="752B5F42"/>
    <w:rsid w:val="75301C73"/>
    <w:rsid w:val="754322F6"/>
    <w:rsid w:val="75432C2E"/>
    <w:rsid w:val="7546144E"/>
    <w:rsid w:val="75492458"/>
    <w:rsid w:val="754A6A44"/>
    <w:rsid w:val="75513118"/>
    <w:rsid w:val="75517AA9"/>
    <w:rsid w:val="755630FD"/>
    <w:rsid w:val="755730E3"/>
    <w:rsid w:val="75574D5D"/>
    <w:rsid w:val="755A5E3E"/>
    <w:rsid w:val="755B48AC"/>
    <w:rsid w:val="755E1AC0"/>
    <w:rsid w:val="7561684A"/>
    <w:rsid w:val="75620B7C"/>
    <w:rsid w:val="75666D5C"/>
    <w:rsid w:val="756761CD"/>
    <w:rsid w:val="756C6C3E"/>
    <w:rsid w:val="75703AA1"/>
    <w:rsid w:val="75707C9D"/>
    <w:rsid w:val="75743E38"/>
    <w:rsid w:val="75784FF0"/>
    <w:rsid w:val="75793FCB"/>
    <w:rsid w:val="75796B10"/>
    <w:rsid w:val="757B3D82"/>
    <w:rsid w:val="757C6043"/>
    <w:rsid w:val="7580632C"/>
    <w:rsid w:val="75815E0A"/>
    <w:rsid w:val="758178CB"/>
    <w:rsid w:val="7584127B"/>
    <w:rsid w:val="75857B47"/>
    <w:rsid w:val="758A3B72"/>
    <w:rsid w:val="758A4B18"/>
    <w:rsid w:val="758B5357"/>
    <w:rsid w:val="758E1E77"/>
    <w:rsid w:val="758E322C"/>
    <w:rsid w:val="758F78B3"/>
    <w:rsid w:val="75936BDD"/>
    <w:rsid w:val="759578DC"/>
    <w:rsid w:val="759675CF"/>
    <w:rsid w:val="759A2F9A"/>
    <w:rsid w:val="759E0125"/>
    <w:rsid w:val="75A02B0D"/>
    <w:rsid w:val="75A62F39"/>
    <w:rsid w:val="75A637E1"/>
    <w:rsid w:val="75A70453"/>
    <w:rsid w:val="75A80C3D"/>
    <w:rsid w:val="75AC00B6"/>
    <w:rsid w:val="75AC033E"/>
    <w:rsid w:val="75AC2A88"/>
    <w:rsid w:val="75AD1508"/>
    <w:rsid w:val="75AD6A92"/>
    <w:rsid w:val="75AF64BC"/>
    <w:rsid w:val="75B3331A"/>
    <w:rsid w:val="75B3590D"/>
    <w:rsid w:val="75B6119C"/>
    <w:rsid w:val="75B90A45"/>
    <w:rsid w:val="75BB5808"/>
    <w:rsid w:val="75BE0CD6"/>
    <w:rsid w:val="75C01EFF"/>
    <w:rsid w:val="75CC2856"/>
    <w:rsid w:val="75CD2E98"/>
    <w:rsid w:val="75CE4B05"/>
    <w:rsid w:val="75CE611C"/>
    <w:rsid w:val="75CE711F"/>
    <w:rsid w:val="75D07E9A"/>
    <w:rsid w:val="75D1636D"/>
    <w:rsid w:val="75D34175"/>
    <w:rsid w:val="75D855CD"/>
    <w:rsid w:val="75D95B40"/>
    <w:rsid w:val="75DA39F5"/>
    <w:rsid w:val="75DB5199"/>
    <w:rsid w:val="75E50618"/>
    <w:rsid w:val="75E84BF9"/>
    <w:rsid w:val="75E869C4"/>
    <w:rsid w:val="75EC1BCD"/>
    <w:rsid w:val="75ED1413"/>
    <w:rsid w:val="75ED31E1"/>
    <w:rsid w:val="75EE4507"/>
    <w:rsid w:val="75EF5C98"/>
    <w:rsid w:val="75F10049"/>
    <w:rsid w:val="75F21511"/>
    <w:rsid w:val="75F34061"/>
    <w:rsid w:val="75F51324"/>
    <w:rsid w:val="75F52895"/>
    <w:rsid w:val="75F749C6"/>
    <w:rsid w:val="75F846F4"/>
    <w:rsid w:val="75FA7801"/>
    <w:rsid w:val="75FB1C8C"/>
    <w:rsid w:val="75FB27D4"/>
    <w:rsid w:val="75FE2B7E"/>
    <w:rsid w:val="75FF6981"/>
    <w:rsid w:val="7607631F"/>
    <w:rsid w:val="76080ABD"/>
    <w:rsid w:val="760E503D"/>
    <w:rsid w:val="76120DF7"/>
    <w:rsid w:val="761303A3"/>
    <w:rsid w:val="76180110"/>
    <w:rsid w:val="761A20D2"/>
    <w:rsid w:val="761D3FA3"/>
    <w:rsid w:val="762103BE"/>
    <w:rsid w:val="76217B43"/>
    <w:rsid w:val="76223E68"/>
    <w:rsid w:val="76267D47"/>
    <w:rsid w:val="76284EB6"/>
    <w:rsid w:val="76294AE4"/>
    <w:rsid w:val="76296440"/>
    <w:rsid w:val="76325912"/>
    <w:rsid w:val="76326ACB"/>
    <w:rsid w:val="76333842"/>
    <w:rsid w:val="7637252C"/>
    <w:rsid w:val="76381250"/>
    <w:rsid w:val="763C58B9"/>
    <w:rsid w:val="763E728F"/>
    <w:rsid w:val="7640444C"/>
    <w:rsid w:val="76414024"/>
    <w:rsid w:val="76432C54"/>
    <w:rsid w:val="76476BC2"/>
    <w:rsid w:val="764837A7"/>
    <w:rsid w:val="764A06CA"/>
    <w:rsid w:val="764F5875"/>
    <w:rsid w:val="76511F0A"/>
    <w:rsid w:val="76522D03"/>
    <w:rsid w:val="765354F0"/>
    <w:rsid w:val="765443F4"/>
    <w:rsid w:val="765677B1"/>
    <w:rsid w:val="76575DD5"/>
    <w:rsid w:val="7657762E"/>
    <w:rsid w:val="765A59BC"/>
    <w:rsid w:val="765C496C"/>
    <w:rsid w:val="765D1794"/>
    <w:rsid w:val="765D1F30"/>
    <w:rsid w:val="765D2ABD"/>
    <w:rsid w:val="765F7878"/>
    <w:rsid w:val="76674B66"/>
    <w:rsid w:val="766A53D7"/>
    <w:rsid w:val="766B4F20"/>
    <w:rsid w:val="766C3727"/>
    <w:rsid w:val="766D22C7"/>
    <w:rsid w:val="766E2E3E"/>
    <w:rsid w:val="76707112"/>
    <w:rsid w:val="76725332"/>
    <w:rsid w:val="76746080"/>
    <w:rsid w:val="767517B0"/>
    <w:rsid w:val="767978BA"/>
    <w:rsid w:val="7681721A"/>
    <w:rsid w:val="76827030"/>
    <w:rsid w:val="768612DC"/>
    <w:rsid w:val="7686403C"/>
    <w:rsid w:val="768750BA"/>
    <w:rsid w:val="768873EA"/>
    <w:rsid w:val="768D1E86"/>
    <w:rsid w:val="768D30ED"/>
    <w:rsid w:val="768F3CDD"/>
    <w:rsid w:val="769022F3"/>
    <w:rsid w:val="76902401"/>
    <w:rsid w:val="769301B6"/>
    <w:rsid w:val="769522E6"/>
    <w:rsid w:val="7699496E"/>
    <w:rsid w:val="769A21CE"/>
    <w:rsid w:val="769A62D5"/>
    <w:rsid w:val="769F11C7"/>
    <w:rsid w:val="769F3A0E"/>
    <w:rsid w:val="76A05171"/>
    <w:rsid w:val="76A1773E"/>
    <w:rsid w:val="76A235C9"/>
    <w:rsid w:val="76A352EB"/>
    <w:rsid w:val="76A541D1"/>
    <w:rsid w:val="76A73C8F"/>
    <w:rsid w:val="76AC6629"/>
    <w:rsid w:val="76AD0804"/>
    <w:rsid w:val="76AE4E5B"/>
    <w:rsid w:val="76AF3734"/>
    <w:rsid w:val="76B1237C"/>
    <w:rsid w:val="76B144E9"/>
    <w:rsid w:val="76B846FA"/>
    <w:rsid w:val="76B87E63"/>
    <w:rsid w:val="76B90B66"/>
    <w:rsid w:val="76BA5F16"/>
    <w:rsid w:val="76BC1726"/>
    <w:rsid w:val="76BE7613"/>
    <w:rsid w:val="76C216F0"/>
    <w:rsid w:val="76C810C5"/>
    <w:rsid w:val="76CB247B"/>
    <w:rsid w:val="76CB79DB"/>
    <w:rsid w:val="76CF3995"/>
    <w:rsid w:val="76D66244"/>
    <w:rsid w:val="76D702EA"/>
    <w:rsid w:val="76D852E4"/>
    <w:rsid w:val="76E346F1"/>
    <w:rsid w:val="76E4796E"/>
    <w:rsid w:val="76E730C4"/>
    <w:rsid w:val="76EC77D0"/>
    <w:rsid w:val="76EE7145"/>
    <w:rsid w:val="76F021DA"/>
    <w:rsid w:val="76F3454F"/>
    <w:rsid w:val="76F46DA9"/>
    <w:rsid w:val="76F64B57"/>
    <w:rsid w:val="76FC65D3"/>
    <w:rsid w:val="76FE5A4A"/>
    <w:rsid w:val="76FF663C"/>
    <w:rsid w:val="77031725"/>
    <w:rsid w:val="7703723A"/>
    <w:rsid w:val="770671A8"/>
    <w:rsid w:val="77087AC1"/>
    <w:rsid w:val="77094348"/>
    <w:rsid w:val="770B16E4"/>
    <w:rsid w:val="770F33A8"/>
    <w:rsid w:val="7715034A"/>
    <w:rsid w:val="771678F4"/>
    <w:rsid w:val="7718252D"/>
    <w:rsid w:val="7718306B"/>
    <w:rsid w:val="77184A6E"/>
    <w:rsid w:val="771B113A"/>
    <w:rsid w:val="771B7ED8"/>
    <w:rsid w:val="771C6D86"/>
    <w:rsid w:val="772144B2"/>
    <w:rsid w:val="77217318"/>
    <w:rsid w:val="77260B6A"/>
    <w:rsid w:val="772802C9"/>
    <w:rsid w:val="77282B04"/>
    <w:rsid w:val="7729451A"/>
    <w:rsid w:val="772A792E"/>
    <w:rsid w:val="772B5265"/>
    <w:rsid w:val="772D27BE"/>
    <w:rsid w:val="772F1F31"/>
    <w:rsid w:val="7735023C"/>
    <w:rsid w:val="77370E05"/>
    <w:rsid w:val="77392388"/>
    <w:rsid w:val="773A643A"/>
    <w:rsid w:val="77440F5D"/>
    <w:rsid w:val="774454E9"/>
    <w:rsid w:val="77457049"/>
    <w:rsid w:val="7749109A"/>
    <w:rsid w:val="77496FC9"/>
    <w:rsid w:val="774B2230"/>
    <w:rsid w:val="77522AAE"/>
    <w:rsid w:val="77546F2C"/>
    <w:rsid w:val="77552652"/>
    <w:rsid w:val="7756338D"/>
    <w:rsid w:val="77574D02"/>
    <w:rsid w:val="77576A70"/>
    <w:rsid w:val="775803B0"/>
    <w:rsid w:val="775B1041"/>
    <w:rsid w:val="775B47E4"/>
    <w:rsid w:val="775C53E1"/>
    <w:rsid w:val="77630458"/>
    <w:rsid w:val="77651F26"/>
    <w:rsid w:val="7765383C"/>
    <w:rsid w:val="77674C74"/>
    <w:rsid w:val="776F1F70"/>
    <w:rsid w:val="776F51E7"/>
    <w:rsid w:val="7770042F"/>
    <w:rsid w:val="77704CA6"/>
    <w:rsid w:val="77744CB5"/>
    <w:rsid w:val="77745E23"/>
    <w:rsid w:val="777632E7"/>
    <w:rsid w:val="77782495"/>
    <w:rsid w:val="7778360F"/>
    <w:rsid w:val="777848B8"/>
    <w:rsid w:val="777B6E81"/>
    <w:rsid w:val="777F401D"/>
    <w:rsid w:val="778336AB"/>
    <w:rsid w:val="778441F3"/>
    <w:rsid w:val="77870592"/>
    <w:rsid w:val="77875085"/>
    <w:rsid w:val="778B4C16"/>
    <w:rsid w:val="778E6319"/>
    <w:rsid w:val="779009A4"/>
    <w:rsid w:val="779346D3"/>
    <w:rsid w:val="77941C49"/>
    <w:rsid w:val="77945261"/>
    <w:rsid w:val="7795758A"/>
    <w:rsid w:val="779A6047"/>
    <w:rsid w:val="779B35CC"/>
    <w:rsid w:val="779B711A"/>
    <w:rsid w:val="779D4CD2"/>
    <w:rsid w:val="77A47F84"/>
    <w:rsid w:val="77A63988"/>
    <w:rsid w:val="77A7002E"/>
    <w:rsid w:val="77AA7CA4"/>
    <w:rsid w:val="77AD5E02"/>
    <w:rsid w:val="77B12478"/>
    <w:rsid w:val="77B17C0B"/>
    <w:rsid w:val="77B2663B"/>
    <w:rsid w:val="77B370F8"/>
    <w:rsid w:val="77B45846"/>
    <w:rsid w:val="77B93490"/>
    <w:rsid w:val="77BB2998"/>
    <w:rsid w:val="77C14C4A"/>
    <w:rsid w:val="77C611A1"/>
    <w:rsid w:val="77CB33D3"/>
    <w:rsid w:val="77CC3A1E"/>
    <w:rsid w:val="77D61E5F"/>
    <w:rsid w:val="77D727B3"/>
    <w:rsid w:val="77D73D5C"/>
    <w:rsid w:val="77D7744E"/>
    <w:rsid w:val="77DA533D"/>
    <w:rsid w:val="77DB04B6"/>
    <w:rsid w:val="77DB2E68"/>
    <w:rsid w:val="77DE7F7C"/>
    <w:rsid w:val="77DF3A1F"/>
    <w:rsid w:val="77E34C17"/>
    <w:rsid w:val="77E76FB0"/>
    <w:rsid w:val="77E94399"/>
    <w:rsid w:val="77EC46EF"/>
    <w:rsid w:val="77ED56D4"/>
    <w:rsid w:val="77EE0B99"/>
    <w:rsid w:val="77EE26E0"/>
    <w:rsid w:val="77EE499A"/>
    <w:rsid w:val="77EF1309"/>
    <w:rsid w:val="77F173DE"/>
    <w:rsid w:val="77F35C78"/>
    <w:rsid w:val="77F67473"/>
    <w:rsid w:val="77FF3755"/>
    <w:rsid w:val="77FF6A9B"/>
    <w:rsid w:val="78004160"/>
    <w:rsid w:val="78024EDA"/>
    <w:rsid w:val="78082783"/>
    <w:rsid w:val="780E0CBA"/>
    <w:rsid w:val="780F36C8"/>
    <w:rsid w:val="781008F2"/>
    <w:rsid w:val="78103B84"/>
    <w:rsid w:val="78112304"/>
    <w:rsid w:val="78122D5D"/>
    <w:rsid w:val="78133517"/>
    <w:rsid w:val="78133F4A"/>
    <w:rsid w:val="78150B36"/>
    <w:rsid w:val="78170C72"/>
    <w:rsid w:val="782045CF"/>
    <w:rsid w:val="78263D9D"/>
    <w:rsid w:val="7829795F"/>
    <w:rsid w:val="782A3395"/>
    <w:rsid w:val="782B285F"/>
    <w:rsid w:val="782D3806"/>
    <w:rsid w:val="78307CD4"/>
    <w:rsid w:val="78344376"/>
    <w:rsid w:val="7835237B"/>
    <w:rsid w:val="78355BE4"/>
    <w:rsid w:val="78360ADF"/>
    <w:rsid w:val="78366EF5"/>
    <w:rsid w:val="783859A3"/>
    <w:rsid w:val="783B3E92"/>
    <w:rsid w:val="78413200"/>
    <w:rsid w:val="78415F74"/>
    <w:rsid w:val="7842694D"/>
    <w:rsid w:val="78453BAD"/>
    <w:rsid w:val="78455142"/>
    <w:rsid w:val="78457278"/>
    <w:rsid w:val="784A1DF3"/>
    <w:rsid w:val="784B36BC"/>
    <w:rsid w:val="784D5A79"/>
    <w:rsid w:val="784F2235"/>
    <w:rsid w:val="785020FC"/>
    <w:rsid w:val="7853405D"/>
    <w:rsid w:val="785557CF"/>
    <w:rsid w:val="78570B2D"/>
    <w:rsid w:val="78590EA1"/>
    <w:rsid w:val="7859302D"/>
    <w:rsid w:val="785A3191"/>
    <w:rsid w:val="785A7288"/>
    <w:rsid w:val="785F5423"/>
    <w:rsid w:val="78664DA2"/>
    <w:rsid w:val="78694F14"/>
    <w:rsid w:val="78727245"/>
    <w:rsid w:val="78735287"/>
    <w:rsid w:val="787523C9"/>
    <w:rsid w:val="7875760E"/>
    <w:rsid w:val="78766A05"/>
    <w:rsid w:val="78774A19"/>
    <w:rsid w:val="787E2D8D"/>
    <w:rsid w:val="787F44C7"/>
    <w:rsid w:val="78802D3E"/>
    <w:rsid w:val="78804A1B"/>
    <w:rsid w:val="788059D5"/>
    <w:rsid w:val="788108FC"/>
    <w:rsid w:val="78854AB2"/>
    <w:rsid w:val="78870E06"/>
    <w:rsid w:val="78876C38"/>
    <w:rsid w:val="78976569"/>
    <w:rsid w:val="78990123"/>
    <w:rsid w:val="789D5535"/>
    <w:rsid w:val="789F6C63"/>
    <w:rsid w:val="78A03A8C"/>
    <w:rsid w:val="78A22BA6"/>
    <w:rsid w:val="78A5002D"/>
    <w:rsid w:val="78A57F7D"/>
    <w:rsid w:val="78A814FC"/>
    <w:rsid w:val="78A96F3C"/>
    <w:rsid w:val="78AA683B"/>
    <w:rsid w:val="78AD4F95"/>
    <w:rsid w:val="78AF35ED"/>
    <w:rsid w:val="78B0419D"/>
    <w:rsid w:val="78B215C0"/>
    <w:rsid w:val="78B35A77"/>
    <w:rsid w:val="78B663A7"/>
    <w:rsid w:val="78B851FE"/>
    <w:rsid w:val="78C2611F"/>
    <w:rsid w:val="78C30379"/>
    <w:rsid w:val="78C914E9"/>
    <w:rsid w:val="78CA02D7"/>
    <w:rsid w:val="78D327E2"/>
    <w:rsid w:val="78D52D6C"/>
    <w:rsid w:val="78D8020C"/>
    <w:rsid w:val="78DA49C6"/>
    <w:rsid w:val="78DA7704"/>
    <w:rsid w:val="78DB1DB1"/>
    <w:rsid w:val="78DB27BA"/>
    <w:rsid w:val="78DB2DAB"/>
    <w:rsid w:val="78DB7AC2"/>
    <w:rsid w:val="78DD5100"/>
    <w:rsid w:val="78DF510F"/>
    <w:rsid w:val="78E12ECE"/>
    <w:rsid w:val="78E2670E"/>
    <w:rsid w:val="78E44D2E"/>
    <w:rsid w:val="78E51650"/>
    <w:rsid w:val="78E72BA7"/>
    <w:rsid w:val="78E96E50"/>
    <w:rsid w:val="78EB4D42"/>
    <w:rsid w:val="78F0434B"/>
    <w:rsid w:val="78F11A3B"/>
    <w:rsid w:val="78F153B8"/>
    <w:rsid w:val="78F8266E"/>
    <w:rsid w:val="78F87FA0"/>
    <w:rsid w:val="78F96BA0"/>
    <w:rsid w:val="78FB5F6B"/>
    <w:rsid w:val="78FF5A4A"/>
    <w:rsid w:val="79050E06"/>
    <w:rsid w:val="790563A2"/>
    <w:rsid w:val="79066F73"/>
    <w:rsid w:val="790944B9"/>
    <w:rsid w:val="790B17F8"/>
    <w:rsid w:val="790E4499"/>
    <w:rsid w:val="79114AD5"/>
    <w:rsid w:val="791624A8"/>
    <w:rsid w:val="791705A8"/>
    <w:rsid w:val="79187E23"/>
    <w:rsid w:val="79197211"/>
    <w:rsid w:val="791D24D8"/>
    <w:rsid w:val="792018DB"/>
    <w:rsid w:val="79224FAA"/>
    <w:rsid w:val="79231CD9"/>
    <w:rsid w:val="79233AF3"/>
    <w:rsid w:val="79234BA2"/>
    <w:rsid w:val="792404EB"/>
    <w:rsid w:val="792852C4"/>
    <w:rsid w:val="792B6B7D"/>
    <w:rsid w:val="792C2661"/>
    <w:rsid w:val="792D10D5"/>
    <w:rsid w:val="792D676E"/>
    <w:rsid w:val="7930045A"/>
    <w:rsid w:val="79350C19"/>
    <w:rsid w:val="79365BD2"/>
    <w:rsid w:val="79366D14"/>
    <w:rsid w:val="793717E2"/>
    <w:rsid w:val="793773D2"/>
    <w:rsid w:val="793C2827"/>
    <w:rsid w:val="793F40FB"/>
    <w:rsid w:val="79407779"/>
    <w:rsid w:val="79423484"/>
    <w:rsid w:val="794C44CF"/>
    <w:rsid w:val="794C7A42"/>
    <w:rsid w:val="794F2B55"/>
    <w:rsid w:val="79582D4E"/>
    <w:rsid w:val="79583CC4"/>
    <w:rsid w:val="795B6426"/>
    <w:rsid w:val="795C348E"/>
    <w:rsid w:val="795F03E5"/>
    <w:rsid w:val="795F0EFC"/>
    <w:rsid w:val="795F587C"/>
    <w:rsid w:val="7961199B"/>
    <w:rsid w:val="7962153D"/>
    <w:rsid w:val="79625AEB"/>
    <w:rsid w:val="796325AD"/>
    <w:rsid w:val="796520F2"/>
    <w:rsid w:val="796B354A"/>
    <w:rsid w:val="796B4C73"/>
    <w:rsid w:val="796C5080"/>
    <w:rsid w:val="796F0C63"/>
    <w:rsid w:val="797131CE"/>
    <w:rsid w:val="797272BD"/>
    <w:rsid w:val="797443DF"/>
    <w:rsid w:val="79777B2E"/>
    <w:rsid w:val="797A501E"/>
    <w:rsid w:val="798138CF"/>
    <w:rsid w:val="79820E9C"/>
    <w:rsid w:val="79825FB8"/>
    <w:rsid w:val="7982649F"/>
    <w:rsid w:val="79847882"/>
    <w:rsid w:val="799256F5"/>
    <w:rsid w:val="79930A0F"/>
    <w:rsid w:val="7994032C"/>
    <w:rsid w:val="79943E92"/>
    <w:rsid w:val="79980348"/>
    <w:rsid w:val="799B0243"/>
    <w:rsid w:val="799B13F6"/>
    <w:rsid w:val="799F7B47"/>
    <w:rsid w:val="79A23B2A"/>
    <w:rsid w:val="79A474AA"/>
    <w:rsid w:val="79A47562"/>
    <w:rsid w:val="79B1409F"/>
    <w:rsid w:val="79B22B03"/>
    <w:rsid w:val="79B62796"/>
    <w:rsid w:val="79B9083D"/>
    <w:rsid w:val="79BD5311"/>
    <w:rsid w:val="79BF47ED"/>
    <w:rsid w:val="79C63E40"/>
    <w:rsid w:val="79C74109"/>
    <w:rsid w:val="79C7426F"/>
    <w:rsid w:val="79C840D5"/>
    <w:rsid w:val="79CB21A8"/>
    <w:rsid w:val="79CC3F46"/>
    <w:rsid w:val="79CF36C6"/>
    <w:rsid w:val="79D1162D"/>
    <w:rsid w:val="79D172BA"/>
    <w:rsid w:val="79D73EB8"/>
    <w:rsid w:val="79DD0B56"/>
    <w:rsid w:val="79DD5E51"/>
    <w:rsid w:val="79E13B8A"/>
    <w:rsid w:val="79E3630D"/>
    <w:rsid w:val="79EA7DDC"/>
    <w:rsid w:val="79EC5E0B"/>
    <w:rsid w:val="79ED3CFD"/>
    <w:rsid w:val="79EF383F"/>
    <w:rsid w:val="79F17731"/>
    <w:rsid w:val="79F42CF1"/>
    <w:rsid w:val="79F57DF6"/>
    <w:rsid w:val="79F860FC"/>
    <w:rsid w:val="79FA1375"/>
    <w:rsid w:val="79FA7C15"/>
    <w:rsid w:val="79FD65C9"/>
    <w:rsid w:val="79FD7703"/>
    <w:rsid w:val="79FF1288"/>
    <w:rsid w:val="7A02158D"/>
    <w:rsid w:val="7A0348D8"/>
    <w:rsid w:val="7A056A4A"/>
    <w:rsid w:val="7A067B07"/>
    <w:rsid w:val="7A080291"/>
    <w:rsid w:val="7A104FD7"/>
    <w:rsid w:val="7A1302CF"/>
    <w:rsid w:val="7A165009"/>
    <w:rsid w:val="7A18216E"/>
    <w:rsid w:val="7A1E4FC1"/>
    <w:rsid w:val="7A1F09B3"/>
    <w:rsid w:val="7A1F6E93"/>
    <w:rsid w:val="7A222BCD"/>
    <w:rsid w:val="7A230A9E"/>
    <w:rsid w:val="7A266A3E"/>
    <w:rsid w:val="7A2750C0"/>
    <w:rsid w:val="7A286C1D"/>
    <w:rsid w:val="7A290653"/>
    <w:rsid w:val="7A2E12FE"/>
    <w:rsid w:val="7A2F659E"/>
    <w:rsid w:val="7A321770"/>
    <w:rsid w:val="7A330A04"/>
    <w:rsid w:val="7A33234D"/>
    <w:rsid w:val="7A357039"/>
    <w:rsid w:val="7A362742"/>
    <w:rsid w:val="7A371982"/>
    <w:rsid w:val="7A3743DE"/>
    <w:rsid w:val="7A3879BA"/>
    <w:rsid w:val="7A393C3B"/>
    <w:rsid w:val="7A3B2FF9"/>
    <w:rsid w:val="7A3E0453"/>
    <w:rsid w:val="7A3E0EE9"/>
    <w:rsid w:val="7A3E73AA"/>
    <w:rsid w:val="7A3F223D"/>
    <w:rsid w:val="7A4143D3"/>
    <w:rsid w:val="7A415544"/>
    <w:rsid w:val="7A45600C"/>
    <w:rsid w:val="7A483107"/>
    <w:rsid w:val="7A4C3833"/>
    <w:rsid w:val="7A4E2805"/>
    <w:rsid w:val="7A4E4214"/>
    <w:rsid w:val="7A503064"/>
    <w:rsid w:val="7A5041F2"/>
    <w:rsid w:val="7A523A19"/>
    <w:rsid w:val="7A567BA8"/>
    <w:rsid w:val="7A5F5F37"/>
    <w:rsid w:val="7A650B77"/>
    <w:rsid w:val="7A6B4DB1"/>
    <w:rsid w:val="7A6E3878"/>
    <w:rsid w:val="7A6F4F03"/>
    <w:rsid w:val="7A773106"/>
    <w:rsid w:val="7A786BED"/>
    <w:rsid w:val="7A794BC8"/>
    <w:rsid w:val="7A807067"/>
    <w:rsid w:val="7A86063F"/>
    <w:rsid w:val="7A861A06"/>
    <w:rsid w:val="7A881503"/>
    <w:rsid w:val="7A901CC5"/>
    <w:rsid w:val="7A9150DF"/>
    <w:rsid w:val="7A974293"/>
    <w:rsid w:val="7A9D1F2F"/>
    <w:rsid w:val="7AA46EB8"/>
    <w:rsid w:val="7AA61C1C"/>
    <w:rsid w:val="7AA75F09"/>
    <w:rsid w:val="7AAA78DD"/>
    <w:rsid w:val="7AAC5B3D"/>
    <w:rsid w:val="7AAC748A"/>
    <w:rsid w:val="7AAF6629"/>
    <w:rsid w:val="7AB06B8F"/>
    <w:rsid w:val="7AB177AA"/>
    <w:rsid w:val="7AB52493"/>
    <w:rsid w:val="7AB666B4"/>
    <w:rsid w:val="7AB72A09"/>
    <w:rsid w:val="7AB83D1A"/>
    <w:rsid w:val="7AB8456E"/>
    <w:rsid w:val="7ABB7ADD"/>
    <w:rsid w:val="7ABC36C3"/>
    <w:rsid w:val="7ABC5561"/>
    <w:rsid w:val="7ABF2EB5"/>
    <w:rsid w:val="7AC11583"/>
    <w:rsid w:val="7AC1409E"/>
    <w:rsid w:val="7AC62840"/>
    <w:rsid w:val="7AC804EF"/>
    <w:rsid w:val="7AC93D43"/>
    <w:rsid w:val="7ACB019A"/>
    <w:rsid w:val="7ACC4672"/>
    <w:rsid w:val="7ACE1DDB"/>
    <w:rsid w:val="7ACE3238"/>
    <w:rsid w:val="7ACF21EB"/>
    <w:rsid w:val="7AD00460"/>
    <w:rsid w:val="7AD00C11"/>
    <w:rsid w:val="7AD02E87"/>
    <w:rsid w:val="7AD30DE0"/>
    <w:rsid w:val="7AD4161E"/>
    <w:rsid w:val="7AD76646"/>
    <w:rsid w:val="7ADD4CF3"/>
    <w:rsid w:val="7ADE0AAC"/>
    <w:rsid w:val="7ADF1C33"/>
    <w:rsid w:val="7ADF2A8E"/>
    <w:rsid w:val="7AE46B88"/>
    <w:rsid w:val="7AE6248B"/>
    <w:rsid w:val="7AE63768"/>
    <w:rsid w:val="7AE738B5"/>
    <w:rsid w:val="7AE85C4B"/>
    <w:rsid w:val="7AEB62C6"/>
    <w:rsid w:val="7AED3314"/>
    <w:rsid w:val="7AEE75CE"/>
    <w:rsid w:val="7AF01F7C"/>
    <w:rsid w:val="7AF166C3"/>
    <w:rsid w:val="7AF31B41"/>
    <w:rsid w:val="7AF65CD4"/>
    <w:rsid w:val="7AF9386D"/>
    <w:rsid w:val="7AFD0113"/>
    <w:rsid w:val="7AFD156B"/>
    <w:rsid w:val="7B015B50"/>
    <w:rsid w:val="7B0239BC"/>
    <w:rsid w:val="7B042C4F"/>
    <w:rsid w:val="7B043E7D"/>
    <w:rsid w:val="7B051221"/>
    <w:rsid w:val="7B083678"/>
    <w:rsid w:val="7B084A7C"/>
    <w:rsid w:val="7B0B0F6F"/>
    <w:rsid w:val="7B0D220B"/>
    <w:rsid w:val="7B0D267D"/>
    <w:rsid w:val="7B0D2A04"/>
    <w:rsid w:val="7B0F1534"/>
    <w:rsid w:val="7B141551"/>
    <w:rsid w:val="7B16282A"/>
    <w:rsid w:val="7B170D04"/>
    <w:rsid w:val="7B171C5D"/>
    <w:rsid w:val="7B18310C"/>
    <w:rsid w:val="7B1B6974"/>
    <w:rsid w:val="7B2246FB"/>
    <w:rsid w:val="7B241A0B"/>
    <w:rsid w:val="7B2A13C1"/>
    <w:rsid w:val="7B2B367A"/>
    <w:rsid w:val="7B2C429A"/>
    <w:rsid w:val="7B2F718D"/>
    <w:rsid w:val="7B32547E"/>
    <w:rsid w:val="7B32710E"/>
    <w:rsid w:val="7B3604C6"/>
    <w:rsid w:val="7B364EBB"/>
    <w:rsid w:val="7B384EA0"/>
    <w:rsid w:val="7B3A6CB5"/>
    <w:rsid w:val="7B3D5F52"/>
    <w:rsid w:val="7B3E7B8D"/>
    <w:rsid w:val="7B433022"/>
    <w:rsid w:val="7B442DB6"/>
    <w:rsid w:val="7B4553F7"/>
    <w:rsid w:val="7B473D9A"/>
    <w:rsid w:val="7B47564B"/>
    <w:rsid w:val="7B4C170E"/>
    <w:rsid w:val="7B4C21E8"/>
    <w:rsid w:val="7B5713B3"/>
    <w:rsid w:val="7B573CB8"/>
    <w:rsid w:val="7B5918F1"/>
    <w:rsid w:val="7B5B785E"/>
    <w:rsid w:val="7B5B787B"/>
    <w:rsid w:val="7B5E5481"/>
    <w:rsid w:val="7B5F5269"/>
    <w:rsid w:val="7B60003B"/>
    <w:rsid w:val="7B611455"/>
    <w:rsid w:val="7B645547"/>
    <w:rsid w:val="7B6503B5"/>
    <w:rsid w:val="7B651DD0"/>
    <w:rsid w:val="7B65340D"/>
    <w:rsid w:val="7B6649DE"/>
    <w:rsid w:val="7B697426"/>
    <w:rsid w:val="7B6B07D8"/>
    <w:rsid w:val="7B6C2280"/>
    <w:rsid w:val="7B704840"/>
    <w:rsid w:val="7B7644B5"/>
    <w:rsid w:val="7B793B82"/>
    <w:rsid w:val="7B7C6A53"/>
    <w:rsid w:val="7B8048B4"/>
    <w:rsid w:val="7B862A90"/>
    <w:rsid w:val="7B8A17D4"/>
    <w:rsid w:val="7B8E154F"/>
    <w:rsid w:val="7B8F284D"/>
    <w:rsid w:val="7B9317CE"/>
    <w:rsid w:val="7B934662"/>
    <w:rsid w:val="7B9408A2"/>
    <w:rsid w:val="7B954039"/>
    <w:rsid w:val="7B955FB5"/>
    <w:rsid w:val="7B985DD7"/>
    <w:rsid w:val="7B9A488C"/>
    <w:rsid w:val="7BA270CF"/>
    <w:rsid w:val="7BA33EA4"/>
    <w:rsid w:val="7BAD3248"/>
    <w:rsid w:val="7BB056EA"/>
    <w:rsid w:val="7BB26BA0"/>
    <w:rsid w:val="7BB55730"/>
    <w:rsid w:val="7BB56E3F"/>
    <w:rsid w:val="7BB70E0D"/>
    <w:rsid w:val="7BB75965"/>
    <w:rsid w:val="7BB945EB"/>
    <w:rsid w:val="7BBA3693"/>
    <w:rsid w:val="7BBE01E2"/>
    <w:rsid w:val="7BC12066"/>
    <w:rsid w:val="7BC16042"/>
    <w:rsid w:val="7BC53304"/>
    <w:rsid w:val="7BC60891"/>
    <w:rsid w:val="7BCA2907"/>
    <w:rsid w:val="7BCA792B"/>
    <w:rsid w:val="7BCD0A09"/>
    <w:rsid w:val="7BCE4EAC"/>
    <w:rsid w:val="7BCF5CDE"/>
    <w:rsid w:val="7BD149C5"/>
    <w:rsid w:val="7BD86EB3"/>
    <w:rsid w:val="7BDB0469"/>
    <w:rsid w:val="7BDB35AA"/>
    <w:rsid w:val="7BDB68A2"/>
    <w:rsid w:val="7BE03B0A"/>
    <w:rsid w:val="7BE206CB"/>
    <w:rsid w:val="7BE355C0"/>
    <w:rsid w:val="7BE367B5"/>
    <w:rsid w:val="7BE441C2"/>
    <w:rsid w:val="7BE46395"/>
    <w:rsid w:val="7BE57341"/>
    <w:rsid w:val="7BE6540D"/>
    <w:rsid w:val="7BE877B0"/>
    <w:rsid w:val="7BEA6265"/>
    <w:rsid w:val="7BEC766B"/>
    <w:rsid w:val="7BEE1789"/>
    <w:rsid w:val="7BEF6DAD"/>
    <w:rsid w:val="7BEF6EFF"/>
    <w:rsid w:val="7BEF7AA8"/>
    <w:rsid w:val="7BF143B7"/>
    <w:rsid w:val="7BF26C00"/>
    <w:rsid w:val="7BF538EA"/>
    <w:rsid w:val="7BF577C1"/>
    <w:rsid w:val="7BF608EB"/>
    <w:rsid w:val="7BF670C8"/>
    <w:rsid w:val="7BF77F7A"/>
    <w:rsid w:val="7BF93B44"/>
    <w:rsid w:val="7BFD63AD"/>
    <w:rsid w:val="7C063ED4"/>
    <w:rsid w:val="7C064F4D"/>
    <w:rsid w:val="7C0A1E13"/>
    <w:rsid w:val="7C0B2DD1"/>
    <w:rsid w:val="7C0D12EF"/>
    <w:rsid w:val="7C0D17A1"/>
    <w:rsid w:val="7C0E7FD0"/>
    <w:rsid w:val="7C0F32F1"/>
    <w:rsid w:val="7C111F99"/>
    <w:rsid w:val="7C153C7B"/>
    <w:rsid w:val="7C1945B1"/>
    <w:rsid w:val="7C1C70AB"/>
    <w:rsid w:val="7C2021A4"/>
    <w:rsid w:val="7C20395B"/>
    <w:rsid w:val="7C221295"/>
    <w:rsid w:val="7C23326D"/>
    <w:rsid w:val="7C243230"/>
    <w:rsid w:val="7C2C017C"/>
    <w:rsid w:val="7C2C61DD"/>
    <w:rsid w:val="7C2F6C3A"/>
    <w:rsid w:val="7C310F57"/>
    <w:rsid w:val="7C317E6B"/>
    <w:rsid w:val="7C340043"/>
    <w:rsid w:val="7C354675"/>
    <w:rsid w:val="7C3761DC"/>
    <w:rsid w:val="7C383617"/>
    <w:rsid w:val="7C396D21"/>
    <w:rsid w:val="7C3B2B4D"/>
    <w:rsid w:val="7C3E5055"/>
    <w:rsid w:val="7C41739F"/>
    <w:rsid w:val="7C4C5B3C"/>
    <w:rsid w:val="7C526F19"/>
    <w:rsid w:val="7C550ACF"/>
    <w:rsid w:val="7C582C66"/>
    <w:rsid w:val="7C590168"/>
    <w:rsid w:val="7C591A9C"/>
    <w:rsid w:val="7C593A95"/>
    <w:rsid w:val="7C5C3A7C"/>
    <w:rsid w:val="7C602275"/>
    <w:rsid w:val="7C6158DC"/>
    <w:rsid w:val="7C62191F"/>
    <w:rsid w:val="7C623ABF"/>
    <w:rsid w:val="7C673AC2"/>
    <w:rsid w:val="7C675A3C"/>
    <w:rsid w:val="7C713462"/>
    <w:rsid w:val="7C714ADD"/>
    <w:rsid w:val="7C732198"/>
    <w:rsid w:val="7C766094"/>
    <w:rsid w:val="7C7A344E"/>
    <w:rsid w:val="7C7C312C"/>
    <w:rsid w:val="7C7C4914"/>
    <w:rsid w:val="7C7E434C"/>
    <w:rsid w:val="7C7F65C2"/>
    <w:rsid w:val="7C804C04"/>
    <w:rsid w:val="7C824883"/>
    <w:rsid w:val="7C88142D"/>
    <w:rsid w:val="7C8A1B5C"/>
    <w:rsid w:val="7C8A6B62"/>
    <w:rsid w:val="7C8C5F24"/>
    <w:rsid w:val="7C8D3058"/>
    <w:rsid w:val="7C9120E7"/>
    <w:rsid w:val="7C952A4F"/>
    <w:rsid w:val="7C9A23C2"/>
    <w:rsid w:val="7C9B3FF4"/>
    <w:rsid w:val="7CA137DA"/>
    <w:rsid w:val="7CA37AFA"/>
    <w:rsid w:val="7CA86418"/>
    <w:rsid w:val="7CA93EB4"/>
    <w:rsid w:val="7CAA591C"/>
    <w:rsid w:val="7CB2604A"/>
    <w:rsid w:val="7CB40371"/>
    <w:rsid w:val="7CB6781B"/>
    <w:rsid w:val="7CB80C8F"/>
    <w:rsid w:val="7CB91A6D"/>
    <w:rsid w:val="7CBA4523"/>
    <w:rsid w:val="7CBC70A8"/>
    <w:rsid w:val="7CBD0D59"/>
    <w:rsid w:val="7CBF59FA"/>
    <w:rsid w:val="7CBF69BC"/>
    <w:rsid w:val="7CC070A3"/>
    <w:rsid w:val="7CC11835"/>
    <w:rsid w:val="7CC432B3"/>
    <w:rsid w:val="7CC77DD2"/>
    <w:rsid w:val="7CCB20D8"/>
    <w:rsid w:val="7CD1224A"/>
    <w:rsid w:val="7CD24E72"/>
    <w:rsid w:val="7CD57566"/>
    <w:rsid w:val="7CD67017"/>
    <w:rsid w:val="7CD71ED1"/>
    <w:rsid w:val="7CDB1879"/>
    <w:rsid w:val="7CDD0580"/>
    <w:rsid w:val="7CDE4222"/>
    <w:rsid w:val="7CDE7D71"/>
    <w:rsid w:val="7CE05727"/>
    <w:rsid w:val="7CE441EC"/>
    <w:rsid w:val="7CE45B2F"/>
    <w:rsid w:val="7CE97F11"/>
    <w:rsid w:val="7CEC6376"/>
    <w:rsid w:val="7CED0382"/>
    <w:rsid w:val="7CF1660D"/>
    <w:rsid w:val="7CF2130D"/>
    <w:rsid w:val="7CF21352"/>
    <w:rsid w:val="7CF72E7C"/>
    <w:rsid w:val="7CF76BDC"/>
    <w:rsid w:val="7CFA6B32"/>
    <w:rsid w:val="7CFC5D25"/>
    <w:rsid w:val="7CFD7868"/>
    <w:rsid w:val="7CFE3B1F"/>
    <w:rsid w:val="7CFF5290"/>
    <w:rsid w:val="7D002855"/>
    <w:rsid w:val="7D041071"/>
    <w:rsid w:val="7D060F15"/>
    <w:rsid w:val="7D0E3A11"/>
    <w:rsid w:val="7D0F4AF9"/>
    <w:rsid w:val="7D142497"/>
    <w:rsid w:val="7D1466B6"/>
    <w:rsid w:val="7D166775"/>
    <w:rsid w:val="7D173F4C"/>
    <w:rsid w:val="7D180D3B"/>
    <w:rsid w:val="7D183638"/>
    <w:rsid w:val="7D230FB5"/>
    <w:rsid w:val="7D2651A8"/>
    <w:rsid w:val="7D280304"/>
    <w:rsid w:val="7D29155B"/>
    <w:rsid w:val="7D2B4908"/>
    <w:rsid w:val="7D2B7E08"/>
    <w:rsid w:val="7D2F58A0"/>
    <w:rsid w:val="7D3054F6"/>
    <w:rsid w:val="7D345FB9"/>
    <w:rsid w:val="7D3871FB"/>
    <w:rsid w:val="7D3A61FE"/>
    <w:rsid w:val="7D3B0685"/>
    <w:rsid w:val="7D3B6A01"/>
    <w:rsid w:val="7D3C0385"/>
    <w:rsid w:val="7D3E3664"/>
    <w:rsid w:val="7D3F12D7"/>
    <w:rsid w:val="7D3F53B2"/>
    <w:rsid w:val="7D401D55"/>
    <w:rsid w:val="7D434533"/>
    <w:rsid w:val="7D454210"/>
    <w:rsid w:val="7D4E2E68"/>
    <w:rsid w:val="7D4E49C8"/>
    <w:rsid w:val="7D5678D0"/>
    <w:rsid w:val="7D597C95"/>
    <w:rsid w:val="7D5A4EBE"/>
    <w:rsid w:val="7D5B0F05"/>
    <w:rsid w:val="7D5B7F79"/>
    <w:rsid w:val="7D5C0268"/>
    <w:rsid w:val="7D5D47D1"/>
    <w:rsid w:val="7D5D7BE2"/>
    <w:rsid w:val="7D5F032D"/>
    <w:rsid w:val="7D5F3080"/>
    <w:rsid w:val="7D60329C"/>
    <w:rsid w:val="7D611542"/>
    <w:rsid w:val="7D62479E"/>
    <w:rsid w:val="7D6357D5"/>
    <w:rsid w:val="7D670669"/>
    <w:rsid w:val="7D6771A2"/>
    <w:rsid w:val="7D682A34"/>
    <w:rsid w:val="7D6B2C58"/>
    <w:rsid w:val="7D6E0614"/>
    <w:rsid w:val="7D6F3C3B"/>
    <w:rsid w:val="7D73153D"/>
    <w:rsid w:val="7D747091"/>
    <w:rsid w:val="7D7901B5"/>
    <w:rsid w:val="7D7F58DB"/>
    <w:rsid w:val="7D8166AF"/>
    <w:rsid w:val="7D835F76"/>
    <w:rsid w:val="7D844625"/>
    <w:rsid w:val="7D8511A4"/>
    <w:rsid w:val="7D853DD4"/>
    <w:rsid w:val="7D8900EA"/>
    <w:rsid w:val="7D8E1151"/>
    <w:rsid w:val="7D9255B5"/>
    <w:rsid w:val="7D9363A1"/>
    <w:rsid w:val="7D952563"/>
    <w:rsid w:val="7D977F5E"/>
    <w:rsid w:val="7D986F65"/>
    <w:rsid w:val="7D990621"/>
    <w:rsid w:val="7D9A501A"/>
    <w:rsid w:val="7D9C08D0"/>
    <w:rsid w:val="7D9E161B"/>
    <w:rsid w:val="7D9F33BA"/>
    <w:rsid w:val="7DA20010"/>
    <w:rsid w:val="7DA37649"/>
    <w:rsid w:val="7DA511B1"/>
    <w:rsid w:val="7DA8029F"/>
    <w:rsid w:val="7DAC1A1D"/>
    <w:rsid w:val="7DAC4454"/>
    <w:rsid w:val="7DB302EE"/>
    <w:rsid w:val="7DB37524"/>
    <w:rsid w:val="7DB71B13"/>
    <w:rsid w:val="7DB92D37"/>
    <w:rsid w:val="7DBB0943"/>
    <w:rsid w:val="7DBB0FAD"/>
    <w:rsid w:val="7DBD05A7"/>
    <w:rsid w:val="7DBD1EB5"/>
    <w:rsid w:val="7DC00C02"/>
    <w:rsid w:val="7DC63990"/>
    <w:rsid w:val="7DC95036"/>
    <w:rsid w:val="7DCA06F3"/>
    <w:rsid w:val="7DCA6408"/>
    <w:rsid w:val="7DCA7F28"/>
    <w:rsid w:val="7DCB6AB9"/>
    <w:rsid w:val="7DD319E3"/>
    <w:rsid w:val="7DD33023"/>
    <w:rsid w:val="7DDB7433"/>
    <w:rsid w:val="7DDC1C7B"/>
    <w:rsid w:val="7DE22CC5"/>
    <w:rsid w:val="7DE6564A"/>
    <w:rsid w:val="7DE7153C"/>
    <w:rsid w:val="7DE91D14"/>
    <w:rsid w:val="7DEC5963"/>
    <w:rsid w:val="7DF66F2E"/>
    <w:rsid w:val="7DF915A4"/>
    <w:rsid w:val="7DFC637E"/>
    <w:rsid w:val="7DFD4B8D"/>
    <w:rsid w:val="7E002BDB"/>
    <w:rsid w:val="7E027EC8"/>
    <w:rsid w:val="7E034E4E"/>
    <w:rsid w:val="7E041C9E"/>
    <w:rsid w:val="7E064601"/>
    <w:rsid w:val="7E097D95"/>
    <w:rsid w:val="7E0B375A"/>
    <w:rsid w:val="7E0F41CF"/>
    <w:rsid w:val="7E1016A8"/>
    <w:rsid w:val="7E101EB7"/>
    <w:rsid w:val="7E1244B3"/>
    <w:rsid w:val="7E162C64"/>
    <w:rsid w:val="7E1F135C"/>
    <w:rsid w:val="7E281E9D"/>
    <w:rsid w:val="7E296A47"/>
    <w:rsid w:val="7E2B7773"/>
    <w:rsid w:val="7E2C38D0"/>
    <w:rsid w:val="7E3122BD"/>
    <w:rsid w:val="7E38205B"/>
    <w:rsid w:val="7E386BA6"/>
    <w:rsid w:val="7E3E2EB9"/>
    <w:rsid w:val="7E3F6E87"/>
    <w:rsid w:val="7E403796"/>
    <w:rsid w:val="7E423BF7"/>
    <w:rsid w:val="7E433D92"/>
    <w:rsid w:val="7E4675A3"/>
    <w:rsid w:val="7E4A518E"/>
    <w:rsid w:val="7E4B3439"/>
    <w:rsid w:val="7E4D5CA4"/>
    <w:rsid w:val="7E4D67E1"/>
    <w:rsid w:val="7E4F0D06"/>
    <w:rsid w:val="7E535798"/>
    <w:rsid w:val="7E544223"/>
    <w:rsid w:val="7E547B8A"/>
    <w:rsid w:val="7E554F0A"/>
    <w:rsid w:val="7E563865"/>
    <w:rsid w:val="7E5A595D"/>
    <w:rsid w:val="7E5B7FF1"/>
    <w:rsid w:val="7E5F4924"/>
    <w:rsid w:val="7E604E30"/>
    <w:rsid w:val="7E614975"/>
    <w:rsid w:val="7E627C29"/>
    <w:rsid w:val="7E631422"/>
    <w:rsid w:val="7E6318A1"/>
    <w:rsid w:val="7E634345"/>
    <w:rsid w:val="7E653D8F"/>
    <w:rsid w:val="7E65714E"/>
    <w:rsid w:val="7E65799D"/>
    <w:rsid w:val="7E6661B3"/>
    <w:rsid w:val="7E673C5D"/>
    <w:rsid w:val="7E6A69FE"/>
    <w:rsid w:val="7E6F6EF1"/>
    <w:rsid w:val="7E7337C3"/>
    <w:rsid w:val="7E78695D"/>
    <w:rsid w:val="7E794E1B"/>
    <w:rsid w:val="7E7D2989"/>
    <w:rsid w:val="7E832B95"/>
    <w:rsid w:val="7E8876E7"/>
    <w:rsid w:val="7E887D3B"/>
    <w:rsid w:val="7E8C61C6"/>
    <w:rsid w:val="7E920B6E"/>
    <w:rsid w:val="7E966AF7"/>
    <w:rsid w:val="7E9865F5"/>
    <w:rsid w:val="7E990966"/>
    <w:rsid w:val="7E9951D7"/>
    <w:rsid w:val="7E9B7AA8"/>
    <w:rsid w:val="7E9D5456"/>
    <w:rsid w:val="7E9E4FB7"/>
    <w:rsid w:val="7E9F2598"/>
    <w:rsid w:val="7EA10D0A"/>
    <w:rsid w:val="7EA4524B"/>
    <w:rsid w:val="7EA87E3D"/>
    <w:rsid w:val="7EAA1626"/>
    <w:rsid w:val="7EAD0755"/>
    <w:rsid w:val="7EB361AD"/>
    <w:rsid w:val="7EB42BF1"/>
    <w:rsid w:val="7EB632BA"/>
    <w:rsid w:val="7EB65774"/>
    <w:rsid w:val="7EB7287D"/>
    <w:rsid w:val="7EB94E6C"/>
    <w:rsid w:val="7EBB04C3"/>
    <w:rsid w:val="7EC34BA3"/>
    <w:rsid w:val="7EC63257"/>
    <w:rsid w:val="7EC63B96"/>
    <w:rsid w:val="7EC670DC"/>
    <w:rsid w:val="7ECC6856"/>
    <w:rsid w:val="7ED177BC"/>
    <w:rsid w:val="7ED214EE"/>
    <w:rsid w:val="7EDA60D1"/>
    <w:rsid w:val="7EDC5621"/>
    <w:rsid w:val="7EE23B38"/>
    <w:rsid w:val="7EE732EF"/>
    <w:rsid w:val="7EE76062"/>
    <w:rsid w:val="7EEB555F"/>
    <w:rsid w:val="7EF40C5B"/>
    <w:rsid w:val="7EF430FE"/>
    <w:rsid w:val="7EFE6839"/>
    <w:rsid w:val="7F007883"/>
    <w:rsid w:val="7F0112D4"/>
    <w:rsid w:val="7F026B4F"/>
    <w:rsid w:val="7F0538B9"/>
    <w:rsid w:val="7F0812EF"/>
    <w:rsid w:val="7F0B1640"/>
    <w:rsid w:val="7F0D28D1"/>
    <w:rsid w:val="7F0E1494"/>
    <w:rsid w:val="7F0E700B"/>
    <w:rsid w:val="7F130EA1"/>
    <w:rsid w:val="7F1313CF"/>
    <w:rsid w:val="7F16326D"/>
    <w:rsid w:val="7F1635D9"/>
    <w:rsid w:val="7F192A55"/>
    <w:rsid w:val="7F1B27CC"/>
    <w:rsid w:val="7F1E0E46"/>
    <w:rsid w:val="7F1F01DD"/>
    <w:rsid w:val="7F216874"/>
    <w:rsid w:val="7F216A42"/>
    <w:rsid w:val="7F245544"/>
    <w:rsid w:val="7F25625B"/>
    <w:rsid w:val="7F273211"/>
    <w:rsid w:val="7F285E27"/>
    <w:rsid w:val="7F2A4C13"/>
    <w:rsid w:val="7F2F2001"/>
    <w:rsid w:val="7F3008BC"/>
    <w:rsid w:val="7F333FE1"/>
    <w:rsid w:val="7F3341CB"/>
    <w:rsid w:val="7F363C39"/>
    <w:rsid w:val="7F366BE6"/>
    <w:rsid w:val="7F37054C"/>
    <w:rsid w:val="7F460138"/>
    <w:rsid w:val="7F474825"/>
    <w:rsid w:val="7F476BBB"/>
    <w:rsid w:val="7F530183"/>
    <w:rsid w:val="7F56619C"/>
    <w:rsid w:val="7F591A0E"/>
    <w:rsid w:val="7F5B63DC"/>
    <w:rsid w:val="7F5E2CE2"/>
    <w:rsid w:val="7F605722"/>
    <w:rsid w:val="7F6076D1"/>
    <w:rsid w:val="7F680802"/>
    <w:rsid w:val="7F69077D"/>
    <w:rsid w:val="7F6B3973"/>
    <w:rsid w:val="7F6C27BA"/>
    <w:rsid w:val="7F7443C4"/>
    <w:rsid w:val="7F7674CA"/>
    <w:rsid w:val="7F770715"/>
    <w:rsid w:val="7F777E89"/>
    <w:rsid w:val="7F7E7E6C"/>
    <w:rsid w:val="7F8046BF"/>
    <w:rsid w:val="7F834AFA"/>
    <w:rsid w:val="7F885915"/>
    <w:rsid w:val="7F897354"/>
    <w:rsid w:val="7F902DB6"/>
    <w:rsid w:val="7F904603"/>
    <w:rsid w:val="7F907ADD"/>
    <w:rsid w:val="7F994B8B"/>
    <w:rsid w:val="7F9C122E"/>
    <w:rsid w:val="7F9D3DF1"/>
    <w:rsid w:val="7FA151BB"/>
    <w:rsid w:val="7FAD6A7D"/>
    <w:rsid w:val="7FB338D4"/>
    <w:rsid w:val="7FB87C7F"/>
    <w:rsid w:val="7FB94623"/>
    <w:rsid w:val="7FBA0266"/>
    <w:rsid w:val="7FBA43B1"/>
    <w:rsid w:val="7FBB69AE"/>
    <w:rsid w:val="7FBC3435"/>
    <w:rsid w:val="7FC0780C"/>
    <w:rsid w:val="7FC25683"/>
    <w:rsid w:val="7FCA7893"/>
    <w:rsid w:val="7FCB5400"/>
    <w:rsid w:val="7FDD3CD1"/>
    <w:rsid w:val="7FDE3EAE"/>
    <w:rsid w:val="7FDF658C"/>
    <w:rsid w:val="7FE205F3"/>
    <w:rsid w:val="7FE30F18"/>
    <w:rsid w:val="7FE4068E"/>
    <w:rsid w:val="7FE578BD"/>
    <w:rsid w:val="7FE65F89"/>
    <w:rsid w:val="7FE8290B"/>
    <w:rsid w:val="7FED0EA1"/>
    <w:rsid w:val="7FEF383F"/>
    <w:rsid w:val="7FEF450C"/>
    <w:rsid w:val="7FF07A36"/>
    <w:rsid w:val="7FF13AB2"/>
    <w:rsid w:val="7FF21C92"/>
    <w:rsid w:val="7FF646A2"/>
    <w:rsid w:val="7FF67C98"/>
    <w:rsid w:val="7FF920D2"/>
    <w:rsid w:val="7FFD6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225" w:line="360" w:lineRule="atLeast"/>
      <w:jc w:val="both"/>
    </w:pPr>
    <w:rPr>
      <w:rFonts w:ascii="Calibri" w:hAnsi="Calibri" w:eastAsia="宋体" w:cs="Times New Roman"/>
      <w:color w:val="1E1C11" w:themeColor="background2" w:themeShade="1A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0"/>
    <w:pPr>
      <w:keepNext/>
      <w:keepLines/>
      <w:numPr>
        <w:ilvl w:val="0"/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3">
    <w:name w:val="heading 2"/>
    <w:basedOn w:val="2"/>
    <w:next w:val="1"/>
    <w:link w:val="26"/>
    <w:qFormat/>
    <w:uiPriority w:val="0"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hAnsi="Cambria" w:eastAsia="黑体"/>
      <w:sz w:val="32"/>
      <w:szCs w:val="32"/>
    </w:rPr>
  </w:style>
  <w:style w:type="paragraph" w:styleId="4">
    <w:name w:val="heading 3"/>
    <w:basedOn w:val="3"/>
    <w:next w:val="1"/>
    <w:link w:val="27"/>
    <w:qFormat/>
    <w:uiPriority w:val="0"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sz w:val="28"/>
      <w:szCs w:val="32"/>
    </w:rPr>
  </w:style>
  <w:style w:type="paragraph" w:styleId="5">
    <w:name w:val="heading 4"/>
    <w:basedOn w:val="1"/>
    <w:next w:val="1"/>
    <w:link w:val="28"/>
    <w:qFormat/>
    <w:uiPriority w:val="9"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18">
    <w:name w:val="Default Paragraph Font"/>
    <w:unhideWhenUsed/>
    <w:qFormat/>
    <w:uiPriority w:val="1"/>
  </w:style>
  <w:style w:type="table" w:default="1" w:styleId="1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Balloon Text"/>
    <w:basedOn w:val="1"/>
    <w:link w:val="22"/>
    <w:unhideWhenUsed/>
    <w:qFormat/>
    <w:uiPriority w:val="99"/>
    <w:rPr>
      <w:kern w:val="0"/>
      <w:sz w:val="18"/>
      <w:szCs w:val="18"/>
      <w:lang w:val="zh-CN" w:eastAsia="zh-CN"/>
    </w:rPr>
  </w:style>
  <w:style w:type="paragraph" w:styleId="8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 w:eastAsia="zh-CN"/>
    </w:rPr>
  </w:style>
  <w:style w:type="paragraph" w:styleId="9">
    <w:name w:val="header"/>
    <w:basedOn w:val="1"/>
    <w:link w:val="2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 w:eastAsia="zh-CN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link w:val="3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hint="eastAsia" w:ascii="宋体" w:hAnsi="宋体"/>
      <w:kern w:val="0"/>
      <w:sz w:val="24"/>
      <w:szCs w:val="24"/>
    </w:rPr>
  </w:style>
  <w:style w:type="paragraph" w:styleId="14">
    <w:name w:val="Normal (Web)"/>
    <w:basedOn w:val="1"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5">
    <w:name w:val="Title"/>
    <w:basedOn w:val="1"/>
    <w:next w:val="1"/>
    <w:link w:val="30"/>
    <w:qFormat/>
    <w:uiPriority w:val="0"/>
    <w:pPr>
      <w:spacing w:before="240" w:after="60"/>
      <w:jc w:val="center"/>
      <w:outlineLvl w:val="0"/>
    </w:pPr>
    <w:rPr>
      <w:rFonts w:ascii="Cambria" w:hAnsi="Cambria" w:eastAsia="黑体"/>
      <w:b/>
      <w:bCs/>
      <w:sz w:val="72"/>
      <w:szCs w:val="32"/>
    </w:rPr>
  </w:style>
  <w:style w:type="table" w:styleId="17">
    <w:name w:val="Table Grid"/>
    <w:basedOn w:val="16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9">
    <w:name w:val="Strong"/>
    <w:basedOn w:val="18"/>
    <w:qFormat/>
    <w:uiPriority w:val="22"/>
    <w:rPr>
      <w:b/>
    </w:rPr>
  </w:style>
  <w:style w:type="character" w:styleId="20">
    <w:name w:val="Hyperlink"/>
    <w:unhideWhenUsed/>
    <w:qFormat/>
    <w:uiPriority w:val="99"/>
    <w:rPr>
      <w:color w:val="0000FF"/>
      <w:u w:val="single"/>
    </w:rPr>
  </w:style>
  <w:style w:type="character" w:customStyle="1" w:styleId="21">
    <w:name w:val="页脚 Char"/>
    <w:link w:val="8"/>
    <w:qFormat/>
    <w:uiPriority w:val="99"/>
    <w:rPr>
      <w:sz w:val="18"/>
      <w:szCs w:val="18"/>
      <w:lang w:val="zh-CN" w:eastAsia="zh-CN"/>
    </w:rPr>
  </w:style>
  <w:style w:type="character" w:customStyle="1" w:styleId="22">
    <w:name w:val="批注框文本 Char"/>
    <w:link w:val="7"/>
    <w:qFormat/>
    <w:uiPriority w:val="99"/>
    <w:rPr>
      <w:sz w:val="18"/>
      <w:szCs w:val="18"/>
      <w:lang w:val="zh-CN" w:eastAsia="zh-CN"/>
    </w:rPr>
  </w:style>
  <w:style w:type="character" w:customStyle="1" w:styleId="23">
    <w:name w:val="页眉 Char"/>
    <w:link w:val="9"/>
    <w:qFormat/>
    <w:uiPriority w:val="99"/>
    <w:rPr>
      <w:sz w:val="18"/>
      <w:szCs w:val="18"/>
      <w:lang w:val="zh-CN" w:eastAsia="zh-CN"/>
    </w:rPr>
  </w:style>
  <w:style w:type="paragraph" w:customStyle="1" w:styleId="24">
    <w:name w:val="word规范相关文字性说明"/>
    <w:basedOn w:val="1"/>
    <w:qFormat/>
    <w:uiPriority w:val="0"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25">
    <w:name w:val="标题 1 Char"/>
    <w:link w:val="2"/>
    <w:qFormat/>
    <w:uiPriority w:val="9"/>
    <w:rPr>
      <w:rFonts w:eastAsia="黑体"/>
      <w:b/>
      <w:bCs/>
      <w:kern w:val="44"/>
      <w:sz w:val="44"/>
      <w:szCs w:val="44"/>
    </w:rPr>
  </w:style>
  <w:style w:type="character" w:customStyle="1" w:styleId="26">
    <w:name w:val="标题 2 Char"/>
    <w:link w:val="3"/>
    <w:qFormat/>
    <w:uiPriority w:val="9"/>
    <w:rPr>
      <w:rFonts w:ascii="Cambria" w:hAnsi="Cambria" w:eastAsia="黑体"/>
      <w:b/>
      <w:bCs/>
      <w:kern w:val="2"/>
      <w:sz w:val="32"/>
      <w:szCs w:val="32"/>
    </w:rPr>
  </w:style>
  <w:style w:type="character" w:customStyle="1" w:styleId="27">
    <w:name w:val="标题 3 Char"/>
    <w:link w:val="4"/>
    <w:qFormat/>
    <w:uiPriority w:val="9"/>
    <w:rPr>
      <w:b/>
      <w:bCs/>
      <w:kern w:val="2"/>
      <w:sz w:val="28"/>
      <w:szCs w:val="32"/>
    </w:rPr>
  </w:style>
  <w:style w:type="character" w:customStyle="1" w:styleId="28">
    <w:name w:val="标题 4 Char"/>
    <w:link w:val="5"/>
    <w:qFormat/>
    <w:uiPriority w:val="9"/>
    <w:rPr>
      <w:rFonts w:ascii="Cambria" w:hAnsi="Cambria"/>
      <w:b/>
      <w:bCs/>
      <w:kern w:val="2"/>
      <w:sz w:val="21"/>
      <w:szCs w:val="28"/>
    </w:rPr>
  </w:style>
  <w:style w:type="paragraph" w:customStyle="1" w:styleId="29">
    <w:name w:val="列出段落1"/>
    <w:basedOn w:val="1"/>
    <w:qFormat/>
    <w:uiPriority w:val="0"/>
    <w:pPr>
      <w:spacing w:line="240" w:lineRule="auto"/>
      <w:ind w:firstLine="420" w:firstLineChars="200"/>
    </w:pPr>
    <w:rPr>
      <w:rFonts w:cs="Calibri"/>
      <w:szCs w:val="21"/>
    </w:rPr>
  </w:style>
  <w:style w:type="character" w:customStyle="1" w:styleId="30">
    <w:name w:val="标题 Char"/>
    <w:link w:val="15"/>
    <w:qFormat/>
    <w:uiPriority w:val="0"/>
    <w:rPr>
      <w:rFonts w:ascii="Cambria" w:hAnsi="Cambria" w:eastAsia="黑体" w:cs="Times New Roman"/>
      <w:b/>
      <w:bCs/>
      <w:kern w:val="2"/>
      <w:sz w:val="72"/>
      <w:szCs w:val="32"/>
    </w:rPr>
  </w:style>
  <w:style w:type="character" w:customStyle="1" w:styleId="31">
    <w:name w:val="HTML 预设格式 Char"/>
    <w:basedOn w:val="18"/>
    <w:link w:val="13"/>
    <w:qFormat/>
    <w:uiPriority w:val="99"/>
    <w:rPr>
      <w:rFonts w:ascii="宋体" w:hAnsi="宋体"/>
      <w:sz w:val="24"/>
      <w:szCs w:val="24"/>
    </w:rPr>
  </w:style>
  <w:style w:type="paragraph" w:customStyle="1" w:styleId="32">
    <w:name w:val="代码"/>
    <w:basedOn w:val="1"/>
    <w:qFormat/>
    <w:uiPriority w:val="0"/>
    <w:pPr>
      <w:spacing w:line="240" w:lineRule="auto"/>
    </w:pPr>
    <w:rPr>
      <w:rFonts w:eastAsiaTheme="minorEastAsia"/>
      <w:sz w:val="21"/>
    </w:rPr>
  </w:style>
  <w:style w:type="paragraph" w:customStyle="1" w:styleId="3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9" Type="http://schemas.openxmlformats.org/officeDocument/2006/relationships/fontTable" Target="fontTable.xml"/><Relationship Id="rId28" Type="http://schemas.openxmlformats.org/officeDocument/2006/relationships/numbering" Target="numbering.xml"/><Relationship Id="rId27" Type="http://schemas.openxmlformats.org/officeDocument/2006/relationships/customXml" Target="../customXml/item1.xml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黑马word模板20160828.dot</Template>
  <Company>Microsoft</Company>
  <Pages>32</Pages>
  <Words>3534</Words>
  <Characters>16506</Characters>
  <Lines>77</Lines>
  <Paragraphs>21</Paragraphs>
  <TotalTime>1</TotalTime>
  <ScaleCrop>false</ScaleCrop>
  <LinksUpToDate>false</LinksUpToDate>
  <CharactersWithSpaces>18571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2017-02-27T09:33:00Z</dcterms:created>
  <dc:creator>lixiaohua</dc:creator>
  <cp:lastModifiedBy>Administrator</cp:lastModifiedBy>
  <dcterms:modified xsi:type="dcterms:W3CDTF">2019-05-21T16:43:17Z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