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16章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购物车解决方案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default" w:ascii="Courier New" w:hAnsi="Courier New" w:cs="Courier New"/>
        </w:rPr>
      </w:pPr>
      <w:bookmarkStart w:id="2" w:name="_Toc18985"/>
      <w:bookmarkStart w:id="3" w:name="_Toc6733"/>
      <w:r>
        <w:rPr>
          <w:rFonts w:hint="default" w:ascii="Courier New" w:hAnsi="Courier New" w:cs="Courier New"/>
        </w:rPr>
        <w:t>目标1</w:t>
      </w:r>
      <w:bookmarkEnd w:id="2"/>
      <w:bookmarkEnd w:id="3"/>
      <w:r>
        <w:rPr>
          <w:rFonts w:hint="default" w:ascii="Courier New" w:hAnsi="Courier New" w:cs="Courier New"/>
          <w:lang w:eastAsia="zh-CN"/>
        </w:rPr>
        <w:t>：明白购物车整体思路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bookmarkStart w:id="4" w:name="_Toc27759"/>
      <w:r>
        <w:rPr>
          <w:rFonts w:hint="default" w:ascii="Courier New" w:hAnsi="Courier New" w:cs="Courier New"/>
        </w:rPr>
        <w:t>目标2：</w:t>
      </w:r>
      <w:bookmarkEnd w:id="4"/>
      <w:r>
        <w:rPr>
          <w:rFonts w:hint="default" w:ascii="Courier New" w:hAnsi="Courier New" w:cs="Courier New"/>
          <w:lang w:eastAsia="zh-CN"/>
        </w:rPr>
        <w:t>运用</w:t>
      </w:r>
      <w:r>
        <w:rPr>
          <w:rFonts w:hint="default" w:ascii="Courier New" w:hAnsi="Courier New" w:cs="Courier New"/>
          <w:lang w:val="en-US" w:eastAsia="zh-CN"/>
        </w:rPr>
        <w:t>Cookie存储购物车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编写</w:t>
      </w:r>
      <w:r>
        <w:rPr>
          <w:rFonts w:hint="default" w:ascii="Courier New" w:hAnsi="Courier New" w:cs="Courier New"/>
          <w:lang w:val="en-US" w:eastAsia="zh-CN"/>
        </w:rPr>
        <w:t>购物车前端代码</w:t>
      </w:r>
    </w:p>
    <w:p>
      <w:pPr>
        <w:spacing w:line="240" w:lineRule="auto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掌握Redis存储购物车实现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购物车需求分析与解决方案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用户在商品详细页点击加入购物车，提交商品SKU编号和购买数量，添加到购物车。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color w:val="FF0000"/>
          <w:lang w:val="en-US" w:eastAsia="zh-CN"/>
        </w:rPr>
        <w:t>思考的问题：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品优购是一个B2B2C的电商平台，有商家入驻，平台需要与商家月底结算，那么用户在添加商品至购物车时，就应该按不同商家添加。这样一个购物车包含多个商家，一个商家又包含多个商品。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color w:val="0070C0"/>
          <w:lang w:val="en-US" w:eastAsia="zh-CN"/>
        </w:rPr>
      </w:pPr>
      <w:r>
        <w:rPr>
          <w:rFonts w:hint="default" w:ascii="Courier New" w:hAnsi="Courier New" w:cs="Courier New"/>
          <w:color w:val="0070C0"/>
          <w:lang w:val="en-US" w:eastAsia="zh-CN"/>
        </w:rPr>
        <w:t>购物车展示页面如下：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632450" cy="3608705"/>
            <wp:effectExtent l="9525" t="9525" r="1587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608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定义</w:t>
      </w:r>
      <w:r>
        <w:rPr>
          <w:rFonts w:hint="default" w:ascii="Courier New" w:hAnsi="Courier New" w:cs="Courier New"/>
          <w:lang w:val="en-US" w:eastAsia="zh-CN"/>
        </w:rPr>
        <w:t>购物车数据的存储结构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272155"/>
            <wp:effectExtent l="9525" t="9525" r="13970" b="13970"/>
            <wp:docPr id="14" name="图片 14" descr="购物车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购物车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2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当用户在未登录的情况下，将购物车</w:t>
      </w:r>
      <w:r>
        <w:rPr>
          <w:rFonts w:hint="eastAsia" w:ascii="Courier New" w:hAnsi="Courier New" w:cs="Courier New"/>
          <w:lang w:eastAsia="zh-CN"/>
        </w:rPr>
        <w:t>数据</w:t>
      </w:r>
      <w:r>
        <w:rPr>
          <w:rFonts w:hint="default" w:ascii="Courier New" w:hAnsi="Courier New" w:cs="Courier New"/>
          <w:lang w:eastAsia="zh-CN"/>
        </w:rPr>
        <w:t>存入</w:t>
      </w:r>
      <w:r>
        <w:rPr>
          <w:rFonts w:hint="eastAsia" w:ascii="Courier New" w:hAnsi="Courier New" w:cs="Courier New"/>
          <w:lang w:val="en-US" w:eastAsia="zh-CN"/>
        </w:rPr>
        <w:t>C</w:t>
      </w:r>
      <w:r>
        <w:rPr>
          <w:rFonts w:hint="default" w:ascii="Courier New" w:hAnsi="Courier New" w:cs="Courier New"/>
          <w:lang w:val="en-US" w:eastAsia="zh-CN"/>
        </w:rPr>
        <w:t>ookie</w:t>
      </w:r>
      <w:r>
        <w:rPr>
          <w:rFonts w:hint="eastAsia" w:ascii="Courier New" w:hAnsi="Courier New" w:cs="Courier New"/>
          <w:lang w:val="en-US" w:eastAsia="zh-CN"/>
        </w:rPr>
        <w:t>。(用户浏览器)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当</w:t>
      </w:r>
      <w:r>
        <w:rPr>
          <w:rFonts w:hint="default" w:ascii="Courier New" w:hAnsi="Courier New" w:cs="Courier New"/>
          <w:lang w:val="en-US" w:eastAsia="zh-CN"/>
        </w:rPr>
        <w:t>用户</w:t>
      </w: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登</w:t>
      </w:r>
      <w:r>
        <w:rPr>
          <w:rFonts w:hint="eastAsia" w:ascii="Courier New" w:hAnsi="Courier New" w:cs="Courier New"/>
          <w:lang w:val="en-US" w:eastAsia="zh-CN"/>
        </w:rPr>
        <w:t>录</w:t>
      </w:r>
      <w:r>
        <w:rPr>
          <w:rFonts w:hint="default" w:ascii="Courier New" w:hAnsi="Courier New" w:cs="Courier New"/>
          <w:lang w:val="en-US" w:eastAsia="zh-CN"/>
        </w:rPr>
        <w:t>的情况下，将购物车数据存入</w:t>
      </w:r>
      <w:r>
        <w:rPr>
          <w:rFonts w:hint="eastAsia" w:ascii="Courier New" w:hAnsi="Courier New" w:cs="Courier New"/>
          <w:lang w:val="en-US" w:eastAsia="zh-CN"/>
        </w:rPr>
        <w:t>R</w:t>
      </w:r>
      <w:r>
        <w:rPr>
          <w:rFonts w:hint="default" w:ascii="Courier New" w:hAnsi="Courier New" w:cs="Courier New"/>
          <w:lang w:val="en-US" w:eastAsia="zh-CN"/>
        </w:rPr>
        <w:t>edis。</w:t>
      </w:r>
      <w:r>
        <w:rPr>
          <w:rFonts w:hint="eastAsia" w:ascii="Courier New" w:hAnsi="Courier New" w:cs="Courier New"/>
          <w:lang w:val="en-US" w:eastAsia="zh-CN"/>
        </w:rPr>
        <w:t>(适合长时间存储，读写速度快)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如果用户登</w:t>
      </w:r>
      <w:r>
        <w:rPr>
          <w:rFonts w:hint="eastAsia" w:ascii="Courier New" w:hAnsi="Courier New" w:cs="Courier New"/>
          <w:lang w:val="en-US" w:eastAsia="zh-CN"/>
        </w:rPr>
        <w:t>录</w:t>
      </w:r>
      <w:r>
        <w:rPr>
          <w:rFonts w:hint="default" w:ascii="Courier New" w:hAnsi="Courier New" w:cs="Courier New"/>
          <w:lang w:val="en-US" w:eastAsia="zh-CN"/>
        </w:rPr>
        <w:t>时，需要将</w:t>
      </w:r>
      <w:r>
        <w:rPr>
          <w:rFonts w:hint="eastAsia" w:ascii="Courier New" w:hAnsi="Courier New" w:cs="Courier New"/>
          <w:lang w:val="en-US" w:eastAsia="zh-CN"/>
        </w:rPr>
        <w:t>C</w:t>
      </w:r>
      <w:r>
        <w:rPr>
          <w:rFonts w:hint="default" w:ascii="Courier New" w:hAnsi="Courier New" w:cs="Courier New"/>
          <w:lang w:val="en-US" w:eastAsia="zh-CN"/>
        </w:rPr>
        <w:t>ookie</w:t>
      </w:r>
      <w:r>
        <w:rPr>
          <w:rFonts w:hint="eastAsia" w:ascii="Courier New" w:hAnsi="Courier New" w:cs="Courier New"/>
          <w:lang w:val="en-US" w:eastAsia="zh-CN"/>
        </w:rPr>
        <w:t>中</w:t>
      </w:r>
      <w:r>
        <w:rPr>
          <w:rFonts w:hint="default" w:ascii="Courier New" w:hAnsi="Courier New" w:cs="Courier New"/>
          <w:lang w:val="en-US" w:eastAsia="zh-CN"/>
        </w:rPr>
        <w:t>的购物车</w:t>
      </w:r>
      <w:r>
        <w:rPr>
          <w:rFonts w:hint="eastAsia" w:ascii="Courier New" w:hAnsi="Courier New" w:cs="Courier New"/>
          <w:lang w:val="en-US" w:eastAsia="zh-CN"/>
        </w:rPr>
        <w:t>数据</w:t>
      </w:r>
      <w:r>
        <w:rPr>
          <w:rFonts w:hint="default" w:ascii="Courier New" w:hAnsi="Courier New" w:cs="Courier New"/>
          <w:lang w:val="en-US" w:eastAsia="zh-CN"/>
        </w:rPr>
        <w:t>合并到</w:t>
      </w:r>
      <w:r>
        <w:rPr>
          <w:rFonts w:hint="eastAsia" w:ascii="Courier New" w:hAnsi="Courier New" w:cs="Courier New"/>
          <w:lang w:val="en-US" w:eastAsia="zh-CN"/>
        </w:rPr>
        <w:t>R</w:t>
      </w:r>
      <w:r>
        <w:rPr>
          <w:rFonts w:hint="default" w:ascii="Courier New" w:hAnsi="Courier New" w:cs="Courier New"/>
          <w:lang w:val="en-US" w:eastAsia="zh-CN"/>
        </w:rPr>
        <w:t>edis中存储</w:t>
      </w:r>
      <w:r>
        <w:rPr>
          <w:rFonts w:hint="eastAsia" w:ascii="Courier New" w:hAnsi="Courier New" w:cs="Courier New"/>
          <w:lang w:val="en-US" w:eastAsia="zh-CN"/>
        </w:rPr>
        <w:t>，并删除Cookie中的购物车数据。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1.3搭建购物车工程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91255"/>
            <wp:effectExtent l="0" t="0" r="8890" b="4445"/>
            <wp:docPr id="4" name="图片 4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品优购架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pinyougou-cart-service(war)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与pinyougou-sms-service服务层</w:t>
      </w:r>
      <w:r>
        <w:rPr>
          <w:rFonts w:hint="default" w:ascii="Courier New" w:hAnsi="Courier New" w:cs="Courier New"/>
          <w:lang w:val="en-US" w:eastAsia="zh-CN"/>
        </w:rPr>
        <w:t>的构建方式</w:t>
      </w:r>
      <w:r>
        <w:rPr>
          <w:rFonts w:hint="eastAsia" w:ascii="Courier New" w:hAnsi="Courier New" w:cs="Courier New"/>
          <w:lang w:val="en-US" w:eastAsia="zh-CN"/>
        </w:rPr>
        <w:t>一样，拷贝pinyougou-sms-service模块中的web.xml、applicationContext-service</w:t>
      </w:r>
      <w:r>
        <w:rPr>
          <w:rFonts w:hint="default" w:ascii="Courier New" w:hAnsi="Courier New" w:cs="Courier New"/>
          <w:lang w:val="en-US" w:eastAsia="zh-CN"/>
        </w:rPr>
        <w:t>.xml</w:t>
      </w:r>
      <w:r>
        <w:rPr>
          <w:rFonts w:hint="eastAsia" w:ascii="Courier New" w:hAnsi="Courier New" w:cs="Courier New"/>
          <w:lang w:val="en-US" w:eastAsia="zh-CN"/>
        </w:rPr>
        <w:t>、log4j.properties。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pinyougou-cart-service/</w:t>
      </w:r>
      <w:r>
        <w:rPr>
          <w:rFonts w:hint="default" w:ascii="Courier New" w:hAnsi="Courier New" w:cs="Courier New"/>
          <w:lang w:val="en-US" w:eastAsia="zh-CN"/>
        </w:rPr>
        <w:t>pom.xml：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指定端口号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900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6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pinyougou-cart-service/src/main/resources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/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applicationContext-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service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.xml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http://code.alibabatech.com/schema/dubbo/dubbo.xsd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配置加载属性文件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context:property-placeholder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location="classpath*:props/*.properties"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导入数据访问配置文件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import resource="classpath:applicationContext-mapper.xml"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导入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配置文件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import resource="classpath:applicationContext-redis.xml"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服务提供者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="pinyougou-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cart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-service"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dubbo:registry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协议在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20885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端口暴露服务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dubbo:protocol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="dubbo"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20885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配置采用包扫描来暴露服务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dubbo:annotation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cart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.service.impl"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1.3.2 </w:t>
      </w:r>
      <w:r>
        <w:rPr>
          <w:rFonts w:hint="default"/>
          <w:lang w:val="en-US" w:eastAsia="zh-CN"/>
        </w:rPr>
        <w:t>pinyougou-cart-we</w:t>
      </w:r>
      <w:r>
        <w:rPr>
          <w:rFonts w:hint="eastAsia"/>
          <w:lang w:val="en-US" w:eastAsia="zh-CN"/>
        </w:rPr>
        <w:t>b(war)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与pinyougou-sms-web</w:t>
      </w:r>
      <w:r>
        <w:rPr>
          <w:rFonts w:hint="default" w:ascii="Courier New" w:hAnsi="Courier New" w:cs="Courier New"/>
          <w:lang w:val="en-US" w:eastAsia="zh-CN"/>
        </w:rPr>
        <w:t>构建方式</w:t>
      </w:r>
      <w:r>
        <w:rPr>
          <w:rFonts w:hint="eastAsia" w:ascii="Courier New" w:hAnsi="Courier New" w:cs="Courier New"/>
          <w:lang w:val="en-US" w:eastAsia="zh-CN"/>
        </w:rPr>
        <w:t>一样，拷贝pinyougou-sms-web模块中的web.xml、springmvc</w:t>
      </w:r>
      <w:r>
        <w:rPr>
          <w:rFonts w:hint="default" w:ascii="Courier New" w:hAnsi="Courier New" w:cs="Courier New"/>
          <w:lang w:val="en-US" w:eastAsia="zh-CN"/>
        </w:rPr>
        <w:t>.xml</w:t>
      </w:r>
      <w:r>
        <w:rPr>
          <w:rFonts w:hint="eastAsia" w:ascii="Courier New" w:hAnsi="Courier New" w:cs="Courier New"/>
          <w:lang w:val="en-US" w:eastAsia="zh-CN"/>
        </w:rPr>
        <w:t>、log4j.properties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pinyougou-cart-web/pom.xml：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tomcat端口号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910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  <w:lang w:val="en-US" w:eastAsia="zh-CN"/>
              </w:rPr>
              <w:t>9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pinyougou-cart-web/src/main/webapp/WEB-INF/w</w:t>
      </w:r>
      <w:r>
        <w:rPr>
          <w:rFonts w:hint="default" w:ascii="Courier New" w:hAnsi="Courier New" w:cs="Courier New"/>
          <w:lang w:val="en-US" w:eastAsia="zh-CN"/>
        </w:rPr>
        <w:t>eb.xml：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欢迎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welcome-file-list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welcome-file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cart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.html&lt;/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welcome-file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welcome-file-list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pinyougou-cart-web/src/main/resources/springmvc.xml：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="http://www.springframework.org/schema/mvc"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http://www.springframework.org/schema/mvc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http://www.springframework.org/schema/mvc/spring-mvc.xsd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http://code.alibabatech.com/schema/dubbo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http://code.alibabatech.com/schema/dubbo/dubbo.xsd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配置开启组件扫描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18"/>
                <w:szCs w:val="18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&lt;context:component-scan base-package="com.pinyougou.cart.controller"/&gt;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开启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MVC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注解驱动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配置消息转换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:message-converters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fastjson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作为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处理框架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C8EDCC"/>
              </w:rPr>
              <w:t>="com.alibaba.fastjson.support.spring.FastJsonHttpMessageConverter"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配置支持的类型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="supportedMediaTypes"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="application/json;charset=UTF-8"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:message-converters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配置静态资源用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容器默认的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来处理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:default-servlet-handler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服务消费者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="pinyougou-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cart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-web"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:registry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配置采用包扫描来引用服务，产生服务接口的代理对象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:annotation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="com.pinyougou.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cart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.controller"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1.4准备工作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1.4.1静态资源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拷贝</w:t>
      </w:r>
      <w:r>
        <w:rPr>
          <w:rFonts w:hint="eastAsia" w:ascii="Courier New" w:hAnsi="Courier New" w:cs="Courier New"/>
          <w:lang w:val="en-US" w:eastAsia="zh-CN"/>
        </w:rPr>
        <w:t>【资料\购物车系统静态资源】到pinyougou-cart-web/src/main/webapp/目录：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086100" cy="31337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1.4.2 Cookie工具类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拷贝</w:t>
      </w:r>
      <w:r>
        <w:rPr>
          <w:rFonts w:hint="default" w:ascii="Courier New" w:hAnsi="Courier New" w:cs="Courier New"/>
          <w:lang w:val="en-US" w:eastAsia="zh-CN"/>
        </w:rPr>
        <w:t>【资料】中的CookieUtils.java</w:t>
      </w:r>
      <w:r>
        <w:rPr>
          <w:rFonts w:hint="eastAsia" w:ascii="Courier New" w:hAnsi="Courier New" w:cs="Courier New"/>
          <w:lang w:val="en-US" w:eastAsia="zh-CN"/>
        </w:rPr>
        <w:t>工具类</w:t>
      </w:r>
      <w:r>
        <w:rPr>
          <w:rFonts w:hint="default" w:ascii="Courier New" w:hAnsi="Courier New" w:cs="Courier New"/>
          <w:lang w:val="en-US" w:eastAsia="zh-CN"/>
        </w:rPr>
        <w:t>到pinyougou-common工程</w:t>
      </w:r>
      <w:r>
        <w:rPr>
          <w:rFonts w:hint="eastAsia" w:ascii="Courier New" w:hAnsi="Courier New" w:cs="Courier New"/>
          <w:lang w:val="en-US" w:eastAsia="zh-CN"/>
        </w:rPr>
        <w:t>的com</w:t>
      </w:r>
      <w:r>
        <w:rPr>
          <w:rFonts w:hint="default" w:ascii="Courier New" w:hAnsi="Courier New" w:cs="Courier New"/>
          <w:lang w:val="en-US" w:eastAsia="zh-CN"/>
        </w:rPr>
        <w:t>.</w:t>
      </w:r>
      <w:r>
        <w:rPr>
          <w:rFonts w:hint="eastAsia" w:ascii="Courier New" w:hAnsi="Courier New" w:cs="Courier New"/>
          <w:lang w:val="en-US" w:eastAsia="zh-CN"/>
        </w:rPr>
        <w:t>pinyougou.common.util包下</w:t>
      </w:r>
      <w:r>
        <w:rPr>
          <w:rFonts w:hint="default" w:ascii="Courier New" w:hAnsi="Courier New" w:cs="Courier New"/>
          <w:lang w:val="en-US" w:eastAsia="zh-CN"/>
        </w:rPr>
        <w:t>，需要在pinyougou-common</w:t>
      </w:r>
      <w:r>
        <w:rPr>
          <w:rFonts w:hint="eastAsia" w:ascii="Courier New" w:hAnsi="Courier New" w:cs="Courier New"/>
          <w:lang w:val="en-US" w:eastAsia="zh-CN"/>
        </w:rPr>
        <w:t>/pom.xml</w:t>
      </w:r>
      <w:r>
        <w:rPr>
          <w:rFonts w:hint="default" w:ascii="Courier New" w:hAnsi="Courier New" w:cs="Courier New"/>
          <w:lang w:val="en-US" w:eastAsia="zh-CN"/>
        </w:rPr>
        <w:t>引入servlet-api依赖：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servlet-api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&gt;org.apache.tomcat.embed&lt;/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&gt;tomcat-embed-core&lt;/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&gt;provided&lt;/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1.4.3购物车实体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pinyougou-pojo</w:t>
      </w:r>
      <w:r>
        <w:rPr>
          <w:rFonts w:hint="eastAsia" w:ascii="Courier New" w:hAnsi="Courier New" w:cs="Courier New"/>
          <w:lang w:val="en-US" w:eastAsia="zh-CN"/>
        </w:rPr>
        <w:t>/src/main/java/</w:t>
      </w:r>
      <w:r>
        <w:rPr>
          <w:rFonts w:hint="default" w:ascii="Courier New" w:hAnsi="Courier New" w:cs="Courier New"/>
          <w:lang w:val="en-US" w:eastAsia="zh-CN"/>
        </w:rPr>
        <w:t>com/pinyougou/cart</w:t>
      </w:r>
      <w:r>
        <w:rPr>
          <w:rFonts w:hint="eastAsia" w:ascii="Courier New" w:hAnsi="Courier New" w:cs="Courier New"/>
          <w:lang w:val="en-US" w:eastAsia="zh-CN"/>
        </w:rPr>
        <w:t>/包下，</w:t>
      </w:r>
      <w:r>
        <w:rPr>
          <w:rFonts w:hint="default" w:ascii="Courier New" w:hAnsi="Courier New" w:cs="Courier New"/>
          <w:lang w:val="en-US" w:eastAsia="zh-CN"/>
        </w:rPr>
        <w:t>创建购物车实体类</w:t>
      </w:r>
      <w:r>
        <w:rPr>
          <w:rFonts w:hint="eastAsia" w:ascii="Courier New" w:hAnsi="Courier New" w:cs="Courier New"/>
          <w:lang w:val="en-US" w:eastAsia="zh-CN"/>
        </w:rPr>
        <w:t>Cart.java：</w:t>
      </w:r>
      <w:r>
        <w:rPr>
          <w:rFonts w:hint="default" w:ascii="Courier New" w:hAnsi="Courier New" w:cs="Courier New"/>
          <w:lang w:val="en-US" w:eastAsia="zh-CN"/>
        </w:rPr>
        <w:t xml:space="preserve">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购物车实体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Cart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Serializable{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商家名称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购物车明细集合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List&lt;OrderItem&gt;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orderItems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setter and getter method 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1E1C11" w:themeColor="background2" w:themeShade="1A"/>
          <w:kern w:val="2"/>
          <w:sz w:val="21"/>
          <w:szCs w:val="21"/>
          <w:lang w:val="en-US" w:eastAsia="zh-CN" w:bidi="ar-SA"/>
        </w:rPr>
        <w:t>说明：该实体类是对每个商家的购物车进行的封装。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1.4.4配置域名访问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修改hosts：127.0.0.1  cart.pinyougou.com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修改nginx.conf：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比前多增加一个配置</w:t>
      </w:r>
      <w:r>
        <w:rPr>
          <w:rFonts w:hint="eastAsia" w:ascii="Courier New" w:hAnsi="Courier New" w:cs="Courier New"/>
          <w:color w:val="0070C0"/>
          <w:sz w:val="21"/>
          <w:szCs w:val="21"/>
          <w:lang w:val="en-US" w:eastAsia="zh-CN"/>
        </w:rPr>
        <w:t>设置携带域名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 xml:space="preserve">：proxy_set_header Host $host;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color w:val="FF0000"/>
          <w:lang w:val="en-US" w:eastAsia="zh-CN"/>
        </w:rPr>
      </w:pPr>
      <w:r>
        <w:drawing>
          <wp:inline distT="0" distB="0" distL="114300" distR="114300">
            <wp:extent cx="5273040" cy="2640330"/>
            <wp:effectExtent l="9525" t="9525" r="1333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0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40" w:lineRule="auto"/>
        <w:ind w:left="425" w:leftChars="0" w:hanging="425" w:firstLineChars="0"/>
        <w:jc w:val="both"/>
        <w:textAlignment w:val="auto"/>
        <w:outlineLvl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购物车系统集成CAS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2.1配置集成CAS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pinyougou-cart-web/pom.xml，配置依赖：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&lt;!-- cas-client-core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&gt;org.jasig.cas.client&lt;/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&gt;cas-client-core&lt;/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pinyougou-cart-web/src/main/webapp/WEB-INF/web.xml，增加CAS过滤器：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&lt;!--##############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单点登录配置  开始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配置单点退出过滤器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可选配置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&gt;ssoutFilter&lt;/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&gt;org.jasig.cas.client.session.SingleSignOutFilter&lt;/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前缀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&gt;casServerUrlPrefix&lt;/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&gt;ssoutFilter&lt;/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配置身份认证过滤器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不需要跳转到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登录系统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&gt;anonAuthenticationFilter&lt;/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&gt;org.jasig.cas.client.authentication.AuthenticationFilter&lt;/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服务端登录地址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&gt;casServerLoginUrl&lt;/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&gt;http://cart.pinyougou.com&lt;/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gateway=true”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时，启用异步方式认证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&gt;gateway&lt;/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&gt;true&lt;/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&gt;anonAuthenticationFilter&lt;/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*.html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配置身份认证过滤器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需要跳转到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登录系统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&gt;org.jasig.cas.client.authentication.AuthenticationFilter&lt;/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服务端登录地址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&gt;casServerLoginUrl&lt;/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配置服务名称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&gt;http://cart.pinyougou.com&lt;/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&gt;/order/*&lt;/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该过滤器负责对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ticket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的校验工作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必须启用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&gt;org.jasig.cas.client.validation.Cas20ProxyReceivingTicketValidationFilter&lt;/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前缀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&gt;casServerUrlPrefix&lt;/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&gt;http://cart.pinyougou.com&lt;/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请求包裹过滤器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可选配置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>说明：通过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getRemoteUser()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>方法获得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SSO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&gt;org.jasig.cas.client.util.HttpServletRequestWrapperFilter&lt;/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&lt;!--##############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单点登录配置  结束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################--&gt;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2.2登录用户名与退出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cart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controller/LoginController</w:t>
      </w:r>
      <w:r>
        <w:rPr>
          <w:rFonts w:hint="default" w:ascii="Courier New" w:hAnsi="Courier New" w:cs="Courier New"/>
          <w:lang w:val="en-US" w:eastAsia="zh-CN"/>
        </w:rPr>
        <w:t>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LoginController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显示用户名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Map&lt;String,String&gt; showName(HttpServletRequest request){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name = request.getRemoteUser();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Map&lt;String, String&gt;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map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pinyougou-cart-web\src\main\webapp\js\controller\cartController.js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窗口加载完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''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重定向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加载用户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loadUsername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定义重定向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8EDCC"/>
              </w:rPr>
              <w:t>encodeURIComponent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.href);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.loadUsername();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修改pinyougou-cart-web/src/main/webapp/cart.html页面：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"/js/controller/cartController.js"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"fl"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v-if="loginName"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8EDCC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，品优购欢迎您！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:href="'http://sso.pinyougou.com/logout?service='+redirectUrl"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退出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"f-item"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 xml:space="preserve"> v-if="!loginName"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请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:href="'http://sso.pinyougou.com/?service='+redirectUrl"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登录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"http://user.pinyougou.com/register.html"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免费注册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40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3.Cookie存储购物车【操作Cookie】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使用</w:t>
      </w:r>
      <w:r>
        <w:rPr>
          <w:rFonts w:hint="eastAsia" w:ascii="Courier New" w:hAnsi="Courier New" w:cs="Courier New"/>
          <w:lang w:val="en-US" w:eastAsia="zh-CN"/>
        </w:rPr>
        <w:t>C</w:t>
      </w:r>
      <w:r>
        <w:rPr>
          <w:rFonts w:hint="default" w:ascii="Courier New" w:hAnsi="Courier New" w:cs="Courier New"/>
          <w:lang w:val="en-US" w:eastAsia="zh-CN"/>
        </w:rPr>
        <w:t>ookie存储购物车数据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服务层负责</w:t>
      </w:r>
      <w:r>
        <w:rPr>
          <w:rFonts w:hint="eastAsia" w:ascii="Courier New" w:hAnsi="Courier New" w:cs="Courier New"/>
          <w:lang w:val="en-US" w:eastAsia="zh-CN"/>
        </w:rPr>
        <w:t>业务</w:t>
      </w:r>
      <w:r>
        <w:rPr>
          <w:rFonts w:hint="default" w:ascii="Courier New" w:hAnsi="Courier New" w:cs="Courier New"/>
          <w:lang w:val="en-US" w:eastAsia="zh-CN"/>
        </w:rPr>
        <w:t>逻辑，控制</w:t>
      </w:r>
      <w:r>
        <w:rPr>
          <w:rFonts w:hint="eastAsia" w:ascii="Courier New" w:hAnsi="Courier New" w:cs="Courier New"/>
          <w:lang w:val="en-US" w:eastAsia="zh-CN"/>
        </w:rPr>
        <w:t>器</w:t>
      </w:r>
      <w:r>
        <w:rPr>
          <w:rFonts w:hint="default" w:ascii="Courier New" w:hAnsi="Courier New" w:cs="Courier New"/>
          <w:lang w:val="en-US" w:eastAsia="zh-CN"/>
        </w:rPr>
        <w:t>层负责读写</w:t>
      </w:r>
      <w:r>
        <w:rPr>
          <w:rFonts w:hint="eastAsia" w:ascii="Courier New" w:hAnsi="Courier New" w:cs="Courier New"/>
          <w:lang w:val="en-US" w:eastAsia="zh-CN"/>
        </w:rPr>
        <w:t>C</w:t>
      </w:r>
      <w:r>
        <w:rPr>
          <w:rFonts w:hint="default" w:ascii="Courier New" w:hAnsi="Courier New" w:cs="Courier New"/>
          <w:lang w:val="en-US" w:eastAsia="zh-CN"/>
        </w:rPr>
        <w:t>ookie。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color w:val="FF0000"/>
          <w:lang w:val="en-US" w:eastAsia="zh-CN"/>
        </w:rPr>
      </w:pPr>
      <w:r>
        <w:rPr>
          <w:rFonts w:hint="eastAsia" w:ascii="Courier New" w:hAnsi="Courier New" w:cs="Courier New"/>
          <w:color w:val="FF0000"/>
          <w:lang w:val="en-US" w:eastAsia="zh-CN"/>
        </w:rPr>
        <w:t>说明：Cookie的value存储List&lt;Cart&gt;的json格式字符串数据(中文需要unicode编码，因为Cookie的值不能存在中文字符)。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实现思路</w:t>
      </w:r>
      <w:r>
        <w:rPr>
          <w:rFonts w:hint="eastAsia" w:ascii="Courier New" w:hAnsi="Courier New" w:cs="Courier New"/>
          <w:lang w:val="en-US" w:eastAsia="zh-CN"/>
        </w:rPr>
        <w:t>分析</w:t>
      </w:r>
      <w:r>
        <w:rPr>
          <w:rFonts w:hint="default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从</w:t>
      </w:r>
      <w:r>
        <w:rPr>
          <w:rFonts w:hint="eastAsia" w:ascii="Courier New" w:hAnsi="Courier New" w:cs="Courier New"/>
          <w:lang w:val="en-US" w:eastAsia="zh-CN"/>
        </w:rPr>
        <w:t>C</w:t>
      </w:r>
      <w:r>
        <w:rPr>
          <w:rFonts w:hint="default" w:ascii="Courier New" w:hAnsi="Courier New" w:cs="Courier New"/>
          <w:lang w:val="en-US" w:eastAsia="zh-CN"/>
        </w:rPr>
        <w:t>ookie中</w:t>
      </w:r>
      <w:r>
        <w:rPr>
          <w:rFonts w:hint="eastAsia" w:ascii="Courier New" w:hAnsi="Courier New" w:cs="Courier New"/>
          <w:lang w:val="en-US" w:eastAsia="zh-CN"/>
        </w:rPr>
        <w:t>获取</w:t>
      </w:r>
      <w:r>
        <w:rPr>
          <w:rFonts w:hint="default" w:ascii="Courier New" w:hAnsi="Courier New" w:cs="Courier New"/>
          <w:lang w:val="en-US" w:eastAsia="zh-CN"/>
        </w:rPr>
        <w:t>购物车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往</w:t>
      </w:r>
      <w:r>
        <w:rPr>
          <w:rFonts w:hint="default" w:ascii="Courier New" w:hAnsi="Courier New" w:cs="Courier New"/>
          <w:lang w:val="en-US" w:eastAsia="zh-CN"/>
        </w:rPr>
        <w:t>购物车</w:t>
      </w:r>
      <w:r>
        <w:rPr>
          <w:rFonts w:hint="eastAsia" w:ascii="Courier New" w:hAnsi="Courier New" w:cs="Courier New"/>
          <w:lang w:val="en-US" w:eastAsia="zh-CN"/>
        </w:rPr>
        <w:t>中</w:t>
      </w:r>
      <w:r>
        <w:rPr>
          <w:rFonts w:hint="default" w:ascii="Courier New" w:hAnsi="Courier New" w:cs="Courier New"/>
          <w:lang w:val="en-US" w:eastAsia="zh-CN"/>
        </w:rPr>
        <w:t>添加商品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将购物车存入</w:t>
      </w:r>
      <w:r>
        <w:rPr>
          <w:rFonts w:hint="eastAsia" w:ascii="Courier New" w:hAnsi="Courier New" w:cs="Courier New"/>
          <w:lang w:val="en-US" w:eastAsia="zh-CN"/>
        </w:rPr>
        <w:t>C</w:t>
      </w:r>
      <w:r>
        <w:rPr>
          <w:rFonts w:hint="default" w:ascii="Courier New" w:hAnsi="Courier New" w:cs="Courier New"/>
          <w:lang w:val="en-US" w:eastAsia="zh-CN"/>
        </w:rPr>
        <w:t xml:space="preserve">ookie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cart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controller/包下，创建</w:t>
      </w:r>
      <w:r>
        <w:rPr>
          <w:rFonts w:hint="default" w:ascii="Courier New" w:hAnsi="Courier New" w:cs="Courier New"/>
          <w:lang w:val="en-US" w:eastAsia="zh-CN"/>
        </w:rPr>
        <w:t>CartController.java</w:t>
      </w:r>
      <w:r>
        <w:rPr>
          <w:rFonts w:hint="eastAsia" w:ascii="Courier New" w:hAnsi="Courier New" w:cs="Courier New"/>
          <w:lang w:val="en-US" w:eastAsia="zh-CN"/>
        </w:rPr>
        <w:t>控制器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购物车控制器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"/cart"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30000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CartService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cartService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HttpServletRequest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HttpServletResponse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添加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商品到购物车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"/addCart"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addCart(Long itemId, Integer num){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获取购物车集合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List&lt;Cart&gt; carts = findCart();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调用服务层添加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商品到购物车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carts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cartService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.addItemToCart(carts, itemId, num);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将购物车重新存入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CookieUtils.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setCookie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CookieUtils.CookieName.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PINYOUGOU_CART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JSON.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toJSONString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(carts),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 xml:space="preserve">3600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获取购物车集合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"/findCart"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List&lt;Cart&gt; findCart()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中获取购物车集合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cartStr = CookieUtils.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getCookieValue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CookieUtils.CookieName.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PINYOUGOU_CART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判断是否为空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(cartStr)){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cartStr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"[]"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List&lt;Cart&gt; carts = JSON.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parseArray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(cartStr, Cart.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pinyougou-interface\src\main\java\com\pinyougou\service\</w:t>
      </w:r>
      <w:r>
        <w:rPr>
          <w:rFonts w:hint="eastAsia" w:ascii="Courier New" w:hAnsi="Courier New" w:cs="Courier New"/>
          <w:lang w:val="en-US" w:eastAsia="zh-CN"/>
        </w:rPr>
        <w:t>包下，创建服务接口</w:t>
      </w:r>
      <w:r>
        <w:rPr>
          <w:rFonts w:hint="default" w:ascii="Courier New" w:hAnsi="Courier New" w:cs="Courier New"/>
          <w:lang w:val="en-US" w:eastAsia="zh-CN"/>
        </w:rPr>
        <w:t>CartService</w:t>
      </w:r>
      <w:r>
        <w:rPr>
          <w:rFonts w:hint="eastAsia" w:ascii="Courier New" w:hAnsi="Courier New" w:cs="Courier New"/>
          <w:lang w:val="en-US" w:eastAsia="zh-CN"/>
        </w:rPr>
        <w:t>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购物车服务接口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商品到购物车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7EDCC"/>
              </w:rPr>
              <w:t xml:space="preserve">carts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一个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Cart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对应一个商家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itemId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num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购买数据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修改后的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List&lt;Cart&gt; addItemToCart(List&lt;Cart&gt; carts,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Long itemId, Integer num);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实现思路：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1.根据SK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val="en-US" w:eastAsia="zh-CN"/>
              </w:rPr>
              <w:t>U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商品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ID查询SKU商品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2.获取商家ID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3.根据商家ID判断购物车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集合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中是否存在该商家的购物车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4.如果购物车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集合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中不存在该商家的购物车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4.</w:t>
            </w:r>
            <w:r>
              <w:rPr>
                <w:rFonts w:hint="default" w:ascii="Courier New" w:hAnsi="Courier New" w:cs="Courier New"/>
                <w:color w:val="0070C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创建新的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购物车对象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4.</w:t>
            </w:r>
            <w:r>
              <w:rPr>
                <w:rFonts w:hint="default" w:ascii="Courier New" w:hAnsi="Courier New" w:cs="Courier New"/>
                <w:color w:val="0070C0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 xml:space="preserve"> 将新的购物车对象添加到购物车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集合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0070C0"/>
                <w:sz w:val="21"/>
                <w:szCs w:val="21"/>
                <w:lang w:eastAsia="zh-CN"/>
              </w:rPr>
            </w:pP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5.如果购物车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集合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中存在该商家的购物车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val="en-US" w:eastAsia="zh-CN"/>
              </w:rPr>
              <w:t>5.1 判断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购物车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订单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明细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集合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中是否存在该商品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5.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 xml:space="preserve"> 如果没有，新增购物车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订单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明细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5.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 xml:space="preserve"> 如果有，在原购物车</w:t>
            </w:r>
            <w:r>
              <w:rPr>
                <w:rFonts w:hint="eastAsia" w:ascii="Courier New" w:hAnsi="Courier New" w:cs="Courier New"/>
                <w:color w:val="0070C0"/>
                <w:sz w:val="21"/>
                <w:szCs w:val="21"/>
                <w:lang w:eastAsia="zh-CN"/>
              </w:rPr>
              <w:t>订单</w:t>
            </w:r>
            <w:r>
              <w:rPr>
                <w:rFonts w:hint="default" w:ascii="Courier New" w:hAnsi="Courier New" w:eastAsia="Consolas" w:cs="Courier New"/>
                <w:color w:val="0070C0"/>
                <w:sz w:val="21"/>
                <w:szCs w:val="21"/>
              </w:rPr>
              <w:t>明细上添加数量，更改金额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pinyougou-cart-service</w:t>
      </w:r>
      <w:r>
        <w:rPr>
          <w:rFonts w:hint="eastAsia" w:ascii="Courier New" w:hAnsi="Courier New" w:cs="Courier New"/>
          <w:lang w:val="en-US" w:eastAsia="zh-CN"/>
        </w:rPr>
        <w:t>/src/main/java/com.pinyougou.cart.service.impl包下，</w:t>
      </w:r>
      <w:r>
        <w:rPr>
          <w:rFonts w:hint="default" w:ascii="Courier New" w:hAnsi="Courier New" w:cs="Courier New"/>
          <w:lang w:val="en-US" w:eastAsia="zh-CN"/>
        </w:rPr>
        <w:t>创建</w:t>
      </w:r>
      <w:r>
        <w:rPr>
          <w:rFonts w:hint="eastAsia" w:ascii="Courier New" w:hAnsi="Courier New" w:cs="Courier New"/>
          <w:lang w:val="en-US" w:eastAsia="zh-CN"/>
        </w:rPr>
        <w:t>服务接口实现类</w:t>
      </w:r>
      <w:r>
        <w:rPr>
          <w:rFonts w:hint="default" w:ascii="Courier New" w:hAnsi="Courier New" w:cs="Courier New"/>
          <w:lang w:val="en-US" w:eastAsia="zh-CN"/>
        </w:rPr>
        <w:t>CartServiceImpl.java：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购物车服务接口实现类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(interfaceName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"com.pinyougou.cart.service.CartService"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CartServiceImpl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添加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商品到购物车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carts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一个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Cart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对应一个商家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itemId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num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购买数据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修改后的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List&lt;Cart&gt;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addItemToCart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(List&lt;Cart&gt; carts,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       Long itemId, Integer num){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根据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商品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商品对象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 item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.selectByPrimaryKey(itemId);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获取商家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sellerId = item.getSellerId();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根据商家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判断购物车集合中是否存在该商家的购物车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 cart = searchCartBySellerId(carts, sellerId);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(cart ==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购物车集合中不存在该商家购物车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创建新的购物车对象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cart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cart.setSellerId(sellerId);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cart.setSellerName(item.getSeller());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创建订单明细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购物中一个商品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OrderItem orderItem = createOrderItem(item, num);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List&lt;OrderItem&gt; orderItems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ArrayList&lt;&gt;(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orderItems.add(orderItem);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为购物车设置订单明细集合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cart.setOrderItems(orderItems);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将新的购物车对象添加到购物车集合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carts.add(cart);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{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购物车集合中存在该商家购物车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判断购物车订单明细集合中是否存在该商品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OrderItem orderItem = searchOrderItemByItemId(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cart.getOrderItems(), itemId);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(orderItem ==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如果没有，新增购物车订单明细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orderItem = createOrderItem(item, num);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cart.getOrderItems().add(orderItem);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如果有，在原购物车订单明细上添加数量，更改金额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orderItem.setNum(orderItem.getNum() + num);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orderItem.setTotalFee(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BigDecimal(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orderItem.getPrice().doubleValue()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       * orderItem.getNum()));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如果订单明细的购买数小于等于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，则删除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(orderItem.getNum() &lt;=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删除购物车中的订单明细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cart.getOrderItems().remove(orderItem);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如果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cart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orderItems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订单明细为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，则删除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cart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(cart.getOrderItems().size() ==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carts.remove(cart);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从购物车集合中获取该商家的购物车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 searchCartBySellerId(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List&lt;Cart&gt; carts, String sellerId)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 cart : carts){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(cart.getSellerId().equals(sellerId)){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创建订单明细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OrderItem createOrderItem(Item item, Integer num)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创建订单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明细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OrderItem orderItem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OrderItem();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orderItem.setSellerId(item.getSellerId());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orderItem.setGoodsId(item.getGoodsId());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orderItem.setItemId(item.getId());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orderItem.setNum(num);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orderItem.setPicPath(item.getImage());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orderItem.setPrice(item.getPrice());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orderItem.setTitle(item.getTitle());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小计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orderItem.setTotalFee(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BigDecimal(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item.getPrice().doubleValue() * num));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orderItem;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从订单明细集合中获取指定订单明细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OrderItem searchOrderItemByItemId(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List&lt;OrderItem&gt; orderItems, Long itemId)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(OrderItem orderItem : orderItems){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(orderItem.getItemId().equals(itemId)){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orderItem;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仿宋" w:cs="Courier New"/>
          <w:b/>
          <w:bCs/>
          <w:sz w:val="18"/>
          <w:szCs w:val="18"/>
          <w:lang w:val="en-US" w:eastAsia="zh-CN"/>
        </w:rPr>
      </w:pPr>
      <w:r>
        <w:rPr>
          <w:rFonts w:hint="default" w:ascii="Courier New" w:hAnsi="Courier New" w:eastAsia="仿宋" w:cs="Courier New"/>
          <w:b/>
          <w:bCs/>
          <w:sz w:val="21"/>
          <w:szCs w:val="21"/>
          <w:lang w:val="en-US" w:eastAsia="zh-CN"/>
        </w:rPr>
        <w:t>添加购物车：</w:t>
      </w:r>
      <w:r>
        <w:rPr>
          <w:rFonts w:hint="default" w:ascii="Courier New" w:hAnsi="Courier New" w:eastAsia="仿宋" w:cs="Courier New"/>
          <w:b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="Courier New" w:hAnsi="Courier New" w:eastAsia="仿宋" w:cs="Courier New"/>
          <w:b/>
          <w:bCs/>
          <w:sz w:val="18"/>
          <w:szCs w:val="18"/>
          <w:lang w:val="en-US" w:eastAsia="zh-CN"/>
        </w:rPr>
        <w:instrText xml:space="preserve"> HYPERLINK "http://cart.pinyougou.com/cart/addCart?itemId=1369280&amp;num=100" </w:instrText>
      </w:r>
      <w:r>
        <w:rPr>
          <w:rFonts w:hint="default" w:ascii="Courier New" w:hAnsi="Courier New" w:eastAsia="仿宋" w:cs="Courier New"/>
          <w:b/>
          <w:bCs/>
          <w:sz w:val="18"/>
          <w:szCs w:val="18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仿宋" w:cs="Courier New"/>
          <w:b/>
          <w:bCs/>
          <w:sz w:val="18"/>
          <w:szCs w:val="18"/>
          <w:lang w:val="en-US" w:eastAsia="zh-CN"/>
        </w:rPr>
        <w:t>http://cart.pinyougou.com/cart/addCart?itemId=1369</w:t>
      </w:r>
      <w:r>
        <w:rPr>
          <w:rStyle w:val="20"/>
          <w:rFonts w:hint="eastAsia" w:ascii="Courier New" w:hAnsi="Courier New" w:eastAsia="仿宋" w:cs="Courier New"/>
          <w:b/>
          <w:bCs/>
          <w:sz w:val="18"/>
          <w:szCs w:val="18"/>
          <w:lang w:val="en-US" w:eastAsia="zh-CN"/>
        </w:rPr>
        <w:t>458</w:t>
      </w:r>
      <w:r>
        <w:rPr>
          <w:rStyle w:val="20"/>
          <w:rFonts w:hint="default" w:ascii="Courier New" w:hAnsi="Courier New" w:eastAsia="仿宋" w:cs="Courier New"/>
          <w:b/>
          <w:bCs/>
          <w:sz w:val="18"/>
          <w:szCs w:val="18"/>
          <w:lang w:val="en-US" w:eastAsia="zh-CN"/>
        </w:rPr>
        <w:t>&amp;num=10</w:t>
      </w:r>
      <w:r>
        <w:rPr>
          <w:rFonts w:hint="default" w:ascii="Courier New" w:hAnsi="Courier New" w:eastAsia="仿宋" w:cs="Courier New"/>
          <w:b/>
          <w:bCs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仿宋" w:cs="Courier New"/>
          <w:b/>
          <w:bCs/>
          <w:sz w:val="18"/>
          <w:szCs w:val="18"/>
          <w:lang w:val="en-US" w:eastAsia="zh-CN"/>
        </w:rPr>
      </w:pPr>
      <w:r>
        <w:rPr>
          <w:rFonts w:hint="default" w:ascii="Courier New" w:hAnsi="Courier New" w:eastAsia="仿宋" w:cs="Courier New"/>
          <w:b/>
          <w:bCs/>
          <w:sz w:val="21"/>
          <w:szCs w:val="21"/>
          <w:lang w:val="en-US" w:eastAsia="zh-CN"/>
        </w:rPr>
        <w:t>查看购物车：</w:t>
      </w:r>
      <w:r>
        <w:rPr>
          <w:rFonts w:hint="default" w:ascii="Courier New" w:hAnsi="Courier New" w:eastAsia="仿宋" w:cs="Courier New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eastAsia="仿宋" w:cs="Courier New"/>
          <w:b/>
          <w:bCs/>
          <w:sz w:val="21"/>
          <w:szCs w:val="21"/>
          <w:lang w:val="en-US" w:eastAsia="zh-CN"/>
        </w:rPr>
        <w:instrText xml:space="preserve"> HYPERLINK "http://cart.pinyougou.com/cart/findCart" </w:instrText>
      </w:r>
      <w:r>
        <w:rPr>
          <w:rFonts w:hint="default" w:ascii="Courier New" w:hAnsi="Courier New" w:eastAsia="仿宋" w:cs="Courier New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仿宋" w:cs="Courier New"/>
          <w:b/>
          <w:bCs/>
          <w:sz w:val="21"/>
          <w:szCs w:val="21"/>
          <w:lang w:val="en-US" w:eastAsia="zh-CN"/>
        </w:rPr>
        <w:t>http://cart.pinyougou.com/cart/findCart</w:t>
      </w:r>
      <w:r>
        <w:rPr>
          <w:rFonts w:hint="default" w:ascii="Courier New" w:hAnsi="Courier New" w:eastAsia="仿宋" w:cs="Courier New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4.购物车前端代码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页面功能：</w:t>
      </w:r>
      <w:r>
        <w:rPr>
          <w:rFonts w:hint="default" w:ascii="Courier New" w:hAnsi="Courier New" w:eastAsia="宋体" w:cs="Courier New"/>
          <w:lang w:val="en-US" w:eastAsia="zh-CN"/>
        </w:rPr>
        <w:t>购物车列表</w:t>
      </w:r>
      <w:r>
        <w:rPr>
          <w:rFonts w:hint="eastAsia" w:ascii="Courier New" w:hAnsi="Courier New" w:cs="Courier New"/>
          <w:lang w:val="en-US" w:eastAsia="zh-CN"/>
        </w:rPr>
        <w:t>显示</w:t>
      </w:r>
      <w:r>
        <w:rPr>
          <w:rFonts w:hint="default" w:ascii="Courier New" w:hAnsi="Courier New" w:eastAsia="宋体" w:cs="Courier New"/>
          <w:lang w:val="en-US" w:eastAsia="zh-CN"/>
        </w:rPr>
        <w:t>、数量的增减</w:t>
      </w:r>
      <w:r>
        <w:rPr>
          <w:rFonts w:hint="eastAsia" w:ascii="Courier New" w:hAnsi="Courier New" w:cs="Courier New"/>
          <w:lang w:val="en-US" w:eastAsia="zh-CN"/>
        </w:rPr>
        <w:t>、删除商品、</w:t>
      </w:r>
      <w:r>
        <w:rPr>
          <w:rFonts w:hint="default" w:ascii="Courier New" w:hAnsi="Courier New" w:eastAsia="宋体" w:cs="Courier New"/>
          <w:lang w:val="en-US" w:eastAsia="zh-CN"/>
        </w:rPr>
        <w:t>合计</w:t>
      </w:r>
      <w:r>
        <w:rPr>
          <w:rFonts w:hint="eastAsia" w:ascii="Courier New" w:hAnsi="Courier New" w:cs="Courier New"/>
          <w:lang w:val="en-US" w:eastAsia="zh-CN"/>
        </w:rPr>
        <w:t>购买总</w:t>
      </w:r>
      <w:r>
        <w:rPr>
          <w:rFonts w:hint="default" w:ascii="Courier New" w:hAnsi="Courier New" w:eastAsia="宋体" w:cs="Courier New"/>
          <w:lang w:val="en-US" w:eastAsia="zh-CN"/>
        </w:rPr>
        <w:t>数</w:t>
      </w:r>
      <w:r>
        <w:rPr>
          <w:rFonts w:hint="eastAsia" w:ascii="Courier New" w:hAnsi="Courier New" w:cs="Courier New"/>
          <w:lang w:val="en-US" w:eastAsia="zh-CN"/>
        </w:rPr>
        <w:t>、合计购买总金额</w:t>
      </w:r>
      <w:r>
        <w:rPr>
          <w:rFonts w:hint="default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实现购物车页面的展示与相关操作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15" w:lineRule="auto"/>
        <w:textAlignment w:val="auto"/>
        <w:outlineLvl w:val="9"/>
      </w:pPr>
      <w:r>
        <w:drawing>
          <wp:inline distT="0" distB="0" distL="114300" distR="114300">
            <wp:extent cx="5263515" cy="3105785"/>
            <wp:effectExtent l="9525" t="9525" r="22860" b="279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05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4.2购物车列表显示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4.2.1前端控制器层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/src/main/webapp/js/controller/</w:t>
      </w:r>
      <w:r>
        <w:rPr>
          <w:rFonts w:hint="default" w:ascii="Courier New" w:hAnsi="Courier New" w:cs="Courier New"/>
          <w:lang w:val="en-US" w:eastAsia="zh-CN"/>
        </w:rPr>
        <w:t>cartController.js</w:t>
      </w:r>
      <w:r>
        <w:rPr>
          <w:rFonts w:hint="eastAsia" w:ascii="Courier New" w:hAnsi="Courier New" w:cs="Courier New"/>
          <w:lang w:val="en-US" w:eastAsia="zh-CN"/>
        </w:rPr>
        <w:t>文件: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162425" cy="914400"/>
            <wp:effectExtent l="9525" t="9525" r="1905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查询购物车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findCart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"/cart/findCart"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carts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初始化调用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191000" cy="704850"/>
            <wp:effectExtent l="9525" t="9525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4.2.2页面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pinyougou-cart-web/src/main/webapp/cart.html</w:t>
      </w:r>
      <w:r>
        <w:rPr>
          <w:rFonts w:hint="default" w:ascii="Courier New" w:hAnsi="Courier New" w:cs="Courier New"/>
          <w:lang w:val="en-US" w:eastAsia="zh-CN"/>
        </w:rPr>
        <w:t>循环显示购物车列表</w:t>
      </w:r>
      <w:r>
        <w:rPr>
          <w:rFonts w:hint="eastAsia" w:ascii="Courier New" w:hAnsi="Courier New" w:cs="Courier New"/>
          <w:lang w:val="en-US" w:eastAsia="zh-CN"/>
        </w:rPr>
        <w:t>(7</w:t>
      </w:r>
      <w:r>
        <w:rPr>
          <w:rFonts w:hint="default" w:ascii="Courier New" w:hAnsi="Courier New" w:cs="Courier New"/>
          <w:lang w:val="en-US" w:eastAsia="zh-CN"/>
        </w:rPr>
        <w:t>7</w:t>
      </w:r>
      <w:r>
        <w:rPr>
          <w:rFonts w:hint="eastAsia" w:ascii="Courier New" w:hAnsi="Courier New" w:cs="Courier New"/>
          <w:lang w:val="en-US" w:eastAsia="zh-CN"/>
        </w:rPr>
        <w:t>行-169行)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"cart-item-list"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="cart in cart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"cart-shop"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"shopname self"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{{cart.sellerName}}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"cart-body"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"cart-list"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="orderItem in cart.orderItem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"goods-list yui3-g"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"yui3-u-1-24"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"yui3-u-11-24"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"good-item"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"item-img"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                    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: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src="orderItem.picPath"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"item-msg"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{{orderItem.title}}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"yui3-u-1-8"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"price"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7EDCC"/>
              </w:rPr>
              <w:t>{{orderItem.price.toFixed(2)}}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"yui3-u-1-8"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"javascript:void(0)"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"increment mins"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&gt;-&lt;/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-model="orderItem.num"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"itxt"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"javascript:void(0)"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"increment plus"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&gt;+&lt;/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"yui3-u-1-8"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"sum"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7EDCC"/>
              </w:rPr>
              <w:t>{{orderItem.totalFee.toFixed(2)}}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"yui3-u-1-8"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移到我的关注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4.3购物车数量增减与删除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4.3.1前端控制层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/src/main/webapp/js/controller/</w:t>
      </w:r>
      <w:r>
        <w:rPr>
          <w:rFonts w:hint="default" w:ascii="Courier New" w:hAnsi="Courier New" w:cs="Courier New"/>
          <w:lang w:val="en-US" w:eastAsia="zh-CN"/>
        </w:rPr>
        <w:t>cartController.js</w:t>
      </w:r>
      <w:r>
        <w:rPr>
          <w:rFonts w:hint="eastAsia" w:ascii="Courier New" w:hAnsi="Courier New" w:cs="Courier New"/>
          <w:lang w:val="en-US" w:eastAsia="zh-CN"/>
        </w:rPr>
        <w:t>，在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加入购物车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addCart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(itemId, num)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"/cart/addCart?itemId="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 itemId +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"&amp;num="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 num)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重新加载购物车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findCart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修改pinyougou-cart-web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  <w:lang w:val="en-US" w:eastAsia="zh-CN"/>
        </w:rPr>
        <w:t>cart.html实现数量增减</w:t>
      </w:r>
      <w:r>
        <w:rPr>
          <w:rFonts w:hint="eastAsia" w:ascii="Courier New" w:hAnsi="Courier New" w:cs="Courier New"/>
          <w:lang w:val="en-US" w:eastAsia="zh-CN"/>
        </w:rPr>
        <w:t>(10</w:t>
      </w:r>
      <w:r>
        <w:rPr>
          <w:rFonts w:hint="default" w:ascii="Courier New" w:hAnsi="Courier New" w:cs="Courier New"/>
          <w:lang w:val="en-US" w:eastAsia="zh-CN"/>
        </w:rPr>
        <w:t>2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"yui3-u-1-8"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"javascript:void(0)"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"increment mins"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click="addCart(orderItem.itemId,-1)"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&gt;-&lt;/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input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-model="orderItem.num"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"itxt"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"javascript:void(0)"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"increment plus"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click="addCart(orderItem.itemId,1)"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&gt;+&lt;/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cart.html</w:t>
      </w:r>
      <w:r>
        <w:rPr>
          <w:rFonts w:hint="default" w:ascii="Courier New" w:hAnsi="Courier New" w:cs="Courier New"/>
          <w:lang w:val="en-US" w:eastAsia="zh-CN"/>
        </w:rPr>
        <w:t>实现删除功能</w:t>
      </w:r>
      <w:r>
        <w:rPr>
          <w:rFonts w:hint="eastAsia" w:ascii="Courier New" w:hAnsi="Courier New" w:cs="Courier New"/>
          <w:lang w:val="en-US" w:eastAsia="zh-CN"/>
        </w:rPr>
        <w:t>(1</w:t>
      </w:r>
      <w:r>
        <w:rPr>
          <w:rFonts w:hint="default" w:ascii="Courier New" w:hAnsi="Courier New" w:cs="Courier New"/>
          <w:lang w:val="en-US" w:eastAsia="zh-CN"/>
        </w:rPr>
        <w:t>17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javascript:;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click="addCart(orderItem.itemId,-orderItem.num)"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4.4购买总数与购买总金额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4.4.1前端控制层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/src/main/webapp/js/controller/</w:t>
      </w:r>
      <w:r>
        <w:rPr>
          <w:rFonts w:hint="default" w:ascii="Courier New" w:hAnsi="Courier New" w:cs="Courier New"/>
          <w:lang w:val="en-US" w:eastAsia="zh-CN"/>
        </w:rPr>
        <w:t>cartController.js</w:t>
      </w:r>
      <w:r>
        <w:rPr>
          <w:rFonts w:hint="eastAsia" w:ascii="Courier New" w:hAnsi="Courier New" w:cs="Courier New"/>
          <w:lang w:val="en-US" w:eastAsia="zh-CN"/>
        </w:rPr>
        <w:t>文件：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5273040" cy="951230"/>
            <wp:effectExtent l="9525" t="9525" r="13335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1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中findCart方法：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查询购物车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findCart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"/cart/findCart"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carts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清空总计对象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vue.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totalEntity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= {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totalNum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: 0,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totalMoney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: 0.00};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cart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迭代购物车订单明细集合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j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j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&lt;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cart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orderItems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.length;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j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获取订单明细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orderItem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cart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orderItems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j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购买总件数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totalEntity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totalNum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orderItem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.num;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购买总金额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totalEntity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totalMoney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orderItem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.totalFee;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修改cart.html(138行)：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"chosed"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已选择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totalEntity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totalNum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件商品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"sumprice"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总价（不含运费） 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"summoney"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&gt;¥{{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totalEntity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totalMoney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toFixed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(2)}}&lt;/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5.Redis存储购物车【操作Redis】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76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判断当前用户是否登</w:t>
      </w:r>
      <w:r>
        <w:rPr>
          <w:rFonts w:hint="eastAsia" w:ascii="Courier New" w:hAnsi="Courier New" w:cs="Courier New"/>
          <w:lang w:val="en-US" w:eastAsia="zh-CN"/>
        </w:rPr>
        <w:t>录</w:t>
      </w:r>
      <w:r>
        <w:rPr>
          <w:rFonts w:hint="default" w:ascii="Courier New" w:hAnsi="Courier New" w:cs="Courier New"/>
          <w:lang w:val="en-US" w:eastAsia="zh-CN"/>
        </w:rPr>
        <w:t>，如果未登录采用Cookie存储，如果登录则采用Redis存储。登录后要进行Cookie购物车与Redis购物车的合并操作，并清除Cookie购物车。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eastAsia" w:ascii="Courier New" w:hAnsi="Courier New" w:cs="Courier New"/>
          <w:color w:val="FF0000"/>
          <w:lang w:val="en-US" w:eastAsia="zh-CN"/>
        </w:rPr>
        <w:t>说明：Redis的value存储List&lt;Cart&gt;二进制数据。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5.2购物车存取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pinyougou-cart-web\src\main\java\com\pinyougou\cart\controller\CartController.java</w:t>
      </w:r>
      <w:r>
        <w:rPr>
          <w:rFonts w:hint="eastAsia" w:ascii="Courier New" w:hAnsi="Courier New" w:cs="Courier New"/>
          <w:lang w:val="en-US" w:eastAsia="zh-CN"/>
        </w:rPr>
        <w:t>类，修改</w:t>
      </w:r>
      <w:r>
        <w:rPr>
          <w:rFonts w:hint="default" w:ascii="Courier New" w:hAnsi="Courier New" w:cs="Courier New"/>
        </w:rPr>
        <w:t>findCart</w:t>
      </w:r>
      <w:r>
        <w:rPr>
          <w:rFonts w:hint="default" w:ascii="Courier New" w:hAnsi="Courier New" w:cs="Courier New"/>
          <w:lang w:eastAsia="zh-CN"/>
        </w:rPr>
        <w:t>方法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获取购物车集合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"/findCart"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List&lt;Cart&gt; findCart()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String username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.getRemoteUser();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定义购物车集合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List&lt;Cart&gt; carts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判断用户是否登录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(username)){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已登录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获取购物车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#######*/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carts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cartService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.findCartRedis(username);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{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未登录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获取购物车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#######*/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中获取购物车集合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cartStr = CookieUtils.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getCookieValue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CookieUtils.CookieName.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PINYOUGOU_CART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判断是否为空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(cartStr))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cartStr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"[]"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carts = JSON.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parseArray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(cartStr, Cart.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pinyougou-cart-web\src\main\java\com\pinyougou\cart\controller\CartController.java</w:t>
      </w:r>
      <w:r>
        <w:rPr>
          <w:rFonts w:hint="eastAsia" w:ascii="Courier New" w:hAnsi="Courier New" w:cs="Courier New"/>
          <w:lang w:val="en-US" w:eastAsia="zh-CN"/>
        </w:rPr>
        <w:t>类，修改</w:t>
      </w:r>
      <w:r>
        <w:rPr>
          <w:rFonts w:hint="default" w:ascii="Courier New" w:hAnsi="Courier New" w:cs="Courier New"/>
        </w:rPr>
        <w:t>addCart</w:t>
      </w:r>
      <w:r>
        <w:rPr>
          <w:rFonts w:hint="default" w:ascii="Courier New" w:hAnsi="Courier New" w:cs="Courier New"/>
          <w:lang w:eastAsia="zh-CN"/>
        </w:rPr>
        <w:t>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商品到购物车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"/addCart"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addCart(Long itemId, Integer num){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String username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.getRemoteUser();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获取购物车集合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List&lt;Cart&gt; carts = findCart();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调用服务层添加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商品到购物车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carts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cartService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.addItemToCart(carts, itemId, num);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判断用户是否登录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(username)){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已登录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往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存储购物车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#######*/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cartService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.saveCartRedis(username, carts);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{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未登录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往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存储购物车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#######*/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将购物车重新存入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CookieUtils.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setCookie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CookieUtils.CookieName.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PINYOUGOU_CART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JSON.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toJSONString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(carts),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 xml:space="preserve">3600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pinyougou-interface\src\main\java\com\pinyougou\service\CartService.java</w:t>
      </w:r>
      <w:r>
        <w:rPr>
          <w:rFonts w:hint="eastAsia" w:ascii="Courier New" w:hAnsi="Courier New" w:cs="Courier New"/>
          <w:lang w:eastAsia="zh-CN"/>
        </w:rPr>
        <w:t>新增方法：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将购物车保存到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username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carts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saveCartRedis(String username, List&lt;Cart&gt; carts);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中查询购物车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username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List&lt;Cart&gt; findCartRedis(String username);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pinyougou-cart-service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cart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  <w:lang w:eastAsia="zh-CN"/>
        </w:rPr>
        <w:t>CartServiceImpl.java实现方法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RedisTemplate&lt;String, Object&gt;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中查询购物车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username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List&lt;Cart&gt; findCartRedis(String username){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获取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edis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中购物车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username);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List&lt;Cart&gt; carts = (List&lt;Cart&gt;)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.boundValueOps(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"cart_"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+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username).get();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(carts ==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carts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ArrayList&lt;&gt;(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将购物车保存到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username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carts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saveCartRedis(String username, List&lt;Cart&gt; carts){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eastAsia="zh-CN"/>
              </w:rPr>
              <w:t>往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edis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存入购物车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username);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.boundValueOps(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"cart_"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+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username).set(carts);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5.3购物车合并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pinyougou-cart-web\src\main\java\com\pinyougou\cart\controller\CartController.java</w:t>
      </w:r>
      <w:r>
        <w:rPr>
          <w:rFonts w:hint="eastAsia" w:ascii="Courier New" w:hAnsi="Courier New" w:cs="Courier New"/>
          <w:lang w:val="en-US" w:eastAsia="zh-CN"/>
        </w:rPr>
        <w:t>类，修改</w:t>
      </w:r>
      <w:r>
        <w:rPr>
          <w:rFonts w:hint="default" w:ascii="Courier New" w:hAnsi="Courier New" w:cs="Courier New"/>
        </w:rPr>
        <w:t>findCart</w:t>
      </w:r>
      <w:r>
        <w:rPr>
          <w:rFonts w:hint="default" w:ascii="Courier New" w:hAnsi="Courier New" w:cs="Courier New"/>
          <w:lang w:eastAsia="zh-CN"/>
        </w:rPr>
        <w:t>方法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获取购物车集合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"/findCart"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List&lt;Cart&gt; findCart()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username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.getRemoteUser();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定义购物车集合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List&lt;Cart&gt; carts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判断用户是否登录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(username)){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已登录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获取购物车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#######*/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carts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cartService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.findCartRedis(username);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中获取购物车集合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String cartStr = CookieUtils.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getCookieValue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    CookieUtils.CookieName.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7EDCC"/>
              </w:rPr>
              <w:t>PINYOUGOU_CART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true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判断是否为空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(cartStr)) 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转化成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集合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7EDCC"/>
              </w:rPr>
              <w:t>List&lt;Cart&gt; cookieCarts = JSON.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C7EDCC"/>
              </w:rPr>
              <w:t>parseArray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7EDCC"/>
              </w:rPr>
              <w:t>(cartStr, Cart.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(cookieCarts !=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&amp;&amp; cookieCarts.size() &gt; 0) 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合并购物车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carts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cartService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.mergeCart(cookieCarts, carts);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将合并后的购物车存入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Redis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cartService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.saveCartRedis(username, carts);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CookieUtils.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deleteCookie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response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            CookieUtils.CookieName.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7EDCC"/>
              </w:rPr>
              <w:t>PINYOUGOU_CART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未登录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获取购物车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#######*/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中获取购物车集合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cartStr = CookieUtils.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getCookieValue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request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CookieUtils.CookieName.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PINYOUGOU_CART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判断是否为空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(cartStr))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cartStr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"[]"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carts = JSON.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parseArray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(cartStr, Cart.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carts;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pinyougou-interface\src\main\java\com\pinyougou\service\CartService.java</w:t>
      </w:r>
      <w:r>
        <w:rPr>
          <w:rFonts w:hint="eastAsia" w:ascii="Courier New" w:hAnsi="Courier New" w:cs="Courier New"/>
          <w:lang w:val="en-US" w:eastAsia="zh-CN"/>
        </w:rPr>
        <w:t>，新增</w:t>
      </w:r>
      <w:r>
        <w:rPr>
          <w:rFonts w:hint="default" w:ascii="Courier New" w:hAnsi="Courier New" w:cs="Courier New"/>
          <w:lang w:val="en-US" w:eastAsia="zh-CN"/>
        </w:rPr>
        <w:t>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合并购物车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cookieCarts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redisCarts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合并后的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购物车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List&lt;Cart&gt; mergeCart(List&lt;Cart&gt; cookieCarts, List&lt;Cart&gt; redisCarts);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pinyougou-cart-service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cart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/CartServiceImpl.java</w:t>
      </w:r>
      <w:r>
        <w:rPr>
          <w:rFonts w:hint="eastAsia" w:ascii="Courier New" w:hAnsi="Courier New" w:cs="Courier New"/>
          <w:lang w:val="en-US" w:eastAsia="zh-CN"/>
        </w:rPr>
        <w:t>类中，</w:t>
      </w:r>
      <w:r>
        <w:rPr>
          <w:rFonts w:hint="default" w:ascii="Courier New" w:hAnsi="Courier New" w:cs="Courier New"/>
          <w:lang w:val="en-US" w:eastAsia="zh-CN"/>
        </w:rPr>
        <w:t>实现方法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合并购物车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List&lt;Cart&gt; mergeCart(List&lt;Cart&gt; cookieCarts, List&lt;Cart&gt; redisCarts){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迭代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中的购物车数据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 cart : cookieCarts){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迭代订单明细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(OrderItem orderItem : cart.getOrderItems()){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redisCarts = addItemToCart(redisCarts,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        orderItem.getItemId(), orderItem.getNum());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redisCarts;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6.门户系统集成CAS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6.1配置集成CAS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pinyougou-portal-web/p</w:t>
      </w:r>
      <w:r>
        <w:rPr>
          <w:rFonts w:hint="default" w:ascii="Courier New" w:hAnsi="Courier New" w:cs="Courier New"/>
          <w:lang w:val="en-US" w:eastAsia="zh-CN"/>
        </w:rPr>
        <w:t>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&lt;!-- cas-client-core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&gt;org.jasig.cas.client&lt;/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&gt;cas-client-core&lt;/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pinyougou-portal-web/src/main/webapp/WEB-INF/w</w:t>
      </w:r>
      <w:r>
        <w:rPr>
          <w:rFonts w:hint="default" w:ascii="Courier New" w:hAnsi="Courier New" w:cs="Courier New"/>
          <w:lang w:val="en-US" w:eastAsia="zh-CN"/>
        </w:rPr>
        <w:t>eb.xml：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&lt;!--############## 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单点登录配置  开始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配置单点退出过滤器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可选配置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&gt;ssoutFilter&lt;/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&gt;org.jasig.cas.client.session.SingleSignOutFilter&lt;/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前缀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&gt;casServerUrlPrefix&lt;/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&gt;ssoutFilter&lt;/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配置身份认证过滤器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不需要跳转到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登录系统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&gt;org.jasig.cas.client.authentication.AuthenticationFilter&lt;/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服务端登录地址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&gt;casServerLoginUrl&lt;/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http://www.pinyougou.com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gateway=true”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时，启用异步方式认证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&gt;gateway&lt;/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&gt;true&lt;/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&gt;*.html&lt;/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该过滤器负责对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ticket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的校验工作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必须启用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&gt;org.jasig.cas.client.validation.Cas20ProxyReceivingTicketValidationFilter&lt;/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前缀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&gt;casServerUrlPrefix&lt;/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http://www.pinyougou.com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请求包裹过滤器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可选配置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说明：通过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getRemoteUser()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方法获得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SSO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&gt;org.jasig.cas.client.util.HttpServletRequestWrapperFilter&lt;/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&lt;!--############## 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单点登录配置  结束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################--&gt;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6.2登录用户名与退出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pinyougou-portal-web\src\main\java\com\pinyougou\portal\controller\LoginController.java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LoginController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显示用户名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Map&lt;String,String&gt; showName(HttpServletRequest request){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name = request.getRemoteUser();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Map&lt;String, String&gt; map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2"/>
          <w:szCs w:val="24"/>
          <w:lang w:val="en-US" w:eastAsia="zh-CN"/>
        </w:rPr>
      </w:pPr>
      <w:r>
        <w:rPr>
          <w:rFonts w:hint="eastAsia" w:ascii="Courier New" w:hAnsi="Courier New" w:cs="Courier New"/>
          <w:sz w:val="22"/>
          <w:szCs w:val="24"/>
          <w:lang w:val="en-US" w:eastAsia="zh-CN"/>
        </w:rPr>
        <w:t>pinyougou-portal-web\src\main\webapp\js\controller\indexController.js文件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2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sz w:val="22"/>
          <w:szCs w:val="24"/>
          <w:lang w:val="en-US" w:eastAsia="zh-CN"/>
        </w:rPr>
      </w:pPr>
      <w:r>
        <w:rPr>
          <w:rFonts w:hint="default" w:ascii="Courier New" w:hAnsi="Courier New" w:cs="Courier New"/>
          <w:sz w:val="22"/>
          <w:szCs w:val="24"/>
          <w:lang w:val="en-US" w:eastAsia="zh-CN"/>
        </w:rPr>
        <w:t>在data中定义变量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124325" cy="1104900"/>
            <wp:effectExtent l="9525" t="9525" r="1905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loadUsername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定义重定向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encodeURIComponent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.href);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初始化调用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4400550" cy="742950"/>
            <wp:effectExtent l="9525" t="9525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pinyougou-portal-web/src/main/webapp/index.html</w:t>
      </w:r>
      <w:r>
        <w:rPr>
          <w:rFonts w:hint="default" w:ascii="Courier New" w:hAnsi="Courier New" w:cs="Courier New"/>
          <w:lang w:val="en-US" w:eastAsia="zh-CN"/>
        </w:rPr>
        <w:t>页面：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6"/>
                <w:szCs w:val="16"/>
                <w:vertAlign w:val="baseline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"fl"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v-if="loginName"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{{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，品优购欢迎您！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:href="'http://sso.pinyougou.com/logout?service='+redirectUrl"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退出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v-if="!loginName"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请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:href="'http://sso.pinyougou.com/?service='+redirectUrl"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登录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"http://user.pinyougou.com/register.html"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免费注册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7.搜索系统集成CAS（学员挑战）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7.1配置集成CAS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pinyougou-search-web/p</w:t>
      </w:r>
      <w:r>
        <w:rPr>
          <w:rFonts w:hint="default" w:ascii="Courier New" w:hAnsi="Courier New" w:cs="Courier New"/>
          <w:lang w:val="en-US" w:eastAsia="zh-CN"/>
        </w:rPr>
        <w:t>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&lt;!-- cas-client-core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&gt;org.jasig.cas.client&lt;/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&gt;cas-client-core&lt;/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pinyougou-search-web/src/main/webapp/WEB-INF/w</w:t>
      </w:r>
      <w:r>
        <w:rPr>
          <w:rFonts w:hint="default" w:ascii="Courier New" w:hAnsi="Courier New" w:cs="Courier New"/>
          <w:lang w:val="en-US" w:eastAsia="zh-CN"/>
        </w:rPr>
        <w:t>eb.xml：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&lt;!--############## 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单点登录配置  开始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配置单点退出过滤器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可选配置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&gt;ssoutFilter&lt;/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&gt;org.jasig.cas.client.session.SingleSignOutFilter&lt;/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前缀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&gt;casServerUrlPrefix&lt;/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&gt;ssoutFilter&lt;/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配置身份认证过滤器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不需要跳转到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登录系统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&gt;org.jasig.cas.client.authentication.AuthenticationFilter&lt;/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服务端登录地址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&gt;casServerLoginUrl&lt;/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http://search.pinyougou.com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gateway=true”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时，启用异步方式认证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&gt;gateway&lt;/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&gt;true&lt;/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&gt;*.html&lt;/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该过滤器负责对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ticket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的校验工作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必须启用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&gt;org.jasig.cas.client.validation.Cas20ProxyReceivingTicketValidationFilter&lt;/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前缀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&gt;casServerUrlPrefix&lt;/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http://search.pinyougou.com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请求包裹过滤器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可选配置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说明：通过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getRemoteUser()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方法获得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SSO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&gt;org.jasig.cas.client.util.HttpServletRequestWrapperFilter&lt;/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&lt;!--############## 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单点登录配置  结束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################--&gt;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7.2登录用户名与退出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pinyougou-search-web\src\main\java\com\pinyougou\search\controller\LoginController.java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LoginController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显示用户名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Map&lt;String,String&gt; showName(HttpServletRequest request){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name = request.getRemoteUser();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Map&lt;String, String&gt; map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pinyougou-search-web\src\main\webapp\js\controller\searchController.js文件：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sz w:val="22"/>
          <w:szCs w:val="24"/>
          <w:lang w:val="en-US" w:eastAsia="zh-CN"/>
        </w:rPr>
      </w:pPr>
      <w:r>
        <w:rPr>
          <w:rFonts w:hint="default" w:ascii="Courier New" w:hAnsi="Courier New" w:cs="Courier New"/>
          <w:sz w:val="22"/>
          <w:szCs w:val="24"/>
          <w:lang w:val="en-US" w:eastAsia="zh-CN"/>
        </w:rPr>
        <w:t>在data中定义变量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9230" cy="2241550"/>
            <wp:effectExtent l="9525" t="9525" r="17145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loadUsername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定义重定向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encodeURIComponent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.href);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初始化调用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4371975" cy="876300"/>
            <wp:effectExtent l="9525" t="9525" r="1905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pinyougou-search-web\src\main\webapp\index.html</w:t>
      </w:r>
      <w:r>
        <w:rPr>
          <w:rFonts w:hint="default" w:ascii="Courier New" w:hAnsi="Courier New" w:cs="Courier New"/>
          <w:lang w:val="en-US" w:eastAsia="zh-CN"/>
        </w:rPr>
        <w:t>页面：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6"/>
                <w:szCs w:val="16"/>
                <w:vertAlign w:val="baseline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"fl"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v-if="loginName"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{{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，品优购欢迎您！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:href="'http://sso.pinyougou.com/logout?service='+redirectUrl"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退出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v-if="!loginName"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请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:href="'http://sso.pinyougou.com/?service='+redirectUrl"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登录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"http://user.pinyougou.com/register.html"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免费注册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8.详情系统集成CAS（学员挑战）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8.1配置集成CAS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pinyougou-item-web/p</w:t>
      </w:r>
      <w:r>
        <w:rPr>
          <w:rFonts w:hint="default" w:ascii="Courier New" w:hAnsi="Courier New" w:cs="Courier New"/>
          <w:lang w:val="en-US" w:eastAsia="zh-CN"/>
        </w:rPr>
        <w:t>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&lt;!-- jackson-databind 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&gt;com.fasterxml.jackson.core&lt;/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&gt;jackson-databind&lt;/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&lt;!-- cas-client-core 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&gt;org.jasig.cas.client&lt;/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&gt;cas-client-core&lt;/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pinyougou-item-web/src/main/webapp/WEB-INF/w</w:t>
      </w:r>
      <w:r>
        <w:rPr>
          <w:rFonts w:hint="default" w:ascii="Courier New" w:hAnsi="Courier New" w:cs="Courier New"/>
          <w:lang w:val="en-US" w:eastAsia="zh-CN"/>
        </w:rPr>
        <w:t>eb.xml：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&lt;!--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211" w:firstLineChars="100"/>
              <w:textAlignment w:val="auto"/>
              <w:outlineLvl w:val="9"/>
              <w:rPr>
                <w:rFonts w:hint="eastAsia" w:ascii="Courier New" w:hAnsi="Courier New" w:eastAsia="宋体" w:cs="Courier New"/>
                <w:b/>
                <w:color w:val="FF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color w:val="FF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>因为获取登录名的请求URL为：</w:t>
            </w:r>
            <w:r>
              <w:rPr>
                <w:rFonts w:hint="default" w:ascii="Courier New" w:hAnsi="Courier New" w:eastAsia="宋体" w:cs="Courier New"/>
                <w:b/>
                <w:color w:val="FF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>/user/showName</w:t>
            </w:r>
            <w:r>
              <w:rPr>
                <w:rFonts w:hint="eastAsia" w:ascii="Courier New" w:hAnsi="Courier New" w:eastAsia="宋体" w:cs="Courier New"/>
                <w:b/>
                <w:color w:val="FF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 xml:space="preserve"> 不能进</w:t>
            </w:r>
            <w:r>
              <w:rPr>
                <w:rFonts w:hint="eastAsia" w:ascii="Courier New" w:hAnsi="Courier New" w:cs="Courier New"/>
                <w:b/>
                <w:color w:val="FF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>入</w:t>
            </w:r>
            <w:r>
              <w:rPr>
                <w:rFonts w:hint="eastAsia" w:ascii="Courier New" w:hAnsi="Courier New" w:eastAsia="宋体" w:cs="Courier New"/>
                <w:b/>
                <w:color w:val="FF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>SpringMVC的控制器。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--&gt;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servlet-mapping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servlet-name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&gt;pinyougou&lt;/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servlet-name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&gt;/&lt;/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servlet-mapping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&lt;!--############## 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单点登录配置  开始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配置单点退出过滤器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可选配置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&gt;ssoutFilter&lt;/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&gt;org.jasig.cas.client.session.SingleSignOutFilter&lt;/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前缀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&gt;casServerUrlPrefix&lt;/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&gt;ssoutFilter&lt;/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配置身份认证过滤器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不需要跳转到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登录系统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&gt;org.jasig.cas.client.authentication.AuthenticationFilter&lt;/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服务端登录地址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&gt;casServerLoginUrl&lt;/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http://item.pinyougou.com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gateway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为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，启动异步认证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&gt;gateway&lt;/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&gt;true&lt;/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/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*&lt;/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该过滤器负责对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ticket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的校验工作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必须启用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&gt;org.jasig.cas.client.validation.Cas20ProxyReceivingTicketValidationFilter&lt;/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前缀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&gt;casServerUrlPrefix&lt;/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http://item.pinyougou.com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请求包裹过滤器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可选配置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说明：通过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getRemoteUser()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方法获得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SSO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&gt;org.jasig.cas.client.util.HttpServletRequestWrapperFilter&lt;/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&lt;!--############## 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单点登录配置  结束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################--&gt;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8.2登录用户名与退出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pinyougou-item-web\src\main\java\com\pinyougou\item\controller\LoginController.java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LoginController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显示用户名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Map&lt;String,String&gt; showName(HttpServletRequest request){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name = request.getRemoteUser();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Map&lt;String, String&gt; map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pinyougou-search-web\src\main\webapp\js\controller\searchController.js文件：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sz w:val="22"/>
          <w:szCs w:val="24"/>
          <w:lang w:val="en-US" w:eastAsia="zh-CN"/>
        </w:rPr>
      </w:pPr>
      <w:r>
        <w:rPr>
          <w:rFonts w:hint="default" w:ascii="Courier New" w:hAnsi="Courier New" w:cs="Courier New"/>
          <w:sz w:val="22"/>
          <w:szCs w:val="24"/>
          <w:lang w:val="en-US" w:eastAsia="zh-CN"/>
        </w:rPr>
        <w:t>在data中定义变量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000500" cy="1247775"/>
            <wp:effectExtent l="9525" t="9525" r="9525" b="1905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加载用户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loadUsername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定义重定向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encodeURIComponent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.href);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初始化调用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3867150" cy="904875"/>
            <wp:effectExtent l="9525" t="9525" r="9525" b="190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pinyougou-item-web\src\main\webapp\WEB-INF\ftl\header.ftl</w:t>
      </w:r>
      <w:r>
        <w:rPr>
          <w:rFonts w:hint="default" w:ascii="Courier New" w:hAnsi="Courier New" w:cs="Courier New"/>
          <w:lang w:val="en-US" w:eastAsia="zh-CN"/>
        </w:rPr>
        <w:t>页面：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6"/>
                <w:szCs w:val="16"/>
                <w:vertAlign w:val="baseline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"fl"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v-if="loginName"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{{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，品优购欢迎您！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:href="'http://sso.pinyougou.com/logout?service='+redirectUrl"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退出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v-if="!loginName"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请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:href="'http://sso.pinyougou.com/?service='+redirectUrl"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登录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"http://user.pinyougou.com/register.html"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免费注册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2FD43"/>
    <w:multiLevelType w:val="singleLevel"/>
    <w:tmpl w:val="9DC2FD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B017F39"/>
    <w:multiLevelType w:val="singleLevel"/>
    <w:tmpl w:val="FB017F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D68FE5D"/>
    <w:multiLevelType w:val="singleLevel"/>
    <w:tmpl w:val="FD68FE5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99A7190"/>
    <w:multiLevelType w:val="singleLevel"/>
    <w:tmpl w:val="399A71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DEBBA0D"/>
    <w:multiLevelType w:val="singleLevel"/>
    <w:tmpl w:val="3DEBBA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B5AF730"/>
    <w:multiLevelType w:val="singleLevel"/>
    <w:tmpl w:val="4B5AF7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D407CC9"/>
    <w:multiLevelType w:val="singleLevel"/>
    <w:tmpl w:val="7D407C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F14"/>
    <w:rsid w:val="00033817"/>
    <w:rsid w:val="00046786"/>
    <w:rsid w:val="00096AB3"/>
    <w:rsid w:val="000A35C3"/>
    <w:rsid w:val="000B39F2"/>
    <w:rsid w:val="000D6273"/>
    <w:rsid w:val="000E22A1"/>
    <w:rsid w:val="001114F8"/>
    <w:rsid w:val="001116C7"/>
    <w:rsid w:val="001129AA"/>
    <w:rsid w:val="00113784"/>
    <w:rsid w:val="00125517"/>
    <w:rsid w:val="001326D5"/>
    <w:rsid w:val="0013287E"/>
    <w:rsid w:val="00147EAF"/>
    <w:rsid w:val="00151105"/>
    <w:rsid w:val="001762BF"/>
    <w:rsid w:val="0018522E"/>
    <w:rsid w:val="001A12B7"/>
    <w:rsid w:val="001A2B42"/>
    <w:rsid w:val="001A34C9"/>
    <w:rsid w:val="001C541C"/>
    <w:rsid w:val="001E301D"/>
    <w:rsid w:val="00203578"/>
    <w:rsid w:val="00213189"/>
    <w:rsid w:val="00217367"/>
    <w:rsid w:val="0023477B"/>
    <w:rsid w:val="002A5D9B"/>
    <w:rsid w:val="002B1877"/>
    <w:rsid w:val="002B2949"/>
    <w:rsid w:val="002C2A94"/>
    <w:rsid w:val="002D535E"/>
    <w:rsid w:val="002E1081"/>
    <w:rsid w:val="002E7E19"/>
    <w:rsid w:val="00306C9D"/>
    <w:rsid w:val="00310732"/>
    <w:rsid w:val="003141B2"/>
    <w:rsid w:val="0031489C"/>
    <w:rsid w:val="003369A9"/>
    <w:rsid w:val="003474FF"/>
    <w:rsid w:val="00347E92"/>
    <w:rsid w:val="00355DAA"/>
    <w:rsid w:val="00376625"/>
    <w:rsid w:val="00376CA4"/>
    <w:rsid w:val="0038167B"/>
    <w:rsid w:val="003839DB"/>
    <w:rsid w:val="0039753A"/>
    <w:rsid w:val="003B0329"/>
    <w:rsid w:val="003C24E0"/>
    <w:rsid w:val="003E551A"/>
    <w:rsid w:val="00422752"/>
    <w:rsid w:val="00432431"/>
    <w:rsid w:val="00441880"/>
    <w:rsid w:val="00447829"/>
    <w:rsid w:val="00460949"/>
    <w:rsid w:val="00487626"/>
    <w:rsid w:val="004A36EB"/>
    <w:rsid w:val="004A57A8"/>
    <w:rsid w:val="004B03B3"/>
    <w:rsid w:val="004B400B"/>
    <w:rsid w:val="004C7B99"/>
    <w:rsid w:val="004D0351"/>
    <w:rsid w:val="004D434B"/>
    <w:rsid w:val="005237AA"/>
    <w:rsid w:val="00542DF8"/>
    <w:rsid w:val="005520F4"/>
    <w:rsid w:val="00563F41"/>
    <w:rsid w:val="0057053A"/>
    <w:rsid w:val="0057608C"/>
    <w:rsid w:val="005979F3"/>
    <w:rsid w:val="005B4D72"/>
    <w:rsid w:val="005C1A3C"/>
    <w:rsid w:val="005D1923"/>
    <w:rsid w:val="005E6D3D"/>
    <w:rsid w:val="005F752A"/>
    <w:rsid w:val="006033F2"/>
    <w:rsid w:val="00613591"/>
    <w:rsid w:val="00666157"/>
    <w:rsid w:val="006960F8"/>
    <w:rsid w:val="006B7E4E"/>
    <w:rsid w:val="006C7E09"/>
    <w:rsid w:val="00707BC7"/>
    <w:rsid w:val="007347B4"/>
    <w:rsid w:val="0074171F"/>
    <w:rsid w:val="00746034"/>
    <w:rsid w:val="00772683"/>
    <w:rsid w:val="00794A86"/>
    <w:rsid w:val="007B3357"/>
    <w:rsid w:val="007B5D89"/>
    <w:rsid w:val="007B70E0"/>
    <w:rsid w:val="007D3986"/>
    <w:rsid w:val="007D66FF"/>
    <w:rsid w:val="007E0BE1"/>
    <w:rsid w:val="007E1E60"/>
    <w:rsid w:val="0081607D"/>
    <w:rsid w:val="00830B06"/>
    <w:rsid w:val="00843869"/>
    <w:rsid w:val="00853E9F"/>
    <w:rsid w:val="00855538"/>
    <w:rsid w:val="0085671B"/>
    <w:rsid w:val="008635B3"/>
    <w:rsid w:val="00867A8A"/>
    <w:rsid w:val="00877A41"/>
    <w:rsid w:val="00882AFC"/>
    <w:rsid w:val="008D2E1B"/>
    <w:rsid w:val="008D6DB7"/>
    <w:rsid w:val="0096019F"/>
    <w:rsid w:val="00972F44"/>
    <w:rsid w:val="009803AA"/>
    <w:rsid w:val="009A69A9"/>
    <w:rsid w:val="009B0436"/>
    <w:rsid w:val="009B7BE7"/>
    <w:rsid w:val="009D2C95"/>
    <w:rsid w:val="009E2BC4"/>
    <w:rsid w:val="009E3D11"/>
    <w:rsid w:val="009E6E4A"/>
    <w:rsid w:val="00A138BD"/>
    <w:rsid w:val="00A14693"/>
    <w:rsid w:val="00A33C57"/>
    <w:rsid w:val="00A40A60"/>
    <w:rsid w:val="00AB03B8"/>
    <w:rsid w:val="00AB27FE"/>
    <w:rsid w:val="00AB551A"/>
    <w:rsid w:val="00AC6801"/>
    <w:rsid w:val="00AE06BC"/>
    <w:rsid w:val="00B053EA"/>
    <w:rsid w:val="00B24198"/>
    <w:rsid w:val="00B43F3C"/>
    <w:rsid w:val="00B60397"/>
    <w:rsid w:val="00B60C8B"/>
    <w:rsid w:val="00B96C5E"/>
    <w:rsid w:val="00BB52C2"/>
    <w:rsid w:val="00BD2571"/>
    <w:rsid w:val="00C061BD"/>
    <w:rsid w:val="00C30059"/>
    <w:rsid w:val="00C33D53"/>
    <w:rsid w:val="00C44E14"/>
    <w:rsid w:val="00C4692E"/>
    <w:rsid w:val="00C55601"/>
    <w:rsid w:val="00C56DA2"/>
    <w:rsid w:val="00C66E8C"/>
    <w:rsid w:val="00C7215F"/>
    <w:rsid w:val="00C95A6D"/>
    <w:rsid w:val="00CA7282"/>
    <w:rsid w:val="00CA73F0"/>
    <w:rsid w:val="00D03751"/>
    <w:rsid w:val="00D26A72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85106"/>
    <w:rsid w:val="00E926C9"/>
    <w:rsid w:val="00E952AB"/>
    <w:rsid w:val="00EA6E88"/>
    <w:rsid w:val="00F006E4"/>
    <w:rsid w:val="00F1319B"/>
    <w:rsid w:val="00F17FFE"/>
    <w:rsid w:val="00F20CCD"/>
    <w:rsid w:val="00F64BFB"/>
    <w:rsid w:val="00F70970"/>
    <w:rsid w:val="00F73696"/>
    <w:rsid w:val="00F745B4"/>
    <w:rsid w:val="00F76146"/>
    <w:rsid w:val="00FB0256"/>
    <w:rsid w:val="00FB1ADD"/>
    <w:rsid w:val="00FB4150"/>
    <w:rsid w:val="00FE0B71"/>
    <w:rsid w:val="01016150"/>
    <w:rsid w:val="010171D9"/>
    <w:rsid w:val="01020FC9"/>
    <w:rsid w:val="010B4A2C"/>
    <w:rsid w:val="010C2936"/>
    <w:rsid w:val="010C3949"/>
    <w:rsid w:val="010E7F59"/>
    <w:rsid w:val="01102112"/>
    <w:rsid w:val="0112130F"/>
    <w:rsid w:val="01125F2D"/>
    <w:rsid w:val="01142B26"/>
    <w:rsid w:val="0115219E"/>
    <w:rsid w:val="0115568B"/>
    <w:rsid w:val="011E4A9D"/>
    <w:rsid w:val="011F2EE1"/>
    <w:rsid w:val="0121696A"/>
    <w:rsid w:val="012235F5"/>
    <w:rsid w:val="01241418"/>
    <w:rsid w:val="012500E6"/>
    <w:rsid w:val="01267049"/>
    <w:rsid w:val="01270142"/>
    <w:rsid w:val="01275603"/>
    <w:rsid w:val="012838B3"/>
    <w:rsid w:val="012A7DB2"/>
    <w:rsid w:val="012D0AC9"/>
    <w:rsid w:val="012F62C6"/>
    <w:rsid w:val="01306587"/>
    <w:rsid w:val="013067B4"/>
    <w:rsid w:val="01317137"/>
    <w:rsid w:val="01340CB3"/>
    <w:rsid w:val="01340DEA"/>
    <w:rsid w:val="013637B9"/>
    <w:rsid w:val="013674F1"/>
    <w:rsid w:val="013F3612"/>
    <w:rsid w:val="014216EA"/>
    <w:rsid w:val="01421B25"/>
    <w:rsid w:val="01432AA5"/>
    <w:rsid w:val="0145651B"/>
    <w:rsid w:val="014E1F24"/>
    <w:rsid w:val="015436FF"/>
    <w:rsid w:val="01570088"/>
    <w:rsid w:val="01574F9F"/>
    <w:rsid w:val="015B2996"/>
    <w:rsid w:val="015D591A"/>
    <w:rsid w:val="015E448C"/>
    <w:rsid w:val="01671860"/>
    <w:rsid w:val="0168362F"/>
    <w:rsid w:val="016849C4"/>
    <w:rsid w:val="01691960"/>
    <w:rsid w:val="01696ACB"/>
    <w:rsid w:val="016C409E"/>
    <w:rsid w:val="016C7791"/>
    <w:rsid w:val="016D1017"/>
    <w:rsid w:val="016D1DF6"/>
    <w:rsid w:val="016F0ACF"/>
    <w:rsid w:val="01736588"/>
    <w:rsid w:val="01743BC3"/>
    <w:rsid w:val="01785ED9"/>
    <w:rsid w:val="017A25C8"/>
    <w:rsid w:val="017B6DA3"/>
    <w:rsid w:val="017D4C2A"/>
    <w:rsid w:val="017F2FD6"/>
    <w:rsid w:val="01801A1E"/>
    <w:rsid w:val="01863860"/>
    <w:rsid w:val="018757CF"/>
    <w:rsid w:val="01882A59"/>
    <w:rsid w:val="018B34B4"/>
    <w:rsid w:val="01916C42"/>
    <w:rsid w:val="01945FD9"/>
    <w:rsid w:val="01997E3E"/>
    <w:rsid w:val="019A3EF9"/>
    <w:rsid w:val="019B5BAF"/>
    <w:rsid w:val="019B6144"/>
    <w:rsid w:val="019E46B5"/>
    <w:rsid w:val="01A30B8F"/>
    <w:rsid w:val="01A42311"/>
    <w:rsid w:val="01A44421"/>
    <w:rsid w:val="01A53E1A"/>
    <w:rsid w:val="01B06906"/>
    <w:rsid w:val="01B16DBB"/>
    <w:rsid w:val="01B214D9"/>
    <w:rsid w:val="01B37521"/>
    <w:rsid w:val="01B7538C"/>
    <w:rsid w:val="01B75599"/>
    <w:rsid w:val="01B84C9D"/>
    <w:rsid w:val="01BB3336"/>
    <w:rsid w:val="01C00AE6"/>
    <w:rsid w:val="01C57B7B"/>
    <w:rsid w:val="01C66C2D"/>
    <w:rsid w:val="01C87161"/>
    <w:rsid w:val="01CA1F40"/>
    <w:rsid w:val="01CA32A4"/>
    <w:rsid w:val="01CA5094"/>
    <w:rsid w:val="01CC0C23"/>
    <w:rsid w:val="01CD16F0"/>
    <w:rsid w:val="01CD2913"/>
    <w:rsid w:val="01D0197D"/>
    <w:rsid w:val="01D237A4"/>
    <w:rsid w:val="01D52F2C"/>
    <w:rsid w:val="01D6638E"/>
    <w:rsid w:val="01D7139B"/>
    <w:rsid w:val="01D75562"/>
    <w:rsid w:val="01D80188"/>
    <w:rsid w:val="01DB0F04"/>
    <w:rsid w:val="01DE5BD7"/>
    <w:rsid w:val="01E10C3C"/>
    <w:rsid w:val="01E11AA6"/>
    <w:rsid w:val="01E22C99"/>
    <w:rsid w:val="01E347A7"/>
    <w:rsid w:val="01E67029"/>
    <w:rsid w:val="01EA5748"/>
    <w:rsid w:val="01EA6F0D"/>
    <w:rsid w:val="01EC5611"/>
    <w:rsid w:val="01EC5C13"/>
    <w:rsid w:val="01EE79B9"/>
    <w:rsid w:val="01F11EC5"/>
    <w:rsid w:val="01F37601"/>
    <w:rsid w:val="01F52635"/>
    <w:rsid w:val="01F67683"/>
    <w:rsid w:val="01F72497"/>
    <w:rsid w:val="01F955DE"/>
    <w:rsid w:val="01FD03B9"/>
    <w:rsid w:val="020041D5"/>
    <w:rsid w:val="020358B5"/>
    <w:rsid w:val="02036482"/>
    <w:rsid w:val="020927DF"/>
    <w:rsid w:val="020D2E4D"/>
    <w:rsid w:val="020D33AA"/>
    <w:rsid w:val="020E2922"/>
    <w:rsid w:val="020F5D6E"/>
    <w:rsid w:val="02127D86"/>
    <w:rsid w:val="02134B3B"/>
    <w:rsid w:val="021407BC"/>
    <w:rsid w:val="021441A4"/>
    <w:rsid w:val="0215280D"/>
    <w:rsid w:val="02174974"/>
    <w:rsid w:val="0219268A"/>
    <w:rsid w:val="02194AEF"/>
    <w:rsid w:val="021C5EB5"/>
    <w:rsid w:val="022037F3"/>
    <w:rsid w:val="02211653"/>
    <w:rsid w:val="0223051B"/>
    <w:rsid w:val="02244194"/>
    <w:rsid w:val="022A6E57"/>
    <w:rsid w:val="022D4F37"/>
    <w:rsid w:val="022E5647"/>
    <w:rsid w:val="022F1351"/>
    <w:rsid w:val="02306405"/>
    <w:rsid w:val="023100D7"/>
    <w:rsid w:val="02314209"/>
    <w:rsid w:val="023603EE"/>
    <w:rsid w:val="023615A7"/>
    <w:rsid w:val="02383752"/>
    <w:rsid w:val="02390FC5"/>
    <w:rsid w:val="023D125D"/>
    <w:rsid w:val="024012FA"/>
    <w:rsid w:val="024240C6"/>
    <w:rsid w:val="02424C09"/>
    <w:rsid w:val="02436000"/>
    <w:rsid w:val="02455A93"/>
    <w:rsid w:val="024614E0"/>
    <w:rsid w:val="024643C7"/>
    <w:rsid w:val="024A7B97"/>
    <w:rsid w:val="024B6DC9"/>
    <w:rsid w:val="024C07D2"/>
    <w:rsid w:val="024D3F35"/>
    <w:rsid w:val="02504584"/>
    <w:rsid w:val="02546865"/>
    <w:rsid w:val="02556C44"/>
    <w:rsid w:val="02561D0E"/>
    <w:rsid w:val="02575765"/>
    <w:rsid w:val="02596DEC"/>
    <w:rsid w:val="025A3443"/>
    <w:rsid w:val="02611881"/>
    <w:rsid w:val="02642EE7"/>
    <w:rsid w:val="0264382D"/>
    <w:rsid w:val="02644676"/>
    <w:rsid w:val="026751FE"/>
    <w:rsid w:val="02692655"/>
    <w:rsid w:val="026B4880"/>
    <w:rsid w:val="026F4D61"/>
    <w:rsid w:val="027059E7"/>
    <w:rsid w:val="027519C3"/>
    <w:rsid w:val="02752D9C"/>
    <w:rsid w:val="028255ED"/>
    <w:rsid w:val="02843A91"/>
    <w:rsid w:val="02861062"/>
    <w:rsid w:val="02862677"/>
    <w:rsid w:val="02877001"/>
    <w:rsid w:val="02892F36"/>
    <w:rsid w:val="028952A2"/>
    <w:rsid w:val="02896C07"/>
    <w:rsid w:val="028A6103"/>
    <w:rsid w:val="02915626"/>
    <w:rsid w:val="02943444"/>
    <w:rsid w:val="02950127"/>
    <w:rsid w:val="02983EFF"/>
    <w:rsid w:val="029923D6"/>
    <w:rsid w:val="029A14A9"/>
    <w:rsid w:val="029D3685"/>
    <w:rsid w:val="029E65A9"/>
    <w:rsid w:val="02A04878"/>
    <w:rsid w:val="02A81AFC"/>
    <w:rsid w:val="02A907B0"/>
    <w:rsid w:val="02A90AE3"/>
    <w:rsid w:val="02AD03A2"/>
    <w:rsid w:val="02AF1DA1"/>
    <w:rsid w:val="02B039B3"/>
    <w:rsid w:val="02B311B6"/>
    <w:rsid w:val="02B51D65"/>
    <w:rsid w:val="02B6423E"/>
    <w:rsid w:val="02B65733"/>
    <w:rsid w:val="02C2612D"/>
    <w:rsid w:val="02C30218"/>
    <w:rsid w:val="02C42F42"/>
    <w:rsid w:val="02C7035E"/>
    <w:rsid w:val="02CA4DEA"/>
    <w:rsid w:val="02CB6090"/>
    <w:rsid w:val="02CC0972"/>
    <w:rsid w:val="02CE140A"/>
    <w:rsid w:val="02D50688"/>
    <w:rsid w:val="02D81733"/>
    <w:rsid w:val="02D81ACA"/>
    <w:rsid w:val="02DC06FF"/>
    <w:rsid w:val="02DD3530"/>
    <w:rsid w:val="02DD7A89"/>
    <w:rsid w:val="02E0537B"/>
    <w:rsid w:val="02E76631"/>
    <w:rsid w:val="02E77B9D"/>
    <w:rsid w:val="02E84575"/>
    <w:rsid w:val="02E9524F"/>
    <w:rsid w:val="02EA6529"/>
    <w:rsid w:val="02EB415F"/>
    <w:rsid w:val="02EC6F95"/>
    <w:rsid w:val="02EF42E0"/>
    <w:rsid w:val="02EF7461"/>
    <w:rsid w:val="02F0664E"/>
    <w:rsid w:val="02F11494"/>
    <w:rsid w:val="02F46D06"/>
    <w:rsid w:val="02F57425"/>
    <w:rsid w:val="02F60951"/>
    <w:rsid w:val="02F701E9"/>
    <w:rsid w:val="02F93C42"/>
    <w:rsid w:val="02FC5DD5"/>
    <w:rsid w:val="02FD4174"/>
    <w:rsid w:val="02FE0E5B"/>
    <w:rsid w:val="02FF36AC"/>
    <w:rsid w:val="03004516"/>
    <w:rsid w:val="03023690"/>
    <w:rsid w:val="030272B6"/>
    <w:rsid w:val="03037B47"/>
    <w:rsid w:val="03040148"/>
    <w:rsid w:val="03070B2A"/>
    <w:rsid w:val="030A4C6B"/>
    <w:rsid w:val="030B2B3C"/>
    <w:rsid w:val="030B3033"/>
    <w:rsid w:val="030C0F03"/>
    <w:rsid w:val="030C6C30"/>
    <w:rsid w:val="0314061C"/>
    <w:rsid w:val="03150D91"/>
    <w:rsid w:val="03152719"/>
    <w:rsid w:val="03186258"/>
    <w:rsid w:val="031970EF"/>
    <w:rsid w:val="031A1FDB"/>
    <w:rsid w:val="031B278C"/>
    <w:rsid w:val="031B3611"/>
    <w:rsid w:val="031F634C"/>
    <w:rsid w:val="031F7636"/>
    <w:rsid w:val="032031B7"/>
    <w:rsid w:val="032071B7"/>
    <w:rsid w:val="032451E2"/>
    <w:rsid w:val="03247476"/>
    <w:rsid w:val="03256C9C"/>
    <w:rsid w:val="03267138"/>
    <w:rsid w:val="03285467"/>
    <w:rsid w:val="032A31ED"/>
    <w:rsid w:val="032E5A33"/>
    <w:rsid w:val="03320F6A"/>
    <w:rsid w:val="033261CF"/>
    <w:rsid w:val="033360E0"/>
    <w:rsid w:val="033501B1"/>
    <w:rsid w:val="03356EE0"/>
    <w:rsid w:val="0337693A"/>
    <w:rsid w:val="03386FDD"/>
    <w:rsid w:val="03393EA4"/>
    <w:rsid w:val="033C261B"/>
    <w:rsid w:val="033C5AA7"/>
    <w:rsid w:val="033E6971"/>
    <w:rsid w:val="03402D25"/>
    <w:rsid w:val="0340544D"/>
    <w:rsid w:val="034158E3"/>
    <w:rsid w:val="03420D6B"/>
    <w:rsid w:val="03461085"/>
    <w:rsid w:val="03462B77"/>
    <w:rsid w:val="03485289"/>
    <w:rsid w:val="034A577F"/>
    <w:rsid w:val="034B3FE4"/>
    <w:rsid w:val="034B40BA"/>
    <w:rsid w:val="034C526D"/>
    <w:rsid w:val="035200F4"/>
    <w:rsid w:val="0357403A"/>
    <w:rsid w:val="03581DBE"/>
    <w:rsid w:val="035B452F"/>
    <w:rsid w:val="035C0121"/>
    <w:rsid w:val="035F3191"/>
    <w:rsid w:val="036808BB"/>
    <w:rsid w:val="03686892"/>
    <w:rsid w:val="0369091F"/>
    <w:rsid w:val="036A7F08"/>
    <w:rsid w:val="036D0536"/>
    <w:rsid w:val="036F2F40"/>
    <w:rsid w:val="036F5EE8"/>
    <w:rsid w:val="037A6A66"/>
    <w:rsid w:val="037C3077"/>
    <w:rsid w:val="037F4C74"/>
    <w:rsid w:val="037F4F87"/>
    <w:rsid w:val="038071E8"/>
    <w:rsid w:val="0384562E"/>
    <w:rsid w:val="0386394E"/>
    <w:rsid w:val="038856B8"/>
    <w:rsid w:val="03891D40"/>
    <w:rsid w:val="038939AC"/>
    <w:rsid w:val="038A046E"/>
    <w:rsid w:val="038A1495"/>
    <w:rsid w:val="038B067C"/>
    <w:rsid w:val="038B1B34"/>
    <w:rsid w:val="038C2C9A"/>
    <w:rsid w:val="038D195E"/>
    <w:rsid w:val="038D4925"/>
    <w:rsid w:val="038F4629"/>
    <w:rsid w:val="039154F2"/>
    <w:rsid w:val="0392736E"/>
    <w:rsid w:val="03932E23"/>
    <w:rsid w:val="0394584A"/>
    <w:rsid w:val="03960E21"/>
    <w:rsid w:val="03974F9D"/>
    <w:rsid w:val="0397573D"/>
    <w:rsid w:val="039804E4"/>
    <w:rsid w:val="039945A0"/>
    <w:rsid w:val="039A0EA1"/>
    <w:rsid w:val="039A3330"/>
    <w:rsid w:val="039D27D4"/>
    <w:rsid w:val="039E1291"/>
    <w:rsid w:val="039E338D"/>
    <w:rsid w:val="03A135E2"/>
    <w:rsid w:val="03A312F1"/>
    <w:rsid w:val="03A514D3"/>
    <w:rsid w:val="03A61723"/>
    <w:rsid w:val="03AA5513"/>
    <w:rsid w:val="03B43D79"/>
    <w:rsid w:val="03B460A6"/>
    <w:rsid w:val="03B52175"/>
    <w:rsid w:val="03B71891"/>
    <w:rsid w:val="03B9780C"/>
    <w:rsid w:val="03BA4FF3"/>
    <w:rsid w:val="03BA57E6"/>
    <w:rsid w:val="03BD128E"/>
    <w:rsid w:val="03BD4652"/>
    <w:rsid w:val="03BD54B8"/>
    <w:rsid w:val="03C04050"/>
    <w:rsid w:val="03C62C57"/>
    <w:rsid w:val="03C6352C"/>
    <w:rsid w:val="03C74570"/>
    <w:rsid w:val="03CA6008"/>
    <w:rsid w:val="03CB5490"/>
    <w:rsid w:val="03CE4E14"/>
    <w:rsid w:val="03D27EDF"/>
    <w:rsid w:val="03D302B3"/>
    <w:rsid w:val="03D30C09"/>
    <w:rsid w:val="03D441C6"/>
    <w:rsid w:val="03D6522E"/>
    <w:rsid w:val="03D818F9"/>
    <w:rsid w:val="03D91166"/>
    <w:rsid w:val="03DD12C7"/>
    <w:rsid w:val="03DE3314"/>
    <w:rsid w:val="03DE3EB8"/>
    <w:rsid w:val="03E03FC8"/>
    <w:rsid w:val="03E15C4D"/>
    <w:rsid w:val="03E507FE"/>
    <w:rsid w:val="03E52327"/>
    <w:rsid w:val="03E85120"/>
    <w:rsid w:val="03EC7589"/>
    <w:rsid w:val="03EF6FB2"/>
    <w:rsid w:val="03F60529"/>
    <w:rsid w:val="03F64A86"/>
    <w:rsid w:val="03FA6FF5"/>
    <w:rsid w:val="03FB7525"/>
    <w:rsid w:val="03FF3081"/>
    <w:rsid w:val="04025513"/>
    <w:rsid w:val="04042CA4"/>
    <w:rsid w:val="0405208A"/>
    <w:rsid w:val="040643CF"/>
    <w:rsid w:val="04075F31"/>
    <w:rsid w:val="0408342B"/>
    <w:rsid w:val="040A42D6"/>
    <w:rsid w:val="040C7926"/>
    <w:rsid w:val="040F6959"/>
    <w:rsid w:val="04134C93"/>
    <w:rsid w:val="04182A99"/>
    <w:rsid w:val="041F16E5"/>
    <w:rsid w:val="041F3510"/>
    <w:rsid w:val="041F406B"/>
    <w:rsid w:val="041F7122"/>
    <w:rsid w:val="04230CAD"/>
    <w:rsid w:val="04231592"/>
    <w:rsid w:val="042433C5"/>
    <w:rsid w:val="042D1C60"/>
    <w:rsid w:val="042D537E"/>
    <w:rsid w:val="042E3E4F"/>
    <w:rsid w:val="042E48B6"/>
    <w:rsid w:val="042F0FFA"/>
    <w:rsid w:val="04303BDB"/>
    <w:rsid w:val="043217F1"/>
    <w:rsid w:val="04327E98"/>
    <w:rsid w:val="04346D66"/>
    <w:rsid w:val="04367379"/>
    <w:rsid w:val="04381A62"/>
    <w:rsid w:val="043A3A6F"/>
    <w:rsid w:val="043B209D"/>
    <w:rsid w:val="043D41DA"/>
    <w:rsid w:val="043E3FD0"/>
    <w:rsid w:val="043F71AF"/>
    <w:rsid w:val="044028AF"/>
    <w:rsid w:val="044035BD"/>
    <w:rsid w:val="04453496"/>
    <w:rsid w:val="04463CD3"/>
    <w:rsid w:val="04463D2A"/>
    <w:rsid w:val="044817A1"/>
    <w:rsid w:val="044A149D"/>
    <w:rsid w:val="044A7443"/>
    <w:rsid w:val="044B21ED"/>
    <w:rsid w:val="044C089D"/>
    <w:rsid w:val="044E6E32"/>
    <w:rsid w:val="044F09C0"/>
    <w:rsid w:val="04512221"/>
    <w:rsid w:val="04516A86"/>
    <w:rsid w:val="045254DB"/>
    <w:rsid w:val="0455366F"/>
    <w:rsid w:val="04556965"/>
    <w:rsid w:val="04590CE9"/>
    <w:rsid w:val="045A4259"/>
    <w:rsid w:val="0460354D"/>
    <w:rsid w:val="04622DE8"/>
    <w:rsid w:val="04635592"/>
    <w:rsid w:val="046768D2"/>
    <w:rsid w:val="046B5670"/>
    <w:rsid w:val="046C6C15"/>
    <w:rsid w:val="046D4F33"/>
    <w:rsid w:val="046F6344"/>
    <w:rsid w:val="047546E6"/>
    <w:rsid w:val="04755BFB"/>
    <w:rsid w:val="04765E67"/>
    <w:rsid w:val="04773BE1"/>
    <w:rsid w:val="047904DA"/>
    <w:rsid w:val="047943ED"/>
    <w:rsid w:val="047B2366"/>
    <w:rsid w:val="047B5DAF"/>
    <w:rsid w:val="047B7051"/>
    <w:rsid w:val="047D2FEC"/>
    <w:rsid w:val="04876D93"/>
    <w:rsid w:val="048D42F0"/>
    <w:rsid w:val="048E15CF"/>
    <w:rsid w:val="048E6EF3"/>
    <w:rsid w:val="049342D6"/>
    <w:rsid w:val="04935859"/>
    <w:rsid w:val="049631DB"/>
    <w:rsid w:val="049D7F6E"/>
    <w:rsid w:val="04A0429C"/>
    <w:rsid w:val="04A12F8C"/>
    <w:rsid w:val="04A375D2"/>
    <w:rsid w:val="04A4183F"/>
    <w:rsid w:val="04A754E4"/>
    <w:rsid w:val="04A878BA"/>
    <w:rsid w:val="04AB1ED3"/>
    <w:rsid w:val="04B502BA"/>
    <w:rsid w:val="04B73EEF"/>
    <w:rsid w:val="04B90178"/>
    <w:rsid w:val="04BB7A01"/>
    <w:rsid w:val="04BE6981"/>
    <w:rsid w:val="04BF2FEC"/>
    <w:rsid w:val="04C03745"/>
    <w:rsid w:val="04C05C81"/>
    <w:rsid w:val="04C22E31"/>
    <w:rsid w:val="04C26100"/>
    <w:rsid w:val="04C84B9D"/>
    <w:rsid w:val="04C87E42"/>
    <w:rsid w:val="04CA0BC4"/>
    <w:rsid w:val="04CB3CF6"/>
    <w:rsid w:val="04CD3FA9"/>
    <w:rsid w:val="04CF7732"/>
    <w:rsid w:val="04D14DF3"/>
    <w:rsid w:val="04D21858"/>
    <w:rsid w:val="04D51B48"/>
    <w:rsid w:val="04D677F2"/>
    <w:rsid w:val="04D8513A"/>
    <w:rsid w:val="04D902D4"/>
    <w:rsid w:val="04DA01BA"/>
    <w:rsid w:val="04DB1644"/>
    <w:rsid w:val="04DB22F6"/>
    <w:rsid w:val="04DB38A1"/>
    <w:rsid w:val="04DC0D49"/>
    <w:rsid w:val="04DC6E53"/>
    <w:rsid w:val="04DD3382"/>
    <w:rsid w:val="04DE52E5"/>
    <w:rsid w:val="04DF3FAE"/>
    <w:rsid w:val="04E274D2"/>
    <w:rsid w:val="04E30794"/>
    <w:rsid w:val="04EB4E25"/>
    <w:rsid w:val="04EC4B0F"/>
    <w:rsid w:val="04F22001"/>
    <w:rsid w:val="04F75BEF"/>
    <w:rsid w:val="04FA2FAB"/>
    <w:rsid w:val="04FE76DA"/>
    <w:rsid w:val="04FF73BF"/>
    <w:rsid w:val="050043C8"/>
    <w:rsid w:val="050142C6"/>
    <w:rsid w:val="05023F6F"/>
    <w:rsid w:val="050D20F5"/>
    <w:rsid w:val="050E2D4D"/>
    <w:rsid w:val="05107ABF"/>
    <w:rsid w:val="05174C7D"/>
    <w:rsid w:val="05180106"/>
    <w:rsid w:val="051C4234"/>
    <w:rsid w:val="051F756D"/>
    <w:rsid w:val="05267D69"/>
    <w:rsid w:val="052A059B"/>
    <w:rsid w:val="052B7706"/>
    <w:rsid w:val="052C21E7"/>
    <w:rsid w:val="05334E6A"/>
    <w:rsid w:val="05355069"/>
    <w:rsid w:val="0539606A"/>
    <w:rsid w:val="053D6E60"/>
    <w:rsid w:val="053E1036"/>
    <w:rsid w:val="05405CA9"/>
    <w:rsid w:val="054D69A7"/>
    <w:rsid w:val="054E33C2"/>
    <w:rsid w:val="05515EF6"/>
    <w:rsid w:val="0555349A"/>
    <w:rsid w:val="05564DA5"/>
    <w:rsid w:val="05580F55"/>
    <w:rsid w:val="05581C35"/>
    <w:rsid w:val="05584C7B"/>
    <w:rsid w:val="055D4B03"/>
    <w:rsid w:val="055D4D1B"/>
    <w:rsid w:val="055E32D0"/>
    <w:rsid w:val="0560192A"/>
    <w:rsid w:val="056043BB"/>
    <w:rsid w:val="056344FE"/>
    <w:rsid w:val="05645121"/>
    <w:rsid w:val="056458BB"/>
    <w:rsid w:val="05647227"/>
    <w:rsid w:val="05652058"/>
    <w:rsid w:val="056919AE"/>
    <w:rsid w:val="0569319E"/>
    <w:rsid w:val="056A4048"/>
    <w:rsid w:val="056A6000"/>
    <w:rsid w:val="056C5C24"/>
    <w:rsid w:val="05700C08"/>
    <w:rsid w:val="05710EE9"/>
    <w:rsid w:val="05715E52"/>
    <w:rsid w:val="05720E4C"/>
    <w:rsid w:val="057233CF"/>
    <w:rsid w:val="057361DA"/>
    <w:rsid w:val="05753E9C"/>
    <w:rsid w:val="057638E6"/>
    <w:rsid w:val="0577592F"/>
    <w:rsid w:val="057F1D97"/>
    <w:rsid w:val="058127E5"/>
    <w:rsid w:val="05846BAD"/>
    <w:rsid w:val="058779B0"/>
    <w:rsid w:val="058B0D69"/>
    <w:rsid w:val="058D2B60"/>
    <w:rsid w:val="058E70D8"/>
    <w:rsid w:val="0592518D"/>
    <w:rsid w:val="059745ED"/>
    <w:rsid w:val="059775F4"/>
    <w:rsid w:val="059A1E44"/>
    <w:rsid w:val="059B2811"/>
    <w:rsid w:val="05A10460"/>
    <w:rsid w:val="05A278E2"/>
    <w:rsid w:val="05A62EE9"/>
    <w:rsid w:val="05A65345"/>
    <w:rsid w:val="05A9241A"/>
    <w:rsid w:val="05B84ACC"/>
    <w:rsid w:val="05B9471E"/>
    <w:rsid w:val="05BB4ED2"/>
    <w:rsid w:val="05C2773A"/>
    <w:rsid w:val="05C4330F"/>
    <w:rsid w:val="05C64A3D"/>
    <w:rsid w:val="05C66A5F"/>
    <w:rsid w:val="05C94C06"/>
    <w:rsid w:val="05C97FC2"/>
    <w:rsid w:val="05CD22B6"/>
    <w:rsid w:val="05CF781B"/>
    <w:rsid w:val="05D02E70"/>
    <w:rsid w:val="05D07C45"/>
    <w:rsid w:val="05D41D03"/>
    <w:rsid w:val="05D4517B"/>
    <w:rsid w:val="05D91A66"/>
    <w:rsid w:val="05DB69FB"/>
    <w:rsid w:val="05DF7AB9"/>
    <w:rsid w:val="05E17F6F"/>
    <w:rsid w:val="05E217DD"/>
    <w:rsid w:val="05E4359D"/>
    <w:rsid w:val="05E87499"/>
    <w:rsid w:val="05EA51F7"/>
    <w:rsid w:val="05EB3AC1"/>
    <w:rsid w:val="05EC2FF5"/>
    <w:rsid w:val="05EF3453"/>
    <w:rsid w:val="05F11EFD"/>
    <w:rsid w:val="05F23574"/>
    <w:rsid w:val="05FA36F2"/>
    <w:rsid w:val="05FB76A3"/>
    <w:rsid w:val="05FB77C5"/>
    <w:rsid w:val="05FB799D"/>
    <w:rsid w:val="0600000B"/>
    <w:rsid w:val="0602185B"/>
    <w:rsid w:val="06022071"/>
    <w:rsid w:val="06040429"/>
    <w:rsid w:val="060429AD"/>
    <w:rsid w:val="06056D43"/>
    <w:rsid w:val="0606620B"/>
    <w:rsid w:val="0606654C"/>
    <w:rsid w:val="06084D6E"/>
    <w:rsid w:val="060D4EEE"/>
    <w:rsid w:val="060E46DB"/>
    <w:rsid w:val="0610635C"/>
    <w:rsid w:val="06184D05"/>
    <w:rsid w:val="061E5A2C"/>
    <w:rsid w:val="061F62A4"/>
    <w:rsid w:val="062022E0"/>
    <w:rsid w:val="06214334"/>
    <w:rsid w:val="062212DD"/>
    <w:rsid w:val="0622292F"/>
    <w:rsid w:val="062360E5"/>
    <w:rsid w:val="062405CD"/>
    <w:rsid w:val="062905A6"/>
    <w:rsid w:val="0629263A"/>
    <w:rsid w:val="06296652"/>
    <w:rsid w:val="062B760B"/>
    <w:rsid w:val="062C7A4A"/>
    <w:rsid w:val="062D5601"/>
    <w:rsid w:val="062E4EC2"/>
    <w:rsid w:val="062E4EC5"/>
    <w:rsid w:val="06314F82"/>
    <w:rsid w:val="06324535"/>
    <w:rsid w:val="06326B86"/>
    <w:rsid w:val="06335BE6"/>
    <w:rsid w:val="06377D9F"/>
    <w:rsid w:val="0639277B"/>
    <w:rsid w:val="063B301C"/>
    <w:rsid w:val="063D0B90"/>
    <w:rsid w:val="063F39C8"/>
    <w:rsid w:val="06416837"/>
    <w:rsid w:val="0642516B"/>
    <w:rsid w:val="06431A6D"/>
    <w:rsid w:val="06452F2E"/>
    <w:rsid w:val="06462914"/>
    <w:rsid w:val="064B5656"/>
    <w:rsid w:val="064D2D9A"/>
    <w:rsid w:val="065074B6"/>
    <w:rsid w:val="06544BE8"/>
    <w:rsid w:val="065508E5"/>
    <w:rsid w:val="065661D3"/>
    <w:rsid w:val="06571322"/>
    <w:rsid w:val="06577132"/>
    <w:rsid w:val="065C32E4"/>
    <w:rsid w:val="065E0343"/>
    <w:rsid w:val="065E5C8F"/>
    <w:rsid w:val="065F0EEB"/>
    <w:rsid w:val="066150CA"/>
    <w:rsid w:val="06630F4A"/>
    <w:rsid w:val="06633451"/>
    <w:rsid w:val="06661DB2"/>
    <w:rsid w:val="066647A6"/>
    <w:rsid w:val="066865B6"/>
    <w:rsid w:val="066874F3"/>
    <w:rsid w:val="06696DE8"/>
    <w:rsid w:val="066C1BC8"/>
    <w:rsid w:val="06743399"/>
    <w:rsid w:val="06754E5E"/>
    <w:rsid w:val="067619C1"/>
    <w:rsid w:val="067A3023"/>
    <w:rsid w:val="067A4028"/>
    <w:rsid w:val="067D2211"/>
    <w:rsid w:val="067F1854"/>
    <w:rsid w:val="067F3EA3"/>
    <w:rsid w:val="068214BE"/>
    <w:rsid w:val="068243EE"/>
    <w:rsid w:val="0682603E"/>
    <w:rsid w:val="06847833"/>
    <w:rsid w:val="06896A68"/>
    <w:rsid w:val="068A57F6"/>
    <w:rsid w:val="068B3A9D"/>
    <w:rsid w:val="068D284F"/>
    <w:rsid w:val="068D3569"/>
    <w:rsid w:val="06906C80"/>
    <w:rsid w:val="06911FAF"/>
    <w:rsid w:val="069200D4"/>
    <w:rsid w:val="06962FEB"/>
    <w:rsid w:val="06965EC9"/>
    <w:rsid w:val="069C1056"/>
    <w:rsid w:val="069C5906"/>
    <w:rsid w:val="069E5147"/>
    <w:rsid w:val="069E60D9"/>
    <w:rsid w:val="06A52FBC"/>
    <w:rsid w:val="06A9088A"/>
    <w:rsid w:val="06AA6985"/>
    <w:rsid w:val="06AB2D8C"/>
    <w:rsid w:val="06AF2FAD"/>
    <w:rsid w:val="06B4745E"/>
    <w:rsid w:val="06B6179C"/>
    <w:rsid w:val="06BA7280"/>
    <w:rsid w:val="06C11480"/>
    <w:rsid w:val="06C22697"/>
    <w:rsid w:val="06C47290"/>
    <w:rsid w:val="06C56BE8"/>
    <w:rsid w:val="06C75D30"/>
    <w:rsid w:val="06D04E02"/>
    <w:rsid w:val="06D10573"/>
    <w:rsid w:val="06D3372B"/>
    <w:rsid w:val="06D530F7"/>
    <w:rsid w:val="06DA247B"/>
    <w:rsid w:val="06DB44BC"/>
    <w:rsid w:val="06DD1F74"/>
    <w:rsid w:val="06E17B77"/>
    <w:rsid w:val="06E327C6"/>
    <w:rsid w:val="06E6190B"/>
    <w:rsid w:val="06EE2173"/>
    <w:rsid w:val="06EF5032"/>
    <w:rsid w:val="06F10B96"/>
    <w:rsid w:val="06F32417"/>
    <w:rsid w:val="06F43F69"/>
    <w:rsid w:val="06F45F8E"/>
    <w:rsid w:val="06F64D8F"/>
    <w:rsid w:val="06FB276E"/>
    <w:rsid w:val="06FF2C25"/>
    <w:rsid w:val="06FF6B81"/>
    <w:rsid w:val="0701629E"/>
    <w:rsid w:val="07023123"/>
    <w:rsid w:val="07034A43"/>
    <w:rsid w:val="07050751"/>
    <w:rsid w:val="07052859"/>
    <w:rsid w:val="07082816"/>
    <w:rsid w:val="0708518E"/>
    <w:rsid w:val="07086BF3"/>
    <w:rsid w:val="070908C4"/>
    <w:rsid w:val="070A3F3E"/>
    <w:rsid w:val="070A4486"/>
    <w:rsid w:val="070F4837"/>
    <w:rsid w:val="0711332A"/>
    <w:rsid w:val="07143FF3"/>
    <w:rsid w:val="0719794F"/>
    <w:rsid w:val="071C1B35"/>
    <w:rsid w:val="071F02D4"/>
    <w:rsid w:val="07200762"/>
    <w:rsid w:val="07277BF6"/>
    <w:rsid w:val="072F546D"/>
    <w:rsid w:val="07312C55"/>
    <w:rsid w:val="07317AC4"/>
    <w:rsid w:val="07334692"/>
    <w:rsid w:val="07374D2C"/>
    <w:rsid w:val="07394EDC"/>
    <w:rsid w:val="073B1676"/>
    <w:rsid w:val="073F69DB"/>
    <w:rsid w:val="07471BA6"/>
    <w:rsid w:val="0748200E"/>
    <w:rsid w:val="074B3B9B"/>
    <w:rsid w:val="074F51AA"/>
    <w:rsid w:val="07503406"/>
    <w:rsid w:val="075707CC"/>
    <w:rsid w:val="07593DF3"/>
    <w:rsid w:val="075A27BB"/>
    <w:rsid w:val="075A6DED"/>
    <w:rsid w:val="075B418C"/>
    <w:rsid w:val="075F3488"/>
    <w:rsid w:val="0762295C"/>
    <w:rsid w:val="076329F4"/>
    <w:rsid w:val="07646925"/>
    <w:rsid w:val="076527EC"/>
    <w:rsid w:val="07664CE3"/>
    <w:rsid w:val="07684B50"/>
    <w:rsid w:val="076D5B2C"/>
    <w:rsid w:val="07702BCA"/>
    <w:rsid w:val="07713A10"/>
    <w:rsid w:val="07723284"/>
    <w:rsid w:val="077415A7"/>
    <w:rsid w:val="07742D0B"/>
    <w:rsid w:val="077659AB"/>
    <w:rsid w:val="07776EA9"/>
    <w:rsid w:val="077862DE"/>
    <w:rsid w:val="077A2B0D"/>
    <w:rsid w:val="077A5E0F"/>
    <w:rsid w:val="077B622B"/>
    <w:rsid w:val="077C59CD"/>
    <w:rsid w:val="077F7F64"/>
    <w:rsid w:val="07811959"/>
    <w:rsid w:val="07853D89"/>
    <w:rsid w:val="078A390A"/>
    <w:rsid w:val="078A53CD"/>
    <w:rsid w:val="078B2438"/>
    <w:rsid w:val="07905CCC"/>
    <w:rsid w:val="079158AF"/>
    <w:rsid w:val="07936B03"/>
    <w:rsid w:val="07940DAB"/>
    <w:rsid w:val="07961CA7"/>
    <w:rsid w:val="079A243D"/>
    <w:rsid w:val="079A5993"/>
    <w:rsid w:val="079D7230"/>
    <w:rsid w:val="07A4096C"/>
    <w:rsid w:val="07A64C10"/>
    <w:rsid w:val="07A679BA"/>
    <w:rsid w:val="07A759A7"/>
    <w:rsid w:val="07AC160B"/>
    <w:rsid w:val="07AC573C"/>
    <w:rsid w:val="07B2791E"/>
    <w:rsid w:val="07B3206A"/>
    <w:rsid w:val="07B40ECC"/>
    <w:rsid w:val="07B4197B"/>
    <w:rsid w:val="07B50798"/>
    <w:rsid w:val="07B91844"/>
    <w:rsid w:val="07C309D3"/>
    <w:rsid w:val="07C53288"/>
    <w:rsid w:val="07C65E3D"/>
    <w:rsid w:val="07C71F82"/>
    <w:rsid w:val="07C8411E"/>
    <w:rsid w:val="07C90445"/>
    <w:rsid w:val="07C90911"/>
    <w:rsid w:val="07C97D86"/>
    <w:rsid w:val="07CB2824"/>
    <w:rsid w:val="07CF2879"/>
    <w:rsid w:val="07D00373"/>
    <w:rsid w:val="07D02A24"/>
    <w:rsid w:val="07D376C0"/>
    <w:rsid w:val="07D52374"/>
    <w:rsid w:val="07D6252D"/>
    <w:rsid w:val="07DB2CD2"/>
    <w:rsid w:val="07DD3F31"/>
    <w:rsid w:val="07E222E9"/>
    <w:rsid w:val="07E569E6"/>
    <w:rsid w:val="07E94D3A"/>
    <w:rsid w:val="07EB0376"/>
    <w:rsid w:val="07ED0EFD"/>
    <w:rsid w:val="07EF044C"/>
    <w:rsid w:val="07EF64EE"/>
    <w:rsid w:val="07F076CB"/>
    <w:rsid w:val="07F304FF"/>
    <w:rsid w:val="07F44A1A"/>
    <w:rsid w:val="07F52D5C"/>
    <w:rsid w:val="07F74B5B"/>
    <w:rsid w:val="07FA50C8"/>
    <w:rsid w:val="07FC2F33"/>
    <w:rsid w:val="07FC581F"/>
    <w:rsid w:val="07FD2FA0"/>
    <w:rsid w:val="080133D5"/>
    <w:rsid w:val="0801425C"/>
    <w:rsid w:val="08016236"/>
    <w:rsid w:val="08040AC9"/>
    <w:rsid w:val="08070565"/>
    <w:rsid w:val="08077FD6"/>
    <w:rsid w:val="08110B7A"/>
    <w:rsid w:val="08125965"/>
    <w:rsid w:val="08161FA7"/>
    <w:rsid w:val="081777FD"/>
    <w:rsid w:val="08180ACE"/>
    <w:rsid w:val="08181729"/>
    <w:rsid w:val="081C6EDC"/>
    <w:rsid w:val="081E2A57"/>
    <w:rsid w:val="081F4800"/>
    <w:rsid w:val="08234386"/>
    <w:rsid w:val="082A2785"/>
    <w:rsid w:val="082C02CC"/>
    <w:rsid w:val="082C201E"/>
    <w:rsid w:val="082E5098"/>
    <w:rsid w:val="082E74A0"/>
    <w:rsid w:val="083178AD"/>
    <w:rsid w:val="08333C93"/>
    <w:rsid w:val="083602D2"/>
    <w:rsid w:val="083973EA"/>
    <w:rsid w:val="083A2BF6"/>
    <w:rsid w:val="083C001B"/>
    <w:rsid w:val="083C28E7"/>
    <w:rsid w:val="083F75DE"/>
    <w:rsid w:val="084050B4"/>
    <w:rsid w:val="08455ACC"/>
    <w:rsid w:val="084B2509"/>
    <w:rsid w:val="084C68DE"/>
    <w:rsid w:val="084F3CDE"/>
    <w:rsid w:val="085012E9"/>
    <w:rsid w:val="08532917"/>
    <w:rsid w:val="08533A93"/>
    <w:rsid w:val="085702CF"/>
    <w:rsid w:val="08592578"/>
    <w:rsid w:val="086077CC"/>
    <w:rsid w:val="08644722"/>
    <w:rsid w:val="08665386"/>
    <w:rsid w:val="08677985"/>
    <w:rsid w:val="08687FF6"/>
    <w:rsid w:val="086A37EC"/>
    <w:rsid w:val="086C2EE6"/>
    <w:rsid w:val="08740162"/>
    <w:rsid w:val="08762FE6"/>
    <w:rsid w:val="087832A7"/>
    <w:rsid w:val="08790684"/>
    <w:rsid w:val="08793E84"/>
    <w:rsid w:val="087F0338"/>
    <w:rsid w:val="087F59D4"/>
    <w:rsid w:val="087F6640"/>
    <w:rsid w:val="08802306"/>
    <w:rsid w:val="08813895"/>
    <w:rsid w:val="0882496B"/>
    <w:rsid w:val="088948DE"/>
    <w:rsid w:val="088C51F1"/>
    <w:rsid w:val="08925449"/>
    <w:rsid w:val="08971160"/>
    <w:rsid w:val="08974CEF"/>
    <w:rsid w:val="089C446B"/>
    <w:rsid w:val="089E7D78"/>
    <w:rsid w:val="08A61D1F"/>
    <w:rsid w:val="08AB69C7"/>
    <w:rsid w:val="08AD6129"/>
    <w:rsid w:val="08AF1E27"/>
    <w:rsid w:val="08B672D6"/>
    <w:rsid w:val="08B8138D"/>
    <w:rsid w:val="08B8286B"/>
    <w:rsid w:val="08BE0BD0"/>
    <w:rsid w:val="08BE5AE0"/>
    <w:rsid w:val="08C06BDA"/>
    <w:rsid w:val="08C14847"/>
    <w:rsid w:val="08C31B9A"/>
    <w:rsid w:val="08C47563"/>
    <w:rsid w:val="08C73252"/>
    <w:rsid w:val="08C9462A"/>
    <w:rsid w:val="08CA73B4"/>
    <w:rsid w:val="08D3732A"/>
    <w:rsid w:val="08D74BDE"/>
    <w:rsid w:val="08D77290"/>
    <w:rsid w:val="08D8095C"/>
    <w:rsid w:val="08D907C4"/>
    <w:rsid w:val="08DB0D47"/>
    <w:rsid w:val="08DB2DAD"/>
    <w:rsid w:val="08DB3A22"/>
    <w:rsid w:val="08DE7D45"/>
    <w:rsid w:val="08DF7E6E"/>
    <w:rsid w:val="08E06F50"/>
    <w:rsid w:val="08E109A4"/>
    <w:rsid w:val="08E23490"/>
    <w:rsid w:val="08E73565"/>
    <w:rsid w:val="08E746F4"/>
    <w:rsid w:val="08E877CF"/>
    <w:rsid w:val="08E96DFD"/>
    <w:rsid w:val="08EA2D61"/>
    <w:rsid w:val="08F06F9C"/>
    <w:rsid w:val="08F27092"/>
    <w:rsid w:val="08F44912"/>
    <w:rsid w:val="08F503D3"/>
    <w:rsid w:val="08F573A9"/>
    <w:rsid w:val="08F87172"/>
    <w:rsid w:val="08FB4F45"/>
    <w:rsid w:val="08FE03C4"/>
    <w:rsid w:val="09032583"/>
    <w:rsid w:val="0909659D"/>
    <w:rsid w:val="090A147D"/>
    <w:rsid w:val="090E72E7"/>
    <w:rsid w:val="09150BC0"/>
    <w:rsid w:val="091575B0"/>
    <w:rsid w:val="091B3071"/>
    <w:rsid w:val="091B3748"/>
    <w:rsid w:val="091B738F"/>
    <w:rsid w:val="091C59C8"/>
    <w:rsid w:val="091D57A8"/>
    <w:rsid w:val="091E0E27"/>
    <w:rsid w:val="092332D6"/>
    <w:rsid w:val="092477DF"/>
    <w:rsid w:val="0928574D"/>
    <w:rsid w:val="092B0F7E"/>
    <w:rsid w:val="092B521D"/>
    <w:rsid w:val="09307698"/>
    <w:rsid w:val="093211B0"/>
    <w:rsid w:val="09325571"/>
    <w:rsid w:val="09341896"/>
    <w:rsid w:val="09344F1C"/>
    <w:rsid w:val="0937667A"/>
    <w:rsid w:val="09376BEE"/>
    <w:rsid w:val="09382555"/>
    <w:rsid w:val="09382D82"/>
    <w:rsid w:val="09442C22"/>
    <w:rsid w:val="09491AFD"/>
    <w:rsid w:val="094B7D4B"/>
    <w:rsid w:val="094D7BC1"/>
    <w:rsid w:val="094E3A95"/>
    <w:rsid w:val="09507FB1"/>
    <w:rsid w:val="09546DB2"/>
    <w:rsid w:val="0956425D"/>
    <w:rsid w:val="09575DDE"/>
    <w:rsid w:val="095A6208"/>
    <w:rsid w:val="095B2D90"/>
    <w:rsid w:val="095B718D"/>
    <w:rsid w:val="095C000D"/>
    <w:rsid w:val="095F2D7F"/>
    <w:rsid w:val="09604FE0"/>
    <w:rsid w:val="09623004"/>
    <w:rsid w:val="09630C30"/>
    <w:rsid w:val="09657698"/>
    <w:rsid w:val="0968048B"/>
    <w:rsid w:val="09687462"/>
    <w:rsid w:val="096B0AD9"/>
    <w:rsid w:val="096C548A"/>
    <w:rsid w:val="096D02B5"/>
    <w:rsid w:val="096E3BE1"/>
    <w:rsid w:val="096E57E9"/>
    <w:rsid w:val="096F03AA"/>
    <w:rsid w:val="097622A3"/>
    <w:rsid w:val="097A0583"/>
    <w:rsid w:val="097A2C87"/>
    <w:rsid w:val="097C0841"/>
    <w:rsid w:val="097C6373"/>
    <w:rsid w:val="097D463F"/>
    <w:rsid w:val="097F05AA"/>
    <w:rsid w:val="098132DC"/>
    <w:rsid w:val="0985416A"/>
    <w:rsid w:val="098C0797"/>
    <w:rsid w:val="098D46F7"/>
    <w:rsid w:val="09903DDF"/>
    <w:rsid w:val="09933215"/>
    <w:rsid w:val="09992398"/>
    <w:rsid w:val="099C0DE8"/>
    <w:rsid w:val="099E4383"/>
    <w:rsid w:val="09A228BF"/>
    <w:rsid w:val="09A50A5F"/>
    <w:rsid w:val="09A72B45"/>
    <w:rsid w:val="09A72B9E"/>
    <w:rsid w:val="09AB4AF4"/>
    <w:rsid w:val="09AC5268"/>
    <w:rsid w:val="09B03881"/>
    <w:rsid w:val="09B134EE"/>
    <w:rsid w:val="09B43DB9"/>
    <w:rsid w:val="09B631A1"/>
    <w:rsid w:val="09B76651"/>
    <w:rsid w:val="09B9304F"/>
    <w:rsid w:val="09B9626E"/>
    <w:rsid w:val="09B96831"/>
    <w:rsid w:val="09BB1EB0"/>
    <w:rsid w:val="09C12251"/>
    <w:rsid w:val="09C14480"/>
    <w:rsid w:val="09C3283E"/>
    <w:rsid w:val="09CB1BEC"/>
    <w:rsid w:val="09CE7D72"/>
    <w:rsid w:val="09CF3234"/>
    <w:rsid w:val="09D1776C"/>
    <w:rsid w:val="09D53404"/>
    <w:rsid w:val="09DB06C9"/>
    <w:rsid w:val="09DB770B"/>
    <w:rsid w:val="09DC6E23"/>
    <w:rsid w:val="09E05583"/>
    <w:rsid w:val="09E0633F"/>
    <w:rsid w:val="09E438D3"/>
    <w:rsid w:val="09E47194"/>
    <w:rsid w:val="09EA440C"/>
    <w:rsid w:val="09ED581C"/>
    <w:rsid w:val="09EF7CB2"/>
    <w:rsid w:val="09F14E09"/>
    <w:rsid w:val="09F2036D"/>
    <w:rsid w:val="09F21A13"/>
    <w:rsid w:val="09F2569D"/>
    <w:rsid w:val="09F30F19"/>
    <w:rsid w:val="09F75FA7"/>
    <w:rsid w:val="09F81BB2"/>
    <w:rsid w:val="09F92EE5"/>
    <w:rsid w:val="09FE10B5"/>
    <w:rsid w:val="0A013F5E"/>
    <w:rsid w:val="0A032DCD"/>
    <w:rsid w:val="0A051105"/>
    <w:rsid w:val="0A051DBA"/>
    <w:rsid w:val="0A06355A"/>
    <w:rsid w:val="0A08481B"/>
    <w:rsid w:val="0A085E33"/>
    <w:rsid w:val="0A0A2B33"/>
    <w:rsid w:val="0A0D52AA"/>
    <w:rsid w:val="0A1008D3"/>
    <w:rsid w:val="0A11356C"/>
    <w:rsid w:val="0A1150CF"/>
    <w:rsid w:val="0A122D2C"/>
    <w:rsid w:val="0A1266E4"/>
    <w:rsid w:val="0A144958"/>
    <w:rsid w:val="0A16209B"/>
    <w:rsid w:val="0A180605"/>
    <w:rsid w:val="0A1A1458"/>
    <w:rsid w:val="0A1B7EE0"/>
    <w:rsid w:val="0A1C7B34"/>
    <w:rsid w:val="0A1D5CB6"/>
    <w:rsid w:val="0A227283"/>
    <w:rsid w:val="0A252C08"/>
    <w:rsid w:val="0A2614E7"/>
    <w:rsid w:val="0A272344"/>
    <w:rsid w:val="0A312677"/>
    <w:rsid w:val="0A325047"/>
    <w:rsid w:val="0A344113"/>
    <w:rsid w:val="0A356A82"/>
    <w:rsid w:val="0A374E04"/>
    <w:rsid w:val="0A382DAC"/>
    <w:rsid w:val="0A3B2D6B"/>
    <w:rsid w:val="0A3D0A6B"/>
    <w:rsid w:val="0A416359"/>
    <w:rsid w:val="0A4358E1"/>
    <w:rsid w:val="0A4421A1"/>
    <w:rsid w:val="0A4474A1"/>
    <w:rsid w:val="0A4548CB"/>
    <w:rsid w:val="0A4572C7"/>
    <w:rsid w:val="0A4A3D98"/>
    <w:rsid w:val="0A4A4933"/>
    <w:rsid w:val="0A4B2450"/>
    <w:rsid w:val="0A4C6C90"/>
    <w:rsid w:val="0A4D768D"/>
    <w:rsid w:val="0A4E7A2C"/>
    <w:rsid w:val="0A522CA3"/>
    <w:rsid w:val="0A544AEC"/>
    <w:rsid w:val="0A564EBA"/>
    <w:rsid w:val="0A582DD0"/>
    <w:rsid w:val="0A5E3042"/>
    <w:rsid w:val="0A600E9A"/>
    <w:rsid w:val="0A616811"/>
    <w:rsid w:val="0A622C65"/>
    <w:rsid w:val="0A630C2A"/>
    <w:rsid w:val="0A642C38"/>
    <w:rsid w:val="0A672E96"/>
    <w:rsid w:val="0A682C76"/>
    <w:rsid w:val="0A694E8C"/>
    <w:rsid w:val="0A6B6E48"/>
    <w:rsid w:val="0A6C21EE"/>
    <w:rsid w:val="0A6D34EA"/>
    <w:rsid w:val="0A71204A"/>
    <w:rsid w:val="0A727E42"/>
    <w:rsid w:val="0A733F81"/>
    <w:rsid w:val="0A7828DC"/>
    <w:rsid w:val="0A797088"/>
    <w:rsid w:val="0A7B5030"/>
    <w:rsid w:val="0A7D42CF"/>
    <w:rsid w:val="0A7F50DF"/>
    <w:rsid w:val="0A800262"/>
    <w:rsid w:val="0A8011C8"/>
    <w:rsid w:val="0A8222F0"/>
    <w:rsid w:val="0A845335"/>
    <w:rsid w:val="0A8A16BF"/>
    <w:rsid w:val="0A8B5738"/>
    <w:rsid w:val="0A8E1AC7"/>
    <w:rsid w:val="0A907BB5"/>
    <w:rsid w:val="0A940D31"/>
    <w:rsid w:val="0A951ACE"/>
    <w:rsid w:val="0A9656F6"/>
    <w:rsid w:val="0A9673DB"/>
    <w:rsid w:val="0A9A73B0"/>
    <w:rsid w:val="0A9A7656"/>
    <w:rsid w:val="0A9D7F46"/>
    <w:rsid w:val="0A9E76D5"/>
    <w:rsid w:val="0AA638B6"/>
    <w:rsid w:val="0AA8063F"/>
    <w:rsid w:val="0AA81E36"/>
    <w:rsid w:val="0AA8296C"/>
    <w:rsid w:val="0AA94301"/>
    <w:rsid w:val="0AAD1F9A"/>
    <w:rsid w:val="0AB028F7"/>
    <w:rsid w:val="0AB330C4"/>
    <w:rsid w:val="0AB43D8C"/>
    <w:rsid w:val="0ABB70A0"/>
    <w:rsid w:val="0ABC0667"/>
    <w:rsid w:val="0ABC2A08"/>
    <w:rsid w:val="0ABD37DE"/>
    <w:rsid w:val="0ABD4A75"/>
    <w:rsid w:val="0ABE5E95"/>
    <w:rsid w:val="0AC26117"/>
    <w:rsid w:val="0AC70978"/>
    <w:rsid w:val="0AC86B6D"/>
    <w:rsid w:val="0AC95DA0"/>
    <w:rsid w:val="0ACB5764"/>
    <w:rsid w:val="0ACC2969"/>
    <w:rsid w:val="0ACD358E"/>
    <w:rsid w:val="0AD07C41"/>
    <w:rsid w:val="0AD94003"/>
    <w:rsid w:val="0AD95CBF"/>
    <w:rsid w:val="0ADA69BE"/>
    <w:rsid w:val="0AE049A9"/>
    <w:rsid w:val="0AE07448"/>
    <w:rsid w:val="0AE3274E"/>
    <w:rsid w:val="0AE47977"/>
    <w:rsid w:val="0AE61703"/>
    <w:rsid w:val="0AE709D7"/>
    <w:rsid w:val="0AF03EA8"/>
    <w:rsid w:val="0AF40BD6"/>
    <w:rsid w:val="0AF54EF2"/>
    <w:rsid w:val="0AF70511"/>
    <w:rsid w:val="0AF76373"/>
    <w:rsid w:val="0AF8723D"/>
    <w:rsid w:val="0AF95731"/>
    <w:rsid w:val="0AF96784"/>
    <w:rsid w:val="0AFB66B1"/>
    <w:rsid w:val="0AFC20F4"/>
    <w:rsid w:val="0AFC320B"/>
    <w:rsid w:val="0AFC72F9"/>
    <w:rsid w:val="0AFE74C1"/>
    <w:rsid w:val="0AFF7D44"/>
    <w:rsid w:val="0B027DB5"/>
    <w:rsid w:val="0B033A4F"/>
    <w:rsid w:val="0B051B57"/>
    <w:rsid w:val="0B074D53"/>
    <w:rsid w:val="0B084C7C"/>
    <w:rsid w:val="0B0A5865"/>
    <w:rsid w:val="0B0B1E5C"/>
    <w:rsid w:val="0B0B37EA"/>
    <w:rsid w:val="0B0C6562"/>
    <w:rsid w:val="0B147E15"/>
    <w:rsid w:val="0B164A70"/>
    <w:rsid w:val="0B1B6D98"/>
    <w:rsid w:val="0B1C15F7"/>
    <w:rsid w:val="0B1D3028"/>
    <w:rsid w:val="0B202E3B"/>
    <w:rsid w:val="0B2126F6"/>
    <w:rsid w:val="0B21437B"/>
    <w:rsid w:val="0B226E26"/>
    <w:rsid w:val="0B296835"/>
    <w:rsid w:val="0B2A55DD"/>
    <w:rsid w:val="0B2D1CC3"/>
    <w:rsid w:val="0B3E1085"/>
    <w:rsid w:val="0B427FD2"/>
    <w:rsid w:val="0B434100"/>
    <w:rsid w:val="0B49278B"/>
    <w:rsid w:val="0B49572D"/>
    <w:rsid w:val="0B4B4C1D"/>
    <w:rsid w:val="0B4C3F70"/>
    <w:rsid w:val="0B4D1056"/>
    <w:rsid w:val="0B4D347A"/>
    <w:rsid w:val="0B4D633A"/>
    <w:rsid w:val="0B4D743D"/>
    <w:rsid w:val="0B527254"/>
    <w:rsid w:val="0B570FBD"/>
    <w:rsid w:val="0B594CD6"/>
    <w:rsid w:val="0B5E1594"/>
    <w:rsid w:val="0B5F48B0"/>
    <w:rsid w:val="0B623FC7"/>
    <w:rsid w:val="0B665832"/>
    <w:rsid w:val="0B680E96"/>
    <w:rsid w:val="0B683216"/>
    <w:rsid w:val="0B68371A"/>
    <w:rsid w:val="0B6B03BC"/>
    <w:rsid w:val="0B6B33BE"/>
    <w:rsid w:val="0B6F24D6"/>
    <w:rsid w:val="0B6F3AC4"/>
    <w:rsid w:val="0B6F6D3E"/>
    <w:rsid w:val="0B7076DC"/>
    <w:rsid w:val="0B72290A"/>
    <w:rsid w:val="0B75095E"/>
    <w:rsid w:val="0B761ED7"/>
    <w:rsid w:val="0B765D08"/>
    <w:rsid w:val="0B780001"/>
    <w:rsid w:val="0B7A1ADA"/>
    <w:rsid w:val="0B7A51E1"/>
    <w:rsid w:val="0B7B4A8F"/>
    <w:rsid w:val="0B7E72BB"/>
    <w:rsid w:val="0B8436A4"/>
    <w:rsid w:val="0B850F40"/>
    <w:rsid w:val="0B872C03"/>
    <w:rsid w:val="0B883F0B"/>
    <w:rsid w:val="0B8A124C"/>
    <w:rsid w:val="0B8B3992"/>
    <w:rsid w:val="0B8C2D1E"/>
    <w:rsid w:val="0B95500F"/>
    <w:rsid w:val="0B965C0C"/>
    <w:rsid w:val="0B98330C"/>
    <w:rsid w:val="0B9B3B28"/>
    <w:rsid w:val="0B9C2FFE"/>
    <w:rsid w:val="0B9D1D9D"/>
    <w:rsid w:val="0B9D26D0"/>
    <w:rsid w:val="0BA47DAE"/>
    <w:rsid w:val="0BA55A0C"/>
    <w:rsid w:val="0BA615F2"/>
    <w:rsid w:val="0BA94900"/>
    <w:rsid w:val="0BAA0237"/>
    <w:rsid w:val="0BAA4BDC"/>
    <w:rsid w:val="0BAD16B5"/>
    <w:rsid w:val="0BAD3916"/>
    <w:rsid w:val="0BAD6524"/>
    <w:rsid w:val="0BAD653F"/>
    <w:rsid w:val="0BB12BF0"/>
    <w:rsid w:val="0BB33C6C"/>
    <w:rsid w:val="0BB446DC"/>
    <w:rsid w:val="0BB47D75"/>
    <w:rsid w:val="0BB6725A"/>
    <w:rsid w:val="0BB872A3"/>
    <w:rsid w:val="0BBA0EDE"/>
    <w:rsid w:val="0BBA17C3"/>
    <w:rsid w:val="0BBE559F"/>
    <w:rsid w:val="0BC05657"/>
    <w:rsid w:val="0BC13B1E"/>
    <w:rsid w:val="0BC568EC"/>
    <w:rsid w:val="0BC60849"/>
    <w:rsid w:val="0BC71A34"/>
    <w:rsid w:val="0BC76191"/>
    <w:rsid w:val="0BC76A96"/>
    <w:rsid w:val="0BC87FF3"/>
    <w:rsid w:val="0BCC62C3"/>
    <w:rsid w:val="0BCE407C"/>
    <w:rsid w:val="0BCF71A7"/>
    <w:rsid w:val="0BD05A39"/>
    <w:rsid w:val="0BD20116"/>
    <w:rsid w:val="0BD2508D"/>
    <w:rsid w:val="0BD26CFF"/>
    <w:rsid w:val="0BD846E1"/>
    <w:rsid w:val="0BDB4C7A"/>
    <w:rsid w:val="0BE02FD7"/>
    <w:rsid w:val="0BE039EE"/>
    <w:rsid w:val="0BE551AF"/>
    <w:rsid w:val="0BE60B28"/>
    <w:rsid w:val="0BF2206F"/>
    <w:rsid w:val="0BF43C5B"/>
    <w:rsid w:val="0BF45687"/>
    <w:rsid w:val="0BF6263E"/>
    <w:rsid w:val="0C002FE0"/>
    <w:rsid w:val="0C012AC5"/>
    <w:rsid w:val="0C027CC5"/>
    <w:rsid w:val="0C04344D"/>
    <w:rsid w:val="0C045693"/>
    <w:rsid w:val="0C054545"/>
    <w:rsid w:val="0C06470E"/>
    <w:rsid w:val="0C0A5AB0"/>
    <w:rsid w:val="0C0D46FF"/>
    <w:rsid w:val="0C0E634B"/>
    <w:rsid w:val="0C0F6443"/>
    <w:rsid w:val="0C162642"/>
    <w:rsid w:val="0C167FF7"/>
    <w:rsid w:val="0C1725EF"/>
    <w:rsid w:val="0C1902C7"/>
    <w:rsid w:val="0C19794B"/>
    <w:rsid w:val="0C1C15FF"/>
    <w:rsid w:val="0C1C2A11"/>
    <w:rsid w:val="0C1E5B1B"/>
    <w:rsid w:val="0C1E67E0"/>
    <w:rsid w:val="0C232E91"/>
    <w:rsid w:val="0C241B33"/>
    <w:rsid w:val="0C267109"/>
    <w:rsid w:val="0C280090"/>
    <w:rsid w:val="0C2B13B2"/>
    <w:rsid w:val="0C2D629D"/>
    <w:rsid w:val="0C2D6960"/>
    <w:rsid w:val="0C3072D1"/>
    <w:rsid w:val="0C3212C8"/>
    <w:rsid w:val="0C3255DF"/>
    <w:rsid w:val="0C343898"/>
    <w:rsid w:val="0C390712"/>
    <w:rsid w:val="0C3A1E8C"/>
    <w:rsid w:val="0C3F28BE"/>
    <w:rsid w:val="0C4149B4"/>
    <w:rsid w:val="0C4167A3"/>
    <w:rsid w:val="0C475D68"/>
    <w:rsid w:val="0C4837ED"/>
    <w:rsid w:val="0C485F37"/>
    <w:rsid w:val="0C494243"/>
    <w:rsid w:val="0C4E097A"/>
    <w:rsid w:val="0C5229C2"/>
    <w:rsid w:val="0C525358"/>
    <w:rsid w:val="0C5255B3"/>
    <w:rsid w:val="0C533F97"/>
    <w:rsid w:val="0C54340F"/>
    <w:rsid w:val="0C5564F0"/>
    <w:rsid w:val="0C56680C"/>
    <w:rsid w:val="0C5838DE"/>
    <w:rsid w:val="0C5B19E3"/>
    <w:rsid w:val="0C5F517E"/>
    <w:rsid w:val="0C66262F"/>
    <w:rsid w:val="0C670B09"/>
    <w:rsid w:val="0C67453E"/>
    <w:rsid w:val="0C693E98"/>
    <w:rsid w:val="0C6C7158"/>
    <w:rsid w:val="0C6E0B1E"/>
    <w:rsid w:val="0C72046E"/>
    <w:rsid w:val="0C79731C"/>
    <w:rsid w:val="0C7B4BBA"/>
    <w:rsid w:val="0C7B5AC1"/>
    <w:rsid w:val="0C7D2F96"/>
    <w:rsid w:val="0C7F18E3"/>
    <w:rsid w:val="0C7F7185"/>
    <w:rsid w:val="0C8772C3"/>
    <w:rsid w:val="0C8B7D9E"/>
    <w:rsid w:val="0C8C077D"/>
    <w:rsid w:val="0C8C7E74"/>
    <w:rsid w:val="0C8D751B"/>
    <w:rsid w:val="0C9730F4"/>
    <w:rsid w:val="0C9A68C5"/>
    <w:rsid w:val="0C9D413C"/>
    <w:rsid w:val="0C9F5E52"/>
    <w:rsid w:val="0CA0211B"/>
    <w:rsid w:val="0CA542D4"/>
    <w:rsid w:val="0CA54458"/>
    <w:rsid w:val="0CA57D0C"/>
    <w:rsid w:val="0CAB47B4"/>
    <w:rsid w:val="0CAB52F0"/>
    <w:rsid w:val="0CAD3B10"/>
    <w:rsid w:val="0CAE6029"/>
    <w:rsid w:val="0CB04551"/>
    <w:rsid w:val="0CB04C6D"/>
    <w:rsid w:val="0CB20E64"/>
    <w:rsid w:val="0CB56AC0"/>
    <w:rsid w:val="0CB67489"/>
    <w:rsid w:val="0CB965FD"/>
    <w:rsid w:val="0CBD43D9"/>
    <w:rsid w:val="0CBE1ECE"/>
    <w:rsid w:val="0CC11888"/>
    <w:rsid w:val="0CC320F8"/>
    <w:rsid w:val="0CC7509F"/>
    <w:rsid w:val="0CC93BA5"/>
    <w:rsid w:val="0CC9633B"/>
    <w:rsid w:val="0CCA603E"/>
    <w:rsid w:val="0CCC5378"/>
    <w:rsid w:val="0CCC748E"/>
    <w:rsid w:val="0CCC76DC"/>
    <w:rsid w:val="0CCD7E25"/>
    <w:rsid w:val="0CD15189"/>
    <w:rsid w:val="0CD36B5E"/>
    <w:rsid w:val="0CDA63A0"/>
    <w:rsid w:val="0CDC2707"/>
    <w:rsid w:val="0CDE39CF"/>
    <w:rsid w:val="0CE13153"/>
    <w:rsid w:val="0CE13E5A"/>
    <w:rsid w:val="0CE154F7"/>
    <w:rsid w:val="0CE2487C"/>
    <w:rsid w:val="0CE532B1"/>
    <w:rsid w:val="0CE643AA"/>
    <w:rsid w:val="0CE735EC"/>
    <w:rsid w:val="0CE759D1"/>
    <w:rsid w:val="0CE77D91"/>
    <w:rsid w:val="0CF34D45"/>
    <w:rsid w:val="0CF35562"/>
    <w:rsid w:val="0CF50C9F"/>
    <w:rsid w:val="0CF6392F"/>
    <w:rsid w:val="0CF96740"/>
    <w:rsid w:val="0CFA4C16"/>
    <w:rsid w:val="0CFB429A"/>
    <w:rsid w:val="0CFB68B7"/>
    <w:rsid w:val="0CFD655D"/>
    <w:rsid w:val="0D006481"/>
    <w:rsid w:val="0D021152"/>
    <w:rsid w:val="0D026A60"/>
    <w:rsid w:val="0D03265A"/>
    <w:rsid w:val="0D035838"/>
    <w:rsid w:val="0D06160B"/>
    <w:rsid w:val="0D06388A"/>
    <w:rsid w:val="0D06439B"/>
    <w:rsid w:val="0D07155C"/>
    <w:rsid w:val="0D087900"/>
    <w:rsid w:val="0D087D34"/>
    <w:rsid w:val="0D0B4A46"/>
    <w:rsid w:val="0D0D1EA9"/>
    <w:rsid w:val="0D0E35A9"/>
    <w:rsid w:val="0D0F2894"/>
    <w:rsid w:val="0D10469C"/>
    <w:rsid w:val="0D110FFC"/>
    <w:rsid w:val="0D134C34"/>
    <w:rsid w:val="0D137236"/>
    <w:rsid w:val="0D18468A"/>
    <w:rsid w:val="0D194D72"/>
    <w:rsid w:val="0D1A00B8"/>
    <w:rsid w:val="0D1A1C09"/>
    <w:rsid w:val="0D1B7D6E"/>
    <w:rsid w:val="0D1E2F85"/>
    <w:rsid w:val="0D1F692C"/>
    <w:rsid w:val="0D20122E"/>
    <w:rsid w:val="0D222C79"/>
    <w:rsid w:val="0D227941"/>
    <w:rsid w:val="0D2550DC"/>
    <w:rsid w:val="0D273D3C"/>
    <w:rsid w:val="0D2875F9"/>
    <w:rsid w:val="0D2C5D74"/>
    <w:rsid w:val="0D3125D5"/>
    <w:rsid w:val="0D36488E"/>
    <w:rsid w:val="0D364A36"/>
    <w:rsid w:val="0D3661D8"/>
    <w:rsid w:val="0D3726B6"/>
    <w:rsid w:val="0D384267"/>
    <w:rsid w:val="0D387021"/>
    <w:rsid w:val="0D392D96"/>
    <w:rsid w:val="0D3A17D1"/>
    <w:rsid w:val="0D3B7FFB"/>
    <w:rsid w:val="0D3D6E70"/>
    <w:rsid w:val="0D3E2FCB"/>
    <w:rsid w:val="0D3E7C8A"/>
    <w:rsid w:val="0D4000D8"/>
    <w:rsid w:val="0D401E98"/>
    <w:rsid w:val="0D412571"/>
    <w:rsid w:val="0D444180"/>
    <w:rsid w:val="0D451FFD"/>
    <w:rsid w:val="0D456FC2"/>
    <w:rsid w:val="0D470180"/>
    <w:rsid w:val="0D4771ED"/>
    <w:rsid w:val="0D4848E8"/>
    <w:rsid w:val="0D4A57D2"/>
    <w:rsid w:val="0D510CE7"/>
    <w:rsid w:val="0D540849"/>
    <w:rsid w:val="0D580E49"/>
    <w:rsid w:val="0D582A35"/>
    <w:rsid w:val="0D5D2BAE"/>
    <w:rsid w:val="0D5F7FFE"/>
    <w:rsid w:val="0D653586"/>
    <w:rsid w:val="0D656BBD"/>
    <w:rsid w:val="0D684E00"/>
    <w:rsid w:val="0D6C5720"/>
    <w:rsid w:val="0D6F6653"/>
    <w:rsid w:val="0D700150"/>
    <w:rsid w:val="0D745D16"/>
    <w:rsid w:val="0D7548AD"/>
    <w:rsid w:val="0D7754EC"/>
    <w:rsid w:val="0D780E37"/>
    <w:rsid w:val="0D782BEC"/>
    <w:rsid w:val="0D7D2965"/>
    <w:rsid w:val="0D7D63D4"/>
    <w:rsid w:val="0D802FC4"/>
    <w:rsid w:val="0D8209F0"/>
    <w:rsid w:val="0D836826"/>
    <w:rsid w:val="0D8465BE"/>
    <w:rsid w:val="0D85153A"/>
    <w:rsid w:val="0D857F83"/>
    <w:rsid w:val="0D890470"/>
    <w:rsid w:val="0D8B4B17"/>
    <w:rsid w:val="0D8E5D33"/>
    <w:rsid w:val="0D91437C"/>
    <w:rsid w:val="0D924527"/>
    <w:rsid w:val="0D92464A"/>
    <w:rsid w:val="0D941F6C"/>
    <w:rsid w:val="0D95120C"/>
    <w:rsid w:val="0D9A41C3"/>
    <w:rsid w:val="0D9C2A04"/>
    <w:rsid w:val="0DA12CC6"/>
    <w:rsid w:val="0DA43B7C"/>
    <w:rsid w:val="0DAE7716"/>
    <w:rsid w:val="0DAF09EA"/>
    <w:rsid w:val="0DB329C1"/>
    <w:rsid w:val="0DB7114A"/>
    <w:rsid w:val="0DB86F0B"/>
    <w:rsid w:val="0DB90C63"/>
    <w:rsid w:val="0DBA221B"/>
    <w:rsid w:val="0DBB52A1"/>
    <w:rsid w:val="0DBD193B"/>
    <w:rsid w:val="0DBE1D38"/>
    <w:rsid w:val="0DBF2CAB"/>
    <w:rsid w:val="0DBF5EB1"/>
    <w:rsid w:val="0DC710DF"/>
    <w:rsid w:val="0DC72682"/>
    <w:rsid w:val="0DC87A03"/>
    <w:rsid w:val="0DCB7CCB"/>
    <w:rsid w:val="0DCD6272"/>
    <w:rsid w:val="0DD042BE"/>
    <w:rsid w:val="0DD11DF0"/>
    <w:rsid w:val="0DD31121"/>
    <w:rsid w:val="0DD60BAC"/>
    <w:rsid w:val="0DD6618A"/>
    <w:rsid w:val="0DD6783A"/>
    <w:rsid w:val="0DD71B6C"/>
    <w:rsid w:val="0DD74918"/>
    <w:rsid w:val="0DD75F94"/>
    <w:rsid w:val="0DDA7765"/>
    <w:rsid w:val="0DDE42CF"/>
    <w:rsid w:val="0DE11112"/>
    <w:rsid w:val="0DE64C49"/>
    <w:rsid w:val="0DE675EB"/>
    <w:rsid w:val="0DEB580B"/>
    <w:rsid w:val="0DEB6A9B"/>
    <w:rsid w:val="0DEE727D"/>
    <w:rsid w:val="0DEF2FCF"/>
    <w:rsid w:val="0DF01547"/>
    <w:rsid w:val="0DF062EA"/>
    <w:rsid w:val="0DF30ACB"/>
    <w:rsid w:val="0DF44CE2"/>
    <w:rsid w:val="0DF46D3E"/>
    <w:rsid w:val="0DF77D82"/>
    <w:rsid w:val="0DF9649E"/>
    <w:rsid w:val="0DFB41B4"/>
    <w:rsid w:val="0DFD0687"/>
    <w:rsid w:val="0DFD0BEC"/>
    <w:rsid w:val="0DFD0F2F"/>
    <w:rsid w:val="0E001A18"/>
    <w:rsid w:val="0E0201C2"/>
    <w:rsid w:val="0E091D88"/>
    <w:rsid w:val="0E096C18"/>
    <w:rsid w:val="0E0A1CDE"/>
    <w:rsid w:val="0E0B079B"/>
    <w:rsid w:val="0E0C493D"/>
    <w:rsid w:val="0E12144A"/>
    <w:rsid w:val="0E130B8D"/>
    <w:rsid w:val="0E1534C0"/>
    <w:rsid w:val="0E172B0B"/>
    <w:rsid w:val="0E19077C"/>
    <w:rsid w:val="0E1E0896"/>
    <w:rsid w:val="0E1F7752"/>
    <w:rsid w:val="0E2410FB"/>
    <w:rsid w:val="0E24444D"/>
    <w:rsid w:val="0E2507D1"/>
    <w:rsid w:val="0E256942"/>
    <w:rsid w:val="0E2612AE"/>
    <w:rsid w:val="0E285D69"/>
    <w:rsid w:val="0E2A264A"/>
    <w:rsid w:val="0E2D6AA2"/>
    <w:rsid w:val="0E2E37D9"/>
    <w:rsid w:val="0E33592A"/>
    <w:rsid w:val="0E393243"/>
    <w:rsid w:val="0E3C31EC"/>
    <w:rsid w:val="0E3C565A"/>
    <w:rsid w:val="0E41362F"/>
    <w:rsid w:val="0E4229A8"/>
    <w:rsid w:val="0E427714"/>
    <w:rsid w:val="0E456359"/>
    <w:rsid w:val="0E49669F"/>
    <w:rsid w:val="0E4C3F09"/>
    <w:rsid w:val="0E4D18D2"/>
    <w:rsid w:val="0E504EE7"/>
    <w:rsid w:val="0E525125"/>
    <w:rsid w:val="0E52675F"/>
    <w:rsid w:val="0E5470FD"/>
    <w:rsid w:val="0E56162A"/>
    <w:rsid w:val="0E563510"/>
    <w:rsid w:val="0E5A15B3"/>
    <w:rsid w:val="0E5B2C37"/>
    <w:rsid w:val="0E5C4F44"/>
    <w:rsid w:val="0E5F4BB4"/>
    <w:rsid w:val="0E6003CA"/>
    <w:rsid w:val="0E634A54"/>
    <w:rsid w:val="0E636614"/>
    <w:rsid w:val="0E680C93"/>
    <w:rsid w:val="0E6929B9"/>
    <w:rsid w:val="0E697244"/>
    <w:rsid w:val="0E6A658E"/>
    <w:rsid w:val="0E6C5187"/>
    <w:rsid w:val="0E6F15A6"/>
    <w:rsid w:val="0E741AB3"/>
    <w:rsid w:val="0E7503DD"/>
    <w:rsid w:val="0E795FD0"/>
    <w:rsid w:val="0E796DD3"/>
    <w:rsid w:val="0E7A1FD4"/>
    <w:rsid w:val="0E7A55A2"/>
    <w:rsid w:val="0E7B37F3"/>
    <w:rsid w:val="0E7E26E1"/>
    <w:rsid w:val="0E7E539B"/>
    <w:rsid w:val="0E7F62DE"/>
    <w:rsid w:val="0E857FFA"/>
    <w:rsid w:val="0E8A57C1"/>
    <w:rsid w:val="0E8C0EA8"/>
    <w:rsid w:val="0E8D4784"/>
    <w:rsid w:val="0E900D24"/>
    <w:rsid w:val="0E9141F2"/>
    <w:rsid w:val="0E9533D2"/>
    <w:rsid w:val="0E96013E"/>
    <w:rsid w:val="0E961AAD"/>
    <w:rsid w:val="0E966AFE"/>
    <w:rsid w:val="0E9A4ADE"/>
    <w:rsid w:val="0E9D5639"/>
    <w:rsid w:val="0E9E08E4"/>
    <w:rsid w:val="0E9E61C1"/>
    <w:rsid w:val="0E9E6745"/>
    <w:rsid w:val="0EA34F67"/>
    <w:rsid w:val="0EAB140B"/>
    <w:rsid w:val="0EB2003B"/>
    <w:rsid w:val="0EB3765B"/>
    <w:rsid w:val="0EB50E15"/>
    <w:rsid w:val="0EB83C01"/>
    <w:rsid w:val="0EB922D5"/>
    <w:rsid w:val="0EB93127"/>
    <w:rsid w:val="0EB96821"/>
    <w:rsid w:val="0EBB0919"/>
    <w:rsid w:val="0EBC7966"/>
    <w:rsid w:val="0EBD010F"/>
    <w:rsid w:val="0EC55CBE"/>
    <w:rsid w:val="0EC71954"/>
    <w:rsid w:val="0EC84432"/>
    <w:rsid w:val="0ECB6F0D"/>
    <w:rsid w:val="0ECD26C6"/>
    <w:rsid w:val="0ECD5A3A"/>
    <w:rsid w:val="0ED012EB"/>
    <w:rsid w:val="0ED2388E"/>
    <w:rsid w:val="0EDA5403"/>
    <w:rsid w:val="0EDC351C"/>
    <w:rsid w:val="0EDD69D9"/>
    <w:rsid w:val="0EDF3839"/>
    <w:rsid w:val="0EE058DE"/>
    <w:rsid w:val="0EE30A45"/>
    <w:rsid w:val="0EE51506"/>
    <w:rsid w:val="0EE812D0"/>
    <w:rsid w:val="0EF32F02"/>
    <w:rsid w:val="0EF353A6"/>
    <w:rsid w:val="0EF7304A"/>
    <w:rsid w:val="0EF9631F"/>
    <w:rsid w:val="0EFA1153"/>
    <w:rsid w:val="0EFB12D7"/>
    <w:rsid w:val="0EFC0DC3"/>
    <w:rsid w:val="0F0053BA"/>
    <w:rsid w:val="0F01764D"/>
    <w:rsid w:val="0F0244AA"/>
    <w:rsid w:val="0F030DF0"/>
    <w:rsid w:val="0F0466B9"/>
    <w:rsid w:val="0F06019C"/>
    <w:rsid w:val="0F0D2CA5"/>
    <w:rsid w:val="0F0D7EC4"/>
    <w:rsid w:val="0F0E31C8"/>
    <w:rsid w:val="0F0F2506"/>
    <w:rsid w:val="0F0F2E30"/>
    <w:rsid w:val="0F114474"/>
    <w:rsid w:val="0F145641"/>
    <w:rsid w:val="0F1739AA"/>
    <w:rsid w:val="0F1A7AC2"/>
    <w:rsid w:val="0F1D16E3"/>
    <w:rsid w:val="0F1F18BC"/>
    <w:rsid w:val="0F2104F3"/>
    <w:rsid w:val="0F2374E9"/>
    <w:rsid w:val="0F2720CA"/>
    <w:rsid w:val="0F274416"/>
    <w:rsid w:val="0F2B2597"/>
    <w:rsid w:val="0F2D61D3"/>
    <w:rsid w:val="0F2D6C0F"/>
    <w:rsid w:val="0F2E07C1"/>
    <w:rsid w:val="0F2E2FD6"/>
    <w:rsid w:val="0F2E457E"/>
    <w:rsid w:val="0F2E685F"/>
    <w:rsid w:val="0F32532D"/>
    <w:rsid w:val="0F346638"/>
    <w:rsid w:val="0F3543D1"/>
    <w:rsid w:val="0F3604B8"/>
    <w:rsid w:val="0F374855"/>
    <w:rsid w:val="0F3811C3"/>
    <w:rsid w:val="0F390651"/>
    <w:rsid w:val="0F391939"/>
    <w:rsid w:val="0F3B3326"/>
    <w:rsid w:val="0F3F29C9"/>
    <w:rsid w:val="0F3F3AF1"/>
    <w:rsid w:val="0F400235"/>
    <w:rsid w:val="0F415B85"/>
    <w:rsid w:val="0F433D90"/>
    <w:rsid w:val="0F4411AA"/>
    <w:rsid w:val="0F4459DC"/>
    <w:rsid w:val="0F44735D"/>
    <w:rsid w:val="0F4938EF"/>
    <w:rsid w:val="0F4D209E"/>
    <w:rsid w:val="0F4D423B"/>
    <w:rsid w:val="0F4E45E1"/>
    <w:rsid w:val="0F5145EB"/>
    <w:rsid w:val="0F584161"/>
    <w:rsid w:val="0F5A0934"/>
    <w:rsid w:val="0F600DE6"/>
    <w:rsid w:val="0F606109"/>
    <w:rsid w:val="0F6115AB"/>
    <w:rsid w:val="0F61768D"/>
    <w:rsid w:val="0F646620"/>
    <w:rsid w:val="0F652E2D"/>
    <w:rsid w:val="0F663DC7"/>
    <w:rsid w:val="0F6B2908"/>
    <w:rsid w:val="0F6C61EE"/>
    <w:rsid w:val="0F711846"/>
    <w:rsid w:val="0F720659"/>
    <w:rsid w:val="0F720AFA"/>
    <w:rsid w:val="0F736A0B"/>
    <w:rsid w:val="0F740295"/>
    <w:rsid w:val="0F740DF8"/>
    <w:rsid w:val="0F745069"/>
    <w:rsid w:val="0F766A9A"/>
    <w:rsid w:val="0F796F9A"/>
    <w:rsid w:val="0F7978FF"/>
    <w:rsid w:val="0F7E1A87"/>
    <w:rsid w:val="0F7E2D73"/>
    <w:rsid w:val="0F824842"/>
    <w:rsid w:val="0F8747F9"/>
    <w:rsid w:val="0F8826AC"/>
    <w:rsid w:val="0F8952FB"/>
    <w:rsid w:val="0F8A56FB"/>
    <w:rsid w:val="0F8D2ECB"/>
    <w:rsid w:val="0F8E7F3C"/>
    <w:rsid w:val="0F913C7B"/>
    <w:rsid w:val="0F927512"/>
    <w:rsid w:val="0F971115"/>
    <w:rsid w:val="0F9C4BB1"/>
    <w:rsid w:val="0F9C5164"/>
    <w:rsid w:val="0F9E400F"/>
    <w:rsid w:val="0FA236C4"/>
    <w:rsid w:val="0FA602DF"/>
    <w:rsid w:val="0FA6120E"/>
    <w:rsid w:val="0FAC6C15"/>
    <w:rsid w:val="0FAF2F4B"/>
    <w:rsid w:val="0FB06A48"/>
    <w:rsid w:val="0FB133DC"/>
    <w:rsid w:val="0FB70326"/>
    <w:rsid w:val="0FB860AB"/>
    <w:rsid w:val="0FBA09C3"/>
    <w:rsid w:val="0FBF46F4"/>
    <w:rsid w:val="0FBF6E1F"/>
    <w:rsid w:val="0FC00BCC"/>
    <w:rsid w:val="0FC45479"/>
    <w:rsid w:val="0FCA206B"/>
    <w:rsid w:val="0FCA77A7"/>
    <w:rsid w:val="0FCE6738"/>
    <w:rsid w:val="0FCF5365"/>
    <w:rsid w:val="0FD03187"/>
    <w:rsid w:val="0FD33638"/>
    <w:rsid w:val="0FD54BE4"/>
    <w:rsid w:val="0FD825C6"/>
    <w:rsid w:val="0FDC5323"/>
    <w:rsid w:val="0FDE7E5F"/>
    <w:rsid w:val="0FDF09AD"/>
    <w:rsid w:val="0FE0474D"/>
    <w:rsid w:val="0FE217EA"/>
    <w:rsid w:val="0FE5405D"/>
    <w:rsid w:val="0FE6314F"/>
    <w:rsid w:val="0FE94511"/>
    <w:rsid w:val="0FED6C02"/>
    <w:rsid w:val="0FF10F44"/>
    <w:rsid w:val="0FFB5396"/>
    <w:rsid w:val="100042CD"/>
    <w:rsid w:val="10011F81"/>
    <w:rsid w:val="10020B12"/>
    <w:rsid w:val="10076247"/>
    <w:rsid w:val="1009082B"/>
    <w:rsid w:val="100E684C"/>
    <w:rsid w:val="100F4D62"/>
    <w:rsid w:val="10100033"/>
    <w:rsid w:val="10145186"/>
    <w:rsid w:val="1015358F"/>
    <w:rsid w:val="10185E9F"/>
    <w:rsid w:val="101941F0"/>
    <w:rsid w:val="101F0DCF"/>
    <w:rsid w:val="101F3FAA"/>
    <w:rsid w:val="10211EEA"/>
    <w:rsid w:val="10233A81"/>
    <w:rsid w:val="1026225A"/>
    <w:rsid w:val="10262AE6"/>
    <w:rsid w:val="1027175C"/>
    <w:rsid w:val="10290AED"/>
    <w:rsid w:val="10296C0F"/>
    <w:rsid w:val="102A5FAC"/>
    <w:rsid w:val="102C6E69"/>
    <w:rsid w:val="103051D1"/>
    <w:rsid w:val="10311FC3"/>
    <w:rsid w:val="10313AAC"/>
    <w:rsid w:val="10334B84"/>
    <w:rsid w:val="1037383D"/>
    <w:rsid w:val="10383CD3"/>
    <w:rsid w:val="10387ACE"/>
    <w:rsid w:val="103A321C"/>
    <w:rsid w:val="103A55D7"/>
    <w:rsid w:val="103C7AFB"/>
    <w:rsid w:val="103D0889"/>
    <w:rsid w:val="103F764E"/>
    <w:rsid w:val="10415F00"/>
    <w:rsid w:val="10427785"/>
    <w:rsid w:val="104436A6"/>
    <w:rsid w:val="10454003"/>
    <w:rsid w:val="1047100D"/>
    <w:rsid w:val="104C5084"/>
    <w:rsid w:val="104E71CB"/>
    <w:rsid w:val="10541BA8"/>
    <w:rsid w:val="105614D7"/>
    <w:rsid w:val="105837E3"/>
    <w:rsid w:val="10583EAC"/>
    <w:rsid w:val="10593667"/>
    <w:rsid w:val="105A38AE"/>
    <w:rsid w:val="105A5681"/>
    <w:rsid w:val="105C76FB"/>
    <w:rsid w:val="105E4052"/>
    <w:rsid w:val="105E5E1E"/>
    <w:rsid w:val="105F74F3"/>
    <w:rsid w:val="10651EAE"/>
    <w:rsid w:val="106A3914"/>
    <w:rsid w:val="106C42BD"/>
    <w:rsid w:val="106D2E5B"/>
    <w:rsid w:val="10705ED2"/>
    <w:rsid w:val="107074BA"/>
    <w:rsid w:val="1070755A"/>
    <w:rsid w:val="1072107E"/>
    <w:rsid w:val="10721A68"/>
    <w:rsid w:val="107A6604"/>
    <w:rsid w:val="107D35CD"/>
    <w:rsid w:val="107D6823"/>
    <w:rsid w:val="10805527"/>
    <w:rsid w:val="10817014"/>
    <w:rsid w:val="10820FB1"/>
    <w:rsid w:val="10836473"/>
    <w:rsid w:val="108B5581"/>
    <w:rsid w:val="10923011"/>
    <w:rsid w:val="1094037B"/>
    <w:rsid w:val="10952D3C"/>
    <w:rsid w:val="109B76E7"/>
    <w:rsid w:val="109C51A9"/>
    <w:rsid w:val="109D063E"/>
    <w:rsid w:val="109D58F1"/>
    <w:rsid w:val="109F533A"/>
    <w:rsid w:val="10A41E20"/>
    <w:rsid w:val="10A5797F"/>
    <w:rsid w:val="10AC139F"/>
    <w:rsid w:val="10AF4F7C"/>
    <w:rsid w:val="10B31715"/>
    <w:rsid w:val="10B42FAD"/>
    <w:rsid w:val="10B44855"/>
    <w:rsid w:val="10B52291"/>
    <w:rsid w:val="10B77308"/>
    <w:rsid w:val="10B819EE"/>
    <w:rsid w:val="10B9360A"/>
    <w:rsid w:val="10BA49CD"/>
    <w:rsid w:val="10BD36D3"/>
    <w:rsid w:val="10BD5045"/>
    <w:rsid w:val="10BF2596"/>
    <w:rsid w:val="10C33E22"/>
    <w:rsid w:val="10C54956"/>
    <w:rsid w:val="10C66A80"/>
    <w:rsid w:val="10C82606"/>
    <w:rsid w:val="10CA1C8D"/>
    <w:rsid w:val="10CA22A8"/>
    <w:rsid w:val="10CA4823"/>
    <w:rsid w:val="10CB16DF"/>
    <w:rsid w:val="10CC2E3F"/>
    <w:rsid w:val="10CF42B5"/>
    <w:rsid w:val="10D54540"/>
    <w:rsid w:val="10D70D79"/>
    <w:rsid w:val="10D90C04"/>
    <w:rsid w:val="10E55C0A"/>
    <w:rsid w:val="10E90796"/>
    <w:rsid w:val="10E92CC9"/>
    <w:rsid w:val="10EA19C6"/>
    <w:rsid w:val="10EF4034"/>
    <w:rsid w:val="10F34B22"/>
    <w:rsid w:val="10F55A4B"/>
    <w:rsid w:val="10F61C18"/>
    <w:rsid w:val="10FA0722"/>
    <w:rsid w:val="10FB6459"/>
    <w:rsid w:val="10FC522A"/>
    <w:rsid w:val="10FF479D"/>
    <w:rsid w:val="110127EF"/>
    <w:rsid w:val="11054794"/>
    <w:rsid w:val="11055FB2"/>
    <w:rsid w:val="110A5BF5"/>
    <w:rsid w:val="110C48E3"/>
    <w:rsid w:val="111215DD"/>
    <w:rsid w:val="11137E58"/>
    <w:rsid w:val="1114543C"/>
    <w:rsid w:val="11185E6F"/>
    <w:rsid w:val="11187DEF"/>
    <w:rsid w:val="111C16CB"/>
    <w:rsid w:val="11215833"/>
    <w:rsid w:val="1123536A"/>
    <w:rsid w:val="11257007"/>
    <w:rsid w:val="11284478"/>
    <w:rsid w:val="11293669"/>
    <w:rsid w:val="112C0D56"/>
    <w:rsid w:val="113134D2"/>
    <w:rsid w:val="11316C52"/>
    <w:rsid w:val="11320893"/>
    <w:rsid w:val="113464B3"/>
    <w:rsid w:val="113A0A88"/>
    <w:rsid w:val="113C3ED7"/>
    <w:rsid w:val="113E3307"/>
    <w:rsid w:val="11400612"/>
    <w:rsid w:val="11410C4F"/>
    <w:rsid w:val="11414E7A"/>
    <w:rsid w:val="1143768A"/>
    <w:rsid w:val="11460E6B"/>
    <w:rsid w:val="114705C0"/>
    <w:rsid w:val="11477377"/>
    <w:rsid w:val="114817DA"/>
    <w:rsid w:val="114939DD"/>
    <w:rsid w:val="114B5271"/>
    <w:rsid w:val="114D1DAE"/>
    <w:rsid w:val="114F3C89"/>
    <w:rsid w:val="11554679"/>
    <w:rsid w:val="11555A3E"/>
    <w:rsid w:val="11565C6A"/>
    <w:rsid w:val="11591C92"/>
    <w:rsid w:val="115B513C"/>
    <w:rsid w:val="115B5C84"/>
    <w:rsid w:val="115E4105"/>
    <w:rsid w:val="115E497A"/>
    <w:rsid w:val="115F176D"/>
    <w:rsid w:val="11644B9F"/>
    <w:rsid w:val="11660029"/>
    <w:rsid w:val="1166289A"/>
    <w:rsid w:val="1169289D"/>
    <w:rsid w:val="11694EB8"/>
    <w:rsid w:val="116A014B"/>
    <w:rsid w:val="116A41E9"/>
    <w:rsid w:val="116E5FB9"/>
    <w:rsid w:val="116F6948"/>
    <w:rsid w:val="11707392"/>
    <w:rsid w:val="11730583"/>
    <w:rsid w:val="11741811"/>
    <w:rsid w:val="1177084F"/>
    <w:rsid w:val="117A6920"/>
    <w:rsid w:val="117B5342"/>
    <w:rsid w:val="117D20B4"/>
    <w:rsid w:val="117F0AD7"/>
    <w:rsid w:val="117F1C6C"/>
    <w:rsid w:val="117F6BB3"/>
    <w:rsid w:val="118112E7"/>
    <w:rsid w:val="11834BC5"/>
    <w:rsid w:val="1184258E"/>
    <w:rsid w:val="1187338C"/>
    <w:rsid w:val="11891327"/>
    <w:rsid w:val="11916C74"/>
    <w:rsid w:val="11935BCF"/>
    <w:rsid w:val="11945E72"/>
    <w:rsid w:val="119669E8"/>
    <w:rsid w:val="11980312"/>
    <w:rsid w:val="119C4B80"/>
    <w:rsid w:val="119F3333"/>
    <w:rsid w:val="11A27A5E"/>
    <w:rsid w:val="11A307B0"/>
    <w:rsid w:val="11A4660F"/>
    <w:rsid w:val="11A5174C"/>
    <w:rsid w:val="11A62B27"/>
    <w:rsid w:val="11A62E64"/>
    <w:rsid w:val="11AC0D05"/>
    <w:rsid w:val="11B1483B"/>
    <w:rsid w:val="11B30314"/>
    <w:rsid w:val="11B31394"/>
    <w:rsid w:val="11B43377"/>
    <w:rsid w:val="11B731D3"/>
    <w:rsid w:val="11B76C6E"/>
    <w:rsid w:val="11B84308"/>
    <w:rsid w:val="11BA7536"/>
    <w:rsid w:val="11BE6027"/>
    <w:rsid w:val="11C32BDD"/>
    <w:rsid w:val="11C43538"/>
    <w:rsid w:val="11CF1A16"/>
    <w:rsid w:val="11CF36D5"/>
    <w:rsid w:val="11CF6799"/>
    <w:rsid w:val="11D03F28"/>
    <w:rsid w:val="11D07882"/>
    <w:rsid w:val="11D117F6"/>
    <w:rsid w:val="11D404D6"/>
    <w:rsid w:val="11D41489"/>
    <w:rsid w:val="11D425FC"/>
    <w:rsid w:val="11D51026"/>
    <w:rsid w:val="11D5597E"/>
    <w:rsid w:val="11D662B3"/>
    <w:rsid w:val="11D87A78"/>
    <w:rsid w:val="11DE149E"/>
    <w:rsid w:val="11DE2A46"/>
    <w:rsid w:val="11DE5DA6"/>
    <w:rsid w:val="11E46457"/>
    <w:rsid w:val="11E56A04"/>
    <w:rsid w:val="11E94707"/>
    <w:rsid w:val="11EA68F4"/>
    <w:rsid w:val="11EB355F"/>
    <w:rsid w:val="11ED54E9"/>
    <w:rsid w:val="11EE06AF"/>
    <w:rsid w:val="11EE4934"/>
    <w:rsid w:val="11EE7BB5"/>
    <w:rsid w:val="11EF1F62"/>
    <w:rsid w:val="11F06343"/>
    <w:rsid w:val="11F80531"/>
    <w:rsid w:val="11F87B21"/>
    <w:rsid w:val="12004A40"/>
    <w:rsid w:val="12015AF5"/>
    <w:rsid w:val="12075327"/>
    <w:rsid w:val="120C27A3"/>
    <w:rsid w:val="12120DD7"/>
    <w:rsid w:val="121274B7"/>
    <w:rsid w:val="1214215B"/>
    <w:rsid w:val="1218344A"/>
    <w:rsid w:val="121A7623"/>
    <w:rsid w:val="121B09F2"/>
    <w:rsid w:val="121B22AC"/>
    <w:rsid w:val="121C437A"/>
    <w:rsid w:val="1220264E"/>
    <w:rsid w:val="1225252F"/>
    <w:rsid w:val="122531E5"/>
    <w:rsid w:val="122548B0"/>
    <w:rsid w:val="122603E7"/>
    <w:rsid w:val="12260BA1"/>
    <w:rsid w:val="122648ED"/>
    <w:rsid w:val="12285A9B"/>
    <w:rsid w:val="122C2492"/>
    <w:rsid w:val="122F569E"/>
    <w:rsid w:val="12306988"/>
    <w:rsid w:val="12324776"/>
    <w:rsid w:val="12326DEA"/>
    <w:rsid w:val="12330561"/>
    <w:rsid w:val="12366F65"/>
    <w:rsid w:val="12372163"/>
    <w:rsid w:val="123732B8"/>
    <w:rsid w:val="123939DC"/>
    <w:rsid w:val="1239628D"/>
    <w:rsid w:val="123B634C"/>
    <w:rsid w:val="12402451"/>
    <w:rsid w:val="12412DF8"/>
    <w:rsid w:val="12430E9F"/>
    <w:rsid w:val="12460A82"/>
    <w:rsid w:val="124C2497"/>
    <w:rsid w:val="124E5391"/>
    <w:rsid w:val="124E69BD"/>
    <w:rsid w:val="12526199"/>
    <w:rsid w:val="12583A46"/>
    <w:rsid w:val="12584243"/>
    <w:rsid w:val="125903E4"/>
    <w:rsid w:val="1259196E"/>
    <w:rsid w:val="125933C4"/>
    <w:rsid w:val="125B7B7C"/>
    <w:rsid w:val="125C4C32"/>
    <w:rsid w:val="125D7637"/>
    <w:rsid w:val="125E4185"/>
    <w:rsid w:val="126402F4"/>
    <w:rsid w:val="126417CC"/>
    <w:rsid w:val="12654437"/>
    <w:rsid w:val="1267134D"/>
    <w:rsid w:val="126727EE"/>
    <w:rsid w:val="12675588"/>
    <w:rsid w:val="126862C6"/>
    <w:rsid w:val="126B4B49"/>
    <w:rsid w:val="126E0BEC"/>
    <w:rsid w:val="12706F5D"/>
    <w:rsid w:val="12732249"/>
    <w:rsid w:val="1276345A"/>
    <w:rsid w:val="127C7212"/>
    <w:rsid w:val="127D11FD"/>
    <w:rsid w:val="127D33E2"/>
    <w:rsid w:val="127E5C01"/>
    <w:rsid w:val="127F3D8B"/>
    <w:rsid w:val="127F6C51"/>
    <w:rsid w:val="127F76FB"/>
    <w:rsid w:val="12827A3F"/>
    <w:rsid w:val="128644F3"/>
    <w:rsid w:val="12871892"/>
    <w:rsid w:val="12882181"/>
    <w:rsid w:val="128C0168"/>
    <w:rsid w:val="128D615B"/>
    <w:rsid w:val="128D6D89"/>
    <w:rsid w:val="1290145F"/>
    <w:rsid w:val="12917D07"/>
    <w:rsid w:val="1292409F"/>
    <w:rsid w:val="129374D8"/>
    <w:rsid w:val="129910AF"/>
    <w:rsid w:val="12994318"/>
    <w:rsid w:val="129F0287"/>
    <w:rsid w:val="12A01775"/>
    <w:rsid w:val="12A52A8D"/>
    <w:rsid w:val="12A62598"/>
    <w:rsid w:val="12A64EE8"/>
    <w:rsid w:val="12AB671F"/>
    <w:rsid w:val="12AC6436"/>
    <w:rsid w:val="12B070A4"/>
    <w:rsid w:val="12B07D6D"/>
    <w:rsid w:val="12B32AFB"/>
    <w:rsid w:val="12B421E9"/>
    <w:rsid w:val="12B5340F"/>
    <w:rsid w:val="12B66FAF"/>
    <w:rsid w:val="12B839F0"/>
    <w:rsid w:val="12B92057"/>
    <w:rsid w:val="12BB6897"/>
    <w:rsid w:val="12BC3E99"/>
    <w:rsid w:val="12C02366"/>
    <w:rsid w:val="12C12385"/>
    <w:rsid w:val="12C16C16"/>
    <w:rsid w:val="12C362B7"/>
    <w:rsid w:val="12C73DC2"/>
    <w:rsid w:val="12CC15C3"/>
    <w:rsid w:val="12CD2A9C"/>
    <w:rsid w:val="12D53C24"/>
    <w:rsid w:val="12D61587"/>
    <w:rsid w:val="12D843CD"/>
    <w:rsid w:val="12D96845"/>
    <w:rsid w:val="12DA23C3"/>
    <w:rsid w:val="12DC3DB4"/>
    <w:rsid w:val="12DD530A"/>
    <w:rsid w:val="12E033E0"/>
    <w:rsid w:val="12E14A68"/>
    <w:rsid w:val="12E5269A"/>
    <w:rsid w:val="12ED7AF5"/>
    <w:rsid w:val="12EE1124"/>
    <w:rsid w:val="12EE61B1"/>
    <w:rsid w:val="12F94D1C"/>
    <w:rsid w:val="12FD7F52"/>
    <w:rsid w:val="12FD7FD3"/>
    <w:rsid w:val="130128A2"/>
    <w:rsid w:val="1305291A"/>
    <w:rsid w:val="13090A6C"/>
    <w:rsid w:val="130A3A27"/>
    <w:rsid w:val="130B38BF"/>
    <w:rsid w:val="13115AA2"/>
    <w:rsid w:val="13171EC3"/>
    <w:rsid w:val="1319528C"/>
    <w:rsid w:val="131D363D"/>
    <w:rsid w:val="131E12A2"/>
    <w:rsid w:val="131F7324"/>
    <w:rsid w:val="132436CC"/>
    <w:rsid w:val="13254E80"/>
    <w:rsid w:val="1325586C"/>
    <w:rsid w:val="13293D5E"/>
    <w:rsid w:val="132A7479"/>
    <w:rsid w:val="132D1A11"/>
    <w:rsid w:val="13314824"/>
    <w:rsid w:val="13315EEB"/>
    <w:rsid w:val="1332170E"/>
    <w:rsid w:val="13360B26"/>
    <w:rsid w:val="13360B30"/>
    <w:rsid w:val="13373A15"/>
    <w:rsid w:val="13396597"/>
    <w:rsid w:val="133A6B0E"/>
    <w:rsid w:val="133B13BC"/>
    <w:rsid w:val="133E7E52"/>
    <w:rsid w:val="133F5C23"/>
    <w:rsid w:val="134160A7"/>
    <w:rsid w:val="13424BC7"/>
    <w:rsid w:val="13476C11"/>
    <w:rsid w:val="134A117A"/>
    <w:rsid w:val="134B4787"/>
    <w:rsid w:val="134B6F70"/>
    <w:rsid w:val="134F05C4"/>
    <w:rsid w:val="13513CE6"/>
    <w:rsid w:val="135215BD"/>
    <w:rsid w:val="13531748"/>
    <w:rsid w:val="13532CF7"/>
    <w:rsid w:val="135403F7"/>
    <w:rsid w:val="13572CBD"/>
    <w:rsid w:val="135A3B16"/>
    <w:rsid w:val="135D0B0D"/>
    <w:rsid w:val="135E171D"/>
    <w:rsid w:val="135F4B00"/>
    <w:rsid w:val="135F6976"/>
    <w:rsid w:val="13650AA2"/>
    <w:rsid w:val="13677410"/>
    <w:rsid w:val="13685C70"/>
    <w:rsid w:val="136A6B51"/>
    <w:rsid w:val="136B412B"/>
    <w:rsid w:val="136D09F3"/>
    <w:rsid w:val="136D3E62"/>
    <w:rsid w:val="136E63E1"/>
    <w:rsid w:val="137600EA"/>
    <w:rsid w:val="137827A5"/>
    <w:rsid w:val="137938EF"/>
    <w:rsid w:val="137A3485"/>
    <w:rsid w:val="137B19BE"/>
    <w:rsid w:val="137D18FE"/>
    <w:rsid w:val="13810201"/>
    <w:rsid w:val="13865589"/>
    <w:rsid w:val="13872EAB"/>
    <w:rsid w:val="13881960"/>
    <w:rsid w:val="138A6FD3"/>
    <w:rsid w:val="138F4AF6"/>
    <w:rsid w:val="13972905"/>
    <w:rsid w:val="1397530E"/>
    <w:rsid w:val="139D242E"/>
    <w:rsid w:val="139D5CB5"/>
    <w:rsid w:val="139E01B8"/>
    <w:rsid w:val="139E2043"/>
    <w:rsid w:val="139E5243"/>
    <w:rsid w:val="139F2986"/>
    <w:rsid w:val="139F31AE"/>
    <w:rsid w:val="13A37CC9"/>
    <w:rsid w:val="13A85F8B"/>
    <w:rsid w:val="13AB156F"/>
    <w:rsid w:val="13AE7F83"/>
    <w:rsid w:val="13AF079C"/>
    <w:rsid w:val="13AF4B95"/>
    <w:rsid w:val="13BB2D35"/>
    <w:rsid w:val="13C107E0"/>
    <w:rsid w:val="13C213D0"/>
    <w:rsid w:val="13C350FB"/>
    <w:rsid w:val="13C76378"/>
    <w:rsid w:val="13C80705"/>
    <w:rsid w:val="13C92F0B"/>
    <w:rsid w:val="13CB1D69"/>
    <w:rsid w:val="13CE414D"/>
    <w:rsid w:val="13D071AC"/>
    <w:rsid w:val="13D13875"/>
    <w:rsid w:val="13D21FC9"/>
    <w:rsid w:val="13D22C21"/>
    <w:rsid w:val="13D23747"/>
    <w:rsid w:val="13D25407"/>
    <w:rsid w:val="13D254ED"/>
    <w:rsid w:val="13D62FE6"/>
    <w:rsid w:val="13D863FA"/>
    <w:rsid w:val="13DA6EEE"/>
    <w:rsid w:val="13DB0087"/>
    <w:rsid w:val="13DB6F14"/>
    <w:rsid w:val="13DE41E3"/>
    <w:rsid w:val="13E82800"/>
    <w:rsid w:val="13EB10D1"/>
    <w:rsid w:val="13EB6167"/>
    <w:rsid w:val="13EE3035"/>
    <w:rsid w:val="13F4535C"/>
    <w:rsid w:val="13F87ABC"/>
    <w:rsid w:val="13F9759A"/>
    <w:rsid w:val="1400107E"/>
    <w:rsid w:val="14005FCB"/>
    <w:rsid w:val="140150EF"/>
    <w:rsid w:val="140235DF"/>
    <w:rsid w:val="14032954"/>
    <w:rsid w:val="140338A3"/>
    <w:rsid w:val="1404622A"/>
    <w:rsid w:val="14065E35"/>
    <w:rsid w:val="140B269C"/>
    <w:rsid w:val="141078C5"/>
    <w:rsid w:val="14124AF7"/>
    <w:rsid w:val="14142415"/>
    <w:rsid w:val="14192250"/>
    <w:rsid w:val="14196CDE"/>
    <w:rsid w:val="141A707F"/>
    <w:rsid w:val="141B3F6D"/>
    <w:rsid w:val="141C2B97"/>
    <w:rsid w:val="141D615B"/>
    <w:rsid w:val="14262C0D"/>
    <w:rsid w:val="142709E3"/>
    <w:rsid w:val="142903D2"/>
    <w:rsid w:val="142A73BC"/>
    <w:rsid w:val="142B685E"/>
    <w:rsid w:val="142B7E53"/>
    <w:rsid w:val="142D2DAC"/>
    <w:rsid w:val="1430069E"/>
    <w:rsid w:val="14301D93"/>
    <w:rsid w:val="14302CD8"/>
    <w:rsid w:val="14351513"/>
    <w:rsid w:val="143620F6"/>
    <w:rsid w:val="14391B33"/>
    <w:rsid w:val="143D00F0"/>
    <w:rsid w:val="143D0F31"/>
    <w:rsid w:val="143E6D14"/>
    <w:rsid w:val="143F5B37"/>
    <w:rsid w:val="14406400"/>
    <w:rsid w:val="14453020"/>
    <w:rsid w:val="144613CC"/>
    <w:rsid w:val="14484131"/>
    <w:rsid w:val="144A19A9"/>
    <w:rsid w:val="144A2D48"/>
    <w:rsid w:val="144D3B68"/>
    <w:rsid w:val="144E0BA5"/>
    <w:rsid w:val="14501A20"/>
    <w:rsid w:val="14512547"/>
    <w:rsid w:val="14541012"/>
    <w:rsid w:val="145411E0"/>
    <w:rsid w:val="145737F0"/>
    <w:rsid w:val="145D6224"/>
    <w:rsid w:val="145E208A"/>
    <w:rsid w:val="145E594C"/>
    <w:rsid w:val="14604F69"/>
    <w:rsid w:val="14605928"/>
    <w:rsid w:val="1461247F"/>
    <w:rsid w:val="14621268"/>
    <w:rsid w:val="146574C3"/>
    <w:rsid w:val="14663F3E"/>
    <w:rsid w:val="14694324"/>
    <w:rsid w:val="146A695C"/>
    <w:rsid w:val="14711399"/>
    <w:rsid w:val="1471516A"/>
    <w:rsid w:val="147152E9"/>
    <w:rsid w:val="1472192C"/>
    <w:rsid w:val="147258E3"/>
    <w:rsid w:val="147263A2"/>
    <w:rsid w:val="14775536"/>
    <w:rsid w:val="14795082"/>
    <w:rsid w:val="147B7E6E"/>
    <w:rsid w:val="147C5959"/>
    <w:rsid w:val="1481577B"/>
    <w:rsid w:val="14870B9B"/>
    <w:rsid w:val="148B3D3B"/>
    <w:rsid w:val="148E5383"/>
    <w:rsid w:val="148E5C53"/>
    <w:rsid w:val="149A0C63"/>
    <w:rsid w:val="149F2DDD"/>
    <w:rsid w:val="14A210A4"/>
    <w:rsid w:val="14A43559"/>
    <w:rsid w:val="14A50874"/>
    <w:rsid w:val="14A848E4"/>
    <w:rsid w:val="14A915BD"/>
    <w:rsid w:val="14A9195A"/>
    <w:rsid w:val="14AB5BF6"/>
    <w:rsid w:val="14B131D2"/>
    <w:rsid w:val="14B507DF"/>
    <w:rsid w:val="14B54AB3"/>
    <w:rsid w:val="14B60CBC"/>
    <w:rsid w:val="14BA4E5C"/>
    <w:rsid w:val="14BB107B"/>
    <w:rsid w:val="14BB49B2"/>
    <w:rsid w:val="14BC1223"/>
    <w:rsid w:val="14BD102A"/>
    <w:rsid w:val="14BD4059"/>
    <w:rsid w:val="14BD4751"/>
    <w:rsid w:val="14C12907"/>
    <w:rsid w:val="14C20655"/>
    <w:rsid w:val="14C222F7"/>
    <w:rsid w:val="14C81197"/>
    <w:rsid w:val="14C819E6"/>
    <w:rsid w:val="14C85B7B"/>
    <w:rsid w:val="14C90D93"/>
    <w:rsid w:val="14CA598A"/>
    <w:rsid w:val="14CC7A2B"/>
    <w:rsid w:val="14CD60ED"/>
    <w:rsid w:val="14CF2996"/>
    <w:rsid w:val="14D201B0"/>
    <w:rsid w:val="14D62CF9"/>
    <w:rsid w:val="14D83AFA"/>
    <w:rsid w:val="14D95EE6"/>
    <w:rsid w:val="14D97A08"/>
    <w:rsid w:val="14DD2A85"/>
    <w:rsid w:val="14DD4B65"/>
    <w:rsid w:val="14E03F6A"/>
    <w:rsid w:val="14E25955"/>
    <w:rsid w:val="14E63F8B"/>
    <w:rsid w:val="14EC07CA"/>
    <w:rsid w:val="14EE517F"/>
    <w:rsid w:val="14F504E5"/>
    <w:rsid w:val="14F91CF6"/>
    <w:rsid w:val="14FB05D4"/>
    <w:rsid w:val="14FC38C2"/>
    <w:rsid w:val="14FF2A67"/>
    <w:rsid w:val="15022705"/>
    <w:rsid w:val="15035CCD"/>
    <w:rsid w:val="15041184"/>
    <w:rsid w:val="15046E6C"/>
    <w:rsid w:val="150563E5"/>
    <w:rsid w:val="15096354"/>
    <w:rsid w:val="150C24A3"/>
    <w:rsid w:val="150F6FD8"/>
    <w:rsid w:val="1510056E"/>
    <w:rsid w:val="15142832"/>
    <w:rsid w:val="1515028B"/>
    <w:rsid w:val="151726BC"/>
    <w:rsid w:val="15173118"/>
    <w:rsid w:val="151A48EA"/>
    <w:rsid w:val="151A6450"/>
    <w:rsid w:val="151D491B"/>
    <w:rsid w:val="151E1FFE"/>
    <w:rsid w:val="151F22D0"/>
    <w:rsid w:val="152248DF"/>
    <w:rsid w:val="152253B1"/>
    <w:rsid w:val="152304F3"/>
    <w:rsid w:val="15257FAB"/>
    <w:rsid w:val="15281002"/>
    <w:rsid w:val="15295E56"/>
    <w:rsid w:val="152A6D56"/>
    <w:rsid w:val="152B5D26"/>
    <w:rsid w:val="152D0B3A"/>
    <w:rsid w:val="152D210D"/>
    <w:rsid w:val="152E752D"/>
    <w:rsid w:val="15301727"/>
    <w:rsid w:val="15307EE1"/>
    <w:rsid w:val="15323228"/>
    <w:rsid w:val="153328A3"/>
    <w:rsid w:val="15355509"/>
    <w:rsid w:val="153A2994"/>
    <w:rsid w:val="153D2DB1"/>
    <w:rsid w:val="15432635"/>
    <w:rsid w:val="15455033"/>
    <w:rsid w:val="15472326"/>
    <w:rsid w:val="154B5FC4"/>
    <w:rsid w:val="154F4403"/>
    <w:rsid w:val="1552156F"/>
    <w:rsid w:val="155402F1"/>
    <w:rsid w:val="15540D98"/>
    <w:rsid w:val="155564C5"/>
    <w:rsid w:val="1556544B"/>
    <w:rsid w:val="1558015C"/>
    <w:rsid w:val="1565293A"/>
    <w:rsid w:val="15661509"/>
    <w:rsid w:val="156E7F4F"/>
    <w:rsid w:val="157543DB"/>
    <w:rsid w:val="157A6238"/>
    <w:rsid w:val="157B59A2"/>
    <w:rsid w:val="157D42E6"/>
    <w:rsid w:val="1580116C"/>
    <w:rsid w:val="158115B3"/>
    <w:rsid w:val="15826545"/>
    <w:rsid w:val="158562B1"/>
    <w:rsid w:val="158A2019"/>
    <w:rsid w:val="158C4D4E"/>
    <w:rsid w:val="15902A16"/>
    <w:rsid w:val="15940AF5"/>
    <w:rsid w:val="159A4708"/>
    <w:rsid w:val="159E01F6"/>
    <w:rsid w:val="159E7B0F"/>
    <w:rsid w:val="15A2372E"/>
    <w:rsid w:val="15A60767"/>
    <w:rsid w:val="15A714FB"/>
    <w:rsid w:val="15A77D51"/>
    <w:rsid w:val="15A9515C"/>
    <w:rsid w:val="15A95BD1"/>
    <w:rsid w:val="15AA721D"/>
    <w:rsid w:val="15AD348D"/>
    <w:rsid w:val="15AF49CB"/>
    <w:rsid w:val="15B64F3E"/>
    <w:rsid w:val="15BA6F11"/>
    <w:rsid w:val="15BA7F8B"/>
    <w:rsid w:val="15BE02B9"/>
    <w:rsid w:val="15BE5E80"/>
    <w:rsid w:val="15C06B8F"/>
    <w:rsid w:val="15C43FD6"/>
    <w:rsid w:val="15C45C51"/>
    <w:rsid w:val="15C55BCD"/>
    <w:rsid w:val="15C671C9"/>
    <w:rsid w:val="15D15C08"/>
    <w:rsid w:val="15D25E27"/>
    <w:rsid w:val="15D33F3B"/>
    <w:rsid w:val="15D44F69"/>
    <w:rsid w:val="15D5060B"/>
    <w:rsid w:val="15D54C38"/>
    <w:rsid w:val="15D6456B"/>
    <w:rsid w:val="15D66A4C"/>
    <w:rsid w:val="15D7226D"/>
    <w:rsid w:val="15DF7C37"/>
    <w:rsid w:val="15E31AA1"/>
    <w:rsid w:val="15E96C21"/>
    <w:rsid w:val="15EC76E1"/>
    <w:rsid w:val="15EE5783"/>
    <w:rsid w:val="15EF5979"/>
    <w:rsid w:val="15EF6AD5"/>
    <w:rsid w:val="15F30A2F"/>
    <w:rsid w:val="15F73385"/>
    <w:rsid w:val="15F77485"/>
    <w:rsid w:val="15FA5F5A"/>
    <w:rsid w:val="15FF2D12"/>
    <w:rsid w:val="15FF44A9"/>
    <w:rsid w:val="15FF5496"/>
    <w:rsid w:val="15FF7F95"/>
    <w:rsid w:val="160025E6"/>
    <w:rsid w:val="16021641"/>
    <w:rsid w:val="16055072"/>
    <w:rsid w:val="16080C60"/>
    <w:rsid w:val="16094AF9"/>
    <w:rsid w:val="160F65F1"/>
    <w:rsid w:val="16102717"/>
    <w:rsid w:val="16104670"/>
    <w:rsid w:val="1612012D"/>
    <w:rsid w:val="161234F9"/>
    <w:rsid w:val="16123602"/>
    <w:rsid w:val="161471C0"/>
    <w:rsid w:val="16185E90"/>
    <w:rsid w:val="1618612D"/>
    <w:rsid w:val="161914EF"/>
    <w:rsid w:val="161B6800"/>
    <w:rsid w:val="161D272B"/>
    <w:rsid w:val="161E5B73"/>
    <w:rsid w:val="16204A4A"/>
    <w:rsid w:val="16207DF6"/>
    <w:rsid w:val="16246B5B"/>
    <w:rsid w:val="162627CC"/>
    <w:rsid w:val="16262E0A"/>
    <w:rsid w:val="16280F99"/>
    <w:rsid w:val="162917D4"/>
    <w:rsid w:val="162B24F6"/>
    <w:rsid w:val="162E0F48"/>
    <w:rsid w:val="16323484"/>
    <w:rsid w:val="16325D1E"/>
    <w:rsid w:val="16333168"/>
    <w:rsid w:val="163D191F"/>
    <w:rsid w:val="163E090D"/>
    <w:rsid w:val="163E4DDA"/>
    <w:rsid w:val="16405CCA"/>
    <w:rsid w:val="164940CF"/>
    <w:rsid w:val="164A365D"/>
    <w:rsid w:val="164A50D7"/>
    <w:rsid w:val="164B04C2"/>
    <w:rsid w:val="164B6DF9"/>
    <w:rsid w:val="164C76C3"/>
    <w:rsid w:val="164E3841"/>
    <w:rsid w:val="165163B4"/>
    <w:rsid w:val="16531785"/>
    <w:rsid w:val="165715FC"/>
    <w:rsid w:val="1657223F"/>
    <w:rsid w:val="165A31CA"/>
    <w:rsid w:val="165A7B33"/>
    <w:rsid w:val="165E0191"/>
    <w:rsid w:val="165F6B77"/>
    <w:rsid w:val="165F79BA"/>
    <w:rsid w:val="166026F4"/>
    <w:rsid w:val="16621411"/>
    <w:rsid w:val="16624D0A"/>
    <w:rsid w:val="16690BEF"/>
    <w:rsid w:val="16691814"/>
    <w:rsid w:val="16696E02"/>
    <w:rsid w:val="166B1DAE"/>
    <w:rsid w:val="166C41C5"/>
    <w:rsid w:val="166F03F4"/>
    <w:rsid w:val="16714034"/>
    <w:rsid w:val="167454CA"/>
    <w:rsid w:val="16753D80"/>
    <w:rsid w:val="16762396"/>
    <w:rsid w:val="16797CDF"/>
    <w:rsid w:val="16797FEF"/>
    <w:rsid w:val="167C1BF4"/>
    <w:rsid w:val="167C1D5D"/>
    <w:rsid w:val="167C277F"/>
    <w:rsid w:val="16853463"/>
    <w:rsid w:val="16855136"/>
    <w:rsid w:val="16866FFF"/>
    <w:rsid w:val="16893F62"/>
    <w:rsid w:val="168C28A8"/>
    <w:rsid w:val="168D51AB"/>
    <w:rsid w:val="168F1FEE"/>
    <w:rsid w:val="1691451A"/>
    <w:rsid w:val="16914EC3"/>
    <w:rsid w:val="1692184D"/>
    <w:rsid w:val="16922B6F"/>
    <w:rsid w:val="169538FC"/>
    <w:rsid w:val="16976528"/>
    <w:rsid w:val="169A2FA3"/>
    <w:rsid w:val="169A4704"/>
    <w:rsid w:val="169A67F2"/>
    <w:rsid w:val="169E5240"/>
    <w:rsid w:val="16A50756"/>
    <w:rsid w:val="16A727DC"/>
    <w:rsid w:val="16A7798B"/>
    <w:rsid w:val="16AB0195"/>
    <w:rsid w:val="16AC3BAB"/>
    <w:rsid w:val="16AC56E4"/>
    <w:rsid w:val="16AF518F"/>
    <w:rsid w:val="16B0325E"/>
    <w:rsid w:val="16B16104"/>
    <w:rsid w:val="16B209C0"/>
    <w:rsid w:val="16B620DE"/>
    <w:rsid w:val="16B70A88"/>
    <w:rsid w:val="16B77657"/>
    <w:rsid w:val="16BB7C8D"/>
    <w:rsid w:val="16BF4894"/>
    <w:rsid w:val="16C979DD"/>
    <w:rsid w:val="16CB3344"/>
    <w:rsid w:val="16D139CF"/>
    <w:rsid w:val="16D235C4"/>
    <w:rsid w:val="16D3392D"/>
    <w:rsid w:val="16D37CF1"/>
    <w:rsid w:val="16D70351"/>
    <w:rsid w:val="16DA1B0D"/>
    <w:rsid w:val="16DF4772"/>
    <w:rsid w:val="16E30B21"/>
    <w:rsid w:val="16E67649"/>
    <w:rsid w:val="16EA3851"/>
    <w:rsid w:val="16EB18AE"/>
    <w:rsid w:val="16EB5307"/>
    <w:rsid w:val="16ED129D"/>
    <w:rsid w:val="16EF62EC"/>
    <w:rsid w:val="16F02BB2"/>
    <w:rsid w:val="16F036B0"/>
    <w:rsid w:val="16F63265"/>
    <w:rsid w:val="16FA2FB5"/>
    <w:rsid w:val="16FA42BF"/>
    <w:rsid w:val="16FA5928"/>
    <w:rsid w:val="16FE128C"/>
    <w:rsid w:val="16FE1CD9"/>
    <w:rsid w:val="16FE5D8D"/>
    <w:rsid w:val="170044E5"/>
    <w:rsid w:val="1700531C"/>
    <w:rsid w:val="170246EE"/>
    <w:rsid w:val="17081664"/>
    <w:rsid w:val="170B2C65"/>
    <w:rsid w:val="170C21A0"/>
    <w:rsid w:val="1713241B"/>
    <w:rsid w:val="1715242A"/>
    <w:rsid w:val="17162329"/>
    <w:rsid w:val="171665BE"/>
    <w:rsid w:val="17182DAA"/>
    <w:rsid w:val="171B7EB8"/>
    <w:rsid w:val="171C23ED"/>
    <w:rsid w:val="171C5EC8"/>
    <w:rsid w:val="171E7C4C"/>
    <w:rsid w:val="172175C2"/>
    <w:rsid w:val="17227CCB"/>
    <w:rsid w:val="17233481"/>
    <w:rsid w:val="17251154"/>
    <w:rsid w:val="17260C9F"/>
    <w:rsid w:val="172A2235"/>
    <w:rsid w:val="172D1944"/>
    <w:rsid w:val="172D7FAA"/>
    <w:rsid w:val="17334B9D"/>
    <w:rsid w:val="17340115"/>
    <w:rsid w:val="17364BCE"/>
    <w:rsid w:val="17444146"/>
    <w:rsid w:val="1744782E"/>
    <w:rsid w:val="17466419"/>
    <w:rsid w:val="174D7678"/>
    <w:rsid w:val="174E049E"/>
    <w:rsid w:val="174F1207"/>
    <w:rsid w:val="174F352B"/>
    <w:rsid w:val="1750082F"/>
    <w:rsid w:val="17503665"/>
    <w:rsid w:val="17503BCD"/>
    <w:rsid w:val="175128BE"/>
    <w:rsid w:val="175130A9"/>
    <w:rsid w:val="17522A03"/>
    <w:rsid w:val="175C254B"/>
    <w:rsid w:val="175D38CB"/>
    <w:rsid w:val="175D7760"/>
    <w:rsid w:val="175F6239"/>
    <w:rsid w:val="17630AB1"/>
    <w:rsid w:val="17637576"/>
    <w:rsid w:val="176443C6"/>
    <w:rsid w:val="176920EC"/>
    <w:rsid w:val="176B2D8F"/>
    <w:rsid w:val="176C3E5D"/>
    <w:rsid w:val="17713BAD"/>
    <w:rsid w:val="1773144C"/>
    <w:rsid w:val="17750DA4"/>
    <w:rsid w:val="17763510"/>
    <w:rsid w:val="177645DA"/>
    <w:rsid w:val="17764F64"/>
    <w:rsid w:val="17785197"/>
    <w:rsid w:val="177A3FD5"/>
    <w:rsid w:val="177C175B"/>
    <w:rsid w:val="177C195B"/>
    <w:rsid w:val="177F2F39"/>
    <w:rsid w:val="17822DDD"/>
    <w:rsid w:val="1788027E"/>
    <w:rsid w:val="178A2745"/>
    <w:rsid w:val="178C21BF"/>
    <w:rsid w:val="178C692F"/>
    <w:rsid w:val="178E7CF1"/>
    <w:rsid w:val="178F484E"/>
    <w:rsid w:val="178F71DA"/>
    <w:rsid w:val="17942EA6"/>
    <w:rsid w:val="179504A4"/>
    <w:rsid w:val="17955FFB"/>
    <w:rsid w:val="179A1D79"/>
    <w:rsid w:val="179D20D2"/>
    <w:rsid w:val="179E43D6"/>
    <w:rsid w:val="179E6558"/>
    <w:rsid w:val="179F29DA"/>
    <w:rsid w:val="179F3AFD"/>
    <w:rsid w:val="17A17821"/>
    <w:rsid w:val="17A37BD7"/>
    <w:rsid w:val="17A611B4"/>
    <w:rsid w:val="17A801A9"/>
    <w:rsid w:val="17AA6209"/>
    <w:rsid w:val="17AB54FD"/>
    <w:rsid w:val="17AD6696"/>
    <w:rsid w:val="17AD77DE"/>
    <w:rsid w:val="17B25F3B"/>
    <w:rsid w:val="17B417DC"/>
    <w:rsid w:val="17B47C0C"/>
    <w:rsid w:val="17B72396"/>
    <w:rsid w:val="17B965AD"/>
    <w:rsid w:val="17BC3B6A"/>
    <w:rsid w:val="17C34B6D"/>
    <w:rsid w:val="17C416EE"/>
    <w:rsid w:val="17C849C9"/>
    <w:rsid w:val="17CC5BC3"/>
    <w:rsid w:val="17CE14BD"/>
    <w:rsid w:val="17D073CF"/>
    <w:rsid w:val="17D60913"/>
    <w:rsid w:val="17D77538"/>
    <w:rsid w:val="17DA14FC"/>
    <w:rsid w:val="17DB3A67"/>
    <w:rsid w:val="17DB61EB"/>
    <w:rsid w:val="17DC2A84"/>
    <w:rsid w:val="17DF06E4"/>
    <w:rsid w:val="17DF0B62"/>
    <w:rsid w:val="17E31EAB"/>
    <w:rsid w:val="17E33EEA"/>
    <w:rsid w:val="17E574DB"/>
    <w:rsid w:val="17E747B8"/>
    <w:rsid w:val="17E83ABE"/>
    <w:rsid w:val="17E840F4"/>
    <w:rsid w:val="17E97376"/>
    <w:rsid w:val="17F103EF"/>
    <w:rsid w:val="17F13FF1"/>
    <w:rsid w:val="17F53555"/>
    <w:rsid w:val="17F65FEC"/>
    <w:rsid w:val="17FC2127"/>
    <w:rsid w:val="17FC5697"/>
    <w:rsid w:val="17FD4805"/>
    <w:rsid w:val="17FF10F9"/>
    <w:rsid w:val="180124E2"/>
    <w:rsid w:val="18021314"/>
    <w:rsid w:val="18055DEC"/>
    <w:rsid w:val="18066ECF"/>
    <w:rsid w:val="180C0876"/>
    <w:rsid w:val="180E2033"/>
    <w:rsid w:val="18110C56"/>
    <w:rsid w:val="18134BA0"/>
    <w:rsid w:val="181400D8"/>
    <w:rsid w:val="18144FDA"/>
    <w:rsid w:val="18156FAA"/>
    <w:rsid w:val="1817311C"/>
    <w:rsid w:val="181E24DC"/>
    <w:rsid w:val="1820116C"/>
    <w:rsid w:val="182147C4"/>
    <w:rsid w:val="18262E48"/>
    <w:rsid w:val="18263B71"/>
    <w:rsid w:val="182837B5"/>
    <w:rsid w:val="182960D1"/>
    <w:rsid w:val="182B06AE"/>
    <w:rsid w:val="182C7919"/>
    <w:rsid w:val="182D07E5"/>
    <w:rsid w:val="182F26B4"/>
    <w:rsid w:val="18310848"/>
    <w:rsid w:val="183337AB"/>
    <w:rsid w:val="18345695"/>
    <w:rsid w:val="183979FD"/>
    <w:rsid w:val="183C1745"/>
    <w:rsid w:val="183F38A2"/>
    <w:rsid w:val="183F4F6E"/>
    <w:rsid w:val="184002E8"/>
    <w:rsid w:val="18427746"/>
    <w:rsid w:val="18485D83"/>
    <w:rsid w:val="1849592C"/>
    <w:rsid w:val="184960C6"/>
    <w:rsid w:val="184D4991"/>
    <w:rsid w:val="18552E0B"/>
    <w:rsid w:val="185B2E95"/>
    <w:rsid w:val="185E7F0E"/>
    <w:rsid w:val="185F4A9E"/>
    <w:rsid w:val="185F5A4A"/>
    <w:rsid w:val="186361DD"/>
    <w:rsid w:val="18636FAE"/>
    <w:rsid w:val="18654EF9"/>
    <w:rsid w:val="18664307"/>
    <w:rsid w:val="186648B5"/>
    <w:rsid w:val="18685CDE"/>
    <w:rsid w:val="18693C02"/>
    <w:rsid w:val="18696373"/>
    <w:rsid w:val="186B2939"/>
    <w:rsid w:val="186B4FA1"/>
    <w:rsid w:val="18711CB3"/>
    <w:rsid w:val="18715632"/>
    <w:rsid w:val="18797B85"/>
    <w:rsid w:val="187B2767"/>
    <w:rsid w:val="187C34ED"/>
    <w:rsid w:val="18826D21"/>
    <w:rsid w:val="188369BA"/>
    <w:rsid w:val="1886543C"/>
    <w:rsid w:val="18884976"/>
    <w:rsid w:val="188E3DD3"/>
    <w:rsid w:val="18901A61"/>
    <w:rsid w:val="18981B8C"/>
    <w:rsid w:val="189A02CC"/>
    <w:rsid w:val="189F7457"/>
    <w:rsid w:val="18A075CB"/>
    <w:rsid w:val="18A24541"/>
    <w:rsid w:val="18AA11A1"/>
    <w:rsid w:val="18AB1637"/>
    <w:rsid w:val="18B14651"/>
    <w:rsid w:val="18B263C8"/>
    <w:rsid w:val="18B5771A"/>
    <w:rsid w:val="18BC51ED"/>
    <w:rsid w:val="18C056C0"/>
    <w:rsid w:val="18C37C3A"/>
    <w:rsid w:val="18C511C0"/>
    <w:rsid w:val="18C5397B"/>
    <w:rsid w:val="18C571F2"/>
    <w:rsid w:val="18C61CAA"/>
    <w:rsid w:val="18C63996"/>
    <w:rsid w:val="18C93693"/>
    <w:rsid w:val="18C97AC6"/>
    <w:rsid w:val="18CA75FF"/>
    <w:rsid w:val="18CB3868"/>
    <w:rsid w:val="18CD00FA"/>
    <w:rsid w:val="18CD6879"/>
    <w:rsid w:val="18CF0FFF"/>
    <w:rsid w:val="18D4473A"/>
    <w:rsid w:val="18D513D6"/>
    <w:rsid w:val="18D56346"/>
    <w:rsid w:val="18D67DDC"/>
    <w:rsid w:val="18D776EB"/>
    <w:rsid w:val="18DA53BC"/>
    <w:rsid w:val="18DB00C2"/>
    <w:rsid w:val="18DB2972"/>
    <w:rsid w:val="18DF3D41"/>
    <w:rsid w:val="18E0267F"/>
    <w:rsid w:val="18E90E09"/>
    <w:rsid w:val="18EB5247"/>
    <w:rsid w:val="18ED0C23"/>
    <w:rsid w:val="18F176F7"/>
    <w:rsid w:val="18F47480"/>
    <w:rsid w:val="18F51DBC"/>
    <w:rsid w:val="18F54F12"/>
    <w:rsid w:val="18F76BD1"/>
    <w:rsid w:val="18F8158C"/>
    <w:rsid w:val="18FA4864"/>
    <w:rsid w:val="18FB2E82"/>
    <w:rsid w:val="18FB3EFE"/>
    <w:rsid w:val="18FC19EA"/>
    <w:rsid w:val="18FC7139"/>
    <w:rsid w:val="18FE1E71"/>
    <w:rsid w:val="18FF3D39"/>
    <w:rsid w:val="19002F71"/>
    <w:rsid w:val="19026E98"/>
    <w:rsid w:val="1903051B"/>
    <w:rsid w:val="19030FEE"/>
    <w:rsid w:val="19055E55"/>
    <w:rsid w:val="190565DF"/>
    <w:rsid w:val="19056EAA"/>
    <w:rsid w:val="19083108"/>
    <w:rsid w:val="190A0727"/>
    <w:rsid w:val="190D1E45"/>
    <w:rsid w:val="190D60D1"/>
    <w:rsid w:val="191723DA"/>
    <w:rsid w:val="191C4F04"/>
    <w:rsid w:val="191E276E"/>
    <w:rsid w:val="19223B76"/>
    <w:rsid w:val="192371C0"/>
    <w:rsid w:val="1928023B"/>
    <w:rsid w:val="19281737"/>
    <w:rsid w:val="19295404"/>
    <w:rsid w:val="192A3097"/>
    <w:rsid w:val="192D2421"/>
    <w:rsid w:val="192F43D6"/>
    <w:rsid w:val="1931052D"/>
    <w:rsid w:val="19312DC4"/>
    <w:rsid w:val="19333203"/>
    <w:rsid w:val="193679D1"/>
    <w:rsid w:val="193A42AB"/>
    <w:rsid w:val="193C1BCC"/>
    <w:rsid w:val="193D1AB6"/>
    <w:rsid w:val="19402493"/>
    <w:rsid w:val="19440928"/>
    <w:rsid w:val="19445843"/>
    <w:rsid w:val="1945479A"/>
    <w:rsid w:val="194605E0"/>
    <w:rsid w:val="194A11F0"/>
    <w:rsid w:val="194A2144"/>
    <w:rsid w:val="194C5020"/>
    <w:rsid w:val="194D2BDB"/>
    <w:rsid w:val="194E1CDC"/>
    <w:rsid w:val="195222FF"/>
    <w:rsid w:val="1953716B"/>
    <w:rsid w:val="195423F4"/>
    <w:rsid w:val="19554E24"/>
    <w:rsid w:val="195676C5"/>
    <w:rsid w:val="19567AAC"/>
    <w:rsid w:val="195B5ECE"/>
    <w:rsid w:val="195D57BE"/>
    <w:rsid w:val="195D658E"/>
    <w:rsid w:val="195F08B4"/>
    <w:rsid w:val="19653EE2"/>
    <w:rsid w:val="19670A22"/>
    <w:rsid w:val="196875F0"/>
    <w:rsid w:val="196C2929"/>
    <w:rsid w:val="196E123B"/>
    <w:rsid w:val="19706649"/>
    <w:rsid w:val="19741C18"/>
    <w:rsid w:val="19756A63"/>
    <w:rsid w:val="19782082"/>
    <w:rsid w:val="19783778"/>
    <w:rsid w:val="197860F8"/>
    <w:rsid w:val="197C7418"/>
    <w:rsid w:val="197E7F4E"/>
    <w:rsid w:val="198029E1"/>
    <w:rsid w:val="19806AE7"/>
    <w:rsid w:val="1981254F"/>
    <w:rsid w:val="19884068"/>
    <w:rsid w:val="198A0753"/>
    <w:rsid w:val="198C155C"/>
    <w:rsid w:val="198D2F64"/>
    <w:rsid w:val="19903DE3"/>
    <w:rsid w:val="19972413"/>
    <w:rsid w:val="19977D3A"/>
    <w:rsid w:val="19992E6F"/>
    <w:rsid w:val="19994CB0"/>
    <w:rsid w:val="199971BB"/>
    <w:rsid w:val="199A1D92"/>
    <w:rsid w:val="199B5282"/>
    <w:rsid w:val="199C1D27"/>
    <w:rsid w:val="199F42F7"/>
    <w:rsid w:val="19A350F4"/>
    <w:rsid w:val="19A4226F"/>
    <w:rsid w:val="19A73BE3"/>
    <w:rsid w:val="19A80D97"/>
    <w:rsid w:val="19A81E49"/>
    <w:rsid w:val="19A85DFA"/>
    <w:rsid w:val="19A9112D"/>
    <w:rsid w:val="19AA30D9"/>
    <w:rsid w:val="19AD1FDB"/>
    <w:rsid w:val="19AD33A0"/>
    <w:rsid w:val="19AD41ED"/>
    <w:rsid w:val="19AD4B00"/>
    <w:rsid w:val="19AE24B4"/>
    <w:rsid w:val="19AE27C9"/>
    <w:rsid w:val="19AF33C5"/>
    <w:rsid w:val="19AF5190"/>
    <w:rsid w:val="19B10BAA"/>
    <w:rsid w:val="19B41E5D"/>
    <w:rsid w:val="19B8391E"/>
    <w:rsid w:val="19BA2760"/>
    <w:rsid w:val="19BB42E1"/>
    <w:rsid w:val="19BC361D"/>
    <w:rsid w:val="19C00E5B"/>
    <w:rsid w:val="19C0144A"/>
    <w:rsid w:val="19C1708E"/>
    <w:rsid w:val="19C2560D"/>
    <w:rsid w:val="19C51C8E"/>
    <w:rsid w:val="19CF0D54"/>
    <w:rsid w:val="19CF1671"/>
    <w:rsid w:val="19D07013"/>
    <w:rsid w:val="19D25D8E"/>
    <w:rsid w:val="19D2797D"/>
    <w:rsid w:val="19D6126C"/>
    <w:rsid w:val="19D841A4"/>
    <w:rsid w:val="19D8548E"/>
    <w:rsid w:val="19E102D5"/>
    <w:rsid w:val="19F119F4"/>
    <w:rsid w:val="19F145DF"/>
    <w:rsid w:val="19F227D2"/>
    <w:rsid w:val="19F4784A"/>
    <w:rsid w:val="19F635A0"/>
    <w:rsid w:val="19F72189"/>
    <w:rsid w:val="19F858C6"/>
    <w:rsid w:val="19FF09F3"/>
    <w:rsid w:val="1A020EA8"/>
    <w:rsid w:val="1A03513E"/>
    <w:rsid w:val="1A04588B"/>
    <w:rsid w:val="1A0903A6"/>
    <w:rsid w:val="1A09126D"/>
    <w:rsid w:val="1A0B305D"/>
    <w:rsid w:val="1A0D2CAF"/>
    <w:rsid w:val="1A0F309C"/>
    <w:rsid w:val="1A12421A"/>
    <w:rsid w:val="1A171742"/>
    <w:rsid w:val="1A175928"/>
    <w:rsid w:val="1A1B0185"/>
    <w:rsid w:val="1A1C2A8A"/>
    <w:rsid w:val="1A1E59DC"/>
    <w:rsid w:val="1A1E75D8"/>
    <w:rsid w:val="1A220178"/>
    <w:rsid w:val="1A2207E9"/>
    <w:rsid w:val="1A27772F"/>
    <w:rsid w:val="1A2B3E37"/>
    <w:rsid w:val="1A2B4800"/>
    <w:rsid w:val="1A2C12D6"/>
    <w:rsid w:val="1A2C2743"/>
    <w:rsid w:val="1A2E62F0"/>
    <w:rsid w:val="1A310751"/>
    <w:rsid w:val="1A313E19"/>
    <w:rsid w:val="1A335E76"/>
    <w:rsid w:val="1A370994"/>
    <w:rsid w:val="1A3931C0"/>
    <w:rsid w:val="1A3E6385"/>
    <w:rsid w:val="1A4016EF"/>
    <w:rsid w:val="1A425950"/>
    <w:rsid w:val="1A440311"/>
    <w:rsid w:val="1A444305"/>
    <w:rsid w:val="1A4501FB"/>
    <w:rsid w:val="1A47315E"/>
    <w:rsid w:val="1A4863FD"/>
    <w:rsid w:val="1A4D0282"/>
    <w:rsid w:val="1A4E73ED"/>
    <w:rsid w:val="1A4F5B98"/>
    <w:rsid w:val="1A532EAA"/>
    <w:rsid w:val="1A536D41"/>
    <w:rsid w:val="1A556E70"/>
    <w:rsid w:val="1A564C36"/>
    <w:rsid w:val="1A5764B5"/>
    <w:rsid w:val="1A5A593B"/>
    <w:rsid w:val="1A5C1DEB"/>
    <w:rsid w:val="1A5E1C7A"/>
    <w:rsid w:val="1A5F1049"/>
    <w:rsid w:val="1A626FBB"/>
    <w:rsid w:val="1A635316"/>
    <w:rsid w:val="1A654739"/>
    <w:rsid w:val="1A67501A"/>
    <w:rsid w:val="1A6A562B"/>
    <w:rsid w:val="1A6A6091"/>
    <w:rsid w:val="1A6B0469"/>
    <w:rsid w:val="1A6B2F8E"/>
    <w:rsid w:val="1A6B3824"/>
    <w:rsid w:val="1A6C55BE"/>
    <w:rsid w:val="1A6E6CC8"/>
    <w:rsid w:val="1A6F386F"/>
    <w:rsid w:val="1A705B5D"/>
    <w:rsid w:val="1A72050F"/>
    <w:rsid w:val="1A756FFD"/>
    <w:rsid w:val="1A785CF4"/>
    <w:rsid w:val="1A7B2CB8"/>
    <w:rsid w:val="1A7B4598"/>
    <w:rsid w:val="1A7F1031"/>
    <w:rsid w:val="1A800B15"/>
    <w:rsid w:val="1A812A58"/>
    <w:rsid w:val="1A8313EC"/>
    <w:rsid w:val="1A857FDB"/>
    <w:rsid w:val="1A866AC5"/>
    <w:rsid w:val="1A87337B"/>
    <w:rsid w:val="1A885CD1"/>
    <w:rsid w:val="1A8D69BD"/>
    <w:rsid w:val="1A8E0B5A"/>
    <w:rsid w:val="1A8E2149"/>
    <w:rsid w:val="1A9466E9"/>
    <w:rsid w:val="1A953D87"/>
    <w:rsid w:val="1A990E64"/>
    <w:rsid w:val="1AA0188A"/>
    <w:rsid w:val="1AA160D1"/>
    <w:rsid w:val="1AA361B3"/>
    <w:rsid w:val="1AA51918"/>
    <w:rsid w:val="1AA563D2"/>
    <w:rsid w:val="1AA62178"/>
    <w:rsid w:val="1AA70824"/>
    <w:rsid w:val="1AA81498"/>
    <w:rsid w:val="1AA9531D"/>
    <w:rsid w:val="1AAA2629"/>
    <w:rsid w:val="1AAA4775"/>
    <w:rsid w:val="1AB00D28"/>
    <w:rsid w:val="1AB10DE2"/>
    <w:rsid w:val="1AB21509"/>
    <w:rsid w:val="1AB42C93"/>
    <w:rsid w:val="1AB53C4B"/>
    <w:rsid w:val="1ABA1BC4"/>
    <w:rsid w:val="1ABB58A0"/>
    <w:rsid w:val="1ABC68B1"/>
    <w:rsid w:val="1AC04D9D"/>
    <w:rsid w:val="1AC1198C"/>
    <w:rsid w:val="1AC24F58"/>
    <w:rsid w:val="1AC3325E"/>
    <w:rsid w:val="1AC45294"/>
    <w:rsid w:val="1AC50F71"/>
    <w:rsid w:val="1AC65FA0"/>
    <w:rsid w:val="1AC9027D"/>
    <w:rsid w:val="1ACB0BEE"/>
    <w:rsid w:val="1ACF7379"/>
    <w:rsid w:val="1AD0062A"/>
    <w:rsid w:val="1AD2423A"/>
    <w:rsid w:val="1AD31E4E"/>
    <w:rsid w:val="1AD613F2"/>
    <w:rsid w:val="1AD81B79"/>
    <w:rsid w:val="1ADC7B37"/>
    <w:rsid w:val="1ADF517F"/>
    <w:rsid w:val="1AE22772"/>
    <w:rsid w:val="1AE55C10"/>
    <w:rsid w:val="1AE67411"/>
    <w:rsid w:val="1AE806AE"/>
    <w:rsid w:val="1AEB2DEF"/>
    <w:rsid w:val="1AEC622B"/>
    <w:rsid w:val="1AEF7026"/>
    <w:rsid w:val="1AF17DEC"/>
    <w:rsid w:val="1AF320B8"/>
    <w:rsid w:val="1AF3255B"/>
    <w:rsid w:val="1AF45E0F"/>
    <w:rsid w:val="1AFD28BF"/>
    <w:rsid w:val="1AFD42A2"/>
    <w:rsid w:val="1AFE787E"/>
    <w:rsid w:val="1AFE7FA7"/>
    <w:rsid w:val="1AFF4CF0"/>
    <w:rsid w:val="1B002445"/>
    <w:rsid w:val="1B011ABF"/>
    <w:rsid w:val="1B02098A"/>
    <w:rsid w:val="1B0214EE"/>
    <w:rsid w:val="1B052EFB"/>
    <w:rsid w:val="1B060D89"/>
    <w:rsid w:val="1B085038"/>
    <w:rsid w:val="1B0C1AEA"/>
    <w:rsid w:val="1B0C3745"/>
    <w:rsid w:val="1B110DA4"/>
    <w:rsid w:val="1B110F5B"/>
    <w:rsid w:val="1B137E6E"/>
    <w:rsid w:val="1B152423"/>
    <w:rsid w:val="1B1938C9"/>
    <w:rsid w:val="1B1961DA"/>
    <w:rsid w:val="1B1A493B"/>
    <w:rsid w:val="1B1B7A75"/>
    <w:rsid w:val="1B1C5C20"/>
    <w:rsid w:val="1B1D5514"/>
    <w:rsid w:val="1B1D5A3D"/>
    <w:rsid w:val="1B1D5B3F"/>
    <w:rsid w:val="1B206928"/>
    <w:rsid w:val="1B213BBF"/>
    <w:rsid w:val="1B214847"/>
    <w:rsid w:val="1B2229D3"/>
    <w:rsid w:val="1B246BA0"/>
    <w:rsid w:val="1B270889"/>
    <w:rsid w:val="1B272C0E"/>
    <w:rsid w:val="1B2931B1"/>
    <w:rsid w:val="1B2978D4"/>
    <w:rsid w:val="1B2A6FB7"/>
    <w:rsid w:val="1B2B08D4"/>
    <w:rsid w:val="1B2C225C"/>
    <w:rsid w:val="1B2C6F8B"/>
    <w:rsid w:val="1B2D6692"/>
    <w:rsid w:val="1B2D7157"/>
    <w:rsid w:val="1B306E34"/>
    <w:rsid w:val="1B3254C7"/>
    <w:rsid w:val="1B3D53CD"/>
    <w:rsid w:val="1B3D752C"/>
    <w:rsid w:val="1B3E4C8F"/>
    <w:rsid w:val="1B3F36EA"/>
    <w:rsid w:val="1B41379B"/>
    <w:rsid w:val="1B442DDB"/>
    <w:rsid w:val="1B4456FD"/>
    <w:rsid w:val="1B4551A8"/>
    <w:rsid w:val="1B477E3A"/>
    <w:rsid w:val="1B480D97"/>
    <w:rsid w:val="1B482546"/>
    <w:rsid w:val="1B483842"/>
    <w:rsid w:val="1B4A44FD"/>
    <w:rsid w:val="1B4A4E45"/>
    <w:rsid w:val="1B4C2AB4"/>
    <w:rsid w:val="1B4D176A"/>
    <w:rsid w:val="1B4E3040"/>
    <w:rsid w:val="1B4F0BA2"/>
    <w:rsid w:val="1B4F3A8D"/>
    <w:rsid w:val="1B5244AC"/>
    <w:rsid w:val="1B541BA0"/>
    <w:rsid w:val="1B542F9C"/>
    <w:rsid w:val="1B556757"/>
    <w:rsid w:val="1B581839"/>
    <w:rsid w:val="1B5978D1"/>
    <w:rsid w:val="1B5A5ADC"/>
    <w:rsid w:val="1B5B3D3F"/>
    <w:rsid w:val="1B5C4093"/>
    <w:rsid w:val="1B5C78D6"/>
    <w:rsid w:val="1B5E34BD"/>
    <w:rsid w:val="1B5F6FCC"/>
    <w:rsid w:val="1B626F28"/>
    <w:rsid w:val="1B650E42"/>
    <w:rsid w:val="1B664549"/>
    <w:rsid w:val="1B6771E8"/>
    <w:rsid w:val="1B69395F"/>
    <w:rsid w:val="1B6B1741"/>
    <w:rsid w:val="1B6C0C9B"/>
    <w:rsid w:val="1B6E5DBD"/>
    <w:rsid w:val="1B6E6E8A"/>
    <w:rsid w:val="1B704EA6"/>
    <w:rsid w:val="1B7075C2"/>
    <w:rsid w:val="1B7B129E"/>
    <w:rsid w:val="1B7F7B7D"/>
    <w:rsid w:val="1B822161"/>
    <w:rsid w:val="1B82568E"/>
    <w:rsid w:val="1B882CD8"/>
    <w:rsid w:val="1B902C44"/>
    <w:rsid w:val="1B93351C"/>
    <w:rsid w:val="1B93468A"/>
    <w:rsid w:val="1B9946C2"/>
    <w:rsid w:val="1B9C0697"/>
    <w:rsid w:val="1B9D5D12"/>
    <w:rsid w:val="1B9D7909"/>
    <w:rsid w:val="1BA15821"/>
    <w:rsid w:val="1BA57925"/>
    <w:rsid w:val="1BA750BD"/>
    <w:rsid w:val="1BA83297"/>
    <w:rsid w:val="1BA979B8"/>
    <w:rsid w:val="1BAD6ACC"/>
    <w:rsid w:val="1BAE5B0E"/>
    <w:rsid w:val="1BAE6FAF"/>
    <w:rsid w:val="1BB02BE3"/>
    <w:rsid w:val="1BB31AB6"/>
    <w:rsid w:val="1BB527BF"/>
    <w:rsid w:val="1BB60497"/>
    <w:rsid w:val="1BBA09F2"/>
    <w:rsid w:val="1BBA1775"/>
    <w:rsid w:val="1BBA2565"/>
    <w:rsid w:val="1BBA312A"/>
    <w:rsid w:val="1BBB1575"/>
    <w:rsid w:val="1BBE7360"/>
    <w:rsid w:val="1BBF35B2"/>
    <w:rsid w:val="1BBF4668"/>
    <w:rsid w:val="1BC26E4A"/>
    <w:rsid w:val="1BC5625F"/>
    <w:rsid w:val="1BCB0180"/>
    <w:rsid w:val="1BCB0AC6"/>
    <w:rsid w:val="1BD03447"/>
    <w:rsid w:val="1BD23C6D"/>
    <w:rsid w:val="1BD27720"/>
    <w:rsid w:val="1BD30F70"/>
    <w:rsid w:val="1BD45197"/>
    <w:rsid w:val="1BD479A3"/>
    <w:rsid w:val="1BD76220"/>
    <w:rsid w:val="1BDA5872"/>
    <w:rsid w:val="1BDC1DB1"/>
    <w:rsid w:val="1BDD6307"/>
    <w:rsid w:val="1BDE1499"/>
    <w:rsid w:val="1BDE1CC5"/>
    <w:rsid w:val="1BE14EC9"/>
    <w:rsid w:val="1BE62B57"/>
    <w:rsid w:val="1BE931F3"/>
    <w:rsid w:val="1BE93F34"/>
    <w:rsid w:val="1BEB2062"/>
    <w:rsid w:val="1BEB37E7"/>
    <w:rsid w:val="1BF0436E"/>
    <w:rsid w:val="1BF14AE8"/>
    <w:rsid w:val="1BF53438"/>
    <w:rsid w:val="1BF7223A"/>
    <w:rsid w:val="1BF8080A"/>
    <w:rsid w:val="1BFD1B24"/>
    <w:rsid w:val="1BFE1751"/>
    <w:rsid w:val="1C0001C6"/>
    <w:rsid w:val="1C0072E3"/>
    <w:rsid w:val="1C09048A"/>
    <w:rsid w:val="1C0A4065"/>
    <w:rsid w:val="1C0C7D20"/>
    <w:rsid w:val="1C0E7829"/>
    <w:rsid w:val="1C0F5048"/>
    <w:rsid w:val="1C1231A9"/>
    <w:rsid w:val="1C127334"/>
    <w:rsid w:val="1C170FD1"/>
    <w:rsid w:val="1C187EC5"/>
    <w:rsid w:val="1C196ADB"/>
    <w:rsid w:val="1C1C3CCF"/>
    <w:rsid w:val="1C1D4AF8"/>
    <w:rsid w:val="1C1E132F"/>
    <w:rsid w:val="1C21235B"/>
    <w:rsid w:val="1C215729"/>
    <w:rsid w:val="1C31048B"/>
    <w:rsid w:val="1C3124A6"/>
    <w:rsid w:val="1C345809"/>
    <w:rsid w:val="1C395563"/>
    <w:rsid w:val="1C3E416F"/>
    <w:rsid w:val="1C3F5400"/>
    <w:rsid w:val="1C4022A2"/>
    <w:rsid w:val="1C410421"/>
    <w:rsid w:val="1C41538D"/>
    <w:rsid w:val="1C420DEA"/>
    <w:rsid w:val="1C437FB8"/>
    <w:rsid w:val="1C4406A3"/>
    <w:rsid w:val="1C445D7E"/>
    <w:rsid w:val="1C454E4C"/>
    <w:rsid w:val="1C455C77"/>
    <w:rsid w:val="1C47470F"/>
    <w:rsid w:val="1C481D50"/>
    <w:rsid w:val="1C4B1E0D"/>
    <w:rsid w:val="1C4B3E3D"/>
    <w:rsid w:val="1C4D5BBD"/>
    <w:rsid w:val="1C5002D6"/>
    <w:rsid w:val="1C51061E"/>
    <w:rsid w:val="1C521428"/>
    <w:rsid w:val="1C5839C5"/>
    <w:rsid w:val="1C5B1A1F"/>
    <w:rsid w:val="1C5D0CA2"/>
    <w:rsid w:val="1C5D72BE"/>
    <w:rsid w:val="1C5F46C3"/>
    <w:rsid w:val="1C604565"/>
    <w:rsid w:val="1C6135A3"/>
    <w:rsid w:val="1C615AC1"/>
    <w:rsid w:val="1C625E96"/>
    <w:rsid w:val="1C651152"/>
    <w:rsid w:val="1C661392"/>
    <w:rsid w:val="1C691F15"/>
    <w:rsid w:val="1C696012"/>
    <w:rsid w:val="1C6A7DCB"/>
    <w:rsid w:val="1C6B376E"/>
    <w:rsid w:val="1C6F1D12"/>
    <w:rsid w:val="1C746AE5"/>
    <w:rsid w:val="1C795241"/>
    <w:rsid w:val="1C800DF1"/>
    <w:rsid w:val="1C811C28"/>
    <w:rsid w:val="1C813A11"/>
    <w:rsid w:val="1C827BF3"/>
    <w:rsid w:val="1C846260"/>
    <w:rsid w:val="1C851A4B"/>
    <w:rsid w:val="1C860CE8"/>
    <w:rsid w:val="1C886463"/>
    <w:rsid w:val="1C886E71"/>
    <w:rsid w:val="1C8C6F0F"/>
    <w:rsid w:val="1C8D6D95"/>
    <w:rsid w:val="1C8E0A29"/>
    <w:rsid w:val="1C8E109D"/>
    <w:rsid w:val="1C9042D5"/>
    <w:rsid w:val="1C985AE7"/>
    <w:rsid w:val="1C9B3BD0"/>
    <w:rsid w:val="1C9B5216"/>
    <w:rsid w:val="1C9D141B"/>
    <w:rsid w:val="1C9D17EE"/>
    <w:rsid w:val="1CA15FA9"/>
    <w:rsid w:val="1CA33228"/>
    <w:rsid w:val="1CA357AB"/>
    <w:rsid w:val="1CA465B1"/>
    <w:rsid w:val="1CA62281"/>
    <w:rsid w:val="1CA62575"/>
    <w:rsid w:val="1CAB29F5"/>
    <w:rsid w:val="1CAB6180"/>
    <w:rsid w:val="1CAC2D9A"/>
    <w:rsid w:val="1CAE69B7"/>
    <w:rsid w:val="1CAF60F9"/>
    <w:rsid w:val="1CB47ECC"/>
    <w:rsid w:val="1CB609B7"/>
    <w:rsid w:val="1CB80BEA"/>
    <w:rsid w:val="1CB84C82"/>
    <w:rsid w:val="1CBC7B18"/>
    <w:rsid w:val="1CC006D5"/>
    <w:rsid w:val="1CC260FA"/>
    <w:rsid w:val="1CC60626"/>
    <w:rsid w:val="1CC75B68"/>
    <w:rsid w:val="1CCA3E06"/>
    <w:rsid w:val="1CCB2C5C"/>
    <w:rsid w:val="1CCD7AF1"/>
    <w:rsid w:val="1CCF6D98"/>
    <w:rsid w:val="1CD10D31"/>
    <w:rsid w:val="1CD230D4"/>
    <w:rsid w:val="1CD70027"/>
    <w:rsid w:val="1CD76B07"/>
    <w:rsid w:val="1CDA6BF4"/>
    <w:rsid w:val="1CE017E9"/>
    <w:rsid w:val="1CE02150"/>
    <w:rsid w:val="1CE040CA"/>
    <w:rsid w:val="1CE075D7"/>
    <w:rsid w:val="1CE26524"/>
    <w:rsid w:val="1CE32076"/>
    <w:rsid w:val="1CE81632"/>
    <w:rsid w:val="1CE92369"/>
    <w:rsid w:val="1CEC5DCB"/>
    <w:rsid w:val="1CEE1C9D"/>
    <w:rsid w:val="1CF01563"/>
    <w:rsid w:val="1CF11FD1"/>
    <w:rsid w:val="1CF1626F"/>
    <w:rsid w:val="1CF30A51"/>
    <w:rsid w:val="1CFD28F9"/>
    <w:rsid w:val="1CFD7B7C"/>
    <w:rsid w:val="1D0137FE"/>
    <w:rsid w:val="1D014D8C"/>
    <w:rsid w:val="1D027F3C"/>
    <w:rsid w:val="1D052D00"/>
    <w:rsid w:val="1D073AD0"/>
    <w:rsid w:val="1D0C6488"/>
    <w:rsid w:val="1D0D0E40"/>
    <w:rsid w:val="1D107981"/>
    <w:rsid w:val="1D114F69"/>
    <w:rsid w:val="1D152EF5"/>
    <w:rsid w:val="1D157547"/>
    <w:rsid w:val="1D1667EE"/>
    <w:rsid w:val="1D170DB9"/>
    <w:rsid w:val="1D184415"/>
    <w:rsid w:val="1D1B4AFD"/>
    <w:rsid w:val="1D1D1AEE"/>
    <w:rsid w:val="1D1E0271"/>
    <w:rsid w:val="1D1F2CC5"/>
    <w:rsid w:val="1D20702A"/>
    <w:rsid w:val="1D207FD9"/>
    <w:rsid w:val="1D211455"/>
    <w:rsid w:val="1D2445EC"/>
    <w:rsid w:val="1D25440F"/>
    <w:rsid w:val="1D265B7B"/>
    <w:rsid w:val="1D2D7018"/>
    <w:rsid w:val="1D2F59D6"/>
    <w:rsid w:val="1D3233B3"/>
    <w:rsid w:val="1D3372A9"/>
    <w:rsid w:val="1D341F4E"/>
    <w:rsid w:val="1D365CB6"/>
    <w:rsid w:val="1D384F74"/>
    <w:rsid w:val="1D3A64EE"/>
    <w:rsid w:val="1D3B51F6"/>
    <w:rsid w:val="1D3C0850"/>
    <w:rsid w:val="1D3E19C7"/>
    <w:rsid w:val="1D40579A"/>
    <w:rsid w:val="1D4359DA"/>
    <w:rsid w:val="1D452BDC"/>
    <w:rsid w:val="1D48469E"/>
    <w:rsid w:val="1D487FD0"/>
    <w:rsid w:val="1D506CFC"/>
    <w:rsid w:val="1D513EA8"/>
    <w:rsid w:val="1D560409"/>
    <w:rsid w:val="1D567F34"/>
    <w:rsid w:val="1D5A3BAC"/>
    <w:rsid w:val="1D5F21B2"/>
    <w:rsid w:val="1D60649B"/>
    <w:rsid w:val="1D610DA5"/>
    <w:rsid w:val="1D663DDE"/>
    <w:rsid w:val="1D6A6231"/>
    <w:rsid w:val="1D711EE4"/>
    <w:rsid w:val="1D74101B"/>
    <w:rsid w:val="1D7554B1"/>
    <w:rsid w:val="1D7A38AD"/>
    <w:rsid w:val="1D817329"/>
    <w:rsid w:val="1D83253A"/>
    <w:rsid w:val="1D855B4E"/>
    <w:rsid w:val="1D86671C"/>
    <w:rsid w:val="1D870B79"/>
    <w:rsid w:val="1D8714E1"/>
    <w:rsid w:val="1D88638C"/>
    <w:rsid w:val="1D8F4720"/>
    <w:rsid w:val="1D914D33"/>
    <w:rsid w:val="1D914F96"/>
    <w:rsid w:val="1D924124"/>
    <w:rsid w:val="1D9407C5"/>
    <w:rsid w:val="1D9511C9"/>
    <w:rsid w:val="1D951C3C"/>
    <w:rsid w:val="1D95597F"/>
    <w:rsid w:val="1D956FF9"/>
    <w:rsid w:val="1D99022B"/>
    <w:rsid w:val="1D99663A"/>
    <w:rsid w:val="1D9B11ED"/>
    <w:rsid w:val="1DA13C81"/>
    <w:rsid w:val="1DA36883"/>
    <w:rsid w:val="1DA43532"/>
    <w:rsid w:val="1DA56465"/>
    <w:rsid w:val="1DA8091E"/>
    <w:rsid w:val="1DAB39E7"/>
    <w:rsid w:val="1DAD46DE"/>
    <w:rsid w:val="1DB37BFE"/>
    <w:rsid w:val="1DB43D72"/>
    <w:rsid w:val="1DB9466B"/>
    <w:rsid w:val="1DBD4846"/>
    <w:rsid w:val="1DBE4D32"/>
    <w:rsid w:val="1DBF7C7F"/>
    <w:rsid w:val="1DC13402"/>
    <w:rsid w:val="1DC2295A"/>
    <w:rsid w:val="1DC32CD2"/>
    <w:rsid w:val="1DC450D0"/>
    <w:rsid w:val="1DCB0E80"/>
    <w:rsid w:val="1DCF624B"/>
    <w:rsid w:val="1DCF792B"/>
    <w:rsid w:val="1DD00A40"/>
    <w:rsid w:val="1DD17940"/>
    <w:rsid w:val="1DD74A72"/>
    <w:rsid w:val="1DD76C4B"/>
    <w:rsid w:val="1DD901D5"/>
    <w:rsid w:val="1DD9435D"/>
    <w:rsid w:val="1DE14B7D"/>
    <w:rsid w:val="1DE165D7"/>
    <w:rsid w:val="1DE2664C"/>
    <w:rsid w:val="1DE31F5C"/>
    <w:rsid w:val="1DE40BB3"/>
    <w:rsid w:val="1DEC1EA4"/>
    <w:rsid w:val="1DEC5D6D"/>
    <w:rsid w:val="1DEF5175"/>
    <w:rsid w:val="1DF01FCD"/>
    <w:rsid w:val="1DF03185"/>
    <w:rsid w:val="1DF13B7F"/>
    <w:rsid w:val="1DF27BC0"/>
    <w:rsid w:val="1DF735E4"/>
    <w:rsid w:val="1DF74392"/>
    <w:rsid w:val="1DF87D72"/>
    <w:rsid w:val="1DF91838"/>
    <w:rsid w:val="1DFB57D5"/>
    <w:rsid w:val="1DFC2664"/>
    <w:rsid w:val="1E002ED6"/>
    <w:rsid w:val="1E096758"/>
    <w:rsid w:val="1E0A0DDB"/>
    <w:rsid w:val="1E0A1BD8"/>
    <w:rsid w:val="1E104F8D"/>
    <w:rsid w:val="1E1050EF"/>
    <w:rsid w:val="1E1A69A8"/>
    <w:rsid w:val="1E1B37A2"/>
    <w:rsid w:val="1E1C5015"/>
    <w:rsid w:val="1E2075CF"/>
    <w:rsid w:val="1E2354C0"/>
    <w:rsid w:val="1E250C40"/>
    <w:rsid w:val="1E294C94"/>
    <w:rsid w:val="1E2B3E3C"/>
    <w:rsid w:val="1E316FF7"/>
    <w:rsid w:val="1E3B6897"/>
    <w:rsid w:val="1E3B73BA"/>
    <w:rsid w:val="1E3F2BCC"/>
    <w:rsid w:val="1E3F4311"/>
    <w:rsid w:val="1E41034C"/>
    <w:rsid w:val="1E425825"/>
    <w:rsid w:val="1E47512B"/>
    <w:rsid w:val="1E481B07"/>
    <w:rsid w:val="1E4B3F11"/>
    <w:rsid w:val="1E4D7FB5"/>
    <w:rsid w:val="1E4E7087"/>
    <w:rsid w:val="1E545292"/>
    <w:rsid w:val="1E547B86"/>
    <w:rsid w:val="1E564026"/>
    <w:rsid w:val="1E565801"/>
    <w:rsid w:val="1E5A7600"/>
    <w:rsid w:val="1E5C0C41"/>
    <w:rsid w:val="1E5D786F"/>
    <w:rsid w:val="1E604177"/>
    <w:rsid w:val="1E60748F"/>
    <w:rsid w:val="1E6164D9"/>
    <w:rsid w:val="1E636306"/>
    <w:rsid w:val="1E6D3201"/>
    <w:rsid w:val="1E6D5258"/>
    <w:rsid w:val="1E6F689A"/>
    <w:rsid w:val="1E7512DD"/>
    <w:rsid w:val="1E7619F0"/>
    <w:rsid w:val="1E764441"/>
    <w:rsid w:val="1E7A3419"/>
    <w:rsid w:val="1E7C7AF7"/>
    <w:rsid w:val="1E81602B"/>
    <w:rsid w:val="1E8253DE"/>
    <w:rsid w:val="1E8375DC"/>
    <w:rsid w:val="1E8506AA"/>
    <w:rsid w:val="1E852176"/>
    <w:rsid w:val="1E897F45"/>
    <w:rsid w:val="1E8A1FA1"/>
    <w:rsid w:val="1E8B5E46"/>
    <w:rsid w:val="1E8D1D29"/>
    <w:rsid w:val="1E8E3319"/>
    <w:rsid w:val="1E8F1768"/>
    <w:rsid w:val="1E934106"/>
    <w:rsid w:val="1E953867"/>
    <w:rsid w:val="1E976D4D"/>
    <w:rsid w:val="1E9836C4"/>
    <w:rsid w:val="1E99019A"/>
    <w:rsid w:val="1E9E3829"/>
    <w:rsid w:val="1E9F2913"/>
    <w:rsid w:val="1E9F6587"/>
    <w:rsid w:val="1EA252D3"/>
    <w:rsid w:val="1EA253AB"/>
    <w:rsid w:val="1EA5722F"/>
    <w:rsid w:val="1EA707F2"/>
    <w:rsid w:val="1EA80ABF"/>
    <w:rsid w:val="1EA869C3"/>
    <w:rsid w:val="1EAA5C75"/>
    <w:rsid w:val="1EB041A2"/>
    <w:rsid w:val="1EB31447"/>
    <w:rsid w:val="1EB567D0"/>
    <w:rsid w:val="1EC2411E"/>
    <w:rsid w:val="1EC40357"/>
    <w:rsid w:val="1EC40C51"/>
    <w:rsid w:val="1EC64EEF"/>
    <w:rsid w:val="1EC82D95"/>
    <w:rsid w:val="1EC94429"/>
    <w:rsid w:val="1ECA4192"/>
    <w:rsid w:val="1ECB139F"/>
    <w:rsid w:val="1ECD4972"/>
    <w:rsid w:val="1ECF3313"/>
    <w:rsid w:val="1ECF5C8C"/>
    <w:rsid w:val="1ED07A28"/>
    <w:rsid w:val="1ED15EA8"/>
    <w:rsid w:val="1ED37F12"/>
    <w:rsid w:val="1ED5048B"/>
    <w:rsid w:val="1ED6396F"/>
    <w:rsid w:val="1ED71DDE"/>
    <w:rsid w:val="1EDF2760"/>
    <w:rsid w:val="1EE06939"/>
    <w:rsid w:val="1EE10499"/>
    <w:rsid w:val="1EE23045"/>
    <w:rsid w:val="1EE426F0"/>
    <w:rsid w:val="1EE52A9C"/>
    <w:rsid w:val="1EE52DEB"/>
    <w:rsid w:val="1EE61017"/>
    <w:rsid w:val="1EE752BA"/>
    <w:rsid w:val="1EE75C12"/>
    <w:rsid w:val="1EEA70DB"/>
    <w:rsid w:val="1EF50613"/>
    <w:rsid w:val="1EFA4416"/>
    <w:rsid w:val="1EFB2213"/>
    <w:rsid w:val="1EFD7C75"/>
    <w:rsid w:val="1F047B9E"/>
    <w:rsid w:val="1F09707A"/>
    <w:rsid w:val="1F0F72C1"/>
    <w:rsid w:val="1F100E25"/>
    <w:rsid w:val="1F155F6D"/>
    <w:rsid w:val="1F191304"/>
    <w:rsid w:val="1F1D214E"/>
    <w:rsid w:val="1F1D35F8"/>
    <w:rsid w:val="1F1E6E2E"/>
    <w:rsid w:val="1F207D7C"/>
    <w:rsid w:val="1F220B09"/>
    <w:rsid w:val="1F275499"/>
    <w:rsid w:val="1F2843F6"/>
    <w:rsid w:val="1F2A44E7"/>
    <w:rsid w:val="1F2C0D1C"/>
    <w:rsid w:val="1F305FC8"/>
    <w:rsid w:val="1F306657"/>
    <w:rsid w:val="1F314611"/>
    <w:rsid w:val="1F315AF4"/>
    <w:rsid w:val="1F355932"/>
    <w:rsid w:val="1F37639F"/>
    <w:rsid w:val="1F3C5A4D"/>
    <w:rsid w:val="1F3C652C"/>
    <w:rsid w:val="1F447A49"/>
    <w:rsid w:val="1F473AC8"/>
    <w:rsid w:val="1F496FF8"/>
    <w:rsid w:val="1F4D0184"/>
    <w:rsid w:val="1F4E1D2E"/>
    <w:rsid w:val="1F4E21CC"/>
    <w:rsid w:val="1F505B53"/>
    <w:rsid w:val="1F5155CA"/>
    <w:rsid w:val="1F5258FA"/>
    <w:rsid w:val="1F5833E2"/>
    <w:rsid w:val="1F591707"/>
    <w:rsid w:val="1F5E1EBE"/>
    <w:rsid w:val="1F5E42F7"/>
    <w:rsid w:val="1F6176BF"/>
    <w:rsid w:val="1F636D33"/>
    <w:rsid w:val="1F641E93"/>
    <w:rsid w:val="1F6713C7"/>
    <w:rsid w:val="1F684C89"/>
    <w:rsid w:val="1F6E13D0"/>
    <w:rsid w:val="1F6F6B34"/>
    <w:rsid w:val="1F6F7AEB"/>
    <w:rsid w:val="1F7059A9"/>
    <w:rsid w:val="1F726CCF"/>
    <w:rsid w:val="1F7531BA"/>
    <w:rsid w:val="1F754FBC"/>
    <w:rsid w:val="1F7B1FAF"/>
    <w:rsid w:val="1F7C326E"/>
    <w:rsid w:val="1F7F6DFE"/>
    <w:rsid w:val="1F844301"/>
    <w:rsid w:val="1F852BA3"/>
    <w:rsid w:val="1F853797"/>
    <w:rsid w:val="1F856412"/>
    <w:rsid w:val="1F86380E"/>
    <w:rsid w:val="1F885372"/>
    <w:rsid w:val="1F8A368F"/>
    <w:rsid w:val="1F8F0A43"/>
    <w:rsid w:val="1F91240B"/>
    <w:rsid w:val="1F9557AE"/>
    <w:rsid w:val="1F97146A"/>
    <w:rsid w:val="1F9B5B4A"/>
    <w:rsid w:val="1F9C5204"/>
    <w:rsid w:val="1F9E36FE"/>
    <w:rsid w:val="1FA038A2"/>
    <w:rsid w:val="1FA365DB"/>
    <w:rsid w:val="1FA36639"/>
    <w:rsid w:val="1FA4437B"/>
    <w:rsid w:val="1FA67AC4"/>
    <w:rsid w:val="1FA73AA9"/>
    <w:rsid w:val="1FA8079F"/>
    <w:rsid w:val="1FA879E9"/>
    <w:rsid w:val="1FA90D85"/>
    <w:rsid w:val="1FAB0719"/>
    <w:rsid w:val="1FAF64D1"/>
    <w:rsid w:val="1FB56D5E"/>
    <w:rsid w:val="1FB82781"/>
    <w:rsid w:val="1FB83FE9"/>
    <w:rsid w:val="1FBA12DF"/>
    <w:rsid w:val="1FBB0C33"/>
    <w:rsid w:val="1FBC7858"/>
    <w:rsid w:val="1FC37212"/>
    <w:rsid w:val="1FC742CE"/>
    <w:rsid w:val="1FCD14C7"/>
    <w:rsid w:val="1FCE025F"/>
    <w:rsid w:val="1FCF34A6"/>
    <w:rsid w:val="1FD0470B"/>
    <w:rsid w:val="1FD125D5"/>
    <w:rsid w:val="1FD17C58"/>
    <w:rsid w:val="1FD62A2C"/>
    <w:rsid w:val="1FD62F68"/>
    <w:rsid w:val="1FD92658"/>
    <w:rsid w:val="1FD941B6"/>
    <w:rsid w:val="1FDA7BCD"/>
    <w:rsid w:val="1FDD1541"/>
    <w:rsid w:val="1FDE2867"/>
    <w:rsid w:val="1FDF432D"/>
    <w:rsid w:val="1FE27C0B"/>
    <w:rsid w:val="1FE30A07"/>
    <w:rsid w:val="1FE4583F"/>
    <w:rsid w:val="1FE52522"/>
    <w:rsid w:val="1FE6713C"/>
    <w:rsid w:val="1FEA03AF"/>
    <w:rsid w:val="1FF42F28"/>
    <w:rsid w:val="1FF43267"/>
    <w:rsid w:val="1FF443F4"/>
    <w:rsid w:val="1FF66951"/>
    <w:rsid w:val="1FF90504"/>
    <w:rsid w:val="1FFB1378"/>
    <w:rsid w:val="1FFB192E"/>
    <w:rsid w:val="1FFC6641"/>
    <w:rsid w:val="1FFC6B4D"/>
    <w:rsid w:val="200069D5"/>
    <w:rsid w:val="20041E0E"/>
    <w:rsid w:val="2008516D"/>
    <w:rsid w:val="200873A2"/>
    <w:rsid w:val="200A1EBD"/>
    <w:rsid w:val="200D3984"/>
    <w:rsid w:val="200F3A7A"/>
    <w:rsid w:val="201169C7"/>
    <w:rsid w:val="2012478F"/>
    <w:rsid w:val="20135D7E"/>
    <w:rsid w:val="20174B85"/>
    <w:rsid w:val="201D54FB"/>
    <w:rsid w:val="201D5519"/>
    <w:rsid w:val="201F15DB"/>
    <w:rsid w:val="202452F1"/>
    <w:rsid w:val="20252B47"/>
    <w:rsid w:val="202C1A8E"/>
    <w:rsid w:val="202C2846"/>
    <w:rsid w:val="202F35D5"/>
    <w:rsid w:val="20302CDC"/>
    <w:rsid w:val="2034163C"/>
    <w:rsid w:val="20373F05"/>
    <w:rsid w:val="2039137D"/>
    <w:rsid w:val="203A4D20"/>
    <w:rsid w:val="2041143F"/>
    <w:rsid w:val="204166D4"/>
    <w:rsid w:val="20416D26"/>
    <w:rsid w:val="20427F91"/>
    <w:rsid w:val="20436BE0"/>
    <w:rsid w:val="20442C81"/>
    <w:rsid w:val="204457D5"/>
    <w:rsid w:val="20452A18"/>
    <w:rsid w:val="2045328F"/>
    <w:rsid w:val="20462C4E"/>
    <w:rsid w:val="20476187"/>
    <w:rsid w:val="204A4BA9"/>
    <w:rsid w:val="204B1295"/>
    <w:rsid w:val="204C04AF"/>
    <w:rsid w:val="204D2B3F"/>
    <w:rsid w:val="20523933"/>
    <w:rsid w:val="205371CB"/>
    <w:rsid w:val="20546098"/>
    <w:rsid w:val="20553618"/>
    <w:rsid w:val="2056673D"/>
    <w:rsid w:val="206145C1"/>
    <w:rsid w:val="2062473A"/>
    <w:rsid w:val="20647695"/>
    <w:rsid w:val="20670771"/>
    <w:rsid w:val="20674889"/>
    <w:rsid w:val="206A2C9E"/>
    <w:rsid w:val="206E0A56"/>
    <w:rsid w:val="206E65DB"/>
    <w:rsid w:val="206F42A7"/>
    <w:rsid w:val="20730DB1"/>
    <w:rsid w:val="207712C1"/>
    <w:rsid w:val="20797A56"/>
    <w:rsid w:val="207C3A36"/>
    <w:rsid w:val="207F1F60"/>
    <w:rsid w:val="2081348D"/>
    <w:rsid w:val="20813B79"/>
    <w:rsid w:val="208321FA"/>
    <w:rsid w:val="20841F17"/>
    <w:rsid w:val="2086188A"/>
    <w:rsid w:val="20874863"/>
    <w:rsid w:val="208B4A20"/>
    <w:rsid w:val="208F69FC"/>
    <w:rsid w:val="209055C0"/>
    <w:rsid w:val="20913AD4"/>
    <w:rsid w:val="20935E02"/>
    <w:rsid w:val="20997FD6"/>
    <w:rsid w:val="209A09D9"/>
    <w:rsid w:val="209B1496"/>
    <w:rsid w:val="209C2ED4"/>
    <w:rsid w:val="209E5624"/>
    <w:rsid w:val="209F0152"/>
    <w:rsid w:val="209F57CF"/>
    <w:rsid w:val="20A13136"/>
    <w:rsid w:val="20A168ED"/>
    <w:rsid w:val="20A26D16"/>
    <w:rsid w:val="20A751AF"/>
    <w:rsid w:val="20AC1CF2"/>
    <w:rsid w:val="20B0423D"/>
    <w:rsid w:val="20B73F44"/>
    <w:rsid w:val="20B80723"/>
    <w:rsid w:val="20BB53B2"/>
    <w:rsid w:val="20BC1D1D"/>
    <w:rsid w:val="20C92120"/>
    <w:rsid w:val="20CA5EA0"/>
    <w:rsid w:val="20CB19DC"/>
    <w:rsid w:val="20CC3227"/>
    <w:rsid w:val="20CD6A29"/>
    <w:rsid w:val="20D07F06"/>
    <w:rsid w:val="20D1250B"/>
    <w:rsid w:val="20D23A37"/>
    <w:rsid w:val="20D66A6C"/>
    <w:rsid w:val="20D9178B"/>
    <w:rsid w:val="20DC3389"/>
    <w:rsid w:val="20DF7882"/>
    <w:rsid w:val="20E15586"/>
    <w:rsid w:val="20E2030A"/>
    <w:rsid w:val="20E21F6E"/>
    <w:rsid w:val="20E327FD"/>
    <w:rsid w:val="20E703D7"/>
    <w:rsid w:val="20E90DA2"/>
    <w:rsid w:val="20EA1891"/>
    <w:rsid w:val="20ED287F"/>
    <w:rsid w:val="20EE2449"/>
    <w:rsid w:val="20EE7204"/>
    <w:rsid w:val="20F54783"/>
    <w:rsid w:val="20F56D0D"/>
    <w:rsid w:val="20F8555D"/>
    <w:rsid w:val="20F91116"/>
    <w:rsid w:val="2102233F"/>
    <w:rsid w:val="210271F8"/>
    <w:rsid w:val="210475A4"/>
    <w:rsid w:val="210578C0"/>
    <w:rsid w:val="21077A08"/>
    <w:rsid w:val="21094C4C"/>
    <w:rsid w:val="210A041D"/>
    <w:rsid w:val="210D70B2"/>
    <w:rsid w:val="211041E6"/>
    <w:rsid w:val="21186A84"/>
    <w:rsid w:val="21187625"/>
    <w:rsid w:val="211B43EE"/>
    <w:rsid w:val="21207EFB"/>
    <w:rsid w:val="21216E0D"/>
    <w:rsid w:val="21267D42"/>
    <w:rsid w:val="212F11AF"/>
    <w:rsid w:val="213074CD"/>
    <w:rsid w:val="213369F9"/>
    <w:rsid w:val="21345329"/>
    <w:rsid w:val="2139502A"/>
    <w:rsid w:val="213A6ABD"/>
    <w:rsid w:val="213B11C7"/>
    <w:rsid w:val="213B3DC1"/>
    <w:rsid w:val="213C1B1A"/>
    <w:rsid w:val="213C5355"/>
    <w:rsid w:val="213E3408"/>
    <w:rsid w:val="21422AF5"/>
    <w:rsid w:val="21440A00"/>
    <w:rsid w:val="21461D28"/>
    <w:rsid w:val="21493C7C"/>
    <w:rsid w:val="214A03F5"/>
    <w:rsid w:val="214C0502"/>
    <w:rsid w:val="215354F2"/>
    <w:rsid w:val="215442D7"/>
    <w:rsid w:val="21594629"/>
    <w:rsid w:val="215B71A6"/>
    <w:rsid w:val="215F0E79"/>
    <w:rsid w:val="21616806"/>
    <w:rsid w:val="216178D6"/>
    <w:rsid w:val="216B42B3"/>
    <w:rsid w:val="216E76FC"/>
    <w:rsid w:val="217012FB"/>
    <w:rsid w:val="21710072"/>
    <w:rsid w:val="21736323"/>
    <w:rsid w:val="21776750"/>
    <w:rsid w:val="21786579"/>
    <w:rsid w:val="217A5C24"/>
    <w:rsid w:val="217E2C1A"/>
    <w:rsid w:val="218175E8"/>
    <w:rsid w:val="21825FBD"/>
    <w:rsid w:val="21845B87"/>
    <w:rsid w:val="21897F08"/>
    <w:rsid w:val="218F53CF"/>
    <w:rsid w:val="21901430"/>
    <w:rsid w:val="21907364"/>
    <w:rsid w:val="21916955"/>
    <w:rsid w:val="21920406"/>
    <w:rsid w:val="219604CD"/>
    <w:rsid w:val="219674F9"/>
    <w:rsid w:val="21975568"/>
    <w:rsid w:val="219A0091"/>
    <w:rsid w:val="219B5390"/>
    <w:rsid w:val="219B54DC"/>
    <w:rsid w:val="219D682C"/>
    <w:rsid w:val="21A07893"/>
    <w:rsid w:val="21A1202D"/>
    <w:rsid w:val="21A15AEF"/>
    <w:rsid w:val="21A22A9A"/>
    <w:rsid w:val="21A31D93"/>
    <w:rsid w:val="21A414F1"/>
    <w:rsid w:val="21A60074"/>
    <w:rsid w:val="21A63705"/>
    <w:rsid w:val="21A66965"/>
    <w:rsid w:val="21A857A2"/>
    <w:rsid w:val="21AC09CB"/>
    <w:rsid w:val="21AC60BE"/>
    <w:rsid w:val="21AD7676"/>
    <w:rsid w:val="21AF1520"/>
    <w:rsid w:val="21B1186D"/>
    <w:rsid w:val="21B27A55"/>
    <w:rsid w:val="21B358DC"/>
    <w:rsid w:val="21BA0719"/>
    <w:rsid w:val="21BB17EF"/>
    <w:rsid w:val="21BE01F1"/>
    <w:rsid w:val="21BE06DA"/>
    <w:rsid w:val="21C16C70"/>
    <w:rsid w:val="21C1719D"/>
    <w:rsid w:val="21C633B7"/>
    <w:rsid w:val="21CD1917"/>
    <w:rsid w:val="21CE08A7"/>
    <w:rsid w:val="21CF5415"/>
    <w:rsid w:val="21D03070"/>
    <w:rsid w:val="21D1479F"/>
    <w:rsid w:val="21D25234"/>
    <w:rsid w:val="21D56C5C"/>
    <w:rsid w:val="21D7273A"/>
    <w:rsid w:val="21DA7353"/>
    <w:rsid w:val="21DD032A"/>
    <w:rsid w:val="21DD4621"/>
    <w:rsid w:val="21DF716B"/>
    <w:rsid w:val="21E02883"/>
    <w:rsid w:val="21E129A4"/>
    <w:rsid w:val="21E254D4"/>
    <w:rsid w:val="21E40EEB"/>
    <w:rsid w:val="21E57E8F"/>
    <w:rsid w:val="21E6547F"/>
    <w:rsid w:val="21EB3A2C"/>
    <w:rsid w:val="21EB6587"/>
    <w:rsid w:val="21F1204F"/>
    <w:rsid w:val="21F22DB4"/>
    <w:rsid w:val="21F37216"/>
    <w:rsid w:val="21F5540B"/>
    <w:rsid w:val="21F670CF"/>
    <w:rsid w:val="21F87F4B"/>
    <w:rsid w:val="21FA0E23"/>
    <w:rsid w:val="21FB5687"/>
    <w:rsid w:val="21FC45D8"/>
    <w:rsid w:val="21FD1E03"/>
    <w:rsid w:val="21FE09EE"/>
    <w:rsid w:val="22002B20"/>
    <w:rsid w:val="22034261"/>
    <w:rsid w:val="220713B5"/>
    <w:rsid w:val="220B5EBF"/>
    <w:rsid w:val="220D2FF9"/>
    <w:rsid w:val="220D79B7"/>
    <w:rsid w:val="220F2BCA"/>
    <w:rsid w:val="220F7FDA"/>
    <w:rsid w:val="22116B57"/>
    <w:rsid w:val="22136829"/>
    <w:rsid w:val="221504E6"/>
    <w:rsid w:val="221630B0"/>
    <w:rsid w:val="221A7F78"/>
    <w:rsid w:val="221D441D"/>
    <w:rsid w:val="221E2B3E"/>
    <w:rsid w:val="222043D3"/>
    <w:rsid w:val="222054C9"/>
    <w:rsid w:val="22205A9B"/>
    <w:rsid w:val="22226D0D"/>
    <w:rsid w:val="22236764"/>
    <w:rsid w:val="22260325"/>
    <w:rsid w:val="22265672"/>
    <w:rsid w:val="22273C41"/>
    <w:rsid w:val="2227463E"/>
    <w:rsid w:val="22290537"/>
    <w:rsid w:val="2229108C"/>
    <w:rsid w:val="222977D2"/>
    <w:rsid w:val="222B5E9D"/>
    <w:rsid w:val="222D3487"/>
    <w:rsid w:val="222F2E96"/>
    <w:rsid w:val="22302B10"/>
    <w:rsid w:val="22332303"/>
    <w:rsid w:val="22334A8B"/>
    <w:rsid w:val="22335E3E"/>
    <w:rsid w:val="2234089F"/>
    <w:rsid w:val="22344C6D"/>
    <w:rsid w:val="223464D3"/>
    <w:rsid w:val="22360063"/>
    <w:rsid w:val="22363A63"/>
    <w:rsid w:val="223A375D"/>
    <w:rsid w:val="223B3215"/>
    <w:rsid w:val="223B5D53"/>
    <w:rsid w:val="2240680C"/>
    <w:rsid w:val="22414916"/>
    <w:rsid w:val="224751D2"/>
    <w:rsid w:val="224832C6"/>
    <w:rsid w:val="224A23C3"/>
    <w:rsid w:val="224B099E"/>
    <w:rsid w:val="224B3C7C"/>
    <w:rsid w:val="224B4F72"/>
    <w:rsid w:val="224C2134"/>
    <w:rsid w:val="224E378A"/>
    <w:rsid w:val="224F31D3"/>
    <w:rsid w:val="2252057E"/>
    <w:rsid w:val="22550784"/>
    <w:rsid w:val="22563DE4"/>
    <w:rsid w:val="22567414"/>
    <w:rsid w:val="22570919"/>
    <w:rsid w:val="22624DC0"/>
    <w:rsid w:val="22691AE1"/>
    <w:rsid w:val="226A1FB7"/>
    <w:rsid w:val="226A4703"/>
    <w:rsid w:val="226A7E3C"/>
    <w:rsid w:val="226B2F8C"/>
    <w:rsid w:val="226D1E99"/>
    <w:rsid w:val="2272178D"/>
    <w:rsid w:val="22721D3E"/>
    <w:rsid w:val="2272271F"/>
    <w:rsid w:val="22724A5E"/>
    <w:rsid w:val="227330A5"/>
    <w:rsid w:val="227523DE"/>
    <w:rsid w:val="227549B8"/>
    <w:rsid w:val="22766DA0"/>
    <w:rsid w:val="22780E44"/>
    <w:rsid w:val="22784A91"/>
    <w:rsid w:val="22784E5B"/>
    <w:rsid w:val="22786604"/>
    <w:rsid w:val="227C192B"/>
    <w:rsid w:val="227D7955"/>
    <w:rsid w:val="227E4F2B"/>
    <w:rsid w:val="2280356F"/>
    <w:rsid w:val="22807316"/>
    <w:rsid w:val="228446CC"/>
    <w:rsid w:val="22845387"/>
    <w:rsid w:val="22862D42"/>
    <w:rsid w:val="22864B45"/>
    <w:rsid w:val="22881752"/>
    <w:rsid w:val="22884946"/>
    <w:rsid w:val="22884F9D"/>
    <w:rsid w:val="228B518D"/>
    <w:rsid w:val="229022D5"/>
    <w:rsid w:val="2292691F"/>
    <w:rsid w:val="22967135"/>
    <w:rsid w:val="229932BA"/>
    <w:rsid w:val="229969DD"/>
    <w:rsid w:val="229E79DC"/>
    <w:rsid w:val="22A0432C"/>
    <w:rsid w:val="22A220B4"/>
    <w:rsid w:val="22A25BE0"/>
    <w:rsid w:val="22A5048C"/>
    <w:rsid w:val="22A54A65"/>
    <w:rsid w:val="22A711F5"/>
    <w:rsid w:val="22A9615A"/>
    <w:rsid w:val="22A97E8D"/>
    <w:rsid w:val="22AA0605"/>
    <w:rsid w:val="22B06D9F"/>
    <w:rsid w:val="22B07B26"/>
    <w:rsid w:val="22B23DFE"/>
    <w:rsid w:val="22B250EF"/>
    <w:rsid w:val="22B36124"/>
    <w:rsid w:val="22B93AD1"/>
    <w:rsid w:val="22B953F6"/>
    <w:rsid w:val="22B9633E"/>
    <w:rsid w:val="22BF6B5C"/>
    <w:rsid w:val="22C03D87"/>
    <w:rsid w:val="22C24EA7"/>
    <w:rsid w:val="22C51FAD"/>
    <w:rsid w:val="22C96304"/>
    <w:rsid w:val="22CB399A"/>
    <w:rsid w:val="22CC1C3A"/>
    <w:rsid w:val="22D722E1"/>
    <w:rsid w:val="22D80AB3"/>
    <w:rsid w:val="22D859F4"/>
    <w:rsid w:val="22D93010"/>
    <w:rsid w:val="22DF15E6"/>
    <w:rsid w:val="22E2602B"/>
    <w:rsid w:val="22E57FC0"/>
    <w:rsid w:val="22E63C89"/>
    <w:rsid w:val="22E66739"/>
    <w:rsid w:val="22E80076"/>
    <w:rsid w:val="22E8032B"/>
    <w:rsid w:val="22E80F92"/>
    <w:rsid w:val="22E90CBE"/>
    <w:rsid w:val="22E924CC"/>
    <w:rsid w:val="22E935AA"/>
    <w:rsid w:val="22EC0137"/>
    <w:rsid w:val="22ED5A19"/>
    <w:rsid w:val="22F07CF0"/>
    <w:rsid w:val="22F13E2A"/>
    <w:rsid w:val="22F51D65"/>
    <w:rsid w:val="22F75DB7"/>
    <w:rsid w:val="22FC5572"/>
    <w:rsid w:val="230228C0"/>
    <w:rsid w:val="23036BAE"/>
    <w:rsid w:val="23061733"/>
    <w:rsid w:val="23063448"/>
    <w:rsid w:val="230656EC"/>
    <w:rsid w:val="23066BEA"/>
    <w:rsid w:val="230A5CA1"/>
    <w:rsid w:val="230D79D3"/>
    <w:rsid w:val="23102DF3"/>
    <w:rsid w:val="23110378"/>
    <w:rsid w:val="23125205"/>
    <w:rsid w:val="23133488"/>
    <w:rsid w:val="231358A6"/>
    <w:rsid w:val="2314433D"/>
    <w:rsid w:val="231545AC"/>
    <w:rsid w:val="23165154"/>
    <w:rsid w:val="231702AE"/>
    <w:rsid w:val="231C10CB"/>
    <w:rsid w:val="231F1785"/>
    <w:rsid w:val="23216390"/>
    <w:rsid w:val="232214AD"/>
    <w:rsid w:val="232811C1"/>
    <w:rsid w:val="23292962"/>
    <w:rsid w:val="232C5CB1"/>
    <w:rsid w:val="2331317D"/>
    <w:rsid w:val="23320A15"/>
    <w:rsid w:val="233372C3"/>
    <w:rsid w:val="23362827"/>
    <w:rsid w:val="2339414A"/>
    <w:rsid w:val="233A7F47"/>
    <w:rsid w:val="233B4F91"/>
    <w:rsid w:val="233D5E15"/>
    <w:rsid w:val="233D682D"/>
    <w:rsid w:val="233F7A03"/>
    <w:rsid w:val="23405895"/>
    <w:rsid w:val="23436722"/>
    <w:rsid w:val="23467591"/>
    <w:rsid w:val="23475B96"/>
    <w:rsid w:val="23476F9D"/>
    <w:rsid w:val="234A7A04"/>
    <w:rsid w:val="234B2F45"/>
    <w:rsid w:val="234E496C"/>
    <w:rsid w:val="23513B67"/>
    <w:rsid w:val="23537DCA"/>
    <w:rsid w:val="23544CE2"/>
    <w:rsid w:val="235470F2"/>
    <w:rsid w:val="2356259F"/>
    <w:rsid w:val="235675EB"/>
    <w:rsid w:val="23571272"/>
    <w:rsid w:val="23593590"/>
    <w:rsid w:val="23593D4A"/>
    <w:rsid w:val="235A41A3"/>
    <w:rsid w:val="235D6677"/>
    <w:rsid w:val="23602117"/>
    <w:rsid w:val="23607749"/>
    <w:rsid w:val="236244E1"/>
    <w:rsid w:val="23651041"/>
    <w:rsid w:val="23653911"/>
    <w:rsid w:val="23671C3A"/>
    <w:rsid w:val="2368600A"/>
    <w:rsid w:val="236A09A1"/>
    <w:rsid w:val="236A2E48"/>
    <w:rsid w:val="236E3B09"/>
    <w:rsid w:val="236F32B8"/>
    <w:rsid w:val="237056B5"/>
    <w:rsid w:val="23705E82"/>
    <w:rsid w:val="23711100"/>
    <w:rsid w:val="2376611C"/>
    <w:rsid w:val="23767457"/>
    <w:rsid w:val="237B79ED"/>
    <w:rsid w:val="23805DF1"/>
    <w:rsid w:val="238251AF"/>
    <w:rsid w:val="2388664D"/>
    <w:rsid w:val="23886EE4"/>
    <w:rsid w:val="23894CA7"/>
    <w:rsid w:val="238B6FCA"/>
    <w:rsid w:val="238D2F34"/>
    <w:rsid w:val="238D5434"/>
    <w:rsid w:val="238D7394"/>
    <w:rsid w:val="238F43C6"/>
    <w:rsid w:val="239127BB"/>
    <w:rsid w:val="239369AA"/>
    <w:rsid w:val="23957A0E"/>
    <w:rsid w:val="2397140C"/>
    <w:rsid w:val="2397548F"/>
    <w:rsid w:val="239A304C"/>
    <w:rsid w:val="239A54DF"/>
    <w:rsid w:val="239D0882"/>
    <w:rsid w:val="239D3A22"/>
    <w:rsid w:val="239D785D"/>
    <w:rsid w:val="239E329D"/>
    <w:rsid w:val="239F49FD"/>
    <w:rsid w:val="239F5859"/>
    <w:rsid w:val="23A162F3"/>
    <w:rsid w:val="23A1633A"/>
    <w:rsid w:val="23AC73DB"/>
    <w:rsid w:val="23B06C4D"/>
    <w:rsid w:val="23B109FD"/>
    <w:rsid w:val="23B11BB6"/>
    <w:rsid w:val="23B15859"/>
    <w:rsid w:val="23B222B5"/>
    <w:rsid w:val="23B627CE"/>
    <w:rsid w:val="23B85019"/>
    <w:rsid w:val="23B90705"/>
    <w:rsid w:val="23B928FC"/>
    <w:rsid w:val="23BB0EC5"/>
    <w:rsid w:val="23BE269E"/>
    <w:rsid w:val="23C23C68"/>
    <w:rsid w:val="23C23E41"/>
    <w:rsid w:val="23C30ED5"/>
    <w:rsid w:val="23C54C8D"/>
    <w:rsid w:val="23C5689D"/>
    <w:rsid w:val="23C72B87"/>
    <w:rsid w:val="23CB27EB"/>
    <w:rsid w:val="23CB3454"/>
    <w:rsid w:val="23D06225"/>
    <w:rsid w:val="23D1178E"/>
    <w:rsid w:val="23D46809"/>
    <w:rsid w:val="23D62E21"/>
    <w:rsid w:val="23D72CF6"/>
    <w:rsid w:val="23D926BB"/>
    <w:rsid w:val="23DA6BB7"/>
    <w:rsid w:val="23DC2343"/>
    <w:rsid w:val="23DF1DA5"/>
    <w:rsid w:val="23DF3582"/>
    <w:rsid w:val="23DF6DD4"/>
    <w:rsid w:val="23E0096F"/>
    <w:rsid w:val="23E02270"/>
    <w:rsid w:val="23E30327"/>
    <w:rsid w:val="23E73A22"/>
    <w:rsid w:val="23E852D1"/>
    <w:rsid w:val="23E9757B"/>
    <w:rsid w:val="23EB5BC4"/>
    <w:rsid w:val="23EF104A"/>
    <w:rsid w:val="23EF5FD8"/>
    <w:rsid w:val="23F22044"/>
    <w:rsid w:val="23F31C0A"/>
    <w:rsid w:val="23F75902"/>
    <w:rsid w:val="23F87FDE"/>
    <w:rsid w:val="23FC7401"/>
    <w:rsid w:val="23FF4F83"/>
    <w:rsid w:val="24015D01"/>
    <w:rsid w:val="24027094"/>
    <w:rsid w:val="24053E23"/>
    <w:rsid w:val="24060E98"/>
    <w:rsid w:val="24103790"/>
    <w:rsid w:val="241308CC"/>
    <w:rsid w:val="24130BA3"/>
    <w:rsid w:val="24184AA3"/>
    <w:rsid w:val="2418722B"/>
    <w:rsid w:val="24197F0D"/>
    <w:rsid w:val="241D4B9A"/>
    <w:rsid w:val="241F6F5A"/>
    <w:rsid w:val="24211F26"/>
    <w:rsid w:val="24226DCA"/>
    <w:rsid w:val="24270031"/>
    <w:rsid w:val="24284B16"/>
    <w:rsid w:val="24286855"/>
    <w:rsid w:val="242877BB"/>
    <w:rsid w:val="24297A86"/>
    <w:rsid w:val="242B6EAC"/>
    <w:rsid w:val="242C4E5E"/>
    <w:rsid w:val="242C7411"/>
    <w:rsid w:val="242D55C8"/>
    <w:rsid w:val="242F1C03"/>
    <w:rsid w:val="24345E95"/>
    <w:rsid w:val="243B0709"/>
    <w:rsid w:val="244101D3"/>
    <w:rsid w:val="24441E8E"/>
    <w:rsid w:val="24446463"/>
    <w:rsid w:val="24450B5F"/>
    <w:rsid w:val="2446005B"/>
    <w:rsid w:val="24464531"/>
    <w:rsid w:val="24470815"/>
    <w:rsid w:val="24473D92"/>
    <w:rsid w:val="244D51D6"/>
    <w:rsid w:val="244D5C40"/>
    <w:rsid w:val="244E68FD"/>
    <w:rsid w:val="24532AA0"/>
    <w:rsid w:val="2458617E"/>
    <w:rsid w:val="245A4E4B"/>
    <w:rsid w:val="245D6889"/>
    <w:rsid w:val="2462658C"/>
    <w:rsid w:val="2465077D"/>
    <w:rsid w:val="246B0701"/>
    <w:rsid w:val="246C186D"/>
    <w:rsid w:val="246D40E8"/>
    <w:rsid w:val="246E661F"/>
    <w:rsid w:val="246E6AC0"/>
    <w:rsid w:val="246F5F71"/>
    <w:rsid w:val="247457A6"/>
    <w:rsid w:val="24753EAC"/>
    <w:rsid w:val="24755DA5"/>
    <w:rsid w:val="24765E95"/>
    <w:rsid w:val="247C0394"/>
    <w:rsid w:val="247C45A2"/>
    <w:rsid w:val="247E0202"/>
    <w:rsid w:val="247E5DF2"/>
    <w:rsid w:val="247E61FE"/>
    <w:rsid w:val="24831A1A"/>
    <w:rsid w:val="248360C4"/>
    <w:rsid w:val="248428BD"/>
    <w:rsid w:val="24882292"/>
    <w:rsid w:val="248B4D96"/>
    <w:rsid w:val="248C2BFC"/>
    <w:rsid w:val="249506AE"/>
    <w:rsid w:val="24970DAC"/>
    <w:rsid w:val="249865AD"/>
    <w:rsid w:val="249932E0"/>
    <w:rsid w:val="249A2D53"/>
    <w:rsid w:val="249B16E4"/>
    <w:rsid w:val="24A15F4E"/>
    <w:rsid w:val="24A35E10"/>
    <w:rsid w:val="24A37ADE"/>
    <w:rsid w:val="24A66794"/>
    <w:rsid w:val="24A80A68"/>
    <w:rsid w:val="24AB2A3F"/>
    <w:rsid w:val="24AD20F6"/>
    <w:rsid w:val="24AE6A3E"/>
    <w:rsid w:val="24AF5E96"/>
    <w:rsid w:val="24B06160"/>
    <w:rsid w:val="24B07873"/>
    <w:rsid w:val="24B52569"/>
    <w:rsid w:val="24B77A9B"/>
    <w:rsid w:val="24BE4DB4"/>
    <w:rsid w:val="24BF2844"/>
    <w:rsid w:val="24C247E9"/>
    <w:rsid w:val="24C42414"/>
    <w:rsid w:val="24C97D3C"/>
    <w:rsid w:val="24CC73CB"/>
    <w:rsid w:val="24D0461C"/>
    <w:rsid w:val="24D1677F"/>
    <w:rsid w:val="24D25FAB"/>
    <w:rsid w:val="24D81934"/>
    <w:rsid w:val="24D900A2"/>
    <w:rsid w:val="24D90B3E"/>
    <w:rsid w:val="24DA3714"/>
    <w:rsid w:val="24DA66BD"/>
    <w:rsid w:val="24DD1BCF"/>
    <w:rsid w:val="24DE0BF1"/>
    <w:rsid w:val="24DF44D2"/>
    <w:rsid w:val="24E01ACB"/>
    <w:rsid w:val="24E62032"/>
    <w:rsid w:val="24EB0B45"/>
    <w:rsid w:val="24EC550B"/>
    <w:rsid w:val="24F06CC9"/>
    <w:rsid w:val="24F549F6"/>
    <w:rsid w:val="24FC136E"/>
    <w:rsid w:val="24FC6614"/>
    <w:rsid w:val="24FE7B07"/>
    <w:rsid w:val="250A4EC2"/>
    <w:rsid w:val="250A6C26"/>
    <w:rsid w:val="250B2168"/>
    <w:rsid w:val="250C7751"/>
    <w:rsid w:val="250D0D2B"/>
    <w:rsid w:val="250D762E"/>
    <w:rsid w:val="250D7F22"/>
    <w:rsid w:val="250F49E5"/>
    <w:rsid w:val="250F4C51"/>
    <w:rsid w:val="25106C80"/>
    <w:rsid w:val="25124894"/>
    <w:rsid w:val="25126E27"/>
    <w:rsid w:val="25133FE9"/>
    <w:rsid w:val="251931AE"/>
    <w:rsid w:val="251D4AC1"/>
    <w:rsid w:val="25226658"/>
    <w:rsid w:val="2524628E"/>
    <w:rsid w:val="252A0FF2"/>
    <w:rsid w:val="252B07AD"/>
    <w:rsid w:val="252C2347"/>
    <w:rsid w:val="252C25A2"/>
    <w:rsid w:val="252C25FA"/>
    <w:rsid w:val="252E52A1"/>
    <w:rsid w:val="253162A7"/>
    <w:rsid w:val="25323C37"/>
    <w:rsid w:val="25327481"/>
    <w:rsid w:val="2535374E"/>
    <w:rsid w:val="25365CDC"/>
    <w:rsid w:val="2536697B"/>
    <w:rsid w:val="2538583C"/>
    <w:rsid w:val="253925C7"/>
    <w:rsid w:val="25395856"/>
    <w:rsid w:val="253D54D6"/>
    <w:rsid w:val="25424A58"/>
    <w:rsid w:val="2546153D"/>
    <w:rsid w:val="25470669"/>
    <w:rsid w:val="254B0FEA"/>
    <w:rsid w:val="254C4230"/>
    <w:rsid w:val="254E3BDB"/>
    <w:rsid w:val="254F3737"/>
    <w:rsid w:val="2551681E"/>
    <w:rsid w:val="25526C0C"/>
    <w:rsid w:val="25533B64"/>
    <w:rsid w:val="25534BB7"/>
    <w:rsid w:val="25555814"/>
    <w:rsid w:val="25577FBB"/>
    <w:rsid w:val="25587D67"/>
    <w:rsid w:val="255B386A"/>
    <w:rsid w:val="255D0396"/>
    <w:rsid w:val="256358BA"/>
    <w:rsid w:val="25672848"/>
    <w:rsid w:val="256A561D"/>
    <w:rsid w:val="256D0111"/>
    <w:rsid w:val="25717698"/>
    <w:rsid w:val="25717FEE"/>
    <w:rsid w:val="25724235"/>
    <w:rsid w:val="25725ED4"/>
    <w:rsid w:val="25740674"/>
    <w:rsid w:val="2574087B"/>
    <w:rsid w:val="25792F0B"/>
    <w:rsid w:val="257A65A7"/>
    <w:rsid w:val="257B3DA4"/>
    <w:rsid w:val="257F3C62"/>
    <w:rsid w:val="25824173"/>
    <w:rsid w:val="25836A25"/>
    <w:rsid w:val="25851D73"/>
    <w:rsid w:val="25870704"/>
    <w:rsid w:val="25882B6E"/>
    <w:rsid w:val="25886574"/>
    <w:rsid w:val="25893A4B"/>
    <w:rsid w:val="258944AE"/>
    <w:rsid w:val="258A00E6"/>
    <w:rsid w:val="258B7E6D"/>
    <w:rsid w:val="258E2BD9"/>
    <w:rsid w:val="25920556"/>
    <w:rsid w:val="259252B1"/>
    <w:rsid w:val="25942CFE"/>
    <w:rsid w:val="25954250"/>
    <w:rsid w:val="2597106F"/>
    <w:rsid w:val="259814C8"/>
    <w:rsid w:val="259C3BCE"/>
    <w:rsid w:val="259D70DD"/>
    <w:rsid w:val="259E1780"/>
    <w:rsid w:val="259E44C5"/>
    <w:rsid w:val="259E607E"/>
    <w:rsid w:val="259F1CD6"/>
    <w:rsid w:val="25A00E92"/>
    <w:rsid w:val="25A12CDB"/>
    <w:rsid w:val="25A4638C"/>
    <w:rsid w:val="25A646D0"/>
    <w:rsid w:val="25A70792"/>
    <w:rsid w:val="25A842C8"/>
    <w:rsid w:val="25AA0381"/>
    <w:rsid w:val="25AA4B57"/>
    <w:rsid w:val="25AC685F"/>
    <w:rsid w:val="25AD5FE1"/>
    <w:rsid w:val="25AE7A8C"/>
    <w:rsid w:val="25AF3943"/>
    <w:rsid w:val="25B33385"/>
    <w:rsid w:val="25B423B8"/>
    <w:rsid w:val="25B915D5"/>
    <w:rsid w:val="25BB2EA7"/>
    <w:rsid w:val="25BD19A1"/>
    <w:rsid w:val="25BE4283"/>
    <w:rsid w:val="25BE6D9B"/>
    <w:rsid w:val="25BF1678"/>
    <w:rsid w:val="25C0710F"/>
    <w:rsid w:val="25C41D4C"/>
    <w:rsid w:val="25CD10CC"/>
    <w:rsid w:val="25CE7894"/>
    <w:rsid w:val="25CF024A"/>
    <w:rsid w:val="25D03303"/>
    <w:rsid w:val="25D11AE3"/>
    <w:rsid w:val="25D259BC"/>
    <w:rsid w:val="25D33985"/>
    <w:rsid w:val="25D354B1"/>
    <w:rsid w:val="25D409E9"/>
    <w:rsid w:val="25D53BDC"/>
    <w:rsid w:val="25D557F8"/>
    <w:rsid w:val="25D92E9F"/>
    <w:rsid w:val="25DA707C"/>
    <w:rsid w:val="25DB3B66"/>
    <w:rsid w:val="25DF7816"/>
    <w:rsid w:val="25DF7ACE"/>
    <w:rsid w:val="25E1081D"/>
    <w:rsid w:val="25E26409"/>
    <w:rsid w:val="25ED2F83"/>
    <w:rsid w:val="25EF228B"/>
    <w:rsid w:val="25F23EC0"/>
    <w:rsid w:val="25F46C62"/>
    <w:rsid w:val="25F73808"/>
    <w:rsid w:val="25F85D35"/>
    <w:rsid w:val="25FC7858"/>
    <w:rsid w:val="260146D1"/>
    <w:rsid w:val="260165C4"/>
    <w:rsid w:val="260174A5"/>
    <w:rsid w:val="26085E14"/>
    <w:rsid w:val="260D38E5"/>
    <w:rsid w:val="26130016"/>
    <w:rsid w:val="26130B32"/>
    <w:rsid w:val="26150AA1"/>
    <w:rsid w:val="2616080B"/>
    <w:rsid w:val="261756CE"/>
    <w:rsid w:val="26186B3B"/>
    <w:rsid w:val="261A68E3"/>
    <w:rsid w:val="26205D3C"/>
    <w:rsid w:val="26225A8E"/>
    <w:rsid w:val="2624376F"/>
    <w:rsid w:val="262443D9"/>
    <w:rsid w:val="26272006"/>
    <w:rsid w:val="262B0B73"/>
    <w:rsid w:val="2631281C"/>
    <w:rsid w:val="26325908"/>
    <w:rsid w:val="2634163D"/>
    <w:rsid w:val="26362D25"/>
    <w:rsid w:val="263758FC"/>
    <w:rsid w:val="26376F46"/>
    <w:rsid w:val="263A5ABF"/>
    <w:rsid w:val="263D1E3E"/>
    <w:rsid w:val="263D3AA0"/>
    <w:rsid w:val="26421B82"/>
    <w:rsid w:val="264276BA"/>
    <w:rsid w:val="2644258C"/>
    <w:rsid w:val="26454B6A"/>
    <w:rsid w:val="26461825"/>
    <w:rsid w:val="26461FAA"/>
    <w:rsid w:val="26470F05"/>
    <w:rsid w:val="26484F37"/>
    <w:rsid w:val="264850FE"/>
    <w:rsid w:val="264F46AD"/>
    <w:rsid w:val="265167FA"/>
    <w:rsid w:val="2653571B"/>
    <w:rsid w:val="26582EF1"/>
    <w:rsid w:val="265870BD"/>
    <w:rsid w:val="26587DD0"/>
    <w:rsid w:val="265B24DC"/>
    <w:rsid w:val="265B35C4"/>
    <w:rsid w:val="265B386A"/>
    <w:rsid w:val="265C15B6"/>
    <w:rsid w:val="265C52B2"/>
    <w:rsid w:val="265E0742"/>
    <w:rsid w:val="265F00D5"/>
    <w:rsid w:val="265F27E8"/>
    <w:rsid w:val="26602D88"/>
    <w:rsid w:val="26616DF8"/>
    <w:rsid w:val="26683463"/>
    <w:rsid w:val="26690A31"/>
    <w:rsid w:val="266D7E18"/>
    <w:rsid w:val="266E287B"/>
    <w:rsid w:val="266E48B0"/>
    <w:rsid w:val="266F2C39"/>
    <w:rsid w:val="267078FC"/>
    <w:rsid w:val="2671369E"/>
    <w:rsid w:val="26715ADF"/>
    <w:rsid w:val="267160CB"/>
    <w:rsid w:val="26727B69"/>
    <w:rsid w:val="26736742"/>
    <w:rsid w:val="26787C79"/>
    <w:rsid w:val="267B262B"/>
    <w:rsid w:val="267B616D"/>
    <w:rsid w:val="26854760"/>
    <w:rsid w:val="2685733F"/>
    <w:rsid w:val="26865AAA"/>
    <w:rsid w:val="26883C1B"/>
    <w:rsid w:val="268A7094"/>
    <w:rsid w:val="268B1995"/>
    <w:rsid w:val="268C21D2"/>
    <w:rsid w:val="268D5CE3"/>
    <w:rsid w:val="269774E5"/>
    <w:rsid w:val="26995A65"/>
    <w:rsid w:val="269A0572"/>
    <w:rsid w:val="269E7828"/>
    <w:rsid w:val="26A33069"/>
    <w:rsid w:val="26A52190"/>
    <w:rsid w:val="26A522BA"/>
    <w:rsid w:val="26A61F70"/>
    <w:rsid w:val="26AA5779"/>
    <w:rsid w:val="26AC7CA8"/>
    <w:rsid w:val="26AD5622"/>
    <w:rsid w:val="26AE73F9"/>
    <w:rsid w:val="26B452FC"/>
    <w:rsid w:val="26BA396D"/>
    <w:rsid w:val="26BC5211"/>
    <w:rsid w:val="26C274F5"/>
    <w:rsid w:val="26C436CB"/>
    <w:rsid w:val="26C546C5"/>
    <w:rsid w:val="26C80B61"/>
    <w:rsid w:val="26CC7814"/>
    <w:rsid w:val="26CE4A47"/>
    <w:rsid w:val="26D23399"/>
    <w:rsid w:val="26D25917"/>
    <w:rsid w:val="26D7727D"/>
    <w:rsid w:val="26D82A6D"/>
    <w:rsid w:val="26DA1CFC"/>
    <w:rsid w:val="26DB155B"/>
    <w:rsid w:val="26DB1765"/>
    <w:rsid w:val="26DB380A"/>
    <w:rsid w:val="26DD7423"/>
    <w:rsid w:val="26DF251A"/>
    <w:rsid w:val="26E1375C"/>
    <w:rsid w:val="26E249C7"/>
    <w:rsid w:val="26E30B3B"/>
    <w:rsid w:val="26E32926"/>
    <w:rsid w:val="26E66E0E"/>
    <w:rsid w:val="26E8267A"/>
    <w:rsid w:val="26E96556"/>
    <w:rsid w:val="26EE312B"/>
    <w:rsid w:val="26EF3939"/>
    <w:rsid w:val="26F80153"/>
    <w:rsid w:val="26FA0658"/>
    <w:rsid w:val="26FB4257"/>
    <w:rsid w:val="26FB63AD"/>
    <w:rsid w:val="26FB66DE"/>
    <w:rsid w:val="26FE20E2"/>
    <w:rsid w:val="26FF33EA"/>
    <w:rsid w:val="26FF4257"/>
    <w:rsid w:val="270150C1"/>
    <w:rsid w:val="27017B01"/>
    <w:rsid w:val="270402C5"/>
    <w:rsid w:val="270B6C81"/>
    <w:rsid w:val="270C10C0"/>
    <w:rsid w:val="270C496B"/>
    <w:rsid w:val="270F66BF"/>
    <w:rsid w:val="27106E2B"/>
    <w:rsid w:val="27124B7A"/>
    <w:rsid w:val="27144B1A"/>
    <w:rsid w:val="27161AEE"/>
    <w:rsid w:val="271668E2"/>
    <w:rsid w:val="2716795B"/>
    <w:rsid w:val="2718366C"/>
    <w:rsid w:val="27197281"/>
    <w:rsid w:val="271C43C9"/>
    <w:rsid w:val="271C67CC"/>
    <w:rsid w:val="271D6214"/>
    <w:rsid w:val="271D7C8E"/>
    <w:rsid w:val="271E6E27"/>
    <w:rsid w:val="27206C64"/>
    <w:rsid w:val="27220049"/>
    <w:rsid w:val="272377CC"/>
    <w:rsid w:val="27243A13"/>
    <w:rsid w:val="272612D4"/>
    <w:rsid w:val="27307816"/>
    <w:rsid w:val="27387AAA"/>
    <w:rsid w:val="273D217F"/>
    <w:rsid w:val="273E509C"/>
    <w:rsid w:val="2743558F"/>
    <w:rsid w:val="2745571A"/>
    <w:rsid w:val="27456E62"/>
    <w:rsid w:val="27462349"/>
    <w:rsid w:val="274A5F32"/>
    <w:rsid w:val="274B15DD"/>
    <w:rsid w:val="274D51DD"/>
    <w:rsid w:val="274F0367"/>
    <w:rsid w:val="2753491C"/>
    <w:rsid w:val="2754704B"/>
    <w:rsid w:val="275700B4"/>
    <w:rsid w:val="275743B6"/>
    <w:rsid w:val="27576D97"/>
    <w:rsid w:val="275C7FBB"/>
    <w:rsid w:val="27601FA4"/>
    <w:rsid w:val="27610089"/>
    <w:rsid w:val="2765391F"/>
    <w:rsid w:val="276752B5"/>
    <w:rsid w:val="276A4824"/>
    <w:rsid w:val="276C3AFA"/>
    <w:rsid w:val="276D5C99"/>
    <w:rsid w:val="276F12A7"/>
    <w:rsid w:val="27713DDD"/>
    <w:rsid w:val="27715493"/>
    <w:rsid w:val="277663F4"/>
    <w:rsid w:val="277668E6"/>
    <w:rsid w:val="277720B9"/>
    <w:rsid w:val="2777489F"/>
    <w:rsid w:val="277778BA"/>
    <w:rsid w:val="277B04C9"/>
    <w:rsid w:val="277B3F6E"/>
    <w:rsid w:val="277E38B4"/>
    <w:rsid w:val="277E6743"/>
    <w:rsid w:val="278067D1"/>
    <w:rsid w:val="2784123D"/>
    <w:rsid w:val="27894666"/>
    <w:rsid w:val="278A180A"/>
    <w:rsid w:val="278E35AC"/>
    <w:rsid w:val="278E3AA9"/>
    <w:rsid w:val="278E4BE0"/>
    <w:rsid w:val="27942C05"/>
    <w:rsid w:val="279B1515"/>
    <w:rsid w:val="279F4EBB"/>
    <w:rsid w:val="27A212FC"/>
    <w:rsid w:val="27A30E95"/>
    <w:rsid w:val="27A3325E"/>
    <w:rsid w:val="27A75ACE"/>
    <w:rsid w:val="27A77E3E"/>
    <w:rsid w:val="27A814A7"/>
    <w:rsid w:val="27A8508F"/>
    <w:rsid w:val="27AA063A"/>
    <w:rsid w:val="27AB25AA"/>
    <w:rsid w:val="27AF5572"/>
    <w:rsid w:val="27B21134"/>
    <w:rsid w:val="27B47E9D"/>
    <w:rsid w:val="27B6393B"/>
    <w:rsid w:val="27B82900"/>
    <w:rsid w:val="27BA0FFA"/>
    <w:rsid w:val="27BC776F"/>
    <w:rsid w:val="27BE055A"/>
    <w:rsid w:val="27BF0D8C"/>
    <w:rsid w:val="27C20AEA"/>
    <w:rsid w:val="27C47392"/>
    <w:rsid w:val="27C51114"/>
    <w:rsid w:val="27C566D1"/>
    <w:rsid w:val="27C65D1C"/>
    <w:rsid w:val="27C77326"/>
    <w:rsid w:val="27C81B5B"/>
    <w:rsid w:val="27CC676C"/>
    <w:rsid w:val="27D06584"/>
    <w:rsid w:val="27D17A42"/>
    <w:rsid w:val="27D27B03"/>
    <w:rsid w:val="27D32F3C"/>
    <w:rsid w:val="27D34B02"/>
    <w:rsid w:val="27D61F9C"/>
    <w:rsid w:val="27DA4149"/>
    <w:rsid w:val="27E00543"/>
    <w:rsid w:val="27E0561C"/>
    <w:rsid w:val="27E1730A"/>
    <w:rsid w:val="27E52125"/>
    <w:rsid w:val="27E575C2"/>
    <w:rsid w:val="27E6004D"/>
    <w:rsid w:val="27E94512"/>
    <w:rsid w:val="27EE1126"/>
    <w:rsid w:val="27F152E0"/>
    <w:rsid w:val="27F27390"/>
    <w:rsid w:val="27F325A5"/>
    <w:rsid w:val="27F64EEF"/>
    <w:rsid w:val="27F73143"/>
    <w:rsid w:val="27FA1424"/>
    <w:rsid w:val="27FE0444"/>
    <w:rsid w:val="2803393B"/>
    <w:rsid w:val="28042A45"/>
    <w:rsid w:val="280521F1"/>
    <w:rsid w:val="280D4FE7"/>
    <w:rsid w:val="280D682C"/>
    <w:rsid w:val="280E2560"/>
    <w:rsid w:val="280E32BF"/>
    <w:rsid w:val="280E483D"/>
    <w:rsid w:val="28167160"/>
    <w:rsid w:val="28192472"/>
    <w:rsid w:val="281C3242"/>
    <w:rsid w:val="281C42BA"/>
    <w:rsid w:val="28200BA5"/>
    <w:rsid w:val="28203844"/>
    <w:rsid w:val="2821340A"/>
    <w:rsid w:val="28214718"/>
    <w:rsid w:val="282337EF"/>
    <w:rsid w:val="282A26C6"/>
    <w:rsid w:val="282B2F7A"/>
    <w:rsid w:val="282C7C61"/>
    <w:rsid w:val="282E4C9E"/>
    <w:rsid w:val="282F11ED"/>
    <w:rsid w:val="2830657D"/>
    <w:rsid w:val="28345797"/>
    <w:rsid w:val="28372860"/>
    <w:rsid w:val="2838703A"/>
    <w:rsid w:val="283D1EBE"/>
    <w:rsid w:val="283D7D05"/>
    <w:rsid w:val="283E3BB3"/>
    <w:rsid w:val="283E72B4"/>
    <w:rsid w:val="2841537D"/>
    <w:rsid w:val="2844658A"/>
    <w:rsid w:val="284602EE"/>
    <w:rsid w:val="28460A3E"/>
    <w:rsid w:val="28462E0C"/>
    <w:rsid w:val="28472A47"/>
    <w:rsid w:val="2848171A"/>
    <w:rsid w:val="284B27AE"/>
    <w:rsid w:val="284B3524"/>
    <w:rsid w:val="284E6C85"/>
    <w:rsid w:val="28521E5B"/>
    <w:rsid w:val="2853073D"/>
    <w:rsid w:val="28533432"/>
    <w:rsid w:val="285636CE"/>
    <w:rsid w:val="2858592B"/>
    <w:rsid w:val="285B21F4"/>
    <w:rsid w:val="285F078C"/>
    <w:rsid w:val="285F7E79"/>
    <w:rsid w:val="28643A51"/>
    <w:rsid w:val="28711FFF"/>
    <w:rsid w:val="28737666"/>
    <w:rsid w:val="287F5564"/>
    <w:rsid w:val="2880311D"/>
    <w:rsid w:val="28815457"/>
    <w:rsid w:val="28830050"/>
    <w:rsid w:val="288328E7"/>
    <w:rsid w:val="28857AA5"/>
    <w:rsid w:val="28857C1D"/>
    <w:rsid w:val="28884B4A"/>
    <w:rsid w:val="288B0B37"/>
    <w:rsid w:val="288D08B5"/>
    <w:rsid w:val="289033C3"/>
    <w:rsid w:val="2891127F"/>
    <w:rsid w:val="289319C9"/>
    <w:rsid w:val="289678CA"/>
    <w:rsid w:val="289A7E17"/>
    <w:rsid w:val="289D40C2"/>
    <w:rsid w:val="289D4F46"/>
    <w:rsid w:val="289D5E0C"/>
    <w:rsid w:val="289D62B8"/>
    <w:rsid w:val="28A12466"/>
    <w:rsid w:val="28A13832"/>
    <w:rsid w:val="28A2134E"/>
    <w:rsid w:val="28A760A1"/>
    <w:rsid w:val="28A93E69"/>
    <w:rsid w:val="28AA451B"/>
    <w:rsid w:val="28AA4AE1"/>
    <w:rsid w:val="28AC6B3B"/>
    <w:rsid w:val="28B02502"/>
    <w:rsid w:val="28B06625"/>
    <w:rsid w:val="28B3586E"/>
    <w:rsid w:val="28B3677F"/>
    <w:rsid w:val="28B36902"/>
    <w:rsid w:val="28B5223D"/>
    <w:rsid w:val="28B63A8B"/>
    <w:rsid w:val="28B93E9B"/>
    <w:rsid w:val="28B94216"/>
    <w:rsid w:val="28BB3E9B"/>
    <w:rsid w:val="28BE6D1A"/>
    <w:rsid w:val="28C03DA2"/>
    <w:rsid w:val="28C15148"/>
    <w:rsid w:val="28C219ED"/>
    <w:rsid w:val="28C3475E"/>
    <w:rsid w:val="28C36F58"/>
    <w:rsid w:val="28C529AB"/>
    <w:rsid w:val="28C55FAE"/>
    <w:rsid w:val="28C955D1"/>
    <w:rsid w:val="28C97C28"/>
    <w:rsid w:val="28CB0B52"/>
    <w:rsid w:val="28CD49D6"/>
    <w:rsid w:val="28D332FF"/>
    <w:rsid w:val="28D41642"/>
    <w:rsid w:val="28D54148"/>
    <w:rsid w:val="28D637F9"/>
    <w:rsid w:val="28D82D8D"/>
    <w:rsid w:val="28DA2C89"/>
    <w:rsid w:val="28DA7AA5"/>
    <w:rsid w:val="28DB61F8"/>
    <w:rsid w:val="28DC765A"/>
    <w:rsid w:val="28DD746D"/>
    <w:rsid w:val="28DE6A12"/>
    <w:rsid w:val="28DF385B"/>
    <w:rsid w:val="28E032E2"/>
    <w:rsid w:val="28E0550F"/>
    <w:rsid w:val="28E11298"/>
    <w:rsid w:val="28E44404"/>
    <w:rsid w:val="28E45520"/>
    <w:rsid w:val="28E655D9"/>
    <w:rsid w:val="28E900F6"/>
    <w:rsid w:val="28E915B1"/>
    <w:rsid w:val="28E94DAF"/>
    <w:rsid w:val="28ED114E"/>
    <w:rsid w:val="28F141E3"/>
    <w:rsid w:val="28F30F65"/>
    <w:rsid w:val="28F41307"/>
    <w:rsid w:val="28F92A84"/>
    <w:rsid w:val="28F97CDC"/>
    <w:rsid w:val="28FE5676"/>
    <w:rsid w:val="28FF6C5F"/>
    <w:rsid w:val="29000E66"/>
    <w:rsid w:val="290079FD"/>
    <w:rsid w:val="29041ECE"/>
    <w:rsid w:val="29052273"/>
    <w:rsid w:val="29082C58"/>
    <w:rsid w:val="290B22A6"/>
    <w:rsid w:val="290C5345"/>
    <w:rsid w:val="290C5F29"/>
    <w:rsid w:val="290E037E"/>
    <w:rsid w:val="29102742"/>
    <w:rsid w:val="29103740"/>
    <w:rsid w:val="29117B17"/>
    <w:rsid w:val="291244AD"/>
    <w:rsid w:val="29140B61"/>
    <w:rsid w:val="2914552A"/>
    <w:rsid w:val="291479DF"/>
    <w:rsid w:val="29163575"/>
    <w:rsid w:val="291819FB"/>
    <w:rsid w:val="291B0A5E"/>
    <w:rsid w:val="291B27C3"/>
    <w:rsid w:val="291C29A6"/>
    <w:rsid w:val="291F3834"/>
    <w:rsid w:val="29252668"/>
    <w:rsid w:val="29254968"/>
    <w:rsid w:val="2928317C"/>
    <w:rsid w:val="2928321D"/>
    <w:rsid w:val="292A55A9"/>
    <w:rsid w:val="292A58D7"/>
    <w:rsid w:val="292D39E9"/>
    <w:rsid w:val="292E0F74"/>
    <w:rsid w:val="292F07E7"/>
    <w:rsid w:val="293244A8"/>
    <w:rsid w:val="2933361B"/>
    <w:rsid w:val="29340364"/>
    <w:rsid w:val="293B357F"/>
    <w:rsid w:val="293E0C61"/>
    <w:rsid w:val="29403878"/>
    <w:rsid w:val="29425349"/>
    <w:rsid w:val="29484209"/>
    <w:rsid w:val="29514572"/>
    <w:rsid w:val="295177E4"/>
    <w:rsid w:val="29520812"/>
    <w:rsid w:val="295230C2"/>
    <w:rsid w:val="295408F1"/>
    <w:rsid w:val="29545719"/>
    <w:rsid w:val="29550C1B"/>
    <w:rsid w:val="2955373B"/>
    <w:rsid w:val="29556908"/>
    <w:rsid w:val="29565B7A"/>
    <w:rsid w:val="295713B5"/>
    <w:rsid w:val="295727EB"/>
    <w:rsid w:val="295942F7"/>
    <w:rsid w:val="295C7B30"/>
    <w:rsid w:val="29605CA3"/>
    <w:rsid w:val="29672EC5"/>
    <w:rsid w:val="296C20A4"/>
    <w:rsid w:val="296D5674"/>
    <w:rsid w:val="296E6A23"/>
    <w:rsid w:val="29715BCB"/>
    <w:rsid w:val="297174E0"/>
    <w:rsid w:val="297729A0"/>
    <w:rsid w:val="2979648F"/>
    <w:rsid w:val="297A0899"/>
    <w:rsid w:val="297A3BA2"/>
    <w:rsid w:val="297C534A"/>
    <w:rsid w:val="29854B67"/>
    <w:rsid w:val="29855C48"/>
    <w:rsid w:val="29861241"/>
    <w:rsid w:val="298816A9"/>
    <w:rsid w:val="2989509D"/>
    <w:rsid w:val="298D2551"/>
    <w:rsid w:val="298F6DF8"/>
    <w:rsid w:val="2994625F"/>
    <w:rsid w:val="29953E24"/>
    <w:rsid w:val="2996634E"/>
    <w:rsid w:val="2997236C"/>
    <w:rsid w:val="299B0DDB"/>
    <w:rsid w:val="299B3B00"/>
    <w:rsid w:val="299D3307"/>
    <w:rsid w:val="299F5BC6"/>
    <w:rsid w:val="29A070DF"/>
    <w:rsid w:val="29A3490F"/>
    <w:rsid w:val="29A450F3"/>
    <w:rsid w:val="29A47D92"/>
    <w:rsid w:val="29A6742C"/>
    <w:rsid w:val="29AB47EB"/>
    <w:rsid w:val="29AC7057"/>
    <w:rsid w:val="29AF3A27"/>
    <w:rsid w:val="29B046C9"/>
    <w:rsid w:val="29B6243A"/>
    <w:rsid w:val="29B6441F"/>
    <w:rsid w:val="29B64D1E"/>
    <w:rsid w:val="29B72F57"/>
    <w:rsid w:val="29BA45A4"/>
    <w:rsid w:val="29BB1B4C"/>
    <w:rsid w:val="29C00707"/>
    <w:rsid w:val="29C31BA0"/>
    <w:rsid w:val="29C53564"/>
    <w:rsid w:val="29C57A75"/>
    <w:rsid w:val="29C80E77"/>
    <w:rsid w:val="29C914DE"/>
    <w:rsid w:val="29C93D30"/>
    <w:rsid w:val="29C943E9"/>
    <w:rsid w:val="29C959BE"/>
    <w:rsid w:val="29CA2D82"/>
    <w:rsid w:val="29CC3783"/>
    <w:rsid w:val="29CF478B"/>
    <w:rsid w:val="29D42A6A"/>
    <w:rsid w:val="29D440B4"/>
    <w:rsid w:val="29D52905"/>
    <w:rsid w:val="29D5429A"/>
    <w:rsid w:val="29D829A1"/>
    <w:rsid w:val="29D82EA4"/>
    <w:rsid w:val="29D831E0"/>
    <w:rsid w:val="29DA022E"/>
    <w:rsid w:val="29DE3868"/>
    <w:rsid w:val="29DF3A21"/>
    <w:rsid w:val="29E25B4E"/>
    <w:rsid w:val="29E71307"/>
    <w:rsid w:val="29E717F7"/>
    <w:rsid w:val="29E71911"/>
    <w:rsid w:val="29EB6E3E"/>
    <w:rsid w:val="29EC0CFC"/>
    <w:rsid w:val="29ED2A4E"/>
    <w:rsid w:val="29ED3119"/>
    <w:rsid w:val="29ED4EB6"/>
    <w:rsid w:val="29ED67F7"/>
    <w:rsid w:val="29ED6F3C"/>
    <w:rsid w:val="29EF18C7"/>
    <w:rsid w:val="29F20B6A"/>
    <w:rsid w:val="29F23537"/>
    <w:rsid w:val="29F529D1"/>
    <w:rsid w:val="29F67CE0"/>
    <w:rsid w:val="29F8183E"/>
    <w:rsid w:val="29FE09AA"/>
    <w:rsid w:val="2A022C00"/>
    <w:rsid w:val="2A02387A"/>
    <w:rsid w:val="2A024380"/>
    <w:rsid w:val="2A036B9D"/>
    <w:rsid w:val="2A057D55"/>
    <w:rsid w:val="2A080C80"/>
    <w:rsid w:val="2A0F439B"/>
    <w:rsid w:val="2A0F60BD"/>
    <w:rsid w:val="2A182E99"/>
    <w:rsid w:val="2A1940AF"/>
    <w:rsid w:val="2A1B3603"/>
    <w:rsid w:val="2A1B3D9E"/>
    <w:rsid w:val="2A1B50C5"/>
    <w:rsid w:val="2A1F5ACA"/>
    <w:rsid w:val="2A200F02"/>
    <w:rsid w:val="2A2131A3"/>
    <w:rsid w:val="2A21369C"/>
    <w:rsid w:val="2A216C9F"/>
    <w:rsid w:val="2A23007B"/>
    <w:rsid w:val="2A23125D"/>
    <w:rsid w:val="2A240ADA"/>
    <w:rsid w:val="2A275D0E"/>
    <w:rsid w:val="2A28290C"/>
    <w:rsid w:val="2A2B11B8"/>
    <w:rsid w:val="2A2B2E56"/>
    <w:rsid w:val="2A2B60E4"/>
    <w:rsid w:val="2A2D172D"/>
    <w:rsid w:val="2A2D6E49"/>
    <w:rsid w:val="2A2F7918"/>
    <w:rsid w:val="2A332864"/>
    <w:rsid w:val="2A36012A"/>
    <w:rsid w:val="2A38714B"/>
    <w:rsid w:val="2A3A38AF"/>
    <w:rsid w:val="2A3B2BCF"/>
    <w:rsid w:val="2A3E4776"/>
    <w:rsid w:val="2A3F5CAD"/>
    <w:rsid w:val="2A40270D"/>
    <w:rsid w:val="2A403CF4"/>
    <w:rsid w:val="2A45604A"/>
    <w:rsid w:val="2A462F4B"/>
    <w:rsid w:val="2A4860B1"/>
    <w:rsid w:val="2A4A1997"/>
    <w:rsid w:val="2A4A1F37"/>
    <w:rsid w:val="2A4A429F"/>
    <w:rsid w:val="2A4B5344"/>
    <w:rsid w:val="2A4E18AB"/>
    <w:rsid w:val="2A4E481C"/>
    <w:rsid w:val="2A4F0703"/>
    <w:rsid w:val="2A5262E6"/>
    <w:rsid w:val="2A536A42"/>
    <w:rsid w:val="2A5B416E"/>
    <w:rsid w:val="2A5C206B"/>
    <w:rsid w:val="2A5E1EE3"/>
    <w:rsid w:val="2A5F59E6"/>
    <w:rsid w:val="2A607B06"/>
    <w:rsid w:val="2A611E5C"/>
    <w:rsid w:val="2A624031"/>
    <w:rsid w:val="2A673539"/>
    <w:rsid w:val="2A67576D"/>
    <w:rsid w:val="2A6777BA"/>
    <w:rsid w:val="2A6818F9"/>
    <w:rsid w:val="2A69775F"/>
    <w:rsid w:val="2A6D13D7"/>
    <w:rsid w:val="2A6D577D"/>
    <w:rsid w:val="2A6E0EA8"/>
    <w:rsid w:val="2A6F262E"/>
    <w:rsid w:val="2A7032A0"/>
    <w:rsid w:val="2A714780"/>
    <w:rsid w:val="2A727527"/>
    <w:rsid w:val="2A733E65"/>
    <w:rsid w:val="2A747A1B"/>
    <w:rsid w:val="2A755591"/>
    <w:rsid w:val="2A755C7A"/>
    <w:rsid w:val="2A755D19"/>
    <w:rsid w:val="2A77778D"/>
    <w:rsid w:val="2A7B7CE1"/>
    <w:rsid w:val="2A7F28C8"/>
    <w:rsid w:val="2A7F60D6"/>
    <w:rsid w:val="2A811711"/>
    <w:rsid w:val="2A8258E5"/>
    <w:rsid w:val="2A847132"/>
    <w:rsid w:val="2A870A33"/>
    <w:rsid w:val="2A89410A"/>
    <w:rsid w:val="2A8F0574"/>
    <w:rsid w:val="2A8F567D"/>
    <w:rsid w:val="2A9148C4"/>
    <w:rsid w:val="2A9C4D12"/>
    <w:rsid w:val="2AA461C9"/>
    <w:rsid w:val="2AA85D8C"/>
    <w:rsid w:val="2AA904E7"/>
    <w:rsid w:val="2AA913CA"/>
    <w:rsid w:val="2AAC2738"/>
    <w:rsid w:val="2AB83895"/>
    <w:rsid w:val="2ABA2F95"/>
    <w:rsid w:val="2ABA31CE"/>
    <w:rsid w:val="2ABB4939"/>
    <w:rsid w:val="2ABE008B"/>
    <w:rsid w:val="2ABE4605"/>
    <w:rsid w:val="2ABE656C"/>
    <w:rsid w:val="2AC02988"/>
    <w:rsid w:val="2AC60F3D"/>
    <w:rsid w:val="2AC645D0"/>
    <w:rsid w:val="2ACA7EDC"/>
    <w:rsid w:val="2ACD79D1"/>
    <w:rsid w:val="2AD12BC7"/>
    <w:rsid w:val="2AD24211"/>
    <w:rsid w:val="2AD551C5"/>
    <w:rsid w:val="2AD55C9B"/>
    <w:rsid w:val="2ADF7B36"/>
    <w:rsid w:val="2AE153C1"/>
    <w:rsid w:val="2AE50BC8"/>
    <w:rsid w:val="2AE72767"/>
    <w:rsid w:val="2AE760AF"/>
    <w:rsid w:val="2AEB3D75"/>
    <w:rsid w:val="2AEF2022"/>
    <w:rsid w:val="2AF01887"/>
    <w:rsid w:val="2AF03E8E"/>
    <w:rsid w:val="2AF17BD1"/>
    <w:rsid w:val="2AF22C9D"/>
    <w:rsid w:val="2AF25A85"/>
    <w:rsid w:val="2AF341CC"/>
    <w:rsid w:val="2AF5446D"/>
    <w:rsid w:val="2AF627A4"/>
    <w:rsid w:val="2AF742F5"/>
    <w:rsid w:val="2B005D86"/>
    <w:rsid w:val="2B016F67"/>
    <w:rsid w:val="2B081C12"/>
    <w:rsid w:val="2B091896"/>
    <w:rsid w:val="2B0C24FE"/>
    <w:rsid w:val="2B0D1AC8"/>
    <w:rsid w:val="2B0D4B3C"/>
    <w:rsid w:val="2B13604B"/>
    <w:rsid w:val="2B151137"/>
    <w:rsid w:val="2B1B22FE"/>
    <w:rsid w:val="2B1E58EA"/>
    <w:rsid w:val="2B233E3C"/>
    <w:rsid w:val="2B234369"/>
    <w:rsid w:val="2B26234C"/>
    <w:rsid w:val="2B263AED"/>
    <w:rsid w:val="2B29727F"/>
    <w:rsid w:val="2B2C7D46"/>
    <w:rsid w:val="2B2F002F"/>
    <w:rsid w:val="2B2F6124"/>
    <w:rsid w:val="2B332B4A"/>
    <w:rsid w:val="2B340558"/>
    <w:rsid w:val="2B391C38"/>
    <w:rsid w:val="2B3A1680"/>
    <w:rsid w:val="2B3D227E"/>
    <w:rsid w:val="2B431012"/>
    <w:rsid w:val="2B453873"/>
    <w:rsid w:val="2B4B5BCC"/>
    <w:rsid w:val="2B4E6CB4"/>
    <w:rsid w:val="2B540C7F"/>
    <w:rsid w:val="2B5441F5"/>
    <w:rsid w:val="2B545207"/>
    <w:rsid w:val="2B5540C9"/>
    <w:rsid w:val="2B5635C5"/>
    <w:rsid w:val="2B563EE5"/>
    <w:rsid w:val="2B5918C1"/>
    <w:rsid w:val="2B5958FB"/>
    <w:rsid w:val="2B5A1B23"/>
    <w:rsid w:val="2B5A2427"/>
    <w:rsid w:val="2B5A3240"/>
    <w:rsid w:val="2B5A6987"/>
    <w:rsid w:val="2B5B480F"/>
    <w:rsid w:val="2B5C5A16"/>
    <w:rsid w:val="2B617315"/>
    <w:rsid w:val="2B636245"/>
    <w:rsid w:val="2B666DD2"/>
    <w:rsid w:val="2B6B1002"/>
    <w:rsid w:val="2B6E12FD"/>
    <w:rsid w:val="2B6F3BCB"/>
    <w:rsid w:val="2B702E9D"/>
    <w:rsid w:val="2B704A5C"/>
    <w:rsid w:val="2B704EE1"/>
    <w:rsid w:val="2B796964"/>
    <w:rsid w:val="2B7B6BCD"/>
    <w:rsid w:val="2B7B70F6"/>
    <w:rsid w:val="2B7C2B6D"/>
    <w:rsid w:val="2B7D482F"/>
    <w:rsid w:val="2B7F14EE"/>
    <w:rsid w:val="2B7F2729"/>
    <w:rsid w:val="2B7F5542"/>
    <w:rsid w:val="2B817762"/>
    <w:rsid w:val="2B863558"/>
    <w:rsid w:val="2B8B1181"/>
    <w:rsid w:val="2B8C2007"/>
    <w:rsid w:val="2B8D00E4"/>
    <w:rsid w:val="2B917DC4"/>
    <w:rsid w:val="2B941A4A"/>
    <w:rsid w:val="2B9B50B7"/>
    <w:rsid w:val="2BA068DC"/>
    <w:rsid w:val="2BA32FA5"/>
    <w:rsid w:val="2BA46725"/>
    <w:rsid w:val="2BA75C8C"/>
    <w:rsid w:val="2BAA58BC"/>
    <w:rsid w:val="2BAB002B"/>
    <w:rsid w:val="2BAB32E2"/>
    <w:rsid w:val="2BAD2BE4"/>
    <w:rsid w:val="2BAF7718"/>
    <w:rsid w:val="2BB16ABB"/>
    <w:rsid w:val="2BB245BF"/>
    <w:rsid w:val="2BBD07EA"/>
    <w:rsid w:val="2BBF63B5"/>
    <w:rsid w:val="2BC00212"/>
    <w:rsid w:val="2BC00300"/>
    <w:rsid w:val="2BC13E9F"/>
    <w:rsid w:val="2BC279B1"/>
    <w:rsid w:val="2BC30231"/>
    <w:rsid w:val="2BC731A2"/>
    <w:rsid w:val="2BC925C7"/>
    <w:rsid w:val="2BCD5737"/>
    <w:rsid w:val="2BCE278B"/>
    <w:rsid w:val="2BCF0AA0"/>
    <w:rsid w:val="2BD10F08"/>
    <w:rsid w:val="2BD15B8F"/>
    <w:rsid w:val="2BD346D7"/>
    <w:rsid w:val="2BD41599"/>
    <w:rsid w:val="2BD419C7"/>
    <w:rsid w:val="2BD6524B"/>
    <w:rsid w:val="2BD67A70"/>
    <w:rsid w:val="2BD867EE"/>
    <w:rsid w:val="2BD951EC"/>
    <w:rsid w:val="2BDA09EA"/>
    <w:rsid w:val="2BDF2245"/>
    <w:rsid w:val="2BE60A91"/>
    <w:rsid w:val="2BE77ED2"/>
    <w:rsid w:val="2BE958CC"/>
    <w:rsid w:val="2BEC0279"/>
    <w:rsid w:val="2BEF2369"/>
    <w:rsid w:val="2BEF60BC"/>
    <w:rsid w:val="2BF11716"/>
    <w:rsid w:val="2BF33472"/>
    <w:rsid w:val="2BF36D57"/>
    <w:rsid w:val="2BF94FFA"/>
    <w:rsid w:val="2BFA2723"/>
    <w:rsid w:val="2BFB1178"/>
    <w:rsid w:val="2BFC3271"/>
    <w:rsid w:val="2BFD1BF6"/>
    <w:rsid w:val="2C020712"/>
    <w:rsid w:val="2C0417C1"/>
    <w:rsid w:val="2C092319"/>
    <w:rsid w:val="2C0B7C47"/>
    <w:rsid w:val="2C0D271D"/>
    <w:rsid w:val="2C0D7A4E"/>
    <w:rsid w:val="2C1045F6"/>
    <w:rsid w:val="2C124D10"/>
    <w:rsid w:val="2C187D1D"/>
    <w:rsid w:val="2C190290"/>
    <w:rsid w:val="2C1D05AE"/>
    <w:rsid w:val="2C1E5566"/>
    <w:rsid w:val="2C1F3C1F"/>
    <w:rsid w:val="2C206B33"/>
    <w:rsid w:val="2C275F7A"/>
    <w:rsid w:val="2C2D0F83"/>
    <w:rsid w:val="2C2F4989"/>
    <w:rsid w:val="2C320EF3"/>
    <w:rsid w:val="2C342DFC"/>
    <w:rsid w:val="2C377520"/>
    <w:rsid w:val="2C38024A"/>
    <w:rsid w:val="2C3E5DF7"/>
    <w:rsid w:val="2C3F50F8"/>
    <w:rsid w:val="2C402A36"/>
    <w:rsid w:val="2C405A66"/>
    <w:rsid w:val="2C423AD3"/>
    <w:rsid w:val="2C442DC3"/>
    <w:rsid w:val="2C443053"/>
    <w:rsid w:val="2C467787"/>
    <w:rsid w:val="2C471B3F"/>
    <w:rsid w:val="2C4C3092"/>
    <w:rsid w:val="2C4D6EAE"/>
    <w:rsid w:val="2C4E2C1D"/>
    <w:rsid w:val="2C5408B7"/>
    <w:rsid w:val="2C541B27"/>
    <w:rsid w:val="2C5A71D4"/>
    <w:rsid w:val="2C5C439C"/>
    <w:rsid w:val="2C5D5AEC"/>
    <w:rsid w:val="2C5D7723"/>
    <w:rsid w:val="2C5F5BD5"/>
    <w:rsid w:val="2C602A30"/>
    <w:rsid w:val="2C60337B"/>
    <w:rsid w:val="2C650E8B"/>
    <w:rsid w:val="2C654BF8"/>
    <w:rsid w:val="2C674148"/>
    <w:rsid w:val="2C686DFE"/>
    <w:rsid w:val="2C6E1C09"/>
    <w:rsid w:val="2C6E7334"/>
    <w:rsid w:val="2C706EA1"/>
    <w:rsid w:val="2C723762"/>
    <w:rsid w:val="2C726F4A"/>
    <w:rsid w:val="2C753F6B"/>
    <w:rsid w:val="2C796053"/>
    <w:rsid w:val="2C7B3C6C"/>
    <w:rsid w:val="2C7E3884"/>
    <w:rsid w:val="2C8450A7"/>
    <w:rsid w:val="2C89081F"/>
    <w:rsid w:val="2C897C87"/>
    <w:rsid w:val="2C8E2207"/>
    <w:rsid w:val="2C921A3A"/>
    <w:rsid w:val="2C923306"/>
    <w:rsid w:val="2C925B53"/>
    <w:rsid w:val="2C9607F5"/>
    <w:rsid w:val="2C961A6A"/>
    <w:rsid w:val="2C971FA4"/>
    <w:rsid w:val="2C975511"/>
    <w:rsid w:val="2C995BD1"/>
    <w:rsid w:val="2C9A712E"/>
    <w:rsid w:val="2C9F46D5"/>
    <w:rsid w:val="2CA06520"/>
    <w:rsid w:val="2CA62020"/>
    <w:rsid w:val="2CA6743A"/>
    <w:rsid w:val="2CA96990"/>
    <w:rsid w:val="2CAB4D0A"/>
    <w:rsid w:val="2CAF71FA"/>
    <w:rsid w:val="2CB117EB"/>
    <w:rsid w:val="2CB37F1F"/>
    <w:rsid w:val="2CB61AE3"/>
    <w:rsid w:val="2CBA3B07"/>
    <w:rsid w:val="2CBE63D3"/>
    <w:rsid w:val="2CBF48A7"/>
    <w:rsid w:val="2CC25380"/>
    <w:rsid w:val="2CC47D5B"/>
    <w:rsid w:val="2CC64A7E"/>
    <w:rsid w:val="2CC976E2"/>
    <w:rsid w:val="2CCE3FF1"/>
    <w:rsid w:val="2CD03419"/>
    <w:rsid w:val="2CD372D8"/>
    <w:rsid w:val="2CD74965"/>
    <w:rsid w:val="2CD846D9"/>
    <w:rsid w:val="2CDA0C98"/>
    <w:rsid w:val="2CDB32E4"/>
    <w:rsid w:val="2CDB3A4B"/>
    <w:rsid w:val="2CDB45A9"/>
    <w:rsid w:val="2CDB6A12"/>
    <w:rsid w:val="2CDB7FA9"/>
    <w:rsid w:val="2CDD2449"/>
    <w:rsid w:val="2CE176A6"/>
    <w:rsid w:val="2CE3224E"/>
    <w:rsid w:val="2CE40070"/>
    <w:rsid w:val="2CE50F99"/>
    <w:rsid w:val="2CE76443"/>
    <w:rsid w:val="2CEA69E3"/>
    <w:rsid w:val="2CEC3C3B"/>
    <w:rsid w:val="2CED0678"/>
    <w:rsid w:val="2CF21C6F"/>
    <w:rsid w:val="2CF523CC"/>
    <w:rsid w:val="2CFB2D26"/>
    <w:rsid w:val="2CFD0812"/>
    <w:rsid w:val="2CFD2C04"/>
    <w:rsid w:val="2CFF78C1"/>
    <w:rsid w:val="2D000766"/>
    <w:rsid w:val="2D047BAA"/>
    <w:rsid w:val="2D083B20"/>
    <w:rsid w:val="2D08577B"/>
    <w:rsid w:val="2D087EE0"/>
    <w:rsid w:val="2D091AB9"/>
    <w:rsid w:val="2D0B0B77"/>
    <w:rsid w:val="2D0D0BDA"/>
    <w:rsid w:val="2D0E1243"/>
    <w:rsid w:val="2D0E64EC"/>
    <w:rsid w:val="2D117128"/>
    <w:rsid w:val="2D125F1C"/>
    <w:rsid w:val="2D182393"/>
    <w:rsid w:val="2D1B1E2E"/>
    <w:rsid w:val="2D1C01B0"/>
    <w:rsid w:val="2D2119FB"/>
    <w:rsid w:val="2D2148E3"/>
    <w:rsid w:val="2D256FFF"/>
    <w:rsid w:val="2D261225"/>
    <w:rsid w:val="2D276D5F"/>
    <w:rsid w:val="2D276E48"/>
    <w:rsid w:val="2D29117E"/>
    <w:rsid w:val="2D2A223D"/>
    <w:rsid w:val="2D2B0B59"/>
    <w:rsid w:val="2D2C3FD7"/>
    <w:rsid w:val="2D2D4C98"/>
    <w:rsid w:val="2D2F5928"/>
    <w:rsid w:val="2D312679"/>
    <w:rsid w:val="2D377066"/>
    <w:rsid w:val="2D391B0F"/>
    <w:rsid w:val="2D3F6DB6"/>
    <w:rsid w:val="2D45175C"/>
    <w:rsid w:val="2D462619"/>
    <w:rsid w:val="2D465E04"/>
    <w:rsid w:val="2D4859C8"/>
    <w:rsid w:val="2D491372"/>
    <w:rsid w:val="2D4A6165"/>
    <w:rsid w:val="2D4B1521"/>
    <w:rsid w:val="2D4C7941"/>
    <w:rsid w:val="2D4E2D30"/>
    <w:rsid w:val="2D4E2F62"/>
    <w:rsid w:val="2D4E5496"/>
    <w:rsid w:val="2D4E7982"/>
    <w:rsid w:val="2D4F48F2"/>
    <w:rsid w:val="2D513235"/>
    <w:rsid w:val="2D520238"/>
    <w:rsid w:val="2D522373"/>
    <w:rsid w:val="2D5511E8"/>
    <w:rsid w:val="2D56750A"/>
    <w:rsid w:val="2D5916D8"/>
    <w:rsid w:val="2D5A5DE9"/>
    <w:rsid w:val="2D5E5284"/>
    <w:rsid w:val="2D632DF9"/>
    <w:rsid w:val="2D654BB4"/>
    <w:rsid w:val="2D665812"/>
    <w:rsid w:val="2D6C6FAC"/>
    <w:rsid w:val="2D71462F"/>
    <w:rsid w:val="2D72732D"/>
    <w:rsid w:val="2D737E12"/>
    <w:rsid w:val="2D7666D7"/>
    <w:rsid w:val="2D7776E4"/>
    <w:rsid w:val="2D781121"/>
    <w:rsid w:val="2D78152E"/>
    <w:rsid w:val="2D781F6F"/>
    <w:rsid w:val="2D7E72D7"/>
    <w:rsid w:val="2D816707"/>
    <w:rsid w:val="2D84773E"/>
    <w:rsid w:val="2D8663D2"/>
    <w:rsid w:val="2D875FC8"/>
    <w:rsid w:val="2D9261B4"/>
    <w:rsid w:val="2D931A04"/>
    <w:rsid w:val="2D947ABC"/>
    <w:rsid w:val="2D9532D2"/>
    <w:rsid w:val="2D95537A"/>
    <w:rsid w:val="2D960D18"/>
    <w:rsid w:val="2D9864D6"/>
    <w:rsid w:val="2D9A0598"/>
    <w:rsid w:val="2D9C3E28"/>
    <w:rsid w:val="2D9E6C2B"/>
    <w:rsid w:val="2DA06450"/>
    <w:rsid w:val="2DA24074"/>
    <w:rsid w:val="2DA46066"/>
    <w:rsid w:val="2DA95A06"/>
    <w:rsid w:val="2DAA342D"/>
    <w:rsid w:val="2DAA400D"/>
    <w:rsid w:val="2DAC443E"/>
    <w:rsid w:val="2DB26035"/>
    <w:rsid w:val="2DB867C6"/>
    <w:rsid w:val="2DBA27B1"/>
    <w:rsid w:val="2DBD3F63"/>
    <w:rsid w:val="2DBE640E"/>
    <w:rsid w:val="2DBF6F36"/>
    <w:rsid w:val="2DC068FF"/>
    <w:rsid w:val="2DC47C48"/>
    <w:rsid w:val="2DC574FB"/>
    <w:rsid w:val="2DC921BE"/>
    <w:rsid w:val="2DC96182"/>
    <w:rsid w:val="2DCC4C23"/>
    <w:rsid w:val="2DCC4CA7"/>
    <w:rsid w:val="2DCD4E64"/>
    <w:rsid w:val="2DCE4BBA"/>
    <w:rsid w:val="2DD10089"/>
    <w:rsid w:val="2DD110E6"/>
    <w:rsid w:val="2DD1139C"/>
    <w:rsid w:val="2DD339BE"/>
    <w:rsid w:val="2DD57DCC"/>
    <w:rsid w:val="2DDE6282"/>
    <w:rsid w:val="2DE02323"/>
    <w:rsid w:val="2DE411CD"/>
    <w:rsid w:val="2DE541CB"/>
    <w:rsid w:val="2DEA06FF"/>
    <w:rsid w:val="2DEC7B2F"/>
    <w:rsid w:val="2DED0C61"/>
    <w:rsid w:val="2DEE1499"/>
    <w:rsid w:val="2DEE1B12"/>
    <w:rsid w:val="2DEF0EA8"/>
    <w:rsid w:val="2DF03A8E"/>
    <w:rsid w:val="2DF14232"/>
    <w:rsid w:val="2DF542D6"/>
    <w:rsid w:val="2DF55247"/>
    <w:rsid w:val="2DFD5E6F"/>
    <w:rsid w:val="2DFF0A28"/>
    <w:rsid w:val="2E00415B"/>
    <w:rsid w:val="2E010637"/>
    <w:rsid w:val="2E01722C"/>
    <w:rsid w:val="2E045D2E"/>
    <w:rsid w:val="2E072EA3"/>
    <w:rsid w:val="2E097AB9"/>
    <w:rsid w:val="2E0B3E9E"/>
    <w:rsid w:val="2E0F466E"/>
    <w:rsid w:val="2E110110"/>
    <w:rsid w:val="2E12016B"/>
    <w:rsid w:val="2E120B8A"/>
    <w:rsid w:val="2E1248F9"/>
    <w:rsid w:val="2E13403F"/>
    <w:rsid w:val="2E157744"/>
    <w:rsid w:val="2E17209F"/>
    <w:rsid w:val="2E1A056D"/>
    <w:rsid w:val="2E2376A0"/>
    <w:rsid w:val="2E293EDA"/>
    <w:rsid w:val="2E2A494F"/>
    <w:rsid w:val="2E2A68A6"/>
    <w:rsid w:val="2E2E53E0"/>
    <w:rsid w:val="2E2E6718"/>
    <w:rsid w:val="2E2F6D04"/>
    <w:rsid w:val="2E3258C8"/>
    <w:rsid w:val="2E334F9E"/>
    <w:rsid w:val="2E340B22"/>
    <w:rsid w:val="2E3742EE"/>
    <w:rsid w:val="2E381E49"/>
    <w:rsid w:val="2E3C38BD"/>
    <w:rsid w:val="2E410FF5"/>
    <w:rsid w:val="2E46665D"/>
    <w:rsid w:val="2E480A0B"/>
    <w:rsid w:val="2E4933AD"/>
    <w:rsid w:val="2E4B52BC"/>
    <w:rsid w:val="2E4C504E"/>
    <w:rsid w:val="2E562180"/>
    <w:rsid w:val="2E5679CA"/>
    <w:rsid w:val="2E582331"/>
    <w:rsid w:val="2E591DCE"/>
    <w:rsid w:val="2E5A18B1"/>
    <w:rsid w:val="2E5A500A"/>
    <w:rsid w:val="2E5A605B"/>
    <w:rsid w:val="2E5C0653"/>
    <w:rsid w:val="2E620ABC"/>
    <w:rsid w:val="2E646090"/>
    <w:rsid w:val="2E6465BE"/>
    <w:rsid w:val="2E676093"/>
    <w:rsid w:val="2E697191"/>
    <w:rsid w:val="2E697714"/>
    <w:rsid w:val="2E746DA9"/>
    <w:rsid w:val="2E762BA7"/>
    <w:rsid w:val="2E763EF0"/>
    <w:rsid w:val="2E771DA6"/>
    <w:rsid w:val="2E7A0DE6"/>
    <w:rsid w:val="2E7E349C"/>
    <w:rsid w:val="2E834BA2"/>
    <w:rsid w:val="2E840B76"/>
    <w:rsid w:val="2E846129"/>
    <w:rsid w:val="2E872ED2"/>
    <w:rsid w:val="2E8946EB"/>
    <w:rsid w:val="2E8D2FDC"/>
    <w:rsid w:val="2E8E70FA"/>
    <w:rsid w:val="2E8F16E9"/>
    <w:rsid w:val="2E8F18C0"/>
    <w:rsid w:val="2E8F4120"/>
    <w:rsid w:val="2E9607CC"/>
    <w:rsid w:val="2E9607E3"/>
    <w:rsid w:val="2E9877D1"/>
    <w:rsid w:val="2E9A3519"/>
    <w:rsid w:val="2E9B6C61"/>
    <w:rsid w:val="2E9C0922"/>
    <w:rsid w:val="2E9C28E6"/>
    <w:rsid w:val="2E9D622C"/>
    <w:rsid w:val="2E9F2532"/>
    <w:rsid w:val="2EA0590E"/>
    <w:rsid w:val="2EA36376"/>
    <w:rsid w:val="2EA412F2"/>
    <w:rsid w:val="2EA4175B"/>
    <w:rsid w:val="2EA4400A"/>
    <w:rsid w:val="2EA47569"/>
    <w:rsid w:val="2EA674A3"/>
    <w:rsid w:val="2EA80C42"/>
    <w:rsid w:val="2EA92417"/>
    <w:rsid w:val="2EA97BCC"/>
    <w:rsid w:val="2EAC12DA"/>
    <w:rsid w:val="2EB1514E"/>
    <w:rsid w:val="2EB17E0C"/>
    <w:rsid w:val="2EB21355"/>
    <w:rsid w:val="2EB3110D"/>
    <w:rsid w:val="2EB60DAB"/>
    <w:rsid w:val="2EB619E7"/>
    <w:rsid w:val="2EB62B95"/>
    <w:rsid w:val="2EB82A4E"/>
    <w:rsid w:val="2EB96FB8"/>
    <w:rsid w:val="2EBB6A2C"/>
    <w:rsid w:val="2EBC0959"/>
    <w:rsid w:val="2EBD1B7A"/>
    <w:rsid w:val="2EBD3519"/>
    <w:rsid w:val="2EBE5F1F"/>
    <w:rsid w:val="2EC40492"/>
    <w:rsid w:val="2EC46FB8"/>
    <w:rsid w:val="2EC53909"/>
    <w:rsid w:val="2EC71AC8"/>
    <w:rsid w:val="2EC81A02"/>
    <w:rsid w:val="2ECD4DE4"/>
    <w:rsid w:val="2ED0620B"/>
    <w:rsid w:val="2ED27998"/>
    <w:rsid w:val="2ED53523"/>
    <w:rsid w:val="2ED626F0"/>
    <w:rsid w:val="2ED77C54"/>
    <w:rsid w:val="2ED87438"/>
    <w:rsid w:val="2ED97A10"/>
    <w:rsid w:val="2EDF3DE3"/>
    <w:rsid w:val="2EDF7F30"/>
    <w:rsid w:val="2EE315C4"/>
    <w:rsid w:val="2EE449B6"/>
    <w:rsid w:val="2EE622C2"/>
    <w:rsid w:val="2EE67640"/>
    <w:rsid w:val="2EE72558"/>
    <w:rsid w:val="2EF33D85"/>
    <w:rsid w:val="2EF36104"/>
    <w:rsid w:val="2EF813D5"/>
    <w:rsid w:val="2EFA1B6E"/>
    <w:rsid w:val="2EFD6E95"/>
    <w:rsid w:val="2EFE64B1"/>
    <w:rsid w:val="2F0179A3"/>
    <w:rsid w:val="2F024634"/>
    <w:rsid w:val="2F073183"/>
    <w:rsid w:val="2F0A62FD"/>
    <w:rsid w:val="2F1272CA"/>
    <w:rsid w:val="2F132C2B"/>
    <w:rsid w:val="2F167CB5"/>
    <w:rsid w:val="2F173125"/>
    <w:rsid w:val="2F1C26C4"/>
    <w:rsid w:val="2F1C69D9"/>
    <w:rsid w:val="2F1E7A49"/>
    <w:rsid w:val="2F227032"/>
    <w:rsid w:val="2F230704"/>
    <w:rsid w:val="2F281077"/>
    <w:rsid w:val="2F283B36"/>
    <w:rsid w:val="2F2C74E7"/>
    <w:rsid w:val="2F2E7BF2"/>
    <w:rsid w:val="2F2F1F78"/>
    <w:rsid w:val="2F320709"/>
    <w:rsid w:val="2F366E7F"/>
    <w:rsid w:val="2F367575"/>
    <w:rsid w:val="2F367991"/>
    <w:rsid w:val="2F374418"/>
    <w:rsid w:val="2F3A7CC9"/>
    <w:rsid w:val="2F3E1E87"/>
    <w:rsid w:val="2F3E35C9"/>
    <w:rsid w:val="2F3E4C7D"/>
    <w:rsid w:val="2F3F6ED3"/>
    <w:rsid w:val="2F44266D"/>
    <w:rsid w:val="2F49069A"/>
    <w:rsid w:val="2F502C38"/>
    <w:rsid w:val="2F556AAD"/>
    <w:rsid w:val="2F564062"/>
    <w:rsid w:val="2F566AE1"/>
    <w:rsid w:val="2F566DB0"/>
    <w:rsid w:val="2F5D3CD4"/>
    <w:rsid w:val="2F5D58D9"/>
    <w:rsid w:val="2F624015"/>
    <w:rsid w:val="2F667FF7"/>
    <w:rsid w:val="2F673C29"/>
    <w:rsid w:val="2F6B544F"/>
    <w:rsid w:val="2F6C6C1D"/>
    <w:rsid w:val="2F707A5F"/>
    <w:rsid w:val="2F7637CA"/>
    <w:rsid w:val="2F781461"/>
    <w:rsid w:val="2F7A5AAD"/>
    <w:rsid w:val="2F7B3CA8"/>
    <w:rsid w:val="2F8153CD"/>
    <w:rsid w:val="2F8375F3"/>
    <w:rsid w:val="2F851F0F"/>
    <w:rsid w:val="2F865D17"/>
    <w:rsid w:val="2F8E3C2E"/>
    <w:rsid w:val="2F921E79"/>
    <w:rsid w:val="2F922809"/>
    <w:rsid w:val="2F9C0EF6"/>
    <w:rsid w:val="2F9D6AFD"/>
    <w:rsid w:val="2F9F7731"/>
    <w:rsid w:val="2FA2239C"/>
    <w:rsid w:val="2FA33A42"/>
    <w:rsid w:val="2FA63414"/>
    <w:rsid w:val="2FA74FD4"/>
    <w:rsid w:val="2FAA0DC6"/>
    <w:rsid w:val="2FAD55CC"/>
    <w:rsid w:val="2FAE6A53"/>
    <w:rsid w:val="2FB21198"/>
    <w:rsid w:val="2FB77810"/>
    <w:rsid w:val="2FBA72E5"/>
    <w:rsid w:val="2FBD2732"/>
    <w:rsid w:val="2FC2217A"/>
    <w:rsid w:val="2FCA293F"/>
    <w:rsid w:val="2FCA7FF9"/>
    <w:rsid w:val="2FCB0958"/>
    <w:rsid w:val="2FD341E0"/>
    <w:rsid w:val="2FD9399B"/>
    <w:rsid w:val="2FDC2F6B"/>
    <w:rsid w:val="2FDC5DB8"/>
    <w:rsid w:val="2FDD7709"/>
    <w:rsid w:val="2FDE4E98"/>
    <w:rsid w:val="2FDE5642"/>
    <w:rsid w:val="2FE17A2C"/>
    <w:rsid w:val="2FE649EC"/>
    <w:rsid w:val="2FE66C75"/>
    <w:rsid w:val="2FE70846"/>
    <w:rsid w:val="2FE93CDA"/>
    <w:rsid w:val="2FEB107E"/>
    <w:rsid w:val="2FEE36D0"/>
    <w:rsid w:val="2FF87336"/>
    <w:rsid w:val="2FFA5048"/>
    <w:rsid w:val="2FFC1E90"/>
    <w:rsid w:val="2FFC3BA4"/>
    <w:rsid w:val="2FFC66CB"/>
    <w:rsid w:val="2FFF3E96"/>
    <w:rsid w:val="3002417B"/>
    <w:rsid w:val="3006059E"/>
    <w:rsid w:val="300655B7"/>
    <w:rsid w:val="30087E80"/>
    <w:rsid w:val="300A2B90"/>
    <w:rsid w:val="300B2D15"/>
    <w:rsid w:val="300B61DB"/>
    <w:rsid w:val="30127367"/>
    <w:rsid w:val="301B07DD"/>
    <w:rsid w:val="301F1D2B"/>
    <w:rsid w:val="30267C8A"/>
    <w:rsid w:val="30296841"/>
    <w:rsid w:val="302A27F8"/>
    <w:rsid w:val="302A5543"/>
    <w:rsid w:val="302D23A7"/>
    <w:rsid w:val="302F7E51"/>
    <w:rsid w:val="303105C4"/>
    <w:rsid w:val="3033323E"/>
    <w:rsid w:val="30344DA4"/>
    <w:rsid w:val="303F63F7"/>
    <w:rsid w:val="30402321"/>
    <w:rsid w:val="3040318D"/>
    <w:rsid w:val="3041780C"/>
    <w:rsid w:val="30436919"/>
    <w:rsid w:val="30440522"/>
    <w:rsid w:val="3044313C"/>
    <w:rsid w:val="3045605B"/>
    <w:rsid w:val="30465464"/>
    <w:rsid w:val="3047189D"/>
    <w:rsid w:val="30471F62"/>
    <w:rsid w:val="304A79E2"/>
    <w:rsid w:val="304C7D6F"/>
    <w:rsid w:val="30527F43"/>
    <w:rsid w:val="3056193F"/>
    <w:rsid w:val="30577F4E"/>
    <w:rsid w:val="305B6A95"/>
    <w:rsid w:val="305D64BF"/>
    <w:rsid w:val="305E2743"/>
    <w:rsid w:val="30626FC0"/>
    <w:rsid w:val="30643344"/>
    <w:rsid w:val="30657FEF"/>
    <w:rsid w:val="30661E31"/>
    <w:rsid w:val="30663FF0"/>
    <w:rsid w:val="306830E4"/>
    <w:rsid w:val="306E50AF"/>
    <w:rsid w:val="306E6BC7"/>
    <w:rsid w:val="307064F4"/>
    <w:rsid w:val="30734A8B"/>
    <w:rsid w:val="3075169C"/>
    <w:rsid w:val="30760830"/>
    <w:rsid w:val="307678F8"/>
    <w:rsid w:val="30796C54"/>
    <w:rsid w:val="307D6351"/>
    <w:rsid w:val="307F4D58"/>
    <w:rsid w:val="307F5913"/>
    <w:rsid w:val="30800D68"/>
    <w:rsid w:val="30811308"/>
    <w:rsid w:val="30837F36"/>
    <w:rsid w:val="30851AE1"/>
    <w:rsid w:val="30852068"/>
    <w:rsid w:val="30854816"/>
    <w:rsid w:val="30866A59"/>
    <w:rsid w:val="30876983"/>
    <w:rsid w:val="30882D26"/>
    <w:rsid w:val="308F1073"/>
    <w:rsid w:val="308F6395"/>
    <w:rsid w:val="30965A58"/>
    <w:rsid w:val="30992112"/>
    <w:rsid w:val="309936D9"/>
    <w:rsid w:val="309F0153"/>
    <w:rsid w:val="309F6F8E"/>
    <w:rsid w:val="30A06779"/>
    <w:rsid w:val="30A30B9A"/>
    <w:rsid w:val="30A4118D"/>
    <w:rsid w:val="30A5230C"/>
    <w:rsid w:val="30A90E8B"/>
    <w:rsid w:val="30AE019F"/>
    <w:rsid w:val="30B06B3B"/>
    <w:rsid w:val="30B12EED"/>
    <w:rsid w:val="30B24E60"/>
    <w:rsid w:val="30B30569"/>
    <w:rsid w:val="30B5577F"/>
    <w:rsid w:val="30B76E8B"/>
    <w:rsid w:val="30C071E7"/>
    <w:rsid w:val="30C2460E"/>
    <w:rsid w:val="30C8598D"/>
    <w:rsid w:val="30C93A49"/>
    <w:rsid w:val="30CA224C"/>
    <w:rsid w:val="30CD1843"/>
    <w:rsid w:val="30CD24F8"/>
    <w:rsid w:val="30CE5FD3"/>
    <w:rsid w:val="30D3120C"/>
    <w:rsid w:val="30D31A09"/>
    <w:rsid w:val="30D90FBA"/>
    <w:rsid w:val="30DC0B9E"/>
    <w:rsid w:val="30DF057C"/>
    <w:rsid w:val="30DF0654"/>
    <w:rsid w:val="30E1435C"/>
    <w:rsid w:val="30E146B8"/>
    <w:rsid w:val="30E31DE9"/>
    <w:rsid w:val="30E40496"/>
    <w:rsid w:val="30EA0F39"/>
    <w:rsid w:val="30ED1B0F"/>
    <w:rsid w:val="30EE0AD6"/>
    <w:rsid w:val="30EE68EE"/>
    <w:rsid w:val="30F00351"/>
    <w:rsid w:val="30F05EFD"/>
    <w:rsid w:val="30F14807"/>
    <w:rsid w:val="30F27B3F"/>
    <w:rsid w:val="30F50869"/>
    <w:rsid w:val="30F522B3"/>
    <w:rsid w:val="30F70433"/>
    <w:rsid w:val="30FB4A14"/>
    <w:rsid w:val="30FE34F3"/>
    <w:rsid w:val="31013FDE"/>
    <w:rsid w:val="31016E44"/>
    <w:rsid w:val="31027A3E"/>
    <w:rsid w:val="3103199F"/>
    <w:rsid w:val="3103465C"/>
    <w:rsid w:val="310674E0"/>
    <w:rsid w:val="31074130"/>
    <w:rsid w:val="31094FF7"/>
    <w:rsid w:val="310A73A5"/>
    <w:rsid w:val="310B2DB2"/>
    <w:rsid w:val="310B4670"/>
    <w:rsid w:val="310F0AAC"/>
    <w:rsid w:val="3111111D"/>
    <w:rsid w:val="31116046"/>
    <w:rsid w:val="3113618E"/>
    <w:rsid w:val="31140D56"/>
    <w:rsid w:val="31152A7E"/>
    <w:rsid w:val="3119740A"/>
    <w:rsid w:val="311A0493"/>
    <w:rsid w:val="311F5E34"/>
    <w:rsid w:val="312171DF"/>
    <w:rsid w:val="31245916"/>
    <w:rsid w:val="31267569"/>
    <w:rsid w:val="31292511"/>
    <w:rsid w:val="31296FC2"/>
    <w:rsid w:val="312B6849"/>
    <w:rsid w:val="312B746C"/>
    <w:rsid w:val="31342A99"/>
    <w:rsid w:val="31373D6D"/>
    <w:rsid w:val="313A1EAC"/>
    <w:rsid w:val="313C4807"/>
    <w:rsid w:val="31441367"/>
    <w:rsid w:val="31457D69"/>
    <w:rsid w:val="314844B7"/>
    <w:rsid w:val="31484652"/>
    <w:rsid w:val="314B33F3"/>
    <w:rsid w:val="314C4C30"/>
    <w:rsid w:val="314E5F5F"/>
    <w:rsid w:val="31506BDB"/>
    <w:rsid w:val="315314C7"/>
    <w:rsid w:val="31580ED4"/>
    <w:rsid w:val="31583D5A"/>
    <w:rsid w:val="3158771C"/>
    <w:rsid w:val="315F259F"/>
    <w:rsid w:val="31604A8D"/>
    <w:rsid w:val="31650C5E"/>
    <w:rsid w:val="31675E1B"/>
    <w:rsid w:val="316A527A"/>
    <w:rsid w:val="316B3C63"/>
    <w:rsid w:val="316E3B8C"/>
    <w:rsid w:val="317045D3"/>
    <w:rsid w:val="31704620"/>
    <w:rsid w:val="317270A2"/>
    <w:rsid w:val="3174050A"/>
    <w:rsid w:val="31762A7D"/>
    <w:rsid w:val="31831C83"/>
    <w:rsid w:val="31837ABD"/>
    <w:rsid w:val="3190524F"/>
    <w:rsid w:val="3197241F"/>
    <w:rsid w:val="31986CC8"/>
    <w:rsid w:val="31994C46"/>
    <w:rsid w:val="31996820"/>
    <w:rsid w:val="319A3A45"/>
    <w:rsid w:val="319B22F8"/>
    <w:rsid w:val="319D720A"/>
    <w:rsid w:val="319E7482"/>
    <w:rsid w:val="31A147AA"/>
    <w:rsid w:val="31A14D33"/>
    <w:rsid w:val="31A32BDB"/>
    <w:rsid w:val="31A4693F"/>
    <w:rsid w:val="31A84395"/>
    <w:rsid w:val="31A86E33"/>
    <w:rsid w:val="31AE6177"/>
    <w:rsid w:val="31B12731"/>
    <w:rsid w:val="31BA2D82"/>
    <w:rsid w:val="31BE7C75"/>
    <w:rsid w:val="31C0167E"/>
    <w:rsid w:val="31C16E90"/>
    <w:rsid w:val="31C50717"/>
    <w:rsid w:val="31C50DD0"/>
    <w:rsid w:val="31C82732"/>
    <w:rsid w:val="31C95634"/>
    <w:rsid w:val="31CF557F"/>
    <w:rsid w:val="31CF5ECD"/>
    <w:rsid w:val="31D215A0"/>
    <w:rsid w:val="31D36B39"/>
    <w:rsid w:val="31D74AA5"/>
    <w:rsid w:val="31D832A7"/>
    <w:rsid w:val="31D86047"/>
    <w:rsid w:val="31DD72C0"/>
    <w:rsid w:val="31DF50B8"/>
    <w:rsid w:val="31E23FAA"/>
    <w:rsid w:val="31E246BF"/>
    <w:rsid w:val="31E54E4E"/>
    <w:rsid w:val="31E75DBD"/>
    <w:rsid w:val="31EB7458"/>
    <w:rsid w:val="31ED3BBB"/>
    <w:rsid w:val="31EE7000"/>
    <w:rsid w:val="31EE7092"/>
    <w:rsid w:val="31F212AF"/>
    <w:rsid w:val="31F27015"/>
    <w:rsid w:val="31F34583"/>
    <w:rsid w:val="31F76523"/>
    <w:rsid w:val="31F811A2"/>
    <w:rsid w:val="31FE3E89"/>
    <w:rsid w:val="31FE7AF1"/>
    <w:rsid w:val="3203336E"/>
    <w:rsid w:val="32051233"/>
    <w:rsid w:val="320861F0"/>
    <w:rsid w:val="321071BB"/>
    <w:rsid w:val="32126FAF"/>
    <w:rsid w:val="32176E85"/>
    <w:rsid w:val="321942E1"/>
    <w:rsid w:val="32194F8B"/>
    <w:rsid w:val="321974FF"/>
    <w:rsid w:val="32197748"/>
    <w:rsid w:val="321F651D"/>
    <w:rsid w:val="3229452B"/>
    <w:rsid w:val="322A72B6"/>
    <w:rsid w:val="3234468A"/>
    <w:rsid w:val="32354D6F"/>
    <w:rsid w:val="3238353F"/>
    <w:rsid w:val="32387054"/>
    <w:rsid w:val="323D4716"/>
    <w:rsid w:val="323D7BFD"/>
    <w:rsid w:val="32414F27"/>
    <w:rsid w:val="324216A2"/>
    <w:rsid w:val="32450D0D"/>
    <w:rsid w:val="32460F13"/>
    <w:rsid w:val="32476E6B"/>
    <w:rsid w:val="324F0877"/>
    <w:rsid w:val="32510AB6"/>
    <w:rsid w:val="325126FF"/>
    <w:rsid w:val="32513046"/>
    <w:rsid w:val="325416AF"/>
    <w:rsid w:val="32555DB5"/>
    <w:rsid w:val="32582954"/>
    <w:rsid w:val="32582F07"/>
    <w:rsid w:val="3259407D"/>
    <w:rsid w:val="325C3255"/>
    <w:rsid w:val="325F5234"/>
    <w:rsid w:val="32605AFD"/>
    <w:rsid w:val="32606CF8"/>
    <w:rsid w:val="32650F97"/>
    <w:rsid w:val="32662F09"/>
    <w:rsid w:val="32696A34"/>
    <w:rsid w:val="326B4DB5"/>
    <w:rsid w:val="32714574"/>
    <w:rsid w:val="327173DA"/>
    <w:rsid w:val="327C2099"/>
    <w:rsid w:val="327E7B34"/>
    <w:rsid w:val="327F6FA8"/>
    <w:rsid w:val="32830C45"/>
    <w:rsid w:val="32832FCD"/>
    <w:rsid w:val="328360BF"/>
    <w:rsid w:val="328B09D5"/>
    <w:rsid w:val="328C2F6E"/>
    <w:rsid w:val="328C31FE"/>
    <w:rsid w:val="328D4E55"/>
    <w:rsid w:val="32911263"/>
    <w:rsid w:val="329304E4"/>
    <w:rsid w:val="329575B4"/>
    <w:rsid w:val="32962DE1"/>
    <w:rsid w:val="329707B8"/>
    <w:rsid w:val="3298238B"/>
    <w:rsid w:val="32994E2F"/>
    <w:rsid w:val="32996AB0"/>
    <w:rsid w:val="329E4542"/>
    <w:rsid w:val="32A117DE"/>
    <w:rsid w:val="32A16D3B"/>
    <w:rsid w:val="32A81447"/>
    <w:rsid w:val="32A85366"/>
    <w:rsid w:val="32A97639"/>
    <w:rsid w:val="32AB6AC0"/>
    <w:rsid w:val="32AE4E4F"/>
    <w:rsid w:val="32AF416F"/>
    <w:rsid w:val="32B27E88"/>
    <w:rsid w:val="32B53DBD"/>
    <w:rsid w:val="32B551E0"/>
    <w:rsid w:val="32B63259"/>
    <w:rsid w:val="32B76717"/>
    <w:rsid w:val="32B77812"/>
    <w:rsid w:val="32B94CA6"/>
    <w:rsid w:val="32BB604E"/>
    <w:rsid w:val="32BD57DE"/>
    <w:rsid w:val="32BF2619"/>
    <w:rsid w:val="32BF45FE"/>
    <w:rsid w:val="32BF5D1B"/>
    <w:rsid w:val="32C323E2"/>
    <w:rsid w:val="32C70FBD"/>
    <w:rsid w:val="32C926C3"/>
    <w:rsid w:val="32CB03BD"/>
    <w:rsid w:val="32CC2EEF"/>
    <w:rsid w:val="32D22CEB"/>
    <w:rsid w:val="32D23074"/>
    <w:rsid w:val="32D47CA2"/>
    <w:rsid w:val="32D74327"/>
    <w:rsid w:val="32D848F7"/>
    <w:rsid w:val="32D93C92"/>
    <w:rsid w:val="32DE1267"/>
    <w:rsid w:val="32E52F6B"/>
    <w:rsid w:val="32EE699A"/>
    <w:rsid w:val="32F015EA"/>
    <w:rsid w:val="32F23289"/>
    <w:rsid w:val="32F46E55"/>
    <w:rsid w:val="32F61AD0"/>
    <w:rsid w:val="32F65D72"/>
    <w:rsid w:val="32F876C3"/>
    <w:rsid w:val="32F8799F"/>
    <w:rsid w:val="32F903EE"/>
    <w:rsid w:val="32F91C1C"/>
    <w:rsid w:val="32FC1E99"/>
    <w:rsid w:val="32FC3568"/>
    <w:rsid w:val="32FD7F45"/>
    <w:rsid w:val="33033588"/>
    <w:rsid w:val="330572EA"/>
    <w:rsid w:val="330576AC"/>
    <w:rsid w:val="33062D93"/>
    <w:rsid w:val="33066FA7"/>
    <w:rsid w:val="3309598E"/>
    <w:rsid w:val="330C5D39"/>
    <w:rsid w:val="330F3ADB"/>
    <w:rsid w:val="330F6E3C"/>
    <w:rsid w:val="33110063"/>
    <w:rsid w:val="33122D3F"/>
    <w:rsid w:val="33142367"/>
    <w:rsid w:val="3315162B"/>
    <w:rsid w:val="33167DE7"/>
    <w:rsid w:val="33186222"/>
    <w:rsid w:val="33187832"/>
    <w:rsid w:val="3319272B"/>
    <w:rsid w:val="33267456"/>
    <w:rsid w:val="33271B5D"/>
    <w:rsid w:val="332B2A82"/>
    <w:rsid w:val="332B4F40"/>
    <w:rsid w:val="332D0464"/>
    <w:rsid w:val="332E04A7"/>
    <w:rsid w:val="332F6F63"/>
    <w:rsid w:val="33324DB1"/>
    <w:rsid w:val="33383467"/>
    <w:rsid w:val="33385938"/>
    <w:rsid w:val="333D490B"/>
    <w:rsid w:val="333D5F13"/>
    <w:rsid w:val="333F1B5B"/>
    <w:rsid w:val="333F29C8"/>
    <w:rsid w:val="333F5E61"/>
    <w:rsid w:val="33417632"/>
    <w:rsid w:val="3345443A"/>
    <w:rsid w:val="334655F9"/>
    <w:rsid w:val="334D20B5"/>
    <w:rsid w:val="334F2724"/>
    <w:rsid w:val="33522EA6"/>
    <w:rsid w:val="3353428F"/>
    <w:rsid w:val="33540F25"/>
    <w:rsid w:val="3356307B"/>
    <w:rsid w:val="33590FBE"/>
    <w:rsid w:val="3361432C"/>
    <w:rsid w:val="3364467E"/>
    <w:rsid w:val="33651994"/>
    <w:rsid w:val="33653462"/>
    <w:rsid w:val="336561A3"/>
    <w:rsid w:val="3365758F"/>
    <w:rsid w:val="33667E9E"/>
    <w:rsid w:val="336853DC"/>
    <w:rsid w:val="336B167C"/>
    <w:rsid w:val="336E54CD"/>
    <w:rsid w:val="33705363"/>
    <w:rsid w:val="3371723E"/>
    <w:rsid w:val="337277A7"/>
    <w:rsid w:val="33752036"/>
    <w:rsid w:val="33771DD4"/>
    <w:rsid w:val="337766F2"/>
    <w:rsid w:val="33795896"/>
    <w:rsid w:val="33796B2D"/>
    <w:rsid w:val="337A1E4F"/>
    <w:rsid w:val="338C5F8D"/>
    <w:rsid w:val="3393063C"/>
    <w:rsid w:val="339D7DF6"/>
    <w:rsid w:val="339F1F47"/>
    <w:rsid w:val="33A273FA"/>
    <w:rsid w:val="33A33ECB"/>
    <w:rsid w:val="33A35504"/>
    <w:rsid w:val="33A52904"/>
    <w:rsid w:val="33A64AAA"/>
    <w:rsid w:val="33A849FE"/>
    <w:rsid w:val="33A87B06"/>
    <w:rsid w:val="33A95E40"/>
    <w:rsid w:val="33AC0409"/>
    <w:rsid w:val="33AC0DB8"/>
    <w:rsid w:val="33AC1A42"/>
    <w:rsid w:val="33B07401"/>
    <w:rsid w:val="33B35DA7"/>
    <w:rsid w:val="33C94412"/>
    <w:rsid w:val="33CF0670"/>
    <w:rsid w:val="33D07734"/>
    <w:rsid w:val="33D13A58"/>
    <w:rsid w:val="33D171B3"/>
    <w:rsid w:val="33D520C4"/>
    <w:rsid w:val="33D57EBE"/>
    <w:rsid w:val="33DB44A0"/>
    <w:rsid w:val="33DC7F8D"/>
    <w:rsid w:val="33DD29C8"/>
    <w:rsid w:val="33E0025C"/>
    <w:rsid w:val="33E07F4D"/>
    <w:rsid w:val="33E20BAF"/>
    <w:rsid w:val="33E77885"/>
    <w:rsid w:val="33EF383A"/>
    <w:rsid w:val="33F47235"/>
    <w:rsid w:val="33FA0702"/>
    <w:rsid w:val="33FA77DC"/>
    <w:rsid w:val="340258F0"/>
    <w:rsid w:val="34073EDB"/>
    <w:rsid w:val="3407505A"/>
    <w:rsid w:val="340E4DF3"/>
    <w:rsid w:val="3412710E"/>
    <w:rsid w:val="3413313D"/>
    <w:rsid w:val="341370E4"/>
    <w:rsid w:val="34137749"/>
    <w:rsid w:val="34150B9A"/>
    <w:rsid w:val="34192DF3"/>
    <w:rsid w:val="34196D09"/>
    <w:rsid w:val="341A1ADC"/>
    <w:rsid w:val="341E4472"/>
    <w:rsid w:val="341F4456"/>
    <w:rsid w:val="34232EE9"/>
    <w:rsid w:val="342438C6"/>
    <w:rsid w:val="34256AF6"/>
    <w:rsid w:val="34263316"/>
    <w:rsid w:val="342A759B"/>
    <w:rsid w:val="342B0691"/>
    <w:rsid w:val="342F192E"/>
    <w:rsid w:val="34311A01"/>
    <w:rsid w:val="3431444D"/>
    <w:rsid w:val="34340C11"/>
    <w:rsid w:val="34343B3E"/>
    <w:rsid w:val="343521A4"/>
    <w:rsid w:val="343722FE"/>
    <w:rsid w:val="343A7A64"/>
    <w:rsid w:val="343B0738"/>
    <w:rsid w:val="343F031C"/>
    <w:rsid w:val="34401805"/>
    <w:rsid w:val="34431476"/>
    <w:rsid w:val="34445B8B"/>
    <w:rsid w:val="34457A0C"/>
    <w:rsid w:val="344A12BA"/>
    <w:rsid w:val="344D0248"/>
    <w:rsid w:val="344E5FF7"/>
    <w:rsid w:val="344E63B2"/>
    <w:rsid w:val="344F224F"/>
    <w:rsid w:val="345608A4"/>
    <w:rsid w:val="3456438D"/>
    <w:rsid w:val="345931E8"/>
    <w:rsid w:val="345A2403"/>
    <w:rsid w:val="345A2E6E"/>
    <w:rsid w:val="345B4C9D"/>
    <w:rsid w:val="345C7445"/>
    <w:rsid w:val="346211F6"/>
    <w:rsid w:val="346A5A5C"/>
    <w:rsid w:val="346B4D70"/>
    <w:rsid w:val="34714DC8"/>
    <w:rsid w:val="347313BE"/>
    <w:rsid w:val="3475152C"/>
    <w:rsid w:val="3476048A"/>
    <w:rsid w:val="347B3E5A"/>
    <w:rsid w:val="347C2024"/>
    <w:rsid w:val="347C799A"/>
    <w:rsid w:val="347D3B7D"/>
    <w:rsid w:val="347F71B6"/>
    <w:rsid w:val="34805FB6"/>
    <w:rsid w:val="348776A2"/>
    <w:rsid w:val="34890F70"/>
    <w:rsid w:val="348A670A"/>
    <w:rsid w:val="348B62E1"/>
    <w:rsid w:val="348B6553"/>
    <w:rsid w:val="348C340A"/>
    <w:rsid w:val="348E0C81"/>
    <w:rsid w:val="349416F3"/>
    <w:rsid w:val="349B4C35"/>
    <w:rsid w:val="349C5A4D"/>
    <w:rsid w:val="34A37033"/>
    <w:rsid w:val="34A409D2"/>
    <w:rsid w:val="34A87942"/>
    <w:rsid w:val="34AA1496"/>
    <w:rsid w:val="34AA1B57"/>
    <w:rsid w:val="34AB1828"/>
    <w:rsid w:val="34AB4E8B"/>
    <w:rsid w:val="34AC018C"/>
    <w:rsid w:val="34AD5766"/>
    <w:rsid w:val="34AD5C30"/>
    <w:rsid w:val="34B12617"/>
    <w:rsid w:val="34B16270"/>
    <w:rsid w:val="34B32C51"/>
    <w:rsid w:val="34B330D4"/>
    <w:rsid w:val="34B75A86"/>
    <w:rsid w:val="34B87C99"/>
    <w:rsid w:val="34BB3387"/>
    <w:rsid w:val="34BB726A"/>
    <w:rsid w:val="34BB7E39"/>
    <w:rsid w:val="34BF7109"/>
    <w:rsid w:val="34C068AB"/>
    <w:rsid w:val="34C12F24"/>
    <w:rsid w:val="34C51EFB"/>
    <w:rsid w:val="34C56317"/>
    <w:rsid w:val="34C763CA"/>
    <w:rsid w:val="34C804D5"/>
    <w:rsid w:val="34C95035"/>
    <w:rsid w:val="34CB48BC"/>
    <w:rsid w:val="34CF0EBD"/>
    <w:rsid w:val="34D135A3"/>
    <w:rsid w:val="34D2049F"/>
    <w:rsid w:val="34D35F61"/>
    <w:rsid w:val="34D865B3"/>
    <w:rsid w:val="34DB05F5"/>
    <w:rsid w:val="34E02A2D"/>
    <w:rsid w:val="34E062AF"/>
    <w:rsid w:val="34E257AE"/>
    <w:rsid w:val="34E3060C"/>
    <w:rsid w:val="34E56DCD"/>
    <w:rsid w:val="34E836CE"/>
    <w:rsid w:val="34EB5564"/>
    <w:rsid w:val="34EF7B79"/>
    <w:rsid w:val="34F17F3D"/>
    <w:rsid w:val="34F611A5"/>
    <w:rsid w:val="34F66786"/>
    <w:rsid w:val="34F75E46"/>
    <w:rsid w:val="34F81CA0"/>
    <w:rsid w:val="34F97F5E"/>
    <w:rsid w:val="34FC3830"/>
    <w:rsid w:val="35006BDD"/>
    <w:rsid w:val="350166B3"/>
    <w:rsid w:val="3502142C"/>
    <w:rsid w:val="35047726"/>
    <w:rsid w:val="35067ECD"/>
    <w:rsid w:val="350C3BB6"/>
    <w:rsid w:val="350D7D85"/>
    <w:rsid w:val="35104298"/>
    <w:rsid w:val="35105D31"/>
    <w:rsid w:val="35141028"/>
    <w:rsid w:val="35170861"/>
    <w:rsid w:val="3517235F"/>
    <w:rsid w:val="351B2671"/>
    <w:rsid w:val="351C566F"/>
    <w:rsid w:val="35202467"/>
    <w:rsid w:val="35203595"/>
    <w:rsid w:val="352473A3"/>
    <w:rsid w:val="3525359F"/>
    <w:rsid w:val="352951AC"/>
    <w:rsid w:val="352A393D"/>
    <w:rsid w:val="352A60B8"/>
    <w:rsid w:val="352C6851"/>
    <w:rsid w:val="352F6ACA"/>
    <w:rsid w:val="3530591E"/>
    <w:rsid w:val="35315709"/>
    <w:rsid w:val="353A1E43"/>
    <w:rsid w:val="353A6A80"/>
    <w:rsid w:val="353B55FA"/>
    <w:rsid w:val="353F35A1"/>
    <w:rsid w:val="353F60AC"/>
    <w:rsid w:val="35410A87"/>
    <w:rsid w:val="354174AE"/>
    <w:rsid w:val="35454AE7"/>
    <w:rsid w:val="354B299B"/>
    <w:rsid w:val="354D71E1"/>
    <w:rsid w:val="354E7056"/>
    <w:rsid w:val="354E7FF2"/>
    <w:rsid w:val="354F732F"/>
    <w:rsid w:val="3555030F"/>
    <w:rsid w:val="35562038"/>
    <w:rsid w:val="355A6D05"/>
    <w:rsid w:val="355B7E1B"/>
    <w:rsid w:val="355F252F"/>
    <w:rsid w:val="35605E86"/>
    <w:rsid w:val="35630844"/>
    <w:rsid w:val="35667163"/>
    <w:rsid w:val="35684049"/>
    <w:rsid w:val="356F1FF0"/>
    <w:rsid w:val="356F261F"/>
    <w:rsid w:val="356F2997"/>
    <w:rsid w:val="35714BA0"/>
    <w:rsid w:val="35717BB8"/>
    <w:rsid w:val="35751574"/>
    <w:rsid w:val="3575394B"/>
    <w:rsid w:val="35774780"/>
    <w:rsid w:val="35777E26"/>
    <w:rsid w:val="357B6700"/>
    <w:rsid w:val="357D03E2"/>
    <w:rsid w:val="357E0BA6"/>
    <w:rsid w:val="357E577B"/>
    <w:rsid w:val="35812993"/>
    <w:rsid w:val="358129CE"/>
    <w:rsid w:val="35837A9D"/>
    <w:rsid w:val="358472C2"/>
    <w:rsid w:val="358665BF"/>
    <w:rsid w:val="35896326"/>
    <w:rsid w:val="358A46A7"/>
    <w:rsid w:val="359172E3"/>
    <w:rsid w:val="3594582A"/>
    <w:rsid w:val="359630EB"/>
    <w:rsid w:val="35971ABA"/>
    <w:rsid w:val="35981858"/>
    <w:rsid w:val="3598756D"/>
    <w:rsid w:val="35994C89"/>
    <w:rsid w:val="359C4DD6"/>
    <w:rsid w:val="359F4060"/>
    <w:rsid w:val="35A33B3D"/>
    <w:rsid w:val="35A35477"/>
    <w:rsid w:val="35A56D29"/>
    <w:rsid w:val="35A63C48"/>
    <w:rsid w:val="35A65C6B"/>
    <w:rsid w:val="35A952DD"/>
    <w:rsid w:val="35AC1FA2"/>
    <w:rsid w:val="35AC5773"/>
    <w:rsid w:val="35AE6DBD"/>
    <w:rsid w:val="35AF5A56"/>
    <w:rsid w:val="35B4139A"/>
    <w:rsid w:val="35B75CE1"/>
    <w:rsid w:val="35BE0E19"/>
    <w:rsid w:val="35C33988"/>
    <w:rsid w:val="35C64BC1"/>
    <w:rsid w:val="35C97AD9"/>
    <w:rsid w:val="35CA0653"/>
    <w:rsid w:val="35CA25E0"/>
    <w:rsid w:val="35CD6DCB"/>
    <w:rsid w:val="35CF5B27"/>
    <w:rsid w:val="35D305BC"/>
    <w:rsid w:val="35D37FEC"/>
    <w:rsid w:val="35DD34CF"/>
    <w:rsid w:val="35DE34B7"/>
    <w:rsid w:val="35E155FD"/>
    <w:rsid w:val="35E47552"/>
    <w:rsid w:val="35E51590"/>
    <w:rsid w:val="35E82A53"/>
    <w:rsid w:val="35EA6CE8"/>
    <w:rsid w:val="35EB1528"/>
    <w:rsid w:val="35F403C6"/>
    <w:rsid w:val="35F60E03"/>
    <w:rsid w:val="35F94A0C"/>
    <w:rsid w:val="35FB7787"/>
    <w:rsid w:val="35FC01A9"/>
    <w:rsid w:val="36001BEE"/>
    <w:rsid w:val="36061E4B"/>
    <w:rsid w:val="36066ABF"/>
    <w:rsid w:val="360862B7"/>
    <w:rsid w:val="3615131A"/>
    <w:rsid w:val="36167A65"/>
    <w:rsid w:val="3617310E"/>
    <w:rsid w:val="36187426"/>
    <w:rsid w:val="361C6890"/>
    <w:rsid w:val="36216A63"/>
    <w:rsid w:val="36234024"/>
    <w:rsid w:val="36260B7B"/>
    <w:rsid w:val="3629652B"/>
    <w:rsid w:val="362B33B4"/>
    <w:rsid w:val="362C1172"/>
    <w:rsid w:val="362D6FBE"/>
    <w:rsid w:val="362E39B9"/>
    <w:rsid w:val="362F56C8"/>
    <w:rsid w:val="36315C15"/>
    <w:rsid w:val="36341462"/>
    <w:rsid w:val="36363133"/>
    <w:rsid w:val="363A489B"/>
    <w:rsid w:val="363A6D5A"/>
    <w:rsid w:val="363B53D9"/>
    <w:rsid w:val="363C548E"/>
    <w:rsid w:val="363E6623"/>
    <w:rsid w:val="363E745A"/>
    <w:rsid w:val="363F1E28"/>
    <w:rsid w:val="364161E3"/>
    <w:rsid w:val="3648088E"/>
    <w:rsid w:val="364A6506"/>
    <w:rsid w:val="364D68BC"/>
    <w:rsid w:val="364F5D4F"/>
    <w:rsid w:val="365455CA"/>
    <w:rsid w:val="365D5FF4"/>
    <w:rsid w:val="36655B51"/>
    <w:rsid w:val="36682BA8"/>
    <w:rsid w:val="366A5533"/>
    <w:rsid w:val="366C24D2"/>
    <w:rsid w:val="366F4329"/>
    <w:rsid w:val="36732314"/>
    <w:rsid w:val="36753E94"/>
    <w:rsid w:val="36787DB4"/>
    <w:rsid w:val="36803973"/>
    <w:rsid w:val="36806FB7"/>
    <w:rsid w:val="36833066"/>
    <w:rsid w:val="36834855"/>
    <w:rsid w:val="36860192"/>
    <w:rsid w:val="36866BBA"/>
    <w:rsid w:val="368A6B4C"/>
    <w:rsid w:val="368D3997"/>
    <w:rsid w:val="368D69D0"/>
    <w:rsid w:val="368F0FE7"/>
    <w:rsid w:val="36904C5D"/>
    <w:rsid w:val="36930D53"/>
    <w:rsid w:val="36947700"/>
    <w:rsid w:val="36955E28"/>
    <w:rsid w:val="36960C7A"/>
    <w:rsid w:val="3696198A"/>
    <w:rsid w:val="36991D23"/>
    <w:rsid w:val="369A0FBE"/>
    <w:rsid w:val="36A14D65"/>
    <w:rsid w:val="36A46E0C"/>
    <w:rsid w:val="36A6025D"/>
    <w:rsid w:val="36AE4E93"/>
    <w:rsid w:val="36B245C1"/>
    <w:rsid w:val="36B35D0B"/>
    <w:rsid w:val="36B55B86"/>
    <w:rsid w:val="36B60A82"/>
    <w:rsid w:val="36BD6221"/>
    <w:rsid w:val="36BD6619"/>
    <w:rsid w:val="36C166BB"/>
    <w:rsid w:val="36C24C14"/>
    <w:rsid w:val="36C6282B"/>
    <w:rsid w:val="36C74BB5"/>
    <w:rsid w:val="36CA3BC8"/>
    <w:rsid w:val="36D60ABF"/>
    <w:rsid w:val="36D63726"/>
    <w:rsid w:val="36DB0811"/>
    <w:rsid w:val="36DC0832"/>
    <w:rsid w:val="36DD503E"/>
    <w:rsid w:val="36DE4F2E"/>
    <w:rsid w:val="36E1180A"/>
    <w:rsid w:val="36E32581"/>
    <w:rsid w:val="36E43B98"/>
    <w:rsid w:val="36EA5CF6"/>
    <w:rsid w:val="36EE4EC2"/>
    <w:rsid w:val="36EF2659"/>
    <w:rsid w:val="36F320A4"/>
    <w:rsid w:val="36F32C6F"/>
    <w:rsid w:val="36F87DA5"/>
    <w:rsid w:val="36F91647"/>
    <w:rsid w:val="36FC35EF"/>
    <w:rsid w:val="37004C1A"/>
    <w:rsid w:val="370405B3"/>
    <w:rsid w:val="37072DBC"/>
    <w:rsid w:val="37083256"/>
    <w:rsid w:val="3708355B"/>
    <w:rsid w:val="370959AF"/>
    <w:rsid w:val="370A576F"/>
    <w:rsid w:val="370C4BE4"/>
    <w:rsid w:val="370D0F69"/>
    <w:rsid w:val="370D7922"/>
    <w:rsid w:val="370F6103"/>
    <w:rsid w:val="37110740"/>
    <w:rsid w:val="371322A2"/>
    <w:rsid w:val="37166D0D"/>
    <w:rsid w:val="37186566"/>
    <w:rsid w:val="371D432D"/>
    <w:rsid w:val="371E3DE1"/>
    <w:rsid w:val="371F7E6B"/>
    <w:rsid w:val="372351BD"/>
    <w:rsid w:val="3724743C"/>
    <w:rsid w:val="37262D99"/>
    <w:rsid w:val="3727636F"/>
    <w:rsid w:val="3727637E"/>
    <w:rsid w:val="37280598"/>
    <w:rsid w:val="37286309"/>
    <w:rsid w:val="372A4F0E"/>
    <w:rsid w:val="372F651C"/>
    <w:rsid w:val="37313B2F"/>
    <w:rsid w:val="37332399"/>
    <w:rsid w:val="37346F19"/>
    <w:rsid w:val="373931A5"/>
    <w:rsid w:val="373947AB"/>
    <w:rsid w:val="373B1C71"/>
    <w:rsid w:val="373C5785"/>
    <w:rsid w:val="37425E1E"/>
    <w:rsid w:val="374450D4"/>
    <w:rsid w:val="3746317E"/>
    <w:rsid w:val="37480A3B"/>
    <w:rsid w:val="37491E8A"/>
    <w:rsid w:val="37493D7B"/>
    <w:rsid w:val="374C56CA"/>
    <w:rsid w:val="374F193C"/>
    <w:rsid w:val="374F43DE"/>
    <w:rsid w:val="374F77DC"/>
    <w:rsid w:val="37505119"/>
    <w:rsid w:val="37511887"/>
    <w:rsid w:val="37533217"/>
    <w:rsid w:val="375638CA"/>
    <w:rsid w:val="375B1523"/>
    <w:rsid w:val="375B2675"/>
    <w:rsid w:val="375B799B"/>
    <w:rsid w:val="375C1A52"/>
    <w:rsid w:val="375D558C"/>
    <w:rsid w:val="37634D13"/>
    <w:rsid w:val="37635A15"/>
    <w:rsid w:val="37642637"/>
    <w:rsid w:val="3765520F"/>
    <w:rsid w:val="3766010E"/>
    <w:rsid w:val="376641FD"/>
    <w:rsid w:val="37691855"/>
    <w:rsid w:val="37692E3F"/>
    <w:rsid w:val="376B14E9"/>
    <w:rsid w:val="376C087B"/>
    <w:rsid w:val="376E5F7F"/>
    <w:rsid w:val="376E7F03"/>
    <w:rsid w:val="37726B71"/>
    <w:rsid w:val="377336C8"/>
    <w:rsid w:val="3774508B"/>
    <w:rsid w:val="37791E3A"/>
    <w:rsid w:val="377962C5"/>
    <w:rsid w:val="377A4890"/>
    <w:rsid w:val="377C1E28"/>
    <w:rsid w:val="377D16D1"/>
    <w:rsid w:val="377E0920"/>
    <w:rsid w:val="37851A77"/>
    <w:rsid w:val="37876ED3"/>
    <w:rsid w:val="37894B47"/>
    <w:rsid w:val="378B199C"/>
    <w:rsid w:val="378C40C5"/>
    <w:rsid w:val="378D5FD4"/>
    <w:rsid w:val="378F01FA"/>
    <w:rsid w:val="378F0A5A"/>
    <w:rsid w:val="3794156C"/>
    <w:rsid w:val="37945963"/>
    <w:rsid w:val="37966A96"/>
    <w:rsid w:val="37975CD3"/>
    <w:rsid w:val="37986902"/>
    <w:rsid w:val="379C37C7"/>
    <w:rsid w:val="379D336C"/>
    <w:rsid w:val="379E1BFA"/>
    <w:rsid w:val="37A1182C"/>
    <w:rsid w:val="37A750A5"/>
    <w:rsid w:val="37A81857"/>
    <w:rsid w:val="37A82740"/>
    <w:rsid w:val="37AA782F"/>
    <w:rsid w:val="37B23BE6"/>
    <w:rsid w:val="37B264AA"/>
    <w:rsid w:val="37B51030"/>
    <w:rsid w:val="37B61507"/>
    <w:rsid w:val="37B77416"/>
    <w:rsid w:val="37BA69A3"/>
    <w:rsid w:val="37BB1180"/>
    <w:rsid w:val="37BB7B47"/>
    <w:rsid w:val="37BC0BA5"/>
    <w:rsid w:val="37BD39E2"/>
    <w:rsid w:val="37BF23BE"/>
    <w:rsid w:val="37C07BA3"/>
    <w:rsid w:val="37C43183"/>
    <w:rsid w:val="37C47D87"/>
    <w:rsid w:val="37C55DBF"/>
    <w:rsid w:val="37C717B2"/>
    <w:rsid w:val="37C75770"/>
    <w:rsid w:val="37C764AC"/>
    <w:rsid w:val="37C923F0"/>
    <w:rsid w:val="37C92B8C"/>
    <w:rsid w:val="37C9433B"/>
    <w:rsid w:val="37CD56A6"/>
    <w:rsid w:val="37CF404E"/>
    <w:rsid w:val="37D235D3"/>
    <w:rsid w:val="37D47C2F"/>
    <w:rsid w:val="37DB7F7C"/>
    <w:rsid w:val="37DD06DD"/>
    <w:rsid w:val="37DF1378"/>
    <w:rsid w:val="37E53B30"/>
    <w:rsid w:val="37E75AD7"/>
    <w:rsid w:val="37EB19DF"/>
    <w:rsid w:val="37ED2413"/>
    <w:rsid w:val="37F00B3F"/>
    <w:rsid w:val="37F3651E"/>
    <w:rsid w:val="37F41522"/>
    <w:rsid w:val="37F44A3F"/>
    <w:rsid w:val="37F61DC0"/>
    <w:rsid w:val="37F802C0"/>
    <w:rsid w:val="37F960F4"/>
    <w:rsid w:val="37F979BD"/>
    <w:rsid w:val="37FB392B"/>
    <w:rsid w:val="37FB7231"/>
    <w:rsid w:val="37FE12DF"/>
    <w:rsid w:val="37FE6A29"/>
    <w:rsid w:val="3809528B"/>
    <w:rsid w:val="380C3B7E"/>
    <w:rsid w:val="38115A2C"/>
    <w:rsid w:val="38176088"/>
    <w:rsid w:val="38180E72"/>
    <w:rsid w:val="38182D4B"/>
    <w:rsid w:val="38186894"/>
    <w:rsid w:val="381D2101"/>
    <w:rsid w:val="381D4F33"/>
    <w:rsid w:val="381E2364"/>
    <w:rsid w:val="381E60E2"/>
    <w:rsid w:val="381F2EC2"/>
    <w:rsid w:val="382107BB"/>
    <w:rsid w:val="38211983"/>
    <w:rsid w:val="38217041"/>
    <w:rsid w:val="3821799F"/>
    <w:rsid w:val="38271189"/>
    <w:rsid w:val="382933CB"/>
    <w:rsid w:val="38297769"/>
    <w:rsid w:val="382B073D"/>
    <w:rsid w:val="382B71C9"/>
    <w:rsid w:val="382F4B97"/>
    <w:rsid w:val="38386CAF"/>
    <w:rsid w:val="383F3B82"/>
    <w:rsid w:val="383F3F18"/>
    <w:rsid w:val="38401372"/>
    <w:rsid w:val="38415B5F"/>
    <w:rsid w:val="38442D51"/>
    <w:rsid w:val="3848517E"/>
    <w:rsid w:val="38495071"/>
    <w:rsid w:val="384A00CA"/>
    <w:rsid w:val="384C2F0F"/>
    <w:rsid w:val="384D07AC"/>
    <w:rsid w:val="3852260E"/>
    <w:rsid w:val="385501C1"/>
    <w:rsid w:val="38570793"/>
    <w:rsid w:val="385765B2"/>
    <w:rsid w:val="385B128E"/>
    <w:rsid w:val="385C363C"/>
    <w:rsid w:val="385E77B9"/>
    <w:rsid w:val="38611687"/>
    <w:rsid w:val="386356B1"/>
    <w:rsid w:val="3863726E"/>
    <w:rsid w:val="386B1E21"/>
    <w:rsid w:val="386C379D"/>
    <w:rsid w:val="386C7F1B"/>
    <w:rsid w:val="386E69EE"/>
    <w:rsid w:val="387243BE"/>
    <w:rsid w:val="387941C0"/>
    <w:rsid w:val="38796A97"/>
    <w:rsid w:val="387B70D0"/>
    <w:rsid w:val="387D2637"/>
    <w:rsid w:val="3883174B"/>
    <w:rsid w:val="38831FF6"/>
    <w:rsid w:val="388568AD"/>
    <w:rsid w:val="38887119"/>
    <w:rsid w:val="388B68E3"/>
    <w:rsid w:val="388E70EA"/>
    <w:rsid w:val="388F76C7"/>
    <w:rsid w:val="389416DB"/>
    <w:rsid w:val="389558BE"/>
    <w:rsid w:val="38973A09"/>
    <w:rsid w:val="389D4BFA"/>
    <w:rsid w:val="389F1585"/>
    <w:rsid w:val="38A223FB"/>
    <w:rsid w:val="38A668CB"/>
    <w:rsid w:val="38A96691"/>
    <w:rsid w:val="38AA418A"/>
    <w:rsid w:val="38B30FD4"/>
    <w:rsid w:val="38B47699"/>
    <w:rsid w:val="38B5403F"/>
    <w:rsid w:val="38B61660"/>
    <w:rsid w:val="38B7272A"/>
    <w:rsid w:val="38B86576"/>
    <w:rsid w:val="38B9572E"/>
    <w:rsid w:val="38BB3A10"/>
    <w:rsid w:val="38BC1512"/>
    <w:rsid w:val="38BD5FE7"/>
    <w:rsid w:val="38BE28F4"/>
    <w:rsid w:val="38C566D2"/>
    <w:rsid w:val="38C8510E"/>
    <w:rsid w:val="38CA21C0"/>
    <w:rsid w:val="38CA551B"/>
    <w:rsid w:val="38CB36C3"/>
    <w:rsid w:val="38CD5737"/>
    <w:rsid w:val="38CE6F77"/>
    <w:rsid w:val="38D35B8A"/>
    <w:rsid w:val="38D53588"/>
    <w:rsid w:val="38D63757"/>
    <w:rsid w:val="38D663A7"/>
    <w:rsid w:val="38DC68B0"/>
    <w:rsid w:val="38DC6D04"/>
    <w:rsid w:val="38E45846"/>
    <w:rsid w:val="38E9507A"/>
    <w:rsid w:val="38EB0A8E"/>
    <w:rsid w:val="38ED760D"/>
    <w:rsid w:val="38EE7E34"/>
    <w:rsid w:val="38F26B33"/>
    <w:rsid w:val="38F60BFD"/>
    <w:rsid w:val="38F7409D"/>
    <w:rsid w:val="38F76068"/>
    <w:rsid w:val="38F765D1"/>
    <w:rsid w:val="38F807F2"/>
    <w:rsid w:val="38F9064E"/>
    <w:rsid w:val="38F93DB9"/>
    <w:rsid w:val="390111E9"/>
    <w:rsid w:val="39015768"/>
    <w:rsid w:val="390774D1"/>
    <w:rsid w:val="39092BB1"/>
    <w:rsid w:val="390A3440"/>
    <w:rsid w:val="390B3A47"/>
    <w:rsid w:val="390C76C3"/>
    <w:rsid w:val="390E58BB"/>
    <w:rsid w:val="39100062"/>
    <w:rsid w:val="39100E89"/>
    <w:rsid w:val="39117128"/>
    <w:rsid w:val="39137F81"/>
    <w:rsid w:val="391A17DD"/>
    <w:rsid w:val="391A371F"/>
    <w:rsid w:val="391B6E97"/>
    <w:rsid w:val="3925622D"/>
    <w:rsid w:val="39263992"/>
    <w:rsid w:val="392B7178"/>
    <w:rsid w:val="39322E0C"/>
    <w:rsid w:val="393614F4"/>
    <w:rsid w:val="39380B6C"/>
    <w:rsid w:val="3939534D"/>
    <w:rsid w:val="39424429"/>
    <w:rsid w:val="394453A2"/>
    <w:rsid w:val="39455433"/>
    <w:rsid w:val="39464BB8"/>
    <w:rsid w:val="3946777C"/>
    <w:rsid w:val="394C26CB"/>
    <w:rsid w:val="395159E9"/>
    <w:rsid w:val="395174AC"/>
    <w:rsid w:val="39522C1E"/>
    <w:rsid w:val="39533930"/>
    <w:rsid w:val="39562A11"/>
    <w:rsid w:val="39567889"/>
    <w:rsid w:val="395A626B"/>
    <w:rsid w:val="395C015D"/>
    <w:rsid w:val="395D7FF9"/>
    <w:rsid w:val="395E652F"/>
    <w:rsid w:val="39633D2C"/>
    <w:rsid w:val="396430FE"/>
    <w:rsid w:val="396911B5"/>
    <w:rsid w:val="396B118B"/>
    <w:rsid w:val="396C4418"/>
    <w:rsid w:val="39755157"/>
    <w:rsid w:val="397A7C90"/>
    <w:rsid w:val="3980355F"/>
    <w:rsid w:val="398208E6"/>
    <w:rsid w:val="39833F78"/>
    <w:rsid w:val="398461FA"/>
    <w:rsid w:val="39847B83"/>
    <w:rsid w:val="398D2E31"/>
    <w:rsid w:val="398D6E72"/>
    <w:rsid w:val="398E1557"/>
    <w:rsid w:val="398F5F62"/>
    <w:rsid w:val="398F7FD9"/>
    <w:rsid w:val="399129BE"/>
    <w:rsid w:val="39923191"/>
    <w:rsid w:val="39940020"/>
    <w:rsid w:val="39967C2A"/>
    <w:rsid w:val="39985693"/>
    <w:rsid w:val="399A1ED4"/>
    <w:rsid w:val="399B252E"/>
    <w:rsid w:val="399B620D"/>
    <w:rsid w:val="399C2EF9"/>
    <w:rsid w:val="399C4294"/>
    <w:rsid w:val="399D7F68"/>
    <w:rsid w:val="399F6116"/>
    <w:rsid w:val="39A21CED"/>
    <w:rsid w:val="39A43EC0"/>
    <w:rsid w:val="39A947D4"/>
    <w:rsid w:val="39AB3737"/>
    <w:rsid w:val="39AB4C56"/>
    <w:rsid w:val="39AD31F2"/>
    <w:rsid w:val="39AD7464"/>
    <w:rsid w:val="39B3379B"/>
    <w:rsid w:val="39B5107C"/>
    <w:rsid w:val="39BA726D"/>
    <w:rsid w:val="39BC3474"/>
    <w:rsid w:val="39BD297E"/>
    <w:rsid w:val="39BE1F5B"/>
    <w:rsid w:val="39BE52B8"/>
    <w:rsid w:val="39BF0176"/>
    <w:rsid w:val="39C14878"/>
    <w:rsid w:val="39C35B76"/>
    <w:rsid w:val="39C658C6"/>
    <w:rsid w:val="39CA6DE5"/>
    <w:rsid w:val="39CB7399"/>
    <w:rsid w:val="39CC0263"/>
    <w:rsid w:val="39D30737"/>
    <w:rsid w:val="39D52332"/>
    <w:rsid w:val="39D82DF4"/>
    <w:rsid w:val="39DA6C77"/>
    <w:rsid w:val="39E141A9"/>
    <w:rsid w:val="39E25655"/>
    <w:rsid w:val="39E269B4"/>
    <w:rsid w:val="39E93430"/>
    <w:rsid w:val="39E973AD"/>
    <w:rsid w:val="39EE5E20"/>
    <w:rsid w:val="39F05AEB"/>
    <w:rsid w:val="39F11457"/>
    <w:rsid w:val="39F114B5"/>
    <w:rsid w:val="39F16687"/>
    <w:rsid w:val="39F4097A"/>
    <w:rsid w:val="39F41156"/>
    <w:rsid w:val="39F93867"/>
    <w:rsid w:val="39FB0DE1"/>
    <w:rsid w:val="39FC0A50"/>
    <w:rsid w:val="39FE671C"/>
    <w:rsid w:val="3A010A11"/>
    <w:rsid w:val="3A013B21"/>
    <w:rsid w:val="3A022796"/>
    <w:rsid w:val="3A04186A"/>
    <w:rsid w:val="3A046AF8"/>
    <w:rsid w:val="3A055007"/>
    <w:rsid w:val="3A0725FB"/>
    <w:rsid w:val="3A0A41F9"/>
    <w:rsid w:val="3A0D03B2"/>
    <w:rsid w:val="3A0E46E8"/>
    <w:rsid w:val="3A121BBC"/>
    <w:rsid w:val="3A1811CA"/>
    <w:rsid w:val="3A1C1332"/>
    <w:rsid w:val="3A1F6CDC"/>
    <w:rsid w:val="3A203A0D"/>
    <w:rsid w:val="3A220A32"/>
    <w:rsid w:val="3A225F2C"/>
    <w:rsid w:val="3A23354F"/>
    <w:rsid w:val="3A2546AE"/>
    <w:rsid w:val="3A270C25"/>
    <w:rsid w:val="3A2D0572"/>
    <w:rsid w:val="3A2D24A3"/>
    <w:rsid w:val="3A30124E"/>
    <w:rsid w:val="3A30708B"/>
    <w:rsid w:val="3A33268D"/>
    <w:rsid w:val="3A34037D"/>
    <w:rsid w:val="3A3440B8"/>
    <w:rsid w:val="3A34687A"/>
    <w:rsid w:val="3A3A450E"/>
    <w:rsid w:val="3A3D669A"/>
    <w:rsid w:val="3A3E4ABF"/>
    <w:rsid w:val="3A414D47"/>
    <w:rsid w:val="3A46315D"/>
    <w:rsid w:val="3A4666A8"/>
    <w:rsid w:val="3A4A20D4"/>
    <w:rsid w:val="3A4C2373"/>
    <w:rsid w:val="3A4F4DFD"/>
    <w:rsid w:val="3A5330AF"/>
    <w:rsid w:val="3A541EA1"/>
    <w:rsid w:val="3A581A19"/>
    <w:rsid w:val="3A5A0D6F"/>
    <w:rsid w:val="3A5A37C9"/>
    <w:rsid w:val="3A5A5078"/>
    <w:rsid w:val="3A5B4A8D"/>
    <w:rsid w:val="3A5C4A18"/>
    <w:rsid w:val="3A5C77E1"/>
    <w:rsid w:val="3A626480"/>
    <w:rsid w:val="3A6625F3"/>
    <w:rsid w:val="3A693973"/>
    <w:rsid w:val="3A6C1782"/>
    <w:rsid w:val="3A75071B"/>
    <w:rsid w:val="3A75383A"/>
    <w:rsid w:val="3A771327"/>
    <w:rsid w:val="3A7B0B2D"/>
    <w:rsid w:val="3A7C59C8"/>
    <w:rsid w:val="3A7E6CBC"/>
    <w:rsid w:val="3A80093D"/>
    <w:rsid w:val="3A80573E"/>
    <w:rsid w:val="3A8105D1"/>
    <w:rsid w:val="3A81657F"/>
    <w:rsid w:val="3A854318"/>
    <w:rsid w:val="3A875FBD"/>
    <w:rsid w:val="3A876C1C"/>
    <w:rsid w:val="3A890CB8"/>
    <w:rsid w:val="3A8A3801"/>
    <w:rsid w:val="3A8C5C19"/>
    <w:rsid w:val="3A8D44A0"/>
    <w:rsid w:val="3A905689"/>
    <w:rsid w:val="3A917734"/>
    <w:rsid w:val="3A923A36"/>
    <w:rsid w:val="3A933C14"/>
    <w:rsid w:val="3A935BDE"/>
    <w:rsid w:val="3A942171"/>
    <w:rsid w:val="3A951F6E"/>
    <w:rsid w:val="3A9C6118"/>
    <w:rsid w:val="3A9D50D3"/>
    <w:rsid w:val="3A9D60C5"/>
    <w:rsid w:val="3A9F1969"/>
    <w:rsid w:val="3A9F6FE1"/>
    <w:rsid w:val="3AA12E70"/>
    <w:rsid w:val="3AA15D48"/>
    <w:rsid w:val="3AA16DB0"/>
    <w:rsid w:val="3AA4174C"/>
    <w:rsid w:val="3AA7695E"/>
    <w:rsid w:val="3AA83000"/>
    <w:rsid w:val="3AA9787A"/>
    <w:rsid w:val="3AAD160F"/>
    <w:rsid w:val="3AAE4838"/>
    <w:rsid w:val="3AB055C4"/>
    <w:rsid w:val="3AB1474B"/>
    <w:rsid w:val="3AB21D67"/>
    <w:rsid w:val="3AB3079A"/>
    <w:rsid w:val="3AB42A96"/>
    <w:rsid w:val="3AB5047D"/>
    <w:rsid w:val="3ABB7098"/>
    <w:rsid w:val="3ABC5D30"/>
    <w:rsid w:val="3ABE6172"/>
    <w:rsid w:val="3ABE7DDF"/>
    <w:rsid w:val="3AC400E4"/>
    <w:rsid w:val="3AC5673A"/>
    <w:rsid w:val="3AC663DB"/>
    <w:rsid w:val="3AC7489E"/>
    <w:rsid w:val="3ACA0F81"/>
    <w:rsid w:val="3ACA3DDC"/>
    <w:rsid w:val="3ACA45E7"/>
    <w:rsid w:val="3ACC342A"/>
    <w:rsid w:val="3AD23428"/>
    <w:rsid w:val="3AD34480"/>
    <w:rsid w:val="3AD74E66"/>
    <w:rsid w:val="3ADB2B4F"/>
    <w:rsid w:val="3ADC1B34"/>
    <w:rsid w:val="3ADE408F"/>
    <w:rsid w:val="3ADF2149"/>
    <w:rsid w:val="3AE12E50"/>
    <w:rsid w:val="3AE45194"/>
    <w:rsid w:val="3AE622EC"/>
    <w:rsid w:val="3AE71B89"/>
    <w:rsid w:val="3AE92F15"/>
    <w:rsid w:val="3AEA4865"/>
    <w:rsid w:val="3AEA7E4D"/>
    <w:rsid w:val="3AED76F6"/>
    <w:rsid w:val="3AED7E0D"/>
    <w:rsid w:val="3AF150A4"/>
    <w:rsid w:val="3AF16F8D"/>
    <w:rsid w:val="3AF2658A"/>
    <w:rsid w:val="3AF546EB"/>
    <w:rsid w:val="3AF600CC"/>
    <w:rsid w:val="3AFD5749"/>
    <w:rsid w:val="3AFD5AE5"/>
    <w:rsid w:val="3AFD708E"/>
    <w:rsid w:val="3B016A80"/>
    <w:rsid w:val="3B037D22"/>
    <w:rsid w:val="3B057A4E"/>
    <w:rsid w:val="3B065533"/>
    <w:rsid w:val="3B073BB0"/>
    <w:rsid w:val="3B081176"/>
    <w:rsid w:val="3B091EC4"/>
    <w:rsid w:val="3B096423"/>
    <w:rsid w:val="3B0B03F5"/>
    <w:rsid w:val="3B15791E"/>
    <w:rsid w:val="3B174425"/>
    <w:rsid w:val="3B177F98"/>
    <w:rsid w:val="3B1C3CA7"/>
    <w:rsid w:val="3B2241F5"/>
    <w:rsid w:val="3B241FDE"/>
    <w:rsid w:val="3B247E90"/>
    <w:rsid w:val="3B2B3892"/>
    <w:rsid w:val="3B2E1AB7"/>
    <w:rsid w:val="3B2E584A"/>
    <w:rsid w:val="3B303B0B"/>
    <w:rsid w:val="3B324985"/>
    <w:rsid w:val="3B327F99"/>
    <w:rsid w:val="3B3471C8"/>
    <w:rsid w:val="3B365A73"/>
    <w:rsid w:val="3B365DB4"/>
    <w:rsid w:val="3B373D93"/>
    <w:rsid w:val="3B377A80"/>
    <w:rsid w:val="3B395879"/>
    <w:rsid w:val="3B3F3B65"/>
    <w:rsid w:val="3B3F46E4"/>
    <w:rsid w:val="3B42755D"/>
    <w:rsid w:val="3B441E01"/>
    <w:rsid w:val="3B4534B4"/>
    <w:rsid w:val="3B475DCF"/>
    <w:rsid w:val="3B477E5F"/>
    <w:rsid w:val="3B4A3BF5"/>
    <w:rsid w:val="3B5040D4"/>
    <w:rsid w:val="3B5064D5"/>
    <w:rsid w:val="3B517F4E"/>
    <w:rsid w:val="3B52450E"/>
    <w:rsid w:val="3B524AED"/>
    <w:rsid w:val="3B556322"/>
    <w:rsid w:val="3B5C5A1A"/>
    <w:rsid w:val="3B5C5E89"/>
    <w:rsid w:val="3B5E2BDB"/>
    <w:rsid w:val="3B5F3424"/>
    <w:rsid w:val="3B5F63BB"/>
    <w:rsid w:val="3B645D8B"/>
    <w:rsid w:val="3B666BF4"/>
    <w:rsid w:val="3B6856B4"/>
    <w:rsid w:val="3B6929FD"/>
    <w:rsid w:val="3B6B48A9"/>
    <w:rsid w:val="3B6B7946"/>
    <w:rsid w:val="3B6C24FA"/>
    <w:rsid w:val="3B6F682C"/>
    <w:rsid w:val="3B702023"/>
    <w:rsid w:val="3B726695"/>
    <w:rsid w:val="3B734923"/>
    <w:rsid w:val="3B783EEF"/>
    <w:rsid w:val="3B7E2D54"/>
    <w:rsid w:val="3B7E6075"/>
    <w:rsid w:val="3B8066B7"/>
    <w:rsid w:val="3B822052"/>
    <w:rsid w:val="3B8358F2"/>
    <w:rsid w:val="3B8634AF"/>
    <w:rsid w:val="3B8C5C8D"/>
    <w:rsid w:val="3B8D357B"/>
    <w:rsid w:val="3B907606"/>
    <w:rsid w:val="3B935A0A"/>
    <w:rsid w:val="3B9575F2"/>
    <w:rsid w:val="3B960C6D"/>
    <w:rsid w:val="3B9658CE"/>
    <w:rsid w:val="3B9953E7"/>
    <w:rsid w:val="3B9C3434"/>
    <w:rsid w:val="3B9D7707"/>
    <w:rsid w:val="3B9E738B"/>
    <w:rsid w:val="3BA40581"/>
    <w:rsid w:val="3BA5647C"/>
    <w:rsid w:val="3BA62D11"/>
    <w:rsid w:val="3BA76ED0"/>
    <w:rsid w:val="3BAD7B15"/>
    <w:rsid w:val="3BAE46E4"/>
    <w:rsid w:val="3BB013E4"/>
    <w:rsid w:val="3BB12D1E"/>
    <w:rsid w:val="3BB12EE0"/>
    <w:rsid w:val="3BB33995"/>
    <w:rsid w:val="3BB42E4C"/>
    <w:rsid w:val="3BB444B4"/>
    <w:rsid w:val="3BB60D23"/>
    <w:rsid w:val="3BB635DC"/>
    <w:rsid w:val="3BB7512A"/>
    <w:rsid w:val="3BB849AB"/>
    <w:rsid w:val="3BBD0EEE"/>
    <w:rsid w:val="3BBF21EE"/>
    <w:rsid w:val="3BC302EC"/>
    <w:rsid w:val="3BC314A1"/>
    <w:rsid w:val="3BC33F25"/>
    <w:rsid w:val="3BC72692"/>
    <w:rsid w:val="3BC72966"/>
    <w:rsid w:val="3BC879CD"/>
    <w:rsid w:val="3BCC077B"/>
    <w:rsid w:val="3BCD4C48"/>
    <w:rsid w:val="3BCD5496"/>
    <w:rsid w:val="3BCD5B77"/>
    <w:rsid w:val="3BD00135"/>
    <w:rsid w:val="3BD00538"/>
    <w:rsid w:val="3BD21166"/>
    <w:rsid w:val="3BD23901"/>
    <w:rsid w:val="3BD51C07"/>
    <w:rsid w:val="3BD60188"/>
    <w:rsid w:val="3BD77C05"/>
    <w:rsid w:val="3BD8721A"/>
    <w:rsid w:val="3BD87AD4"/>
    <w:rsid w:val="3BDD037D"/>
    <w:rsid w:val="3BDE2E76"/>
    <w:rsid w:val="3BDE52B9"/>
    <w:rsid w:val="3BE055EF"/>
    <w:rsid w:val="3BE073B6"/>
    <w:rsid w:val="3BE21210"/>
    <w:rsid w:val="3BE3110E"/>
    <w:rsid w:val="3BE31729"/>
    <w:rsid w:val="3BE52B87"/>
    <w:rsid w:val="3BE83461"/>
    <w:rsid w:val="3BEA5DDE"/>
    <w:rsid w:val="3BEB60F9"/>
    <w:rsid w:val="3BED2C9F"/>
    <w:rsid w:val="3BEE71F3"/>
    <w:rsid w:val="3BEE79FC"/>
    <w:rsid w:val="3BF21B02"/>
    <w:rsid w:val="3BF54190"/>
    <w:rsid w:val="3BF558AD"/>
    <w:rsid w:val="3BFC0B51"/>
    <w:rsid w:val="3BFD68CA"/>
    <w:rsid w:val="3C0010A4"/>
    <w:rsid w:val="3C026FCD"/>
    <w:rsid w:val="3C033183"/>
    <w:rsid w:val="3C0350B6"/>
    <w:rsid w:val="3C05780F"/>
    <w:rsid w:val="3C077C2F"/>
    <w:rsid w:val="3C0870C6"/>
    <w:rsid w:val="3C09172B"/>
    <w:rsid w:val="3C0969EA"/>
    <w:rsid w:val="3C0B6367"/>
    <w:rsid w:val="3C0F134A"/>
    <w:rsid w:val="3C116B67"/>
    <w:rsid w:val="3C1470EB"/>
    <w:rsid w:val="3C147FCE"/>
    <w:rsid w:val="3C211A03"/>
    <w:rsid w:val="3C2326D7"/>
    <w:rsid w:val="3C266C01"/>
    <w:rsid w:val="3C280BC9"/>
    <w:rsid w:val="3C2B14BE"/>
    <w:rsid w:val="3C302A5B"/>
    <w:rsid w:val="3C3305A8"/>
    <w:rsid w:val="3C3326BF"/>
    <w:rsid w:val="3C3333D3"/>
    <w:rsid w:val="3C35345D"/>
    <w:rsid w:val="3C353E0C"/>
    <w:rsid w:val="3C366CCB"/>
    <w:rsid w:val="3C373622"/>
    <w:rsid w:val="3C3B10E5"/>
    <w:rsid w:val="3C3B16DF"/>
    <w:rsid w:val="3C3C4CD3"/>
    <w:rsid w:val="3C3E64FD"/>
    <w:rsid w:val="3C431E8D"/>
    <w:rsid w:val="3C4A015A"/>
    <w:rsid w:val="3C4A6A16"/>
    <w:rsid w:val="3C4C0150"/>
    <w:rsid w:val="3C4C5731"/>
    <w:rsid w:val="3C4F4868"/>
    <w:rsid w:val="3C510C79"/>
    <w:rsid w:val="3C5363B2"/>
    <w:rsid w:val="3C5560A3"/>
    <w:rsid w:val="3C582462"/>
    <w:rsid w:val="3C587E20"/>
    <w:rsid w:val="3C5E19D5"/>
    <w:rsid w:val="3C5E289D"/>
    <w:rsid w:val="3C5E7186"/>
    <w:rsid w:val="3C5F078E"/>
    <w:rsid w:val="3C5F6FC6"/>
    <w:rsid w:val="3C624127"/>
    <w:rsid w:val="3C6269E8"/>
    <w:rsid w:val="3C645C7B"/>
    <w:rsid w:val="3C645E4C"/>
    <w:rsid w:val="3C670134"/>
    <w:rsid w:val="3C67533F"/>
    <w:rsid w:val="3C69549B"/>
    <w:rsid w:val="3C696809"/>
    <w:rsid w:val="3C6C358B"/>
    <w:rsid w:val="3C6C3BFC"/>
    <w:rsid w:val="3C6F05E6"/>
    <w:rsid w:val="3C7001FA"/>
    <w:rsid w:val="3C743F03"/>
    <w:rsid w:val="3C74444A"/>
    <w:rsid w:val="3C77640D"/>
    <w:rsid w:val="3C777286"/>
    <w:rsid w:val="3C777AD7"/>
    <w:rsid w:val="3C7C1B35"/>
    <w:rsid w:val="3C7C5955"/>
    <w:rsid w:val="3C7D727E"/>
    <w:rsid w:val="3C802BF2"/>
    <w:rsid w:val="3C814853"/>
    <w:rsid w:val="3C825039"/>
    <w:rsid w:val="3C831E91"/>
    <w:rsid w:val="3C867C95"/>
    <w:rsid w:val="3C8A0837"/>
    <w:rsid w:val="3C8C693E"/>
    <w:rsid w:val="3C8F3DA5"/>
    <w:rsid w:val="3C9135F0"/>
    <w:rsid w:val="3C9772E8"/>
    <w:rsid w:val="3C9A5ED6"/>
    <w:rsid w:val="3CA006E9"/>
    <w:rsid w:val="3CA30C1B"/>
    <w:rsid w:val="3CA4221A"/>
    <w:rsid w:val="3CA42486"/>
    <w:rsid w:val="3CA42CA1"/>
    <w:rsid w:val="3CA91CB9"/>
    <w:rsid w:val="3CAB1E9E"/>
    <w:rsid w:val="3CAB3FF6"/>
    <w:rsid w:val="3CAB7473"/>
    <w:rsid w:val="3CAC4969"/>
    <w:rsid w:val="3CB336C1"/>
    <w:rsid w:val="3CB42A77"/>
    <w:rsid w:val="3CB80308"/>
    <w:rsid w:val="3CB84B35"/>
    <w:rsid w:val="3CBC3015"/>
    <w:rsid w:val="3CBC62DF"/>
    <w:rsid w:val="3CBE3F7B"/>
    <w:rsid w:val="3CC10005"/>
    <w:rsid w:val="3CC15418"/>
    <w:rsid w:val="3CC955F4"/>
    <w:rsid w:val="3CCA0E21"/>
    <w:rsid w:val="3CCC3063"/>
    <w:rsid w:val="3CCD0062"/>
    <w:rsid w:val="3CCF1CC3"/>
    <w:rsid w:val="3CD06134"/>
    <w:rsid w:val="3CD3413D"/>
    <w:rsid w:val="3CD64678"/>
    <w:rsid w:val="3CD83F90"/>
    <w:rsid w:val="3CDB1561"/>
    <w:rsid w:val="3CDE6CDB"/>
    <w:rsid w:val="3CE26292"/>
    <w:rsid w:val="3CE72216"/>
    <w:rsid w:val="3CE957B3"/>
    <w:rsid w:val="3CE9629D"/>
    <w:rsid w:val="3CEB280C"/>
    <w:rsid w:val="3CEC480F"/>
    <w:rsid w:val="3CEC73EC"/>
    <w:rsid w:val="3CEE235D"/>
    <w:rsid w:val="3CF0641A"/>
    <w:rsid w:val="3CF37289"/>
    <w:rsid w:val="3CF55435"/>
    <w:rsid w:val="3CF65D73"/>
    <w:rsid w:val="3CF77F53"/>
    <w:rsid w:val="3CF96DAE"/>
    <w:rsid w:val="3CFC1607"/>
    <w:rsid w:val="3D053650"/>
    <w:rsid w:val="3D056D2C"/>
    <w:rsid w:val="3D062329"/>
    <w:rsid w:val="3D075C69"/>
    <w:rsid w:val="3D0C3D74"/>
    <w:rsid w:val="3D0D364C"/>
    <w:rsid w:val="3D0E4D44"/>
    <w:rsid w:val="3D1121FD"/>
    <w:rsid w:val="3D130E1C"/>
    <w:rsid w:val="3D134CA5"/>
    <w:rsid w:val="3D17376E"/>
    <w:rsid w:val="3D1A438C"/>
    <w:rsid w:val="3D1A5D75"/>
    <w:rsid w:val="3D210DF4"/>
    <w:rsid w:val="3D2165A2"/>
    <w:rsid w:val="3D2167E3"/>
    <w:rsid w:val="3D2E7775"/>
    <w:rsid w:val="3D3271F3"/>
    <w:rsid w:val="3D332BA1"/>
    <w:rsid w:val="3D345A5B"/>
    <w:rsid w:val="3D3573B5"/>
    <w:rsid w:val="3D383DC7"/>
    <w:rsid w:val="3D417B1E"/>
    <w:rsid w:val="3D465613"/>
    <w:rsid w:val="3D4738CC"/>
    <w:rsid w:val="3D4909F6"/>
    <w:rsid w:val="3D4C5EE1"/>
    <w:rsid w:val="3D50293E"/>
    <w:rsid w:val="3D521D9F"/>
    <w:rsid w:val="3D533A43"/>
    <w:rsid w:val="3D557943"/>
    <w:rsid w:val="3D5815F8"/>
    <w:rsid w:val="3D584181"/>
    <w:rsid w:val="3D5965FD"/>
    <w:rsid w:val="3D5A6246"/>
    <w:rsid w:val="3D5C0F06"/>
    <w:rsid w:val="3D5C2E82"/>
    <w:rsid w:val="3D5E42D6"/>
    <w:rsid w:val="3D5E6184"/>
    <w:rsid w:val="3D5F70E6"/>
    <w:rsid w:val="3D6144B1"/>
    <w:rsid w:val="3D625C00"/>
    <w:rsid w:val="3D69150E"/>
    <w:rsid w:val="3D6A1277"/>
    <w:rsid w:val="3D6A50DC"/>
    <w:rsid w:val="3D6B1DAE"/>
    <w:rsid w:val="3D6B4B0A"/>
    <w:rsid w:val="3D6B4C16"/>
    <w:rsid w:val="3D6D3506"/>
    <w:rsid w:val="3D6E2C65"/>
    <w:rsid w:val="3D6F4596"/>
    <w:rsid w:val="3D720D2E"/>
    <w:rsid w:val="3D737345"/>
    <w:rsid w:val="3D750647"/>
    <w:rsid w:val="3D753988"/>
    <w:rsid w:val="3D7565E6"/>
    <w:rsid w:val="3D757D21"/>
    <w:rsid w:val="3D785792"/>
    <w:rsid w:val="3D7B7BC4"/>
    <w:rsid w:val="3D830326"/>
    <w:rsid w:val="3D840161"/>
    <w:rsid w:val="3D8451EE"/>
    <w:rsid w:val="3D860A62"/>
    <w:rsid w:val="3D8C7F15"/>
    <w:rsid w:val="3D8D5F6C"/>
    <w:rsid w:val="3D8E0B79"/>
    <w:rsid w:val="3D902609"/>
    <w:rsid w:val="3D904596"/>
    <w:rsid w:val="3D934DC7"/>
    <w:rsid w:val="3D992F88"/>
    <w:rsid w:val="3D9E5538"/>
    <w:rsid w:val="3D9F5380"/>
    <w:rsid w:val="3DA03ADB"/>
    <w:rsid w:val="3DA60A6F"/>
    <w:rsid w:val="3DA728AB"/>
    <w:rsid w:val="3DA8090A"/>
    <w:rsid w:val="3DA80F4B"/>
    <w:rsid w:val="3DAA285C"/>
    <w:rsid w:val="3DAE1D0E"/>
    <w:rsid w:val="3DAF1DD7"/>
    <w:rsid w:val="3DAF24D8"/>
    <w:rsid w:val="3DAF4FA3"/>
    <w:rsid w:val="3DB00813"/>
    <w:rsid w:val="3DB3447E"/>
    <w:rsid w:val="3DB46017"/>
    <w:rsid w:val="3DB62307"/>
    <w:rsid w:val="3DB9560B"/>
    <w:rsid w:val="3DBA7478"/>
    <w:rsid w:val="3DBC5DCD"/>
    <w:rsid w:val="3DBD5138"/>
    <w:rsid w:val="3DC06A01"/>
    <w:rsid w:val="3DC33D58"/>
    <w:rsid w:val="3DC53158"/>
    <w:rsid w:val="3DC74A90"/>
    <w:rsid w:val="3DC93BCF"/>
    <w:rsid w:val="3DCD4CBC"/>
    <w:rsid w:val="3DCE19CE"/>
    <w:rsid w:val="3DCF6811"/>
    <w:rsid w:val="3DD71C90"/>
    <w:rsid w:val="3DDD5F70"/>
    <w:rsid w:val="3DDE7C01"/>
    <w:rsid w:val="3DDF7AF5"/>
    <w:rsid w:val="3DE354C3"/>
    <w:rsid w:val="3DE35F93"/>
    <w:rsid w:val="3DE40DD2"/>
    <w:rsid w:val="3DE57A5F"/>
    <w:rsid w:val="3DE80B66"/>
    <w:rsid w:val="3DED4EB9"/>
    <w:rsid w:val="3DF05436"/>
    <w:rsid w:val="3DF306E4"/>
    <w:rsid w:val="3DFB06C4"/>
    <w:rsid w:val="3DFB542C"/>
    <w:rsid w:val="3DFC10A9"/>
    <w:rsid w:val="3DFE5D97"/>
    <w:rsid w:val="3E0054F2"/>
    <w:rsid w:val="3E014FC1"/>
    <w:rsid w:val="3E046EF4"/>
    <w:rsid w:val="3E055CEF"/>
    <w:rsid w:val="3E0623F3"/>
    <w:rsid w:val="3E081FBE"/>
    <w:rsid w:val="3E0C171E"/>
    <w:rsid w:val="3E0E044F"/>
    <w:rsid w:val="3E0E304A"/>
    <w:rsid w:val="3E1223FD"/>
    <w:rsid w:val="3E131B32"/>
    <w:rsid w:val="3E142673"/>
    <w:rsid w:val="3E170B85"/>
    <w:rsid w:val="3E193909"/>
    <w:rsid w:val="3E1A1B18"/>
    <w:rsid w:val="3E2164EC"/>
    <w:rsid w:val="3E2509DC"/>
    <w:rsid w:val="3E25342D"/>
    <w:rsid w:val="3E2A0276"/>
    <w:rsid w:val="3E2D1345"/>
    <w:rsid w:val="3E2D205F"/>
    <w:rsid w:val="3E2D37B8"/>
    <w:rsid w:val="3E306E51"/>
    <w:rsid w:val="3E311518"/>
    <w:rsid w:val="3E343489"/>
    <w:rsid w:val="3E396ED6"/>
    <w:rsid w:val="3E3A728D"/>
    <w:rsid w:val="3E3B2DD4"/>
    <w:rsid w:val="3E3D1403"/>
    <w:rsid w:val="3E422F8C"/>
    <w:rsid w:val="3E4440E2"/>
    <w:rsid w:val="3E4456AE"/>
    <w:rsid w:val="3E453C86"/>
    <w:rsid w:val="3E477C89"/>
    <w:rsid w:val="3E4B5612"/>
    <w:rsid w:val="3E4C6932"/>
    <w:rsid w:val="3E4D6304"/>
    <w:rsid w:val="3E505C17"/>
    <w:rsid w:val="3E524AD4"/>
    <w:rsid w:val="3E545753"/>
    <w:rsid w:val="3E5500AA"/>
    <w:rsid w:val="3E55778A"/>
    <w:rsid w:val="3E57399D"/>
    <w:rsid w:val="3E573F85"/>
    <w:rsid w:val="3E5901A0"/>
    <w:rsid w:val="3E5E11DA"/>
    <w:rsid w:val="3E5E2953"/>
    <w:rsid w:val="3E5E3C0D"/>
    <w:rsid w:val="3E6159EE"/>
    <w:rsid w:val="3E620912"/>
    <w:rsid w:val="3E66040D"/>
    <w:rsid w:val="3E6833C6"/>
    <w:rsid w:val="3E6975BF"/>
    <w:rsid w:val="3E6D74CD"/>
    <w:rsid w:val="3E6E361C"/>
    <w:rsid w:val="3E702EC8"/>
    <w:rsid w:val="3E704E25"/>
    <w:rsid w:val="3E705530"/>
    <w:rsid w:val="3E7114E4"/>
    <w:rsid w:val="3E7351E0"/>
    <w:rsid w:val="3E743A96"/>
    <w:rsid w:val="3E76016E"/>
    <w:rsid w:val="3E7B6A0C"/>
    <w:rsid w:val="3E7C5CBA"/>
    <w:rsid w:val="3E870DB0"/>
    <w:rsid w:val="3E880AF4"/>
    <w:rsid w:val="3E882877"/>
    <w:rsid w:val="3E896C1F"/>
    <w:rsid w:val="3E8B2EBA"/>
    <w:rsid w:val="3E8C1C3C"/>
    <w:rsid w:val="3E8C6BCC"/>
    <w:rsid w:val="3E8D17C0"/>
    <w:rsid w:val="3E8E5ED1"/>
    <w:rsid w:val="3E8F0EDD"/>
    <w:rsid w:val="3E903055"/>
    <w:rsid w:val="3E915295"/>
    <w:rsid w:val="3E91721A"/>
    <w:rsid w:val="3E93467C"/>
    <w:rsid w:val="3E940B24"/>
    <w:rsid w:val="3E950B08"/>
    <w:rsid w:val="3E9565C7"/>
    <w:rsid w:val="3E9925ED"/>
    <w:rsid w:val="3E9C7F57"/>
    <w:rsid w:val="3E9E714B"/>
    <w:rsid w:val="3E9F2F1D"/>
    <w:rsid w:val="3EA05193"/>
    <w:rsid w:val="3EA8591C"/>
    <w:rsid w:val="3EA866B7"/>
    <w:rsid w:val="3EAF6C38"/>
    <w:rsid w:val="3EB014A8"/>
    <w:rsid w:val="3EB2264A"/>
    <w:rsid w:val="3EB2544B"/>
    <w:rsid w:val="3EB6514B"/>
    <w:rsid w:val="3EB6768D"/>
    <w:rsid w:val="3EB72B1D"/>
    <w:rsid w:val="3EB73AB3"/>
    <w:rsid w:val="3EB95EE3"/>
    <w:rsid w:val="3EC23A66"/>
    <w:rsid w:val="3EC37A45"/>
    <w:rsid w:val="3ECA68AB"/>
    <w:rsid w:val="3ECB7359"/>
    <w:rsid w:val="3ECF5809"/>
    <w:rsid w:val="3ECF7332"/>
    <w:rsid w:val="3ECF78E9"/>
    <w:rsid w:val="3ED21868"/>
    <w:rsid w:val="3ED316D5"/>
    <w:rsid w:val="3ED3663C"/>
    <w:rsid w:val="3ED53BDF"/>
    <w:rsid w:val="3EDA360E"/>
    <w:rsid w:val="3EDD735E"/>
    <w:rsid w:val="3EDE5ECB"/>
    <w:rsid w:val="3EE70410"/>
    <w:rsid w:val="3EE84ADC"/>
    <w:rsid w:val="3EEE6A24"/>
    <w:rsid w:val="3EF11328"/>
    <w:rsid w:val="3EF1341F"/>
    <w:rsid w:val="3EF42754"/>
    <w:rsid w:val="3EF43222"/>
    <w:rsid w:val="3EF65B0F"/>
    <w:rsid w:val="3EFA6630"/>
    <w:rsid w:val="3EFA7910"/>
    <w:rsid w:val="3EFB1486"/>
    <w:rsid w:val="3EFB7584"/>
    <w:rsid w:val="3EFC0109"/>
    <w:rsid w:val="3EFD15C7"/>
    <w:rsid w:val="3EFF4EA0"/>
    <w:rsid w:val="3F013EBE"/>
    <w:rsid w:val="3F0279DF"/>
    <w:rsid w:val="3F0501E6"/>
    <w:rsid w:val="3F0569B1"/>
    <w:rsid w:val="3F085E91"/>
    <w:rsid w:val="3F093402"/>
    <w:rsid w:val="3F0D1AD4"/>
    <w:rsid w:val="3F102300"/>
    <w:rsid w:val="3F105A1A"/>
    <w:rsid w:val="3F1409CB"/>
    <w:rsid w:val="3F16682E"/>
    <w:rsid w:val="3F176FAD"/>
    <w:rsid w:val="3F185D0F"/>
    <w:rsid w:val="3F186ACC"/>
    <w:rsid w:val="3F1A4EA5"/>
    <w:rsid w:val="3F1B2398"/>
    <w:rsid w:val="3F1B296A"/>
    <w:rsid w:val="3F1B7823"/>
    <w:rsid w:val="3F2009A8"/>
    <w:rsid w:val="3F201F9B"/>
    <w:rsid w:val="3F291FAB"/>
    <w:rsid w:val="3F296AE0"/>
    <w:rsid w:val="3F2B3761"/>
    <w:rsid w:val="3F2E09CB"/>
    <w:rsid w:val="3F2E36D6"/>
    <w:rsid w:val="3F2F0EB6"/>
    <w:rsid w:val="3F352B1A"/>
    <w:rsid w:val="3F360C46"/>
    <w:rsid w:val="3F36171D"/>
    <w:rsid w:val="3F3653FB"/>
    <w:rsid w:val="3F3E2013"/>
    <w:rsid w:val="3F425980"/>
    <w:rsid w:val="3F453389"/>
    <w:rsid w:val="3F491178"/>
    <w:rsid w:val="3F4948DC"/>
    <w:rsid w:val="3F4B0B84"/>
    <w:rsid w:val="3F51311F"/>
    <w:rsid w:val="3F517183"/>
    <w:rsid w:val="3F520A27"/>
    <w:rsid w:val="3F562DA2"/>
    <w:rsid w:val="3F58439E"/>
    <w:rsid w:val="3F594642"/>
    <w:rsid w:val="3F5C576A"/>
    <w:rsid w:val="3F5D0885"/>
    <w:rsid w:val="3F5F0A54"/>
    <w:rsid w:val="3F601DBD"/>
    <w:rsid w:val="3F621F96"/>
    <w:rsid w:val="3F642038"/>
    <w:rsid w:val="3F65773D"/>
    <w:rsid w:val="3F6C1307"/>
    <w:rsid w:val="3F6F0E78"/>
    <w:rsid w:val="3F714FB0"/>
    <w:rsid w:val="3F843053"/>
    <w:rsid w:val="3F893B46"/>
    <w:rsid w:val="3F8A310E"/>
    <w:rsid w:val="3F8D2F96"/>
    <w:rsid w:val="3F8D4516"/>
    <w:rsid w:val="3F8E19D6"/>
    <w:rsid w:val="3F8F29F5"/>
    <w:rsid w:val="3F9037F2"/>
    <w:rsid w:val="3F9335DC"/>
    <w:rsid w:val="3F935861"/>
    <w:rsid w:val="3F94771A"/>
    <w:rsid w:val="3F960E96"/>
    <w:rsid w:val="3F9861E2"/>
    <w:rsid w:val="3F9A4812"/>
    <w:rsid w:val="3FA20434"/>
    <w:rsid w:val="3FA57CA6"/>
    <w:rsid w:val="3FA73203"/>
    <w:rsid w:val="3FA97FCE"/>
    <w:rsid w:val="3FAA0F0A"/>
    <w:rsid w:val="3FAA26F4"/>
    <w:rsid w:val="3FAC3A13"/>
    <w:rsid w:val="3FAC3C58"/>
    <w:rsid w:val="3FAE00D6"/>
    <w:rsid w:val="3FAF2584"/>
    <w:rsid w:val="3FB5037C"/>
    <w:rsid w:val="3FB53489"/>
    <w:rsid w:val="3FB575A8"/>
    <w:rsid w:val="3FB77622"/>
    <w:rsid w:val="3FBB7240"/>
    <w:rsid w:val="3FBC182B"/>
    <w:rsid w:val="3FBF06FB"/>
    <w:rsid w:val="3FC06EFB"/>
    <w:rsid w:val="3FC2300D"/>
    <w:rsid w:val="3FC306E1"/>
    <w:rsid w:val="3FC45A78"/>
    <w:rsid w:val="3FC52342"/>
    <w:rsid w:val="3FC77227"/>
    <w:rsid w:val="3FC77B01"/>
    <w:rsid w:val="3FC80BA9"/>
    <w:rsid w:val="3FC90B82"/>
    <w:rsid w:val="3FCE0ED6"/>
    <w:rsid w:val="3FCE3350"/>
    <w:rsid w:val="3FD15614"/>
    <w:rsid w:val="3FD24F8D"/>
    <w:rsid w:val="3FD343CD"/>
    <w:rsid w:val="3FD632D8"/>
    <w:rsid w:val="3FDD339B"/>
    <w:rsid w:val="3FDF447A"/>
    <w:rsid w:val="3FDF6219"/>
    <w:rsid w:val="3FE01AF9"/>
    <w:rsid w:val="3FE4434B"/>
    <w:rsid w:val="3FE51B50"/>
    <w:rsid w:val="3FE670A1"/>
    <w:rsid w:val="3FEA5919"/>
    <w:rsid w:val="3FEF2A3E"/>
    <w:rsid w:val="3FEF370A"/>
    <w:rsid w:val="3FF15611"/>
    <w:rsid w:val="3FF327CC"/>
    <w:rsid w:val="3FF45019"/>
    <w:rsid w:val="3FF765A3"/>
    <w:rsid w:val="3FFA056D"/>
    <w:rsid w:val="3FFA7286"/>
    <w:rsid w:val="3FFA7B69"/>
    <w:rsid w:val="4001737F"/>
    <w:rsid w:val="40026D50"/>
    <w:rsid w:val="400346A3"/>
    <w:rsid w:val="40053149"/>
    <w:rsid w:val="40063C7A"/>
    <w:rsid w:val="400663E2"/>
    <w:rsid w:val="4006774E"/>
    <w:rsid w:val="40091321"/>
    <w:rsid w:val="400A7D05"/>
    <w:rsid w:val="400E2646"/>
    <w:rsid w:val="4010695D"/>
    <w:rsid w:val="40132E2D"/>
    <w:rsid w:val="401569C4"/>
    <w:rsid w:val="40175662"/>
    <w:rsid w:val="401851FE"/>
    <w:rsid w:val="401B3156"/>
    <w:rsid w:val="402322FA"/>
    <w:rsid w:val="4027457A"/>
    <w:rsid w:val="402E1630"/>
    <w:rsid w:val="402E7B92"/>
    <w:rsid w:val="40301A58"/>
    <w:rsid w:val="403268E2"/>
    <w:rsid w:val="40335B46"/>
    <w:rsid w:val="40356E88"/>
    <w:rsid w:val="40363666"/>
    <w:rsid w:val="40393C29"/>
    <w:rsid w:val="40410974"/>
    <w:rsid w:val="4041140D"/>
    <w:rsid w:val="404523D3"/>
    <w:rsid w:val="404B7292"/>
    <w:rsid w:val="404C0544"/>
    <w:rsid w:val="404C44DD"/>
    <w:rsid w:val="40502DBD"/>
    <w:rsid w:val="4051290F"/>
    <w:rsid w:val="405335C5"/>
    <w:rsid w:val="4055118D"/>
    <w:rsid w:val="40573F35"/>
    <w:rsid w:val="40585B0B"/>
    <w:rsid w:val="405B75C7"/>
    <w:rsid w:val="405C6164"/>
    <w:rsid w:val="405D5614"/>
    <w:rsid w:val="40602908"/>
    <w:rsid w:val="40605BF7"/>
    <w:rsid w:val="4061333A"/>
    <w:rsid w:val="40626233"/>
    <w:rsid w:val="406727C7"/>
    <w:rsid w:val="40681DF2"/>
    <w:rsid w:val="406942DD"/>
    <w:rsid w:val="40734031"/>
    <w:rsid w:val="40764EA9"/>
    <w:rsid w:val="40775DD0"/>
    <w:rsid w:val="407922F7"/>
    <w:rsid w:val="407A2DF9"/>
    <w:rsid w:val="407C7EE8"/>
    <w:rsid w:val="40804734"/>
    <w:rsid w:val="40871E6A"/>
    <w:rsid w:val="408B69AB"/>
    <w:rsid w:val="40901742"/>
    <w:rsid w:val="40904B28"/>
    <w:rsid w:val="40914CC5"/>
    <w:rsid w:val="409252AD"/>
    <w:rsid w:val="409309D4"/>
    <w:rsid w:val="40931A59"/>
    <w:rsid w:val="40947E9B"/>
    <w:rsid w:val="40982D0D"/>
    <w:rsid w:val="409918F8"/>
    <w:rsid w:val="409B7C35"/>
    <w:rsid w:val="409C1E10"/>
    <w:rsid w:val="40A51334"/>
    <w:rsid w:val="40A7027C"/>
    <w:rsid w:val="40AC06E3"/>
    <w:rsid w:val="40AC27CD"/>
    <w:rsid w:val="40B37DB7"/>
    <w:rsid w:val="40B53D1B"/>
    <w:rsid w:val="40B70F57"/>
    <w:rsid w:val="40BA2222"/>
    <w:rsid w:val="40BB0E98"/>
    <w:rsid w:val="40C13C1D"/>
    <w:rsid w:val="40C14FE2"/>
    <w:rsid w:val="40C161BE"/>
    <w:rsid w:val="40C840C5"/>
    <w:rsid w:val="40C87213"/>
    <w:rsid w:val="40C92E28"/>
    <w:rsid w:val="40C92FA5"/>
    <w:rsid w:val="40CA3FFE"/>
    <w:rsid w:val="40CC161A"/>
    <w:rsid w:val="40CE7EDE"/>
    <w:rsid w:val="40D12F9E"/>
    <w:rsid w:val="40D23C67"/>
    <w:rsid w:val="40D265DA"/>
    <w:rsid w:val="40D77C74"/>
    <w:rsid w:val="40DF6334"/>
    <w:rsid w:val="40E96E61"/>
    <w:rsid w:val="40EB773E"/>
    <w:rsid w:val="40EE34BE"/>
    <w:rsid w:val="40F015A3"/>
    <w:rsid w:val="40F3064A"/>
    <w:rsid w:val="40F60FCF"/>
    <w:rsid w:val="40FB07BD"/>
    <w:rsid w:val="40FE399D"/>
    <w:rsid w:val="41017156"/>
    <w:rsid w:val="410622C6"/>
    <w:rsid w:val="41063020"/>
    <w:rsid w:val="41065ED9"/>
    <w:rsid w:val="410A17C8"/>
    <w:rsid w:val="410A2C10"/>
    <w:rsid w:val="410A3DFC"/>
    <w:rsid w:val="41101961"/>
    <w:rsid w:val="41114880"/>
    <w:rsid w:val="411350B3"/>
    <w:rsid w:val="411364CF"/>
    <w:rsid w:val="411448F9"/>
    <w:rsid w:val="41145CE9"/>
    <w:rsid w:val="41166334"/>
    <w:rsid w:val="411A77C4"/>
    <w:rsid w:val="411C7581"/>
    <w:rsid w:val="411E19E5"/>
    <w:rsid w:val="411F5BE6"/>
    <w:rsid w:val="41221225"/>
    <w:rsid w:val="41226E18"/>
    <w:rsid w:val="41234BFE"/>
    <w:rsid w:val="412419DA"/>
    <w:rsid w:val="41256E62"/>
    <w:rsid w:val="41263C11"/>
    <w:rsid w:val="41291570"/>
    <w:rsid w:val="412C0D89"/>
    <w:rsid w:val="412D2FCA"/>
    <w:rsid w:val="412F4E31"/>
    <w:rsid w:val="412F7868"/>
    <w:rsid w:val="413038B6"/>
    <w:rsid w:val="41321882"/>
    <w:rsid w:val="413228BF"/>
    <w:rsid w:val="4135646A"/>
    <w:rsid w:val="41366DA7"/>
    <w:rsid w:val="4138580F"/>
    <w:rsid w:val="413E04A7"/>
    <w:rsid w:val="413E7F99"/>
    <w:rsid w:val="4141735E"/>
    <w:rsid w:val="414274A6"/>
    <w:rsid w:val="41432479"/>
    <w:rsid w:val="41432B7B"/>
    <w:rsid w:val="41465997"/>
    <w:rsid w:val="414F444D"/>
    <w:rsid w:val="41503584"/>
    <w:rsid w:val="415263A0"/>
    <w:rsid w:val="4154290E"/>
    <w:rsid w:val="4156224E"/>
    <w:rsid w:val="41582B78"/>
    <w:rsid w:val="415B4F2D"/>
    <w:rsid w:val="415D43B2"/>
    <w:rsid w:val="41600677"/>
    <w:rsid w:val="4160628F"/>
    <w:rsid w:val="41612208"/>
    <w:rsid w:val="416164EC"/>
    <w:rsid w:val="41621A62"/>
    <w:rsid w:val="4163048A"/>
    <w:rsid w:val="41665B9B"/>
    <w:rsid w:val="41691D8E"/>
    <w:rsid w:val="41697B8A"/>
    <w:rsid w:val="416D5139"/>
    <w:rsid w:val="416E0432"/>
    <w:rsid w:val="416E1DBE"/>
    <w:rsid w:val="41701B5E"/>
    <w:rsid w:val="417143F2"/>
    <w:rsid w:val="417477AA"/>
    <w:rsid w:val="41793CDF"/>
    <w:rsid w:val="417D12F5"/>
    <w:rsid w:val="41831A2F"/>
    <w:rsid w:val="41842512"/>
    <w:rsid w:val="418576E1"/>
    <w:rsid w:val="418B2C93"/>
    <w:rsid w:val="418C04FE"/>
    <w:rsid w:val="418C1B9C"/>
    <w:rsid w:val="41901590"/>
    <w:rsid w:val="41907236"/>
    <w:rsid w:val="41911E42"/>
    <w:rsid w:val="4191374E"/>
    <w:rsid w:val="419A5C75"/>
    <w:rsid w:val="419A7B51"/>
    <w:rsid w:val="419B7B98"/>
    <w:rsid w:val="419F19FE"/>
    <w:rsid w:val="419F52DB"/>
    <w:rsid w:val="41A37A66"/>
    <w:rsid w:val="41A62109"/>
    <w:rsid w:val="41B510A8"/>
    <w:rsid w:val="41BB4B13"/>
    <w:rsid w:val="41BE5DB4"/>
    <w:rsid w:val="41C101F5"/>
    <w:rsid w:val="41C11003"/>
    <w:rsid w:val="41C40BA6"/>
    <w:rsid w:val="41C569AD"/>
    <w:rsid w:val="41C650CA"/>
    <w:rsid w:val="41C74104"/>
    <w:rsid w:val="41C84484"/>
    <w:rsid w:val="41C90B36"/>
    <w:rsid w:val="41C91FAF"/>
    <w:rsid w:val="41CA7D99"/>
    <w:rsid w:val="41CF580A"/>
    <w:rsid w:val="41D31A22"/>
    <w:rsid w:val="41D3336B"/>
    <w:rsid w:val="41D474DC"/>
    <w:rsid w:val="41DA7B1B"/>
    <w:rsid w:val="41DF6964"/>
    <w:rsid w:val="41DF71C0"/>
    <w:rsid w:val="41E15A3B"/>
    <w:rsid w:val="41E236DD"/>
    <w:rsid w:val="41E67256"/>
    <w:rsid w:val="41E80B59"/>
    <w:rsid w:val="41E861C6"/>
    <w:rsid w:val="41EE4B52"/>
    <w:rsid w:val="41EE67F4"/>
    <w:rsid w:val="41F224AD"/>
    <w:rsid w:val="41F36567"/>
    <w:rsid w:val="41F41653"/>
    <w:rsid w:val="41F54FE5"/>
    <w:rsid w:val="41F557C0"/>
    <w:rsid w:val="41F62BAA"/>
    <w:rsid w:val="41F7247D"/>
    <w:rsid w:val="41F7755A"/>
    <w:rsid w:val="41F826D5"/>
    <w:rsid w:val="41F86A53"/>
    <w:rsid w:val="41FE292E"/>
    <w:rsid w:val="41FF10F8"/>
    <w:rsid w:val="420158E7"/>
    <w:rsid w:val="42022351"/>
    <w:rsid w:val="42086CCB"/>
    <w:rsid w:val="42093571"/>
    <w:rsid w:val="420957F8"/>
    <w:rsid w:val="42100408"/>
    <w:rsid w:val="42125542"/>
    <w:rsid w:val="42127DF8"/>
    <w:rsid w:val="42146DB4"/>
    <w:rsid w:val="42170E07"/>
    <w:rsid w:val="42183C07"/>
    <w:rsid w:val="42183CD7"/>
    <w:rsid w:val="421E4398"/>
    <w:rsid w:val="421F5CD8"/>
    <w:rsid w:val="421F6680"/>
    <w:rsid w:val="422076C9"/>
    <w:rsid w:val="42223726"/>
    <w:rsid w:val="42262636"/>
    <w:rsid w:val="422910C2"/>
    <w:rsid w:val="422910CE"/>
    <w:rsid w:val="42303707"/>
    <w:rsid w:val="42315540"/>
    <w:rsid w:val="423677AF"/>
    <w:rsid w:val="423752E6"/>
    <w:rsid w:val="423C6F67"/>
    <w:rsid w:val="423D4354"/>
    <w:rsid w:val="423F328F"/>
    <w:rsid w:val="42405392"/>
    <w:rsid w:val="42456A6B"/>
    <w:rsid w:val="424B7AFB"/>
    <w:rsid w:val="425133AD"/>
    <w:rsid w:val="4252450B"/>
    <w:rsid w:val="4252683A"/>
    <w:rsid w:val="425776C3"/>
    <w:rsid w:val="425A0DE3"/>
    <w:rsid w:val="425D294B"/>
    <w:rsid w:val="425E4170"/>
    <w:rsid w:val="425E6FB3"/>
    <w:rsid w:val="425F0D34"/>
    <w:rsid w:val="425F5DDD"/>
    <w:rsid w:val="426720E5"/>
    <w:rsid w:val="426D24DE"/>
    <w:rsid w:val="42705AF9"/>
    <w:rsid w:val="42710537"/>
    <w:rsid w:val="42726E73"/>
    <w:rsid w:val="42733132"/>
    <w:rsid w:val="42734967"/>
    <w:rsid w:val="42751E84"/>
    <w:rsid w:val="42751EC6"/>
    <w:rsid w:val="42770046"/>
    <w:rsid w:val="42774DF4"/>
    <w:rsid w:val="427F3EB0"/>
    <w:rsid w:val="428058E4"/>
    <w:rsid w:val="428142DE"/>
    <w:rsid w:val="428202E4"/>
    <w:rsid w:val="42841B15"/>
    <w:rsid w:val="42861FDE"/>
    <w:rsid w:val="42891109"/>
    <w:rsid w:val="42900320"/>
    <w:rsid w:val="42905756"/>
    <w:rsid w:val="42907E30"/>
    <w:rsid w:val="429575A2"/>
    <w:rsid w:val="42976878"/>
    <w:rsid w:val="429A048A"/>
    <w:rsid w:val="429E1161"/>
    <w:rsid w:val="429E1183"/>
    <w:rsid w:val="429E7FEB"/>
    <w:rsid w:val="429F1B30"/>
    <w:rsid w:val="42A07203"/>
    <w:rsid w:val="42A3414E"/>
    <w:rsid w:val="42AA5792"/>
    <w:rsid w:val="42AC2AA9"/>
    <w:rsid w:val="42AC57EF"/>
    <w:rsid w:val="42AD09EE"/>
    <w:rsid w:val="42AD681E"/>
    <w:rsid w:val="42AF7C5D"/>
    <w:rsid w:val="42B01E34"/>
    <w:rsid w:val="42B50F2C"/>
    <w:rsid w:val="42B573D6"/>
    <w:rsid w:val="42B77CBD"/>
    <w:rsid w:val="42B816DD"/>
    <w:rsid w:val="42BB23CD"/>
    <w:rsid w:val="42BD0BEF"/>
    <w:rsid w:val="42BD1E1E"/>
    <w:rsid w:val="42BE4B2F"/>
    <w:rsid w:val="42BE78D7"/>
    <w:rsid w:val="42BF5EF5"/>
    <w:rsid w:val="42BF60B1"/>
    <w:rsid w:val="42C03E9B"/>
    <w:rsid w:val="42C07F97"/>
    <w:rsid w:val="42C35DB9"/>
    <w:rsid w:val="42C42418"/>
    <w:rsid w:val="42C516FE"/>
    <w:rsid w:val="42C62E74"/>
    <w:rsid w:val="42CC3BF3"/>
    <w:rsid w:val="42CF5BFE"/>
    <w:rsid w:val="42D22F30"/>
    <w:rsid w:val="42D759D9"/>
    <w:rsid w:val="42D7661A"/>
    <w:rsid w:val="42D85791"/>
    <w:rsid w:val="42DB0837"/>
    <w:rsid w:val="42DB2EBB"/>
    <w:rsid w:val="42E522F8"/>
    <w:rsid w:val="42E56410"/>
    <w:rsid w:val="42E67393"/>
    <w:rsid w:val="42E76364"/>
    <w:rsid w:val="42EA6DC2"/>
    <w:rsid w:val="42ED173D"/>
    <w:rsid w:val="42ED61DF"/>
    <w:rsid w:val="42EE77BE"/>
    <w:rsid w:val="42EF2039"/>
    <w:rsid w:val="42F149E8"/>
    <w:rsid w:val="42F750B7"/>
    <w:rsid w:val="42FA204A"/>
    <w:rsid w:val="42FA47A2"/>
    <w:rsid w:val="42FC34F5"/>
    <w:rsid w:val="42FD7900"/>
    <w:rsid w:val="43036CBD"/>
    <w:rsid w:val="43044A17"/>
    <w:rsid w:val="430464D1"/>
    <w:rsid w:val="4306140E"/>
    <w:rsid w:val="430673E0"/>
    <w:rsid w:val="4309438A"/>
    <w:rsid w:val="430A0588"/>
    <w:rsid w:val="430A3BB6"/>
    <w:rsid w:val="430B5BDD"/>
    <w:rsid w:val="430F3785"/>
    <w:rsid w:val="430F7D29"/>
    <w:rsid w:val="43105B75"/>
    <w:rsid w:val="431203FE"/>
    <w:rsid w:val="431567F1"/>
    <w:rsid w:val="43157A60"/>
    <w:rsid w:val="431601A4"/>
    <w:rsid w:val="431663AC"/>
    <w:rsid w:val="43167D47"/>
    <w:rsid w:val="43184CB4"/>
    <w:rsid w:val="431D2958"/>
    <w:rsid w:val="431F3E7C"/>
    <w:rsid w:val="4323320E"/>
    <w:rsid w:val="43260F27"/>
    <w:rsid w:val="43270F0A"/>
    <w:rsid w:val="432A272F"/>
    <w:rsid w:val="432B6410"/>
    <w:rsid w:val="432E0D5B"/>
    <w:rsid w:val="432F0125"/>
    <w:rsid w:val="432F2AB5"/>
    <w:rsid w:val="43314C7D"/>
    <w:rsid w:val="43340064"/>
    <w:rsid w:val="433A4F79"/>
    <w:rsid w:val="433B4380"/>
    <w:rsid w:val="433B584C"/>
    <w:rsid w:val="433C23E7"/>
    <w:rsid w:val="433C6A82"/>
    <w:rsid w:val="433E11C1"/>
    <w:rsid w:val="4341044E"/>
    <w:rsid w:val="4344108F"/>
    <w:rsid w:val="43480426"/>
    <w:rsid w:val="43492C72"/>
    <w:rsid w:val="434A45B8"/>
    <w:rsid w:val="434B7F31"/>
    <w:rsid w:val="434D044F"/>
    <w:rsid w:val="434D7315"/>
    <w:rsid w:val="435226FE"/>
    <w:rsid w:val="435402F1"/>
    <w:rsid w:val="4356335B"/>
    <w:rsid w:val="43593065"/>
    <w:rsid w:val="43630859"/>
    <w:rsid w:val="43653AA1"/>
    <w:rsid w:val="43662E4C"/>
    <w:rsid w:val="43665A0F"/>
    <w:rsid w:val="43682C8B"/>
    <w:rsid w:val="436B1374"/>
    <w:rsid w:val="436C3806"/>
    <w:rsid w:val="436D4604"/>
    <w:rsid w:val="436D7BDE"/>
    <w:rsid w:val="43742F6A"/>
    <w:rsid w:val="43751163"/>
    <w:rsid w:val="437F627B"/>
    <w:rsid w:val="43822073"/>
    <w:rsid w:val="43853A64"/>
    <w:rsid w:val="438A757E"/>
    <w:rsid w:val="438D670A"/>
    <w:rsid w:val="438E59C8"/>
    <w:rsid w:val="43903919"/>
    <w:rsid w:val="43923709"/>
    <w:rsid w:val="43924CC8"/>
    <w:rsid w:val="43926953"/>
    <w:rsid w:val="4393599F"/>
    <w:rsid w:val="4394041F"/>
    <w:rsid w:val="43992EDA"/>
    <w:rsid w:val="439D3D69"/>
    <w:rsid w:val="43A15041"/>
    <w:rsid w:val="43A616F9"/>
    <w:rsid w:val="43A6458F"/>
    <w:rsid w:val="43A742B5"/>
    <w:rsid w:val="43A82801"/>
    <w:rsid w:val="43A82A15"/>
    <w:rsid w:val="43AD60EC"/>
    <w:rsid w:val="43B061E2"/>
    <w:rsid w:val="43B2003E"/>
    <w:rsid w:val="43B214C8"/>
    <w:rsid w:val="43B4664A"/>
    <w:rsid w:val="43B653C4"/>
    <w:rsid w:val="43BA2619"/>
    <w:rsid w:val="43BB1EE3"/>
    <w:rsid w:val="43C21F35"/>
    <w:rsid w:val="43C60E55"/>
    <w:rsid w:val="43C673C7"/>
    <w:rsid w:val="43D3724F"/>
    <w:rsid w:val="43D74EFB"/>
    <w:rsid w:val="43DD4C99"/>
    <w:rsid w:val="43DD5384"/>
    <w:rsid w:val="43DE1D6A"/>
    <w:rsid w:val="43E04CE6"/>
    <w:rsid w:val="43E220C4"/>
    <w:rsid w:val="43E63962"/>
    <w:rsid w:val="43E63FA8"/>
    <w:rsid w:val="43ED0133"/>
    <w:rsid w:val="43F05235"/>
    <w:rsid w:val="43F47E02"/>
    <w:rsid w:val="43F675AA"/>
    <w:rsid w:val="43F74CE9"/>
    <w:rsid w:val="43FB1E16"/>
    <w:rsid w:val="43FE739A"/>
    <w:rsid w:val="44017BC3"/>
    <w:rsid w:val="44025758"/>
    <w:rsid w:val="44043244"/>
    <w:rsid w:val="4404617A"/>
    <w:rsid w:val="4406167A"/>
    <w:rsid w:val="440916E5"/>
    <w:rsid w:val="440C3E45"/>
    <w:rsid w:val="440D6C37"/>
    <w:rsid w:val="440D722F"/>
    <w:rsid w:val="441025EC"/>
    <w:rsid w:val="4410614D"/>
    <w:rsid w:val="441116CB"/>
    <w:rsid w:val="44130010"/>
    <w:rsid w:val="44145D31"/>
    <w:rsid w:val="441A60DE"/>
    <w:rsid w:val="441E113F"/>
    <w:rsid w:val="441E5118"/>
    <w:rsid w:val="441E71D2"/>
    <w:rsid w:val="44220926"/>
    <w:rsid w:val="44247E8D"/>
    <w:rsid w:val="44264567"/>
    <w:rsid w:val="44270C7F"/>
    <w:rsid w:val="442A42C2"/>
    <w:rsid w:val="442D4E5E"/>
    <w:rsid w:val="44374E1B"/>
    <w:rsid w:val="44390E5E"/>
    <w:rsid w:val="44395EF5"/>
    <w:rsid w:val="443A1CA1"/>
    <w:rsid w:val="443C565B"/>
    <w:rsid w:val="443D4443"/>
    <w:rsid w:val="443E6148"/>
    <w:rsid w:val="44411FE6"/>
    <w:rsid w:val="44415125"/>
    <w:rsid w:val="444845C3"/>
    <w:rsid w:val="444A1311"/>
    <w:rsid w:val="444A1A57"/>
    <w:rsid w:val="444B7759"/>
    <w:rsid w:val="444C241B"/>
    <w:rsid w:val="444E407D"/>
    <w:rsid w:val="444E5C3A"/>
    <w:rsid w:val="44506448"/>
    <w:rsid w:val="44507DF8"/>
    <w:rsid w:val="445422F3"/>
    <w:rsid w:val="44564B7B"/>
    <w:rsid w:val="445C6BFA"/>
    <w:rsid w:val="445D1788"/>
    <w:rsid w:val="445D5451"/>
    <w:rsid w:val="445E701F"/>
    <w:rsid w:val="44635B82"/>
    <w:rsid w:val="44640AD6"/>
    <w:rsid w:val="44655F19"/>
    <w:rsid w:val="44666907"/>
    <w:rsid w:val="4468652E"/>
    <w:rsid w:val="446A13BE"/>
    <w:rsid w:val="446B7291"/>
    <w:rsid w:val="446C0054"/>
    <w:rsid w:val="446C22A4"/>
    <w:rsid w:val="446E1C4C"/>
    <w:rsid w:val="44707490"/>
    <w:rsid w:val="4475732E"/>
    <w:rsid w:val="447606BC"/>
    <w:rsid w:val="44766AFD"/>
    <w:rsid w:val="44774AE7"/>
    <w:rsid w:val="44783973"/>
    <w:rsid w:val="44787251"/>
    <w:rsid w:val="447B7BC5"/>
    <w:rsid w:val="447C4766"/>
    <w:rsid w:val="447C57E9"/>
    <w:rsid w:val="447D1279"/>
    <w:rsid w:val="447D287B"/>
    <w:rsid w:val="447F7429"/>
    <w:rsid w:val="4485009D"/>
    <w:rsid w:val="44851058"/>
    <w:rsid w:val="448710EC"/>
    <w:rsid w:val="44882D29"/>
    <w:rsid w:val="448A12ED"/>
    <w:rsid w:val="448B2446"/>
    <w:rsid w:val="44906CF4"/>
    <w:rsid w:val="449671DC"/>
    <w:rsid w:val="44975FA3"/>
    <w:rsid w:val="44996FD4"/>
    <w:rsid w:val="449F710F"/>
    <w:rsid w:val="44A709B6"/>
    <w:rsid w:val="44A777C9"/>
    <w:rsid w:val="44AD66D7"/>
    <w:rsid w:val="44B36A4E"/>
    <w:rsid w:val="44B54297"/>
    <w:rsid w:val="44BB2A2F"/>
    <w:rsid w:val="44BD7EDD"/>
    <w:rsid w:val="44BE6FA3"/>
    <w:rsid w:val="44BF6702"/>
    <w:rsid w:val="44C21086"/>
    <w:rsid w:val="44C31BE0"/>
    <w:rsid w:val="44C36A02"/>
    <w:rsid w:val="44C57931"/>
    <w:rsid w:val="44C64109"/>
    <w:rsid w:val="44C92A24"/>
    <w:rsid w:val="44C96743"/>
    <w:rsid w:val="44CF253A"/>
    <w:rsid w:val="44D90E14"/>
    <w:rsid w:val="44DB4151"/>
    <w:rsid w:val="44DB5689"/>
    <w:rsid w:val="44DC64D4"/>
    <w:rsid w:val="44DC7FA4"/>
    <w:rsid w:val="44DD3205"/>
    <w:rsid w:val="44DE5B6B"/>
    <w:rsid w:val="44DE7356"/>
    <w:rsid w:val="44DE78DD"/>
    <w:rsid w:val="44E1265B"/>
    <w:rsid w:val="44E3354A"/>
    <w:rsid w:val="44E352F7"/>
    <w:rsid w:val="44E55DDB"/>
    <w:rsid w:val="44E74FAA"/>
    <w:rsid w:val="44EA126D"/>
    <w:rsid w:val="44EC5E91"/>
    <w:rsid w:val="44ED5649"/>
    <w:rsid w:val="44EF0554"/>
    <w:rsid w:val="44EF636B"/>
    <w:rsid w:val="44F0215E"/>
    <w:rsid w:val="44F24D17"/>
    <w:rsid w:val="44F27CB5"/>
    <w:rsid w:val="44F27E87"/>
    <w:rsid w:val="44F67621"/>
    <w:rsid w:val="44F84254"/>
    <w:rsid w:val="44F86EB4"/>
    <w:rsid w:val="45000041"/>
    <w:rsid w:val="4502638C"/>
    <w:rsid w:val="45073EA8"/>
    <w:rsid w:val="4509606D"/>
    <w:rsid w:val="450C17B8"/>
    <w:rsid w:val="45123A1A"/>
    <w:rsid w:val="45140868"/>
    <w:rsid w:val="45144BB5"/>
    <w:rsid w:val="45163A7C"/>
    <w:rsid w:val="45172D26"/>
    <w:rsid w:val="45181AA1"/>
    <w:rsid w:val="451A1E47"/>
    <w:rsid w:val="451B0889"/>
    <w:rsid w:val="451C49CB"/>
    <w:rsid w:val="451D0F95"/>
    <w:rsid w:val="451F4FBF"/>
    <w:rsid w:val="45215682"/>
    <w:rsid w:val="45237397"/>
    <w:rsid w:val="45243F49"/>
    <w:rsid w:val="45263E6F"/>
    <w:rsid w:val="4527174D"/>
    <w:rsid w:val="45286334"/>
    <w:rsid w:val="452B4D3B"/>
    <w:rsid w:val="452D30A9"/>
    <w:rsid w:val="452D553F"/>
    <w:rsid w:val="452E1C7B"/>
    <w:rsid w:val="452E72C6"/>
    <w:rsid w:val="45312FD6"/>
    <w:rsid w:val="45341252"/>
    <w:rsid w:val="45356018"/>
    <w:rsid w:val="453D0208"/>
    <w:rsid w:val="45406C29"/>
    <w:rsid w:val="454152D1"/>
    <w:rsid w:val="4543218F"/>
    <w:rsid w:val="45486DE1"/>
    <w:rsid w:val="454C2476"/>
    <w:rsid w:val="454E0D0B"/>
    <w:rsid w:val="455042E9"/>
    <w:rsid w:val="455278F5"/>
    <w:rsid w:val="455551E3"/>
    <w:rsid w:val="455639B8"/>
    <w:rsid w:val="45570C57"/>
    <w:rsid w:val="45573BB6"/>
    <w:rsid w:val="45584C9E"/>
    <w:rsid w:val="455861E9"/>
    <w:rsid w:val="45594C32"/>
    <w:rsid w:val="455B383B"/>
    <w:rsid w:val="455E1B3E"/>
    <w:rsid w:val="455E2E66"/>
    <w:rsid w:val="45662226"/>
    <w:rsid w:val="4566276A"/>
    <w:rsid w:val="45671ECF"/>
    <w:rsid w:val="456A50D0"/>
    <w:rsid w:val="456A7647"/>
    <w:rsid w:val="456B770F"/>
    <w:rsid w:val="456C0415"/>
    <w:rsid w:val="456D4C0A"/>
    <w:rsid w:val="456D5AEA"/>
    <w:rsid w:val="456F2E3C"/>
    <w:rsid w:val="45725084"/>
    <w:rsid w:val="45736EA5"/>
    <w:rsid w:val="457643CE"/>
    <w:rsid w:val="45776ED2"/>
    <w:rsid w:val="45786970"/>
    <w:rsid w:val="4579380C"/>
    <w:rsid w:val="457D7E47"/>
    <w:rsid w:val="45811577"/>
    <w:rsid w:val="45834A20"/>
    <w:rsid w:val="458375FA"/>
    <w:rsid w:val="45871616"/>
    <w:rsid w:val="458730E0"/>
    <w:rsid w:val="45894B56"/>
    <w:rsid w:val="458A1A8D"/>
    <w:rsid w:val="458D1F42"/>
    <w:rsid w:val="458E5F67"/>
    <w:rsid w:val="459B2F61"/>
    <w:rsid w:val="459C6C88"/>
    <w:rsid w:val="459D1A6A"/>
    <w:rsid w:val="45A17664"/>
    <w:rsid w:val="45A25A82"/>
    <w:rsid w:val="45A30905"/>
    <w:rsid w:val="45A425C2"/>
    <w:rsid w:val="45A60826"/>
    <w:rsid w:val="45A66CF6"/>
    <w:rsid w:val="45A901CC"/>
    <w:rsid w:val="45A92439"/>
    <w:rsid w:val="45A93703"/>
    <w:rsid w:val="45AA5891"/>
    <w:rsid w:val="45AA5C16"/>
    <w:rsid w:val="45AD7FD1"/>
    <w:rsid w:val="45AE6B68"/>
    <w:rsid w:val="45AF26F6"/>
    <w:rsid w:val="45AF7C2C"/>
    <w:rsid w:val="45B13662"/>
    <w:rsid w:val="45B24F7E"/>
    <w:rsid w:val="45B550DA"/>
    <w:rsid w:val="45B821A2"/>
    <w:rsid w:val="45BA33CC"/>
    <w:rsid w:val="45BA5AB6"/>
    <w:rsid w:val="45BA77FE"/>
    <w:rsid w:val="45BB3C4A"/>
    <w:rsid w:val="45BD7832"/>
    <w:rsid w:val="45BE3A82"/>
    <w:rsid w:val="45C3144F"/>
    <w:rsid w:val="45C359E7"/>
    <w:rsid w:val="45C36573"/>
    <w:rsid w:val="45C40F5A"/>
    <w:rsid w:val="45C518E7"/>
    <w:rsid w:val="45CB0738"/>
    <w:rsid w:val="45CB629B"/>
    <w:rsid w:val="45CD4C0B"/>
    <w:rsid w:val="45CE3C8B"/>
    <w:rsid w:val="45CF302A"/>
    <w:rsid w:val="45D118DF"/>
    <w:rsid w:val="45D12FE9"/>
    <w:rsid w:val="45D22984"/>
    <w:rsid w:val="45D25BDC"/>
    <w:rsid w:val="45D36937"/>
    <w:rsid w:val="45D60F64"/>
    <w:rsid w:val="45D75499"/>
    <w:rsid w:val="45DA68DF"/>
    <w:rsid w:val="45DD0844"/>
    <w:rsid w:val="45DF137A"/>
    <w:rsid w:val="45E02B3F"/>
    <w:rsid w:val="45E8665C"/>
    <w:rsid w:val="45E91567"/>
    <w:rsid w:val="45EA7E44"/>
    <w:rsid w:val="45EB55D7"/>
    <w:rsid w:val="45ED47B2"/>
    <w:rsid w:val="45EE4944"/>
    <w:rsid w:val="45EF6FA0"/>
    <w:rsid w:val="45F14296"/>
    <w:rsid w:val="45F1503C"/>
    <w:rsid w:val="45F942FD"/>
    <w:rsid w:val="45FD70E5"/>
    <w:rsid w:val="460260D2"/>
    <w:rsid w:val="46042A2C"/>
    <w:rsid w:val="46060B7D"/>
    <w:rsid w:val="46066730"/>
    <w:rsid w:val="46071622"/>
    <w:rsid w:val="4608465A"/>
    <w:rsid w:val="460979EF"/>
    <w:rsid w:val="460B77AA"/>
    <w:rsid w:val="460C2546"/>
    <w:rsid w:val="460C3DE9"/>
    <w:rsid w:val="460C41B1"/>
    <w:rsid w:val="460E78E4"/>
    <w:rsid w:val="460F41A6"/>
    <w:rsid w:val="461038FF"/>
    <w:rsid w:val="46104979"/>
    <w:rsid w:val="46121C2C"/>
    <w:rsid w:val="461249F5"/>
    <w:rsid w:val="46140AA4"/>
    <w:rsid w:val="46156A7C"/>
    <w:rsid w:val="461D471C"/>
    <w:rsid w:val="462006E5"/>
    <w:rsid w:val="46232F5C"/>
    <w:rsid w:val="46295ADB"/>
    <w:rsid w:val="462A6078"/>
    <w:rsid w:val="462A6F26"/>
    <w:rsid w:val="46340FEC"/>
    <w:rsid w:val="46353E2B"/>
    <w:rsid w:val="46362FB7"/>
    <w:rsid w:val="46381783"/>
    <w:rsid w:val="463A6058"/>
    <w:rsid w:val="463B1319"/>
    <w:rsid w:val="463B3B08"/>
    <w:rsid w:val="463B4846"/>
    <w:rsid w:val="463C5657"/>
    <w:rsid w:val="46451BBF"/>
    <w:rsid w:val="46494ED6"/>
    <w:rsid w:val="464B3D4C"/>
    <w:rsid w:val="464C668C"/>
    <w:rsid w:val="464D3520"/>
    <w:rsid w:val="464E3356"/>
    <w:rsid w:val="4654218B"/>
    <w:rsid w:val="46551BC8"/>
    <w:rsid w:val="46585DAC"/>
    <w:rsid w:val="46586489"/>
    <w:rsid w:val="465A5C81"/>
    <w:rsid w:val="465E0C6E"/>
    <w:rsid w:val="465E5E55"/>
    <w:rsid w:val="46606B55"/>
    <w:rsid w:val="46615253"/>
    <w:rsid w:val="46632CEE"/>
    <w:rsid w:val="46640986"/>
    <w:rsid w:val="46677B5A"/>
    <w:rsid w:val="46692204"/>
    <w:rsid w:val="466D374B"/>
    <w:rsid w:val="467B3C43"/>
    <w:rsid w:val="467B49F2"/>
    <w:rsid w:val="467C1F82"/>
    <w:rsid w:val="467D6346"/>
    <w:rsid w:val="468146AA"/>
    <w:rsid w:val="468319C8"/>
    <w:rsid w:val="46834C4F"/>
    <w:rsid w:val="46843EBA"/>
    <w:rsid w:val="468803D5"/>
    <w:rsid w:val="46884BC7"/>
    <w:rsid w:val="468B51D3"/>
    <w:rsid w:val="468C047B"/>
    <w:rsid w:val="469145DD"/>
    <w:rsid w:val="46925933"/>
    <w:rsid w:val="469312E1"/>
    <w:rsid w:val="46933A87"/>
    <w:rsid w:val="469663C6"/>
    <w:rsid w:val="469B7042"/>
    <w:rsid w:val="469D49F7"/>
    <w:rsid w:val="46A102F2"/>
    <w:rsid w:val="46A44A5B"/>
    <w:rsid w:val="46A44F1C"/>
    <w:rsid w:val="46A5394E"/>
    <w:rsid w:val="46A831E9"/>
    <w:rsid w:val="46AA6112"/>
    <w:rsid w:val="46AB3466"/>
    <w:rsid w:val="46AC708B"/>
    <w:rsid w:val="46AE2635"/>
    <w:rsid w:val="46B16707"/>
    <w:rsid w:val="46B2516A"/>
    <w:rsid w:val="46B55B2D"/>
    <w:rsid w:val="46B8367F"/>
    <w:rsid w:val="46B92A83"/>
    <w:rsid w:val="46BE5988"/>
    <w:rsid w:val="46C06045"/>
    <w:rsid w:val="46C10DBA"/>
    <w:rsid w:val="46C40BE0"/>
    <w:rsid w:val="46C4584A"/>
    <w:rsid w:val="46C54843"/>
    <w:rsid w:val="46C840D6"/>
    <w:rsid w:val="46CB76D3"/>
    <w:rsid w:val="46CE64F4"/>
    <w:rsid w:val="46D00EB2"/>
    <w:rsid w:val="46D13320"/>
    <w:rsid w:val="46D3145A"/>
    <w:rsid w:val="46D33F0F"/>
    <w:rsid w:val="46D41188"/>
    <w:rsid w:val="46D84321"/>
    <w:rsid w:val="46D912BB"/>
    <w:rsid w:val="46DA5A14"/>
    <w:rsid w:val="46DB6434"/>
    <w:rsid w:val="46E614B0"/>
    <w:rsid w:val="46EC2626"/>
    <w:rsid w:val="46EC5506"/>
    <w:rsid w:val="46ED6E01"/>
    <w:rsid w:val="46F126D8"/>
    <w:rsid w:val="46F56EA7"/>
    <w:rsid w:val="46F6591B"/>
    <w:rsid w:val="46F92015"/>
    <w:rsid w:val="46FC3C50"/>
    <w:rsid w:val="46FE6812"/>
    <w:rsid w:val="46FE7141"/>
    <w:rsid w:val="46FE784C"/>
    <w:rsid w:val="46FF1505"/>
    <w:rsid w:val="47066D36"/>
    <w:rsid w:val="47067634"/>
    <w:rsid w:val="47075D46"/>
    <w:rsid w:val="47076EFD"/>
    <w:rsid w:val="470B3A96"/>
    <w:rsid w:val="470C68C4"/>
    <w:rsid w:val="470E344A"/>
    <w:rsid w:val="470E4668"/>
    <w:rsid w:val="470E5F9B"/>
    <w:rsid w:val="471054B1"/>
    <w:rsid w:val="47107EBF"/>
    <w:rsid w:val="4712594B"/>
    <w:rsid w:val="471264C8"/>
    <w:rsid w:val="47157806"/>
    <w:rsid w:val="47182F71"/>
    <w:rsid w:val="471A452A"/>
    <w:rsid w:val="471C1C6A"/>
    <w:rsid w:val="471C5220"/>
    <w:rsid w:val="471D1F35"/>
    <w:rsid w:val="471F3089"/>
    <w:rsid w:val="47216A58"/>
    <w:rsid w:val="47247325"/>
    <w:rsid w:val="4725434C"/>
    <w:rsid w:val="47256B09"/>
    <w:rsid w:val="47273F74"/>
    <w:rsid w:val="472A0033"/>
    <w:rsid w:val="472A6175"/>
    <w:rsid w:val="472B3633"/>
    <w:rsid w:val="472B5DD4"/>
    <w:rsid w:val="472E6367"/>
    <w:rsid w:val="4730440A"/>
    <w:rsid w:val="473077BC"/>
    <w:rsid w:val="47323621"/>
    <w:rsid w:val="4736006F"/>
    <w:rsid w:val="473750E1"/>
    <w:rsid w:val="47384686"/>
    <w:rsid w:val="47384BC2"/>
    <w:rsid w:val="473B07F2"/>
    <w:rsid w:val="473C3B8B"/>
    <w:rsid w:val="473D7B9E"/>
    <w:rsid w:val="473F68B8"/>
    <w:rsid w:val="474012A2"/>
    <w:rsid w:val="4742749F"/>
    <w:rsid w:val="474343CD"/>
    <w:rsid w:val="47450536"/>
    <w:rsid w:val="47451CBB"/>
    <w:rsid w:val="47465B07"/>
    <w:rsid w:val="474902EE"/>
    <w:rsid w:val="474A770B"/>
    <w:rsid w:val="474B0296"/>
    <w:rsid w:val="474B625C"/>
    <w:rsid w:val="4753371F"/>
    <w:rsid w:val="47541249"/>
    <w:rsid w:val="4755335E"/>
    <w:rsid w:val="47564C2B"/>
    <w:rsid w:val="475C7122"/>
    <w:rsid w:val="475E77BD"/>
    <w:rsid w:val="475F6295"/>
    <w:rsid w:val="476024FD"/>
    <w:rsid w:val="4764492A"/>
    <w:rsid w:val="476610CA"/>
    <w:rsid w:val="47667B02"/>
    <w:rsid w:val="47680B3E"/>
    <w:rsid w:val="47690B2C"/>
    <w:rsid w:val="47697DD3"/>
    <w:rsid w:val="476A535A"/>
    <w:rsid w:val="476B1D11"/>
    <w:rsid w:val="476B3452"/>
    <w:rsid w:val="476B5A56"/>
    <w:rsid w:val="476B5F75"/>
    <w:rsid w:val="476D7566"/>
    <w:rsid w:val="476E7516"/>
    <w:rsid w:val="47714F0F"/>
    <w:rsid w:val="47721AC0"/>
    <w:rsid w:val="477302F5"/>
    <w:rsid w:val="4775361E"/>
    <w:rsid w:val="47780973"/>
    <w:rsid w:val="477B53E2"/>
    <w:rsid w:val="477E4459"/>
    <w:rsid w:val="477F16F5"/>
    <w:rsid w:val="478016B3"/>
    <w:rsid w:val="47805E41"/>
    <w:rsid w:val="47813377"/>
    <w:rsid w:val="47825188"/>
    <w:rsid w:val="47855C20"/>
    <w:rsid w:val="47857424"/>
    <w:rsid w:val="47875869"/>
    <w:rsid w:val="478A062F"/>
    <w:rsid w:val="478A10C6"/>
    <w:rsid w:val="478E7DAD"/>
    <w:rsid w:val="47920D9A"/>
    <w:rsid w:val="47920DB7"/>
    <w:rsid w:val="479356C2"/>
    <w:rsid w:val="47956407"/>
    <w:rsid w:val="479606C2"/>
    <w:rsid w:val="47980ABB"/>
    <w:rsid w:val="47984EEE"/>
    <w:rsid w:val="479E18CC"/>
    <w:rsid w:val="479E6202"/>
    <w:rsid w:val="479F2665"/>
    <w:rsid w:val="479F4122"/>
    <w:rsid w:val="479F427E"/>
    <w:rsid w:val="47A10CF7"/>
    <w:rsid w:val="47AA1A91"/>
    <w:rsid w:val="47AC30A5"/>
    <w:rsid w:val="47AC47A5"/>
    <w:rsid w:val="47B17C57"/>
    <w:rsid w:val="47B30EFC"/>
    <w:rsid w:val="47B317E6"/>
    <w:rsid w:val="47BD70E3"/>
    <w:rsid w:val="47BE77BB"/>
    <w:rsid w:val="47BF2A30"/>
    <w:rsid w:val="47BF395E"/>
    <w:rsid w:val="47C12CB2"/>
    <w:rsid w:val="47C31560"/>
    <w:rsid w:val="47C52779"/>
    <w:rsid w:val="47C5385C"/>
    <w:rsid w:val="47C76EC5"/>
    <w:rsid w:val="47C85EE5"/>
    <w:rsid w:val="47CA0D21"/>
    <w:rsid w:val="47CA483F"/>
    <w:rsid w:val="47CA7F77"/>
    <w:rsid w:val="47CC1F5C"/>
    <w:rsid w:val="47CC62D0"/>
    <w:rsid w:val="47CD0CC8"/>
    <w:rsid w:val="47D235BB"/>
    <w:rsid w:val="47D3028A"/>
    <w:rsid w:val="47D35D02"/>
    <w:rsid w:val="47D850F3"/>
    <w:rsid w:val="47DC3C31"/>
    <w:rsid w:val="47DE00E1"/>
    <w:rsid w:val="47DE0682"/>
    <w:rsid w:val="47DE15D2"/>
    <w:rsid w:val="47DE26DD"/>
    <w:rsid w:val="47DE7F6A"/>
    <w:rsid w:val="47DF28E0"/>
    <w:rsid w:val="47E4153F"/>
    <w:rsid w:val="47E570BE"/>
    <w:rsid w:val="47E72883"/>
    <w:rsid w:val="47E90F6E"/>
    <w:rsid w:val="47EA3390"/>
    <w:rsid w:val="47EE49BB"/>
    <w:rsid w:val="47F1615F"/>
    <w:rsid w:val="47F2027D"/>
    <w:rsid w:val="47F23D53"/>
    <w:rsid w:val="47F41294"/>
    <w:rsid w:val="47F4381B"/>
    <w:rsid w:val="47FD2602"/>
    <w:rsid w:val="47FD3CDE"/>
    <w:rsid w:val="48020CB4"/>
    <w:rsid w:val="48046879"/>
    <w:rsid w:val="480750AC"/>
    <w:rsid w:val="4808767F"/>
    <w:rsid w:val="48093FC9"/>
    <w:rsid w:val="48094671"/>
    <w:rsid w:val="48094E3E"/>
    <w:rsid w:val="48096395"/>
    <w:rsid w:val="480A4783"/>
    <w:rsid w:val="480B67A2"/>
    <w:rsid w:val="480D02EB"/>
    <w:rsid w:val="480F73BA"/>
    <w:rsid w:val="48117E23"/>
    <w:rsid w:val="4812714D"/>
    <w:rsid w:val="48192AA7"/>
    <w:rsid w:val="481B519F"/>
    <w:rsid w:val="481D35F1"/>
    <w:rsid w:val="481D4ED8"/>
    <w:rsid w:val="481D5823"/>
    <w:rsid w:val="481F5F52"/>
    <w:rsid w:val="482215CE"/>
    <w:rsid w:val="4822537D"/>
    <w:rsid w:val="48236315"/>
    <w:rsid w:val="482902C5"/>
    <w:rsid w:val="482A7346"/>
    <w:rsid w:val="482B158C"/>
    <w:rsid w:val="482B4948"/>
    <w:rsid w:val="482C4519"/>
    <w:rsid w:val="482F3BF7"/>
    <w:rsid w:val="48342EA4"/>
    <w:rsid w:val="483441CB"/>
    <w:rsid w:val="48374D9C"/>
    <w:rsid w:val="483A3AC7"/>
    <w:rsid w:val="483B7F23"/>
    <w:rsid w:val="483E6C14"/>
    <w:rsid w:val="483F5F64"/>
    <w:rsid w:val="48401877"/>
    <w:rsid w:val="48426C18"/>
    <w:rsid w:val="484313E7"/>
    <w:rsid w:val="484624E5"/>
    <w:rsid w:val="4848304E"/>
    <w:rsid w:val="48496421"/>
    <w:rsid w:val="484C3CE8"/>
    <w:rsid w:val="484E33AC"/>
    <w:rsid w:val="48563008"/>
    <w:rsid w:val="485A6E8C"/>
    <w:rsid w:val="485A7CB0"/>
    <w:rsid w:val="485D17F1"/>
    <w:rsid w:val="485F38AD"/>
    <w:rsid w:val="48610892"/>
    <w:rsid w:val="48650561"/>
    <w:rsid w:val="486976CA"/>
    <w:rsid w:val="486A0058"/>
    <w:rsid w:val="486A0085"/>
    <w:rsid w:val="486B71FF"/>
    <w:rsid w:val="486C3387"/>
    <w:rsid w:val="486C3A49"/>
    <w:rsid w:val="486F66A4"/>
    <w:rsid w:val="48705CC5"/>
    <w:rsid w:val="48723986"/>
    <w:rsid w:val="487331E0"/>
    <w:rsid w:val="487425E9"/>
    <w:rsid w:val="487460DE"/>
    <w:rsid w:val="48767FA0"/>
    <w:rsid w:val="4877497B"/>
    <w:rsid w:val="48784540"/>
    <w:rsid w:val="48794B4D"/>
    <w:rsid w:val="48795038"/>
    <w:rsid w:val="487C46A0"/>
    <w:rsid w:val="487D5B90"/>
    <w:rsid w:val="487F6253"/>
    <w:rsid w:val="48851DEE"/>
    <w:rsid w:val="48855800"/>
    <w:rsid w:val="48870783"/>
    <w:rsid w:val="4888254A"/>
    <w:rsid w:val="488E01E5"/>
    <w:rsid w:val="488E2092"/>
    <w:rsid w:val="488E268B"/>
    <w:rsid w:val="488E35D8"/>
    <w:rsid w:val="48911BDA"/>
    <w:rsid w:val="48935A0A"/>
    <w:rsid w:val="48954081"/>
    <w:rsid w:val="48985A72"/>
    <w:rsid w:val="489C3334"/>
    <w:rsid w:val="489E2A3D"/>
    <w:rsid w:val="489F3C07"/>
    <w:rsid w:val="48A07651"/>
    <w:rsid w:val="48A77409"/>
    <w:rsid w:val="48AD187C"/>
    <w:rsid w:val="48AD3F70"/>
    <w:rsid w:val="48AD4C29"/>
    <w:rsid w:val="48AE1AB4"/>
    <w:rsid w:val="48AE2987"/>
    <w:rsid w:val="48AE2D28"/>
    <w:rsid w:val="48B17ED2"/>
    <w:rsid w:val="48B274B2"/>
    <w:rsid w:val="48B4240F"/>
    <w:rsid w:val="48B940A0"/>
    <w:rsid w:val="48B97FBB"/>
    <w:rsid w:val="48BB24A2"/>
    <w:rsid w:val="48C1445B"/>
    <w:rsid w:val="48C17891"/>
    <w:rsid w:val="48C204DE"/>
    <w:rsid w:val="48C2228F"/>
    <w:rsid w:val="48C22450"/>
    <w:rsid w:val="48C25CEC"/>
    <w:rsid w:val="48C27299"/>
    <w:rsid w:val="48C301BE"/>
    <w:rsid w:val="48C458D5"/>
    <w:rsid w:val="48C46068"/>
    <w:rsid w:val="48C560CB"/>
    <w:rsid w:val="48C71370"/>
    <w:rsid w:val="48C9307A"/>
    <w:rsid w:val="48CB606E"/>
    <w:rsid w:val="48CC310D"/>
    <w:rsid w:val="48D0042E"/>
    <w:rsid w:val="48D1537A"/>
    <w:rsid w:val="48D34AC4"/>
    <w:rsid w:val="48D412B3"/>
    <w:rsid w:val="48D65265"/>
    <w:rsid w:val="48DC2C22"/>
    <w:rsid w:val="48DD4467"/>
    <w:rsid w:val="48DF24BC"/>
    <w:rsid w:val="48E635E6"/>
    <w:rsid w:val="48E751B4"/>
    <w:rsid w:val="48E964FA"/>
    <w:rsid w:val="48EF22C4"/>
    <w:rsid w:val="48EF7CAF"/>
    <w:rsid w:val="48F03177"/>
    <w:rsid w:val="48F44832"/>
    <w:rsid w:val="48F74F1C"/>
    <w:rsid w:val="48F96B6D"/>
    <w:rsid w:val="48FA6DDE"/>
    <w:rsid w:val="48FB395D"/>
    <w:rsid w:val="48FE4654"/>
    <w:rsid w:val="48FF12B7"/>
    <w:rsid w:val="49053BF1"/>
    <w:rsid w:val="49064DA0"/>
    <w:rsid w:val="490911DA"/>
    <w:rsid w:val="490A065A"/>
    <w:rsid w:val="490B7DD4"/>
    <w:rsid w:val="490E2639"/>
    <w:rsid w:val="49151139"/>
    <w:rsid w:val="49153BB4"/>
    <w:rsid w:val="491639ED"/>
    <w:rsid w:val="49164531"/>
    <w:rsid w:val="491775F6"/>
    <w:rsid w:val="491831BA"/>
    <w:rsid w:val="4919406D"/>
    <w:rsid w:val="491A53EC"/>
    <w:rsid w:val="491A5AC0"/>
    <w:rsid w:val="491E3359"/>
    <w:rsid w:val="49250025"/>
    <w:rsid w:val="49265025"/>
    <w:rsid w:val="49281BC7"/>
    <w:rsid w:val="492879B8"/>
    <w:rsid w:val="492B2D55"/>
    <w:rsid w:val="492F4AAB"/>
    <w:rsid w:val="49303B6F"/>
    <w:rsid w:val="49312044"/>
    <w:rsid w:val="4935675A"/>
    <w:rsid w:val="49361632"/>
    <w:rsid w:val="49365C9C"/>
    <w:rsid w:val="49372107"/>
    <w:rsid w:val="49381995"/>
    <w:rsid w:val="49383394"/>
    <w:rsid w:val="493A0170"/>
    <w:rsid w:val="493E6DC9"/>
    <w:rsid w:val="49403041"/>
    <w:rsid w:val="49404BD4"/>
    <w:rsid w:val="49422C3E"/>
    <w:rsid w:val="4945328D"/>
    <w:rsid w:val="494A109D"/>
    <w:rsid w:val="494B3CD8"/>
    <w:rsid w:val="494C01F4"/>
    <w:rsid w:val="494F3497"/>
    <w:rsid w:val="495051FF"/>
    <w:rsid w:val="495513FF"/>
    <w:rsid w:val="49553DD5"/>
    <w:rsid w:val="495569B4"/>
    <w:rsid w:val="4956283D"/>
    <w:rsid w:val="4956502A"/>
    <w:rsid w:val="4957732E"/>
    <w:rsid w:val="495A62D4"/>
    <w:rsid w:val="495C26D0"/>
    <w:rsid w:val="495E490C"/>
    <w:rsid w:val="496232F9"/>
    <w:rsid w:val="4962403E"/>
    <w:rsid w:val="496275DA"/>
    <w:rsid w:val="49651D9A"/>
    <w:rsid w:val="496533A7"/>
    <w:rsid w:val="496C4B57"/>
    <w:rsid w:val="496F0788"/>
    <w:rsid w:val="497071CD"/>
    <w:rsid w:val="49716DAA"/>
    <w:rsid w:val="49720E53"/>
    <w:rsid w:val="49740B7A"/>
    <w:rsid w:val="497577F3"/>
    <w:rsid w:val="49772392"/>
    <w:rsid w:val="49780399"/>
    <w:rsid w:val="49785730"/>
    <w:rsid w:val="497F423A"/>
    <w:rsid w:val="4982548A"/>
    <w:rsid w:val="49830C3B"/>
    <w:rsid w:val="498A10B3"/>
    <w:rsid w:val="498D575F"/>
    <w:rsid w:val="49913526"/>
    <w:rsid w:val="499A0C26"/>
    <w:rsid w:val="499E2897"/>
    <w:rsid w:val="499F101E"/>
    <w:rsid w:val="49A20794"/>
    <w:rsid w:val="49A2300F"/>
    <w:rsid w:val="49A741B0"/>
    <w:rsid w:val="49A7535F"/>
    <w:rsid w:val="49A97FB8"/>
    <w:rsid w:val="49AA4344"/>
    <w:rsid w:val="49AB03BD"/>
    <w:rsid w:val="49AB6250"/>
    <w:rsid w:val="49AD6557"/>
    <w:rsid w:val="49B17A9D"/>
    <w:rsid w:val="49B6304A"/>
    <w:rsid w:val="49B655F3"/>
    <w:rsid w:val="49B81B1E"/>
    <w:rsid w:val="49B83C1B"/>
    <w:rsid w:val="49B90B1F"/>
    <w:rsid w:val="49B93967"/>
    <w:rsid w:val="49BD3B15"/>
    <w:rsid w:val="49BE5881"/>
    <w:rsid w:val="49C1165A"/>
    <w:rsid w:val="49C317E6"/>
    <w:rsid w:val="49C52471"/>
    <w:rsid w:val="49C741BC"/>
    <w:rsid w:val="49C9071F"/>
    <w:rsid w:val="49CB4CD6"/>
    <w:rsid w:val="49CC1927"/>
    <w:rsid w:val="49CE6EC2"/>
    <w:rsid w:val="49D06A71"/>
    <w:rsid w:val="49D12A25"/>
    <w:rsid w:val="49D465B1"/>
    <w:rsid w:val="49D62931"/>
    <w:rsid w:val="49D81E3A"/>
    <w:rsid w:val="49D85378"/>
    <w:rsid w:val="49D905C9"/>
    <w:rsid w:val="49DC2C49"/>
    <w:rsid w:val="49DE1365"/>
    <w:rsid w:val="49E052A6"/>
    <w:rsid w:val="49E45F44"/>
    <w:rsid w:val="49E54041"/>
    <w:rsid w:val="49E87EF4"/>
    <w:rsid w:val="49E90843"/>
    <w:rsid w:val="49F47569"/>
    <w:rsid w:val="49F64384"/>
    <w:rsid w:val="49F677A4"/>
    <w:rsid w:val="49F8152E"/>
    <w:rsid w:val="49F850DE"/>
    <w:rsid w:val="49FA2D2E"/>
    <w:rsid w:val="4A032762"/>
    <w:rsid w:val="4A063DBD"/>
    <w:rsid w:val="4A0802F7"/>
    <w:rsid w:val="4A0D7425"/>
    <w:rsid w:val="4A1177EB"/>
    <w:rsid w:val="4A126D5D"/>
    <w:rsid w:val="4A151147"/>
    <w:rsid w:val="4A15127E"/>
    <w:rsid w:val="4A1825F4"/>
    <w:rsid w:val="4A1B3C6E"/>
    <w:rsid w:val="4A1D57B0"/>
    <w:rsid w:val="4A1F64CA"/>
    <w:rsid w:val="4A232977"/>
    <w:rsid w:val="4A232C53"/>
    <w:rsid w:val="4A266CBF"/>
    <w:rsid w:val="4A27103A"/>
    <w:rsid w:val="4A277F34"/>
    <w:rsid w:val="4A280967"/>
    <w:rsid w:val="4A2F52EC"/>
    <w:rsid w:val="4A3159DE"/>
    <w:rsid w:val="4A323FDB"/>
    <w:rsid w:val="4A3407F9"/>
    <w:rsid w:val="4A3415DB"/>
    <w:rsid w:val="4A346FE2"/>
    <w:rsid w:val="4A35070B"/>
    <w:rsid w:val="4A350BDD"/>
    <w:rsid w:val="4A374027"/>
    <w:rsid w:val="4A395999"/>
    <w:rsid w:val="4A3A408A"/>
    <w:rsid w:val="4A3F4840"/>
    <w:rsid w:val="4A42078E"/>
    <w:rsid w:val="4A4354D3"/>
    <w:rsid w:val="4A441835"/>
    <w:rsid w:val="4A44633C"/>
    <w:rsid w:val="4A4B7F39"/>
    <w:rsid w:val="4A4E6D38"/>
    <w:rsid w:val="4A523AD9"/>
    <w:rsid w:val="4A5643B8"/>
    <w:rsid w:val="4A5C2657"/>
    <w:rsid w:val="4A5D0BFB"/>
    <w:rsid w:val="4A5E73FD"/>
    <w:rsid w:val="4A625270"/>
    <w:rsid w:val="4A650440"/>
    <w:rsid w:val="4A6571B9"/>
    <w:rsid w:val="4A687069"/>
    <w:rsid w:val="4A6B6BBB"/>
    <w:rsid w:val="4A6C45D7"/>
    <w:rsid w:val="4A6C71E2"/>
    <w:rsid w:val="4A6F354D"/>
    <w:rsid w:val="4A7069DF"/>
    <w:rsid w:val="4A740D6A"/>
    <w:rsid w:val="4A742B91"/>
    <w:rsid w:val="4A746782"/>
    <w:rsid w:val="4A762C93"/>
    <w:rsid w:val="4A780CBE"/>
    <w:rsid w:val="4A7A60CC"/>
    <w:rsid w:val="4A800B23"/>
    <w:rsid w:val="4A816415"/>
    <w:rsid w:val="4A825CED"/>
    <w:rsid w:val="4A840E44"/>
    <w:rsid w:val="4A8564A7"/>
    <w:rsid w:val="4A860E1B"/>
    <w:rsid w:val="4A870928"/>
    <w:rsid w:val="4A8F00A0"/>
    <w:rsid w:val="4A9166AB"/>
    <w:rsid w:val="4A981E3A"/>
    <w:rsid w:val="4A9D5653"/>
    <w:rsid w:val="4A9F616E"/>
    <w:rsid w:val="4AA24855"/>
    <w:rsid w:val="4AA32218"/>
    <w:rsid w:val="4AA43B51"/>
    <w:rsid w:val="4AA80115"/>
    <w:rsid w:val="4AAA24A7"/>
    <w:rsid w:val="4AAF6635"/>
    <w:rsid w:val="4AB02F70"/>
    <w:rsid w:val="4AB03BA7"/>
    <w:rsid w:val="4AB80B3B"/>
    <w:rsid w:val="4ABC4FB7"/>
    <w:rsid w:val="4ABD7BCC"/>
    <w:rsid w:val="4ABE1969"/>
    <w:rsid w:val="4ABE4CFB"/>
    <w:rsid w:val="4AC07C19"/>
    <w:rsid w:val="4AC30815"/>
    <w:rsid w:val="4ACF2C8F"/>
    <w:rsid w:val="4AD34805"/>
    <w:rsid w:val="4AD36EF9"/>
    <w:rsid w:val="4AD416F0"/>
    <w:rsid w:val="4AD63555"/>
    <w:rsid w:val="4ADA4641"/>
    <w:rsid w:val="4ADB0FD7"/>
    <w:rsid w:val="4ADB6709"/>
    <w:rsid w:val="4AE03153"/>
    <w:rsid w:val="4AE458EA"/>
    <w:rsid w:val="4AE54515"/>
    <w:rsid w:val="4AE62322"/>
    <w:rsid w:val="4AE85B74"/>
    <w:rsid w:val="4AE85C50"/>
    <w:rsid w:val="4AE92806"/>
    <w:rsid w:val="4AE9650B"/>
    <w:rsid w:val="4AEB1AC7"/>
    <w:rsid w:val="4AEB2A0E"/>
    <w:rsid w:val="4AEF6319"/>
    <w:rsid w:val="4AFB5A2E"/>
    <w:rsid w:val="4AFB6920"/>
    <w:rsid w:val="4AFB72C2"/>
    <w:rsid w:val="4AFC51CE"/>
    <w:rsid w:val="4AFF688A"/>
    <w:rsid w:val="4B0206AB"/>
    <w:rsid w:val="4B0244CB"/>
    <w:rsid w:val="4B032E74"/>
    <w:rsid w:val="4B05428E"/>
    <w:rsid w:val="4B0562F9"/>
    <w:rsid w:val="4B0563C6"/>
    <w:rsid w:val="4B0D15F4"/>
    <w:rsid w:val="4B0D256C"/>
    <w:rsid w:val="4B0F3D3D"/>
    <w:rsid w:val="4B104615"/>
    <w:rsid w:val="4B113A8F"/>
    <w:rsid w:val="4B117BAA"/>
    <w:rsid w:val="4B126473"/>
    <w:rsid w:val="4B140014"/>
    <w:rsid w:val="4B147206"/>
    <w:rsid w:val="4B154016"/>
    <w:rsid w:val="4B154A67"/>
    <w:rsid w:val="4B16084C"/>
    <w:rsid w:val="4B1A167D"/>
    <w:rsid w:val="4B1D516C"/>
    <w:rsid w:val="4B1E0080"/>
    <w:rsid w:val="4B1E1506"/>
    <w:rsid w:val="4B204A83"/>
    <w:rsid w:val="4B29424F"/>
    <w:rsid w:val="4B2C745B"/>
    <w:rsid w:val="4B2D3468"/>
    <w:rsid w:val="4B313139"/>
    <w:rsid w:val="4B373A9B"/>
    <w:rsid w:val="4B383554"/>
    <w:rsid w:val="4B395040"/>
    <w:rsid w:val="4B3B60E5"/>
    <w:rsid w:val="4B3C041F"/>
    <w:rsid w:val="4B3D147F"/>
    <w:rsid w:val="4B3F3901"/>
    <w:rsid w:val="4B41425D"/>
    <w:rsid w:val="4B4142A3"/>
    <w:rsid w:val="4B43414A"/>
    <w:rsid w:val="4B495561"/>
    <w:rsid w:val="4B49709A"/>
    <w:rsid w:val="4B4A7BC0"/>
    <w:rsid w:val="4B4E5609"/>
    <w:rsid w:val="4B4F1D0E"/>
    <w:rsid w:val="4B5021EE"/>
    <w:rsid w:val="4B554035"/>
    <w:rsid w:val="4B572B02"/>
    <w:rsid w:val="4B576927"/>
    <w:rsid w:val="4B582A75"/>
    <w:rsid w:val="4B5C0801"/>
    <w:rsid w:val="4B5C670E"/>
    <w:rsid w:val="4B5D0914"/>
    <w:rsid w:val="4B5E150A"/>
    <w:rsid w:val="4B5E6271"/>
    <w:rsid w:val="4B656450"/>
    <w:rsid w:val="4B683797"/>
    <w:rsid w:val="4B691360"/>
    <w:rsid w:val="4B693B27"/>
    <w:rsid w:val="4B6A0107"/>
    <w:rsid w:val="4B6C34BD"/>
    <w:rsid w:val="4B6E36F3"/>
    <w:rsid w:val="4B6E7A48"/>
    <w:rsid w:val="4B723F3F"/>
    <w:rsid w:val="4B7536C3"/>
    <w:rsid w:val="4B755F81"/>
    <w:rsid w:val="4B7736DA"/>
    <w:rsid w:val="4B7842AB"/>
    <w:rsid w:val="4B7E0CCD"/>
    <w:rsid w:val="4B7E1C6F"/>
    <w:rsid w:val="4B8405AD"/>
    <w:rsid w:val="4B84390D"/>
    <w:rsid w:val="4B8459F2"/>
    <w:rsid w:val="4B851121"/>
    <w:rsid w:val="4B855BB4"/>
    <w:rsid w:val="4B870984"/>
    <w:rsid w:val="4B870ED9"/>
    <w:rsid w:val="4B876F5F"/>
    <w:rsid w:val="4B967E2C"/>
    <w:rsid w:val="4B971AEE"/>
    <w:rsid w:val="4B995EC8"/>
    <w:rsid w:val="4B9A4000"/>
    <w:rsid w:val="4B9C2ECE"/>
    <w:rsid w:val="4B9D6220"/>
    <w:rsid w:val="4B9F14CF"/>
    <w:rsid w:val="4BA01913"/>
    <w:rsid w:val="4BA01A15"/>
    <w:rsid w:val="4BA174EA"/>
    <w:rsid w:val="4BA21795"/>
    <w:rsid w:val="4BA500F1"/>
    <w:rsid w:val="4BA93ECE"/>
    <w:rsid w:val="4BAB3044"/>
    <w:rsid w:val="4BAB565B"/>
    <w:rsid w:val="4BB00E0E"/>
    <w:rsid w:val="4BB6115D"/>
    <w:rsid w:val="4BB6673B"/>
    <w:rsid w:val="4BB74429"/>
    <w:rsid w:val="4BB746C5"/>
    <w:rsid w:val="4BB96886"/>
    <w:rsid w:val="4BBB1EF3"/>
    <w:rsid w:val="4BBC452F"/>
    <w:rsid w:val="4BBD249F"/>
    <w:rsid w:val="4BC017B6"/>
    <w:rsid w:val="4BC16250"/>
    <w:rsid w:val="4BC2106E"/>
    <w:rsid w:val="4BC231F2"/>
    <w:rsid w:val="4BC5111F"/>
    <w:rsid w:val="4BCD6511"/>
    <w:rsid w:val="4BCE58CB"/>
    <w:rsid w:val="4BCF2A84"/>
    <w:rsid w:val="4BD12CEE"/>
    <w:rsid w:val="4BD17AD3"/>
    <w:rsid w:val="4BD82B14"/>
    <w:rsid w:val="4BD92D4E"/>
    <w:rsid w:val="4BDB597E"/>
    <w:rsid w:val="4BDC1E49"/>
    <w:rsid w:val="4BDE1F90"/>
    <w:rsid w:val="4BDE4373"/>
    <w:rsid w:val="4BDF204E"/>
    <w:rsid w:val="4BE165ED"/>
    <w:rsid w:val="4BE70C2A"/>
    <w:rsid w:val="4BEA00FC"/>
    <w:rsid w:val="4BED60DB"/>
    <w:rsid w:val="4BEE63D5"/>
    <w:rsid w:val="4BEE6C9A"/>
    <w:rsid w:val="4BF344DD"/>
    <w:rsid w:val="4BF3748B"/>
    <w:rsid w:val="4BF92755"/>
    <w:rsid w:val="4BFB68D5"/>
    <w:rsid w:val="4BFF64C2"/>
    <w:rsid w:val="4C01264A"/>
    <w:rsid w:val="4C032ED0"/>
    <w:rsid w:val="4C082339"/>
    <w:rsid w:val="4C090C5E"/>
    <w:rsid w:val="4C0B25F3"/>
    <w:rsid w:val="4C0B4932"/>
    <w:rsid w:val="4C0C1866"/>
    <w:rsid w:val="4C0E62A2"/>
    <w:rsid w:val="4C0F3C46"/>
    <w:rsid w:val="4C0F75E8"/>
    <w:rsid w:val="4C155845"/>
    <w:rsid w:val="4C183A53"/>
    <w:rsid w:val="4C1A5E03"/>
    <w:rsid w:val="4C1B12AC"/>
    <w:rsid w:val="4C1D0538"/>
    <w:rsid w:val="4C1D3EB6"/>
    <w:rsid w:val="4C1E4B0A"/>
    <w:rsid w:val="4C217A68"/>
    <w:rsid w:val="4C256A3F"/>
    <w:rsid w:val="4C2620EA"/>
    <w:rsid w:val="4C28625C"/>
    <w:rsid w:val="4C293E1E"/>
    <w:rsid w:val="4C2A543A"/>
    <w:rsid w:val="4C2C1918"/>
    <w:rsid w:val="4C2F2B08"/>
    <w:rsid w:val="4C303AE7"/>
    <w:rsid w:val="4C330743"/>
    <w:rsid w:val="4C351F1A"/>
    <w:rsid w:val="4C3962E8"/>
    <w:rsid w:val="4C3A1C82"/>
    <w:rsid w:val="4C3C48F8"/>
    <w:rsid w:val="4C3C68F7"/>
    <w:rsid w:val="4C3D6FC8"/>
    <w:rsid w:val="4C441ADE"/>
    <w:rsid w:val="4C450B51"/>
    <w:rsid w:val="4C47360D"/>
    <w:rsid w:val="4C4861AB"/>
    <w:rsid w:val="4C4A0390"/>
    <w:rsid w:val="4C4A3019"/>
    <w:rsid w:val="4C4C6BA0"/>
    <w:rsid w:val="4C4D4417"/>
    <w:rsid w:val="4C4F0990"/>
    <w:rsid w:val="4C5070E1"/>
    <w:rsid w:val="4C525F1B"/>
    <w:rsid w:val="4C54043F"/>
    <w:rsid w:val="4C57321B"/>
    <w:rsid w:val="4C583785"/>
    <w:rsid w:val="4C585599"/>
    <w:rsid w:val="4C590411"/>
    <w:rsid w:val="4C593B59"/>
    <w:rsid w:val="4C5C18F9"/>
    <w:rsid w:val="4C5E3E83"/>
    <w:rsid w:val="4C5F1B6B"/>
    <w:rsid w:val="4C5F385D"/>
    <w:rsid w:val="4C5F45CF"/>
    <w:rsid w:val="4C654864"/>
    <w:rsid w:val="4C686ED3"/>
    <w:rsid w:val="4C6B3BF6"/>
    <w:rsid w:val="4C7266D4"/>
    <w:rsid w:val="4C737735"/>
    <w:rsid w:val="4C743BDB"/>
    <w:rsid w:val="4C7639BE"/>
    <w:rsid w:val="4C7E22CE"/>
    <w:rsid w:val="4C7F01F5"/>
    <w:rsid w:val="4C8240DA"/>
    <w:rsid w:val="4C8523C0"/>
    <w:rsid w:val="4C8764C5"/>
    <w:rsid w:val="4C884493"/>
    <w:rsid w:val="4C890B6A"/>
    <w:rsid w:val="4C8963B5"/>
    <w:rsid w:val="4C8E63EA"/>
    <w:rsid w:val="4C8F1070"/>
    <w:rsid w:val="4C901080"/>
    <w:rsid w:val="4C914A95"/>
    <w:rsid w:val="4C9300F5"/>
    <w:rsid w:val="4C94507B"/>
    <w:rsid w:val="4C947EFA"/>
    <w:rsid w:val="4C98790C"/>
    <w:rsid w:val="4C9D00AE"/>
    <w:rsid w:val="4C9D68FA"/>
    <w:rsid w:val="4CA149DF"/>
    <w:rsid w:val="4CA3016D"/>
    <w:rsid w:val="4CA42117"/>
    <w:rsid w:val="4CA555F3"/>
    <w:rsid w:val="4CA93AC1"/>
    <w:rsid w:val="4CB068B1"/>
    <w:rsid w:val="4CB12FAA"/>
    <w:rsid w:val="4CB637B7"/>
    <w:rsid w:val="4CB70F46"/>
    <w:rsid w:val="4CB83812"/>
    <w:rsid w:val="4CB943A6"/>
    <w:rsid w:val="4CBA708B"/>
    <w:rsid w:val="4CBC0C57"/>
    <w:rsid w:val="4CC45526"/>
    <w:rsid w:val="4CC46F29"/>
    <w:rsid w:val="4CC7035C"/>
    <w:rsid w:val="4CCC5743"/>
    <w:rsid w:val="4CCD7CE4"/>
    <w:rsid w:val="4CCE02A5"/>
    <w:rsid w:val="4CCE3A6D"/>
    <w:rsid w:val="4CCF0DAD"/>
    <w:rsid w:val="4CCF7956"/>
    <w:rsid w:val="4CD06279"/>
    <w:rsid w:val="4CD161E8"/>
    <w:rsid w:val="4CD37C11"/>
    <w:rsid w:val="4CD47D53"/>
    <w:rsid w:val="4CD73817"/>
    <w:rsid w:val="4CD85128"/>
    <w:rsid w:val="4CD85B58"/>
    <w:rsid w:val="4CDB5964"/>
    <w:rsid w:val="4CDB76D8"/>
    <w:rsid w:val="4CDF1D03"/>
    <w:rsid w:val="4CE20E4C"/>
    <w:rsid w:val="4CE24BAB"/>
    <w:rsid w:val="4CE63D71"/>
    <w:rsid w:val="4CEA0B4C"/>
    <w:rsid w:val="4CF00E3B"/>
    <w:rsid w:val="4CF10ED7"/>
    <w:rsid w:val="4CF53667"/>
    <w:rsid w:val="4CF67953"/>
    <w:rsid w:val="4CF80400"/>
    <w:rsid w:val="4CF8539D"/>
    <w:rsid w:val="4CF93861"/>
    <w:rsid w:val="4CFA2A07"/>
    <w:rsid w:val="4CFB7C44"/>
    <w:rsid w:val="4CFD0C29"/>
    <w:rsid w:val="4CFE6C8B"/>
    <w:rsid w:val="4CFF48F3"/>
    <w:rsid w:val="4CFF5E30"/>
    <w:rsid w:val="4D0163CA"/>
    <w:rsid w:val="4D027FCF"/>
    <w:rsid w:val="4D054F3E"/>
    <w:rsid w:val="4D05695B"/>
    <w:rsid w:val="4D06609D"/>
    <w:rsid w:val="4D0822E9"/>
    <w:rsid w:val="4D0E02BC"/>
    <w:rsid w:val="4D0E19C8"/>
    <w:rsid w:val="4D1303CE"/>
    <w:rsid w:val="4D17716F"/>
    <w:rsid w:val="4D183F25"/>
    <w:rsid w:val="4D1A7F01"/>
    <w:rsid w:val="4D1B52D8"/>
    <w:rsid w:val="4D1B603C"/>
    <w:rsid w:val="4D210DDE"/>
    <w:rsid w:val="4D225E1F"/>
    <w:rsid w:val="4D246394"/>
    <w:rsid w:val="4D264549"/>
    <w:rsid w:val="4D282BAF"/>
    <w:rsid w:val="4D2C2EBA"/>
    <w:rsid w:val="4D2D1177"/>
    <w:rsid w:val="4D2D6138"/>
    <w:rsid w:val="4D2E582D"/>
    <w:rsid w:val="4D2F183A"/>
    <w:rsid w:val="4D2F45F7"/>
    <w:rsid w:val="4D3224F1"/>
    <w:rsid w:val="4D340E20"/>
    <w:rsid w:val="4D384A2F"/>
    <w:rsid w:val="4D39188F"/>
    <w:rsid w:val="4D3A3920"/>
    <w:rsid w:val="4D42324A"/>
    <w:rsid w:val="4D431795"/>
    <w:rsid w:val="4D435C8A"/>
    <w:rsid w:val="4D4459A6"/>
    <w:rsid w:val="4D446BB2"/>
    <w:rsid w:val="4D482962"/>
    <w:rsid w:val="4D4C0C32"/>
    <w:rsid w:val="4D4E50F1"/>
    <w:rsid w:val="4D4F75AC"/>
    <w:rsid w:val="4D505F89"/>
    <w:rsid w:val="4D5138D5"/>
    <w:rsid w:val="4D524C11"/>
    <w:rsid w:val="4D53165F"/>
    <w:rsid w:val="4D534AC0"/>
    <w:rsid w:val="4D5371C5"/>
    <w:rsid w:val="4D537333"/>
    <w:rsid w:val="4D546436"/>
    <w:rsid w:val="4D5633B2"/>
    <w:rsid w:val="4D572973"/>
    <w:rsid w:val="4D575A74"/>
    <w:rsid w:val="4D5D24D6"/>
    <w:rsid w:val="4D6069F3"/>
    <w:rsid w:val="4D621BB6"/>
    <w:rsid w:val="4D6251E5"/>
    <w:rsid w:val="4D636C75"/>
    <w:rsid w:val="4D647483"/>
    <w:rsid w:val="4D6636D7"/>
    <w:rsid w:val="4D6D61EF"/>
    <w:rsid w:val="4D703CAF"/>
    <w:rsid w:val="4D714635"/>
    <w:rsid w:val="4D7465D7"/>
    <w:rsid w:val="4D75375D"/>
    <w:rsid w:val="4D753A63"/>
    <w:rsid w:val="4D7A0D0B"/>
    <w:rsid w:val="4D7B4AC2"/>
    <w:rsid w:val="4D7C514F"/>
    <w:rsid w:val="4D7D011D"/>
    <w:rsid w:val="4D830635"/>
    <w:rsid w:val="4D8320A8"/>
    <w:rsid w:val="4D847BE5"/>
    <w:rsid w:val="4D8550A0"/>
    <w:rsid w:val="4D855AFD"/>
    <w:rsid w:val="4D8641B0"/>
    <w:rsid w:val="4D886F2C"/>
    <w:rsid w:val="4D8A759E"/>
    <w:rsid w:val="4D8B2002"/>
    <w:rsid w:val="4D8D6B50"/>
    <w:rsid w:val="4D8F4D7F"/>
    <w:rsid w:val="4D90294F"/>
    <w:rsid w:val="4D950061"/>
    <w:rsid w:val="4D95106E"/>
    <w:rsid w:val="4D9B00DC"/>
    <w:rsid w:val="4D9E6E86"/>
    <w:rsid w:val="4DA37D1B"/>
    <w:rsid w:val="4DA755AE"/>
    <w:rsid w:val="4DA84468"/>
    <w:rsid w:val="4DAB7901"/>
    <w:rsid w:val="4DAD6129"/>
    <w:rsid w:val="4DAE5B9C"/>
    <w:rsid w:val="4DAE7193"/>
    <w:rsid w:val="4DB10F78"/>
    <w:rsid w:val="4DBC1C95"/>
    <w:rsid w:val="4DBE0E57"/>
    <w:rsid w:val="4DC16162"/>
    <w:rsid w:val="4DC17B16"/>
    <w:rsid w:val="4DC22211"/>
    <w:rsid w:val="4DC45FD6"/>
    <w:rsid w:val="4DC52FE7"/>
    <w:rsid w:val="4DC6633D"/>
    <w:rsid w:val="4DC90089"/>
    <w:rsid w:val="4DCA2867"/>
    <w:rsid w:val="4DCE649E"/>
    <w:rsid w:val="4DD74D96"/>
    <w:rsid w:val="4DD928B9"/>
    <w:rsid w:val="4DDA39D4"/>
    <w:rsid w:val="4DDB0E42"/>
    <w:rsid w:val="4DE4393A"/>
    <w:rsid w:val="4DE624B7"/>
    <w:rsid w:val="4DE763B0"/>
    <w:rsid w:val="4DE923A4"/>
    <w:rsid w:val="4DE93B54"/>
    <w:rsid w:val="4DEA1245"/>
    <w:rsid w:val="4DEB256E"/>
    <w:rsid w:val="4DEB6928"/>
    <w:rsid w:val="4DF011EF"/>
    <w:rsid w:val="4DF239BF"/>
    <w:rsid w:val="4DF9749B"/>
    <w:rsid w:val="4DFA5D17"/>
    <w:rsid w:val="4DFD3C7F"/>
    <w:rsid w:val="4E016134"/>
    <w:rsid w:val="4E041B05"/>
    <w:rsid w:val="4E05322C"/>
    <w:rsid w:val="4E0E5069"/>
    <w:rsid w:val="4E0F7676"/>
    <w:rsid w:val="4E104EA3"/>
    <w:rsid w:val="4E113717"/>
    <w:rsid w:val="4E157CC4"/>
    <w:rsid w:val="4E160BBA"/>
    <w:rsid w:val="4E182E6D"/>
    <w:rsid w:val="4E1A308A"/>
    <w:rsid w:val="4E2036C6"/>
    <w:rsid w:val="4E207703"/>
    <w:rsid w:val="4E2103AD"/>
    <w:rsid w:val="4E23110C"/>
    <w:rsid w:val="4E2B597D"/>
    <w:rsid w:val="4E2B6FF7"/>
    <w:rsid w:val="4E2F047F"/>
    <w:rsid w:val="4E2F371D"/>
    <w:rsid w:val="4E300A42"/>
    <w:rsid w:val="4E321194"/>
    <w:rsid w:val="4E327279"/>
    <w:rsid w:val="4E372AEB"/>
    <w:rsid w:val="4E393009"/>
    <w:rsid w:val="4E3B007D"/>
    <w:rsid w:val="4E3D4652"/>
    <w:rsid w:val="4E3E44C3"/>
    <w:rsid w:val="4E3E4980"/>
    <w:rsid w:val="4E3E4D74"/>
    <w:rsid w:val="4E3E75B8"/>
    <w:rsid w:val="4E4032A7"/>
    <w:rsid w:val="4E4101FC"/>
    <w:rsid w:val="4E414E25"/>
    <w:rsid w:val="4E435082"/>
    <w:rsid w:val="4E450A3E"/>
    <w:rsid w:val="4E467C0C"/>
    <w:rsid w:val="4E477EDA"/>
    <w:rsid w:val="4E4817C2"/>
    <w:rsid w:val="4E4A54C4"/>
    <w:rsid w:val="4E4B1BD2"/>
    <w:rsid w:val="4E4C11CB"/>
    <w:rsid w:val="4E4F05C7"/>
    <w:rsid w:val="4E4F374F"/>
    <w:rsid w:val="4E4F3AC7"/>
    <w:rsid w:val="4E4F6BAD"/>
    <w:rsid w:val="4E547744"/>
    <w:rsid w:val="4E55206A"/>
    <w:rsid w:val="4E577237"/>
    <w:rsid w:val="4E5901C5"/>
    <w:rsid w:val="4E5915CD"/>
    <w:rsid w:val="4E5C0088"/>
    <w:rsid w:val="4E5E29B3"/>
    <w:rsid w:val="4E63281B"/>
    <w:rsid w:val="4E673410"/>
    <w:rsid w:val="4E6B52A8"/>
    <w:rsid w:val="4E6B58DC"/>
    <w:rsid w:val="4E705186"/>
    <w:rsid w:val="4E7109D5"/>
    <w:rsid w:val="4E72171B"/>
    <w:rsid w:val="4E7238AA"/>
    <w:rsid w:val="4E731E78"/>
    <w:rsid w:val="4E732D2D"/>
    <w:rsid w:val="4E73408C"/>
    <w:rsid w:val="4E73655C"/>
    <w:rsid w:val="4E744316"/>
    <w:rsid w:val="4E752F00"/>
    <w:rsid w:val="4E7536E2"/>
    <w:rsid w:val="4E796F15"/>
    <w:rsid w:val="4E7C0C33"/>
    <w:rsid w:val="4E7F75F3"/>
    <w:rsid w:val="4E861E62"/>
    <w:rsid w:val="4E86317B"/>
    <w:rsid w:val="4E886129"/>
    <w:rsid w:val="4E8B464B"/>
    <w:rsid w:val="4E8B5176"/>
    <w:rsid w:val="4E8B78FE"/>
    <w:rsid w:val="4E8D1CB4"/>
    <w:rsid w:val="4E8D6798"/>
    <w:rsid w:val="4E913B39"/>
    <w:rsid w:val="4E973179"/>
    <w:rsid w:val="4E993434"/>
    <w:rsid w:val="4E9A1F08"/>
    <w:rsid w:val="4E9B7C73"/>
    <w:rsid w:val="4E9C01EE"/>
    <w:rsid w:val="4E9E3304"/>
    <w:rsid w:val="4EA00B4B"/>
    <w:rsid w:val="4EA237D2"/>
    <w:rsid w:val="4EA25C5F"/>
    <w:rsid w:val="4EA46F1A"/>
    <w:rsid w:val="4EA67BA3"/>
    <w:rsid w:val="4EA92FEE"/>
    <w:rsid w:val="4EB93A22"/>
    <w:rsid w:val="4EBB5472"/>
    <w:rsid w:val="4EBD4B5A"/>
    <w:rsid w:val="4EBE3E62"/>
    <w:rsid w:val="4EC22BC8"/>
    <w:rsid w:val="4EC57A84"/>
    <w:rsid w:val="4EC657C9"/>
    <w:rsid w:val="4EC93FE7"/>
    <w:rsid w:val="4ECC03FD"/>
    <w:rsid w:val="4ED57B62"/>
    <w:rsid w:val="4ED6204B"/>
    <w:rsid w:val="4ED63FE6"/>
    <w:rsid w:val="4ED77FF3"/>
    <w:rsid w:val="4ED90D84"/>
    <w:rsid w:val="4EDA691B"/>
    <w:rsid w:val="4EDD57A4"/>
    <w:rsid w:val="4EDE77A1"/>
    <w:rsid w:val="4EE07711"/>
    <w:rsid w:val="4EE10938"/>
    <w:rsid w:val="4EE16B22"/>
    <w:rsid w:val="4EE346C0"/>
    <w:rsid w:val="4EE64E5A"/>
    <w:rsid w:val="4EE65885"/>
    <w:rsid w:val="4EE87C8C"/>
    <w:rsid w:val="4EE95EE5"/>
    <w:rsid w:val="4EEB29C1"/>
    <w:rsid w:val="4EEC4A89"/>
    <w:rsid w:val="4EEF06B5"/>
    <w:rsid w:val="4EF24C0A"/>
    <w:rsid w:val="4EF31A3A"/>
    <w:rsid w:val="4EF32C86"/>
    <w:rsid w:val="4EF75F85"/>
    <w:rsid w:val="4EF974AD"/>
    <w:rsid w:val="4EFA17BF"/>
    <w:rsid w:val="4EFD032A"/>
    <w:rsid w:val="4EFF2A67"/>
    <w:rsid w:val="4EFF345D"/>
    <w:rsid w:val="4F010301"/>
    <w:rsid w:val="4F0248D0"/>
    <w:rsid w:val="4F034813"/>
    <w:rsid w:val="4F070416"/>
    <w:rsid w:val="4F091611"/>
    <w:rsid w:val="4F092D9F"/>
    <w:rsid w:val="4F0D2DE6"/>
    <w:rsid w:val="4F0E6A9D"/>
    <w:rsid w:val="4F0E7DF2"/>
    <w:rsid w:val="4F0F0462"/>
    <w:rsid w:val="4F1111EA"/>
    <w:rsid w:val="4F1221F6"/>
    <w:rsid w:val="4F13323B"/>
    <w:rsid w:val="4F163C7A"/>
    <w:rsid w:val="4F164016"/>
    <w:rsid w:val="4F1C6103"/>
    <w:rsid w:val="4F1D05D6"/>
    <w:rsid w:val="4F1E395A"/>
    <w:rsid w:val="4F1F60AD"/>
    <w:rsid w:val="4F1F7B85"/>
    <w:rsid w:val="4F2317B7"/>
    <w:rsid w:val="4F243CFF"/>
    <w:rsid w:val="4F2557AF"/>
    <w:rsid w:val="4F2610D8"/>
    <w:rsid w:val="4F285588"/>
    <w:rsid w:val="4F2A3CA0"/>
    <w:rsid w:val="4F362DA5"/>
    <w:rsid w:val="4F363DB3"/>
    <w:rsid w:val="4F3812D7"/>
    <w:rsid w:val="4F397B2C"/>
    <w:rsid w:val="4F3C5332"/>
    <w:rsid w:val="4F3E0373"/>
    <w:rsid w:val="4F3E598E"/>
    <w:rsid w:val="4F3F2FEF"/>
    <w:rsid w:val="4F406CA4"/>
    <w:rsid w:val="4F4213C3"/>
    <w:rsid w:val="4F424183"/>
    <w:rsid w:val="4F430BB9"/>
    <w:rsid w:val="4F455BE8"/>
    <w:rsid w:val="4F455DFA"/>
    <w:rsid w:val="4F4656A4"/>
    <w:rsid w:val="4F486F33"/>
    <w:rsid w:val="4F491B67"/>
    <w:rsid w:val="4F4A5E44"/>
    <w:rsid w:val="4F4B0B65"/>
    <w:rsid w:val="4F4C5E3F"/>
    <w:rsid w:val="4F535137"/>
    <w:rsid w:val="4F537FCE"/>
    <w:rsid w:val="4F5B323A"/>
    <w:rsid w:val="4F5B5C52"/>
    <w:rsid w:val="4F5D1279"/>
    <w:rsid w:val="4F5E7FF0"/>
    <w:rsid w:val="4F601A39"/>
    <w:rsid w:val="4F630E4E"/>
    <w:rsid w:val="4F632830"/>
    <w:rsid w:val="4F637F5F"/>
    <w:rsid w:val="4F677388"/>
    <w:rsid w:val="4F6828F3"/>
    <w:rsid w:val="4F6C502E"/>
    <w:rsid w:val="4F711713"/>
    <w:rsid w:val="4F730BD8"/>
    <w:rsid w:val="4F73680F"/>
    <w:rsid w:val="4F7411C1"/>
    <w:rsid w:val="4F7845D2"/>
    <w:rsid w:val="4F7A54F8"/>
    <w:rsid w:val="4F7C7D5E"/>
    <w:rsid w:val="4F7D6C40"/>
    <w:rsid w:val="4F8458B0"/>
    <w:rsid w:val="4F854FB0"/>
    <w:rsid w:val="4F880CA8"/>
    <w:rsid w:val="4F893DCC"/>
    <w:rsid w:val="4F8959DB"/>
    <w:rsid w:val="4F8F0B70"/>
    <w:rsid w:val="4F931380"/>
    <w:rsid w:val="4F932EB1"/>
    <w:rsid w:val="4F94541C"/>
    <w:rsid w:val="4F972E51"/>
    <w:rsid w:val="4F9A3C59"/>
    <w:rsid w:val="4F9C2BFB"/>
    <w:rsid w:val="4F9F1C4F"/>
    <w:rsid w:val="4FA17B84"/>
    <w:rsid w:val="4FA569A6"/>
    <w:rsid w:val="4FA67F7F"/>
    <w:rsid w:val="4FA7539B"/>
    <w:rsid w:val="4FAB43AC"/>
    <w:rsid w:val="4FAD08C3"/>
    <w:rsid w:val="4FB07BA5"/>
    <w:rsid w:val="4FB21310"/>
    <w:rsid w:val="4FB32CE9"/>
    <w:rsid w:val="4FB44E8A"/>
    <w:rsid w:val="4FB663B1"/>
    <w:rsid w:val="4FB75C7E"/>
    <w:rsid w:val="4FC4282F"/>
    <w:rsid w:val="4FC72B9A"/>
    <w:rsid w:val="4FC73F78"/>
    <w:rsid w:val="4FCB2510"/>
    <w:rsid w:val="4FD14BB6"/>
    <w:rsid w:val="4FD2264D"/>
    <w:rsid w:val="4FD37807"/>
    <w:rsid w:val="4FD81FF7"/>
    <w:rsid w:val="4FD82598"/>
    <w:rsid w:val="4FDC5A76"/>
    <w:rsid w:val="4FDD5238"/>
    <w:rsid w:val="4FDF2804"/>
    <w:rsid w:val="4FE54BDE"/>
    <w:rsid w:val="4FE67389"/>
    <w:rsid w:val="4FE94558"/>
    <w:rsid w:val="4FEC464E"/>
    <w:rsid w:val="4FEE60E2"/>
    <w:rsid w:val="4FF04623"/>
    <w:rsid w:val="4FF40557"/>
    <w:rsid w:val="4FF42576"/>
    <w:rsid w:val="4FF918CE"/>
    <w:rsid w:val="4FF97400"/>
    <w:rsid w:val="4FFA5830"/>
    <w:rsid w:val="500368B7"/>
    <w:rsid w:val="50042249"/>
    <w:rsid w:val="500455E4"/>
    <w:rsid w:val="50056BBC"/>
    <w:rsid w:val="50091BC5"/>
    <w:rsid w:val="500B6C42"/>
    <w:rsid w:val="500C632F"/>
    <w:rsid w:val="501307F9"/>
    <w:rsid w:val="501352D8"/>
    <w:rsid w:val="5017315E"/>
    <w:rsid w:val="50186067"/>
    <w:rsid w:val="501E1790"/>
    <w:rsid w:val="5023524C"/>
    <w:rsid w:val="502A360C"/>
    <w:rsid w:val="502D591F"/>
    <w:rsid w:val="50325EB6"/>
    <w:rsid w:val="50334BEC"/>
    <w:rsid w:val="50381461"/>
    <w:rsid w:val="503B4957"/>
    <w:rsid w:val="503C292D"/>
    <w:rsid w:val="503D2481"/>
    <w:rsid w:val="503D3BCF"/>
    <w:rsid w:val="50490D69"/>
    <w:rsid w:val="50493A6C"/>
    <w:rsid w:val="5049772D"/>
    <w:rsid w:val="50510E96"/>
    <w:rsid w:val="505363AB"/>
    <w:rsid w:val="50582C35"/>
    <w:rsid w:val="50583219"/>
    <w:rsid w:val="50587646"/>
    <w:rsid w:val="505A74E8"/>
    <w:rsid w:val="505B5691"/>
    <w:rsid w:val="505C0980"/>
    <w:rsid w:val="50632761"/>
    <w:rsid w:val="50642BAA"/>
    <w:rsid w:val="50695261"/>
    <w:rsid w:val="50697B0E"/>
    <w:rsid w:val="506A272E"/>
    <w:rsid w:val="506C3987"/>
    <w:rsid w:val="506F3BE3"/>
    <w:rsid w:val="507113D5"/>
    <w:rsid w:val="5077268D"/>
    <w:rsid w:val="5079129B"/>
    <w:rsid w:val="507928F2"/>
    <w:rsid w:val="507A0BC3"/>
    <w:rsid w:val="507D1FF5"/>
    <w:rsid w:val="507F6C5C"/>
    <w:rsid w:val="50807915"/>
    <w:rsid w:val="50814403"/>
    <w:rsid w:val="50891B35"/>
    <w:rsid w:val="508968A4"/>
    <w:rsid w:val="508B6C10"/>
    <w:rsid w:val="50905932"/>
    <w:rsid w:val="50931000"/>
    <w:rsid w:val="50957F1A"/>
    <w:rsid w:val="50976790"/>
    <w:rsid w:val="509D3883"/>
    <w:rsid w:val="509E28CA"/>
    <w:rsid w:val="509E4B2D"/>
    <w:rsid w:val="50A804AD"/>
    <w:rsid w:val="50AB21AD"/>
    <w:rsid w:val="50AC4EC2"/>
    <w:rsid w:val="50AE64DF"/>
    <w:rsid w:val="50B1013B"/>
    <w:rsid w:val="50B377BA"/>
    <w:rsid w:val="50B517AA"/>
    <w:rsid w:val="50B628DC"/>
    <w:rsid w:val="50B72EE8"/>
    <w:rsid w:val="50B75EF6"/>
    <w:rsid w:val="50BC7126"/>
    <w:rsid w:val="50BD7D93"/>
    <w:rsid w:val="50C04579"/>
    <w:rsid w:val="50C05F9C"/>
    <w:rsid w:val="50C06062"/>
    <w:rsid w:val="50C23AEB"/>
    <w:rsid w:val="50C31B91"/>
    <w:rsid w:val="50C36963"/>
    <w:rsid w:val="50C55AE8"/>
    <w:rsid w:val="50C57CC9"/>
    <w:rsid w:val="50C71AF4"/>
    <w:rsid w:val="50CC1DAE"/>
    <w:rsid w:val="50CC6889"/>
    <w:rsid w:val="50CC7BCC"/>
    <w:rsid w:val="50CD364A"/>
    <w:rsid w:val="50CD5BDF"/>
    <w:rsid w:val="50CE39BD"/>
    <w:rsid w:val="50CF28BF"/>
    <w:rsid w:val="50D070A2"/>
    <w:rsid w:val="50D323CF"/>
    <w:rsid w:val="50D340C1"/>
    <w:rsid w:val="50D37B9B"/>
    <w:rsid w:val="50D6230E"/>
    <w:rsid w:val="50D703E9"/>
    <w:rsid w:val="50D763DF"/>
    <w:rsid w:val="50DC252D"/>
    <w:rsid w:val="50DC707A"/>
    <w:rsid w:val="50E16078"/>
    <w:rsid w:val="50E30769"/>
    <w:rsid w:val="50E74527"/>
    <w:rsid w:val="50E749FC"/>
    <w:rsid w:val="50E84E9A"/>
    <w:rsid w:val="50EA5565"/>
    <w:rsid w:val="50EC36E8"/>
    <w:rsid w:val="50EF45CA"/>
    <w:rsid w:val="50F2660E"/>
    <w:rsid w:val="50FA20AA"/>
    <w:rsid w:val="50FB2FE9"/>
    <w:rsid w:val="50FB4099"/>
    <w:rsid w:val="50FC594E"/>
    <w:rsid w:val="50FD0F6B"/>
    <w:rsid w:val="51002FCA"/>
    <w:rsid w:val="510150EC"/>
    <w:rsid w:val="51023059"/>
    <w:rsid w:val="510231E1"/>
    <w:rsid w:val="51054447"/>
    <w:rsid w:val="51057111"/>
    <w:rsid w:val="51064ED7"/>
    <w:rsid w:val="51077DF1"/>
    <w:rsid w:val="5109673F"/>
    <w:rsid w:val="510E373D"/>
    <w:rsid w:val="510F4AC5"/>
    <w:rsid w:val="51144751"/>
    <w:rsid w:val="5119117F"/>
    <w:rsid w:val="51195A2F"/>
    <w:rsid w:val="511B4BD2"/>
    <w:rsid w:val="511F0AFC"/>
    <w:rsid w:val="511F2477"/>
    <w:rsid w:val="51214249"/>
    <w:rsid w:val="512208C9"/>
    <w:rsid w:val="51224C22"/>
    <w:rsid w:val="512B2DE6"/>
    <w:rsid w:val="512F10C8"/>
    <w:rsid w:val="51311882"/>
    <w:rsid w:val="51320C2F"/>
    <w:rsid w:val="51331260"/>
    <w:rsid w:val="51355992"/>
    <w:rsid w:val="513E5F1C"/>
    <w:rsid w:val="513F769E"/>
    <w:rsid w:val="514225F4"/>
    <w:rsid w:val="51453019"/>
    <w:rsid w:val="51462A8B"/>
    <w:rsid w:val="51474180"/>
    <w:rsid w:val="51487D3B"/>
    <w:rsid w:val="514B494D"/>
    <w:rsid w:val="514C48F5"/>
    <w:rsid w:val="514E1DC2"/>
    <w:rsid w:val="51506BCF"/>
    <w:rsid w:val="5151345E"/>
    <w:rsid w:val="515517AB"/>
    <w:rsid w:val="515A5BA2"/>
    <w:rsid w:val="515C0C3E"/>
    <w:rsid w:val="515D0498"/>
    <w:rsid w:val="515E0B0E"/>
    <w:rsid w:val="51612EA0"/>
    <w:rsid w:val="51646DF7"/>
    <w:rsid w:val="51660C7D"/>
    <w:rsid w:val="51675EEE"/>
    <w:rsid w:val="516B4BF0"/>
    <w:rsid w:val="516D6659"/>
    <w:rsid w:val="516E4918"/>
    <w:rsid w:val="516F2F10"/>
    <w:rsid w:val="516F53EB"/>
    <w:rsid w:val="51706158"/>
    <w:rsid w:val="51724B32"/>
    <w:rsid w:val="51726F3F"/>
    <w:rsid w:val="51752DEC"/>
    <w:rsid w:val="51761731"/>
    <w:rsid w:val="51784930"/>
    <w:rsid w:val="517A606F"/>
    <w:rsid w:val="51844709"/>
    <w:rsid w:val="51845BB6"/>
    <w:rsid w:val="51877BDF"/>
    <w:rsid w:val="518C021E"/>
    <w:rsid w:val="518E7566"/>
    <w:rsid w:val="5192620E"/>
    <w:rsid w:val="519328C3"/>
    <w:rsid w:val="51947997"/>
    <w:rsid w:val="5195299B"/>
    <w:rsid w:val="5196257F"/>
    <w:rsid w:val="519768B3"/>
    <w:rsid w:val="5198331B"/>
    <w:rsid w:val="519A2BE6"/>
    <w:rsid w:val="519E5E29"/>
    <w:rsid w:val="519F3F39"/>
    <w:rsid w:val="51A06209"/>
    <w:rsid w:val="51A81D79"/>
    <w:rsid w:val="51AA1CA0"/>
    <w:rsid w:val="51AC3C76"/>
    <w:rsid w:val="51B14373"/>
    <w:rsid w:val="51B17219"/>
    <w:rsid w:val="51B26D31"/>
    <w:rsid w:val="51B3239A"/>
    <w:rsid w:val="51B61458"/>
    <w:rsid w:val="51B96823"/>
    <w:rsid w:val="51BE5E89"/>
    <w:rsid w:val="51C25CD2"/>
    <w:rsid w:val="51C35913"/>
    <w:rsid w:val="51C37254"/>
    <w:rsid w:val="51C72CF6"/>
    <w:rsid w:val="51C808E2"/>
    <w:rsid w:val="51CC4C63"/>
    <w:rsid w:val="51CE2DAD"/>
    <w:rsid w:val="51CF0BC3"/>
    <w:rsid w:val="51CF0D20"/>
    <w:rsid w:val="51D450C0"/>
    <w:rsid w:val="51D84DD4"/>
    <w:rsid w:val="51D9334D"/>
    <w:rsid w:val="51DA50BF"/>
    <w:rsid w:val="51DD6021"/>
    <w:rsid w:val="51E00370"/>
    <w:rsid w:val="51E12483"/>
    <w:rsid w:val="51E155CB"/>
    <w:rsid w:val="51E70E1D"/>
    <w:rsid w:val="51E71626"/>
    <w:rsid w:val="51E8250F"/>
    <w:rsid w:val="51EA6B22"/>
    <w:rsid w:val="51EB66B3"/>
    <w:rsid w:val="51EC07D1"/>
    <w:rsid w:val="51ED61F8"/>
    <w:rsid w:val="51F01001"/>
    <w:rsid w:val="51F01CD4"/>
    <w:rsid w:val="51F02D07"/>
    <w:rsid w:val="51F215E8"/>
    <w:rsid w:val="51F70436"/>
    <w:rsid w:val="51F75CC6"/>
    <w:rsid w:val="51F947E0"/>
    <w:rsid w:val="51F96C36"/>
    <w:rsid w:val="51FB1DFF"/>
    <w:rsid w:val="51FC051F"/>
    <w:rsid w:val="51FC16F1"/>
    <w:rsid w:val="52027225"/>
    <w:rsid w:val="52047A0B"/>
    <w:rsid w:val="52075760"/>
    <w:rsid w:val="520C76DD"/>
    <w:rsid w:val="520E4388"/>
    <w:rsid w:val="520E64D8"/>
    <w:rsid w:val="52103674"/>
    <w:rsid w:val="52146013"/>
    <w:rsid w:val="5215079D"/>
    <w:rsid w:val="52170D2B"/>
    <w:rsid w:val="5217127A"/>
    <w:rsid w:val="5217705E"/>
    <w:rsid w:val="52196841"/>
    <w:rsid w:val="521C5575"/>
    <w:rsid w:val="52261DE0"/>
    <w:rsid w:val="52281E78"/>
    <w:rsid w:val="52282BDF"/>
    <w:rsid w:val="52294CB9"/>
    <w:rsid w:val="522B5480"/>
    <w:rsid w:val="522D24B1"/>
    <w:rsid w:val="522F3B14"/>
    <w:rsid w:val="52341B64"/>
    <w:rsid w:val="52363279"/>
    <w:rsid w:val="52381499"/>
    <w:rsid w:val="52393030"/>
    <w:rsid w:val="523B7BE4"/>
    <w:rsid w:val="523E240E"/>
    <w:rsid w:val="52431843"/>
    <w:rsid w:val="52453FE6"/>
    <w:rsid w:val="52455674"/>
    <w:rsid w:val="524768D0"/>
    <w:rsid w:val="52486E3F"/>
    <w:rsid w:val="524A693A"/>
    <w:rsid w:val="524B5933"/>
    <w:rsid w:val="524B6560"/>
    <w:rsid w:val="524D26E0"/>
    <w:rsid w:val="52505267"/>
    <w:rsid w:val="525105E6"/>
    <w:rsid w:val="52537F0E"/>
    <w:rsid w:val="52546795"/>
    <w:rsid w:val="525763AB"/>
    <w:rsid w:val="525928A4"/>
    <w:rsid w:val="525C341E"/>
    <w:rsid w:val="526027F0"/>
    <w:rsid w:val="52654903"/>
    <w:rsid w:val="526744D7"/>
    <w:rsid w:val="52684F40"/>
    <w:rsid w:val="526931CC"/>
    <w:rsid w:val="526A6F08"/>
    <w:rsid w:val="526B77DD"/>
    <w:rsid w:val="526C2F2F"/>
    <w:rsid w:val="527470A8"/>
    <w:rsid w:val="527E5A86"/>
    <w:rsid w:val="528111FD"/>
    <w:rsid w:val="52827A2F"/>
    <w:rsid w:val="52866633"/>
    <w:rsid w:val="528A70EA"/>
    <w:rsid w:val="528B59FF"/>
    <w:rsid w:val="528F7C39"/>
    <w:rsid w:val="529011D5"/>
    <w:rsid w:val="5291471E"/>
    <w:rsid w:val="52914A06"/>
    <w:rsid w:val="529174AF"/>
    <w:rsid w:val="52926EBB"/>
    <w:rsid w:val="5294443C"/>
    <w:rsid w:val="52967E21"/>
    <w:rsid w:val="52970241"/>
    <w:rsid w:val="52985C8D"/>
    <w:rsid w:val="5299370E"/>
    <w:rsid w:val="529A5160"/>
    <w:rsid w:val="529C4F07"/>
    <w:rsid w:val="529F770C"/>
    <w:rsid w:val="52A11DBC"/>
    <w:rsid w:val="52AC4962"/>
    <w:rsid w:val="52AD6ED3"/>
    <w:rsid w:val="52AE61F0"/>
    <w:rsid w:val="52AF4232"/>
    <w:rsid w:val="52B022F5"/>
    <w:rsid w:val="52B23FE9"/>
    <w:rsid w:val="52B25BAC"/>
    <w:rsid w:val="52B47945"/>
    <w:rsid w:val="52B920C0"/>
    <w:rsid w:val="52BD516F"/>
    <w:rsid w:val="52BF7AB4"/>
    <w:rsid w:val="52C3511A"/>
    <w:rsid w:val="52CF6A64"/>
    <w:rsid w:val="52D13AD9"/>
    <w:rsid w:val="52D45ED4"/>
    <w:rsid w:val="52D55AD5"/>
    <w:rsid w:val="52D603B0"/>
    <w:rsid w:val="52D8449C"/>
    <w:rsid w:val="52DA15DD"/>
    <w:rsid w:val="52DA7DA7"/>
    <w:rsid w:val="52DA7E14"/>
    <w:rsid w:val="52DB029C"/>
    <w:rsid w:val="52E13BB4"/>
    <w:rsid w:val="52EE034E"/>
    <w:rsid w:val="52EF3FCD"/>
    <w:rsid w:val="52F06502"/>
    <w:rsid w:val="52F47242"/>
    <w:rsid w:val="52F4797E"/>
    <w:rsid w:val="52F51627"/>
    <w:rsid w:val="52F72671"/>
    <w:rsid w:val="52F7515D"/>
    <w:rsid w:val="52F91DD4"/>
    <w:rsid w:val="52FA0A16"/>
    <w:rsid w:val="52FB35AC"/>
    <w:rsid w:val="52FC4113"/>
    <w:rsid w:val="52FE2F9B"/>
    <w:rsid w:val="52FE5EAF"/>
    <w:rsid w:val="52FF564A"/>
    <w:rsid w:val="5302015C"/>
    <w:rsid w:val="53027370"/>
    <w:rsid w:val="530503A5"/>
    <w:rsid w:val="53051960"/>
    <w:rsid w:val="53057C8F"/>
    <w:rsid w:val="530C01FA"/>
    <w:rsid w:val="530C1394"/>
    <w:rsid w:val="53117264"/>
    <w:rsid w:val="5313459E"/>
    <w:rsid w:val="53180E6F"/>
    <w:rsid w:val="53185A2F"/>
    <w:rsid w:val="53192FD9"/>
    <w:rsid w:val="531A21B9"/>
    <w:rsid w:val="53211457"/>
    <w:rsid w:val="532465BD"/>
    <w:rsid w:val="532608EC"/>
    <w:rsid w:val="53264123"/>
    <w:rsid w:val="5329338E"/>
    <w:rsid w:val="53294514"/>
    <w:rsid w:val="532B2DE9"/>
    <w:rsid w:val="532D103C"/>
    <w:rsid w:val="532D7F92"/>
    <w:rsid w:val="532F4629"/>
    <w:rsid w:val="533131F7"/>
    <w:rsid w:val="53315C5D"/>
    <w:rsid w:val="53334D83"/>
    <w:rsid w:val="5334039E"/>
    <w:rsid w:val="533504CE"/>
    <w:rsid w:val="533618CE"/>
    <w:rsid w:val="53376F90"/>
    <w:rsid w:val="53386A5A"/>
    <w:rsid w:val="53424D6D"/>
    <w:rsid w:val="53434209"/>
    <w:rsid w:val="534636EE"/>
    <w:rsid w:val="53465290"/>
    <w:rsid w:val="534729BD"/>
    <w:rsid w:val="53485CE1"/>
    <w:rsid w:val="53497A50"/>
    <w:rsid w:val="534A7222"/>
    <w:rsid w:val="534C54F8"/>
    <w:rsid w:val="534D405B"/>
    <w:rsid w:val="534F3DF8"/>
    <w:rsid w:val="53523C55"/>
    <w:rsid w:val="53530534"/>
    <w:rsid w:val="53580649"/>
    <w:rsid w:val="53593AA8"/>
    <w:rsid w:val="5359518B"/>
    <w:rsid w:val="535B4DEB"/>
    <w:rsid w:val="535B5845"/>
    <w:rsid w:val="535C5C19"/>
    <w:rsid w:val="53613C71"/>
    <w:rsid w:val="53620A1F"/>
    <w:rsid w:val="536257B4"/>
    <w:rsid w:val="536308BA"/>
    <w:rsid w:val="53677525"/>
    <w:rsid w:val="536A53F7"/>
    <w:rsid w:val="536E0A3B"/>
    <w:rsid w:val="53706911"/>
    <w:rsid w:val="5373105D"/>
    <w:rsid w:val="5374318A"/>
    <w:rsid w:val="537434B3"/>
    <w:rsid w:val="53760C56"/>
    <w:rsid w:val="53793A60"/>
    <w:rsid w:val="537A4070"/>
    <w:rsid w:val="537B5A61"/>
    <w:rsid w:val="538033A3"/>
    <w:rsid w:val="53804B39"/>
    <w:rsid w:val="53820D45"/>
    <w:rsid w:val="5383210D"/>
    <w:rsid w:val="53892E82"/>
    <w:rsid w:val="538B58ED"/>
    <w:rsid w:val="538D7697"/>
    <w:rsid w:val="538E028D"/>
    <w:rsid w:val="53913D6B"/>
    <w:rsid w:val="539973E2"/>
    <w:rsid w:val="539A209C"/>
    <w:rsid w:val="539E40C1"/>
    <w:rsid w:val="53A1547D"/>
    <w:rsid w:val="53A2534F"/>
    <w:rsid w:val="53A30031"/>
    <w:rsid w:val="53A52D29"/>
    <w:rsid w:val="53A63D7A"/>
    <w:rsid w:val="53A67445"/>
    <w:rsid w:val="53A73613"/>
    <w:rsid w:val="53B00F1B"/>
    <w:rsid w:val="53B02B42"/>
    <w:rsid w:val="53B31FB0"/>
    <w:rsid w:val="53B347E1"/>
    <w:rsid w:val="53B87FB9"/>
    <w:rsid w:val="53BA7695"/>
    <w:rsid w:val="53BB1527"/>
    <w:rsid w:val="53BB6618"/>
    <w:rsid w:val="53BB6F13"/>
    <w:rsid w:val="53BE2B76"/>
    <w:rsid w:val="53BE5032"/>
    <w:rsid w:val="53C5258B"/>
    <w:rsid w:val="53CB154E"/>
    <w:rsid w:val="53CC5362"/>
    <w:rsid w:val="53D17F90"/>
    <w:rsid w:val="53D429B7"/>
    <w:rsid w:val="53D83552"/>
    <w:rsid w:val="53D87FEA"/>
    <w:rsid w:val="53D909AC"/>
    <w:rsid w:val="53DA2CE1"/>
    <w:rsid w:val="53DC4212"/>
    <w:rsid w:val="53E01E8D"/>
    <w:rsid w:val="53E06993"/>
    <w:rsid w:val="53E64258"/>
    <w:rsid w:val="53E672E1"/>
    <w:rsid w:val="53E90E93"/>
    <w:rsid w:val="53E97BB4"/>
    <w:rsid w:val="53EA6411"/>
    <w:rsid w:val="53EB4505"/>
    <w:rsid w:val="53EC2892"/>
    <w:rsid w:val="53EC3B62"/>
    <w:rsid w:val="53F04CFE"/>
    <w:rsid w:val="53F151DD"/>
    <w:rsid w:val="53F201C0"/>
    <w:rsid w:val="53F27A8B"/>
    <w:rsid w:val="53F35989"/>
    <w:rsid w:val="53F51AE1"/>
    <w:rsid w:val="53F65B44"/>
    <w:rsid w:val="53F72EC2"/>
    <w:rsid w:val="53FE3AFE"/>
    <w:rsid w:val="54052515"/>
    <w:rsid w:val="54056C0D"/>
    <w:rsid w:val="54063622"/>
    <w:rsid w:val="54073C46"/>
    <w:rsid w:val="540A64D0"/>
    <w:rsid w:val="540A7F28"/>
    <w:rsid w:val="540B7C0D"/>
    <w:rsid w:val="540C3FA6"/>
    <w:rsid w:val="540C7775"/>
    <w:rsid w:val="540E18AF"/>
    <w:rsid w:val="540E752B"/>
    <w:rsid w:val="540F24E8"/>
    <w:rsid w:val="540F271D"/>
    <w:rsid w:val="54130AD1"/>
    <w:rsid w:val="54137E76"/>
    <w:rsid w:val="54153291"/>
    <w:rsid w:val="54176FC8"/>
    <w:rsid w:val="54183477"/>
    <w:rsid w:val="5419035D"/>
    <w:rsid w:val="54190878"/>
    <w:rsid w:val="541917E9"/>
    <w:rsid w:val="541B3133"/>
    <w:rsid w:val="541F454F"/>
    <w:rsid w:val="54237C08"/>
    <w:rsid w:val="54265E93"/>
    <w:rsid w:val="5427110D"/>
    <w:rsid w:val="54285828"/>
    <w:rsid w:val="542A3D7B"/>
    <w:rsid w:val="542B754E"/>
    <w:rsid w:val="542C2F6F"/>
    <w:rsid w:val="542C4B05"/>
    <w:rsid w:val="542D2F16"/>
    <w:rsid w:val="542E2786"/>
    <w:rsid w:val="543172FB"/>
    <w:rsid w:val="54365DE4"/>
    <w:rsid w:val="54376C86"/>
    <w:rsid w:val="54384874"/>
    <w:rsid w:val="543B0F54"/>
    <w:rsid w:val="543C1DCB"/>
    <w:rsid w:val="54432007"/>
    <w:rsid w:val="54472E99"/>
    <w:rsid w:val="544832FD"/>
    <w:rsid w:val="544A0455"/>
    <w:rsid w:val="544A0D91"/>
    <w:rsid w:val="544A185D"/>
    <w:rsid w:val="544A7CAD"/>
    <w:rsid w:val="544C7B2B"/>
    <w:rsid w:val="544E679B"/>
    <w:rsid w:val="54522E8F"/>
    <w:rsid w:val="54551A62"/>
    <w:rsid w:val="54576772"/>
    <w:rsid w:val="5458094E"/>
    <w:rsid w:val="54581402"/>
    <w:rsid w:val="545A557D"/>
    <w:rsid w:val="545C52E2"/>
    <w:rsid w:val="546416BE"/>
    <w:rsid w:val="546467FE"/>
    <w:rsid w:val="54647957"/>
    <w:rsid w:val="546B7121"/>
    <w:rsid w:val="546C69FE"/>
    <w:rsid w:val="546D21D5"/>
    <w:rsid w:val="54711EFD"/>
    <w:rsid w:val="54713C2D"/>
    <w:rsid w:val="547179B0"/>
    <w:rsid w:val="54726F31"/>
    <w:rsid w:val="54757778"/>
    <w:rsid w:val="547579A8"/>
    <w:rsid w:val="54790238"/>
    <w:rsid w:val="547B4363"/>
    <w:rsid w:val="547C3DCF"/>
    <w:rsid w:val="547E6CA7"/>
    <w:rsid w:val="5484391B"/>
    <w:rsid w:val="54862AF3"/>
    <w:rsid w:val="548725B4"/>
    <w:rsid w:val="54885557"/>
    <w:rsid w:val="548B48C7"/>
    <w:rsid w:val="548B53D8"/>
    <w:rsid w:val="548C6017"/>
    <w:rsid w:val="548D31C2"/>
    <w:rsid w:val="548E23BB"/>
    <w:rsid w:val="54932582"/>
    <w:rsid w:val="54933C3C"/>
    <w:rsid w:val="54935FE9"/>
    <w:rsid w:val="54977F12"/>
    <w:rsid w:val="549A5C0B"/>
    <w:rsid w:val="549F77A3"/>
    <w:rsid w:val="54A71F13"/>
    <w:rsid w:val="54A95439"/>
    <w:rsid w:val="54A97623"/>
    <w:rsid w:val="54AE2F17"/>
    <w:rsid w:val="54B225B6"/>
    <w:rsid w:val="54B4618E"/>
    <w:rsid w:val="54B51B86"/>
    <w:rsid w:val="54B668C4"/>
    <w:rsid w:val="54B66FE0"/>
    <w:rsid w:val="54B95C36"/>
    <w:rsid w:val="54BB711B"/>
    <w:rsid w:val="54BB73B1"/>
    <w:rsid w:val="54BB779E"/>
    <w:rsid w:val="54BF3F82"/>
    <w:rsid w:val="54C06EC5"/>
    <w:rsid w:val="54C36101"/>
    <w:rsid w:val="54C66A9D"/>
    <w:rsid w:val="54C76513"/>
    <w:rsid w:val="54C856F7"/>
    <w:rsid w:val="54CB20F1"/>
    <w:rsid w:val="54CE7BB2"/>
    <w:rsid w:val="54CF5BE9"/>
    <w:rsid w:val="54D1721F"/>
    <w:rsid w:val="54D17312"/>
    <w:rsid w:val="54D5678E"/>
    <w:rsid w:val="54D7283D"/>
    <w:rsid w:val="54D761CE"/>
    <w:rsid w:val="54D879EE"/>
    <w:rsid w:val="54DA7BB6"/>
    <w:rsid w:val="54DB4100"/>
    <w:rsid w:val="54ED6ABF"/>
    <w:rsid w:val="54EE1D16"/>
    <w:rsid w:val="54F06319"/>
    <w:rsid w:val="54F0750F"/>
    <w:rsid w:val="54F310F6"/>
    <w:rsid w:val="54F45BE2"/>
    <w:rsid w:val="54F7388F"/>
    <w:rsid w:val="54F73F7A"/>
    <w:rsid w:val="54F84F2B"/>
    <w:rsid w:val="54FA07A1"/>
    <w:rsid w:val="54FB14EB"/>
    <w:rsid w:val="54FE5600"/>
    <w:rsid w:val="550124EC"/>
    <w:rsid w:val="55021D41"/>
    <w:rsid w:val="550D4DA7"/>
    <w:rsid w:val="550D5885"/>
    <w:rsid w:val="55100BFF"/>
    <w:rsid w:val="55124F9D"/>
    <w:rsid w:val="551406F3"/>
    <w:rsid w:val="5514405E"/>
    <w:rsid w:val="55170631"/>
    <w:rsid w:val="551A5879"/>
    <w:rsid w:val="551C0DD4"/>
    <w:rsid w:val="551E65D9"/>
    <w:rsid w:val="551E6F74"/>
    <w:rsid w:val="551F0DB4"/>
    <w:rsid w:val="551F69AD"/>
    <w:rsid w:val="55202F98"/>
    <w:rsid w:val="55230C24"/>
    <w:rsid w:val="552C51E8"/>
    <w:rsid w:val="552E7828"/>
    <w:rsid w:val="55321E20"/>
    <w:rsid w:val="553264FF"/>
    <w:rsid w:val="5534742E"/>
    <w:rsid w:val="55354D40"/>
    <w:rsid w:val="5538599D"/>
    <w:rsid w:val="553B5E33"/>
    <w:rsid w:val="553D3190"/>
    <w:rsid w:val="553F5F4F"/>
    <w:rsid w:val="5540791F"/>
    <w:rsid w:val="55477CEF"/>
    <w:rsid w:val="554802F9"/>
    <w:rsid w:val="55481F0B"/>
    <w:rsid w:val="554B63F8"/>
    <w:rsid w:val="554E109C"/>
    <w:rsid w:val="555428EB"/>
    <w:rsid w:val="555769A7"/>
    <w:rsid w:val="555825A7"/>
    <w:rsid w:val="55586A4C"/>
    <w:rsid w:val="555922A3"/>
    <w:rsid w:val="555A5447"/>
    <w:rsid w:val="555A64D6"/>
    <w:rsid w:val="555D2C30"/>
    <w:rsid w:val="555E1AB1"/>
    <w:rsid w:val="55604E3F"/>
    <w:rsid w:val="5560779B"/>
    <w:rsid w:val="55616088"/>
    <w:rsid w:val="55664C92"/>
    <w:rsid w:val="55676D0A"/>
    <w:rsid w:val="55740F14"/>
    <w:rsid w:val="557520B0"/>
    <w:rsid w:val="55756BFC"/>
    <w:rsid w:val="55777EE8"/>
    <w:rsid w:val="557A7831"/>
    <w:rsid w:val="557B0341"/>
    <w:rsid w:val="557D127C"/>
    <w:rsid w:val="557E6B6A"/>
    <w:rsid w:val="55801080"/>
    <w:rsid w:val="5580306F"/>
    <w:rsid w:val="55815C87"/>
    <w:rsid w:val="55816A9D"/>
    <w:rsid w:val="55833C6D"/>
    <w:rsid w:val="55855C06"/>
    <w:rsid w:val="55864BAC"/>
    <w:rsid w:val="55870E41"/>
    <w:rsid w:val="5588494A"/>
    <w:rsid w:val="55901BE7"/>
    <w:rsid w:val="55931951"/>
    <w:rsid w:val="559548F6"/>
    <w:rsid w:val="5596453E"/>
    <w:rsid w:val="559656E3"/>
    <w:rsid w:val="55974049"/>
    <w:rsid w:val="55975E24"/>
    <w:rsid w:val="559834F1"/>
    <w:rsid w:val="559C02A8"/>
    <w:rsid w:val="559C52A5"/>
    <w:rsid w:val="559D518D"/>
    <w:rsid w:val="55A000CC"/>
    <w:rsid w:val="55A001DA"/>
    <w:rsid w:val="55A23FA7"/>
    <w:rsid w:val="55A35B13"/>
    <w:rsid w:val="55A41E5C"/>
    <w:rsid w:val="55A50C7B"/>
    <w:rsid w:val="55A82CDF"/>
    <w:rsid w:val="55A8555F"/>
    <w:rsid w:val="55AA1FDF"/>
    <w:rsid w:val="55AB6E47"/>
    <w:rsid w:val="55AE1E93"/>
    <w:rsid w:val="55AE210F"/>
    <w:rsid w:val="55AF3E4F"/>
    <w:rsid w:val="55B0482B"/>
    <w:rsid w:val="55B1211B"/>
    <w:rsid w:val="55B178FB"/>
    <w:rsid w:val="55B37AF8"/>
    <w:rsid w:val="55B62E8B"/>
    <w:rsid w:val="55B90B3C"/>
    <w:rsid w:val="55BA48DB"/>
    <w:rsid w:val="55BE77DA"/>
    <w:rsid w:val="55BF69CA"/>
    <w:rsid w:val="55C270A8"/>
    <w:rsid w:val="55C44117"/>
    <w:rsid w:val="55C50863"/>
    <w:rsid w:val="55CA04E8"/>
    <w:rsid w:val="55CA4CD5"/>
    <w:rsid w:val="55CB16FE"/>
    <w:rsid w:val="55CD47D4"/>
    <w:rsid w:val="55D011C3"/>
    <w:rsid w:val="55D669E2"/>
    <w:rsid w:val="55D76E6D"/>
    <w:rsid w:val="55DA202B"/>
    <w:rsid w:val="55DC20F3"/>
    <w:rsid w:val="55DD7C60"/>
    <w:rsid w:val="55E01992"/>
    <w:rsid w:val="55E47A34"/>
    <w:rsid w:val="55E771D4"/>
    <w:rsid w:val="55EC404E"/>
    <w:rsid w:val="55EE6D26"/>
    <w:rsid w:val="55EF2992"/>
    <w:rsid w:val="55F026E1"/>
    <w:rsid w:val="55F04D5C"/>
    <w:rsid w:val="55F126B1"/>
    <w:rsid w:val="55F46EF6"/>
    <w:rsid w:val="55F52288"/>
    <w:rsid w:val="55F64327"/>
    <w:rsid w:val="55F65682"/>
    <w:rsid w:val="55F82507"/>
    <w:rsid w:val="55F86091"/>
    <w:rsid w:val="55FE5E43"/>
    <w:rsid w:val="55FF5DBC"/>
    <w:rsid w:val="56015758"/>
    <w:rsid w:val="560365F6"/>
    <w:rsid w:val="56094569"/>
    <w:rsid w:val="560A78A2"/>
    <w:rsid w:val="560C5239"/>
    <w:rsid w:val="560D4DDE"/>
    <w:rsid w:val="560E434A"/>
    <w:rsid w:val="560F3ADF"/>
    <w:rsid w:val="561121AF"/>
    <w:rsid w:val="56125617"/>
    <w:rsid w:val="56127603"/>
    <w:rsid w:val="56166E80"/>
    <w:rsid w:val="5619073C"/>
    <w:rsid w:val="561B4621"/>
    <w:rsid w:val="561E2AEB"/>
    <w:rsid w:val="561F4316"/>
    <w:rsid w:val="56207EDE"/>
    <w:rsid w:val="56211BB8"/>
    <w:rsid w:val="56234DD2"/>
    <w:rsid w:val="56237726"/>
    <w:rsid w:val="562E68FB"/>
    <w:rsid w:val="5632742F"/>
    <w:rsid w:val="5635532E"/>
    <w:rsid w:val="56385467"/>
    <w:rsid w:val="56397558"/>
    <w:rsid w:val="563A7F46"/>
    <w:rsid w:val="563B5E28"/>
    <w:rsid w:val="563C5A53"/>
    <w:rsid w:val="563C7ACD"/>
    <w:rsid w:val="564461B7"/>
    <w:rsid w:val="56457CBB"/>
    <w:rsid w:val="564B3685"/>
    <w:rsid w:val="56533D27"/>
    <w:rsid w:val="56542DA7"/>
    <w:rsid w:val="56550B8E"/>
    <w:rsid w:val="56585C9E"/>
    <w:rsid w:val="565A5E3F"/>
    <w:rsid w:val="565C1092"/>
    <w:rsid w:val="565C45A0"/>
    <w:rsid w:val="565D2C12"/>
    <w:rsid w:val="565D4307"/>
    <w:rsid w:val="565D7FDD"/>
    <w:rsid w:val="565F6F15"/>
    <w:rsid w:val="56626368"/>
    <w:rsid w:val="56640717"/>
    <w:rsid w:val="56656B30"/>
    <w:rsid w:val="566600EE"/>
    <w:rsid w:val="566A4CCB"/>
    <w:rsid w:val="566C7075"/>
    <w:rsid w:val="56703338"/>
    <w:rsid w:val="56704374"/>
    <w:rsid w:val="567813D2"/>
    <w:rsid w:val="567E3889"/>
    <w:rsid w:val="567E3A5E"/>
    <w:rsid w:val="567F0867"/>
    <w:rsid w:val="567F3930"/>
    <w:rsid w:val="56844EF9"/>
    <w:rsid w:val="568532FB"/>
    <w:rsid w:val="5686397D"/>
    <w:rsid w:val="56887747"/>
    <w:rsid w:val="56893D56"/>
    <w:rsid w:val="568A646C"/>
    <w:rsid w:val="568C00E7"/>
    <w:rsid w:val="568C229F"/>
    <w:rsid w:val="568D03BE"/>
    <w:rsid w:val="568F0DF9"/>
    <w:rsid w:val="56962E87"/>
    <w:rsid w:val="5698359F"/>
    <w:rsid w:val="569A4AFA"/>
    <w:rsid w:val="569C28D9"/>
    <w:rsid w:val="569E3383"/>
    <w:rsid w:val="56A31455"/>
    <w:rsid w:val="56A84440"/>
    <w:rsid w:val="56AE7240"/>
    <w:rsid w:val="56B23633"/>
    <w:rsid w:val="56B376D2"/>
    <w:rsid w:val="56B43A77"/>
    <w:rsid w:val="56BA5A10"/>
    <w:rsid w:val="56BB70AA"/>
    <w:rsid w:val="56BB7335"/>
    <w:rsid w:val="56BC17DD"/>
    <w:rsid w:val="56BD417D"/>
    <w:rsid w:val="56BE3B8A"/>
    <w:rsid w:val="56C07BEF"/>
    <w:rsid w:val="56C3221D"/>
    <w:rsid w:val="56C54B26"/>
    <w:rsid w:val="56CC0131"/>
    <w:rsid w:val="56CE4DD9"/>
    <w:rsid w:val="56D037FE"/>
    <w:rsid w:val="56D0698F"/>
    <w:rsid w:val="56D134C1"/>
    <w:rsid w:val="56D27BFE"/>
    <w:rsid w:val="56D408A5"/>
    <w:rsid w:val="56D51FAF"/>
    <w:rsid w:val="56DC29F1"/>
    <w:rsid w:val="56DD04CE"/>
    <w:rsid w:val="56DE5D12"/>
    <w:rsid w:val="56E10DDD"/>
    <w:rsid w:val="56E66B3F"/>
    <w:rsid w:val="56E70F32"/>
    <w:rsid w:val="56E70F8F"/>
    <w:rsid w:val="56EA4821"/>
    <w:rsid w:val="56EB2578"/>
    <w:rsid w:val="56EE09C1"/>
    <w:rsid w:val="56EF5927"/>
    <w:rsid w:val="56F002C7"/>
    <w:rsid w:val="56F1319C"/>
    <w:rsid w:val="56F2386C"/>
    <w:rsid w:val="56F472BE"/>
    <w:rsid w:val="56F725EA"/>
    <w:rsid w:val="56FB2B76"/>
    <w:rsid w:val="56FD3C21"/>
    <w:rsid w:val="56FD4026"/>
    <w:rsid w:val="56FE2110"/>
    <w:rsid w:val="56FF0A98"/>
    <w:rsid w:val="57024544"/>
    <w:rsid w:val="57026664"/>
    <w:rsid w:val="570331DF"/>
    <w:rsid w:val="57066511"/>
    <w:rsid w:val="570B1101"/>
    <w:rsid w:val="570F7D23"/>
    <w:rsid w:val="571600A9"/>
    <w:rsid w:val="571669A0"/>
    <w:rsid w:val="571A7C7F"/>
    <w:rsid w:val="571B5658"/>
    <w:rsid w:val="571D29F6"/>
    <w:rsid w:val="571E7AD7"/>
    <w:rsid w:val="57210AB8"/>
    <w:rsid w:val="5725406D"/>
    <w:rsid w:val="5727263F"/>
    <w:rsid w:val="57281407"/>
    <w:rsid w:val="572D5895"/>
    <w:rsid w:val="572E52FC"/>
    <w:rsid w:val="572E7C5A"/>
    <w:rsid w:val="572F17CF"/>
    <w:rsid w:val="57302795"/>
    <w:rsid w:val="57311A15"/>
    <w:rsid w:val="57331ACF"/>
    <w:rsid w:val="5736060D"/>
    <w:rsid w:val="57376532"/>
    <w:rsid w:val="57395489"/>
    <w:rsid w:val="5739549B"/>
    <w:rsid w:val="573B62F5"/>
    <w:rsid w:val="573C227B"/>
    <w:rsid w:val="573D435D"/>
    <w:rsid w:val="57415B52"/>
    <w:rsid w:val="57453689"/>
    <w:rsid w:val="574A0118"/>
    <w:rsid w:val="574E28CB"/>
    <w:rsid w:val="574E2A85"/>
    <w:rsid w:val="574F1F0A"/>
    <w:rsid w:val="57530A45"/>
    <w:rsid w:val="5758299B"/>
    <w:rsid w:val="575841DB"/>
    <w:rsid w:val="57625B9F"/>
    <w:rsid w:val="57636161"/>
    <w:rsid w:val="57681412"/>
    <w:rsid w:val="57691B6F"/>
    <w:rsid w:val="57691F5D"/>
    <w:rsid w:val="576C7606"/>
    <w:rsid w:val="576F2262"/>
    <w:rsid w:val="57702313"/>
    <w:rsid w:val="57744FF1"/>
    <w:rsid w:val="577721FA"/>
    <w:rsid w:val="57795D88"/>
    <w:rsid w:val="577D7CA0"/>
    <w:rsid w:val="577E5E66"/>
    <w:rsid w:val="577F348F"/>
    <w:rsid w:val="577F3AC2"/>
    <w:rsid w:val="5783165E"/>
    <w:rsid w:val="57836689"/>
    <w:rsid w:val="57842815"/>
    <w:rsid w:val="57871C86"/>
    <w:rsid w:val="57897EFC"/>
    <w:rsid w:val="578A162E"/>
    <w:rsid w:val="578D7955"/>
    <w:rsid w:val="578E405A"/>
    <w:rsid w:val="579030B3"/>
    <w:rsid w:val="579357E5"/>
    <w:rsid w:val="5796651F"/>
    <w:rsid w:val="579A7EA7"/>
    <w:rsid w:val="579B05AD"/>
    <w:rsid w:val="579B607F"/>
    <w:rsid w:val="579D7B72"/>
    <w:rsid w:val="57A27123"/>
    <w:rsid w:val="57A30E40"/>
    <w:rsid w:val="57A427BF"/>
    <w:rsid w:val="57A56669"/>
    <w:rsid w:val="57A66B5A"/>
    <w:rsid w:val="57A81C9C"/>
    <w:rsid w:val="57A852FE"/>
    <w:rsid w:val="57AC4A69"/>
    <w:rsid w:val="57AC7077"/>
    <w:rsid w:val="57AE5CA0"/>
    <w:rsid w:val="57AF4662"/>
    <w:rsid w:val="57B07C03"/>
    <w:rsid w:val="57B31475"/>
    <w:rsid w:val="57B47793"/>
    <w:rsid w:val="57B54BE9"/>
    <w:rsid w:val="57B93BBB"/>
    <w:rsid w:val="57B95812"/>
    <w:rsid w:val="57BE3B2D"/>
    <w:rsid w:val="57BF361D"/>
    <w:rsid w:val="57C72A46"/>
    <w:rsid w:val="57CA50B0"/>
    <w:rsid w:val="57D00DC5"/>
    <w:rsid w:val="57D13C4D"/>
    <w:rsid w:val="57D14E47"/>
    <w:rsid w:val="57D25126"/>
    <w:rsid w:val="57D26EFF"/>
    <w:rsid w:val="57D445A1"/>
    <w:rsid w:val="57D4729A"/>
    <w:rsid w:val="57D724B1"/>
    <w:rsid w:val="57D855BD"/>
    <w:rsid w:val="57D9615C"/>
    <w:rsid w:val="57DA7500"/>
    <w:rsid w:val="57DC6884"/>
    <w:rsid w:val="57E13B23"/>
    <w:rsid w:val="57E1612E"/>
    <w:rsid w:val="57E3274B"/>
    <w:rsid w:val="57E4196B"/>
    <w:rsid w:val="57E66079"/>
    <w:rsid w:val="57E734B6"/>
    <w:rsid w:val="57E803F5"/>
    <w:rsid w:val="57E80D2D"/>
    <w:rsid w:val="57E90F03"/>
    <w:rsid w:val="57E912C1"/>
    <w:rsid w:val="57EC69B8"/>
    <w:rsid w:val="57EE75DF"/>
    <w:rsid w:val="57F30A83"/>
    <w:rsid w:val="57FB522E"/>
    <w:rsid w:val="57FF60BE"/>
    <w:rsid w:val="57FF7E44"/>
    <w:rsid w:val="580051C3"/>
    <w:rsid w:val="58042143"/>
    <w:rsid w:val="580440D8"/>
    <w:rsid w:val="58047998"/>
    <w:rsid w:val="5805517E"/>
    <w:rsid w:val="58072F2F"/>
    <w:rsid w:val="58080E23"/>
    <w:rsid w:val="5808575A"/>
    <w:rsid w:val="580B596F"/>
    <w:rsid w:val="580E7773"/>
    <w:rsid w:val="580F7850"/>
    <w:rsid w:val="5813551E"/>
    <w:rsid w:val="58136BD9"/>
    <w:rsid w:val="58154C4A"/>
    <w:rsid w:val="581635A6"/>
    <w:rsid w:val="58184505"/>
    <w:rsid w:val="581B5F8A"/>
    <w:rsid w:val="581B76AF"/>
    <w:rsid w:val="581D58D2"/>
    <w:rsid w:val="581D7870"/>
    <w:rsid w:val="581E5C80"/>
    <w:rsid w:val="5820040E"/>
    <w:rsid w:val="58211B59"/>
    <w:rsid w:val="58213543"/>
    <w:rsid w:val="58224EF8"/>
    <w:rsid w:val="5823410E"/>
    <w:rsid w:val="58262EF6"/>
    <w:rsid w:val="58290518"/>
    <w:rsid w:val="583936DA"/>
    <w:rsid w:val="583B5A75"/>
    <w:rsid w:val="583C11A1"/>
    <w:rsid w:val="58410447"/>
    <w:rsid w:val="58425485"/>
    <w:rsid w:val="584255B4"/>
    <w:rsid w:val="5842674B"/>
    <w:rsid w:val="58473822"/>
    <w:rsid w:val="5848213E"/>
    <w:rsid w:val="584A157B"/>
    <w:rsid w:val="584B459A"/>
    <w:rsid w:val="584B5DED"/>
    <w:rsid w:val="584F18B3"/>
    <w:rsid w:val="585116C9"/>
    <w:rsid w:val="585320A8"/>
    <w:rsid w:val="585341FE"/>
    <w:rsid w:val="5854761C"/>
    <w:rsid w:val="585640E0"/>
    <w:rsid w:val="585653F6"/>
    <w:rsid w:val="58585CA5"/>
    <w:rsid w:val="58586A61"/>
    <w:rsid w:val="585B092C"/>
    <w:rsid w:val="585B10B9"/>
    <w:rsid w:val="585F1EFB"/>
    <w:rsid w:val="585F2CE1"/>
    <w:rsid w:val="586669AE"/>
    <w:rsid w:val="58691FEA"/>
    <w:rsid w:val="586A3588"/>
    <w:rsid w:val="586E1419"/>
    <w:rsid w:val="586E621B"/>
    <w:rsid w:val="586E6532"/>
    <w:rsid w:val="586F0C09"/>
    <w:rsid w:val="587170A9"/>
    <w:rsid w:val="5872365D"/>
    <w:rsid w:val="58791F38"/>
    <w:rsid w:val="588413E0"/>
    <w:rsid w:val="58842497"/>
    <w:rsid w:val="58847452"/>
    <w:rsid w:val="58885B67"/>
    <w:rsid w:val="5889658F"/>
    <w:rsid w:val="588B228E"/>
    <w:rsid w:val="588B4EDD"/>
    <w:rsid w:val="588D4B2A"/>
    <w:rsid w:val="588D718B"/>
    <w:rsid w:val="588F1633"/>
    <w:rsid w:val="589129D0"/>
    <w:rsid w:val="589539A9"/>
    <w:rsid w:val="589A48E6"/>
    <w:rsid w:val="589B6DDE"/>
    <w:rsid w:val="58A25753"/>
    <w:rsid w:val="58A52DC2"/>
    <w:rsid w:val="58A54777"/>
    <w:rsid w:val="58A74F8D"/>
    <w:rsid w:val="58A94DD8"/>
    <w:rsid w:val="58AB0F29"/>
    <w:rsid w:val="58AE77C7"/>
    <w:rsid w:val="58AF1523"/>
    <w:rsid w:val="58B066D4"/>
    <w:rsid w:val="58B156F2"/>
    <w:rsid w:val="58B34FB1"/>
    <w:rsid w:val="58B43D77"/>
    <w:rsid w:val="58B5026D"/>
    <w:rsid w:val="58B647C8"/>
    <w:rsid w:val="58B967C6"/>
    <w:rsid w:val="58BA5D43"/>
    <w:rsid w:val="58BC5933"/>
    <w:rsid w:val="58BD1933"/>
    <w:rsid w:val="58BE1472"/>
    <w:rsid w:val="58BF1EA2"/>
    <w:rsid w:val="58C02B69"/>
    <w:rsid w:val="58C0547F"/>
    <w:rsid w:val="58C24605"/>
    <w:rsid w:val="58C52561"/>
    <w:rsid w:val="58C71EE5"/>
    <w:rsid w:val="58C875AC"/>
    <w:rsid w:val="58D53BD2"/>
    <w:rsid w:val="58D557C6"/>
    <w:rsid w:val="58D62FCD"/>
    <w:rsid w:val="58DA4316"/>
    <w:rsid w:val="58DB0AD7"/>
    <w:rsid w:val="58DD0952"/>
    <w:rsid w:val="58DF2B48"/>
    <w:rsid w:val="58E00EFD"/>
    <w:rsid w:val="58E07CD8"/>
    <w:rsid w:val="58E3259D"/>
    <w:rsid w:val="58E45589"/>
    <w:rsid w:val="58E81D7F"/>
    <w:rsid w:val="58EA241D"/>
    <w:rsid w:val="58EA290B"/>
    <w:rsid w:val="58EE2A9B"/>
    <w:rsid w:val="58EF76C0"/>
    <w:rsid w:val="58F4459E"/>
    <w:rsid w:val="58F742D6"/>
    <w:rsid w:val="58F964A2"/>
    <w:rsid w:val="59004332"/>
    <w:rsid w:val="59052F77"/>
    <w:rsid w:val="590629F5"/>
    <w:rsid w:val="590F2012"/>
    <w:rsid w:val="591264C8"/>
    <w:rsid w:val="59127D91"/>
    <w:rsid w:val="59131CEC"/>
    <w:rsid w:val="591728A6"/>
    <w:rsid w:val="59197402"/>
    <w:rsid w:val="591A5C9C"/>
    <w:rsid w:val="5920549B"/>
    <w:rsid w:val="592063ED"/>
    <w:rsid w:val="59230452"/>
    <w:rsid w:val="59241A51"/>
    <w:rsid w:val="592516D9"/>
    <w:rsid w:val="592541A0"/>
    <w:rsid w:val="59256BD8"/>
    <w:rsid w:val="59287B0B"/>
    <w:rsid w:val="592A3F56"/>
    <w:rsid w:val="592B7566"/>
    <w:rsid w:val="592F59A9"/>
    <w:rsid w:val="593077E4"/>
    <w:rsid w:val="59326FE4"/>
    <w:rsid w:val="5934658B"/>
    <w:rsid w:val="593609C8"/>
    <w:rsid w:val="59360DE1"/>
    <w:rsid w:val="593B28DD"/>
    <w:rsid w:val="593C0FD4"/>
    <w:rsid w:val="593D3F0A"/>
    <w:rsid w:val="593D51AF"/>
    <w:rsid w:val="594165F1"/>
    <w:rsid w:val="59486DD0"/>
    <w:rsid w:val="5949143B"/>
    <w:rsid w:val="594925B4"/>
    <w:rsid w:val="59495872"/>
    <w:rsid w:val="594B7109"/>
    <w:rsid w:val="594C22BB"/>
    <w:rsid w:val="594C4503"/>
    <w:rsid w:val="594D50CA"/>
    <w:rsid w:val="594E71C9"/>
    <w:rsid w:val="59550DC5"/>
    <w:rsid w:val="5956002E"/>
    <w:rsid w:val="595751F0"/>
    <w:rsid w:val="5957696D"/>
    <w:rsid w:val="59583154"/>
    <w:rsid w:val="59593270"/>
    <w:rsid w:val="595A0CAF"/>
    <w:rsid w:val="595B5C59"/>
    <w:rsid w:val="595D58D5"/>
    <w:rsid w:val="595D6C48"/>
    <w:rsid w:val="595E7A2E"/>
    <w:rsid w:val="59611555"/>
    <w:rsid w:val="59662CE0"/>
    <w:rsid w:val="59683E3E"/>
    <w:rsid w:val="596A3E4C"/>
    <w:rsid w:val="596E32ED"/>
    <w:rsid w:val="597075E3"/>
    <w:rsid w:val="59727753"/>
    <w:rsid w:val="59727FC2"/>
    <w:rsid w:val="59732A08"/>
    <w:rsid w:val="59756B29"/>
    <w:rsid w:val="59773778"/>
    <w:rsid w:val="59786D59"/>
    <w:rsid w:val="597A02D2"/>
    <w:rsid w:val="597A0E77"/>
    <w:rsid w:val="597A6C42"/>
    <w:rsid w:val="597D14B7"/>
    <w:rsid w:val="597D188C"/>
    <w:rsid w:val="59806692"/>
    <w:rsid w:val="59840C5B"/>
    <w:rsid w:val="59855AC7"/>
    <w:rsid w:val="598653F4"/>
    <w:rsid w:val="598865E5"/>
    <w:rsid w:val="598B775F"/>
    <w:rsid w:val="59903927"/>
    <w:rsid w:val="59914C78"/>
    <w:rsid w:val="59982B07"/>
    <w:rsid w:val="59990951"/>
    <w:rsid w:val="599C067F"/>
    <w:rsid w:val="599D248D"/>
    <w:rsid w:val="599D4FE6"/>
    <w:rsid w:val="599F7BB6"/>
    <w:rsid w:val="59A13975"/>
    <w:rsid w:val="59A1469B"/>
    <w:rsid w:val="59A374EF"/>
    <w:rsid w:val="59A52622"/>
    <w:rsid w:val="59A67DC0"/>
    <w:rsid w:val="59A93229"/>
    <w:rsid w:val="59AB0986"/>
    <w:rsid w:val="59AC653A"/>
    <w:rsid w:val="59AD735E"/>
    <w:rsid w:val="59B4492B"/>
    <w:rsid w:val="59B4738A"/>
    <w:rsid w:val="59B64155"/>
    <w:rsid w:val="59B71F6C"/>
    <w:rsid w:val="59B92F90"/>
    <w:rsid w:val="59BA1DED"/>
    <w:rsid w:val="59BB1820"/>
    <w:rsid w:val="59BD4A47"/>
    <w:rsid w:val="59C728B0"/>
    <w:rsid w:val="59C80FA7"/>
    <w:rsid w:val="59C8627A"/>
    <w:rsid w:val="59C916E4"/>
    <w:rsid w:val="59CB0E7C"/>
    <w:rsid w:val="59CC75E0"/>
    <w:rsid w:val="59CD4007"/>
    <w:rsid w:val="59D12EE0"/>
    <w:rsid w:val="59D1526C"/>
    <w:rsid w:val="59D33334"/>
    <w:rsid w:val="59D3586F"/>
    <w:rsid w:val="59D81102"/>
    <w:rsid w:val="59D82AE5"/>
    <w:rsid w:val="59D84E69"/>
    <w:rsid w:val="59DB187A"/>
    <w:rsid w:val="59DD7553"/>
    <w:rsid w:val="59DE4393"/>
    <w:rsid w:val="59E504F4"/>
    <w:rsid w:val="59E57AFE"/>
    <w:rsid w:val="59E61B83"/>
    <w:rsid w:val="59E87864"/>
    <w:rsid w:val="59E90BF7"/>
    <w:rsid w:val="59EB5663"/>
    <w:rsid w:val="59ED476B"/>
    <w:rsid w:val="59EE137B"/>
    <w:rsid w:val="59F314AF"/>
    <w:rsid w:val="59FC40F2"/>
    <w:rsid w:val="59FD5DEA"/>
    <w:rsid w:val="59FD6FB3"/>
    <w:rsid w:val="5A024DC7"/>
    <w:rsid w:val="5A03668B"/>
    <w:rsid w:val="5A066738"/>
    <w:rsid w:val="5A0A16B4"/>
    <w:rsid w:val="5A0A24B7"/>
    <w:rsid w:val="5A0B6D44"/>
    <w:rsid w:val="5A0C6E99"/>
    <w:rsid w:val="5A0F19E1"/>
    <w:rsid w:val="5A100086"/>
    <w:rsid w:val="5A104D50"/>
    <w:rsid w:val="5A1150FE"/>
    <w:rsid w:val="5A1378EE"/>
    <w:rsid w:val="5A162FA6"/>
    <w:rsid w:val="5A1930FF"/>
    <w:rsid w:val="5A197132"/>
    <w:rsid w:val="5A1A68F5"/>
    <w:rsid w:val="5A1B0C23"/>
    <w:rsid w:val="5A1F3BFF"/>
    <w:rsid w:val="5A266A42"/>
    <w:rsid w:val="5A2A215D"/>
    <w:rsid w:val="5A2C39C5"/>
    <w:rsid w:val="5A30605D"/>
    <w:rsid w:val="5A3272EE"/>
    <w:rsid w:val="5A345B45"/>
    <w:rsid w:val="5A363886"/>
    <w:rsid w:val="5A37204F"/>
    <w:rsid w:val="5A393AF0"/>
    <w:rsid w:val="5A414523"/>
    <w:rsid w:val="5A432C5D"/>
    <w:rsid w:val="5A495581"/>
    <w:rsid w:val="5A4B220D"/>
    <w:rsid w:val="5A4B3135"/>
    <w:rsid w:val="5A4C137B"/>
    <w:rsid w:val="5A4C4863"/>
    <w:rsid w:val="5A4D2713"/>
    <w:rsid w:val="5A536478"/>
    <w:rsid w:val="5A542AA5"/>
    <w:rsid w:val="5A567571"/>
    <w:rsid w:val="5A58027F"/>
    <w:rsid w:val="5A585462"/>
    <w:rsid w:val="5A585D37"/>
    <w:rsid w:val="5A5A1AF0"/>
    <w:rsid w:val="5A5A5F6B"/>
    <w:rsid w:val="5A5D1B61"/>
    <w:rsid w:val="5A5E3FA8"/>
    <w:rsid w:val="5A5E6924"/>
    <w:rsid w:val="5A617299"/>
    <w:rsid w:val="5A65797E"/>
    <w:rsid w:val="5A673FB1"/>
    <w:rsid w:val="5A683F4D"/>
    <w:rsid w:val="5A6C59D0"/>
    <w:rsid w:val="5A6E3179"/>
    <w:rsid w:val="5A72698C"/>
    <w:rsid w:val="5A745480"/>
    <w:rsid w:val="5A7578B3"/>
    <w:rsid w:val="5A7644F3"/>
    <w:rsid w:val="5A7A3C90"/>
    <w:rsid w:val="5A7A63E6"/>
    <w:rsid w:val="5A7B59AE"/>
    <w:rsid w:val="5A7E6698"/>
    <w:rsid w:val="5A813D37"/>
    <w:rsid w:val="5A814428"/>
    <w:rsid w:val="5A83091B"/>
    <w:rsid w:val="5A8452A0"/>
    <w:rsid w:val="5A8548B0"/>
    <w:rsid w:val="5A85767D"/>
    <w:rsid w:val="5A8764B0"/>
    <w:rsid w:val="5A88113A"/>
    <w:rsid w:val="5A892BEF"/>
    <w:rsid w:val="5A8A0401"/>
    <w:rsid w:val="5A8D2E4E"/>
    <w:rsid w:val="5A910F64"/>
    <w:rsid w:val="5A991373"/>
    <w:rsid w:val="5A9A2F7E"/>
    <w:rsid w:val="5AA0004A"/>
    <w:rsid w:val="5AA10569"/>
    <w:rsid w:val="5AA378B9"/>
    <w:rsid w:val="5AA678E9"/>
    <w:rsid w:val="5AA71B87"/>
    <w:rsid w:val="5AA80DD6"/>
    <w:rsid w:val="5AA950CC"/>
    <w:rsid w:val="5AAA1E60"/>
    <w:rsid w:val="5AAB2AF9"/>
    <w:rsid w:val="5AAB2F2C"/>
    <w:rsid w:val="5AAD4AC9"/>
    <w:rsid w:val="5AAD6B5B"/>
    <w:rsid w:val="5AAF0D5B"/>
    <w:rsid w:val="5AAF1C22"/>
    <w:rsid w:val="5AB90408"/>
    <w:rsid w:val="5AB97304"/>
    <w:rsid w:val="5ABE6888"/>
    <w:rsid w:val="5AC84D0C"/>
    <w:rsid w:val="5AC8795D"/>
    <w:rsid w:val="5ACF4D73"/>
    <w:rsid w:val="5AD3379C"/>
    <w:rsid w:val="5AD659E2"/>
    <w:rsid w:val="5AD705C7"/>
    <w:rsid w:val="5AD916AE"/>
    <w:rsid w:val="5AD94131"/>
    <w:rsid w:val="5ADB165C"/>
    <w:rsid w:val="5ADB1B07"/>
    <w:rsid w:val="5ADE36AE"/>
    <w:rsid w:val="5AE027B2"/>
    <w:rsid w:val="5AE12812"/>
    <w:rsid w:val="5AE165E7"/>
    <w:rsid w:val="5AE354DA"/>
    <w:rsid w:val="5AE868DA"/>
    <w:rsid w:val="5AE9458D"/>
    <w:rsid w:val="5AED2037"/>
    <w:rsid w:val="5AED52D5"/>
    <w:rsid w:val="5AFB7006"/>
    <w:rsid w:val="5AFC42B9"/>
    <w:rsid w:val="5AFC68DE"/>
    <w:rsid w:val="5AFE7E54"/>
    <w:rsid w:val="5B051A28"/>
    <w:rsid w:val="5B070632"/>
    <w:rsid w:val="5B0A0562"/>
    <w:rsid w:val="5B0C0358"/>
    <w:rsid w:val="5B111B4C"/>
    <w:rsid w:val="5B1151DC"/>
    <w:rsid w:val="5B133E50"/>
    <w:rsid w:val="5B1450C3"/>
    <w:rsid w:val="5B1B13A2"/>
    <w:rsid w:val="5B20774A"/>
    <w:rsid w:val="5B210EA6"/>
    <w:rsid w:val="5B254F9E"/>
    <w:rsid w:val="5B2A39BA"/>
    <w:rsid w:val="5B2B5707"/>
    <w:rsid w:val="5B2D512A"/>
    <w:rsid w:val="5B3234E8"/>
    <w:rsid w:val="5B32417B"/>
    <w:rsid w:val="5B34731F"/>
    <w:rsid w:val="5B366232"/>
    <w:rsid w:val="5B3B3730"/>
    <w:rsid w:val="5B3D2687"/>
    <w:rsid w:val="5B3D4DD0"/>
    <w:rsid w:val="5B3E5889"/>
    <w:rsid w:val="5B4278FD"/>
    <w:rsid w:val="5B4356BB"/>
    <w:rsid w:val="5B4658FE"/>
    <w:rsid w:val="5B487A6A"/>
    <w:rsid w:val="5B4D4D14"/>
    <w:rsid w:val="5B4F321F"/>
    <w:rsid w:val="5B5101DE"/>
    <w:rsid w:val="5B516F86"/>
    <w:rsid w:val="5B534244"/>
    <w:rsid w:val="5B54373F"/>
    <w:rsid w:val="5B54448E"/>
    <w:rsid w:val="5B575F77"/>
    <w:rsid w:val="5B5B70BC"/>
    <w:rsid w:val="5B5E0ADF"/>
    <w:rsid w:val="5B6173AF"/>
    <w:rsid w:val="5B6313CD"/>
    <w:rsid w:val="5B671A0A"/>
    <w:rsid w:val="5B6759E9"/>
    <w:rsid w:val="5B683A36"/>
    <w:rsid w:val="5B6C0540"/>
    <w:rsid w:val="5B6C237B"/>
    <w:rsid w:val="5B6E24C1"/>
    <w:rsid w:val="5B6F3C0F"/>
    <w:rsid w:val="5B7135A6"/>
    <w:rsid w:val="5B73715E"/>
    <w:rsid w:val="5B766DAF"/>
    <w:rsid w:val="5B787E6E"/>
    <w:rsid w:val="5B7D0A88"/>
    <w:rsid w:val="5B83663C"/>
    <w:rsid w:val="5B8571F1"/>
    <w:rsid w:val="5B883006"/>
    <w:rsid w:val="5B893A23"/>
    <w:rsid w:val="5B8943FE"/>
    <w:rsid w:val="5B8B02FE"/>
    <w:rsid w:val="5B8B68F3"/>
    <w:rsid w:val="5B8C04D4"/>
    <w:rsid w:val="5B8D0530"/>
    <w:rsid w:val="5B8D76A4"/>
    <w:rsid w:val="5B90678B"/>
    <w:rsid w:val="5B920054"/>
    <w:rsid w:val="5B9811B2"/>
    <w:rsid w:val="5B98135F"/>
    <w:rsid w:val="5BA01726"/>
    <w:rsid w:val="5BA2120C"/>
    <w:rsid w:val="5BA243FF"/>
    <w:rsid w:val="5BA41E9A"/>
    <w:rsid w:val="5BA47966"/>
    <w:rsid w:val="5BA50F54"/>
    <w:rsid w:val="5BA84A3C"/>
    <w:rsid w:val="5BA86D60"/>
    <w:rsid w:val="5BA93759"/>
    <w:rsid w:val="5BA93DDF"/>
    <w:rsid w:val="5BAB79A5"/>
    <w:rsid w:val="5BAD1789"/>
    <w:rsid w:val="5BAE38DE"/>
    <w:rsid w:val="5BB613DD"/>
    <w:rsid w:val="5BB838C5"/>
    <w:rsid w:val="5BBC75B4"/>
    <w:rsid w:val="5BBE1C64"/>
    <w:rsid w:val="5BBF2A4A"/>
    <w:rsid w:val="5BBF74DC"/>
    <w:rsid w:val="5BC03BC4"/>
    <w:rsid w:val="5BC51E54"/>
    <w:rsid w:val="5BC661C6"/>
    <w:rsid w:val="5BC6778D"/>
    <w:rsid w:val="5BC87819"/>
    <w:rsid w:val="5BCA2056"/>
    <w:rsid w:val="5BCD3DFF"/>
    <w:rsid w:val="5BCF3FE7"/>
    <w:rsid w:val="5BCF71D2"/>
    <w:rsid w:val="5BD00783"/>
    <w:rsid w:val="5BD02653"/>
    <w:rsid w:val="5BD232B6"/>
    <w:rsid w:val="5BD47F4A"/>
    <w:rsid w:val="5BD766B1"/>
    <w:rsid w:val="5BDD0B87"/>
    <w:rsid w:val="5BDD4326"/>
    <w:rsid w:val="5BDE41C3"/>
    <w:rsid w:val="5BDF0EE9"/>
    <w:rsid w:val="5BDF61B4"/>
    <w:rsid w:val="5BE204CB"/>
    <w:rsid w:val="5BE415A1"/>
    <w:rsid w:val="5BE62A61"/>
    <w:rsid w:val="5BE63047"/>
    <w:rsid w:val="5BE87DE5"/>
    <w:rsid w:val="5BEB4680"/>
    <w:rsid w:val="5BEE5CAC"/>
    <w:rsid w:val="5BF13890"/>
    <w:rsid w:val="5BF53BFE"/>
    <w:rsid w:val="5BF8575A"/>
    <w:rsid w:val="5BF87942"/>
    <w:rsid w:val="5BF912A0"/>
    <w:rsid w:val="5BFB69F9"/>
    <w:rsid w:val="5BFD7104"/>
    <w:rsid w:val="5C0142CC"/>
    <w:rsid w:val="5C0B619C"/>
    <w:rsid w:val="5C0D34B3"/>
    <w:rsid w:val="5C0F32DF"/>
    <w:rsid w:val="5C14329E"/>
    <w:rsid w:val="5C146364"/>
    <w:rsid w:val="5C174921"/>
    <w:rsid w:val="5C187054"/>
    <w:rsid w:val="5C193C23"/>
    <w:rsid w:val="5C1E6713"/>
    <w:rsid w:val="5C20783B"/>
    <w:rsid w:val="5C211C53"/>
    <w:rsid w:val="5C2214F5"/>
    <w:rsid w:val="5C2467B1"/>
    <w:rsid w:val="5C2514A9"/>
    <w:rsid w:val="5C251ECA"/>
    <w:rsid w:val="5C252340"/>
    <w:rsid w:val="5C252DEE"/>
    <w:rsid w:val="5C256EA4"/>
    <w:rsid w:val="5C265219"/>
    <w:rsid w:val="5C2705F8"/>
    <w:rsid w:val="5C292617"/>
    <w:rsid w:val="5C2A2D6D"/>
    <w:rsid w:val="5C2B2F34"/>
    <w:rsid w:val="5C2C0BCB"/>
    <w:rsid w:val="5C2C69D4"/>
    <w:rsid w:val="5C33087F"/>
    <w:rsid w:val="5C3B28E2"/>
    <w:rsid w:val="5C3B36AD"/>
    <w:rsid w:val="5C3B3CCD"/>
    <w:rsid w:val="5C4152C0"/>
    <w:rsid w:val="5C4229B9"/>
    <w:rsid w:val="5C42349E"/>
    <w:rsid w:val="5C477F20"/>
    <w:rsid w:val="5C4B5563"/>
    <w:rsid w:val="5C4F7318"/>
    <w:rsid w:val="5C5348CC"/>
    <w:rsid w:val="5C557582"/>
    <w:rsid w:val="5C560017"/>
    <w:rsid w:val="5C57157D"/>
    <w:rsid w:val="5C585AB2"/>
    <w:rsid w:val="5C5F1F1B"/>
    <w:rsid w:val="5C601B60"/>
    <w:rsid w:val="5C6344BD"/>
    <w:rsid w:val="5C642CBC"/>
    <w:rsid w:val="5C6630F4"/>
    <w:rsid w:val="5C667CCB"/>
    <w:rsid w:val="5C6B7F86"/>
    <w:rsid w:val="5C6D586D"/>
    <w:rsid w:val="5C700554"/>
    <w:rsid w:val="5C71055C"/>
    <w:rsid w:val="5C777F58"/>
    <w:rsid w:val="5C79067F"/>
    <w:rsid w:val="5C7A4A34"/>
    <w:rsid w:val="5C7B182C"/>
    <w:rsid w:val="5C7C6304"/>
    <w:rsid w:val="5C800BC3"/>
    <w:rsid w:val="5C80327F"/>
    <w:rsid w:val="5C8069B3"/>
    <w:rsid w:val="5C814BE8"/>
    <w:rsid w:val="5C8258F5"/>
    <w:rsid w:val="5C837035"/>
    <w:rsid w:val="5C8900B3"/>
    <w:rsid w:val="5C890B16"/>
    <w:rsid w:val="5C9320CB"/>
    <w:rsid w:val="5C965684"/>
    <w:rsid w:val="5C9B0C25"/>
    <w:rsid w:val="5C9C6140"/>
    <w:rsid w:val="5C9D3E9A"/>
    <w:rsid w:val="5C9D5DC5"/>
    <w:rsid w:val="5CA106F9"/>
    <w:rsid w:val="5CA17519"/>
    <w:rsid w:val="5CA26A9B"/>
    <w:rsid w:val="5CA85A3A"/>
    <w:rsid w:val="5CAA0F2D"/>
    <w:rsid w:val="5CAB0E76"/>
    <w:rsid w:val="5CB25C5F"/>
    <w:rsid w:val="5CB419A3"/>
    <w:rsid w:val="5CB747D1"/>
    <w:rsid w:val="5CB76DB2"/>
    <w:rsid w:val="5CBC7208"/>
    <w:rsid w:val="5CC019E0"/>
    <w:rsid w:val="5CC04DB0"/>
    <w:rsid w:val="5CC2096B"/>
    <w:rsid w:val="5CC25ADA"/>
    <w:rsid w:val="5CCF46DB"/>
    <w:rsid w:val="5CD01B96"/>
    <w:rsid w:val="5CD021D6"/>
    <w:rsid w:val="5CD531EC"/>
    <w:rsid w:val="5CD579A7"/>
    <w:rsid w:val="5CD6422B"/>
    <w:rsid w:val="5CD75538"/>
    <w:rsid w:val="5CD8524A"/>
    <w:rsid w:val="5CDC5320"/>
    <w:rsid w:val="5CDD32B2"/>
    <w:rsid w:val="5CDF2AED"/>
    <w:rsid w:val="5CE9465D"/>
    <w:rsid w:val="5CEB02DB"/>
    <w:rsid w:val="5CEC691C"/>
    <w:rsid w:val="5CF113B4"/>
    <w:rsid w:val="5CF16EE8"/>
    <w:rsid w:val="5CF56C00"/>
    <w:rsid w:val="5CF729A6"/>
    <w:rsid w:val="5CFA749E"/>
    <w:rsid w:val="5D002C77"/>
    <w:rsid w:val="5D025266"/>
    <w:rsid w:val="5D032C08"/>
    <w:rsid w:val="5D042D16"/>
    <w:rsid w:val="5D042F38"/>
    <w:rsid w:val="5D043F19"/>
    <w:rsid w:val="5D0448B3"/>
    <w:rsid w:val="5D050C35"/>
    <w:rsid w:val="5D062F5E"/>
    <w:rsid w:val="5D06625D"/>
    <w:rsid w:val="5D085E5B"/>
    <w:rsid w:val="5D0A1DE2"/>
    <w:rsid w:val="5D0D4397"/>
    <w:rsid w:val="5D101451"/>
    <w:rsid w:val="5D1163E0"/>
    <w:rsid w:val="5D124BEB"/>
    <w:rsid w:val="5D141877"/>
    <w:rsid w:val="5D1659F2"/>
    <w:rsid w:val="5D174366"/>
    <w:rsid w:val="5D192D21"/>
    <w:rsid w:val="5D196EE0"/>
    <w:rsid w:val="5D1B563F"/>
    <w:rsid w:val="5D1F09D3"/>
    <w:rsid w:val="5D2027C1"/>
    <w:rsid w:val="5D2027D5"/>
    <w:rsid w:val="5D224C62"/>
    <w:rsid w:val="5D225CD1"/>
    <w:rsid w:val="5D24642F"/>
    <w:rsid w:val="5D251608"/>
    <w:rsid w:val="5D28695B"/>
    <w:rsid w:val="5D2925DD"/>
    <w:rsid w:val="5D296201"/>
    <w:rsid w:val="5D2E0CEB"/>
    <w:rsid w:val="5D30032A"/>
    <w:rsid w:val="5D30204F"/>
    <w:rsid w:val="5D305712"/>
    <w:rsid w:val="5D3115DB"/>
    <w:rsid w:val="5D32106E"/>
    <w:rsid w:val="5D32461C"/>
    <w:rsid w:val="5D3354F7"/>
    <w:rsid w:val="5D342881"/>
    <w:rsid w:val="5D360672"/>
    <w:rsid w:val="5D371B5A"/>
    <w:rsid w:val="5D3B639E"/>
    <w:rsid w:val="5D3C30C3"/>
    <w:rsid w:val="5D3E7EAB"/>
    <w:rsid w:val="5D404A34"/>
    <w:rsid w:val="5D42417E"/>
    <w:rsid w:val="5D42512B"/>
    <w:rsid w:val="5D4367EE"/>
    <w:rsid w:val="5D4B6725"/>
    <w:rsid w:val="5D4D2A5D"/>
    <w:rsid w:val="5D4F5CAA"/>
    <w:rsid w:val="5D5054BD"/>
    <w:rsid w:val="5D56257A"/>
    <w:rsid w:val="5D577AB0"/>
    <w:rsid w:val="5D581B3B"/>
    <w:rsid w:val="5D5A0263"/>
    <w:rsid w:val="5D5D41CE"/>
    <w:rsid w:val="5D5E7B2E"/>
    <w:rsid w:val="5D6239C5"/>
    <w:rsid w:val="5D671FF0"/>
    <w:rsid w:val="5D6D369F"/>
    <w:rsid w:val="5D6F4740"/>
    <w:rsid w:val="5D6F4E58"/>
    <w:rsid w:val="5D7067E0"/>
    <w:rsid w:val="5D731587"/>
    <w:rsid w:val="5D734085"/>
    <w:rsid w:val="5D77549E"/>
    <w:rsid w:val="5D7967F6"/>
    <w:rsid w:val="5D7D01EB"/>
    <w:rsid w:val="5D7D7B54"/>
    <w:rsid w:val="5D800FBA"/>
    <w:rsid w:val="5D805337"/>
    <w:rsid w:val="5D812CE9"/>
    <w:rsid w:val="5D83516A"/>
    <w:rsid w:val="5D8637A3"/>
    <w:rsid w:val="5D8651D3"/>
    <w:rsid w:val="5D870FA2"/>
    <w:rsid w:val="5D89163F"/>
    <w:rsid w:val="5D8A2A3D"/>
    <w:rsid w:val="5D8C1BCE"/>
    <w:rsid w:val="5D8C6422"/>
    <w:rsid w:val="5D920FC4"/>
    <w:rsid w:val="5D925482"/>
    <w:rsid w:val="5D9679B9"/>
    <w:rsid w:val="5D9859BE"/>
    <w:rsid w:val="5D9A2112"/>
    <w:rsid w:val="5D9A7C1F"/>
    <w:rsid w:val="5D9C52C3"/>
    <w:rsid w:val="5D9F076B"/>
    <w:rsid w:val="5D9F33B4"/>
    <w:rsid w:val="5DA0483F"/>
    <w:rsid w:val="5DA06B6A"/>
    <w:rsid w:val="5DA41733"/>
    <w:rsid w:val="5DA4496E"/>
    <w:rsid w:val="5DA57672"/>
    <w:rsid w:val="5DA85139"/>
    <w:rsid w:val="5DAD3667"/>
    <w:rsid w:val="5DAE2463"/>
    <w:rsid w:val="5DAE4479"/>
    <w:rsid w:val="5DAF3678"/>
    <w:rsid w:val="5DAF6223"/>
    <w:rsid w:val="5DB44A77"/>
    <w:rsid w:val="5DB72DCE"/>
    <w:rsid w:val="5DB77B68"/>
    <w:rsid w:val="5DB862DD"/>
    <w:rsid w:val="5DBE0D83"/>
    <w:rsid w:val="5DBF5977"/>
    <w:rsid w:val="5DC157B2"/>
    <w:rsid w:val="5DC1670C"/>
    <w:rsid w:val="5DC33249"/>
    <w:rsid w:val="5DC40AA3"/>
    <w:rsid w:val="5DC44CB9"/>
    <w:rsid w:val="5DC52B69"/>
    <w:rsid w:val="5DC76A6F"/>
    <w:rsid w:val="5DC84779"/>
    <w:rsid w:val="5DC96C71"/>
    <w:rsid w:val="5DCB4898"/>
    <w:rsid w:val="5DCC6649"/>
    <w:rsid w:val="5DDC02DA"/>
    <w:rsid w:val="5DDD08D2"/>
    <w:rsid w:val="5DDD477C"/>
    <w:rsid w:val="5DE007D3"/>
    <w:rsid w:val="5DE30314"/>
    <w:rsid w:val="5DE33C47"/>
    <w:rsid w:val="5DE34407"/>
    <w:rsid w:val="5DE723B2"/>
    <w:rsid w:val="5DE85D9D"/>
    <w:rsid w:val="5DEA08B0"/>
    <w:rsid w:val="5DEB3D26"/>
    <w:rsid w:val="5DF71591"/>
    <w:rsid w:val="5DFC3911"/>
    <w:rsid w:val="5E055235"/>
    <w:rsid w:val="5E056C93"/>
    <w:rsid w:val="5E0570A6"/>
    <w:rsid w:val="5E06135E"/>
    <w:rsid w:val="5E0857D4"/>
    <w:rsid w:val="5E091252"/>
    <w:rsid w:val="5E0B0530"/>
    <w:rsid w:val="5E0B7FAE"/>
    <w:rsid w:val="5E0F73CB"/>
    <w:rsid w:val="5E1077EC"/>
    <w:rsid w:val="5E111B86"/>
    <w:rsid w:val="5E112AC0"/>
    <w:rsid w:val="5E162827"/>
    <w:rsid w:val="5E181F63"/>
    <w:rsid w:val="5E1C5BB8"/>
    <w:rsid w:val="5E1D0C05"/>
    <w:rsid w:val="5E1D0D4F"/>
    <w:rsid w:val="5E1F619B"/>
    <w:rsid w:val="5E200B4B"/>
    <w:rsid w:val="5E215BB5"/>
    <w:rsid w:val="5E276639"/>
    <w:rsid w:val="5E294791"/>
    <w:rsid w:val="5E2B31FB"/>
    <w:rsid w:val="5E2C0956"/>
    <w:rsid w:val="5E2C611D"/>
    <w:rsid w:val="5E2D3223"/>
    <w:rsid w:val="5E316B73"/>
    <w:rsid w:val="5E381AE5"/>
    <w:rsid w:val="5E3875E5"/>
    <w:rsid w:val="5E395D4C"/>
    <w:rsid w:val="5E3F7039"/>
    <w:rsid w:val="5E423A30"/>
    <w:rsid w:val="5E43608F"/>
    <w:rsid w:val="5E483868"/>
    <w:rsid w:val="5E4B363B"/>
    <w:rsid w:val="5E4F368A"/>
    <w:rsid w:val="5E4F7EA3"/>
    <w:rsid w:val="5E506B1A"/>
    <w:rsid w:val="5E517A32"/>
    <w:rsid w:val="5E5740C1"/>
    <w:rsid w:val="5E5A40F5"/>
    <w:rsid w:val="5E5B1C60"/>
    <w:rsid w:val="5E5C07E5"/>
    <w:rsid w:val="5E5D6D39"/>
    <w:rsid w:val="5E5E2679"/>
    <w:rsid w:val="5E5E41F4"/>
    <w:rsid w:val="5E60026E"/>
    <w:rsid w:val="5E603D07"/>
    <w:rsid w:val="5E611384"/>
    <w:rsid w:val="5E6411D9"/>
    <w:rsid w:val="5E643DC4"/>
    <w:rsid w:val="5E645CE2"/>
    <w:rsid w:val="5E657A3F"/>
    <w:rsid w:val="5E6F1F86"/>
    <w:rsid w:val="5E715A73"/>
    <w:rsid w:val="5E76397A"/>
    <w:rsid w:val="5E763E62"/>
    <w:rsid w:val="5E7946B1"/>
    <w:rsid w:val="5E7B3A8A"/>
    <w:rsid w:val="5E7E32CE"/>
    <w:rsid w:val="5E7F3395"/>
    <w:rsid w:val="5E833B6E"/>
    <w:rsid w:val="5E85145A"/>
    <w:rsid w:val="5E8614E5"/>
    <w:rsid w:val="5E866694"/>
    <w:rsid w:val="5E886F35"/>
    <w:rsid w:val="5E8D1D8D"/>
    <w:rsid w:val="5E9060AC"/>
    <w:rsid w:val="5E926311"/>
    <w:rsid w:val="5E92765F"/>
    <w:rsid w:val="5E9306CA"/>
    <w:rsid w:val="5E9326A3"/>
    <w:rsid w:val="5E943CE8"/>
    <w:rsid w:val="5E950E07"/>
    <w:rsid w:val="5E9B1F7C"/>
    <w:rsid w:val="5EA21DFE"/>
    <w:rsid w:val="5EA4149A"/>
    <w:rsid w:val="5EA448B9"/>
    <w:rsid w:val="5EA50738"/>
    <w:rsid w:val="5EA50823"/>
    <w:rsid w:val="5EA55585"/>
    <w:rsid w:val="5EA70FD6"/>
    <w:rsid w:val="5EA8478A"/>
    <w:rsid w:val="5EAE56ED"/>
    <w:rsid w:val="5EB05A80"/>
    <w:rsid w:val="5EB10289"/>
    <w:rsid w:val="5EB10EEC"/>
    <w:rsid w:val="5EB15021"/>
    <w:rsid w:val="5EB3180C"/>
    <w:rsid w:val="5EB72D6B"/>
    <w:rsid w:val="5EBA3CB6"/>
    <w:rsid w:val="5EBD5C21"/>
    <w:rsid w:val="5EC77C3E"/>
    <w:rsid w:val="5EC86CAB"/>
    <w:rsid w:val="5ECC77DE"/>
    <w:rsid w:val="5ECD1930"/>
    <w:rsid w:val="5ECF368C"/>
    <w:rsid w:val="5ED150A0"/>
    <w:rsid w:val="5ED451EE"/>
    <w:rsid w:val="5ED5269E"/>
    <w:rsid w:val="5ED84860"/>
    <w:rsid w:val="5ED96821"/>
    <w:rsid w:val="5EDA19CB"/>
    <w:rsid w:val="5EDB375A"/>
    <w:rsid w:val="5EDB7E62"/>
    <w:rsid w:val="5EE65D4D"/>
    <w:rsid w:val="5EE7180C"/>
    <w:rsid w:val="5EE7783D"/>
    <w:rsid w:val="5EE87DA1"/>
    <w:rsid w:val="5EE9106C"/>
    <w:rsid w:val="5EF20EC5"/>
    <w:rsid w:val="5EF23EC5"/>
    <w:rsid w:val="5EF54A82"/>
    <w:rsid w:val="5EFA110A"/>
    <w:rsid w:val="5EFD02CA"/>
    <w:rsid w:val="5EFD3EFE"/>
    <w:rsid w:val="5EFF192D"/>
    <w:rsid w:val="5F045772"/>
    <w:rsid w:val="5F0911F3"/>
    <w:rsid w:val="5F095F2C"/>
    <w:rsid w:val="5F0A0EA8"/>
    <w:rsid w:val="5F0B7BA9"/>
    <w:rsid w:val="5F0C2774"/>
    <w:rsid w:val="5F0E4FFA"/>
    <w:rsid w:val="5F0E5B46"/>
    <w:rsid w:val="5F0E6ABA"/>
    <w:rsid w:val="5F0F7E82"/>
    <w:rsid w:val="5F106FFB"/>
    <w:rsid w:val="5F15526B"/>
    <w:rsid w:val="5F163E49"/>
    <w:rsid w:val="5F180CD6"/>
    <w:rsid w:val="5F1941EB"/>
    <w:rsid w:val="5F1A3B56"/>
    <w:rsid w:val="5F1C2CE4"/>
    <w:rsid w:val="5F1C2D2A"/>
    <w:rsid w:val="5F1E1377"/>
    <w:rsid w:val="5F1F042F"/>
    <w:rsid w:val="5F20774A"/>
    <w:rsid w:val="5F24554B"/>
    <w:rsid w:val="5F252C94"/>
    <w:rsid w:val="5F267EBD"/>
    <w:rsid w:val="5F291B5F"/>
    <w:rsid w:val="5F292C80"/>
    <w:rsid w:val="5F2B78E7"/>
    <w:rsid w:val="5F300C93"/>
    <w:rsid w:val="5F30427B"/>
    <w:rsid w:val="5F306B53"/>
    <w:rsid w:val="5F343068"/>
    <w:rsid w:val="5F360969"/>
    <w:rsid w:val="5F391F72"/>
    <w:rsid w:val="5F396196"/>
    <w:rsid w:val="5F3A2D47"/>
    <w:rsid w:val="5F3C4596"/>
    <w:rsid w:val="5F405305"/>
    <w:rsid w:val="5F411BDE"/>
    <w:rsid w:val="5F44104E"/>
    <w:rsid w:val="5F443852"/>
    <w:rsid w:val="5F453D1D"/>
    <w:rsid w:val="5F475D24"/>
    <w:rsid w:val="5F4A1ECB"/>
    <w:rsid w:val="5F5256CA"/>
    <w:rsid w:val="5F53651C"/>
    <w:rsid w:val="5F542F2B"/>
    <w:rsid w:val="5F561985"/>
    <w:rsid w:val="5F5920BF"/>
    <w:rsid w:val="5F5A4B92"/>
    <w:rsid w:val="5F5A7BEE"/>
    <w:rsid w:val="5F5B0702"/>
    <w:rsid w:val="5F5B2F1D"/>
    <w:rsid w:val="5F60202C"/>
    <w:rsid w:val="5F646932"/>
    <w:rsid w:val="5F6611B4"/>
    <w:rsid w:val="5F664222"/>
    <w:rsid w:val="5F6651E5"/>
    <w:rsid w:val="5F69635B"/>
    <w:rsid w:val="5F6B7208"/>
    <w:rsid w:val="5F6D02E7"/>
    <w:rsid w:val="5F6F5C68"/>
    <w:rsid w:val="5F71081D"/>
    <w:rsid w:val="5F711CD2"/>
    <w:rsid w:val="5F724537"/>
    <w:rsid w:val="5F736075"/>
    <w:rsid w:val="5F756D30"/>
    <w:rsid w:val="5F7B7A7F"/>
    <w:rsid w:val="5F7D5C6B"/>
    <w:rsid w:val="5F7E4A1C"/>
    <w:rsid w:val="5F8056F5"/>
    <w:rsid w:val="5F834553"/>
    <w:rsid w:val="5F88433B"/>
    <w:rsid w:val="5F8A13C0"/>
    <w:rsid w:val="5F8E4A0C"/>
    <w:rsid w:val="5F901E8D"/>
    <w:rsid w:val="5F932066"/>
    <w:rsid w:val="5F932745"/>
    <w:rsid w:val="5F963C81"/>
    <w:rsid w:val="5F973A66"/>
    <w:rsid w:val="5F9C19ED"/>
    <w:rsid w:val="5F9D77E8"/>
    <w:rsid w:val="5FA45CD0"/>
    <w:rsid w:val="5FA51231"/>
    <w:rsid w:val="5FA90072"/>
    <w:rsid w:val="5FAD35A4"/>
    <w:rsid w:val="5FAE0D44"/>
    <w:rsid w:val="5FAE4CAC"/>
    <w:rsid w:val="5FAE5C83"/>
    <w:rsid w:val="5FB649C1"/>
    <w:rsid w:val="5FB7440A"/>
    <w:rsid w:val="5FB751D0"/>
    <w:rsid w:val="5FBA2BFF"/>
    <w:rsid w:val="5FBB707B"/>
    <w:rsid w:val="5FBC7D34"/>
    <w:rsid w:val="5FBD6828"/>
    <w:rsid w:val="5FC26D87"/>
    <w:rsid w:val="5FC51323"/>
    <w:rsid w:val="5FC77425"/>
    <w:rsid w:val="5FC81B8B"/>
    <w:rsid w:val="5FCA753E"/>
    <w:rsid w:val="5FD031D8"/>
    <w:rsid w:val="5FD33822"/>
    <w:rsid w:val="5FD43A9E"/>
    <w:rsid w:val="5FD54C2B"/>
    <w:rsid w:val="5FD62332"/>
    <w:rsid w:val="5FD674CE"/>
    <w:rsid w:val="5FDC1581"/>
    <w:rsid w:val="5FDF6135"/>
    <w:rsid w:val="5FE13051"/>
    <w:rsid w:val="5FE63B52"/>
    <w:rsid w:val="5FE802C1"/>
    <w:rsid w:val="5FE81ADE"/>
    <w:rsid w:val="5FEB5C67"/>
    <w:rsid w:val="5FEB637D"/>
    <w:rsid w:val="5FF317D1"/>
    <w:rsid w:val="5FF37A63"/>
    <w:rsid w:val="5FFA5AF0"/>
    <w:rsid w:val="600038DA"/>
    <w:rsid w:val="60025B37"/>
    <w:rsid w:val="6002613C"/>
    <w:rsid w:val="600E7592"/>
    <w:rsid w:val="60143A4A"/>
    <w:rsid w:val="601571DB"/>
    <w:rsid w:val="6016627D"/>
    <w:rsid w:val="60183B51"/>
    <w:rsid w:val="60191C0D"/>
    <w:rsid w:val="60192BB7"/>
    <w:rsid w:val="601A7D90"/>
    <w:rsid w:val="601C2465"/>
    <w:rsid w:val="602307B8"/>
    <w:rsid w:val="602418B4"/>
    <w:rsid w:val="60243996"/>
    <w:rsid w:val="60266A1A"/>
    <w:rsid w:val="60275C46"/>
    <w:rsid w:val="602826BB"/>
    <w:rsid w:val="602C39E5"/>
    <w:rsid w:val="602C5FCD"/>
    <w:rsid w:val="602E3114"/>
    <w:rsid w:val="602E4CB5"/>
    <w:rsid w:val="602E6D20"/>
    <w:rsid w:val="60384E32"/>
    <w:rsid w:val="603B3791"/>
    <w:rsid w:val="603E3C09"/>
    <w:rsid w:val="60403079"/>
    <w:rsid w:val="60412565"/>
    <w:rsid w:val="60432428"/>
    <w:rsid w:val="604640A5"/>
    <w:rsid w:val="60465CE5"/>
    <w:rsid w:val="604A35A6"/>
    <w:rsid w:val="604E1611"/>
    <w:rsid w:val="60541490"/>
    <w:rsid w:val="605518EB"/>
    <w:rsid w:val="6058202D"/>
    <w:rsid w:val="60597757"/>
    <w:rsid w:val="605B1A6D"/>
    <w:rsid w:val="605D2777"/>
    <w:rsid w:val="605D5C3C"/>
    <w:rsid w:val="605E2E39"/>
    <w:rsid w:val="605E4AF4"/>
    <w:rsid w:val="605E6A7E"/>
    <w:rsid w:val="605E7727"/>
    <w:rsid w:val="60633AE9"/>
    <w:rsid w:val="606412F3"/>
    <w:rsid w:val="606A6B24"/>
    <w:rsid w:val="606D29C1"/>
    <w:rsid w:val="606D2DED"/>
    <w:rsid w:val="60704E1A"/>
    <w:rsid w:val="60725B98"/>
    <w:rsid w:val="607615C9"/>
    <w:rsid w:val="6078008E"/>
    <w:rsid w:val="60781EC4"/>
    <w:rsid w:val="60783B5C"/>
    <w:rsid w:val="607C4EA2"/>
    <w:rsid w:val="607D30C5"/>
    <w:rsid w:val="607F485A"/>
    <w:rsid w:val="6084732E"/>
    <w:rsid w:val="60851882"/>
    <w:rsid w:val="6087320F"/>
    <w:rsid w:val="60896C4A"/>
    <w:rsid w:val="608A2A3F"/>
    <w:rsid w:val="608E05A7"/>
    <w:rsid w:val="608E7393"/>
    <w:rsid w:val="608F7535"/>
    <w:rsid w:val="60931B6F"/>
    <w:rsid w:val="609324B7"/>
    <w:rsid w:val="60940FC4"/>
    <w:rsid w:val="60955615"/>
    <w:rsid w:val="60975658"/>
    <w:rsid w:val="609A0BE6"/>
    <w:rsid w:val="609A1C18"/>
    <w:rsid w:val="609D24A5"/>
    <w:rsid w:val="609E3E11"/>
    <w:rsid w:val="60A01A10"/>
    <w:rsid w:val="60A61690"/>
    <w:rsid w:val="60A71B1D"/>
    <w:rsid w:val="60A865B6"/>
    <w:rsid w:val="60A93B09"/>
    <w:rsid w:val="60AA7859"/>
    <w:rsid w:val="60AD2FEC"/>
    <w:rsid w:val="60AE30BC"/>
    <w:rsid w:val="60B11C3C"/>
    <w:rsid w:val="60B86D9A"/>
    <w:rsid w:val="60B873A6"/>
    <w:rsid w:val="60B90BA2"/>
    <w:rsid w:val="60BA2D3B"/>
    <w:rsid w:val="60BA69B5"/>
    <w:rsid w:val="60BB3865"/>
    <w:rsid w:val="60BD3700"/>
    <w:rsid w:val="60BF04D3"/>
    <w:rsid w:val="60C00C57"/>
    <w:rsid w:val="60C2149A"/>
    <w:rsid w:val="60C22386"/>
    <w:rsid w:val="60C46300"/>
    <w:rsid w:val="60CB6EDB"/>
    <w:rsid w:val="60CD414F"/>
    <w:rsid w:val="60CD62AD"/>
    <w:rsid w:val="60D04DBF"/>
    <w:rsid w:val="60D136FF"/>
    <w:rsid w:val="60D41E94"/>
    <w:rsid w:val="60D72266"/>
    <w:rsid w:val="60D8622E"/>
    <w:rsid w:val="60D91EBC"/>
    <w:rsid w:val="60DA05DF"/>
    <w:rsid w:val="60DB3D2D"/>
    <w:rsid w:val="60DB3F15"/>
    <w:rsid w:val="60DD2EB0"/>
    <w:rsid w:val="60DF1774"/>
    <w:rsid w:val="60E10DEE"/>
    <w:rsid w:val="60E13E8E"/>
    <w:rsid w:val="60E147D8"/>
    <w:rsid w:val="60E23CC9"/>
    <w:rsid w:val="60E42131"/>
    <w:rsid w:val="60E42F96"/>
    <w:rsid w:val="60E44295"/>
    <w:rsid w:val="60E860BC"/>
    <w:rsid w:val="60E86D44"/>
    <w:rsid w:val="60EE3912"/>
    <w:rsid w:val="60EE39ED"/>
    <w:rsid w:val="60EF5F32"/>
    <w:rsid w:val="60F123D3"/>
    <w:rsid w:val="60F5143F"/>
    <w:rsid w:val="60F6349B"/>
    <w:rsid w:val="60FB283B"/>
    <w:rsid w:val="60FC5969"/>
    <w:rsid w:val="60FC7079"/>
    <w:rsid w:val="60FE6E23"/>
    <w:rsid w:val="610013C5"/>
    <w:rsid w:val="610273F2"/>
    <w:rsid w:val="610635E9"/>
    <w:rsid w:val="6108298F"/>
    <w:rsid w:val="610B74BC"/>
    <w:rsid w:val="610C0954"/>
    <w:rsid w:val="610D09BE"/>
    <w:rsid w:val="610E2959"/>
    <w:rsid w:val="6110239C"/>
    <w:rsid w:val="61104A1E"/>
    <w:rsid w:val="61122686"/>
    <w:rsid w:val="61125465"/>
    <w:rsid w:val="611633F8"/>
    <w:rsid w:val="61195E64"/>
    <w:rsid w:val="611A0010"/>
    <w:rsid w:val="611B13E9"/>
    <w:rsid w:val="611C57B9"/>
    <w:rsid w:val="611E7989"/>
    <w:rsid w:val="61210103"/>
    <w:rsid w:val="61290145"/>
    <w:rsid w:val="61291082"/>
    <w:rsid w:val="612A209B"/>
    <w:rsid w:val="612A2A6D"/>
    <w:rsid w:val="612B25A4"/>
    <w:rsid w:val="612B4BE0"/>
    <w:rsid w:val="612B5F0F"/>
    <w:rsid w:val="612C4E3E"/>
    <w:rsid w:val="612C7374"/>
    <w:rsid w:val="612D713E"/>
    <w:rsid w:val="61300527"/>
    <w:rsid w:val="61300854"/>
    <w:rsid w:val="6137152D"/>
    <w:rsid w:val="61380095"/>
    <w:rsid w:val="613808EE"/>
    <w:rsid w:val="61391317"/>
    <w:rsid w:val="613C313D"/>
    <w:rsid w:val="613F5AF6"/>
    <w:rsid w:val="61410476"/>
    <w:rsid w:val="61412D68"/>
    <w:rsid w:val="614169A6"/>
    <w:rsid w:val="61416D7C"/>
    <w:rsid w:val="6144439B"/>
    <w:rsid w:val="61460030"/>
    <w:rsid w:val="6147048C"/>
    <w:rsid w:val="614A3092"/>
    <w:rsid w:val="614A53A1"/>
    <w:rsid w:val="614B4521"/>
    <w:rsid w:val="614B66B7"/>
    <w:rsid w:val="614D450C"/>
    <w:rsid w:val="614D7F9F"/>
    <w:rsid w:val="614F79F3"/>
    <w:rsid w:val="61505AB3"/>
    <w:rsid w:val="61516F2D"/>
    <w:rsid w:val="6152477A"/>
    <w:rsid w:val="61554117"/>
    <w:rsid w:val="61564020"/>
    <w:rsid w:val="61583638"/>
    <w:rsid w:val="61596546"/>
    <w:rsid w:val="615B00F4"/>
    <w:rsid w:val="615D01D9"/>
    <w:rsid w:val="615D5916"/>
    <w:rsid w:val="61633C52"/>
    <w:rsid w:val="61636C96"/>
    <w:rsid w:val="61666E8F"/>
    <w:rsid w:val="61672283"/>
    <w:rsid w:val="616A17BD"/>
    <w:rsid w:val="616D6588"/>
    <w:rsid w:val="61775D71"/>
    <w:rsid w:val="6178110C"/>
    <w:rsid w:val="61782CCC"/>
    <w:rsid w:val="61785043"/>
    <w:rsid w:val="617B2970"/>
    <w:rsid w:val="617C3557"/>
    <w:rsid w:val="61837D5F"/>
    <w:rsid w:val="61850911"/>
    <w:rsid w:val="61874CAB"/>
    <w:rsid w:val="618F71A0"/>
    <w:rsid w:val="61922DAC"/>
    <w:rsid w:val="61941BF6"/>
    <w:rsid w:val="619561DA"/>
    <w:rsid w:val="619573AD"/>
    <w:rsid w:val="61971583"/>
    <w:rsid w:val="6197252B"/>
    <w:rsid w:val="61977B82"/>
    <w:rsid w:val="61980553"/>
    <w:rsid w:val="61994C9B"/>
    <w:rsid w:val="61995597"/>
    <w:rsid w:val="619A7735"/>
    <w:rsid w:val="619D448F"/>
    <w:rsid w:val="619E796C"/>
    <w:rsid w:val="61A27130"/>
    <w:rsid w:val="61AA1883"/>
    <w:rsid w:val="61AE5134"/>
    <w:rsid w:val="61B04293"/>
    <w:rsid w:val="61B32D43"/>
    <w:rsid w:val="61BF12DA"/>
    <w:rsid w:val="61C16BE4"/>
    <w:rsid w:val="61C40F9E"/>
    <w:rsid w:val="61C578BB"/>
    <w:rsid w:val="61C72C3F"/>
    <w:rsid w:val="61C87BF6"/>
    <w:rsid w:val="61CA2704"/>
    <w:rsid w:val="61CD600C"/>
    <w:rsid w:val="61D06000"/>
    <w:rsid w:val="61D178BA"/>
    <w:rsid w:val="61D36CB5"/>
    <w:rsid w:val="61D37A66"/>
    <w:rsid w:val="61D51B97"/>
    <w:rsid w:val="61D6318B"/>
    <w:rsid w:val="61D8746F"/>
    <w:rsid w:val="61D94528"/>
    <w:rsid w:val="61DA02FC"/>
    <w:rsid w:val="61DB3802"/>
    <w:rsid w:val="61DB4BCF"/>
    <w:rsid w:val="61DC0265"/>
    <w:rsid w:val="61DF5DE9"/>
    <w:rsid w:val="61DF5F74"/>
    <w:rsid w:val="61E67855"/>
    <w:rsid w:val="61EA6008"/>
    <w:rsid w:val="61EB2B6C"/>
    <w:rsid w:val="61EB46CD"/>
    <w:rsid w:val="61F22D8E"/>
    <w:rsid w:val="61F57F5D"/>
    <w:rsid w:val="61F8260C"/>
    <w:rsid w:val="61F90E5C"/>
    <w:rsid w:val="61FD3F99"/>
    <w:rsid w:val="620026A7"/>
    <w:rsid w:val="620046CF"/>
    <w:rsid w:val="62020FB7"/>
    <w:rsid w:val="62033856"/>
    <w:rsid w:val="620622E1"/>
    <w:rsid w:val="62077BE9"/>
    <w:rsid w:val="62084F33"/>
    <w:rsid w:val="620A1E9F"/>
    <w:rsid w:val="620B0FC3"/>
    <w:rsid w:val="620C2630"/>
    <w:rsid w:val="620C6EB6"/>
    <w:rsid w:val="620D1659"/>
    <w:rsid w:val="620F1F6E"/>
    <w:rsid w:val="621045CA"/>
    <w:rsid w:val="621162AE"/>
    <w:rsid w:val="62121719"/>
    <w:rsid w:val="62136DA1"/>
    <w:rsid w:val="62170A72"/>
    <w:rsid w:val="621953D7"/>
    <w:rsid w:val="621C053D"/>
    <w:rsid w:val="621E20D6"/>
    <w:rsid w:val="6220156E"/>
    <w:rsid w:val="6222172C"/>
    <w:rsid w:val="62251674"/>
    <w:rsid w:val="62263BE7"/>
    <w:rsid w:val="622A59F2"/>
    <w:rsid w:val="622C414E"/>
    <w:rsid w:val="622C56EE"/>
    <w:rsid w:val="62307442"/>
    <w:rsid w:val="62331EB7"/>
    <w:rsid w:val="6234597D"/>
    <w:rsid w:val="62360E03"/>
    <w:rsid w:val="62367D61"/>
    <w:rsid w:val="623A7708"/>
    <w:rsid w:val="623E584F"/>
    <w:rsid w:val="62430F74"/>
    <w:rsid w:val="624448E6"/>
    <w:rsid w:val="62457DB3"/>
    <w:rsid w:val="62471452"/>
    <w:rsid w:val="624B65F3"/>
    <w:rsid w:val="624D02BB"/>
    <w:rsid w:val="62532AA5"/>
    <w:rsid w:val="62534E5E"/>
    <w:rsid w:val="6255008A"/>
    <w:rsid w:val="625507CA"/>
    <w:rsid w:val="625519FB"/>
    <w:rsid w:val="6256548E"/>
    <w:rsid w:val="6259080A"/>
    <w:rsid w:val="625B50A5"/>
    <w:rsid w:val="625D585F"/>
    <w:rsid w:val="62605E06"/>
    <w:rsid w:val="62631E6C"/>
    <w:rsid w:val="62636C74"/>
    <w:rsid w:val="626D09A1"/>
    <w:rsid w:val="626D4E77"/>
    <w:rsid w:val="626F2E77"/>
    <w:rsid w:val="627262CE"/>
    <w:rsid w:val="62770CE4"/>
    <w:rsid w:val="62795E5A"/>
    <w:rsid w:val="627B3343"/>
    <w:rsid w:val="627C61C9"/>
    <w:rsid w:val="627E7713"/>
    <w:rsid w:val="62803F3B"/>
    <w:rsid w:val="62827496"/>
    <w:rsid w:val="62832111"/>
    <w:rsid w:val="628816ED"/>
    <w:rsid w:val="62890B4E"/>
    <w:rsid w:val="6289664E"/>
    <w:rsid w:val="628C2103"/>
    <w:rsid w:val="628C569C"/>
    <w:rsid w:val="628E7D73"/>
    <w:rsid w:val="628F2F96"/>
    <w:rsid w:val="628F534B"/>
    <w:rsid w:val="62920CB4"/>
    <w:rsid w:val="62982972"/>
    <w:rsid w:val="6299236E"/>
    <w:rsid w:val="629F3010"/>
    <w:rsid w:val="629F3C43"/>
    <w:rsid w:val="62A159B8"/>
    <w:rsid w:val="62A4145C"/>
    <w:rsid w:val="62A448B2"/>
    <w:rsid w:val="62A76A66"/>
    <w:rsid w:val="62A778B2"/>
    <w:rsid w:val="62A815C1"/>
    <w:rsid w:val="62AC214E"/>
    <w:rsid w:val="62AD42EE"/>
    <w:rsid w:val="62B147D5"/>
    <w:rsid w:val="62B227B7"/>
    <w:rsid w:val="62B85199"/>
    <w:rsid w:val="62B903B4"/>
    <w:rsid w:val="62BA50D8"/>
    <w:rsid w:val="62BC0463"/>
    <w:rsid w:val="62BC351F"/>
    <w:rsid w:val="62BD7953"/>
    <w:rsid w:val="62C15210"/>
    <w:rsid w:val="62C23F89"/>
    <w:rsid w:val="62C24CC0"/>
    <w:rsid w:val="62C353CF"/>
    <w:rsid w:val="62C35C4B"/>
    <w:rsid w:val="62CA6F4D"/>
    <w:rsid w:val="62CD2EC6"/>
    <w:rsid w:val="62CD69BD"/>
    <w:rsid w:val="62CE3980"/>
    <w:rsid w:val="62D00746"/>
    <w:rsid w:val="62D16DED"/>
    <w:rsid w:val="62DB7BBC"/>
    <w:rsid w:val="62DC2B77"/>
    <w:rsid w:val="62DE311A"/>
    <w:rsid w:val="62DF09D0"/>
    <w:rsid w:val="62DF55BC"/>
    <w:rsid w:val="62DF5C6C"/>
    <w:rsid w:val="62E158E9"/>
    <w:rsid w:val="62E35462"/>
    <w:rsid w:val="62E44812"/>
    <w:rsid w:val="62E6692A"/>
    <w:rsid w:val="62E87317"/>
    <w:rsid w:val="62E94EA9"/>
    <w:rsid w:val="62EA0266"/>
    <w:rsid w:val="62EB5F78"/>
    <w:rsid w:val="62EC793A"/>
    <w:rsid w:val="62ED7142"/>
    <w:rsid w:val="62F02E2F"/>
    <w:rsid w:val="62F23F9B"/>
    <w:rsid w:val="62F46BD3"/>
    <w:rsid w:val="62F56CE7"/>
    <w:rsid w:val="62FA2E17"/>
    <w:rsid w:val="62FC6109"/>
    <w:rsid w:val="62FC6A15"/>
    <w:rsid w:val="63044CA7"/>
    <w:rsid w:val="6305719C"/>
    <w:rsid w:val="63057A17"/>
    <w:rsid w:val="63067ACE"/>
    <w:rsid w:val="63070473"/>
    <w:rsid w:val="630A6C9C"/>
    <w:rsid w:val="630B0BEB"/>
    <w:rsid w:val="63105FEB"/>
    <w:rsid w:val="631079EA"/>
    <w:rsid w:val="63113337"/>
    <w:rsid w:val="631309A5"/>
    <w:rsid w:val="631712D5"/>
    <w:rsid w:val="63176663"/>
    <w:rsid w:val="631D46E8"/>
    <w:rsid w:val="631F222F"/>
    <w:rsid w:val="63212B5D"/>
    <w:rsid w:val="63217370"/>
    <w:rsid w:val="63267251"/>
    <w:rsid w:val="632B63BE"/>
    <w:rsid w:val="632E3F14"/>
    <w:rsid w:val="63307419"/>
    <w:rsid w:val="63314A5B"/>
    <w:rsid w:val="63353A5C"/>
    <w:rsid w:val="63370C0A"/>
    <w:rsid w:val="63371925"/>
    <w:rsid w:val="63382DC2"/>
    <w:rsid w:val="633904C8"/>
    <w:rsid w:val="63394DE0"/>
    <w:rsid w:val="63395A2E"/>
    <w:rsid w:val="633C6D7B"/>
    <w:rsid w:val="633D1B72"/>
    <w:rsid w:val="63410267"/>
    <w:rsid w:val="63433785"/>
    <w:rsid w:val="63483655"/>
    <w:rsid w:val="634C053D"/>
    <w:rsid w:val="634E4D49"/>
    <w:rsid w:val="634F5C0D"/>
    <w:rsid w:val="635318C4"/>
    <w:rsid w:val="63534CD3"/>
    <w:rsid w:val="63537D5E"/>
    <w:rsid w:val="63545F1B"/>
    <w:rsid w:val="635636A5"/>
    <w:rsid w:val="63572C91"/>
    <w:rsid w:val="63584B06"/>
    <w:rsid w:val="635947E2"/>
    <w:rsid w:val="635B3DF1"/>
    <w:rsid w:val="635E0D5C"/>
    <w:rsid w:val="635E6260"/>
    <w:rsid w:val="63602383"/>
    <w:rsid w:val="636147C2"/>
    <w:rsid w:val="6362182F"/>
    <w:rsid w:val="636D3ADE"/>
    <w:rsid w:val="636E2E11"/>
    <w:rsid w:val="636F0201"/>
    <w:rsid w:val="636F4593"/>
    <w:rsid w:val="636F4AE3"/>
    <w:rsid w:val="6371156F"/>
    <w:rsid w:val="63752EFE"/>
    <w:rsid w:val="63755A59"/>
    <w:rsid w:val="63773469"/>
    <w:rsid w:val="637868B9"/>
    <w:rsid w:val="63792D70"/>
    <w:rsid w:val="63795090"/>
    <w:rsid w:val="637C0C6F"/>
    <w:rsid w:val="637D192F"/>
    <w:rsid w:val="63827529"/>
    <w:rsid w:val="63846F69"/>
    <w:rsid w:val="638D4D01"/>
    <w:rsid w:val="63903427"/>
    <w:rsid w:val="639164D8"/>
    <w:rsid w:val="63926E7E"/>
    <w:rsid w:val="63957916"/>
    <w:rsid w:val="63961DC2"/>
    <w:rsid w:val="639714BF"/>
    <w:rsid w:val="639727B7"/>
    <w:rsid w:val="63987DD4"/>
    <w:rsid w:val="63995A42"/>
    <w:rsid w:val="639B6BEE"/>
    <w:rsid w:val="639C1DE4"/>
    <w:rsid w:val="639C7E1A"/>
    <w:rsid w:val="639D0BA3"/>
    <w:rsid w:val="639D4068"/>
    <w:rsid w:val="639E4F1C"/>
    <w:rsid w:val="63A127C3"/>
    <w:rsid w:val="63A23694"/>
    <w:rsid w:val="63A31AD6"/>
    <w:rsid w:val="63A465C2"/>
    <w:rsid w:val="63A6495E"/>
    <w:rsid w:val="63A67EDD"/>
    <w:rsid w:val="63A73B5A"/>
    <w:rsid w:val="63A73B5B"/>
    <w:rsid w:val="63AC5C7D"/>
    <w:rsid w:val="63B1253A"/>
    <w:rsid w:val="63B177D7"/>
    <w:rsid w:val="63B206AC"/>
    <w:rsid w:val="63B35263"/>
    <w:rsid w:val="63B40A66"/>
    <w:rsid w:val="63B95667"/>
    <w:rsid w:val="63BB131C"/>
    <w:rsid w:val="63BB4B8D"/>
    <w:rsid w:val="63BD26F9"/>
    <w:rsid w:val="63BD6CDA"/>
    <w:rsid w:val="63BE31FD"/>
    <w:rsid w:val="63BF1287"/>
    <w:rsid w:val="63BF61D7"/>
    <w:rsid w:val="63BF7220"/>
    <w:rsid w:val="63C14A6D"/>
    <w:rsid w:val="63C63CED"/>
    <w:rsid w:val="63CF16E3"/>
    <w:rsid w:val="63D910E1"/>
    <w:rsid w:val="63DD6292"/>
    <w:rsid w:val="63E1463D"/>
    <w:rsid w:val="63E356CB"/>
    <w:rsid w:val="63E36E8F"/>
    <w:rsid w:val="63E76E0C"/>
    <w:rsid w:val="63E97B76"/>
    <w:rsid w:val="63EC2BE1"/>
    <w:rsid w:val="63EC5F48"/>
    <w:rsid w:val="63F031A0"/>
    <w:rsid w:val="63F075A0"/>
    <w:rsid w:val="63F23E11"/>
    <w:rsid w:val="63F61240"/>
    <w:rsid w:val="63F82436"/>
    <w:rsid w:val="63F90E30"/>
    <w:rsid w:val="63FA1A41"/>
    <w:rsid w:val="63FB132B"/>
    <w:rsid w:val="63FD5560"/>
    <w:rsid w:val="63FF7BED"/>
    <w:rsid w:val="64050602"/>
    <w:rsid w:val="6405348B"/>
    <w:rsid w:val="64072FEA"/>
    <w:rsid w:val="64074D7C"/>
    <w:rsid w:val="640C0273"/>
    <w:rsid w:val="64154E82"/>
    <w:rsid w:val="64183E6E"/>
    <w:rsid w:val="641A23FE"/>
    <w:rsid w:val="641B5D5F"/>
    <w:rsid w:val="641C056B"/>
    <w:rsid w:val="641C5A3D"/>
    <w:rsid w:val="64230BD8"/>
    <w:rsid w:val="64275A89"/>
    <w:rsid w:val="64290B30"/>
    <w:rsid w:val="64297E56"/>
    <w:rsid w:val="642E66F3"/>
    <w:rsid w:val="643039C7"/>
    <w:rsid w:val="6430423E"/>
    <w:rsid w:val="643068D3"/>
    <w:rsid w:val="6430754E"/>
    <w:rsid w:val="64375721"/>
    <w:rsid w:val="643850AD"/>
    <w:rsid w:val="643C094E"/>
    <w:rsid w:val="64404BC3"/>
    <w:rsid w:val="64445368"/>
    <w:rsid w:val="64490C7E"/>
    <w:rsid w:val="644A1531"/>
    <w:rsid w:val="644B6231"/>
    <w:rsid w:val="644F0D19"/>
    <w:rsid w:val="644F417C"/>
    <w:rsid w:val="645063F9"/>
    <w:rsid w:val="645444C8"/>
    <w:rsid w:val="64544CEE"/>
    <w:rsid w:val="64553B54"/>
    <w:rsid w:val="64577A7F"/>
    <w:rsid w:val="64586B28"/>
    <w:rsid w:val="646376F4"/>
    <w:rsid w:val="646612C2"/>
    <w:rsid w:val="64667CBF"/>
    <w:rsid w:val="646705C7"/>
    <w:rsid w:val="646E0E55"/>
    <w:rsid w:val="646F19D5"/>
    <w:rsid w:val="646F5FFF"/>
    <w:rsid w:val="6470161A"/>
    <w:rsid w:val="64702277"/>
    <w:rsid w:val="647123C1"/>
    <w:rsid w:val="64735EE5"/>
    <w:rsid w:val="64795CB1"/>
    <w:rsid w:val="647A3EE3"/>
    <w:rsid w:val="647B7007"/>
    <w:rsid w:val="647D4706"/>
    <w:rsid w:val="647E57ED"/>
    <w:rsid w:val="647F5A1A"/>
    <w:rsid w:val="647F6FC4"/>
    <w:rsid w:val="64862302"/>
    <w:rsid w:val="648A4913"/>
    <w:rsid w:val="648C644C"/>
    <w:rsid w:val="648F7C79"/>
    <w:rsid w:val="64902E3B"/>
    <w:rsid w:val="64961FCD"/>
    <w:rsid w:val="649718AF"/>
    <w:rsid w:val="649B3CB1"/>
    <w:rsid w:val="649B4372"/>
    <w:rsid w:val="649E0C3D"/>
    <w:rsid w:val="64A0456F"/>
    <w:rsid w:val="64AA2BCD"/>
    <w:rsid w:val="64AB02CA"/>
    <w:rsid w:val="64AD3E8E"/>
    <w:rsid w:val="64AF278B"/>
    <w:rsid w:val="64B32CEC"/>
    <w:rsid w:val="64B3733F"/>
    <w:rsid w:val="64B510A2"/>
    <w:rsid w:val="64BA4B87"/>
    <w:rsid w:val="64BA4EBA"/>
    <w:rsid w:val="64BC0D15"/>
    <w:rsid w:val="64BD27AF"/>
    <w:rsid w:val="64BE738B"/>
    <w:rsid w:val="64BF5C8A"/>
    <w:rsid w:val="64C50C2D"/>
    <w:rsid w:val="64C90765"/>
    <w:rsid w:val="64CA1B27"/>
    <w:rsid w:val="64CC621B"/>
    <w:rsid w:val="64CE1FFC"/>
    <w:rsid w:val="64D10DA9"/>
    <w:rsid w:val="64D141AB"/>
    <w:rsid w:val="64D41369"/>
    <w:rsid w:val="64D5707E"/>
    <w:rsid w:val="64D81030"/>
    <w:rsid w:val="64DA45AF"/>
    <w:rsid w:val="64DB2CEB"/>
    <w:rsid w:val="64E617CC"/>
    <w:rsid w:val="64E81DA3"/>
    <w:rsid w:val="64E93586"/>
    <w:rsid w:val="64EA126F"/>
    <w:rsid w:val="64EC0174"/>
    <w:rsid w:val="64EC5A93"/>
    <w:rsid w:val="64EF568E"/>
    <w:rsid w:val="64F250C9"/>
    <w:rsid w:val="64F85334"/>
    <w:rsid w:val="64F937C9"/>
    <w:rsid w:val="64FA00BC"/>
    <w:rsid w:val="64FA1C7C"/>
    <w:rsid w:val="64FA5BF5"/>
    <w:rsid w:val="64FB3EA1"/>
    <w:rsid w:val="64FB49E3"/>
    <w:rsid w:val="64FE39C0"/>
    <w:rsid w:val="65003F28"/>
    <w:rsid w:val="65005CC8"/>
    <w:rsid w:val="65006D72"/>
    <w:rsid w:val="65027F92"/>
    <w:rsid w:val="65066E2F"/>
    <w:rsid w:val="65073190"/>
    <w:rsid w:val="650743A0"/>
    <w:rsid w:val="65080613"/>
    <w:rsid w:val="65083A92"/>
    <w:rsid w:val="650B7C23"/>
    <w:rsid w:val="650F3D95"/>
    <w:rsid w:val="65100C87"/>
    <w:rsid w:val="65120A39"/>
    <w:rsid w:val="65125172"/>
    <w:rsid w:val="65165906"/>
    <w:rsid w:val="65176F38"/>
    <w:rsid w:val="651B5D9A"/>
    <w:rsid w:val="651C775A"/>
    <w:rsid w:val="652132C8"/>
    <w:rsid w:val="65213C7D"/>
    <w:rsid w:val="6522379E"/>
    <w:rsid w:val="65243754"/>
    <w:rsid w:val="65246029"/>
    <w:rsid w:val="652C5CDC"/>
    <w:rsid w:val="652E766F"/>
    <w:rsid w:val="652F5201"/>
    <w:rsid w:val="65353130"/>
    <w:rsid w:val="65377534"/>
    <w:rsid w:val="653B2698"/>
    <w:rsid w:val="653D34A4"/>
    <w:rsid w:val="65417D3F"/>
    <w:rsid w:val="65460552"/>
    <w:rsid w:val="654B6834"/>
    <w:rsid w:val="655046EA"/>
    <w:rsid w:val="655317B3"/>
    <w:rsid w:val="65535DCF"/>
    <w:rsid w:val="65537CE3"/>
    <w:rsid w:val="65571266"/>
    <w:rsid w:val="655733C0"/>
    <w:rsid w:val="65592F36"/>
    <w:rsid w:val="655A5738"/>
    <w:rsid w:val="655E19EB"/>
    <w:rsid w:val="656356BF"/>
    <w:rsid w:val="65657F18"/>
    <w:rsid w:val="65682A2B"/>
    <w:rsid w:val="65697932"/>
    <w:rsid w:val="656D13CE"/>
    <w:rsid w:val="656D202A"/>
    <w:rsid w:val="656E14CC"/>
    <w:rsid w:val="656E1D4D"/>
    <w:rsid w:val="65702144"/>
    <w:rsid w:val="65722DED"/>
    <w:rsid w:val="65741B8D"/>
    <w:rsid w:val="65743219"/>
    <w:rsid w:val="6574601A"/>
    <w:rsid w:val="657B5F1E"/>
    <w:rsid w:val="657D4978"/>
    <w:rsid w:val="65861E76"/>
    <w:rsid w:val="6588051E"/>
    <w:rsid w:val="6589291D"/>
    <w:rsid w:val="65897BC5"/>
    <w:rsid w:val="658A4CC6"/>
    <w:rsid w:val="658C1926"/>
    <w:rsid w:val="658C68BF"/>
    <w:rsid w:val="65910161"/>
    <w:rsid w:val="65922D4E"/>
    <w:rsid w:val="65941761"/>
    <w:rsid w:val="65961EB1"/>
    <w:rsid w:val="659E32E8"/>
    <w:rsid w:val="65A20669"/>
    <w:rsid w:val="65A35818"/>
    <w:rsid w:val="65A51447"/>
    <w:rsid w:val="65A62079"/>
    <w:rsid w:val="65A62E93"/>
    <w:rsid w:val="65A70F54"/>
    <w:rsid w:val="65A73845"/>
    <w:rsid w:val="65A801D1"/>
    <w:rsid w:val="65A86915"/>
    <w:rsid w:val="65AA7300"/>
    <w:rsid w:val="65AD3583"/>
    <w:rsid w:val="65AE6FEF"/>
    <w:rsid w:val="65B102D4"/>
    <w:rsid w:val="65B15C48"/>
    <w:rsid w:val="65B62504"/>
    <w:rsid w:val="65B630FB"/>
    <w:rsid w:val="65B81035"/>
    <w:rsid w:val="65B934E4"/>
    <w:rsid w:val="65BE2AD9"/>
    <w:rsid w:val="65BE60B4"/>
    <w:rsid w:val="65C05433"/>
    <w:rsid w:val="65C24AED"/>
    <w:rsid w:val="65C44B11"/>
    <w:rsid w:val="65C54ADC"/>
    <w:rsid w:val="65C676AC"/>
    <w:rsid w:val="65C86842"/>
    <w:rsid w:val="65C97EBE"/>
    <w:rsid w:val="65CA0934"/>
    <w:rsid w:val="65CA4628"/>
    <w:rsid w:val="65CB4391"/>
    <w:rsid w:val="65CC016C"/>
    <w:rsid w:val="65CD1D2E"/>
    <w:rsid w:val="65D41CDE"/>
    <w:rsid w:val="65D46D51"/>
    <w:rsid w:val="65D54F6E"/>
    <w:rsid w:val="65D6220C"/>
    <w:rsid w:val="65DA7A0D"/>
    <w:rsid w:val="65E36A07"/>
    <w:rsid w:val="65E4527F"/>
    <w:rsid w:val="65E571CC"/>
    <w:rsid w:val="65EA400B"/>
    <w:rsid w:val="65ED5231"/>
    <w:rsid w:val="65EE13AC"/>
    <w:rsid w:val="65EF0A40"/>
    <w:rsid w:val="65F31F2E"/>
    <w:rsid w:val="65F50B96"/>
    <w:rsid w:val="65F565BE"/>
    <w:rsid w:val="65F679D7"/>
    <w:rsid w:val="65F76D70"/>
    <w:rsid w:val="65F96429"/>
    <w:rsid w:val="65FA1020"/>
    <w:rsid w:val="65FB58BD"/>
    <w:rsid w:val="65FC55D0"/>
    <w:rsid w:val="65FE6983"/>
    <w:rsid w:val="66041756"/>
    <w:rsid w:val="66041FDC"/>
    <w:rsid w:val="6604644A"/>
    <w:rsid w:val="66062AE0"/>
    <w:rsid w:val="66093A55"/>
    <w:rsid w:val="660A2030"/>
    <w:rsid w:val="660B4FB1"/>
    <w:rsid w:val="660B55FC"/>
    <w:rsid w:val="660D0BC2"/>
    <w:rsid w:val="660D387B"/>
    <w:rsid w:val="66107988"/>
    <w:rsid w:val="66110B33"/>
    <w:rsid w:val="66120424"/>
    <w:rsid w:val="66170151"/>
    <w:rsid w:val="66185976"/>
    <w:rsid w:val="661D5CE5"/>
    <w:rsid w:val="661E108B"/>
    <w:rsid w:val="661F3D18"/>
    <w:rsid w:val="661F55E3"/>
    <w:rsid w:val="661F6C76"/>
    <w:rsid w:val="66247526"/>
    <w:rsid w:val="66247585"/>
    <w:rsid w:val="66251CF3"/>
    <w:rsid w:val="662552C9"/>
    <w:rsid w:val="662858D0"/>
    <w:rsid w:val="6629303D"/>
    <w:rsid w:val="662B64FE"/>
    <w:rsid w:val="662D1283"/>
    <w:rsid w:val="66331EC7"/>
    <w:rsid w:val="663D4327"/>
    <w:rsid w:val="66432339"/>
    <w:rsid w:val="6643497C"/>
    <w:rsid w:val="6644289B"/>
    <w:rsid w:val="66443EE3"/>
    <w:rsid w:val="66450E69"/>
    <w:rsid w:val="664537B7"/>
    <w:rsid w:val="664A1E47"/>
    <w:rsid w:val="664B677C"/>
    <w:rsid w:val="664B6E95"/>
    <w:rsid w:val="66511C0A"/>
    <w:rsid w:val="66536D40"/>
    <w:rsid w:val="665442A0"/>
    <w:rsid w:val="66574DEA"/>
    <w:rsid w:val="66583EBD"/>
    <w:rsid w:val="665C5CB1"/>
    <w:rsid w:val="66600696"/>
    <w:rsid w:val="66633500"/>
    <w:rsid w:val="666954C7"/>
    <w:rsid w:val="666E7189"/>
    <w:rsid w:val="6672309C"/>
    <w:rsid w:val="66730B1B"/>
    <w:rsid w:val="66777ACB"/>
    <w:rsid w:val="66781AB8"/>
    <w:rsid w:val="667936F0"/>
    <w:rsid w:val="66793E27"/>
    <w:rsid w:val="66795B33"/>
    <w:rsid w:val="667C4A68"/>
    <w:rsid w:val="667D3716"/>
    <w:rsid w:val="667F48EA"/>
    <w:rsid w:val="6681703F"/>
    <w:rsid w:val="66830F3D"/>
    <w:rsid w:val="668311E9"/>
    <w:rsid w:val="668A1F84"/>
    <w:rsid w:val="668E3645"/>
    <w:rsid w:val="668F1A9D"/>
    <w:rsid w:val="66915B46"/>
    <w:rsid w:val="669328BF"/>
    <w:rsid w:val="66955C00"/>
    <w:rsid w:val="669763D7"/>
    <w:rsid w:val="66991A4D"/>
    <w:rsid w:val="66994D48"/>
    <w:rsid w:val="669C293A"/>
    <w:rsid w:val="66AA3F53"/>
    <w:rsid w:val="66AA747F"/>
    <w:rsid w:val="66AB30CB"/>
    <w:rsid w:val="66AB70AC"/>
    <w:rsid w:val="66AE5470"/>
    <w:rsid w:val="66AE6E47"/>
    <w:rsid w:val="66B152CC"/>
    <w:rsid w:val="66B245CB"/>
    <w:rsid w:val="66B428C4"/>
    <w:rsid w:val="66B53B38"/>
    <w:rsid w:val="66BB0725"/>
    <w:rsid w:val="66BE394F"/>
    <w:rsid w:val="66BF3D61"/>
    <w:rsid w:val="66C11854"/>
    <w:rsid w:val="66C23ABB"/>
    <w:rsid w:val="66C54F5E"/>
    <w:rsid w:val="66C77449"/>
    <w:rsid w:val="66C84332"/>
    <w:rsid w:val="66C9346A"/>
    <w:rsid w:val="66CA0274"/>
    <w:rsid w:val="66CE2DCB"/>
    <w:rsid w:val="66CE7D3A"/>
    <w:rsid w:val="66CF4495"/>
    <w:rsid w:val="66D07A3E"/>
    <w:rsid w:val="66D40A90"/>
    <w:rsid w:val="66D44D0C"/>
    <w:rsid w:val="66D82043"/>
    <w:rsid w:val="66DA6EDA"/>
    <w:rsid w:val="66DF0824"/>
    <w:rsid w:val="66E32BA1"/>
    <w:rsid w:val="66E64FE8"/>
    <w:rsid w:val="66E75848"/>
    <w:rsid w:val="66EA7603"/>
    <w:rsid w:val="66EB0AA1"/>
    <w:rsid w:val="66ED2CCF"/>
    <w:rsid w:val="66ED3320"/>
    <w:rsid w:val="66EF04B9"/>
    <w:rsid w:val="66F05CD2"/>
    <w:rsid w:val="66F06771"/>
    <w:rsid w:val="66F37DD6"/>
    <w:rsid w:val="66F40D7E"/>
    <w:rsid w:val="66F45139"/>
    <w:rsid w:val="66F74E51"/>
    <w:rsid w:val="66F83836"/>
    <w:rsid w:val="66FC055B"/>
    <w:rsid w:val="66FC0763"/>
    <w:rsid w:val="66FC188E"/>
    <w:rsid w:val="6700111D"/>
    <w:rsid w:val="670514E1"/>
    <w:rsid w:val="670562BA"/>
    <w:rsid w:val="670F0078"/>
    <w:rsid w:val="670F458F"/>
    <w:rsid w:val="67107E64"/>
    <w:rsid w:val="67133FF8"/>
    <w:rsid w:val="67197384"/>
    <w:rsid w:val="671A44FE"/>
    <w:rsid w:val="671B00BB"/>
    <w:rsid w:val="6720273F"/>
    <w:rsid w:val="67223E0A"/>
    <w:rsid w:val="67267724"/>
    <w:rsid w:val="672876B5"/>
    <w:rsid w:val="672A662C"/>
    <w:rsid w:val="672B010B"/>
    <w:rsid w:val="672B092D"/>
    <w:rsid w:val="672F027B"/>
    <w:rsid w:val="672F429E"/>
    <w:rsid w:val="67321AF4"/>
    <w:rsid w:val="67326995"/>
    <w:rsid w:val="67397F7E"/>
    <w:rsid w:val="673B0C52"/>
    <w:rsid w:val="673B1648"/>
    <w:rsid w:val="673C24FD"/>
    <w:rsid w:val="673D595C"/>
    <w:rsid w:val="67411B8D"/>
    <w:rsid w:val="67430F58"/>
    <w:rsid w:val="6743114F"/>
    <w:rsid w:val="67491F5A"/>
    <w:rsid w:val="674B737C"/>
    <w:rsid w:val="674E0C5E"/>
    <w:rsid w:val="674F5518"/>
    <w:rsid w:val="67515F83"/>
    <w:rsid w:val="67522797"/>
    <w:rsid w:val="67537E80"/>
    <w:rsid w:val="675B0C3A"/>
    <w:rsid w:val="675B6FB6"/>
    <w:rsid w:val="675C615C"/>
    <w:rsid w:val="6761012F"/>
    <w:rsid w:val="6767698F"/>
    <w:rsid w:val="67687190"/>
    <w:rsid w:val="676974E2"/>
    <w:rsid w:val="676A41B8"/>
    <w:rsid w:val="676D2C92"/>
    <w:rsid w:val="676E5B31"/>
    <w:rsid w:val="676E654A"/>
    <w:rsid w:val="676E7CFD"/>
    <w:rsid w:val="677173A8"/>
    <w:rsid w:val="67747ADC"/>
    <w:rsid w:val="677B6A91"/>
    <w:rsid w:val="677C1167"/>
    <w:rsid w:val="677C6D86"/>
    <w:rsid w:val="67820E41"/>
    <w:rsid w:val="678444AC"/>
    <w:rsid w:val="67864EDD"/>
    <w:rsid w:val="67874C84"/>
    <w:rsid w:val="678C6F8F"/>
    <w:rsid w:val="678D70CA"/>
    <w:rsid w:val="678E483F"/>
    <w:rsid w:val="67903DC6"/>
    <w:rsid w:val="67904E8D"/>
    <w:rsid w:val="6791241B"/>
    <w:rsid w:val="6792210F"/>
    <w:rsid w:val="67933F9B"/>
    <w:rsid w:val="6795422F"/>
    <w:rsid w:val="6795547D"/>
    <w:rsid w:val="67965199"/>
    <w:rsid w:val="679848B4"/>
    <w:rsid w:val="67986BD5"/>
    <w:rsid w:val="679C569D"/>
    <w:rsid w:val="679F32D5"/>
    <w:rsid w:val="679F3BDD"/>
    <w:rsid w:val="67A23F73"/>
    <w:rsid w:val="67A506D6"/>
    <w:rsid w:val="67AC6C22"/>
    <w:rsid w:val="67AD418A"/>
    <w:rsid w:val="67AF78E6"/>
    <w:rsid w:val="67B03140"/>
    <w:rsid w:val="67B14B5C"/>
    <w:rsid w:val="67B23FFA"/>
    <w:rsid w:val="67B37D5E"/>
    <w:rsid w:val="67B6475E"/>
    <w:rsid w:val="67B70D58"/>
    <w:rsid w:val="67B96BEF"/>
    <w:rsid w:val="67BA0AC9"/>
    <w:rsid w:val="67BB01E0"/>
    <w:rsid w:val="67BC21F0"/>
    <w:rsid w:val="67BC5AF8"/>
    <w:rsid w:val="67BF361D"/>
    <w:rsid w:val="67C0008C"/>
    <w:rsid w:val="67C06F72"/>
    <w:rsid w:val="67C156FC"/>
    <w:rsid w:val="67C53D47"/>
    <w:rsid w:val="67C62654"/>
    <w:rsid w:val="67C83B49"/>
    <w:rsid w:val="67C95960"/>
    <w:rsid w:val="67D04753"/>
    <w:rsid w:val="67D34EC0"/>
    <w:rsid w:val="67D63DD3"/>
    <w:rsid w:val="67D8234F"/>
    <w:rsid w:val="67D916C4"/>
    <w:rsid w:val="67D96CBA"/>
    <w:rsid w:val="67D97FEB"/>
    <w:rsid w:val="67DB69CD"/>
    <w:rsid w:val="67DE63EE"/>
    <w:rsid w:val="67DF6141"/>
    <w:rsid w:val="67E60B98"/>
    <w:rsid w:val="67E725C8"/>
    <w:rsid w:val="67EB0DE5"/>
    <w:rsid w:val="67ED31E5"/>
    <w:rsid w:val="67F3106A"/>
    <w:rsid w:val="67F31645"/>
    <w:rsid w:val="67F3434C"/>
    <w:rsid w:val="67F8472B"/>
    <w:rsid w:val="67F91CBF"/>
    <w:rsid w:val="67FB24A0"/>
    <w:rsid w:val="67FE16F6"/>
    <w:rsid w:val="68057847"/>
    <w:rsid w:val="68060877"/>
    <w:rsid w:val="68087A7F"/>
    <w:rsid w:val="680A2B90"/>
    <w:rsid w:val="680C3566"/>
    <w:rsid w:val="6810526A"/>
    <w:rsid w:val="68157D43"/>
    <w:rsid w:val="6816281F"/>
    <w:rsid w:val="681933D7"/>
    <w:rsid w:val="681C0F73"/>
    <w:rsid w:val="681C70BA"/>
    <w:rsid w:val="681F776E"/>
    <w:rsid w:val="681F7FD4"/>
    <w:rsid w:val="682048AF"/>
    <w:rsid w:val="68213CCE"/>
    <w:rsid w:val="68231385"/>
    <w:rsid w:val="68244096"/>
    <w:rsid w:val="68252293"/>
    <w:rsid w:val="68265AC1"/>
    <w:rsid w:val="68266911"/>
    <w:rsid w:val="682A0991"/>
    <w:rsid w:val="682C3197"/>
    <w:rsid w:val="6830134B"/>
    <w:rsid w:val="68307E0D"/>
    <w:rsid w:val="683542F5"/>
    <w:rsid w:val="6835610F"/>
    <w:rsid w:val="68367B00"/>
    <w:rsid w:val="683A7BA8"/>
    <w:rsid w:val="683D7482"/>
    <w:rsid w:val="68454BB7"/>
    <w:rsid w:val="68454CB6"/>
    <w:rsid w:val="6846520C"/>
    <w:rsid w:val="684B08F2"/>
    <w:rsid w:val="684C06F6"/>
    <w:rsid w:val="68512018"/>
    <w:rsid w:val="68512381"/>
    <w:rsid w:val="685310CB"/>
    <w:rsid w:val="68571950"/>
    <w:rsid w:val="68574673"/>
    <w:rsid w:val="685B2A4F"/>
    <w:rsid w:val="685B64D3"/>
    <w:rsid w:val="685E047D"/>
    <w:rsid w:val="685F2E4D"/>
    <w:rsid w:val="68637C72"/>
    <w:rsid w:val="68683403"/>
    <w:rsid w:val="686841D7"/>
    <w:rsid w:val="686E1530"/>
    <w:rsid w:val="686F51D4"/>
    <w:rsid w:val="68711F3E"/>
    <w:rsid w:val="68727165"/>
    <w:rsid w:val="687A1211"/>
    <w:rsid w:val="687E2E73"/>
    <w:rsid w:val="6880766F"/>
    <w:rsid w:val="68831D17"/>
    <w:rsid w:val="68867DCB"/>
    <w:rsid w:val="688D2DAE"/>
    <w:rsid w:val="688E57ED"/>
    <w:rsid w:val="68920D09"/>
    <w:rsid w:val="689308BD"/>
    <w:rsid w:val="68945A5A"/>
    <w:rsid w:val="689668E9"/>
    <w:rsid w:val="689A2715"/>
    <w:rsid w:val="689B0416"/>
    <w:rsid w:val="689C3E13"/>
    <w:rsid w:val="689C6A71"/>
    <w:rsid w:val="689D3B44"/>
    <w:rsid w:val="689E12B1"/>
    <w:rsid w:val="689F71D8"/>
    <w:rsid w:val="68A14464"/>
    <w:rsid w:val="68A2431B"/>
    <w:rsid w:val="68A40FF8"/>
    <w:rsid w:val="68A85517"/>
    <w:rsid w:val="68AC1759"/>
    <w:rsid w:val="68AD46A4"/>
    <w:rsid w:val="68AE0C55"/>
    <w:rsid w:val="68AE5BFD"/>
    <w:rsid w:val="68B11065"/>
    <w:rsid w:val="68B1181D"/>
    <w:rsid w:val="68B22EAD"/>
    <w:rsid w:val="68B35729"/>
    <w:rsid w:val="68B90424"/>
    <w:rsid w:val="68BA0531"/>
    <w:rsid w:val="68BB057A"/>
    <w:rsid w:val="68C25EED"/>
    <w:rsid w:val="68C56AD1"/>
    <w:rsid w:val="68C70206"/>
    <w:rsid w:val="68C8585B"/>
    <w:rsid w:val="68CA4467"/>
    <w:rsid w:val="68CB2025"/>
    <w:rsid w:val="68CC48D4"/>
    <w:rsid w:val="68D52F45"/>
    <w:rsid w:val="68D62EAF"/>
    <w:rsid w:val="68D67AA4"/>
    <w:rsid w:val="68DA3299"/>
    <w:rsid w:val="68DB76F7"/>
    <w:rsid w:val="68E37522"/>
    <w:rsid w:val="68E45E72"/>
    <w:rsid w:val="68E87708"/>
    <w:rsid w:val="68EA1C8F"/>
    <w:rsid w:val="68EB39F3"/>
    <w:rsid w:val="68ED4FCF"/>
    <w:rsid w:val="68EE70B4"/>
    <w:rsid w:val="68F0107A"/>
    <w:rsid w:val="68F02412"/>
    <w:rsid w:val="68F223A5"/>
    <w:rsid w:val="68F353C2"/>
    <w:rsid w:val="68F60221"/>
    <w:rsid w:val="68F625DF"/>
    <w:rsid w:val="68F70D9E"/>
    <w:rsid w:val="690104CB"/>
    <w:rsid w:val="69011003"/>
    <w:rsid w:val="69021D25"/>
    <w:rsid w:val="69040AF5"/>
    <w:rsid w:val="69045EA5"/>
    <w:rsid w:val="690515C0"/>
    <w:rsid w:val="690543D7"/>
    <w:rsid w:val="690A0ACB"/>
    <w:rsid w:val="690B0425"/>
    <w:rsid w:val="690E42E9"/>
    <w:rsid w:val="691317B9"/>
    <w:rsid w:val="691465E4"/>
    <w:rsid w:val="69160352"/>
    <w:rsid w:val="6916227C"/>
    <w:rsid w:val="691703C2"/>
    <w:rsid w:val="691742B3"/>
    <w:rsid w:val="69182C5E"/>
    <w:rsid w:val="691B2717"/>
    <w:rsid w:val="691D713F"/>
    <w:rsid w:val="69204B81"/>
    <w:rsid w:val="69210FF6"/>
    <w:rsid w:val="69240FF5"/>
    <w:rsid w:val="69257605"/>
    <w:rsid w:val="69257C04"/>
    <w:rsid w:val="692669B3"/>
    <w:rsid w:val="69273CA4"/>
    <w:rsid w:val="692956C8"/>
    <w:rsid w:val="692A28E8"/>
    <w:rsid w:val="692C1D41"/>
    <w:rsid w:val="692C70D1"/>
    <w:rsid w:val="692D1C19"/>
    <w:rsid w:val="692F79CF"/>
    <w:rsid w:val="69304F35"/>
    <w:rsid w:val="69356768"/>
    <w:rsid w:val="693805E2"/>
    <w:rsid w:val="693B7730"/>
    <w:rsid w:val="693C0411"/>
    <w:rsid w:val="693D4910"/>
    <w:rsid w:val="693D5399"/>
    <w:rsid w:val="693E3845"/>
    <w:rsid w:val="694001FE"/>
    <w:rsid w:val="69406736"/>
    <w:rsid w:val="69465743"/>
    <w:rsid w:val="694709ED"/>
    <w:rsid w:val="694825F8"/>
    <w:rsid w:val="69491076"/>
    <w:rsid w:val="694A385A"/>
    <w:rsid w:val="694D5DC3"/>
    <w:rsid w:val="69530713"/>
    <w:rsid w:val="69540159"/>
    <w:rsid w:val="69541B00"/>
    <w:rsid w:val="6958122E"/>
    <w:rsid w:val="695B3C8D"/>
    <w:rsid w:val="695F11A5"/>
    <w:rsid w:val="695F2275"/>
    <w:rsid w:val="69614B58"/>
    <w:rsid w:val="69674419"/>
    <w:rsid w:val="69701C9B"/>
    <w:rsid w:val="697265FB"/>
    <w:rsid w:val="697652E5"/>
    <w:rsid w:val="69775791"/>
    <w:rsid w:val="69781DC2"/>
    <w:rsid w:val="69791FDE"/>
    <w:rsid w:val="697F2FE2"/>
    <w:rsid w:val="69804242"/>
    <w:rsid w:val="69823D63"/>
    <w:rsid w:val="69832D3E"/>
    <w:rsid w:val="698520E5"/>
    <w:rsid w:val="698A0BCE"/>
    <w:rsid w:val="698B36D9"/>
    <w:rsid w:val="698E03F6"/>
    <w:rsid w:val="698F6B93"/>
    <w:rsid w:val="69911369"/>
    <w:rsid w:val="69935E95"/>
    <w:rsid w:val="699371C3"/>
    <w:rsid w:val="69945DE3"/>
    <w:rsid w:val="699465E5"/>
    <w:rsid w:val="699608B7"/>
    <w:rsid w:val="699A2F2B"/>
    <w:rsid w:val="699C52D8"/>
    <w:rsid w:val="699D180A"/>
    <w:rsid w:val="699D7877"/>
    <w:rsid w:val="699F1431"/>
    <w:rsid w:val="699F1BCF"/>
    <w:rsid w:val="69A063A9"/>
    <w:rsid w:val="69A07AB5"/>
    <w:rsid w:val="69A41238"/>
    <w:rsid w:val="69A77AFA"/>
    <w:rsid w:val="69AA05E5"/>
    <w:rsid w:val="69AF5235"/>
    <w:rsid w:val="69B6239C"/>
    <w:rsid w:val="69B640A1"/>
    <w:rsid w:val="69B80464"/>
    <w:rsid w:val="69BA305B"/>
    <w:rsid w:val="69BC090C"/>
    <w:rsid w:val="69C10AA5"/>
    <w:rsid w:val="69C142FF"/>
    <w:rsid w:val="69C3718D"/>
    <w:rsid w:val="69C407F5"/>
    <w:rsid w:val="69C45EF7"/>
    <w:rsid w:val="69C460CE"/>
    <w:rsid w:val="69C5389A"/>
    <w:rsid w:val="69CA6570"/>
    <w:rsid w:val="69CD62BA"/>
    <w:rsid w:val="69CE6942"/>
    <w:rsid w:val="69D51C39"/>
    <w:rsid w:val="69DA6D61"/>
    <w:rsid w:val="69DB74BF"/>
    <w:rsid w:val="69DC0154"/>
    <w:rsid w:val="69DC3D83"/>
    <w:rsid w:val="69DE77A2"/>
    <w:rsid w:val="69E13D40"/>
    <w:rsid w:val="69E23BFA"/>
    <w:rsid w:val="69E36750"/>
    <w:rsid w:val="69E76E90"/>
    <w:rsid w:val="69E85B69"/>
    <w:rsid w:val="69EA52E0"/>
    <w:rsid w:val="69ED1B70"/>
    <w:rsid w:val="69F100E6"/>
    <w:rsid w:val="69F3139D"/>
    <w:rsid w:val="69F54C39"/>
    <w:rsid w:val="69F74069"/>
    <w:rsid w:val="69F8455F"/>
    <w:rsid w:val="69FA145A"/>
    <w:rsid w:val="69FC1644"/>
    <w:rsid w:val="69FC40FB"/>
    <w:rsid w:val="69FD3990"/>
    <w:rsid w:val="69FD6F6E"/>
    <w:rsid w:val="6A012A7F"/>
    <w:rsid w:val="6A023A9A"/>
    <w:rsid w:val="6A0312D8"/>
    <w:rsid w:val="6A070B95"/>
    <w:rsid w:val="6A0A28FA"/>
    <w:rsid w:val="6A0C4783"/>
    <w:rsid w:val="6A101B68"/>
    <w:rsid w:val="6A131010"/>
    <w:rsid w:val="6A165F87"/>
    <w:rsid w:val="6A18127F"/>
    <w:rsid w:val="6A1B5905"/>
    <w:rsid w:val="6A1C4E4C"/>
    <w:rsid w:val="6A1D6782"/>
    <w:rsid w:val="6A256399"/>
    <w:rsid w:val="6A265869"/>
    <w:rsid w:val="6A2848B0"/>
    <w:rsid w:val="6A2C2A1D"/>
    <w:rsid w:val="6A300330"/>
    <w:rsid w:val="6A316E0C"/>
    <w:rsid w:val="6A380E90"/>
    <w:rsid w:val="6A394A6C"/>
    <w:rsid w:val="6A3A2C44"/>
    <w:rsid w:val="6A3A39C5"/>
    <w:rsid w:val="6A3C5D40"/>
    <w:rsid w:val="6A3D672E"/>
    <w:rsid w:val="6A3F5B1C"/>
    <w:rsid w:val="6A414B57"/>
    <w:rsid w:val="6A451E0B"/>
    <w:rsid w:val="6A46558A"/>
    <w:rsid w:val="6A491B57"/>
    <w:rsid w:val="6A494788"/>
    <w:rsid w:val="6A495A63"/>
    <w:rsid w:val="6A4A5EC7"/>
    <w:rsid w:val="6A4C307A"/>
    <w:rsid w:val="6A4D3084"/>
    <w:rsid w:val="6A4E634E"/>
    <w:rsid w:val="6A510D0E"/>
    <w:rsid w:val="6A5276C2"/>
    <w:rsid w:val="6A5538F1"/>
    <w:rsid w:val="6A572D81"/>
    <w:rsid w:val="6A5A5B91"/>
    <w:rsid w:val="6A5A74C2"/>
    <w:rsid w:val="6A5C5BAC"/>
    <w:rsid w:val="6A5C6EA1"/>
    <w:rsid w:val="6A5D1D2E"/>
    <w:rsid w:val="6A5D1EBF"/>
    <w:rsid w:val="6A5D3647"/>
    <w:rsid w:val="6A5F7149"/>
    <w:rsid w:val="6A616DAF"/>
    <w:rsid w:val="6A6242EB"/>
    <w:rsid w:val="6A625F72"/>
    <w:rsid w:val="6A637E0D"/>
    <w:rsid w:val="6A6727E3"/>
    <w:rsid w:val="6A6F25AE"/>
    <w:rsid w:val="6A717E00"/>
    <w:rsid w:val="6A721580"/>
    <w:rsid w:val="6A7374DF"/>
    <w:rsid w:val="6A74325F"/>
    <w:rsid w:val="6A7471BC"/>
    <w:rsid w:val="6A783EB0"/>
    <w:rsid w:val="6A786DBE"/>
    <w:rsid w:val="6A825D30"/>
    <w:rsid w:val="6A83565A"/>
    <w:rsid w:val="6A8373E4"/>
    <w:rsid w:val="6A857904"/>
    <w:rsid w:val="6A863A2B"/>
    <w:rsid w:val="6A887621"/>
    <w:rsid w:val="6A891C2A"/>
    <w:rsid w:val="6A8A1AD2"/>
    <w:rsid w:val="6A8A2953"/>
    <w:rsid w:val="6A8D0E7C"/>
    <w:rsid w:val="6A92382F"/>
    <w:rsid w:val="6A9277C1"/>
    <w:rsid w:val="6A931EB5"/>
    <w:rsid w:val="6A951939"/>
    <w:rsid w:val="6A9525AD"/>
    <w:rsid w:val="6A952D82"/>
    <w:rsid w:val="6A973502"/>
    <w:rsid w:val="6A973D43"/>
    <w:rsid w:val="6A9A06EA"/>
    <w:rsid w:val="6A9C480E"/>
    <w:rsid w:val="6A9D0D7E"/>
    <w:rsid w:val="6A9E5D72"/>
    <w:rsid w:val="6A9F56DF"/>
    <w:rsid w:val="6AA34A53"/>
    <w:rsid w:val="6AA3782D"/>
    <w:rsid w:val="6AA578C5"/>
    <w:rsid w:val="6AA636EF"/>
    <w:rsid w:val="6AA950C2"/>
    <w:rsid w:val="6AAE7E7F"/>
    <w:rsid w:val="6AB000EC"/>
    <w:rsid w:val="6AB30D75"/>
    <w:rsid w:val="6AB33928"/>
    <w:rsid w:val="6AB34139"/>
    <w:rsid w:val="6ABB0E19"/>
    <w:rsid w:val="6ABE2E43"/>
    <w:rsid w:val="6AC124F3"/>
    <w:rsid w:val="6AC31424"/>
    <w:rsid w:val="6AC7492A"/>
    <w:rsid w:val="6AC80822"/>
    <w:rsid w:val="6AC84C77"/>
    <w:rsid w:val="6ACB37F7"/>
    <w:rsid w:val="6ACD3E6A"/>
    <w:rsid w:val="6ACE636D"/>
    <w:rsid w:val="6ACE797B"/>
    <w:rsid w:val="6AD00AB3"/>
    <w:rsid w:val="6AD31C99"/>
    <w:rsid w:val="6AD769A3"/>
    <w:rsid w:val="6AD76C51"/>
    <w:rsid w:val="6ADC3FD5"/>
    <w:rsid w:val="6ADC6999"/>
    <w:rsid w:val="6ADD0C5F"/>
    <w:rsid w:val="6ADF5977"/>
    <w:rsid w:val="6AE40C09"/>
    <w:rsid w:val="6AE82B19"/>
    <w:rsid w:val="6AE85781"/>
    <w:rsid w:val="6AEA6913"/>
    <w:rsid w:val="6AEE2EE2"/>
    <w:rsid w:val="6AEE5EC8"/>
    <w:rsid w:val="6AEF3DCC"/>
    <w:rsid w:val="6AF14756"/>
    <w:rsid w:val="6AF66807"/>
    <w:rsid w:val="6AF85077"/>
    <w:rsid w:val="6AF92CA9"/>
    <w:rsid w:val="6B061F69"/>
    <w:rsid w:val="6B11343F"/>
    <w:rsid w:val="6B1421DF"/>
    <w:rsid w:val="6B1869AF"/>
    <w:rsid w:val="6B1A5966"/>
    <w:rsid w:val="6B1C594F"/>
    <w:rsid w:val="6B1C697E"/>
    <w:rsid w:val="6B214D5E"/>
    <w:rsid w:val="6B224A58"/>
    <w:rsid w:val="6B24766B"/>
    <w:rsid w:val="6B252142"/>
    <w:rsid w:val="6B2578F6"/>
    <w:rsid w:val="6B270EE4"/>
    <w:rsid w:val="6B27439F"/>
    <w:rsid w:val="6B281115"/>
    <w:rsid w:val="6B291D4C"/>
    <w:rsid w:val="6B312EF3"/>
    <w:rsid w:val="6B345AEF"/>
    <w:rsid w:val="6B3677B5"/>
    <w:rsid w:val="6B3758E2"/>
    <w:rsid w:val="6B3A1003"/>
    <w:rsid w:val="6B3A7231"/>
    <w:rsid w:val="6B3D0F84"/>
    <w:rsid w:val="6B411F72"/>
    <w:rsid w:val="6B422D86"/>
    <w:rsid w:val="6B451C04"/>
    <w:rsid w:val="6B484D7E"/>
    <w:rsid w:val="6B49598B"/>
    <w:rsid w:val="6B4B29AF"/>
    <w:rsid w:val="6B513AB7"/>
    <w:rsid w:val="6B593D44"/>
    <w:rsid w:val="6B5A657B"/>
    <w:rsid w:val="6B5C4EBC"/>
    <w:rsid w:val="6B5D3F99"/>
    <w:rsid w:val="6B5D5900"/>
    <w:rsid w:val="6B5E36A4"/>
    <w:rsid w:val="6B5E45E7"/>
    <w:rsid w:val="6B5E5A20"/>
    <w:rsid w:val="6B5F2EEC"/>
    <w:rsid w:val="6B614948"/>
    <w:rsid w:val="6B6340DE"/>
    <w:rsid w:val="6B6370F5"/>
    <w:rsid w:val="6B66291D"/>
    <w:rsid w:val="6B7102AD"/>
    <w:rsid w:val="6B711249"/>
    <w:rsid w:val="6B7139AD"/>
    <w:rsid w:val="6B7408F7"/>
    <w:rsid w:val="6B784AE4"/>
    <w:rsid w:val="6B7A0999"/>
    <w:rsid w:val="6B7A1386"/>
    <w:rsid w:val="6B7C634B"/>
    <w:rsid w:val="6B7D7329"/>
    <w:rsid w:val="6B7E4C6B"/>
    <w:rsid w:val="6B7F628A"/>
    <w:rsid w:val="6B820606"/>
    <w:rsid w:val="6B835DD6"/>
    <w:rsid w:val="6B846A9C"/>
    <w:rsid w:val="6B861750"/>
    <w:rsid w:val="6B86578F"/>
    <w:rsid w:val="6B8671AD"/>
    <w:rsid w:val="6B8706C6"/>
    <w:rsid w:val="6B871E8E"/>
    <w:rsid w:val="6B8C3E14"/>
    <w:rsid w:val="6B8F468F"/>
    <w:rsid w:val="6B945113"/>
    <w:rsid w:val="6B947B8B"/>
    <w:rsid w:val="6B9A0116"/>
    <w:rsid w:val="6B9A5228"/>
    <w:rsid w:val="6B9A5307"/>
    <w:rsid w:val="6B9B792A"/>
    <w:rsid w:val="6B9F29AD"/>
    <w:rsid w:val="6BA14B70"/>
    <w:rsid w:val="6BAB7968"/>
    <w:rsid w:val="6BB04400"/>
    <w:rsid w:val="6BB0574E"/>
    <w:rsid w:val="6BB1308C"/>
    <w:rsid w:val="6BBA726D"/>
    <w:rsid w:val="6BBB17CD"/>
    <w:rsid w:val="6BBC00FA"/>
    <w:rsid w:val="6BBC70B9"/>
    <w:rsid w:val="6BC020AD"/>
    <w:rsid w:val="6BC56073"/>
    <w:rsid w:val="6BC82FC9"/>
    <w:rsid w:val="6BCA77F9"/>
    <w:rsid w:val="6BD019C9"/>
    <w:rsid w:val="6BD334DA"/>
    <w:rsid w:val="6BD370D0"/>
    <w:rsid w:val="6BD7412F"/>
    <w:rsid w:val="6BD856E3"/>
    <w:rsid w:val="6BD87DAE"/>
    <w:rsid w:val="6BDB367F"/>
    <w:rsid w:val="6BDC21E0"/>
    <w:rsid w:val="6BDE1160"/>
    <w:rsid w:val="6BE01A91"/>
    <w:rsid w:val="6BE02917"/>
    <w:rsid w:val="6BE446E8"/>
    <w:rsid w:val="6BE538C0"/>
    <w:rsid w:val="6BE73560"/>
    <w:rsid w:val="6BE95E0F"/>
    <w:rsid w:val="6BEB47A4"/>
    <w:rsid w:val="6BED67A1"/>
    <w:rsid w:val="6BF061C0"/>
    <w:rsid w:val="6BF55E8D"/>
    <w:rsid w:val="6BF611E5"/>
    <w:rsid w:val="6BF81256"/>
    <w:rsid w:val="6BF8545A"/>
    <w:rsid w:val="6BFB14AF"/>
    <w:rsid w:val="6BFC1CE3"/>
    <w:rsid w:val="6BFC26D8"/>
    <w:rsid w:val="6BFC457D"/>
    <w:rsid w:val="6BFE37B2"/>
    <w:rsid w:val="6BFE5CE9"/>
    <w:rsid w:val="6BFE71C4"/>
    <w:rsid w:val="6BFF167D"/>
    <w:rsid w:val="6C007A09"/>
    <w:rsid w:val="6C01607F"/>
    <w:rsid w:val="6C033306"/>
    <w:rsid w:val="6C0638BA"/>
    <w:rsid w:val="6C09501A"/>
    <w:rsid w:val="6C0A4AAA"/>
    <w:rsid w:val="6C0B4FA1"/>
    <w:rsid w:val="6C0C6487"/>
    <w:rsid w:val="6C0E49D9"/>
    <w:rsid w:val="6C114271"/>
    <w:rsid w:val="6C117CB0"/>
    <w:rsid w:val="6C141DBB"/>
    <w:rsid w:val="6C1514BB"/>
    <w:rsid w:val="6C1553F0"/>
    <w:rsid w:val="6C185F49"/>
    <w:rsid w:val="6C1955B4"/>
    <w:rsid w:val="6C1C61BA"/>
    <w:rsid w:val="6C1D27C9"/>
    <w:rsid w:val="6C1F393B"/>
    <w:rsid w:val="6C1F7B9A"/>
    <w:rsid w:val="6C207FB0"/>
    <w:rsid w:val="6C257882"/>
    <w:rsid w:val="6C261A25"/>
    <w:rsid w:val="6C264080"/>
    <w:rsid w:val="6C2827FC"/>
    <w:rsid w:val="6C2832E7"/>
    <w:rsid w:val="6C2911B1"/>
    <w:rsid w:val="6C296ADC"/>
    <w:rsid w:val="6C2B6428"/>
    <w:rsid w:val="6C2D2163"/>
    <w:rsid w:val="6C2F5A7B"/>
    <w:rsid w:val="6C3202BB"/>
    <w:rsid w:val="6C321EF4"/>
    <w:rsid w:val="6C383460"/>
    <w:rsid w:val="6C39651E"/>
    <w:rsid w:val="6C3A26F5"/>
    <w:rsid w:val="6C3C6447"/>
    <w:rsid w:val="6C3F1066"/>
    <w:rsid w:val="6C4123B2"/>
    <w:rsid w:val="6C451F13"/>
    <w:rsid w:val="6C454BE7"/>
    <w:rsid w:val="6C4559AE"/>
    <w:rsid w:val="6C456DDD"/>
    <w:rsid w:val="6C461761"/>
    <w:rsid w:val="6C4A6663"/>
    <w:rsid w:val="6C4C7E67"/>
    <w:rsid w:val="6C4F61E3"/>
    <w:rsid w:val="6C557121"/>
    <w:rsid w:val="6C5747F8"/>
    <w:rsid w:val="6C575027"/>
    <w:rsid w:val="6C582971"/>
    <w:rsid w:val="6C5847CB"/>
    <w:rsid w:val="6C5A1118"/>
    <w:rsid w:val="6C5A1786"/>
    <w:rsid w:val="6C5B1347"/>
    <w:rsid w:val="6C5C011F"/>
    <w:rsid w:val="6C604223"/>
    <w:rsid w:val="6C617CD8"/>
    <w:rsid w:val="6C62702B"/>
    <w:rsid w:val="6C66091B"/>
    <w:rsid w:val="6C686437"/>
    <w:rsid w:val="6C6B5887"/>
    <w:rsid w:val="6C705C1B"/>
    <w:rsid w:val="6C712132"/>
    <w:rsid w:val="6C7128C9"/>
    <w:rsid w:val="6C756447"/>
    <w:rsid w:val="6C770DBD"/>
    <w:rsid w:val="6C79577F"/>
    <w:rsid w:val="6C7A150F"/>
    <w:rsid w:val="6C7A5273"/>
    <w:rsid w:val="6C7C7013"/>
    <w:rsid w:val="6C7E34E9"/>
    <w:rsid w:val="6C856A10"/>
    <w:rsid w:val="6C887D36"/>
    <w:rsid w:val="6C920ED0"/>
    <w:rsid w:val="6C943445"/>
    <w:rsid w:val="6C9609F7"/>
    <w:rsid w:val="6C963962"/>
    <w:rsid w:val="6C963A35"/>
    <w:rsid w:val="6C963D20"/>
    <w:rsid w:val="6C9831CD"/>
    <w:rsid w:val="6C990D3E"/>
    <w:rsid w:val="6C9B37DC"/>
    <w:rsid w:val="6C9E690A"/>
    <w:rsid w:val="6C9F430A"/>
    <w:rsid w:val="6CA25078"/>
    <w:rsid w:val="6CA50DB1"/>
    <w:rsid w:val="6CA55421"/>
    <w:rsid w:val="6CA831B8"/>
    <w:rsid w:val="6CA914EC"/>
    <w:rsid w:val="6CA9666C"/>
    <w:rsid w:val="6CAA3E8D"/>
    <w:rsid w:val="6CAC136D"/>
    <w:rsid w:val="6CAC5215"/>
    <w:rsid w:val="6CAD0381"/>
    <w:rsid w:val="6CAD3048"/>
    <w:rsid w:val="6CAD5AC3"/>
    <w:rsid w:val="6CAD789A"/>
    <w:rsid w:val="6CAF63F9"/>
    <w:rsid w:val="6CB22ACC"/>
    <w:rsid w:val="6CB4605A"/>
    <w:rsid w:val="6CB67688"/>
    <w:rsid w:val="6CBA6C6B"/>
    <w:rsid w:val="6CBB325D"/>
    <w:rsid w:val="6CBB67A2"/>
    <w:rsid w:val="6CBC5FDA"/>
    <w:rsid w:val="6CBC7A8C"/>
    <w:rsid w:val="6CBD4173"/>
    <w:rsid w:val="6CBD5B31"/>
    <w:rsid w:val="6CBF6EA5"/>
    <w:rsid w:val="6CC22287"/>
    <w:rsid w:val="6CC222BA"/>
    <w:rsid w:val="6CC235F1"/>
    <w:rsid w:val="6CC61FE3"/>
    <w:rsid w:val="6CCB1405"/>
    <w:rsid w:val="6CCE6325"/>
    <w:rsid w:val="6CD12F0E"/>
    <w:rsid w:val="6CD7445D"/>
    <w:rsid w:val="6CDB2BD9"/>
    <w:rsid w:val="6CDC3C1C"/>
    <w:rsid w:val="6CDF4ABA"/>
    <w:rsid w:val="6CE6375C"/>
    <w:rsid w:val="6CE70946"/>
    <w:rsid w:val="6CE823E1"/>
    <w:rsid w:val="6CE86C1C"/>
    <w:rsid w:val="6CEC086C"/>
    <w:rsid w:val="6CEC0F6C"/>
    <w:rsid w:val="6CEF0F7F"/>
    <w:rsid w:val="6CEF743B"/>
    <w:rsid w:val="6CF131C3"/>
    <w:rsid w:val="6CF516AF"/>
    <w:rsid w:val="6CF57209"/>
    <w:rsid w:val="6CF657D1"/>
    <w:rsid w:val="6CF84B2A"/>
    <w:rsid w:val="6CF9673C"/>
    <w:rsid w:val="6CFA495E"/>
    <w:rsid w:val="6CFD27B4"/>
    <w:rsid w:val="6D02523F"/>
    <w:rsid w:val="6D0514FC"/>
    <w:rsid w:val="6D075F42"/>
    <w:rsid w:val="6D0D12E4"/>
    <w:rsid w:val="6D0E2A16"/>
    <w:rsid w:val="6D121E79"/>
    <w:rsid w:val="6D135598"/>
    <w:rsid w:val="6D141563"/>
    <w:rsid w:val="6D1676F2"/>
    <w:rsid w:val="6D167CBD"/>
    <w:rsid w:val="6D182630"/>
    <w:rsid w:val="6D1972B4"/>
    <w:rsid w:val="6D1A3774"/>
    <w:rsid w:val="6D1A6DC6"/>
    <w:rsid w:val="6D1B60F3"/>
    <w:rsid w:val="6D1C52F1"/>
    <w:rsid w:val="6D1D267A"/>
    <w:rsid w:val="6D216A4E"/>
    <w:rsid w:val="6D223497"/>
    <w:rsid w:val="6D272D7C"/>
    <w:rsid w:val="6D28269F"/>
    <w:rsid w:val="6D283BCA"/>
    <w:rsid w:val="6D2F09F4"/>
    <w:rsid w:val="6D302B64"/>
    <w:rsid w:val="6D334D07"/>
    <w:rsid w:val="6D3628C5"/>
    <w:rsid w:val="6D363D8F"/>
    <w:rsid w:val="6D38057F"/>
    <w:rsid w:val="6D390113"/>
    <w:rsid w:val="6D3E7FC5"/>
    <w:rsid w:val="6D4B657E"/>
    <w:rsid w:val="6D4C1D8A"/>
    <w:rsid w:val="6D4E42F9"/>
    <w:rsid w:val="6D5039D5"/>
    <w:rsid w:val="6D5049DF"/>
    <w:rsid w:val="6D5A19A4"/>
    <w:rsid w:val="6D5C4D68"/>
    <w:rsid w:val="6D5D3025"/>
    <w:rsid w:val="6D5F4306"/>
    <w:rsid w:val="6D62120D"/>
    <w:rsid w:val="6D657181"/>
    <w:rsid w:val="6D660954"/>
    <w:rsid w:val="6D682EA0"/>
    <w:rsid w:val="6D6D1DE0"/>
    <w:rsid w:val="6D7064F4"/>
    <w:rsid w:val="6D734927"/>
    <w:rsid w:val="6D771575"/>
    <w:rsid w:val="6D776C82"/>
    <w:rsid w:val="6D7854D5"/>
    <w:rsid w:val="6D7A4A92"/>
    <w:rsid w:val="6D7B02A9"/>
    <w:rsid w:val="6D7C7879"/>
    <w:rsid w:val="6D7E1A1B"/>
    <w:rsid w:val="6D823A8E"/>
    <w:rsid w:val="6D83456E"/>
    <w:rsid w:val="6D850FB4"/>
    <w:rsid w:val="6D880F57"/>
    <w:rsid w:val="6D8940FE"/>
    <w:rsid w:val="6D8D1353"/>
    <w:rsid w:val="6D8F2BE6"/>
    <w:rsid w:val="6D9125EA"/>
    <w:rsid w:val="6D913A07"/>
    <w:rsid w:val="6D984324"/>
    <w:rsid w:val="6D992A0D"/>
    <w:rsid w:val="6D992F5A"/>
    <w:rsid w:val="6D9A61C6"/>
    <w:rsid w:val="6D9B12EE"/>
    <w:rsid w:val="6D9C785F"/>
    <w:rsid w:val="6D9D640D"/>
    <w:rsid w:val="6D9F0E44"/>
    <w:rsid w:val="6DA46EA5"/>
    <w:rsid w:val="6DA76B8F"/>
    <w:rsid w:val="6DA8000A"/>
    <w:rsid w:val="6DAC093D"/>
    <w:rsid w:val="6DAC6DAA"/>
    <w:rsid w:val="6DAE7478"/>
    <w:rsid w:val="6DAF466C"/>
    <w:rsid w:val="6DAF794E"/>
    <w:rsid w:val="6DB05FA7"/>
    <w:rsid w:val="6DB3489E"/>
    <w:rsid w:val="6DB85E13"/>
    <w:rsid w:val="6DBD0D0C"/>
    <w:rsid w:val="6DBD6E24"/>
    <w:rsid w:val="6DBD74A3"/>
    <w:rsid w:val="6DBF6581"/>
    <w:rsid w:val="6DC16154"/>
    <w:rsid w:val="6DC52790"/>
    <w:rsid w:val="6DC60F6E"/>
    <w:rsid w:val="6DC741FB"/>
    <w:rsid w:val="6DC93BE3"/>
    <w:rsid w:val="6DCA48D9"/>
    <w:rsid w:val="6DD22A5A"/>
    <w:rsid w:val="6DD43C10"/>
    <w:rsid w:val="6DD453A2"/>
    <w:rsid w:val="6DD71087"/>
    <w:rsid w:val="6DDA733E"/>
    <w:rsid w:val="6DDE50F2"/>
    <w:rsid w:val="6DE22485"/>
    <w:rsid w:val="6DE563C8"/>
    <w:rsid w:val="6DE57508"/>
    <w:rsid w:val="6DE576E4"/>
    <w:rsid w:val="6DE858E9"/>
    <w:rsid w:val="6DEF00CB"/>
    <w:rsid w:val="6DEF4880"/>
    <w:rsid w:val="6DF3330E"/>
    <w:rsid w:val="6DF46CBD"/>
    <w:rsid w:val="6DF7583D"/>
    <w:rsid w:val="6DFF4D20"/>
    <w:rsid w:val="6E00577D"/>
    <w:rsid w:val="6E0117B2"/>
    <w:rsid w:val="6E032989"/>
    <w:rsid w:val="6E0A52E1"/>
    <w:rsid w:val="6E0B5D0F"/>
    <w:rsid w:val="6E0C49B3"/>
    <w:rsid w:val="6E1A4B2C"/>
    <w:rsid w:val="6E1B7E15"/>
    <w:rsid w:val="6E233F97"/>
    <w:rsid w:val="6E272658"/>
    <w:rsid w:val="6E2764C0"/>
    <w:rsid w:val="6E290296"/>
    <w:rsid w:val="6E2E40EC"/>
    <w:rsid w:val="6E366453"/>
    <w:rsid w:val="6E3E0C3E"/>
    <w:rsid w:val="6E401C8A"/>
    <w:rsid w:val="6E40413A"/>
    <w:rsid w:val="6E4102C0"/>
    <w:rsid w:val="6E436A9A"/>
    <w:rsid w:val="6E442819"/>
    <w:rsid w:val="6E4600D6"/>
    <w:rsid w:val="6E464552"/>
    <w:rsid w:val="6E47631D"/>
    <w:rsid w:val="6E482FF2"/>
    <w:rsid w:val="6E4B1982"/>
    <w:rsid w:val="6E4E030E"/>
    <w:rsid w:val="6E4F2ED9"/>
    <w:rsid w:val="6E51362F"/>
    <w:rsid w:val="6E5521D5"/>
    <w:rsid w:val="6E564703"/>
    <w:rsid w:val="6E5835E8"/>
    <w:rsid w:val="6E596905"/>
    <w:rsid w:val="6E5C3170"/>
    <w:rsid w:val="6E5D0E70"/>
    <w:rsid w:val="6E601785"/>
    <w:rsid w:val="6E642DD9"/>
    <w:rsid w:val="6E662F52"/>
    <w:rsid w:val="6E6D6B99"/>
    <w:rsid w:val="6E736DA9"/>
    <w:rsid w:val="6E745C3C"/>
    <w:rsid w:val="6E756647"/>
    <w:rsid w:val="6E770003"/>
    <w:rsid w:val="6E7A4CE4"/>
    <w:rsid w:val="6E7B6AC0"/>
    <w:rsid w:val="6E7C73A2"/>
    <w:rsid w:val="6E7E2A02"/>
    <w:rsid w:val="6E811A8D"/>
    <w:rsid w:val="6E834E2E"/>
    <w:rsid w:val="6E835FD5"/>
    <w:rsid w:val="6E845067"/>
    <w:rsid w:val="6E8A1C80"/>
    <w:rsid w:val="6E8E2B25"/>
    <w:rsid w:val="6E90313E"/>
    <w:rsid w:val="6E9322D2"/>
    <w:rsid w:val="6E93253D"/>
    <w:rsid w:val="6E961002"/>
    <w:rsid w:val="6E9730DD"/>
    <w:rsid w:val="6E980111"/>
    <w:rsid w:val="6E986283"/>
    <w:rsid w:val="6E9A1366"/>
    <w:rsid w:val="6E9B1880"/>
    <w:rsid w:val="6EA04218"/>
    <w:rsid w:val="6EA33C60"/>
    <w:rsid w:val="6EA43FF5"/>
    <w:rsid w:val="6EA61A1B"/>
    <w:rsid w:val="6EA80E81"/>
    <w:rsid w:val="6EA85507"/>
    <w:rsid w:val="6EB01BF8"/>
    <w:rsid w:val="6EB01DBD"/>
    <w:rsid w:val="6EB0727B"/>
    <w:rsid w:val="6EB44EAF"/>
    <w:rsid w:val="6EB461A1"/>
    <w:rsid w:val="6EB57F93"/>
    <w:rsid w:val="6EB72617"/>
    <w:rsid w:val="6EB85002"/>
    <w:rsid w:val="6EBD3889"/>
    <w:rsid w:val="6EC2197D"/>
    <w:rsid w:val="6EC230F4"/>
    <w:rsid w:val="6EC46736"/>
    <w:rsid w:val="6EC60B99"/>
    <w:rsid w:val="6ECB464C"/>
    <w:rsid w:val="6ECC1A72"/>
    <w:rsid w:val="6ECE548A"/>
    <w:rsid w:val="6ED2029A"/>
    <w:rsid w:val="6ED42884"/>
    <w:rsid w:val="6ED5083E"/>
    <w:rsid w:val="6ED603AF"/>
    <w:rsid w:val="6ED63397"/>
    <w:rsid w:val="6ED720AF"/>
    <w:rsid w:val="6EDD6302"/>
    <w:rsid w:val="6EE41095"/>
    <w:rsid w:val="6EEE573B"/>
    <w:rsid w:val="6EEF0B7D"/>
    <w:rsid w:val="6EF567CF"/>
    <w:rsid w:val="6EF57B1C"/>
    <w:rsid w:val="6EF60799"/>
    <w:rsid w:val="6EF6382B"/>
    <w:rsid w:val="6EFA2F99"/>
    <w:rsid w:val="6EFA3DDA"/>
    <w:rsid w:val="6EFA7FA0"/>
    <w:rsid w:val="6EFC7FE2"/>
    <w:rsid w:val="6EFE2A56"/>
    <w:rsid w:val="6F042F81"/>
    <w:rsid w:val="6F066278"/>
    <w:rsid w:val="6F0773E2"/>
    <w:rsid w:val="6F0A2AD4"/>
    <w:rsid w:val="6F0C5FA1"/>
    <w:rsid w:val="6F0C69CF"/>
    <w:rsid w:val="6F0E13A9"/>
    <w:rsid w:val="6F0F721F"/>
    <w:rsid w:val="6F101681"/>
    <w:rsid w:val="6F125565"/>
    <w:rsid w:val="6F156C58"/>
    <w:rsid w:val="6F161772"/>
    <w:rsid w:val="6F185819"/>
    <w:rsid w:val="6F1C2761"/>
    <w:rsid w:val="6F1C6FCF"/>
    <w:rsid w:val="6F1D23DE"/>
    <w:rsid w:val="6F21072C"/>
    <w:rsid w:val="6F21349E"/>
    <w:rsid w:val="6F23419A"/>
    <w:rsid w:val="6F256548"/>
    <w:rsid w:val="6F2578C7"/>
    <w:rsid w:val="6F2C3502"/>
    <w:rsid w:val="6F2E3512"/>
    <w:rsid w:val="6F3260E8"/>
    <w:rsid w:val="6F326486"/>
    <w:rsid w:val="6F345429"/>
    <w:rsid w:val="6F37699B"/>
    <w:rsid w:val="6F3857A1"/>
    <w:rsid w:val="6F392760"/>
    <w:rsid w:val="6F3B1BBE"/>
    <w:rsid w:val="6F41672E"/>
    <w:rsid w:val="6F455660"/>
    <w:rsid w:val="6F494325"/>
    <w:rsid w:val="6F496326"/>
    <w:rsid w:val="6F4E1041"/>
    <w:rsid w:val="6F535A25"/>
    <w:rsid w:val="6F5626B3"/>
    <w:rsid w:val="6F577BE1"/>
    <w:rsid w:val="6F5A2587"/>
    <w:rsid w:val="6F5C1C98"/>
    <w:rsid w:val="6F5C1F8E"/>
    <w:rsid w:val="6F5C6C5A"/>
    <w:rsid w:val="6F5D2A1A"/>
    <w:rsid w:val="6F606C86"/>
    <w:rsid w:val="6F622FC5"/>
    <w:rsid w:val="6F657F96"/>
    <w:rsid w:val="6F672C71"/>
    <w:rsid w:val="6F694853"/>
    <w:rsid w:val="6F6A187A"/>
    <w:rsid w:val="6F6F5AF4"/>
    <w:rsid w:val="6F751A22"/>
    <w:rsid w:val="6F7706EE"/>
    <w:rsid w:val="6F7939DA"/>
    <w:rsid w:val="6F7D057A"/>
    <w:rsid w:val="6F7D5638"/>
    <w:rsid w:val="6F7F7271"/>
    <w:rsid w:val="6F834E17"/>
    <w:rsid w:val="6F860865"/>
    <w:rsid w:val="6F885F06"/>
    <w:rsid w:val="6F8932B7"/>
    <w:rsid w:val="6F8A2118"/>
    <w:rsid w:val="6F8B24E4"/>
    <w:rsid w:val="6F8B25C6"/>
    <w:rsid w:val="6F8B2789"/>
    <w:rsid w:val="6F8C4D60"/>
    <w:rsid w:val="6F901DC3"/>
    <w:rsid w:val="6F98267C"/>
    <w:rsid w:val="6F994E40"/>
    <w:rsid w:val="6F9D5EFF"/>
    <w:rsid w:val="6F9F30CD"/>
    <w:rsid w:val="6FA05486"/>
    <w:rsid w:val="6FA23D36"/>
    <w:rsid w:val="6FA406B6"/>
    <w:rsid w:val="6FA4609D"/>
    <w:rsid w:val="6FA50177"/>
    <w:rsid w:val="6FA51A09"/>
    <w:rsid w:val="6FA733AE"/>
    <w:rsid w:val="6FA774F7"/>
    <w:rsid w:val="6FA903B4"/>
    <w:rsid w:val="6FAB6767"/>
    <w:rsid w:val="6FB42AF6"/>
    <w:rsid w:val="6FBB0C81"/>
    <w:rsid w:val="6FC068EC"/>
    <w:rsid w:val="6FC35C6C"/>
    <w:rsid w:val="6FC97561"/>
    <w:rsid w:val="6FCC52CB"/>
    <w:rsid w:val="6FD16227"/>
    <w:rsid w:val="6FD67475"/>
    <w:rsid w:val="6FD718E8"/>
    <w:rsid w:val="6FD74855"/>
    <w:rsid w:val="6FDA1AE6"/>
    <w:rsid w:val="6FDD1317"/>
    <w:rsid w:val="6FDE2CB1"/>
    <w:rsid w:val="6FDF5138"/>
    <w:rsid w:val="6FE03044"/>
    <w:rsid w:val="6FE108A1"/>
    <w:rsid w:val="6FE17E07"/>
    <w:rsid w:val="6FE74394"/>
    <w:rsid w:val="6FE929C4"/>
    <w:rsid w:val="6FE94AD3"/>
    <w:rsid w:val="6FE96C2C"/>
    <w:rsid w:val="6FEA40FF"/>
    <w:rsid w:val="6FEA7642"/>
    <w:rsid w:val="6FEB28EE"/>
    <w:rsid w:val="6FEC6A5A"/>
    <w:rsid w:val="6FED2A18"/>
    <w:rsid w:val="6FEE400B"/>
    <w:rsid w:val="6FEF2B42"/>
    <w:rsid w:val="6FF235AC"/>
    <w:rsid w:val="6FF4447C"/>
    <w:rsid w:val="6FF562D5"/>
    <w:rsid w:val="6FF847BB"/>
    <w:rsid w:val="6FFA45D7"/>
    <w:rsid w:val="6FFC017F"/>
    <w:rsid w:val="6FFC1A19"/>
    <w:rsid w:val="6FFD7ED7"/>
    <w:rsid w:val="6FFE5538"/>
    <w:rsid w:val="70001400"/>
    <w:rsid w:val="70003EA9"/>
    <w:rsid w:val="7003073E"/>
    <w:rsid w:val="70077D9D"/>
    <w:rsid w:val="700971BC"/>
    <w:rsid w:val="700D769D"/>
    <w:rsid w:val="700F7AA1"/>
    <w:rsid w:val="7010114F"/>
    <w:rsid w:val="701109AA"/>
    <w:rsid w:val="70120555"/>
    <w:rsid w:val="70134046"/>
    <w:rsid w:val="70146D51"/>
    <w:rsid w:val="70180C64"/>
    <w:rsid w:val="70186ABC"/>
    <w:rsid w:val="701A350F"/>
    <w:rsid w:val="701E578D"/>
    <w:rsid w:val="70212584"/>
    <w:rsid w:val="70234BA9"/>
    <w:rsid w:val="702A6C1D"/>
    <w:rsid w:val="702D5AFB"/>
    <w:rsid w:val="702F029A"/>
    <w:rsid w:val="7037653E"/>
    <w:rsid w:val="70381E54"/>
    <w:rsid w:val="703A747A"/>
    <w:rsid w:val="703D672B"/>
    <w:rsid w:val="703F1C14"/>
    <w:rsid w:val="70482A98"/>
    <w:rsid w:val="704A1E12"/>
    <w:rsid w:val="704B3F67"/>
    <w:rsid w:val="704F1468"/>
    <w:rsid w:val="7051539A"/>
    <w:rsid w:val="70531C56"/>
    <w:rsid w:val="7053302F"/>
    <w:rsid w:val="70594911"/>
    <w:rsid w:val="705B5F88"/>
    <w:rsid w:val="705D13F1"/>
    <w:rsid w:val="706060B4"/>
    <w:rsid w:val="7061127C"/>
    <w:rsid w:val="70615CBC"/>
    <w:rsid w:val="706322D7"/>
    <w:rsid w:val="70656119"/>
    <w:rsid w:val="70667574"/>
    <w:rsid w:val="70677A28"/>
    <w:rsid w:val="706811E4"/>
    <w:rsid w:val="70681FEC"/>
    <w:rsid w:val="7069579B"/>
    <w:rsid w:val="707061F8"/>
    <w:rsid w:val="70722E14"/>
    <w:rsid w:val="707723F2"/>
    <w:rsid w:val="70774E03"/>
    <w:rsid w:val="707A2B8A"/>
    <w:rsid w:val="707C6089"/>
    <w:rsid w:val="707E7C02"/>
    <w:rsid w:val="707F3960"/>
    <w:rsid w:val="70804822"/>
    <w:rsid w:val="70810EC2"/>
    <w:rsid w:val="70836273"/>
    <w:rsid w:val="708402BB"/>
    <w:rsid w:val="70846A9E"/>
    <w:rsid w:val="7085415B"/>
    <w:rsid w:val="70861CC9"/>
    <w:rsid w:val="708E5A7E"/>
    <w:rsid w:val="70924E66"/>
    <w:rsid w:val="7093769C"/>
    <w:rsid w:val="70980ED7"/>
    <w:rsid w:val="7098562A"/>
    <w:rsid w:val="709B6935"/>
    <w:rsid w:val="70A32DF4"/>
    <w:rsid w:val="70A333CB"/>
    <w:rsid w:val="70A44FB0"/>
    <w:rsid w:val="70AC227B"/>
    <w:rsid w:val="70B43BDA"/>
    <w:rsid w:val="70B66D4B"/>
    <w:rsid w:val="70B83025"/>
    <w:rsid w:val="70BB09B6"/>
    <w:rsid w:val="70BE65ED"/>
    <w:rsid w:val="70C2540E"/>
    <w:rsid w:val="70C3025C"/>
    <w:rsid w:val="70C351EF"/>
    <w:rsid w:val="70C3673A"/>
    <w:rsid w:val="70C51F93"/>
    <w:rsid w:val="70C65500"/>
    <w:rsid w:val="70C97B8D"/>
    <w:rsid w:val="70CB3173"/>
    <w:rsid w:val="70CC0144"/>
    <w:rsid w:val="70CC50BD"/>
    <w:rsid w:val="70CF7FA5"/>
    <w:rsid w:val="70D10184"/>
    <w:rsid w:val="70D31C69"/>
    <w:rsid w:val="70D705F4"/>
    <w:rsid w:val="70D80DD1"/>
    <w:rsid w:val="70DA06C4"/>
    <w:rsid w:val="70DC51E5"/>
    <w:rsid w:val="70DD7A7F"/>
    <w:rsid w:val="70DE4AFA"/>
    <w:rsid w:val="70E008D5"/>
    <w:rsid w:val="70E3197D"/>
    <w:rsid w:val="70E47333"/>
    <w:rsid w:val="70E53DBB"/>
    <w:rsid w:val="70E932D3"/>
    <w:rsid w:val="70E97D3F"/>
    <w:rsid w:val="70EC54B0"/>
    <w:rsid w:val="70EF1B0E"/>
    <w:rsid w:val="70EF5F82"/>
    <w:rsid w:val="70F22542"/>
    <w:rsid w:val="70F22B01"/>
    <w:rsid w:val="70F3472D"/>
    <w:rsid w:val="70F46AE8"/>
    <w:rsid w:val="70F51FDD"/>
    <w:rsid w:val="70F73F1D"/>
    <w:rsid w:val="70FC3026"/>
    <w:rsid w:val="70FF207F"/>
    <w:rsid w:val="71005229"/>
    <w:rsid w:val="71005F0E"/>
    <w:rsid w:val="71011BA3"/>
    <w:rsid w:val="7102235F"/>
    <w:rsid w:val="71036809"/>
    <w:rsid w:val="710717D2"/>
    <w:rsid w:val="7107564F"/>
    <w:rsid w:val="71094DB2"/>
    <w:rsid w:val="710C5845"/>
    <w:rsid w:val="71113973"/>
    <w:rsid w:val="711176A4"/>
    <w:rsid w:val="71127C22"/>
    <w:rsid w:val="71132625"/>
    <w:rsid w:val="711810AB"/>
    <w:rsid w:val="711C4929"/>
    <w:rsid w:val="711D19BA"/>
    <w:rsid w:val="711F1ADF"/>
    <w:rsid w:val="712013DA"/>
    <w:rsid w:val="71206743"/>
    <w:rsid w:val="71215D79"/>
    <w:rsid w:val="71233F74"/>
    <w:rsid w:val="712369D4"/>
    <w:rsid w:val="71245473"/>
    <w:rsid w:val="71275B94"/>
    <w:rsid w:val="712A0896"/>
    <w:rsid w:val="712D6F15"/>
    <w:rsid w:val="7132519C"/>
    <w:rsid w:val="71331170"/>
    <w:rsid w:val="71370EBC"/>
    <w:rsid w:val="71382DEC"/>
    <w:rsid w:val="713A518F"/>
    <w:rsid w:val="713C072E"/>
    <w:rsid w:val="71435EB5"/>
    <w:rsid w:val="71467650"/>
    <w:rsid w:val="7147136E"/>
    <w:rsid w:val="71493A94"/>
    <w:rsid w:val="714B3CC1"/>
    <w:rsid w:val="714C6A2E"/>
    <w:rsid w:val="714F7248"/>
    <w:rsid w:val="71540E2D"/>
    <w:rsid w:val="7159031B"/>
    <w:rsid w:val="715D245D"/>
    <w:rsid w:val="71612C6F"/>
    <w:rsid w:val="71642E2F"/>
    <w:rsid w:val="71711A7F"/>
    <w:rsid w:val="71720CF2"/>
    <w:rsid w:val="71726C6D"/>
    <w:rsid w:val="71726EF4"/>
    <w:rsid w:val="717406E7"/>
    <w:rsid w:val="71745CF1"/>
    <w:rsid w:val="71810539"/>
    <w:rsid w:val="7182452E"/>
    <w:rsid w:val="718522C8"/>
    <w:rsid w:val="71856B14"/>
    <w:rsid w:val="71891294"/>
    <w:rsid w:val="7189711F"/>
    <w:rsid w:val="718A7A22"/>
    <w:rsid w:val="718C01A7"/>
    <w:rsid w:val="718C76AC"/>
    <w:rsid w:val="718D641F"/>
    <w:rsid w:val="7191674E"/>
    <w:rsid w:val="71927B7C"/>
    <w:rsid w:val="71945B27"/>
    <w:rsid w:val="719468A6"/>
    <w:rsid w:val="7194776D"/>
    <w:rsid w:val="71947C3D"/>
    <w:rsid w:val="71977B15"/>
    <w:rsid w:val="719847A4"/>
    <w:rsid w:val="719D5614"/>
    <w:rsid w:val="719E6D20"/>
    <w:rsid w:val="719F01A3"/>
    <w:rsid w:val="71A04B94"/>
    <w:rsid w:val="71A45FCF"/>
    <w:rsid w:val="71A56F2C"/>
    <w:rsid w:val="71A71B82"/>
    <w:rsid w:val="71AC2AA7"/>
    <w:rsid w:val="71AD4F21"/>
    <w:rsid w:val="71B15A9C"/>
    <w:rsid w:val="71B257CC"/>
    <w:rsid w:val="71B87918"/>
    <w:rsid w:val="71BC1926"/>
    <w:rsid w:val="71BC3551"/>
    <w:rsid w:val="71BE6614"/>
    <w:rsid w:val="71C02A44"/>
    <w:rsid w:val="71C05ACE"/>
    <w:rsid w:val="71C1247C"/>
    <w:rsid w:val="71C26EC8"/>
    <w:rsid w:val="71C969A7"/>
    <w:rsid w:val="71CA4D74"/>
    <w:rsid w:val="71CC3F95"/>
    <w:rsid w:val="71CD1C2F"/>
    <w:rsid w:val="71CE1DB1"/>
    <w:rsid w:val="71D11F9E"/>
    <w:rsid w:val="71D26598"/>
    <w:rsid w:val="71D31A6B"/>
    <w:rsid w:val="71D52874"/>
    <w:rsid w:val="71D6113D"/>
    <w:rsid w:val="71D65FAC"/>
    <w:rsid w:val="71D83A85"/>
    <w:rsid w:val="71D93DB4"/>
    <w:rsid w:val="71DD6C27"/>
    <w:rsid w:val="71DE4395"/>
    <w:rsid w:val="71DF0233"/>
    <w:rsid w:val="71DF450D"/>
    <w:rsid w:val="71E12773"/>
    <w:rsid w:val="71E26AAD"/>
    <w:rsid w:val="71E450EB"/>
    <w:rsid w:val="71E46F8C"/>
    <w:rsid w:val="71E766D0"/>
    <w:rsid w:val="71E915A4"/>
    <w:rsid w:val="71ED4468"/>
    <w:rsid w:val="71EF57B4"/>
    <w:rsid w:val="71F10859"/>
    <w:rsid w:val="71F16AA1"/>
    <w:rsid w:val="71F3513F"/>
    <w:rsid w:val="71F45904"/>
    <w:rsid w:val="71F61869"/>
    <w:rsid w:val="71F70CDE"/>
    <w:rsid w:val="71F73B87"/>
    <w:rsid w:val="71F93955"/>
    <w:rsid w:val="71FA640E"/>
    <w:rsid w:val="71FF40E4"/>
    <w:rsid w:val="72006DF8"/>
    <w:rsid w:val="72016F35"/>
    <w:rsid w:val="720574B1"/>
    <w:rsid w:val="720C39C5"/>
    <w:rsid w:val="720D0E00"/>
    <w:rsid w:val="72142D16"/>
    <w:rsid w:val="72145118"/>
    <w:rsid w:val="721502F7"/>
    <w:rsid w:val="721B720D"/>
    <w:rsid w:val="721C37A1"/>
    <w:rsid w:val="721C405D"/>
    <w:rsid w:val="721D7355"/>
    <w:rsid w:val="72214B72"/>
    <w:rsid w:val="7222014A"/>
    <w:rsid w:val="722607C4"/>
    <w:rsid w:val="72291045"/>
    <w:rsid w:val="722A7D63"/>
    <w:rsid w:val="723020B6"/>
    <w:rsid w:val="72312B32"/>
    <w:rsid w:val="723176F7"/>
    <w:rsid w:val="72334832"/>
    <w:rsid w:val="7235524C"/>
    <w:rsid w:val="723A7042"/>
    <w:rsid w:val="723B4975"/>
    <w:rsid w:val="72403527"/>
    <w:rsid w:val="724112E0"/>
    <w:rsid w:val="7246541B"/>
    <w:rsid w:val="724A33F6"/>
    <w:rsid w:val="724B3511"/>
    <w:rsid w:val="724B6B8F"/>
    <w:rsid w:val="72502F3C"/>
    <w:rsid w:val="725153AC"/>
    <w:rsid w:val="72545474"/>
    <w:rsid w:val="72557761"/>
    <w:rsid w:val="725A1B32"/>
    <w:rsid w:val="725A3844"/>
    <w:rsid w:val="725A70C7"/>
    <w:rsid w:val="725B17BD"/>
    <w:rsid w:val="725C615A"/>
    <w:rsid w:val="725F5FF1"/>
    <w:rsid w:val="72687901"/>
    <w:rsid w:val="726A1395"/>
    <w:rsid w:val="726A71A3"/>
    <w:rsid w:val="726B37E8"/>
    <w:rsid w:val="726C6218"/>
    <w:rsid w:val="726E0B55"/>
    <w:rsid w:val="726F0375"/>
    <w:rsid w:val="726F62DC"/>
    <w:rsid w:val="72705A90"/>
    <w:rsid w:val="72745B3E"/>
    <w:rsid w:val="72775D75"/>
    <w:rsid w:val="7279508F"/>
    <w:rsid w:val="727D5B10"/>
    <w:rsid w:val="727E4642"/>
    <w:rsid w:val="727F12E1"/>
    <w:rsid w:val="72801BDF"/>
    <w:rsid w:val="72820E7E"/>
    <w:rsid w:val="728434C3"/>
    <w:rsid w:val="7285307C"/>
    <w:rsid w:val="72860DDA"/>
    <w:rsid w:val="72871000"/>
    <w:rsid w:val="7288475D"/>
    <w:rsid w:val="72886C58"/>
    <w:rsid w:val="728F6602"/>
    <w:rsid w:val="72921C11"/>
    <w:rsid w:val="7293668C"/>
    <w:rsid w:val="72941E55"/>
    <w:rsid w:val="72942EC8"/>
    <w:rsid w:val="729554B8"/>
    <w:rsid w:val="7295672B"/>
    <w:rsid w:val="7296382B"/>
    <w:rsid w:val="72963F66"/>
    <w:rsid w:val="729B05E5"/>
    <w:rsid w:val="729B125A"/>
    <w:rsid w:val="729B1B42"/>
    <w:rsid w:val="729D4B0F"/>
    <w:rsid w:val="729D6766"/>
    <w:rsid w:val="729F469A"/>
    <w:rsid w:val="72A36667"/>
    <w:rsid w:val="72A64738"/>
    <w:rsid w:val="72A73CF3"/>
    <w:rsid w:val="72A83D2B"/>
    <w:rsid w:val="72AC1487"/>
    <w:rsid w:val="72AC5154"/>
    <w:rsid w:val="72AD3DE5"/>
    <w:rsid w:val="72B22205"/>
    <w:rsid w:val="72B31A7C"/>
    <w:rsid w:val="72B523E3"/>
    <w:rsid w:val="72BB08ED"/>
    <w:rsid w:val="72BC29F8"/>
    <w:rsid w:val="72BD7B69"/>
    <w:rsid w:val="72BE1B92"/>
    <w:rsid w:val="72BE21EA"/>
    <w:rsid w:val="72BE46F2"/>
    <w:rsid w:val="72BF5308"/>
    <w:rsid w:val="72C06017"/>
    <w:rsid w:val="72C2058C"/>
    <w:rsid w:val="72C24655"/>
    <w:rsid w:val="72C646E6"/>
    <w:rsid w:val="72CB049F"/>
    <w:rsid w:val="72CD4E43"/>
    <w:rsid w:val="72CE3A3D"/>
    <w:rsid w:val="72D0133F"/>
    <w:rsid w:val="72D53DC2"/>
    <w:rsid w:val="72D616B8"/>
    <w:rsid w:val="72D84A57"/>
    <w:rsid w:val="72D91769"/>
    <w:rsid w:val="72DB0B78"/>
    <w:rsid w:val="72DD4544"/>
    <w:rsid w:val="72DE5302"/>
    <w:rsid w:val="72E05E17"/>
    <w:rsid w:val="72E145C8"/>
    <w:rsid w:val="72E94250"/>
    <w:rsid w:val="72ED35CC"/>
    <w:rsid w:val="72F17F5A"/>
    <w:rsid w:val="72F36B8D"/>
    <w:rsid w:val="72F6384F"/>
    <w:rsid w:val="72F80DDB"/>
    <w:rsid w:val="72F81A9C"/>
    <w:rsid w:val="72FC03B4"/>
    <w:rsid w:val="73007023"/>
    <w:rsid w:val="730241F3"/>
    <w:rsid w:val="73035541"/>
    <w:rsid w:val="730377FA"/>
    <w:rsid w:val="73074B4A"/>
    <w:rsid w:val="730B4194"/>
    <w:rsid w:val="730E5E17"/>
    <w:rsid w:val="730F7ED7"/>
    <w:rsid w:val="7311372B"/>
    <w:rsid w:val="73121F31"/>
    <w:rsid w:val="7313135B"/>
    <w:rsid w:val="73153E94"/>
    <w:rsid w:val="73171E32"/>
    <w:rsid w:val="73180A37"/>
    <w:rsid w:val="731839B2"/>
    <w:rsid w:val="7318494E"/>
    <w:rsid w:val="731A1128"/>
    <w:rsid w:val="731B631E"/>
    <w:rsid w:val="731F5C74"/>
    <w:rsid w:val="73207A40"/>
    <w:rsid w:val="73255965"/>
    <w:rsid w:val="732B0480"/>
    <w:rsid w:val="732D3543"/>
    <w:rsid w:val="732F0BFE"/>
    <w:rsid w:val="73310BEE"/>
    <w:rsid w:val="733175D6"/>
    <w:rsid w:val="73346F73"/>
    <w:rsid w:val="73383D71"/>
    <w:rsid w:val="733906F2"/>
    <w:rsid w:val="733A6FA9"/>
    <w:rsid w:val="733F6BE0"/>
    <w:rsid w:val="7343137F"/>
    <w:rsid w:val="73437AC6"/>
    <w:rsid w:val="73446F0E"/>
    <w:rsid w:val="73451A51"/>
    <w:rsid w:val="73455201"/>
    <w:rsid w:val="734746E1"/>
    <w:rsid w:val="734A0317"/>
    <w:rsid w:val="734A293A"/>
    <w:rsid w:val="73506A47"/>
    <w:rsid w:val="735218E3"/>
    <w:rsid w:val="73530EE3"/>
    <w:rsid w:val="735323A0"/>
    <w:rsid w:val="73536420"/>
    <w:rsid w:val="73556FF3"/>
    <w:rsid w:val="73577711"/>
    <w:rsid w:val="735A657D"/>
    <w:rsid w:val="735A7539"/>
    <w:rsid w:val="735E1F48"/>
    <w:rsid w:val="7363023F"/>
    <w:rsid w:val="73631D33"/>
    <w:rsid w:val="736341ED"/>
    <w:rsid w:val="73641DA0"/>
    <w:rsid w:val="736539F5"/>
    <w:rsid w:val="736540D8"/>
    <w:rsid w:val="73667C66"/>
    <w:rsid w:val="73675647"/>
    <w:rsid w:val="736A4E38"/>
    <w:rsid w:val="736B3E11"/>
    <w:rsid w:val="736D0F24"/>
    <w:rsid w:val="736F1469"/>
    <w:rsid w:val="736F3BD1"/>
    <w:rsid w:val="73712094"/>
    <w:rsid w:val="73761586"/>
    <w:rsid w:val="73762984"/>
    <w:rsid w:val="73776B57"/>
    <w:rsid w:val="737B665A"/>
    <w:rsid w:val="737C7612"/>
    <w:rsid w:val="73834E71"/>
    <w:rsid w:val="738512CF"/>
    <w:rsid w:val="73870EB6"/>
    <w:rsid w:val="73891367"/>
    <w:rsid w:val="73897F01"/>
    <w:rsid w:val="738C13CD"/>
    <w:rsid w:val="7391263C"/>
    <w:rsid w:val="73941B5E"/>
    <w:rsid w:val="739427D9"/>
    <w:rsid w:val="73963210"/>
    <w:rsid w:val="73965ECC"/>
    <w:rsid w:val="73991B13"/>
    <w:rsid w:val="73991B47"/>
    <w:rsid w:val="739A44F2"/>
    <w:rsid w:val="739B0584"/>
    <w:rsid w:val="739B3E02"/>
    <w:rsid w:val="739C2F98"/>
    <w:rsid w:val="739D4076"/>
    <w:rsid w:val="73A31078"/>
    <w:rsid w:val="73A51E5B"/>
    <w:rsid w:val="73A728E5"/>
    <w:rsid w:val="73A7579C"/>
    <w:rsid w:val="73AE0EF3"/>
    <w:rsid w:val="73AF6007"/>
    <w:rsid w:val="73B04828"/>
    <w:rsid w:val="73B64598"/>
    <w:rsid w:val="73B81B5C"/>
    <w:rsid w:val="73BA1644"/>
    <w:rsid w:val="73BB43BC"/>
    <w:rsid w:val="73C30AEA"/>
    <w:rsid w:val="73CB3102"/>
    <w:rsid w:val="73D032C2"/>
    <w:rsid w:val="73D30580"/>
    <w:rsid w:val="73D86E06"/>
    <w:rsid w:val="73DB6481"/>
    <w:rsid w:val="73E00D9A"/>
    <w:rsid w:val="73E01481"/>
    <w:rsid w:val="73E0270F"/>
    <w:rsid w:val="73E047D6"/>
    <w:rsid w:val="73E06A5A"/>
    <w:rsid w:val="73E1542E"/>
    <w:rsid w:val="73E20584"/>
    <w:rsid w:val="73E21B2B"/>
    <w:rsid w:val="73E3200E"/>
    <w:rsid w:val="73E47EB6"/>
    <w:rsid w:val="73E70559"/>
    <w:rsid w:val="73E801B7"/>
    <w:rsid w:val="73EE7CAF"/>
    <w:rsid w:val="73EF0BA8"/>
    <w:rsid w:val="73EF186D"/>
    <w:rsid w:val="73EF218E"/>
    <w:rsid w:val="73EF4104"/>
    <w:rsid w:val="73F535FC"/>
    <w:rsid w:val="73F5740D"/>
    <w:rsid w:val="73F7537A"/>
    <w:rsid w:val="73F9149F"/>
    <w:rsid w:val="73F944FC"/>
    <w:rsid w:val="73FA5741"/>
    <w:rsid w:val="73FC2C1C"/>
    <w:rsid w:val="73FD5E11"/>
    <w:rsid w:val="7400138E"/>
    <w:rsid w:val="74011AFA"/>
    <w:rsid w:val="74015DB5"/>
    <w:rsid w:val="74052E99"/>
    <w:rsid w:val="74054803"/>
    <w:rsid w:val="74057028"/>
    <w:rsid w:val="740666FC"/>
    <w:rsid w:val="74082602"/>
    <w:rsid w:val="740B773B"/>
    <w:rsid w:val="740F187C"/>
    <w:rsid w:val="740F490A"/>
    <w:rsid w:val="74114085"/>
    <w:rsid w:val="74115CFC"/>
    <w:rsid w:val="74120C27"/>
    <w:rsid w:val="741324A9"/>
    <w:rsid w:val="74146973"/>
    <w:rsid w:val="741E6745"/>
    <w:rsid w:val="74225AFF"/>
    <w:rsid w:val="74240C6D"/>
    <w:rsid w:val="74243BCA"/>
    <w:rsid w:val="74270F34"/>
    <w:rsid w:val="74273DD8"/>
    <w:rsid w:val="742825C0"/>
    <w:rsid w:val="74294A2C"/>
    <w:rsid w:val="742A1CA5"/>
    <w:rsid w:val="742C4AE8"/>
    <w:rsid w:val="742C756C"/>
    <w:rsid w:val="74327BC5"/>
    <w:rsid w:val="743666F7"/>
    <w:rsid w:val="7437032E"/>
    <w:rsid w:val="74371CA4"/>
    <w:rsid w:val="74396B30"/>
    <w:rsid w:val="743E7971"/>
    <w:rsid w:val="743F1385"/>
    <w:rsid w:val="74415F30"/>
    <w:rsid w:val="74460FE6"/>
    <w:rsid w:val="744B69BE"/>
    <w:rsid w:val="745B5020"/>
    <w:rsid w:val="745C7776"/>
    <w:rsid w:val="745C7830"/>
    <w:rsid w:val="745F39F4"/>
    <w:rsid w:val="745F4416"/>
    <w:rsid w:val="74634D0A"/>
    <w:rsid w:val="746A44A8"/>
    <w:rsid w:val="746C4739"/>
    <w:rsid w:val="746F018B"/>
    <w:rsid w:val="746F559E"/>
    <w:rsid w:val="74755528"/>
    <w:rsid w:val="74777ACD"/>
    <w:rsid w:val="747937AA"/>
    <w:rsid w:val="748325E1"/>
    <w:rsid w:val="748426AC"/>
    <w:rsid w:val="74843617"/>
    <w:rsid w:val="74855186"/>
    <w:rsid w:val="748855E2"/>
    <w:rsid w:val="748A4EF2"/>
    <w:rsid w:val="748B07FB"/>
    <w:rsid w:val="748D1542"/>
    <w:rsid w:val="748D71E3"/>
    <w:rsid w:val="748E5D7C"/>
    <w:rsid w:val="749119E1"/>
    <w:rsid w:val="749A5055"/>
    <w:rsid w:val="749C4004"/>
    <w:rsid w:val="749D74D0"/>
    <w:rsid w:val="74A0092B"/>
    <w:rsid w:val="74AC55DD"/>
    <w:rsid w:val="74AF3E86"/>
    <w:rsid w:val="74B82428"/>
    <w:rsid w:val="74BA4F1B"/>
    <w:rsid w:val="74BB072A"/>
    <w:rsid w:val="74BD4FF4"/>
    <w:rsid w:val="74C21002"/>
    <w:rsid w:val="74C216B0"/>
    <w:rsid w:val="74C36E0F"/>
    <w:rsid w:val="74C76735"/>
    <w:rsid w:val="74C90C04"/>
    <w:rsid w:val="74CD20E5"/>
    <w:rsid w:val="74CD29DA"/>
    <w:rsid w:val="74CD3D95"/>
    <w:rsid w:val="74D12076"/>
    <w:rsid w:val="74D46DDE"/>
    <w:rsid w:val="74D5461C"/>
    <w:rsid w:val="74D64C6A"/>
    <w:rsid w:val="74D65C8E"/>
    <w:rsid w:val="74D7434F"/>
    <w:rsid w:val="74DD4BE9"/>
    <w:rsid w:val="74DE27A9"/>
    <w:rsid w:val="74DF0CCC"/>
    <w:rsid w:val="74DF305B"/>
    <w:rsid w:val="74E511A8"/>
    <w:rsid w:val="74E726B2"/>
    <w:rsid w:val="74E81C65"/>
    <w:rsid w:val="74EA2620"/>
    <w:rsid w:val="74EB7379"/>
    <w:rsid w:val="74EC6D7E"/>
    <w:rsid w:val="74EE0068"/>
    <w:rsid w:val="74EE3EDD"/>
    <w:rsid w:val="74EE5368"/>
    <w:rsid w:val="74EF4D23"/>
    <w:rsid w:val="74F149AE"/>
    <w:rsid w:val="74F328D6"/>
    <w:rsid w:val="74F54CF7"/>
    <w:rsid w:val="74F56CCD"/>
    <w:rsid w:val="74F60D8E"/>
    <w:rsid w:val="74F717A6"/>
    <w:rsid w:val="74F809B0"/>
    <w:rsid w:val="750221FA"/>
    <w:rsid w:val="750B262B"/>
    <w:rsid w:val="750B2BF9"/>
    <w:rsid w:val="750D3908"/>
    <w:rsid w:val="75120368"/>
    <w:rsid w:val="75122BF0"/>
    <w:rsid w:val="75136F38"/>
    <w:rsid w:val="75144831"/>
    <w:rsid w:val="75162EBA"/>
    <w:rsid w:val="75170D07"/>
    <w:rsid w:val="751750FD"/>
    <w:rsid w:val="7518021E"/>
    <w:rsid w:val="751A1D69"/>
    <w:rsid w:val="751E20FB"/>
    <w:rsid w:val="751E5E96"/>
    <w:rsid w:val="751F137A"/>
    <w:rsid w:val="75207392"/>
    <w:rsid w:val="75240289"/>
    <w:rsid w:val="75241F25"/>
    <w:rsid w:val="75256598"/>
    <w:rsid w:val="7526773D"/>
    <w:rsid w:val="75282443"/>
    <w:rsid w:val="752C2D05"/>
    <w:rsid w:val="752C7910"/>
    <w:rsid w:val="752C7B1C"/>
    <w:rsid w:val="752E0EC6"/>
    <w:rsid w:val="7535599C"/>
    <w:rsid w:val="753653A7"/>
    <w:rsid w:val="75387865"/>
    <w:rsid w:val="75391243"/>
    <w:rsid w:val="753E3B9F"/>
    <w:rsid w:val="754267E4"/>
    <w:rsid w:val="75432C2E"/>
    <w:rsid w:val="75437EB8"/>
    <w:rsid w:val="75441808"/>
    <w:rsid w:val="7545523D"/>
    <w:rsid w:val="75456C58"/>
    <w:rsid w:val="754733A1"/>
    <w:rsid w:val="75481225"/>
    <w:rsid w:val="754E1015"/>
    <w:rsid w:val="754E3DF0"/>
    <w:rsid w:val="754E4BF1"/>
    <w:rsid w:val="754F2EEC"/>
    <w:rsid w:val="754F706A"/>
    <w:rsid w:val="75513118"/>
    <w:rsid w:val="75531C25"/>
    <w:rsid w:val="75542A76"/>
    <w:rsid w:val="755A15B2"/>
    <w:rsid w:val="755D1E0C"/>
    <w:rsid w:val="756420EE"/>
    <w:rsid w:val="75644F5D"/>
    <w:rsid w:val="75670FCE"/>
    <w:rsid w:val="75693F45"/>
    <w:rsid w:val="75702A0B"/>
    <w:rsid w:val="75711B9B"/>
    <w:rsid w:val="75730FAB"/>
    <w:rsid w:val="75735EB7"/>
    <w:rsid w:val="75784267"/>
    <w:rsid w:val="757C249A"/>
    <w:rsid w:val="757F3A63"/>
    <w:rsid w:val="757F5616"/>
    <w:rsid w:val="75803660"/>
    <w:rsid w:val="758B11FB"/>
    <w:rsid w:val="758E4BCB"/>
    <w:rsid w:val="758E634A"/>
    <w:rsid w:val="759535DA"/>
    <w:rsid w:val="759A37B6"/>
    <w:rsid w:val="759E4F32"/>
    <w:rsid w:val="75A23739"/>
    <w:rsid w:val="75A27C91"/>
    <w:rsid w:val="75A5015F"/>
    <w:rsid w:val="75A53CED"/>
    <w:rsid w:val="75A62F39"/>
    <w:rsid w:val="75AD1508"/>
    <w:rsid w:val="75AE3DC4"/>
    <w:rsid w:val="75AF6E7F"/>
    <w:rsid w:val="75B25612"/>
    <w:rsid w:val="75B3175A"/>
    <w:rsid w:val="75B6119C"/>
    <w:rsid w:val="75BB64E6"/>
    <w:rsid w:val="75C00AD0"/>
    <w:rsid w:val="75C247B1"/>
    <w:rsid w:val="75C2785E"/>
    <w:rsid w:val="75C30536"/>
    <w:rsid w:val="75C8485D"/>
    <w:rsid w:val="75C91359"/>
    <w:rsid w:val="75C94240"/>
    <w:rsid w:val="75C969E0"/>
    <w:rsid w:val="75CB6A7A"/>
    <w:rsid w:val="75CE4B05"/>
    <w:rsid w:val="75CF3053"/>
    <w:rsid w:val="75D034EA"/>
    <w:rsid w:val="75D04FF3"/>
    <w:rsid w:val="75D1636D"/>
    <w:rsid w:val="75D17938"/>
    <w:rsid w:val="75D440EC"/>
    <w:rsid w:val="75D52A2C"/>
    <w:rsid w:val="75D62178"/>
    <w:rsid w:val="75DB5199"/>
    <w:rsid w:val="75DC3DB4"/>
    <w:rsid w:val="75DE523A"/>
    <w:rsid w:val="75E054EB"/>
    <w:rsid w:val="75E07C79"/>
    <w:rsid w:val="75E2676D"/>
    <w:rsid w:val="75E41A18"/>
    <w:rsid w:val="75E467DA"/>
    <w:rsid w:val="75E807C8"/>
    <w:rsid w:val="75E97D61"/>
    <w:rsid w:val="75EA057C"/>
    <w:rsid w:val="75EB278A"/>
    <w:rsid w:val="75ED44C9"/>
    <w:rsid w:val="75F06FA2"/>
    <w:rsid w:val="75F623EC"/>
    <w:rsid w:val="75F7341E"/>
    <w:rsid w:val="75FE662E"/>
    <w:rsid w:val="760309B6"/>
    <w:rsid w:val="7603784E"/>
    <w:rsid w:val="760A4374"/>
    <w:rsid w:val="760B547A"/>
    <w:rsid w:val="760D008A"/>
    <w:rsid w:val="76101B73"/>
    <w:rsid w:val="761179D9"/>
    <w:rsid w:val="76154176"/>
    <w:rsid w:val="76160F45"/>
    <w:rsid w:val="76180110"/>
    <w:rsid w:val="7625408E"/>
    <w:rsid w:val="762828B1"/>
    <w:rsid w:val="762853CE"/>
    <w:rsid w:val="762A44DF"/>
    <w:rsid w:val="762B10A1"/>
    <w:rsid w:val="76307722"/>
    <w:rsid w:val="76376E3A"/>
    <w:rsid w:val="763A473C"/>
    <w:rsid w:val="763C58B9"/>
    <w:rsid w:val="763D2A59"/>
    <w:rsid w:val="763E728F"/>
    <w:rsid w:val="764007E7"/>
    <w:rsid w:val="76416A41"/>
    <w:rsid w:val="76443438"/>
    <w:rsid w:val="76497B7C"/>
    <w:rsid w:val="764A0AED"/>
    <w:rsid w:val="764A1E23"/>
    <w:rsid w:val="764A3143"/>
    <w:rsid w:val="764B75A2"/>
    <w:rsid w:val="764C70FF"/>
    <w:rsid w:val="765248AA"/>
    <w:rsid w:val="765443F4"/>
    <w:rsid w:val="765657FD"/>
    <w:rsid w:val="76570A56"/>
    <w:rsid w:val="76586BB1"/>
    <w:rsid w:val="76593186"/>
    <w:rsid w:val="765C496C"/>
    <w:rsid w:val="76600F83"/>
    <w:rsid w:val="76617FD5"/>
    <w:rsid w:val="76627A68"/>
    <w:rsid w:val="766535F1"/>
    <w:rsid w:val="76674B66"/>
    <w:rsid w:val="76691A9F"/>
    <w:rsid w:val="766A006A"/>
    <w:rsid w:val="766A639E"/>
    <w:rsid w:val="766B0558"/>
    <w:rsid w:val="766B4F20"/>
    <w:rsid w:val="766D45FB"/>
    <w:rsid w:val="766D5C57"/>
    <w:rsid w:val="766E607A"/>
    <w:rsid w:val="766E7EC1"/>
    <w:rsid w:val="766F5865"/>
    <w:rsid w:val="767024E8"/>
    <w:rsid w:val="76707112"/>
    <w:rsid w:val="76765B6C"/>
    <w:rsid w:val="767674F3"/>
    <w:rsid w:val="76783E8E"/>
    <w:rsid w:val="76786883"/>
    <w:rsid w:val="767A0116"/>
    <w:rsid w:val="767B31FC"/>
    <w:rsid w:val="767E065A"/>
    <w:rsid w:val="767E1002"/>
    <w:rsid w:val="767F7CB8"/>
    <w:rsid w:val="76813772"/>
    <w:rsid w:val="768224DE"/>
    <w:rsid w:val="7683141B"/>
    <w:rsid w:val="76844A67"/>
    <w:rsid w:val="768662B5"/>
    <w:rsid w:val="76881742"/>
    <w:rsid w:val="768B5C61"/>
    <w:rsid w:val="768E0C16"/>
    <w:rsid w:val="7697520D"/>
    <w:rsid w:val="769A0420"/>
    <w:rsid w:val="769C4F64"/>
    <w:rsid w:val="769F3A0E"/>
    <w:rsid w:val="769F4E1F"/>
    <w:rsid w:val="76A01D97"/>
    <w:rsid w:val="76A044E0"/>
    <w:rsid w:val="76A11D30"/>
    <w:rsid w:val="76A12B7A"/>
    <w:rsid w:val="76A352EB"/>
    <w:rsid w:val="76AB48A9"/>
    <w:rsid w:val="76AD2781"/>
    <w:rsid w:val="76AF24B8"/>
    <w:rsid w:val="76AF3734"/>
    <w:rsid w:val="76AF7A1B"/>
    <w:rsid w:val="76B500C2"/>
    <w:rsid w:val="76B70228"/>
    <w:rsid w:val="76BB7D55"/>
    <w:rsid w:val="76BC2992"/>
    <w:rsid w:val="76BC5F66"/>
    <w:rsid w:val="76BE2034"/>
    <w:rsid w:val="76BE3D6D"/>
    <w:rsid w:val="76C0044F"/>
    <w:rsid w:val="76C23425"/>
    <w:rsid w:val="76C810C5"/>
    <w:rsid w:val="76CA0999"/>
    <w:rsid w:val="76CB3D82"/>
    <w:rsid w:val="76CC5A1F"/>
    <w:rsid w:val="76CE44ED"/>
    <w:rsid w:val="76CF56C9"/>
    <w:rsid w:val="76D0159F"/>
    <w:rsid w:val="76D06B4D"/>
    <w:rsid w:val="76D217BF"/>
    <w:rsid w:val="76D24774"/>
    <w:rsid w:val="76D27D5C"/>
    <w:rsid w:val="76D8733D"/>
    <w:rsid w:val="76DA23B3"/>
    <w:rsid w:val="76DB4D58"/>
    <w:rsid w:val="76DD3AE7"/>
    <w:rsid w:val="76DD7AA2"/>
    <w:rsid w:val="76E1052F"/>
    <w:rsid w:val="76E165D9"/>
    <w:rsid w:val="76E34E50"/>
    <w:rsid w:val="76E5319F"/>
    <w:rsid w:val="76E81FEE"/>
    <w:rsid w:val="76E934F2"/>
    <w:rsid w:val="76E97665"/>
    <w:rsid w:val="76F108C7"/>
    <w:rsid w:val="76F108E9"/>
    <w:rsid w:val="76F27ACC"/>
    <w:rsid w:val="76F45136"/>
    <w:rsid w:val="76F45D48"/>
    <w:rsid w:val="76F90260"/>
    <w:rsid w:val="76FA084B"/>
    <w:rsid w:val="76FE684B"/>
    <w:rsid w:val="7707769F"/>
    <w:rsid w:val="7708466F"/>
    <w:rsid w:val="77094348"/>
    <w:rsid w:val="77096C59"/>
    <w:rsid w:val="770D2A78"/>
    <w:rsid w:val="770D7767"/>
    <w:rsid w:val="770F0B8E"/>
    <w:rsid w:val="770F33A8"/>
    <w:rsid w:val="77126FEC"/>
    <w:rsid w:val="771624D4"/>
    <w:rsid w:val="77184A6E"/>
    <w:rsid w:val="77195C5F"/>
    <w:rsid w:val="771A6B6B"/>
    <w:rsid w:val="771A7920"/>
    <w:rsid w:val="771B268D"/>
    <w:rsid w:val="77206B16"/>
    <w:rsid w:val="77217D9A"/>
    <w:rsid w:val="77220478"/>
    <w:rsid w:val="772801D6"/>
    <w:rsid w:val="77282B04"/>
    <w:rsid w:val="7728389C"/>
    <w:rsid w:val="772B5468"/>
    <w:rsid w:val="77347E96"/>
    <w:rsid w:val="77367129"/>
    <w:rsid w:val="773727A3"/>
    <w:rsid w:val="7738201F"/>
    <w:rsid w:val="773D3657"/>
    <w:rsid w:val="774149CE"/>
    <w:rsid w:val="7748743E"/>
    <w:rsid w:val="774B489F"/>
    <w:rsid w:val="774C0D43"/>
    <w:rsid w:val="77522AAE"/>
    <w:rsid w:val="77524BDD"/>
    <w:rsid w:val="77552652"/>
    <w:rsid w:val="775601D4"/>
    <w:rsid w:val="77576A70"/>
    <w:rsid w:val="775938BA"/>
    <w:rsid w:val="775A2629"/>
    <w:rsid w:val="775A6C85"/>
    <w:rsid w:val="775C392B"/>
    <w:rsid w:val="775D13C5"/>
    <w:rsid w:val="776016E0"/>
    <w:rsid w:val="776178F2"/>
    <w:rsid w:val="7764593B"/>
    <w:rsid w:val="77664DDD"/>
    <w:rsid w:val="77671AFB"/>
    <w:rsid w:val="776833A7"/>
    <w:rsid w:val="776A546B"/>
    <w:rsid w:val="776A7B80"/>
    <w:rsid w:val="776B215E"/>
    <w:rsid w:val="776D267E"/>
    <w:rsid w:val="776F51E7"/>
    <w:rsid w:val="777236B3"/>
    <w:rsid w:val="77744CB5"/>
    <w:rsid w:val="77745E23"/>
    <w:rsid w:val="777A0032"/>
    <w:rsid w:val="777B4E2B"/>
    <w:rsid w:val="777B6E81"/>
    <w:rsid w:val="777F401D"/>
    <w:rsid w:val="777F5607"/>
    <w:rsid w:val="77826C03"/>
    <w:rsid w:val="77847463"/>
    <w:rsid w:val="77883717"/>
    <w:rsid w:val="778A7157"/>
    <w:rsid w:val="778A7223"/>
    <w:rsid w:val="778B4B5C"/>
    <w:rsid w:val="778C0781"/>
    <w:rsid w:val="778C1145"/>
    <w:rsid w:val="778C44E0"/>
    <w:rsid w:val="778F0CB5"/>
    <w:rsid w:val="7793390B"/>
    <w:rsid w:val="77955F85"/>
    <w:rsid w:val="779668E7"/>
    <w:rsid w:val="77987636"/>
    <w:rsid w:val="77990A4F"/>
    <w:rsid w:val="779915B0"/>
    <w:rsid w:val="77997924"/>
    <w:rsid w:val="779B3A41"/>
    <w:rsid w:val="779B6C89"/>
    <w:rsid w:val="779D7D58"/>
    <w:rsid w:val="77A44FAA"/>
    <w:rsid w:val="77A63988"/>
    <w:rsid w:val="77AB0E9B"/>
    <w:rsid w:val="77AB0FA5"/>
    <w:rsid w:val="77AB54D6"/>
    <w:rsid w:val="77AD1B0F"/>
    <w:rsid w:val="77AE0C5E"/>
    <w:rsid w:val="77B06907"/>
    <w:rsid w:val="77B3526E"/>
    <w:rsid w:val="77B50AA3"/>
    <w:rsid w:val="77B746EE"/>
    <w:rsid w:val="77B7765F"/>
    <w:rsid w:val="77B93490"/>
    <w:rsid w:val="77BA0CB7"/>
    <w:rsid w:val="77BA3154"/>
    <w:rsid w:val="77BA41D5"/>
    <w:rsid w:val="77BC387B"/>
    <w:rsid w:val="77BE1251"/>
    <w:rsid w:val="77C461D8"/>
    <w:rsid w:val="77C734D5"/>
    <w:rsid w:val="77C741D1"/>
    <w:rsid w:val="77C919CA"/>
    <w:rsid w:val="77CC1B01"/>
    <w:rsid w:val="77CD7515"/>
    <w:rsid w:val="77CE3E47"/>
    <w:rsid w:val="77D470B7"/>
    <w:rsid w:val="77D61CE8"/>
    <w:rsid w:val="77D66107"/>
    <w:rsid w:val="77D86BD7"/>
    <w:rsid w:val="77D90672"/>
    <w:rsid w:val="77D97592"/>
    <w:rsid w:val="77DC562D"/>
    <w:rsid w:val="77DF6EF9"/>
    <w:rsid w:val="77E4777C"/>
    <w:rsid w:val="77E6164A"/>
    <w:rsid w:val="77E74DD8"/>
    <w:rsid w:val="77EB7AAC"/>
    <w:rsid w:val="77EC2EEC"/>
    <w:rsid w:val="77EC6E2B"/>
    <w:rsid w:val="77EE5273"/>
    <w:rsid w:val="77EF5D07"/>
    <w:rsid w:val="77F06ECE"/>
    <w:rsid w:val="77F22168"/>
    <w:rsid w:val="77F85F3B"/>
    <w:rsid w:val="77FA754E"/>
    <w:rsid w:val="780374C5"/>
    <w:rsid w:val="78043DF9"/>
    <w:rsid w:val="78076DCD"/>
    <w:rsid w:val="780911A7"/>
    <w:rsid w:val="78091F38"/>
    <w:rsid w:val="780C192A"/>
    <w:rsid w:val="780D457F"/>
    <w:rsid w:val="780E1369"/>
    <w:rsid w:val="780E4FE8"/>
    <w:rsid w:val="781008F2"/>
    <w:rsid w:val="781220D4"/>
    <w:rsid w:val="781334B0"/>
    <w:rsid w:val="78144968"/>
    <w:rsid w:val="7814699F"/>
    <w:rsid w:val="781576B6"/>
    <w:rsid w:val="78170190"/>
    <w:rsid w:val="78172199"/>
    <w:rsid w:val="78183A93"/>
    <w:rsid w:val="781A084F"/>
    <w:rsid w:val="781B3A6A"/>
    <w:rsid w:val="781F6D3F"/>
    <w:rsid w:val="782045CF"/>
    <w:rsid w:val="78261787"/>
    <w:rsid w:val="78263D9D"/>
    <w:rsid w:val="78287135"/>
    <w:rsid w:val="782902FC"/>
    <w:rsid w:val="782A5AC5"/>
    <w:rsid w:val="782C3709"/>
    <w:rsid w:val="782C77A3"/>
    <w:rsid w:val="782D3AD4"/>
    <w:rsid w:val="782E3FD6"/>
    <w:rsid w:val="782E59CF"/>
    <w:rsid w:val="78341CF1"/>
    <w:rsid w:val="78347A9F"/>
    <w:rsid w:val="78405170"/>
    <w:rsid w:val="784144D2"/>
    <w:rsid w:val="784219BA"/>
    <w:rsid w:val="784A51EA"/>
    <w:rsid w:val="784D01AF"/>
    <w:rsid w:val="784F23BA"/>
    <w:rsid w:val="78516846"/>
    <w:rsid w:val="785562B8"/>
    <w:rsid w:val="78570B2D"/>
    <w:rsid w:val="78581A30"/>
    <w:rsid w:val="78581CA1"/>
    <w:rsid w:val="78591D34"/>
    <w:rsid w:val="7859302D"/>
    <w:rsid w:val="785F5423"/>
    <w:rsid w:val="78664DA2"/>
    <w:rsid w:val="78696A3E"/>
    <w:rsid w:val="786A2704"/>
    <w:rsid w:val="786C6444"/>
    <w:rsid w:val="786E5E1D"/>
    <w:rsid w:val="78722F04"/>
    <w:rsid w:val="78741D48"/>
    <w:rsid w:val="78761DEC"/>
    <w:rsid w:val="787807F2"/>
    <w:rsid w:val="787B0323"/>
    <w:rsid w:val="787B5286"/>
    <w:rsid w:val="787B7B82"/>
    <w:rsid w:val="78801613"/>
    <w:rsid w:val="78804A1B"/>
    <w:rsid w:val="78805537"/>
    <w:rsid w:val="788059D5"/>
    <w:rsid w:val="78814BF8"/>
    <w:rsid w:val="78836A1D"/>
    <w:rsid w:val="78854AB2"/>
    <w:rsid w:val="78891E24"/>
    <w:rsid w:val="7889293E"/>
    <w:rsid w:val="788A413B"/>
    <w:rsid w:val="788D005D"/>
    <w:rsid w:val="788E121D"/>
    <w:rsid w:val="78932EF6"/>
    <w:rsid w:val="789C024F"/>
    <w:rsid w:val="789D6DA0"/>
    <w:rsid w:val="789F3E6F"/>
    <w:rsid w:val="78A043E3"/>
    <w:rsid w:val="78A22BA6"/>
    <w:rsid w:val="78A30CDF"/>
    <w:rsid w:val="78A51FA8"/>
    <w:rsid w:val="78A946EA"/>
    <w:rsid w:val="78AA683B"/>
    <w:rsid w:val="78AE0445"/>
    <w:rsid w:val="78AF35ED"/>
    <w:rsid w:val="78B37DB8"/>
    <w:rsid w:val="78B60B51"/>
    <w:rsid w:val="78B665EB"/>
    <w:rsid w:val="78B754B7"/>
    <w:rsid w:val="78B86D80"/>
    <w:rsid w:val="78C07158"/>
    <w:rsid w:val="78C230BC"/>
    <w:rsid w:val="78C4609E"/>
    <w:rsid w:val="78C461E0"/>
    <w:rsid w:val="78C5111A"/>
    <w:rsid w:val="78CC248B"/>
    <w:rsid w:val="78CF7D17"/>
    <w:rsid w:val="78D45867"/>
    <w:rsid w:val="78D71711"/>
    <w:rsid w:val="78D9094D"/>
    <w:rsid w:val="78DE1E3C"/>
    <w:rsid w:val="78DE3A91"/>
    <w:rsid w:val="78DF510F"/>
    <w:rsid w:val="78E63473"/>
    <w:rsid w:val="78E91468"/>
    <w:rsid w:val="78E9582A"/>
    <w:rsid w:val="78E96E50"/>
    <w:rsid w:val="78EB4D42"/>
    <w:rsid w:val="78EE1312"/>
    <w:rsid w:val="78EF6926"/>
    <w:rsid w:val="78F13088"/>
    <w:rsid w:val="78F23F74"/>
    <w:rsid w:val="78F312BB"/>
    <w:rsid w:val="78F71F4B"/>
    <w:rsid w:val="78F87FA0"/>
    <w:rsid w:val="78F96D45"/>
    <w:rsid w:val="78FA3469"/>
    <w:rsid w:val="78FA6458"/>
    <w:rsid w:val="790109C0"/>
    <w:rsid w:val="790332FC"/>
    <w:rsid w:val="7903609C"/>
    <w:rsid w:val="79050E06"/>
    <w:rsid w:val="790563A2"/>
    <w:rsid w:val="79066409"/>
    <w:rsid w:val="790736E8"/>
    <w:rsid w:val="79073B76"/>
    <w:rsid w:val="79084002"/>
    <w:rsid w:val="790B5710"/>
    <w:rsid w:val="791109B9"/>
    <w:rsid w:val="79137258"/>
    <w:rsid w:val="79166700"/>
    <w:rsid w:val="791804D6"/>
    <w:rsid w:val="79181DE0"/>
    <w:rsid w:val="79197211"/>
    <w:rsid w:val="791A33CA"/>
    <w:rsid w:val="79224FAA"/>
    <w:rsid w:val="792826D9"/>
    <w:rsid w:val="792C2661"/>
    <w:rsid w:val="792F1998"/>
    <w:rsid w:val="792F2339"/>
    <w:rsid w:val="793148FA"/>
    <w:rsid w:val="79320F03"/>
    <w:rsid w:val="79335155"/>
    <w:rsid w:val="79336BA9"/>
    <w:rsid w:val="79361092"/>
    <w:rsid w:val="79395EE8"/>
    <w:rsid w:val="793B1E3E"/>
    <w:rsid w:val="793D0C58"/>
    <w:rsid w:val="793D2847"/>
    <w:rsid w:val="793D31AF"/>
    <w:rsid w:val="793F18F0"/>
    <w:rsid w:val="793F5DE1"/>
    <w:rsid w:val="793F794E"/>
    <w:rsid w:val="79423411"/>
    <w:rsid w:val="79423484"/>
    <w:rsid w:val="7942504D"/>
    <w:rsid w:val="794338AE"/>
    <w:rsid w:val="79452A00"/>
    <w:rsid w:val="79452B1D"/>
    <w:rsid w:val="794D7970"/>
    <w:rsid w:val="794F391B"/>
    <w:rsid w:val="79501065"/>
    <w:rsid w:val="79522C2B"/>
    <w:rsid w:val="795368EA"/>
    <w:rsid w:val="795629DD"/>
    <w:rsid w:val="79563010"/>
    <w:rsid w:val="795631D4"/>
    <w:rsid w:val="79571BF5"/>
    <w:rsid w:val="795C1D52"/>
    <w:rsid w:val="795D0D81"/>
    <w:rsid w:val="795D7A0F"/>
    <w:rsid w:val="79600590"/>
    <w:rsid w:val="7961151C"/>
    <w:rsid w:val="79621508"/>
    <w:rsid w:val="79641B2E"/>
    <w:rsid w:val="79647E8F"/>
    <w:rsid w:val="796630FF"/>
    <w:rsid w:val="79677CFC"/>
    <w:rsid w:val="796B39E0"/>
    <w:rsid w:val="796D7392"/>
    <w:rsid w:val="7976526C"/>
    <w:rsid w:val="797836A9"/>
    <w:rsid w:val="7978647E"/>
    <w:rsid w:val="797B1D49"/>
    <w:rsid w:val="79836376"/>
    <w:rsid w:val="79836DC9"/>
    <w:rsid w:val="79850BFF"/>
    <w:rsid w:val="79852E3C"/>
    <w:rsid w:val="79877CC3"/>
    <w:rsid w:val="79885C9B"/>
    <w:rsid w:val="798C46A3"/>
    <w:rsid w:val="798D2C61"/>
    <w:rsid w:val="798E694D"/>
    <w:rsid w:val="79907182"/>
    <w:rsid w:val="799242F4"/>
    <w:rsid w:val="79943E92"/>
    <w:rsid w:val="79990A0D"/>
    <w:rsid w:val="799B77CE"/>
    <w:rsid w:val="799D14AC"/>
    <w:rsid w:val="799F7D0E"/>
    <w:rsid w:val="79A20B0C"/>
    <w:rsid w:val="79A23B2A"/>
    <w:rsid w:val="79A410F6"/>
    <w:rsid w:val="79A52D0F"/>
    <w:rsid w:val="79A84E3A"/>
    <w:rsid w:val="79A872CF"/>
    <w:rsid w:val="79AB35FD"/>
    <w:rsid w:val="79B012F5"/>
    <w:rsid w:val="79B01C6F"/>
    <w:rsid w:val="79B145F7"/>
    <w:rsid w:val="79B17BD1"/>
    <w:rsid w:val="79B25AC5"/>
    <w:rsid w:val="79B25F76"/>
    <w:rsid w:val="79B37820"/>
    <w:rsid w:val="79B413BF"/>
    <w:rsid w:val="79B6189F"/>
    <w:rsid w:val="79B83327"/>
    <w:rsid w:val="79B904B5"/>
    <w:rsid w:val="79B94DA7"/>
    <w:rsid w:val="79BC1089"/>
    <w:rsid w:val="79BD06C5"/>
    <w:rsid w:val="79C22199"/>
    <w:rsid w:val="79C264DF"/>
    <w:rsid w:val="79C840D5"/>
    <w:rsid w:val="79CD4BCD"/>
    <w:rsid w:val="79CF7963"/>
    <w:rsid w:val="79D00455"/>
    <w:rsid w:val="79D20A44"/>
    <w:rsid w:val="79D33A0E"/>
    <w:rsid w:val="79D96D54"/>
    <w:rsid w:val="79DA47CF"/>
    <w:rsid w:val="79DB013B"/>
    <w:rsid w:val="79DF3327"/>
    <w:rsid w:val="79DF4147"/>
    <w:rsid w:val="79E05F64"/>
    <w:rsid w:val="79E1479D"/>
    <w:rsid w:val="79E51C40"/>
    <w:rsid w:val="79EF722C"/>
    <w:rsid w:val="79F023A5"/>
    <w:rsid w:val="79F22518"/>
    <w:rsid w:val="79F24051"/>
    <w:rsid w:val="79F26B94"/>
    <w:rsid w:val="79F34539"/>
    <w:rsid w:val="79F45ACE"/>
    <w:rsid w:val="79F71FFC"/>
    <w:rsid w:val="79F75375"/>
    <w:rsid w:val="79FA7C15"/>
    <w:rsid w:val="7A0475ED"/>
    <w:rsid w:val="7A0C3D63"/>
    <w:rsid w:val="7A0D5CB1"/>
    <w:rsid w:val="7A0F061C"/>
    <w:rsid w:val="7A0F5185"/>
    <w:rsid w:val="7A110CB2"/>
    <w:rsid w:val="7A165009"/>
    <w:rsid w:val="7A174F0D"/>
    <w:rsid w:val="7A196C4F"/>
    <w:rsid w:val="7A1A78B7"/>
    <w:rsid w:val="7A1E49E6"/>
    <w:rsid w:val="7A1E7E1F"/>
    <w:rsid w:val="7A205118"/>
    <w:rsid w:val="7A215B22"/>
    <w:rsid w:val="7A230A9E"/>
    <w:rsid w:val="7A2508E7"/>
    <w:rsid w:val="7A26417D"/>
    <w:rsid w:val="7A267EFD"/>
    <w:rsid w:val="7A2D5ADA"/>
    <w:rsid w:val="7A2F4531"/>
    <w:rsid w:val="7A305323"/>
    <w:rsid w:val="7A31408C"/>
    <w:rsid w:val="7A331DCD"/>
    <w:rsid w:val="7A39442B"/>
    <w:rsid w:val="7A3C4CA2"/>
    <w:rsid w:val="7A3F678D"/>
    <w:rsid w:val="7A4261A0"/>
    <w:rsid w:val="7A453214"/>
    <w:rsid w:val="7A4F7254"/>
    <w:rsid w:val="7A50332D"/>
    <w:rsid w:val="7A527B33"/>
    <w:rsid w:val="7A592964"/>
    <w:rsid w:val="7A59534C"/>
    <w:rsid w:val="7A5A2BE8"/>
    <w:rsid w:val="7A5F2E98"/>
    <w:rsid w:val="7A614D14"/>
    <w:rsid w:val="7A625469"/>
    <w:rsid w:val="7A6724DF"/>
    <w:rsid w:val="7A6952A6"/>
    <w:rsid w:val="7A7232AB"/>
    <w:rsid w:val="7A7E73AD"/>
    <w:rsid w:val="7A840270"/>
    <w:rsid w:val="7A846631"/>
    <w:rsid w:val="7A8529A3"/>
    <w:rsid w:val="7A8544F9"/>
    <w:rsid w:val="7A8A19E7"/>
    <w:rsid w:val="7A8A551F"/>
    <w:rsid w:val="7A8E5C73"/>
    <w:rsid w:val="7A900882"/>
    <w:rsid w:val="7A9138F0"/>
    <w:rsid w:val="7A9150DF"/>
    <w:rsid w:val="7A922441"/>
    <w:rsid w:val="7A945DD9"/>
    <w:rsid w:val="7A974293"/>
    <w:rsid w:val="7A98005E"/>
    <w:rsid w:val="7A9A51B4"/>
    <w:rsid w:val="7A9B16DE"/>
    <w:rsid w:val="7A9D1F2F"/>
    <w:rsid w:val="7A9D5F56"/>
    <w:rsid w:val="7AA26988"/>
    <w:rsid w:val="7AA3566B"/>
    <w:rsid w:val="7AA36548"/>
    <w:rsid w:val="7AA369C7"/>
    <w:rsid w:val="7AA51E27"/>
    <w:rsid w:val="7AA525FD"/>
    <w:rsid w:val="7AA56B97"/>
    <w:rsid w:val="7AA857E0"/>
    <w:rsid w:val="7AA9018F"/>
    <w:rsid w:val="7AA957A8"/>
    <w:rsid w:val="7AAA32B7"/>
    <w:rsid w:val="7AB0661F"/>
    <w:rsid w:val="7AB74A60"/>
    <w:rsid w:val="7AB7746D"/>
    <w:rsid w:val="7ABA442E"/>
    <w:rsid w:val="7ABB1E2C"/>
    <w:rsid w:val="7ABC36C3"/>
    <w:rsid w:val="7ABD234C"/>
    <w:rsid w:val="7AC101CA"/>
    <w:rsid w:val="7AC11583"/>
    <w:rsid w:val="7AC41E0A"/>
    <w:rsid w:val="7AC53E94"/>
    <w:rsid w:val="7AC608D1"/>
    <w:rsid w:val="7AC75212"/>
    <w:rsid w:val="7ACB00DA"/>
    <w:rsid w:val="7AD23C19"/>
    <w:rsid w:val="7AD33F0A"/>
    <w:rsid w:val="7AD34ED7"/>
    <w:rsid w:val="7AD76646"/>
    <w:rsid w:val="7AD84756"/>
    <w:rsid w:val="7AD95B67"/>
    <w:rsid w:val="7ADB174F"/>
    <w:rsid w:val="7ADD2ECE"/>
    <w:rsid w:val="7ADD3C2A"/>
    <w:rsid w:val="7AE74964"/>
    <w:rsid w:val="7AE85C4B"/>
    <w:rsid w:val="7AE90E54"/>
    <w:rsid w:val="7AEC312D"/>
    <w:rsid w:val="7AED3314"/>
    <w:rsid w:val="7AEE75CE"/>
    <w:rsid w:val="7AF25C64"/>
    <w:rsid w:val="7AF53DE1"/>
    <w:rsid w:val="7AF622B8"/>
    <w:rsid w:val="7AF97C7F"/>
    <w:rsid w:val="7AFB6ED3"/>
    <w:rsid w:val="7AFD5D72"/>
    <w:rsid w:val="7AFF54D3"/>
    <w:rsid w:val="7B0022FC"/>
    <w:rsid w:val="7B022C28"/>
    <w:rsid w:val="7B06080C"/>
    <w:rsid w:val="7B083678"/>
    <w:rsid w:val="7B0A1828"/>
    <w:rsid w:val="7B1107EA"/>
    <w:rsid w:val="7B137D87"/>
    <w:rsid w:val="7B146024"/>
    <w:rsid w:val="7B15156F"/>
    <w:rsid w:val="7B19576F"/>
    <w:rsid w:val="7B1E3970"/>
    <w:rsid w:val="7B2359A4"/>
    <w:rsid w:val="7B245392"/>
    <w:rsid w:val="7B277A3D"/>
    <w:rsid w:val="7B2863A3"/>
    <w:rsid w:val="7B2C429A"/>
    <w:rsid w:val="7B2E6E50"/>
    <w:rsid w:val="7B300035"/>
    <w:rsid w:val="7B34651F"/>
    <w:rsid w:val="7B361E92"/>
    <w:rsid w:val="7B363526"/>
    <w:rsid w:val="7B365785"/>
    <w:rsid w:val="7B3822CC"/>
    <w:rsid w:val="7B414A8B"/>
    <w:rsid w:val="7B452B8E"/>
    <w:rsid w:val="7B457FC1"/>
    <w:rsid w:val="7B4844CA"/>
    <w:rsid w:val="7B4A630D"/>
    <w:rsid w:val="7B4B119D"/>
    <w:rsid w:val="7B4C1C6B"/>
    <w:rsid w:val="7B4C2BB5"/>
    <w:rsid w:val="7B565A31"/>
    <w:rsid w:val="7B5B785E"/>
    <w:rsid w:val="7B5C4381"/>
    <w:rsid w:val="7B60003B"/>
    <w:rsid w:val="7B604B1E"/>
    <w:rsid w:val="7B606D37"/>
    <w:rsid w:val="7B6244D1"/>
    <w:rsid w:val="7B645547"/>
    <w:rsid w:val="7B646F81"/>
    <w:rsid w:val="7B677887"/>
    <w:rsid w:val="7B683405"/>
    <w:rsid w:val="7B692755"/>
    <w:rsid w:val="7B724B40"/>
    <w:rsid w:val="7B735E06"/>
    <w:rsid w:val="7B743249"/>
    <w:rsid w:val="7B797000"/>
    <w:rsid w:val="7B7C1733"/>
    <w:rsid w:val="7B817068"/>
    <w:rsid w:val="7B835E86"/>
    <w:rsid w:val="7B842C76"/>
    <w:rsid w:val="7B8448C1"/>
    <w:rsid w:val="7B862A90"/>
    <w:rsid w:val="7B862C3C"/>
    <w:rsid w:val="7B895448"/>
    <w:rsid w:val="7B89647B"/>
    <w:rsid w:val="7B8A20EB"/>
    <w:rsid w:val="7B8B77DA"/>
    <w:rsid w:val="7B8E42D5"/>
    <w:rsid w:val="7B8F3556"/>
    <w:rsid w:val="7B924C66"/>
    <w:rsid w:val="7B954039"/>
    <w:rsid w:val="7B985DD7"/>
    <w:rsid w:val="7B9E3EB3"/>
    <w:rsid w:val="7BA04AEC"/>
    <w:rsid w:val="7BA16823"/>
    <w:rsid w:val="7BA20041"/>
    <w:rsid w:val="7BA7479A"/>
    <w:rsid w:val="7BAB6193"/>
    <w:rsid w:val="7BAE1C41"/>
    <w:rsid w:val="7BAF69F3"/>
    <w:rsid w:val="7BB12A2D"/>
    <w:rsid w:val="7BB23961"/>
    <w:rsid w:val="7BB35699"/>
    <w:rsid w:val="7BB55730"/>
    <w:rsid w:val="7BB56E3F"/>
    <w:rsid w:val="7BBC7903"/>
    <w:rsid w:val="7BBD5A98"/>
    <w:rsid w:val="7BC26A84"/>
    <w:rsid w:val="7BC5038A"/>
    <w:rsid w:val="7BC62238"/>
    <w:rsid w:val="7BCB7D5D"/>
    <w:rsid w:val="7BCE4EAC"/>
    <w:rsid w:val="7BD149C5"/>
    <w:rsid w:val="7BD350CE"/>
    <w:rsid w:val="7BD42F6C"/>
    <w:rsid w:val="7BD56065"/>
    <w:rsid w:val="7BD93713"/>
    <w:rsid w:val="7BDB35AA"/>
    <w:rsid w:val="7BDD29C8"/>
    <w:rsid w:val="7BDE4873"/>
    <w:rsid w:val="7BDF17AF"/>
    <w:rsid w:val="7BE355C0"/>
    <w:rsid w:val="7BE463D1"/>
    <w:rsid w:val="7BE478E1"/>
    <w:rsid w:val="7BE52998"/>
    <w:rsid w:val="7BE83EBF"/>
    <w:rsid w:val="7BEA6265"/>
    <w:rsid w:val="7BEE70CD"/>
    <w:rsid w:val="7BEF2476"/>
    <w:rsid w:val="7BEF4500"/>
    <w:rsid w:val="7BF02F13"/>
    <w:rsid w:val="7BF143B7"/>
    <w:rsid w:val="7BF179A6"/>
    <w:rsid w:val="7BF203E5"/>
    <w:rsid w:val="7BF30AC6"/>
    <w:rsid w:val="7BF4598B"/>
    <w:rsid w:val="7BF93B44"/>
    <w:rsid w:val="7BF954AD"/>
    <w:rsid w:val="7BF9716D"/>
    <w:rsid w:val="7BFC0397"/>
    <w:rsid w:val="7BFC6506"/>
    <w:rsid w:val="7C050B0D"/>
    <w:rsid w:val="7C0553A5"/>
    <w:rsid w:val="7C063ED4"/>
    <w:rsid w:val="7C0712FD"/>
    <w:rsid w:val="7C0731D1"/>
    <w:rsid w:val="7C07563C"/>
    <w:rsid w:val="7C0A6B85"/>
    <w:rsid w:val="7C0E102B"/>
    <w:rsid w:val="7C111F99"/>
    <w:rsid w:val="7C1230BE"/>
    <w:rsid w:val="7C14122A"/>
    <w:rsid w:val="7C153C7B"/>
    <w:rsid w:val="7C165E97"/>
    <w:rsid w:val="7C1C2E5F"/>
    <w:rsid w:val="7C1D416B"/>
    <w:rsid w:val="7C1E0013"/>
    <w:rsid w:val="7C1F44FA"/>
    <w:rsid w:val="7C204A87"/>
    <w:rsid w:val="7C23326D"/>
    <w:rsid w:val="7C24374A"/>
    <w:rsid w:val="7C256023"/>
    <w:rsid w:val="7C264DCA"/>
    <w:rsid w:val="7C264FCC"/>
    <w:rsid w:val="7C29358C"/>
    <w:rsid w:val="7C310F57"/>
    <w:rsid w:val="7C340DD6"/>
    <w:rsid w:val="7C4072BE"/>
    <w:rsid w:val="7C407906"/>
    <w:rsid w:val="7C423F72"/>
    <w:rsid w:val="7C4F0A75"/>
    <w:rsid w:val="7C4F6E90"/>
    <w:rsid w:val="7C524AB1"/>
    <w:rsid w:val="7C5345BC"/>
    <w:rsid w:val="7C534968"/>
    <w:rsid w:val="7C582C66"/>
    <w:rsid w:val="7C583667"/>
    <w:rsid w:val="7C590168"/>
    <w:rsid w:val="7C593A95"/>
    <w:rsid w:val="7C5B2D80"/>
    <w:rsid w:val="7C5C2361"/>
    <w:rsid w:val="7C5D4E10"/>
    <w:rsid w:val="7C620806"/>
    <w:rsid w:val="7C635BD4"/>
    <w:rsid w:val="7C6822E3"/>
    <w:rsid w:val="7C6927E2"/>
    <w:rsid w:val="7C6936BB"/>
    <w:rsid w:val="7C6A1B51"/>
    <w:rsid w:val="7C723B93"/>
    <w:rsid w:val="7C73473C"/>
    <w:rsid w:val="7C735CEF"/>
    <w:rsid w:val="7C786B97"/>
    <w:rsid w:val="7C791D27"/>
    <w:rsid w:val="7C7C7785"/>
    <w:rsid w:val="7C801E64"/>
    <w:rsid w:val="7C806CB8"/>
    <w:rsid w:val="7C8251DE"/>
    <w:rsid w:val="7C8A1B5C"/>
    <w:rsid w:val="7C8A6B62"/>
    <w:rsid w:val="7C907BC4"/>
    <w:rsid w:val="7C943839"/>
    <w:rsid w:val="7C952A4F"/>
    <w:rsid w:val="7C9953F0"/>
    <w:rsid w:val="7C9C3A9E"/>
    <w:rsid w:val="7C9D07B8"/>
    <w:rsid w:val="7C9D0F01"/>
    <w:rsid w:val="7CA55551"/>
    <w:rsid w:val="7CA63BFC"/>
    <w:rsid w:val="7CA75078"/>
    <w:rsid w:val="7CAB7C8A"/>
    <w:rsid w:val="7CB115AF"/>
    <w:rsid w:val="7CB14D83"/>
    <w:rsid w:val="7CB375B1"/>
    <w:rsid w:val="7CB41C0B"/>
    <w:rsid w:val="7CB63762"/>
    <w:rsid w:val="7CB7616D"/>
    <w:rsid w:val="7CB77465"/>
    <w:rsid w:val="7CB9442A"/>
    <w:rsid w:val="7CBD5B23"/>
    <w:rsid w:val="7CBF59FA"/>
    <w:rsid w:val="7CC03990"/>
    <w:rsid w:val="7CC822FD"/>
    <w:rsid w:val="7CCA0D59"/>
    <w:rsid w:val="7CCA3669"/>
    <w:rsid w:val="7CCC300C"/>
    <w:rsid w:val="7CD02371"/>
    <w:rsid w:val="7CD5614F"/>
    <w:rsid w:val="7CD67017"/>
    <w:rsid w:val="7CD76B5D"/>
    <w:rsid w:val="7CDC704A"/>
    <w:rsid w:val="7CE93F98"/>
    <w:rsid w:val="7CEC6FFD"/>
    <w:rsid w:val="7CED7E24"/>
    <w:rsid w:val="7CEE65E3"/>
    <w:rsid w:val="7CEF172F"/>
    <w:rsid w:val="7CF02207"/>
    <w:rsid w:val="7CF1660D"/>
    <w:rsid w:val="7CF4395F"/>
    <w:rsid w:val="7CF72E7C"/>
    <w:rsid w:val="7CF76BDC"/>
    <w:rsid w:val="7CF91319"/>
    <w:rsid w:val="7CFA3B44"/>
    <w:rsid w:val="7CFE4C1C"/>
    <w:rsid w:val="7D0169D5"/>
    <w:rsid w:val="7D0432BF"/>
    <w:rsid w:val="7D064C71"/>
    <w:rsid w:val="7D0864AB"/>
    <w:rsid w:val="7D0D0E04"/>
    <w:rsid w:val="7D0D15AF"/>
    <w:rsid w:val="7D0E2898"/>
    <w:rsid w:val="7D0E5772"/>
    <w:rsid w:val="7D101689"/>
    <w:rsid w:val="7D145B2A"/>
    <w:rsid w:val="7D1624EA"/>
    <w:rsid w:val="7D1A4C5D"/>
    <w:rsid w:val="7D1F1E43"/>
    <w:rsid w:val="7D1F63B4"/>
    <w:rsid w:val="7D21246E"/>
    <w:rsid w:val="7D215C28"/>
    <w:rsid w:val="7D21718D"/>
    <w:rsid w:val="7D276109"/>
    <w:rsid w:val="7D280304"/>
    <w:rsid w:val="7D292DBE"/>
    <w:rsid w:val="7D2A4AD3"/>
    <w:rsid w:val="7D2B2CAF"/>
    <w:rsid w:val="7D2B67A5"/>
    <w:rsid w:val="7D382CB8"/>
    <w:rsid w:val="7D3A175A"/>
    <w:rsid w:val="7D3B57F6"/>
    <w:rsid w:val="7D3C73A5"/>
    <w:rsid w:val="7D3F53B2"/>
    <w:rsid w:val="7D431133"/>
    <w:rsid w:val="7D4328CB"/>
    <w:rsid w:val="7D4452FD"/>
    <w:rsid w:val="7D47138F"/>
    <w:rsid w:val="7D483F2C"/>
    <w:rsid w:val="7D4C2F75"/>
    <w:rsid w:val="7D4C78BC"/>
    <w:rsid w:val="7D4E0B3D"/>
    <w:rsid w:val="7D4E49C8"/>
    <w:rsid w:val="7D4E7930"/>
    <w:rsid w:val="7D4F640F"/>
    <w:rsid w:val="7D5131FB"/>
    <w:rsid w:val="7D534D5F"/>
    <w:rsid w:val="7D55053F"/>
    <w:rsid w:val="7D5A35E0"/>
    <w:rsid w:val="7D5B4CA5"/>
    <w:rsid w:val="7D5E7914"/>
    <w:rsid w:val="7D5F032D"/>
    <w:rsid w:val="7D603E80"/>
    <w:rsid w:val="7D614BBF"/>
    <w:rsid w:val="7D6238EF"/>
    <w:rsid w:val="7D627EC7"/>
    <w:rsid w:val="7D641851"/>
    <w:rsid w:val="7D651843"/>
    <w:rsid w:val="7D6E0E2C"/>
    <w:rsid w:val="7D6F3C3B"/>
    <w:rsid w:val="7D6F4592"/>
    <w:rsid w:val="7D721734"/>
    <w:rsid w:val="7D723438"/>
    <w:rsid w:val="7D723DD7"/>
    <w:rsid w:val="7D747091"/>
    <w:rsid w:val="7D77663B"/>
    <w:rsid w:val="7D784622"/>
    <w:rsid w:val="7D78763F"/>
    <w:rsid w:val="7D7C4FEF"/>
    <w:rsid w:val="7D7E1EB6"/>
    <w:rsid w:val="7D842D8C"/>
    <w:rsid w:val="7D851EDB"/>
    <w:rsid w:val="7D8C4B9C"/>
    <w:rsid w:val="7D8F2052"/>
    <w:rsid w:val="7D95791E"/>
    <w:rsid w:val="7D995A14"/>
    <w:rsid w:val="7D9B0F7E"/>
    <w:rsid w:val="7D9E20E5"/>
    <w:rsid w:val="7D9E75FD"/>
    <w:rsid w:val="7DA20010"/>
    <w:rsid w:val="7DA24959"/>
    <w:rsid w:val="7DA73827"/>
    <w:rsid w:val="7DA85AC4"/>
    <w:rsid w:val="7DAB01A9"/>
    <w:rsid w:val="7DB04004"/>
    <w:rsid w:val="7DB4668A"/>
    <w:rsid w:val="7DBB0943"/>
    <w:rsid w:val="7DBE6EF3"/>
    <w:rsid w:val="7DBF6E39"/>
    <w:rsid w:val="7DC03FD2"/>
    <w:rsid w:val="7DC21F73"/>
    <w:rsid w:val="7DC34C01"/>
    <w:rsid w:val="7DC36041"/>
    <w:rsid w:val="7DC95036"/>
    <w:rsid w:val="7DCA6408"/>
    <w:rsid w:val="7DCA650A"/>
    <w:rsid w:val="7DCB0A32"/>
    <w:rsid w:val="7DCB0DC7"/>
    <w:rsid w:val="7DCB7965"/>
    <w:rsid w:val="7DCD4354"/>
    <w:rsid w:val="7DCF0BCB"/>
    <w:rsid w:val="7DD01C9E"/>
    <w:rsid w:val="7DD248FB"/>
    <w:rsid w:val="7DD31D7F"/>
    <w:rsid w:val="7DD33023"/>
    <w:rsid w:val="7DDD2260"/>
    <w:rsid w:val="7DDE1414"/>
    <w:rsid w:val="7DDE32F3"/>
    <w:rsid w:val="7DE23AB8"/>
    <w:rsid w:val="7DE27A81"/>
    <w:rsid w:val="7DE66C42"/>
    <w:rsid w:val="7DE7153C"/>
    <w:rsid w:val="7DE85B14"/>
    <w:rsid w:val="7DE9203D"/>
    <w:rsid w:val="7DEA02CB"/>
    <w:rsid w:val="7DEB240C"/>
    <w:rsid w:val="7DEC36F2"/>
    <w:rsid w:val="7DF05711"/>
    <w:rsid w:val="7DF154AB"/>
    <w:rsid w:val="7DF31F5A"/>
    <w:rsid w:val="7DF6652B"/>
    <w:rsid w:val="7DF67D46"/>
    <w:rsid w:val="7DFC4A54"/>
    <w:rsid w:val="7DFC749F"/>
    <w:rsid w:val="7DFD1D0F"/>
    <w:rsid w:val="7E034E4E"/>
    <w:rsid w:val="7E041C9E"/>
    <w:rsid w:val="7E045EC7"/>
    <w:rsid w:val="7E0954ED"/>
    <w:rsid w:val="7E0A5F73"/>
    <w:rsid w:val="7E101EB7"/>
    <w:rsid w:val="7E130884"/>
    <w:rsid w:val="7E17281D"/>
    <w:rsid w:val="7E194170"/>
    <w:rsid w:val="7E1D627B"/>
    <w:rsid w:val="7E1F135C"/>
    <w:rsid w:val="7E207175"/>
    <w:rsid w:val="7E285A4A"/>
    <w:rsid w:val="7E2D73B3"/>
    <w:rsid w:val="7E2E4AF4"/>
    <w:rsid w:val="7E2F7CF9"/>
    <w:rsid w:val="7E306A68"/>
    <w:rsid w:val="7E326A8F"/>
    <w:rsid w:val="7E331DB6"/>
    <w:rsid w:val="7E3332CF"/>
    <w:rsid w:val="7E365530"/>
    <w:rsid w:val="7E3D4CF7"/>
    <w:rsid w:val="7E3D6D52"/>
    <w:rsid w:val="7E3F6E87"/>
    <w:rsid w:val="7E4105E6"/>
    <w:rsid w:val="7E4237F3"/>
    <w:rsid w:val="7E435907"/>
    <w:rsid w:val="7E447B3C"/>
    <w:rsid w:val="7E466042"/>
    <w:rsid w:val="7E473704"/>
    <w:rsid w:val="7E4850D3"/>
    <w:rsid w:val="7E4A1E63"/>
    <w:rsid w:val="7E4A3794"/>
    <w:rsid w:val="7E4C1C06"/>
    <w:rsid w:val="7E4C3BAB"/>
    <w:rsid w:val="7E4D0C50"/>
    <w:rsid w:val="7E4D4BFC"/>
    <w:rsid w:val="7E5030C2"/>
    <w:rsid w:val="7E521BA0"/>
    <w:rsid w:val="7E540549"/>
    <w:rsid w:val="7E575758"/>
    <w:rsid w:val="7E5D0D1E"/>
    <w:rsid w:val="7E5D434E"/>
    <w:rsid w:val="7E5D6BC0"/>
    <w:rsid w:val="7E5F13EF"/>
    <w:rsid w:val="7E615338"/>
    <w:rsid w:val="7E615933"/>
    <w:rsid w:val="7E630B67"/>
    <w:rsid w:val="7E635129"/>
    <w:rsid w:val="7E63701C"/>
    <w:rsid w:val="7E6610EC"/>
    <w:rsid w:val="7E66356F"/>
    <w:rsid w:val="7E6A2B9F"/>
    <w:rsid w:val="7E6B0FCA"/>
    <w:rsid w:val="7E701F08"/>
    <w:rsid w:val="7E7103A0"/>
    <w:rsid w:val="7E713AC1"/>
    <w:rsid w:val="7E7337C3"/>
    <w:rsid w:val="7E753B45"/>
    <w:rsid w:val="7E780493"/>
    <w:rsid w:val="7E790604"/>
    <w:rsid w:val="7E7A6786"/>
    <w:rsid w:val="7E7B511F"/>
    <w:rsid w:val="7E7E4841"/>
    <w:rsid w:val="7E7F6AFB"/>
    <w:rsid w:val="7E803323"/>
    <w:rsid w:val="7E81564C"/>
    <w:rsid w:val="7E825283"/>
    <w:rsid w:val="7E842915"/>
    <w:rsid w:val="7E863374"/>
    <w:rsid w:val="7E886FEF"/>
    <w:rsid w:val="7E8A346D"/>
    <w:rsid w:val="7E8D1497"/>
    <w:rsid w:val="7E8E7FCD"/>
    <w:rsid w:val="7E8F1B9F"/>
    <w:rsid w:val="7E906199"/>
    <w:rsid w:val="7E9065F3"/>
    <w:rsid w:val="7E9448CE"/>
    <w:rsid w:val="7E94553D"/>
    <w:rsid w:val="7E96524D"/>
    <w:rsid w:val="7E9670A2"/>
    <w:rsid w:val="7E97741F"/>
    <w:rsid w:val="7E983FE7"/>
    <w:rsid w:val="7E9951D7"/>
    <w:rsid w:val="7E9B121E"/>
    <w:rsid w:val="7E9B7A6A"/>
    <w:rsid w:val="7E9E5DCA"/>
    <w:rsid w:val="7EA0726A"/>
    <w:rsid w:val="7EA25B98"/>
    <w:rsid w:val="7EA66598"/>
    <w:rsid w:val="7EAD0755"/>
    <w:rsid w:val="7EAF0D57"/>
    <w:rsid w:val="7EB10EE2"/>
    <w:rsid w:val="7EB118AA"/>
    <w:rsid w:val="7EB72283"/>
    <w:rsid w:val="7EB94E6C"/>
    <w:rsid w:val="7EBC24C5"/>
    <w:rsid w:val="7EBD1922"/>
    <w:rsid w:val="7EBE1FC4"/>
    <w:rsid w:val="7EBE4239"/>
    <w:rsid w:val="7EBE46FB"/>
    <w:rsid w:val="7EC0436B"/>
    <w:rsid w:val="7EC05F80"/>
    <w:rsid w:val="7EC238F5"/>
    <w:rsid w:val="7EC30B93"/>
    <w:rsid w:val="7EC37D16"/>
    <w:rsid w:val="7ECB4889"/>
    <w:rsid w:val="7ECC3350"/>
    <w:rsid w:val="7ECD0F7C"/>
    <w:rsid w:val="7ED213FC"/>
    <w:rsid w:val="7ED307D8"/>
    <w:rsid w:val="7ED62CDD"/>
    <w:rsid w:val="7ED652E7"/>
    <w:rsid w:val="7ED876AD"/>
    <w:rsid w:val="7EDB019A"/>
    <w:rsid w:val="7EDE2851"/>
    <w:rsid w:val="7EDF6492"/>
    <w:rsid w:val="7EE27E12"/>
    <w:rsid w:val="7EE35789"/>
    <w:rsid w:val="7EE3697C"/>
    <w:rsid w:val="7EE732EF"/>
    <w:rsid w:val="7EE77986"/>
    <w:rsid w:val="7EE96090"/>
    <w:rsid w:val="7EEA6A30"/>
    <w:rsid w:val="7EEB7898"/>
    <w:rsid w:val="7EF0257B"/>
    <w:rsid w:val="7EF5620D"/>
    <w:rsid w:val="7EF85317"/>
    <w:rsid w:val="7EFA09AA"/>
    <w:rsid w:val="7F0172D0"/>
    <w:rsid w:val="7F026B4F"/>
    <w:rsid w:val="7F0538B9"/>
    <w:rsid w:val="7F073719"/>
    <w:rsid w:val="7F092753"/>
    <w:rsid w:val="7F095B60"/>
    <w:rsid w:val="7F0A290F"/>
    <w:rsid w:val="7F0B11E1"/>
    <w:rsid w:val="7F0D32B8"/>
    <w:rsid w:val="7F0E1E1F"/>
    <w:rsid w:val="7F142CC7"/>
    <w:rsid w:val="7F143597"/>
    <w:rsid w:val="7F155E75"/>
    <w:rsid w:val="7F192720"/>
    <w:rsid w:val="7F1F3210"/>
    <w:rsid w:val="7F22107D"/>
    <w:rsid w:val="7F2362D5"/>
    <w:rsid w:val="7F296E57"/>
    <w:rsid w:val="7F2B31E2"/>
    <w:rsid w:val="7F2C2569"/>
    <w:rsid w:val="7F2C70F2"/>
    <w:rsid w:val="7F2D1048"/>
    <w:rsid w:val="7F2D1FEC"/>
    <w:rsid w:val="7F2F53CB"/>
    <w:rsid w:val="7F301188"/>
    <w:rsid w:val="7F32095A"/>
    <w:rsid w:val="7F362A15"/>
    <w:rsid w:val="7F363C39"/>
    <w:rsid w:val="7F375B94"/>
    <w:rsid w:val="7F391402"/>
    <w:rsid w:val="7F397647"/>
    <w:rsid w:val="7F3B12BB"/>
    <w:rsid w:val="7F3B5A07"/>
    <w:rsid w:val="7F426102"/>
    <w:rsid w:val="7F4507DE"/>
    <w:rsid w:val="7F4516F2"/>
    <w:rsid w:val="7F471E9A"/>
    <w:rsid w:val="7F472812"/>
    <w:rsid w:val="7F475210"/>
    <w:rsid w:val="7F491B31"/>
    <w:rsid w:val="7F4C10C2"/>
    <w:rsid w:val="7F4D6E7A"/>
    <w:rsid w:val="7F4D7902"/>
    <w:rsid w:val="7F50714F"/>
    <w:rsid w:val="7F534223"/>
    <w:rsid w:val="7F547E5D"/>
    <w:rsid w:val="7F5C79E0"/>
    <w:rsid w:val="7F5E2B7B"/>
    <w:rsid w:val="7F616CD7"/>
    <w:rsid w:val="7F646648"/>
    <w:rsid w:val="7F674CA2"/>
    <w:rsid w:val="7F69077D"/>
    <w:rsid w:val="7F693F98"/>
    <w:rsid w:val="7F6C08BF"/>
    <w:rsid w:val="7F6C27BA"/>
    <w:rsid w:val="7F6E6AF7"/>
    <w:rsid w:val="7F703C18"/>
    <w:rsid w:val="7F723B28"/>
    <w:rsid w:val="7F7A1F8E"/>
    <w:rsid w:val="7F7D6A3F"/>
    <w:rsid w:val="7F835A9C"/>
    <w:rsid w:val="7F864DB2"/>
    <w:rsid w:val="7F8846E1"/>
    <w:rsid w:val="7F893BBC"/>
    <w:rsid w:val="7F8C7778"/>
    <w:rsid w:val="7F8E63FC"/>
    <w:rsid w:val="7F8F43A8"/>
    <w:rsid w:val="7F8F73A5"/>
    <w:rsid w:val="7F930BF6"/>
    <w:rsid w:val="7F976093"/>
    <w:rsid w:val="7F9866B8"/>
    <w:rsid w:val="7F9939DC"/>
    <w:rsid w:val="7F9A4CB6"/>
    <w:rsid w:val="7F9B0668"/>
    <w:rsid w:val="7F9C122E"/>
    <w:rsid w:val="7F9F6E1A"/>
    <w:rsid w:val="7FA13C22"/>
    <w:rsid w:val="7FA151BB"/>
    <w:rsid w:val="7FA52818"/>
    <w:rsid w:val="7FA74E2B"/>
    <w:rsid w:val="7FB236A8"/>
    <w:rsid w:val="7FB45DAD"/>
    <w:rsid w:val="7FB560A7"/>
    <w:rsid w:val="7FB5676A"/>
    <w:rsid w:val="7FB5799D"/>
    <w:rsid w:val="7FBB47D9"/>
    <w:rsid w:val="7FBC3435"/>
    <w:rsid w:val="7FBE0E1C"/>
    <w:rsid w:val="7FC179AB"/>
    <w:rsid w:val="7FC74F9C"/>
    <w:rsid w:val="7FCB5400"/>
    <w:rsid w:val="7FD21F4C"/>
    <w:rsid w:val="7FD24865"/>
    <w:rsid w:val="7FD5065D"/>
    <w:rsid w:val="7FD56DD0"/>
    <w:rsid w:val="7FD71D45"/>
    <w:rsid w:val="7FD72043"/>
    <w:rsid w:val="7FD76D65"/>
    <w:rsid w:val="7FD76E91"/>
    <w:rsid w:val="7FD82DBE"/>
    <w:rsid w:val="7FD82E6B"/>
    <w:rsid w:val="7FDC26FB"/>
    <w:rsid w:val="7FDD24FA"/>
    <w:rsid w:val="7FDD2B7F"/>
    <w:rsid w:val="7FE205F3"/>
    <w:rsid w:val="7FE23E9E"/>
    <w:rsid w:val="7FE3018A"/>
    <w:rsid w:val="7FE64C83"/>
    <w:rsid w:val="7FE7155F"/>
    <w:rsid w:val="7FE8290B"/>
    <w:rsid w:val="7FE923FC"/>
    <w:rsid w:val="7FED2077"/>
    <w:rsid w:val="7FED5321"/>
    <w:rsid w:val="7FEE5E1F"/>
    <w:rsid w:val="7FEF450C"/>
    <w:rsid w:val="7FF10363"/>
    <w:rsid w:val="7FF16E76"/>
    <w:rsid w:val="7FF230AC"/>
    <w:rsid w:val="7FF24615"/>
    <w:rsid w:val="7FF87AF5"/>
    <w:rsid w:val="7FFB391A"/>
    <w:rsid w:val="7FFB5959"/>
    <w:rsid w:val="7FFC0604"/>
    <w:rsid w:val="7FFD6CE6"/>
    <w:rsid w:val="7F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33</Pages>
  <Words>5432</Words>
  <Characters>31216</Characters>
  <Lines>77</Lines>
  <Paragraphs>21</Paragraphs>
  <TotalTime>30</TotalTime>
  <ScaleCrop>false</ScaleCrop>
  <LinksUpToDate>false</LinksUpToDate>
  <CharactersWithSpaces>38076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2019-05-21T16:52:10Z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6</vt:lpwstr>
  </property>
</Properties>
</file>