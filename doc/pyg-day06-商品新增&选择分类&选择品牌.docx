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6章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商品管理【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：理解SPU和SKU</w:t>
      </w:r>
    </w:p>
    <w:p>
      <w:pPr>
        <w:spacing w:line="276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：完成商品录入-基本功能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bookmarkStart w:id="2" w:name="_Toc6733"/>
      <w:bookmarkStart w:id="3" w:name="_Toc18985"/>
      <w:r>
        <w:rPr>
          <w:rFonts w:hint="default" w:ascii="Courier New" w:hAnsi="Courier New" w:cs="Courier New"/>
        </w:rPr>
        <w:t>目标</w:t>
      </w:r>
      <w:bookmarkEnd w:id="2"/>
      <w:bookmarkEnd w:id="3"/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  <w:lang w:eastAsia="zh-CN"/>
        </w:rPr>
        <w:t>：</w:t>
      </w:r>
      <w:bookmarkStart w:id="4" w:name="_Toc27759"/>
      <w:r>
        <w:rPr>
          <w:rFonts w:hint="default" w:ascii="Courier New" w:hAnsi="Courier New" w:cs="Courier New"/>
          <w:lang w:eastAsia="zh-CN"/>
        </w:rPr>
        <w:t>完成商品录入-商品介绍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</w:t>
      </w:r>
      <w:bookmarkEnd w:id="4"/>
      <w:r>
        <w:rPr>
          <w:rFonts w:hint="default" w:ascii="Courier New" w:hAnsi="Courier New" w:cs="Courier New"/>
          <w:lang w:eastAsia="zh-CN"/>
        </w:rPr>
        <w:t>商品录入-fastdfs实现图片上传</w:t>
      </w:r>
    </w:p>
    <w:p>
      <w:pPr>
        <w:spacing w:line="276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</w:rPr>
        <w:t>：完成商品录入-商品分类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6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完成扩展属性录入的功能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.电商概念及表结构分析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</w:t>
      </w:r>
      <w:r>
        <w:rPr>
          <w:rFonts w:hint="eastAsia"/>
          <w:b/>
          <w:bCs/>
        </w:rPr>
        <w:t>电商概念SPU与SKU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>SPU = Standard Product Unit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 xml:space="preserve"> (</w:t>
      </w:r>
      <w:r>
        <w:rPr>
          <w:rFonts w:hint="default" w:ascii="Courier New" w:hAnsi="Courier New" w:cs="Courier New"/>
          <w:b/>
          <w:bCs/>
          <w:color w:val="FF0000"/>
        </w:rPr>
        <w:t>标准产品单位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)</w:t>
      </w:r>
      <w:r>
        <w:rPr>
          <w:rFonts w:hint="default" w:ascii="Courier New" w:hAnsi="Courier New" w:cs="Courier New"/>
          <w:b/>
          <w:bCs/>
          <w:color w:val="FF0000"/>
        </w:rPr>
        <w:br w:type="textWrapping"/>
      </w:r>
      <w:r>
        <w:rPr>
          <w:rFonts w:hint="default" w:ascii="Courier New" w:hAnsi="Courier New" w:cs="Courier New"/>
        </w:rPr>
        <w:t>SPU是商品信息聚合的最小单位，是一组可复用、易检索的标准化信息的集合，该集合描述了一个产品的特性。</w:t>
      </w:r>
      <w:r>
        <w:rPr>
          <w:rFonts w:hint="eastAsia" w:ascii="Courier New" w:hAnsi="Courier New" w:cs="Courier New"/>
          <w:lang w:eastAsia="zh-CN"/>
        </w:rPr>
        <w:t>也就是</w:t>
      </w:r>
      <w:r>
        <w:rPr>
          <w:rFonts w:hint="default" w:ascii="Courier New" w:hAnsi="Courier New" w:cs="Courier New"/>
        </w:rPr>
        <w:t>，属性值、特性相同的商品就可以称为一个SPU。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iphone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就是一个SPU</w:t>
      </w:r>
      <w:r>
        <w:rPr>
          <w:rFonts w:hint="eastAsia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与颜色、款式、套餐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等</w:t>
      </w:r>
      <w:r>
        <w:rPr>
          <w:rFonts w:hint="default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都无关</w:t>
      </w:r>
      <w:r>
        <w:rPr>
          <w:rFonts w:hint="eastAsia" w:ascii="Arial" w:hAnsi="Arial" w:cs="Arial"/>
          <w:b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FF0000"/>
        </w:rPr>
        <w:t>SKU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color w:val="FF0000"/>
        </w:rPr>
        <w:t>=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 xml:space="preserve"> S</w:t>
      </w:r>
      <w:r>
        <w:rPr>
          <w:rFonts w:hint="default" w:ascii="Courier New" w:hAnsi="Courier New" w:cs="Courier New"/>
          <w:b/>
          <w:bCs/>
          <w:color w:val="FF0000"/>
        </w:rPr>
        <w:t xml:space="preserve">tock 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K</w:t>
      </w:r>
      <w:r>
        <w:rPr>
          <w:rFonts w:hint="default" w:ascii="Courier New" w:hAnsi="Courier New" w:cs="Courier New"/>
          <w:b/>
          <w:bCs/>
          <w:color w:val="FF0000"/>
        </w:rPr>
        <w:t xml:space="preserve">eeping 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U</w:t>
      </w:r>
      <w:r>
        <w:rPr>
          <w:rFonts w:hint="default" w:ascii="Courier New" w:hAnsi="Courier New" w:cs="Courier New"/>
          <w:b/>
          <w:bCs/>
          <w:color w:val="FF0000"/>
        </w:rPr>
        <w:t>nit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color w:val="FF0000"/>
        </w:rPr>
        <w:t>(库存量单位)</w:t>
      </w:r>
      <w:r>
        <w:rPr>
          <w:rFonts w:hint="default" w:ascii="Courier New" w:hAnsi="Courier New" w:cs="Courier New"/>
          <w:b/>
          <w:bCs/>
          <w:color w:val="FF0000"/>
        </w:rPr>
        <w:br w:type="textWrapping"/>
      </w:r>
      <w:r>
        <w:rPr>
          <w:rFonts w:hint="default" w:ascii="Courier New" w:hAnsi="Courier New" w:cs="Courier New"/>
        </w:rPr>
        <w:t>SKU即库存进出计量的单位，可以是以件、盒、</w:t>
      </w:r>
      <w:r>
        <w:rPr>
          <w:rFonts w:hint="eastAsia" w:ascii="Courier New" w:hAnsi="Courier New" w:cs="Courier New"/>
          <w:lang w:eastAsia="zh-CN"/>
        </w:rPr>
        <w:t>台、双</w:t>
      </w:r>
      <w:r>
        <w:rPr>
          <w:rFonts w:hint="default" w:ascii="Courier New" w:hAnsi="Courier New" w:cs="Courier New"/>
        </w:rPr>
        <w:t>等为单位。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SKU是物理上不可分割的最小存货单元。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SKU通常表示：规格、颜色、款式</w:t>
      </w:r>
      <w:r>
        <w:rPr>
          <w:rFonts w:hint="eastAsia" w:ascii="Courier New" w:hAnsi="Courier New" w:cs="Courier New"/>
          <w:lang w:eastAsia="zh-CN"/>
        </w:rPr>
        <w:t>、内存、版本、</w:t>
      </w:r>
      <w:r>
        <w:rPr>
          <w:rFonts w:hint="default" w:ascii="Courier New" w:hAnsi="Courier New" w:cs="Courier New"/>
        </w:rPr>
        <w:t>套餐</w:t>
      </w:r>
      <w:r>
        <w:rPr>
          <w:rFonts w:hint="eastAsia" w:ascii="Courier New" w:hAnsi="Courier New" w:cs="Courier New"/>
          <w:lang w:eastAsia="zh-CN"/>
        </w:rPr>
        <w:t>等</w:t>
      </w:r>
      <w:r>
        <w:rPr>
          <w:rFonts w:hint="default" w:ascii="Courier New" w:hAnsi="Courier New" w:cs="Courier Ne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8780" cy="2668905"/>
            <wp:effectExtent l="9525" t="9525" r="17145" b="2667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68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Apple iPhone 8 64GB 红色特别版 移动联通电信4G手机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SKU = SPU + (</w:t>
      </w:r>
      <w:r>
        <w:rPr>
          <w:rFonts w:hint="default" w:ascii="Courier New" w:hAnsi="Courier New" w:cs="Courier New"/>
          <w:b/>
          <w:bCs/>
          <w:color w:val="FF0000"/>
        </w:rPr>
        <w:t>规格、颜色、款式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、内存、版本、</w:t>
      </w:r>
      <w:r>
        <w:rPr>
          <w:rFonts w:hint="default" w:ascii="Courier New" w:hAnsi="Courier New" w:cs="Courier New"/>
          <w:b/>
          <w:bCs/>
          <w:color w:val="FF0000"/>
        </w:rPr>
        <w:t>套餐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等</w:t>
      </w: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) 的组合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</w:t>
      </w:r>
      <w:r>
        <w:rPr>
          <w:rFonts w:hint="eastAsia"/>
          <w:b/>
          <w:bCs/>
        </w:rPr>
        <w:t>表结构分析</w:t>
      </w:r>
    </w:p>
    <w:p>
      <w:pPr>
        <w:rPr>
          <w:rFonts w:hint="default" w:ascii="Courier New" w:hAnsi="Courier New" w:eastAsia="宋体" w:cs="Courier New"/>
          <w:b/>
          <w:bCs/>
          <w:color w:val="FF0000"/>
          <w:lang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具体参考【数据库表关系图.png】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t</w:t>
      </w:r>
      <w:r>
        <w:rPr>
          <w:rFonts w:hint="default" w:ascii="Courier New" w:hAnsi="Courier New" w:cs="Courier New"/>
          <w:sz w:val="21"/>
          <w:szCs w:val="21"/>
        </w:rPr>
        <w:t>b_goods 商品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SPU</w:t>
      </w:r>
      <w:r>
        <w:rPr>
          <w:rFonts w:hint="default" w:ascii="Courier New" w:hAnsi="Courier New" w:cs="Courier New"/>
          <w:sz w:val="21"/>
          <w:szCs w:val="21"/>
        </w:rPr>
        <w:t>表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(标准商品)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933315" cy="3581400"/>
            <wp:effectExtent l="9525" t="9525" r="1016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58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tb_goods_desc 商品描述表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980940" cy="2670175"/>
            <wp:effectExtent l="9525" t="9525" r="19685" b="254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67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tb_item 商品SKU表</w:t>
      </w:r>
      <w:r>
        <w:rPr>
          <w:rFonts w:hint="eastAsia" w:ascii="Courier New" w:hAnsi="Courier New" w:cs="Courier New"/>
          <w:lang w:val="en-US" w:eastAsia="zh-CN"/>
        </w:rPr>
        <w:t>(具体商品)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961890" cy="4885690"/>
            <wp:effectExtent l="9525" t="9525" r="19685" b="196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885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.商家后台-商品录入【基本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】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b/>
          <w:bCs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在商家后台实现商品录入功能</w:t>
      </w:r>
      <w:r>
        <w:rPr>
          <w:rFonts w:hint="eastAsia" w:ascii="Courier New" w:hAnsi="Courier New" w:cs="Courier New"/>
          <w:lang w:eastAsia="zh-CN"/>
        </w:rPr>
        <w:t>，实际上是对</w:t>
      </w:r>
      <w:r>
        <w:rPr>
          <w:rFonts w:hint="eastAsia" w:ascii="Courier New" w:hAnsi="Courier New" w:cs="Courier New"/>
          <w:lang w:val="en-US" w:eastAsia="zh-CN"/>
        </w:rPr>
        <w:t>tb_goods、tb_goods_desc、tb_item这三张表做插入数据操作。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基本信息</w:t>
      </w:r>
      <w:r>
        <w:rPr>
          <w:rFonts w:hint="default" w:ascii="Courier New" w:hAnsi="Courier New" w:cs="Courier New"/>
        </w:rPr>
        <w:t>包括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商品名称、副标题、价格、包装列表、售后服务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71770" cy="1850390"/>
            <wp:effectExtent l="9525" t="9525" r="14605" b="260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0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eastAsia="zh-CN"/>
        </w:rPr>
        <w:t>问题：页面表单数据怎样封装？我们可以用</w:t>
      </w:r>
      <w:r>
        <w:rPr>
          <w:rFonts w:hint="default" w:ascii="Courier New" w:hAnsi="Courier New" w:cs="Courier New"/>
          <w:color w:val="FF0000"/>
          <w:lang w:val="en-US" w:eastAsia="zh-CN"/>
        </w:rPr>
        <w:t>Goods实体进行封装，但需要修改Goods实体类让它组合GoodsDesc与Item实体。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ourier New" w:hAnsi="Courier New" w:cs="Courier New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Goods 与 GoodsDesc是一对一的关系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 w:ascii="Courier New" w:hAnsi="Courier New" w:cs="Courier New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Goods 与 Item是一对多的关系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Goods数据保存到tb_goods表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goods.</w:t>
      </w:r>
      <w:r>
        <w:rPr>
          <w:rFonts w:hint="eastAsia" w:ascii="Courier New" w:hAnsi="Courier New" w:cs="Courier New"/>
          <w:color w:val="FF0000"/>
          <w:lang w:val="en-US" w:eastAsia="zh-CN"/>
        </w:rPr>
        <w:t>g</w:t>
      </w:r>
      <w:r>
        <w:rPr>
          <w:rFonts w:hint="default" w:ascii="Courier New" w:hAnsi="Courier New" w:cs="Courier New"/>
          <w:color w:val="FF0000"/>
          <w:lang w:val="en-US" w:eastAsia="zh-CN"/>
        </w:rPr>
        <w:t>oodsDesc数据保存到tb_goods_desc表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goods.items数据保存到tb_item表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实体类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pinyougou-pojo/src/main/java/com.pinyougou.pojo中的G</w:t>
      </w:r>
      <w:r>
        <w:rPr>
          <w:rFonts w:hint="default" w:ascii="Courier New" w:hAnsi="Courier New" w:cs="Courier New"/>
          <w:lang w:val="en-US" w:eastAsia="zh-CN"/>
        </w:rPr>
        <w:t>oods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</w:rPr>
        <w:t>实体类</w:t>
      </w:r>
      <w:r>
        <w:rPr>
          <w:rFonts w:hint="eastAsia" w:ascii="Courier New" w:hAnsi="Courier New" w:cs="Courier New"/>
          <w:lang w:val="en-US" w:eastAsia="zh-CN"/>
        </w:rPr>
        <w:t>(封装商品描述与具体SKU商品)</w:t>
      </w:r>
      <w:r>
        <w:rPr>
          <w:rFonts w:hint="default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color w:val="FF0000"/>
          <w:lang w:val="en-US" w:eastAsia="zh-CN"/>
        </w:rPr>
        <w:t>@Transient</w:t>
      </w:r>
      <w:r>
        <w:rPr>
          <w:rFonts w:hint="eastAsia" w:ascii="Courier New" w:hAnsi="Courier New" w:cs="Courier New"/>
          <w:lang w:val="en-US" w:eastAsia="zh-CN"/>
        </w:rPr>
        <w:t>注解的属性，通用Mapper不会把它当作tb_goods表中的列（表示不关心）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"tb_goods"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Serializable{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right="0" w:rightChars="0" w:hanging="420" w:hangingChars="200"/>
              <w:jc w:val="left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商品描述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@Transient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GoodsDesc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@Transient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List&lt;Item&gt;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setter and getter method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b/>
          <w:bCs/>
        </w:rPr>
        <w:t>前端代码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/>
        <w:textAlignment w:val="auto"/>
        <w:outlineLvl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html</w:t>
      </w:r>
      <w:r>
        <w:rPr>
          <w:rFonts w:hint="eastAsia"/>
        </w:rPr>
        <w:t>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</w:rPr>
        <w:t>goods_edit.html引入</w:t>
      </w:r>
      <w:r>
        <w:rPr>
          <w:rFonts w:hint="eastAsia" w:ascii="Courier New" w:hAnsi="Courier New" w:cs="Courier New"/>
          <w:lang w:val="en-US" w:eastAsia="zh-CN"/>
        </w:rPr>
        <w:t>js</w:t>
      </w:r>
      <w:r>
        <w:rPr>
          <w:rFonts w:hint="default" w:ascii="Courier New" w:hAnsi="Courier New" w:cs="Courier New"/>
        </w:rPr>
        <w:t>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"/js/controller/goodsEditController.js"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goods_edit.html表单</w:t>
      </w:r>
      <w:r>
        <w:rPr>
          <w:rFonts w:hint="eastAsia" w:ascii="Courier New" w:hAnsi="Courier New" w:cs="Courier New"/>
          <w:lang w:val="en-US" w:eastAsia="zh-CN"/>
        </w:rPr>
        <w:t>数据绑定</w:t>
      </w:r>
      <w:r>
        <w:rPr>
          <w:rFonts w:hint="default" w:ascii="Courier New" w:hAnsi="Courier New" w:cs="Courier New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商品名称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-model="goods.goodsName"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商品名称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品牌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副标题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-model="goods.caption"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副标题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价格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"input-group-addon"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&gt;¥&lt;/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-model="goods.price"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价格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 editer"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商品介绍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 editer"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textarea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"content"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800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height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400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px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visibility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hidden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textarea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 rowHeight2x"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包装列表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 rowHeight2x"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textarea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rows=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"4"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-model="goods.goodsDesc.packageList"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包装列表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textarea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"col-md-2 title rowHeight2x"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售后服务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 rowHeight2x"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textarea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rows=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"4"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-model="goods.goodsDesc.saleService"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售后服务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textarea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保存按钮</w:t>
      </w:r>
      <w:r>
        <w:rPr>
          <w:rFonts w:hint="eastAsia" w:ascii="Courier New" w:hAnsi="Courier New" w:cs="Courier New"/>
          <w:lang w:val="en-US" w:eastAsia="zh-CN"/>
        </w:rPr>
        <w:t>(276行)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btn-primary"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/>
        <w:textAlignment w:val="auto"/>
        <w:outlineLvl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js</w:t>
      </w: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Controller.js，在</w:t>
      </w:r>
      <w:r>
        <w:rPr>
          <w:rFonts w:hint="eastAsia" w:ascii="Courier New" w:hAnsi="Courier New" w:cs="Courier New"/>
          <w:lang w:eastAsia="zh-CN"/>
        </w:rPr>
        <w:t>添加</w:t>
      </w:r>
      <w:r>
        <w:rPr>
          <w:rFonts w:hint="default" w:ascii="Courier New" w:hAnsi="Courier New" w:cs="Courier New"/>
        </w:rPr>
        <w:t>成功，清空实体（因为编辑页面无列表</w:t>
      </w:r>
      <w:r>
        <w:rPr>
          <w:rFonts w:hint="eastAsia" w:ascii="Courier New" w:hAnsi="Courier New" w:cs="Courier New"/>
          <w:lang w:eastAsia="zh-CN"/>
        </w:rPr>
        <w:t>，不需要重新查询数据</w:t>
      </w:r>
      <w:r>
        <w:rPr>
          <w:rFonts w:hint="default" w:ascii="Courier New" w:hAnsi="Courier New" w:cs="Courier New"/>
        </w:rPr>
        <w:t>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Vue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goods : {goodsDesc : {}}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数据封装对象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表单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saveOrUpdate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添加或修改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"/goods/save"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清空表单数据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vue.goods = {goodsDesc : {}};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初始化方法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});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b/>
          <w:bCs/>
        </w:rPr>
        <w:t>后端代码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/>
        <w:textAlignment w:val="auto"/>
        <w:outlineLvl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</w:rPr>
        <w:t>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/src/main/java/com.pinyougou.shop.controller包下创建</w:t>
      </w:r>
      <w:r>
        <w:rPr>
          <w:rFonts w:hint="default" w:ascii="Courier New" w:hAnsi="Courier New" w:cs="Courier New"/>
        </w:rPr>
        <w:t>GoodsController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 goods){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获取登录用户名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  <w:lang w:val="en-US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String sellerId = (String)SecurityUtils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  <w:lang w:val="en-US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8EDCC"/>
              </w:rPr>
              <w:t>getSubject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().getPrincipal();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设置商家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goods.setSellerId(sellerId);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.save(goods);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/>
        <w:textAlignment w:val="auto"/>
        <w:outlineLvl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b/>
          <w:bCs/>
        </w:rPr>
        <w:t>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</w:t>
      </w:r>
      <w:r>
        <w:rPr>
          <w:rFonts w:hint="default" w:ascii="Courier New" w:hAnsi="Courier New" w:cs="Courier New"/>
          <w:lang w:val="en-US" w:eastAsia="zh-CN"/>
        </w:rPr>
        <w:t>service/src/main/java/com.pinyougou.sellergoods.service.impl包下创建</w:t>
      </w:r>
      <w:r>
        <w:rPr>
          <w:rFonts w:hint="default" w:ascii="Courier New" w:hAnsi="Courier New" w:cs="Courier New"/>
        </w:rPr>
        <w:t xml:space="preserve">GoodsServiceImpl.java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注入数据访问层代理对象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GoodsDescMapper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save(Goods goods){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设置未申核状态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goods.setAuditStatus(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为商品描述对象设置主键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goods.getGoodsDesc().setGoodsId(goods.getId());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.insertSelective(goods.getGoodsDesc());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update(Goods goods)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List&lt;Goods&gt;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List&lt;Goods&gt; findByPage(Goods goods,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.商家后台-商品录入【商品介绍】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textAlignment w:val="auto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实现商品介绍的录入，要求使用富文本编辑器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69230" cy="1539240"/>
            <wp:effectExtent l="9525" t="9525" r="1714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.2富文本编辑器介绍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富文本编辑器，Rich Text Editor, 简称 RTE, 它提供类似于 Microsoft Word 的编辑功能，容易被不会编写 HTML 的用户并需要设置各种文本格式的用户所喜爱</w:t>
      </w:r>
      <w:r>
        <w:rPr>
          <w:rFonts w:hint="eastAsia" w:ascii="Courier New" w:hAnsi="Courier New" w:cs="Courier New"/>
          <w:lang w:eastAsia="zh-CN"/>
        </w:rPr>
        <w:t>。</w:t>
      </w:r>
      <w:r>
        <w:rPr>
          <w:rFonts w:hint="default" w:ascii="Courier New" w:hAnsi="Courier New" w:cs="Courier New"/>
        </w:rPr>
        <w:t>常用的富文本编辑器：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KindEditor  http://kindeditor.net/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UEditor      http://ueditor.baidu.com/website/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CKEditor     http://ckeditor.com/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.3使用kindeditor完成商品介绍的录入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57" w:afterLines="5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.3.1初始化kindeditor编辑器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</w:rPr>
        <w:t>goods_edit.html页面</w:t>
      </w:r>
      <w:r>
        <w:rPr>
          <w:rFonts w:hint="eastAsia" w:ascii="Courier New" w:hAnsi="Courier New" w:cs="Courier New"/>
          <w:lang w:eastAsia="zh-CN"/>
        </w:rPr>
        <w:t>引入</w:t>
      </w:r>
      <w:r>
        <w:rPr>
          <w:rFonts w:hint="eastAsia" w:ascii="Courier New" w:hAnsi="Courier New" w:cs="Courier New"/>
          <w:lang w:val="en-US" w:eastAsia="zh-CN"/>
        </w:rPr>
        <w:t>kindeditor的css与js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富文本编辑器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"/plugins/kindeditor/themes/default/default.css"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"/plugins/kindeditor/kindeditor-min.js"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"/plugins/kindeditor/lang/zh_CN.js"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goods_edit.html页面中添加JS代码，用于初始化kindeditor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正文区域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/--&gt;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editor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KindEditor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ready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(K)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editor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K.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'textarea[name="content"]'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说明：kindEditor常用的一个方法html()，可用于获取编辑器的内容，与设置编辑器的内容。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57" w:afterLines="5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.3.2</w:t>
      </w:r>
      <w:r>
        <w:rPr>
          <w:rFonts w:hint="eastAsia"/>
          <w:b/>
          <w:bCs/>
          <w:lang w:eastAsia="zh-CN"/>
        </w:rPr>
        <w:t>获取</w:t>
      </w:r>
      <w:r>
        <w:rPr>
          <w:rFonts w:hint="eastAsia"/>
          <w:b/>
          <w:bCs/>
        </w:rPr>
        <w:t>kindeditor编辑器的内容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Controller.js的</w:t>
      </w:r>
      <w:r>
        <w:rPr>
          <w:rFonts w:hint="eastAsia" w:ascii="Courier New" w:hAnsi="Courier New" w:cs="Courier New"/>
          <w:lang w:val="en-US" w:eastAsia="zh-CN"/>
        </w:rPr>
        <w:t>saveOrUpdate</w:t>
      </w:r>
      <w:r>
        <w:rPr>
          <w:rFonts w:hint="default" w:ascii="Courier New" w:hAnsi="Courier New" w:cs="Courier New"/>
        </w:rPr>
        <w:t>()方法中</w:t>
      </w:r>
      <w:r>
        <w:rPr>
          <w:rFonts w:hint="eastAsia" w:ascii="Courier New" w:hAnsi="Courier New" w:cs="Courier New"/>
          <w:lang w:eastAsia="zh-CN"/>
        </w:rPr>
        <w:t>第一行</w:t>
      </w:r>
      <w:r>
        <w:rPr>
          <w:rFonts w:hint="default" w:ascii="Courier New" w:hAnsi="Courier New" w:cs="Courier New"/>
        </w:rPr>
        <w:t>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drawing>
          <wp:inline distT="0" distB="0" distL="114300" distR="114300">
            <wp:extent cx="5273040" cy="7918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1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57" w:afterLines="5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.3.3清空kindeditor编辑器的内容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Controller.js的</w:t>
      </w:r>
      <w:r>
        <w:rPr>
          <w:rFonts w:hint="eastAsia" w:ascii="Courier New" w:hAnsi="Courier New" w:cs="Courier New"/>
          <w:lang w:val="en-US" w:eastAsia="zh-CN"/>
        </w:rPr>
        <w:t>saveOrUpdate()</w:t>
      </w:r>
      <w:r>
        <w:rPr>
          <w:rFonts w:hint="default" w:ascii="Courier New" w:hAnsi="Courier New" w:cs="Courier New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203700" cy="2330450"/>
            <wp:effectExtent l="9525" t="9525" r="1587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3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.商家后台-商品录入【商品图片上传】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jc w:val="both"/>
        <w:textAlignment w:val="auto"/>
        <w:outlineLvl w:val="1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b/>
          <w:bCs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在商品录入界面实现多图片上传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bookmarkStart w:id="5" w:name="_GoBack"/>
      <w:r>
        <w:drawing>
          <wp:inline distT="0" distB="0" distL="114300" distR="114300">
            <wp:extent cx="4542790" cy="2757805"/>
            <wp:effectExtent l="9525" t="9525" r="19685" b="1397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757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当用户点击新建按钮，弹出上传窗口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565650" cy="2506345"/>
            <wp:effectExtent l="9525" t="9525" r="15875" b="1778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506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实现思路分析：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/>
        </w:rPr>
        <w:t>Vue</w:t>
      </w:r>
      <w:r>
        <w:rPr>
          <w:rFonts w:hint="default" w:ascii="Courier New" w:hAnsi="Courier New" w:cs="Courier New"/>
        </w:rPr>
        <w:t>js</w:t>
      </w:r>
      <w:r>
        <w:rPr>
          <w:rFonts w:hint="eastAsia" w:ascii="Courier New" w:hAnsi="Courier New" w:cs="Courier New"/>
          <w:lang w:eastAsia="zh-CN"/>
        </w:rPr>
        <w:t>图片上传</w:t>
      </w:r>
      <w:r>
        <w:rPr>
          <w:rFonts w:hint="eastAsia" w:ascii="Courier New" w:hAnsi="Courier New" w:cs="Courier New"/>
          <w:lang w:val="en-US" w:eastAsia="zh-CN"/>
        </w:rPr>
        <w:t>(异步请求上传图片)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SpringMVC文件上传</w:t>
      </w:r>
      <w:r>
        <w:rPr>
          <w:rFonts w:hint="eastAsia" w:ascii="Courier New" w:hAnsi="Courier New" w:cs="Courier New"/>
          <w:lang w:val="en-US" w:eastAsia="zh-CN"/>
        </w:rPr>
        <w:t>(配置文件上传依赖jar、配置文件上传解析器、控制器接收上传的文件)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FastDFS图片文件器</w:t>
      </w:r>
      <w:r>
        <w:rPr>
          <w:rFonts w:hint="eastAsia" w:ascii="Courier New" w:hAnsi="Courier New" w:cs="Courier New"/>
          <w:lang w:val="en-US" w:eastAsia="zh-CN"/>
        </w:rPr>
        <w:t>(配置客户端依赖jar、配置文件、编写上传服务器代码)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.2</w:t>
      </w:r>
      <w:r>
        <w:rPr>
          <w:rFonts w:hint="eastAsia"/>
          <w:b/>
          <w:bCs/>
          <w:lang w:val="en-US" w:eastAsia="zh-CN"/>
        </w:rPr>
        <w:t>图片上传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4.2.1 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goods_edit.html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修改图片上传窗口，调用上传方法，回显上传图片</w:t>
      </w:r>
      <w:r>
        <w:rPr>
          <w:rFonts w:hint="eastAsia" w:ascii="Courier New" w:hAnsi="Courier New" w:cs="Courier New"/>
          <w:lang w:val="en-US" w:eastAsia="zh-CN"/>
        </w:rPr>
        <w:t>(300行左右)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颜色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ntity.color"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颜色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商品图片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type="file" id="file"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btn-primary"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click="upload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File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"button"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上传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:s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rc="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ntity.url"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"200px"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"200px"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</w:t>
      </w:r>
      <w:r>
        <w:rPr>
          <w:rFonts w:hint="eastAsia" w:ascii="Courier New" w:hAnsi="Courier New" w:cs="Courier New"/>
          <w:lang w:val="en-US" w:eastAsia="zh-CN"/>
        </w:rPr>
        <w:t>.js</w:t>
      </w:r>
      <w:r>
        <w:rPr>
          <w:rFonts w:hint="default" w:ascii="Courier New" w:hAnsi="Courier New" w:cs="Courier New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8595" cy="1198245"/>
            <wp:effectExtent l="9525" t="9525" r="1778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8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定义文件异步上传方法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uploadFile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文件异步上传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创建表单对象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formData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FormData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追加需要上传的文件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formData.append(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"file"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, file.files[0]);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发送异步请求上传文件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'post'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请求方式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"/upload"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请求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formData,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表单数据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headers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: 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'Content-Type'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"multipart/form-data"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}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如果上传成功，取出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设置图片访问地址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picEntity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上传失败！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goods_edit.html修改新建按钮</w:t>
      </w:r>
      <w:r>
        <w:rPr>
          <w:rFonts w:hint="eastAsia" w:ascii="Courier New" w:hAnsi="Courier New" w:cs="Courier New"/>
          <w:lang w:eastAsia="zh-CN"/>
        </w:rPr>
        <w:t>，绑定点击事件</w:t>
      </w:r>
      <w:r>
        <w:rPr>
          <w:rFonts w:hint="eastAsia" w:ascii="Courier New" w:hAnsi="Courier New" w:cs="Courier New"/>
          <w:lang w:val="en-US" w:eastAsia="zh-CN"/>
        </w:rPr>
        <w:t>(122行)，用于初始化对象(清空数据)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颜色图片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"btn-group"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"#uploadModal"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@click="picEntity={url:'',color:''}"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</w:t>
      </w: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 xml:space="preserve"> 后端代码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4.2.</w:t>
      </w:r>
      <w:r>
        <w:rPr>
          <w:rFonts w:hint="default"/>
          <w:sz w:val="24"/>
          <w:szCs w:val="36"/>
          <w:lang w:val="en-US" w:eastAsia="zh-CN"/>
        </w:rPr>
        <w:t>2</w:t>
      </w:r>
      <w:r>
        <w:rPr>
          <w:rFonts w:hint="eastAsia"/>
          <w:sz w:val="24"/>
          <w:szCs w:val="36"/>
          <w:lang w:val="en-US" w:eastAsia="zh-CN"/>
        </w:rPr>
        <w:t>.1 配置依赖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pom.xml</w:t>
      </w:r>
      <w:r>
        <w:rPr>
          <w:rFonts w:hint="eastAsia" w:ascii="Courier New" w:hAnsi="Courier New" w:cs="Courier New"/>
          <w:lang w:eastAsia="zh-CN"/>
        </w:rPr>
        <w:t>，配置</w:t>
      </w:r>
      <w:r>
        <w:rPr>
          <w:rFonts w:hint="default" w:ascii="Courier New" w:hAnsi="Courier New" w:cs="Courier New"/>
        </w:rPr>
        <w:t>引入依赖</w:t>
      </w:r>
    </w:p>
    <w:tbl>
      <w:tblPr>
        <w:tblStyle w:val="17"/>
        <w:tblW w:w="853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0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commons-fileupload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&gt;commons-fileupload&lt;/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&gt;commons-fileupload&lt;/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fastdfs-client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&gt;org.csource&lt;/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&gt;fastdfs-client&lt;/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 w:eastAsia="宋体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4.2.</w:t>
      </w:r>
      <w:r>
        <w:rPr>
          <w:rFonts w:hint="default"/>
          <w:sz w:val="24"/>
          <w:szCs w:val="36"/>
          <w:lang w:val="en-US" w:eastAsia="zh-CN"/>
        </w:rPr>
        <w:t>2</w:t>
      </w:r>
      <w:r>
        <w:rPr>
          <w:rFonts w:hint="eastAsia"/>
          <w:sz w:val="24"/>
          <w:szCs w:val="36"/>
          <w:lang w:val="en-US" w:eastAsia="zh-CN"/>
        </w:rPr>
        <w:t>.2 配置文件上传解析器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eastAsia="宋体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</w:rPr>
        <w:t>pinyougou-shop-web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/src/main/resources/springmvc</w:t>
      </w:r>
      <w:r>
        <w:rPr>
          <w:rFonts w:hint="default" w:ascii="Courier New" w:hAnsi="Courier New" w:cs="Courier New"/>
          <w:sz w:val="21"/>
          <w:szCs w:val="21"/>
        </w:rPr>
        <w:t>.xml配置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文件上传解析器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配置文件上传解析器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multipartResolver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="org.springframework.web.multipart.commons.CommonsMultipartResolver"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设置文件上传默认编码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="defaultEncoding"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UTF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设置文件上传大小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2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MB: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2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*1024*1024 --&gt;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="maxUploadSize"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2097152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 w:eastAsia="宋体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4.2.</w:t>
      </w:r>
      <w:r>
        <w:rPr>
          <w:rFonts w:hint="default"/>
          <w:sz w:val="24"/>
          <w:szCs w:val="36"/>
          <w:lang w:val="en-US" w:eastAsia="zh-CN"/>
        </w:rPr>
        <w:t>2</w:t>
      </w:r>
      <w:r>
        <w:rPr>
          <w:rFonts w:hint="eastAsia"/>
          <w:sz w:val="24"/>
          <w:szCs w:val="36"/>
          <w:lang w:val="en-US" w:eastAsia="zh-CN"/>
        </w:rPr>
        <w:t>.3 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在pinyougou-shop-web</w:t>
      </w:r>
      <w:r>
        <w:rPr>
          <w:rFonts w:hint="eastAsia" w:ascii="Courier New" w:hAnsi="Courier New" w:cs="Courier New"/>
          <w:lang w:val="en-US" w:eastAsia="zh-CN"/>
        </w:rPr>
        <w:t>/src/main/java/com.pinyougou.shop.controller包下创建</w:t>
      </w:r>
      <w:r>
        <w:rPr>
          <w:rFonts w:hint="default" w:ascii="Courier New" w:hAnsi="Courier New" w:cs="Courier New"/>
        </w:rPr>
        <w:t>UploadController.java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UploadController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注入文件服务器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访问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"${fileServerUrl}"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fileServerUrl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文件上传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"/upload"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 Object&gt;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upload(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"file"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)MultipartFile multipartFile)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Object&gt;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500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加载配置文件，产生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该文件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绝对路径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 conf_filename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.getClass()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.getResource(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"/fastdfs_client.conf"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).getPath();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初始化客户端全局对象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ClientGlobal.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init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(conf_filename);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创建存储客户端对象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StorageClient storageClient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StorageClient();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文件名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originalFilename 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multipartFile.getOriginalFilename();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上传文件到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FastDFS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String[] arr = storageClient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.upload_file(multipartFile.getBytes(),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FilenameUtils.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getExtension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(originalFilename),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拼接返回的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ip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地址，拼装成完整的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StringBuilder url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StringBuilder(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fileServerUrl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str : arr){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url.append(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"/"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str);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url.toString());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default" w:ascii="Courier New" w:hAnsi="Courier New" w:cs="Courier New"/>
        </w:rPr>
      </w:pPr>
      <w:r>
        <w:rPr>
          <w:rFonts w:hint="eastAsia"/>
          <w:sz w:val="24"/>
          <w:szCs w:val="36"/>
          <w:lang w:val="en-US" w:eastAsia="zh-CN"/>
        </w:rPr>
        <w:t>4.2.</w:t>
      </w:r>
      <w:r>
        <w:rPr>
          <w:rFonts w:hint="default"/>
          <w:sz w:val="24"/>
          <w:szCs w:val="36"/>
          <w:lang w:val="en-US" w:eastAsia="zh-CN"/>
        </w:rPr>
        <w:t>2</w:t>
      </w:r>
      <w:r>
        <w:rPr>
          <w:rFonts w:hint="eastAsia"/>
          <w:sz w:val="24"/>
          <w:szCs w:val="36"/>
          <w:lang w:val="en-US" w:eastAsia="zh-CN"/>
        </w:rPr>
        <w:t>.4 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将“</w:t>
      </w:r>
      <w:r>
        <w:rPr>
          <w:rFonts w:hint="default" w:ascii="Courier New" w:hAnsi="Courier New" w:cs="Courier New"/>
          <w:lang w:val="en-US" w:eastAsia="zh-CN"/>
        </w:rPr>
        <w:t>fastdfs-test</w:t>
      </w:r>
      <w:r>
        <w:rPr>
          <w:rFonts w:hint="default" w:ascii="Courier New" w:hAnsi="Courier New" w:cs="Courier New"/>
        </w:rPr>
        <w:t>”</w:t>
      </w:r>
      <w:r>
        <w:rPr>
          <w:rFonts w:hint="default" w:ascii="Courier New" w:hAnsi="Courier New" w:cs="Courier New"/>
          <w:lang w:eastAsia="zh-CN"/>
        </w:rPr>
        <w:t>工程</w:t>
      </w:r>
      <w:r>
        <w:rPr>
          <w:rFonts w:hint="default" w:ascii="Courier New" w:hAnsi="Courier New" w:cs="Courier New"/>
        </w:rPr>
        <w:t>中的</w:t>
      </w:r>
      <w:r>
        <w:rPr>
          <w:rFonts w:hint="eastAsia" w:ascii="Courier New" w:hAnsi="Courier New" w:cs="Courier New"/>
          <w:lang w:val="en-US" w:eastAsia="zh-CN"/>
        </w:rPr>
        <w:t>src/test/resources/</w:t>
      </w:r>
      <w:r>
        <w:rPr>
          <w:rFonts w:hint="default" w:ascii="Courier New" w:hAnsi="Courier New" w:cs="Courier New"/>
          <w:lang w:val="en-US" w:eastAsia="zh-CN"/>
        </w:rPr>
        <w:t>fastdfs</w:t>
      </w:r>
      <w:r>
        <w:rPr>
          <w:rFonts w:hint="default" w:ascii="Courier New" w:hAnsi="Courier New" w:cs="Courier New"/>
        </w:rPr>
        <w:t xml:space="preserve">_client.conf </w:t>
      </w:r>
      <w:r>
        <w:rPr>
          <w:rFonts w:hint="default" w:ascii="Courier New" w:hAnsi="Courier New" w:cs="Courier New"/>
          <w:lang w:eastAsia="zh-CN"/>
        </w:rPr>
        <w:t>文件</w:t>
      </w:r>
      <w:r>
        <w:rPr>
          <w:rFonts w:hint="default" w:ascii="Courier New" w:hAnsi="Courier New" w:cs="Courier New"/>
        </w:rPr>
        <w:t>拷贝到pinyougou-shop-web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  <w:lang w:val="en-US" w:eastAsia="zh-CN"/>
        </w:rPr>
        <w:t>src/main/resources目录下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3504565" cy="419100"/>
            <wp:effectExtent l="9525" t="9525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在</w:t>
      </w:r>
      <w:r>
        <w:rPr>
          <w:rFonts w:hint="default" w:ascii="Courier New" w:hAnsi="Courier New" w:cs="Courier New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/src/main/resources/目录下，新建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20" w:firstLineChars="0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application.properties</w:t>
      </w:r>
      <w:r>
        <w:rPr>
          <w:rFonts w:hint="eastAsia" w:ascii="Courier New" w:hAnsi="Courier New" w:cs="Courier New"/>
          <w:lang w:eastAsia="zh-CN"/>
        </w:rPr>
        <w:t>，并</w:t>
      </w:r>
      <w:r>
        <w:rPr>
          <w:rFonts w:hint="default" w:ascii="Courier New" w:hAnsi="Courier New" w:cs="Courier New"/>
        </w:rPr>
        <w:t>添加</w:t>
      </w:r>
      <w:r>
        <w:rPr>
          <w:rFonts w:hint="eastAsia" w:ascii="Courier New" w:hAnsi="Courier New" w:cs="Courier New"/>
          <w:lang w:eastAsia="zh-CN"/>
        </w:rPr>
        <w:t>属性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# 配置文件服务器的访问地址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FF"/>
                <w:sz w:val="21"/>
                <w:szCs w:val="21"/>
              </w:rPr>
              <w:t>fileServerUrl=http://192.168.12.131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/src/main/resources/springmvc</w:t>
      </w:r>
      <w:r>
        <w:rPr>
          <w:rFonts w:hint="default" w:ascii="Courier New" w:hAnsi="Courier New" w:cs="Courier New"/>
          <w:lang w:eastAsia="zh-CN"/>
        </w:rPr>
        <w:t>.xml配置</w:t>
      </w:r>
      <w:r>
        <w:rPr>
          <w:rFonts w:hint="eastAsia" w:ascii="Courier New" w:hAnsi="Courier New" w:cs="Courier New"/>
          <w:lang w:eastAsia="zh-CN"/>
        </w:rPr>
        <w:t>加载</w:t>
      </w:r>
      <w:r>
        <w:rPr>
          <w:rFonts w:hint="eastAsia" w:ascii="Courier New" w:hAnsi="Courier New" w:cs="Courier New"/>
          <w:lang w:val="en-US" w:eastAsia="zh-CN"/>
        </w:rPr>
        <w:t>application.properties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:property-placeholder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图片列表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goods_edit.html修改上传窗口的保存按钮</w:t>
      </w:r>
      <w:r>
        <w:rPr>
          <w:rFonts w:hint="eastAsia" w:ascii="Courier New" w:hAnsi="Courier New" w:cs="Courier New"/>
          <w:lang w:eastAsia="zh-CN"/>
        </w:rPr>
        <w:t>，绑定点击</w:t>
      </w:r>
      <w:r>
        <w:rPr>
          <w:rFonts w:hint="eastAsia" w:ascii="Courier New" w:hAnsi="Courier New" w:cs="Courier New"/>
          <w:lang w:val="en-US" w:eastAsia="zh-CN"/>
        </w:rPr>
        <w:t>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Pic()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Controller.js</w:t>
      </w:r>
      <w:r>
        <w:rPr>
          <w:rFonts w:hint="eastAsia" w:ascii="Courier New" w:hAnsi="Courier New" w:cs="Courier New"/>
          <w:lang w:val="en-US" w:eastAsia="zh-CN"/>
        </w:rPr>
        <w:t>定义数据模型变量与</w:t>
      </w:r>
      <w:r>
        <w:rPr>
          <w:rFonts w:hint="default" w:ascii="Courier New" w:hAnsi="Courier New" w:cs="Courier New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drawing>
          <wp:inline distT="0" distB="0" distL="114300" distR="114300">
            <wp:extent cx="5316855" cy="605155"/>
            <wp:effectExtent l="9525" t="9525" r="2667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60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addPic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添加图片到图片数组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itemImages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picEntity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goods_edit.html</w:t>
      </w:r>
      <w:r>
        <w:rPr>
          <w:rFonts w:hint="eastAsia" w:ascii="Courier New" w:hAnsi="Courier New" w:cs="Courier New"/>
          <w:lang w:eastAsia="zh-CN"/>
        </w:rPr>
        <w:t>迭代</w:t>
      </w:r>
      <w:r>
        <w:rPr>
          <w:rFonts w:hint="default" w:ascii="Courier New" w:hAnsi="Courier New" w:cs="Courier New"/>
        </w:rPr>
        <w:t>图片列表</w:t>
      </w:r>
      <w:r>
        <w:rPr>
          <w:rFonts w:hint="eastAsia" w:ascii="Courier New" w:hAnsi="Courier New" w:cs="Courier New"/>
          <w:lang w:val="en-US" w:eastAsia="zh-CN"/>
        </w:rPr>
        <w:t>(140行左右)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,index)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 goods.goodsDesc.itemImages"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pic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color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img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:s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rc="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.url"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"100px"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cs="宋体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移除图片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goods_edit.html修改列表中的删除按钮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click="remove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Pic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(index)"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Controller.js增加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removePic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(index)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从数组中删除图片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itemImages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(index,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</w:pPr>
      <w:r>
        <w:rPr>
          <w:rFonts w:hint="eastAsia"/>
          <w:lang w:val="en-US" w:eastAsia="zh-CN"/>
        </w:rPr>
        <w:t>5.商品录入【选择商品分类】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在商品录入界面实现商品分类的选择（三级分类）效果如下：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5735" cy="418465"/>
            <wp:effectExtent l="9525" t="9525" r="21590" b="1016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18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当用户选择一级分类后，二级分类列表要相应更新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当用户选择二级分类后，三级</w:t>
      </w:r>
      <w:r>
        <w:rPr>
          <w:rFonts w:hint="eastAsia" w:ascii="Courier New" w:hAnsi="Courier New" w:cs="Courier New"/>
          <w:lang w:eastAsia="zh-CN"/>
        </w:rPr>
        <w:t>分类</w:t>
      </w:r>
      <w:r>
        <w:rPr>
          <w:rFonts w:hint="default" w:ascii="Courier New" w:hAnsi="Courier New" w:cs="Courier New"/>
          <w:lang w:eastAsia="zh-CN"/>
        </w:rPr>
        <w:t>列表要相应更新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当用户选择三级分类后，需要读到它对应的类型模版</w:t>
      </w:r>
      <w:r>
        <w:rPr>
          <w:rFonts w:hint="eastAsia" w:ascii="Courier New" w:hAnsi="Courier New" w:cs="Courier New"/>
          <w:lang w:val="en-US" w:eastAsia="zh-CN"/>
        </w:rPr>
        <w:t>ID。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Chars="0"/>
        <w:jc w:val="both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5.2商品分类下拉选择框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在pinyougou-shop-web</w:t>
      </w:r>
      <w:r>
        <w:rPr>
          <w:rFonts w:hint="eastAsia" w:ascii="Courier New" w:hAnsi="Courier New" w:cs="Courier New"/>
          <w:lang w:val="en-US" w:eastAsia="zh-CN"/>
        </w:rPr>
        <w:t>/src/main/java/com.pinyougou.shop.controller包下</w:t>
      </w:r>
      <w:r>
        <w:rPr>
          <w:rFonts w:hint="default" w:ascii="Courier New" w:hAnsi="Courier New" w:cs="Courier New"/>
          <w:lang w:val="en-US" w:eastAsia="zh-CN"/>
        </w:rPr>
        <w:t>创建ItemCatController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"/itemCat"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ItemCatController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类服务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eastAsia" w:ascii="Courier New" w:hAnsi="Courier New" w:cs="Courier New"/>
                <w:color w:val="808000"/>
                <w:sz w:val="21"/>
                <w:szCs w:val="21"/>
                <w:shd w:val="clear" w:fill="C7EDCC"/>
                <w:lang w:val="en-US" w:eastAsia="zh-CN"/>
              </w:rPr>
              <w:t>(timeout=10000)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ItemCatService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"/findItemCatByParentId"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List&lt;ItemCat&gt; findItemCatByParentId(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"parentId"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defaultValue=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)Long parentId){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itemCatService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.findItemCatByParentId(parentId);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5.2.2前端代码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5.2.2.1一级分类下拉选择框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goods_edit.html一级分类下拉选择框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v-model="goods.category1Id"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请选择一级分类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option :value="i.id" v-for="i in itemCatList1"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</w:rPr>
        <w:t>goods</w:t>
      </w:r>
      <w:r>
        <w:rPr>
          <w:rFonts w:hint="default" w:ascii="Courier New" w:hAnsi="Courier New" w:cs="Courier New"/>
          <w:lang w:val="en-US"/>
        </w:rPr>
        <w:t>Edit</w:t>
      </w:r>
      <w:r>
        <w:rPr>
          <w:rFonts w:hint="default" w:ascii="Courier New" w:hAnsi="Courier New" w:cs="Courier New"/>
        </w:rPr>
        <w:t>Controlle</w:t>
      </w:r>
      <w:r>
        <w:rPr>
          <w:rFonts w:hint="eastAsia" w:ascii="Courier New" w:hAnsi="Courier New" w:cs="Courier New"/>
          <w:lang w:val="en-US" w:eastAsia="zh-CN"/>
        </w:rPr>
        <w:t>r.js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2405" cy="1564640"/>
            <wp:effectExtent l="9525" t="9525" r="13970" b="260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根据父级</w:t>
      </w:r>
      <w:r>
        <w:rPr>
          <w:rFonts w:hint="default" w:ascii="Courier New" w:hAnsi="Courier New" w:cs="Courier New"/>
          <w:lang w:val="en-US" w:eastAsia="zh-CN"/>
        </w:rPr>
        <w:t>id</w:t>
      </w:r>
      <w:r>
        <w:rPr>
          <w:rFonts w:hint="eastAsia" w:ascii="Courier New" w:hAnsi="Courier New" w:cs="Courier New"/>
          <w:lang w:val="en-US" w:eastAsia="zh-CN"/>
        </w:rPr>
        <w:t>查询商品分类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根据父级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查询商品分类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findItemCatByParentId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(parentId, name)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"/itemCat/findItemCatByParentId?parentId="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parentId).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vue[name]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初始化方法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查询商品分类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findItemCatByParentId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'itemCatList1'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428490" cy="1318260"/>
            <wp:effectExtent l="9525" t="9525" r="19685" b="247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318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5.2.2.2二级分类下拉选择框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vertAlign w:val="baseline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goods_edit.html二级分类下拉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选择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v-model="goods.category2Id"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 select-sm"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请选择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C8EDCC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级分类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 :value="i.id" v-for="i in itemCatList2"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watch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监控一级分类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发生改变，查询二级分类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'goods.category1Id'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(newVal, oldVal)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843" w:firstLineChars="40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category2Id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.findItemCatByParentId(newVal,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"itemCatList2"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itemCatList2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eastAsia="zh-CN"/>
        </w:rPr>
        <w:t>说明：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>watch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eastAsia="zh-CN"/>
        </w:rPr>
        <w:t>用于监控某个变量的值，被监控的值发生变化，就自动执行相应的函数。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3"/>
        <w:rPr>
          <w:rFonts w:hint="eastAsia"/>
          <w:sz w:val="24"/>
          <w:szCs w:val="36"/>
          <w:lang w:val="en-US" w:eastAsia="zh-CN"/>
        </w:rPr>
      </w:pPr>
      <w:r>
        <w:rPr>
          <w:rFonts w:hint="eastAsia"/>
          <w:sz w:val="24"/>
          <w:szCs w:val="36"/>
          <w:lang w:val="en-US" w:eastAsia="zh-CN"/>
        </w:rPr>
        <w:t>5.2.2.3三级分类下拉选择框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goods_edit.html三级分类下拉</w:t>
      </w:r>
      <w:r>
        <w:rPr>
          <w:rFonts w:hint="eastAsia" w:ascii="Courier New" w:hAnsi="Courier New" w:cs="Courier New"/>
          <w:lang w:val="en-US" w:eastAsia="zh-CN"/>
        </w:rPr>
        <w:t>选择</w:t>
      </w:r>
      <w:r>
        <w:rPr>
          <w:rFonts w:hint="default" w:ascii="Courier New" w:hAnsi="Courier New" w:cs="Courier New"/>
          <w:lang w:val="en-US" w:eastAsia="zh-CN"/>
        </w:rPr>
        <w:t>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v-model="goods.category3Id"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 select-sm"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请选择三级分类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 :value="i.id" v-for="i in itemCatList3"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</w:t>
      </w:r>
      <w:r>
        <w:rPr>
          <w:rFonts w:hint="eastAsia" w:ascii="Courier New" w:hAnsi="Courier New" w:cs="Courier New"/>
          <w:lang w:val="en-US" w:eastAsia="zh-CN"/>
        </w:rPr>
        <w:t>.js的</w:t>
      </w:r>
      <w:r>
        <w:rPr>
          <w:rFonts w:hint="default" w:ascii="Courier New" w:hAnsi="Courier New" w:cs="Courier New"/>
          <w:lang w:val="en-US" w:eastAsia="zh-CN"/>
        </w:rPr>
        <w:t>watch</w:t>
      </w:r>
      <w:r>
        <w:rPr>
          <w:rFonts w:hint="eastAsia" w:ascii="Courier New" w:hAnsi="Courier New" w:cs="Courier New"/>
          <w:lang w:val="en-US" w:eastAsia="zh-CN"/>
        </w:rPr>
        <w:t>中，</w:t>
      </w:r>
      <w:r>
        <w:rPr>
          <w:rFonts w:hint="default" w:ascii="Courier New" w:hAnsi="Courier New" w:cs="Courier New"/>
          <w:lang w:val="en-US" w:eastAsia="zh-CN"/>
        </w:rPr>
        <w:t>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监控二级分类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发生改变，查询三级分类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'goods.category2Id'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(newVal, oldVal)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2" w:firstLineChars="200"/>
              <w:textAlignment w:val="auto"/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category3Id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.findItemCatByParentId(newVal,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"itemCatList3"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itemCatList3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76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5.3读取类型模板ID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goods_edit.html显示模板ID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-if=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"goods.typeTemplateId"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模板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ID:{{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watch</w:t>
      </w:r>
      <w:r>
        <w:rPr>
          <w:rFonts w:hint="eastAsia" w:ascii="Courier New" w:hAnsi="Courier New" w:cs="Courier New"/>
          <w:lang w:val="en-US" w:eastAsia="zh-CN"/>
        </w:rPr>
        <w:t>中，</w:t>
      </w:r>
      <w:r>
        <w:rPr>
          <w:rFonts w:hint="default" w:ascii="Courier New" w:hAnsi="Courier New" w:cs="Courier New"/>
          <w:lang w:val="en-US" w:eastAsia="zh-CN"/>
        </w:rPr>
        <w:t>增加代码：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监控三级分类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发生改变，获取类型模板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'goods.category3Id'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(newVal, oldVal)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typeTemplateId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循环三级分类数组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List&lt;ItemCat&gt; : [{},{}]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itemCatList3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.length;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取一个数组元素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{}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itemCat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itemCatList3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itemCat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== newVal){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typeTemplateId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itemCat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.typeId;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6.商品录入【品牌选择】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在用户选择商品分类后，品牌列表要根据用户所选择的</w:t>
      </w:r>
      <w:r>
        <w:rPr>
          <w:rFonts w:hint="eastAsia" w:ascii="Courier New" w:hAnsi="Courier New" w:cs="Courier New"/>
          <w:lang w:val="en-US" w:eastAsia="zh-CN"/>
        </w:rPr>
        <w:t>商品</w:t>
      </w:r>
      <w:r>
        <w:rPr>
          <w:rFonts w:hint="default" w:ascii="Courier New" w:hAnsi="Courier New" w:cs="Courier New"/>
          <w:lang w:val="en-US" w:eastAsia="zh-CN"/>
        </w:rPr>
        <w:t>分类进行更新。具体的逻辑是根据用户选择的三级</w:t>
      </w:r>
      <w:r>
        <w:rPr>
          <w:rFonts w:hint="eastAsia" w:ascii="Courier New" w:hAnsi="Courier New" w:cs="Courier New"/>
          <w:lang w:val="en-US" w:eastAsia="zh-CN"/>
        </w:rPr>
        <w:t>商品</w:t>
      </w:r>
      <w:r>
        <w:rPr>
          <w:rFonts w:hint="default" w:ascii="Courier New" w:hAnsi="Courier New" w:cs="Courier New"/>
          <w:lang w:val="en-US" w:eastAsia="zh-CN"/>
        </w:rPr>
        <w:t>分类找到对应的商品类型模板，商品类型模板中存储了品牌的列表json数据。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1236345"/>
            <wp:effectExtent l="9525" t="9525" r="19685" b="1143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236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eastAsia="zh-CN"/>
        </w:rPr>
        <w:t>goods_</w:t>
      </w:r>
      <w:r>
        <w:rPr>
          <w:rFonts w:hint="default" w:ascii="Courier New" w:hAnsi="Courier New" w:cs="Courier New"/>
          <w:lang w:val="en-US" w:eastAsia="zh-CN"/>
        </w:rPr>
        <w:t>edit</w:t>
      </w:r>
      <w:r>
        <w:rPr>
          <w:rFonts w:hint="default" w:ascii="Courier New" w:hAnsi="Courier New" w:cs="Courier New"/>
          <w:lang w:eastAsia="zh-CN"/>
        </w:rPr>
        <w:t>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default" w:ascii="Courier New" w:hAnsi="Courier New" w:cs="Courier New"/>
          <w:lang w:eastAsia="zh-CN"/>
        </w:rPr>
        <w:t>添加品牌选择框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v-model="goods.brandId"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请选择品牌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option :value="b.id" v-for="b in brandList"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text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pinyougou-shop-web/src/main/webapp/js/controller/goods</w:t>
      </w:r>
      <w:r>
        <w:rPr>
          <w:rFonts w:hint="default" w:ascii="Courier New" w:hAnsi="Courier New" w:cs="Courier New"/>
          <w:lang w:val="en-US" w:eastAsia="zh-CN"/>
        </w:rPr>
        <w:t>Edit</w:t>
      </w:r>
      <w:r>
        <w:rPr>
          <w:rFonts w:hint="eastAsia" w:ascii="Courier New" w:hAnsi="Courier New" w:cs="Courier New"/>
          <w:lang w:val="en-US" w:eastAsia="zh-CN"/>
        </w:rPr>
        <w:t>Controller.js：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1135" cy="2035175"/>
            <wp:effectExtent l="9525" t="9525" r="15240" b="1270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watch</w:t>
      </w:r>
      <w:r>
        <w:rPr>
          <w:rFonts w:hint="eastAsia" w:ascii="Courier New" w:hAnsi="Courier New" w:cs="Courier New"/>
          <w:lang w:val="en-US" w:eastAsia="zh-CN"/>
        </w:rPr>
        <w:t>中定义监控方法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2A00FF"/>
                <w:sz w:val="20"/>
                <w:szCs w:val="20"/>
                <w:highlight w:val="white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监控类型模板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发生改变，获取类型模板对象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'goods.typeTemplateId'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(newVal, oldVal)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"/typeTemplate/findOne?id="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newVal)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获取模板中的品牌列表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.brandIds);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pinyougou-shop-web\src\main\java\com\pinyougou\shop\controller</w:t>
      </w:r>
      <w:r>
        <w:rPr>
          <w:rFonts w:hint="eastAsia" w:ascii="Courier New" w:hAnsi="Courier New" w:cs="Courier New"/>
          <w:lang w:val="en-US" w:eastAsia="zh-CN"/>
        </w:rPr>
        <w:t>包下创建</w:t>
      </w:r>
      <w:r>
        <w:rPr>
          <w:rFonts w:hint="default" w:ascii="Courier New" w:hAnsi="Courier New" w:cs="Courier New"/>
          <w:lang w:val="en-US" w:eastAsia="zh-CN"/>
        </w:rPr>
        <w:t>TypeTemplateController.java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2A00FF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"/typeTemplate"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TypeTemplateService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 findOne(Long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.findOne(id);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pinyougou-sellergoods-service\src\main\java\com\pinyougou\sellergoods\service\impl\TypeTemplateServiceImpl.java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133340" cy="952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95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7.商品录入【扩展属性】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在商品录入</w:t>
      </w:r>
      <w:r>
        <w:rPr>
          <w:rFonts w:hint="eastAsia" w:ascii="Courier New" w:hAnsi="Courier New" w:cs="Courier New"/>
          <w:lang w:val="en-US" w:eastAsia="zh-CN"/>
        </w:rPr>
        <w:t>时</w:t>
      </w:r>
      <w:r>
        <w:rPr>
          <w:rFonts w:hint="default" w:ascii="Courier New" w:hAnsi="Courier New" w:cs="Courier New"/>
          <w:lang w:val="en-US" w:eastAsia="zh-CN"/>
        </w:rPr>
        <w:t>实现扩展属性的录入。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3695065" cy="1534160"/>
            <wp:effectExtent l="9525" t="9525" r="10160" b="1841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534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实现思路分析：商品的扩展属性来自它对应的类型模版中的扩展属性。</w:t>
      </w:r>
      <w:r>
        <w:rPr>
          <w:rFonts w:hint="eastAsia" w:ascii="Courier New" w:hAnsi="Courier New" w:cs="Courier New"/>
          <w:lang w:eastAsia="zh-CN"/>
        </w:rPr>
        <w:t>我们需要把类型模版中的扩展属性赋给商品的扩展属性，再在页面上进行迭代显示。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pinyougou-shop-web/src/main/webapp/js/controller/</w:t>
      </w:r>
      <w:r>
        <w:rPr>
          <w:rFonts w:hint="default" w:ascii="Courier New" w:hAnsi="Courier New" w:cs="Courier New"/>
          <w:lang w:val="en-US" w:eastAsia="zh-CN"/>
        </w:rPr>
        <w:t>goodsEditController.js，在用户更新模板ID时，读取模板中的扩展属性赋给商品的扩展属性。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在数据模型中定义变量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48275" cy="1823720"/>
            <wp:effectExtent l="9525" t="9525" r="19050" b="146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23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修改watch中监控的方法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监控类型模板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发生改变，获取类型模板对象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'goods.typeTemplateId'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(newVal, oldVal)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brandId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(newVal){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不是空字符串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"/typeTemplate/findOne?id="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 newVal)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获取模板中的品牌列表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.brandIds);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设置扩展属性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vue.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.parse(response.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清空数据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goodsDesc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pinyougou-shop-web/src/main/webapp/admin/</w:t>
      </w:r>
      <w:r>
        <w:rPr>
          <w:rFonts w:hint="default" w:ascii="Courier New" w:hAnsi="Courier New" w:cs="Courier New"/>
          <w:lang w:val="en-US" w:eastAsia="zh-CN"/>
        </w:rPr>
        <w:t>goods_edit.html</w:t>
      </w:r>
      <w:r>
        <w:rPr>
          <w:rFonts w:hint="eastAsia" w:ascii="Courier New" w:hAnsi="Courier New" w:cs="Courier New"/>
          <w:lang w:val="en-US" w:eastAsia="zh-CN"/>
        </w:rPr>
        <w:t>(181行)：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color w:val="7F7F7F" w:themeColor="background1" w:themeShade="8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扩展属性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"tab-pane"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"customAttribute"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"row data-type"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="c in goods.goodsDesc.customAttributeItems"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div class="col-md-2 title"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"col-md-10 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input class="form-control"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-model="c.value"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placeholder="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.text"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2A97E"/>
    <w:multiLevelType w:val="singleLevel"/>
    <w:tmpl w:val="8162A9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66B61A"/>
    <w:multiLevelType w:val="singleLevel"/>
    <w:tmpl w:val="8D66B6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903DF8"/>
    <w:multiLevelType w:val="singleLevel"/>
    <w:tmpl w:val="AE903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437EFA8"/>
    <w:multiLevelType w:val="singleLevel"/>
    <w:tmpl w:val="E437EF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7536895"/>
    <w:multiLevelType w:val="singleLevel"/>
    <w:tmpl w:val="E75368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D259180"/>
    <w:multiLevelType w:val="singleLevel"/>
    <w:tmpl w:val="0D2591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9082E69"/>
    <w:multiLevelType w:val="singleLevel"/>
    <w:tmpl w:val="19082E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C8FD31F"/>
    <w:multiLevelType w:val="singleLevel"/>
    <w:tmpl w:val="4C8FD3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87119B"/>
    <w:multiLevelType w:val="singleLevel"/>
    <w:tmpl w:val="5987119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00C6CC7"/>
    <w:multiLevelType w:val="singleLevel"/>
    <w:tmpl w:val="600C6C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7166B57"/>
    <w:multiLevelType w:val="singleLevel"/>
    <w:tmpl w:val="67166B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CB059BE"/>
    <w:multiLevelType w:val="singleLevel"/>
    <w:tmpl w:val="6CB059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E4"/>
    <w:rsid w:val="0002018B"/>
    <w:rsid w:val="000A6B48"/>
    <w:rsid w:val="000D6056"/>
    <w:rsid w:val="000D6273"/>
    <w:rsid w:val="000D6ED7"/>
    <w:rsid w:val="001116C7"/>
    <w:rsid w:val="00113784"/>
    <w:rsid w:val="00171753"/>
    <w:rsid w:val="0018522E"/>
    <w:rsid w:val="001A12B7"/>
    <w:rsid w:val="001C2AB0"/>
    <w:rsid w:val="00203578"/>
    <w:rsid w:val="00290DDE"/>
    <w:rsid w:val="002A2AEF"/>
    <w:rsid w:val="002A5D9B"/>
    <w:rsid w:val="002C2A94"/>
    <w:rsid w:val="00306C9D"/>
    <w:rsid w:val="00310732"/>
    <w:rsid w:val="00322C9E"/>
    <w:rsid w:val="003369A9"/>
    <w:rsid w:val="003474FF"/>
    <w:rsid w:val="00347E92"/>
    <w:rsid w:val="003B0329"/>
    <w:rsid w:val="003D2BC4"/>
    <w:rsid w:val="003E551A"/>
    <w:rsid w:val="003E6E40"/>
    <w:rsid w:val="003E752A"/>
    <w:rsid w:val="0041222F"/>
    <w:rsid w:val="00413A83"/>
    <w:rsid w:val="004216FB"/>
    <w:rsid w:val="00422752"/>
    <w:rsid w:val="00460949"/>
    <w:rsid w:val="004D1A76"/>
    <w:rsid w:val="0053265C"/>
    <w:rsid w:val="005520F4"/>
    <w:rsid w:val="00563F41"/>
    <w:rsid w:val="0057053A"/>
    <w:rsid w:val="005B4D72"/>
    <w:rsid w:val="005E6D3D"/>
    <w:rsid w:val="00621854"/>
    <w:rsid w:val="00637C08"/>
    <w:rsid w:val="006960F8"/>
    <w:rsid w:val="006B7E4E"/>
    <w:rsid w:val="006C5107"/>
    <w:rsid w:val="006C7E09"/>
    <w:rsid w:val="00707BC7"/>
    <w:rsid w:val="00713044"/>
    <w:rsid w:val="00746034"/>
    <w:rsid w:val="00747B94"/>
    <w:rsid w:val="007537FE"/>
    <w:rsid w:val="0075620D"/>
    <w:rsid w:val="0076184A"/>
    <w:rsid w:val="007D66FF"/>
    <w:rsid w:val="007E1E60"/>
    <w:rsid w:val="0081607D"/>
    <w:rsid w:val="00843869"/>
    <w:rsid w:val="00855538"/>
    <w:rsid w:val="008635B3"/>
    <w:rsid w:val="00882AFC"/>
    <w:rsid w:val="008C2199"/>
    <w:rsid w:val="008D6DB7"/>
    <w:rsid w:val="0096019F"/>
    <w:rsid w:val="009B7BE7"/>
    <w:rsid w:val="009C5417"/>
    <w:rsid w:val="009D2C95"/>
    <w:rsid w:val="009E182E"/>
    <w:rsid w:val="009E2BC4"/>
    <w:rsid w:val="009E3D11"/>
    <w:rsid w:val="00A40A60"/>
    <w:rsid w:val="00A44E07"/>
    <w:rsid w:val="00AB03B8"/>
    <w:rsid w:val="00AB551A"/>
    <w:rsid w:val="00AE06BC"/>
    <w:rsid w:val="00B24198"/>
    <w:rsid w:val="00B362BE"/>
    <w:rsid w:val="00B86DD5"/>
    <w:rsid w:val="00B96C5E"/>
    <w:rsid w:val="00BA0CEE"/>
    <w:rsid w:val="00BC24A8"/>
    <w:rsid w:val="00BD2571"/>
    <w:rsid w:val="00C061BD"/>
    <w:rsid w:val="00C10BA7"/>
    <w:rsid w:val="00C11FDE"/>
    <w:rsid w:val="00C30059"/>
    <w:rsid w:val="00C33D53"/>
    <w:rsid w:val="00C55601"/>
    <w:rsid w:val="00C70F23"/>
    <w:rsid w:val="00C7215F"/>
    <w:rsid w:val="00C95A6D"/>
    <w:rsid w:val="00CF65BC"/>
    <w:rsid w:val="00D03751"/>
    <w:rsid w:val="00D14982"/>
    <w:rsid w:val="00D23A42"/>
    <w:rsid w:val="00D4066A"/>
    <w:rsid w:val="00D752CA"/>
    <w:rsid w:val="00D927A6"/>
    <w:rsid w:val="00D976AF"/>
    <w:rsid w:val="00DA25C9"/>
    <w:rsid w:val="00DC1BCE"/>
    <w:rsid w:val="00DD745A"/>
    <w:rsid w:val="00E0161E"/>
    <w:rsid w:val="00E0454B"/>
    <w:rsid w:val="00E651FF"/>
    <w:rsid w:val="00E926C9"/>
    <w:rsid w:val="00EA6C9D"/>
    <w:rsid w:val="00EA6E88"/>
    <w:rsid w:val="00F1319B"/>
    <w:rsid w:val="00F17FFE"/>
    <w:rsid w:val="00F64BFB"/>
    <w:rsid w:val="00FA6E9F"/>
    <w:rsid w:val="00FB0256"/>
    <w:rsid w:val="00FB1ADD"/>
    <w:rsid w:val="00FB75A1"/>
    <w:rsid w:val="00FD3397"/>
    <w:rsid w:val="00FE0B71"/>
    <w:rsid w:val="00FF3695"/>
    <w:rsid w:val="0100666C"/>
    <w:rsid w:val="01007FF3"/>
    <w:rsid w:val="01053E4A"/>
    <w:rsid w:val="01067560"/>
    <w:rsid w:val="010C2936"/>
    <w:rsid w:val="010F2BBB"/>
    <w:rsid w:val="0110107A"/>
    <w:rsid w:val="011258EC"/>
    <w:rsid w:val="0115219E"/>
    <w:rsid w:val="01183329"/>
    <w:rsid w:val="011B28B7"/>
    <w:rsid w:val="011E07C0"/>
    <w:rsid w:val="01241418"/>
    <w:rsid w:val="012656A9"/>
    <w:rsid w:val="01267049"/>
    <w:rsid w:val="01275603"/>
    <w:rsid w:val="012838B3"/>
    <w:rsid w:val="01296780"/>
    <w:rsid w:val="012A7DB2"/>
    <w:rsid w:val="012B7146"/>
    <w:rsid w:val="012F62C6"/>
    <w:rsid w:val="01307A88"/>
    <w:rsid w:val="0134143E"/>
    <w:rsid w:val="013C7561"/>
    <w:rsid w:val="013E4739"/>
    <w:rsid w:val="01420C54"/>
    <w:rsid w:val="01431F0F"/>
    <w:rsid w:val="014475FA"/>
    <w:rsid w:val="014617EA"/>
    <w:rsid w:val="01466651"/>
    <w:rsid w:val="014D2B2C"/>
    <w:rsid w:val="01561C61"/>
    <w:rsid w:val="01570088"/>
    <w:rsid w:val="01583D9B"/>
    <w:rsid w:val="015B2996"/>
    <w:rsid w:val="015B64DA"/>
    <w:rsid w:val="015C3A8A"/>
    <w:rsid w:val="016569BC"/>
    <w:rsid w:val="01660B64"/>
    <w:rsid w:val="01670BEB"/>
    <w:rsid w:val="0168362F"/>
    <w:rsid w:val="016D1DF6"/>
    <w:rsid w:val="016D536F"/>
    <w:rsid w:val="01783ADB"/>
    <w:rsid w:val="018674EF"/>
    <w:rsid w:val="01897811"/>
    <w:rsid w:val="018B34B4"/>
    <w:rsid w:val="018C416F"/>
    <w:rsid w:val="018F12E7"/>
    <w:rsid w:val="01A44421"/>
    <w:rsid w:val="01A53E1A"/>
    <w:rsid w:val="01A85B3F"/>
    <w:rsid w:val="01A90A7C"/>
    <w:rsid w:val="01AD2E93"/>
    <w:rsid w:val="01B3254D"/>
    <w:rsid w:val="01B8406E"/>
    <w:rsid w:val="01B91357"/>
    <w:rsid w:val="01C051E4"/>
    <w:rsid w:val="01C46F7B"/>
    <w:rsid w:val="01C655A8"/>
    <w:rsid w:val="01C80BC8"/>
    <w:rsid w:val="01CA1F40"/>
    <w:rsid w:val="01CA32A4"/>
    <w:rsid w:val="01CB7DE9"/>
    <w:rsid w:val="01CC0C23"/>
    <w:rsid w:val="01CC244D"/>
    <w:rsid w:val="01D07D6C"/>
    <w:rsid w:val="01D70B18"/>
    <w:rsid w:val="01D80188"/>
    <w:rsid w:val="01D95302"/>
    <w:rsid w:val="01DC5BDD"/>
    <w:rsid w:val="01DF2858"/>
    <w:rsid w:val="01E37158"/>
    <w:rsid w:val="01E6004B"/>
    <w:rsid w:val="01EE79B9"/>
    <w:rsid w:val="01F01D27"/>
    <w:rsid w:val="01F75CF3"/>
    <w:rsid w:val="01F90965"/>
    <w:rsid w:val="01FD6435"/>
    <w:rsid w:val="01FE1A25"/>
    <w:rsid w:val="020032F1"/>
    <w:rsid w:val="020041D5"/>
    <w:rsid w:val="02087BEB"/>
    <w:rsid w:val="020B2469"/>
    <w:rsid w:val="020B3EAE"/>
    <w:rsid w:val="02136263"/>
    <w:rsid w:val="021441A4"/>
    <w:rsid w:val="02191062"/>
    <w:rsid w:val="021A10A0"/>
    <w:rsid w:val="021A4BB5"/>
    <w:rsid w:val="022802FE"/>
    <w:rsid w:val="02291988"/>
    <w:rsid w:val="023100D7"/>
    <w:rsid w:val="02397AAE"/>
    <w:rsid w:val="023D48A0"/>
    <w:rsid w:val="024057DF"/>
    <w:rsid w:val="02415157"/>
    <w:rsid w:val="02436761"/>
    <w:rsid w:val="0244698E"/>
    <w:rsid w:val="02453ACE"/>
    <w:rsid w:val="02456F0A"/>
    <w:rsid w:val="02464A71"/>
    <w:rsid w:val="02475A6F"/>
    <w:rsid w:val="0248797B"/>
    <w:rsid w:val="02507975"/>
    <w:rsid w:val="02554326"/>
    <w:rsid w:val="02561D0E"/>
    <w:rsid w:val="02566826"/>
    <w:rsid w:val="02584F68"/>
    <w:rsid w:val="02642324"/>
    <w:rsid w:val="0264382D"/>
    <w:rsid w:val="026B4880"/>
    <w:rsid w:val="026F7733"/>
    <w:rsid w:val="027205A2"/>
    <w:rsid w:val="027309F3"/>
    <w:rsid w:val="02740C68"/>
    <w:rsid w:val="027A3369"/>
    <w:rsid w:val="027C75F9"/>
    <w:rsid w:val="027D2755"/>
    <w:rsid w:val="027F3583"/>
    <w:rsid w:val="02823481"/>
    <w:rsid w:val="02840495"/>
    <w:rsid w:val="028B0DAB"/>
    <w:rsid w:val="028B200A"/>
    <w:rsid w:val="028C68E6"/>
    <w:rsid w:val="028D3120"/>
    <w:rsid w:val="02950127"/>
    <w:rsid w:val="02950BF8"/>
    <w:rsid w:val="02971F79"/>
    <w:rsid w:val="029E65A9"/>
    <w:rsid w:val="029F2AA0"/>
    <w:rsid w:val="02A2546A"/>
    <w:rsid w:val="02A32032"/>
    <w:rsid w:val="02A35F0F"/>
    <w:rsid w:val="02AC2470"/>
    <w:rsid w:val="02AD03A2"/>
    <w:rsid w:val="02AD45CC"/>
    <w:rsid w:val="02AE4135"/>
    <w:rsid w:val="02B44F32"/>
    <w:rsid w:val="02BA4A90"/>
    <w:rsid w:val="02C26279"/>
    <w:rsid w:val="02C665C8"/>
    <w:rsid w:val="02D10812"/>
    <w:rsid w:val="02D63648"/>
    <w:rsid w:val="02D81733"/>
    <w:rsid w:val="02DD2295"/>
    <w:rsid w:val="02DD5C37"/>
    <w:rsid w:val="02DE3C9B"/>
    <w:rsid w:val="02E0751F"/>
    <w:rsid w:val="02E35927"/>
    <w:rsid w:val="02E9524F"/>
    <w:rsid w:val="02EC26CD"/>
    <w:rsid w:val="02EF0C76"/>
    <w:rsid w:val="02F10BBA"/>
    <w:rsid w:val="02F66E42"/>
    <w:rsid w:val="02FC5453"/>
    <w:rsid w:val="02FD4467"/>
    <w:rsid w:val="03040A85"/>
    <w:rsid w:val="030759CA"/>
    <w:rsid w:val="030B3033"/>
    <w:rsid w:val="03113129"/>
    <w:rsid w:val="03142375"/>
    <w:rsid w:val="03145518"/>
    <w:rsid w:val="03172252"/>
    <w:rsid w:val="03186258"/>
    <w:rsid w:val="031B6315"/>
    <w:rsid w:val="031F004E"/>
    <w:rsid w:val="031F30C0"/>
    <w:rsid w:val="03257B29"/>
    <w:rsid w:val="03287D49"/>
    <w:rsid w:val="03291C85"/>
    <w:rsid w:val="033001B6"/>
    <w:rsid w:val="03345040"/>
    <w:rsid w:val="0337693A"/>
    <w:rsid w:val="033F769C"/>
    <w:rsid w:val="03462B77"/>
    <w:rsid w:val="03466C39"/>
    <w:rsid w:val="03484B7E"/>
    <w:rsid w:val="03485289"/>
    <w:rsid w:val="034B40BA"/>
    <w:rsid w:val="034C526D"/>
    <w:rsid w:val="0351499F"/>
    <w:rsid w:val="03522E47"/>
    <w:rsid w:val="03586916"/>
    <w:rsid w:val="03595B48"/>
    <w:rsid w:val="035F0E24"/>
    <w:rsid w:val="03661F81"/>
    <w:rsid w:val="03672F49"/>
    <w:rsid w:val="036F2F40"/>
    <w:rsid w:val="037004E2"/>
    <w:rsid w:val="03720DB6"/>
    <w:rsid w:val="037B0D1D"/>
    <w:rsid w:val="037C4D37"/>
    <w:rsid w:val="037D3B11"/>
    <w:rsid w:val="038939AC"/>
    <w:rsid w:val="038E557E"/>
    <w:rsid w:val="038F43F2"/>
    <w:rsid w:val="038F672D"/>
    <w:rsid w:val="03932E23"/>
    <w:rsid w:val="03955A2D"/>
    <w:rsid w:val="03960E21"/>
    <w:rsid w:val="03964170"/>
    <w:rsid w:val="039804E4"/>
    <w:rsid w:val="039C3CE4"/>
    <w:rsid w:val="039C4BDF"/>
    <w:rsid w:val="039D008B"/>
    <w:rsid w:val="039D066D"/>
    <w:rsid w:val="039E398A"/>
    <w:rsid w:val="039F1EE6"/>
    <w:rsid w:val="039F2FD2"/>
    <w:rsid w:val="03A25177"/>
    <w:rsid w:val="03A312F1"/>
    <w:rsid w:val="03A444D0"/>
    <w:rsid w:val="03A6314A"/>
    <w:rsid w:val="03AE09B4"/>
    <w:rsid w:val="03AE3FB7"/>
    <w:rsid w:val="03B11BEB"/>
    <w:rsid w:val="03B727AF"/>
    <w:rsid w:val="03BC1DBF"/>
    <w:rsid w:val="03BE0E5C"/>
    <w:rsid w:val="03C71B5A"/>
    <w:rsid w:val="03C74570"/>
    <w:rsid w:val="03D33230"/>
    <w:rsid w:val="03D43460"/>
    <w:rsid w:val="03DA19B2"/>
    <w:rsid w:val="03DA4441"/>
    <w:rsid w:val="03DC06F6"/>
    <w:rsid w:val="03DC3799"/>
    <w:rsid w:val="03DC70FC"/>
    <w:rsid w:val="03DD34C4"/>
    <w:rsid w:val="03DF784D"/>
    <w:rsid w:val="03E073FF"/>
    <w:rsid w:val="03E657D8"/>
    <w:rsid w:val="03E86D02"/>
    <w:rsid w:val="03EF7FF5"/>
    <w:rsid w:val="03F5709E"/>
    <w:rsid w:val="03F57678"/>
    <w:rsid w:val="03F60529"/>
    <w:rsid w:val="04045807"/>
    <w:rsid w:val="040E01D6"/>
    <w:rsid w:val="040F6C2B"/>
    <w:rsid w:val="041F3510"/>
    <w:rsid w:val="04207975"/>
    <w:rsid w:val="042361F9"/>
    <w:rsid w:val="04242363"/>
    <w:rsid w:val="04274272"/>
    <w:rsid w:val="042977D8"/>
    <w:rsid w:val="042B0E58"/>
    <w:rsid w:val="042C76D9"/>
    <w:rsid w:val="042D1C60"/>
    <w:rsid w:val="042F1FFF"/>
    <w:rsid w:val="04303BCB"/>
    <w:rsid w:val="04303BDB"/>
    <w:rsid w:val="043812B0"/>
    <w:rsid w:val="043D41DA"/>
    <w:rsid w:val="04403D58"/>
    <w:rsid w:val="045122F5"/>
    <w:rsid w:val="045C5F61"/>
    <w:rsid w:val="0464032F"/>
    <w:rsid w:val="04642933"/>
    <w:rsid w:val="0468546B"/>
    <w:rsid w:val="046C6C15"/>
    <w:rsid w:val="046D4011"/>
    <w:rsid w:val="046E4CB5"/>
    <w:rsid w:val="046F0827"/>
    <w:rsid w:val="046F6344"/>
    <w:rsid w:val="047077C0"/>
    <w:rsid w:val="04710357"/>
    <w:rsid w:val="0473378B"/>
    <w:rsid w:val="0473459D"/>
    <w:rsid w:val="047366B7"/>
    <w:rsid w:val="047B03C3"/>
    <w:rsid w:val="048258A2"/>
    <w:rsid w:val="04871221"/>
    <w:rsid w:val="0489259D"/>
    <w:rsid w:val="048C7BA4"/>
    <w:rsid w:val="048C7BD8"/>
    <w:rsid w:val="048E08F8"/>
    <w:rsid w:val="049342D6"/>
    <w:rsid w:val="04977696"/>
    <w:rsid w:val="049B284B"/>
    <w:rsid w:val="049D7F6E"/>
    <w:rsid w:val="04A13DFC"/>
    <w:rsid w:val="04A60119"/>
    <w:rsid w:val="04AA6F8A"/>
    <w:rsid w:val="04AB5F00"/>
    <w:rsid w:val="04AD4B01"/>
    <w:rsid w:val="04B061EF"/>
    <w:rsid w:val="04BA0BBF"/>
    <w:rsid w:val="04BA11A2"/>
    <w:rsid w:val="04BB26EF"/>
    <w:rsid w:val="04BB2B9C"/>
    <w:rsid w:val="04BC3F07"/>
    <w:rsid w:val="04BE2D90"/>
    <w:rsid w:val="04BE66E1"/>
    <w:rsid w:val="04BF3C18"/>
    <w:rsid w:val="04C03745"/>
    <w:rsid w:val="04C112C2"/>
    <w:rsid w:val="04C84B9D"/>
    <w:rsid w:val="04C874C9"/>
    <w:rsid w:val="04CA31EE"/>
    <w:rsid w:val="04CF7732"/>
    <w:rsid w:val="04D1141D"/>
    <w:rsid w:val="04D21858"/>
    <w:rsid w:val="04D328CD"/>
    <w:rsid w:val="04DC3BDA"/>
    <w:rsid w:val="04DC7A04"/>
    <w:rsid w:val="04E003A5"/>
    <w:rsid w:val="04E55B31"/>
    <w:rsid w:val="04E86284"/>
    <w:rsid w:val="04F17B54"/>
    <w:rsid w:val="04F30ED6"/>
    <w:rsid w:val="04FA2FAB"/>
    <w:rsid w:val="04FE7CBC"/>
    <w:rsid w:val="05010500"/>
    <w:rsid w:val="05023F6F"/>
    <w:rsid w:val="050D5021"/>
    <w:rsid w:val="050F7381"/>
    <w:rsid w:val="051032D8"/>
    <w:rsid w:val="05123FB3"/>
    <w:rsid w:val="051245D3"/>
    <w:rsid w:val="051A749C"/>
    <w:rsid w:val="05220F9A"/>
    <w:rsid w:val="052347A6"/>
    <w:rsid w:val="05314846"/>
    <w:rsid w:val="05377609"/>
    <w:rsid w:val="05386ACB"/>
    <w:rsid w:val="053B7844"/>
    <w:rsid w:val="05405CA9"/>
    <w:rsid w:val="05476A77"/>
    <w:rsid w:val="054A3819"/>
    <w:rsid w:val="054D69A7"/>
    <w:rsid w:val="054F18E4"/>
    <w:rsid w:val="05503453"/>
    <w:rsid w:val="05531AB6"/>
    <w:rsid w:val="05546FD0"/>
    <w:rsid w:val="05583915"/>
    <w:rsid w:val="05587EAB"/>
    <w:rsid w:val="05596316"/>
    <w:rsid w:val="055B3045"/>
    <w:rsid w:val="055D0788"/>
    <w:rsid w:val="0560192A"/>
    <w:rsid w:val="056043BB"/>
    <w:rsid w:val="056056F9"/>
    <w:rsid w:val="056333B9"/>
    <w:rsid w:val="05680EFE"/>
    <w:rsid w:val="056967EB"/>
    <w:rsid w:val="057218A4"/>
    <w:rsid w:val="05792FB9"/>
    <w:rsid w:val="057B64BF"/>
    <w:rsid w:val="057E1385"/>
    <w:rsid w:val="0593690A"/>
    <w:rsid w:val="059735AC"/>
    <w:rsid w:val="059804C6"/>
    <w:rsid w:val="059B2AC2"/>
    <w:rsid w:val="05A10892"/>
    <w:rsid w:val="05AD181C"/>
    <w:rsid w:val="05AD66E2"/>
    <w:rsid w:val="05AE25AF"/>
    <w:rsid w:val="05B07572"/>
    <w:rsid w:val="05B42B58"/>
    <w:rsid w:val="05B93378"/>
    <w:rsid w:val="05BD4084"/>
    <w:rsid w:val="05C040DB"/>
    <w:rsid w:val="05C37EA3"/>
    <w:rsid w:val="05C83ACF"/>
    <w:rsid w:val="05C92756"/>
    <w:rsid w:val="05CA568D"/>
    <w:rsid w:val="05CB523A"/>
    <w:rsid w:val="05CE473B"/>
    <w:rsid w:val="05D10755"/>
    <w:rsid w:val="05D4357E"/>
    <w:rsid w:val="05DA25D6"/>
    <w:rsid w:val="05DA67AF"/>
    <w:rsid w:val="05DC1D28"/>
    <w:rsid w:val="05E072DD"/>
    <w:rsid w:val="05E12CC4"/>
    <w:rsid w:val="05E21629"/>
    <w:rsid w:val="05E83F35"/>
    <w:rsid w:val="05EB3AC1"/>
    <w:rsid w:val="05EE0505"/>
    <w:rsid w:val="05F347D5"/>
    <w:rsid w:val="05F579BA"/>
    <w:rsid w:val="05F8311B"/>
    <w:rsid w:val="05F84556"/>
    <w:rsid w:val="0603672F"/>
    <w:rsid w:val="06056D43"/>
    <w:rsid w:val="060D538D"/>
    <w:rsid w:val="0619199D"/>
    <w:rsid w:val="061F5C4A"/>
    <w:rsid w:val="06275D4A"/>
    <w:rsid w:val="06280C58"/>
    <w:rsid w:val="06295160"/>
    <w:rsid w:val="062B0FA6"/>
    <w:rsid w:val="062B7B05"/>
    <w:rsid w:val="062D1A59"/>
    <w:rsid w:val="062D2EC7"/>
    <w:rsid w:val="06353D96"/>
    <w:rsid w:val="064632EF"/>
    <w:rsid w:val="064A26DC"/>
    <w:rsid w:val="064D2D9A"/>
    <w:rsid w:val="064E3CBA"/>
    <w:rsid w:val="06577132"/>
    <w:rsid w:val="065B1FC6"/>
    <w:rsid w:val="0664059C"/>
    <w:rsid w:val="0665558E"/>
    <w:rsid w:val="06696DE8"/>
    <w:rsid w:val="066C1BC8"/>
    <w:rsid w:val="066F4C6B"/>
    <w:rsid w:val="067C169B"/>
    <w:rsid w:val="067C371D"/>
    <w:rsid w:val="068103CD"/>
    <w:rsid w:val="068243EE"/>
    <w:rsid w:val="06843FDC"/>
    <w:rsid w:val="068A5F92"/>
    <w:rsid w:val="068B3A9D"/>
    <w:rsid w:val="069A0B16"/>
    <w:rsid w:val="069E5147"/>
    <w:rsid w:val="06A4411E"/>
    <w:rsid w:val="06A80CD8"/>
    <w:rsid w:val="06AA7A53"/>
    <w:rsid w:val="06AB0904"/>
    <w:rsid w:val="06AB2E6E"/>
    <w:rsid w:val="06B051BE"/>
    <w:rsid w:val="06B2462E"/>
    <w:rsid w:val="06B329A2"/>
    <w:rsid w:val="06B648DE"/>
    <w:rsid w:val="06B64C1D"/>
    <w:rsid w:val="06BD3078"/>
    <w:rsid w:val="06BF203E"/>
    <w:rsid w:val="06C11480"/>
    <w:rsid w:val="06C73C37"/>
    <w:rsid w:val="06C7522D"/>
    <w:rsid w:val="06CD5F60"/>
    <w:rsid w:val="06CF5242"/>
    <w:rsid w:val="06CF53F0"/>
    <w:rsid w:val="06D05A95"/>
    <w:rsid w:val="06D10851"/>
    <w:rsid w:val="06D22D38"/>
    <w:rsid w:val="06D70728"/>
    <w:rsid w:val="06DB44BC"/>
    <w:rsid w:val="06DC5380"/>
    <w:rsid w:val="06E5066A"/>
    <w:rsid w:val="06EC7140"/>
    <w:rsid w:val="06ED6049"/>
    <w:rsid w:val="06F7055B"/>
    <w:rsid w:val="06FB1FA0"/>
    <w:rsid w:val="06FD1667"/>
    <w:rsid w:val="07054D37"/>
    <w:rsid w:val="07094E63"/>
    <w:rsid w:val="070B51D8"/>
    <w:rsid w:val="070C2982"/>
    <w:rsid w:val="07173A9E"/>
    <w:rsid w:val="071A31D2"/>
    <w:rsid w:val="071F0B3F"/>
    <w:rsid w:val="072638B2"/>
    <w:rsid w:val="07290523"/>
    <w:rsid w:val="072D7143"/>
    <w:rsid w:val="07312E30"/>
    <w:rsid w:val="07322552"/>
    <w:rsid w:val="07374D2C"/>
    <w:rsid w:val="07383DE1"/>
    <w:rsid w:val="073903D2"/>
    <w:rsid w:val="073A2EC2"/>
    <w:rsid w:val="073B035A"/>
    <w:rsid w:val="073C3492"/>
    <w:rsid w:val="073E0321"/>
    <w:rsid w:val="073F3322"/>
    <w:rsid w:val="074F51AA"/>
    <w:rsid w:val="07552D1F"/>
    <w:rsid w:val="07571EB0"/>
    <w:rsid w:val="075A27BB"/>
    <w:rsid w:val="075B418C"/>
    <w:rsid w:val="075D4672"/>
    <w:rsid w:val="07616974"/>
    <w:rsid w:val="07616B39"/>
    <w:rsid w:val="076527EC"/>
    <w:rsid w:val="07656C76"/>
    <w:rsid w:val="076A59A4"/>
    <w:rsid w:val="07714F57"/>
    <w:rsid w:val="07736518"/>
    <w:rsid w:val="077659AB"/>
    <w:rsid w:val="07776EA9"/>
    <w:rsid w:val="077862DE"/>
    <w:rsid w:val="077A5E0F"/>
    <w:rsid w:val="077B07D5"/>
    <w:rsid w:val="077B1FE3"/>
    <w:rsid w:val="077D3C29"/>
    <w:rsid w:val="077F7F64"/>
    <w:rsid w:val="07811959"/>
    <w:rsid w:val="07853D89"/>
    <w:rsid w:val="07893896"/>
    <w:rsid w:val="078E1E4B"/>
    <w:rsid w:val="078F4798"/>
    <w:rsid w:val="07900D44"/>
    <w:rsid w:val="079313DE"/>
    <w:rsid w:val="079456AF"/>
    <w:rsid w:val="079910BC"/>
    <w:rsid w:val="079F3E3C"/>
    <w:rsid w:val="079F5860"/>
    <w:rsid w:val="07A501E0"/>
    <w:rsid w:val="07A71432"/>
    <w:rsid w:val="07B3206A"/>
    <w:rsid w:val="07B76EB9"/>
    <w:rsid w:val="07B77B3D"/>
    <w:rsid w:val="07BB64F5"/>
    <w:rsid w:val="07BC5D74"/>
    <w:rsid w:val="07C14E12"/>
    <w:rsid w:val="07C309D3"/>
    <w:rsid w:val="07C51512"/>
    <w:rsid w:val="07C8099C"/>
    <w:rsid w:val="07C840D4"/>
    <w:rsid w:val="07C90445"/>
    <w:rsid w:val="07D00373"/>
    <w:rsid w:val="07DB2CD2"/>
    <w:rsid w:val="07E11063"/>
    <w:rsid w:val="07E123C9"/>
    <w:rsid w:val="07E20C42"/>
    <w:rsid w:val="07E42380"/>
    <w:rsid w:val="07E45F88"/>
    <w:rsid w:val="07E569E6"/>
    <w:rsid w:val="07E965E4"/>
    <w:rsid w:val="07EF64EE"/>
    <w:rsid w:val="07F207C6"/>
    <w:rsid w:val="07FC4817"/>
    <w:rsid w:val="080133D5"/>
    <w:rsid w:val="0801425C"/>
    <w:rsid w:val="08042DB0"/>
    <w:rsid w:val="080F7B16"/>
    <w:rsid w:val="08161FA7"/>
    <w:rsid w:val="081A7F7F"/>
    <w:rsid w:val="0820477E"/>
    <w:rsid w:val="082232BF"/>
    <w:rsid w:val="082B6A41"/>
    <w:rsid w:val="082E4D7A"/>
    <w:rsid w:val="082E74A0"/>
    <w:rsid w:val="083326B2"/>
    <w:rsid w:val="083602D2"/>
    <w:rsid w:val="08364355"/>
    <w:rsid w:val="083861A8"/>
    <w:rsid w:val="08387B18"/>
    <w:rsid w:val="083A2BF6"/>
    <w:rsid w:val="084257D0"/>
    <w:rsid w:val="08455ACC"/>
    <w:rsid w:val="08474338"/>
    <w:rsid w:val="084B379C"/>
    <w:rsid w:val="08514C69"/>
    <w:rsid w:val="08533A93"/>
    <w:rsid w:val="085C195C"/>
    <w:rsid w:val="085F3871"/>
    <w:rsid w:val="086064A2"/>
    <w:rsid w:val="086771B3"/>
    <w:rsid w:val="08707677"/>
    <w:rsid w:val="087305DE"/>
    <w:rsid w:val="087513ED"/>
    <w:rsid w:val="087B7D22"/>
    <w:rsid w:val="087F6906"/>
    <w:rsid w:val="08802306"/>
    <w:rsid w:val="08832B4F"/>
    <w:rsid w:val="08844B43"/>
    <w:rsid w:val="08873781"/>
    <w:rsid w:val="08881598"/>
    <w:rsid w:val="088C6609"/>
    <w:rsid w:val="088D6E6E"/>
    <w:rsid w:val="088F4752"/>
    <w:rsid w:val="08983A1F"/>
    <w:rsid w:val="08997C81"/>
    <w:rsid w:val="089C3E3B"/>
    <w:rsid w:val="08A4442C"/>
    <w:rsid w:val="08B16D14"/>
    <w:rsid w:val="08B55CE1"/>
    <w:rsid w:val="08C31B9A"/>
    <w:rsid w:val="08C350BD"/>
    <w:rsid w:val="08C547F2"/>
    <w:rsid w:val="08C914AD"/>
    <w:rsid w:val="08CA1048"/>
    <w:rsid w:val="08CA5176"/>
    <w:rsid w:val="08CC59E5"/>
    <w:rsid w:val="08D32F8E"/>
    <w:rsid w:val="08D3732A"/>
    <w:rsid w:val="08DB0D47"/>
    <w:rsid w:val="08E109A4"/>
    <w:rsid w:val="08E42E35"/>
    <w:rsid w:val="08E56B33"/>
    <w:rsid w:val="08E56D13"/>
    <w:rsid w:val="08E66AE5"/>
    <w:rsid w:val="08E96DFD"/>
    <w:rsid w:val="08F04F34"/>
    <w:rsid w:val="08F1465F"/>
    <w:rsid w:val="08F70B8A"/>
    <w:rsid w:val="08F7404B"/>
    <w:rsid w:val="08F87172"/>
    <w:rsid w:val="08FD0B11"/>
    <w:rsid w:val="090633D4"/>
    <w:rsid w:val="090B1219"/>
    <w:rsid w:val="090E72E7"/>
    <w:rsid w:val="09150BC0"/>
    <w:rsid w:val="092738DF"/>
    <w:rsid w:val="09281E5C"/>
    <w:rsid w:val="09294E83"/>
    <w:rsid w:val="092A25CE"/>
    <w:rsid w:val="092B2795"/>
    <w:rsid w:val="092D4051"/>
    <w:rsid w:val="093351B9"/>
    <w:rsid w:val="09344F1C"/>
    <w:rsid w:val="09396306"/>
    <w:rsid w:val="093A0EEF"/>
    <w:rsid w:val="093F7083"/>
    <w:rsid w:val="09442C22"/>
    <w:rsid w:val="09483F69"/>
    <w:rsid w:val="094C38F3"/>
    <w:rsid w:val="09526F73"/>
    <w:rsid w:val="095363E0"/>
    <w:rsid w:val="095B67DD"/>
    <w:rsid w:val="095C000D"/>
    <w:rsid w:val="0961277E"/>
    <w:rsid w:val="09656589"/>
    <w:rsid w:val="096658A1"/>
    <w:rsid w:val="0968048B"/>
    <w:rsid w:val="09692E14"/>
    <w:rsid w:val="096A2A4E"/>
    <w:rsid w:val="096B08CC"/>
    <w:rsid w:val="096D2AE4"/>
    <w:rsid w:val="096E57E9"/>
    <w:rsid w:val="0970785C"/>
    <w:rsid w:val="09773B74"/>
    <w:rsid w:val="097A2C87"/>
    <w:rsid w:val="097C4FB0"/>
    <w:rsid w:val="097E6F5D"/>
    <w:rsid w:val="09811872"/>
    <w:rsid w:val="09813E3D"/>
    <w:rsid w:val="098156DE"/>
    <w:rsid w:val="09894ED0"/>
    <w:rsid w:val="098D46F7"/>
    <w:rsid w:val="098F407A"/>
    <w:rsid w:val="098F6609"/>
    <w:rsid w:val="09926AE7"/>
    <w:rsid w:val="099413E2"/>
    <w:rsid w:val="099E19F0"/>
    <w:rsid w:val="099F1773"/>
    <w:rsid w:val="09A05BEE"/>
    <w:rsid w:val="09A269D3"/>
    <w:rsid w:val="09A77875"/>
    <w:rsid w:val="09AC4068"/>
    <w:rsid w:val="09AF621F"/>
    <w:rsid w:val="09B111E0"/>
    <w:rsid w:val="09B134EE"/>
    <w:rsid w:val="09B676A8"/>
    <w:rsid w:val="09B8020F"/>
    <w:rsid w:val="09B9304F"/>
    <w:rsid w:val="09C83225"/>
    <w:rsid w:val="09C85C0B"/>
    <w:rsid w:val="09CE7D72"/>
    <w:rsid w:val="09CF3234"/>
    <w:rsid w:val="09D148DA"/>
    <w:rsid w:val="09D61064"/>
    <w:rsid w:val="09DD430D"/>
    <w:rsid w:val="09DD5A78"/>
    <w:rsid w:val="09DF5210"/>
    <w:rsid w:val="09E65E18"/>
    <w:rsid w:val="09E67DD3"/>
    <w:rsid w:val="09EB51C0"/>
    <w:rsid w:val="09ED5044"/>
    <w:rsid w:val="09F04234"/>
    <w:rsid w:val="09F2036D"/>
    <w:rsid w:val="09F21A13"/>
    <w:rsid w:val="09F47D3B"/>
    <w:rsid w:val="09F552BD"/>
    <w:rsid w:val="09F87B50"/>
    <w:rsid w:val="0A032DCD"/>
    <w:rsid w:val="0A035FB7"/>
    <w:rsid w:val="0A051105"/>
    <w:rsid w:val="0A08481B"/>
    <w:rsid w:val="0A0B378C"/>
    <w:rsid w:val="0A0F45BD"/>
    <w:rsid w:val="0A106037"/>
    <w:rsid w:val="0A19661A"/>
    <w:rsid w:val="0A1C24B7"/>
    <w:rsid w:val="0A1F45F9"/>
    <w:rsid w:val="0A1F5067"/>
    <w:rsid w:val="0A2075F4"/>
    <w:rsid w:val="0A334718"/>
    <w:rsid w:val="0A35080D"/>
    <w:rsid w:val="0A393536"/>
    <w:rsid w:val="0A396880"/>
    <w:rsid w:val="0A414AEE"/>
    <w:rsid w:val="0A420B23"/>
    <w:rsid w:val="0A4358E1"/>
    <w:rsid w:val="0A4421A1"/>
    <w:rsid w:val="0A45485D"/>
    <w:rsid w:val="0A4548CB"/>
    <w:rsid w:val="0A4E0B62"/>
    <w:rsid w:val="0A560ADC"/>
    <w:rsid w:val="0A5779C5"/>
    <w:rsid w:val="0A5D1906"/>
    <w:rsid w:val="0A606BAE"/>
    <w:rsid w:val="0A616811"/>
    <w:rsid w:val="0A6B6E48"/>
    <w:rsid w:val="0A6F753C"/>
    <w:rsid w:val="0A711B81"/>
    <w:rsid w:val="0A71204A"/>
    <w:rsid w:val="0A797088"/>
    <w:rsid w:val="0A834A40"/>
    <w:rsid w:val="0A846036"/>
    <w:rsid w:val="0A853A62"/>
    <w:rsid w:val="0A8A16BF"/>
    <w:rsid w:val="0A907BB5"/>
    <w:rsid w:val="0A946825"/>
    <w:rsid w:val="0A961C32"/>
    <w:rsid w:val="0A984310"/>
    <w:rsid w:val="0A9A3E34"/>
    <w:rsid w:val="0A9B6ECC"/>
    <w:rsid w:val="0A9E76D5"/>
    <w:rsid w:val="0AA62374"/>
    <w:rsid w:val="0AA6785C"/>
    <w:rsid w:val="0AA8296C"/>
    <w:rsid w:val="0AA934AC"/>
    <w:rsid w:val="0AB304F2"/>
    <w:rsid w:val="0AB44620"/>
    <w:rsid w:val="0AB60679"/>
    <w:rsid w:val="0AB626BA"/>
    <w:rsid w:val="0AB9523E"/>
    <w:rsid w:val="0ABB64D2"/>
    <w:rsid w:val="0ABF5D1B"/>
    <w:rsid w:val="0AC05ED0"/>
    <w:rsid w:val="0AC07B80"/>
    <w:rsid w:val="0AC21039"/>
    <w:rsid w:val="0AC60319"/>
    <w:rsid w:val="0AC95DA0"/>
    <w:rsid w:val="0ACC2503"/>
    <w:rsid w:val="0ACC423C"/>
    <w:rsid w:val="0ACE0CDF"/>
    <w:rsid w:val="0AD07C41"/>
    <w:rsid w:val="0AD13C3F"/>
    <w:rsid w:val="0AD7651C"/>
    <w:rsid w:val="0AE37B44"/>
    <w:rsid w:val="0AE51DB8"/>
    <w:rsid w:val="0AE5533B"/>
    <w:rsid w:val="0AF27CC0"/>
    <w:rsid w:val="0AF56FCB"/>
    <w:rsid w:val="0AFE6667"/>
    <w:rsid w:val="0AFF2E2D"/>
    <w:rsid w:val="0B052835"/>
    <w:rsid w:val="0B130074"/>
    <w:rsid w:val="0B144605"/>
    <w:rsid w:val="0B164A70"/>
    <w:rsid w:val="0B25702D"/>
    <w:rsid w:val="0B270DA8"/>
    <w:rsid w:val="0B2A4E2D"/>
    <w:rsid w:val="0B2A55DD"/>
    <w:rsid w:val="0B2B1061"/>
    <w:rsid w:val="0B2F4623"/>
    <w:rsid w:val="0B301567"/>
    <w:rsid w:val="0B3146AC"/>
    <w:rsid w:val="0B3167CF"/>
    <w:rsid w:val="0B357498"/>
    <w:rsid w:val="0B397DF5"/>
    <w:rsid w:val="0B3A24EA"/>
    <w:rsid w:val="0B404DA0"/>
    <w:rsid w:val="0B427FD2"/>
    <w:rsid w:val="0B4D6033"/>
    <w:rsid w:val="0B4F20D6"/>
    <w:rsid w:val="0B543FB5"/>
    <w:rsid w:val="0B555E65"/>
    <w:rsid w:val="0B582CB1"/>
    <w:rsid w:val="0B5C73DF"/>
    <w:rsid w:val="0B5F0B6B"/>
    <w:rsid w:val="0B6413E2"/>
    <w:rsid w:val="0B66476A"/>
    <w:rsid w:val="0B680E96"/>
    <w:rsid w:val="0B6A2C5D"/>
    <w:rsid w:val="0B6B3625"/>
    <w:rsid w:val="0B6E346F"/>
    <w:rsid w:val="0B72086C"/>
    <w:rsid w:val="0B8633BD"/>
    <w:rsid w:val="0B886DC5"/>
    <w:rsid w:val="0B8A124C"/>
    <w:rsid w:val="0B920FFC"/>
    <w:rsid w:val="0B961214"/>
    <w:rsid w:val="0B962201"/>
    <w:rsid w:val="0B9C2FFE"/>
    <w:rsid w:val="0B9F7112"/>
    <w:rsid w:val="0BA32916"/>
    <w:rsid w:val="0BA41B45"/>
    <w:rsid w:val="0BA51CCA"/>
    <w:rsid w:val="0BA81DCF"/>
    <w:rsid w:val="0BB12BF0"/>
    <w:rsid w:val="0BB36647"/>
    <w:rsid w:val="0BB446DC"/>
    <w:rsid w:val="0BB66B6E"/>
    <w:rsid w:val="0BB72DFB"/>
    <w:rsid w:val="0BB97787"/>
    <w:rsid w:val="0BBA0EDE"/>
    <w:rsid w:val="0BBB115E"/>
    <w:rsid w:val="0BC36B41"/>
    <w:rsid w:val="0BC76191"/>
    <w:rsid w:val="0BC80088"/>
    <w:rsid w:val="0BCA558F"/>
    <w:rsid w:val="0BCA6DD7"/>
    <w:rsid w:val="0BCD5BC7"/>
    <w:rsid w:val="0BD21562"/>
    <w:rsid w:val="0BD54210"/>
    <w:rsid w:val="0BD5669F"/>
    <w:rsid w:val="0BD7215D"/>
    <w:rsid w:val="0BDF563B"/>
    <w:rsid w:val="0BE23936"/>
    <w:rsid w:val="0BE3038F"/>
    <w:rsid w:val="0BE32F56"/>
    <w:rsid w:val="0BEA1BBB"/>
    <w:rsid w:val="0BED40EA"/>
    <w:rsid w:val="0BED5FAC"/>
    <w:rsid w:val="0BF43C5B"/>
    <w:rsid w:val="0BF6263E"/>
    <w:rsid w:val="0BF645DD"/>
    <w:rsid w:val="0BF7594C"/>
    <w:rsid w:val="0BFA3D5D"/>
    <w:rsid w:val="0BFB58A5"/>
    <w:rsid w:val="0BFC074A"/>
    <w:rsid w:val="0C001EB2"/>
    <w:rsid w:val="0C027CC5"/>
    <w:rsid w:val="0C03514C"/>
    <w:rsid w:val="0C04344D"/>
    <w:rsid w:val="0C06470E"/>
    <w:rsid w:val="0C0919C5"/>
    <w:rsid w:val="0C0F4A23"/>
    <w:rsid w:val="0C107F9B"/>
    <w:rsid w:val="0C126352"/>
    <w:rsid w:val="0C142299"/>
    <w:rsid w:val="0C1515E2"/>
    <w:rsid w:val="0C1548E1"/>
    <w:rsid w:val="0C164C76"/>
    <w:rsid w:val="0C171907"/>
    <w:rsid w:val="0C174E69"/>
    <w:rsid w:val="0C1B284E"/>
    <w:rsid w:val="0C1C2A11"/>
    <w:rsid w:val="0C232E91"/>
    <w:rsid w:val="0C25235B"/>
    <w:rsid w:val="0C260429"/>
    <w:rsid w:val="0C2C0367"/>
    <w:rsid w:val="0C2D1C15"/>
    <w:rsid w:val="0C2D6960"/>
    <w:rsid w:val="0C33190E"/>
    <w:rsid w:val="0C35181D"/>
    <w:rsid w:val="0C4167A3"/>
    <w:rsid w:val="0C443F3C"/>
    <w:rsid w:val="0C4B0F0E"/>
    <w:rsid w:val="0C5238D6"/>
    <w:rsid w:val="0C52746A"/>
    <w:rsid w:val="0C533F97"/>
    <w:rsid w:val="0C5564B9"/>
    <w:rsid w:val="0C574E9A"/>
    <w:rsid w:val="0C5C73FA"/>
    <w:rsid w:val="0C5F28E5"/>
    <w:rsid w:val="0C64600D"/>
    <w:rsid w:val="0C67453E"/>
    <w:rsid w:val="0C675459"/>
    <w:rsid w:val="0C68356A"/>
    <w:rsid w:val="0C692163"/>
    <w:rsid w:val="0C782D0D"/>
    <w:rsid w:val="0C7E5549"/>
    <w:rsid w:val="0C803342"/>
    <w:rsid w:val="0C804D5C"/>
    <w:rsid w:val="0C816D5F"/>
    <w:rsid w:val="0C8A220F"/>
    <w:rsid w:val="0C91049D"/>
    <w:rsid w:val="0C9932EF"/>
    <w:rsid w:val="0C9A4502"/>
    <w:rsid w:val="0C9E2F28"/>
    <w:rsid w:val="0CA20454"/>
    <w:rsid w:val="0CA379A6"/>
    <w:rsid w:val="0CA54458"/>
    <w:rsid w:val="0CA57D0C"/>
    <w:rsid w:val="0CA62E99"/>
    <w:rsid w:val="0CAF38A5"/>
    <w:rsid w:val="0CB2450F"/>
    <w:rsid w:val="0CB36F05"/>
    <w:rsid w:val="0CB37211"/>
    <w:rsid w:val="0CBB0A9D"/>
    <w:rsid w:val="0CBB6305"/>
    <w:rsid w:val="0CBE1D3A"/>
    <w:rsid w:val="0CBF3CA8"/>
    <w:rsid w:val="0CC077D1"/>
    <w:rsid w:val="0CC16B27"/>
    <w:rsid w:val="0CC320F8"/>
    <w:rsid w:val="0CCE2562"/>
    <w:rsid w:val="0CD5428A"/>
    <w:rsid w:val="0CDC018D"/>
    <w:rsid w:val="0CDD0993"/>
    <w:rsid w:val="0CDD36F3"/>
    <w:rsid w:val="0CDE6135"/>
    <w:rsid w:val="0CE615EE"/>
    <w:rsid w:val="0CE82336"/>
    <w:rsid w:val="0CEA56E7"/>
    <w:rsid w:val="0CF4327D"/>
    <w:rsid w:val="0CF47AB3"/>
    <w:rsid w:val="0CF9411D"/>
    <w:rsid w:val="0CF96740"/>
    <w:rsid w:val="0CFA5687"/>
    <w:rsid w:val="0CFC7F1A"/>
    <w:rsid w:val="0CFD655D"/>
    <w:rsid w:val="0CFE0F43"/>
    <w:rsid w:val="0D0116B9"/>
    <w:rsid w:val="0D087D34"/>
    <w:rsid w:val="0D0907EA"/>
    <w:rsid w:val="0D0C1060"/>
    <w:rsid w:val="0D0E35A9"/>
    <w:rsid w:val="0D137236"/>
    <w:rsid w:val="0D164E0C"/>
    <w:rsid w:val="0D1B7D6E"/>
    <w:rsid w:val="0D1D0F98"/>
    <w:rsid w:val="0D26325E"/>
    <w:rsid w:val="0D264B06"/>
    <w:rsid w:val="0D2851E7"/>
    <w:rsid w:val="0D2C0247"/>
    <w:rsid w:val="0D307823"/>
    <w:rsid w:val="0D337153"/>
    <w:rsid w:val="0D3B24D4"/>
    <w:rsid w:val="0D3B2C5B"/>
    <w:rsid w:val="0D417882"/>
    <w:rsid w:val="0D4575EC"/>
    <w:rsid w:val="0D4B11AB"/>
    <w:rsid w:val="0D4C024E"/>
    <w:rsid w:val="0D4F3BEA"/>
    <w:rsid w:val="0D503C70"/>
    <w:rsid w:val="0D507FA8"/>
    <w:rsid w:val="0D542AB9"/>
    <w:rsid w:val="0D5754F6"/>
    <w:rsid w:val="0D582A35"/>
    <w:rsid w:val="0D5861B8"/>
    <w:rsid w:val="0D587B77"/>
    <w:rsid w:val="0D5B13A6"/>
    <w:rsid w:val="0D5F3B2E"/>
    <w:rsid w:val="0D664A5E"/>
    <w:rsid w:val="0D686482"/>
    <w:rsid w:val="0D711842"/>
    <w:rsid w:val="0D712BED"/>
    <w:rsid w:val="0D7836D2"/>
    <w:rsid w:val="0D7848E5"/>
    <w:rsid w:val="0D7A0491"/>
    <w:rsid w:val="0D7A15A5"/>
    <w:rsid w:val="0D7A5D98"/>
    <w:rsid w:val="0D8266A8"/>
    <w:rsid w:val="0D830138"/>
    <w:rsid w:val="0D85200F"/>
    <w:rsid w:val="0D883979"/>
    <w:rsid w:val="0D8D1AF3"/>
    <w:rsid w:val="0D8E5D33"/>
    <w:rsid w:val="0D8E6363"/>
    <w:rsid w:val="0D906A77"/>
    <w:rsid w:val="0D995091"/>
    <w:rsid w:val="0DBE6F66"/>
    <w:rsid w:val="0DC21006"/>
    <w:rsid w:val="0DC40888"/>
    <w:rsid w:val="0DCB7D8D"/>
    <w:rsid w:val="0DCE1335"/>
    <w:rsid w:val="0DD74475"/>
    <w:rsid w:val="0DD75F94"/>
    <w:rsid w:val="0DE11112"/>
    <w:rsid w:val="0DE86433"/>
    <w:rsid w:val="0DEB53DA"/>
    <w:rsid w:val="0DEF2FCF"/>
    <w:rsid w:val="0DF01547"/>
    <w:rsid w:val="0DF04302"/>
    <w:rsid w:val="0DF362A5"/>
    <w:rsid w:val="0DFD0687"/>
    <w:rsid w:val="0E0407DE"/>
    <w:rsid w:val="0E076DBC"/>
    <w:rsid w:val="0E0873C4"/>
    <w:rsid w:val="0E092B45"/>
    <w:rsid w:val="0E0A0F86"/>
    <w:rsid w:val="0E0A1CDE"/>
    <w:rsid w:val="0E107283"/>
    <w:rsid w:val="0E19077C"/>
    <w:rsid w:val="0E1E53A0"/>
    <w:rsid w:val="0E225495"/>
    <w:rsid w:val="0E2410FB"/>
    <w:rsid w:val="0E2612AE"/>
    <w:rsid w:val="0E2A1B4E"/>
    <w:rsid w:val="0E2C3AFC"/>
    <w:rsid w:val="0E2C7F52"/>
    <w:rsid w:val="0E2D7C02"/>
    <w:rsid w:val="0E2E4CA1"/>
    <w:rsid w:val="0E301CCD"/>
    <w:rsid w:val="0E305C6A"/>
    <w:rsid w:val="0E33592A"/>
    <w:rsid w:val="0E382D21"/>
    <w:rsid w:val="0E3F2FD7"/>
    <w:rsid w:val="0E4264A3"/>
    <w:rsid w:val="0E4265DF"/>
    <w:rsid w:val="0E432EB8"/>
    <w:rsid w:val="0E453D70"/>
    <w:rsid w:val="0E48513E"/>
    <w:rsid w:val="0E486902"/>
    <w:rsid w:val="0E4A4B8F"/>
    <w:rsid w:val="0E4C2B30"/>
    <w:rsid w:val="0E4E1345"/>
    <w:rsid w:val="0E514028"/>
    <w:rsid w:val="0E52675F"/>
    <w:rsid w:val="0E560BE3"/>
    <w:rsid w:val="0E5C2CE4"/>
    <w:rsid w:val="0E5C3766"/>
    <w:rsid w:val="0E634A54"/>
    <w:rsid w:val="0E676917"/>
    <w:rsid w:val="0E7012D4"/>
    <w:rsid w:val="0E7577C7"/>
    <w:rsid w:val="0E795751"/>
    <w:rsid w:val="0E824E37"/>
    <w:rsid w:val="0E884D83"/>
    <w:rsid w:val="0E885CBE"/>
    <w:rsid w:val="0E8C0EA8"/>
    <w:rsid w:val="0E8D4784"/>
    <w:rsid w:val="0E8D63FC"/>
    <w:rsid w:val="0E907B00"/>
    <w:rsid w:val="0E992483"/>
    <w:rsid w:val="0EA57772"/>
    <w:rsid w:val="0EAD09F3"/>
    <w:rsid w:val="0EAF249E"/>
    <w:rsid w:val="0EB2003B"/>
    <w:rsid w:val="0EB50E15"/>
    <w:rsid w:val="0EB80304"/>
    <w:rsid w:val="0EBE0E2D"/>
    <w:rsid w:val="0EC01446"/>
    <w:rsid w:val="0EC14C98"/>
    <w:rsid w:val="0EC3169C"/>
    <w:rsid w:val="0EC54FF9"/>
    <w:rsid w:val="0EC55740"/>
    <w:rsid w:val="0EC77CAD"/>
    <w:rsid w:val="0EC84432"/>
    <w:rsid w:val="0ECA2E13"/>
    <w:rsid w:val="0ECB6F0D"/>
    <w:rsid w:val="0ECC47FD"/>
    <w:rsid w:val="0ED4565A"/>
    <w:rsid w:val="0EDF3839"/>
    <w:rsid w:val="0EE305FC"/>
    <w:rsid w:val="0EE5444C"/>
    <w:rsid w:val="0EE95570"/>
    <w:rsid w:val="0EE97B0B"/>
    <w:rsid w:val="0EEC256B"/>
    <w:rsid w:val="0EFB5DE6"/>
    <w:rsid w:val="0EFE4D46"/>
    <w:rsid w:val="0F0D7EC4"/>
    <w:rsid w:val="0F122BC2"/>
    <w:rsid w:val="0F1A7AC2"/>
    <w:rsid w:val="0F2612B1"/>
    <w:rsid w:val="0F275624"/>
    <w:rsid w:val="0F3275BF"/>
    <w:rsid w:val="0F390651"/>
    <w:rsid w:val="0F3A5037"/>
    <w:rsid w:val="0F3A5AE6"/>
    <w:rsid w:val="0F3A5CE7"/>
    <w:rsid w:val="0F3B4F5A"/>
    <w:rsid w:val="0F3D6E41"/>
    <w:rsid w:val="0F413D36"/>
    <w:rsid w:val="0F471E77"/>
    <w:rsid w:val="0F4975B3"/>
    <w:rsid w:val="0F4C4F34"/>
    <w:rsid w:val="0F4F31F7"/>
    <w:rsid w:val="0F52305A"/>
    <w:rsid w:val="0F5564D6"/>
    <w:rsid w:val="0F5B538B"/>
    <w:rsid w:val="0F5D0B39"/>
    <w:rsid w:val="0F5E36DA"/>
    <w:rsid w:val="0F607323"/>
    <w:rsid w:val="0F673AA2"/>
    <w:rsid w:val="0F6B7037"/>
    <w:rsid w:val="0F6C41E8"/>
    <w:rsid w:val="0F6E0FAD"/>
    <w:rsid w:val="0F6F61FF"/>
    <w:rsid w:val="0F724420"/>
    <w:rsid w:val="0F7D111D"/>
    <w:rsid w:val="0F7E4AC6"/>
    <w:rsid w:val="0F7E7823"/>
    <w:rsid w:val="0F8761FE"/>
    <w:rsid w:val="0F8B1640"/>
    <w:rsid w:val="0F8D2ECB"/>
    <w:rsid w:val="0F8D31D2"/>
    <w:rsid w:val="0F910087"/>
    <w:rsid w:val="0F9959CB"/>
    <w:rsid w:val="0F9E0B11"/>
    <w:rsid w:val="0F9F1035"/>
    <w:rsid w:val="0FA3449B"/>
    <w:rsid w:val="0FAB5581"/>
    <w:rsid w:val="0FB01C51"/>
    <w:rsid w:val="0FB05323"/>
    <w:rsid w:val="0FBB58A1"/>
    <w:rsid w:val="0FBB6AAD"/>
    <w:rsid w:val="0FBC4CAE"/>
    <w:rsid w:val="0FC035EC"/>
    <w:rsid w:val="0FC4110E"/>
    <w:rsid w:val="0FC95CA4"/>
    <w:rsid w:val="0FCA206B"/>
    <w:rsid w:val="0FCC4D63"/>
    <w:rsid w:val="0FCE0C5F"/>
    <w:rsid w:val="0FCE5B1E"/>
    <w:rsid w:val="0FD133CD"/>
    <w:rsid w:val="0FD211BD"/>
    <w:rsid w:val="0FD844E5"/>
    <w:rsid w:val="0FDC1B63"/>
    <w:rsid w:val="0FE05DBB"/>
    <w:rsid w:val="0FE440F5"/>
    <w:rsid w:val="0FE726ED"/>
    <w:rsid w:val="0FE75D35"/>
    <w:rsid w:val="0FE819D0"/>
    <w:rsid w:val="0FF4419C"/>
    <w:rsid w:val="0FF701F4"/>
    <w:rsid w:val="0FF85B92"/>
    <w:rsid w:val="0FF8618F"/>
    <w:rsid w:val="0FFE55CD"/>
    <w:rsid w:val="100062F6"/>
    <w:rsid w:val="100615EB"/>
    <w:rsid w:val="100A0988"/>
    <w:rsid w:val="100E415D"/>
    <w:rsid w:val="10160D82"/>
    <w:rsid w:val="101809E5"/>
    <w:rsid w:val="10184AD5"/>
    <w:rsid w:val="1019239C"/>
    <w:rsid w:val="101A34DD"/>
    <w:rsid w:val="102447F5"/>
    <w:rsid w:val="10252660"/>
    <w:rsid w:val="1031179B"/>
    <w:rsid w:val="10336C9E"/>
    <w:rsid w:val="103516FB"/>
    <w:rsid w:val="103E4FA6"/>
    <w:rsid w:val="103F3715"/>
    <w:rsid w:val="10495DDF"/>
    <w:rsid w:val="10563438"/>
    <w:rsid w:val="10593667"/>
    <w:rsid w:val="105C267A"/>
    <w:rsid w:val="105C76FB"/>
    <w:rsid w:val="105F74F3"/>
    <w:rsid w:val="10630F5F"/>
    <w:rsid w:val="106D3B93"/>
    <w:rsid w:val="107029CB"/>
    <w:rsid w:val="107130DF"/>
    <w:rsid w:val="1071596A"/>
    <w:rsid w:val="107D793C"/>
    <w:rsid w:val="10811419"/>
    <w:rsid w:val="10817014"/>
    <w:rsid w:val="108B5581"/>
    <w:rsid w:val="108C0ABA"/>
    <w:rsid w:val="10924D8A"/>
    <w:rsid w:val="109B20D0"/>
    <w:rsid w:val="109D58D6"/>
    <w:rsid w:val="109F3141"/>
    <w:rsid w:val="10A0449C"/>
    <w:rsid w:val="10A330E6"/>
    <w:rsid w:val="10A536AA"/>
    <w:rsid w:val="10B019B1"/>
    <w:rsid w:val="10B35128"/>
    <w:rsid w:val="10B412CA"/>
    <w:rsid w:val="10B52291"/>
    <w:rsid w:val="10B66871"/>
    <w:rsid w:val="10BC7605"/>
    <w:rsid w:val="10BE7FC9"/>
    <w:rsid w:val="10C41A30"/>
    <w:rsid w:val="10C54956"/>
    <w:rsid w:val="10CA0268"/>
    <w:rsid w:val="10CC2E3F"/>
    <w:rsid w:val="10CE1DFA"/>
    <w:rsid w:val="10D17CDF"/>
    <w:rsid w:val="10D23AF3"/>
    <w:rsid w:val="10D54540"/>
    <w:rsid w:val="10D71FFA"/>
    <w:rsid w:val="10D90C04"/>
    <w:rsid w:val="10D93525"/>
    <w:rsid w:val="10DD7C2E"/>
    <w:rsid w:val="10E4411D"/>
    <w:rsid w:val="10E6110B"/>
    <w:rsid w:val="10E6357E"/>
    <w:rsid w:val="10E83040"/>
    <w:rsid w:val="10E8431D"/>
    <w:rsid w:val="10EB0209"/>
    <w:rsid w:val="10ED4177"/>
    <w:rsid w:val="10F06FF6"/>
    <w:rsid w:val="10F52EFA"/>
    <w:rsid w:val="10F75B22"/>
    <w:rsid w:val="10FA0722"/>
    <w:rsid w:val="10FB6459"/>
    <w:rsid w:val="10FE4515"/>
    <w:rsid w:val="10FE7A56"/>
    <w:rsid w:val="11055FB2"/>
    <w:rsid w:val="110D7B7E"/>
    <w:rsid w:val="1112075A"/>
    <w:rsid w:val="11185E6F"/>
    <w:rsid w:val="111B4612"/>
    <w:rsid w:val="111E144A"/>
    <w:rsid w:val="11252D12"/>
    <w:rsid w:val="11257007"/>
    <w:rsid w:val="112708D8"/>
    <w:rsid w:val="112977D8"/>
    <w:rsid w:val="112F3DA7"/>
    <w:rsid w:val="11314061"/>
    <w:rsid w:val="11393F50"/>
    <w:rsid w:val="113C54C0"/>
    <w:rsid w:val="11404B92"/>
    <w:rsid w:val="1143661A"/>
    <w:rsid w:val="1143768A"/>
    <w:rsid w:val="11467081"/>
    <w:rsid w:val="114A3BDC"/>
    <w:rsid w:val="114E3C87"/>
    <w:rsid w:val="11537633"/>
    <w:rsid w:val="1155168B"/>
    <w:rsid w:val="11563BFC"/>
    <w:rsid w:val="11591048"/>
    <w:rsid w:val="115A51DE"/>
    <w:rsid w:val="115B6FD3"/>
    <w:rsid w:val="115B75AE"/>
    <w:rsid w:val="11640A3C"/>
    <w:rsid w:val="11644B9F"/>
    <w:rsid w:val="1166289A"/>
    <w:rsid w:val="116A014B"/>
    <w:rsid w:val="116A1D2C"/>
    <w:rsid w:val="116B5459"/>
    <w:rsid w:val="11700665"/>
    <w:rsid w:val="117136B9"/>
    <w:rsid w:val="117275BE"/>
    <w:rsid w:val="11753D96"/>
    <w:rsid w:val="11767AA8"/>
    <w:rsid w:val="117C63CD"/>
    <w:rsid w:val="117D20B4"/>
    <w:rsid w:val="117D21EE"/>
    <w:rsid w:val="117F131D"/>
    <w:rsid w:val="117F7EE4"/>
    <w:rsid w:val="11804764"/>
    <w:rsid w:val="11834103"/>
    <w:rsid w:val="11844A52"/>
    <w:rsid w:val="11897073"/>
    <w:rsid w:val="118C483A"/>
    <w:rsid w:val="11904046"/>
    <w:rsid w:val="11923999"/>
    <w:rsid w:val="1194706F"/>
    <w:rsid w:val="11967DF1"/>
    <w:rsid w:val="119748B7"/>
    <w:rsid w:val="119A7188"/>
    <w:rsid w:val="11A30FF1"/>
    <w:rsid w:val="11A318BA"/>
    <w:rsid w:val="11A4635C"/>
    <w:rsid w:val="11B04DA5"/>
    <w:rsid w:val="11B15027"/>
    <w:rsid w:val="11B7032B"/>
    <w:rsid w:val="11B768F9"/>
    <w:rsid w:val="11BA5753"/>
    <w:rsid w:val="11BE54E7"/>
    <w:rsid w:val="11C11C0C"/>
    <w:rsid w:val="11C269ED"/>
    <w:rsid w:val="11C414CE"/>
    <w:rsid w:val="11C968D8"/>
    <w:rsid w:val="11CC35DB"/>
    <w:rsid w:val="11CC5689"/>
    <w:rsid w:val="11CC654F"/>
    <w:rsid w:val="11D47354"/>
    <w:rsid w:val="11D51026"/>
    <w:rsid w:val="11DF21A1"/>
    <w:rsid w:val="11F3402C"/>
    <w:rsid w:val="11F36C2B"/>
    <w:rsid w:val="11F65201"/>
    <w:rsid w:val="11F66DC6"/>
    <w:rsid w:val="11FA0DD7"/>
    <w:rsid w:val="11FB0D9C"/>
    <w:rsid w:val="11FF63B2"/>
    <w:rsid w:val="12050448"/>
    <w:rsid w:val="120622D5"/>
    <w:rsid w:val="120D4669"/>
    <w:rsid w:val="12134178"/>
    <w:rsid w:val="12142811"/>
    <w:rsid w:val="1218344A"/>
    <w:rsid w:val="1220264E"/>
    <w:rsid w:val="12256828"/>
    <w:rsid w:val="12276F25"/>
    <w:rsid w:val="122C2492"/>
    <w:rsid w:val="122E583C"/>
    <w:rsid w:val="122F2BF2"/>
    <w:rsid w:val="123618C3"/>
    <w:rsid w:val="123732B8"/>
    <w:rsid w:val="123B634C"/>
    <w:rsid w:val="123E529C"/>
    <w:rsid w:val="12496940"/>
    <w:rsid w:val="124B199E"/>
    <w:rsid w:val="124F3CF3"/>
    <w:rsid w:val="125458D6"/>
    <w:rsid w:val="12555438"/>
    <w:rsid w:val="125E066C"/>
    <w:rsid w:val="125E4185"/>
    <w:rsid w:val="12654437"/>
    <w:rsid w:val="126638F9"/>
    <w:rsid w:val="126862C6"/>
    <w:rsid w:val="126E70E6"/>
    <w:rsid w:val="127D0C6C"/>
    <w:rsid w:val="127F26B6"/>
    <w:rsid w:val="127F3F59"/>
    <w:rsid w:val="127F76FB"/>
    <w:rsid w:val="12821073"/>
    <w:rsid w:val="12866D4A"/>
    <w:rsid w:val="12885EEC"/>
    <w:rsid w:val="128937C4"/>
    <w:rsid w:val="128B5F0E"/>
    <w:rsid w:val="128D05FC"/>
    <w:rsid w:val="128E75D6"/>
    <w:rsid w:val="128F15D9"/>
    <w:rsid w:val="12904A47"/>
    <w:rsid w:val="12910153"/>
    <w:rsid w:val="129309D9"/>
    <w:rsid w:val="12982FD7"/>
    <w:rsid w:val="129C2E87"/>
    <w:rsid w:val="129F0287"/>
    <w:rsid w:val="12A417A4"/>
    <w:rsid w:val="12A41CD4"/>
    <w:rsid w:val="12A541AD"/>
    <w:rsid w:val="12A73571"/>
    <w:rsid w:val="12AD732A"/>
    <w:rsid w:val="12AE12D4"/>
    <w:rsid w:val="12B360F3"/>
    <w:rsid w:val="12B55A61"/>
    <w:rsid w:val="12B74B88"/>
    <w:rsid w:val="12B85617"/>
    <w:rsid w:val="12BB58C3"/>
    <w:rsid w:val="12BB6BEC"/>
    <w:rsid w:val="12BC0552"/>
    <w:rsid w:val="12C20B75"/>
    <w:rsid w:val="12C67265"/>
    <w:rsid w:val="12C822D0"/>
    <w:rsid w:val="12C82D55"/>
    <w:rsid w:val="12CD7F41"/>
    <w:rsid w:val="12D24474"/>
    <w:rsid w:val="12D365CC"/>
    <w:rsid w:val="12D959A2"/>
    <w:rsid w:val="12E22DB6"/>
    <w:rsid w:val="12E34FFC"/>
    <w:rsid w:val="12E50339"/>
    <w:rsid w:val="12E979FF"/>
    <w:rsid w:val="12EC442A"/>
    <w:rsid w:val="12EE1124"/>
    <w:rsid w:val="12EE3126"/>
    <w:rsid w:val="12F055DC"/>
    <w:rsid w:val="12F15795"/>
    <w:rsid w:val="12F41886"/>
    <w:rsid w:val="12F65D26"/>
    <w:rsid w:val="12F8396F"/>
    <w:rsid w:val="13010231"/>
    <w:rsid w:val="13094B29"/>
    <w:rsid w:val="13153968"/>
    <w:rsid w:val="13175331"/>
    <w:rsid w:val="1319528C"/>
    <w:rsid w:val="131C62D9"/>
    <w:rsid w:val="13207AF6"/>
    <w:rsid w:val="132430C3"/>
    <w:rsid w:val="13265CC9"/>
    <w:rsid w:val="132C5CC8"/>
    <w:rsid w:val="132F43B5"/>
    <w:rsid w:val="13303DA8"/>
    <w:rsid w:val="13310E3E"/>
    <w:rsid w:val="133118EE"/>
    <w:rsid w:val="133358A8"/>
    <w:rsid w:val="13345CD1"/>
    <w:rsid w:val="13362CA8"/>
    <w:rsid w:val="13376B41"/>
    <w:rsid w:val="133B13BC"/>
    <w:rsid w:val="133C7511"/>
    <w:rsid w:val="133F0DED"/>
    <w:rsid w:val="1348317D"/>
    <w:rsid w:val="134B6F70"/>
    <w:rsid w:val="1350057C"/>
    <w:rsid w:val="13502F05"/>
    <w:rsid w:val="1352107E"/>
    <w:rsid w:val="13531F6C"/>
    <w:rsid w:val="135403F7"/>
    <w:rsid w:val="135604F2"/>
    <w:rsid w:val="13583009"/>
    <w:rsid w:val="135A1974"/>
    <w:rsid w:val="135B4D63"/>
    <w:rsid w:val="135C716F"/>
    <w:rsid w:val="135E171D"/>
    <w:rsid w:val="135F6976"/>
    <w:rsid w:val="136443A8"/>
    <w:rsid w:val="13647C02"/>
    <w:rsid w:val="136A19A2"/>
    <w:rsid w:val="136D09A8"/>
    <w:rsid w:val="136D09F3"/>
    <w:rsid w:val="136F7396"/>
    <w:rsid w:val="13706337"/>
    <w:rsid w:val="137160B7"/>
    <w:rsid w:val="1374199D"/>
    <w:rsid w:val="137C02AE"/>
    <w:rsid w:val="13804165"/>
    <w:rsid w:val="13852B98"/>
    <w:rsid w:val="13886C43"/>
    <w:rsid w:val="138D4B10"/>
    <w:rsid w:val="139D242E"/>
    <w:rsid w:val="139E01B8"/>
    <w:rsid w:val="13AB334F"/>
    <w:rsid w:val="13B63203"/>
    <w:rsid w:val="13B71F5C"/>
    <w:rsid w:val="13BA547A"/>
    <w:rsid w:val="13BB7F60"/>
    <w:rsid w:val="13BE3150"/>
    <w:rsid w:val="13BF77FA"/>
    <w:rsid w:val="13C107E0"/>
    <w:rsid w:val="13C175D2"/>
    <w:rsid w:val="13C53479"/>
    <w:rsid w:val="13C66206"/>
    <w:rsid w:val="13CE0732"/>
    <w:rsid w:val="13D071AC"/>
    <w:rsid w:val="13D62FE6"/>
    <w:rsid w:val="13D749B0"/>
    <w:rsid w:val="13E02B51"/>
    <w:rsid w:val="13E210A1"/>
    <w:rsid w:val="13E2531E"/>
    <w:rsid w:val="13E72AEB"/>
    <w:rsid w:val="13E74E72"/>
    <w:rsid w:val="13F77130"/>
    <w:rsid w:val="13FE60EF"/>
    <w:rsid w:val="140049A6"/>
    <w:rsid w:val="14032954"/>
    <w:rsid w:val="140425F1"/>
    <w:rsid w:val="1406589E"/>
    <w:rsid w:val="14075723"/>
    <w:rsid w:val="14075D46"/>
    <w:rsid w:val="140C6C47"/>
    <w:rsid w:val="140D068E"/>
    <w:rsid w:val="140F46F3"/>
    <w:rsid w:val="14147274"/>
    <w:rsid w:val="14175787"/>
    <w:rsid w:val="141825EC"/>
    <w:rsid w:val="14196CDE"/>
    <w:rsid w:val="141B54B6"/>
    <w:rsid w:val="14264EC2"/>
    <w:rsid w:val="14302CD8"/>
    <w:rsid w:val="14346009"/>
    <w:rsid w:val="1438017E"/>
    <w:rsid w:val="143C4F00"/>
    <w:rsid w:val="1445353F"/>
    <w:rsid w:val="144A7F63"/>
    <w:rsid w:val="145411E0"/>
    <w:rsid w:val="145C47D4"/>
    <w:rsid w:val="145D173E"/>
    <w:rsid w:val="14646802"/>
    <w:rsid w:val="146519D0"/>
    <w:rsid w:val="14654024"/>
    <w:rsid w:val="14663F3E"/>
    <w:rsid w:val="146F152D"/>
    <w:rsid w:val="146F7C13"/>
    <w:rsid w:val="147157D3"/>
    <w:rsid w:val="147258E3"/>
    <w:rsid w:val="14770B5F"/>
    <w:rsid w:val="1479438E"/>
    <w:rsid w:val="147B2DEA"/>
    <w:rsid w:val="147C5959"/>
    <w:rsid w:val="147F2F43"/>
    <w:rsid w:val="14870B9B"/>
    <w:rsid w:val="148A2E26"/>
    <w:rsid w:val="14902555"/>
    <w:rsid w:val="14920F20"/>
    <w:rsid w:val="14951EED"/>
    <w:rsid w:val="14A20FC0"/>
    <w:rsid w:val="14A35058"/>
    <w:rsid w:val="14A45B99"/>
    <w:rsid w:val="14A537C4"/>
    <w:rsid w:val="14AB5BF6"/>
    <w:rsid w:val="14AE0258"/>
    <w:rsid w:val="14AE3C9E"/>
    <w:rsid w:val="14AE59BF"/>
    <w:rsid w:val="14AE5F7D"/>
    <w:rsid w:val="14B81798"/>
    <w:rsid w:val="14BB107B"/>
    <w:rsid w:val="14BD102A"/>
    <w:rsid w:val="14BD7EF7"/>
    <w:rsid w:val="14BE07C2"/>
    <w:rsid w:val="14C54FA8"/>
    <w:rsid w:val="14C85B7B"/>
    <w:rsid w:val="14CC7A2B"/>
    <w:rsid w:val="14CF6280"/>
    <w:rsid w:val="14D201B0"/>
    <w:rsid w:val="14D63B06"/>
    <w:rsid w:val="14D644C2"/>
    <w:rsid w:val="14DB3D2F"/>
    <w:rsid w:val="14DD4196"/>
    <w:rsid w:val="14DE0AAA"/>
    <w:rsid w:val="14E25955"/>
    <w:rsid w:val="14E27F1B"/>
    <w:rsid w:val="14EB0851"/>
    <w:rsid w:val="14EC07CA"/>
    <w:rsid w:val="14EE517F"/>
    <w:rsid w:val="14F0017E"/>
    <w:rsid w:val="14F34ECE"/>
    <w:rsid w:val="14F55C69"/>
    <w:rsid w:val="14F74002"/>
    <w:rsid w:val="14FA0B3B"/>
    <w:rsid w:val="150210C3"/>
    <w:rsid w:val="15035CCD"/>
    <w:rsid w:val="150F63AF"/>
    <w:rsid w:val="1514388B"/>
    <w:rsid w:val="151578D3"/>
    <w:rsid w:val="1516137D"/>
    <w:rsid w:val="151E1FFE"/>
    <w:rsid w:val="151F13B2"/>
    <w:rsid w:val="152248DF"/>
    <w:rsid w:val="1528508C"/>
    <w:rsid w:val="15292AFC"/>
    <w:rsid w:val="152C7FAD"/>
    <w:rsid w:val="152E27C0"/>
    <w:rsid w:val="152F1BB2"/>
    <w:rsid w:val="153007B5"/>
    <w:rsid w:val="1533452F"/>
    <w:rsid w:val="15455BA5"/>
    <w:rsid w:val="15455C79"/>
    <w:rsid w:val="1547032E"/>
    <w:rsid w:val="15491428"/>
    <w:rsid w:val="154A0689"/>
    <w:rsid w:val="154F4403"/>
    <w:rsid w:val="15511922"/>
    <w:rsid w:val="15520340"/>
    <w:rsid w:val="1555582F"/>
    <w:rsid w:val="1556217A"/>
    <w:rsid w:val="15562CA9"/>
    <w:rsid w:val="15584CB4"/>
    <w:rsid w:val="155C55B7"/>
    <w:rsid w:val="15630E10"/>
    <w:rsid w:val="1565244C"/>
    <w:rsid w:val="15693C00"/>
    <w:rsid w:val="1571164F"/>
    <w:rsid w:val="15742E7C"/>
    <w:rsid w:val="157E47FF"/>
    <w:rsid w:val="158736F2"/>
    <w:rsid w:val="158F208C"/>
    <w:rsid w:val="15902A16"/>
    <w:rsid w:val="15940AF5"/>
    <w:rsid w:val="15947CCC"/>
    <w:rsid w:val="15952283"/>
    <w:rsid w:val="159E7B0F"/>
    <w:rsid w:val="15A05BF7"/>
    <w:rsid w:val="15A802DA"/>
    <w:rsid w:val="15A83E4F"/>
    <w:rsid w:val="15AA53AC"/>
    <w:rsid w:val="15AB4C50"/>
    <w:rsid w:val="15AC503F"/>
    <w:rsid w:val="15B250AA"/>
    <w:rsid w:val="15B65E9C"/>
    <w:rsid w:val="15B67346"/>
    <w:rsid w:val="15B845D3"/>
    <w:rsid w:val="15BC26BF"/>
    <w:rsid w:val="15BE399C"/>
    <w:rsid w:val="15C97784"/>
    <w:rsid w:val="15CA2BF5"/>
    <w:rsid w:val="15CC1630"/>
    <w:rsid w:val="15D44F69"/>
    <w:rsid w:val="15DC00B6"/>
    <w:rsid w:val="15DD2856"/>
    <w:rsid w:val="15DE2135"/>
    <w:rsid w:val="15DE42B6"/>
    <w:rsid w:val="15E07140"/>
    <w:rsid w:val="15E10F42"/>
    <w:rsid w:val="15E96C47"/>
    <w:rsid w:val="15ED1685"/>
    <w:rsid w:val="15EF5979"/>
    <w:rsid w:val="15F04574"/>
    <w:rsid w:val="16067E41"/>
    <w:rsid w:val="16080C60"/>
    <w:rsid w:val="16161B0D"/>
    <w:rsid w:val="161B5C6B"/>
    <w:rsid w:val="161D3B68"/>
    <w:rsid w:val="161E1DC1"/>
    <w:rsid w:val="161F7232"/>
    <w:rsid w:val="16214B37"/>
    <w:rsid w:val="16325D1E"/>
    <w:rsid w:val="1634529E"/>
    <w:rsid w:val="16357D37"/>
    <w:rsid w:val="163D191F"/>
    <w:rsid w:val="1647156B"/>
    <w:rsid w:val="1647671B"/>
    <w:rsid w:val="16490F32"/>
    <w:rsid w:val="164C76C3"/>
    <w:rsid w:val="164E7363"/>
    <w:rsid w:val="165147D8"/>
    <w:rsid w:val="16547C9B"/>
    <w:rsid w:val="16553978"/>
    <w:rsid w:val="16566D67"/>
    <w:rsid w:val="165F2881"/>
    <w:rsid w:val="16710BF0"/>
    <w:rsid w:val="16753D80"/>
    <w:rsid w:val="16792224"/>
    <w:rsid w:val="167A78D5"/>
    <w:rsid w:val="16834086"/>
    <w:rsid w:val="16841F56"/>
    <w:rsid w:val="16864D72"/>
    <w:rsid w:val="168A68C5"/>
    <w:rsid w:val="168B028F"/>
    <w:rsid w:val="168D07D0"/>
    <w:rsid w:val="168E7671"/>
    <w:rsid w:val="168F3EAC"/>
    <w:rsid w:val="16937B3B"/>
    <w:rsid w:val="16974438"/>
    <w:rsid w:val="169A4704"/>
    <w:rsid w:val="16A13C24"/>
    <w:rsid w:val="16A3403C"/>
    <w:rsid w:val="16A3462C"/>
    <w:rsid w:val="16A65A4B"/>
    <w:rsid w:val="16A72D3A"/>
    <w:rsid w:val="16A96EF5"/>
    <w:rsid w:val="16AD0C5F"/>
    <w:rsid w:val="16AF620E"/>
    <w:rsid w:val="16B407A5"/>
    <w:rsid w:val="16B55E40"/>
    <w:rsid w:val="16B620DE"/>
    <w:rsid w:val="16B77657"/>
    <w:rsid w:val="16BA174C"/>
    <w:rsid w:val="16BB09AA"/>
    <w:rsid w:val="16BB517C"/>
    <w:rsid w:val="16BD545D"/>
    <w:rsid w:val="16C7018B"/>
    <w:rsid w:val="16D139CF"/>
    <w:rsid w:val="16D51A38"/>
    <w:rsid w:val="16DA7F11"/>
    <w:rsid w:val="16DE051A"/>
    <w:rsid w:val="16E378EC"/>
    <w:rsid w:val="16E87668"/>
    <w:rsid w:val="16EB3F1D"/>
    <w:rsid w:val="16EC5074"/>
    <w:rsid w:val="16EF523A"/>
    <w:rsid w:val="16F431BA"/>
    <w:rsid w:val="16F657E3"/>
    <w:rsid w:val="16F75139"/>
    <w:rsid w:val="16F85423"/>
    <w:rsid w:val="16FA2FB5"/>
    <w:rsid w:val="16FB7E43"/>
    <w:rsid w:val="17007267"/>
    <w:rsid w:val="170B4FE1"/>
    <w:rsid w:val="17125ED2"/>
    <w:rsid w:val="171665BE"/>
    <w:rsid w:val="171B7EB8"/>
    <w:rsid w:val="171E75EE"/>
    <w:rsid w:val="172175C2"/>
    <w:rsid w:val="17245CC0"/>
    <w:rsid w:val="17251154"/>
    <w:rsid w:val="172A7349"/>
    <w:rsid w:val="172E312E"/>
    <w:rsid w:val="17321735"/>
    <w:rsid w:val="1735139E"/>
    <w:rsid w:val="17397C75"/>
    <w:rsid w:val="17420553"/>
    <w:rsid w:val="17422BB2"/>
    <w:rsid w:val="174256D9"/>
    <w:rsid w:val="1744782E"/>
    <w:rsid w:val="17447C13"/>
    <w:rsid w:val="17463405"/>
    <w:rsid w:val="175163FF"/>
    <w:rsid w:val="17584430"/>
    <w:rsid w:val="1758483F"/>
    <w:rsid w:val="17592B87"/>
    <w:rsid w:val="175F52E2"/>
    <w:rsid w:val="17612A10"/>
    <w:rsid w:val="17623BAC"/>
    <w:rsid w:val="17630CBE"/>
    <w:rsid w:val="17650FAC"/>
    <w:rsid w:val="17665398"/>
    <w:rsid w:val="176B625F"/>
    <w:rsid w:val="17713BAD"/>
    <w:rsid w:val="17735FBA"/>
    <w:rsid w:val="177549E7"/>
    <w:rsid w:val="17797634"/>
    <w:rsid w:val="17882887"/>
    <w:rsid w:val="17897001"/>
    <w:rsid w:val="17910356"/>
    <w:rsid w:val="17936AD4"/>
    <w:rsid w:val="17983C81"/>
    <w:rsid w:val="179E1F43"/>
    <w:rsid w:val="17A37BD7"/>
    <w:rsid w:val="17AC7878"/>
    <w:rsid w:val="17AD0502"/>
    <w:rsid w:val="17B203A3"/>
    <w:rsid w:val="17B25670"/>
    <w:rsid w:val="17BC3ADF"/>
    <w:rsid w:val="17BC45EA"/>
    <w:rsid w:val="17C33077"/>
    <w:rsid w:val="17C52345"/>
    <w:rsid w:val="17C9030E"/>
    <w:rsid w:val="17C9307E"/>
    <w:rsid w:val="17CA41AD"/>
    <w:rsid w:val="17CF7A9B"/>
    <w:rsid w:val="17D00CA5"/>
    <w:rsid w:val="17D2733F"/>
    <w:rsid w:val="17D2735E"/>
    <w:rsid w:val="17D648E2"/>
    <w:rsid w:val="17DB61EB"/>
    <w:rsid w:val="17DD61D5"/>
    <w:rsid w:val="17E66A79"/>
    <w:rsid w:val="17E747B8"/>
    <w:rsid w:val="17E775F5"/>
    <w:rsid w:val="17E97376"/>
    <w:rsid w:val="17EC6040"/>
    <w:rsid w:val="17EE35A4"/>
    <w:rsid w:val="17F260AF"/>
    <w:rsid w:val="17F27BCF"/>
    <w:rsid w:val="17F466A0"/>
    <w:rsid w:val="17F65DAE"/>
    <w:rsid w:val="17F66657"/>
    <w:rsid w:val="17FE57A5"/>
    <w:rsid w:val="17FF524A"/>
    <w:rsid w:val="180414EB"/>
    <w:rsid w:val="180B0D0A"/>
    <w:rsid w:val="180E2033"/>
    <w:rsid w:val="180F3659"/>
    <w:rsid w:val="18110C56"/>
    <w:rsid w:val="18131CD0"/>
    <w:rsid w:val="18134BA0"/>
    <w:rsid w:val="18154405"/>
    <w:rsid w:val="18170D3C"/>
    <w:rsid w:val="181768C6"/>
    <w:rsid w:val="18194B04"/>
    <w:rsid w:val="181B27D2"/>
    <w:rsid w:val="181D1A2F"/>
    <w:rsid w:val="181F461D"/>
    <w:rsid w:val="1821689C"/>
    <w:rsid w:val="18244B32"/>
    <w:rsid w:val="182A7942"/>
    <w:rsid w:val="182B1FC6"/>
    <w:rsid w:val="182C2AB1"/>
    <w:rsid w:val="182D07E5"/>
    <w:rsid w:val="18325B9E"/>
    <w:rsid w:val="1835590A"/>
    <w:rsid w:val="18365ABD"/>
    <w:rsid w:val="18416165"/>
    <w:rsid w:val="18476F8A"/>
    <w:rsid w:val="18492C74"/>
    <w:rsid w:val="18496D37"/>
    <w:rsid w:val="184A4FB3"/>
    <w:rsid w:val="184C0469"/>
    <w:rsid w:val="18507012"/>
    <w:rsid w:val="18534C0B"/>
    <w:rsid w:val="18554FEF"/>
    <w:rsid w:val="18555365"/>
    <w:rsid w:val="18575363"/>
    <w:rsid w:val="18575841"/>
    <w:rsid w:val="185E1975"/>
    <w:rsid w:val="185F0FFC"/>
    <w:rsid w:val="185F10CB"/>
    <w:rsid w:val="185F2BCC"/>
    <w:rsid w:val="185F4A9E"/>
    <w:rsid w:val="18680FD2"/>
    <w:rsid w:val="186B109D"/>
    <w:rsid w:val="186C136C"/>
    <w:rsid w:val="186E54CA"/>
    <w:rsid w:val="1871411A"/>
    <w:rsid w:val="18761EEA"/>
    <w:rsid w:val="1877393A"/>
    <w:rsid w:val="18786394"/>
    <w:rsid w:val="187A6975"/>
    <w:rsid w:val="187E3C06"/>
    <w:rsid w:val="187F351C"/>
    <w:rsid w:val="18811552"/>
    <w:rsid w:val="18833C97"/>
    <w:rsid w:val="18886E04"/>
    <w:rsid w:val="18894577"/>
    <w:rsid w:val="188E45FC"/>
    <w:rsid w:val="18901A61"/>
    <w:rsid w:val="18922207"/>
    <w:rsid w:val="189579F3"/>
    <w:rsid w:val="18981EA6"/>
    <w:rsid w:val="18992906"/>
    <w:rsid w:val="189A02CC"/>
    <w:rsid w:val="189F7457"/>
    <w:rsid w:val="18A6166E"/>
    <w:rsid w:val="18AC0D1D"/>
    <w:rsid w:val="18B02BA3"/>
    <w:rsid w:val="18B02BA6"/>
    <w:rsid w:val="18B26AFB"/>
    <w:rsid w:val="18B41BCF"/>
    <w:rsid w:val="18B533E8"/>
    <w:rsid w:val="18B72074"/>
    <w:rsid w:val="18B838D0"/>
    <w:rsid w:val="18B90842"/>
    <w:rsid w:val="18B90B74"/>
    <w:rsid w:val="18BB5493"/>
    <w:rsid w:val="18C2576E"/>
    <w:rsid w:val="18C37C3A"/>
    <w:rsid w:val="18C43C7A"/>
    <w:rsid w:val="18C671A9"/>
    <w:rsid w:val="18C7232F"/>
    <w:rsid w:val="18C723FF"/>
    <w:rsid w:val="18CB3868"/>
    <w:rsid w:val="18CD3AF3"/>
    <w:rsid w:val="18D1217F"/>
    <w:rsid w:val="18D55519"/>
    <w:rsid w:val="18D71E92"/>
    <w:rsid w:val="18D95E6F"/>
    <w:rsid w:val="18D97230"/>
    <w:rsid w:val="18DB2972"/>
    <w:rsid w:val="18DE5626"/>
    <w:rsid w:val="18DE6519"/>
    <w:rsid w:val="18E77644"/>
    <w:rsid w:val="18EC5E98"/>
    <w:rsid w:val="18EF4A3E"/>
    <w:rsid w:val="18F54F12"/>
    <w:rsid w:val="18F713CE"/>
    <w:rsid w:val="18F802A5"/>
    <w:rsid w:val="18FA2A5E"/>
    <w:rsid w:val="18FC3E73"/>
    <w:rsid w:val="19025AA5"/>
    <w:rsid w:val="19026E98"/>
    <w:rsid w:val="19097AC5"/>
    <w:rsid w:val="190B145E"/>
    <w:rsid w:val="190D1E45"/>
    <w:rsid w:val="1910199E"/>
    <w:rsid w:val="191723DA"/>
    <w:rsid w:val="191803B1"/>
    <w:rsid w:val="191E276E"/>
    <w:rsid w:val="1921132B"/>
    <w:rsid w:val="19223B76"/>
    <w:rsid w:val="192433D9"/>
    <w:rsid w:val="192770D8"/>
    <w:rsid w:val="192A0827"/>
    <w:rsid w:val="192C1C74"/>
    <w:rsid w:val="192C7BF7"/>
    <w:rsid w:val="192E2D0B"/>
    <w:rsid w:val="1931073E"/>
    <w:rsid w:val="19310785"/>
    <w:rsid w:val="193939A4"/>
    <w:rsid w:val="193E5E80"/>
    <w:rsid w:val="1941163E"/>
    <w:rsid w:val="194E1CDC"/>
    <w:rsid w:val="195209D5"/>
    <w:rsid w:val="195331F0"/>
    <w:rsid w:val="19544552"/>
    <w:rsid w:val="19556FB0"/>
    <w:rsid w:val="19597011"/>
    <w:rsid w:val="195A1F1E"/>
    <w:rsid w:val="195B4A30"/>
    <w:rsid w:val="195E3401"/>
    <w:rsid w:val="195F5274"/>
    <w:rsid w:val="19647E46"/>
    <w:rsid w:val="19670A22"/>
    <w:rsid w:val="196C2929"/>
    <w:rsid w:val="197104CB"/>
    <w:rsid w:val="197737C2"/>
    <w:rsid w:val="197B362C"/>
    <w:rsid w:val="197B4343"/>
    <w:rsid w:val="198039E5"/>
    <w:rsid w:val="198050E4"/>
    <w:rsid w:val="19806AE7"/>
    <w:rsid w:val="19882E46"/>
    <w:rsid w:val="19936E45"/>
    <w:rsid w:val="19952560"/>
    <w:rsid w:val="199538AA"/>
    <w:rsid w:val="19977E4B"/>
    <w:rsid w:val="19987A70"/>
    <w:rsid w:val="199D26ED"/>
    <w:rsid w:val="19A350F4"/>
    <w:rsid w:val="19A415F6"/>
    <w:rsid w:val="19AB2B67"/>
    <w:rsid w:val="19AF4EF3"/>
    <w:rsid w:val="19B153A7"/>
    <w:rsid w:val="19B41E5D"/>
    <w:rsid w:val="19B76B89"/>
    <w:rsid w:val="19B95456"/>
    <w:rsid w:val="19BA40B9"/>
    <w:rsid w:val="19BF4425"/>
    <w:rsid w:val="19C17467"/>
    <w:rsid w:val="19C71B64"/>
    <w:rsid w:val="19CC0095"/>
    <w:rsid w:val="19CD67F4"/>
    <w:rsid w:val="19CD6CA4"/>
    <w:rsid w:val="19CE0482"/>
    <w:rsid w:val="19CF1671"/>
    <w:rsid w:val="19CF4414"/>
    <w:rsid w:val="19D2797D"/>
    <w:rsid w:val="19D826DC"/>
    <w:rsid w:val="19D861EC"/>
    <w:rsid w:val="19DE14DB"/>
    <w:rsid w:val="19E158EA"/>
    <w:rsid w:val="19E25AC2"/>
    <w:rsid w:val="19E513FD"/>
    <w:rsid w:val="19E85107"/>
    <w:rsid w:val="19ED52FC"/>
    <w:rsid w:val="19FB66FE"/>
    <w:rsid w:val="1A00541A"/>
    <w:rsid w:val="1A072FBC"/>
    <w:rsid w:val="1A0746ED"/>
    <w:rsid w:val="1A09126D"/>
    <w:rsid w:val="1A092B0A"/>
    <w:rsid w:val="1A0D4B5E"/>
    <w:rsid w:val="1A143697"/>
    <w:rsid w:val="1A1B0185"/>
    <w:rsid w:val="1A201423"/>
    <w:rsid w:val="1A225DA1"/>
    <w:rsid w:val="1A2B4800"/>
    <w:rsid w:val="1A3876C1"/>
    <w:rsid w:val="1A3A2789"/>
    <w:rsid w:val="1A3B6D90"/>
    <w:rsid w:val="1A3D5FDB"/>
    <w:rsid w:val="1A453A95"/>
    <w:rsid w:val="1A48262B"/>
    <w:rsid w:val="1A4852C3"/>
    <w:rsid w:val="1A4863FD"/>
    <w:rsid w:val="1A4A2C0A"/>
    <w:rsid w:val="1A4F1904"/>
    <w:rsid w:val="1A4F5B98"/>
    <w:rsid w:val="1A541666"/>
    <w:rsid w:val="1A5764FA"/>
    <w:rsid w:val="1A587BFC"/>
    <w:rsid w:val="1A674A6D"/>
    <w:rsid w:val="1A6901F8"/>
    <w:rsid w:val="1A6E6CC8"/>
    <w:rsid w:val="1A6F28F0"/>
    <w:rsid w:val="1A705E98"/>
    <w:rsid w:val="1A71689C"/>
    <w:rsid w:val="1A734E00"/>
    <w:rsid w:val="1A740F70"/>
    <w:rsid w:val="1A7A24F4"/>
    <w:rsid w:val="1A7B57BB"/>
    <w:rsid w:val="1A8250A0"/>
    <w:rsid w:val="1A880551"/>
    <w:rsid w:val="1A8D5B8D"/>
    <w:rsid w:val="1A8F7E22"/>
    <w:rsid w:val="1A904ABC"/>
    <w:rsid w:val="1A9466E9"/>
    <w:rsid w:val="1A963FF1"/>
    <w:rsid w:val="1A997165"/>
    <w:rsid w:val="1AA0188A"/>
    <w:rsid w:val="1AB42C93"/>
    <w:rsid w:val="1AB47E78"/>
    <w:rsid w:val="1AB86FBB"/>
    <w:rsid w:val="1AC03B52"/>
    <w:rsid w:val="1AC84E42"/>
    <w:rsid w:val="1ACC069F"/>
    <w:rsid w:val="1ACC17B6"/>
    <w:rsid w:val="1ACC3872"/>
    <w:rsid w:val="1ACC79CD"/>
    <w:rsid w:val="1ACF21BF"/>
    <w:rsid w:val="1AD36104"/>
    <w:rsid w:val="1AD9773A"/>
    <w:rsid w:val="1ADA3C87"/>
    <w:rsid w:val="1AE2276F"/>
    <w:rsid w:val="1AE91539"/>
    <w:rsid w:val="1AEA5FFD"/>
    <w:rsid w:val="1AED4029"/>
    <w:rsid w:val="1AF21B65"/>
    <w:rsid w:val="1AF91ACD"/>
    <w:rsid w:val="1AFA6FD3"/>
    <w:rsid w:val="1AFB4BAC"/>
    <w:rsid w:val="1AFE7E34"/>
    <w:rsid w:val="1AFF71F2"/>
    <w:rsid w:val="1B0031A2"/>
    <w:rsid w:val="1B027DC4"/>
    <w:rsid w:val="1B044D7C"/>
    <w:rsid w:val="1B167778"/>
    <w:rsid w:val="1B184E19"/>
    <w:rsid w:val="1B1B7A75"/>
    <w:rsid w:val="1B1D7B62"/>
    <w:rsid w:val="1B2503C4"/>
    <w:rsid w:val="1B2520B3"/>
    <w:rsid w:val="1B274830"/>
    <w:rsid w:val="1B2931B1"/>
    <w:rsid w:val="1B2A7CCE"/>
    <w:rsid w:val="1B3606C0"/>
    <w:rsid w:val="1B3D53CD"/>
    <w:rsid w:val="1B3E4C8F"/>
    <w:rsid w:val="1B3F36EA"/>
    <w:rsid w:val="1B4456FD"/>
    <w:rsid w:val="1B4551A8"/>
    <w:rsid w:val="1B480D97"/>
    <w:rsid w:val="1B4E3040"/>
    <w:rsid w:val="1B4F3A8D"/>
    <w:rsid w:val="1B540E9D"/>
    <w:rsid w:val="1B541BA0"/>
    <w:rsid w:val="1B552FC4"/>
    <w:rsid w:val="1B5866D6"/>
    <w:rsid w:val="1B5978D1"/>
    <w:rsid w:val="1B5B366E"/>
    <w:rsid w:val="1B5C041B"/>
    <w:rsid w:val="1B616B8F"/>
    <w:rsid w:val="1B6531B4"/>
    <w:rsid w:val="1B65704E"/>
    <w:rsid w:val="1B6975C7"/>
    <w:rsid w:val="1B6D715D"/>
    <w:rsid w:val="1B6E5DBD"/>
    <w:rsid w:val="1B6F4465"/>
    <w:rsid w:val="1B6F5425"/>
    <w:rsid w:val="1B7B129E"/>
    <w:rsid w:val="1B7E21A5"/>
    <w:rsid w:val="1B822161"/>
    <w:rsid w:val="1B82516A"/>
    <w:rsid w:val="1B832493"/>
    <w:rsid w:val="1B891FDE"/>
    <w:rsid w:val="1B8A799F"/>
    <w:rsid w:val="1B8C6075"/>
    <w:rsid w:val="1B8D0E8B"/>
    <w:rsid w:val="1B93468A"/>
    <w:rsid w:val="1B9E3E79"/>
    <w:rsid w:val="1B9F7A79"/>
    <w:rsid w:val="1BA20B9D"/>
    <w:rsid w:val="1BA35BFF"/>
    <w:rsid w:val="1BA95A6F"/>
    <w:rsid w:val="1BAF0D8A"/>
    <w:rsid w:val="1BB44470"/>
    <w:rsid w:val="1BB527BF"/>
    <w:rsid w:val="1BB60497"/>
    <w:rsid w:val="1BBA312A"/>
    <w:rsid w:val="1BBB1575"/>
    <w:rsid w:val="1BBC22B6"/>
    <w:rsid w:val="1BBD7068"/>
    <w:rsid w:val="1BC26E4A"/>
    <w:rsid w:val="1BC47A77"/>
    <w:rsid w:val="1BD23C6D"/>
    <w:rsid w:val="1BDB4D3A"/>
    <w:rsid w:val="1BE14EC9"/>
    <w:rsid w:val="1BE62B57"/>
    <w:rsid w:val="1BE6648F"/>
    <w:rsid w:val="1BEA13AC"/>
    <w:rsid w:val="1BEB041C"/>
    <w:rsid w:val="1BED325F"/>
    <w:rsid w:val="1BEE014D"/>
    <w:rsid w:val="1BEF17CD"/>
    <w:rsid w:val="1BF15E66"/>
    <w:rsid w:val="1BF67FC5"/>
    <w:rsid w:val="1BF86477"/>
    <w:rsid w:val="1BFE1751"/>
    <w:rsid w:val="1C030633"/>
    <w:rsid w:val="1C0709BD"/>
    <w:rsid w:val="1C0758B8"/>
    <w:rsid w:val="1C09048A"/>
    <w:rsid w:val="1C0C1488"/>
    <w:rsid w:val="1C0F157A"/>
    <w:rsid w:val="1C1231A9"/>
    <w:rsid w:val="1C15284C"/>
    <w:rsid w:val="1C177CA7"/>
    <w:rsid w:val="1C1A3542"/>
    <w:rsid w:val="1C1A6BD6"/>
    <w:rsid w:val="1C1C1DC2"/>
    <w:rsid w:val="1C1E5507"/>
    <w:rsid w:val="1C311F4D"/>
    <w:rsid w:val="1C3C5BFE"/>
    <w:rsid w:val="1C3E416F"/>
    <w:rsid w:val="1C3E58E1"/>
    <w:rsid w:val="1C420DEA"/>
    <w:rsid w:val="1C425DB1"/>
    <w:rsid w:val="1C4613FF"/>
    <w:rsid w:val="1C4632FE"/>
    <w:rsid w:val="1C4B3484"/>
    <w:rsid w:val="1C4C3D55"/>
    <w:rsid w:val="1C5839C5"/>
    <w:rsid w:val="1C5C4FBF"/>
    <w:rsid w:val="1C5D61E3"/>
    <w:rsid w:val="1C604565"/>
    <w:rsid w:val="1C610630"/>
    <w:rsid w:val="1C611FF6"/>
    <w:rsid w:val="1C6519EB"/>
    <w:rsid w:val="1C662E91"/>
    <w:rsid w:val="1C68471B"/>
    <w:rsid w:val="1C6A61E6"/>
    <w:rsid w:val="1C6F1D12"/>
    <w:rsid w:val="1C730E6B"/>
    <w:rsid w:val="1C756CF6"/>
    <w:rsid w:val="1C791E6C"/>
    <w:rsid w:val="1C7A51A5"/>
    <w:rsid w:val="1C7D1AB6"/>
    <w:rsid w:val="1C855E27"/>
    <w:rsid w:val="1C8670BF"/>
    <w:rsid w:val="1C951B5E"/>
    <w:rsid w:val="1C972F69"/>
    <w:rsid w:val="1C9A0740"/>
    <w:rsid w:val="1C9B7BBC"/>
    <w:rsid w:val="1C9E65DB"/>
    <w:rsid w:val="1C9F4048"/>
    <w:rsid w:val="1CA26F62"/>
    <w:rsid w:val="1CA465B1"/>
    <w:rsid w:val="1CA50C2A"/>
    <w:rsid w:val="1CA667E9"/>
    <w:rsid w:val="1CAB48FD"/>
    <w:rsid w:val="1CAB70AA"/>
    <w:rsid w:val="1CAE0D25"/>
    <w:rsid w:val="1CAF2FEB"/>
    <w:rsid w:val="1CB11766"/>
    <w:rsid w:val="1CB14254"/>
    <w:rsid w:val="1CB2729B"/>
    <w:rsid w:val="1CB3759C"/>
    <w:rsid w:val="1CB458AB"/>
    <w:rsid w:val="1CBC55A0"/>
    <w:rsid w:val="1CBC7B18"/>
    <w:rsid w:val="1CC006D5"/>
    <w:rsid w:val="1CC77BDB"/>
    <w:rsid w:val="1CCB2C5C"/>
    <w:rsid w:val="1CD04C24"/>
    <w:rsid w:val="1CD30707"/>
    <w:rsid w:val="1CD52AF2"/>
    <w:rsid w:val="1CD655D9"/>
    <w:rsid w:val="1CEB490C"/>
    <w:rsid w:val="1CEE0ADF"/>
    <w:rsid w:val="1CEE2E28"/>
    <w:rsid w:val="1CEE64CB"/>
    <w:rsid w:val="1CF11FD1"/>
    <w:rsid w:val="1CF30A51"/>
    <w:rsid w:val="1CF779BB"/>
    <w:rsid w:val="1CFF1EE4"/>
    <w:rsid w:val="1D00167F"/>
    <w:rsid w:val="1D015FD0"/>
    <w:rsid w:val="1D056F1A"/>
    <w:rsid w:val="1D0830F3"/>
    <w:rsid w:val="1D152EF5"/>
    <w:rsid w:val="1D18492E"/>
    <w:rsid w:val="1D1A42CA"/>
    <w:rsid w:val="1D2005FA"/>
    <w:rsid w:val="1D22145F"/>
    <w:rsid w:val="1D23575E"/>
    <w:rsid w:val="1D235E32"/>
    <w:rsid w:val="1D30351A"/>
    <w:rsid w:val="1D320449"/>
    <w:rsid w:val="1D363348"/>
    <w:rsid w:val="1D384F74"/>
    <w:rsid w:val="1D3905F8"/>
    <w:rsid w:val="1D3A64EE"/>
    <w:rsid w:val="1D417E48"/>
    <w:rsid w:val="1D424730"/>
    <w:rsid w:val="1D463303"/>
    <w:rsid w:val="1D494D23"/>
    <w:rsid w:val="1D4A51EA"/>
    <w:rsid w:val="1D4B5F9E"/>
    <w:rsid w:val="1D567F34"/>
    <w:rsid w:val="1D595E45"/>
    <w:rsid w:val="1D5E0F1D"/>
    <w:rsid w:val="1D641034"/>
    <w:rsid w:val="1D643FE2"/>
    <w:rsid w:val="1D65539E"/>
    <w:rsid w:val="1D673556"/>
    <w:rsid w:val="1D6C2241"/>
    <w:rsid w:val="1D6E4F0E"/>
    <w:rsid w:val="1D7115F5"/>
    <w:rsid w:val="1D7459C1"/>
    <w:rsid w:val="1D7619B9"/>
    <w:rsid w:val="1D7A38AD"/>
    <w:rsid w:val="1D7C143C"/>
    <w:rsid w:val="1D8478DC"/>
    <w:rsid w:val="1D8C3908"/>
    <w:rsid w:val="1D9052D2"/>
    <w:rsid w:val="1D912E88"/>
    <w:rsid w:val="1D913568"/>
    <w:rsid w:val="1D920E67"/>
    <w:rsid w:val="1D92402E"/>
    <w:rsid w:val="1D987593"/>
    <w:rsid w:val="1D9B11ED"/>
    <w:rsid w:val="1DA25C71"/>
    <w:rsid w:val="1DAE7CBC"/>
    <w:rsid w:val="1DB00B95"/>
    <w:rsid w:val="1DB37BFE"/>
    <w:rsid w:val="1DB40254"/>
    <w:rsid w:val="1DB44C2D"/>
    <w:rsid w:val="1DB80A20"/>
    <w:rsid w:val="1DB9466B"/>
    <w:rsid w:val="1DBB1445"/>
    <w:rsid w:val="1DC13402"/>
    <w:rsid w:val="1DC74289"/>
    <w:rsid w:val="1DCB0920"/>
    <w:rsid w:val="1DCE4BAA"/>
    <w:rsid w:val="1DCF792B"/>
    <w:rsid w:val="1DD4714B"/>
    <w:rsid w:val="1DD50909"/>
    <w:rsid w:val="1DD53011"/>
    <w:rsid w:val="1DDB659F"/>
    <w:rsid w:val="1DDC564C"/>
    <w:rsid w:val="1DDF1E38"/>
    <w:rsid w:val="1DE277B1"/>
    <w:rsid w:val="1DE30BCB"/>
    <w:rsid w:val="1DE45352"/>
    <w:rsid w:val="1DE54D90"/>
    <w:rsid w:val="1DE85B5B"/>
    <w:rsid w:val="1DE94D10"/>
    <w:rsid w:val="1DEB103A"/>
    <w:rsid w:val="1DEB2BBC"/>
    <w:rsid w:val="1DED3770"/>
    <w:rsid w:val="1DEF50E5"/>
    <w:rsid w:val="1DF246C2"/>
    <w:rsid w:val="1DF27BC0"/>
    <w:rsid w:val="1DF41F97"/>
    <w:rsid w:val="1DF83615"/>
    <w:rsid w:val="1DF871A3"/>
    <w:rsid w:val="1DFA7606"/>
    <w:rsid w:val="1DFF0068"/>
    <w:rsid w:val="1E020DDE"/>
    <w:rsid w:val="1E02677F"/>
    <w:rsid w:val="1E046F08"/>
    <w:rsid w:val="1E073B08"/>
    <w:rsid w:val="1E077782"/>
    <w:rsid w:val="1E0A0DDB"/>
    <w:rsid w:val="1E0C04D4"/>
    <w:rsid w:val="1E0F026F"/>
    <w:rsid w:val="1E156AFD"/>
    <w:rsid w:val="1E263B60"/>
    <w:rsid w:val="1E2645EB"/>
    <w:rsid w:val="1E2A5021"/>
    <w:rsid w:val="1E3303C4"/>
    <w:rsid w:val="1E372ECC"/>
    <w:rsid w:val="1E38330F"/>
    <w:rsid w:val="1E3F2BCC"/>
    <w:rsid w:val="1E3F6E81"/>
    <w:rsid w:val="1E4116B5"/>
    <w:rsid w:val="1E450A6E"/>
    <w:rsid w:val="1E473E20"/>
    <w:rsid w:val="1E565801"/>
    <w:rsid w:val="1E5A1333"/>
    <w:rsid w:val="1E6000B0"/>
    <w:rsid w:val="1E636306"/>
    <w:rsid w:val="1E6C2C00"/>
    <w:rsid w:val="1E7037D1"/>
    <w:rsid w:val="1E7105DF"/>
    <w:rsid w:val="1E717A2E"/>
    <w:rsid w:val="1E7B3FCF"/>
    <w:rsid w:val="1E7D6C3D"/>
    <w:rsid w:val="1E8253DE"/>
    <w:rsid w:val="1E8506AA"/>
    <w:rsid w:val="1E8801C1"/>
    <w:rsid w:val="1E887309"/>
    <w:rsid w:val="1E8A5BA3"/>
    <w:rsid w:val="1E8F1768"/>
    <w:rsid w:val="1E934106"/>
    <w:rsid w:val="1E943CD2"/>
    <w:rsid w:val="1E966E54"/>
    <w:rsid w:val="1E99019A"/>
    <w:rsid w:val="1E9A5EC0"/>
    <w:rsid w:val="1EA7325F"/>
    <w:rsid w:val="1EA85BD1"/>
    <w:rsid w:val="1EAA5145"/>
    <w:rsid w:val="1EAF179F"/>
    <w:rsid w:val="1EC13707"/>
    <w:rsid w:val="1EC33971"/>
    <w:rsid w:val="1EC54188"/>
    <w:rsid w:val="1EC55F96"/>
    <w:rsid w:val="1ECA795F"/>
    <w:rsid w:val="1ECB139F"/>
    <w:rsid w:val="1ECC5CF0"/>
    <w:rsid w:val="1ECD5D3F"/>
    <w:rsid w:val="1ECF3313"/>
    <w:rsid w:val="1ED53AFD"/>
    <w:rsid w:val="1ED62008"/>
    <w:rsid w:val="1ED63364"/>
    <w:rsid w:val="1ED66F2C"/>
    <w:rsid w:val="1EDE1E05"/>
    <w:rsid w:val="1EE01063"/>
    <w:rsid w:val="1EE242DC"/>
    <w:rsid w:val="1EE36C19"/>
    <w:rsid w:val="1EE612F3"/>
    <w:rsid w:val="1EE927B1"/>
    <w:rsid w:val="1EEB44EA"/>
    <w:rsid w:val="1EEC394A"/>
    <w:rsid w:val="1EF24B10"/>
    <w:rsid w:val="1EFD7C75"/>
    <w:rsid w:val="1EFF0759"/>
    <w:rsid w:val="1EFF43AF"/>
    <w:rsid w:val="1F071B8B"/>
    <w:rsid w:val="1F094D4F"/>
    <w:rsid w:val="1F1209D7"/>
    <w:rsid w:val="1F145EF2"/>
    <w:rsid w:val="1F1A3379"/>
    <w:rsid w:val="1F1B6E86"/>
    <w:rsid w:val="1F1C0C5A"/>
    <w:rsid w:val="1F1D7143"/>
    <w:rsid w:val="1F220B09"/>
    <w:rsid w:val="1F221BBA"/>
    <w:rsid w:val="1F240724"/>
    <w:rsid w:val="1F26168C"/>
    <w:rsid w:val="1F2C3C81"/>
    <w:rsid w:val="1F314611"/>
    <w:rsid w:val="1F3516EC"/>
    <w:rsid w:val="1F392CBA"/>
    <w:rsid w:val="1F39716C"/>
    <w:rsid w:val="1F3A0C2C"/>
    <w:rsid w:val="1F3C18F5"/>
    <w:rsid w:val="1F453D68"/>
    <w:rsid w:val="1F4544BE"/>
    <w:rsid w:val="1F480796"/>
    <w:rsid w:val="1F4C213C"/>
    <w:rsid w:val="1F4C2B0B"/>
    <w:rsid w:val="1F537741"/>
    <w:rsid w:val="1F571676"/>
    <w:rsid w:val="1F5A224C"/>
    <w:rsid w:val="1F5A333F"/>
    <w:rsid w:val="1F5B5554"/>
    <w:rsid w:val="1F5C7D9F"/>
    <w:rsid w:val="1F5D50CF"/>
    <w:rsid w:val="1F603556"/>
    <w:rsid w:val="1F654BA5"/>
    <w:rsid w:val="1F6B44A8"/>
    <w:rsid w:val="1F6B69D8"/>
    <w:rsid w:val="1F6D107D"/>
    <w:rsid w:val="1F70687F"/>
    <w:rsid w:val="1F754FBC"/>
    <w:rsid w:val="1F7915C6"/>
    <w:rsid w:val="1F797633"/>
    <w:rsid w:val="1F7A28C4"/>
    <w:rsid w:val="1F7F72C6"/>
    <w:rsid w:val="1F815C76"/>
    <w:rsid w:val="1F844301"/>
    <w:rsid w:val="1F89404A"/>
    <w:rsid w:val="1F8B78E3"/>
    <w:rsid w:val="1F8E3D67"/>
    <w:rsid w:val="1F907FE2"/>
    <w:rsid w:val="1F921842"/>
    <w:rsid w:val="1F925099"/>
    <w:rsid w:val="1F99384F"/>
    <w:rsid w:val="1F9B19D8"/>
    <w:rsid w:val="1F9D46E0"/>
    <w:rsid w:val="1F9E0A9D"/>
    <w:rsid w:val="1FA26B01"/>
    <w:rsid w:val="1FA81AAB"/>
    <w:rsid w:val="1FA842CD"/>
    <w:rsid w:val="1FB24276"/>
    <w:rsid w:val="1FBE3F4A"/>
    <w:rsid w:val="1FBE7122"/>
    <w:rsid w:val="1FCC5FBF"/>
    <w:rsid w:val="1FCE030A"/>
    <w:rsid w:val="1FCF34A6"/>
    <w:rsid w:val="1FD00CFA"/>
    <w:rsid w:val="1FD05E42"/>
    <w:rsid w:val="1FD56CA7"/>
    <w:rsid w:val="1FDC2A55"/>
    <w:rsid w:val="1FDD2B0C"/>
    <w:rsid w:val="1FE46B74"/>
    <w:rsid w:val="1FEA732C"/>
    <w:rsid w:val="1FF42F28"/>
    <w:rsid w:val="1FF80B43"/>
    <w:rsid w:val="1FFC1CF2"/>
    <w:rsid w:val="20043CAA"/>
    <w:rsid w:val="200918F3"/>
    <w:rsid w:val="200D3984"/>
    <w:rsid w:val="20144794"/>
    <w:rsid w:val="20155030"/>
    <w:rsid w:val="20183A68"/>
    <w:rsid w:val="201C4C0A"/>
    <w:rsid w:val="20233F8E"/>
    <w:rsid w:val="202B6FA3"/>
    <w:rsid w:val="202E10C7"/>
    <w:rsid w:val="20302CDC"/>
    <w:rsid w:val="20330486"/>
    <w:rsid w:val="20340AD0"/>
    <w:rsid w:val="203A4D20"/>
    <w:rsid w:val="203B0AA4"/>
    <w:rsid w:val="203E1AC6"/>
    <w:rsid w:val="2041143F"/>
    <w:rsid w:val="204457D5"/>
    <w:rsid w:val="2045328F"/>
    <w:rsid w:val="20453E83"/>
    <w:rsid w:val="204C4813"/>
    <w:rsid w:val="204D48C6"/>
    <w:rsid w:val="20553618"/>
    <w:rsid w:val="20595CC1"/>
    <w:rsid w:val="205975CB"/>
    <w:rsid w:val="20632DB3"/>
    <w:rsid w:val="206A30AE"/>
    <w:rsid w:val="206F42A7"/>
    <w:rsid w:val="20716AA8"/>
    <w:rsid w:val="20730DB1"/>
    <w:rsid w:val="20752B04"/>
    <w:rsid w:val="20786693"/>
    <w:rsid w:val="207E1B6C"/>
    <w:rsid w:val="207F7BF2"/>
    <w:rsid w:val="20802688"/>
    <w:rsid w:val="208066F3"/>
    <w:rsid w:val="20822268"/>
    <w:rsid w:val="2083450E"/>
    <w:rsid w:val="20870B6C"/>
    <w:rsid w:val="208F3B72"/>
    <w:rsid w:val="20925F6E"/>
    <w:rsid w:val="209678BA"/>
    <w:rsid w:val="209A09D9"/>
    <w:rsid w:val="209C62EA"/>
    <w:rsid w:val="209C7A85"/>
    <w:rsid w:val="209D3A12"/>
    <w:rsid w:val="20A13136"/>
    <w:rsid w:val="20A20FC7"/>
    <w:rsid w:val="20A225DE"/>
    <w:rsid w:val="20A271CD"/>
    <w:rsid w:val="20A332F8"/>
    <w:rsid w:val="20A67179"/>
    <w:rsid w:val="20A77D9C"/>
    <w:rsid w:val="20AC40FB"/>
    <w:rsid w:val="20AC4956"/>
    <w:rsid w:val="20AC4A7B"/>
    <w:rsid w:val="20B02037"/>
    <w:rsid w:val="20B0423D"/>
    <w:rsid w:val="20BC1D1D"/>
    <w:rsid w:val="20BD0161"/>
    <w:rsid w:val="20BF62B5"/>
    <w:rsid w:val="20C03AEF"/>
    <w:rsid w:val="20C2404E"/>
    <w:rsid w:val="20C42C2D"/>
    <w:rsid w:val="20C926F6"/>
    <w:rsid w:val="20CA5EA0"/>
    <w:rsid w:val="20CC1EA1"/>
    <w:rsid w:val="20CF2C51"/>
    <w:rsid w:val="20CF3E54"/>
    <w:rsid w:val="20D13BE9"/>
    <w:rsid w:val="20D33761"/>
    <w:rsid w:val="20D519B9"/>
    <w:rsid w:val="20D64B62"/>
    <w:rsid w:val="20D66894"/>
    <w:rsid w:val="20D81B66"/>
    <w:rsid w:val="20DD4217"/>
    <w:rsid w:val="20E459B6"/>
    <w:rsid w:val="20E45AC7"/>
    <w:rsid w:val="20E77180"/>
    <w:rsid w:val="20E86004"/>
    <w:rsid w:val="20EA1891"/>
    <w:rsid w:val="20EC4450"/>
    <w:rsid w:val="20ED287F"/>
    <w:rsid w:val="20EF5029"/>
    <w:rsid w:val="20F4609B"/>
    <w:rsid w:val="20F61BC3"/>
    <w:rsid w:val="20FB6454"/>
    <w:rsid w:val="20FF2DBB"/>
    <w:rsid w:val="210578C0"/>
    <w:rsid w:val="21063370"/>
    <w:rsid w:val="21082BBC"/>
    <w:rsid w:val="210D6D2B"/>
    <w:rsid w:val="210F3430"/>
    <w:rsid w:val="2110239D"/>
    <w:rsid w:val="2114006F"/>
    <w:rsid w:val="21142381"/>
    <w:rsid w:val="211862B6"/>
    <w:rsid w:val="211966C3"/>
    <w:rsid w:val="211E0A36"/>
    <w:rsid w:val="2122563E"/>
    <w:rsid w:val="212618C6"/>
    <w:rsid w:val="21281658"/>
    <w:rsid w:val="212B7A3F"/>
    <w:rsid w:val="212E7BF4"/>
    <w:rsid w:val="2139597F"/>
    <w:rsid w:val="213B11C7"/>
    <w:rsid w:val="21410BE0"/>
    <w:rsid w:val="2144298D"/>
    <w:rsid w:val="21487141"/>
    <w:rsid w:val="214B1AA7"/>
    <w:rsid w:val="214C5767"/>
    <w:rsid w:val="21596B19"/>
    <w:rsid w:val="215A76C3"/>
    <w:rsid w:val="215B0119"/>
    <w:rsid w:val="215B2B84"/>
    <w:rsid w:val="215C1431"/>
    <w:rsid w:val="215D20D1"/>
    <w:rsid w:val="21607DED"/>
    <w:rsid w:val="21612A13"/>
    <w:rsid w:val="21713CEF"/>
    <w:rsid w:val="2171611D"/>
    <w:rsid w:val="21736C38"/>
    <w:rsid w:val="21771CEC"/>
    <w:rsid w:val="21771D93"/>
    <w:rsid w:val="21807046"/>
    <w:rsid w:val="21827A69"/>
    <w:rsid w:val="2185524E"/>
    <w:rsid w:val="21860525"/>
    <w:rsid w:val="218720E0"/>
    <w:rsid w:val="21895DF0"/>
    <w:rsid w:val="218969D5"/>
    <w:rsid w:val="218C3480"/>
    <w:rsid w:val="21901430"/>
    <w:rsid w:val="21907364"/>
    <w:rsid w:val="219604CD"/>
    <w:rsid w:val="219A0091"/>
    <w:rsid w:val="219A0A81"/>
    <w:rsid w:val="219C1B8E"/>
    <w:rsid w:val="21A231FA"/>
    <w:rsid w:val="21A435DE"/>
    <w:rsid w:val="21A63705"/>
    <w:rsid w:val="21A65F98"/>
    <w:rsid w:val="21AE2F62"/>
    <w:rsid w:val="21B221D6"/>
    <w:rsid w:val="21B23272"/>
    <w:rsid w:val="21B31325"/>
    <w:rsid w:val="21B358DC"/>
    <w:rsid w:val="21B565A1"/>
    <w:rsid w:val="21B669CC"/>
    <w:rsid w:val="21BB17EF"/>
    <w:rsid w:val="21BC721C"/>
    <w:rsid w:val="21C3635E"/>
    <w:rsid w:val="21C47B31"/>
    <w:rsid w:val="21C64607"/>
    <w:rsid w:val="21C903DA"/>
    <w:rsid w:val="21CB0BE9"/>
    <w:rsid w:val="21D1113C"/>
    <w:rsid w:val="21DA7CBF"/>
    <w:rsid w:val="21DE3413"/>
    <w:rsid w:val="21E070D9"/>
    <w:rsid w:val="21E4161C"/>
    <w:rsid w:val="21E76E61"/>
    <w:rsid w:val="21E82930"/>
    <w:rsid w:val="21EB679C"/>
    <w:rsid w:val="21EC6FF6"/>
    <w:rsid w:val="21F74F24"/>
    <w:rsid w:val="21FA31C3"/>
    <w:rsid w:val="21FC1435"/>
    <w:rsid w:val="22002F44"/>
    <w:rsid w:val="22002FFA"/>
    <w:rsid w:val="220713B5"/>
    <w:rsid w:val="220C191E"/>
    <w:rsid w:val="2211617A"/>
    <w:rsid w:val="221628D9"/>
    <w:rsid w:val="221A3A06"/>
    <w:rsid w:val="221D441D"/>
    <w:rsid w:val="222043D3"/>
    <w:rsid w:val="222348C1"/>
    <w:rsid w:val="2223693F"/>
    <w:rsid w:val="2224576A"/>
    <w:rsid w:val="222929FE"/>
    <w:rsid w:val="22302B10"/>
    <w:rsid w:val="22344896"/>
    <w:rsid w:val="223B3215"/>
    <w:rsid w:val="223C16E1"/>
    <w:rsid w:val="223E03AF"/>
    <w:rsid w:val="223F0BD1"/>
    <w:rsid w:val="224340D4"/>
    <w:rsid w:val="22441027"/>
    <w:rsid w:val="22476001"/>
    <w:rsid w:val="224B3C7C"/>
    <w:rsid w:val="2252057E"/>
    <w:rsid w:val="2253335A"/>
    <w:rsid w:val="22533911"/>
    <w:rsid w:val="225457E2"/>
    <w:rsid w:val="2255289E"/>
    <w:rsid w:val="22567414"/>
    <w:rsid w:val="225911F1"/>
    <w:rsid w:val="225C2967"/>
    <w:rsid w:val="225D4AB3"/>
    <w:rsid w:val="225F51E2"/>
    <w:rsid w:val="226305B4"/>
    <w:rsid w:val="22661BCB"/>
    <w:rsid w:val="226631FE"/>
    <w:rsid w:val="2267143C"/>
    <w:rsid w:val="226A0BF6"/>
    <w:rsid w:val="226A7E3C"/>
    <w:rsid w:val="226E1D50"/>
    <w:rsid w:val="227523DE"/>
    <w:rsid w:val="227633A4"/>
    <w:rsid w:val="2277480E"/>
    <w:rsid w:val="22784E5B"/>
    <w:rsid w:val="22786CD5"/>
    <w:rsid w:val="22791BF5"/>
    <w:rsid w:val="227A703C"/>
    <w:rsid w:val="227C192B"/>
    <w:rsid w:val="227F44E2"/>
    <w:rsid w:val="22822F53"/>
    <w:rsid w:val="22824A80"/>
    <w:rsid w:val="22842427"/>
    <w:rsid w:val="228453F5"/>
    <w:rsid w:val="22881B56"/>
    <w:rsid w:val="22884F9D"/>
    <w:rsid w:val="228A21A7"/>
    <w:rsid w:val="228A46A4"/>
    <w:rsid w:val="228C0C3D"/>
    <w:rsid w:val="228D02D1"/>
    <w:rsid w:val="229932BA"/>
    <w:rsid w:val="22996296"/>
    <w:rsid w:val="229B5F06"/>
    <w:rsid w:val="229D6D38"/>
    <w:rsid w:val="22AE26B5"/>
    <w:rsid w:val="22B176B1"/>
    <w:rsid w:val="22B36124"/>
    <w:rsid w:val="22B57471"/>
    <w:rsid w:val="22BB0E76"/>
    <w:rsid w:val="22BB7B73"/>
    <w:rsid w:val="22BE49CF"/>
    <w:rsid w:val="22BF5C86"/>
    <w:rsid w:val="22C03D87"/>
    <w:rsid w:val="22C51FAD"/>
    <w:rsid w:val="22CC36D0"/>
    <w:rsid w:val="22CC5DE6"/>
    <w:rsid w:val="22CE14AC"/>
    <w:rsid w:val="22D57D50"/>
    <w:rsid w:val="22E055CB"/>
    <w:rsid w:val="22E13401"/>
    <w:rsid w:val="22E80F92"/>
    <w:rsid w:val="22E864D3"/>
    <w:rsid w:val="22ED2632"/>
    <w:rsid w:val="22ED5A19"/>
    <w:rsid w:val="22F07CF0"/>
    <w:rsid w:val="22F17CB7"/>
    <w:rsid w:val="22F61BD9"/>
    <w:rsid w:val="22F75DB7"/>
    <w:rsid w:val="22F92362"/>
    <w:rsid w:val="22FA016D"/>
    <w:rsid w:val="22FA60FB"/>
    <w:rsid w:val="22FA7B3C"/>
    <w:rsid w:val="22FE2981"/>
    <w:rsid w:val="23024210"/>
    <w:rsid w:val="230A5CA1"/>
    <w:rsid w:val="230C3896"/>
    <w:rsid w:val="230D012B"/>
    <w:rsid w:val="230D37CE"/>
    <w:rsid w:val="231358A6"/>
    <w:rsid w:val="23164647"/>
    <w:rsid w:val="231F0E83"/>
    <w:rsid w:val="231F2D34"/>
    <w:rsid w:val="23200859"/>
    <w:rsid w:val="232223A3"/>
    <w:rsid w:val="23226C09"/>
    <w:rsid w:val="23285493"/>
    <w:rsid w:val="232874CE"/>
    <w:rsid w:val="232D17FE"/>
    <w:rsid w:val="23304DDC"/>
    <w:rsid w:val="23355F6E"/>
    <w:rsid w:val="2337281B"/>
    <w:rsid w:val="233C1784"/>
    <w:rsid w:val="233F3EE5"/>
    <w:rsid w:val="23407E84"/>
    <w:rsid w:val="2343118C"/>
    <w:rsid w:val="23476F9D"/>
    <w:rsid w:val="234A7A04"/>
    <w:rsid w:val="234C587B"/>
    <w:rsid w:val="23505573"/>
    <w:rsid w:val="23537DCA"/>
    <w:rsid w:val="23551B93"/>
    <w:rsid w:val="23560B28"/>
    <w:rsid w:val="23593D4A"/>
    <w:rsid w:val="23620D9F"/>
    <w:rsid w:val="23647812"/>
    <w:rsid w:val="23690796"/>
    <w:rsid w:val="23723255"/>
    <w:rsid w:val="2374397D"/>
    <w:rsid w:val="23756080"/>
    <w:rsid w:val="2378669E"/>
    <w:rsid w:val="23831052"/>
    <w:rsid w:val="238752C8"/>
    <w:rsid w:val="238770DC"/>
    <w:rsid w:val="23893B0E"/>
    <w:rsid w:val="238C17EB"/>
    <w:rsid w:val="239127BB"/>
    <w:rsid w:val="23915722"/>
    <w:rsid w:val="239272B8"/>
    <w:rsid w:val="239372FB"/>
    <w:rsid w:val="239B020B"/>
    <w:rsid w:val="239D12A5"/>
    <w:rsid w:val="239D3A22"/>
    <w:rsid w:val="239E329D"/>
    <w:rsid w:val="23A95876"/>
    <w:rsid w:val="23AC336D"/>
    <w:rsid w:val="23AE1AB3"/>
    <w:rsid w:val="23B514EE"/>
    <w:rsid w:val="23B60E67"/>
    <w:rsid w:val="23B84CE4"/>
    <w:rsid w:val="23BA1DA8"/>
    <w:rsid w:val="23C055A0"/>
    <w:rsid w:val="23C82E86"/>
    <w:rsid w:val="23D25E8B"/>
    <w:rsid w:val="23D26458"/>
    <w:rsid w:val="23D305B1"/>
    <w:rsid w:val="23D42762"/>
    <w:rsid w:val="23D80687"/>
    <w:rsid w:val="23D939DB"/>
    <w:rsid w:val="23DA050C"/>
    <w:rsid w:val="23DA37C9"/>
    <w:rsid w:val="23DB35E5"/>
    <w:rsid w:val="23DC2343"/>
    <w:rsid w:val="23E1284A"/>
    <w:rsid w:val="23E70551"/>
    <w:rsid w:val="23EC25AF"/>
    <w:rsid w:val="23F0002D"/>
    <w:rsid w:val="23FF138B"/>
    <w:rsid w:val="23FF4F83"/>
    <w:rsid w:val="23FF59DC"/>
    <w:rsid w:val="24016184"/>
    <w:rsid w:val="24051119"/>
    <w:rsid w:val="240B04BB"/>
    <w:rsid w:val="240C340E"/>
    <w:rsid w:val="241213C2"/>
    <w:rsid w:val="24165601"/>
    <w:rsid w:val="24197F0D"/>
    <w:rsid w:val="241D6B40"/>
    <w:rsid w:val="241E287B"/>
    <w:rsid w:val="24211F26"/>
    <w:rsid w:val="24270210"/>
    <w:rsid w:val="24297519"/>
    <w:rsid w:val="242E1ADC"/>
    <w:rsid w:val="242F3F1C"/>
    <w:rsid w:val="2433039D"/>
    <w:rsid w:val="243640CD"/>
    <w:rsid w:val="24390858"/>
    <w:rsid w:val="243B418C"/>
    <w:rsid w:val="243D3393"/>
    <w:rsid w:val="243E5191"/>
    <w:rsid w:val="243E6D1F"/>
    <w:rsid w:val="24441D60"/>
    <w:rsid w:val="244944AE"/>
    <w:rsid w:val="244E68FD"/>
    <w:rsid w:val="244F30E4"/>
    <w:rsid w:val="24501578"/>
    <w:rsid w:val="24526B07"/>
    <w:rsid w:val="24533CB6"/>
    <w:rsid w:val="24560FDD"/>
    <w:rsid w:val="245C5810"/>
    <w:rsid w:val="245D706F"/>
    <w:rsid w:val="24651812"/>
    <w:rsid w:val="246619D8"/>
    <w:rsid w:val="24675094"/>
    <w:rsid w:val="24695FE3"/>
    <w:rsid w:val="24753EAC"/>
    <w:rsid w:val="2475605B"/>
    <w:rsid w:val="247F172B"/>
    <w:rsid w:val="24806701"/>
    <w:rsid w:val="248376A6"/>
    <w:rsid w:val="2484202C"/>
    <w:rsid w:val="248C2BFC"/>
    <w:rsid w:val="248D66D2"/>
    <w:rsid w:val="248E435D"/>
    <w:rsid w:val="24930457"/>
    <w:rsid w:val="24951588"/>
    <w:rsid w:val="24956A7D"/>
    <w:rsid w:val="24957E42"/>
    <w:rsid w:val="24970DAC"/>
    <w:rsid w:val="249865AD"/>
    <w:rsid w:val="24A23A24"/>
    <w:rsid w:val="24A54ED9"/>
    <w:rsid w:val="24A74A61"/>
    <w:rsid w:val="24A904F1"/>
    <w:rsid w:val="24A9315D"/>
    <w:rsid w:val="24A93FED"/>
    <w:rsid w:val="24AB2FF2"/>
    <w:rsid w:val="24AD7F0B"/>
    <w:rsid w:val="24B0200A"/>
    <w:rsid w:val="24B0317F"/>
    <w:rsid w:val="24B93F0D"/>
    <w:rsid w:val="24BB367E"/>
    <w:rsid w:val="24BC3680"/>
    <w:rsid w:val="24C16BE8"/>
    <w:rsid w:val="24C247E9"/>
    <w:rsid w:val="24C40972"/>
    <w:rsid w:val="24C5560B"/>
    <w:rsid w:val="24CB73D7"/>
    <w:rsid w:val="24CD5BB2"/>
    <w:rsid w:val="24CE250F"/>
    <w:rsid w:val="24CE6C53"/>
    <w:rsid w:val="24D01AA2"/>
    <w:rsid w:val="24D74EB1"/>
    <w:rsid w:val="24E463F4"/>
    <w:rsid w:val="24E50315"/>
    <w:rsid w:val="24E810D4"/>
    <w:rsid w:val="24E86B95"/>
    <w:rsid w:val="24EB5199"/>
    <w:rsid w:val="24EF07C8"/>
    <w:rsid w:val="24F13D6E"/>
    <w:rsid w:val="24F34352"/>
    <w:rsid w:val="24F547BA"/>
    <w:rsid w:val="24F549F6"/>
    <w:rsid w:val="24F6534C"/>
    <w:rsid w:val="25005C76"/>
    <w:rsid w:val="25021C9A"/>
    <w:rsid w:val="25024970"/>
    <w:rsid w:val="250338B5"/>
    <w:rsid w:val="25066A38"/>
    <w:rsid w:val="250B1364"/>
    <w:rsid w:val="250C7751"/>
    <w:rsid w:val="250D539E"/>
    <w:rsid w:val="25190C7E"/>
    <w:rsid w:val="25253A9D"/>
    <w:rsid w:val="252A53AB"/>
    <w:rsid w:val="252A7391"/>
    <w:rsid w:val="252B07AD"/>
    <w:rsid w:val="2535374E"/>
    <w:rsid w:val="25355D5F"/>
    <w:rsid w:val="2536697B"/>
    <w:rsid w:val="253925C7"/>
    <w:rsid w:val="25395856"/>
    <w:rsid w:val="25396DF0"/>
    <w:rsid w:val="253A1F6A"/>
    <w:rsid w:val="253A3CEC"/>
    <w:rsid w:val="2546551B"/>
    <w:rsid w:val="25484008"/>
    <w:rsid w:val="254A2832"/>
    <w:rsid w:val="25506CC5"/>
    <w:rsid w:val="255219C6"/>
    <w:rsid w:val="25526C0C"/>
    <w:rsid w:val="25567C4D"/>
    <w:rsid w:val="2566279A"/>
    <w:rsid w:val="25666362"/>
    <w:rsid w:val="25672848"/>
    <w:rsid w:val="25735843"/>
    <w:rsid w:val="25751554"/>
    <w:rsid w:val="257E5493"/>
    <w:rsid w:val="257F2F74"/>
    <w:rsid w:val="25871B99"/>
    <w:rsid w:val="258E2BD9"/>
    <w:rsid w:val="258F0911"/>
    <w:rsid w:val="25904E3A"/>
    <w:rsid w:val="25922CA0"/>
    <w:rsid w:val="25937EAE"/>
    <w:rsid w:val="25954250"/>
    <w:rsid w:val="259F1CD6"/>
    <w:rsid w:val="25A00E92"/>
    <w:rsid w:val="25A10B11"/>
    <w:rsid w:val="25A52602"/>
    <w:rsid w:val="25AA264B"/>
    <w:rsid w:val="25AF63DC"/>
    <w:rsid w:val="25B1696D"/>
    <w:rsid w:val="25B423B8"/>
    <w:rsid w:val="25BA1BC7"/>
    <w:rsid w:val="25BA21AC"/>
    <w:rsid w:val="25BB2CCB"/>
    <w:rsid w:val="25BC4973"/>
    <w:rsid w:val="25BE1909"/>
    <w:rsid w:val="25BF1BE6"/>
    <w:rsid w:val="25BF1C09"/>
    <w:rsid w:val="25BF3A83"/>
    <w:rsid w:val="25C04A5E"/>
    <w:rsid w:val="25C52321"/>
    <w:rsid w:val="25CC2265"/>
    <w:rsid w:val="25D11AE3"/>
    <w:rsid w:val="25D1371B"/>
    <w:rsid w:val="25D3073F"/>
    <w:rsid w:val="25D33985"/>
    <w:rsid w:val="25D50826"/>
    <w:rsid w:val="25D517E8"/>
    <w:rsid w:val="25D54CDA"/>
    <w:rsid w:val="25E701FA"/>
    <w:rsid w:val="25E917A5"/>
    <w:rsid w:val="25ED155C"/>
    <w:rsid w:val="25EE2631"/>
    <w:rsid w:val="25F05DC5"/>
    <w:rsid w:val="25F26828"/>
    <w:rsid w:val="25FB1427"/>
    <w:rsid w:val="25FE205D"/>
    <w:rsid w:val="260174A5"/>
    <w:rsid w:val="26074EFC"/>
    <w:rsid w:val="26130016"/>
    <w:rsid w:val="261461E4"/>
    <w:rsid w:val="26155A0E"/>
    <w:rsid w:val="26235C67"/>
    <w:rsid w:val="26272006"/>
    <w:rsid w:val="262928BA"/>
    <w:rsid w:val="262D7E30"/>
    <w:rsid w:val="262E6CD7"/>
    <w:rsid w:val="262F7E4D"/>
    <w:rsid w:val="26332F46"/>
    <w:rsid w:val="26334CF4"/>
    <w:rsid w:val="2634163D"/>
    <w:rsid w:val="264145F4"/>
    <w:rsid w:val="2644258C"/>
    <w:rsid w:val="26453B56"/>
    <w:rsid w:val="26454B6A"/>
    <w:rsid w:val="26461FAA"/>
    <w:rsid w:val="264759DD"/>
    <w:rsid w:val="264854D8"/>
    <w:rsid w:val="26503D5B"/>
    <w:rsid w:val="265167FA"/>
    <w:rsid w:val="26523D47"/>
    <w:rsid w:val="2658160E"/>
    <w:rsid w:val="26612ED3"/>
    <w:rsid w:val="26621623"/>
    <w:rsid w:val="266D2B38"/>
    <w:rsid w:val="2671369E"/>
    <w:rsid w:val="26767DA0"/>
    <w:rsid w:val="26776ECC"/>
    <w:rsid w:val="26795236"/>
    <w:rsid w:val="267B616D"/>
    <w:rsid w:val="267F600C"/>
    <w:rsid w:val="26812450"/>
    <w:rsid w:val="268276FE"/>
    <w:rsid w:val="26850DEA"/>
    <w:rsid w:val="26855EFA"/>
    <w:rsid w:val="26857280"/>
    <w:rsid w:val="2685733F"/>
    <w:rsid w:val="26883C1B"/>
    <w:rsid w:val="268B70E9"/>
    <w:rsid w:val="268C0E10"/>
    <w:rsid w:val="268C21D2"/>
    <w:rsid w:val="268D26CD"/>
    <w:rsid w:val="268E6DE6"/>
    <w:rsid w:val="2690522B"/>
    <w:rsid w:val="26914DEA"/>
    <w:rsid w:val="26951618"/>
    <w:rsid w:val="26A33069"/>
    <w:rsid w:val="26A407FD"/>
    <w:rsid w:val="26A61F70"/>
    <w:rsid w:val="26A81EB7"/>
    <w:rsid w:val="26AA5779"/>
    <w:rsid w:val="26AC68DF"/>
    <w:rsid w:val="26B5697F"/>
    <w:rsid w:val="26B82A5A"/>
    <w:rsid w:val="26BC5E47"/>
    <w:rsid w:val="26BD447D"/>
    <w:rsid w:val="26C11C8A"/>
    <w:rsid w:val="26C674CC"/>
    <w:rsid w:val="26CA204A"/>
    <w:rsid w:val="26CD6513"/>
    <w:rsid w:val="26CE5038"/>
    <w:rsid w:val="26CF7813"/>
    <w:rsid w:val="26D56F42"/>
    <w:rsid w:val="26D66ADA"/>
    <w:rsid w:val="26D73B1F"/>
    <w:rsid w:val="26DD505D"/>
    <w:rsid w:val="26DE0CA9"/>
    <w:rsid w:val="26E2495D"/>
    <w:rsid w:val="26E33CBE"/>
    <w:rsid w:val="26E8267A"/>
    <w:rsid w:val="26E96556"/>
    <w:rsid w:val="26EF373D"/>
    <w:rsid w:val="26F225AF"/>
    <w:rsid w:val="26F3544E"/>
    <w:rsid w:val="26F47E6E"/>
    <w:rsid w:val="26F95452"/>
    <w:rsid w:val="26FB4257"/>
    <w:rsid w:val="26FE1084"/>
    <w:rsid w:val="26FE7148"/>
    <w:rsid w:val="27000BF0"/>
    <w:rsid w:val="27012973"/>
    <w:rsid w:val="270150C1"/>
    <w:rsid w:val="27094241"/>
    <w:rsid w:val="2711677D"/>
    <w:rsid w:val="27137772"/>
    <w:rsid w:val="27177EBD"/>
    <w:rsid w:val="2719643F"/>
    <w:rsid w:val="271B7D15"/>
    <w:rsid w:val="271C4452"/>
    <w:rsid w:val="272366F0"/>
    <w:rsid w:val="27246E37"/>
    <w:rsid w:val="27267F44"/>
    <w:rsid w:val="272B51C3"/>
    <w:rsid w:val="272E7EF3"/>
    <w:rsid w:val="272F5320"/>
    <w:rsid w:val="272F5A7D"/>
    <w:rsid w:val="27313417"/>
    <w:rsid w:val="27335EDA"/>
    <w:rsid w:val="273360F1"/>
    <w:rsid w:val="27340B57"/>
    <w:rsid w:val="27357E67"/>
    <w:rsid w:val="2738693A"/>
    <w:rsid w:val="27387AAA"/>
    <w:rsid w:val="27407CAF"/>
    <w:rsid w:val="27407D38"/>
    <w:rsid w:val="2744627E"/>
    <w:rsid w:val="274637B0"/>
    <w:rsid w:val="2747779A"/>
    <w:rsid w:val="27492A6A"/>
    <w:rsid w:val="274B26E6"/>
    <w:rsid w:val="274F41FB"/>
    <w:rsid w:val="27525D45"/>
    <w:rsid w:val="27587716"/>
    <w:rsid w:val="275E24A2"/>
    <w:rsid w:val="275E50C7"/>
    <w:rsid w:val="2765549F"/>
    <w:rsid w:val="276752B5"/>
    <w:rsid w:val="276C6A0D"/>
    <w:rsid w:val="276E1A32"/>
    <w:rsid w:val="27772F64"/>
    <w:rsid w:val="277B3F6E"/>
    <w:rsid w:val="277E6743"/>
    <w:rsid w:val="27834686"/>
    <w:rsid w:val="2784123D"/>
    <w:rsid w:val="278B1F36"/>
    <w:rsid w:val="278F1B32"/>
    <w:rsid w:val="278F3E88"/>
    <w:rsid w:val="27965A4B"/>
    <w:rsid w:val="27993440"/>
    <w:rsid w:val="279D2F9B"/>
    <w:rsid w:val="279F0ECB"/>
    <w:rsid w:val="27A177E9"/>
    <w:rsid w:val="27A4699C"/>
    <w:rsid w:val="27A676E0"/>
    <w:rsid w:val="27A77E3E"/>
    <w:rsid w:val="27A8508F"/>
    <w:rsid w:val="27AB454D"/>
    <w:rsid w:val="27AE0EBA"/>
    <w:rsid w:val="27AE1ABF"/>
    <w:rsid w:val="27AF6D79"/>
    <w:rsid w:val="27B03C3D"/>
    <w:rsid w:val="27B24556"/>
    <w:rsid w:val="27B61CFD"/>
    <w:rsid w:val="27B85F64"/>
    <w:rsid w:val="27BD14E0"/>
    <w:rsid w:val="27C021AD"/>
    <w:rsid w:val="27C20AEA"/>
    <w:rsid w:val="27C75326"/>
    <w:rsid w:val="27CA0BF3"/>
    <w:rsid w:val="27D51F40"/>
    <w:rsid w:val="27DB75F7"/>
    <w:rsid w:val="27DC327D"/>
    <w:rsid w:val="27E1355C"/>
    <w:rsid w:val="27E2339C"/>
    <w:rsid w:val="27E247B4"/>
    <w:rsid w:val="27F03A70"/>
    <w:rsid w:val="27F24614"/>
    <w:rsid w:val="27F51809"/>
    <w:rsid w:val="27FE7CA9"/>
    <w:rsid w:val="280037B6"/>
    <w:rsid w:val="28050751"/>
    <w:rsid w:val="28077532"/>
    <w:rsid w:val="280C1014"/>
    <w:rsid w:val="28100F15"/>
    <w:rsid w:val="28131BA8"/>
    <w:rsid w:val="28142C8F"/>
    <w:rsid w:val="281540DD"/>
    <w:rsid w:val="281C42BA"/>
    <w:rsid w:val="281C7E13"/>
    <w:rsid w:val="281D108D"/>
    <w:rsid w:val="281F69F5"/>
    <w:rsid w:val="282B2F7A"/>
    <w:rsid w:val="283C56B3"/>
    <w:rsid w:val="283C7A8E"/>
    <w:rsid w:val="283E6174"/>
    <w:rsid w:val="283E72EA"/>
    <w:rsid w:val="28420139"/>
    <w:rsid w:val="28443B42"/>
    <w:rsid w:val="2845590B"/>
    <w:rsid w:val="28462E0C"/>
    <w:rsid w:val="284827D7"/>
    <w:rsid w:val="28493363"/>
    <w:rsid w:val="2858592B"/>
    <w:rsid w:val="285A76A9"/>
    <w:rsid w:val="285F7E79"/>
    <w:rsid w:val="286044A2"/>
    <w:rsid w:val="28620565"/>
    <w:rsid w:val="2862098F"/>
    <w:rsid w:val="28643A51"/>
    <w:rsid w:val="28664C76"/>
    <w:rsid w:val="286D448F"/>
    <w:rsid w:val="286F32F2"/>
    <w:rsid w:val="28711FFF"/>
    <w:rsid w:val="287375DC"/>
    <w:rsid w:val="2877531B"/>
    <w:rsid w:val="28790271"/>
    <w:rsid w:val="287A0F2A"/>
    <w:rsid w:val="287E1CB8"/>
    <w:rsid w:val="28827BDC"/>
    <w:rsid w:val="28857AA5"/>
    <w:rsid w:val="288727DA"/>
    <w:rsid w:val="28892C38"/>
    <w:rsid w:val="28893F66"/>
    <w:rsid w:val="288951E0"/>
    <w:rsid w:val="288C0BB5"/>
    <w:rsid w:val="289D236C"/>
    <w:rsid w:val="289E5226"/>
    <w:rsid w:val="28A2134E"/>
    <w:rsid w:val="28A95607"/>
    <w:rsid w:val="28AA661C"/>
    <w:rsid w:val="28AD2203"/>
    <w:rsid w:val="28B46352"/>
    <w:rsid w:val="28B52C0A"/>
    <w:rsid w:val="28B93C21"/>
    <w:rsid w:val="28BA1BBF"/>
    <w:rsid w:val="28BC03E1"/>
    <w:rsid w:val="28BD4D5F"/>
    <w:rsid w:val="28BD4D89"/>
    <w:rsid w:val="28C061C9"/>
    <w:rsid w:val="28C12E02"/>
    <w:rsid w:val="28C219ED"/>
    <w:rsid w:val="28C25B37"/>
    <w:rsid w:val="28CE0361"/>
    <w:rsid w:val="28CF29D5"/>
    <w:rsid w:val="28D070C2"/>
    <w:rsid w:val="28D12B16"/>
    <w:rsid w:val="28D4591D"/>
    <w:rsid w:val="28D54499"/>
    <w:rsid w:val="28DA39EA"/>
    <w:rsid w:val="28DC4B3D"/>
    <w:rsid w:val="28DD6A02"/>
    <w:rsid w:val="28DD746D"/>
    <w:rsid w:val="28DE70D8"/>
    <w:rsid w:val="28DF2E37"/>
    <w:rsid w:val="28E0728D"/>
    <w:rsid w:val="28E11298"/>
    <w:rsid w:val="28E1485C"/>
    <w:rsid w:val="28E372F0"/>
    <w:rsid w:val="28E43250"/>
    <w:rsid w:val="28E64005"/>
    <w:rsid w:val="28EA0C84"/>
    <w:rsid w:val="28EB1A80"/>
    <w:rsid w:val="28EB2080"/>
    <w:rsid w:val="28EF3FBF"/>
    <w:rsid w:val="28F02F0B"/>
    <w:rsid w:val="28F07966"/>
    <w:rsid w:val="28F141E3"/>
    <w:rsid w:val="28FA536E"/>
    <w:rsid w:val="28FC240D"/>
    <w:rsid w:val="28FD0366"/>
    <w:rsid w:val="29000E66"/>
    <w:rsid w:val="29017D74"/>
    <w:rsid w:val="29093762"/>
    <w:rsid w:val="290A2DDA"/>
    <w:rsid w:val="290C3209"/>
    <w:rsid w:val="291819FB"/>
    <w:rsid w:val="291D08D1"/>
    <w:rsid w:val="29261C9A"/>
    <w:rsid w:val="2927570A"/>
    <w:rsid w:val="292B0A49"/>
    <w:rsid w:val="29316E31"/>
    <w:rsid w:val="293C7A12"/>
    <w:rsid w:val="293E0C61"/>
    <w:rsid w:val="29425349"/>
    <w:rsid w:val="2943652E"/>
    <w:rsid w:val="29440E59"/>
    <w:rsid w:val="2944637E"/>
    <w:rsid w:val="294B706E"/>
    <w:rsid w:val="294C725E"/>
    <w:rsid w:val="295177E4"/>
    <w:rsid w:val="29520812"/>
    <w:rsid w:val="295230C2"/>
    <w:rsid w:val="295401EE"/>
    <w:rsid w:val="29580AAE"/>
    <w:rsid w:val="29665B5C"/>
    <w:rsid w:val="296B79C1"/>
    <w:rsid w:val="29715796"/>
    <w:rsid w:val="297378C4"/>
    <w:rsid w:val="29782D99"/>
    <w:rsid w:val="297D0E0B"/>
    <w:rsid w:val="29874A13"/>
    <w:rsid w:val="2989509D"/>
    <w:rsid w:val="298E73B0"/>
    <w:rsid w:val="29930CA5"/>
    <w:rsid w:val="29967C14"/>
    <w:rsid w:val="29A146FB"/>
    <w:rsid w:val="29A47D92"/>
    <w:rsid w:val="29AD66BB"/>
    <w:rsid w:val="29AF0751"/>
    <w:rsid w:val="29AF3A27"/>
    <w:rsid w:val="29AF52E1"/>
    <w:rsid w:val="29B61DF6"/>
    <w:rsid w:val="29B62A09"/>
    <w:rsid w:val="29B655DC"/>
    <w:rsid w:val="29BF6434"/>
    <w:rsid w:val="29C00707"/>
    <w:rsid w:val="29C00BFD"/>
    <w:rsid w:val="29C16E2C"/>
    <w:rsid w:val="29C176EE"/>
    <w:rsid w:val="29C53564"/>
    <w:rsid w:val="29C61471"/>
    <w:rsid w:val="29C914DE"/>
    <w:rsid w:val="29CB6FCE"/>
    <w:rsid w:val="29CC2BFE"/>
    <w:rsid w:val="29D472A4"/>
    <w:rsid w:val="29D94E7C"/>
    <w:rsid w:val="29E148B6"/>
    <w:rsid w:val="29E33DD6"/>
    <w:rsid w:val="29E717F7"/>
    <w:rsid w:val="29EB470D"/>
    <w:rsid w:val="29EB56C5"/>
    <w:rsid w:val="29F529D1"/>
    <w:rsid w:val="29F71768"/>
    <w:rsid w:val="2A016D84"/>
    <w:rsid w:val="2A022C00"/>
    <w:rsid w:val="2A0369F5"/>
    <w:rsid w:val="2A046DF5"/>
    <w:rsid w:val="2A0C51AE"/>
    <w:rsid w:val="2A0E19F4"/>
    <w:rsid w:val="2A11796F"/>
    <w:rsid w:val="2A182E99"/>
    <w:rsid w:val="2A1A21CF"/>
    <w:rsid w:val="2A200F02"/>
    <w:rsid w:val="2A22259C"/>
    <w:rsid w:val="2A284DAA"/>
    <w:rsid w:val="2A2B7534"/>
    <w:rsid w:val="2A2C5C61"/>
    <w:rsid w:val="2A31602C"/>
    <w:rsid w:val="2A33132C"/>
    <w:rsid w:val="2A357DE3"/>
    <w:rsid w:val="2A3832B2"/>
    <w:rsid w:val="2A3D4BA4"/>
    <w:rsid w:val="2A3E4878"/>
    <w:rsid w:val="2A4219BF"/>
    <w:rsid w:val="2A4860B1"/>
    <w:rsid w:val="2A4A429F"/>
    <w:rsid w:val="2A4D6932"/>
    <w:rsid w:val="2A511E7A"/>
    <w:rsid w:val="2A536A42"/>
    <w:rsid w:val="2A63277D"/>
    <w:rsid w:val="2A6364CC"/>
    <w:rsid w:val="2A684D1D"/>
    <w:rsid w:val="2A690EDE"/>
    <w:rsid w:val="2A6E0EA8"/>
    <w:rsid w:val="2A6E4578"/>
    <w:rsid w:val="2A714780"/>
    <w:rsid w:val="2A7274B3"/>
    <w:rsid w:val="2A730861"/>
    <w:rsid w:val="2A736A6F"/>
    <w:rsid w:val="2A8035E1"/>
    <w:rsid w:val="2A85458B"/>
    <w:rsid w:val="2A8B2762"/>
    <w:rsid w:val="2A915690"/>
    <w:rsid w:val="2A9C4D12"/>
    <w:rsid w:val="2A9F00C9"/>
    <w:rsid w:val="2A9F3737"/>
    <w:rsid w:val="2AA36039"/>
    <w:rsid w:val="2AA461C9"/>
    <w:rsid w:val="2AA74E1B"/>
    <w:rsid w:val="2AB2566D"/>
    <w:rsid w:val="2AB31D60"/>
    <w:rsid w:val="2AB55C64"/>
    <w:rsid w:val="2ABA31CE"/>
    <w:rsid w:val="2AC15D67"/>
    <w:rsid w:val="2AC517E3"/>
    <w:rsid w:val="2ACB4F0C"/>
    <w:rsid w:val="2ACD53C2"/>
    <w:rsid w:val="2ACD79D1"/>
    <w:rsid w:val="2ACE567B"/>
    <w:rsid w:val="2AD12BC7"/>
    <w:rsid w:val="2AD159A2"/>
    <w:rsid w:val="2AD22F75"/>
    <w:rsid w:val="2AD53AD5"/>
    <w:rsid w:val="2ADA5A37"/>
    <w:rsid w:val="2ADB5104"/>
    <w:rsid w:val="2AE26779"/>
    <w:rsid w:val="2AE808E8"/>
    <w:rsid w:val="2AEA4D35"/>
    <w:rsid w:val="2AEA67E8"/>
    <w:rsid w:val="2AEB25B3"/>
    <w:rsid w:val="2AED0D34"/>
    <w:rsid w:val="2AEE2BF5"/>
    <w:rsid w:val="2AEF2022"/>
    <w:rsid w:val="2AF04A65"/>
    <w:rsid w:val="2AF2650A"/>
    <w:rsid w:val="2AF341CC"/>
    <w:rsid w:val="2AF66135"/>
    <w:rsid w:val="2B016F67"/>
    <w:rsid w:val="2B0847D2"/>
    <w:rsid w:val="2B0A4DA2"/>
    <w:rsid w:val="2B0A7D04"/>
    <w:rsid w:val="2B0D4B3C"/>
    <w:rsid w:val="2B1139D1"/>
    <w:rsid w:val="2B1E58EA"/>
    <w:rsid w:val="2B20265C"/>
    <w:rsid w:val="2B232E52"/>
    <w:rsid w:val="2B2439B2"/>
    <w:rsid w:val="2B26234C"/>
    <w:rsid w:val="2B263AED"/>
    <w:rsid w:val="2B2F050B"/>
    <w:rsid w:val="2B2F6124"/>
    <w:rsid w:val="2B3132F9"/>
    <w:rsid w:val="2B371294"/>
    <w:rsid w:val="2B39636F"/>
    <w:rsid w:val="2B3B07E3"/>
    <w:rsid w:val="2B3D174C"/>
    <w:rsid w:val="2B3D655A"/>
    <w:rsid w:val="2B3D7FFD"/>
    <w:rsid w:val="2B443509"/>
    <w:rsid w:val="2B456FCA"/>
    <w:rsid w:val="2B480820"/>
    <w:rsid w:val="2B4903EE"/>
    <w:rsid w:val="2B4A6101"/>
    <w:rsid w:val="2B504023"/>
    <w:rsid w:val="2B5105F2"/>
    <w:rsid w:val="2B523C0F"/>
    <w:rsid w:val="2B52546B"/>
    <w:rsid w:val="2B5441F5"/>
    <w:rsid w:val="2B563EE5"/>
    <w:rsid w:val="2B5910C6"/>
    <w:rsid w:val="2B5A67D8"/>
    <w:rsid w:val="2B5C5333"/>
    <w:rsid w:val="2B5C5A16"/>
    <w:rsid w:val="2B696983"/>
    <w:rsid w:val="2B720F58"/>
    <w:rsid w:val="2B796964"/>
    <w:rsid w:val="2B7B70F6"/>
    <w:rsid w:val="2B7D6218"/>
    <w:rsid w:val="2B806AC2"/>
    <w:rsid w:val="2B880107"/>
    <w:rsid w:val="2B8A23E1"/>
    <w:rsid w:val="2B8D2D63"/>
    <w:rsid w:val="2B8D6DCA"/>
    <w:rsid w:val="2B8E2ACD"/>
    <w:rsid w:val="2B9759A6"/>
    <w:rsid w:val="2B9C489A"/>
    <w:rsid w:val="2BA32FA5"/>
    <w:rsid w:val="2BA51655"/>
    <w:rsid w:val="2BA8675D"/>
    <w:rsid w:val="2BAA0533"/>
    <w:rsid w:val="2BAF673B"/>
    <w:rsid w:val="2BB028B4"/>
    <w:rsid w:val="2BB06045"/>
    <w:rsid w:val="2BB16ABB"/>
    <w:rsid w:val="2BB60183"/>
    <w:rsid w:val="2BB84DA7"/>
    <w:rsid w:val="2BC45147"/>
    <w:rsid w:val="2BC731A2"/>
    <w:rsid w:val="2BC82381"/>
    <w:rsid w:val="2BC925C7"/>
    <w:rsid w:val="2BD346D7"/>
    <w:rsid w:val="2BDB5BAC"/>
    <w:rsid w:val="2BE23886"/>
    <w:rsid w:val="2BE44698"/>
    <w:rsid w:val="2BE728BE"/>
    <w:rsid w:val="2BE72A4B"/>
    <w:rsid w:val="2BE85B3E"/>
    <w:rsid w:val="2BF12E11"/>
    <w:rsid w:val="2BF16998"/>
    <w:rsid w:val="2BF807C0"/>
    <w:rsid w:val="2BFD1BF6"/>
    <w:rsid w:val="2BFE2729"/>
    <w:rsid w:val="2BFE2B51"/>
    <w:rsid w:val="2BFF70E1"/>
    <w:rsid w:val="2C015EC8"/>
    <w:rsid w:val="2C0307A0"/>
    <w:rsid w:val="2C067C2A"/>
    <w:rsid w:val="2C09644A"/>
    <w:rsid w:val="2C0A4625"/>
    <w:rsid w:val="2C0B48B2"/>
    <w:rsid w:val="2C1233AF"/>
    <w:rsid w:val="2C190290"/>
    <w:rsid w:val="2C19390C"/>
    <w:rsid w:val="2C1B57D9"/>
    <w:rsid w:val="2C204881"/>
    <w:rsid w:val="2C225542"/>
    <w:rsid w:val="2C232209"/>
    <w:rsid w:val="2C232F99"/>
    <w:rsid w:val="2C267631"/>
    <w:rsid w:val="2C2D0F83"/>
    <w:rsid w:val="2C2E10E7"/>
    <w:rsid w:val="2C342DFC"/>
    <w:rsid w:val="2C3B20D2"/>
    <w:rsid w:val="2C3F38C8"/>
    <w:rsid w:val="2C534C22"/>
    <w:rsid w:val="2C544D97"/>
    <w:rsid w:val="2C565B3C"/>
    <w:rsid w:val="2C5D68FF"/>
    <w:rsid w:val="2C622866"/>
    <w:rsid w:val="2C6306C1"/>
    <w:rsid w:val="2C63494B"/>
    <w:rsid w:val="2C67256F"/>
    <w:rsid w:val="2C683DF3"/>
    <w:rsid w:val="2C683F55"/>
    <w:rsid w:val="2C6D4739"/>
    <w:rsid w:val="2C6E2C9C"/>
    <w:rsid w:val="2C753F6B"/>
    <w:rsid w:val="2C796053"/>
    <w:rsid w:val="2C7A633E"/>
    <w:rsid w:val="2C7A6F68"/>
    <w:rsid w:val="2C8571C2"/>
    <w:rsid w:val="2C874909"/>
    <w:rsid w:val="2C891E28"/>
    <w:rsid w:val="2C8A1364"/>
    <w:rsid w:val="2C923306"/>
    <w:rsid w:val="2C9334F3"/>
    <w:rsid w:val="2C9420B6"/>
    <w:rsid w:val="2C995BD1"/>
    <w:rsid w:val="2C9A6391"/>
    <w:rsid w:val="2C9B4256"/>
    <w:rsid w:val="2CA166D3"/>
    <w:rsid w:val="2CA30045"/>
    <w:rsid w:val="2CA31B3E"/>
    <w:rsid w:val="2CA37635"/>
    <w:rsid w:val="2CA40125"/>
    <w:rsid w:val="2CA92100"/>
    <w:rsid w:val="2CA93A9D"/>
    <w:rsid w:val="2CA94AF1"/>
    <w:rsid w:val="2CAC611F"/>
    <w:rsid w:val="2CAC6B51"/>
    <w:rsid w:val="2CAE7F77"/>
    <w:rsid w:val="2CB61AE3"/>
    <w:rsid w:val="2CBA3B07"/>
    <w:rsid w:val="2CC1454C"/>
    <w:rsid w:val="2CC90656"/>
    <w:rsid w:val="2CCE3AC0"/>
    <w:rsid w:val="2CCF20A9"/>
    <w:rsid w:val="2CCF686A"/>
    <w:rsid w:val="2CD16137"/>
    <w:rsid w:val="2CE05765"/>
    <w:rsid w:val="2CE21A80"/>
    <w:rsid w:val="2CE33D0B"/>
    <w:rsid w:val="2CE463AE"/>
    <w:rsid w:val="2CE55C72"/>
    <w:rsid w:val="2CEA722C"/>
    <w:rsid w:val="2CED4B0D"/>
    <w:rsid w:val="2CF35DA2"/>
    <w:rsid w:val="2CFA7F1E"/>
    <w:rsid w:val="2CFF0908"/>
    <w:rsid w:val="2CFF78C1"/>
    <w:rsid w:val="2D036378"/>
    <w:rsid w:val="2D100F12"/>
    <w:rsid w:val="2D140224"/>
    <w:rsid w:val="2D173A39"/>
    <w:rsid w:val="2D19017E"/>
    <w:rsid w:val="2D193275"/>
    <w:rsid w:val="2D1B1E2E"/>
    <w:rsid w:val="2D1C5AAB"/>
    <w:rsid w:val="2D1E2ABE"/>
    <w:rsid w:val="2D2011A3"/>
    <w:rsid w:val="2D256FFF"/>
    <w:rsid w:val="2D276E48"/>
    <w:rsid w:val="2D2A223D"/>
    <w:rsid w:val="2D2B0B59"/>
    <w:rsid w:val="2D2B5C6C"/>
    <w:rsid w:val="2D37479D"/>
    <w:rsid w:val="2D3A5A1C"/>
    <w:rsid w:val="2D3D5423"/>
    <w:rsid w:val="2D4B34C8"/>
    <w:rsid w:val="2D4B7163"/>
    <w:rsid w:val="2D4C394D"/>
    <w:rsid w:val="2D4E0C5D"/>
    <w:rsid w:val="2D5108AD"/>
    <w:rsid w:val="2D5571DB"/>
    <w:rsid w:val="2D561B28"/>
    <w:rsid w:val="2D585440"/>
    <w:rsid w:val="2D597F47"/>
    <w:rsid w:val="2D711DA2"/>
    <w:rsid w:val="2D726C37"/>
    <w:rsid w:val="2D771D0A"/>
    <w:rsid w:val="2D79002A"/>
    <w:rsid w:val="2D7924AD"/>
    <w:rsid w:val="2D7E0956"/>
    <w:rsid w:val="2D7E5330"/>
    <w:rsid w:val="2D8208F9"/>
    <w:rsid w:val="2D875FC8"/>
    <w:rsid w:val="2D88459C"/>
    <w:rsid w:val="2D934C8C"/>
    <w:rsid w:val="2D960D18"/>
    <w:rsid w:val="2DA034BB"/>
    <w:rsid w:val="2DA20702"/>
    <w:rsid w:val="2DA24002"/>
    <w:rsid w:val="2DA45A7D"/>
    <w:rsid w:val="2DA45C8D"/>
    <w:rsid w:val="2DA766E8"/>
    <w:rsid w:val="2DA86201"/>
    <w:rsid w:val="2DA90C45"/>
    <w:rsid w:val="2DAA342D"/>
    <w:rsid w:val="2DAC443E"/>
    <w:rsid w:val="2DAC708C"/>
    <w:rsid w:val="2DAD7C94"/>
    <w:rsid w:val="2DAE396D"/>
    <w:rsid w:val="2DB016FD"/>
    <w:rsid w:val="2DB33776"/>
    <w:rsid w:val="2DB91120"/>
    <w:rsid w:val="2DBB49E7"/>
    <w:rsid w:val="2DBD3F63"/>
    <w:rsid w:val="2DC06176"/>
    <w:rsid w:val="2DC47C48"/>
    <w:rsid w:val="2DC53E61"/>
    <w:rsid w:val="2DC6244C"/>
    <w:rsid w:val="2DC75A10"/>
    <w:rsid w:val="2DC91044"/>
    <w:rsid w:val="2DCB33A1"/>
    <w:rsid w:val="2DCB3D5B"/>
    <w:rsid w:val="2DCC4C23"/>
    <w:rsid w:val="2DCE554A"/>
    <w:rsid w:val="2DCF6693"/>
    <w:rsid w:val="2DD03920"/>
    <w:rsid w:val="2DD301E1"/>
    <w:rsid w:val="2DDA45E3"/>
    <w:rsid w:val="2DE079DF"/>
    <w:rsid w:val="2DE66C1B"/>
    <w:rsid w:val="2DF63D85"/>
    <w:rsid w:val="2DFE138A"/>
    <w:rsid w:val="2E045D2E"/>
    <w:rsid w:val="2E081D98"/>
    <w:rsid w:val="2E0B42BE"/>
    <w:rsid w:val="2E110110"/>
    <w:rsid w:val="2E17209F"/>
    <w:rsid w:val="2E183B78"/>
    <w:rsid w:val="2E1D6EB1"/>
    <w:rsid w:val="2E22005E"/>
    <w:rsid w:val="2E2E1B33"/>
    <w:rsid w:val="2E2E3ABE"/>
    <w:rsid w:val="2E2F02F3"/>
    <w:rsid w:val="2E3137E4"/>
    <w:rsid w:val="2E321FA0"/>
    <w:rsid w:val="2E371F63"/>
    <w:rsid w:val="2E3742EE"/>
    <w:rsid w:val="2E3B3957"/>
    <w:rsid w:val="2E3C588E"/>
    <w:rsid w:val="2E3D3039"/>
    <w:rsid w:val="2E45096B"/>
    <w:rsid w:val="2E4933AD"/>
    <w:rsid w:val="2E4C2495"/>
    <w:rsid w:val="2E4C6756"/>
    <w:rsid w:val="2E4C7307"/>
    <w:rsid w:val="2E5152C6"/>
    <w:rsid w:val="2E546D2C"/>
    <w:rsid w:val="2E5679CA"/>
    <w:rsid w:val="2E5C0653"/>
    <w:rsid w:val="2E5D045F"/>
    <w:rsid w:val="2E5D7E18"/>
    <w:rsid w:val="2E611348"/>
    <w:rsid w:val="2E625786"/>
    <w:rsid w:val="2E6468FE"/>
    <w:rsid w:val="2E676093"/>
    <w:rsid w:val="2E694393"/>
    <w:rsid w:val="2E6F07B1"/>
    <w:rsid w:val="2E746DA9"/>
    <w:rsid w:val="2E7A0DE6"/>
    <w:rsid w:val="2E7B24B3"/>
    <w:rsid w:val="2E7B395A"/>
    <w:rsid w:val="2E860D2C"/>
    <w:rsid w:val="2E88612E"/>
    <w:rsid w:val="2E88770B"/>
    <w:rsid w:val="2E8C52EB"/>
    <w:rsid w:val="2E8D2FDC"/>
    <w:rsid w:val="2E9065EF"/>
    <w:rsid w:val="2E94575C"/>
    <w:rsid w:val="2E96729F"/>
    <w:rsid w:val="2E9A271E"/>
    <w:rsid w:val="2EA0297F"/>
    <w:rsid w:val="2EA47569"/>
    <w:rsid w:val="2EAC5D49"/>
    <w:rsid w:val="2EB24AC6"/>
    <w:rsid w:val="2EB4016C"/>
    <w:rsid w:val="2EB569DB"/>
    <w:rsid w:val="2EB71CDC"/>
    <w:rsid w:val="2EB80CE1"/>
    <w:rsid w:val="2EB944B3"/>
    <w:rsid w:val="2EBA515C"/>
    <w:rsid w:val="2EBF54B4"/>
    <w:rsid w:val="2EC43824"/>
    <w:rsid w:val="2EC81A02"/>
    <w:rsid w:val="2EC907A5"/>
    <w:rsid w:val="2ECD4DE4"/>
    <w:rsid w:val="2ED0574C"/>
    <w:rsid w:val="2ED87438"/>
    <w:rsid w:val="2EDB5B58"/>
    <w:rsid w:val="2EDC0027"/>
    <w:rsid w:val="2EDD2FA4"/>
    <w:rsid w:val="2EE22AD7"/>
    <w:rsid w:val="2EE3437F"/>
    <w:rsid w:val="2EEF59F5"/>
    <w:rsid w:val="2EF64BF3"/>
    <w:rsid w:val="2EF83CA7"/>
    <w:rsid w:val="2EFC6DC6"/>
    <w:rsid w:val="2EFD6292"/>
    <w:rsid w:val="2EFE64B1"/>
    <w:rsid w:val="2F044696"/>
    <w:rsid w:val="2F072818"/>
    <w:rsid w:val="2F0E7C76"/>
    <w:rsid w:val="2F173125"/>
    <w:rsid w:val="2F1B5A91"/>
    <w:rsid w:val="2F281077"/>
    <w:rsid w:val="2F283B36"/>
    <w:rsid w:val="2F3160D3"/>
    <w:rsid w:val="2F3D21F7"/>
    <w:rsid w:val="2F3D7B4B"/>
    <w:rsid w:val="2F4255B5"/>
    <w:rsid w:val="2F441CFD"/>
    <w:rsid w:val="2F443155"/>
    <w:rsid w:val="2F4447D9"/>
    <w:rsid w:val="2F486632"/>
    <w:rsid w:val="2F49069A"/>
    <w:rsid w:val="2F5341F2"/>
    <w:rsid w:val="2F542CFD"/>
    <w:rsid w:val="2F544D41"/>
    <w:rsid w:val="2F586C14"/>
    <w:rsid w:val="2F597594"/>
    <w:rsid w:val="2F5B48B2"/>
    <w:rsid w:val="2F5B5FCD"/>
    <w:rsid w:val="2F6847D4"/>
    <w:rsid w:val="2F695B5B"/>
    <w:rsid w:val="2F6B544F"/>
    <w:rsid w:val="2F6D41A8"/>
    <w:rsid w:val="2F740594"/>
    <w:rsid w:val="2F7D5149"/>
    <w:rsid w:val="2F7F22AC"/>
    <w:rsid w:val="2F7F299F"/>
    <w:rsid w:val="2F83294B"/>
    <w:rsid w:val="2F851F0F"/>
    <w:rsid w:val="2F857110"/>
    <w:rsid w:val="2F867989"/>
    <w:rsid w:val="2F8F692E"/>
    <w:rsid w:val="2F902206"/>
    <w:rsid w:val="2F9526AF"/>
    <w:rsid w:val="2F997EB1"/>
    <w:rsid w:val="2F9B3B82"/>
    <w:rsid w:val="2F9C0EF6"/>
    <w:rsid w:val="2FA10A0D"/>
    <w:rsid w:val="2FA7670C"/>
    <w:rsid w:val="2FAE52B3"/>
    <w:rsid w:val="2FAE5809"/>
    <w:rsid w:val="2FAE71B4"/>
    <w:rsid w:val="2FB15306"/>
    <w:rsid w:val="2FC12D5A"/>
    <w:rsid w:val="2FC175B1"/>
    <w:rsid w:val="2FC2217A"/>
    <w:rsid w:val="2FC30B8C"/>
    <w:rsid w:val="2FC50896"/>
    <w:rsid w:val="2FC863B4"/>
    <w:rsid w:val="2FC8649E"/>
    <w:rsid w:val="2FCA7605"/>
    <w:rsid w:val="2FCA7FF9"/>
    <w:rsid w:val="2FCB397B"/>
    <w:rsid w:val="2FD114FF"/>
    <w:rsid w:val="2FD9399B"/>
    <w:rsid w:val="2FDB2CD7"/>
    <w:rsid w:val="2FDB6D16"/>
    <w:rsid w:val="2FDE5642"/>
    <w:rsid w:val="2FE17A2C"/>
    <w:rsid w:val="2FE66C75"/>
    <w:rsid w:val="2FE70846"/>
    <w:rsid w:val="2FE72925"/>
    <w:rsid w:val="2FE737B7"/>
    <w:rsid w:val="2FF232C7"/>
    <w:rsid w:val="2FF32A7F"/>
    <w:rsid w:val="2FF7434B"/>
    <w:rsid w:val="2FFA2E27"/>
    <w:rsid w:val="2FFC4789"/>
    <w:rsid w:val="2FFC5B33"/>
    <w:rsid w:val="30012BE0"/>
    <w:rsid w:val="300655B7"/>
    <w:rsid w:val="30065BCA"/>
    <w:rsid w:val="30070D15"/>
    <w:rsid w:val="30087E80"/>
    <w:rsid w:val="300A1904"/>
    <w:rsid w:val="300A2B90"/>
    <w:rsid w:val="300A35C9"/>
    <w:rsid w:val="300B1CFE"/>
    <w:rsid w:val="300B5B0B"/>
    <w:rsid w:val="300E5F94"/>
    <w:rsid w:val="3010400F"/>
    <w:rsid w:val="30141433"/>
    <w:rsid w:val="301C1B5E"/>
    <w:rsid w:val="30272BAA"/>
    <w:rsid w:val="3028540B"/>
    <w:rsid w:val="30291B29"/>
    <w:rsid w:val="30295265"/>
    <w:rsid w:val="302D040F"/>
    <w:rsid w:val="302E3D60"/>
    <w:rsid w:val="30335AE7"/>
    <w:rsid w:val="303553AC"/>
    <w:rsid w:val="303739C8"/>
    <w:rsid w:val="30387CA4"/>
    <w:rsid w:val="30401274"/>
    <w:rsid w:val="3041780C"/>
    <w:rsid w:val="30433BE7"/>
    <w:rsid w:val="30435613"/>
    <w:rsid w:val="30436919"/>
    <w:rsid w:val="30465464"/>
    <w:rsid w:val="304A5539"/>
    <w:rsid w:val="30542E63"/>
    <w:rsid w:val="30577F63"/>
    <w:rsid w:val="30597EC9"/>
    <w:rsid w:val="306119A5"/>
    <w:rsid w:val="30626FC0"/>
    <w:rsid w:val="30641AD6"/>
    <w:rsid w:val="30654C94"/>
    <w:rsid w:val="30657FEF"/>
    <w:rsid w:val="3068217A"/>
    <w:rsid w:val="30690899"/>
    <w:rsid w:val="30694EDF"/>
    <w:rsid w:val="306C0648"/>
    <w:rsid w:val="306D2BEA"/>
    <w:rsid w:val="306E50AF"/>
    <w:rsid w:val="30721DB9"/>
    <w:rsid w:val="30737ECE"/>
    <w:rsid w:val="3074038C"/>
    <w:rsid w:val="30740C30"/>
    <w:rsid w:val="3075169C"/>
    <w:rsid w:val="307678F8"/>
    <w:rsid w:val="307D6351"/>
    <w:rsid w:val="308262C8"/>
    <w:rsid w:val="308B5387"/>
    <w:rsid w:val="308D0DF3"/>
    <w:rsid w:val="308E34C3"/>
    <w:rsid w:val="308E362A"/>
    <w:rsid w:val="308F14DD"/>
    <w:rsid w:val="309250A6"/>
    <w:rsid w:val="30965758"/>
    <w:rsid w:val="30AD1A7C"/>
    <w:rsid w:val="30AD7793"/>
    <w:rsid w:val="30AE180E"/>
    <w:rsid w:val="30B23B68"/>
    <w:rsid w:val="30B51970"/>
    <w:rsid w:val="30B76E8B"/>
    <w:rsid w:val="30B91569"/>
    <w:rsid w:val="30C14732"/>
    <w:rsid w:val="30C85954"/>
    <w:rsid w:val="30CC4E0F"/>
    <w:rsid w:val="30CD24F8"/>
    <w:rsid w:val="30D45EC1"/>
    <w:rsid w:val="30D53BAF"/>
    <w:rsid w:val="30D90FBA"/>
    <w:rsid w:val="30DA70DC"/>
    <w:rsid w:val="30DC05A2"/>
    <w:rsid w:val="30DC0B9E"/>
    <w:rsid w:val="30E13688"/>
    <w:rsid w:val="30E723D3"/>
    <w:rsid w:val="30F05EFD"/>
    <w:rsid w:val="30F20855"/>
    <w:rsid w:val="30F70433"/>
    <w:rsid w:val="30FB0A17"/>
    <w:rsid w:val="30FE7B89"/>
    <w:rsid w:val="310063D6"/>
    <w:rsid w:val="3101017C"/>
    <w:rsid w:val="31037C03"/>
    <w:rsid w:val="310A106C"/>
    <w:rsid w:val="310C1E3B"/>
    <w:rsid w:val="31174584"/>
    <w:rsid w:val="31192DD5"/>
    <w:rsid w:val="311E0673"/>
    <w:rsid w:val="31214673"/>
    <w:rsid w:val="312638BA"/>
    <w:rsid w:val="31282B3E"/>
    <w:rsid w:val="31292511"/>
    <w:rsid w:val="312B6849"/>
    <w:rsid w:val="313228FE"/>
    <w:rsid w:val="313B45BA"/>
    <w:rsid w:val="313C1B1C"/>
    <w:rsid w:val="313C59D2"/>
    <w:rsid w:val="313E04D0"/>
    <w:rsid w:val="313E412B"/>
    <w:rsid w:val="31416BF9"/>
    <w:rsid w:val="31441EED"/>
    <w:rsid w:val="31454168"/>
    <w:rsid w:val="314627C2"/>
    <w:rsid w:val="314844B7"/>
    <w:rsid w:val="314A6226"/>
    <w:rsid w:val="314C51F2"/>
    <w:rsid w:val="314D5478"/>
    <w:rsid w:val="314E4831"/>
    <w:rsid w:val="314E5F5F"/>
    <w:rsid w:val="314F0DE9"/>
    <w:rsid w:val="315314C7"/>
    <w:rsid w:val="3158305F"/>
    <w:rsid w:val="315B3C3C"/>
    <w:rsid w:val="315C6E4A"/>
    <w:rsid w:val="31621C42"/>
    <w:rsid w:val="31651D4E"/>
    <w:rsid w:val="3166445A"/>
    <w:rsid w:val="31694CB6"/>
    <w:rsid w:val="316E6477"/>
    <w:rsid w:val="31743B0E"/>
    <w:rsid w:val="31795E61"/>
    <w:rsid w:val="317B198B"/>
    <w:rsid w:val="317E1AC4"/>
    <w:rsid w:val="31824173"/>
    <w:rsid w:val="319B22F8"/>
    <w:rsid w:val="319D720A"/>
    <w:rsid w:val="319E441C"/>
    <w:rsid w:val="319E6529"/>
    <w:rsid w:val="31A14D33"/>
    <w:rsid w:val="31A444D6"/>
    <w:rsid w:val="31A4693F"/>
    <w:rsid w:val="31AA28B1"/>
    <w:rsid w:val="31BA2D82"/>
    <w:rsid w:val="31C16E90"/>
    <w:rsid w:val="31C50717"/>
    <w:rsid w:val="31C95634"/>
    <w:rsid w:val="31CA079A"/>
    <w:rsid w:val="31D24EE7"/>
    <w:rsid w:val="31D50EF0"/>
    <w:rsid w:val="31D54910"/>
    <w:rsid w:val="31D671DB"/>
    <w:rsid w:val="31D74AA5"/>
    <w:rsid w:val="31D80F16"/>
    <w:rsid w:val="31DE73C6"/>
    <w:rsid w:val="31E0029E"/>
    <w:rsid w:val="31E246BF"/>
    <w:rsid w:val="31E35722"/>
    <w:rsid w:val="31E84DF4"/>
    <w:rsid w:val="31E867B5"/>
    <w:rsid w:val="31EB1A3B"/>
    <w:rsid w:val="31EB42FD"/>
    <w:rsid w:val="31EB7CF1"/>
    <w:rsid w:val="31EC74E3"/>
    <w:rsid w:val="31EE7092"/>
    <w:rsid w:val="31EF2B0F"/>
    <w:rsid w:val="31F27520"/>
    <w:rsid w:val="31F86535"/>
    <w:rsid w:val="31FE3D24"/>
    <w:rsid w:val="320215AC"/>
    <w:rsid w:val="32035A08"/>
    <w:rsid w:val="32041EA5"/>
    <w:rsid w:val="32051233"/>
    <w:rsid w:val="320576F8"/>
    <w:rsid w:val="320C6DA7"/>
    <w:rsid w:val="320F4C98"/>
    <w:rsid w:val="321000B4"/>
    <w:rsid w:val="321223FF"/>
    <w:rsid w:val="32126FAF"/>
    <w:rsid w:val="321321CA"/>
    <w:rsid w:val="321365F3"/>
    <w:rsid w:val="32176E85"/>
    <w:rsid w:val="32197748"/>
    <w:rsid w:val="321A62F9"/>
    <w:rsid w:val="32225ED8"/>
    <w:rsid w:val="32230F5E"/>
    <w:rsid w:val="323443AD"/>
    <w:rsid w:val="323476A8"/>
    <w:rsid w:val="3237173B"/>
    <w:rsid w:val="32383716"/>
    <w:rsid w:val="323D3104"/>
    <w:rsid w:val="32403F6C"/>
    <w:rsid w:val="32451704"/>
    <w:rsid w:val="32463379"/>
    <w:rsid w:val="32491B17"/>
    <w:rsid w:val="324A4EF6"/>
    <w:rsid w:val="324C3438"/>
    <w:rsid w:val="324C5632"/>
    <w:rsid w:val="324E6DB8"/>
    <w:rsid w:val="324F0E0D"/>
    <w:rsid w:val="32513046"/>
    <w:rsid w:val="325304D8"/>
    <w:rsid w:val="32542902"/>
    <w:rsid w:val="3255038B"/>
    <w:rsid w:val="325C3255"/>
    <w:rsid w:val="325C5E1A"/>
    <w:rsid w:val="325C69CB"/>
    <w:rsid w:val="325E49E2"/>
    <w:rsid w:val="32660F6C"/>
    <w:rsid w:val="3267634A"/>
    <w:rsid w:val="3268231D"/>
    <w:rsid w:val="326D22CD"/>
    <w:rsid w:val="327025D8"/>
    <w:rsid w:val="327173DA"/>
    <w:rsid w:val="32724CE2"/>
    <w:rsid w:val="327D3A8B"/>
    <w:rsid w:val="32841DA5"/>
    <w:rsid w:val="32865908"/>
    <w:rsid w:val="328944DF"/>
    <w:rsid w:val="32896D25"/>
    <w:rsid w:val="328A700B"/>
    <w:rsid w:val="328E5112"/>
    <w:rsid w:val="329715ED"/>
    <w:rsid w:val="3298001C"/>
    <w:rsid w:val="32996AB0"/>
    <w:rsid w:val="329E54A3"/>
    <w:rsid w:val="329E71EF"/>
    <w:rsid w:val="32A07E31"/>
    <w:rsid w:val="32A16365"/>
    <w:rsid w:val="32A5568C"/>
    <w:rsid w:val="32A7319B"/>
    <w:rsid w:val="32A810BA"/>
    <w:rsid w:val="32A90D3F"/>
    <w:rsid w:val="32AA5B0A"/>
    <w:rsid w:val="32AE4E4F"/>
    <w:rsid w:val="32AE5E38"/>
    <w:rsid w:val="32B22865"/>
    <w:rsid w:val="32B2744D"/>
    <w:rsid w:val="32B3775D"/>
    <w:rsid w:val="32B77812"/>
    <w:rsid w:val="32B94CA6"/>
    <w:rsid w:val="32BB4676"/>
    <w:rsid w:val="32BD57DE"/>
    <w:rsid w:val="32C45A54"/>
    <w:rsid w:val="32C8105F"/>
    <w:rsid w:val="32C84739"/>
    <w:rsid w:val="32C96868"/>
    <w:rsid w:val="32CC3B71"/>
    <w:rsid w:val="32CE5DA8"/>
    <w:rsid w:val="32D34663"/>
    <w:rsid w:val="32D52D81"/>
    <w:rsid w:val="32D56C09"/>
    <w:rsid w:val="32DC4CF7"/>
    <w:rsid w:val="32DE1267"/>
    <w:rsid w:val="32E14B4A"/>
    <w:rsid w:val="32E50AB8"/>
    <w:rsid w:val="32ED755C"/>
    <w:rsid w:val="32EF424D"/>
    <w:rsid w:val="32EF6648"/>
    <w:rsid w:val="32F5595E"/>
    <w:rsid w:val="32F65D72"/>
    <w:rsid w:val="32F82B86"/>
    <w:rsid w:val="32F903EE"/>
    <w:rsid w:val="32F91C1C"/>
    <w:rsid w:val="33022018"/>
    <w:rsid w:val="33032AA2"/>
    <w:rsid w:val="330576AC"/>
    <w:rsid w:val="330875EC"/>
    <w:rsid w:val="330B1669"/>
    <w:rsid w:val="330E5786"/>
    <w:rsid w:val="330F6E3C"/>
    <w:rsid w:val="33110063"/>
    <w:rsid w:val="33116D12"/>
    <w:rsid w:val="3316645E"/>
    <w:rsid w:val="33177E00"/>
    <w:rsid w:val="33187832"/>
    <w:rsid w:val="331D3D46"/>
    <w:rsid w:val="33203027"/>
    <w:rsid w:val="332107C2"/>
    <w:rsid w:val="332207D2"/>
    <w:rsid w:val="332502D8"/>
    <w:rsid w:val="33292510"/>
    <w:rsid w:val="332F6F63"/>
    <w:rsid w:val="33384559"/>
    <w:rsid w:val="333A3080"/>
    <w:rsid w:val="333D5F13"/>
    <w:rsid w:val="333F3630"/>
    <w:rsid w:val="33417FFE"/>
    <w:rsid w:val="33424175"/>
    <w:rsid w:val="334919FE"/>
    <w:rsid w:val="334B0BEF"/>
    <w:rsid w:val="334E5D1F"/>
    <w:rsid w:val="335136D3"/>
    <w:rsid w:val="335301A9"/>
    <w:rsid w:val="33552EE6"/>
    <w:rsid w:val="33615A69"/>
    <w:rsid w:val="3364467E"/>
    <w:rsid w:val="3365758F"/>
    <w:rsid w:val="336853DC"/>
    <w:rsid w:val="3369353C"/>
    <w:rsid w:val="336A5D76"/>
    <w:rsid w:val="33711664"/>
    <w:rsid w:val="33725140"/>
    <w:rsid w:val="33761234"/>
    <w:rsid w:val="338801A0"/>
    <w:rsid w:val="3389197B"/>
    <w:rsid w:val="339441E8"/>
    <w:rsid w:val="33954CEC"/>
    <w:rsid w:val="339A62D9"/>
    <w:rsid w:val="339F1A9D"/>
    <w:rsid w:val="33A66FC4"/>
    <w:rsid w:val="33A74D1B"/>
    <w:rsid w:val="33AC0409"/>
    <w:rsid w:val="33AC2EBF"/>
    <w:rsid w:val="33AC7898"/>
    <w:rsid w:val="33B028CC"/>
    <w:rsid w:val="33B272D0"/>
    <w:rsid w:val="33B84C83"/>
    <w:rsid w:val="33BD1F83"/>
    <w:rsid w:val="33BF1760"/>
    <w:rsid w:val="33C11683"/>
    <w:rsid w:val="33CE5CC1"/>
    <w:rsid w:val="33D11102"/>
    <w:rsid w:val="33D16503"/>
    <w:rsid w:val="33D86385"/>
    <w:rsid w:val="33DE0293"/>
    <w:rsid w:val="33E306A4"/>
    <w:rsid w:val="33E31A0F"/>
    <w:rsid w:val="33E51742"/>
    <w:rsid w:val="33ED3909"/>
    <w:rsid w:val="33EE0815"/>
    <w:rsid w:val="33EF383A"/>
    <w:rsid w:val="33F219B1"/>
    <w:rsid w:val="33F254E9"/>
    <w:rsid w:val="33F534D9"/>
    <w:rsid w:val="33F767E8"/>
    <w:rsid w:val="33FD38A5"/>
    <w:rsid w:val="34006D0A"/>
    <w:rsid w:val="34011E06"/>
    <w:rsid w:val="34021E63"/>
    <w:rsid w:val="34022113"/>
    <w:rsid w:val="340258F0"/>
    <w:rsid w:val="3403670D"/>
    <w:rsid w:val="34073EDB"/>
    <w:rsid w:val="340A1F83"/>
    <w:rsid w:val="340E2D86"/>
    <w:rsid w:val="3413499B"/>
    <w:rsid w:val="341D0456"/>
    <w:rsid w:val="341F7E7F"/>
    <w:rsid w:val="34346107"/>
    <w:rsid w:val="343521A4"/>
    <w:rsid w:val="343A7A64"/>
    <w:rsid w:val="343B0738"/>
    <w:rsid w:val="344332DA"/>
    <w:rsid w:val="344734D2"/>
    <w:rsid w:val="344D56D8"/>
    <w:rsid w:val="344E18F7"/>
    <w:rsid w:val="344E5FF7"/>
    <w:rsid w:val="344E63B2"/>
    <w:rsid w:val="345153B9"/>
    <w:rsid w:val="34532F37"/>
    <w:rsid w:val="34534FBB"/>
    <w:rsid w:val="34576A7E"/>
    <w:rsid w:val="345A3D1B"/>
    <w:rsid w:val="345C1BA5"/>
    <w:rsid w:val="3460273D"/>
    <w:rsid w:val="34647E60"/>
    <w:rsid w:val="346719A3"/>
    <w:rsid w:val="346A0C0A"/>
    <w:rsid w:val="347333CE"/>
    <w:rsid w:val="3474787E"/>
    <w:rsid w:val="3477406A"/>
    <w:rsid w:val="347C72DA"/>
    <w:rsid w:val="34881469"/>
    <w:rsid w:val="348C3031"/>
    <w:rsid w:val="34952342"/>
    <w:rsid w:val="34957E22"/>
    <w:rsid w:val="34976833"/>
    <w:rsid w:val="34A37033"/>
    <w:rsid w:val="34A46270"/>
    <w:rsid w:val="34A53DCA"/>
    <w:rsid w:val="34A67E6B"/>
    <w:rsid w:val="34A776F1"/>
    <w:rsid w:val="34A82140"/>
    <w:rsid w:val="34A93288"/>
    <w:rsid w:val="34AE6F6A"/>
    <w:rsid w:val="34AE775E"/>
    <w:rsid w:val="34B12617"/>
    <w:rsid w:val="34B14600"/>
    <w:rsid w:val="34B14B2C"/>
    <w:rsid w:val="34B32C51"/>
    <w:rsid w:val="34B352EA"/>
    <w:rsid w:val="34B43558"/>
    <w:rsid w:val="34BB4E0A"/>
    <w:rsid w:val="34BF6148"/>
    <w:rsid w:val="34C17F90"/>
    <w:rsid w:val="34C5432E"/>
    <w:rsid w:val="34C804D5"/>
    <w:rsid w:val="34CB48BC"/>
    <w:rsid w:val="34CE0FF9"/>
    <w:rsid w:val="34D459CF"/>
    <w:rsid w:val="34D50910"/>
    <w:rsid w:val="34D75A94"/>
    <w:rsid w:val="34E32D94"/>
    <w:rsid w:val="34E440CF"/>
    <w:rsid w:val="34E5302C"/>
    <w:rsid w:val="34F611A5"/>
    <w:rsid w:val="34F74F8C"/>
    <w:rsid w:val="34F76FC7"/>
    <w:rsid w:val="34FC2946"/>
    <w:rsid w:val="35007E7D"/>
    <w:rsid w:val="350166B3"/>
    <w:rsid w:val="350338A7"/>
    <w:rsid w:val="35064F16"/>
    <w:rsid w:val="350B4F51"/>
    <w:rsid w:val="350C67D7"/>
    <w:rsid w:val="35162412"/>
    <w:rsid w:val="351812DA"/>
    <w:rsid w:val="35202C59"/>
    <w:rsid w:val="352473A3"/>
    <w:rsid w:val="35363EB8"/>
    <w:rsid w:val="35364D7E"/>
    <w:rsid w:val="353910C1"/>
    <w:rsid w:val="353A1E43"/>
    <w:rsid w:val="354138E6"/>
    <w:rsid w:val="35430DD6"/>
    <w:rsid w:val="354A3AE6"/>
    <w:rsid w:val="354C5979"/>
    <w:rsid w:val="354D7E42"/>
    <w:rsid w:val="354E7FF2"/>
    <w:rsid w:val="354F0B24"/>
    <w:rsid w:val="354F3B7F"/>
    <w:rsid w:val="355B7E1B"/>
    <w:rsid w:val="355D419F"/>
    <w:rsid w:val="355F5BCA"/>
    <w:rsid w:val="3560500B"/>
    <w:rsid w:val="35624FBB"/>
    <w:rsid w:val="356519C1"/>
    <w:rsid w:val="356742B8"/>
    <w:rsid w:val="35734C4A"/>
    <w:rsid w:val="35765C3A"/>
    <w:rsid w:val="357B13EF"/>
    <w:rsid w:val="357F7AC8"/>
    <w:rsid w:val="3583636C"/>
    <w:rsid w:val="35846FA3"/>
    <w:rsid w:val="358914F7"/>
    <w:rsid w:val="3590018B"/>
    <w:rsid w:val="359C7081"/>
    <w:rsid w:val="359D0DE0"/>
    <w:rsid w:val="35A703B7"/>
    <w:rsid w:val="35A93211"/>
    <w:rsid w:val="35A952DD"/>
    <w:rsid w:val="35AC5773"/>
    <w:rsid w:val="35B662A1"/>
    <w:rsid w:val="35BC3DB7"/>
    <w:rsid w:val="35BE1B0D"/>
    <w:rsid w:val="35BE576A"/>
    <w:rsid w:val="35C03371"/>
    <w:rsid w:val="35C0679F"/>
    <w:rsid w:val="35C736B5"/>
    <w:rsid w:val="35C83A7E"/>
    <w:rsid w:val="35C92BF6"/>
    <w:rsid w:val="35D02CBA"/>
    <w:rsid w:val="35D65E03"/>
    <w:rsid w:val="35DF2C43"/>
    <w:rsid w:val="35E215F4"/>
    <w:rsid w:val="35E226C8"/>
    <w:rsid w:val="35E27847"/>
    <w:rsid w:val="35E30DB7"/>
    <w:rsid w:val="35E634B2"/>
    <w:rsid w:val="35E90C5F"/>
    <w:rsid w:val="35EA048B"/>
    <w:rsid w:val="35EC4416"/>
    <w:rsid w:val="35F064FC"/>
    <w:rsid w:val="35F23D83"/>
    <w:rsid w:val="35F40FFD"/>
    <w:rsid w:val="35F41CAB"/>
    <w:rsid w:val="35FB7787"/>
    <w:rsid w:val="36013DBD"/>
    <w:rsid w:val="36015791"/>
    <w:rsid w:val="36061E4B"/>
    <w:rsid w:val="361940C5"/>
    <w:rsid w:val="361C6A80"/>
    <w:rsid w:val="3621102C"/>
    <w:rsid w:val="362144D9"/>
    <w:rsid w:val="36221850"/>
    <w:rsid w:val="36223B6E"/>
    <w:rsid w:val="36225832"/>
    <w:rsid w:val="36226E5A"/>
    <w:rsid w:val="36393624"/>
    <w:rsid w:val="363A0023"/>
    <w:rsid w:val="36417AB4"/>
    <w:rsid w:val="364A6506"/>
    <w:rsid w:val="364D104E"/>
    <w:rsid w:val="36507F31"/>
    <w:rsid w:val="36527B9E"/>
    <w:rsid w:val="365A32EF"/>
    <w:rsid w:val="365C3A61"/>
    <w:rsid w:val="365D5FF4"/>
    <w:rsid w:val="3660764E"/>
    <w:rsid w:val="36616A16"/>
    <w:rsid w:val="36637463"/>
    <w:rsid w:val="36675EBF"/>
    <w:rsid w:val="366D609A"/>
    <w:rsid w:val="367448EE"/>
    <w:rsid w:val="367D061B"/>
    <w:rsid w:val="3680186C"/>
    <w:rsid w:val="36803C1A"/>
    <w:rsid w:val="368436EA"/>
    <w:rsid w:val="368641F1"/>
    <w:rsid w:val="36877AFF"/>
    <w:rsid w:val="368A64FA"/>
    <w:rsid w:val="368E5449"/>
    <w:rsid w:val="36912069"/>
    <w:rsid w:val="369205E0"/>
    <w:rsid w:val="36930D53"/>
    <w:rsid w:val="369418A7"/>
    <w:rsid w:val="36945183"/>
    <w:rsid w:val="369713D5"/>
    <w:rsid w:val="36AC1BE7"/>
    <w:rsid w:val="36B35D0B"/>
    <w:rsid w:val="36B45D0E"/>
    <w:rsid w:val="36B72FA7"/>
    <w:rsid w:val="36B9380B"/>
    <w:rsid w:val="36B94DB3"/>
    <w:rsid w:val="36B96CFC"/>
    <w:rsid w:val="36BF25AC"/>
    <w:rsid w:val="36C3729D"/>
    <w:rsid w:val="36C428A2"/>
    <w:rsid w:val="36C54BB4"/>
    <w:rsid w:val="36C61E25"/>
    <w:rsid w:val="36C76710"/>
    <w:rsid w:val="36CB33B2"/>
    <w:rsid w:val="36CD69B1"/>
    <w:rsid w:val="36D14808"/>
    <w:rsid w:val="36D40674"/>
    <w:rsid w:val="36D849FE"/>
    <w:rsid w:val="36DB0811"/>
    <w:rsid w:val="36DF2266"/>
    <w:rsid w:val="36E93341"/>
    <w:rsid w:val="36F25AA8"/>
    <w:rsid w:val="36F42117"/>
    <w:rsid w:val="37004C1A"/>
    <w:rsid w:val="37031E40"/>
    <w:rsid w:val="37034C38"/>
    <w:rsid w:val="37097E14"/>
    <w:rsid w:val="370E661B"/>
    <w:rsid w:val="37127CCC"/>
    <w:rsid w:val="371321B6"/>
    <w:rsid w:val="37142819"/>
    <w:rsid w:val="371B56C0"/>
    <w:rsid w:val="371C1FB6"/>
    <w:rsid w:val="37216EFC"/>
    <w:rsid w:val="372611C5"/>
    <w:rsid w:val="37262D99"/>
    <w:rsid w:val="372836DF"/>
    <w:rsid w:val="372861EB"/>
    <w:rsid w:val="3729347A"/>
    <w:rsid w:val="37295285"/>
    <w:rsid w:val="373260FA"/>
    <w:rsid w:val="37332929"/>
    <w:rsid w:val="37383F60"/>
    <w:rsid w:val="373D0525"/>
    <w:rsid w:val="373E4D9F"/>
    <w:rsid w:val="37407E8B"/>
    <w:rsid w:val="374560A7"/>
    <w:rsid w:val="374C56CA"/>
    <w:rsid w:val="374F77DC"/>
    <w:rsid w:val="37503142"/>
    <w:rsid w:val="37511887"/>
    <w:rsid w:val="37574CC3"/>
    <w:rsid w:val="375A24E7"/>
    <w:rsid w:val="375B2675"/>
    <w:rsid w:val="375C2120"/>
    <w:rsid w:val="37615844"/>
    <w:rsid w:val="37635A15"/>
    <w:rsid w:val="376379CC"/>
    <w:rsid w:val="37642C76"/>
    <w:rsid w:val="3765520F"/>
    <w:rsid w:val="3766548D"/>
    <w:rsid w:val="3768258F"/>
    <w:rsid w:val="3768389A"/>
    <w:rsid w:val="376C5441"/>
    <w:rsid w:val="3773464D"/>
    <w:rsid w:val="37740DD6"/>
    <w:rsid w:val="37745B04"/>
    <w:rsid w:val="37780AAA"/>
    <w:rsid w:val="37795DC1"/>
    <w:rsid w:val="377A4890"/>
    <w:rsid w:val="378015DC"/>
    <w:rsid w:val="3786302B"/>
    <w:rsid w:val="37873FD8"/>
    <w:rsid w:val="37876ED3"/>
    <w:rsid w:val="378B199C"/>
    <w:rsid w:val="378D5FD4"/>
    <w:rsid w:val="37911491"/>
    <w:rsid w:val="37945963"/>
    <w:rsid w:val="379B68AE"/>
    <w:rsid w:val="379E3705"/>
    <w:rsid w:val="379F398B"/>
    <w:rsid w:val="37A35F86"/>
    <w:rsid w:val="37A4575E"/>
    <w:rsid w:val="37A63839"/>
    <w:rsid w:val="37A6504E"/>
    <w:rsid w:val="37AA6EAA"/>
    <w:rsid w:val="37AB14C8"/>
    <w:rsid w:val="37B03223"/>
    <w:rsid w:val="37B23BE6"/>
    <w:rsid w:val="37B409E3"/>
    <w:rsid w:val="37B51030"/>
    <w:rsid w:val="37B875B6"/>
    <w:rsid w:val="37B93A60"/>
    <w:rsid w:val="37BA69A3"/>
    <w:rsid w:val="37BC24B4"/>
    <w:rsid w:val="37BC5DF5"/>
    <w:rsid w:val="37C34463"/>
    <w:rsid w:val="37C701C1"/>
    <w:rsid w:val="37C75770"/>
    <w:rsid w:val="37C80FB0"/>
    <w:rsid w:val="37C94044"/>
    <w:rsid w:val="37DE57B9"/>
    <w:rsid w:val="37E033E5"/>
    <w:rsid w:val="37E61D73"/>
    <w:rsid w:val="37EA10B8"/>
    <w:rsid w:val="37EC2AB0"/>
    <w:rsid w:val="37EC6BC8"/>
    <w:rsid w:val="37F1631D"/>
    <w:rsid w:val="37F93BB4"/>
    <w:rsid w:val="37F9543A"/>
    <w:rsid w:val="37FA4FF7"/>
    <w:rsid w:val="37FB0E43"/>
    <w:rsid w:val="37FE12DF"/>
    <w:rsid w:val="37FF24B7"/>
    <w:rsid w:val="37FF2BA6"/>
    <w:rsid w:val="380152C3"/>
    <w:rsid w:val="380765A6"/>
    <w:rsid w:val="380934F4"/>
    <w:rsid w:val="380C2A5C"/>
    <w:rsid w:val="380D2BD7"/>
    <w:rsid w:val="38115A2C"/>
    <w:rsid w:val="3816106B"/>
    <w:rsid w:val="381913D8"/>
    <w:rsid w:val="381A4148"/>
    <w:rsid w:val="38204B82"/>
    <w:rsid w:val="3821799F"/>
    <w:rsid w:val="382274F8"/>
    <w:rsid w:val="38250FAA"/>
    <w:rsid w:val="38267040"/>
    <w:rsid w:val="382775BD"/>
    <w:rsid w:val="38386CAF"/>
    <w:rsid w:val="383A430D"/>
    <w:rsid w:val="383B0C83"/>
    <w:rsid w:val="383F48DB"/>
    <w:rsid w:val="38473279"/>
    <w:rsid w:val="385365BE"/>
    <w:rsid w:val="385501C1"/>
    <w:rsid w:val="385D78A8"/>
    <w:rsid w:val="38624D7A"/>
    <w:rsid w:val="38653DF7"/>
    <w:rsid w:val="386D5BF7"/>
    <w:rsid w:val="386E0EEF"/>
    <w:rsid w:val="3872076E"/>
    <w:rsid w:val="3873588F"/>
    <w:rsid w:val="38744271"/>
    <w:rsid w:val="38747942"/>
    <w:rsid w:val="387767AE"/>
    <w:rsid w:val="387B0E68"/>
    <w:rsid w:val="387F7250"/>
    <w:rsid w:val="388373AE"/>
    <w:rsid w:val="38872339"/>
    <w:rsid w:val="38876210"/>
    <w:rsid w:val="38882055"/>
    <w:rsid w:val="388A167B"/>
    <w:rsid w:val="388B68E3"/>
    <w:rsid w:val="388E70EA"/>
    <w:rsid w:val="388F21B7"/>
    <w:rsid w:val="3891791A"/>
    <w:rsid w:val="389340EE"/>
    <w:rsid w:val="389413C2"/>
    <w:rsid w:val="389705A6"/>
    <w:rsid w:val="389D25EA"/>
    <w:rsid w:val="38A0150E"/>
    <w:rsid w:val="38A55ADC"/>
    <w:rsid w:val="38A92FF7"/>
    <w:rsid w:val="38AF1009"/>
    <w:rsid w:val="38B144B9"/>
    <w:rsid w:val="38B30FD4"/>
    <w:rsid w:val="38B34AB1"/>
    <w:rsid w:val="38B71AF8"/>
    <w:rsid w:val="38B75FDE"/>
    <w:rsid w:val="38B844BD"/>
    <w:rsid w:val="38B84ADC"/>
    <w:rsid w:val="38B86576"/>
    <w:rsid w:val="38BF5EDD"/>
    <w:rsid w:val="38C233D1"/>
    <w:rsid w:val="38C241D7"/>
    <w:rsid w:val="38C86689"/>
    <w:rsid w:val="38CD2FB2"/>
    <w:rsid w:val="38CF2435"/>
    <w:rsid w:val="38D63757"/>
    <w:rsid w:val="38D641FB"/>
    <w:rsid w:val="38DD7DCA"/>
    <w:rsid w:val="38DE2B8B"/>
    <w:rsid w:val="38DE63E8"/>
    <w:rsid w:val="38E372C5"/>
    <w:rsid w:val="38E45FA3"/>
    <w:rsid w:val="38EB4BC7"/>
    <w:rsid w:val="38F26B33"/>
    <w:rsid w:val="38F300D5"/>
    <w:rsid w:val="38FB6D03"/>
    <w:rsid w:val="38FD1D27"/>
    <w:rsid w:val="39024A6F"/>
    <w:rsid w:val="39080B84"/>
    <w:rsid w:val="390C00CE"/>
    <w:rsid w:val="390D1024"/>
    <w:rsid w:val="390F3323"/>
    <w:rsid w:val="391149C8"/>
    <w:rsid w:val="39116112"/>
    <w:rsid w:val="39117128"/>
    <w:rsid w:val="3915562E"/>
    <w:rsid w:val="39167E44"/>
    <w:rsid w:val="391801F9"/>
    <w:rsid w:val="391901FE"/>
    <w:rsid w:val="3919598D"/>
    <w:rsid w:val="391B237A"/>
    <w:rsid w:val="391B6E97"/>
    <w:rsid w:val="391D45AD"/>
    <w:rsid w:val="391E0737"/>
    <w:rsid w:val="391F004D"/>
    <w:rsid w:val="392A41E5"/>
    <w:rsid w:val="392C519F"/>
    <w:rsid w:val="392E6C5C"/>
    <w:rsid w:val="39372567"/>
    <w:rsid w:val="39380B6C"/>
    <w:rsid w:val="393B017C"/>
    <w:rsid w:val="39414200"/>
    <w:rsid w:val="394453A2"/>
    <w:rsid w:val="3945634A"/>
    <w:rsid w:val="3946777C"/>
    <w:rsid w:val="394F7153"/>
    <w:rsid w:val="39556E85"/>
    <w:rsid w:val="39567889"/>
    <w:rsid w:val="39567D1E"/>
    <w:rsid w:val="39571F21"/>
    <w:rsid w:val="39574180"/>
    <w:rsid w:val="39576000"/>
    <w:rsid w:val="395A626B"/>
    <w:rsid w:val="395B3A5B"/>
    <w:rsid w:val="395B594E"/>
    <w:rsid w:val="395D7FF9"/>
    <w:rsid w:val="396158BA"/>
    <w:rsid w:val="396519F8"/>
    <w:rsid w:val="396B0359"/>
    <w:rsid w:val="396F68EB"/>
    <w:rsid w:val="39731CDA"/>
    <w:rsid w:val="39755157"/>
    <w:rsid w:val="39765C0C"/>
    <w:rsid w:val="397F1E74"/>
    <w:rsid w:val="39815B51"/>
    <w:rsid w:val="39832288"/>
    <w:rsid w:val="39833F78"/>
    <w:rsid w:val="39860CFA"/>
    <w:rsid w:val="398654F0"/>
    <w:rsid w:val="398909AD"/>
    <w:rsid w:val="398C4DAF"/>
    <w:rsid w:val="398F610B"/>
    <w:rsid w:val="39927691"/>
    <w:rsid w:val="39985693"/>
    <w:rsid w:val="399B2ACB"/>
    <w:rsid w:val="39A01F01"/>
    <w:rsid w:val="39A04C3D"/>
    <w:rsid w:val="39A40552"/>
    <w:rsid w:val="39A826EA"/>
    <w:rsid w:val="39B14C44"/>
    <w:rsid w:val="39B37078"/>
    <w:rsid w:val="39BE3CE6"/>
    <w:rsid w:val="39BF2F61"/>
    <w:rsid w:val="39C070D8"/>
    <w:rsid w:val="39C77E3D"/>
    <w:rsid w:val="39CB2774"/>
    <w:rsid w:val="39CD51AF"/>
    <w:rsid w:val="39D45637"/>
    <w:rsid w:val="39D52332"/>
    <w:rsid w:val="39D77E40"/>
    <w:rsid w:val="39D82DED"/>
    <w:rsid w:val="39DD1909"/>
    <w:rsid w:val="39E175FF"/>
    <w:rsid w:val="39E42102"/>
    <w:rsid w:val="39E9565F"/>
    <w:rsid w:val="39ED1347"/>
    <w:rsid w:val="39F16687"/>
    <w:rsid w:val="39FA3D68"/>
    <w:rsid w:val="39FE671C"/>
    <w:rsid w:val="39FE7766"/>
    <w:rsid w:val="39FF0EE5"/>
    <w:rsid w:val="3A045BC2"/>
    <w:rsid w:val="3A0A41F9"/>
    <w:rsid w:val="3A0A51AA"/>
    <w:rsid w:val="3A0C1726"/>
    <w:rsid w:val="3A0C4F91"/>
    <w:rsid w:val="3A1811CA"/>
    <w:rsid w:val="3A1A63CD"/>
    <w:rsid w:val="3A1F0BE9"/>
    <w:rsid w:val="3A2052D3"/>
    <w:rsid w:val="3A23155A"/>
    <w:rsid w:val="3A242074"/>
    <w:rsid w:val="3A254454"/>
    <w:rsid w:val="3A2546AE"/>
    <w:rsid w:val="3A2A18E0"/>
    <w:rsid w:val="3A2C51DF"/>
    <w:rsid w:val="3A2E53A7"/>
    <w:rsid w:val="3A2F4E40"/>
    <w:rsid w:val="3A30708B"/>
    <w:rsid w:val="3A315350"/>
    <w:rsid w:val="3A36375E"/>
    <w:rsid w:val="3A40241A"/>
    <w:rsid w:val="3A453F50"/>
    <w:rsid w:val="3A4577AC"/>
    <w:rsid w:val="3A474CE5"/>
    <w:rsid w:val="3A4A20D4"/>
    <w:rsid w:val="3A4C3C75"/>
    <w:rsid w:val="3A4D2AB4"/>
    <w:rsid w:val="3A4D48D2"/>
    <w:rsid w:val="3A50598E"/>
    <w:rsid w:val="3A525409"/>
    <w:rsid w:val="3A5330AF"/>
    <w:rsid w:val="3A5B48B2"/>
    <w:rsid w:val="3A5F2242"/>
    <w:rsid w:val="3A64189E"/>
    <w:rsid w:val="3A646741"/>
    <w:rsid w:val="3A6625F3"/>
    <w:rsid w:val="3A681639"/>
    <w:rsid w:val="3A6904DD"/>
    <w:rsid w:val="3A6D2D8B"/>
    <w:rsid w:val="3A77100D"/>
    <w:rsid w:val="3A7A5685"/>
    <w:rsid w:val="3A7B53EC"/>
    <w:rsid w:val="3A7B572A"/>
    <w:rsid w:val="3A80484C"/>
    <w:rsid w:val="3A813345"/>
    <w:rsid w:val="3A82158D"/>
    <w:rsid w:val="3A877DFA"/>
    <w:rsid w:val="3A8E50E7"/>
    <w:rsid w:val="3A933432"/>
    <w:rsid w:val="3A951CBD"/>
    <w:rsid w:val="3A951F6E"/>
    <w:rsid w:val="3A9761B3"/>
    <w:rsid w:val="3A9D1554"/>
    <w:rsid w:val="3AAE0A46"/>
    <w:rsid w:val="3AB17376"/>
    <w:rsid w:val="3AB42A7D"/>
    <w:rsid w:val="3AB63F01"/>
    <w:rsid w:val="3AB73636"/>
    <w:rsid w:val="3AC1044C"/>
    <w:rsid w:val="3AC34FEF"/>
    <w:rsid w:val="3AC5673A"/>
    <w:rsid w:val="3AD120D3"/>
    <w:rsid w:val="3AD677C3"/>
    <w:rsid w:val="3AD84F0F"/>
    <w:rsid w:val="3ADB2B4F"/>
    <w:rsid w:val="3ADD3635"/>
    <w:rsid w:val="3ADE6402"/>
    <w:rsid w:val="3AE0130F"/>
    <w:rsid w:val="3AE622EC"/>
    <w:rsid w:val="3AE71B89"/>
    <w:rsid w:val="3AE91A52"/>
    <w:rsid w:val="3AEF0AD6"/>
    <w:rsid w:val="3AF04145"/>
    <w:rsid w:val="3AF67DDE"/>
    <w:rsid w:val="3AFB09E1"/>
    <w:rsid w:val="3AFD0ECA"/>
    <w:rsid w:val="3AFF46C7"/>
    <w:rsid w:val="3B030C8F"/>
    <w:rsid w:val="3B057A4E"/>
    <w:rsid w:val="3B0765AA"/>
    <w:rsid w:val="3B0A0FE1"/>
    <w:rsid w:val="3B105F9B"/>
    <w:rsid w:val="3B12226D"/>
    <w:rsid w:val="3B15202A"/>
    <w:rsid w:val="3B1D6882"/>
    <w:rsid w:val="3B2111EF"/>
    <w:rsid w:val="3B221F10"/>
    <w:rsid w:val="3B2241F5"/>
    <w:rsid w:val="3B241FDE"/>
    <w:rsid w:val="3B25288A"/>
    <w:rsid w:val="3B2D63AD"/>
    <w:rsid w:val="3B2F0016"/>
    <w:rsid w:val="3B306B65"/>
    <w:rsid w:val="3B327F99"/>
    <w:rsid w:val="3B340C2D"/>
    <w:rsid w:val="3B3434AC"/>
    <w:rsid w:val="3B401FF8"/>
    <w:rsid w:val="3B42755D"/>
    <w:rsid w:val="3B4558D3"/>
    <w:rsid w:val="3B4573B3"/>
    <w:rsid w:val="3B46245E"/>
    <w:rsid w:val="3B4731C2"/>
    <w:rsid w:val="3B48051D"/>
    <w:rsid w:val="3B4939A4"/>
    <w:rsid w:val="3B502CE0"/>
    <w:rsid w:val="3B513017"/>
    <w:rsid w:val="3B5751EB"/>
    <w:rsid w:val="3B5D109D"/>
    <w:rsid w:val="3B5F3424"/>
    <w:rsid w:val="3B666BF4"/>
    <w:rsid w:val="3B6766A9"/>
    <w:rsid w:val="3B6C24FA"/>
    <w:rsid w:val="3B6C5EDC"/>
    <w:rsid w:val="3B6F32E3"/>
    <w:rsid w:val="3B705684"/>
    <w:rsid w:val="3B710315"/>
    <w:rsid w:val="3B765974"/>
    <w:rsid w:val="3B7802E5"/>
    <w:rsid w:val="3B792220"/>
    <w:rsid w:val="3B7D1D82"/>
    <w:rsid w:val="3B7D3A2D"/>
    <w:rsid w:val="3B7E6A26"/>
    <w:rsid w:val="3B7F694C"/>
    <w:rsid w:val="3B822052"/>
    <w:rsid w:val="3B825B01"/>
    <w:rsid w:val="3B846C4E"/>
    <w:rsid w:val="3B8634AF"/>
    <w:rsid w:val="3B887D36"/>
    <w:rsid w:val="3B8E0AFD"/>
    <w:rsid w:val="3B8E30DA"/>
    <w:rsid w:val="3B8F301C"/>
    <w:rsid w:val="3B9B4A22"/>
    <w:rsid w:val="3B9D71E3"/>
    <w:rsid w:val="3BA335BB"/>
    <w:rsid w:val="3BA40581"/>
    <w:rsid w:val="3BAC218E"/>
    <w:rsid w:val="3BAD7B15"/>
    <w:rsid w:val="3BAE242B"/>
    <w:rsid w:val="3BAE4A15"/>
    <w:rsid w:val="3BB00A96"/>
    <w:rsid w:val="3BB33995"/>
    <w:rsid w:val="3BBA2D09"/>
    <w:rsid w:val="3BBD0EEE"/>
    <w:rsid w:val="3BC20125"/>
    <w:rsid w:val="3BC27948"/>
    <w:rsid w:val="3BC46F04"/>
    <w:rsid w:val="3BCB3A62"/>
    <w:rsid w:val="3BCC5996"/>
    <w:rsid w:val="3BCE743F"/>
    <w:rsid w:val="3BD149BB"/>
    <w:rsid w:val="3BD97F9D"/>
    <w:rsid w:val="3BDE52B9"/>
    <w:rsid w:val="3BE073B6"/>
    <w:rsid w:val="3BE72AD5"/>
    <w:rsid w:val="3BE76626"/>
    <w:rsid w:val="3BE83461"/>
    <w:rsid w:val="3BEF775F"/>
    <w:rsid w:val="3BF22B10"/>
    <w:rsid w:val="3BF8482C"/>
    <w:rsid w:val="3BFE0239"/>
    <w:rsid w:val="3BFE1718"/>
    <w:rsid w:val="3C0231C5"/>
    <w:rsid w:val="3C0639D1"/>
    <w:rsid w:val="3C065AC9"/>
    <w:rsid w:val="3C083C9D"/>
    <w:rsid w:val="3C0B6CD3"/>
    <w:rsid w:val="3C0E01C0"/>
    <w:rsid w:val="3C116B67"/>
    <w:rsid w:val="3C125CDE"/>
    <w:rsid w:val="3C165DFB"/>
    <w:rsid w:val="3C1B2D47"/>
    <w:rsid w:val="3C1D2C4D"/>
    <w:rsid w:val="3C1D43FD"/>
    <w:rsid w:val="3C225BA3"/>
    <w:rsid w:val="3C226EEF"/>
    <w:rsid w:val="3C244842"/>
    <w:rsid w:val="3C272428"/>
    <w:rsid w:val="3C29548E"/>
    <w:rsid w:val="3C2A0B17"/>
    <w:rsid w:val="3C302A5B"/>
    <w:rsid w:val="3C3A7B36"/>
    <w:rsid w:val="3C3E47B8"/>
    <w:rsid w:val="3C447E78"/>
    <w:rsid w:val="3C461416"/>
    <w:rsid w:val="3C544F89"/>
    <w:rsid w:val="3C5560A3"/>
    <w:rsid w:val="3C582462"/>
    <w:rsid w:val="3C5A2201"/>
    <w:rsid w:val="3C654ED3"/>
    <w:rsid w:val="3C671962"/>
    <w:rsid w:val="3C6955B6"/>
    <w:rsid w:val="3C6C358B"/>
    <w:rsid w:val="3C6D693B"/>
    <w:rsid w:val="3C6E29C3"/>
    <w:rsid w:val="3C704FAC"/>
    <w:rsid w:val="3C736145"/>
    <w:rsid w:val="3C7A682D"/>
    <w:rsid w:val="3C802BF2"/>
    <w:rsid w:val="3C83314E"/>
    <w:rsid w:val="3C83603E"/>
    <w:rsid w:val="3C9B0339"/>
    <w:rsid w:val="3CA21EFB"/>
    <w:rsid w:val="3CA8115E"/>
    <w:rsid w:val="3CAB149C"/>
    <w:rsid w:val="3CB84B35"/>
    <w:rsid w:val="3CB87456"/>
    <w:rsid w:val="3CBA5103"/>
    <w:rsid w:val="3CBD1087"/>
    <w:rsid w:val="3CC64E4C"/>
    <w:rsid w:val="3CC80A6F"/>
    <w:rsid w:val="3CC8550C"/>
    <w:rsid w:val="3CCA26E5"/>
    <w:rsid w:val="3CCA3906"/>
    <w:rsid w:val="3CCF2E9D"/>
    <w:rsid w:val="3CD154EE"/>
    <w:rsid w:val="3CD83F90"/>
    <w:rsid w:val="3CDC34D6"/>
    <w:rsid w:val="3CDF3E9F"/>
    <w:rsid w:val="3CE63556"/>
    <w:rsid w:val="3CE812A9"/>
    <w:rsid w:val="3CE860B2"/>
    <w:rsid w:val="3CEA0378"/>
    <w:rsid w:val="3CEA6892"/>
    <w:rsid w:val="3CEF7F64"/>
    <w:rsid w:val="3CF1110F"/>
    <w:rsid w:val="3CF60888"/>
    <w:rsid w:val="3CF714E8"/>
    <w:rsid w:val="3CF8403A"/>
    <w:rsid w:val="3CFD5AB0"/>
    <w:rsid w:val="3D00067C"/>
    <w:rsid w:val="3D0105F3"/>
    <w:rsid w:val="3D013972"/>
    <w:rsid w:val="3D050746"/>
    <w:rsid w:val="3D0A051B"/>
    <w:rsid w:val="3D0E4D44"/>
    <w:rsid w:val="3D0F38C0"/>
    <w:rsid w:val="3D103C22"/>
    <w:rsid w:val="3D103DBB"/>
    <w:rsid w:val="3D10593E"/>
    <w:rsid w:val="3D1121FD"/>
    <w:rsid w:val="3D124CCF"/>
    <w:rsid w:val="3D170780"/>
    <w:rsid w:val="3D2165A2"/>
    <w:rsid w:val="3D27169B"/>
    <w:rsid w:val="3D2C5FA7"/>
    <w:rsid w:val="3D2C62D6"/>
    <w:rsid w:val="3D3A0D99"/>
    <w:rsid w:val="3D3D1412"/>
    <w:rsid w:val="3D4E111C"/>
    <w:rsid w:val="3D510605"/>
    <w:rsid w:val="3D521D9F"/>
    <w:rsid w:val="3D533A43"/>
    <w:rsid w:val="3D5815F8"/>
    <w:rsid w:val="3D5B6484"/>
    <w:rsid w:val="3D5C2DBB"/>
    <w:rsid w:val="3D652F60"/>
    <w:rsid w:val="3D68220B"/>
    <w:rsid w:val="3D696918"/>
    <w:rsid w:val="3D6B5C01"/>
    <w:rsid w:val="3D6D0757"/>
    <w:rsid w:val="3D6E2C65"/>
    <w:rsid w:val="3D7374ED"/>
    <w:rsid w:val="3D757D21"/>
    <w:rsid w:val="3D7B061F"/>
    <w:rsid w:val="3D7D4B3C"/>
    <w:rsid w:val="3D7D7582"/>
    <w:rsid w:val="3D830326"/>
    <w:rsid w:val="3D843DE3"/>
    <w:rsid w:val="3D860A62"/>
    <w:rsid w:val="3D883BA6"/>
    <w:rsid w:val="3D8B0B38"/>
    <w:rsid w:val="3D8F0F21"/>
    <w:rsid w:val="3D933E5E"/>
    <w:rsid w:val="3D95117B"/>
    <w:rsid w:val="3D9664F4"/>
    <w:rsid w:val="3D993BF0"/>
    <w:rsid w:val="3D996DD0"/>
    <w:rsid w:val="3D9D3C1D"/>
    <w:rsid w:val="3D9F7EC5"/>
    <w:rsid w:val="3DA03ADB"/>
    <w:rsid w:val="3DA12D90"/>
    <w:rsid w:val="3DA26F7F"/>
    <w:rsid w:val="3DA77587"/>
    <w:rsid w:val="3DA80F4B"/>
    <w:rsid w:val="3DAA285C"/>
    <w:rsid w:val="3DAB4918"/>
    <w:rsid w:val="3DB16678"/>
    <w:rsid w:val="3DB62307"/>
    <w:rsid w:val="3DBA29E8"/>
    <w:rsid w:val="3DBD4026"/>
    <w:rsid w:val="3DC13C0A"/>
    <w:rsid w:val="3DC525A3"/>
    <w:rsid w:val="3DC7346A"/>
    <w:rsid w:val="3DC747B8"/>
    <w:rsid w:val="3DCB1A78"/>
    <w:rsid w:val="3DD07B5C"/>
    <w:rsid w:val="3DD8160B"/>
    <w:rsid w:val="3DD83CBF"/>
    <w:rsid w:val="3DE61591"/>
    <w:rsid w:val="3DE86846"/>
    <w:rsid w:val="3DED4EB9"/>
    <w:rsid w:val="3DF1017B"/>
    <w:rsid w:val="3DF44E62"/>
    <w:rsid w:val="3DF566AC"/>
    <w:rsid w:val="3DF64393"/>
    <w:rsid w:val="3DFB5F26"/>
    <w:rsid w:val="3DFD1669"/>
    <w:rsid w:val="3E01701A"/>
    <w:rsid w:val="3E0328E7"/>
    <w:rsid w:val="3E0C171E"/>
    <w:rsid w:val="3E1223FD"/>
    <w:rsid w:val="3E12316F"/>
    <w:rsid w:val="3E151261"/>
    <w:rsid w:val="3E15655B"/>
    <w:rsid w:val="3E1721FD"/>
    <w:rsid w:val="3E17234A"/>
    <w:rsid w:val="3E175AEA"/>
    <w:rsid w:val="3E177369"/>
    <w:rsid w:val="3E193909"/>
    <w:rsid w:val="3E1A03B7"/>
    <w:rsid w:val="3E1A1B18"/>
    <w:rsid w:val="3E230D83"/>
    <w:rsid w:val="3E2A4F9F"/>
    <w:rsid w:val="3E311518"/>
    <w:rsid w:val="3E351A0C"/>
    <w:rsid w:val="3E3A4464"/>
    <w:rsid w:val="3E3D6558"/>
    <w:rsid w:val="3E417A69"/>
    <w:rsid w:val="3E422F8C"/>
    <w:rsid w:val="3E452957"/>
    <w:rsid w:val="3E475A3A"/>
    <w:rsid w:val="3E4B76B3"/>
    <w:rsid w:val="3E4D17D8"/>
    <w:rsid w:val="3E5268C1"/>
    <w:rsid w:val="3E5901A0"/>
    <w:rsid w:val="3E5D6A05"/>
    <w:rsid w:val="3E61652F"/>
    <w:rsid w:val="3E631A1F"/>
    <w:rsid w:val="3E667AED"/>
    <w:rsid w:val="3E6D7E8C"/>
    <w:rsid w:val="3E6E618C"/>
    <w:rsid w:val="3E727FAE"/>
    <w:rsid w:val="3E743A96"/>
    <w:rsid w:val="3E7565AE"/>
    <w:rsid w:val="3E76016E"/>
    <w:rsid w:val="3E78393A"/>
    <w:rsid w:val="3E816C32"/>
    <w:rsid w:val="3E8933CB"/>
    <w:rsid w:val="3E89549E"/>
    <w:rsid w:val="3E8E5AE0"/>
    <w:rsid w:val="3E8F19A8"/>
    <w:rsid w:val="3E904895"/>
    <w:rsid w:val="3E91721A"/>
    <w:rsid w:val="3E93467C"/>
    <w:rsid w:val="3E957D92"/>
    <w:rsid w:val="3E9615BF"/>
    <w:rsid w:val="3EA20A79"/>
    <w:rsid w:val="3EA27370"/>
    <w:rsid w:val="3EA4188B"/>
    <w:rsid w:val="3EA9403B"/>
    <w:rsid w:val="3EAC25EA"/>
    <w:rsid w:val="3EB2264A"/>
    <w:rsid w:val="3EB95EE3"/>
    <w:rsid w:val="3EBE3EAC"/>
    <w:rsid w:val="3EBF02E2"/>
    <w:rsid w:val="3EC161AC"/>
    <w:rsid w:val="3EC44F28"/>
    <w:rsid w:val="3EC82226"/>
    <w:rsid w:val="3EC87560"/>
    <w:rsid w:val="3ECC1CE7"/>
    <w:rsid w:val="3ECD28C7"/>
    <w:rsid w:val="3ECE1719"/>
    <w:rsid w:val="3ECF7332"/>
    <w:rsid w:val="3ECF78E9"/>
    <w:rsid w:val="3ED53BDF"/>
    <w:rsid w:val="3ED86E48"/>
    <w:rsid w:val="3ED96512"/>
    <w:rsid w:val="3ED97B29"/>
    <w:rsid w:val="3EDD4D9D"/>
    <w:rsid w:val="3EDE7864"/>
    <w:rsid w:val="3EE56495"/>
    <w:rsid w:val="3EE82B42"/>
    <w:rsid w:val="3EEA3160"/>
    <w:rsid w:val="3EF11328"/>
    <w:rsid w:val="3EF259DA"/>
    <w:rsid w:val="3EFB02EC"/>
    <w:rsid w:val="3EFB57C5"/>
    <w:rsid w:val="3F00099F"/>
    <w:rsid w:val="3F0D7E66"/>
    <w:rsid w:val="3F0F60C1"/>
    <w:rsid w:val="3F113E9D"/>
    <w:rsid w:val="3F1238CE"/>
    <w:rsid w:val="3F132947"/>
    <w:rsid w:val="3F137840"/>
    <w:rsid w:val="3F162BF6"/>
    <w:rsid w:val="3F16682E"/>
    <w:rsid w:val="3F1834AB"/>
    <w:rsid w:val="3F185D0F"/>
    <w:rsid w:val="3F1B44CB"/>
    <w:rsid w:val="3F1B7823"/>
    <w:rsid w:val="3F1D337D"/>
    <w:rsid w:val="3F214F25"/>
    <w:rsid w:val="3F241F13"/>
    <w:rsid w:val="3F2808DF"/>
    <w:rsid w:val="3F284E31"/>
    <w:rsid w:val="3F2B3761"/>
    <w:rsid w:val="3F314731"/>
    <w:rsid w:val="3F3846A4"/>
    <w:rsid w:val="3F3B16E3"/>
    <w:rsid w:val="3F3B5DB5"/>
    <w:rsid w:val="3F3C043E"/>
    <w:rsid w:val="3F426C65"/>
    <w:rsid w:val="3F49142F"/>
    <w:rsid w:val="3F494618"/>
    <w:rsid w:val="3F4948DC"/>
    <w:rsid w:val="3F4E6292"/>
    <w:rsid w:val="3F517183"/>
    <w:rsid w:val="3F53651F"/>
    <w:rsid w:val="3F5673FA"/>
    <w:rsid w:val="3F5B7C7B"/>
    <w:rsid w:val="3F5D0885"/>
    <w:rsid w:val="3F5F7AB3"/>
    <w:rsid w:val="3F6117C5"/>
    <w:rsid w:val="3F717ABC"/>
    <w:rsid w:val="3F757A11"/>
    <w:rsid w:val="3F780614"/>
    <w:rsid w:val="3F800D82"/>
    <w:rsid w:val="3F8222DA"/>
    <w:rsid w:val="3F8717D9"/>
    <w:rsid w:val="3F871BEE"/>
    <w:rsid w:val="3F8A4F44"/>
    <w:rsid w:val="3F8A52C6"/>
    <w:rsid w:val="3F8B5D6A"/>
    <w:rsid w:val="3F91572D"/>
    <w:rsid w:val="3F9157D8"/>
    <w:rsid w:val="3F94771A"/>
    <w:rsid w:val="3F965EA8"/>
    <w:rsid w:val="3F9D7022"/>
    <w:rsid w:val="3FA131ED"/>
    <w:rsid w:val="3FA46981"/>
    <w:rsid w:val="3FA57CA6"/>
    <w:rsid w:val="3FAA26F4"/>
    <w:rsid w:val="3FAC3C58"/>
    <w:rsid w:val="3FAE6E81"/>
    <w:rsid w:val="3FB228DA"/>
    <w:rsid w:val="3FB53489"/>
    <w:rsid w:val="3FB575A8"/>
    <w:rsid w:val="3FB71C25"/>
    <w:rsid w:val="3FBD6FE5"/>
    <w:rsid w:val="3FC13D4A"/>
    <w:rsid w:val="3FC13E1B"/>
    <w:rsid w:val="3FC210E2"/>
    <w:rsid w:val="3FC77227"/>
    <w:rsid w:val="3FCA0378"/>
    <w:rsid w:val="3FCA61DB"/>
    <w:rsid w:val="3FCE14EB"/>
    <w:rsid w:val="3FCF7807"/>
    <w:rsid w:val="3FD11702"/>
    <w:rsid w:val="3FD20B5B"/>
    <w:rsid w:val="3FD21C4F"/>
    <w:rsid w:val="3FD43FE7"/>
    <w:rsid w:val="3FD62197"/>
    <w:rsid w:val="3FD7334D"/>
    <w:rsid w:val="3FDA250C"/>
    <w:rsid w:val="3FDE1710"/>
    <w:rsid w:val="3FE02369"/>
    <w:rsid w:val="3FE4434B"/>
    <w:rsid w:val="3FE44EF7"/>
    <w:rsid w:val="3FE63EF8"/>
    <w:rsid w:val="3FE670A1"/>
    <w:rsid w:val="3FE736B9"/>
    <w:rsid w:val="3FEB5392"/>
    <w:rsid w:val="3FF46002"/>
    <w:rsid w:val="3FFA5A73"/>
    <w:rsid w:val="4001737F"/>
    <w:rsid w:val="40042B24"/>
    <w:rsid w:val="400967E2"/>
    <w:rsid w:val="400D7D9E"/>
    <w:rsid w:val="400F3008"/>
    <w:rsid w:val="40107A0F"/>
    <w:rsid w:val="40135B42"/>
    <w:rsid w:val="40197CA6"/>
    <w:rsid w:val="401D71F1"/>
    <w:rsid w:val="40253323"/>
    <w:rsid w:val="40254D92"/>
    <w:rsid w:val="40274150"/>
    <w:rsid w:val="402D7DF1"/>
    <w:rsid w:val="402E612A"/>
    <w:rsid w:val="40322203"/>
    <w:rsid w:val="4038646F"/>
    <w:rsid w:val="403C1978"/>
    <w:rsid w:val="403F7A13"/>
    <w:rsid w:val="404041A8"/>
    <w:rsid w:val="40441748"/>
    <w:rsid w:val="40453AD3"/>
    <w:rsid w:val="40482DF5"/>
    <w:rsid w:val="40510E71"/>
    <w:rsid w:val="40517057"/>
    <w:rsid w:val="40525227"/>
    <w:rsid w:val="4055118D"/>
    <w:rsid w:val="40575737"/>
    <w:rsid w:val="40585F7F"/>
    <w:rsid w:val="4059410A"/>
    <w:rsid w:val="405D5614"/>
    <w:rsid w:val="40602908"/>
    <w:rsid w:val="40642DA8"/>
    <w:rsid w:val="406D611A"/>
    <w:rsid w:val="406E7084"/>
    <w:rsid w:val="407127F1"/>
    <w:rsid w:val="407472D8"/>
    <w:rsid w:val="4077097D"/>
    <w:rsid w:val="40792187"/>
    <w:rsid w:val="407922F7"/>
    <w:rsid w:val="407B34D8"/>
    <w:rsid w:val="407C1A47"/>
    <w:rsid w:val="407D58C5"/>
    <w:rsid w:val="407E4AD6"/>
    <w:rsid w:val="407F0FFC"/>
    <w:rsid w:val="408522DD"/>
    <w:rsid w:val="408625FE"/>
    <w:rsid w:val="40866348"/>
    <w:rsid w:val="40871E6A"/>
    <w:rsid w:val="408B28CD"/>
    <w:rsid w:val="408B4933"/>
    <w:rsid w:val="408B69AB"/>
    <w:rsid w:val="408F2986"/>
    <w:rsid w:val="409252AD"/>
    <w:rsid w:val="40947E9B"/>
    <w:rsid w:val="4096556A"/>
    <w:rsid w:val="409918F8"/>
    <w:rsid w:val="40A16534"/>
    <w:rsid w:val="40A51334"/>
    <w:rsid w:val="40AF431A"/>
    <w:rsid w:val="40B028BA"/>
    <w:rsid w:val="40B45A32"/>
    <w:rsid w:val="40B476FB"/>
    <w:rsid w:val="40BB1728"/>
    <w:rsid w:val="40BB4CE8"/>
    <w:rsid w:val="40C14FE2"/>
    <w:rsid w:val="40C161BE"/>
    <w:rsid w:val="40C23D4B"/>
    <w:rsid w:val="40C25556"/>
    <w:rsid w:val="40C840C5"/>
    <w:rsid w:val="40C87213"/>
    <w:rsid w:val="40CF613B"/>
    <w:rsid w:val="40D002B4"/>
    <w:rsid w:val="40D11E3A"/>
    <w:rsid w:val="40DB4584"/>
    <w:rsid w:val="40DD49DD"/>
    <w:rsid w:val="40DE3948"/>
    <w:rsid w:val="40E13154"/>
    <w:rsid w:val="40E20288"/>
    <w:rsid w:val="40E202E9"/>
    <w:rsid w:val="40E358AB"/>
    <w:rsid w:val="40E66E71"/>
    <w:rsid w:val="40EB1B0B"/>
    <w:rsid w:val="40FC49C5"/>
    <w:rsid w:val="41020103"/>
    <w:rsid w:val="41032068"/>
    <w:rsid w:val="41072555"/>
    <w:rsid w:val="41080A84"/>
    <w:rsid w:val="410A3DFC"/>
    <w:rsid w:val="410B6226"/>
    <w:rsid w:val="41121883"/>
    <w:rsid w:val="41127227"/>
    <w:rsid w:val="41161937"/>
    <w:rsid w:val="411A45F0"/>
    <w:rsid w:val="411C28BD"/>
    <w:rsid w:val="41201662"/>
    <w:rsid w:val="41214CAA"/>
    <w:rsid w:val="412406F6"/>
    <w:rsid w:val="41252CB7"/>
    <w:rsid w:val="41284280"/>
    <w:rsid w:val="412A2B78"/>
    <w:rsid w:val="41301B4C"/>
    <w:rsid w:val="413201F4"/>
    <w:rsid w:val="41322466"/>
    <w:rsid w:val="4135646A"/>
    <w:rsid w:val="413D0498"/>
    <w:rsid w:val="41400E05"/>
    <w:rsid w:val="41432B7B"/>
    <w:rsid w:val="41437926"/>
    <w:rsid w:val="41473306"/>
    <w:rsid w:val="4147546F"/>
    <w:rsid w:val="414D7092"/>
    <w:rsid w:val="41504165"/>
    <w:rsid w:val="4152696D"/>
    <w:rsid w:val="41542C02"/>
    <w:rsid w:val="415606E7"/>
    <w:rsid w:val="41572113"/>
    <w:rsid w:val="415F411D"/>
    <w:rsid w:val="416123D4"/>
    <w:rsid w:val="41645BC2"/>
    <w:rsid w:val="41660F9C"/>
    <w:rsid w:val="41667F05"/>
    <w:rsid w:val="4169482E"/>
    <w:rsid w:val="41697B8A"/>
    <w:rsid w:val="416A7BDF"/>
    <w:rsid w:val="417126F6"/>
    <w:rsid w:val="417150A2"/>
    <w:rsid w:val="41717D0E"/>
    <w:rsid w:val="41735D38"/>
    <w:rsid w:val="417E6D91"/>
    <w:rsid w:val="417F5F1B"/>
    <w:rsid w:val="418110EF"/>
    <w:rsid w:val="418312BA"/>
    <w:rsid w:val="41891E31"/>
    <w:rsid w:val="418B6996"/>
    <w:rsid w:val="419C1B2D"/>
    <w:rsid w:val="419D2055"/>
    <w:rsid w:val="419F52DB"/>
    <w:rsid w:val="41A064BF"/>
    <w:rsid w:val="41A10CFA"/>
    <w:rsid w:val="41A3330C"/>
    <w:rsid w:val="41A6165F"/>
    <w:rsid w:val="41A62109"/>
    <w:rsid w:val="41AC298C"/>
    <w:rsid w:val="41B704B4"/>
    <w:rsid w:val="41C06122"/>
    <w:rsid w:val="41C4256A"/>
    <w:rsid w:val="41C569AD"/>
    <w:rsid w:val="41C67CD3"/>
    <w:rsid w:val="41C940D4"/>
    <w:rsid w:val="41C96233"/>
    <w:rsid w:val="41CC7CE5"/>
    <w:rsid w:val="41CE0130"/>
    <w:rsid w:val="41D24C6E"/>
    <w:rsid w:val="41D33758"/>
    <w:rsid w:val="41D4297F"/>
    <w:rsid w:val="41D744E9"/>
    <w:rsid w:val="41E17E7B"/>
    <w:rsid w:val="41E369CE"/>
    <w:rsid w:val="41E64293"/>
    <w:rsid w:val="41E861C6"/>
    <w:rsid w:val="41EA1F87"/>
    <w:rsid w:val="41ED1E18"/>
    <w:rsid w:val="41EE2407"/>
    <w:rsid w:val="41EF4473"/>
    <w:rsid w:val="41F224AD"/>
    <w:rsid w:val="41F33017"/>
    <w:rsid w:val="41F41653"/>
    <w:rsid w:val="41F65E9A"/>
    <w:rsid w:val="41F9097C"/>
    <w:rsid w:val="41FD0246"/>
    <w:rsid w:val="41FF4ECD"/>
    <w:rsid w:val="42042669"/>
    <w:rsid w:val="42086CCB"/>
    <w:rsid w:val="42093571"/>
    <w:rsid w:val="42097887"/>
    <w:rsid w:val="420A431D"/>
    <w:rsid w:val="420B2486"/>
    <w:rsid w:val="420F7697"/>
    <w:rsid w:val="42127DF8"/>
    <w:rsid w:val="42133513"/>
    <w:rsid w:val="42163F8E"/>
    <w:rsid w:val="42170E07"/>
    <w:rsid w:val="4217734C"/>
    <w:rsid w:val="421A5262"/>
    <w:rsid w:val="421D2EC3"/>
    <w:rsid w:val="421D39E5"/>
    <w:rsid w:val="421F6680"/>
    <w:rsid w:val="42223726"/>
    <w:rsid w:val="422474F7"/>
    <w:rsid w:val="422C6FEC"/>
    <w:rsid w:val="422D682C"/>
    <w:rsid w:val="422E0E3D"/>
    <w:rsid w:val="422F330A"/>
    <w:rsid w:val="42343647"/>
    <w:rsid w:val="42381E52"/>
    <w:rsid w:val="423C2135"/>
    <w:rsid w:val="423C59E0"/>
    <w:rsid w:val="42404713"/>
    <w:rsid w:val="42405392"/>
    <w:rsid w:val="42421C95"/>
    <w:rsid w:val="42454B1D"/>
    <w:rsid w:val="424552A2"/>
    <w:rsid w:val="42456A6B"/>
    <w:rsid w:val="4246260B"/>
    <w:rsid w:val="4251319D"/>
    <w:rsid w:val="425776C3"/>
    <w:rsid w:val="4258269E"/>
    <w:rsid w:val="425D294B"/>
    <w:rsid w:val="425F5DDD"/>
    <w:rsid w:val="42607880"/>
    <w:rsid w:val="426208EB"/>
    <w:rsid w:val="4265790E"/>
    <w:rsid w:val="42697D26"/>
    <w:rsid w:val="426D2968"/>
    <w:rsid w:val="42781B41"/>
    <w:rsid w:val="42791726"/>
    <w:rsid w:val="42841B15"/>
    <w:rsid w:val="4286266A"/>
    <w:rsid w:val="42871E23"/>
    <w:rsid w:val="428B483F"/>
    <w:rsid w:val="428E2471"/>
    <w:rsid w:val="428F0F51"/>
    <w:rsid w:val="429226CD"/>
    <w:rsid w:val="4295134C"/>
    <w:rsid w:val="42972BCC"/>
    <w:rsid w:val="429A048A"/>
    <w:rsid w:val="429A2688"/>
    <w:rsid w:val="42A23A1A"/>
    <w:rsid w:val="42A60C31"/>
    <w:rsid w:val="42A77BF5"/>
    <w:rsid w:val="42A841C7"/>
    <w:rsid w:val="42A84BB4"/>
    <w:rsid w:val="42AA30D8"/>
    <w:rsid w:val="42AE44AE"/>
    <w:rsid w:val="42AF3C7F"/>
    <w:rsid w:val="42B1439F"/>
    <w:rsid w:val="42B21F04"/>
    <w:rsid w:val="42B72F41"/>
    <w:rsid w:val="42B7647D"/>
    <w:rsid w:val="42BC67C8"/>
    <w:rsid w:val="42BD0191"/>
    <w:rsid w:val="42BF5EF5"/>
    <w:rsid w:val="42C07F97"/>
    <w:rsid w:val="42CB567D"/>
    <w:rsid w:val="42CE340C"/>
    <w:rsid w:val="42D32EE7"/>
    <w:rsid w:val="42D376AB"/>
    <w:rsid w:val="42D5500E"/>
    <w:rsid w:val="42D64DEF"/>
    <w:rsid w:val="42D85791"/>
    <w:rsid w:val="42DE11F1"/>
    <w:rsid w:val="42E126E3"/>
    <w:rsid w:val="42E17284"/>
    <w:rsid w:val="42E308D1"/>
    <w:rsid w:val="42E56410"/>
    <w:rsid w:val="42E86FBF"/>
    <w:rsid w:val="42EA099D"/>
    <w:rsid w:val="42EC6945"/>
    <w:rsid w:val="42ED6A08"/>
    <w:rsid w:val="42F13955"/>
    <w:rsid w:val="42F21B91"/>
    <w:rsid w:val="42F65F50"/>
    <w:rsid w:val="42F73728"/>
    <w:rsid w:val="42F750B7"/>
    <w:rsid w:val="43083501"/>
    <w:rsid w:val="4308518C"/>
    <w:rsid w:val="4309438A"/>
    <w:rsid w:val="430A7AB4"/>
    <w:rsid w:val="430D15C1"/>
    <w:rsid w:val="430F2553"/>
    <w:rsid w:val="431F0B3D"/>
    <w:rsid w:val="431F2BE2"/>
    <w:rsid w:val="43243A8C"/>
    <w:rsid w:val="432A57A0"/>
    <w:rsid w:val="432D1903"/>
    <w:rsid w:val="432E4554"/>
    <w:rsid w:val="432F2AB5"/>
    <w:rsid w:val="43346225"/>
    <w:rsid w:val="433801A2"/>
    <w:rsid w:val="43443437"/>
    <w:rsid w:val="434647D3"/>
    <w:rsid w:val="434C3D16"/>
    <w:rsid w:val="43502157"/>
    <w:rsid w:val="43585F72"/>
    <w:rsid w:val="43593065"/>
    <w:rsid w:val="435C55C8"/>
    <w:rsid w:val="43653F92"/>
    <w:rsid w:val="43665A0F"/>
    <w:rsid w:val="436773CB"/>
    <w:rsid w:val="4369382B"/>
    <w:rsid w:val="436F4BD4"/>
    <w:rsid w:val="436F4E8A"/>
    <w:rsid w:val="43742F6A"/>
    <w:rsid w:val="43770A33"/>
    <w:rsid w:val="437A1D99"/>
    <w:rsid w:val="437C04DA"/>
    <w:rsid w:val="437F4762"/>
    <w:rsid w:val="438A757E"/>
    <w:rsid w:val="439231FD"/>
    <w:rsid w:val="43967A98"/>
    <w:rsid w:val="4397406F"/>
    <w:rsid w:val="439E4804"/>
    <w:rsid w:val="43A02844"/>
    <w:rsid w:val="43A05FF8"/>
    <w:rsid w:val="43A82801"/>
    <w:rsid w:val="43A82A15"/>
    <w:rsid w:val="43AA0142"/>
    <w:rsid w:val="43B214C8"/>
    <w:rsid w:val="43B56364"/>
    <w:rsid w:val="43B653C4"/>
    <w:rsid w:val="43B80D71"/>
    <w:rsid w:val="43B95D46"/>
    <w:rsid w:val="43BA2619"/>
    <w:rsid w:val="43C10ABB"/>
    <w:rsid w:val="43C92523"/>
    <w:rsid w:val="43CA2427"/>
    <w:rsid w:val="43CA30A7"/>
    <w:rsid w:val="43CC6D8B"/>
    <w:rsid w:val="43CF2308"/>
    <w:rsid w:val="43D50936"/>
    <w:rsid w:val="43D7264A"/>
    <w:rsid w:val="43D7301C"/>
    <w:rsid w:val="43DA4281"/>
    <w:rsid w:val="43DC2E73"/>
    <w:rsid w:val="43E364F8"/>
    <w:rsid w:val="43E92B67"/>
    <w:rsid w:val="43EB2A6C"/>
    <w:rsid w:val="43EB7695"/>
    <w:rsid w:val="43EE451B"/>
    <w:rsid w:val="43F03B9A"/>
    <w:rsid w:val="43FB696F"/>
    <w:rsid w:val="43FC1B7A"/>
    <w:rsid w:val="44007630"/>
    <w:rsid w:val="4403471E"/>
    <w:rsid w:val="44040161"/>
    <w:rsid w:val="440A174B"/>
    <w:rsid w:val="441338DC"/>
    <w:rsid w:val="44176BF9"/>
    <w:rsid w:val="44183899"/>
    <w:rsid w:val="441A6623"/>
    <w:rsid w:val="441C401C"/>
    <w:rsid w:val="441E229D"/>
    <w:rsid w:val="44220926"/>
    <w:rsid w:val="44264567"/>
    <w:rsid w:val="442A098A"/>
    <w:rsid w:val="442C298E"/>
    <w:rsid w:val="442C3DFD"/>
    <w:rsid w:val="442D5D89"/>
    <w:rsid w:val="442D5FF1"/>
    <w:rsid w:val="44310446"/>
    <w:rsid w:val="44314F0A"/>
    <w:rsid w:val="44333334"/>
    <w:rsid w:val="443349B4"/>
    <w:rsid w:val="44354C7B"/>
    <w:rsid w:val="443769ED"/>
    <w:rsid w:val="44397840"/>
    <w:rsid w:val="443A26B2"/>
    <w:rsid w:val="443D4443"/>
    <w:rsid w:val="443F1494"/>
    <w:rsid w:val="44412CC8"/>
    <w:rsid w:val="44471A30"/>
    <w:rsid w:val="444B1628"/>
    <w:rsid w:val="44530555"/>
    <w:rsid w:val="44534091"/>
    <w:rsid w:val="44584442"/>
    <w:rsid w:val="446013FA"/>
    <w:rsid w:val="446035A7"/>
    <w:rsid w:val="446548C4"/>
    <w:rsid w:val="446C0054"/>
    <w:rsid w:val="446C1F73"/>
    <w:rsid w:val="44707490"/>
    <w:rsid w:val="44727D1F"/>
    <w:rsid w:val="4474432B"/>
    <w:rsid w:val="44744BDA"/>
    <w:rsid w:val="447679A8"/>
    <w:rsid w:val="4483064E"/>
    <w:rsid w:val="44864ED9"/>
    <w:rsid w:val="448A5F98"/>
    <w:rsid w:val="449049D5"/>
    <w:rsid w:val="449D4A1E"/>
    <w:rsid w:val="449E5C23"/>
    <w:rsid w:val="449F3CC1"/>
    <w:rsid w:val="44A21BB6"/>
    <w:rsid w:val="44A43F1D"/>
    <w:rsid w:val="44A91542"/>
    <w:rsid w:val="44AC2122"/>
    <w:rsid w:val="44AE1C08"/>
    <w:rsid w:val="44B03985"/>
    <w:rsid w:val="44B0459A"/>
    <w:rsid w:val="44B24AB1"/>
    <w:rsid w:val="44B36A4E"/>
    <w:rsid w:val="44B45D54"/>
    <w:rsid w:val="44BA5631"/>
    <w:rsid w:val="44BB2A2F"/>
    <w:rsid w:val="44BD6AE8"/>
    <w:rsid w:val="44C02142"/>
    <w:rsid w:val="44C317AD"/>
    <w:rsid w:val="44C379C4"/>
    <w:rsid w:val="44C60A38"/>
    <w:rsid w:val="44C73ADD"/>
    <w:rsid w:val="44CA3155"/>
    <w:rsid w:val="44CB374D"/>
    <w:rsid w:val="44CC0B1D"/>
    <w:rsid w:val="44CE244A"/>
    <w:rsid w:val="44D10E74"/>
    <w:rsid w:val="44D87A50"/>
    <w:rsid w:val="44E251FE"/>
    <w:rsid w:val="44EC5E91"/>
    <w:rsid w:val="44F01A5B"/>
    <w:rsid w:val="44F2675C"/>
    <w:rsid w:val="44F33AE5"/>
    <w:rsid w:val="44F53AB5"/>
    <w:rsid w:val="44F86EB4"/>
    <w:rsid w:val="44FB4AF5"/>
    <w:rsid w:val="45000041"/>
    <w:rsid w:val="450721C0"/>
    <w:rsid w:val="4509606D"/>
    <w:rsid w:val="450D31B5"/>
    <w:rsid w:val="45105C19"/>
    <w:rsid w:val="45151B91"/>
    <w:rsid w:val="45172D26"/>
    <w:rsid w:val="45177C31"/>
    <w:rsid w:val="451A2533"/>
    <w:rsid w:val="451D27A8"/>
    <w:rsid w:val="451E51F3"/>
    <w:rsid w:val="45215682"/>
    <w:rsid w:val="45263E6F"/>
    <w:rsid w:val="45275DFD"/>
    <w:rsid w:val="452B0B57"/>
    <w:rsid w:val="452C10D7"/>
    <w:rsid w:val="452D553F"/>
    <w:rsid w:val="452E1C7B"/>
    <w:rsid w:val="453014CA"/>
    <w:rsid w:val="45333E1C"/>
    <w:rsid w:val="45351EE4"/>
    <w:rsid w:val="4538627E"/>
    <w:rsid w:val="4540225C"/>
    <w:rsid w:val="45476C92"/>
    <w:rsid w:val="454803DA"/>
    <w:rsid w:val="454E0D0B"/>
    <w:rsid w:val="45566FB3"/>
    <w:rsid w:val="455A3EEC"/>
    <w:rsid w:val="455E27EE"/>
    <w:rsid w:val="456158EF"/>
    <w:rsid w:val="45630479"/>
    <w:rsid w:val="45630AB7"/>
    <w:rsid w:val="45641B05"/>
    <w:rsid w:val="45645C53"/>
    <w:rsid w:val="456A5A80"/>
    <w:rsid w:val="456D3696"/>
    <w:rsid w:val="45702A9A"/>
    <w:rsid w:val="45770F0E"/>
    <w:rsid w:val="45776ED2"/>
    <w:rsid w:val="45824EC2"/>
    <w:rsid w:val="45860F25"/>
    <w:rsid w:val="458A1A8D"/>
    <w:rsid w:val="458A7AD3"/>
    <w:rsid w:val="458C3EC7"/>
    <w:rsid w:val="458D1C28"/>
    <w:rsid w:val="458D1F42"/>
    <w:rsid w:val="458F2E43"/>
    <w:rsid w:val="459055E1"/>
    <w:rsid w:val="459272F0"/>
    <w:rsid w:val="4596090D"/>
    <w:rsid w:val="45992FE5"/>
    <w:rsid w:val="459B2F61"/>
    <w:rsid w:val="459B4F70"/>
    <w:rsid w:val="459E5D1A"/>
    <w:rsid w:val="45A15AD3"/>
    <w:rsid w:val="45A368EB"/>
    <w:rsid w:val="45A6249E"/>
    <w:rsid w:val="45A76B13"/>
    <w:rsid w:val="45AF536F"/>
    <w:rsid w:val="45B24F7E"/>
    <w:rsid w:val="45B35ADC"/>
    <w:rsid w:val="45B56B24"/>
    <w:rsid w:val="45BB3C4A"/>
    <w:rsid w:val="45C75C1A"/>
    <w:rsid w:val="45CB43A5"/>
    <w:rsid w:val="45DD0844"/>
    <w:rsid w:val="45E02B3F"/>
    <w:rsid w:val="45E76DDA"/>
    <w:rsid w:val="45EB2804"/>
    <w:rsid w:val="45EF6FA0"/>
    <w:rsid w:val="45F14296"/>
    <w:rsid w:val="45F253A5"/>
    <w:rsid w:val="45F528DF"/>
    <w:rsid w:val="45F96E35"/>
    <w:rsid w:val="46027D97"/>
    <w:rsid w:val="460555A5"/>
    <w:rsid w:val="46066730"/>
    <w:rsid w:val="46072DE6"/>
    <w:rsid w:val="460872DC"/>
    <w:rsid w:val="46092E74"/>
    <w:rsid w:val="460B77AA"/>
    <w:rsid w:val="460C3A02"/>
    <w:rsid w:val="460E78E4"/>
    <w:rsid w:val="46124EC1"/>
    <w:rsid w:val="461A3EBD"/>
    <w:rsid w:val="461D0411"/>
    <w:rsid w:val="46295ADB"/>
    <w:rsid w:val="462C7C45"/>
    <w:rsid w:val="462E0716"/>
    <w:rsid w:val="4635562C"/>
    <w:rsid w:val="463C5657"/>
    <w:rsid w:val="46436E4B"/>
    <w:rsid w:val="46441BC8"/>
    <w:rsid w:val="46451BBF"/>
    <w:rsid w:val="46486081"/>
    <w:rsid w:val="464927AB"/>
    <w:rsid w:val="464A245A"/>
    <w:rsid w:val="464E3356"/>
    <w:rsid w:val="46521604"/>
    <w:rsid w:val="4655120A"/>
    <w:rsid w:val="465C468E"/>
    <w:rsid w:val="46604822"/>
    <w:rsid w:val="46665347"/>
    <w:rsid w:val="46677B5A"/>
    <w:rsid w:val="466811EA"/>
    <w:rsid w:val="46760441"/>
    <w:rsid w:val="467756FE"/>
    <w:rsid w:val="467934F2"/>
    <w:rsid w:val="467A589A"/>
    <w:rsid w:val="467B197C"/>
    <w:rsid w:val="467B4AB9"/>
    <w:rsid w:val="467C3903"/>
    <w:rsid w:val="467D21B1"/>
    <w:rsid w:val="468B14C1"/>
    <w:rsid w:val="468C047B"/>
    <w:rsid w:val="468F13C1"/>
    <w:rsid w:val="468F5E5D"/>
    <w:rsid w:val="469074BC"/>
    <w:rsid w:val="46933A87"/>
    <w:rsid w:val="469534B1"/>
    <w:rsid w:val="46956620"/>
    <w:rsid w:val="469A1DED"/>
    <w:rsid w:val="469F7963"/>
    <w:rsid w:val="46A223E8"/>
    <w:rsid w:val="46AA6112"/>
    <w:rsid w:val="46AF6B48"/>
    <w:rsid w:val="46B130E8"/>
    <w:rsid w:val="46B14112"/>
    <w:rsid w:val="46B66F36"/>
    <w:rsid w:val="46B737DA"/>
    <w:rsid w:val="46BA1407"/>
    <w:rsid w:val="46BD5A79"/>
    <w:rsid w:val="46C22E61"/>
    <w:rsid w:val="46C55B14"/>
    <w:rsid w:val="46CA157E"/>
    <w:rsid w:val="46CB76D3"/>
    <w:rsid w:val="46CC4839"/>
    <w:rsid w:val="46D05000"/>
    <w:rsid w:val="46D7647C"/>
    <w:rsid w:val="46D931E7"/>
    <w:rsid w:val="46DB5E5A"/>
    <w:rsid w:val="46DD7813"/>
    <w:rsid w:val="46DE37BD"/>
    <w:rsid w:val="46DE39F6"/>
    <w:rsid w:val="46E16704"/>
    <w:rsid w:val="46F02E4C"/>
    <w:rsid w:val="46F37707"/>
    <w:rsid w:val="46F64D37"/>
    <w:rsid w:val="46FE479D"/>
    <w:rsid w:val="4702152E"/>
    <w:rsid w:val="4702230D"/>
    <w:rsid w:val="47067634"/>
    <w:rsid w:val="47083955"/>
    <w:rsid w:val="47136227"/>
    <w:rsid w:val="47172B30"/>
    <w:rsid w:val="471A565C"/>
    <w:rsid w:val="471B091D"/>
    <w:rsid w:val="472075ED"/>
    <w:rsid w:val="47216121"/>
    <w:rsid w:val="4732306A"/>
    <w:rsid w:val="4734311B"/>
    <w:rsid w:val="47345EF4"/>
    <w:rsid w:val="4736006F"/>
    <w:rsid w:val="473750E1"/>
    <w:rsid w:val="47384686"/>
    <w:rsid w:val="473D7A61"/>
    <w:rsid w:val="473E78D8"/>
    <w:rsid w:val="473F20E1"/>
    <w:rsid w:val="47464652"/>
    <w:rsid w:val="47466638"/>
    <w:rsid w:val="47471EA1"/>
    <w:rsid w:val="474B716A"/>
    <w:rsid w:val="47511B04"/>
    <w:rsid w:val="47556D49"/>
    <w:rsid w:val="47571EF2"/>
    <w:rsid w:val="475743B2"/>
    <w:rsid w:val="4758793B"/>
    <w:rsid w:val="475E205E"/>
    <w:rsid w:val="475F1ABF"/>
    <w:rsid w:val="4769022A"/>
    <w:rsid w:val="47695E6C"/>
    <w:rsid w:val="476B3452"/>
    <w:rsid w:val="47711B85"/>
    <w:rsid w:val="47721AC0"/>
    <w:rsid w:val="477254CE"/>
    <w:rsid w:val="47725BF9"/>
    <w:rsid w:val="47755ABB"/>
    <w:rsid w:val="47766142"/>
    <w:rsid w:val="477B53E2"/>
    <w:rsid w:val="478016B3"/>
    <w:rsid w:val="47820669"/>
    <w:rsid w:val="47865E9F"/>
    <w:rsid w:val="478C3F10"/>
    <w:rsid w:val="47920B00"/>
    <w:rsid w:val="47920DB7"/>
    <w:rsid w:val="479334B3"/>
    <w:rsid w:val="47992050"/>
    <w:rsid w:val="47996745"/>
    <w:rsid w:val="479A6536"/>
    <w:rsid w:val="479D6C32"/>
    <w:rsid w:val="47A05FEC"/>
    <w:rsid w:val="47AC0282"/>
    <w:rsid w:val="47B66938"/>
    <w:rsid w:val="47B97A5A"/>
    <w:rsid w:val="47BB56F9"/>
    <w:rsid w:val="47C00145"/>
    <w:rsid w:val="47C63DCD"/>
    <w:rsid w:val="47C80775"/>
    <w:rsid w:val="47CD4D0C"/>
    <w:rsid w:val="47D3028A"/>
    <w:rsid w:val="47D35D02"/>
    <w:rsid w:val="47DE00E1"/>
    <w:rsid w:val="47DF7F3C"/>
    <w:rsid w:val="47E00560"/>
    <w:rsid w:val="47E1578A"/>
    <w:rsid w:val="47E53A8B"/>
    <w:rsid w:val="47E55FC6"/>
    <w:rsid w:val="47EA3390"/>
    <w:rsid w:val="47EA5183"/>
    <w:rsid w:val="47EB0048"/>
    <w:rsid w:val="47F960FB"/>
    <w:rsid w:val="4808767F"/>
    <w:rsid w:val="48117E23"/>
    <w:rsid w:val="48122A29"/>
    <w:rsid w:val="48156A9D"/>
    <w:rsid w:val="4816216A"/>
    <w:rsid w:val="481C68A2"/>
    <w:rsid w:val="48236315"/>
    <w:rsid w:val="482623C7"/>
    <w:rsid w:val="48287B00"/>
    <w:rsid w:val="482902C5"/>
    <w:rsid w:val="482957DE"/>
    <w:rsid w:val="482D5D69"/>
    <w:rsid w:val="482E74C2"/>
    <w:rsid w:val="4835747C"/>
    <w:rsid w:val="48370000"/>
    <w:rsid w:val="48382CAA"/>
    <w:rsid w:val="48384FF0"/>
    <w:rsid w:val="48451B15"/>
    <w:rsid w:val="48487A57"/>
    <w:rsid w:val="48507602"/>
    <w:rsid w:val="48591685"/>
    <w:rsid w:val="485F38AD"/>
    <w:rsid w:val="486275C0"/>
    <w:rsid w:val="4867391B"/>
    <w:rsid w:val="486A5633"/>
    <w:rsid w:val="486B1EF0"/>
    <w:rsid w:val="487018A9"/>
    <w:rsid w:val="48705CC5"/>
    <w:rsid w:val="487B414D"/>
    <w:rsid w:val="487E249C"/>
    <w:rsid w:val="48844467"/>
    <w:rsid w:val="48883070"/>
    <w:rsid w:val="48890CEC"/>
    <w:rsid w:val="488E01E5"/>
    <w:rsid w:val="488F2BD2"/>
    <w:rsid w:val="48935A0A"/>
    <w:rsid w:val="489449DB"/>
    <w:rsid w:val="48965B83"/>
    <w:rsid w:val="48970CE8"/>
    <w:rsid w:val="48994ECA"/>
    <w:rsid w:val="48A54CC1"/>
    <w:rsid w:val="48AA5AA8"/>
    <w:rsid w:val="48AB414F"/>
    <w:rsid w:val="48AC1A86"/>
    <w:rsid w:val="48B032FA"/>
    <w:rsid w:val="48B743ED"/>
    <w:rsid w:val="48BA285D"/>
    <w:rsid w:val="48C0101E"/>
    <w:rsid w:val="48C6405A"/>
    <w:rsid w:val="48CA1440"/>
    <w:rsid w:val="48CB3F7A"/>
    <w:rsid w:val="48CB6EF7"/>
    <w:rsid w:val="48CD1EAA"/>
    <w:rsid w:val="48CE1822"/>
    <w:rsid w:val="48CE35C4"/>
    <w:rsid w:val="48D37A84"/>
    <w:rsid w:val="48D62595"/>
    <w:rsid w:val="48D93479"/>
    <w:rsid w:val="48DC4113"/>
    <w:rsid w:val="48E160AE"/>
    <w:rsid w:val="48E24E99"/>
    <w:rsid w:val="48E45A04"/>
    <w:rsid w:val="48F01190"/>
    <w:rsid w:val="48F243D1"/>
    <w:rsid w:val="48F350CB"/>
    <w:rsid w:val="48F84B8E"/>
    <w:rsid w:val="48FC1FF1"/>
    <w:rsid w:val="48FF12B7"/>
    <w:rsid w:val="490926D9"/>
    <w:rsid w:val="49095F8E"/>
    <w:rsid w:val="490A065A"/>
    <w:rsid w:val="49104988"/>
    <w:rsid w:val="4912505C"/>
    <w:rsid w:val="49154D7A"/>
    <w:rsid w:val="4916274B"/>
    <w:rsid w:val="49162AB6"/>
    <w:rsid w:val="49180D6D"/>
    <w:rsid w:val="491A3B9D"/>
    <w:rsid w:val="491C6047"/>
    <w:rsid w:val="4922311D"/>
    <w:rsid w:val="49237B9F"/>
    <w:rsid w:val="492841A6"/>
    <w:rsid w:val="493008EE"/>
    <w:rsid w:val="49312044"/>
    <w:rsid w:val="49325DDF"/>
    <w:rsid w:val="49381995"/>
    <w:rsid w:val="49395956"/>
    <w:rsid w:val="493A0170"/>
    <w:rsid w:val="493B1B94"/>
    <w:rsid w:val="493E105E"/>
    <w:rsid w:val="493E6DC9"/>
    <w:rsid w:val="49404BD4"/>
    <w:rsid w:val="49444117"/>
    <w:rsid w:val="494901F5"/>
    <w:rsid w:val="494A0037"/>
    <w:rsid w:val="494C01F4"/>
    <w:rsid w:val="494C5D70"/>
    <w:rsid w:val="494E5E2D"/>
    <w:rsid w:val="494F01FF"/>
    <w:rsid w:val="4951216D"/>
    <w:rsid w:val="495151F5"/>
    <w:rsid w:val="49522184"/>
    <w:rsid w:val="4956502A"/>
    <w:rsid w:val="49597C01"/>
    <w:rsid w:val="495E490C"/>
    <w:rsid w:val="4962569D"/>
    <w:rsid w:val="49660B1E"/>
    <w:rsid w:val="49710919"/>
    <w:rsid w:val="49746198"/>
    <w:rsid w:val="498672F6"/>
    <w:rsid w:val="498913A1"/>
    <w:rsid w:val="498B7EF7"/>
    <w:rsid w:val="499313B0"/>
    <w:rsid w:val="49931518"/>
    <w:rsid w:val="49A003BE"/>
    <w:rsid w:val="49A06779"/>
    <w:rsid w:val="49A178A0"/>
    <w:rsid w:val="49A51267"/>
    <w:rsid w:val="49A92CC0"/>
    <w:rsid w:val="49AB6250"/>
    <w:rsid w:val="49AD6557"/>
    <w:rsid w:val="49B6304A"/>
    <w:rsid w:val="49B81B1E"/>
    <w:rsid w:val="49B86A5C"/>
    <w:rsid w:val="49C74552"/>
    <w:rsid w:val="49C8764F"/>
    <w:rsid w:val="49CA00DB"/>
    <w:rsid w:val="49CE7534"/>
    <w:rsid w:val="49D116FF"/>
    <w:rsid w:val="49D70C76"/>
    <w:rsid w:val="49D905C9"/>
    <w:rsid w:val="49D91B5F"/>
    <w:rsid w:val="49DF1A60"/>
    <w:rsid w:val="49E87EF4"/>
    <w:rsid w:val="49EE0CEB"/>
    <w:rsid w:val="49F119BC"/>
    <w:rsid w:val="49F15D85"/>
    <w:rsid w:val="49F6531A"/>
    <w:rsid w:val="49F677A4"/>
    <w:rsid w:val="49F716A6"/>
    <w:rsid w:val="49F8152E"/>
    <w:rsid w:val="49FD2E26"/>
    <w:rsid w:val="49FD7816"/>
    <w:rsid w:val="49FE4BB1"/>
    <w:rsid w:val="49FE55DB"/>
    <w:rsid w:val="4A03793C"/>
    <w:rsid w:val="4A07197D"/>
    <w:rsid w:val="4A0E5B7B"/>
    <w:rsid w:val="4A1307E4"/>
    <w:rsid w:val="4A1321A9"/>
    <w:rsid w:val="4A143D0E"/>
    <w:rsid w:val="4A18049C"/>
    <w:rsid w:val="4A184CEE"/>
    <w:rsid w:val="4A1B1F5E"/>
    <w:rsid w:val="4A1F0CA6"/>
    <w:rsid w:val="4A22748F"/>
    <w:rsid w:val="4A27103A"/>
    <w:rsid w:val="4A285475"/>
    <w:rsid w:val="4A286FDC"/>
    <w:rsid w:val="4A296AD6"/>
    <w:rsid w:val="4A2A0DEB"/>
    <w:rsid w:val="4A3159DE"/>
    <w:rsid w:val="4A360ED3"/>
    <w:rsid w:val="4A4354D3"/>
    <w:rsid w:val="4A4674B8"/>
    <w:rsid w:val="4A4B7F39"/>
    <w:rsid w:val="4A551ABB"/>
    <w:rsid w:val="4A556CDD"/>
    <w:rsid w:val="4A5643B8"/>
    <w:rsid w:val="4A5D6D52"/>
    <w:rsid w:val="4A632E90"/>
    <w:rsid w:val="4A644100"/>
    <w:rsid w:val="4A695D88"/>
    <w:rsid w:val="4A6D7194"/>
    <w:rsid w:val="4A700D66"/>
    <w:rsid w:val="4A7024AF"/>
    <w:rsid w:val="4A705E1C"/>
    <w:rsid w:val="4A794557"/>
    <w:rsid w:val="4A800550"/>
    <w:rsid w:val="4A800B23"/>
    <w:rsid w:val="4A816415"/>
    <w:rsid w:val="4A817048"/>
    <w:rsid w:val="4A846596"/>
    <w:rsid w:val="4A922C58"/>
    <w:rsid w:val="4A93356A"/>
    <w:rsid w:val="4A940F10"/>
    <w:rsid w:val="4A995607"/>
    <w:rsid w:val="4A996BD6"/>
    <w:rsid w:val="4A9B4BAB"/>
    <w:rsid w:val="4AA937FB"/>
    <w:rsid w:val="4AB43B06"/>
    <w:rsid w:val="4AB80B3B"/>
    <w:rsid w:val="4AB97007"/>
    <w:rsid w:val="4ABC433B"/>
    <w:rsid w:val="4AC07C19"/>
    <w:rsid w:val="4AC50B69"/>
    <w:rsid w:val="4AC54335"/>
    <w:rsid w:val="4ACC5F3A"/>
    <w:rsid w:val="4ACF2C8F"/>
    <w:rsid w:val="4AD34CC0"/>
    <w:rsid w:val="4AD46D11"/>
    <w:rsid w:val="4AD63D04"/>
    <w:rsid w:val="4AD67196"/>
    <w:rsid w:val="4AE30B82"/>
    <w:rsid w:val="4AE363C4"/>
    <w:rsid w:val="4AE62322"/>
    <w:rsid w:val="4AEC4A61"/>
    <w:rsid w:val="4AEE5E67"/>
    <w:rsid w:val="4AF55113"/>
    <w:rsid w:val="4AFB6920"/>
    <w:rsid w:val="4AFB72C2"/>
    <w:rsid w:val="4AFE1B4B"/>
    <w:rsid w:val="4B015334"/>
    <w:rsid w:val="4B032E74"/>
    <w:rsid w:val="4B046A19"/>
    <w:rsid w:val="4B0563C6"/>
    <w:rsid w:val="4B061A6C"/>
    <w:rsid w:val="4B087B4F"/>
    <w:rsid w:val="4B0E2482"/>
    <w:rsid w:val="4B12365D"/>
    <w:rsid w:val="4B177D0B"/>
    <w:rsid w:val="4B1D6533"/>
    <w:rsid w:val="4B1E1506"/>
    <w:rsid w:val="4B200954"/>
    <w:rsid w:val="4B203B0C"/>
    <w:rsid w:val="4B252F1B"/>
    <w:rsid w:val="4B2C745B"/>
    <w:rsid w:val="4B2D3468"/>
    <w:rsid w:val="4B2D4664"/>
    <w:rsid w:val="4B30374F"/>
    <w:rsid w:val="4B341A35"/>
    <w:rsid w:val="4B3A45D5"/>
    <w:rsid w:val="4B3C28E9"/>
    <w:rsid w:val="4B3C36BB"/>
    <w:rsid w:val="4B3F6C93"/>
    <w:rsid w:val="4B3F6DC3"/>
    <w:rsid w:val="4B41425D"/>
    <w:rsid w:val="4B4142A3"/>
    <w:rsid w:val="4B49709A"/>
    <w:rsid w:val="4B4C3476"/>
    <w:rsid w:val="4B4E1365"/>
    <w:rsid w:val="4B514AA4"/>
    <w:rsid w:val="4B515A78"/>
    <w:rsid w:val="4B582599"/>
    <w:rsid w:val="4B5A6A6B"/>
    <w:rsid w:val="4B5D0914"/>
    <w:rsid w:val="4B5E23CE"/>
    <w:rsid w:val="4B5F1D5E"/>
    <w:rsid w:val="4B68291C"/>
    <w:rsid w:val="4B6B7CC5"/>
    <w:rsid w:val="4B6C2583"/>
    <w:rsid w:val="4B6E7CEC"/>
    <w:rsid w:val="4B700C0C"/>
    <w:rsid w:val="4B755578"/>
    <w:rsid w:val="4B7842AB"/>
    <w:rsid w:val="4B796685"/>
    <w:rsid w:val="4B7D2EC4"/>
    <w:rsid w:val="4B7D5A1B"/>
    <w:rsid w:val="4B816ADC"/>
    <w:rsid w:val="4B867C85"/>
    <w:rsid w:val="4B891CA1"/>
    <w:rsid w:val="4B8E31FC"/>
    <w:rsid w:val="4B94118F"/>
    <w:rsid w:val="4B982E92"/>
    <w:rsid w:val="4B9A26D9"/>
    <w:rsid w:val="4BA478F5"/>
    <w:rsid w:val="4BA67F45"/>
    <w:rsid w:val="4BA80936"/>
    <w:rsid w:val="4BAC0454"/>
    <w:rsid w:val="4BAD28F1"/>
    <w:rsid w:val="4BB037F3"/>
    <w:rsid w:val="4BB17E98"/>
    <w:rsid w:val="4BB52681"/>
    <w:rsid w:val="4BB54500"/>
    <w:rsid w:val="4BB746C5"/>
    <w:rsid w:val="4BBB1EF3"/>
    <w:rsid w:val="4BC177A2"/>
    <w:rsid w:val="4BC44051"/>
    <w:rsid w:val="4BC44B27"/>
    <w:rsid w:val="4BC83FD5"/>
    <w:rsid w:val="4BC9756A"/>
    <w:rsid w:val="4BCB7AF8"/>
    <w:rsid w:val="4BCC09FF"/>
    <w:rsid w:val="4BCD4366"/>
    <w:rsid w:val="4BD4725B"/>
    <w:rsid w:val="4BD97226"/>
    <w:rsid w:val="4BDA4AFD"/>
    <w:rsid w:val="4BDA5A25"/>
    <w:rsid w:val="4BDC1E49"/>
    <w:rsid w:val="4BDC20FE"/>
    <w:rsid w:val="4BE22241"/>
    <w:rsid w:val="4BE2737C"/>
    <w:rsid w:val="4BE420FE"/>
    <w:rsid w:val="4BE80720"/>
    <w:rsid w:val="4BEA0C9D"/>
    <w:rsid w:val="4BEA4815"/>
    <w:rsid w:val="4BEE63D5"/>
    <w:rsid w:val="4BEE6C9A"/>
    <w:rsid w:val="4BF26B79"/>
    <w:rsid w:val="4BF41D3E"/>
    <w:rsid w:val="4BF923EC"/>
    <w:rsid w:val="4BFC58FE"/>
    <w:rsid w:val="4BFF64C2"/>
    <w:rsid w:val="4C011CAF"/>
    <w:rsid w:val="4C0553A3"/>
    <w:rsid w:val="4C082D89"/>
    <w:rsid w:val="4C0C3AFA"/>
    <w:rsid w:val="4C0D0CF4"/>
    <w:rsid w:val="4C135A9F"/>
    <w:rsid w:val="4C1719FA"/>
    <w:rsid w:val="4C1D0538"/>
    <w:rsid w:val="4C247525"/>
    <w:rsid w:val="4C256A3F"/>
    <w:rsid w:val="4C2A543A"/>
    <w:rsid w:val="4C3028AD"/>
    <w:rsid w:val="4C31697A"/>
    <w:rsid w:val="4C351F1A"/>
    <w:rsid w:val="4C39418D"/>
    <w:rsid w:val="4C3C68F7"/>
    <w:rsid w:val="4C3D3BAE"/>
    <w:rsid w:val="4C3F2126"/>
    <w:rsid w:val="4C4362BF"/>
    <w:rsid w:val="4C4A2725"/>
    <w:rsid w:val="4C530B3C"/>
    <w:rsid w:val="4C59573A"/>
    <w:rsid w:val="4C5A663A"/>
    <w:rsid w:val="4C5B2015"/>
    <w:rsid w:val="4C5C18F9"/>
    <w:rsid w:val="4C5D6107"/>
    <w:rsid w:val="4C631F28"/>
    <w:rsid w:val="4C64336C"/>
    <w:rsid w:val="4C6D6CE0"/>
    <w:rsid w:val="4C73422B"/>
    <w:rsid w:val="4C7448BE"/>
    <w:rsid w:val="4C76145A"/>
    <w:rsid w:val="4C77100D"/>
    <w:rsid w:val="4C7822F0"/>
    <w:rsid w:val="4C794407"/>
    <w:rsid w:val="4C7D0643"/>
    <w:rsid w:val="4C86530F"/>
    <w:rsid w:val="4C8A48C0"/>
    <w:rsid w:val="4C8E3094"/>
    <w:rsid w:val="4C8E63EA"/>
    <w:rsid w:val="4C924A28"/>
    <w:rsid w:val="4CA13AD8"/>
    <w:rsid w:val="4CA20D94"/>
    <w:rsid w:val="4CA42117"/>
    <w:rsid w:val="4CA555F3"/>
    <w:rsid w:val="4CA72EC9"/>
    <w:rsid w:val="4CA93AC1"/>
    <w:rsid w:val="4CAB78B9"/>
    <w:rsid w:val="4CAD06D7"/>
    <w:rsid w:val="4CAE212B"/>
    <w:rsid w:val="4CB1647F"/>
    <w:rsid w:val="4CB8061D"/>
    <w:rsid w:val="4CBF4732"/>
    <w:rsid w:val="4CC64178"/>
    <w:rsid w:val="4CC72360"/>
    <w:rsid w:val="4CCB5141"/>
    <w:rsid w:val="4CCB78DC"/>
    <w:rsid w:val="4CCC2E3A"/>
    <w:rsid w:val="4CCC5743"/>
    <w:rsid w:val="4CCD2533"/>
    <w:rsid w:val="4CCE3A6D"/>
    <w:rsid w:val="4CD06279"/>
    <w:rsid w:val="4CD17F6D"/>
    <w:rsid w:val="4CD37C11"/>
    <w:rsid w:val="4CD75D1B"/>
    <w:rsid w:val="4CD7693D"/>
    <w:rsid w:val="4CDA0B27"/>
    <w:rsid w:val="4CDD3A09"/>
    <w:rsid w:val="4CDE2B09"/>
    <w:rsid w:val="4CE011FC"/>
    <w:rsid w:val="4CE317F6"/>
    <w:rsid w:val="4CE441F7"/>
    <w:rsid w:val="4CE96F91"/>
    <w:rsid w:val="4CEA728D"/>
    <w:rsid w:val="4CF7621F"/>
    <w:rsid w:val="4CF9110A"/>
    <w:rsid w:val="4D026B60"/>
    <w:rsid w:val="4D046FC7"/>
    <w:rsid w:val="4D094C04"/>
    <w:rsid w:val="4D0E703D"/>
    <w:rsid w:val="4D114217"/>
    <w:rsid w:val="4D1201A4"/>
    <w:rsid w:val="4D1835E7"/>
    <w:rsid w:val="4D2005B3"/>
    <w:rsid w:val="4D246394"/>
    <w:rsid w:val="4D281E46"/>
    <w:rsid w:val="4D2E3E10"/>
    <w:rsid w:val="4D2E582D"/>
    <w:rsid w:val="4D3D246D"/>
    <w:rsid w:val="4D42324A"/>
    <w:rsid w:val="4D431AFA"/>
    <w:rsid w:val="4D44274D"/>
    <w:rsid w:val="4D446BB2"/>
    <w:rsid w:val="4D484942"/>
    <w:rsid w:val="4D4A6467"/>
    <w:rsid w:val="4D4C0C32"/>
    <w:rsid w:val="4D4D09B8"/>
    <w:rsid w:val="4D4D679A"/>
    <w:rsid w:val="4D524C11"/>
    <w:rsid w:val="4D5718EE"/>
    <w:rsid w:val="4D5B3008"/>
    <w:rsid w:val="4D63715B"/>
    <w:rsid w:val="4D647483"/>
    <w:rsid w:val="4D684960"/>
    <w:rsid w:val="4D6C6041"/>
    <w:rsid w:val="4D746F8C"/>
    <w:rsid w:val="4D7E7B6E"/>
    <w:rsid w:val="4D7E7F04"/>
    <w:rsid w:val="4D7F5BA4"/>
    <w:rsid w:val="4D80123A"/>
    <w:rsid w:val="4D8140A5"/>
    <w:rsid w:val="4D8320A8"/>
    <w:rsid w:val="4D8641B0"/>
    <w:rsid w:val="4D8C2382"/>
    <w:rsid w:val="4D8C2E31"/>
    <w:rsid w:val="4D913056"/>
    <w:rsid w:val="4D9C30A2"/>
    <w:rsid w:val="4D9C7BC2"/>
    <w:rsid w:val="4DA00FE6"/>
    <w:rsid w:val="4DA2152D"/>
    <w:rsid w:val="4DA804FD"/>
    <w:rsid w:val="4DA919E7"/>
    <w:rsid w:val="4DAA7677"/>
    <w:rsid w:val="4DAB58CF"/>
    <w:rsid w:val="4DAD07D9"/>
    <w:rsid w:val="4DAE7193"/>
    <w:rsid w:val="4DB52D66"/>
    <w:rsid w:val="4DB7570A"/>
    <w:rsid w:val="4DB83995"/>
    <w:rsid w:val="4DC0345B"/>
    <w:rsid w:val="4DC45FD6"/>
    <w:rsid w:val="4DC6633D"/>
    <w:rsid w:val="4DD74D96"/>
    <w:rsid w:val="4DDD48CC"/>
    <w:rsid w:val="4DDD623B"/>
    <w:rsid w:val="4DE4393A"/>
    <w:rsid w:val="4DE44683"/>
    <w:rsid w:val="4DE4716B"/>
    <w:rsid w:val="4DE67A91"/>
    <w:rsid w:val="4DE92F82"/>
    <w:rsid w:val="4DE95939"/>
    <w:rsid w:val="4DED0424"/>
    <w:rsid w:val="4DEE0715"/>
    <w:rsid w:val="4DEE3F9A"/>
    <w:rsid w:val="4DF80D3A"/>
    <w:rsid w:val="4E0024A3"/>
    <w:rsid w:val="4E014369"/>
    <w:rsid w:val="4E070B3B"/>
    <w:rsid w:val="4E0B5AC5"/>
    <w:rsid w:val="4E131629"/>
    <w:rsid w:val="4E134281"/>
    <w:rsid w:val="4E163514"/>
    <w:rsid w:val="4E171F12"/>
    <w:rsid w:val="4E225FF0"/>
    <w:rsid w:val="4E242632"/>
    <w:rsid w:val="4E246A3B"/>
    <w:rsid w:val="4E263E69"/>
    <w:rsid w:val="4E271C67"/>
    <w:rsid w:val="4E285954"/>
    <w:rsid w:val="4E29352B"/>
    <w:rsid w:val="4E2B3A57"/>
    <w:rsid w:val="4E2B597D"/>
    <w:rsid w:val="4E2B7482"/>
    <w:rsid w:val="4E3149D1"/>
    <w:rsid w:val="4E330128"/>
    <w:rsid w:val="4E355B44"/>
    <w:rsid w:val="4E3975D8"/>
    <w:rsid w:val="4E3D4652"/>
    <w:rsid w:val="4E3F3CBC"/>
    <w:rsid w:val="4E407671"/>
    <w:rsid w:val="4E44361A"/>
    <w:rsid w:val="4E4A54C4"/>
    <w:rsid w:val="4E4D33B9"/>
    <w:rsid w:val="4E525E04"/>
    <w:rsid w:val="4E55206A"/>
    <w:rsid w:val="4E571E2C"/>
    <w:rsid w:val="4E596684"/>
    <w:rsid w:val="4E5A1686"/>
    <w:rsid w:val="4E5B0128"/>
    <w:rsid w:val="4E5E11A4"/>
    <w:rsid w:val="4E5F590F"/>
    <w:rsid w:val="4E644331"/>
    <w:rsid w:val="4E697C01"/>
    <w:rsid w:val="4E6B4E4C"/>
    <w:rsid w:val="4E6D1DDD"/>
    <w:rsid w:val="4E726328"/>
    <w:rsid w:val="4E743683"/>
    <w:rsid w:val="4E7D35ED"/>
    <w:rsid w:val="4E7D687D"/>
    <w:rsid w:val="4E85669C"/>
    <w:rsid w:val="4E8E64B4"/>
    <w:rsid w:val="4E927D6E"/>
    <w:rsid w:val="4E927E9D"/>
    <w:rsid w:val="4E9D3145"/>
    <w:rsid w:val="4E9F6B2A"/>
    <w:rsid w:val="4EA054B8"/>
    <w:rsid w:val="4EA23618"/>
    <w:rsid w:val="4EA80D52"/>
    <w:rsid w:val="4EA92FEE"/>
    <w:rsid w:val="4EAE59AE"/>
    <w:rsid w:val="4EB11CF2"/>
    <w:rsid w:val="4EB21EA2"/>
    <w:rsid w:val="4EBC09C6"/>
    <w:rsid w:val="4EBD3CA5"/>
    <w:rsid w:val="4EC1497F"/>
    <w:rsid w:val="4EC722EA"/>
    <w:rsid w:val="4ECA419F"/>
    <w:rsid w:val="4ED27408"/>
    <w:rsid w:val="4ED463AE"/>
    <w:rsid w:val="4ED6324E"/>
    <w:rsid w:val="4ED83F3B"/>
    <w:rsid w:val="4ED976DA"/>
    <w:rsid w:val="4EDD57A4"/>
    <w:rsid w:val="4EDF25A8"/>
    <w:rsid w:val="4EE263B0"/>
    <w:rsid w:val="4EE42173"/>
    <w:rsid w:val="4EE64E5A"/>
    <w:rsid w:val="4EEA7DFA"/>
    <w:rsid w:val="4EEC1153"/>
    <w:rsid w:val="4EEC509C"/>
    <w:rsid w:val="4EF43525"/>
    <w:rsid w:val="4EF55847"/>
    <w:rsid w:val="4EF650BB"/>
    <w:rsid w:val="4EF75F85"/>
    <w:rsid w:val="4EF974AD"/>
    <w:rsid w:val="4EFA4F73"/>
    <w:rsid w:val="4EFF2A67"/>
    <w:rsid w:val="4EFF345D"/>
    <w:rsid w:val="4F093559"/>
    <w:rsid w:val="4F094F92"/>
    <w:rsid w:val="4F0B1EA0"/>
    <w:rsid w:val="4F0C59C4"/>
    <w:rsid w:val="4F0F5D28"/>
    <w:rsid w:val="4F1001BD"/>
    <w:rsid w:val="4F155092"/>
    <w:rsid w:val="4F1646BA"/>
    <w:rsid w:val="4F1A16CE"/>
    <w:rsid w:val="4F1C6103"/>
    <w:rsid w:val="4F1D0166"/>
    <w:rsid w:val="4F20000A"/>
    <w:rsid w:val="4F2317B7"/>
    <w:rsid w:val="4F2561CE"/>
    <w:rsid w:val="4F267291"/>
    <w:rsid w:val="4F272556"/>
    <w:rsid w:val="4F285588"/>
    <w:rsid w:val="4F290A98"/>
    <w:rsid w:val="4F296968"/>
    <w:rsid w:val="4F2F6354"/>
    <w:rsid w:val="4F31709E"/>
    <w:rsid w:val="4F366274"/>
    <w:rsid w:val="4F403C11"/>
    <w:rsid w:val="4F446137"/>
    <w:rsid w:val="4F483BDF"/>
    <w:rsid w:val="4F4925DF"/>
    <w:rsid w:val="4F4B4D37"/>
    <w:rsid w:val="4F4B526B"/>
    <w:rsid w:val="4F5B323A"/>
    <w:rsid w:val="4F6209E7"/>
    <w:rsid w:val="4F6B60AF"/>
    <w:rsid w:val="4F6C76B7"/>
    <w:rsid w:val="4F706829"/>
    <w:rsid w:val="4F711713"/>
    <w:rsid w:val="4F7172F0"/>
    <w:rsid w:val="4F784C05"/>
    <w:rsid w:val="4F7F1C00"/>
    <w:rsid w:val="4F813428"/>
    <w:rsid w:val="4F841C5C"/>
    <w:rsid w:val="4F865070"/>
    <w:rsid w:val="4F8D35B5"/>
    <w:rsid w:val="4F8E4150"/>
    <w:rsid w:val="4F8F7026"/>
    <w:rsid w:val="4F99751F"/>
    <w:rsid w:val="4F9C0AED"/>
    <w:rsid w:val="4F9C56C0"/>
    <w:rsid w:val="4F9C68B3"/>
    <w:rsid w:val="4F9D17C4"/>
    <w:rsid w:val="4F9E7E92"/>
    <w:rsid w:val="4FA41C05"/>
    <w:rsid w:val="4FA60A82"/>
    <w:rsid w:val="4FA76F08"/>
    <w:rsid w:val="4FAD6E04"/>
    <w:rsid w:val="4FB252F9"/>
    <w:rsid w:val="4FB938DF"/>
    <w:rsid w:val="4FBB72FC"/>
    <w:rsid w:val="4FBF432C"/>
    <w:rsid w:val="4FC544FC"/>
    <w:rsid w:val="4FC70B3E"/>
    <w:rsid w:val="4FC73F78"/>
    <w:rsid w:val="4FCA0DD7"/>
    <w:rsid w:val="4FCC03AE"/>
    <w:rsid w:val="4FD000C4"/>
    <w:rsid w:val="4FD80C3C"/>
    <w:rsid w:val="4FDA764A"/>
    <w:rsid w:val="4FDB3E3E"/>
    <w:rsid w:val="4FE62C8D"/>
    <w:rsid w:val="4FEC464E"/>
    <w:rsid w:val="4FFA3D49"/>
    <w:rsid w:val="4FFC29F2"/>
    <w:rsid w:val="4FFE2815"/>
    <w:rsid w:val="50014CAE"/>
    <w:rsid w:val="50030D05"/>
    <w:rsid w:val="50040C13"/>
    <w:rsid w:val="50045470"/>
    <w:rsid w:val="50060457"/>
    <w:rsid w:val="50081090"/>
    <w:rsid w:val="50130B56"/>
    <w:rsid w:val="50133556"/>
    <w:rsid w:val="5013457C"/>
    <w:rsid w:val="5015060D"/>
    <w:rsid w:val="501F2D40"/>
    <w:rsid w:val="502143C7"/>
    <w:rsid w:val="502755B9"/>
    <w:rsid w:val="503057CE"/>
    <w:rsid w:val="50335643"/>
    <w:rsid w:val="503571C0"/>
    <w:rsid w:val="503A3038"/>
    <w:rsid w:val="503D2619"/>
    <w:rsid w:val="50405312"/>
    <w:rsid w:val="50476D3C"/>
    <w:rsid w:val="504C77CA"/>
    <w:rsid w:val="504F0CDF"/>
    <w:rsid w:val="504F6A56"/>
    <w:rsid w:val="5050444B"/>
    <w:rsid w:val="50506CC2"/>
    <w:rsid w:val="50510E96"/>
    <w:rsid w:val="50530E66"/>
    <w:rsid w:val="50587646"/>
    <w:rsid w:val="505B5691"/>
    <w:rsid w:val="5063346D"/>
    <w:rsid w:val="506532B2"/>
    <w:rsid w:val="506F0583"/>
    <w:rsid w:val="50734AB0"/>
    <w:rsid w:val="50745352"/>
    <w:rsid w:val="507718A4"/>
    <w:rsid w:val="50812083"/>
    <w:rsid w:val="50812496"/>
    <w:rsid w:val="50850BBD"/>
    <w:rsid w:val="50897F40"/>
    <w:rsid w:val="508E640F"/>
    <w:rsid w:val="508F2831"/>
    <w:rsid w:val="509E28CA"/>
    <w:rsid w:val="50A63DDE"/>
    <w:rsid w:val="50AC7592"/>
    <w:rsid w:val="50B06CFD"/>
    <w:rsid w:val="50B45161"/>
    <w:rsid w:val="50B90734"/>
    <w:rsid w:val="50BC211C"/>
    <w:rsid w:val="50BC6548"/>
    <w:rsid w:val="50BD68CA"/>
    <w:rsid w:val="50BE3CE5"/>
    <w:rsid w:val="50C027A7"/>
    <w:rsid w:val="50C23AEB"/>
    <w:rsid w:val="50C50899"/>
    <w:rsid w:val="50C975F6"/>
    <w:rsid w:val="50CB5C0D"/>
    <w:rsid w:val="50CC6889"/>
    <w:rsid w:val="50CD364A"/>
    <w:rsid w:val="50CE257A"/>
    <w:rsid w:val="50D3094C"/>
    <w:rsid w:val="50D774BE"/>
    <w:rsid w:val="50D8608C"/>
    <w:rsid w:val="50D87B4E"/>
    <w:rsid w:val="50E11D79"/>
    <w:rsid w:val="50E16B06"/>
    <w:rsid w:val="50E21B40"/>
    <w:rsid w:val="50E43A7D"/>
    <w:rsid w:val="50E84E9A"/>
    <w:rsid w:val="50E95F47"/>
    <w:rsid w:val="50F1280D"/>
    <w:rsid w:val="50F12FE6"/>
    <w:rsid w:val="50F20454"/>
    <w:rsid w:val="50F36C95"/>
    <w:rsid w:val="50F55FB8"/>
    <w:rsid w:val="50FA0DC3"/>
    <w:rsid w:val="50FE3DEC"/>
    <w:rsid w:val="50FE461F"/>
    <w:rsid w:val="51046C6D"/>
    <w:rsid w:val="5106219E"/>
    <w:rsid w:val="51074605"/>
    <w:rsid w:val="51077DF1"/>
    <w:rsid w:val="51091B5A"/>
    <w:rsid w:val="510B1F3C"/>
    <w:rsid w:val="510C159F"/>
    <w:rsid w:val="510F4AC5"/>
    <w:rsid w:val="51124C16"/>
    <w:rsid w:val="51132F5F"/>
    <w:rsid w:val="511639FC"/>
    <w:rsid w:val="51183C3E"/>
    <w:rsid w:val="511A6F2C"/>
    <w:rsid w:val="511B1DAA"/>
    <w:rsid w:val="511F2477"/>
    <w:rsid w:val="51213FD6"/>
    <w:rsid w:val="512B2DE6"/>
    <w:rsid w:val="5130542E"/>
    <w:rsid w:val="513242BF"/>
    <w:rsid w:val="51333A0E"/>
    <w:rsid w:val="51344B68"/>
    <w:rsid w:val="513C43F8"/>
    <w:rsid w:val="513E5F1C"/>
    <w:rsid w:val="5141388D"/>
    <w:rsid w:val="51424C03"/>
    <w:rsid w:val="51453A85"/>
    <w:rsid w:val="51487D3B"/>
    <w:rsid w:val="514A5BC9"/>
    <w:rsid w:val="51512538"/>
    <w:rsid w:val="51522FCC"/>
    <w:rsid w:val="515405D7"/>
    <w:rsid w:val="51576958"/>
    <w:rsid w:val="515860F9"/>
    <w:rsid w:val="515D6438"/>
    <w:rsid w:val="51613E45"/>
    <w:rsid w:val="516215C7"/>
    <w:rsid w:val="51651F2F"/>
    <w:rsid w:val="51654D6E"/>
    <w:rsid w:val="516672BF"/>
    <w:rsid w:val="5167421E"/>
    <w:rsid w:val="51682147"/>
    <w:rsid w:val="516A3A6E"/>
    <w:rsid w:val="516F53EB"/>
    <w:rsid w:val="51747ABC"/>
    <w:rsid w:val="5176222A"/>
    <w:rsid w:val="51784930"/>
    <w:rsid w:val="51791E37"/>
    <w:rsid w:val="517A78A6"/>
    <w:rsid w:val="517B44CC"/>
    <w:rsid w:val="517B601D"/>
    <w:rsid w:val="51830417"/>
    <w:rsid w:val="5183422B"/>
    <w:rsid w:val="51864F8A"/>
    <w:rsid w:val="518A7A02"/>
    <w:rsid w:val="518C021E"/>
    <w:rsid w:val="5194752B"/>
    <w:rsid w:val="519A1D0D"/>
    <w:rsid w:val="519B747D"/>
    <w:rsid w:val="519D7DFF"/>
    <w:rsid w:val="51A06209"/>
    <w:rsid w:val="51A1640C"/>
    <w:rsid w:val="51A243B0"/>
    <w:rsid w:val="51A81D79"/>
    <w:rsid w:val="51AA1CA0"/>
    <w:rsid w:val="51B53BD1"/>
    <w:rsid w:val="51B635ED"/>
    <w:rsid w:val="51B725DB"/>
    <w:rsid w:val="51B94198"/>
    <w:rsid w:val="51BB2F8F"/>
    <w:rsid w:val="51C658FC"/>
    <w:rsid w:val="51CC4C63"/>
    <w:rsid w:val="51CE2DAD"/>
    <w:rsid w:val="51D81729"/>
    <w:rsid w:val="51DD65C7"/>
    <w:rsid w:val="51E12483"/>
    <w:rsid w:val="51E2230A"/>
    <w:rsid w:val="51E61CCE"/>
    <w:rsid w:val="51E71626"/>
    <w:rsid w:val="51E813D2"/>
    <w:rsid w:val="51FB1DFF"/>
    <w:rsid w:val="51FC63D9"/>
    <w:rsid w:val="5202788A"/>
    <w:rsid w:val="520E4388"/>
    <w:rsid w:val="52133C15"/>
    <w:rsid w:val="521419EC"/>
    <w:rsid w:val="52146013"/>
    <w:rsid w:val="52170D2B"/>
    <w:rsid w:val="52173DA9"/>
    <w:rsid w:val="522533ED"/>
    <w:rsid w:val="522B5480"/>
    <w:rsid w:val="522B6D31"/>
    <w:rsid w:val="522E1698"/>
    <w:rsid w:val="522F3B14"/>
    <w:rsid w:val="52301DB9"/>
    <w:rsid w:val="52316A0B"/>
    <w:rsid w:val="5233084C"/>
    <w:rsid w:val="523345BC"/>
    <w:rsid w:val="52343729"/>
    <w:rsid w:val="5235445C"/>
    <w:rsid w:val="5235465A"/>
    <w:rsid w:val="52355DFA"/>
    <w:rsid w:val="52386CE6"/>
    <w:rsid w:val="5239289E"/>
    <w:rsid w:val="523B7BE4"/>
    <w:rsid w:val="52400D8D"/>
    <w:rsid w:val="52420D3F"/>
    <w:rsid w:val="52461298"/>
    <w:rsid w:val="52473102"/>
    <w:rsid w:val="52486852"/>
    <w:rsid w:val="5249545F"/>
    <w:rsid w:val="524B2340"/>
    <w:rsid w:val="524D26E0"/>
    <w:rsid w:val="524F359F"/>
    <w:rsid w:val="524F5F88"/>
    <w:rsid w:val="524F77FB"/>
    <w:rsid w:val="525017E5"/>
    <w:rsid w:val="52502505"/>
    <w:rsid w:val="52535386"/>
    <w:rsid w:val="52542D64"/>
    <w:rsid w:val="525748C9"/>
    <w:rsid w:val="52580677"/>
    <w:rsid w:val="525928A4"/>
    <w:rsid w:val="525F413D"/>
    <w:rsid w:val="525F5BB6"/>
    <w:rsid w:val="5260338B"/>
    <w:rsid w:val="52611C31"/>
    <w:rsid w:val="52611DC4"/>
    <w:rsid w:val="5263072F"/>
    <w:rsid w:val="526C53C7"/>
    <w:rsid w:val="5274323A"/>
    <w:rsid w:val="527612C8"/>
    <w:rsid w:val="527C1EBD"/>
    <w:rsid w:val="527D2890"/>
    <w:rsid w:val="527D62B1"/>
    <w:rsid w:val="527E5A86"/>
    <w:rsid w:val="5286380D"/>
    <w:rsid w:val="528B493E"/>
    <w:rsid w:val="528F7C39"/>
    <w:rsid w:val="52952BBD"/>
    <w:rsid w:val="52996957"/>
    <w:rsid w:val="52997E22"/>
    <w:rsid w:val="529A5160"/>
    <w:rsid w:val="529C03E2"/>
    <w:rsid w:val="529E2770"/>
    <w:rsid w:val="52AA67AC"/>
    <w:rsid w:val="52AB6477"/>
    <w:rsid w:val="52AB66AB"/>
    <w:rsid w:val="52AD2D43"/>
    <w:rsid w:val="52B04AF9"/>
    <w:rsid w:val="52B4062D"/>
    <w:rsid w:val="52B5022C"/>
    <w:rsid w:val="52B73E48"/>
    <w:rsid w:val="52BC1417"/>
    <w:rsid w:val="52C1169F"/>
    <w:rsid w:val="52C141FA"/>
    <w:rsid w:val="52CA1BAE"/>
    <w:rsid w:val="52CC1AFA"/>
    <w:rsid w:val="52D603B0"/>
    <w:rsid w:val="52DF5832"/>
    <w:rsid w:val="52DF7A17"/>
    <w:rsid w:val="52E86783"/>
    <w:rsid w:val="52E9301B"/>
    <w:rsid w:val="52EA68E7"/>
    <w:rsid w:val="52ED14F6"/>
    <w:rsid w:val="52ED558B"/>
    <w:rsid w:val="52F0307C"/>
    <w:rsid w:val="52F26B57"/>
    <w:rsid w:val="52F2793B"/>
    <w:rsid w:val="52F41C43"/>
    <w:rsid w:val="52F62A27"/>
    <w:rsid w:val="52F7515D"/>
    <w:rsid w:val="52FF564A"/>
    <w:rsid w:val="530645EF"/>
    <w:rsid w:val="53084B35"/>
    <w:rsid w:val="530D1ACC"/>
    <w:rsid w:val="530F6635"/>
    <w:rsid w:val="53137F0A"/>
    <w:rsid w:val="531A54A2"/>
    <w:rsid w:val="531B65AB"/>
    <w:rsid w:val="531C0B22"/>
    <w:rsid w:val="5326567A"/>
    <w:rsid w:val="532916E0"/>
    <w:rsid w:val="5329338E"/>
    <w:rsid w:val="532D4134"/>
    <w:rsid w:val="533035B8"/>
    <w:rsid w:val="5333439A"/>
    <w:rsid w:val="53386A5A"/>
    <w:rsid w:val="53465290"/>
    <w:rsid w:val="53486034"/>
    <w:rsid w:val="534F3733"/>
    <w:rsid w:val="534F5C9C"/>
    <w:rsid w:val="535C0654"/>
    <w:rsid w:val="535C5BBD"/>
    <w:rsid w:val="53645909"/>
    <w:rsid w:val="53657C69"/>
    <w:rsid w:val="53673FB7"/>
    <w:rsid w:val="53686867"/>
    <w:rsid w:val="536B6007"/>
    <w:rsid w:val="536C307B"/>
    <w:rsid w:val="536F60A9"/>
    <w:rsid w:val="53700898"/>
    <w:rsid w:val="537C19C7"/>
    <w:rsid w:val="537C6D4E"/>
    <w:rsid w:val="537F135C"/>
    <w:rsid w:val="53897598"/>
    <w:rsid w:val="538B489E"/>
    <w:rsid w:val="538C5456"/>
    <w:rsid w:val="538D4654"/>
    <w:rsid w:val="538E4204"/>
    <w:rsid w:val="53903AE5"/>
    <w:rsid w:val="53946003"/>
    <w:rsid w:val="53971FA2"/>
    <w:rsid w:val="539A5EC7"/>
    <w:rsid w:val="539B2110"/>
    <w:rsid w:val="539B5449"/>
    <w:rsid w:val="53A176F8"/>
    <w:rsid w:val="53A32D4D"/>
    <w:rsid w:val="53A40C06"/>
    <w:rsid w:val="53A64954"/>
    <w:rsid w:val="53B26C44"/>
    <w:rsid w:val="53B31FB0"/>
    <w:rsid w:val="53B449A0"/>
    <w:rsid w:val="53BE277E"/>
    <w:rsid w:val="53C21EE8"/>
    <w:rsid w:val="53C819C9"/>
    <w:rsid w:val="53C94702"/>
    <w:rsid w:val="53CC7915"/>
    <w:rsid w:val="53CD23B3"/>
    <w:rsid w:val="53D54EC2"/>
    <w:rsid w:val="53DD68F0"/>
    <w:rsid w:val="53DE346F"/>
    <w:rsid w:val="53E907B2"/>
    <w:rsid w:val="53EA3CA6"/>
    <w:rsid w:val="53EC1479"/>
    <w:rsid w:val="53EE3606"/>
    <w:rsid w:val="53F65B44"/>
    <w:rsid w:val="53F93778"/>
    <w:rsid w:val="53FE3AFE"/>
    <w:rsid w:val="540049A6"/>
    <w:rsid w:val="5402150F"/>
    <w:rsid w:val="54034120"/>
    <w:rsid w:val="54036E99"/>
    <w:rsid w:val="54054A07"/>
    <w:rsid w:val="540B33AC"/>
    <w:rsid w:val="540B4989"/>
    <w:rsid w:val="540C7775"/>
    <w:rsid w:val="54173AEE"/>
    <w:rsid w:val="541A0D3D"/>
    <w:rsid w:val="541C725E"/>
    <w:rsid w:val="541E0EEE"/>
    <w:rsid w:val="541E674F"/>
    <w:rsid w:val="541F6E51"/>
    <w:rsid w:val="542143FA"/>
    <w:rsid w:val="54230D3D"/>
    <w:rsid w:val="542829AF"/>
    <w:rsid w:val="542911D3"/>
    <w:rsid w:val="542E6564"/>
    <w:rsid w:val="54306FE3"/>
    <w:rsid w:val="543608BD"/>
    <w:rsid w:val="54365DE4"/>
    <w:rsid w:val="544A0455"/>
    <w:rsid w:val="544C4242"/>
    <w:rsid w:val="545231F7"/>
    <w:rsid w:val="54553055"/>
    <w:rsid w:val="54586A9C"/>
    <w:rsid w:val="546012E9"/>
    <w:rsid w:val="54614F31"/>
    <w:rsid w:val="547179B0"/>
    <w:rsid w:val="547A6948"/>
    <w:rsid w:val="547A7E9D"/>
    <w:rsid w:val="547D74C3"/>
    <w:rsid w:val="54860F24"/>
    <w:rsid w:val="548725BC"/>
    <w:rsid w:val="548754A0"/>
    <w:rsid w:val="548A6AA6"/>
    <w:rsid w:val="54900776"/>
    <w:rsid w:val="5492427A"/>
    <w:rsid w:val="54935FE9"/>
    <w:rsid w:val="549A1B95"/>
    <w:rsid w:val="549B1EA4"/>
    <w:rsid w:val="549D4286"/>
    <w:rsid w:val="549F5294"/>
    <w:rsid w:val="54A47766"/>
    <w:rsid w:val="54A95439"/>
    <w:rsid w:val="54AA79A9"/>
    <w:rsid w:val="54AD449A"/>
    <w:rsid w:val="54AF160B"/>
    <w:rsid w:val="54B4618E"/>
    <w:rsid w:val="54B90129"/>
    <w:rsid w:val="54B95C36"/>
    <w:rsid w:val="54BC067B"/>
    <w:rsid w:val="54C36101"/>
    <w:rsid w:val="54C753BB"/>
    <w:rsid w:val="54CA6BC3"/>
    <w:rsid w:val="54CE7BB2"/>
    <w:rsid w:val="54CF5BE9"/>
    <w:rsid w:val="54D13042"/>
    <w:rsid w:val="54D57A93"/>
    <w:rsid w:val="54D761CE"/>
    <w:rsid w:val="54DD6BBC"/>
    <w:rsid w:val="54E47A78"/>
    <w:rsid w:val="54E6409A"/>
    <w:rsid w:val="54EA59DC"/>
    <w:rsid w:val="54EB31FA"/>
    <w:rsid w:val="54F06319"/>
    <w:rsid w:val="54F26929"/>
    <w:rsid w:val="54F6561C"/>
    <w:rsid w:val="54FB50C9"/>
    <w:rsid w:val="54FE1066"/>
    <w:rsid w:val="54FE3AA6"/>
    <w:rsid w:val="550133FD"/>
    <w:rsid w:val="550423AD"/>
    <w:rsid w:val="55062F98"/>
    <w:rsid w:val="55082F33"/>
    <w:rsid w:val="550F219C"/>
    <w:rsid w:val="55124A28"/>
    <w:rsid w:val="551327C7"/>
    <w:rsid w:val="55192984"/>
    <w:rsid w:val="5519510B"/>
    <w:rsid w:val="551A505D"/>
    <w:rsid w:val="551B4ED9"/>
    <w:rsid w:val="551F69AD"/>
    <w:rsid w:val="552101FD"/>
    <w:rsid w:val="55216B4C"/>
    <w:rsid w:val="55233461"/>
    <w:rsid w:val="55255F69"/>
    <w:rsid w:val="55291746"/>
    <w:rsid w:val="552A282B"/>
    <w:rsid w:val="553004B0"/>
    <w:rsid w:val="553533D5"/>
    <w:rsid w:val="5538599D"/>
    <w:rsid w:val="553C7D01"/>
    <w:rsid w:val="55434507"/>
    <w:rsid w:val="55436678"/>
    <w:rsid w:val="554459AC"/>
    <w:rsid w:val="55485F3F"/>
    <w:rsid w:val="55563404"/>
    <w:rsid w:val="555A64D6"/>
    <w:rsid w:val="555F11EA"/>
    <w:rsid w:val="555F19C1"/>
    <w:rsid w:val="55604E3F"/>
    <w:rsid w:val="55637C3E"/>
    <w:rsid w:val="55676D0A"/>
    <w:rsid w:val="55681C24"/>
    <w:rsid w:val="556D3A9D"/>
    <w:rsid w:val="556D563E"/>
    <w:rsid w:val="55776B47"/>
    <w:rsid w:val="55777EE8"/>
    <w:rsid w:val="557A6DCA"/>
    <w:rsid w:val="557B78EC"/>
    <w:rsid w:val="557C32E4"/>
    <w:rsid w:val="55823661"/>
    <w:rsid w:val="55843CF3"/>
    <w:rsid w:val="55864BAC"/>
    <w:rsid w:val="558B4C9C"/>
    <w:rsid w:val="558C4B6F"/>
    <w:rsid w:val="558D241C"/>
    <w:rsid w:val="558F7F77"/>
    <w:rsid w:val="55910915"/>
    <w:rsid w:val="55923DC0"/>
    <w:rsid w:val="559A667C"/>
    <w:rsid w:val="559B6078"/>
    <w:rsid w:val="559F0F5E"/>
    <w:rsid w:val="55A01C8D"/>
    <w:rsid w:val="55A3642A"/>
    <w:rsid w:val="55A41E5C"/>
    <w:rsid w:val="55A420D1"/>
    <w:rsid w:val="55A677A7"/>
    <w:rsid w:val="55AB4CCF"/>
    <w:rsid w:val="55AC3A45"/>
    <w:rsid w:val="55B340D0"/>
    <w:rsid w:val="55B7375C"/>
    <w:rsid w:val="55B934AC"/>
    <w:rsid w:val="55BF478C"/>
    <w:rsid w:val="55C300BC"/>
    <w:rsid w:val="55C31875"/>
    <w:rsid w:val="55CA4CD5"/>
    <w:rsid w:val="55CB2255"/>
    <w:rsid w:val="55D4446C"/>
    <w:rsid w:val="55D668CC"/>
    <w:rsid w:val="55DA2496"/>
    <w:rsid w:val="55DB07AF"/>
    <w:rsid w:val="55E771D4"/>
    <w:rsid w:val="55ED167A"/>
    <w:rsid w:val="55EE6D26"/>
    <w:rsid w:val="55EF258C"/>
    <w:rsid w:val="55F77962"/>
    <w:rsid w:val="55F77BAE"/>
    <w:rsid w:val="55FF30E4"/>
    <w:rsid w:val="56007556"/>
    <w:rsid w:val="56040B34"/>
    <w:rsid w:val="560B79CC"/>
    <w:rsid w:val="56125617"/>
    <w:rsid w:val="561D021A"/>
    <w:rsid w:val="56207EDE"/>
    <w:rsid w:val="56211BB8"/>
    <w:rsid w:val="562437FE"/>
    <w:rsid w:val="56255866"/>
    <w:rsid w:val="56267329"/>
    <w:rsid w:val="56292581"/>
    <w:rsid w:val="56294482"/>
    <w:rsid w:val="562E12C0"/>
    <w:rsid w:val="56307996"/>
    <w:rsid w:val="56307F96"/>
    <w:rsid w:val="56315F4A"/>
    <w:rsid w:val="5635532E"/>
    <w:rsid w:val="563638A5"/>
    <w:rsid w:val="56376C82"/>
    <w:rsid w:val="563C5A53"/>
    <w:rsid w:val="563E74BF"/>
    <w:rsid w:val="563F01C0"/>
    <w:rsid w:val="56406AE2"/>
    <w:rsid w:val="5644152B"/>
    <w:rsid w:val="564433A3"/>
    <w:rsid w:val="5646619F"/>
    <w:rsid w:val="5653103C"/>
    <w:rsid w:val="56573215"/>
    <w:rsid w:val="56573778"/>
    <w:rsid w:val="56591E5E"/>
    <w:rsid w:val="56613149"/>
    <w:rsid w:val="5663540B"/>
    <w:rsid w:val="566C7075"/>
    <w:rsid w:val="566D36BA"/>
    <w:rsid w:val="56711700"/>
    <w:rsid w:val="56774E4C"/>
    <w:rsid w:val="5678682F"/>
    <w:rsid w:val="567E01AA"/>
    <w:rsid w:val="567F3930"/>
    <w:rsid w:val="5680760D"/>
    <w:rsid w:val="568349B0"/>
    <w:rsid w:val="56895D71"/>
    <w:rsid w:val="568A040E"/>
    <w:rsid w:val="568B266D"/>
    <w:rsid w:val="568D4383"/>
    <w:rsid w:val="569C28D9"/>
    <w:rsid w:val="569C2B1F"/>
    <w:rsid w:val="569D62B6"/>
    <w:rsid w:val="569F7AD3"/>
    <w:rsid w:val="56A00B9F"/>
    <w:rsid w:val="56A700D6"/>
    <w:rsid w:val="56A90C63"/>
    <w:rsid w:val="56AA0441"/>
    <w:rsid w:val="56B61EEF"/>
    <w:rsid w:val="56BB2954"/>
    <w:rsid w:val="56D17110"/>
    <w:rsid w:val="56D27BFE"/>
    <w:rsid w:val="56D51FAF"/>
    <w:rsid w:val="56D53508"/>
    <w:rsid w:val="56D5645B"/>
    <w:rsid w:val="56D87D00"/>
    <w:rsid w:val="56D950F3"/>
    <w:rsid w:val="56E045A4"/>
    <w:rsid w:val="56E10DDD"/>
    <w:rsid w:val="56F30DFA"/>
    <w:rsid w:val="56FA4A45"/>
    <w:rsid w:val="56FD2243"/>
    <w:rsid w:val="56FF3F25"/>
    <w:rsid w:val="570202FD"/>
    <w:rsid w:val="5702212E"/>
    <w:rsid w:val="57026664"/>
    <w:rsid w:val="570533EE"/>
    <w:rsid w:val="57072606"/>
    <w:rsid w:val="570D6243"/>
    <w:rsid w:val="57200331"/>
    <w:rsid w:val="57274CC7"/>
    <w:rsid w:val="57290A28"/>
    <w:rsid w:val="572D4865"/>
    <w:rsid w:val="572D5895"/>
    <w:rsid w:val="57331ACF"/>
    <w:rsid w:val="573445C6"/>
    <w:rsid w:val="573B62F5"/>
    <w:rsid w:val="57436CE3"/>
    <w:rsid w:val="574448D7"/>
    <w:rsid w:val="574E2A85"/>
    <w:rsid w:val="57530A0D"/>
    <w:rsid w:val="57530A45"/>
    <w:rsid w:val="5753170F"/>
    <w:rsid w:val="57537B2D"/>
    <w:rsid w:val="575861F3"/>
    <w:rsid w:val="575B639B"/>
    <w:rsid w:val="5761586B"/>
    <w:rsid w:val="57616340"/>
    <w:rsid w:val="57657A25"/>
    <w:rsid w:val="576627BC"/>
    <w:rsid w:val="57720BF7"/>
    <w:rsid w:val="57751271"/>
    <w:rsid w:val="577650D2"/>
    <w:rsid w:val="57784BC3"/>
    <w:rsid w:val="577864ED"/>
    <w:rsid w:val="577D4914"/>
    <w:rsid w:val="57811AFE"/>
    <w:rsid w:val="57836689"/>
    <w:rsid w:val="578731D9"/>
    <w:rsid w:val="578D7955"/>
    <w:rsid w:val="578E69C0"/>
    <w:rsid w:val="57953472"/>
    <w:rsid w:val="57985997"/>
    <w:rsid w:val="579B607F"/>
    <w:rsid w:val="57A06DCD"/>
    <w:rsid w:val="57A56669"/>
    <w:rsid w:val="57A97A0F"/>
    <w:rsid w:val="57AC26B8"/>
    <w:rsid w:val="57AC4A69"/>
    <w:rsid w:val="57AC7077"/>
    <w:rsid w:val="57B157EC"/>
    <w:rsid w:val="57B240B9"/>
    <w:rsid w:val="57B3424C"/>
    <w:rsid w:val="57B47793"/>
    <w:rsid w:val="57B7720F"/>
    <w:rsid w:val="57BD3351"/>
    <w:rsid w:val="57BF4ED1"/>
    <w:rsid w:val="57C73D4F"/>
    <w:rsid w:val="57D56294"/>
    <w:rsid w:val="57D63080"/>
    <w:rsid w:val="57D90285"/>
    <w:rsid w:val="57DE53A2"/>
    <w:rsid w:val="57DF24A0"/>
    <w:rsid w:val="57E009AD"/>
    <w:rsid w:val="57E13B23"/>
    <w:rsid w:val="57E803F5"/>
    <w:rsid w:val="57E8381E"/>
    <w:rsid w:val="57F14BC8"/>
    <w:rsid w:val="57F67AFC"/>
    <w:rsid w:val="57FA18A2"/>
    <w:rsid w:val="57FC7DD0"/>
    <w:rsid w:val="57FF7E44"/>
    <w:rsid w:val="58006EEA"/>
    <w:rsid w:val="58007E15"/>
    <w:rsid w:val="580150A8"/>
    <w:rsid w:val="580735A6"/>
    <w:rsid w:val="58111120"/>
    <w:rsid w:val="58197BA0"/>
    <w:rsid w:val="581A368B"/>
    <w:rsid w:val="581D58D2"/>
    <w:rsid w:val="581D7870"/>
    <w:rsid w:val="58206BF9"/>
    <w:rsid w:val="5823430A"/>
    <w:rsid w:val="58241C39"/>
    <w:rsid w:val="58264E63"/>
    <w:rsid w:val="58286FED"/>
    <w:rsid w:val="58293B9B"/>
    <w:rsid w:val="58333D29"/>
    <w:rsid w:val="58335C55"/>
    <w:rsid w:val="5835102D"/>
    <w:rsid w:val="583B1204"/>
    <w:rsid w:val="583B3609"/>
    <w:rsid w:val="58410447"/>
    <w:rsid w:val="5848213E"/>
    <w:rsid w:val="584C5FFB"/>
    <w:rsid w:val="584D699C"/>
    <w:rsid w:val="584E29CF"/>
    <w:rsid w:val="58557DDE"/>
    <w:rsid w:val="58576067"/>
    <w:rsid w:val="585B092C"/>
    <w:rsid w:val="585B10B9"/>
    <w:rsid w:val="585D106C"/>
    <w:rsid w:val="5861150B"/>
    <w:rsid w:val="5864446B"/>
    <w:rsid w:val="58656575"/>
    <w:rsid w:val="58697B0D"/>
    <w:rsid w:val="586C57A3"/>
    <w:rsid w:val="586F3ECF"/>
    <w:rsid w:val="58765963"/>
    <w:rsid w:val="5878400F"/>
    <w:rsid w:val="58791F38"/>
    <w:rsid w:val="587930B0"/>
    <w:rsid w:val="58816591"/>
    <w:rsid w:val="5883149B"/>
    <w:rsid w:val="58842497"/>
    <w:rsid w:val="5889658F"/>
    <w:rsid w:val="588A26AA"/>
    <w:rsid w:val="588B228E"/>
    <w:rsid w:val="588B3631"/>
    <w:rsid w:val="588C560C"/>
    <w:rsid w:val="588D4B2A"/>
    <w:rsid w:val="588F6714"/>
    <w:rsid w:val="58900549"/>
    <w:rsid w:val="58915D14"/>
    <w:rsid w:val="589961C9"/>
    <w:rsid w:val="589A27EA"/>
    <w:rsid w:val="58A070AE"/>
    <w:rsid w:val="58A24323"/>
    <w:rsid w:val="58A62314"/>
    <w:rsid w:val="58A63D7A"/>
    <w:rsid w:val="58B156F2"/>
    <w:rsid w:val="58B74F19"/>
    <w:rsid w:val="58B96CBC"/>
    <w:rsid w:val="58BC5933"/>
    <w:rsid w:val="58C2115C"/>
    <w:rsid w:val="58C37A43"/>
    <w:rsid w:val="58C403DC"/>
    <w:rsid w:val="58C66C3A"/>
    <w:rsid w:val="58C70AE2"/>
    <w:rsid w:val="58C71EE5"/>
    <w:rsid w:val="58CC3747"/>
    <w:rsid w:val="58D0306F"/>
    <w:rsid w:val="58D30059"/>
    <w:rsid w:val="58D34B82"/>
    <w:rsid w:val="58D47352"/>
    <w:rsid w:val="58D845B0"/>
    <w:rsid w:val="58DB0AD7"/>
    <w:rsid w:val="58DD0952"/>
    <w:rsid w:val="58E04BCF"/>
    <w:rsid w:val="58E40D47"/>
    <w:rsid w:val="58E71BB6"/>
    <w:rsid w:val="58EF6BA5"/>
    <w:rsid w:val="58EF7A66"/>
    <w:rsid w:val="58F04E52"/>
    <w:rsid w:val="58F80FB0"/>
    <w:rsid w:val="58FF18A0"/>
    <w:rsid w:val="590326CF"/>
    <w:rsid w:val="59086E62"/>
    <w:rsid w:val="59092876"/>
    <w:rsid w:val="590B7AA0"/>
    <w:rsid w:val="59117921"/>
    <w:rsid w:val="59117E0F"/>
    <w:rsid w:val="59155A46"/>
    <w:rsid w:val="59184928"/>
    <w:rsid w:val="591C5194"/>
    <w:rsid w:val="592725BA"/>
    <w:rsid w:val="592826AC"/>
    <w:rsid w:val="59287E30"/>
    <w:rsid w:val="592945FB"/>
    <w:rsid w:val="592B68C4"/>
    <w:rsid w:val="592C178B"/>
    <w:rsid w:val="592E63CA"/>
    <w:rsid w:val="593106AB"/>
    <w:rsid w:val="59325808"/>
    <w:rsid w:val="59333DAB"/>
    <w:rsid w:val="59374AB8"/>
    <w:rsid w:val="593B28DD"/>
    <w:rsid w:val="593D437D"/>
    <w:rsid w:val="593D55D7"/>
    <w:rsid w:val="594165F1"/>
    <w:rsid w:val="594246C2"/>
    <w:rsid w:val="594352B9"/>
    <w:rsid w:val="594653EB"/>
    <w:rsid w:val="594B4BE3"/>
    <w:rsid w:val="594B7109"/>
    <w:rsid w:val="594C4503"/>
    <w:rsid w:val="5954164D"/>
    <w:rsid w:val="59541BD9"/>
    <w:rsid w:val="59582FBE"/>
    <w:rsid w:val="5959432F"/>
    <w:rsid w:val="59646CB1"/>
    <w:rsid w:val="59662CE0"/>
    <w:rsid w:val="5966466D"/>
    <w:rsid w:val="5966558A"/>
    <w:rsid w:val="596D3996"/>
    <w:rsid w:val="59710E21"/>
    <w:rsid w:val="59736E36"/>
    <w:rsid w:val="597D188C"/>
    <w:rsid w:val="597F50CA"/>
    <w:rsid w:val="598113AC"/>
    <w:rsid w:val="598234B4"/>
    <w:rsid w:val="59850B25"/>
    <w:rsid w:val="59970C57"/>
    <w:rsid w:val="59982B07"/>
    <w:rsid w:val="599B37BA"/>
    <w:rsid w:val="599C0D8A"/>
    <w:rsid w:val="599D2C1A"/>
    <w:rsid w:val="599F74DB"/>
    <w:rsid w:val="59A21FA1"/>
    <w:rsid w:val="59A374EF"/>
    <w:rsid w:val="59A444A8"/>
    <w:rsid w:val="59A546EF"/>
    <w:rsid w:val="59A63364"/>
    <w:rsid w:val="59A66F31"/>
    <w:rsid w:val="59A76720"/>
    <w:rsid w:val="59AC653A"/>
    <w:rsid w:val="59AD735E"/>
    <w:rsid w:val="59CA5AD2"/>
    <w:rsid w:val="59CB03C6"/>
    <w:rsid w:val="59CD0517"/>
    <w:rsid w:val="59CD4007"/>
    <w:rsid w:val="59D042AD"/>
    <w:rsid w:val="59D07D0F"/>
    <w:rsid w:val="59D1011D"/>
    <w:rsid w:val="59D3586F"/>
    <w:rsid w:val="59D82AE5"/>
    <w:rsid w:val="59DC7CC6"/>
    <w:rsid w:val="59E24BC0"/>
    <w:rsid w:val="59E63BA7"/>
    <w:rsid w:val="59E954D4"/>
    <w:rsid w:val="59ED5DBB"/>
    <w:rsid w:val="59EE1D8B"/>
    <w:rsid w:val="59EE2682"/>
    <w:rsid w:val="5A0238DC"/>
    <w:rsid w:val="5A023ADD"/>
    <w:rsid w:val="5A034D8F"/>
    <w:rsid w:val="5A04396F"/>
    <w:rsid w:val="5A052E11"/>
    <w:rsid w:val="5A0903F8"/>
    <w:rsid w:val="5A0C6E99"/>
    <w:rsid w:val="5A105144"/>
    <w:rsid w:val="5A1071CD"/>
    <w:rsid w:val="5A1439CB"/>
    <w:rsid w:val="5A1901A2"/>
    <w:rsid w:val="5A1D69B2"/>
    <w:rsid w:val="5A1D74DF"/>
    <w:rsid w:val="5A1E5EDC"/>
    <w:rsid w:val="5A2050B7"/>
    <w:rsid w:val="5A247611"/>
    <w:rsid w:val="5A29051B"/>
    <w:rsid w:val="5A2D2177"/>
    <w:rsid w:val="5A30605D"/>
    <w:rsid w:val="5A336D6A"/>
    <w:rsid w:val="5A395650"/>
    <w:rsid w:val="5A397055"/>
    <w:rsid w:val="5A3B7BFA"/>
    <w:rsid w:val="5A3F6029"/>
    <w:rsid w:val="5A460E6B"/>
    <w:rsid w:val="5A4C2020"/>
    <w:rsid w:val="5A4D4D12"/>
    <w:rsid w:val="5A507B4E"/>
    <w:rsid w:val="5A5156F2"/>
    <w:rsid w:val="5A536478"/>
    <w:rsid w:val="5A5505B2"/>
    <w:rsid w:val="5A56706B"/>
    <w:rsid w:val="5A65797E"/>
    <w:rsid w:val="5A6939D3"/>
    <w:rsid w:val="5A711A4C"/>
    <w:rsid w:val="5A72698C"/>
    <w:rsid w:val="5A741B36"/>
    <w:rsid w:val="5A7644F3"/>
    <w:rsid w:val="5A7E110E"/>
    <w:rsid w:val="5A811338"/>
    <w:rsid w:val="5A83091B"/>
    <w:rsid w:val="5A8452A0"/>
    <w:rsid w:val="5A8C41B2"/>
    <w:rsid w:val="5A991373"/>
    <w:rsid w:val="5A9A2F7E"/>
    <w:rsid w:val="5A9B4266"/>
    <w:rsid w:val="5A9D1A91"/>
    <w:rsid w:val="5AA0718C"/>
    <w:rsid w:val="5AA10197"/>
    <w:rsid w:val="5AA30577"/>
    <w:rsid w:val="5AA950CC"/>
    <w:rsid w:val="5AAD6B5B"/>
    <w:rsid w:val="5AC718B1"/>
    <w:rsid w:val="5AC839BD"/>
    <w:rsid w:val="5ACF4D73"/>
    <w:rsid w:val="5AD17486"/>
    <w:rsid w:val="5AD37FBE"/>
    <w:rsid w:val="5AD40BE8"/>
    <w:rsid w:val="5AD5793D"/>
    <w:rsid w:val="5AD656AB"/>
    <w:rsid w:val="5AE269B9"/>
    <w:rsid w:val="5AEB1C1C"/>
    <w:rsid w:val="5AEC3734"/>
    <w:rsid w:val="5AED0761"/>
    <w:rsid w:val="5AED1722"/>
    <w:rsid w:val="5AF26C56"/>
    <w:rsid w:val="5AF82E95"/>
    <w:rsid w:val="5AF830BD"/>
    <w:rsid w:val="5AFD2AD3"/>
    <w:rsid w:val="5B04533C"/>
    <w:rsid w:val="5B096CED"/>
    <w:rsid w:val="5B0A0562"/>
    <w:rsid w:val="5B111B4C"/>
    <w:rsid w:val="5B133E50"/>
    <w:rsid w:val="5B177984"/>
    <w:rsid w:val="5B1A280F"/>
    <w:rsid w:val="5B1F59E0"/>
    <w:rsid w:val="5B251FBC"/>
    <w:rsid w:val="5B2721CB"/>
    <w:rsid w:val="5B2F0725"/>
    <w:rsid w:val="5B3234E8"/>
    <w:rsid w:val="5B332F9C"/>
    <w:rsid w:val="5B364F08"/>
    <w:rsid w:val="5B3851DF"/>
    <w:rsid w:val="5B3A091A"/>
    <w:rsid w:val="5B3D2687"/>
    <w:rsid w:val="5B3F6AB0"/>
    <w:rsid w:val="5B414BBA"/>
    <w:rsid w:val="5B4C79FD"/>
    <w:rsid w:val="5B4D4D14"/>
    <w:rsid w:val="5B511165"/>
    <w:rsid w:val="5B5422B7"/>
    <w:rsid w:val="5B551C70"/>
    <w:rsid w:val="5B557976"/>
    <w:rsid w:val="5B5E0ADF"/>
    <w:rsid w:val="5B625307"/>
    <w:rsid w:val="5B6C578D"/>
    <w:rsid w:val="5B6E72C1"/>
    <w:rsid w:val="5B6F3C0F"/>
    <w:rsid w:val="5B73345A"/>
    <w:rsid w:val="5B756702"/>
    <w:rsid w:val="5B784935"/>
    <w:rsid w:val="5B794808"/>
    <w:rsid w:val="5B875305"/>
    <w:rsid w:val="5B8B2033"/>
    <w:rsid w:val="5B951349"/>
    <w:rsid w:val="5B976717"/>
    <w:rsid w:val="5B98135F"/>
    <w:rsid w:val="5B9833D4"/>
    <w:rsid w:val="5B9942BE"/>
    <w:rsid w:val="5B9A2367"/>
    <w:rsid w:val="5B9C703B"/>
    <w:rsid w:val="5BA44F1E"/>
    <w:rsid w:val="5BAB26C7"/>
    <w:rsid w:val="5BAC1EF3"/>
    <w:rsid w:val="5BAE38DE"/>
    <w:rsid w:val="5BB66DBA"/>
    <w:rsid w:val="5BBB201A"/>
    <w:rsid w:val="5BBD1CF5"/>
    <w:rsid w:val="5BC02CEB"/>
    <w:rsid w:val="5BC468A0"/>
    <w:rsid w:val="5BC52E83"/>
    <w:rsid w:val="5BC6747D"/>
    <w:rsid w:val="5BC80EA9"/>
    <w:rsid w:val="5BD058D2"/>
    <w:rsid w:val="5BD34C0F"/>
    <w:rsid w:val="5BD74E45"/>
    <w:rsid w:val="5BDB12E8"/>
    <w:rsid w:val="5BDB6DFE"/>
    <w:rsid w:val="5BDC166F"/>
    <w:rsid w:val="5BDF61B4"/>
    <w:rsid w:val="5BE20909"/>
    <w:rsid w:val="5BE6487D"/>
    <w:rsid w:val="5BE87DE5"/>
    <w:rsid w:val="5BEA6223"/>
    <w:rsid w:val="5BEE5CAC"/>
    <w:rsid w:val="5BEF7F9D"/>
    <w:rsid w:val="5BF1274F"/>
    <w:rsid w:val="5BF4574E"/>
    <w:rsid w:val="5BF83C01"/>
    <w:rsid w:val="5BFB69F9"/>
    <w:rsid w:val="5C046E88"/>
    <w:rsid w:val="5C0525F0"/>
    <w:rsid w:val="5C061885"/>
    <w:rsid w:val="5C171CFE"/>
    <w:rsid w:val="5C1829D8"/>
    <w:rsid w:val="5C1D298A"/>
    <w:rsid w:val="5C2306B9"/>
    <w:rsid w:val="5C2339DC"/>
    <w:rsid w:val="5C2514A9"/>
    <w:rsid w:val="5C2E00CB"/>
    <w:rsid w:val="5C2E0400"/>
    <w:rsid w:val="5C2E1230"/>
    <w:rsid w:val="5C2F339A"/>
    <w:rsid w:val="5C347379"/>
    <w:rsid w:val="5C363467"/>
    <w:rsid w:val="5C381B21"/>
    <w:rsid w:val="5C3931AB"/>
    <w:rsid w:val="5C3F6E41"/>
    <w:rsid w:val="5C40571F"/>
    <w:rsid w:val="5C4A6485"/>
    <w:rsid w:val="5C4A68BF"/>
    <w:rsid w:val="5C563CD6"/>
    <w:rsid w:val="5C583444"/>
    <w:rsid w:val="5C5C5A84"/>
    <w:rsid w:val="5C5D5DAB"/>
    <w:rsid w:val="5C714917"/>
    <w:rsid w:val="5C7665CF"/>
    <w:rsid w:val="5C7C6304"/>
    <w:rsid w:val="5C8900B3"/>
    <w:rsid w:val="5C8C0262"/>
    <w:rsid w:val="5C8C6ACB"/>
    <w:rsid w:val="5C8C7066"/>
    <w:rsid w:val="5C8D1486"/>
    <w:rsid w:val="5C8D4B31"/>
    <w:rsid w:val="5C910CA7"/>
    <w:rsid w:val="5C930098"/>
    <w:rsid w:val="5C951883"/>
    <w:rsid w:val="5C965684"/>
    <w:rsid w:val="5C987E2C"/>
    <w:rsid w:val="5C9D4061"/>
    <w:rsid w:val="5CA17519"/>
    <w:rsid w:val="5CA744E0"/>
    <w:rsid w:val="5CA97A4F"/>
    <w:rsid w:val="5CAA1EB6"/>
    <w:rsid w:val="5CB46BF7"/>
    <w:rsid w:val="5CB561EF"/>
    <w:rsid w:val="5CBE1992"/>
    <w:rsid w:val="5CC019E0"/>
    <w:rsid w:val="5CC07123"/>
    <w:rsid w:val="5CC206EA"/>
    <w:rsid w:val="5CC2096B"/>
    <w:rsid w:val="5CC329AD"/>
    <w:rsid w:val="5CC81C2B"/>
    <w:rsid w:val="5CCA5ED7"/>
    <w:rsid w:val="5CD47408"/>
    <w:rsid w:val="5CD579A7"/>
    <w:rsid w:val="5CD60310"/>
    <w:rsid w:val="5CDB17FD"/>
    <w:rsid w:val="5CDB4B6F"/>
    <w:rsid w:val="5CE17333"/>
    <w:rsid w:val="5CEB679C"/>
    <w:rsid w:val="5CF621DA"/>
    <w:rsid w:val="5CF7768F"/>
    <w:rsid w:val="5CFA467A"/>
    <w:rsid w:val="5D042D16"/>
    <w:rsid w:val="5D0571EA"/>
    <w:rsid w:val="5D060672"/>
    <w:rsid w:val="5D0925CA"/>
    <w:rsid w:val="5D0E1208"/>
    <w:rsid w:val="5D10029F"/>
    <w:rsid w:val="5D124BEB"/>
    <w:rsid w:val="5D132E6E"/>
    <w:rsid w:val="5D144DC1"/>
    <w:rsid w:val="5D1D07B8"/>
    <w:rsid w:val="5D1D4F48"/>
    <w:rsid w:val="5D2027C1"/>
    <w:rsid w:val="5D225CD1"/>
    <w:rsid w:val="5D22721A"/>
    <w:rsid w:val="5D3354F7"/>
    <w:rsid w:val="5D353D30"/>
    <w:rsid w:val="5D3A0F82"/>
    <w:rsid w:val="5D3B3E53"/>
    <w:rsid w:val="5D3C134E"/>
    <w:rsid w:val="5D3D6F4B"/>
    <w:rsid w:val="5D42417E"/>
    <w:rsid w:val="5D424C08"/>
    <w:rsid w:val="5D432864"/>
    <w:rsid w:val="5D484DEC"/>
    <w:rsid w:val="5D4B19AD"/>
    <w:rsid w:val="5D5054BD"/>
    <w:rsid w:val="5D530ABA"/>
    <w:rsid w:val="5D5517A1"/>
    <w:rsid w:val="5D552677"/>
    <w:rsid w:val="5D55475B"/>
    <w:rsid w:val="5D5A45FA"/>
    <w:rsid w:val="5D5A4AEE"/>
    <w:rsid w:val="5D5F7170"/>
    <w:rsid w:val="5D651A62"/>
    <w:rsid w:val="5D67720B"/>
    <w:rsid w:val="5D6B0357"/>
    <w:rsid w:val="5D6F1B4C"/>
    <w:rsid w:val="5D714032"/>
    <w:rsid w:val="5D7516CF"/>
    <w:rsid w:val="5D7643F3"/>
    <w:rsid w:val="5D7E1023"/>
    <w:rsid w:val="5D81788A"/>
    <w:rsid w:val="5D8651D3"/>
    <w:rsid w:val="5D8C6422"/>
    <w:rsid w:val="5D8F487B"/>
    <w:rsid w:val="5D904666"/>
    <w:rsid w:val="5D9616E2"/>
    <w:rsid w:val="5D97184B"/>
    <w:rsid w:val="5D9859BE"/>
    <w:rsid w:val="5D996F5D"/>
    <w:rsid w:val="5D9E3C7A"/>
    <w:rsid w:val="5DA84569"/>
    <w:rsid w:val="5DAE7CFE"/>
    <w:rsid w:val="5DAF3678"/>
    <w:rsid w:val="5DB92AA1"/>
    <w:rsid w:val="5DB935D3"/>
    <w:rsid w:val="5DBA1B2C"/>
    <w:rsid w:val="5DC157B2"/>
    <w:rsid w:val="5DC30606"/>
    <w:rsid w:val="5DCC3417"/>
    <w:rsid w:val="5DCC6649"/>
    <w:rsid w:val="5DCE1030"/>
    <w:rsid w:val="5DCE5B5E"/>
    <w:rsid w:val="5DD1423E"/>
    <w:rsid w:val="5DD231EB"/>
    <w:rsid w:val="5DD7024B"/>
    <w:rsid w:val="5DDA0BAB"/>
    <w:rsid w:val="5DDC4741"/>
    <w:rsid w:val="5DE10F74"/>
    <w:rsid w:val="5DE33C47"/>
    <w:rsid w:val="5DE34407"/>
    <w:rsid w:val="5DE61566"/>
    <w:rsid w:val="5DE70410"/>
    <w:rsid w:val="5DEC610A"/>
    <w:rsid w:val="5DEF6003"/>
    <w:rsid w:val="5DF56F27"/>
    <w:rsid w:val="5DF630B0"/>
    <w:rsid w:val="5DF66C39"/>
    <w:rsid w:val="5DF83950"/>
    <w:rsid w:val="5E005A61"/>
    <w:rsid w:val="5E0211E9"/>
    <w:rsid w:val="5E064569"/>
    <w:rsid w:val="5E0722A5"/>
    <w:rsid w:val="5E086DEA"/>
    <w:rsid w:val="5E0B64FE"/>
    <w:rsid w:val="5E135490"/>
    <w:rsid w:val="5E154D4A"/>
    <w:rsid w:val="5E162827"/>
    <w:rsid w:val="5E1772D3"/>
    <w:rsid w:val="5E1B5B08"/>
    <w:rsid w:val="5E1F6863"/>
    <w:rsid w:val="5E220D80"/>
    <w:rsid w:val="5E242315"/>
    <w:rsid w:val="5E257336"/>
    <w:rsid w:val="5E265C75"/>
    <w:rsid w:val="5E294791"/>
    <w:rsid w:val="5E33016D"/>
    <w:rsid w:val="5E3473C5"/>
    <w:rsid w:val="5E397DFC"/>
    <w:rsid w:val="5E3D245F"/>
    <w:rsid w:val="5E411208"/>
    <w:rsid w:val="5E4276F9"/>
    <w:rsid w:val="5E4C1398"/>
    <w:rsid w:val="5E4D205D"/>
    <w:rsid w:val="5E4F368A"/>
    <w:rsid w:val="5E585F5F"/>
    <w:rsid w:val="5E5A3C00"/>
    <w:rsid w:val="5E5C07E5"/>
    <w:rsid w:val="5E5C0F1B"/>
    <w:rsid w:val="5E5D67A7"/>
    <w:rsid w:val="5E637E22"/>
    <w:rsid w:val="5E715A73"/>
    <w:rsid w:val="5E790849"/>
    <w:rsid w:val="5E790AA8"/>
    <w:rsid w:val="5E797F9D"/>
    <w:rsid w:val="5E7D5639"/>
    <w:rsid w:val="5E811A85"/>
    <w:rsid w:val="5E8C14CE"/>
    <w:rsid w:val="5E8C4B80"/>
    <w:rsid w:val="5E8F2DB6"/>
    <w:rsid w:val="5E950E07"/>
    <w:rsid w:val="5E964B18"/>
    <w:rsid w:val="5EA2691C"/>
    <w:rsid w:val="5EB10EEC"/>
    <w:rsid w:val="5EB150DB"/>
    <w:rsid w:val="5EB259CA"/>
    <w:rsid w:val="5EB827D2"/>
    <w:rsid w:val="5EC974B7"/>
    <w:rsid w:val="5ECF368C"/>
    <w:rsid w:val="5ED2708A"/>
    <w:rsid w:val="5ED73D5E"/>
    <w:rsid w:val="5EDA19CB"/>
    <w:rsid w:val="5EDB375A"/>
    <w:rsid w:val="5EE15CB1"/>
    <w:rsid w:val="5EE42FA5"/>
    <w:rsid w:val="5EE63280"/>
    <w:rsid w:val="5EEA04ED"/>
    <w:rsid w:val="5EEA1CB3"/>
    <w:rsid w:val="5EEB247C"/>
    <w:rsid w:val="5EEC02AF"/>
    <w:rsid w:val="5EF33420"/>
    <w:rsid w:val="5EF62F8B"/>
    <w:rsid w:val="5EF872F5"/>
    <w:rsid w:val="5EF93724"/>
    <w:rsid w:val="5EFA110A"/>
    <w:rsid w:val="5EFD3EFE"/>
    <w:rsid w:val="5EFE58BB"/>
    <w:rsid w:val="5F035A7D"/>
    <w:rsid w:val="5F0445C6"/>
    <w:rsid w:val="5F045772"/>
    <w:rsid w:val="5F071EBE"/>
    <w:rsid w:val="5F0734DB"/>
    <w:rsid w:val="5F0911F3"/>
    <w:rsid w:val="5F0957BE"/>
    <w:rsid w:val="5F0D1F5D"/>
    <w:rsid w:val="5F106AF0"/>
    <w:rsid w:val="5F175926"/>
    <w:rsid w:val="5F180CD6"/>
    <w:rsid w:val="5F1C5133"/>
    <w:rsid w:val="5F1D33DD"/>
    <w:rsid w:val="5F1E1D60"/>
    <w:rsid w:val="5F1E4A82"/>
    <w:rsid w:val="5F1F6790"/>
    <w:rsid w:val="5F24795A"/>
    <w:rsid w:val="5F2619E8"/>
    <w:rsid w:val="5F281F1F"/>
    <w:rsid w:val="5F2931D4"/>
    <w:rsid w:val="5F2B7076"/>
    <w:rsid w:val="5F2E180A"/>
    <w:rsid w:val="5F326BE6"/>
    <w:rsid w:val="5F347376"/>
    <w:rsid w:val="5F3A2D47"/>
    <w:rsid w:val="5F403703"/>
    <w:rsid w:val="5F4352D8"/>
    <w:rsid w:val="5F4B73B9"/>
    <w:rsid w:val="5F4F24F7"/>
    <w:rsid w:val="5F514659"/>
    <w:rsid w:val="5F533D80"/>
    <w:rsid w:val="5F5920BF"/>
    <w:rsid w:val="5F620CF6"/>
    <w:rsid w:val="5F635451"/>
    <w:rsid w:val="5F650E60"/>
    <w:rsid w:val="5F684367"/>
    <w:rsid w:val="5F690534"/>
    <w:rsid w:val="5F692A8A"/>
    <w:rsid w:val="5F6C392A"/>
    <w:rsid w:val="5F6D28EF"/>
    <w:rsid w:val="5F6F5C68"/>
    <w:rsid w:val="5F736075"/>
    <w:rsid w:val="5F760F44"/>
    <w:rsid w:val="5F7B09E1"/>
    <w:rsid w:val="5F8056F5"/>
    <w:rsid w:val="5F8228B9"/>
    <w:rsid w:val="5F831E55"/>
    <w:rsid w:val="5F834487"/>
    <w:rsid w:val="5F851974"/>
    <w:rsid w:val="5F85647F"/>
    <w:rsid w:val="5F8A0328"/>
    <w:rsid w:val="5F8F56AE"/>
    <w:rsid w:val="5F91132B"/>
    <w:rsid w:val="5F914576"/>
    <w:rsid w:val="5F93069F"/>
    <w:rsid w:val="5FA0078F"/>
    <w:rsid w:val="5FA313B4"/>
    <w:rsid w:val="5FA45B55"/>
    <w:rsid w:val="5FAD19D9"/>
    <w:rsid w:val="5FB22B50"/>
    <w:rsid w:val="5FB62E36"/>
    <w:rsid w:val="5FB70A36"/>
    <w:rsid w:val="5FB732D8"/>
    <w:rsid w:val="5FBB5887"/>
    <w:rsid w:val="5FBC4D2C"/>
    <w:rsid w:val="5FC23D34"/>
    <w:rsid w:val="5FC42DA8"/>
    <w:rsid w:val="5FC679EB"/>
    <w:rsid w:val="5FDD0CA7"/>
    <w:rsid w:val="5FE37CB9"/>
    <w:rsid w:val="5FE624D2"/>
    <w:rsid w:val="5FEB6C28"/>
    <w:rsid w:val="5FEB6D4C"/>
    <w:rsid w:val="5FF2511E"/>
    <w:rsid w:val="5FFA5AF0"/>
    <w:rsid w:val="600845E4"/>
    <w:rsid w:val="60084CAD"/>
    <w:rsid w:val="600C6276"/>
    <w:rsid w:val="600E06C2"/>
    <w:rsid w:val="601A48AB"/>
    <w:rsid w:val="601D1D84"/>
    <w:rsid w:val="602051D6"/>
    <w:rsid w:val="6022125B"/>
    <w:rsid w:val="60236812"/>
    <w:rsid w:val="602465BF"/>
    <w:rsid w:val="602D3120"/>
    <w:rsid w:val="60357FE1"/>
    <w:rsid w:val="603655BA"/>
    <w:rsid w:val="603B7519"/>
    <w:rsid w:val="60403079"/>
    <w:rsid w:val="604A0DC9"/>
    <w:rsid w:val="604A2CBD"/>
    <w:rsid w:val="604C188F"/>
    <w:rsid w:val="604D23B0"/>
    <w:rsid w:val="604E60FB"/>
    <w:rsid w:val="60553C85"/>
    <w:rsid w:val="605749EE"/>
    <w:rsid w:val="605C3262"/>
    <w:rsid w:val="605E7727"/>
    <w:rsid w:val="605F7127"/>
    <w:rsid w:val="60606DD0"/>
    <w:rsid w:val="60632FD5"/>
    <w:rsid w:val="60633AE9"/>
    <w:rsid w:val="60635160"/>
    <w:rsid w:val="60635334"/>
    <w:rsid w:val="60666674"/>
    <w:rsid w:val="60695134"/>
    <w:rsid w:val="606C4C37"/>
    <w:rsid w:val="606F1E67"/>
    <w:rsid w:val="606F7D98"/>
    <w:rsid w:val="60701288"/>
    <w:rsid w:val="607101A9"/>
    <w:rsid w:val="607802FD"/>
    <w:rsid w:val="60793960"/>
    <w:rsid w:val="607A7D1B"/>
    <w:rsid w:val="608100CB"/>
    <w:rsid w:val="60815FCD"/>
    <w:rsid w:val="608169E4"/>
    <w:rsid w:val="60881FC5"/>
    <w:rsid w:val="60894B69"/>
    <w:rsid w:val="60922418"/>
    <w:rsid w:val="609324B7"/>
    <w:rsid w:val="609708C0"/>
    <w:rsid w:val="60985A96"/>
    <w:rsid w:val="609A0BE6"/>
    <w:rsid w:val="60AA20A0"/>
    <w:rsid w:val="60AE30BC"/>
    <w:rsid w:val="60B256C8"/>
    <w:rsid w:val="60B6001F"/>
    <w:rsid w:val="60B70C4A"/>
    <w:rsid w:val="60BF6145"/>
    <w:rsid w:val="60C87B28"/>
    <w:rsid w:val="60CB115A"/>
    <w:rsid w:val="60CC7934"/>
    <w:rsid w:val="60CD62AD"/>
    <w:rsid w:val="60CE5238"/>
    <w:rsid w:val="60D04967"/>
    <w:rsid w:val="60D169D0"/>
    <w:rsid w:val="60D2533B"/>
    <w:rsid w:val="60D32332"/>
    <w:rsid w:val="60D42DE7"/>
    <w:rsid w:val="60D662FF"/>
    <w:rsid w:val="60D72266"/>
    <w:rsid w:val="60D8123E"/>
    <w:rsid w:val="60DA05DF"/>
    <w:rsid w:val="60E06D4F"/>
    <w:rsid w:val="60E66368"/>
    <w:rsid w:val="60EC5027"/>
    <w:rsid w:val="60ED29C3"/>
    <w:rsid w:val="60F123D3"/>
    <w:rsid w:val="60F1315D"/>
    <w:rsid w:val="60F33D98"/>
    <w:rsid w:val="60F61F8E"/>
    <w:rsid w:val="60F8256D"/>
    <w:rsid w:val="60FB283B"/>
    <w:rsid w:val="60FC5969"/>
    <w:rsid w:val="6100200D"/>
    <w:rsid w:val="61012F6E"/>
    <w:rsid w:val="61016FE0"/>
    <w:rsid w:val="610C0954"/>
    <w:rsid w:val="610D09BE"/>
    <w:rsid w:val="611576CA"/>
    <w:rsid w:val="611728A5"/>
    <w:rsid w:val="611B13E9"/>
    <w:rsid w:val="611C5FC0"/>
    <w:rsid w:val="612732AE"/>
    <w:rsid w:val="61282263"/>
    <w:rsid w:val="612D2A62"/>
    <w:rsid w:val="612D713E"/>
    <w:rsid w:val="61346080"/>
    <w:rsid w:val="61391317"/>
    <w:rsid w:val="613A6227"/>
    <w:rsid w:val="613B1C5D"/>
    <w:rsid w:val="613F5AF6"/>
    <w:rsid w:val="614C4924"/>
    <w:rsid w:val="614D48F9"/>
    <w:rsid w:val="614F1577"/>
    <w:rsid w:val="61502FE7"/>
    <w:rsid w:val="61505AB3"/>
    <w:rsid w:val="6151407A"/>
    <w:rsid w:val="61540992"/>
    <w:rsid w:val="61540B3A"/>
    <w:rsid w:val="61564020"/>
    <w:rsid w:val="615749FA"/>
    <w:rsid w:val="615A69A0"/>
    <w:rsid w:val="615C1011"/>
    <w:rsid w:val="61603708"/>
    <w:rsid w:val="61625D33"/>
    <w:rsid w:val="61650D76"/>
    <w:rsid w:val="616D1056"/>
    <w:rsid w:val="616E397C"/>
    <w:rsid w:val="616E6EE7"/>
    <w:rsid w:val="6170229F"/>
    <w:rsid w:val="617150BA"/>
    <w:rsid w:val="617520E8"/>
    <w:rsid w:val="617A1988"/>
    <w:rsid w:val="617A2896"/>
    <w:rsid w:val="61811ECB"/>
    <w:rsid w:val="618142ED"/>
    <w:rsid w:val="61814599"/>
    <w:rsid w:val="618520AC"/>
    <w:rsid w:val="618A2E53"/>
    <w:rsid w:val="619115FF"/>
    <w:rsid w:val="61956A20"/>
    <w:rsid w:val="61977B82"/>
    <w:rsid w:val="619B4252"/>
    <w:rsid w:val="619E2BFE"/>
    <w:rsid w:val="61A25472"/>
    <w:rsid w:val="61A27A82"/>
    <w:rsid w:val="61AA115B"/>
    <w:rsid w:val="61AE7A24"/>
    <w:rsid w:val="61B05304"/>
    <w:rsid w:val="61B304DD"/>
    <w:rsid w:val="61B932D6"/>
    <w:rsid w:val="61C772F1"/>
    <w:rsid w:val="61C851D4"/>
    <w:rsid w:val="61CD600C"/>
    <w:rsid w:val="61D6262C"/>
    <w:rsid w:val="61DB3F7F"/>
    <w:rsid w:val="61DC0265"/>
    <w:rsid w:val="61E03612"/>
    <w:rsid w:val="61E36C94"/>
    <w:rsid w:val="61E6389A"/>
    <w:rsid w:val="61E729F1"/>
    <w:rsid w:val="61EA16F8"/>
    <w:rsid w:val="61EA6343"/>
    <w:rsid w:val="61ED159C"/>
    <w:rsid w:val="61EF73D3"/>
    <w:rsid w:val="61F10188"/>
    <w:rsid w:val="61F15106"/>
    <w:rsid w:val="61F92295"/>
    <w:rsid w:val="61FE3CD6"/>
    <w:rsid w:val="62020FB7"/>
    <w:rsid w:val="620404DE"/>
    <w:rsid w:val="62070195"/>
    <w:rsid w:val="620A712C"/>
    <w:rsid w:val="620C2630"/>
    <w:rsid w:val="621A2C61"/>
    <w:rsid w:val="621A2E12"/>
    <w:rsid w:val="621E182B"/>
    <w:rsid w:val="621E549F"/>
    <w:rsid w:val="62230D79"/>
    <w:rsid w:val="62251674"/>
    <w:rsid w:val="6226574D"/>
    <w:rsid w:val="62265EB4"/>
    <w:rsid w:val="622772F9"/>
    <w:rsid w:val="622F30B2"/>
    <w:rsid w:val="62307442"/>
    <w:rsid w:val="62360E03"/>
    <w:rsid w:val="62370D84"/>
    <w:rsid w:val="623A5556"/>
    <w:rsid w:val="623B1CE9"/>
    <w:rsid w:val="623C4B54"/>
    <w:rsid w:val="62442310"/>
    <w:rsid w:val="624448E6"/>
    <w:rsid w:val="62467005"/>
    <w:rsid w:val="6247064A"/>
    <w:rsid w:val="624D100A"/>
    <w:rsid w:val="62525F35"/>
    <w:rsid w:val="625354D2"/>
    <w:rsid w:val="6254540E"/>
    <w:rsid w:val="625507CA"/>
    <w:rsid w:val="6257503B"/>
    <w:rsid w:val="625A5834"/>
    <w:rsid w:val="62601353"/>
    <w:rsid w:val="62606BE2"/>
    <w:rsid w:val="62625745"/>
    <w:rsid w:val="62651A4A"/>
    <w:rsid w:val="626D09A1"/>
    <w:rsid w:val="62750456"/>
    <w:rsid w:val="62774821"/>
    <w:rsid w:val="62795E5A"/>
    <w:rsid w:val="627E45CF"/>
    <w:rsid w:val="62803F3B"/>
    <w:rsid w:val="628156B3"/>
    <w:rsid w:val="62871079"/>
    <w:rsid w:val="62893CAC"/>
    <w:rsid w:val="62895DC8"/>
    <w:rsid w:val="628F534B"/>
    <w:rsid w:val="6294030A"/>
    <w:rsid w:val="629423DC"/>
    <w:rsid w:val="62980497"/>
    <w:rsid w:val="62990B30"/>
    <w:rsid w:val="62994868"/>
    <w:rsid w:val="62994C71"/>
    <w:rsid w:val="62A7691F"/>
    <w:rsid w:val="62AC3630"/>
    <w:rsid w:val="62AE3CB4"/>
    <w:rsid w:val="62AF3333"/>
    <w:rsid w:val="62B1071D"/>
    <w:rsid w:val="62B147D5"/>
    <w:rsid w:val="62B91BC3"/>
    <w:rsid w:val="62BC241A"/>
    <w:rsid w:val="62CC6CF7"/>
    <w:rsid w:val="62D0708A"/>
    <w:rsid w:val="62D1624E"/>
    <w:rsid w:val="62D74BE5"/>
    <w:rsid w:val="62D9473B"/>
    <w:rsid w:val="62DB2020"/>
    <w:rsid w:val="62DD5AA4"/>
    <w:rsid w:val="62DF10B2"/>
    <w:rsid w:val="62DF538C"/>
    <w:rsid w:val="62E0792D"/>
    <w:rsid w:val="62E11EBD"/>
    <w:rsid w:val="62E44812"/>
    <w:rsid w:val="62E94EA9"/>
    <w:rsid w:val="62F466A3"/>
    <w:rsid w:val="62FA1253"/>
    <w:rsid w:val="62FC33E7"/>
    <w:rsid w:val="62FE7E51"/>
    <w:rsid w:val="630059EF"/>
    <w:rsid w:val="63067ACE"/>
    <w:rsid w:val="63105FEB"/>
    <w:rsid w:val="63107594"/>
    <w:rsid w:val="63115210"/>
    <w:rsid w:val="631407EB"/>
    <w:rsid w:val="631448E6"/>
    <w:rsid w:val="63162C26"/>
    <w:rsid w:val="63191068"/>
    <w:rsid w:val="631A2451"/>
    <w:rsid w:val="631D7CD0"/>
    <w:rsid w:val="632030A5"/>
    <w:rsid w:val="63210A70"/>
    <w:rsid w:val="632142FD"/>
    <w:rsid w:val="632C5F8C"/>
    <w:rsid w:val="632E28B3"/>
    <w:rsid w:val="633618E3"/>
    <w:rsid w:val="63370C0A"/>
    <w:rsid w:val="63382DC2"/>
    <w:rsid w:val="633B2B68"/>
    <w:rsid w:val="633D1980"/>
    <w:rsid w:val="633F47BB"/>
    <w:rsid w:val="63433785"/>
    <w:rsid w:val="6344648D"/>
    <w:rsid w:val="634652E1"/>
    <w:rsid w:val="63471254"/>
    <w:rsid w:val="634F467C"/>
    <w:rsid w:val="63503DBD"/>
    <w:rsid w:val="63505FA1"/>
    <w:rsid w:val="635D61D3"/>
    <w:rsid w:val="635E55F3"/>
    <w:rsid w:val="636725A9"/>
    <w:rsid w:val="63682A8F"/>
    <w:rsid w:val="636D36CC"/>
    <w:rsid w:val="636E2E11"/>
    <w:rsid w:val="636F2DED"/>
    <w:rsid w:val="63761177"/>
    <w:rsid w:val="63793E98"/>
    <w:rsid w:val="637B5E69"/>
    <w:rsid w:val="6383182C"/>
    <w:rsid w:val="63895E5F"/>
    <w:rsid w:val="638D0DB9"/>
    <w:rsid w:val="638E114A"/>
    <w:rsid w:val="639164D8"/>
    <w:rsid w:val="63926273"/>
    <w:rsid w:val="63963C1F"/>
    <w:rsid w:val="63970B11"/>
    <w:rsid w:val="639D3C92"/>
    <w:rsid w:val="63A33965"/>
    <w:rsid w:val="63A50FD9"/>
    <w:rsid w:val="63A62F7E"/>
    <w:rsid w:val="63A67EDD"/>
    <w:rsid w:val="63A84CF1"/>
    <w:rsid w:val="63BA7F07"/>
    <w:rsid w:val="63C57466"/>
    <w:rsid w:val="63C763A8"/>
    <w:rsid w:val="63CF3776"/>
    <w:rsid w:val="63D167DC"/>
    <w:rsid w:val="63DC4D5D"/>
    <w:rsid w:val="63DE54F2"/>
    <w:rsid w:val="63E14E9F"/>
    <w:rsid w:val="63EA55D9"/>
    <w:rsid w:val="63EE00E8"/>
    <w:rsid w:val="63F64561"/>
    <w:rsid w:val="63FA45A2"/>
    <w:rsid w:val="63FC020F"/>
    <w:rsid w:val="64044BCB"/>
    <w:rsid w:val="64054855"/>
    <w:rsid w:val="64072FEA"/>
    <w:rsid w:val="64081504"/>
    <w:rsid w:val="64086018"/>
    <w:rsid w:val="641906CE"/>
    <w:rsid w:val="64192AF0"/>
    <w:rsid w:val="641E2CDD"/>
    <w:rsid w:val="64290770"/>
    <w:rsid w:val="642C2358"/>
    <w:rsid w:val="642E66F3"/>
    <w:rsid w:val="643039C7"/>
    <w:rsid w:val="64382B4D"/>
    <w:rsid w:val="643E7283"/>
    <w:rsid w:val="643F61ED"/>
    <w:rsid w:val="64404BC3"/>
    <w:rsid w:val="64435EDD"/>
    <w:rsid w:val="64445368"/>
    <w:rsid w:val="64476729"/>
    <w:rsid w:val="644A7C56"/>
    <w:rsid w:val="645042E2"/>
    <w:rsid w:val="64572F30"/>
    <w:rsid w:val="645758ED"/>
    <w:rsid w:val="64586B28"/>
    <w:rsid w:val="645B7A17"/>
    <w:rsid w:val="645C162D"/>
    <w:rsid w:val="645F0883"/>
    <w:rsid w:val="6460572A"/>
    <w:rsid w:val="6461451E"/>
    <w:rsid w:val="6464076F"/>
    <w:rsid w:val="64642683"/>
    <w:rsid w:val="64686FD7"/>
    <w:rsid w:val="646B0CB1"/>
    <w:rsid w:val="64714E36"/>
    <w:rsid w:val="6476023F"/>
    <w:rsid w:val="6477037B"/>
    <w:rsid w:val="64781814"/>
    <w:rsid w:val="64794B59"/>
    <w:rsid w:val="647B7007"/>
    <w:rsid w:val="647B7BC6"/>
    <w:rsid w:val="647D4669"/>
    <w:rsid w:val="647E5FD1"/>
    <w:rsid w:val="647F5A1A"/>
    <w:rsid w:val="6488537B"/>
    <w:rsid w:val="64896AA8"/>
    <w:rsid w:val="648C644C"/>
    <w:rsid w:val="648D04F4"/>
    <w:rsid w:val="648D6471"/>
    <w:rsid w:val="64961FCD"/>
    <w:rsid w:val="649634E0"/>
    <w:rsid w:val="649D2F1E"/>
    <w:rsid w:val="649F6FD1"/>
    <w:rsid w:val="64A0456F"/>
    <w:rsid w:val="64AA2BCD"/>
    <w:rsid w:val="64B605FD"/>
    <w:rsid w:val="64BA4B87"/>
    <w:rsid w:val="64BD4E2B"/>
    <w:rsid w:val="64BD7513"/>
    <w:rsid w:val="64BF0263"/>
    <w:rsid w:val="64CA45A6"/>
    <w:rsid w:val="64CB112E"/>
    <w:rsid w:val="64CD6548"/>
    <w:rsid w:val="64CE1FFC"/>
    <w:rsid w:val="64D10DA9"/>
    <w:rsid w:val="64D12F1E"/>
    <w:rsid w:val="64D321C0"/>
    <w:rsid w:val="64D67447"/>
    <w:rsid w:val="64D71098"/>
    <w:rsid w:val="64D724C9"/>
    <w:rsid w:val="64DC2BCE"/>
    <w:rsid w:val="64DC3B07"/>
    <w:rsid w:val="64DD03A5"/>
    <w:rsid w:val="64E507D3"/>
    <w:rsid w:val="64EC0174"/>
    <w:rsid w:val="64F00A04"/>
    <w:rsid w:val="64F26527"/>
    <w:rsid w:val="64F26E78"/>
    <w:rsid w:val="64F84766"/>
    <w:rsid w:val="64F85334"/>
    <w:rsid w:val="64F859E0"/>
    <w:rsid w:val="64F86E19"/>
    <w:rsid w:val="64FD5B0C"/>
    <w:rsid w:val="64FD6DE4"/>
    <w:rsid w:val="64FD7B92"/>
    <w:rsid w:val="64FF4FF4"/>
    <w:rsid w:val="65047D35"/>
    <w:rsid w:val="65080613"/>
    <w:rsid w:val="6508777A"/>
    <w:rsid w:val="65091901"/>
    <w:rsid w:val="650F0F36"/>
    <w:rsid w:val="65100093"/>
    <w:rsid w:val="6510233E"/>
    <w:rsid w:val="6519465F"/>
    <w:rsid w:val="6522379E"/>
    <w:rsid w:val="65251A79"/>
    <w:rsid w:val="652C721C"/>
    <w:rsid w:val="6531038F"/>
    <w:rsid w:val="65370A27"/>
    <w:rsid w:val="653759E1"/>
    <w:rsid w:val="65381ECD"/>
    <w:rsid w:val="6539203E"/>
    <w:rsid w:val="653938B9"/>
    <w:rsid w:val="653B2E1F"/>
    <w:rsid w:val="653D34A4"/>
    <w:rsid w:val="653E667D"/>
    <w:rsid w:val="653F3D18"/>
    <w:rsid w:val="65400F51"/>
    <w:rsid w:val="654309E5"/>
    <w:rsid w:val="6546161E"/>
    <w:rsid w:val="654800C0"/>
    <w:rsid w:val="65493562"/>
    <w:rsid w:val="65497D29"/>
    <w:rsid w:val="654A6100"/>
    <w:rsid w:val="654E017F"/>
    <w:rsid w:val="654E379B"/>
    <w:rsid w:val="654E7A11"/>
    <w:rsid w:val="655478E9"/>
    <w:rsid w:val="65571266"/>
    <w:rsid w:val="65576467"/>
    <w:rsid w:val="655A5738"/>
    <w:rsid w:val="655D702C"/>
    <w:rsid w:val="655F4EE5"/>
    <w:rsid w:val="65625BDC"/>
    <w:rsid w:val="656355E3"/>
    <w:rsid w:val="65682A2B"/>
    <w:rsid w:val="656C20AC"/>
    <w:rsid w:val="656D5406"/>
    <w:rsid w:val="657647CF"/>
    <w:rsid w:val="657F1B60"/>
    <w:rsid w:val="65836EAC"/>
    <w:rsid w:val="65874A81"/>
    <w:rsid w:val="6588051E"/>
    <w:rsid w:val="658F3D2A"/>
    <w:rsid w:val="6595413B"/>
    <w:rsid w:val="6596053C"/>
    <w:rsid w:val="65961EB1"/>
    <w:rsid w:val="659E32E8"/>
    <w:rsid w:val="65A33BB4"/>
    <w:rsid w:val="65A35818"/>
    <w:rsid w:val="65A62E93"/>
    <w:rsid w:val="65A63E75"/>
    <w:rsid w:val="65A70F54"/>
    <w:rsid w:val="65AB04E7"/>
    <w:rsid w:val="65AC1F13"/>
    <w:rsid w:val="65AC6EA8"/>
    <w:rsid w:val="65AD5742"/>
    <w:rsid w:val="65B46A5D"/>
    <w:rsid w:val="65B54AA8"/>
    <w:rsid w:val="65B62B84"/>
    <w:rsid w:val="65B934E4"/>
    <w:rsid w:val="65BE71CB"/>
    <w:rsid w:val="65C030EE"/>
    <w:rsid w:val="65C10451"/>
    <w:rsid w:val="65C235F7"/>
    <w:rsid w:val="65C3297A"/>
    <w:rsid w:val="65C3582E"/>
    <w:rsid w:val="65CC016C"/>
    <w:rsid w:val="65CF23E7"/>
    <w:rsid w:val="65D07985"/>
    <w:rsid w:val="65D15EFF"/>
    <w:rsid w:val="65D20ABE"/>
    <w:rsid w:val="65D45A73"/>
    <w:rsid w:val="65D54F6E"/>
    <w:rsid w:val="65DC53E8"/>
    <w:rsid w:val="65DC558E"/>
    <w:rsid w:val="65DD6E53"/>
    <w:rsid w:val="65E165F4"/>
    <w:rsid w:val="65E74A71"/>
    <w:rsid w:val="65E82C3B"/>
    <w:rsid w:val="65ED6517"/>
    <w:rsid w:val="65EF0A40"/>
    <w:rsid w:val="65F66D6F"/>
    <w:rsid w:val="65F96429"/>
    <w:rsid w:val="65FA4705"/>
    <w:rsid w:val="65FD41D8"/>
    <w:rsid w:val="65FE4BFD"/>
    <w:rsid w:val="65FE6983"/>
    <w:rsid w:val="66001FBB"/>
    <w:rsid w:val="66067ACD"/>
    <w:rsid w:val="66120424"/>
    <w:rsid w:val="66127901"/>
    <w:rsid w:val="661412B4"/>
    <w:rsid w:val="66162D81"/>
    <w:rsid w:val="661F55E3"/>
    <w:rsid w:val="66247526"/>
    <w:rsid w:val="662D0CEF"/>
    <w:rsid w:val="663152A9"/>
    <w:rsid w:val="66331EC7"/>
    <w:rsid w:val="663942A5"/>
    <w:rsid w:val="663B32EA"/>
    <w:rsid w:val="663B66D8"/>
    <w:rsid w:val="663E715F"/>
    <w:rsid w:val="663E7A37"/>
    <w:rsid w:val="66406555"/>
    <w:rsid w:val="66417FE8"/>
    <w:rsid w:val="66427E26"/>
    <w:rsid w:val="664A5444"/>
    <w:rsid w:val="66556449"/>
    <w:rsid w:val="66561320"/>
    <w:rsid w:val="66574DEA"/>
    <w:rsid w:val="665F239F"/>
    <w:rsid w:val="66600696"/>
    <w:rsid w:val="66642F46"/>
    <w:rsid w:val="66701EA0"/>
    <w:rsid w:val="66753896"/>
    <w:rsid w:val="667813BB"/>
    <w:rsid w:val="66781AB8"/>
    <w:rsid w:val="66795B33"/>
    <w:rsid w:val="667A36A8"/>
    <w:rsid w:val="667C7D7D"/>
    <w:rsid w:val="667D026A"/>
    <w:rsid w:val="667F0282"/>
    <w:rsid w:val="66805161"/>
    <w:rsid w:val="66810523"/>
    <w:rsid w:val="668126AE"/>
    <w:rsid w:val="66830F3D"/>
    <w:rsid w:val="66867CBA"/>
    <w:rsid w:val="66875376"/>
    <w:rsid w:val="668C7B83"/>
    <w:rsid w:val="66955C00"/>
    <w:rsid w:val="669875E4"/>
    <w:rsid w:val="66991A4D"/>
    <w:rsid w:val="669A59AF"/>
    <w:rsid w:val="66A44895"/>
    <w:rsid w:val="66A749FD"/>
    <w:rsid w:val="66A934E6"/>
    <w:rsid w:val="66AA0F93"/>
    <w:rsid w:val="66AC32ED"/>
    <w:rsid w:val="66AF5BA2"/>
    <w:rsid w:val="66B01E40"/>
    <w:rsid w:val="66B12E4C"/>
    <w:rsid w:val="66B152CC"/>
    <w:rsid w:val="66B63473"/>
    <w:rsid w:val="66BB03DB"/>
    <w:rsid w:val="66BB0725"/>
    <w:rsid w:val="66BF6163"/>
    <w:rsid w:val="66CA7D2E"/>
    <w:rsid w:val="66CE02B4"/>
    <w:rsid w:val="66CE2DCB"/>
    <w:rsid w:val="66D11CD8"/>
    <w:rsid w:val="66D17191"/>
    <w:rsid w:val="66D65596"/>
    <w:rsid w:val="66DF0824"/>
    <w:rsid w:val="66E33F43"/>
    <w:rsid w:val="66E4769F"/>
    <w:rsid w:val="66EA7603"/>
    <w:rsid w:val="66EF04B9"/>
    <w:rsid w:val="66EF4941"/>
    <w:rsid w:val="66F05CD2"/>
    <w:rsid w:val="66F25C6F"/>
    <w:rsid w:val="66F3629E"/>
    <w:rsid w:val="66F40D7E"/>
    <w:rsid w:val="66F76AE6"/>
    <w:rsid w:val="66F80096"/>
    <w:rsid w:val="66FB38ED"/>
    <w:rsid w:val="66FC0763"/>
    <w:rsid w:val="66FD3F0F"/>
    <w:rsid w:val="67052A73"/>
    <w:rsid w:val="670950AA"/>
    <w:rsid w:val="670F5435"/>
    <w:rsid w:val="670F560A"/>
    <w:rsid w:val="67140D87"/>
    <w:rsid w:val="671766DD"/>
    <w:rsid w:val="671B6E05"/>
    <w:rsid w:val="671C5EE6"/>
    <w:rsid w:val="67205FCA"/>
    <w:rsid w:val="672941B4"/>
    <w:rsid w:val="672A540E"/>
    <w:rsid w:val="672D411F"/>
    <w:rsid w:val="6730544E"/>
    <w:rsid w:val="67311DC2"/>
    <w:rsid w:val="67322B4F"/>
    <w:rsid w:val="67341C9C"/>
    <w:rsid w:val="67342BF5"/>
    <w:rsid w:val="67346D93"/>
    <w:rsid w:val="6736053F"/>
    <w:rsid w:val="673764F9"/>
    <w:rsid w:val="67397F7E"/>
    <w:rsid w:val="673A0372"/>
    <w:rsid w:val="673A34A9"/>
    <w:rsid w:val="673B2A1D"/>
    <w:rsid w:val="673C4790"/>
    <w:rsid w:val="673D4FE9"/>
    <w:rsid w:val="67415217"/>
    <w:rsid w:val="67463C2F"/>
    <w:rsid w:val="67492888"/>
    <w:rsid w:val="674A76EA"/>
    <w:rsid w:val="674B737C"/>
    <w:rsid w:val="675568BD"/>
    <w:rsid w:val="675B0C3A"/>
    <w:rsid w:val="675C5929"/>
    <w:rsid w:val="675F437B"/>
    <w:rsid w:val="67603C3F"/>
    <w:rsid w:val="676410E8"/>
    <w:rsid w:val="67650A5B"/>
    <w:rsid w:val="676701BA"/>
    <w:rsid w:val="676B0AEB"/>
    <w:rsid w:val="676D59CD"/>
    <w:rsid w:val="676D7B75"/>
    <w:rsid w:val="6779626A"/>
    <w:rsid w:val="677F2286"/>
    <w:rsid w:val="678145EE"/>
    <w:rsid w:val="678374B0"/>
    <w:rsid w:val="67845777"/>
    <w:rsid w:val="67876D92"/>
    <w:rsid w:val="678A13DF"/>
    <w:rsid w:val="678B67C2"/>
    <w:rsid w:val="678C42A0"/>
    <w:rsid w:val="678D0E1A"/>
    <w:rsid w:val="679102CF"/>
    <w:rsid w:val="67965199"/>
    <w:rsid w:val="67972855"/>
    <w:rsid w:val="6799083B"/>
    <w:rsid w:val="679B3B90"/>
    <w:rsid w:val="679D64D5"/>
    <w:rsid w:val="679F260C"/>
    <w:rsid w:val="67A43E68"/>
    <w:rsid w:val="67A7422F"/>
    <w:rsid w:val="67A90052"/>
    <w:rsid w:val="67B10BDD"/>
    <w:rsid w:val="67B44398"/>
    <w:rsid w:val="67B6475E"/>
    <w:rsid w:val="67BD7455"/>
    <w:rsid w:val="67BF361D"/>
    <w:rsid w:val="67C17FA4"/>
    <w:rsid w:val="67C2655C"/>
    <w:rsid w:val="67C46086"/>
    <w:rsid w:val="67D44704"/>
    <w:rsid w:val="67D768B8"/>
    <w:rsid w:val="67D857C3"/>
    <w:rsid w:val="67DD75EF"/>
    <w:rsid w:val="67DE31F3"/>
    <w:rsid w:val="67E67BC6"/>
    <w:rsid w:val="67EB1CF1"/>
    <w:rsid w:val="67ED23D8"/>
    <w:rsid w:val="67F04A56"/>
    <w:rsid w:val="67F1775A"/>
    <w:rsid w:val="67F706AA"/>
    <w:rsid w:val="67FA0D3F"/>
    <w:rsid w:val="67FA5E79"/>
    <w:rsid w:val="67FC5390"/>
    <w:rsid w:val="67FF2784"/>
    <w:rsid w:val="68015D0A"/>
    <w:rsid w:val="680C3566"/>
    <w:rsid w:val="6812333C"/>
    <w:rsid w:val="6816281F"/>
    <w:rsid w:val="68166484"/>
    <w:rsid w:val="68176BB1"/>
    <w:rsid w:val="681933D7"/>
    <w:rsid w:val="681D7DA8"/>
    <w:rsid w:val="681F6B7E"/>
    <w:rsid w:val="682A2715"/>
    <w:rsid w:val="682C3BAD"/>
    <w:rsid w:val="683045B7"/>
    <w:rsid w:val="683636FC"/>
    <w:rsid w:val="68366C7D"/>
    <w:rsid w:val="68367B00"/>
    <w:rsid w:val="68416FBC"/>
    <w:rsid w:val="684324DA"/>
    <w:rsid w:val="68435075"/>
    <w:rsid w:val="6847419B"/>
    <w:rsid w:val="684B2A10"/>
    <w:rsid w:val="684B7248"/>
    <w:rsid w:val="684F1DB2"/>
    <w:rsid w:val="6850233C"/>
    <w:rsid w:val="68554438"/>
    <w:rsid w:val="68555B5F"/>
    <w:rsid w:val="68564FB5"/>
    <w:rsid w:val="685B346D"/>
    <w:rsid w:val="685B480C"/>
    <w:rsid w:val="6860141B"/>
    <w:rsid w:val="68621F04"/>
    <w:rsid w:val="68625865"/>
    <w:rsid w:val="687072DD"/>
    <w:rsid w:val="68715546"/>
    <w:rsid w:val="68740795"/>
    <w:rsid w:val="687A25A1"/>
    <w:rsid w:val="68843CF5"/>
    <w:rsid w:val="68867DCB"/>
    <w:rsid w:val="68895411"/>
    <w:rsid w:val="688C4BEB"/>
    <w:rsid w:val="688E59E0"/>
    <w:rsid w:val="68945A5A"/>
    <w:rsid w:val="6894740F"/>
    <w:rsid w:val="689B05AD"/>
    <w:rsid w:val="689B34D6"/>
    <w:rsid w:val="689D458C"/>
    <w:rsid w:val="689E61A7"/>
    <w:rsid w:val="68A2431B"/>
    <w:rsid w:val="68A5213D"/>
    <w:rsid w:val="68A615F8"/>
    <w:rsid w:val="68A73496"/>
    <w:rsid w:val="68A840C7"/>
    <w:rsid w:val="68AD15C9"/>
    <w:rsid w:val="68AD16AE"/>
    <w:rsid w:val="68AD2CA7"/>
    <w:rsid w:val="68B21189"/>
    <w:rsid w:val="68B556E9"/>
    <w:rsid w:val="68BB057A"/>
    <w:rsid w:val="68BD791F"/>
    <w:rsid w:val="68C41D00"/>
    <w:rsid w:val="68C51AA3"/>
    <w:rsid w:val="68C51F19"/>
    <w:rsid w:val="68C84624"/>
    <w:rsid w:val="68C86F02"/>
    <w:rsid w:val="68CA2E00"/>
    <w:rsid w:val="68CC5BA9"/>
    <w:rsid w:val="68CF3AA2"/>
    <w:rsid w:val="68D0567D"/>
    <w:rsid w:val="68D95648"/>
    <w:rsid w:val="68E55507"/>
    <w:rsid w:val="68EB39F3"/>
    <w:rsid w:val="68EF21E1"/>
    <w:rsid w:val="68F16823"/>
    <w:rsid w:val="68F33948"/>
    <w:rsid w:val="68F736AA"/>
    <w:rsid w:val="68F965A2"/>
    <w:rsid w:val="69007FFB"/>
    <w:rsid w:val="690106F0"/>
    <w:rsid w:val="69021D25"/>
    <w:rsid w:val="690543D7"/>
    <w:rsid w:val="690A2C3B"/>
    <w:rsid w:val="690E42E9"/>
    <w:rsid w:val="691317B9"/>
    <w:rsid w:val="6916227C"/>
    <w:rsid w:val="69182C5E"/>
    <w:rsid w:val="69186F00"/>
    <w:rsid w:val="69196109"/>
    <w:rsid w:val="691B7386"/>
    <w:rsid w:val="691C1830"/>
    <w:rsid w:val="691E0B39"/>
    <w:rsid w:val="691F661E"/>
    <w:rsid w:val="6920192D"/>
    <w:rsid w:val="692019DF"/>
    <w:rsid w:val="69210FF6"/>
    <w:rsid w:val="69242210"/>
    <w:rsid w:val="69253BC6"/>
    <w:rsid w:val="69257605"/>
    <w:rsid w:val="692956C8"/>
    <w:rsid w:val="692B248E"/>
    <w:rsid w:val="692D010B"/>
    <w:rsid w:val="692F0671"/>
    <w:rsid w:val="692F79CF"/>
    <w:rsid w:val="69312D24"/>
    <w:rsid w:val="69315D08"/>
    <w:rsid w:val="69326C1A"/>
    <w:rsid w:val="69334ADA"/>
    <w:rsid w:val="69363477"/>
    <w:rsid w:val="693805E2"/>
    <w:rsid w:val="693C2548"/>
    <w:rsid w:val="693E4DCE"/>
    <w:rsid w:val="69410975"/>
    <w:rsid w:val="69431C09"/>
    <w:rsid w:val="694C0F4A"/>
    <w:rsid w:val="694D388E"/>
    <w:rsid w:val="694F6F7F"/>
    <w:rsid w:val="69502070"/>
    <w:rsid w:val="69555035"/>
    <w:rsid w:val="6958226F"/>
    <w:rsid w:val="695B5220"/>
    <w:rsid w:val="695D1887"/>
    <w:rsid w:val="695D57EF"/>
    <w:rsid w:val="69685112"/>
    <w:rsid w:val="69692A75"/>
    <w:rsid w:val="696D2E3E"/>
    <w:rsid w:val="69730080"/>
    <w:rsid w:val="697835CB"/>
    <w:rsid w:val="697A0DDD"/>
    <w:rsid w:val="697C40E0"/>
    <w:rsid w:val="697E425A"/>
    <w:rsid w:val="69823D63"/>
    <w:rsid w:val="69863192"/>
    <w:rsid w:val="698950A7"/>
    <w:rsid w:val="698E0B3E"/>
    <w:rsid w:val="698F17CA"/>
    <w:rsid w:val="6997372D"/>
    <w:rsid w:val="699A6403"/>
    <w:rsid w:val="699C4C26"/>
    <w:rsid w:val="699C52D8"/>
    <w:rsid w:val="699F1BCF"/>
    <w:rsid w:val="69A01582"/>
    <w:rsid w:val="69A126E9"/>
    <w:rsid w:val="69A34830"/>
    <w:rsid w:val="69A41238"/>
    <w:rsid w:val="69A815F0"/>
    <w:rsid w:val="69AA05E5"/>
    <w:rsid w:val="69C46020"/>
    <w:rsid w:val="69CB18EA"/>
    <w:rsid w:val="69CD62BA"/>
    <w:rsid w:val="69D4046E"/>
    <w:rsid w:val="69D4670A"/>
    <w:rsid w:val="69DA0E0F"/>
    <w:rsid w:val="69E00417"/>
    <w:rsid w:val="69E17AFB"/>
    <w:rsid w:val="69E4333E"/>
    <w:rsid w:val="69E56ACE"/>
    <w:rsid w:val="69EA52E0"/>
    <w:rsid w:val="69EB0AB6"/>
    <w:rsid w:val="69EC3D4B"/>
    <w:rsid w:val="69F8525A"/>
    <w:rsid w:val="69FA69B5"/>
    <w:rsid w:val="69FB4E40"/>
    <w:rsid w:val="69FE637F"/>
    <w:rsid w:val="6A041D98"/>
    <w:rsid w:val="6A101B68"/>
    <w:rsid w:val="6A133849"/>
    <w:rsid w:val="6A1A0B49"/>
    <w:rsid w:val="6A1B64BC"/>
    <w:rsid w:val="6A25248E"/>
    <w:rsid w:val="6A26041C"/>
    <w:rsid w:val="6A305C78"/>
    <w:rsid w:val="6A3476D9"/>
    <w:rsid w:val="6A3628F1"/>
    <w:rsid w:val="6A3D16D2"/>
    <w:rsid w:val="6A3D672E"/>
    <w:rsid w:val="6A414B57"/>
    <w:rsid w:val="6A426421"/>
    <w:rsid w:val="6A46558A"/>
    <w:rsid w:val="6A4F40B3"/>
    <w:rsid w:val="6A4F42DD"/>
    <w:rsid w:val="6A5276C2"/>
    <w:rsid w:val="6A5514CB"/>
    <w:rsid w:val="6A5754FC"/>
    <w:rsid w:val="6A6178B5"/>
    <w:rsid w:val="6A666F53"/>
    <w:rsid w:val="6A685626"/>
    <w:rsid w:val="6A747CDA"/>
    <w:rsid w:val="6A782E08"/>
    <w:rsid w:val="6A78463E"/>
    <w:rsid w:val="6A785A3F"/>
    <w:rsid w:val="6A7F2658"/>
    <w:rsid w:val="6A86327B"/>
    <w:rsid w:val="6A8640C6"/>
    <w:rsid w:val="6A8E4A9D"/>
    <w:rsid w:val="6A906E81"/>
    <w:rsid w:val="6A953ACF"/>
    <w:rsid w:val="6A9955B0"/>
    <w:rsid w:val="6A9F5A30"/>
    <w:rsid w:val="6AA20B5A"/>
    <w:rsid w:val="6AA34A53"/>
    <w:rsid w:val="6AAD50E5"/>
    <w:rsid w:val="6AB26C8F"/>
    <w:rsid w:val="6AB5318A"/>
    <w:rsid w:val="6AB60AEF"/>
    <w:rsid w:val="6AC31424"/>
    <w:rsid w:val="6AD008D3"/>
    <w:rsid w:val="6AD01D9E"/>
    <w:rsid w:val="6AD21C9D"/>
    <w:rsid w:val="6AD822F2"/>
    <w:rsid w:val="6AD8433F"/>
    <w:rsid w:val="6AD844B5"/>
    <w:rsid w:val="6ADC027F"/>
    <w:rsid w:val="6ADD5713"/>
    <w:rsid w:val="6AE244DA"/>
    <w:rsid w:val="6AE40C09"/>
    <w:rsid w:val="6AEB2025"/>
    <w:rsid w:val="6AED3FA3"/>
    <w:rsid w:val="6AEF1885"/>
    <w:rsid w:val="6AF0465A"/>
    <w:rsid w:val="6AF23B34"/>
    <w:rsid w:val="6AF95BFD"/>
    <w:rsid w:val="6AFC0AED"/>
    <w:rsid w:val="6B060409"/>
    <w:rsid w:val="6B0C56B9"/>
    <w:rsid w:val="6B110126"/>
    <w:rsid w:val="6B1752E9"/>
    <w:rsid w:val="6B18605A"/>
    <w:rsid w:val="6B1869AF"/>
    <w:rsid w:val="6B1C7925"/>
    <w:rsid w:val="6B2636E9"/>
    <w:rsid w:val="6B270205"/>
    <w:rsid w:val="6B292720"/>
    <w:rsid w:val="6B2B70E4"/>
    <w:rsid w:val="6B2D6A53"/>
    <w:rsid w:val="6B34535A"/>
    <w:rsid w:val="6B345AEF"/>
    <w:rsid w:val="6B360DA1"/>
    <w:rsid w:val="6B3625C2"/>
    <w:rsid w:val="6B3B447A"/>
    <w:rsid w:val="6B3D0F84"/>
    <w:rsid w:val="6B3E29D9"/>
    <w:rsid w:val="6B5772E5"/>
    <w:rsid w:val="6B600F35"/>
    <w:rsid w:val="6B665230"/>
    <w:rsid w:val="6B675250"/>
    <w:rsid w:val="6B6B5BE0"/>
    <w:rsid w:val="6B6D76C1"/>
    <w:rsid w:val="6B6E6369"/>
    <w:rsid w:val="6B716298"/>
    <w:rsid w:val="6B7408F7"/>
    <w:rsid w:val="6B7638BC"/>
    <w:rsid w:val="6B7A0999"/>
    <w:rsid w:val="6B7F628A"/>
    <w:rsid w:val="6B7F6FB2"/>
    <w:rsid w:val="6B875333"/>
    <w:rsid w:val="6B8B5CB7"/>
    <w:rsid w:val="6B9326D1"/>
    <w:rsid w:val="6B973E2D"/>
    <w:rsid w:val="6B9934FE"/>
    <w:rsid w:val="6B9A5228"/>
    <w:rsid w:val="6BA017D8"/>
    <w:rsid w:val="6BA27E48"/>
    <w:rsid w:val="6BA81E56"/>
    <w:rsid w:val="6BAD7BDA"/>
    <w:rsid w:val="6BAE03D8"/>
    <w:rsid w:val="6BAE7ABC"/>
    <w:rsid w:val="6BB178EE"/>
    <w:rsid w:val="6BB350E9"/>
    <w:rsid w:val="6BB82BD0"/>
    <w:rsid w:val="6BB94051"/>
    <w:rsid w:val="6BBA33BC"/>
    <w:rsid w:val="6BBB17CD"/>
    <w:rsid w:val="6BBC70B9"/>
    <w:rsid w:val="6BBE67BF"/>
    <w:rsid w:val="6BC308E5"/>
    <w:rsid w:val="6BC34D2D"/>
    <w:rsid w:val="6BC847EB"/>
    <w:rsid w:val="6BCE552C"/>
    <w:rsid w:val="6BD03DD2"/>
    <w:rsid w:val="6BD252A8"/>
    <w:rsid w:val="6BD257E4"/>
    <w:rsid w:val="6BD334DA"/>
    <w:rsid w:val="6BD40014"/>
    <w:rsid w:val="6BD87DAE"/>
    <w:rsid w:val="6BDA6560"/>
    <w:rsid w:val="6BDE2DFE"/>
    <w:rsid w:val="6BE16DC2"/>
    <w:rsid w:val="6BE623F8"/>
    <w:rsid w:val="6BE82B8D"/>
    <w:rsid w:val="6BEB3F1E"/>
    <w:rsid w:val="6BED67A1"/>
    <w:rsid w:val="6BEF4C88"/>
    <w:rsid w:val="6BF4394A"/>
    <w:rsid w:val="6BF855AE"/>
    <w:rsid w:val="6BFA675E"/>
    <w:rsid w:val="6BFE537F"/>
    <w:rsid w:val="6BFE5CE9"/>
    <w:rsid w:val="6C033306"/>
    <w:rsid w:val="6C040BDB"/>
    <w:rsid w:val="6C0638BA"/>
    <w:rsid w:val="6C0E7220"/>
    <w:rsid w:val="6C1B18F5"/>
    <w:rsid w:val="6C1B4237"/>
    <w:rsid w:val="6C1C1446"/>
    <w:rsid w:val="6C1C2370"/>
    <w:rsid w:val="6C1C26A5"/>
    <w:rsid w:val="6C1D0855"/>
    <w:rsid w:val="6C25712F"/>
    <w:rsid w:val="6C271DB5"/>
    <w:rsid w:val="6C271FC7"/>
    <w:rsid w:val="6C295199"/>
    <w:rsid w:val="6C2F2CB5"/>
    <w:rsid w:val="6C311BCE"/>
    <w:rsid w:val="6C321EF4"/>
    <w:rsid w:val="6C327F71"/>
    <w:rsid w:val="6C37464F"/>
    <w:rsid w:val="6C383460"/>
    <w:rsid w:val="6C454BE7"/>
    <w:rsid w:val="6C476869"/>
    <w:rsid w:val="6C480D09"/>
    <w:rsid w:val="6C4B282D"/>
    <w:rsid w:val="6C4B3BA9"/>
    <w:rsid w:val="6C4D37E8"/>
    <w:rsid w:val="6C4F61E3"/>
    <w:rsid w:val="6C50331E"/>
    <w:rsid w:val="6C51398A"/>
    <w:rsid w:val="6C573B6D"/>
    <w:rsid w:val="6C5847CB"/>
    <w:rsid w:val="6C5B0E09"/>
    <w:rsid w:val="6C5B4B87"/>
    <w:rsid w:val="6C5F46E0"/>
    <w:rsid w:val="6C604223"/>
    <w:rsid w:val="6C606F42"/>
    <w:rsid w:val="6C62702B"/>
    <w:rsid w:val="6C634538"/>
    <w:rsid w:val="6C6760AC"/>
    <w:rsid w:val="6C70089E"/>
    <w:rsid w:val="6C724B28"/>
    <w:rsid w:val="6C756447"/>
    <w:rsid w:val="6C875874"/>
    <w:rsid w:val="6C963A35"/>
    <w:rsid w:val="6C9F39C3"/>
    <w:rsid w:val="6CA07702"/>
    <w:rsid w:val="6CA26618"/>
    <w:rsid w:val="6CA866F1"/>
    <w:rsid w:val="6CA92379"/>
    <w:rsid w:val="6CAD4B20"/>
    <w:rsid w:val="6CAE6F7B"/>
    <w:rsid w:val="6CAF2388"/>
    <w:rsid w:val="6CAF63F9"/>
    <w:rsid w:val="6CB034E6"/>
    <w:rsid w:val="6CB34B17"/>
    <w:rsid w:val="6CBA462D"/>
    <w:rsid w:val="6CBB325D"/>
    <w:rsid w:val="6CBD4173"/>
    <w:rsid w:val="6CBF6EA5"/>
    <w:rsid w:val="6CC22287"/>
    <w:rsid w:val="6CC3006F"/>
    <w:rsid w:val="6CC65140"/>
    <w:rsid w:val="6CD06CE0"/>
    <w:rsid w:val="6CE018A5"/>
    <w:rsid w:val="6CE264FA"/>
    <w:rsid w:val="6CE757CF"/>
    <w:rsid w:val="6CE80C4E"/>
    <w:rsid w:val="6CEB1610"/>
    <w:rsid w:val="6CEF0F7F"/>
    <w:rsid w:val="6CF131C3"/>
    <w:rsid w:val="6CF60730"/>
    <w:rsid w:val="6CF8126A"/>
    <w:rsid w:val="6CFD2334"/>
    <w:rsid w:val="6D0233F4"/>
    <w:rsid w:val="6D0514FC"/>
    <w:rsid w:val="6D0526CB"/>
    <w:rsid w:val="6D056FEA"/>
    <w:rsid w:val="6D0772E4"/>
    <w:rsid w:val="6D0D4C30"/>
    <w:rsid w:val="6D0F089D"/>
    <w:rsid w:val="6D10294E"/>
    <w:rsid w:val="6D122DC9"/>
    <w:rsid w:val="6D135598"/>
    <w:rsid w:val="6D1676F2"/>
    <w:rsid w:val="6D171030"/>
    <w:rsid w:val="6D1D63A0"/>
    <w:rsid w:val="6D216A4E"/>
    <w:rsid w:val="6D255204"/>
    <w:rsid w:val="6D28269F"/>
    <w:rsid w:val="6D283BCA"/>
    <w:rsid w:val="6D2A5FCF"/>
    <w:rsid w:val="6D2D67EA"/>
    <w:rsid w:val="6D334BB1"/>
    <w:rsid w:val="6D373F00"/>
    <w:rsid w:val="6D385EF4"/>
    <w:rsid w:val="6D3A4CFD"/>
    <w:rsid w:val="6D3E7FC5"/>
    <w:rsid w:val="6D40414D"/>
    <w:rsid w:val="6D4146CD"/>
    <w:rsid w:val="6D4318AC"/>
    <w:rsid w:val="6D4F2CA6"/>
    <w:rsid w:val="6D514384"/>
    <w:rsid w:val="6D554AB4"/>
    <w:rsid w:val="6D561ACD"/>
    <w:rsid w:val="6D5B1490"/>
    <w:rsid w:val="6D5B5B96"/>
    <w:rsid w:val="6D5D0263"/>
    <w:rsid w:val="6D5F4306"/>
    <w:rsid w:val="6D5F5A63"/>
    <w:rsid w:val="6D632C35"/>
    <w:rsid w:val="6D6408D3"/>
    <w:rsid w:val="6D6E6A2C"/>
    <w:rsid w:val="6D7502B7"/>
    <w:rsid w:val="6D760804"/>
    <w:rsid w:val="6D766555"/>
    <w:rsid w:val="6D7709F6"/>
    <w:rsid w:val="6D776C82"/>
    <w:rsid w:val="6D7E1A1B"/>
    <w:rsid w:val="6D832E36"/>
    <w:rsid w:val="6D873B97"/>
    <w:rsid w:val="6D880F57"/>
    <w:rsid w:val="6D88324E"/>
    <w:rsid w:val="6D884CC8"/>
    <w:rsid w:val="6D892B7B"/>
    <w:rsid w:val="6D8B21D0"/>
    <w:rsid w:val="6D915E24"/>
    <w:rsid w:val="6D935D05"/>
    <w:rsid w:val="6D970318"/>
    <w:rsid w:val="6D9765E7"/>
    <w:rsid w:val="6D9969FF"/>
    <w:rsid w:val="6DA06F4B"/>
    <w:rsid w:val="6DAC6DAA"/>
    <w:rsid w:val="6DB10804"/>
    <w:rsid w:val="6DB11369"/>
    <w:rsid w:val="6DB57FA6"/>
    <w:rsid w:val="6DBF7DBA"/>
    <w:rsid w:val="6DC15E13"/>
    <w:rsid w:val="6DC54CC8"/>
    <w:rsid w:val="6DC6210B"/>
    <w:rsid w:val="6DC741FB"/>
    <w:rsid w:val="6DC76180"/>
    <w:rsid w:val="6DC82960"/>
    <w:rsid w:val="6DCE4528"/>
    <w:rsid w:val="6DD449C6"/>
    <w:rsid w:val="6DD64B33"/>
    <w:rsid w:val="6DD94809"/>
    <w:rsid w:val="6DE04F6A"/>
    <w:rsid w:val="6DE22485"/>
    <w:rsid w:val="6DE53787"/>
    <w:rsid w:val="6DED6B64"/>
    <w:rsid w:val="6DF47D21"/>
    <w:rsid w:val="6DF57FDA"/>
    <w:rsid w:val="6DF72211"/>
    <w:rsid w:val="6E031F69"/>
    <w:rsid w:val="6E032989"/>
    <w:rsid w:val="6E0743F3"/>
    <w:rsid w:val="6E176B9A"/>
    <w:rsid w:val="6E182161"/>
    <w:rsid w:val="6E217286"/>
    <w:rsid w:val="6E2764C0"/>
    <w:rsid w:val="6E2828FB"/>
    <w:rsid w:val="6E2D72E9"/>
    <w:rsid w:val="6E2E3ED0"/>
    <w:rsid w:val="6E2E40EC"/>
    <w:rsid w:val="6E2F05D2"/>
    <w:rsid w:val="6E321192"/>
    <w:rsid w:val="6E323F96"/>
    <w:rsid w:val="6E364195"/>
    <w:rsid w:val="6E3F288C"/>
    <w:rsid w:val="6E40413A"/>
    <w:rsid w:val="6E4102C0"/>
    <w:rsid w:val="6E430A98"/>
    <w:rsid w:val="6E464552"/>
    <w:rsid w:val="6E474EE4"/>
    <w:rsid w:val="6E4858BF"/>
    <w:rsid w:val="6E4B1982"/>
    <w:rsid w:val="6E4B4AC4"/>
    <w:rsid w:val="6E4E14BF"/>
    <w:rsid w:val="6E5521D5"/>
    <w:rsid w:val="6E565A45"/>
    <w:rsid w:val="6E5A5CCE"/>
    <w:rsid w:val="6E5D0615"/>
    <w:rsid w:val="6E5F06BF"/>
    <w:rsid w:val="6E622A88"/>
    <w:rsid w:val="6E6733BD"/>
    <w:rsid w:val="6E74577C"/>
    <w:rsid w:val="6E7742B5"/>
    <w:rsid w:val="6E78099B"/>
    <w:rsid w:val="6E822B20"/>
    <w:rsid w:val="6E8B76DD"/>
    <w:rsid w:val="6E8C7050"/>
    <w:rsid w:val="6E8E04A3"/>
    <w:rsid w:val="6E92425A"/>
    <w:rsid w:val="6E95158D"/>
    <w:rsid w:val="6E986283"/>
    <w:rsid w:val="6E9F2BF7"/>
    <w:rsid w:val="6EA03A07"/>
    <w:rsid w:val="6EA17374"/>
    <w:rsid w:val="6EA244B5"/>
    <w:rsid w:val="6EA42B0D"/>
    <w:rsid w:val="6EA61A1B"/>
    <w:rsid w:val="6EB461A1"/>
    <w:rsid w:val="6EB57F93"/>
    <w:rsid w:val="6EB72617"/>
    <w:rsid w:val="6EBC1B13"/>
    <w:rsid w:val="6EBD0D12"/>
    <w:rsid w:val="6EBF1BC0"/>
    <w:rsid w:val="6EC36CE0"/>
    <w:rsid w:val="6EC574D5"/>
    <w:rsid w:val="6EC7060C"/>
    <w:rsid w:val="6EC84CCA"/>
    <w:rsid w:val="6ECE3910"/>
    <w:rsid w:val="6ED13B3E"/>
    <w:rsid w:val="6ED43D15"/>
    <w:rsid w:val="6ED5083E"/>
    <w:rsid w:val="6EE34FA4"/>
    <w:rsid w:val="6EED07C4"/>
    <w:rsid w:val="6EF14F78"/>
    <w:rsid w:val="6EF33D32"/>
    <w:rsid w:val="6EF57C5D"/>
    <w:rsid w:val="6EFD46DE"/>
    <w:rsid w:val="6F014A0E"/>
    <w:rsid w:val="6F021433"/>
    <w:rsid w:val="6F031D89"/>
    <w:rsid w:val="6F0453E4"/>
    <w:rsid w:val="6F0E13A9"/>
    <w:rsid w:val="6F0F0A8C"/>
    <w:rsid w:val="6F0F1175"/>
    <w:rsid w:val="6F0F11F6"/>
    <w:rsid w:val="6F0F4133"/>
    <w:rsid w:val="6F136CFF"/>
    <w:rsid w:val="6F1773FA"/>
    <w:rsid w:val="6F184BB9"/>
    <w:rsid w:val="6F1B2CD7"/>
    <w:rsid w:val="6F1B5DC8"/>
    <w:rsid w:val="6F1C6FCF"/>
    <w:rsid w:val="6F1E11F3"/>
    <w:rsid w:val="6F1E7AFD"/>
    <w:rsid w:val="6F23419A"/>
    <w:rsid w:val="6F2878FD"/>
    <w:rsid w:val="6F2D1ABF"/>
    <w:rsid w:val="6F2E56BF"/>
    <w:rsid w:val="6F305D3B"/>
    <w:rsid w:val="6F317BE2"/>
    <w:rsid w:val="6F370576"/>
    <w:rsid w:val="6F3B1BBE"/>
    <w:rsid w:val="6F3E067C"/>
    <w:rsid w:val="6F4179B0"/>
    <w:rsid w:val="6F497CC9"/>
    <w:rsid w:val="6F4A7C2E"/>
    <w:rsid w:val="6F4C7DCE"/>
    <w:rsid w:val="6F557EAC"/>
    <w:rsid w:val="6F581037"/>
    <w:rsid w:val="6F583E6B"/>
    <w:rsid w:val="6F7333C0"/>
    <w:rsid w:val="6F79470F"/>
    <w:rsid w:val="6F7D057A"/>
    <w:rsid w:val="6F7D7D6D"/>
    <w:rsid w:val="6F826343"/>
    <w:rsid w:val="6F875C50"/>
    <w:rsid w:val="6F8932B7"/>
    <w:rsid w:val="6F8F1765"/>
    <w:rsid w:val="6F9D5EFF"/>
    <w:rsid w:val="6FA05486"/>
    <w:rsid w:val="6FA06E21"/>
    <w:rsid w:val="6FA4609D"/>
    <w:rsid w:val="6FAA1F92"/>
    <w:rsid w:val="6FAA77DF"/>
    <w:rsid w:val="6FAB0EE3"/>
    <w:rsid w:val="6FAE551C"/>
    <w:rsid w:val="6FB17FE7"/>
    <w:rsid w:val="6FC359D8"/>
    <w:rsid w:val="6FC92B21"/>
    <w:rsid w:val="6FCB77E7"/>
    <w:rsid w:val="6FCF1586"/>
    <w:rsid w:val="6FD74855"/>
    <w:rsid w:val="6FD868F0"/>
    <w:rsid w:val="6FDA6662"/>
    <w:rsid w:val="6FE40868"/>
    <w:rsid w:val="6FE437BF"/>
    <w:rsid w:val="6FE74394"/>
    <w:rsid w:val="6FEC4B43"/>
    <w:rsid w:val="6FEC6A5A"/>
    <w:rsid w:val="6FFD7ED7"/>
    <w:rsid w:val="700205F7"/>
    <w:rsid w:val="700473B5"/>
    <w:rsid w:val="70093EE5"/>
    <w:rsid w:val="700944BA"/>
    <w:rsid w:val="700D769D"/>
    <w:rsid w:val="700F34BC"/>
    <w:rsid w:val="70134046"/>
    <w:rsid w:val="701C106C"/>
    <w:rsid w:val="70202CF2"/>
    <w:rsid w:val="70247A04"/>
    <w:rsid w:val="702577BC"/>
    <w:rsid w:val="7026080C"/>
    <w:rsid w:val="7029614A"/>
    <w:rsid w:val="702C210C"/>
    <w:rsid w:val="70347A6E"/>
    <w:rsid w:val="703F1C14"/>
    <w:rsid w:val="704103A8"/>
    <w:rsid w:val="704272B6"/>
    <w:rsid w:val="70455F72"/>
    <w:rsid w:val="7049262C"/>
    <w:rsid w:val="704C2BAA"/>
    <w:rsid w:val="704C419F"/>
    <w:rsid w:val="7050245A"/>
    <w:rsid w:val="70512F68"/>
    <w:rsid w:val="70544D34"/>
    <w:rsid w:val="705864EF"/>
    <w:rsid w:val="70593006"/>
    <w:rsid w:val="705A1B2E"/>
    <w:rsid w:val="70615625"/>
    <w:rsid w:val="7062221C"/>
    <w:rsid w:val="70637F36"/>
    <w:rsid w:val="70651343"/>
    <w:rsid w:val="706811E4"/>
    <w:rsid w:val="706925E3"/>
    <w:rsid w:val="70722E14"/>
    <w:rsid w:val="70727DA8"/>
    <w:rsid w:val="70763D95"/>
    <w:rsid w:val="70776964"/>
    <w:rsid w:val="70777C5D"/>
    <w:rsid w:val="707907F6"/>
    <w:rsid w:val="707E410E"/>
    <w:rsid w:val="707E7C02"/>
    <w:rsid w:val="708402BB"/>
    <w:rsid w:val="708E728E"/>
    <w:rsid w:val="70927A1C"/>
    <w:rsid w:val="70980ED7"/>
    <w:rsid w:val="709828E6"/>
    <w:rsid w:val="709A6858"/>
    <w:rsid w:val="709D2050"/>
    <w:rsid w:val="709F2840"/>
    <w:rsid w:val="70A14B64"/>
    <w:rsid w:val="70A24E4B"/>
    <w:rsid w:val="70A32761"/>
    <w:rsid w:val="70A6167C"/>
    <w:rsid w:val="70AC5D4E"/>
    <w:rsid w:val="70AC6EC0"/>
    <w:rsid w:val="70B02D9A"/>
    <w:rsid w:val="70B26534"/>
    <w:rsid w:val="70B56442"/>
    <w:rsid w:val="70BE1DAE"/>
    <w:rsid w:val="70C65500"/>
    <w:rsid w:val="70D04FCF"/>
    <w:rsid w:val="70D31C69"/>
    <w:rsid w:val="70D34DE6"/>
    <w:rsid w:val="70D624B1"/>
    <w:rsid w:val="70DA2788"/>
    <w:rsid w:val="70DE4AFA"/>
    <w:rsid w:val="70E008D5"/>
    <w:rsid w:val="70E130AB"/>
    <w:rsid w:val="70E97D3F"/>
    <w:rsid w:val="70EA0EFA"/>
    <w:rsid w:val="70EB199C"/>
    <w:rsid w:val="70EF3AAE"/>
    <w:rsid w:val="70F02AD8"/>
    <w:rsid w:val="70F74C83"/>
    <w:rsid w:val="70F90365"/>
    <w:rsid w:val="70FB2AAB"/>
    <w:rsid w:val="710652F6"/>
    <w:rsid w:val="710717D2"/>
    <w:rsid w:val="710E4F22"/>
    <w:rsid w:val="71172A69"/>
    <w:rsid w:val="71215D79"/>
    <w:rsid w:val="7123035A"/>
    <w:rsid w:val="71342AB2"/>
    <w:rsid w:val="71377B47"/>
    <w:rsid w:val="713E6326"/>
    <w:rsid w:val="71483EDC"/>
    <w:rsid w:val="71486A3E"/>
    <w:rsid w:val="714C6479"/>
    <w:rsid w:val="715276FD"/>
    <w:rsid w:val="71556D18"/>
    <w:rsid w:val="716062A1"/>
    <w:rsid w:val="716E2B81"/>
    <w:rsid w:val="717103D4"/>
    <w:rsid w:val="717637B7"/>
    <w:rsid w:val="717D53E8"/>
    <w:rsid w:val="717F69DA"/>
    <w:rsid w:val="71810539"/>
    <w:rsid w:val="71817030"/>
    <w:rsid w:val="71827961"/>
    <w:rsid w:val="7184303D"/>
    <w:rsid w:val="71856B14"/>
    <w:rsid w:val="718C454E"/>
    <w:rsid w:val="719532E5"/>
    <w:rsid w:val="719577EF"/>
    <w:rsid w:val="71A315C2"/>
    <w:rsid w:val="71AB51A9"/>
    <w:rsid w:val="71AC23FA"/>
    <w:rsid w:val="71B257CC"/>
    <w:rsid w:val="71B563CA"/>
    <w:rsid w:val="71BD7025"/>
    <w:rsid w:val="71C12547"/>
    <w:rsid w:val="71C42BBF"/>
    <w:rsid w:val="71CC3F95"/>
    <w:rsid w:val="71CD3811"/>
    <w:rsid w:val="71CD7B82"/>
    <w:rsid w:val="71CF0E50"/>
    <w:rsid w:val="71D11F9E"/>
    <w:rsid w:val="71D21050"/>
    <w:rsid w:val="71D21711"/>
    <w:rsid w:val="71D60B66"/>
    <w:rsid w:val="71D77304"/>
    <w:rsid w:val="71DA3BEC"/>
    <w:rsid w:val="71DD6C27"/>
    <w:rsid w:val="71DF0233"/>
    <w:rsid w:val="71E1434D"/>
    <w:rsid w:val="71E3782D"/>
    <w:rsid w:val="71E40E91"/>
    <w:rsid w:val="71E450EB"/>
    <w:rsid w:val="71E709AA"/>
    <w:rsid w:val="71ED1009"/>
    <w:rsid w:val="71EE720E"/>
    <w:rsid w:val="71F07F0E"/>
    <w:rsid w:val="71F73B87"/>
    <w:rsid w:val="71FD46FF"/>
    <w:rsid w:val="71FE2125"/>
    <w:rsid w:val="72016365"/>
    <w:rsid w:val="7202511A"/>
    <w:rsid w:val="720F08AE"/>
    <w:rsid w:val="720F3C2F"/>
    <w:rsid w:val="7212200A"/>
    <w:rsid w:val="721B6DD7"/>
    <w:rsid w:val="721B720D"/>
    <w:rsid w:val="721D1D85"/>
    <w:rsid w:val="7228112E"/>
    <w:rsid w:val="72294506"/>
    <w:rsid w:val="722F54CB"/>
    <w:rsid w:val="72315E16"/>
    <w:rsid w:val="7233463A"/>
    <w:rsid w:val="723527F7"/>
    <w:rsid w:val="72382111"/>
    <w:rsid w:val="723E06EF"/>
    <w:rsid w:val="723E15F7"/>
    <w:rsid w:val="72411C29"/>
    <w:rsid w:val="72483C76"/>
    <w:rsid w:val="724B24CD"/>
    <w:rsid w:val="724E37C9"/>
    <w:rsid w:val="724F520F"/>
    <w:rsid w:val="72545474"/>
    <w:rsid w:val="72554021"/>
    <w:rsid w:val="725B58CB"/>
    <w:rsid w:val="72616E97"/>
    <w:rsid w:val="72637122"/>
    <w:rsid w:val="726A364C"/>
    <w:rsid w:val="726B3674"/>
    <w:rsid w:val="72705A90"/>
    <w:rsid w:val="72744565"/>
    <w:rsid w:val="72745B3E"/>
    <w:rsid w:val="72746E66"/>
    <w:rsid w:val="7277615A"/>
    <w:rsid w:val="7279101F"/>
    <w:rsid w:val="727C3E85"/>
    <w:rsid w:val="727C7687"/>
    <w:rsid w:val="72806799"/>
    <w:rsid w:val="728070BE"/>
    <w:rsid w:val="728517FB"/>
    <w:rsid w:val="728A2334"/>
    <w:rsid w:val="728F39E4"/>
    <w:rsid w:val="7295480E"/>
    <w:rsid w:val="729554B8"/>
    <w:rsid w:val="729D0323"/>
    <w:rsid w:val="729D4B0F"/>
    <w:rsid w:val="729D7FC7"/>
    <w:rsid w:val="729F360B"/>
    <w:rsid w:val="72A312AB"/>
    <w:rsid w:val="72A711C5"/>
    <w:rsid w:val="72A73CF3"/>
    <w:rsid w:val="72A86473"/>
    <w:rsid w:val="72AC118A"/>
    <w:rsid w:val="72BB08ED"/>
    <w:rsid w:val="72BE7D20"/>
    <w:rsid w:val="72BF3A98"/>
    <w:rsid w:val="72C646E6"/>
    <w:rsid w:val="72D74835"/>
    <w:rsid w:val="72DF7023"/>
    <w:rsid w:val="72E2498E"/>
    <w:rsid w:val="72E27EA2"/>
    <w:rsid w:val="72E44866"/>
    <w:rsid w:val="72EC47F5"/>
    <w:rsid w:val="72ED07AC"/>
    <w:rsid w:val="72F01B4A"/>
    <w:rsid w:val="72F06EBE"/>
    <w:rsid w:val="72F57539"/>
    <w:rsid w:val="72F80DDB"/>
    <w:rsid w:val="72FE6604"/>
    <w:rsid w:val="72FF2CC5"/>
    <w:rsid w:val="730145E6"/>
    <w:rsid w:val="7302766F"/>
    <w:rsid w:val="730D727C"/>
    <w:rsid w:val="731003FE"/>
    <w:rsid w:val="7311796D"/>
    <w:rsid w:val="73120075"/>
    <w:rsid w:val="73153E94"/>
    <w:rsid w:val="731B631E"/>
    <w:rsid w:val="732301CC"/>
    <w:rsid w:val="732425A3"/>
    <w:rsid w:val="732F493F"/>
    <w:rsid w:val="73310046"/>
    <w:rsid w:val="733175D6"/>
    <w:rsid w:val="7332681D"/>
    <w:rsid w:val="73354785"/>
    <w:rsid w:val="73372A09"/>
    <w:rsid w:val="733F7DB0"/>
    <w:rsid w:val="73404DE6"/>
    <w:rsid w:val="734076E6"/>
    <w:rsid w:val="73451A51"/>
    <w:rsid w:val="73455201"/>
    <w:rsid w:val="73463006"/>
    <w:rsid w:val="7346608F"/>
    <w:rsid w:val="734746E1"/>
    <w:rsid w:val="734A3427"/>
    <w:rsid w:val="734D2E55"/>
    <w:rsid w:val="735246B6"/>
    <w:rsid w:val="73532161"/>
    <w:rsid w:val="73535C56"/>
    <w:rsid w:val="73540E85"/>
    <w:rsid w:val="73553243"/>
    <w:rsid w:val="735B6A3E"/>
    <w:rsid w:val="735E19B1"/>
    <w:rsid w:val="73672266"/>
    <w:rsid w:val="736D7424"/>
    <w:rsid w:val="736F3BD1"/>
    <w:rsid w:val="73702DB4"/>
    <w:rsid w:val="737037BE"/>
    <w:rsid w:val="737208F4"/>
    <w:rsid w:val="737437BB"/>
    <w:rsid w:val="7378192D"/>
    <w:rsid w:val="73800E27"/>
    <w:rsid w:val="73816171"/>
    <w:rsid w:val="73830B58"/>
    <w:rsid w:val="73834E71"/>
    <w:rsid w:val="73855FA9"/>
    <w:rsid w:val="73865D8E"/>
    <w:rsid w:val="73885F40"/>
    <w:rsid w:val="738904AB"/>
    <w:rsid w:val="738A0BA2"/>
    <w:rsid w:val="738D7100"/>
    <w:rsid w:val="73911E9B"/>
    <w:rsid w:val="73916DA8"/>
    <w:rsid w:val="739427D9"/>
    <w:rsid w:val="73963210"/>
    <w:rsid w:val="73981E3D"/>
    <w:rsid w:val="73991B13"/>
    <w:rsid w:val="739970D1"/>
    <w:rsid w:val="739B0D8F"/>
    <w:rsid w:val="739B74E4"/>
    <w:rsid w:val="739C00EC"/>
    <w:rsid w:val="73A32233"/>
    <w:rsid w:val="73A51E5B"/>
    <w:rsid w:val="73A55FEB"/>
    <w:rsid w:val="73A856AD"/>
    <w:rsid w:val="73A926B0"/>
    <w:rsid w:val="73A9538C"/>
    <w:rsid w:val="73AB6AF7"/>
    <w:rsid w:val="73B13FF9"/>
    <w:rsid w:val="73B17610"/>
    <w:rsid w:val="73B67E58"/>
    <w:rsid w:val="73B81B5C"/>
    <w:rsid w:val="73BB43BC"/>
    <w:rsid w:val="73BF3932"/>
    <w:rsid w:val="73BF533E"/>
    <w:rsid w:val="73C05465"/>
    <w:rsid w:val="73C23F72"/>
    <w:rsid w:val="73C83F46"/>
    <w:rsid w:val="73CF2A14"/>
    <w:rsid w:val="73DD524B"/>
    <w:rsid w:val="73DF222F"/>
    <w:rsid w:val="73E014C5"/>
    <w:rsid w:val="73E0270F"/>
    <w:rsid w:val="73E068DE"/>
    <w:rsid w:val="73E349A2"/>
    <w:rsid w:val="73E35195"/>
    <w:rsid w:val="73E478FA"/>
    <w:rsid w:val="73E47FE6"/>
    <w:rsid w:val="73E801B7"/>
    <w:rsid w:val="73E93CDC"/>
    <w:rsid w:val="73EB7301"/>
    <w:rsid w:val="73F47A6A"/>
    <w:rsid w:val="73F578D6"/>
    <w:rsid w:val="73F8645C"/>
    <w:rsid w:val="73FE17E8"/>
    <w:rsid w:val="73FE6CBA"/>
    <w:rsid w:val="740011B7"/>
    <w:rsid w:val="74015DB5"/>
    <w:rsid w:val="7402572E"/>
    <w:rsid w:val="740317D2"/>
    <w:rsid w:val="74031F95"/>
    <w:rsid w:val="740D6F0E"/>
    <w:rsid w:val="74114085"/>
    <w:rsid w:val="741C2717"/>
    <w:rsid w:val="741D2ABA"/>
    <w:rsid w:val="741D6F27"/>
    <w:rsid w:val="741F1D78"/>
    <w:rsid w:val="74201C63"/>
    <w:rsid w:val="74243BCA"/>
    <w:rsid w:val="742A4624"/>
    <w:rsid w:val="742B2600"/>
    <w:rsid w:val="7432262C"/>
    <w:rsid w:val="74336AE5"/>
    <w:rsid w:val="74370933"/>
    <w:rsid w:val="743C02FB"/>
    <w:rsid w:val="743C5A71"/>
    <w:rsid w:val="744267C9"/>
    <w:rsid w:val="74474313"/>
    <w:rsid w:val="744B2670"/>
    <w:rsid w:val="745F2E59"/>
    <w:rsid w:val="74636609"/>
    <w:rsid w:val="74637419"/>
    <w:rsid w:val="74646D02"/>
    <w:rsid w:val="7468328F"/>
    <w:rsid w:val="74696255"/>
    <w:rsid w:val="746E79DF"/>
    <w:rsid w:val="746F0473"/>
    <w:rsid w:val="7473088E"/>
    <w:rsid w:val="74772804"/>
    <w:rsid w:val="74777ACD"/>
    <w:rsid w:val="747F3FB5"/>
    <w:rsid w:val="74807C0A"/>
    <w:rsid w:val="74836876"/>
    <w:rsid w:val="74847177"/>
    <w:rsid w:val="748B5D12"/>
    <w:rsid w:val="748B642A"/>
    <w:rsid w:val="74912500"/>
    <w:rsid w:val="74963A4C"/>
    <w:rsid w:val="749A7512"/>
    <w:rsid w:val="749B1ADD"/>
    <w:rsid w:val="749F4CBD"/>
    <w:rsid w:val="74A356AA"/>
    <w:rsid w:val="74A434D3"/>
    <w:rsid w:val="74A64AC1"/>
    <w:rsid w:val="74AA7D9C"/>
    <w:rsid w:val="74B8019A"/>
    <w:rsid w:val="74BC40D1"/>
    <w:rsid w:val="74BD02DC"/>
    <w:rsid w:val="74C00FBA"/>
    <w:rsid w:val="74C10C74"/>
    <w:rsid w:val="74C248A9"/>
    <w:rsid w:val="74D10F9C"/>
    <w:rsid w:val="74D1757F"/>
    <w:rsid w:val="74D227FD"/>
    <w:rsid w:val="74D5461C"/>
    <w:rsid w:val="74D56B4F"/>
    <w:rsid w:val="74D8564E"/>
    <w:rsid w:val="74D960C8"/>
    <w:rsid w:val="74E0293F"/>
    <w:rsid w:val="74E8335E"/>
    <w:rsid w:val="74EA2620"/>
    <w:rsid w:val="74EC4B58"/>
    <w:rsid w:val="74F60D8E"/>
    <w:rsid w:val="74F65861"/>
    <w:rsid w:val="74FD3058"/>
    <w:rsid w:val="75005027"/>
    <w:rsid w:val="7504457C"/>
    <w:rsid w:val="75063C72"/>
    <w:rsid w:val="750E17B7"/>
    <w:rsid w:val="750F3115"/>
    <w:rsid w:val="751018FB"/>
    <w:rsid w:val="751C750A"/>
    <w:rsid w:val="751C7E8B"/>
    <w:rsid w:val="752125E4"/>
    <w:rsid w:val="75234A0E"/>
    <w:rsid w:val="75267B4C"/>
    <w:rsid w:val="752F002F"/>
    <w:rsid w:val="753106E6"/>
    <w:rsid w:val="753530D5"/>
    <w:rsid w:val="7536282E"/>
    <w:rsid w:val="75363773"/>
    <w:rsid w:val="753B1304"/>
    <w:rsid w:val="753D003F"/>
    <w:rsid w:val="7541291C"/>
    <w:rsid w:val="75432C2E"/>
    <w:rsid w:val="75443954"/>
    <w:rsid w:val="7547301A"/>
    <w:rsid w:val="7547491D"/>
    <w:rsid w:val="75484F6D"/>
    <w:rsid w:val="75513118"/>
    <w:rsid w:val="755250E5"/>
    <w:rsid w:val="75592D94"/>
    <w:rsid w:val="755E05D5"/>
    <w:rsid w:val="75635479"/>
    <w:rsid w:val="756454EE"/>
    <w:rsid w:val="756816A1"/>
    <w:rsid w:val="756849DC"/>
    <w:rsid w:val="7575233C"/>
    <w:rsid w:val="75886424"/>
    <w:rsid w:val="759132A1"/>
    <w:rsid w:val="75917122"/>
    <w:rsid w:val="759C40CD"/>
    <w:rsid w:val="759D5AFA"/>
    <w:rsid w:val="75A020EB"/>
    <w:rsid w:val="75A1626E"/>
    <w:rsid w:val="75A62F39"/>
    <w:rsid w:val="75A81D6C"/>
    <w:rsid w:val="75AC2AED"/>
    <w:rsid w:val="75AD1508"/>
    <w:rsid w:val="75B0170D"/>
    <w:rsid w:val="75B20BF1"/>
    <w:rsid w:val="75B46610"/>
    <w:rsid w:val="75B6119C"/>
    <w:rsid w:val="75B67C6F"/>
    <w:rsid w:val="75B711B9"/>
    <w:rsid w:val="75D1636D"/>
    <w:rsid w:val="75D415EA"/>
    <w:rsid w:val="75DB5199"/>
    <w:rsid w:val="75DD666A"/>
    <w:rsid w:val="75DE2A9F"/>
    <w:rsid w:val="75DE2FEB"/>
    <w:rsid w:val="75E06D29"/>
    <w:rsid w:val="75E2447A"/>
    <w:rsid w:val="75E43085"/>
    <w:rsid w:val="75E93885"/>
    <w:rsid w:val="75FF5559"/>
    <w:rsid w:val="760048C3"/>
    <w:rsid w:val="76026291"/>
    <w:rsid w:val="760E3F12"/>
    <w:rsid w:val="76180110"/>
    <w:rsid w:val="762039F6"/>
    <w:rsid w:val="762329F6"/>
    <w:rsid w:val="76233521"/>
    <w:rsid w:val="7635597E"/>
    <w:rsid w:val="763C58B9"/>
    <w:rsid w:val="763D370C"/>
    <w:rsid w:val="763E728F"/>
    <w:rsid w:val="76422E9D"/>
    <w:rsid w:val="76430833"/>
    <w:rsid w:val="76485867"/>
    <w:rsid w:val="764A0172"/>
    <w:rsid w:val="764F2AEB"/>
    <w:rsid w:val="765443F4"/>
    <w:rsid w:val="76593709"/>
    <w:rsid w:val="765C496C"/>
    <w:rsid w:val="765D2ADC"/>
    <w:rsid w:val="76610DA1"/>
    <w:rsid w:val="76674B66"/>
    <w:rsid w:val="766B4F20"/>
    <w:rsid w:val="766C134F"/>
    <w:rsid w:val="76705E95"/>
    <w:rsid w:val="76707112"/>
    <w:rsid w:val="7679427A"/>
    <w:rsid w:val="767E288F"/>
    <w:rsid w:val="76835650"/>
    <w:rsid w:val="76863AE0"/>
    <w:rsid w:val="76874C22"/>
    <w:rsid w:val="768936E4"/>
    <w:rsid w:val="768D5CEF"/>
    <w:rsid w:val="76901220"/>
    <w:rsid w:val="76926DA1"/>
    <w:rsid w:val="769617DA"/>
    <w:rsid w:val="76975357"/>
    <w:rsid w:val="769B568A"/>
    <w:rsid w:val="769E32E6"/>
    <w:rsid w:val="769F3A0E"/>
    <w:rsid w:val="76A328E7"/>
    <w:rsid w:val="76A352EB"/>
    <w:rsid w:val="76AA34BF"/>
    <w:rsid w:val="76AA743D"/>
    <w:rsid w:val="76AE4873"/>
    <w:rsid w:val="76AF3734"/>
    <w:rsid w:val="76B475B2"/>
    <w:rsid w:val="76B615C7"/>
    <w:rsid w:val="76BB3F3A"/>
    <w:rsid w:val="76BB6A5F"/>
    <w:rsid w:val="76BD57CF"/>
    <w:rsid w:val="76C158DD"/>
    <w:rsid w:val="76C16F55"/>
    <w:rsid w:val="76C810C5"/>
    <w:rsid w:val="76D63AF1"/>
    <w:rsid w:val="76DC52AC"/>
    <w:rsid w:val="76DC5F1B"/>
    <w:rsid w:val="76E448FB"/>
    <w:rsid w:val="76E47CCC"/>
    <w:rsid w:val="76E91A08"/>
    <w:rsid w:val="76EE26B3"/>
    <w:rsid w:val="76F651B3"/>
    <w:rsid w:val="76FC1A02"/>
    <w:rsid w:val="77094348"/>
    <w:rsid w:val="770E4CBC"/>
    <w:rsid w:val="770F33A8"/>
    <w:rsid w:val="770F3CC9"/>
    <w:rsid w:val="7710428F"/>
    <w:rsid w:val="7714186B"/>
    <w:rsid w:val="77161294"/>
    <w:rsid w:val="77172F2B"/>
    <w:rsid w:val="77177E7F"/>
    <w:rsid w:val="77180D30"/>
    <w:rsid w:val="77184A6E"/>
    <w:rsid w:val="77193FB8"/>
    <w:rsid w:val="771D6214"/>
    <w:rsid w:val="771F39BF"/>
    <w:rsid w:val="77272E17"/>
    <w:rsid w:val="772751BF"/>
    <w:rsid w:val="77282B04"/>
    <w:rsid w:val="77301A54"/>
    <w:rsid w:val="773965F9"/>
    <w:rsid w:val="77441C07"/>
    <w:rsid w:val="774739C5"/>
    <w:rsid w:val="774B19B9"/>
    <w:rsid w:val="774B6BF6"/>
    <w:rsid w:val="774F294B"/>
    <w:rsid w:val="77522AAE"/>
    <w:rsid w:val="77552652"/>
    <w:rsid w:val="77576A70"/>
    <w:rsid w:val="775873C0"/>
    <w:rsid w:val="775A58E9"/>
    <w:rsid w:val="775B2524"/>
    <w:rsid w:val="77607E69"/>
    <w:rsid w:val="776412FF"/>
    <w:rsid w:val="77684EBF"/>
    <w:rsid w:val="776B1028"/>
    <w:rsid w:val="776B4874"/>
    <w:rsid w:val="776D384D"/>
    <w:rsid w:val="776F51E7"/>
    <w:rsid w:val="77736EB3"/>
    <w:rsid w:val="77744CB5"/>
    <w:rsid w:val="77745E23"/>
    <w:rsid w:val="777B10E3"/>
    <w:rsid w:val="777B6E81"/>
    <w:rsid w:val="777F401D"/>
    <w:rsid w:val="77814B9D"/>
    <w:rsid w:val="778E4F7B"/>
    <w:rsid w:val="779142FE"/>
    <w:rsid w:val="77967A7A"/>
    <w:rsid w:val="7798774E"/>
    <w:rsid w:val="779C6FE4"/>
    <w:rsid w:val="77A445A0"/>
    <w:rsid w:val="77A63988"/>
    <w:rsid w:val="77A95922"/>
    <w:rsid w:val="77AC2D02"/>
    <w:rsid w:val="77AD2E60"/>
    <w:rsid w:val="77B83BF3"/>
    <w:rsid w:val="77B93490"/>
    <w:rsid w:val="77BD251D"/>
    <w:rsid w:val="77BD3D17"/>
    <w:rsid w:val="77C03ECE"/>
    <w:rsid w:val="77C154A7"/>
    <w:rsid w:val="77C35794"/>
    <w:rsid w:val="77C72CFB"/>
    <w:rsid w:val="77CA4316"/>
    <w:rsid w:val="77CD4AF4"/>
    <w:rsid w:val="77CD5ECA"/>
    <w:rsid w:val="77D14A1D"/>
    <w:rsid w:val="77DC61AC"/>
    <w:rsid w:val="77DD3DC4"/>
    <w:rsid w:val="77E653D2"/>
    <w:rsid w:val="77EB52E8"/>
    <w:rsid w:val="77EC75BA"/>
    <w:rsid w:val="77F04B0C"/>
    <w:rsid w:val="77F62DE0"/>
    <w:rsid w:val="77F63524"/>
    <w:rsid w:val="77F84850"/>
    <w:rsid w:val="77FA3372"/>
    <w:rsid w:val="77FC2825"/>
    <w:rsid w:val="77FD48B5"/>
    <w:rsid w:val="77FF7159"/>
    <w:rsid w:val="78031FD1"/>
    <w:rsid w:val="78044BE7"/>
    <w:rsid w:val="78095595"/>
    <w:rsid w:val="781008F2"/>
    <w:rsid w:val="78126E25"/>
    <w:rsid w:val="78135636"/>
    <w:rsid w:val="78183266"/>
    <w:rsid w:val="78185249"/>
    <w:rsid w:val="781918CC"/>
    <w:rsid w:val="781B15BA"/>
    <w:rsid w:val="782021C3"/>
    <w:rsid w:val="782045CF"/>
    <w:rsid w:val="782149BA"/>
    <w:rsid w:val="78216BE2"/>
    <w:rsid w:val="78224726"/>
    <w:rsid w:val="78263D9D"/>
    <w:rsid w:val="78265421"/>
    <w:rsid w:val="78276D26"/>
    <w:rsid w:val="782805C3"/>
    <w:rsid w:val="78283E57"/>
    <w:rsid w:val="782B1112"/>
    <w:rsid w:val="783428FF"/>
    <w:rsid w:val="78355B1C"/>
    <w:rsid w:val="783A6A45"/>
    <w:rsid w:val="78426E4B"/>
    <w:rsid w:val="784C0289"/>
    <w:rsid w:val="78500E6A"/>
    <w:rsid w:val="785263E3"/>
    <w:rsid w:val="78533934"/>
    <w:rsid w:val="78543528"/>
    <w:rsid w:val="78570B2D"/>
    <w:rsid w:val="7859302D"/>
    <w:rsid w:val="785C7B98"/>
    <w:rsid w:val="785F5423"/>
    <w:rsid w:val="78614039"/>
    <w:rsid w:val="78664DA2"/>
    <w:rsid w:val="787043EF"/>
    <w:rsid w:val="787629EA"/>
    <w:rsid w:val="78785E00"/>
    <w:rsid w:val="787B56D3"/>
    <w:rsid w:val="78804A1B"/>
    <w:rsid w:val="788059D5"/>
    <w:rsid w:val="78817FA1"/>
    <w:rsid w:val="78854890"/>
    <w:rsid w:val="78854AB2"/>
    <w:rsid w:val="788914D3"/>
    <w:rsid w:val="788B482E"/>
    <w:rsid w:val="78906EA2"/>
    <w:rsid w:val="78940070"/>
    <w:rsid w:val="78941F11"/>
    <w:rsid w:val="78946A83"/>
    <w:rsid w:val="78A22BA6"/>
    <w:rsid w:val="78A3511E"/>
    <w:rsid w:val="78A41043"/>
    <w:rsid w:val="78A616BB"/>
    <w:rsid w:val="78A64A17"/>
    <w:rsid w:val="78AA683B"/>
    <w:rsid w:val="78AD1939"/>
    <w:rsid w:val="78AF35ED"/>
    <w:rsid w:val="78C227C7"/>
    <w:rsid w:val="78C733B9"/>
    <w:rsid w:val="78CA2A45"/>
    <w:rsid w:val="78D142BB"/>
    <w:rsid w:val="78DF510F"/>
    <w:rsid w:val="78E37697"/>
    <w:rsid w:val="78E67B67"/>
    <w:rsid w:val="78E854E6"/>
    <w:rsid w:val="78E96E50"/>
    <w:rsid w:val="78EA3C3A"/>
    <w:rsid w:val="78EE4B70"/>
    <w:rsid w:val="78F87FA0"/>
    <w:rsid w:val="78FA46B7"/>
    <w:rsid w:val="78FC22FA"/>
    <w:rsid w:val="78FC274C"/>
    <w:rsid w:val="79050E06"/>
    <w:rsid w:val="790563A2"/>
    <w:rsid w:val="79071397"/>
    <w:rsid w:val="790819D7"/>
    <w:rsid w:val="790972E5"/>
    <w:rsid w:val="790C2AE6"/>
    <w:rsid w:val="79102915"/>
    <w:rsid w:val="79104A0C"/>
    <w:rsid w:val="791130DB"/>
    <w:rsid w:val="791831CB"/>
    <w:rsid w:val="79197211"/>
    <w:rsid w:val="79293CA1"/>
    <w:rsid w:val="792C2661"/>
    <w:rsid w:val="792D5CBE"/>
    <w:rsid w:val="792F1844"/>
    <w:rsid w:val="793B1989"/>
    <w:rsid w:val="79423484"/>
    <w:rsid w:val="79434906"/>
    <w:rsid w:val="794628AF"/>
    <w:rsid w:val="79483555"/>
    <w:rsid w:val="7948686F"/>
    <w:rsid w:val="79487971"/>
    <w:rsid w:val="79492ACE"/>
    <w:rsid w:val="79517E78"/>
    <w:rsid w:val="795C4DFF"/>
    <w:rsid w:val="79654058"/>
    <w:rsid w:val="79657C28"/>
    <w:rsid w:val="796D7852"/>
    <w:rsid w:val="79702719"/>
    <w:rsid w:val="79744C4A"/>
    <w:rsid w:val="79755B4D"/>
    <w:rsid w:val="797839F8"/>
    <w:rsid w:val="797962B6"/>
    <w:rsid w:val="797C7152"/>
    <w:rsid w:val="7982464A"/>
    <w:rsid w:val="79854D65"/>
    <w:rsid w:val="7985667E"/>
    <w:rsid w:val="798C7B85"/>
    <w:rsid w:val="798D7481"/>
    <w:rsid w:val="79915043"/>
    <w:rsid w:val="79940911"/>
    <w:rsid w:val="79943E92"/>
    <w:rsid w:val="79947E2E"/>
    <w:rsid w:val="79951D0A"/>
    <w:rsid w:val="799565FB"/>
    <w:rsid w:val="799A50D1"/>
    <w:rsid w:val="799D5868"/>
    <w:rsid w:val="79A0416D"/>
    <w:rsid w:val="79A14375"/>
    <w:rsid w:val="79A23B2A"/>
    <w:rsid w:val="79A62702"/>
    <w:rsid w:val="79A73934"/>
    <w:rsid w:val="79AB12DD"/>
    <w:rsid w:val="79AD07CD"/>
    <w:rsid w:val="79AE631E"/>
    <w:rsid w:val="79B372C4"/>
    <w:rsid w:val="79B417DC"/>
    <w:rsid w:val="79B578A8"/>
    <w:rsid w:val="79B84DB4"/>
    <w:rsid w:val="79BA79E8"/>
    <w:rsid w:val="79C14DD1"/>
    <w:rsid w:val="79C40FC0"/>
    <w:rsid w:val="79C7310D"/>
    <w:rsid w:val="79C840D5"/>
    <w:rsid w:val="79C84E75"/>
    <w:rsid w:val="79CA2845"/>
    <w:rsid w:val="79CB7EFD"/>
    <w:rsid w:val="79D41073"/>
    <w:rsid w:val="79E0597D"/>
    <w:rsid w:val="79E07702"/>
    <w:rsid w:val="79E32331"/>
    <w:rsid w:val="79E6202E"/>
    <w:rsid w:val="79E67907"/>
    <w:rsid w:val="79E94C3B"/>
    <w:rsid w:val="79EB1AD0"/>
    <w:rsid w:val="79EE62AD"/>
    <w:rsid w:val="79FA7C15"/>
    <w:rsid w:val="7A096A50"/>
    <w:rsid w:val="7A0C035E"/>
    <w:rsid w:val="7A0C1149"/>
    <w:rsid w:val="7A144A49"/>
    <w:rsid w:val="7A165009"/>
    <w:rsid w:val="7A1E39AC"/>
    <w:rsid w:val="7A203B3A"/>
    <w:rsid w:val="7A206A01"/>
    <w:rsid w:val="7A226BFD"/>
    <w:rsid w:val="7A230A9E"/>
    <w:rsid w:val="7A265520"/>
    <w:rsid w:val="7A2863BA"/>
    <w:rsid w:val="7A2A017E"/>
    <w:rsid w:val="7A2E6F42"/>
    <w:rsid w:val="7A311904"/>
    <w:rsid w:val="7A395BEE"/>
    <w:rsid w:val="7A3B0CDA"/>
    <w:rsid w:val="7A3D4762"/>
    <w:rsid w:val="7A3E2316"/>
    <w:rsid w:val="7A41031D"/>
    <w:rsid w:val="7A411539"/>
    <w:rsid w:val="7A486E8B"/>
    <w:rsid w:val="7A487994"/>
    <w:rsid w:val="7A4A4BE8"/>
    <w:rsid w:val="7A53016B"/>
    <w:rsid w:val="7A563C4F"/>
    <w:rsid w:val="7A6C79FB"/>
    <w:rsid w:val="7A755DA4"/>
    <w:rsid w:val="7A78513F"/>
    <w:rsid w:val="7A7D04D0"/>
    <w:rsid w:val="7A8078D8"/>
    <w:rsid w:val="7A811248"/>
    <w:rsid w:val="7A8170AB"/>
    <w:rsid w:val="7A824CBF"/>
    <w:rsid w:val="7A863BCE"/>
    <w:rsid w:val="7A8656B5"/>
    <w:rsid w:val="7A9150DF"/>
    <w:rsid w:val="7A9426AD"/>
    <w:rsid w:val="7A9535B1"/>
    <w:rsid w:val="7A9D1F2F"/>
    <w:rsid w:val="7AA03BF7"/>
    <w:rsid w:val="7AA539A9"/>
    <w:rsid w:val="7AB31E4D"/>
    <w:rsid w:val="7AB336BD"/>
    <w:rsid w:val="7AB74ADB"/>
    <w:rsid w:val="7AB97703"/>
    <w:rsid w:val="7ABC36C3"/>
    <w:rsid w:val="7ABD04AC"/>
    <w:rsid w:val="7AC11583"/>
    <w:rsid w:val="7AC42C35"/>
    <w:rsid w:val="7AC617F4"/>
    <w:rsid w:val="7AC93A16"/>
    <w:rsid w:val="7ACF7A3B"/>
    <w:rsid w:val="7AD61ECC"/>
    <w:rsid w:val="7AD74A2E"/>
    <w:rsid w:val="7AD76646"/>
    <w:rsid w:val="7AD83963"/>
    <w:rsid w:val="7ADE5711"/>
    <w:rsid w:val="7AE76D59"/>
    <w:rsid w:val="7AE85C4B"/>
    <w:rsid w:val="7AED3314"/>
    <w:rsid w:val="7AEE75CE"/>
    <w:rsid w:val="7AF119B6"/>
    <w:rsid w:val="7AF13C18"/>
    <w:rsid w:val="7AF20F0B"/>
    <w:rsid w:val="7AFA404C"/>
    <w:rsid w:val="7AFB7762"/>
    <w:rsid w:val="7AFC578B"/>
    <w:rsid w:val="7B01042C"/>
    <w:rsid w:val="7B06672D"/>
    <w:rsid w:val="7B083678"/>
    <w:rsid w:val="7B0B27FE"/>
    <w:rsid w:val="7B0D6065"/>
    <w:rsid w:val="7B1127DD"/>
    <w:rsid w:val="7B1335DE"/>
    <w:rsid w:val="7B1533EA"/>
    <w:rsid w:val="7B1817D2"/>
    <w:rsid w:val="7B1825A3"/>
    <w:rsid w:val="7B1E5316"/>
    <w:rsid w:val="7B240942"/>
    <w:rsid w:val="7B242CBD"/>
    <w:rsid w:val="7B2A282C"/>
    <w:rsid w:val="7B2C3D24"/>
    <w:rsid w:val="7B2C429A"/>
    <w:rsid w:val="7B2D7059"/>
    <w:rsid w:val="7B2F7088"/>
    <w:rsid w:val="7B337FB9"/>
    <w:rsid w:val="7B3F282D"/>
    <w:rsid w:val="7B4227C9"/>
    <w:rsid w:val="7B432E6A"/>
    <w:rsid w:val="7B473A0F"/>
    <w:rsid w:val="7B483CBD"/>
    <w:rsid w:val="7B490F13"/>
    <w:rsid w:val="7B4A406E"/>
    <w:rsid w:val="7B4A553F"/>
    <w:rsid w:val="7B4B2FC0"/>
    <w:rsid w:val="7B4C5E17"/>
    <w:rsid w:val="7B4E7107"/>
    <w:rsid w:val="7B4F49B0"/>
    <w:rsid w:val="7B501D4B"/>
    <w:rsid w:val="7B536DDF"/>
    <w:rsid w:val="7B545F34"/>
    <w:rsid w:val="7B5B785E"/>
    <w:rsid w:val="7B5B7B3F"/>
    <w:rsid w:val="7B60003B"/>
    <w:rsid w:val="7B6103C2"/>
    <w:rsid w:val="7B640A2B"/>
    <w:rsid w:val="7B645547"/>
    <w:rsid w:val="7B666037"/>
    <w:rsid w:val="7B796F4A"/>
    <w:rsid w:val="7B7E3500"/>
    <w:rsid w:val="7B7F7B69"/>
    <w:rsid w:val="7B853BCA"/>
    <w:rsid w:val="7B862A90"/>
    <w:rsid w:val="7B87411C"/>
    <w:rsid w:val="7B890B95"/>
    <w:rsid w:val="7B944749"/>
    <w:rsid w:val="7B954039"/>
    <w:rsid w:val="7B985DD7"/>
    <w:rsid w:val="7B99516F"/>
    <w:rsid w:val="7B9A3FDF"/>
    <w:rsid w:val="7BA1360F"/>
    <w:rsid w:val="7BA24C80"/>
    <w:rsid w:val="7BA31A53"/>
    <w:rsid w:val="7BAA51DF"/>
    <w:rsid w:val="7BAE7337"/>
    <w:rsid w:val="7BB55730"/>
    <w:rsid w:val="7BB56E3F"/>
    <w:rsid w:val="7BB73439"/>
    <w:rsid w:val="7BB749C7"/>
    <w:rsid w:val="7BB970FB"/>
    <w:rsid w:val="7BC24B6D"/>
    <w:rsid w:val="7BC6794D"/>
    <w:rsid w:val="7BCA531E"/>
    <w:rsid w:val="7BCC65C7"/>
    <w:rsid w:val="7BCE4EAC"/>
    <w:rsid w:val="7BCF2851"/>
    <w:rsid w:val="7BD149C5"/>
    <w:rsid w:val="7BD27250"/>
    <w:rsid w:val="7BD33799"/>
    <w:rsid w:val="7BDA7FA5"/>
    <w:rsid w:val="7BDB35AA"/>
    <w:rsid w:val="7BDC08FD"/>
    <w:rsid w:val="7BE355C0"/>
    <w:rsid w:val="7BE53B33"/>
    <w:rsid w:val="7BEA6265"/>
    <w:rsid w:val="7BEE07E8"/>
    <w:rsid w:val="7BF143B7"/>
    <w:rsid w:val="7BF22C8E"/>
    <w:rsid w:val="7BFD2AAE"/>
    <w:rsid w:val="7BFD49D7"/>
    <w:rsid w:val="7BFD7785"/>
    <w:rsid w:val="7C002E37"/>
    <w:rsid w:val="7C063969"/>
    <w:rsid w:val="7C063ED4"/>
    <w:rsid w:val="7C070D25"/>
    <w:rsid w:val="7C0A0BA6"/>
    <w:rsid w:val="7C0B5429"/>
    <w:rsid w:val="7C0B6AFF"/>
    <w:rsid w:val="7C0E67E5"/>
    <w:rsid w:val="7C111F99"/>
    <w:rsid w:val="7C131FA5"/>
    <w:rsid w:val="7C1513BA"/>
    <w:rsid w:val="7C153C7B"/>
    <w:rsid w:val="7C156A72"/>
    <w:rsid w:val="7C160D17"/>
    <w:rsid w:val="7C17334A"/>
    <w:rsid w:val="7C182ACA"/>
    <w:rsid w:val="7C1B681E"/>
    <w:rsid w:val="7C23326D"/>
    <w:rsid w:val="7C244356"/>
    <w:rsid w:val="7C2A5217"/>
    <w:rsid w:val="7C310F57"/>
    <w:rsid w:val="7C3238D6"/>
    <w:rsid w:val="7C3F7322"/>
    <w:rsid w:val="7C414613"/>
    <w:rsid w:val="7C4172BC"/>
    <w:rsid w:val="7C4247B0"/>
    <w:rsid w:val="7C433C55"/>
    <w:rsid w:val="7C544C4C"/>
    <w:rsid w:val="7C545703"/>
    <w:rsid w:val="7C5767DC"/>
    <w:rsid w:val="7C582C66"/>
    <w:rsid w:val="7C590168"/>
    <w:rsid w:val="7C59309E"/>
    <w:rsid w:val="7C593A95"/>
    <w:rsid w:val="7C605D96"/>
    <w:rsid w:val="7C6B4AC4"/>
    <w:rsid w:val="7C74613A"/>
    <w:rsid w:val="7C754E8E"/>
    <w:rsid w:val="7C780B43"/>
    <w:rsid w:val="7C785CAE"/>
    <w:rsid w:val="7C7B2898"/>
    <w:rsid w:val="7C8142F6"/>
    <w:rsid w:val="7C8402E3"/>
    <w:rsid w:val="7C871A62"/>
    <w:rsid w:val="7C881BC6"/>
    <w:rsid w:val="7C8A1B5C"/>
    <w:rsid w:val="7C8C116E"/>
    <w:rsid w:val="7C926E5B"/>
    <w:rsid w:val="7C952A4F"/>
    <w:rsid w:val="7C985E91"/>
    <w:rsid w:val="7C9B21CA"/>
    <w:rsid w:val="7C9B5398"/>
    <w:rsid w:val="7C9C0D1D"/>
    <w:rsid w:val="7C9D5C29"/>
    <w:rsid w:val="7CA02232"/>
    <w:rsid w:val="7CA1093E"/>
    <w:rsid w:val="7CA14D37"/>
    <w:rsid w:val="7CAA2693"/>
    <w:rsid w:val="7CAB3091"/>
    <w:rsid w:val="7CB61877"/>
    <w:rsid w:val="7CBF59FA"/>
    <w:rsid w:val="7CC033FC"/>
    <w:rsid w:val="7CC265FC"/>
    <w:rsid w:val="7CC90F06"/>
    <w:rsid w:val="7CCB26EC"/>
    <w:rsid w:val="7CCD3C4A"/>
    <w:rsid w:val="7CCE741B"/>
    <w:rsid w:val="7CCF04C9"/>
    <w:rsid w:val="7CD67017"/>
    <w:rsid w:val="7CDA6AEF"/>
    <w:rsid w:val="7CDA7583"/>
    <w:rsid w:val="7CDB180F"/>
    <w:rsid w:val="7CDF078D"/>
    <w:rsid w:val="7CDF43F5"/>
    <w:rsid w:val="7CDF56AA"/>
    <w:rsid w:val="7CE3373A"/>
    <w:rsid w:val="7CE62824"/>
    <w:rsid w:val="7CE75F1F"/>
    <w:rsid w:val="7CF1660D"/>
    <w:rsid w:val="7CF205D5"/>
    <w:rsid w:val="7CF72E7C"/>
    <w:rsid w:val="7CF76BDC"/>
    <w:rsid w:val="7CF8651F"/>
    <w:rsid w:val="7CF9478E"/>
    <w:rsid w:val="7CFD7768"/>
    <w:rsid w:val="7D0F0C49"/>
    <w:rsid w:val="7D0F1951"/>
    <w:rsid w:val="7D1169DE"/>
    <w:rsid w:val="7D155205"/>
    <w:rsid w:val="7D167292"/>
    <w:rsid w:val="7D186C19"/>
    <w:rsid w:val="7D1E32C3"/>
    <w:rsid w:val="7D1F42BF"/>
    <w:rsid w:val="7D2445ED"/>
    <w:rsid w:val="7D26274F"/>
    <w:rsid w:val="7D280304"/>
    <w:rsid w:val="7D290823"/>
    <w:rsid w:val="7D2946FB"/>
    <w:rsid w:val="7D2C6508"/>
    <w:rsid w:val="7D2D03C1"/>
    <w:rsid w:val="7D3A2BFB"/>
    <w:rsid w:val="7D3F53B2"/>
    <w:rsid w:val="7D4014A5"/>
    <w:rsid w:val="7D422235"/>
    <w:rsid w:val="7D424C13"/>
    <w:rsid w:val="7D437C41"/>
    <w:rsid w:val="7D442810"/>
    <w:rsid w:val="7D445BA3"/>
    <w:rsid w:val="7D44668F"/>
    <w:rsid w:val="7D48486B"/>
    <w:rsid w:val="7D4D786C"/>
    <w:rsid w:val="7D4E49C8"/>
    <w:rsid w:val="7D531A86"/>
    <w:rsid w:val="7D5D03AB"/>
    <w:rsid w:val="7D5F032D"/>
    <w:rsid w:val="7D68213E"/>
    <w:rsid w:val="7D6C4F56"/>
    <w:rsid w:val="7D6E4B7E"/>
    <w:rsid w:val="7D6F3C3B"/>
    <w:rsid w:val="7D717521"/>
    <w:rsid w:val="7D747091"/>
    <w:rsid w:val="7D78306D"/>
    <w:rsid w:val="7D7A75EC"/>
    <w:rsid w:val="7D856C14"/>
    <w:rsid w:val="7D894DF0"/>
    <w:rsid w:val="7D8B5DDB"/>
    <w:rsid w:val="7D8C3D2B"/>
    <w:rsid w:val="7D8D5BC0"/>
    <w:rsid w:val="7D953E87"/>
    <w:rsid w:val="7D984B2D"/>
    <w:rsid w:val="7DA20010"/>
    <w:rsid w:val="7DA45F1D"/>
    <w:rsid w:val="7DA62685"/>
    <w:rsid w:val="7DAA7CF9"/>
    <w:rsid w:val="7DB04CD9"/>
    <w:rsid w:val="7DB86A62"/>
    <w:rsid w:val="7DB91368"/>
    <w:rsid w:val="7DB91D99"/>
    <w:rsid w:val="7DBB0943"/>
    <w:rsid w:val="7DBD1162"/>
    <w:rsid w:val="7DBE4BFB"/>
    <w:rsid w:val="7DC95D21"/>
    <w:rsid w:val="7DCA6408"/>
    <w:rsid w:val="7DCD553B"/>
    <w:rsid w:val="7DD34282"/>
    <w:rsid w:val="7DD93094"/>
    <w:rsid w:val="7DDA7F40"/>
    <w:rsid w:val="7DDC3D0F"/>
    <w:rsid w:val="7DDF091E"/>
    <w:rsid w:val="7DE2790A"/>
    <w:rsid w:val="7DE41586"/>
    <w:rsid w:val="7DE65BA4"/>
    <w:rsid w:val="7DE7153C"/>
    <w:rsid w:val="7DE85B36"/>
    <w:rsid w:val="7DF612B6"/>
    <w:rsid w:val="7DF9260D"/>
    <w:rsid w:val="7DFC673D"/>
    <w:rsid w:val="7E020685"/>
    <w:rsid w:val="7E034E4E"/>
    <w:rsid w:val="7E041C9E"/>
    <w:rsid w:val="7E080892"/>
    <w:rsid w:val="7E0A185A"/>
    <w:rsid w:val="7E0A345F"/>
    <w:rsid w:val="7E101EB7"/>
    <w:rsid w:val="7E1C669A"/>
    <w:rsid w:val="7E1F135C"/>
    <w:rsid w:val="7E20338E"/>
    <w:rsid w:val="7E2272A9"/>
    <w:rsid w:val="7E2A52E5"/>
    <w:rsid w:val="7E2E05FA"/>
    <w:rsid w:val="7E2E4312"/>
    <w:rsid w:val="7E322C93"/>
    <w:rsid w:val="7E33318B"/>
    <w:rsid w:val="7E351512"/>
    <w:rsid w:val="7E395DE4"/>
    <w:rsid w:val="7E396B7C"/>
    <w:rsid w:val="7E3C41E8"/>
    <w:rsid w:val="7E3F6E87"/>
    <w:rsid w:val="7E502B4E"/>
    <w:rsid w:val="7E521A5A"/>
    <w:rsid w:val="7E632C82"/>
    <w:rsid w:val="7E6928BF"/>
    <w:rsid w:val="7E6B2538"/>
    <w:rsid w:val="7E6B6D81"/>
    <w:rsid w:val="7E6D180B"/>
    <w:rsid w:val="7E6F017C"/>
    <w:rsid w:val="7E6F5FAC"/>
    <w:rsid w:val="7E7065E5"/>
    <w:rsid w:val="7E7337C3"/>
    <w:rsid w:val="7E74285A"/>
    <w:rsid w:val="7E7571FC"/>
    <w:rsid w:val="7E7950D3"/>
    <w:rsid w:val="7E7C5992"/>
    <w:rsid w:val="7E891016"/>
    <w:rsid w:val="7E8A5A6A"/>
    <w:rsid w:val="7E8B3949"/>
    <w:rsid w:val="7E8E0339"/>
    <w:rsid w:val="7E932465"/>
    <w:rsid w:val="7E941D1A"/>
    <w:rsid w:val="7E951739"/>
    <w:rsid w:val="7E992F53"/>
    <w:rsid w:val="7E9951D7"/>
    <w:rsid w:val="7E9A7991"/>
    <w:rsid w:val="7E9D42D2"/>
    <w:rsid w:val="7EAD0755"/>
    <w:rsid w:val="7EAE1DCF"/>
    <w:rsid w:val="7EB0485F"/>
    <w:rsid w:val="7EB1492A"/>
    <w:rsid w:val="7EB2402E"/>
    <w:rsid w:val="7EB94E6C"/>
    <w:rsid w:val="7EBE5BCF"/>
    <w:rsid w:val="7EC0306E"/>
    <w:rsid w:val="7EC432EE"/>
    <w:rsid w:val="7EC5182C"/>
    <w:rsid w:val="7EC530BA"/>
    <w:rsid w:val="7ECD62E8"/>
    <w:rsid w:val="7ECF6AD8"/>
    <w:rsid w:val="7ED00FDA"/>
    <w:rsid w:val="7ED65351"/>
    <w:rsid w:val="7EDB6B53"/>
    <w:rsid w:val="7EDC34FD"/>
    <w:rsid w:val="7EE161AA"/>
    <w:rsid w:val="7EE47C3A"/>
    <w:rsid w:val="7EED44DF"/>
    <w:rsid w:val="7EED52B4"/>
    <w:rsid w:val="7EF73E34"/>
    <w:rsid w:val="7EFC3A88"/>
    <w:rsid w:val="7EFC43CA"/>
    <w:rsid w:val="7F026B4F"/>
    <w:rsid w:val="7F0538B9"/>
    <w:rsid w:val="7F0853E7"/>
    <w:rsid w:val="7F1234C0"/>
    <w:rsid w:val="7F1343F1"/>
    <w:rsid w:val="7F15796F"/>
    <w:rsid w:val="7F172C0A"/>
    <w:rsid w:val="7F216898"/>
    <w:rsid w:val="7F220A96"/>
    <w:rsid w:val="7F2E148A"/>
    <w:rsid w:val="7F2F2BC5"/>
    <w:rsid w:val="7F304367"/>
    <w:rsid w:val="7F363C39"/>
    <w:rsid w:val="7F373B64"/>
    <w:rsid w:val="7F38140A"/>
    <w:rsid w:val="7F383D9E"/>
    <w:rsid w:val="7F3E564E"/>
    <w:rsid w:val="7F453650"/>
    <w:rsid w:val="7F48051B"/>
    <w:rsid w:val="7F4D595E"/>
    <w:rsid w:val="7F584C13"/>
    <w:rsid w:val="7F676604"/>
    <w:rsid w:val="7F683A59"/>
    <w:rsid w:val="7F69077D"/>
    <w:rsid w:val="7F6B5FFA"/>
    <w:rsid w:val="7F6C27BA"/>
    <w:rsid w:val="7F70413C"/>
    <w:rsid w:val="7F731963"/>
    <w:rsid w:val="7F76044E"/>
    <w:rsid w:val="7F770B23"/>
    <w:rsid w:val="7F791B29"/>
    <w:rsid w:val="7F7A732F"/>
    <w:rsid w:val="7F7C2870"/>
    <w:rsid w:val="7F7C402B"/>
    <w:rsid w:val="7F7E407D"/>
    <w:rsid w:val="7F853D82"/>
    <w:rsid w:val="7F890EED"/>
    <w:rsid w:val="7F957725"/>
    <w:rsid w:val="7F994888"/>
    <w:rsid w:val="7F9C122E"/>
    <w:rsid w:val="7F9D116D"/>
    <w:rsid w:val="7F9D6B75"/>
    <w:rsid w:val="7FA151BB"/>
    <w:rsid w:val="7FA16268"/>
    <w:rsid w:val="7FA37265"/>
    <w:rsid w:val="7FA41425"/>
    <w:rsid w:val="7FA42CF4"/>
    <w:rsid w:val="7FAC754F"/>
    <w:rsid w:val="7FAD356A"/>
    <w:rsid w:val="7FB00B44"/>
    <w:rsid w:val="7FB4093A"/>
    <w:rsid w:val="7FB56E9F"/>
    <w:rsid w:val="7FB8564A"/>
    <w:rsid w:val="7FBC3435"/>
    <w:rsid w:val="7FC52D5E"/>
    <w:rsid w:val="7FC55779"/>
    <w:rsid w:val="7FC55D71"/>
    <w:rsid w:val="7FCB5400"/>
    <w:rsid w:val="7FCF5F9E"/>
    <w:rsid w:val="7FD252FC"/>
    <w:rsid w:val="7FD51650"/>
    <w:rsid w:val="7FD72E7E"/>
    <w:rsid w:val="7FE10294"/>
    <w:rsid w:val="7FE205F3"/>
    <w:rsid w:val="7FE5191B"/>
    <w:rsid w:val="7FE572BB"/>
    <w:rsid w:val="7FE57D48"/>
    <w:rsid w:val="7FE8290B"/>
    <w:rsid w:val="7FEA2DC5"/>
    <w:rsid w:val="7FEF450C"/>
    <w:rsid w:val="7F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2535</Words>
  <Characters>12715</Characters>
  <Lines>77</Lines>
  <Paragraphs>21</Paragraphs>
  <TotalTime>130</TotalTime>
  <ScaleCrop>false</ScaleCrop>
  <LinksUpToDate>false</LinksUpToDate>
  <CharactersWithSpaces>14668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2019-07-04T02:09:54Z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