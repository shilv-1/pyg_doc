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17章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跨域解决方案&amp;提交订单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25" w:line="240" w:lineRule="auto"/>
        <w:textAlignment w:val="auto"/>
        <w:outlineLvl w:val="9"/>
        <w:rPr>
          <w:rFonts w:hint="default" w:ascii="Courier New" w:hAnsi="Courier New" w:cs="Courier New"/>
          <w:lang w:val="en-US"/>
        </w:rPr>
      </w:pPr>
      <w:bookmarkStart w:id="2" w:name="_Toc6733"/>
      <w:bookmarkStart w:id="3" w:name="_Toc18985"/>
      <w:r>
        <w:rPr>
          <w:rFonts w:hint="default" w:ascii="Courier New" w:hAnsi="Courier New" w:cs="Courier New"/>
        </w:rPr>
        <w:t>目标1</w:t>
      </w:r>
      <w:bookmarkEnd w:id="2"/>
      <w:bookmarkEnd w:id="3"/>
      <w:r>
        <w:rPr>
          <w:rFonts w:hint="default" w:ascii="Courier New" w:hAnsi="Courier New" w:cs="Courier New"/>
          <w:lang w:eastAsia="zh-CN"/>
        </w:rPr>
        <w:t>：掌握跨域请求CORS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25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bookmarkStart w:id="4" w:name="_Toc27759"/>
      <w:r>
        <w:rPr>
          <w:rFonts w:hint="default" w:ascii="Courier New" w:hAnsi="Courier New" w:cs="Courier New"/>
        </w:rPr>
        <w:t>目标2：</w:t>
      </w:r>
      <w:bookmarkEnd w:id="4"/>
      <w:r>
        <w:rPr>
          <w:rFonts w:hint="default" w:ascii="Courier New" w:hAnsi="Courier New" w:cs="Courier New"/>
          <w:lang w:eastAsia="zh-CN"/>
        </w:rPr>
        <w:t>完成结算页收货人地址选择功能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2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目标</w:t>
      </w:r>
      <w:r>
        <w:rPr>
          <w:rFonts w:hint="default" w:ascii="Courier New" w:hAnsi="Courier New" w:cs="Courier New"/>
          <w:lang w:val="en-US" w:eastAsia="zh-CN"/>
        </w:rPr>
        <w:t>3：完成结算页支付方式选择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2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目标4：完成结算页商品清单功能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2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目标5：保存订单功能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1.商品详细页跨域请求【CORS】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从商品详细页点击“加入购物车”按钮，将当前商品加入购物车，并跳转到购物车页面。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1.2什么是跨域请求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859280"/>
            <wp:effectExtent l="0" t="0" r="8890" b="7620"/>
            <wp:docPr id="18" name="图片 18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JavaScript在不同域名之间请求数据，域名不同或者端口不同的请求都叫跨域请求。由于JavaScript同源策略的限制，处于安全的考虑；js只能获取自己域名下的资源，不能跨域请求资源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FF0000"/>
          <w:lang w:eastAsia="zh-CN"/>
        </w:rPr>
        <w:t>注意：</w:t>
      </w:r>
      <w:r>
        <w:rPr>
          <w:rFonts w:hint="default" w:ascii="Courier New" w:hAnsi="Courier New" w:cs="Courier New"/>
          <w:color w:val="FF0000"/>
        </w:rPr>
        <w:t>只要</w:t>
      </w:r>
      <w:r>
        <w:rPr>
          <w:rFonts w:hint="default" w:ascii="Courier New" w:hAnsi="Courier New" w:cs="Courier New"/>
          <w:b/>
          <w:bCs/>
          <w:color w:val="FF0000"/>
        </w:rPr>
        <w:t>协议、域名、端口</w:t>
      </w:r>
      <w:r>
        <w:rPr>
          <w:rFonts w:hint="default" w:ascii="Courier New" w:hAnsi="Courier New" w:cs="Courier New"/>
          <w:color w:val="FF0000"/>
        </w:rPr>
        <w:t>有任何一个不同，都被当作是不同的域</w:t>
      </w:r>
      <w:r>
        <w:rPr>
          <w:rFonts w:hint="default" w:ascii="Courier New" w:hAnsi="Courier New" w:cs="Courier New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/>
          <w:lang w:val="en-US" w:eastAsia="zh-CN"/>
        </w:rPr>
        <w:t>1.3 JS跨域请求测试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pinyougou-item-web\src\main\webapp\js\controller\itemController.js</w:t>
      </w:r>
      <w:r>
        <w:rPr>
          <w:rFonts w:hint="eastAsia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修改methods</w:t>
      </w:r>
      <w:r>
        <w:rPr>
          <w:rFonts w:hint="eastAsia" w:ascii="Courier New" w:hAnsi="Courier New" w:cs="Courier New"/>
          <w:lang w:val="en-US" w:eastAsia="zh-CN"/>
        </w:rPr>
        <w:t>中</w:t>
      </w:r>
      <w:r>
        <w:rPr>
          <w:rFonts w:hint="default" w:ascii="Courier New" w:hAnsi="Courier New" w:cs="Courier New"/>
          <w:lang w:val="en-US" w:eastAsia="zh-CN"/>
        </w:rPr>
        <w:t>add</w:t>
      </w:r>
      <w:r>
        <w:rPr>
          <w:rFonts w:hint="eastAsia" w:ascii="Courier New" w:hAnsi="Courier New" w:cs="Courier New"/>
          <w:lang w:val="en-US" w:eastAsia="zh-CN"/>
        </w:rPr>
        <w:t>To</w:t>
      </w:r>
      <w:r>
        <w:rPr>
          <w:rFonts w:hint="default" w:ascii="Courier New" w:hAnsi="Courier New" w:cs="Courier New"/>
          <w:lang w:val="en-US" w:eastAsia="zh-CN"/>
        </w:rPr>
        <w:t>Cart方法：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ascii="Courier New" w:hAnsi="Courier New" w:eastAsia="宋体" w:cs="Courier New"/>
                <w:color w:val="000000"/>
                <w:sz w:val="18"/>
                <w:szCs w:val="18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加入购物车事件绑定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addToCart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发送跨域异步请求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"http://cart.pinyougou.com/cart/addCart?itemId="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sku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"&amp;num="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num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跳转到购物车页面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'http://cart.pinyougou.com/cart.html'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请求失败！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发现无法</w:t>
      </w:r>
      <w:r>
        <w:rPr>
          <w:rFonts w:hint="eastAsia" w:ascii="Courier New" w:hAnsi="Courier New" w:cs="Courier New"/>
          <w:lang w:val="en-US" w:eastAsia="zh-CN"/>
        </w:rPr>
        <w:t>Ajax</w:t>
      </w:r>
      <w:r>
        <w:rPr>
          <w:rFonts w:hint="default" w:ascii="Courier New" w:hAnsi="Courier New" w:cs="Courier New"/>
          <w:lang w:val="en-US" w:eastAsia="zh-CN"/>
        </w:rPr>
        <w:t>跨域</w:t>
      </w:r>
      <w:r>
        <w:rPr>
          <w:rFonts w:hint="eastAsia" w:ascii="Courier New" w:hAnsi="Courier New" w:cs="Courier New"/>
          <w:lang w:val="en-US" w:eastAsia="zh-CN"/>
        </w:rPr>
        <w:t>请求：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No</w:t>
      </w:r>
      <w:r>
        <w:rPr>
          <w:rFonts w:hint="eastAsia" w:ascii="Courier New" w:hAnsi="Courier New" w:cs="Courier New"/>
          <w:color w:val="FF000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FF0000"/>
          <w:lang w:val="en-US" w:eastAsia="zh-CN"/>
        </w:rPr>
        <w:t>'Access-Control-Allow-Origin' header is present on the requested resource. Origin 'http://</w:t>
      </w:r>
      <w:r>
        <w:rPr>
          <w:rFonts w:hint="eastAsia" w:ascii="Courier New" w:hAnsi="Courier New" w:cs="Courier New"/>
          <w:color w:val="FF0000"/>
          <w:lang w:val="en-US" w:eastAsia="zh-CN"/>
        </w:rPr>
        <w:t>item.pinyougou.com</w:t>
      </w:r>
      <w:r>
        <w:rPr>
          <w:rFonts w:hint="default" w:ascii="Courier New" w:hAnsi="Courier New" w:cs="Courier New"/>
          <w:color w:val="FF0000"/>
          <w:lang w:val="en-US" w:eastAsia="zh-CN"/>
        </w:rPr>
        <w:t xml:space="preserve">' is therefore not allowed access.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color w:val="FF0000"/>
          <w:lang w:val="en-US" w:eastAsia="zh-CN"/>
        </w:rPr>
      </w:pPr>
      <w:r>
        <w:drawing>
          <wp:inline distT="0" distB="0" distL="114300" distR="114300">
            <wp:extent cx="5250180" cy="1506220"/>
            <wp:effectExtent l="9525" t="9525" r="17145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506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1.4跨域请求解决方案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1.4.1方案一【JSONP】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JSONP(JSON with Padding)是JSON的一种“使用模式”，可用于解决主流浏览器的跨域数据访问的问题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具体实现</w:t>
      </w:r>
      <w:r>
        <w:rPr>
          <w:rFonts w:hint="eastAsia" w:ascii="Courier New" w:hAnsi="Courier New" w:cs="Courier New"/>
          <w:lang w:eastAsia="zh-CN"/>
        </w:rPr>
        <w:t>原理</w:t>
      </w:r>
      <w:r>
        <w:rPr>
          <w:rFonts w:hint="default" w:ascii="Courier New" w:hAnsi="Courier New" w:cs="Courier New"/>
          <w:lang w:eastAsia="zh-CN"/>
        </w:rPr>
        <w:t>参考：【资料</w:t>
      </w:r>
      <w:r>
        <w:rPr>
          <w:rFonts w:hint="default" w:ascii="Courier New" w:hAnsi="Courier New" w:cs="Courier New"/>
          <w:lang w:val="en-US" w:eastAsia="zh-CN"/>
        </w:rPr>
        <w:t>\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JSONP跨域请求原理.pdf</w:t>
      </w:r>
      <w:r>
        <w:rPr>
          <w:rFonts w:hint="default" w:ascii="Courier New" w:hAnsi="Courier New" w:cs="Courier New"/>
          <w:lang w:eastAsia="zh-CN"/>
        </w:rPr>
        <w:t>】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default" w:ascii="Courier New" w:hAnsi="Courier New" w:cs="Courier New"/>
        </w:rPr>
      </w:pPr>
      <w:r>
        <w:rPr>
          <w:rFonts w:hint="eastAsia"/>
          <w:lang w:val="en-US" w:eastAsia="zh-CN"/>
        </w:rPr>
        <w:t>1.4.2方案二【CORS】</w:t>
      </w:r>
    </w:p>
    <w:p>
      <w:pPr>
        <w:spacing w:line="240" w:lineRule="auto"/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CORS是一个W3C标准，全称是"跨域资源共享"（Cross-origin </w:t>
      </w:r>
      <w:r>
        <w:rPr>
          <w:rFonts w:hint="eastAsia" w:ascii="Courier New" w:hAnsi="Courier New" w:cs="Courier New"/>
          <w:lang w:val="en-US" w:eastAsia="zh-CN"/>
        </w:rPr>
        <w:t>R</w:t>
      </w:r>
      <w:r>
        <w:rPr>
          <w:rFonts w:hint="default" w:ascii="Courier New" w:hAnsi="Courier New" w:cs="Courier New"/>
          <w:lang w:val="en-US" w:eastAsia="zh-CN"/>
        </w:rPr>
        <w:t xml:space="preserve">esource </w:t>
      </w:r>
      <w:r>
        <w:rPr>
          <w:rFonts w:hint="eastAsia" w:ascii="Courier New" w:hAnsi="Courier New" w:cs="Courier New"/>
          <w:lang w:val="en-US" w:eastAsia="zh-CN"/>
        </w:rPr>
        <w:t>S</w:t>
      </w:r>
      <w:r>
        <w:rPr>
          <w:rFonts w:hint="default" w:ascii="Courier New" w:hAnsi="Courier New" w:cs="Courier New"/>
          <w:lang w:val="en-US" w:eastAsia="zh-CN"/>
        </w:rPr>
        <w:t>haring）。</w:t>
      </w:r>
      <w:r>
        <w:rPr>
          <w:rFonts w:hint="default" w:ascii="Courier New" w:hAnsi="Courier New" w:cs="Courier New"/>
        </w:rPr>
        <w:t>CORS需要浏览器和服务器同时支持。目前，所有浏览器都支持该功能，IE浏览器不能低于IE10。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它允许浏览器向跨源服务器，发出XMLHttpRequest请求，从而克服了AJAX只能同源使用的限制。整个CORS通信过程，都是浏览器自动完成，不需要用户参与。对于开发者来说，CORS通信与同源的AJAX通信没有差别，代码完全一样。浏览器一旦发现AJAX请求跨源，就会自动添加一些附加的头信息，有时还会多出一次附加的请求，但用户不会有感觉。因此，实现CORS通信的关键是服务器。只要服务器实现了CORS接口，就可以跨源通信。请求过程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418840" cy="3206115"/>
            <wp:effectExtent l="9525" t="9525" r="19685" b="228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206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Preflight Request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default" w:ascii="Courier New" w:hAnsi="Courier New" w:eastAsia="宋体" w:cs="Courier New"/>
          <w:sz w:val="21"/>
          <w:szCs w:val="21"/>
        </w:rPr>
        <w:t>预检请求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4240530" cy="1546860"/>
            <wp:effectExtent l="9525" t="9525" r="17145" b="247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1546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然后服务器端给我们返回一个Preflight Response</w:t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(预检响应)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4379595" cy="1112520"/>
            <wp:effectExtent l="9525" t="9525" r="11430" b="2095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1112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CORS解决方案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1.5.1编码设置响应头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a.</w:t>
      </w:r>
      <w:r>
        <w:rPr>
          <w:rFonts w:hint="default" w:ascii="Courier New" w:hAnsi="Courier New" w:cs="Courier New"/>
          <w:lang w:val="en-US" w:eastAsia="zh-CN"/>
        </w:rPr>
        <w:t>修改pinyougou-cart-web</w:t>
      </w:r>
      <w:r>
        <w:rPr>
          <w:rFonts w:hint="eastAsia" w:ascii="Courier New" w:hAnsi="Courier New" w:cs="Courier New"/>
          <w:lang w:val="en-US" w:eastAsia="zh-CN"/>
        </w:rPr>
        <w:t>/src/main/java/com.pinyougou.cart.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controller包下</w:t>
      </w:r>
      <w:r>
        <w:rPr>
          <w:rFonts w:hint="default" w:ascii="Courier New" w:hAnsi="Courier New" w:cs="Courier New"/>
          <w:lang w:val="en-US" w:eastAsia="zh-CN"/>
        </w:rPr>
        <w:t>CartController.java</w:t>
      </w:r>
      <w:r>
        <w:rPr>
          <w:rFonts w:hint="eastAsia" w:ascii="Courier New" w:hAnsi="Courier New" w:cs="Courier New"/>
          <w:lang w:val="en-US" w:eastAsia="zh-CN"/>
        </w:rPr>
        <w:t>类中</w:t>
      </w:r>
      <w:r>
        <w:rPr>
          <w:rFonts w:hint="default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</w:rPr>
        <w:t>addCar</w:t>
      </w:r>
      <w:r>
        <w:rPr>
          <w:rFonts w:hint="eastAsia" w:ascii="Courier New" w:hAnsi="Courier New" w:cs="Courier New"/>
          <w:lang w:val="en-US" w:eastAsia="zh-CN"/>
        </w:rPr>
        <w:t>t</w:t>
      </w:r>
      <w:r>
        <w:rPr>
          <w:rFonts w:hint="default" w:ascii="Courier New" w:hAnsi="Courier New" w:cs="Courier New"/>
          <w:lang w:eastAsia="zh-CN"/>
        </w:rPr>
        <w:t>方法，添加下面两句代码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允许访问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的域名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.setHeader(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"Access-Control-Allow-Origin"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"http://item.pinyougou.com"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允许操作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Cookie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.setHeader(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"Access-Control-Allow-Credentials"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</w:p>
        </w:tc>
      </w:tr>
    </w:tbl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Access-Control-Allow-Origin是</w:t>
      </w:r>
      <w:r>
        <w:rPr>
          <w:rFonts w:hint="default" w:ascii="Courier New" w:hAnsi="Courier New" w:cs="Courier New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ourier New" w:hAnsi="Courier New" w:cs="Courier New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"http://lib.csdn.net/base/html5" \o "HTML5知识库" \t "http://blog.csdn.net/relucent/article/details/_blank" </w:instrText>
      </w:r>
      <w:r>
        <w:rPr>
          <w:rFonts w:hint="default" w:ascii="Courier New" w:hAnsi="Courier New" w:cs="Courier New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1"/>
          <w:rFonts w:hint="default" w:ascii="Courier New" w:hAnsi="Courier New" w:cs="Courier New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HTML5</w:t>
      </w:r>
      <w:r>
        <w:rPr>
          <w:rFonts w:hint="default" w:ascii="Courier New" w:hAnsi="Courier New" w:cs="Courier New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中定义的一种解决资源跨域的策略。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它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是通过服务器端返回带有Access-Control-Allow-Origin标识的Response header，用来解决资源的跨域权限问题。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使用方法，在response添加 Access-Control-Allow-Origin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Access-Control-Allow-Origin: item.pinyougou.com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也可以设置为 * 表示该资源谁都可以用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b.</w:t>
      </w:r>
      <w:r>
        <w:rPr>
          <w:rFonts w:hint="default" w:ascii="Courier New" w:hAnsi="Courier New" w:cs="Courier New"/>
          <w:lang w:val="en-US" w:eastAsia="zh-CN"/>
        </w:rPr>
        <w:t>修改pinyougou-item-web</w:t>
      </w:r>
      <w:r>
        <w:rPr>
          <w:rFonts w:hint="eastAsia" w:ascii="Courier New" w:hAnsi="Courier New" w:cs="Courier New"/>
          <w:lang w:val="en-US" w:eastAsia="zh-CN"/>
        </w:rPr>
        <w:t>/src/main/webapp/js/controller/目录下</w:t>
      </w:r>
      <w:r>
        <w:rPr>
          <w:rFonts w:hint="default" w:ascii="Courier New" w:hAnsi="Courier New" w:cs="Courier New"/>
          <w:lang w:val="en-US" w:eastAsia="zh-CN"/>
        </w:rPr>
        <w:t>的itemController.js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加入购物车事件绑定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addToCart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发送跨域异步请求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"http://cart.pinyougou.com/cart/addCart?itemId="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sku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"&amp;num="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num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{"withCredentials":true}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跳转到购物车页面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'http://cart.pinyougou.com/cart.html'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请求失败！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注意：</w:t>
      </w:r>
      <w:r>
        <w:rPr>
          <w:rFonts w:hint="default" w:ascii="Courier New" w:hAnsi="Courier New" w:cs="Courier New"/>
        </w:rPr>
        <w:t>开发者必须在AJAX请求中</w:t>
      </w:r>
      <w:r>
        <w:rPr>
          <w:rFonts w:hint="default" w:ascii="Courier New" w:hAnsi="Courier New" w:cs="Courier New"/>
          <w:lang w:eastAsia="zh-CN"/>
        </w:rPr>
        <w:t>设置</w:t>
      </w:r>
      <w:r>
        <w:rPr>
          <w:rFonts w:hint="default" w:ascii="Courier New" w:hAnsi="Courier New" w:cs="Courier New"/>
        </w:rPr>
        <w:t>withCredentials属性</w:t>
      </w:r>
      <w:r>
        <w:rPr>
          <w:rFonts w:hint="default" w:ascii="Courier New" w:hAnsi="Courier New" w:cs="Courier New"/>
          <w:lang w:eastAsia="zh-CN"/>
        </w:rPr>
        <w:t>为</w:t>
      </w:r>
      <w:r>
        <w:rPr>
          <w:rFonts w:hint="default" w:ascii="Courier New" w:hAnsi="Courier New" w:cs="Courier New"/>
          <w:lang w:val="en-US" w:eastAsia="zh-CN"/>
        </w:rPr>
        <w:t>true</w:t>
      </w:r>
      <w:r>
        <w:rPr>
          <w:rFonts w:hint="default" w:ascii="Courier New" w:hAnsi="Courier New" w:cs="Courier New"/>
          <w:lang w:eastAsia="zh-CN"/>
        </w:rPr>
        <w:t>，同意浏览器</w:t>
      </w:r>
      <w:r>
        <w:rPr>
          <w:rFonts w:hint="default" w:ascii="Courier New" w:hAnsi="Courier New" w:cs="Courier New"/>
        </w:rPr>
        <w:t>发送Cookie</w:t>
      </w:r>
      <w:r>
        <w:rPr>
          <w:rFonts w:hint="default" w:ascii="Courier New" w:hAnsi="Courier New" w:cs="Courier New"/>
          <w:lang w:eastAsia="zh-CN"/>
        </w:rPr>
        <w:t>。这样才能操作</w:t>
      </w:r>
      <w:r>
        <w:rPr>
          <w:rFonts w:hint="default" w:ascii="Courier New" w:hAnsi="Courier New" w:cs="Courier New"/>
          <w:lang w:val="en-US" w:eastAsia="zh-CN"/>
        </w:rPr>
        <w:t>cart.pinyougou.com域名下的Cookie。即使服务器端同意，也不能访问。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 SpringMVC跨域注解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S</w:t>
      </w:r>
      <w:r>
        <w:rPr>
          <w:rFonts w:hint="default" w:ascii="Courier New" w:hAnsi="Courier New" w:cs="Courier New"/>
        </w:rPr>
        <w:t>pringMVC的版本在4.2或以上版本</w:t>
      </w:r>
      <w:r>
        <w:rPr>
          <w:rFonts w:hint="default" w:ascii="Courier New" w:hAnsi="Courier New" w:cs="Courier New"/>
          <w:lang w:eastAsia="zh-CN"/>
        </w:rPr>
        <w:t>，可以使用注解实现跨域</w:t>
      </w:r>
      <w:r>
        <w:rPr>
          <w:rFonts w:hint="default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eastAsia="zh-CN"/>
        </w:rPr>
        <w:t>我们只需要在需要跨域的方法上添加注解</w:t>
      </w:r>
      <w:r>
        <w:rPr>
          <w:rFonts w:hint="default" w:ascii="Courier New" w:hAnsi="Courier New" w:cs="Courier New"/>
          <w:color w:val="FF0000"/>
        </w:rPr>
        <w:t>@CrossOrigin</w:t>
      </w:r>
      <w:r>
        <w:rPr>
          <w:rFonts w:hint="default" w:ascii="Courier New" w:hAnsi="Courier New" w:cs="Courier New"/>
          <w:lang w:eastAsia="zh-CN"/>
        </w:rPr>
        <w:t>即可</w:t>
      </w:r>
      <w:r>
        <w:rPr>
          <w:rFonts w:hint="default" w:ascii="Courier New" w:hAnsi="Courier New" w:cs="Courier New"/>
          <w:lang w:val="en-US" w:eastAsia="zh-CN"/>
        </w:rPr>
        <w:t>(CartController.java)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添加商品到购物车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"/addCart"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@CrossOrigin(origins=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"http://item.pinyougou.com"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allowCredentials=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addCart(Long itemId, Integer num){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color w:val="FF0000"/>
        </w:rPr>
        <w:t>allowCredentials="true"</w:t>
      </w:r>
      <w:r>
        <w:rPr>
          <w:rFonts w:hint="default" w:ascii="Courier New" w:hAnsi="Courier New" w:cs="Courier New"/>
          <w:lang w:val="en-US" w:eastAsia="zh-CN"/>
        </w:rPr>
        <w:t xml:space="preserve"> </w:t>
      </w:r>
      <w:r>
        <w:rPr>
          <w:rFonts w:hint="eastAsia" w:ascii="Courier New" w:hAnsi="Courier New" w:cs="Courier New"/>
          <w:lang w:val="en-US" w:eastAsia="zh-CN"/>
        </w:rPr>
        <w:t>允许访问Cookie，</w:t>
      </w:r>
      <w:r>
        <w:rPr>
          <w:rFonts w:hint="default" w:ascii="Courier New" w:hAnsi="Courier New" w:cs="Courier New"/>
          <w:lang w:eastAsia="zh-CN"/>
        </w:rPr>
        <w:t>可以缺省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157" w:afterLines="50" w:line="240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2.结算页【收件人地址选择】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57" w:afterLines="50" w:line="240" w:lineRule="auto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在结算页实现收件人地址选择功能</w:t>
      </w:r>
      <w:r>
        <w:rPr>
          <w:rFonts w:hint="eastAsia" w:ascii="Courier New" w:hAnsi="Courier New" w:cs="Courier New"/>
          <w:lang w:val="en-US" w:eastAsia="zh-CN"/>
        </w:rPr>
        <w:t>，查询当前登录用户所有的收件地址。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57" w:afterLines="50" w:line="240" w:lineRule="auto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2.2数据库结构分析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tb_addres</w:t>
      </w:r>
      <w:r>
        <w:rPr>
          <w:rFonts w:hint="eastAsia" w:ascii="Courier New" w:hAnsi="Courier New" w:cs="Courier New"/>
          <w:lang w:val="en-US" w:eastAsia="zh-CN"/>
        </w:rPr>
        <w:t>s 用户</w:t>
      </w:r>
      <w:r>
        <w:rPr>
          <w:rFonts w:hint="default" w:ascii="Courier New" w:hAnsi="Courier New" w:cs="Courier New"/>
          <w:lang w:val="en-US" w:eastAsia="zh-CN"/>
        </w:rPr>
        <w:t>地址表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180965" cy="2502535"/>
            <wp:effectExtent l="9525" t="9525" r="10160" b="215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502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2.3静态资源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拷贝【资料</w:t>
      </w:r>
      <w:r>
        <w:rPr>
          <w:rFonts w:hint="eastAsia" w:ascii="Courier New" w:hAnsi="Courier New" w:cs="Courier New"/>
          <w:lang w:val="en-US" w:eastAsia="zh-CN"/>
        </w:rPr>
        <w:t>/order文件夹</w:t>
      </w:r>
      <w:r>
        <w:rPr>
          <w:rFonts w:hint="default" w:ascii="Courier New" w:hAnsi="Courier New" w:cs="Courier New"/>
          <w:lang w:val="en-US" w:eastAsia="zh-CN"/>
        </w:rPr>
        <w:t>】至pinyougou-cart-web</w:t>
      </w:r>
      <w:r>
        <w:rPr>
          <w:rFonts w:hint="eastAsia" w:ascii="Courier New" w:hAnsi="Courier New" w:cs="Courier New"/>
          <w:lang w:val="en-US" w:eastAsia="zh-CN"/>
        </w:rPr>
        <w:t>/src/main/webapp/目录下面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2.4收件人地址列表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跳转到结算确</w:t>
      </w:r>
      <w:r>
        <w:rPr>
          <w:rFonts w:hint="eastAsia" w:ascii="Courier New" w:hAnsi="Courier New" w:cs="Courier New"/>
          <w:lang w:val="en-US" w:eastAsia="zh-CN"/>
        </w:rPr>
        <w:t>认</w:t>
      </w:r>
      <w:r>
        <w:rPr>
          <w:rFonts w:hint="default" w:ascii="Courier New" w:hAnsi="Courier New" w:cs="Courier New"/>
          <w:lang w:val="en-US" w:eastAsia="zh-CN"/>
        </w:rPr>
        <w:t>页面</w:t>
      </w:r>
      <w:r>
        <w:rPr>
          <w:rFonts w:hint="eastAsia" w:ascii="Courier New" w:hAnsi="Courier New" w:cs="Courier New"/>
          <w:lang w:val="en-US" w:eastAsia="zh-CN"/>
        </w:rPr>
        <w:t>，修改</w:t>
      </w:r>
      <w:r>
        <w:rPr>
          <w:rFonts w:hint="default" w:ascii="Courier New" w:hAnsi="Courier New" w:cs="Courier New"/>
          <w:lang w:val="en-US" w:eastAsia="zh-CN"/>
        </w:rPr>
        <w:t>pinyougou-cart-web</w:t>
      </w:r>
      <w:r>
        <w:rPr>
          <w:rFonts w:hint="eastAsia" w:ascii="Courier New" w:hAnsi="Courier New" w:cs="Courier New"/>
          <w:lang w:val="en-US" w:eastAsia="zh-CN"/>
        </w:rPr>
        <w:t>/src/main/webapp/的cart.html(14</w:t>
      </w:r>
      <w:r>
        <w:rPr>
          <w:rFonts w:hint="default" w:ascii="Courier New" w:hAnsi="Courier New" w:cs="Courier New"/>
          <w:lang w:val="en-US" w:eastAsia="zh-CN"/>
        </w:rPr>
        <w:t>7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"sumbtn"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"sum-btn"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/order/getOrderInfo.html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结算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</w:t>
      </w:r>
      <w:r>
        <w:rPr>
          <w:rFonts w:hint="eastAsia" w:ascii="Courier New" w:hAnsi="Courier New" w:cs="Courier New"/>
          <w:lang w:val="en-US" w:eastAsia="zh-CN"/>
        </w:rPr>
        <w:t>/src/main/webapp/order/</w:t>
      </w:r>
      <w:r>
        <w:rPr>
          <w:rFonts w:hint="default" w:ascii="Courier New" w:hAnsi="Courier New" w:cs="Courier New"/>
          <w:lang w:val="en-US" w:eastAsia="zh-CN"/>
        </w:rPr>
        <w:t>getOrderInfo.html引入js: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"/js/controller/cartController.js"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getOrderInfo.html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显示登录用户名(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19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"f-item"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}}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，品优购欢迎您！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:href="'http://sso.pinyougou.com/logout?service=' + redirectUrl"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退出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pinyougou-cart-web\src\main\webapp\js\controller\cartController.js</w:t>
      </w:r>
      <w:r>
        <w:rPr>
          <w:rFonts w:hint="eastAsia" w:ascii="Courier New" w:hAnsi="Courier New" w:cs="Courier New"/>
          <w:lang w:val="en-US" w:eastAsia="zh-CN"/>
        </w:rPr>
        <w:t>文件：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69865" cy="1055370"/>
            <wp:effectExtent l="9525" t="9525" r="16510" b="209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5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查询用户收件地址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findAddressByUser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"/order/findAddressByUser"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addressList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初始化调用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267200" cy="914400"/>
            <wp:effectExtent l="9525" t="9525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getOrderInfo.html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循环列表(71行)：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v-for="item in addressList"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"con name selected"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"javascript:;"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.contact}}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点击取消选择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"con address"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.address}}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&amp;nbsp;&amp;nbsp;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.mobile}}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"base"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v-if="item.isDefault == 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默认地址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".edit"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data-keyboard=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"false"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编辑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&amp;nbsp;&amp;nbsp;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"javascript:;"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删除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"clearfix"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2.4.2后端代码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pinyougou-cart-web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/src/main/java/com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pinyougou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cart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controller/包下，创建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AddressController.java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"/order"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AddressController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eastAsia" w:ascii="Courier New" w:hAnsi="Courier New" w:cs="Courier New"/>
                <w:color w:val="0000FF"/>
                <w:sz w:val="21"/>
                <w:szCs w:val="21"/>
                <w:shd w:val="clear" w:fill="C7EDCC"/>
                <w:lang w:val="en-US" w:eastAsia="zh-CN"/>
              </w:rPr>
              <w:t>10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AddressService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addressService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获取登录用户的地址列表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"/findAddressByUser"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List&lt;Address&gt; findAddressByUser(HttpServletRequest request){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String userId = request.getRemoteUser();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addressService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.findAddressByUser(userId);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pinyougou-interface\src\main\java\com\pinyougou\service\AddressService.java</w:t>
      </w:r>
      <w:r>
        <w:rPr>
          <w:rFonts w:hint="eastAsia" w:ascii="Courier New" w:hAnsi="Courier New" w:cs="Courier New"/>
          <w:lang w:val="en-US" w:eastAsia="zh-CN"/>
        </w:rPr>
        <w:t>，新增方法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AddressService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根据用户编号查询地址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userId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用户编号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>@return</w:t>
            </w:r>
            <w:r>
              <w:rPr>
                <w:rFonts w:hint="eastAsia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地址集合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List&lt;Address&gt; findAddressByUser(String userId);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pinyougou-user-service\src\main\java\com\pinyougou\user\service\impl</w:t>
      </w:r>
      <w:r>
        <w:rPr>
          <w:rFonts w:hint="eastAsia" w:ascii="Courier New" w:hAnsi="Courier New" w:cs="Courier New"/>
          <w:lang w:val="en-US" w:eastAsia="zh-CN"/>
        </w:rPr>
        <w:t>包下，创建</w:t>
      </w:r>
      <w:r>
        <w:rPr>
          <w:rFonts w:hint="default" w:ascii="Courier New" w:hAnsi="Courier New" w:cs="Courier New"/>
          <w:lang w:val="en-US" w:eastAsia="zh-CN"/>
        </w:rPr>
        <w:t>AddressServiceImpl.java: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(interfaceName =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"com.pinyougou.service.AddressService"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AddressServiceImpl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AddressService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注入数据访问接口代理对象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AddressMapper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addressMapper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根据用户编号查询地址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2"/>
                <w:szCs w:val="22"/>
                <w:shd w:val="clear" w:fill="C8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2"/>
                <w:szCs w:val="22"/>
                <w:shd w:val="clear" w:fill="C8EDCC"/>
              </w:rPr>
              <w:t xml:space="preserve">userId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用户编号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2"/>
                <w:szCs w:val="22"/>
                <w:shd w:val="clear" w:fill="C8EDCC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地址集合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List&lt;Address&gt; findAddressByUser(String userId){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创建示范对象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Example example 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Example(Address.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创建条件对象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Example.Criteria criteria = example.createCriteria();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// userId = ?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criteria.andEqualTo(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"userId"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, userId);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按默认地址排序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example.orderBy(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"isDefault"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).desc();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条件查询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addressMapper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.selectByExample(example);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save(Address address) {}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update(Address address) {}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delete(Serializable id) {}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deleteAll(Serializable[] ids) {}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Address findOne(Serializable id)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List&lt;Address&gt; findAll()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List&lt;Address&gt; findByPage(Address address,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显示效果如下：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600575" cy="1925955"/>
            <wp:effectExtent l="9525" t="9525" r="19050" b="266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25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2.5地址选择&amp;样式控制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修改</w:t>
      </w:r>
      <w:r>
        <w:rPr>
          <w:rFonts w:hint="default" w:ascii="Courier New" w:hAnsi="Courier New" w:cs="Courier New"/>
          <w:lang w:val="en-US" w:eastAsia="zh-CN"/>
        </w:rPr>
        <w:t>getOrderInfo.html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页面-点击选择(71行)：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v-for=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"item in addressList"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>:class="isSelectedAddress(item) ? 'con name selected' : 'con name'"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"javascript:;"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@click="selectAddress(item);"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.contact}}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点击取消选择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"con address"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.address}}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&amp;nbsp;&amp;nbsp;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.mobile}}&lt;/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"base"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v-if=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"item.isDefault == 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默认地址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".edit"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data-keyboard=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"false"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编辑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&amp;nbsp;&amp;nbsp;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"javascript:;"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删除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"clearfix"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修改</w:t>
      </w:r>
      <w:r>
        <w:rPr>
          <w:rFonts w:hint="default" w:ascii="Courier New" w:hAnsi="Courier New" w:cs="Courier New"/>
          <w:lang w:val="en-US" w:eastAsia="zh-CN"/>
        </w:rPr>
        <w:t>getOrderInfo.html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页面，显示选择的地址(243行)：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"fc-receiverInfo"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寄送至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:{{address.address}}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 xml:space="preserve">&amp;nbsp;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收货人：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{{address.contact}}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 xml:space="preserve">&amp;nbsp;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手机号码：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{{address.mobile}}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pinyougou-cart-web\src\main\webapp\js\controller\cartController.js</w:t>
      </w:r>
      <w:r>
        <w:rPr>
          <w:rFonts w:hint="eastAsia" w:ascii="Courier New" w:hAnsi="Courier New" w:cs="Courier New"/>
          <w:lang w:val="en-US" w:eastAsia="zh-CN"/>
        </w:rPr>
        <w:t>文件：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5271135" cy="1239520"/>
            <wp:effectExtent l="9525" t="9525" r="15240" b="2730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9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选择地址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selectAddress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(item)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address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item;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判断是否为选中的地址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isSelectedAddress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(item)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return 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address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== item;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2.6默认地址显示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pinyougou-cart-web\src\main\webapp\js\controller\cartController.js，修改methods中的findAddressByUser方法：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查询用户收件地址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findAddressByUser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"/order/findAddressByUser"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addressList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取第一个作为默认收件地址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vue.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address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[0];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3.结算页【支付方式选择】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实现支付方式的选择，品优购支持两种支付方式：微信支付和货到付款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3.2支付方式选择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</w:t>
      </w:r>
      <w:r>
        <w:rPr>
          <w:rFonts w:hint="eastAsia" w:ascii="Courier New" w:hAnsi="Courier New" w:cs="Courier New"/>
          <w:lang w:val="en-US" w:eastAsia="zh-CN"/>
        </w:rPr>
        <w:t>/src/main/webapp/order/</w:t>
      </w:r>
      <w:r>
        <w:rPr>
          <w:rFonts w:hint="default" w:ascii="Courier New" w:hAnsi="Courier New" w:cs="Courier New"/>
          <w:lang w:val="en-US" w:eastAsia="zh-CN"/>
        </w:rPr>
        <w:t>getOrderInfo.html</w:t>
      </w:r>
      <w:r>
        <w:rPr>
          <w:rFonts w:hint="eastAsia" w:ascii="Courier New" w:hAnsi="Courier New" w:cs="Courier New"/>
          <w:lang w:val="en-US" w:eastAsia="zh-CN"/>
        </w:rPr>
        <w:t>(16</w:t>
      </w:r>
      <w:r>
        <w:rPr>
          <w:rFonts w:hint="default" w:ascii="Courier New" w:hAnsi="Courier New" w:cs="Courier New"/>
          <w:lang w:val="en-US" w:eastAsia="zh-CN"/>
        </w:rPr>
        <w:t>6</w:t>
      </w:r>
      <w:r>
        <w:rPr>
          <w:rFonts w:hint="eastAsia" w:ascii="Courier New" w:hAnsi="Courier New" w:cs="Courier New"/>
          <w:lang w:val="en-US" w:eastAsia="zh-CN"/>
        </w:rPr>
        <w:t>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nsolas" w:hAnsi="Consolas" w:cs="Consolas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"payType"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:class="order.paymentType == 1 ? 'selected' : ''"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@click="order.paymentType = 1;"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微信付款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点击取消选择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:class="order.paymentType == 2 ? 'selected' : ''"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 @click="order.paymentType = 2;"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货到付款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点击取消选择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3.2.2控制层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pinyougou-cart-web\src\main\webapp\js\controller\cartController.js</w:t>
      </w:r>
      <w:r>
        <w:rPr>
          <w:rFonts w:hint="eastAsia" w:ascii="Courier New" w:hAnsi="Courier New" w:cs="Courier New"/>
          <w:lang w:val="en-US" w:eastAsia="zh-CN"/>
        </w:rPr>
        <w:t>，在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中定义变量：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68595" cy="1420495"/>
            <wp:effectExtent l="9525" t="9525" r="17780" b="1778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0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4.结算页【商品清单】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显示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购物车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中的</w:t>
      </w:r>
      <w:r>
        <w:rPr>
          <w:rFonts w:hint="default" w:ascii="Courier New" w:hAnsi="Courier New" w:cs="Courier New"/>
          <w:color w:val="FF0000"/>
          <w:sz w:val="21"/>
          <w:szCs w:val="21"/>
          <w:lang w:val="en-US" w:eastAsia="zh-CN"/>
        </w:rPr>
        <w:t>商品清单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以及</w:t>
      </w:r>
      <w:r>
        <w:rPr>
          <w:rFonts w:hint="default" w:ascii="Courier New" w:hAnsi="Courier New" w:cs="Courier New"/>
          <w:color w:val="FF0000"/>
          <w:sz w:val="21"/>
          <w:szCs w:val="21"/>
          <w:lang w:val="en-US" w:eastAsia="zh-CN"/>
        </w:rPr>
        <w:t>合计数量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、</w:t>
      </w:r>
      <w:r>
        <w:rPr>
          <w:rFonts w:hint="eastAsia" w:ascii="Courier New" w:hAnsi="Courier New" w:cs="Courier New"/>
          <w:color w:val="FF0000"/>
          <w:sz w:val="21"/>
          <w:szCs w:val="21"/>
          <w:lang w:val="en-US" w:eastAsia="zh-CN"/>
        </w:rPr>
        <w:t>合计</w:t>
      </w:r>
      <w:r>
        <w:rPr>
          <w:rFonts w:hint="default" w:ascii="Courier New" w:hAnsi="Courier New" w:cs="Courier New"/>
          <w:color w:val="FF0000"/>
          <w:sz w:val="21"/>
          <w:szCs w:val="21"/>
          <w:lang w:val="en-US" w:eastAsia="zh-CN"/>
        </w:rPr>
        <w:t>金额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4.2购物车商品清单显示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getOrderInfo.html</w:t>
      </w:r>
      <w:r>
        <w:rPr>
          <w:rFonts w:hint="default" w:ascii="Courier New" w:hAnsi="Courier New" w:cs="Courier New"/>
          <w:lang w:val="en-US" w:eastAsia="zh-CN"/>
        </w:rPr>
        <w:t>循环显示商品清单</w:t>
      </w:r>
      <w:r>
        <w:rPr>
          <w:rFonts w:hint="eastAsia" w:ascii="Courier New" w:hAnsi="Courier New" w:cs="Courier New"/>
          <w:lang w:val="en-US" w:eastAsia="zh-CN"/>
        </w:rPr>
        <w:t>(18</w:t>
      </w:r>
      <w:r>
        <w:rPr>
          <w:rFonts w:hint="default" w:ascii="Courier New" w:hAnsi="Courier New" w:cs="Courier New"/>
          <w:lang w:val="en-US" w:eastAsia="zh-CN"/>
        </w:rPr>
        <w:t>4</w:t>
      </w:r>
      <w:r>
        <w:rPr>
          <w:rFonts w:hint="eastAsia" w:ascii="Courier New" w:hAnsi="Courier New" w:cs="Courier New"/>
          <w:lang w:val="en-US" w:eastAsia="zh-CN"/>
        </w:rPr>
        <w:t>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v-for="cart in carts"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v-for="item in cart.orderItems"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"yui3-g"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"yui3-u-1-6"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:src="item.picPath" width="100"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"yui3-u-7-12"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"desc"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title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"seven"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天无理由退货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"yui3-u-1-12"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"price"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￥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.price}}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"yui3-u-1-12"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"num"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&gt;X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.num}}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"yui3-u-1-12"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"exit"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有货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4.3合计总件数&amp;合计金额显示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 getOrderInfo.html</w:t>
      </w:r>
      <w:r>
        <w:rPr>
          <w:rFonts w:hint="eastAsia" w:ascii="Courier New" w:hAnsi="Courier New" w:cs="Courier New"/>
          <w:lang w:val="en-US" w:eastAsia="zh-CN"/>
        </w:rPr>
        <w:t>(2</w:t>
      </w:r>
      <w:r>
        <w:rPr>
          <w:rFonts w:hint="default" w:ascii="Courier New" w:hAnsi="Courier New" w:cs="Courier New"/>
          <w:lang w:val="en-US" w:eastAsia="zh-CN"/>
        </w:rPr>
        <w:t>30</w:t>
      </w:r>
      <w:r>
        <w:rPr>
          <w:rFonts w:hint="eastAsia" w:ascii="Courier New" w:hAnsi="Courier New" w:cs="Courier New"/>
          <w:lang w:val="en-US" w:eastAsia="zh-CN"/>
        </w:rPr>
        <w:t>行)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/>
              </w:rPr>
              <w:t>b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"number"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totalEntity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totalNum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件商品，总商品金额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em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"allprice"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&gt;¥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totalEntity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totalMoney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.toFixed(2)}}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fill="C7EDCC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fill="C7EDCC"/>
                <w:lang w:val="en-US" w:eastAsia="zh-CN" w:bidi="ar-SA"/>
              </w:rPr>
              <w:t>...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shd w:val="clear" w:fill="C7EDCC"/>
                <w:lang w:val="en-US" w:eastAsia="zh-CN" w:bidi="ar-SA"/>
              </w:rPr>
              <w:t>... 2</w:t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shd w:val="clear" w:fill="C7EDCC"/>
                <w:lang w:val="en-US" w:eastAsia="zh-CN" w:bidi="ar-SA"/>
              </w:rPr>
              <w:t>44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shd w:val="clear" w:fill="C7EDCC"/>
                <w:lang w:val="en-US" w:eastAsia="zh-CN" w:bidi="ar-SA"/>
              </w:rPr>
              <w:t>行左右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eastAsia="Consolas" w:cs="Courier New"/>
                <w:color w:val="00808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应付金额</w:t>
            </w:r>
            <w:r>
              <w:rPr>
                <w:rFonts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　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eastAsia="宋体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eastAsia="宋体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"price"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&gt;¥</w:t>
            </w:r>
            <w:r>
              <w:rPr>
                <w:rFonts w:hint="default" w:ascii="Courier New" w:hAnsi="Courier New" w:eastAsia="宋体" w:cs="Courier New"/>
                <w:color w:val="FF0000"/>
                <w:sz w:val="21"/>
                <w:szCs w:val="21"/>
                <w:shd w:val="clear" w:fill="C7EDCC"/>
              </w:rPr>
              <w:t>{{totalEntity.totalMoney.toFixed(2)}}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eastAsia="宋体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4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276" w:lineRule="auto"/>
        <w:ind w:left="425" w:leftChars="0" w:hanging="425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搭建订单服务工程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7960" cy="3691255"/>
            <wp:effectExtent l="0" t="0" r="8890" b="4445"/>
            <wp:docPr id="2" name="图片 2" descr="品优购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品优购架构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default"/>
          <w:lang w:val="en-US" w:eastAsia="zh-CN"/>
        </w:rPr>
        <w:t>pinyougou-order</w:t>
      </w:r>
      <w:r>
        <w:rPr>
          <w:rFonts w:hint="eastAsia"/>
          <w:lang w:val="en-US" w:eastAsia="zh-CN"/>
        </w:rPr>
        <w:t>-service(war)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与pinyougou-sms-service服务层</w:t>
      </w:r>
      <w:r>
        <w:rPr>
          <w:rFonts w:hint="default" w:ascii="Courier New" w:hAnsi="Courier New" w:cs="Courier New"/>
          <w:lang w:val="en-US" w:eastAsia="zh-CN"/>
        </w:rPr>
        <w:t>的构建方式</w:t>
      </w:r>
      <w:r>
        <w:rPr>
          <w:rFonts w:hint="eastAsia" w:ascii="Courier New" w:hAnsi="Courier New" w:cs="Courier New"/>
          <w:lang w:val="en-US" w:eastAsia="zh-CN"/>
        </w:rPr>
        <w:t>一样，拷贝pinyougou-sms-service模块中的web.xml、applicationContext-service</w:t>
      </w:r>
      <w:r>
        <w:rPr>
          <w:rFonts w:hint="default" w:ascii="Courier New" w:hAnsi="Courier New" w:cs="Courier New"/>
          <w:lang w:val="en-US" w:eastAsia="zh-CN"/>
        </w:rPr>
        <w:t>.xml</w:t>
      </w:r>
      <w:r>
        <w:rPr>
          <w:rFonts w:hint="eastAsia" w:ascii="Courier New" w:hAnsi="Courier New" w:cs="Courier New"/>
          <w:lang w:val="en-US" w:eastAsia="zh-CN"/>
        </w:rPr>
        <w:t>、log4j.properties。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pinyougou-order-service/</w:t>
      </w:r>
      <w:r>
        <w:rPr>
          <w:rFonts w:hint="default" w:ascii="Courier New" w:hAnsi="Courier New" w:cs="Courier New"/>
          <w:lang w:val="en-US" w:eastAsia="zh-CN"/>
        </w:rPr>
        <w:t>pom.xml：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指定端口号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900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7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pinyougou-order-service/src/main/resources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/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applicationContext-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service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.xml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="http://code.alibabatech.com/schema/dubbo"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http://code.alibabatech.com/schema/dubbo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http://code.alibabatech.com/schema/dubbo/dubbo.xsd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http://www.springframework.org/schema/context/spring-context.xsd"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配置加载属性文件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context:property-placeholder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      location="classpath*:props/*.properties"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导入数据访问配置文件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import resource="classpath:applicationContext-mapper.xml"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导入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配置文件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import resource="classpath:applicationContext-redis.xml"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服务提供者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配置当前应用的名称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dubbo:application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="pinyougou-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order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-service"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zookeeper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作为注册中心，注册服务地址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dubbo:registry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protocol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="zookeeper"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address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="192.168.12.131:2181"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协议在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2088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端口暴露服务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dubbo:protocol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="dubbo"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2088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6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配置采用包扫描来暴露服务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dubbo:annotation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package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="com.pinyougou.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order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.service.impl"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4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276" w:lineRule="auto"/>
        <w:ind w:left="425" w:leftChars="0" w:hanging="425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保存订单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6.1需求分析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点击订单结算页的提交订单 ，将购物车保存到订单表和订单明细表中，并将购物车数据清除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6.2数据库结构分析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tb_order订单主表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6090" cy="2957830"/>
            <wp:effectExtent l="9525" t="9525" r="26035" b="2349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2957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tb_order_item订单明细表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7035" cy="1903095"/>
            <wp:effectExtent l="9525" t="9525" r="27940" b="1143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1903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6.3分布式ID生成器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我们采用的是开源的twitter(</w:t>
      </w:r>
      <w:r>
        <w:rPr>
          <w:rFonts w:hint="default" w:ascii="Courier New" w:hAnsi="Courier New" w:cs="Courier New"/>
          <w:color w:val="7F7F7F" w:themeColor="background1" w:themeShade="80"/>
          <w:sz w:val="21"/>
          <w:szCs w:val="21"/>
          <w:lang w:val="en-US" w:eastAsia="zh-CN"/>
        </w:rPr>
        <w:t>非官方中文惯称：推特.是国外的一个网站，是一个社交网络及微博客服务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)的snowflake算法。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602105"/>
            <wp:effectExtent l="9525" t="9525" r="14605" b="266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2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将“资料”下的IdWorker.java 拷贝到pinyougou-common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/src/main/java/ com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pinyougou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common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util包下。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pinyougou-order-service</w:t>
      </w:r>
      <w:r>
        <w:rPr>
          <w:rFonts w:hint="eastAsia" w:ascii="Courier New" w:hAnsi="Courier New" w:cs="Courier New"/>
          <w:lang w:val="en-US" w:eastAsia="zh-CN"/>
        </w:rPr>
        <w:t>/src/main/resources/applicationContext-service.xml文件中，</w:t>
      </w:r>
      <w:r>
        <w:rPr>
          <w:rFonts w:hint="default" w:ascii="Courier New" w:hAnsi="Courier New" w:cs="Courier New"/>
          <w:lang w:val="en-US" w:eastAsia="zh-CN"/>
        </w:rPr>
        <w:t>添加配置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IdWorker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分布式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生成器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="idWorker"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="com.pinyougou.common.util.IdWorker"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工作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constructor-arg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="workerId"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数据中心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constructor-arg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="datacenterId"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6.4.1页面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pinyougou-cart-web/src/main/webapp/order/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getOrderInfo.html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(2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50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"sui-btn btn-danger btn-xlarge"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href="javascript:;"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click="saveOrder();"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提交订单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6.4.2控制器层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pinyougou-cart-web\src\main\webapp\js\controller\cartController.js</w:t>
      </w:r>
      <w:r>
        <w:rPr>
          <w:rFonts w:hint="eastAsia" w:ascii="Courier New" w:hAnsi="Courier New" w:cs="Courier New"/>
          <w:lang w:val="en-US" w:eastAsia="zh-CN"/>
        </w:rPr>
        <w:t>，在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保存订单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saveOrder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设置收件人地址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order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receiverAreaName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address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.address;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设置收件人手机号码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order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receiverMobile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address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.mobile;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设置收件人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order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receiver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address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.contact;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设置订单来源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(pc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端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order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sourceType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发送异步请求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post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"/order/save"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order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如果是微信支付，跳转到扫码支付页面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order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paymentType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==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.href =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"/order/pay.html"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如果是货到付款，跳转到成功页面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.href =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"/order/paysuccess.html"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订单提交失败！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pinyougou-cart-web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cart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controller/包下，创建</w:t>
      </w:r>
      <w:r>
        <w:rPr>
          <w:rFonts w:hint="default" w:ascii="Courier New" w:hAnsi="Courier New" w:cs="Courier New"/>
          <w:lang w:val="en-US" w:eastAsia="zh-CN"/>
        </w:rPr>
        <w:t>OrderController.java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"/order"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eastAsia" w:ascii="Courier New" w:hAnsi="Courier New" w:cs="Courier New"/>
                <w:color w:val="0000FF"/>
                <w:sz w:val="21"/>
                <w:szCs w:val="21"/>
                <w:shd w:val="clear" w:fill="C7EDCC"/>
                <w:lang w:val="en-US" w:eastAsia="zh-CN"/>
              </w:rPr>
              <w:t>1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OrderService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orderService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保存订单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@RequestBody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 order,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 HttpServletRequest request){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>获取登录用户名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String userId = request.getRemoteUser();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 xml:space="preserve">            order.setUserId(userId);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orderService.save(order);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6.5.2服务层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pinyougou-order-service\src\main\java\com\pinyougou\order\service\impl\</w:t>
      </w:r>
      <w:r>
        <w:rPr>
          <w:rFonts w:hint="eastAsia" w:ascii="Courier New" w:hAnsi="Courier New" w:cs="Courier New"/>
          <w:lang w:val="en-US" w:eastAsia="zh-CN"/>
        </w:rPr>
        <w:t>包下，创建</w:t>
      </w:r>
      <w:r>
        <w:rPr>
          <w:rFonts w:hint="default" w:ascii="Courier New" w:hAnsi="Courier New" w:cs="Courier New"/>
          <w:lang w:val="en-US" w:eastAsia="zh-CN"/>
        </w:rPr>
        <w:t>OrderServiceImpl.java：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@Service</w:t>
            </w:r>
            <w:bookmarkStart w:id="5" w:name="_GoBack"/>
            <w:bookmarkEnd w:id="5"/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OrderServiceImpl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OrderMapper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orderMapper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OrderItemMapper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orderItemMapper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IdWorker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idWorker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RedisTemplate&lt;String, Object&gt;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保存订单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save(Order order){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根据用户名获取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中购物车数据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List&lt;Cart&gt; carts = (List&lt;Cart&gt;)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.boundValueOps(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"cart_"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order.getUserId()).get();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迭代购物车数据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(Cart cart : carts){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#######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>往订单表插入数据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#########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生成订单主键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long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orderId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idWorker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.nextId();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创建新的订单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Order order1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设置订单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order1.setOrderId(orderId);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设置支付类型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order1.setPaymentType(order.getPaymentType());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设置支付状态码为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未支付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”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order1.setStatus(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设置订单创建时间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order1.setCreateTime(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设置订单修改时间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order1.setUpdateTime(order1.getCreateTime());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order1.setUserId(order.getUserId());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设置收件人地址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7EDCC"/>
              </w:rPr>
              <w:t xml:space="preserve">                </w:t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C7EDCC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order1.setReceiverAreaName(order.getReceiverAreaName());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设置收件人手机号码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order1.setReceiverMobile(order.getReceiverMobile());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设置收件人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order1.setReceiver(order.getReceiver());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设置订单来源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order1.setSourceType(order.getSourceType());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设置商家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order1.setSellerId(cart.getSellerId());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定义该订单总金额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double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money = 0;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#######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>往订单明细表插入数据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#########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(OrderItem orderItem : cart.getOrderItems()){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设置主键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orderItem.setId(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idWorker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.nextId());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设置关联的订单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orderItem.setOrderId(orderId);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累计总金额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money += orderItem.getTotalFee().doubleValue();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保存数据到订单明细表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orderItemMapper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.insertSelective(orderItem);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设置支付总金额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order1.setPayment(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BigDecimal(money));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保存数据到订单表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orderMapper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.insertSelective(order1);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删除该用户购物车数据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.delete(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"cart_"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+ order.getUserId());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update(Order order)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List&lt;Order&gt;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List&lt;Order&gt; findByPage(Order order,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48A9A5"/>
    <w:multiLevelType w:val="singleLevel"/>
    <w:tmpl w:val="A748A9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C4E1594"/>
    <w:multiLevelType w:val="singleLevel"/>
    <w:tmpl w:val="FC4E1594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11FC01DF"/>
    <w:multiLevelType w:val="singleLevel"/>
    <w:tmpl w:val="11FC01D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20F02B6"/>
    <w:multiLevelType w:val="singleLevel"/>
    <w:tmpl w:val="320F02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74C"/>
    <w:rsid w:val="00034250"/>
    <w:rsid w:val="0006723E"/>
    <w:rsid w:val="000D6273"/>
    <w:rsid w:val="001116C7"/>
    <w:rsid w:val="00113784"/>
    <w:rsid w:val="00122EC5"/>
    <w:rsid w:val="001326D5"/>
    <w:rsid w:val="00137522"/>
    <w:rsid w:val="001579E5"/>
    <w:rsid w:val="001758B6"/>
    <w:rsid w:val="001766A4"/>
    <w:rsid w:val="0018522E"/>
    <w:rsid w:val="001A12B7"/>
    <w:rsid w:val="001E27C0"/>
    <w:rsid w:val="00203578"/>
    <w:rsid w:val="002053D0"/>
    <w:rsid w:val="00213189"/>
    <w:rsid w:val="00232CA5"/>
    <w:rsid w:val="00252150"/>
    <w:rsid w:val="002658D0"/>
    <w:rsid w:val="0027442C"/>
    <w:rsid w:val="002A5D9B"/>
    <w:rsid w:val="002B2949"/>
    <w:rsid w:val="002C2A94"/>
    <w:rsid w:val="00306505"/>
    <w:rsid w:val="00306C9D"/>
    <w:rsid w:val="00310732"/>
    <w:rsid w:val="003270DE"/>
    <w:rsid w:val="003369A9"/>
    <w:rsid w:val="00345CE1"/>
    <w:rsid w:val="003474FF"/>
    <w:rsid w:val="00347E92"/>
    <w:rsid w:val="00392A43"/>
    <w:rsid w:val="003B0329"/>
    <w:rsid w:val="003B4CE5"/>
    <w:rsid w:val="003E114E"/>
    <w:rsid w:val="003E551A"/>
    <w:rsid w:val="00422752"/>
    <w:rsid w:val="00432431"/>
    <w:rsid w:val="00460949"/>
    <w:rsid w:val="00472A83"/>
    <w:rsid w:val="00486C6D"/>
    <w:rsid w:val="004C3473"/>
    <w:rsid w:val="00512C32"/>
    <w:rsid w:val="005153B0"/>
    <w:rsid w:val="005237AA"/>
    <w:rsid w:val="005520F4"/>
    <w:rsid w:val="00563F41"/>
    <w:rsid w:val="0057053A"/>
    <w:rsid w:val="00596B3B"/>
    <w:rsid w:val="005B4D72"/>
    <w:rsid w:val="005E6D3D"/>
    <w:rsid w:val="00603E52"/>
    <w:rsid w:val="00646D0D"/>
    <w:rsid w:val="006960F8"/>
    <w:rsid w:val="0069769A"/>
    <w:rsid w:val="006B6F01"/>
    <w:rsid w:val="006B7E4E"/>
    <w:rsid w:val="006C7E09"/>
    <w:rsid w:val="00707BC7"/>
    <w:rsid w:val="00746034"/>
    <w:rsid w:val="00766104"/>
    <w:rsid w:val="007710D3"/>
    <w:rsid w:val="00775A5B"/>
    <w:rsid w:val="00787AD6"/>
    <w:rsid w:val="007B287C"/>
    <w:rsid w:val="007D66FF"/>
    <w:rsid w:val="007E1E60"/>
    <w:rsid w:val="007E2283"/>
    <w:rsid w:val="0081607D"/>
    <w:rsid w:val="00824A24"/>
    <w:rsid w:val="00843869"/>
    <w:rsid w:val="00855538"/>
    <w:rsid w:val="008635B3"/>
    <w:rsid w:val="008755A7"/>
    <w:rsid w:val="00882AFC"/>
    <w:rsid w:val="008D6DB7"/>
    <w:rsid w:val="0096019F"/>
    <w:rsid w:val="009870A2"/>
    <w:rsid w:val="009A1790"/>
    <w:rsid w:val="009B7BE7"/>
    <w:rsid w:val="009D2C95"/>
    <w:rsid w:val="009E2BC4"/>
    <w:rsid w:val="009E3D11"/>
    <w:rsid w:val="00A04CF7"/>
    <w:rsid w:val="00A21FDF"/>
    <w:rsid w:val="00A40A60"/>
    <w:rsid w:val="00AB03B8"/>
    <w:rsid w:val="00AB27FE"/>
    <w:rsid w:val="00AB551A"/>
    <w:rsid w:val="00AE06BC"/>
    <w:rsid w:val="00B1378C"/>
    <w:rsid w:val="00B20921"/>
    <w:rsid w:val="00B24198"/>
    <w:rsid w:val="00B3677A"/>
    <w:rsid w:val="00B520DB"/>
    <w:rsid w:val="00B74872"/>
    <w:rsid w:val="00B96C5E"/>
    <w:rsid w:val="00BD2571"/>
    <w:rsid w:val="00C061BD"/>
    <w:rsid w:val="00C10E13"/>
    <w:rsid w:val="00C26F6C"/>
    <w:rsid w:val="00C30059"/>
    <w:rsid w:val="00C33D53"/>
    <w:rsid w:val="00C55601"/>
    <w:rsid w:val="00C628ED"/>
    <w:rsid w:val="00C7007A"/>
    <w:rsid w:val="00C7215F"/>
    <w:rsid w:val="00C95A6D"/>
    <w:rsid w:val="00CA773A"/>
    <w:rsid w:val="00CC2D52"/>
    <w:rsid w:val="00CE5CCF"/>
    <w:rsid w:val="00D03751"/>
    <w:rsid w:val="00D23A19"/>
    <w:rsid w:val="00D3086F"/>
    <w:rsid w:val="00D4066A"/>
    <w:rsid w:val="00D752CA"/>
    <w:rsid w:val="00D775A0"/>
    <w:rsid w:val="00D976AF"/>
    <w:rsid w:val="00DA25C9"/>
    <w:rsid w:val="00DB3FE4"/>
    <w:rsid w:val="00DB4201"/>
    <w:rsid w:val="00DD745A"/>
    <w:rsid w:val="00DE1798"/>
    <w:rsid w:val="00E0161E"/>
    <w:rsid w:val="00E0454B"/>
    <w:rsid w:val="00E651FF"/>
    <w:rsid w:val="00E926C9"/>
    <w:rsid w:val="00EA6E88"/>
    <w:rsid w:val="00EC2505"/>
    <w:rsid w:val="00F1319B"/>
    <w:rsid w:val="00F17FFE"/>
    <w:rsid w:val="00F62164"/>
    <w:rsid w:val="00F64BFB"/>
    <w:rsid w:val="00F6551E"/>
    <w:rsid w:val="00F75DF9"/>
    <w:rsid w:val="00F772C7"/>
    <w:rsid w:val="00FB0256"/>
    <w:rsid w:val="00FB1ADD"/>
    <w:rsid w:val="00FC70B7"/>
    <w:rsid w:val="00FE0B71"/>
    <w:rsid w:val="01022610"/>
    <w:rsid w:val="01025370"/>
    <w:rsid w:val="010A323C"/>
    <w:rsid w:val="010C2936"/>
    <w:rsid w:val="010D4578"/>
    <w:rsid w:val="01125F2D"/>
    <w:rsid w:val="0115219E"/>
    <w:rsid w:val="011A378C"/>
    <w:rsid w:val="012235F5"/>
    <w:rsid w:val="01241418"/>
    <w:rsid w:val="01245B08"/>
    <w:rsid w:val="01267049"/>
    <w:rsid w:val="01275603"/>
    <w:rsid w:val="012838B3"/>
    <w:rsid w:val="01283FBA"/>
    <w:rsid w:val="012A18CD"/>
    <w:rsid w:val="012A7DB2"/>
    <w:rsid w:val="012C63E1"/>
    <w:rsid w:val="012F62C6"/>
    <w:rsid w:val="01353ABF"/>
    <w:rsid w:val="01355008"/>
    <w:rsid w:val="013733BF"/>
    <w:rsid w:val="01375FA9"/>
    <w:rsid w:val="01380006"/>
    <w:rsid w:val="013B1161"/>
    <w:rsid w:val="01413ACE"/>
    <w:rsid w:val="014314C3"/>
    <w:rsid w:val="01432AA5"/>
    <w:rsid w:val="0144018A"/>
    <w:rsid w:val="014E1F24"/>
    <w:rsid w:val="01531BEB"/>
    <w:rsid w:val="01570088"/>
    <w:rsid w:val="01590FE4"/>
    <w:rsid w:val="015B2996"/>
    <w:rsid w:val="016372E0"/>
    <w:rsid w:val="016450D4"/>
    <w:rsid w:val="01662188"/>
    <w:rsid w:val="01670A97"/>
    <w:rsid w:val="0168362F"/>
    <w:rsid w:val="01691960"/>
    <w:rsid w:val="016D1DF6"/>
    <w:rsid w:val="016E78F0"/>
    <w:rsid w:val="01743BC3"/>
    <w:rsid w:val="0176125E"/>
    <w:rsid w:val="01763E73"/>
    <w:rsid w:val="01791471"/>
    <w:rsid w:val="01793E3F"/>
    <w:rsid w:val="017C2F23"/>
    <w:rsid w:val="0181256E"/>
    <w:rsid w:val="0181342B"/>
    <w:rsid w:val="018621C9"/>
    <w:rsid w:val="018B34B4"/>
    <w:rsid w:val="018B78B1"/>
    <w:rsid w:val="01916C42"/>
    <w:rsid w:val="019427D0"/>
    <w:rsid w:val="01944294"/>
    <w:rsid w:val="01976FB3"/>
    <w:rsid w:val="019A3EF9"/>
    <w:rsid w:val="019C6324"/>
    <w:rsid w:val="019F304A"/>
    <w:rsid w:val="01A32AEB"/>
    <w:rsid w:val="01A42311"/>
    <w:rsid w:val="01A430EE"/>
    <w:rsid w:val="01A44421"/>
    <w:rsid w:val="01A51FD7"/>
    <w:rsid w:val="01A53E1A"/>
    <w:rsid w:val="01A60A85"/>
    <w:rsid w:val="01A93CE1"/>
    <w:rsid w:val="01AB11FC"/>
    <w:rsid w:val="01AC5F2A"/>
    <w:rsid w:val="01B35201"/>
    <w:rsid w:val="01B75599"/>
    <w:rsid w:val="01B8328D"/>
    <w:rsid w:val="01B86519"/>
    <w:rsid w:val="01B918AA"/>
    <w:rsid w:val="01BD667B"/>
    <w:rsid w:val="01BE55C8"/>
    <w:rsid w:val="01C41EF3"/>
    <w:rsid w:val="01C5018A"/>
    <w:rsid w:val="01C57B7B"/>
    <w:rsid w:val="01CA1F40"/>
    <w:rsid w:val="01CA32A4"/>
    <w:rsid w:val="01CC0C23"/>
    <w:rsid w:val="01CD2913"/>
    <w:rsid w:val="01D528BB"/>
    <w:rsid w:val="01D54B0B"/>
    <w:rsid w:val="01D730C0"/>
    <w:rsid w:val="01D752F9"/>
    <w:rsid w:val="01D80188"/>
    <w:rsid w:val="01DB3448"/>
    <w:rsid w:val="01E10C3C"/>
    <w:rsid w:val="01E56AFD"/>
    <w:rsid w:val="01EC5C13"/>
    <w:rsid w:val="01EE79B9"/>
    <w:rsid w:val="01F315E5"/>
    <w:rsid w:val="01F37601"/>
    <w:rsid w:val="01F522AA"/>
    <w:rsid w:val="01F63EB8"/>
    <w:rsid w:val="01F865A8"/>
    <w:rsid w:val="01F93804"/>
    <w:rsid w:val="01FD03B9"/>
    <w:rsid w:val="01FE286E"/>
    <w:rsid w:val="020041D5"/>
    <w:rsid w:val="02017676"/>
    <w:rsid w:val="02050074"/>
    <w:rsid w:val="02081CD2"/>
    <w:rsid w:val="02093840"/>
    <w:rsid w:val="020A5331"/>
    <w:rsid w:val="020B6B05"/>
    <w:rsid w:val="020E062B"/>
    <w:rsid w:val="02117DE1"/>
    <w:rsid w:val="021441A4"/>
    <w:rsid w:val="02194252"/>
    <w:rsid w:val="021B00A6"/>
    <w:rsid w:val="021C6243"/>
    <w:rsid w:val="021E0B46"/>
    <w:rsid w:val="02217A73"/>
    <w:rsid w:val="02275230"/>
    <w:rsid w:val="022C2136"/>
    <w:rsid w:val="022D1F48"/>
    <w:rsid w:val="023100D7"/>
    <w:rsid w:val="0232348D"/>
    <w:rsid w:val="023C07D6"/>
    <w:rsid w:val="02427DD6"/>
    <w:rsid w:val="024614E0"/>
    <w:rsid w:val="024D78FF"/>
    <w:rsid w:val="024E5E89"/>
    <w:rsid w:val="024E656B"/>
    <w:rsid w:val="02504584"/>
    <w:rsid w:val="02543B3C"/>
    <w:rsid w:val="02550999"/>
    <w:rsid w:val="02556C44"/>
    <w:rsid w:val="02561D0E"/>
    <w:rsid w:val="02587F86"/>
    <w:rsid w:val="025B6889"/>
    <w:rsid w:val="025C072E"/>
    <w:rsid w:val="02610FD2"/>
    <w:rsid w:val="0264382D"/>
    <w:rsid w:val="026541FA"/>
    <w:rsid w:val="026613D9"/>
    <w:rsid w:val="02670D39"/>
    <w:rsid w:val="026B4880"/>
    <w:rsid w:val="02723C2E"/>
    <w:rsid w:val="027313E4"/>
    <w:rsid w:val="02752D9C"/>
    <w:rsid w:val="027A159A"/>
    <w:rsid w:val="027C3A5B"/>
    <w:rsid w:val="027E1234"/>
    <w:rsid w:val="027E5794"/>
    <w:rsid w:val="028001E2"/>
    <w:rsid w:val="028D4F10"/>
    <w:rsid w:val="028F68F1"/>
    <w:rsid w:val="02901617"/>
    <w:rsid w:val="029336DC"/>
    <w:rsid w:val="02950127"/>
    <w:rsid w:val="02986E5D"/>
    <w:rsid w:val="029A653B"/>
    <w:rsid w:val="029B0579"/>
    <w:rsid w:val="029E022A"/>
    <w:rsid w:val="029E100F"/>
    <w:rsid w:val="029E65A9"/>
    <w:rsid w:val="02A17303"/>
    <w:rsid w:val="02A47FED"/>
    <w:rsid w:val="02A907B0"/>
    <w:rsid w:val="02A90AE3"/>
    <w:rsid w:val="02AA3BF7"/>
    <w:rsid w:val="02AA4B94"/>
    <w:rsid w:val="02AD03A2"/>
    <w:rsid w:val="02B20D62"/>
    <w:rsid w:val="02B311B6"/>
    <w:rsid w:val="02BA7287"/>
    <w:rsid w:val="02BB14CD"/>
    <w:rsid w:val="02BB2D1E"/>
    <w:rsid w:val="02C47CD4"/>
    <w:rsid w:val="02CE0C0C"/>
    <w:rsid w:val="02D211C5"/>
    <w:rsid w:val="02D34D76"/>
    <w:rsid w:val="02D54A10"/>
    <w:rsid w:val="02D81733"/>
    <w:rsid w:val="02D86728"/>
    <w:rsid w:val="02DC20C4"/>
    <w:rsid w:val="02DD42A0"/>
    <w:rsid w:val="02DE44AD"/>
    <w:rsid w:val="02E02BDF"/>
    <w:rsid w:val="02E21EC3"/>
    <w:rsid w:val="02E332DC"/>
    <w:rsid w:val="02E50322"/>
    <w:rsid w:val="02E86C58"/>
    <w:rsid w:val="02E9524F"/>
    <w:rsid w:val="02EB2AEA"/>
    <w:rsid w:val="02EB415F"/>
    <w:rsid w:val="02EC3FA7"/>
    <w:rsid w:val="02F07F90"/>
    <w:rsid w:val="02F24357"/>
    <w:rsid w:val="02F501CF"/>
    <w:rsid w:val="02F65FF2"/>
    <w:rsid w:val="02FC09D1"/>
    <w:rsid w:val="02FC35C8"/>
    <w:rsid w:val="02FC47A6"/>
    <w:rsid w:val="02FD76B9"/>
    <w:rsid w:val="03023690"/>
    <w:rsid w:val="030272B6"/>
    <w:rsid w:val="0303214A"/>
    <w:rsid w:val="03053624"/>
    <w:rsid w:val="030639A7"/>
    <w:rsid w:val="03081C48"/>
    <w:rsid w:val="030B3033"/>
    <w:rsid w:val="030C0F03"/>
    <w:rsid w:val="03114028"/>
    <w:rsid w:val="03141BC6"/>
    <w:rsid w:val="031430E1"/>
    <w:rsid w:val="03157339"/>
    <w:rsid w:val="03186258"/>
    <w:rsid w:val="031970EF"/>
    <w:rsid w:val="032329ED"/>
    <w:rsid w:val="032B7A4C"/>
    <w:rsid w:val="032E5144"/>
    <w:rsid w:val="033501B1"/>
    <w:rsid w:val="03352B86"/>
    <w:rsid w:val="0337693A"/>
    <w:rsid w:val="03393EA4"/>
    <w:rsid w:val="033B0904"/>
    <w:rsid w:val="033D4202"/>
    <w:rsid w:val="03462B77"/>
    <w:rsid w:val="03485289"/>
    <w:rsid w:val="034B40BA"/>
    <w:rsid w:val="034C526D"/>
    <w:rsid w:val="034E6628"/>
    <w:rsid w:val="03506AB0"/>
    <w:rsid w:val="03516132"/>
    <w:rsid w:val="035200F4"/>
    <w:rsid w:val="035226D1"/>
    <w:rsid w:val="035B2AE6"/>
    <w:rsid w:val="035C737A"/>
    <w:rsid w:val="03621ACC"/>
    <w:rsid w:val="036E64A8"/>
    <w:rsid w:val="036F2F40"/>
    <w:rsid w:val="036F5EE8"/>
    <w:rsid w:val="037567B9"/>
    <w:rsid w:val="037728F9"/>
    <w:rsid w:val="037807C7"/>
    <w:rsid w:val="037A4E42"/>
    <w:rsid w:val="037D12FF"/>
    <w:rsid w:val="037E417B"/>
    <w:rsid w:val="03855659"/>
    <w:rsid w:val="03873B14"/>
    <w:rsid w:val="038939AC"/>
    <w:rsid w:val="038A1495"/>
    <w:rsid w:val="038B067C"/>
    <w:rsid w:val="038C18EE"/>
    <w:rsid w:val="038C2C9A"/>
    <w:rsid w:val="038D03DC"/>
    <w:rsid w:val="03904996"/>
    <w:rsid w:val="03926C6C"/>
    <w:rsid w:val="03932E23"/>
    <w:rsid w:val="0394584A"/>
    <w:rsid w:val="03960E21"/>
    <w:rsid w:val="039804E4"/>
    <w:rsid w:val="03997B2B"/>
    <w:rsid w:val="039E6379"/>
    <w:rsid w:val="03A312F1"/>
    <w:rsid w:val="03A35D92"/>
    <w:rsid w:val="03A91516"/>
    <w:rsid w:val="03AA1A0B"/>
    <w:rsid w:val="03AC00A1"/>
    <w:rsid w:val="03AF2CD3"/>
    <w:rsid w:val="03B07E97"/>
    <w:rsid w:val="03B200F5"/>
    <w:rsid w:val="03C04050"/>
    <w:rsid w:val="03C048F9"/>
    <w:rsid w:val="03C1258D"/>
    <w:rsid w:val="03C74570"/>
    <w:rsid w:val="03C81D9A"/>
    <w:rsid w:val="03C958F4"/>
    <w:rsid w:val="03D45C9E"/>
    <w:rsid w:val="03D62038"/>
    <w:rsid w:val="03DC74F9"/>
    <w:rsid w:val="03DE4E32"/>
    <w:rsid w:val="03E63EB6"/>
    <w:rsid w:val="03E96768"/>
    <w:rsid w:val="03ED36A4"/>
    <w:rsid w:val="03EF6BBA"/>
    <w:rsid w:val="03F521E3"/>
    <w:rsid w:val="03F60529"/>
    <w:rsid w:val="03F814DB"/>
    <w:rsid w:val="03FA0DA9"/>
    <w:rsid w:val="03FA77F8"/>
    <w:rsid w:val="03FB4EA4"/>
    <w:rsid w:val="04042CA4"/>
    <w:rsid w:val="040439B5"/>
    <w:rsid w:val="04056773"/>
    <w:rsid w:val="04070751"/>
    <w:rsid w:val="0408565C"/>
    <w:rsid w:val="04097127"/>
    <w:rsid w:val="040E5E5B"/>
    <w:rsid w:val="04110620"/>
    <w:rsid w:val="0412309C"/>
    <w:rsid w:val="04134C93"/>
    <w:rsid w:val="0414509F"/>
    <w:rsid w:val="041E3811"/>
    <w:rsid w:val="041F3510"/>
    <w:rsid w:val="042022CA"/>
    <w:rsid w:val="0421044F"/>
    <w:rsid w:val="042175E1"/>
    <w:rsid w:val="042A34FB"/>
    <w:rsid w:val="042D1C60"/>
    <w:rsid w:val="042D555E"/>
    <w:rsid w:val="042E2EFD"/>
    <w:rsid w:val="042E75BE"/>
    <w:rsid w:val="04303BDB"/>
    <w:rsid w:val="04346979"/>
    <w:rsid w:val="04346D66"/>
    <w:rsid w:val="04364CC4"/>
    <w:rsid w:val="04375169"/>
    <w:rsid w:val="04394292"/>
    <w:rsid w:val="043D41DA"/>
    <w:rsid w:val="043E66EE"/>
    <w:rsid w:val="043F3A91"/>
    <w:rsid w:val="044035BD"/>
    <w:rsid w:val="04411B76"/>
    <w:rsid w:val="04420B00"/>
    <w:rsid w:val="044749D2"/>
    <w:rsid w:val="044817A1"/>
    <w:rsid w:val="044D7515"/>
    <w:rsid w:val="044E070E"/>
    <w:rsid w:val="04505949"/>
    <w:rsid w:val="04542699"/>
    <w:rsid w:val="04560CF9"/>
    <w:rsid w:val="04572E17"/>
    <w:rsid w:val="04614DA1"/>
    <w:rsid w:val="046506D3"/>
    <w:rsid w:val="04687853"/>
    <w:rsid w:val="046C6C15"/>
    <w:rsid w:val="046C76F9"/>
    <w:rsid w:val="046D4185"/>
    <w:rsid w:val="046F6344"/>
    <w:rsid w:val="04712D9D"/>
    <w:rsid w:val="04730F84"/>
    <w:rsid w:val="04754DC3"/>
    <w:rsid w:val="04795582"/>
    <w:rsid w:val="047F682E"/>
    <w:rsid w:val="04815BBE"/>
    <w:rsid w:val="04817A22"/>
    <w:rsid w:val="04842FB4"/>
    <w:rsid w:val="048B0E0A"/>
    <w:rsid w:val="048B4FEA"/>
    <w:rsid w:val="048E6EF3"/>
    <w:rsid w:val="049342D6"/>
    <w:rsid w:val="04986AA9"/>
    <w:rsid w:val="0499484C"/>
    <w:rsid w:val="049B770E"/>
    <w:rsid w:val="049C0C71"/>
    <w:rsid w:val="049C1B37"/>
    <w:rsid w:val="049D7F6E"/>
    <w:rsid w:val="04A92E0E"/>
    <w:rsid w:val="04A93979"/>
    <w:rsid w:val="04AB74AA"/>
    <w:rsid w:val="04B35DB3"/>
    <w:rsid w:val="04B45E8D"/>
    <w:rsid w:val="04B51CB6"/>
    <w:rsid w:val="04B53142"/>
    <w:rsid w:val="04BD31D8"/>
    <w:rsid w:val="04BE6981"/>
    <w:rsid w:val="04BF2FEC"/>
    <w:rsid w:val="04C03745"/>
    <w:rsid w:val="04C849FF"/>
    <w:rsid w:val="04C84B9D"/>
    <w:rsid w:val="04CB3CF6"/>
    <w:rsid w:val="04CC3EBF"/>
    <w:rsid w:val="04CD407C"/>
    <w:rsid w:val="04CF7732"/>
    <w:rsid w:val="04CF7CBC"/>
    <w:rsid w:val="04D05BAA"/>
    <w:rsid w:val="04D21858"/>
    <w:rsid w:val="04D724EA"/>
    <w:rsid w:val="04DA560F"/>
    <w:rsid w:val="04DD3382"/>
    <w:rsid w:val="04DE65A1"/>
    <w:rsid w:val="04E37632"/>
    <w:rsid w:val="04E4021D"/>
    <w:rsid w:val="04E67B3F"/>
    <w:rsid w:val="04E80839"/>
    <w:rsid w:val="04E837B5"/>
    <w:rsid w:val="04E86B78"/>
    <w:rsid w:val="04EB4E25"/>
    <w:rsid w:val="04EC0679"/>
    <w:rsid w:val="04EC52E0"/>
    <w:rsid w:val="04EF01B5"/>
    <w:rsid w:val="04F22001"/>
    <w:rsid w:val="04F222A1"/>
    <w:rsid w:val="04F51565"/>
    <w:rsid w:val="04F87E95"/>
    <w:rsid w:val="04FA0AD8"/>
    <w:rsid w:val="04FA2FAB"/>
    <w:rsid w:val="04FB4C4B"/>
    <w:rsid w:val="050021B9"/>
    <w:rsid w:val="050142C6"/>
    <w:rsid w:val="050148E8"/>
    <w:rsid w:val="05023F6F"/>
    <w:rsid w:val="05090467"/>
    <w:rsid w:val="050C2658"/>
    <w:rsid w:val="050C5CC8"/>
    <w:rsid w:val="050F7224"/>
    <w:rsid w:val="051023C0"/>
    <w:rsid w:val="05176468"/>
    <w:rsid w:val="05191FAA"/>
    <w:rsid w:val="051B2B3D"/>
    <w:rsid w:val="051B5098"/>
    <w:rsid w:val="05223EC0"/>
    <w:rsid w:val="0524142E"/>
    <w:rsid w:val="05251C8E"/>
    <w:rsid w:val="05266AD8"/>
    <w:rsid w:val="052E391A"/>
    <w:rsid w:val="052E6192"/>
    <w:rsid w:val="05372EAB"/>
    <w:rsid w:val="05386C4B"/>
    <w:rsid w:val="053D6B25"/>
    <w:rsid w:val="053D6E60"/>
    <w:rsid w:val="05405CA9"/>
    <w:rsid w:val="054156B8"/>
    <w:rsid w:val="05434562"/>
    <w:rsid w:val="054405A2"/>
    <w:rsid w:val="05461666"/>
    <w:rsid w:val="054846EC"/>
    <w:rsid w:val="054A6D59"/>
    <w:rsid w:val="054B50FA"/>
    <w:rsid w:val="054D69A7"/>
    <w:rsid w:val="054E5AE5"/>
    <w:rsid w:val="054E5E75"/>
    <w:rsid w:val="0551190E"/>
    <w:rsid w:val="055278FD"/>
    <w:rsid w:val="055570EE"/>
    <w:rsid w:val="05564DA5"/>
    <w:rsid w:val="055D434D"/>
    <w:rsid w:val="055D4D1B"/>
    <w:rsid w:val="055E3B37"/>
    <w:rsid w:val="055F0919"/>
    <w:rsid w:val="0560192A"/>
    <w:rsid w:val="056043BB"/>
    <w:rsid w:val="0564258F"/>
    <w:rsid w:val="05687690"/>
    <w:rsid w:val="0569319E"/>
    <w:rsid w:val="056A4048"/>
    <w:rsid w:val="056C6A22"/>
    <w:rsid w:val="056E070E"/>
    <w:rsid w:val="05706A6E"/>
    <w:rsid w:val="05715E52"/>
    <w:rsid w:val="057233CF"/>
    <w:rsid w:val="05733BC8"/>
    <w:rsid w:val="057361DA"/>
    <w:rsid w:val="058302C3"/>
    <w:rsid w:val="05851734"/>
    <w:rsid w:val="05864B8B"/>
    <w:rsid w:val="05890DD3"/>
    <w:rsid w:val="059313BA"/>
    <w:rsid w:val="05945BED"/>
    <w:rsid w:val="059A1E44"/>
    <w:rsid w:val="05A20D8F"/>
    <w:rsid w:val="05A30E9B"/>
    <w:rsid w:val="05A334F8"/>
    <w:rsid w:val="05A86EBF"/>
    <w:rsid w:val="05AD4853"/>
    <w:rsid w:val="05AE7D7D"/>
    <w:rsid w:val="05B24DCF"/>
    <w:rsid w:val="05B37072"/>
    <w:rsid w:val="05B448BC"/>
    <w:rsid w:val="05B644BE"/>
    <w:rsid w:val="05B811F4"/>
    <w:rsid w:val="05BA1EDF"/>
    <w:rsid w:val="05C12C1D"/>
    <w:rsid w:val="05C366EC"/>
    <w:rsid w:val="05C4330F"/>
    <w:rsid w:val="05C57811"/>
    <w:rsid w:val="05C64A3D"/>
    <w:rsid w:val="05CC340F"/>
    <w:rsid w:val="05D15E9F"/>
    <w:rsid w:val="05D20C48"/>
    <w:rsid w:val="05D75658"/>
    <w:rsid w:val="05D83D3D"/>
    <w:rsid w:val="05DD2A11"/>
    <w:rsid w:val="05E20F80"/>
    <w:rsid w:val="05E21105"/>
    <w:rsid w:val="05E91B31"/>
    <w:rsid w:val="05E93E6D"/>
    <w:rsid w:val="05EB3AC1"/>
    <w:rsid w:val="05ED3EE9"/>
    <w:rsid w:val="05ED7844"/>
    <w:rsid w:val="05EF7167"/>
    <w:rsid w:val="05F75254"/>
    <w:rsid w:val="05FB3C0A"/>
    <w:rsid w:val="05FB77C5"/>
    <w:rsid w:val="05FC1610"/>
    <w:rsid w:val="06014535"/>
    <w:rsid w:val="06056D43"/>
    <w:rsid w:val="06082EA2"/>
    <w:rsid w:val="060956CD"/>
    <w:rsid w:val="060D4933"/>
    <w:rsid w:val="06101816"/>
    <w:rsid w:val="061624D9"/>
    <w:rsid w:val="061A12E4"/>
    <w:rsid w:val="061B51B5"/>
    <w:rsid w:val="062A406B"/>
    <w:rsid w:val="062E17C8"/>
    <w:rsid w:val="062E4EC5"/>
    <w:rsid w:val="06320540"/>
    <w:rsid w:val="06367E95"/>
    <w:rsid w:val="06377D9F"/>
    <w:rsid w:val="0639277B"/>
    <w:rsid w:val="063D6646"/>
    <w:rsid w:val="0642494A"/>
    <w:rsid w:val="0642516B"/>
    <w:rsid w:val="064261E3"/>
    <w:rsid w:val="064A289F"/>
    <w:rsid w:val="064D2D9A"/>
    <w:rsid w:val="064E7391"/>
    <w:rsid w:val="065074B6"/>
    <w:rsid w:val="06534408"/>
    <w:rsid w:val="06534F29"/>
    <w:rsid w:val="06541BE1"/>
    <w:rsid w:val="06555687"/>
    <w:rsid w:val="06561B0D"/>
    <w:rsid w:val="06577132"/>
    <w:rsid w:val="06580528"/>
    <w:rsid w:val="065837E3"/>
    <w:rsid w:val="065845D6"/>
    <w:rsid w:val="06672BA1"/>
    <w:rsid w:val="06696DE8"/>
    <w:rsid w:val="066A2001"/>
    <w:rsid w:val="066C1BC8"/>
    <w:rsid w:val="066E48B4"/>
    <w:rsid w:val="06715A65"/>
    <w:rsid w:val="06742A31"/>
    <w:rsid w:val="06760CE8"/>
    <w:rsid w:val="067773AC"/>
    <w:rsid w:val="06792166"/>
    <w:rsid w:val="067E3570"/>
    <w:rsid w:val="067F0EE8"/>
    <w:rsid w:val="068243EE"/>
    <w:rsid w:val="06832B94"/>
    <w:rsid w:val="0685592C"/>
    <w:rsid w:val="0686746E"/>
    <w:rsid w:val="0687225A"/>
    <w:rsid w:val="068B3A9D"/>
    <w:rsid w:val="06903DF2"/>
    <w:rsid w:val="06913F7C"/>
    <w:rsid w:val="06962FEB"/>
    <w:rsid w:val="0697365A"/>
    <w:rsid w:val="06973671"/>
    <w:rsid w:val="0697444F"/>
    <w:rsid w:val="069A732F"/>
    <w:rsid w:val="069B283E"/>
    <w:rsid w:val="069E5147"/>
    <w:rsid w:val="069F26EC"/>
    <w:rsid w:val="069F6C42"/>
    <w:rsid w:val="06A278D4"/>
    <w:rsid w:val="06A42C4B"/>
    <w:rsid w:val="06AA0726"/>
    <w:rsid w:val="06AC3C63"/>
    <w:rsid w:val="06AD614F"/>
    <w:rsid w:val="06AE1DAE"/>
    <w:rsid w:val="06AE68D2"/>
    <w:rsid w:val="06B11684"/>
    <w:rsid w:val="06B6608D"/>
    <w:rsid w:val="06BB6B0B"/>
    <w:rsid w:val="06BF75B6"/>
    <w:rsid w:val="06C11480"/>
    <w:rsid w:val="06C16DEC"/>
    <w:rsid w:val="06C44B60"/>
    <w:rsid w:val="06C53FAC"/>
    <w:rsid w:val="06C82861"/>
    <w:rsid w:val="06CE1609"/>
    <w:rsid w:val="06D236F1"/>
    <w:rsid w:val="06D57C4A"/>
    <w:rsid w:val="06D8658D"/>
    <w:rsid w:val="06DA00F9"/>
    <w:rsid w:val="06DA247B"/>
    <w:rsid w:val="06DB44BC"/>
    <w:rsid w:val="06DB50A1"/>
    <w:rsid w:val="06E15D86"/>
    <w:rsid w:val="06E40251"/>
    <w:rsid w:val="06E51943"/>
    <w:rsid w:val="06E57B2A"/>
    <w:rsid w:val="06E6190B"/>
    <w:rsid w:val="06E76952"/>
    <w:rsid w:val="06EA28CD"/>
    <w:rsid w:val="06EC4C8C"/>
    <w:rsid w:val="06EE071A"/>
    <w:rsid w:val="06EE269B"/>
    <w:rsid w:val="06EE7E23"/>
    <w:rsid w:val="06FB2203"/>
    <w:rsid w:val="06FB40EC"/>
    <w:rsid w:val="07027E56"/>
    <w:rsid w:val="07032B37"/>
    <w:rsid w:val="071340B2"/>
    <w:rsid w:val="07143FF3"/>
    <w:rsid w:val="071D11B6"/>
    <w:rsid w:val="071E4FC5"/>
    <w:rsid w:val="071E5589"/>
    <w:rsid w:val="071E770F"/>
    <w:rsid w:val="071F30A1"/>
    <w:rsid w:val="071F53E2"/>
    <w:rsid w:val="0720128C"/>
    <w:rsid w:val="07217846"/>
    <w:rsid w:val="07292442"/>
    <w:rsid w:val="072A1656"/>
    <w:rsid w:val="072F4125"/>
    <w:rsid w:val="07312C55"/>
    <w:rsid w:val="073264D7"/>
    <w:rsid w:val="073346D5"/>
    <w:rsid w:val="073568EA"/>
    <w:rsid w:val="07374D2C"/>
    <w:rsid w:val="07383C0B"/>
    <w:rsid w:val="073C5B37"/>
    <w:rsid w:val="073F19F0"/>
    <w:rsid w:val="07405471"/>
    <w:rsid w:val="07414D2B"/>
    <w:rsid w:val="07432E0B"/>
    <w:rsid w:val="07471BA6"/>
    <w:rsid w:val="074E37E7"/>
    <w:rsid w:val="074F51AA"/>
    <w:rsid w:val="07543F3B"/>
    <w:rsid w:val="07572A49"/>
    <w:rsid w:val="075A27BB"/>
    <w:rsid w:val="075A6DED"/>
    <w:rsid w:val="075B418C"/>
    <w:rsid w:val="075C1F50"/>
    <w:rsid w:val="0764402D"/>
    <w:rsid w:val="076476B6"/>
    <w:rsid w:val="076527EC"/>
    <w:rsid w:val="076A0AC8"/>
    <w:rsid w:val="07736BDC"/>
    <w:rsid w:val="07746814"/>
    <w:rsid w:val="077659AB"/>
    <w:rsid w:val="07776EA9"/>
    <w:rsid w:val="077862DE"/>
    <w:rsid w:val="077A5E0F"/>
    <w:rsid w:val="077C16D8"/>
    <w:rsid w:val="077D0187"/>
    <w:rsid w:val="077D6F98"/>
    <w:rsid w:val="077F12F0"/>
    <w:rsid w:val="077F7F64"/>
    <w:rsid w:val="07811959"/>
    <w:rsid w:val="07853D89"/>
    <w:rsid w:val="078B1A27"/>
    <w:rsid w:val="078E25FE"/>
    <w:rsid w:val="078E6F02"/>
    <w:rsid w:val="07903940"/>
    <w:rsid w:val="079158AF"/>
    <w:rsid w:val="07924A30"/>
    <w:rsid w:val="07925BA0"/>
    <w:rsid w:val="0794039C"/>
    <w:rsid w:val="079A45AE"/>
    <w:rsid w:val="079C6053"/>
    <w:rsid w:val="079E2F5F"/>
    <w:rsid w:val="07A11085"/>
    <w:rsid w:val="07A373BB"/>
    <w:rsid w:val="07AD7798"/>
    <w:rsid w:val="07AE7F74"/>
    <w:rsid w:val="07B3206A"/>
    <w:rsid w:val="07BA5CB2"/>
    <w:rsid w:val="07BC2454"/>
    <w:rsid w:val="07BE591A"/>
    <w:rsid w:val="07BF5FBC"/>
    <w:rsid w:val="07C309D3"/>
    <w:rsid w:val="07C34017"/>
    <w:rsid w:val="07C53288"/>
    <w:rsid w:val="07C61D18"/>
    <w:rsid w:val="07C90445"/>
    <w:rsid w:val="07CA423C"/>
    <w:rsid w:val="07CE5F11"/>
    <w:rsid w:val="07CF72AE"/>
    <w:rsid w:val="07D00373"/>
    <w:rsid w:val="07D04134"/>
    <w:rsid w:val="07D22D48"/>
    <w:rsid w:val="07D41D46"/>
    <w:rsid w:val="07D549EC"/>
    <w:rsid w:val="07D652C3"/>
    <w:rsid w:val="07DB0F0C"/>
    <w:rsid w:val="07DB2CD2"/>
    <w:rsid w:val="07E569E6"/>
    <w:rsid w:val="07E957E0"/>
    <w:rsid w:val="07EC797F"/>
    <w:rsid w:val="07EF64EE"/>
    <w:rsid w:val="07F44A1A"/>
    <w:rsid w:val="07F95FA8"/>
    <w:rsid w:val="07FB1D31"/>
    <w:rsid w:val="07FC5AE0"/>
    <w:rsid w:val="07FD13EC"/>
    <w:rsid w:val="07FE58F8"/>
    <w:rsid w:val="080133D5"/>
    <w:rsid w:val="0801425C"/>
    <w:rsid w:val="08050051"/>
    <w:rsid w:val="080A4CC8"/>
    <w:rsid w:val="080C087F"/>
    <w:rsid w:val="080C2726"/>
    <w:rsid w:val="080C31F1"/>
    <w:rsid w:val="0810736C"/>
    <w:rsid w:val="08110735"/>
    <w:rsid w:val="08141941"/>
    <w:rsid w:val="08141F8C"/>
    <w:rsid w:val="08161FA7"/>
    <w:rsid w:val="081777FD"/>
    <w:rsid w:val="081B1F34"/>
    <w:rsid w:val="082324D8"/>
    <w:rsid w:val="082E74A0"/>
    <w:rsid w:val="082F0824"/>
    <w:rsid w:val="08310E76"/>
    <w:rsid w:val="083602D2"/>
    <w:rsid w:val="083A2BF6"/>
    <w:rsid w:val="083A4CEA"/>
    <w:rsid w:val="083A7B30"/>
    <w:rsid w:val="083C7BB6"/>
    <w:rsid w:val="08417288"/>
    <w:rsid w:val="084223E9"/>
    <w:rsid w:val="08445EDF"/>
    <w:rsid w:val="08455ACC"/>
    <w:rsid w:val="08482EBD"/>
    <w:rsid w:val="084D2E2A"/>
    <w:rsid w:val="084D7873"/>
    <w:rsid w:val="085221ED"/>
    <w:rsid w:val="08533A93"/>
    <w:rsid w:val="08597ACE"/>
    <w:rsid w:val="085A0FC1"/>
    <w:rsid w:val="085D14E3"/>
    <w:rsid w:val="085D19D9"/>
    <w:rsid w:val="085E29DA"/>
    <w:rsid w:val="08633B76"/>
    <w:rsid w:val="0869242B"/>
    <w:rsid w:val="08697A79"/>
    <w:rsid w:val="086B0801"/>
    <w:rsid w:val="08737129"/>
    <w:rsid w:val="08772D7C"/>
    <w:rsid w:val="08775054"/>
    <w:rsid w:val="087C2C6E"/>
    <w:rsid w:val="087C7361"/>
    <w:rsid w:val="087F566B"/>
    <w:rsid w:val="08802306"/>
    <w:rsid w:val="0880677E"/>
    <w:rsid w:val="0882422C"/>
    <w:rsid w:val="08953486"/>
    <w:rsid w:val="089708A4"/>
    <w:rsid w:val="089D4A8C"/>
    <w:rsid w:val="08A52751"/>
    <w:rsid w:val="08A52C17"/>
    <w:rsid w:val="08A74A33"/>
    <w:rsid w:val="08AE6846"/>
    <w:rsid w:val="08B32D94"/>
    <w:rsid w:val="08B53572"/>
    <w:rsid w:val="08B53D17"/>
    <w:rsid w:val="08BA5E9B"/>
    <w:rsid w:val="08BB0620"/>
    <w:rsid w:val="08BD6714"/>
    <w:rsid w:val="08BE0BD0"/>
    <w:rsid w:val="08BF05C0"/>
    <w:rsid w:val="08C31B9A"/>
    <w:rsid w:val="08C47563"/>
    <w:rsid w:val="08D04BB6"/>
    <w:rsid w:val="08D16608"/>
    <w:rsid w:val="08D3732A"/>
    <w:rsid w:val="08D45DE4"/>
    <w:rsid w:val="08D50DB7"/>
    <w:rsid w:val="08D52A2F"/>
    <w:rsid w:val="08D958F0"/>
    <w:rsid w:val="08DA5101"/>
    <w:rsid w:val="08DB0D47"/>
    <w:rsid w:val="08DD36E4"/>
    <w:rsid w:val="08DF7E6E"/>
    <w:rsid w:val="08E055E4"/>
    <w:rsid w:val="08E109A4"/>
    <w:rsid w:val="08E96DFD"/>
    <w:rsid w:val="08EC6F57"/>
    <w:rsid w:val="08F3282C"/>
    <w:rsid w:val="08F4576E"/>
    <w:rsid w:val="08F56258"/>
    <w:rsid w:val="08F87172"/>
    <w:rsid w:val="08F9631F"/>
    <w:rsid w:val="09032583"/>
    <w:rsid w:val="09082BC1"/>
    <w:rsid w:val="090E72E7"/>
    <w:rsid w:val="090F0D9E"/>
    <w:rsid w:val="090F4F43"/>
    <w:rsid w:val="0910717C"/>
    <w:rsid w:val="0912426E"/>
    <w:rsid w:val="0914140B"/>
    <w:rsid w:val="09150BC0"/>
    <w:rsid w:val="09164A8D"/>
    <w:rsid w:val="091777A3"/>
    <w:rsid w:val="09194E9A"/>
    <w:rsid w:val="091B5738"/>
    <w:rsid w:val="091C70FD"/>
    <w:rsid w:val="09214643"/>
    <w:rsid w:val="092304DC"/>
    <w:rsid w:val="092332D6"/>
    <w:rsid w:val="0927282D"/>
    <w:rsid w:val="092A477D"/>
    <w:rsid w:val="09341896"/>
    <w:rsid w:val="09344356"/>
    <w:rsid w:val="09344F1C"/>
    <w:rsid w:val="09360428"/>
    <w:rsid w:val="09382555"/>
    <w:rsid w:val="093D3432"/>
    <w:rsid w:val="093F306D"/>
    <w:rsid w:val="093F5B17"/>
    <w:rsid w:val="09442C22"/>
    <w:rsid w:val="09460227"/>
    <w:rsid w:val="094E3A95"/>
    <w:rsid w:val="09541969"/>
    <w:rsid w:val="09561029"/>
    <w:rsid w:val="0958228D"/>
    <w:rsid w:val="095A6208"/>
    <w:rsid w:val="095B5ED4"/>
    <w:rsid w:val="095C000D"/>
    <w:rsid w:val="095C24FD"/>
    <w:rsid w:val="0963239D"/>
    <w:rsid w:val="096551A4"/>
    <w:rsid w:val="0968048B"/>
    <w:rsid w:val="0969488E"/>
    <w:rsid w:val="096A7353"/>
    <w:rsid w:val="096B0AD9"/>
    <w:rsid w:val="096C6AC9"/>
    <w:rsid w:val="096E57E9"/>
    <w:rsid w:val="09726406"/>
    <w:rsid w:val="097804B2"/>
    <w:rsid w:val="09786FE5"/>
    <w:rsid w:val="097A2C87"/>
    <w:rsid w:val="097C3B6F"/>
    <w:rsid w:val="097C4802"/>
    <w:rsid w:val="097D08B3"/>
    <w:rsid w:val="097D463F"/>
    <w:rsid w:val="097E1FCA"/>
    <w:rsid w:val="097F41E6"/>
    <w:rsid w:val="09843A17"/>
    <w:rsid w:val="09845337"/>
    <w:rsid w:val="09852AAF"/>
    <w:rsid w:val="098733C3"/>
    <w:rsid w:val="09895CDC"/>
    <w:rsid w:val="098D46F7"/>
    <w:rsid w:val="09903DDF"/>
    <w:rsid w:val="09937432"/>
    <w:rsid w:val="09946CF1"/>
    <w:rsid w:val="09972D83"/>
    <w:rsid w:val="09981701"/>
    <w:rsid w:val="099A1096"/>
    <w:rsid w:val="099B60A0"/>
    <w:rsid w:val="099C716A"/>
    <w:rsid w:val="099C7FDC"/>
    <w:rsid w:val="099E2D15"/>
    <w:rsid w:val="099E4383"/>
    <w:rsid w:val="09A0587E"/>
    <w:rsid w:val="09AB4710"/>
    <w:rsid w:val="09AC6DB3"/>
    <w:rsid w:val="09AD3F4F"/>
    <w:rsid w:val="09B134EE"/>
    <w:rsid w:val="09B9304F"/>
    <w:rsid w:val="09BA791F"/>
    <w:rsid w:val="09BB1EB0"/>
    <w:rsid w:val="09BF45E5"/>
    <w:rsid w:val="09C50B7A"/>
    <w:rsid w:val="09C54A47"/>
    <w:rsid w:val="09CA103D"/>
    <w:rsid w:val="09CA5CE6"/>
    <w:rsid w:val="09CC2DF1"/>
    <w:rsid w:val="09CD3EEA"/>
    <w:rsid w:val="09CE24BD"/>
    <w:rsid w:val="09CE7D72"/>
    <w:rsid w:val="09CF3234"/>
    <w:rsid w:val="09D23DBB"/>
    <w:rsid w:val="09D456C5"/>
    <w:rsid w:val="09DE3942"/>
    <w:rsid w:val="09E04033"/>
    <w:rsid w:val="09E52326"/>
    <w:rsid w:val="09E7167D"/>
    <w:rsid w:val="09E9164F"/>
    <w:rsid w:val="09EA1368"/>
    <w:rsid w:val="09EF15F6"/>
    <w:rsid w:val="09F2036D"/>
    <w:rsid w:val="09F21A13"/>
    <w:rsid w:val="09F643F4"/>
    <w:rsid w:val="09F76926"/>
    <w:rsid w:val="09FB1E47"/>
    <w:rsid w:val="09FC18E9"/>
    <w:rsid w:val="09FE10B5"/>
    <w:rsid w:val="09FF0145"/>
    <w:rsid w:val="0A0039D1"/>
    <w:rsid w:val="0A02771E"/>
    <w:rsid w:val="0A032DCD"/>
    <w:rsid w:val="0A051105"/>
    <w:rsid w:val="0A08481B"/>
    <w:rsid w:val="0A085E33"/>
    <w:rsid w:val="0A087758"/>
    <w:rsid w:val="0A0A5F19"/>
    <w:rsid w:val="0A0E04C9"/>
    <w:rsid w:val="0A117B8B"/>
    <w:rsid w:val="0A122D2C"/>
    <w:rsid w:val="0A131B00"/>
    <w:rsid w:val="0A167D6C"/>
    <w:rsid w:val="0A184597"/>
    <w:rsid w:val="0A196983"/>
    <w:rsid w:val="0A1A75C7"/>
    <w:rsid w:val="0A232FBE"/>
    <w:rsid w:val="0A2975BA"/>
    <w:rsid w:val="0A2E2FD5"/>
    <w:rsid w:val="0A312677"/>
    <w:rsid w:val="0A31683E"/>
    <w:rsid w:val="0A385A95"/>
    <w:rsid w:val="0A3D32E7"/>
    <w:rsid w:val="0A3D34DF"/>
    <w:rsid w:val="0A4358E1"/>
    <w:rsid w:val="0A4421A1"/>
    <w:rsid w:val="0A4548CB"/>
    <w:rsid w:val="0A454E6C"/>
    <w:rsid w:val="0A463A33"/>
    <w:rsid w:val="0A4F35BE"/>
    <w:rsid w:val="0A544AEC"/>
    <w:rsid w:val="0A5731FD"/>
    <w:rsid w:val="0A5817F8"/>
    <w:rsid w:val="0A586D62"/>
    <w:rsid w:val="0A5D2CA1"/>
    <w:rsid w:val="0A5F21D8"/>
    <w:rsid w:val="0A5F42A8"/>
    <w:rsid w:val="0A616811"/>
    <w:rsid w:val="0A622C65"/>
    <w:rsid w:val="0A647E6B"/>
    <w:rsid w:val="0A694E8C"/>
    <w:rsid w:val="0A6B6E48"/>
    <w:rsid w:val="0A6E313F"/>
    <w:rsid w:val="0A703AB1"/>
    <w:rsid w:val="0A71204A"/>
    <w:rsid w:val="0A7248FE"/>
    <w:rsid w:val="0A797088"/>
    <w:rsid w:val="0A7B5030"/>
    <w:rsid w:val="0A7D084E"/>
    <w:rsid w:val="0A7D4E19"/>
    <w:rsid w:val="0A7F2AA9"/>
    <w:rsid w:val="0A7F50DF"/>
    <w:rsid w:val="0A7F537F"/>
    <w:rsid w:val="0A825555"/>
    <w:rsid w:val="0A874938"/>
    <w:rsid w:val="0A8A16BF"/>
    <w:rsid w:val="0A907BB5"/>
    <w:rsid w:val="0A915E03"/>
    <w:rsid w:val="0A9673DB"/>
    <w:rsid w:val="0A987F4E"/>
    <w:rsid w:val="0A9A7656"/>
    <w:rsid w:val="0A9E76D5"/>
    <w:rsid w:val="0A9F6C40"/>
    <w:rsid w:val="0AA27443"/>
    <w:rsid w:val="0AA33653"/>
    <w:rsid w:val="0AA35B22"/>
    <w:rsid w:val="0AA54391"/>
    <w:rsid w:val="0AA7136A"/>
    <w:rsid w:val="0AA8296C"/>
    <w:rsid w:val="0AAC5AD4"/>
    <w:rsid w:val="0AB55752"/>
    <w:rsid w:val="0AB5576B"/>
    <w:rsid w:val="0AB6741F"/>
    <w:rsid w:val="0ABB731C"/>
    <w:rsid w:val="0ABD06A8"/>
    <w:rsid w:val="0AC4414E"/>
    <w:rsid w:val="0AC90043"/>
    <w:rsid w:val="0AC95DA0"/>
    <w:rsid w:val="0ACC4437"/>
    <w:rsid w:val="0ACE130E"/>
    <w:rsid w:val="0AD07C41"/>
    <w:rsid w:val="0AD94003"/>
    <w:rsid w:val="0AE34F21"/>
    <w:rsid w:val="0AE41FF6"/>
    <w:rsid w:val="0AE709D7"/>
    <w:rsid w:val="0AE976A1"/>
    <w:rsid w:val="0AEB5156"/>
    <w:rsid w:val="0AEB6450"/>
    <w:rsid w:val="0AEC31F2"/>
    <w:rsid w:val="0AEC563B"/>
    <w:rsid w:val="0AEE620C"/>
    <w:rsid w:val="0AEE69CF"/>
    <w:rsid w:val="0AF67CF6"/>
    <w:rsid w:val="0AF83806"/>
    <w:rsid w:val="0AFA0E5C"/>
    <w:rsid w:val="0AFB297C"/>
    <w:rsid w:val="0AFE6EEF"/>
    <w:rsid w:val="0AFF504C"/>
    <w:rsid w:val="0B0606AC"/>
    <w:rsid w:val="0B0C6562"/>
    <w:rsid w:val="0B11401A"/>
    <w:rsid w:val="0B123021"/>
    <w:rsid w:val="0B147E15"/>
    <w:rsid w:val="0B164A70"/>
    <w:rsid w:val="0B183D0D"/>
    <w:rsid w:val="0B1B51E1"/>
    <w:rsid w:val="0B1C5B1A"/>
    <w:rsid w:val="0B1D3028"/>
    <w:rsid w:val="0B1D42E6"/>
    <w:rsid w:val="0B1F1A24"/>
    <w:rsid w:val="0B2126F6"/>
    <w:rsid w:val="0B214B13"/>
    <w:rsid w:val="0B23159E"/>
    <w:rsid w:val="0B23244A"/>
    <w:rsid w:val="0B2743CE"/>
    <w:rsid w:val="0B2859E6"/>
    <w:rsid w:val="0B2A55DD"/>
    <w:rsid w:val="0B2D60A7"/>
    <w:rsid w:val="0B3468A6"/>
    <w:rsid w:val="0B391AA8"/>
    <w:rsid w:val="0B393834"/>
    <w:rsid w:val="0B3E4BDB"/>
    <w:rsid w:val="0B4275BC"/>
    <w:rsid w:val="0B427FD2"/>
    <w:rsid w:val="0B440790"/>
    <w:rsid w:val="0B466C05"/>
    <w:rsid w:val="0B4B4FC3"/>
    <w:rsid w:val="0B4C7EEB"/>
    <w:rsid w:val="0B4D792D"/>
    <w:rsid w:val="0B501E38"/>
    <w:rsid w:val="0B5253E9"/>
    <w:rsid w:val="0B526F06"/>
    <w:rsid w:val="0B536C50"/>
    <w:rsid w:val="0B5372DE"/>
    <w:rsid w:val="0B557F5C"/>
    <w:rsid w:val="0B567404"/>
    <w:rsid w:val="0B574D0D"/>
    <w:rsid w:val="0B5E1594"/>
    <w:rsid w:val="0B63651F"/>
    <w:rsid w:val="0B642CF1"/>
    <w:rsid w:val="0B680E96"/>
    <w:rsid w:val="0B6B145C"/>
    <w:rsid w:val="0B6C7E39"/>
    <w:rsid w:val="0B732357"/>
    <w:rsid w:val="0B742ADE"/>
    <w:rsid w:val="0B7548A1"/>
    <w:rsid w:val="0B765D08"/>
    <w:rsid w:val="0B7A51E1"/>
    <w:rsid w:val="0B7B07E8"/>
    <w:rsid w:val="0B7D19B0"/>
    <w:rsid w:val="0B7E72BB"/>
    <w:rsid w:val="0B7F0513"/>
    <w:rsid w:val="0B840F2A"/>
    <w:rsid w:val="0B863DAA"/>
    <w:rsid w:val="0B8A124C"/>
    <w:rsid w:val="0B8B1CFD"/>
    <w:rsid w:val="0B8B3C66"/>
    <w:rsid w:val="0B8F6796"/>
    <w:rsid w:val="0B923394"/>
    <w:rsid w:val="0B94410F"/>
    <w:rsid w:val="0B9557BA"/>
    <w:rsid w:val="0B9872B5"/>
    <w:rsid w:val="0B9B3B28"/>
    <w:rsid w:val="0B9B4F79"/>
    <w:rsid w:val="0B9C2FFE"/>
    <w:rsid w:val="0B9E13A7"/>
    <w:rsid w:val="0BA447CA"/>
    <w:rsid w:val="0BA44CCC"/>
    <w:rsid w:val="0BA51BCC"/>
    <w:rsid w:val="0BA55A0C"/>
    <w:rsid w:val="0BAB7B0E"/>
    <w:rsid w:val="0BAD3916"/>
    <w:rsid w:val="0BAD653F"/>
    <w:rsid w:val="0BAF03D7"/>
    <w:rsid w:val="0BB12BF0"/>
    <w:rsid w:val="0BB131EF"/>
    <w:rsid w:val="0BB37E16"/>
    <w:rsid w:val="0BB446DC"/>
    <w:rsid w:val="0BB46D96"/>
    <w:rsid w:val="0BB656D2"/>
    <w:rsid w:val="0BB85316"/>
    <w:rsid w:val="0BBA0EDE"/>
    <w:rsid w:val="0BBA17C3"/>
    <w:rsid w:val="0BBB3BF8"/>
    <w:rsid w:val="0BC14CBA"/>
    <w:rsid w:val="0BC5681C"/>
    <w:rsid w:val="0BC60849"/>
    <w:rsid w:val="0BC65945"/>
    <w:rsid w:val="0BC76191"/>
    <w:rsid w:val="0BC86120"/>
    <w:rsid w:val="0BC90A80"/>
    <w:rsid w:val="0BCB11D8"/>
    <w:rsid w:val="0BCD4A6A"/>
    <w:rsid w:val="0BCD4BD7"/>
    <w:rsid w:val="0BD26CFF"/>
    <w:rsid w:val="0BD335B9"/>
    <w:rsid w:val="0BD46A91"/>
    <w:rsid w:val="0BD903E3"/>
    <w:rsid w:val="0BDA3C51"/>
    <w:rsid w:val="0BE039EE"/>
    <w:rsid w:val="0BE724AC"/>
    <w:rsid w:val="0BE72871"/>
    <w:rsid w:val="0BE92906"/>
    <w:rsid w:val="0BEA74E1"/>
    <w:rsid w:val="0BEB3F4D"/>
    <w:rsid w:val="0BEC2F84"/>
    <w:rsid w:val="0BF311DD"/>
    <w:rsid w:val="0BF31FF1"/>
    <w:rsid w:val="0BF43C5B"/>
    <w:rsid w:val="0BF54512"/>
    <w:rsid w:val="0BF6263E"/>
    <w:rsid w:val="0BFA6688"/>
    <w:rsid w:val="0BFD7500"/>
    <w:rsid w:val="0BFE48A1"/>
    <w:rsid w:val="0BFF333A"/>
    <w:rsid w:val="0BFF6917"/>
    <w:rsid w:val="0C0144F3"/>
    <w:rsid w:val="0C01669B"/>
    <w:rsid w:val="0C027CC5"/>
    <w:rsid w:val="0C04344D"/>
    <w:rsid w:val="0C06470E"/>
    <w:rsid w:val="0C080C03"/>
    <w:rsid w:val="0C0D46FF"/>
    <w:rsid w:val="0C170C9B"/>
    <w:rsid w:val="0C181532"/>
    <w:rsid w:val="0C194C12"/>
    <w:rsid w:val="0C1C2A11"/>
    <w:rsid w:val="0C1C6662"/>
    <w:rsid w:val="0C202049"/>
    <w:rsid w:val="0C232E91"/>
    <w:rsid w:val="0C280090"/>
    <w:rsid w:val="0C2C36E5"/>
    <w:rsid w:val="0C2D6960"/>
    <w:rsid w:val="0C307CFB"/>
    <w:rsid w:val="0C3212C8"/>
    <w:rsid w:val="0C33072E"/>
    <w:rsid w:val="0C334FBB"/>
    <w:rsid w:val="0C345CF0"/>
    <w:rsid w:val="0C3574C1"/>
    <w:rsid w:val="0C3878C4"/>
    <w:rsid w:val="0C3C6DEE"/>
    <w:rsid w:val="0C3E3BFB"/>
    <w:rsid w:val="0C40210A"/>
    <w:rsid w:val="0C404861"/>
    <w:rsid w:val="0C4167A3"/>
    <w:rsid w:val="0C474DF1"/>
    <w:rsid w:val="0C4837ED"/>
    <w:rsid w:val="0C533F97"/>
    <w:rsid w:val="0C54161C"/>
    <w:rsid w:val="0C556CCC"/>
    <w:rsid w:val="0C566BC2"/>
    <w:rsid w:val="0C580DFB"/>
    <w:rsid w:val="0C587096"/>
    <w:rsid w:val="0C645BB6"/>
    <w:rsid w:val="0C651C29"/>
    <w:rsid w:val="0C67453E"/>
    <w:rsid w:val="0C6B19A7"/>
    <w:rsid w:val="0C6B21EE"/>
    <w:rsid w:val="0C6E5D46"/>
    <w:rsid w:val="0C742ACF"/>
    <w:rsid w:val="0C7B0372"/>
    <w:rsid w:val="0C7B2100"/>
    <w:rsid w:val="0C7D2F96"/>
    <w:rsid w:val="0C83354C"/>
    <w:rsid w:val="0C8A2A81"/>
    <w:rsid w:val="0C8A331E"/>
    <w:rsid w:val="0C8A7672"/>
    <w:rsid w:val="0C8C26B7"/>
    <w:rsid w:val="0C8E53A0"/>
    <w:rsid w:val="0C9224FC"/>
    <w:rsid w:val="0C963FED"/>
    <w:rsid w:val="0C9F0717"/>
    <w:rsid w:val="0CA10249"/>
    <w:rsid w:val="0CA41922"/>
    <w:rsid w:val="0CA444C0"/>
    <w:rsid w:val="0CA54458"/>
    <w:rsid w:val="0CA57D0C"/>
    <w:rsid w:val="0CA72E0A"/>
    <w:rsid w:val="0CA76A23"/>
    <w:rsid w:val="0CA80D8A"/>
    <w:rsid w:val="0CAE3619"/>
    <w:rsid w:val="0CB716E2"/>
    <w:rsid w:val="0CBB7946"/>
    <w:rsid w:val="0CC15EB1"/>
    <w:rsid w:val="0CC2179E"/>
    <w:rsid w:val="0CC320F8"/>
    <w:rsid w:val="0CCF4AC9"/>
    <w:rsid w:val="0CD3353D"/>
    <w:rsid w:val="0CD750CA"/>
    <w:rsid w:val="0CDA7949"/>
    <w:rsid w:val="0CDE2994"/>
    <w:rsid w:val="0CDF4C5C"/>
    <w:rsid w:val="0CDF4F58"/>
    <w:rsid w:val="0CDF576F"/>
    <w:rsid w:val="0CE068B3"/>
    <w:rsid w:val="0CE07FDC"/>
    <w:rsid w:val="0CE154F7"/>
    <w:rsid w:val="0CEB422D"/>
    <w:rsid w:val="0CF159EE"/>
    <w:rsid w:val="0CF61820"/>
    <w:rsid w:val="0CF96740"/>
    <w:rsid w:val="0CFD655D"/>
    <w:rsid w:val="0D006E81"/>
    <w:rsid w:val="0D030A5C"/>
    <w:rsid w:val="0D0800BC"/>
    <w:rsid w:val="0D087D34"/>
    <w:rsid w:val="0D0A0ACB"/>
    <w:rsid w:val="0D0C3CE1"/>
    <w:rsid w:val="0D0D023C"/>
    <w:rsid w:val="0D0E1ED7"/>
    <w:rsid w:val="0D0E35A9"/>
    <w:rsid w:val="0D0E5EF8"/>
    <w:rsid w:val="0D0F2478"/>
    <w:rsid w:val="0D132336"/>
    <w:rsid w:val="0D137236"/>
    <w:rsid w:val="0D14481F"/>
    <w:rsid w:val="0D185805"/>
    <w:rsid w:val="0D190768"/>
    <w:rsid w:val="0D197891"/>
    <w:rsid w:val="0D1B7D6E"/>
    <w:rsid w:val="0D1F5C13"/>
    <w:rsid w:val="0D224301"/>
    <w:rsid w:val="0D234267"/>
    <w:rsid w:val="0D25439B"/>
    <w:rsid w:val="0D2F0DD5"/>
    <w:rsid w:val="0D305B6E"/>
    <w:rsid w:val="0D3332B1"/>
    <w:rsid w:val="0D34725D"/>
    <w:rsid w:val="0D392D96"/>
    <w:rsid w:val="0D3B65D1"/>
    <w:rsid w:val="0D3F77FF"/>
    <w:rsid w:val="0D4252A2"/>
    <w:rsid w:val="0D432958"/>
    <w:rsid w:val="0D444180"/>
    <w:rsid w:val="0D46281B"/>
    <w:rsid w:val="0D494CB9"/>
    <w:rsid w:val="0D4A6657"/>
    <w:rsid w:val="0D4B370D"/>
    <w:rsid w:val="0D4E3D04"/>
    <w:rsid w:val="0D4F039C"/>
    <w:rsid w:val="0D4F3AC8"/>
    <w:rsid w:val="0D510CE7"/>
    <w:rsid w:val="0D515C98"/>
    <w:rsid w:val="0D5443E4"/>
    <w:rsid w:val="0D5753CF"/>
    <w:rsid w:val="0D582A35"/>
    <w:rsid w:val="0D5B6EE8"/>
    <w:rsid w:val="0D606C38"/>
    <w:rsid w:val="0D622A56"/>
    <w:rsid w:val="0D626FC4"/>
    <w:rsid w:val="0D700510"/>
    <w:rsid w:val="0D701184"/>
    <w:rsid w:val="0D726D16"/>
    <w:rsid w:val="0D751D86"/>
    <w:rsid w:val="0D760420"/>
    <w:rsid w:val="0D7614CF"/>
    <w:rsid w:val="0D76300C"/>
    <w:rsid w:val="0D764F8D"/>
    <w:rsid w:val="0D783DFB"/>
    <w:rsid w:val="0D792535"/>
    <w:rsid w:val="0D7B6038"/>
    <w:rsid w:val="0D7D63D4"/>
    <w:rsid w:val="0D801D5A"/>
    <w:rsid w:val="0D833301"/>
    <w:rsid w:val="0D8465BE"/>
    <w:rsid w:val="0D8545AF"/>
    <w:rsid w:val="0D860741"/>
    <w:rsid w:val="0D8C3BFD"/>
    <w:rsid w:val="0D8D6802"/>
    <w:rsid w:val="0D8E5D33"/>
    <w:rsid w:val="0D8F5C2E"/>
    <w:rsid w:val="0D932FEC"/>
    <w:rsid w:val="0D941F6C"/>
    <w:rsid w:val="0D95120C"/>
    <w:rsid w:val="0D9574EB"/>
    <w:rsid w:val="0D96233F"/>
    <w:rsid w:val="0D9A039E"/>
    <w:rsid w:val="0D9B0EAB"/>
    <w:rsid w:val="0D9C50D0"/>
    <w:rsid w:val="0D9D1BCF"/>
    <w:rsid w:val="0D9F4C6D"/>
    <w:rsid w:val="0D9F777A"/>
    <w:rsid w:val="0DA65A28"/>
    <w:rsid w:val="0DA77AEC"/>
    <w:rsid w:val="0DA96F3E"/>
    <w:rsid w:val="0DAD70D9"/>
    <w:rsid w:val="0DAE1E23"/>
    <w:rsid w:val="0DAE5546"/>
    <w:rsid w:val="0DB04C17"/>
    <w:rsid w:val="0DB73140"/>
    <w:rsid w:val="0DBA710E"/>
    <w:rsid w:val="0DBA766C"/>
    <w:rsid w:val="0DBD193B"/>
    <w:rsid w:val="0DBD5D9F"/>
    <w:rsid w:val="0DC07AE9"/>
    <w:rsid w:val="0DC22C9E"/>
    <w:rsid w:val="0DC312A8"/>
    <w:rsid w:val="0DC4003C"/>
    <w:rsid w:val="0DC91866"/>
    <w:rsid w:val="0DD050BA"/>
    <w:rsid w:val="0DD27764"/>
    <w:rsid w:val="0DD42787"/>
    <w:rsid w:val="0DD53FD3"/>
    <w:rsid w:val="0DD720EC"/>
    <w:rsid w:val="0DD75F94"/>
    <w:rsid w:val="0DD847D0"/>
    <w:rsid w:val="0DDD228D"/>
    <w:rsid w:val="0DDE3206"/>
    <w:rsid w:val="0DDF3FDB"/>
    <w:rsid w:val="0DE11112"/>
    <w:rsid w:val="0DE22AAB"/>
    <w:rsid w:val="0DE510DA"/>
    <w:rsid w:val="0DEF2FCF"/>
    <w:rsid w:val="0DF01547"/>
    <w:rsid w:val="0DF01E01"/>
    <w:rsid w:val="0DF23C1D"/>
    <w:rsid w:val="0DF66D7F"/>
    <w:rsid w:val="0DFC6A18"/>
    <w:rsid w:val="0DFD0687"/>
    <w:rsid w:val="0DFE55DF"/>
    <w:rsid w:val="0E0A1CDE"/>
    <w:rsid w:val="0E0C3F7D"/>
    <w:rsid w:val="0E0D342B"/>
    <w:rsid w:val="0E14164A"/>
    <w:rsid w:val="0E1510E5"/>
    <w:rsid w:val="0E176BAA"/>
    <w:rsid w:val="0E1822B0"/>
    <w:rsid w:val="0E19077C"/>
    <w:rsid w:val="0E1956C3"/>
    <w:rsid w:val="0E1A116F"/>
    <w:rsid w:val="0E1D1C12"/>
    <w:rsid w:val="0E1E7DB3"/>
    <w:rsid w:val="0E2410FB"/>
    <w:rsid w:val="0E2612AE"/>
    <w:rsid w:val="0E2D6AA2"/>
    <w:rsid w:val="0E2D79C0"/>
    <w:rsid w:val="0E315E6E"/>
    <w:rsid w:val="0E33592A"/>
    <w:rsid w:val="0E3365B2"/>
    <w:rsid w:val="0E351F30"/>
    <w:rsid w:val="0E364DA0"/>
    <w:rsid w:val="0E391461"/>
    <w:rsid w:val="0E3D501B"/>
    <w:rsid w:val="0E4073EE"/>
    <w:rsid w:val="0E4156C3"/>
    <w:rsid w:val="0E415984"/>
    <w:rsid w:val="0E427715"/>
    <w:rsid w:val="0E437761"/>
    <w:rsid w:val="0E4A3566"/>
    <w:rsid w:val="0E4E1A55"/>
    <w:rsid w:val="0E52675F"/>
    <w:rsid w:val="0E537570"/>
    <w:rsid w:val="0E5606CA"/>
    <w:rsid w:val="0E5A5686"/>
    <w:rsid w:val="0E5E4DD1"/>
    <w:rsid w:val="0E625D52"/>
    <w:rsid w:val="0E634A54"/>
    <w:rsid w:val="0E636614"/>
    <w:rsid w:val="0E636AD3"/>
    <w:rsid w:val="0E642EFC"/>
    <w:rsid w:val="0E664E3F"/>
    <w:rsid w:val="0E6776C5"/>
    <w:rsid w:val="0E692BC3"/>
    <w:rsid w:val="0E6A658E"/>
    <w:rsid w:val="0E6F6FD4"/>
    <w:rsid w:val="0E732A93"/>
    <w:rsid w:val="0E7411BE"/>
    <w:rsid w:val="0E7A2B45"/>
    <w:rsid w:val="0E7C5AC6"/>
    <w:rsid w:val="0E7D3738"/>
    <w:rsid w:val="0E7E539B"/>
    <w:rsid w:val="0E7F711C"/>
    <w:rsid w:val="0E8104C2"/>
    <w:rsid w:val="0E8C0EA8"/>
    <w:rsid w:val="0E8D4784"/>
    <w:rsid w:val="0E905AE4"/>
    <w:rsid w:val="0E940072"/>
    <w:rsid w:val="0E962225"/>
    <w:rsid w:val="0E9E08E4"/>
    <w:rsid w:val="0EAC3FF4"/>
    <w:rsid w:val="0EAC6A71"/>
    <w:rsid w:val="0EAD7167"/>
    <w:rsid w:val="0EB12623"/>
    <w:rsid w:val="0EB2003B"/>
    <w:rsid w:val="0EB50E15"/>
    <w:rsid w:val="0EB60386"/>
    <w:rsid w:val="0EB96562"/>
    <w:rsid w:val="0EBB0CD6"/>
    <w:rsid w:val="0EC833CD"/>
    <w:rsid w:val="0EC84432"/>
    <w:rsid w:val="0ECB6F0D"/>
    <w:rsid w:val="0ECC04B9"/>
    <w:rsid w:val="0ECD2EB8"/>
    <w:rsid w:val="0ECF149F"/>
    <w:rsid w:val="0ED148E9"/>
    <w:rsid w:val="0ED81A52"/>
    <w:rsid w:val="0EDA31DC"/>
    <w:rsid w:val="0EDC11DC"/>
    <w:rsid w:val="0EDC766D"/>
    <w:rsid w:val="0EDF3839"/>
    <w:rsid w:val="0EDF5FE2"/>
    <w:rsid w:val="0EE247E0"/>
    <w:rsid w:val="0EE54A1C"/>
    <w:rsid w:val="0EE74FAF"/>
    <w:rsid w:val="0EE960F5"/>
    <w:rsid w:val="0EEB5DCF"/>
    <w:rsid w:val="0EED5FE6"/>
    <w:rsid w:val="0EEF3771"/>
    <w:rsid w:val="0EF05082"/>
    <w:rsid w:val="0EF507A8"/>
    <w:rsid w:val="0EF56E67"/>
    <w:rsid w:val="0EF66ABD"/>
    <w:rsid w:val="0EF8211E"/>
    <w:rsid w:val="0EFE58DF"/>
    <w:rsid w:val="0F0053BA"/>
    <w:rsid w:val="0F010D79"/>
    <w:rsid w:val="0F0850E0"/>
    <w:rsid w:val="0F085299"/>
    <w:rsid w:val="0F0A0389"/>
    <w:rsid w:val="0F0D7EC4"/>
    <w:rsid w:val="0F1236C9"/>
    <w:rsid w:val="0F13044C"/>
    <w:rsid w:val="0F155328"/>
    <w:rsid w:val="0F165D99"/>
    <w:rsid w:val="0F1A7AC2"/>
    <w:rsid w:val="0F1A7AC3"/>
    <w:rsid w:val="0F1C30E6"/>
    <w:rsid w:val="0F1C7701"/>
    <w:rsid w:val="0F1D0C8A"/>
    <w:rsid w:val="0F213E1B"/>
    <w:rsid w:val="0F225265"/>
    <w:rsid w:val="0F227BD3"/>
    <w:rsid w:val="0F272251"/>
    <w:rsid w:val="0F2755D9"/>
    <w:rsid w:val="0F2B7327"/>
    <w:rsid w:val="0F2E457E"/>
    <w:rsid w:val="0F345650"/>
    <w:rsid w:val="0F382FAE"/>
    <w:rsid w:val="0F387008"/>
    <w:rsid w:val="0F390651"/>
    <w:rsid w:val="0F3B2E80"/>
    <w:rsid w:val="0F3B3326"/>
    <w:rsid w:val="0F3F3AF1"/>
    <w:rsid w:val="0F433D90"/>
    <w:rsid w:val="0F4461A9"/>
    <w:rsid w:val="0F47013F"/>
    <w:rsid w:val="0F476609"/>
    <w:rsid w:val="0F4C27A0"/>
    <w:rsid w:val="0F4E7B80"/>
    <w:rsid w:val="0F50329E"/>
    <w:rsid w:val="0F504FC5"/>
    <w:rsid w:val="0F52083E"/>
    <w:rsid w:val="0F540331"/>
    <w:rsid w:val="0F55248B"/>
    <w:rsid w:val="0F554C49"/>
    <w:rsid w:val="0F555018"/>
    <w:rsid w:val="0F5941AC"/>
    <w:rsid w:val="0F5C644E"/>
    <w:rsid w:val="0F60641F"/>
    <w:rsid w:val="0F624B24"/>
    <w:rsid w:val="0F625B32"/>
    <w:rsid w:val="0F662430"/>
    <w:rsid w:val="0F6758D1"/>
    <w:rsid w:val="0F676329"/>
    <w:rsid w:val="0F6B5A4D"/>
    <w:rsid w:val="0F6D6905"/>
    <w:rsid w:val="0F6E0269"/>
    <w:rsid w:val="0F7372CF"/>
    <w:rsid w:val="0F743FEA"/>
    <w:rsid w:val="0F745069"/>
    <w:rsid w:val="0F745951"/>
    <w:rsid w:val="0F7759D7"/>
    <w:rsid w:val="0F791ACD"/>
    <w:rsid w:val="0F810CCB"/>
    <w:rsid w:val="0F824842"/>
    <w:rsid w:val="0F853CA4"/>
    <w:rsid w:val="0F885618"/>
    <w:rsid w:val="0F8A56FB"/>
    <w:rsid w:val="0F8B7473"/>
    <w:rsid w:val="0F8D2ECB"/>
    <w:rsid w:val="0F8E37B5"/>
    <w:rsid w:val="0F920D7E"/>
    <w:rsid w:val="0F92636C"/>
    <w:rsid w:val="0F964D4B"/>
    <w:rsid w:val="0F981BD2"/>
    <w:rsid w:val="0F9F0B6E"/>
    <w:rsid w:val="0FA01EB6"/>
    <w:rsid w:val="0FA067C7"/>
    <w:rsid w:val="0FA602DF"/>
    <w:rsid w:val="0FAF2F4B"/>
    <w:rsid w:val="0FB02872"/>
    <w:rsid w:val="0FB15F2D"/>
    <w:rsid w:val="0FB70326"/>
    <w:rsid w:val="0FB860AB"/>
    <w:rsid w:val="0FBC2142"/>
    <w:rsid w:val="0FC020E6"/>
    <w:rsid w:val="0FC2505B"/>
    <w:rsid w:val="0FC35ABA"/>
    <w:rsid w:val="0FC408F1"/>
    <w:rsid w:val="0FCA206B"/>
    <w:rsid w:val="0FCB726A"/>
    <w:rsid w:val="0FCF4EAD"/>
    <w:rsid w:val="0FD20FAD"/>
    <w:rsid w:val="0FD27A22"/>
    <w:rsid w:val="0FD45DB3"/>
    <w:rsid w:val="0FD544D7"/>
    <w:rsid w:val="0FD6560D"/>
    <w:rsid w:val="0FD75756"/>
    <w:rsid w:val="0FD800F5"/>
    <w:rsid w:val="0FDA5120"/>
    <w:rsid w:val="0FDA6EBD"/>
    <w:rsid w:val="0FDB297C"/>
    <w:rsid w:val="0FDD304C"/>
    <w:rsid w:val="0FDE7E5F"/>
    <w:rsid w:val="0FE0474D"/>
    <w:rsid w:val="0FE60492"/>
    <w:rsid w:val="0FE842FE"/>
    <w:rsid w:val="0FEA4F0E"/>
    <w:rsid w:val="0FEF1659"/>
    <w:rsid w:val="0FEF2A66"/>
    <w:rsid w:val="0FEF564B"/>
    <w:rsid w:val="0FF32F64"/>
    <w:rsid w:val="0FF7437D"/>
    <w:rsid w:val="0FF906BA"/>
    <w:rsid w:val="0FFB5396"/>
    <w:rsid w:val="10011F81"/>
    <w:rsid w:val="10060F45"/>
    <w:rsid w:val="100B3A8F"/>
    <w:rsid w:val="100C40FF"/>
    <w:rsid w:val="100C5A0A"/>
    <w:rsid w:val="100D15BD"/>
    <w:rsid w:val="100F79EB"/>
    <w:rsid w:val="1014223C"/>
    <w:rsid w:val="10192C2E"/>
    <w:rsid w:val="101C4271"/>
    <w:rsid w:val="1022032C"/>
    <w:rsid w:val="10271D70"/>
    <w:rsid w:val="1028070C"/>
    <w:rsid w:val="102860B4"/>
    <w:rsid w:val="10290AED"/>
    <w:rsid w:val="102C1960"/>
    <w:rsid w:val="10357892"/>
    <w:rsid w:val="10383275"/>
    <w:rsid w:val="103A3D0C"/>
    <w:rsid w:val="1047348C"/>
    <w:rsid w:val="10481389"/>
    <w:rsid w:val="104A36C0"/>
    <w:rsid w:val="10502EF7"/>
    <w:rsid w:val="105166AC"/>
    <w:rsid w:val="10521744"/>
    <w:rsid w:val="105428E7"/>
    <w:rsid w:val="105531D5"/>
    <w:rsid w:val="1056587F"/>
    <w:rsid w:val="10572B87"/>
    <w:rsid w:val="1058008A"/>
    <w:rsid w:val="1058489F"/>
    <w:rsid w:val="10593667"/>
    <w:rsid w:val="10595C36"/>
    <w:rsid w:val="105C0AD5"/>
    <w:rsid w:val="105C76FB"/>
    <w:rsid w:val="105E3AB8"/>
    <w:rsid w:val="105F74F3"/>
    <w:rsid w:val="106302D0"/>
    <w:rsid w:val="10661CFF"/>
    <w:rsid w:val="106826E8"/>
    <w:rsid w:val="106A3914"/>
    <w:rsid w:val="106B329A"/>
    <w:rsid w:val="10702DE7"/>
    <w:rsid w:val="1070755A"/>
    <w:rsid w:val="10721A68"/>
    <w:rsid w:val="1073723D"/>
    <w:rsid w:val="107D35CD"/>
    <w:rsid w:val="10803AE3"/>
    <w:rsid w:val="10804C2D"/>
    <w:rsid w:val="10812C97"/>
    <w:rsid w:val="10817014"/>
    <w:rsid w:val="108677B2"/>
    <w:rsid w:val="108B1500"/>
    <w:rsid w:val="108B5581"/>
    <w:rsid w:val="108D3BE6"/>
    <w:rsid w:val="10923011"/>
    <w:rsid w:val="1093381A"/>
    <w:rsid w:val="10975929"/>
    <w:rsid w:val="10984D35"/>
    <w:rsid w:val="10991A3E"/>
    <w:rsid w:val="109937D3"/>
    <w:rsid w:val="109A75E0"/>
    <w:rsid w:val="10A1453A"/>
    <w:rsid w:val="10A42F45"/>
    <w:rsid w:val="10A922D2"/>
    <w:rsid w:val="10AF7C9A"/>
    <w:rsid w:val="10B14A7E"/>
    <w:rsid w:val="10B1554B"/>
    <w:rsid w:val="10B52291"/>
    <w:rsid w:val="10B819EE"/>
    <w:rsid w:val="10BE2A66"/>
    <w:rsid w:val="10BF5ECC"/>
    <w:rsid w:val="10C10975"/>
    <w:rsid w:val="10C16A26"/>
    <w:rsid w:val="10C23725"/>
    <w:rsid w:val="10C3544C"/>
    <w:rsid w:val="10C54956"/>
    <w:rsid w:val="10C81046"/>
    <w:rsid w:val="10CA22A8"/>
    <w:rsid w:val="10CB034A"/>
    <w:rsid w:val="10CC2E3F"/>
    <w:rsid w:val="10CC34F7"/>
    <w:rsid w:val="10D323C4"/>
    <w:rsid w:val="10D54540"/>
    <w:rsid w:val="10D818FC"/>
    <w:rsid w:val="10D86C00"/>
    <w:rsid w:val="10D90C04"/>
    <w:rsid w:val="10DB3CBD"/>
    <w:rsid w:val="10DD43F1"/>
    <w:rsid w:val="10E7557E"/>
    <w:rsid w:val="10E90796"/>
    <w:rsid w:val="10EB4718"/>
    <w:rsid w:val="10ED77D3"/>
    <w:rsid w:val="10F15A73"/>
    <w:rsid w:val="10F24165"/>
    <w:rsid w:val="10FA0722"/>
    <w:rsid w:val="10FB0B0B"/>
    <w:rsid w:val="10FB6459"/>
    <w:rsid w:val="11055FB2"/>
    <w:rsid w:val="110903E8"/>
    <w:rsid w:val="110C5083"/>
    <w:rsid w:val="111215DD"/>
    <w:rsid w:val="11137E58"/>
    <w:rsid w:val="1114543C"/>
    <w:rsid w:val="11185380"/>
    <w:rsid w:val="11185E6F"/>
    <w:rsid w:val="11204F36"/>
    <w:rsid w:val="11257007"/>
    <w:rsid w:val="112700A4"/>
    <w:rsid w:val="112D2769"/>
    <w:rsid w:val="112D3244"/>
    <w:rsid w:val="11362052"/>
    <w:rsid w:val="113C468D"/>
    <w:rsid w:val="113E778F"/>
    <w:rsid w:val="1143768A"/>
    <w:rsid w:val="11445639"/>
    <w:rsid w:val="11473119"/>
    <w:rsid w:val="114D6D5F"/>
    <w:rsid w:val="11500F76"/>
    <w:rsid w:val="115101AE"/>
    <w:rsid w:val="11541E7D"/>
    <w:rsid w:val="11547F1E"/>
    <w:rsid w:val="11584912"/>
    <w:rsid w:val="11590B92"/>
    <w:rsid w:val="115E497A"/>
    <w:rsid w:val="11601EC4"/>
    <w:rsid w:val="11644AE6"/>
    <w:rsid w:val="11644B9F"/>
    <w:rsid w:val="11661C5B"/>
    <w:rsid w:val="1166289A"/>
    <w:rsid w:val="116715ED"/>
    <w:rsid w:val="116A014B"/>
    <w:rsid w:val="116D4790"/>
    <w:rsid w:val="116E33C3"/>
    <w:rsid w:val="1170360F"/>
    <w:rsid w:val="1173202A"/>
    <w:rsid w:val="117452AE"/>
    <w:rsid w:val="11782883"/>
    <w:rsid w:val="11791472"/>
    <w:rsid w:val="117D20B4"/>
    <w:rsid w:val="117F1C6C"/>
    <w:rsid w:val="11866A54"/>
    <w:rsid w:val="1187338C"/>
    <w:rsid w:val="118928A4"/>
    <w:rsid w:val="11897AD4"/>
    <w:rsid w:val="118A07BA"/>
    <w:rsid w:val="118D1584"/>
    <w:rsid w:val="11914368"/>
    <w:rsid w:val="11916BD9"/>
    <w:rsid w:val="11994BB7"/>
    <w:rsid w:val="11A052DB"/>
    <w:rsid w:val="11A144F2"/>
    <w:rsid w:val="11A50D61"/>
    <w:rsid w:val="11A71C11"/>
    <w:rsid w:val="11A73A5B"/>
    <w:rsid w:val="11A954AD"/>
    <w:rsid w:val="11AA1888"/>
    <w:rsid w:val="11AA20B4"/>
    <w:rsid w:val="11AB5FC3"/>
    <w:rsid w:val="11AC688D"/>
    <w:rsid w:val="11B16E82"/>
    <w:rsid w:val="11B1745A"/>
    <w:rsid w:val="11B95D27"/>
    <w:rsid w:val="11B973FA"/>
    <w:rsid w:val="11BE5FDE"/>
    <w:rsid w:val="11BE6E4A"/>
    <w:rsid w:val="11BF2E99"/>
    <w:rsid w:val="11C007B3"/>
    <w:rsid w:val="11C01641"/>
    <w:rsid w:val="11C32BDD"/>
    <w:rsid w:val="11D14661"/>
    <w:rsid w:val="11D165D3"/>
    <w:rsid w:val="11D51026"/>
    <w:rsid w:val="11D608AF"/>
    <w:rsid w:val="11E27597"/>
    <w:rsid w:val="11EA2BC3"/>
    <w:rsid w:val="11EC7047"/>
    <w:rsid w:val="11EF5D79"/>
    <w:rsid w:val="11F265CE"/>
    <w:rsid w:val="11F80531"/>
    <w:rsid w:val="11FB4734"/>
    <w:rsid w:val="11FD58C3"/>
    <w:rsid w:val="12004A40"/>
    <w:rsid w:val="12014B39"/>
    <w:rsid w:val="12151146"/>
    <w:rsid w:val="12152C28"/>
    <w:rsid w:val="1218344A"/>
    <w:rsid w:val="121844C3"/>
    <w:rsid w:val="121B0AAF"/>
    <w:rsid w:val="121E7AA6"/>
    <w:rsid w:val="1220264E"/>
    <w:rsid w:val="12216577"/>
    <w:rsid w:val="1223454D"/>
    <w:rsid w:val="12267695"/>
    <w:rsid w:val="122C2492"/>
    <w:rsid w:val="122E4A1B"/>
    <w:rsid w:val="123138F5"/>
    <w:rsid w:val="12337B60"/>
    <w:rsid w:val="12357325"/>
    <w:rsid w:val="123732B8"/>
    <w:rsid w:val="123805D9"/>
    <w:rsid w:val="123B634C"/>
    <w:rsid w:val="123C46B6"/>
    <w:rsid w:val="123E1B13"/>
    <w:rsid w:val="124108AC"/>
    <w:rsid w:val="124165A3"/>
    <w:rsid w:val="124438B3"/>
    <w:rsid w:val="12445582"/>
    <w:rsid w:val="12493E7F"/>
    <w:rsid w:val="124A2B80"/>
    <w:rsid w:val="124C2497"/>
    <w:rsid w:val="124E5720"/>
    <w:rsid w:val="12583623"/>
    <w:rsid w:val="125933C4"/>
    <w:rsid w:val="125A4C62"/>
    <w:rsid w:val="125A7174"/>
    <w:rsid w:val="125D1E81"/>
    <w:rsid w:val="125D243E"/>
    <w:rsid w:val="125E4185"/>
    <w:rsid w:val="12605A7A"/>
    <w:rsid w:val="126127E8"/>
    <w:rsid w:val="126337E0"/>
    <w:rsid w:val="126375E1"/>
    <w:rsid w:val="126402F4"/>
    <w:rsid w:val="1265075A"/>
    <w:rsid w:val="12654437"/>
    <w:rsid w:val="126862C6"/>
    <w:rsid w:val="126D2CDB"/>
    <w:rsid w:val="126E0BEC"/>
    <w:rsid w:val="126F5278"/>
    <w:rsid w:val="12720677"/>
    <w:rsid w:val="12726C5A"/>
    <w:rsid w:val="12747C82"/>
    <w:rsid w:val="12760744"/>
    <w:rsid w:val="1276345A"/>
    <w:rsid w:val="127E287B"/>
    <w:rsid w:val="127F6C51"/>
    <w:rsid w:val="127F76FB"/>
    <w:rsid w:val="12837256"/>
    <w:rsid w:val="1285033F"/>
    <w:rsid w:val="128612F4"/>
    <w:rsid w:val="128B610E"/>
    <w:rsid w:val="128D6D89"/>
    <w:rsid w:val="12924A15"/>
    <w:rsid w:val="1294097F"/>
    <w:rsid w:val="12973D73"/>
    <w:rsid w:val="12984FFF"/>
    <w:rsid w:val="129855B2"/>
    <w:rsid w:val="129D179C"/>
    <w:rsid w:val="129F0287"/>
    <w:rsid w:val="12A1436B"/>
    <w:rsid w:val="12A342A3"/>
    <w:rsid w:val="12AB671F"/>
    <w:rsid w:val="12B551A3"/>
    <w:rsid w:val="12C952BD"/>
    <w:rsid w:val="12CA6EEB"/>
    <w:rsid w:val="12CA6FC9"/>
    <w:rsid w:val="12CB5419"/>
    <w:rsid w:val="12CD75F6"/>
    <w:rsid w:val="12CF252D"/>
    <w:rsid w:val="12D245E2"/>
    <w:rsid w:val="12D3024A"/>
    <w:rsid w:val="12D420A9"/>
    <w:rsid w:val="12D53C24"/>
    <w:rsid w:val="12D540D3"/>
    <w:rsid w:val="12D67EE6"/>
    <w:rsid w:val="12D9720F"/>
    <w:rsid w:val="12DD4A97"/>
    <w:rsid w:val="12EB3FB3"/>
    <w:rsid w:val="12EE1124"/>
    <w:rsid w:val="12F52C40"/>
    <w:rsid w:val="12F95D39"/>
    <w:rsid w:val="12FB5648"/>
    <w:rsid w:val="12FB7A18"/>
    <w:rsid w:val="13075BCF"/>
    <w:rsid w:val="13095F04"/>
    <w:rsid w:val="130B7B24"/>
    <w:rsid w:val="130C5669"/>
    <w:rsid w:val="130F4103"/>
    <w:rsid w:val="13115AA2"/>
    <w:rsid w:val="13145236"/>
    <w:rsid w:val="1319528C"/>
    <w:rsid w:val="131E5379"/>
    <w:rsid w:val="13227312"/>
    <w:rsid w:val="1325586C"/>
    <w:rsid w:val="13266D34"/>
    <w:rsid w:val="1329764E"/>
    <w:rsid w:val="132B6607"/>
    <w:rsid w:val="1331608F"/>
    <w:rsid w:val="1332162D"/>
    <w:rsid w:val="13342B8C"/>
    <w:rsid w:val="13360B26"/>
    <w:rsid w:val="133B13BC"/>
    <w:rsid w:val="134275B9"/>
    <w:rsid w:val="134412E0"/>
    <w:rsid w:val="134914F5"/>
    <w:rsid w:val="134B04B1"/>
    <w:rsid w:val="134B6F70"/>
    <w:rsid w:val="134F7551"/>
    <w:rsid w:val="134F7BBC"/>
    <w:rsid w:val="13513CE6"/>
    <w:rsid w:val="135276A4"/>
    <w:rsid w:val="13536769"/>
    <w:rsid w:val="135403F7"/>
    <w:rsid w:val="135752FA"/>
    <w:rsid w:val="13586621"/>
    <w:rsid w:val="135B3383"/>
    <w:rsid w:val="135C5443"/>
    <w:rsid w:val="135D0B0D"/>
    <w:rsid w:val="135D6CEB"/>
    <w:rsid w:val="135E171D"/>
    <w:rsid w:val="135F6976"/>
    <w:rsid w:val="13610DFF"/>
    <w:rsid w:val="13661568"/>
    <w:rsid w:val="136A6B51"/>
    <w:rsid w:val="136A7594"/>
    <w:rsid w:val="136C0F65"/>
    <w:rsid w:val="136C6A80"/>
    <w:rsid w:val="136D09F3"/>
    <w:rsid w:val="13752F7F"/>
    <w:rsid w:val="137549AD"/>
    <w:rsid w:val="137943C6"/>
    <w:rsid w:val="1386766F"/>
    <w:rsid w:val="13890F4B"/>
    <w:rsid w:val="138A582B"/>
    <w:rsid w:val="13900351"/>
    <w:rsid w:val="13910C17"/>
    <w:rsid w:val="13932D12"/>
    <w:rsid w:val="13951C76"/>
    <w:rsid w:val="13994598"/>
    <w:rsid w:val="139C07A7"/>
    <w:rsid w:val="139D242E"/>
    <w:rsid w:val="139D5CB5"/>
    <w:rsid w:val="139E01B8"/>
    <w:rsid w:val="139E1A1D"/>
    <w:rsid w:val="139F4BB9"/>
    <w:rsid w:val="139F7ECA"/>
    <w:rsid w:val="13A66A18"/>
    <w:rsid w:val="13A95B4B"/>
    <w:rsid w:val="13AA4A9E"/>
    <w:rsid w:val="13AB600A"/>
    <w:rsid w:val="13AC3E0D"/>
    <w:rsid w:val="13AD6F4E"/>
    <w:rsid w:val="13B1416D"/>
    <w:rsid w:val="13B250C6"/>
    <w:rsid w:val="13B35E3C"/>
    <w:rsid w:val="13B81CFC"/>
    <w:rsid w:val="13BD3A33"/>
    <w:rsid w:val="13C107E0"/>
    <w:rsid w:val="13C2076E"/>
    <w:rsid w:val="13C350FB"/>
    <w:rsid w:val="13C54974"/>
    <w:rsid w:val="13C81B3A"/>
    <w:rsid w:val="13C85071"/>
    <w:rsid w:val="13CA44C2"/>
    <w:rsid w:val="13CA7B80"/>
    <w:rsid w:val="13CF113D"/>
    <w:rsid w:val="13D05255"/>
    <w:rsid w:val="13D071AC"/>
    <w:rsid w:val="13D07593"/>
    <w:rsid w:val="13D13875"/>
    <w:rsid w:val="13D277F4"/>
    <w:rsid w:val="13D62FE6"/>
    <w:rsid w:val="13DB6F14"/>
    <w:rsid w:val="13DD703A"/>
    <w:rsid w:val="13DF4BFF"/>
    <w:rsid w:val="13E16C6F"/>
    <w:rsid w:val="13E3259D"/>
    <w:rsid w:val="13E43C85"/>
    <w:rsid w:val="13E52865"/>
    <w:rsid w:val="13E607A3"/>
    <w:rsid w:val="13EB1895"/>
    <w:rsid w:val="13EE0EC9"/>
    <w:rsid w:val="13F27F4D"/>
    <w:rsid w:val="13F35DB0"/>
    <w:rsid w:val="13F4009F"/>
    <w:rsid w:val="13F43F68"/>
    <w:rsid w:val="13F517F8"/>
    <w:rsid w:val="13FA0874"/>
    <w:rsid w:val="13FA4272"/>
    <w:rsid w:val="14032954"/>
    <w:rsid w:val="140772F1"/>
    <w:rsid w:val="14087CEC"/>
    <w:rsid w:val="140A065B"/>
    <w:rsid w:val="140C7D6F"/>
    <w:rsid w:val="140D2617"/>
    <w:rsid w:val="14103407"/>
    <w:rsid w:val="141462FF"/>
    <w:rsid w:val="141705EA"/>
    <w:rsid w:val="141904A3"/>
    <w:rsid w:val="14196CDE"/>
    <w:rsid w:val="141E562F"/>
    <w:rsid w:val="141F1746"/>
    <w:rsid w:val="142042FE"/>
    <w:rsid w:val="1423226D"/>
    <w:rsid w:val="14302CD8"/>
    <w:rsid w:val="14384666"/>
    <w:rsid w:val="143C33F9"/>
    <w:rsid w:val="143F3892"/>
    <w:rsid w:val="14431959"/>
    <w:rsid w:val="144D58F0"/>
    <w:rsid w:val="145411E0"/>
    <w:rsid w:val="145445E7"/>
    <w:rsid w:val="14604F69"/>
    <w:rsid w:val="14634584"/>
    <w:rsid w:val="146574C3"/>
    <w:rsid w:val="14663F3E"/>
    <w:rsid w:val="14696847"/>
    <w:rsid w:val="146E60F1"/>
    <w:rsid w:val="147144AD"/>
    <w:rsid w:val="14725064"/>
    <w:rsid w:val="147258E3"/>
    <w:rsid w:val="147438F0"/>
    <w:rsid w:val="147802F9"/>
    <w:rsid w:val="14790A8C"/>
    <w:rsid w:val="147C5959"/>
    <w:rsid w:val="14866AF2"/>
    <w:rsid w:val="14870B9B"/>
    <w:rsid w:val="148740E1"/>
    <w:rsid w:val="14887D78"/>
    <w:rsid w:val="148B52D2"/>
    <w:rsid w:val="148D14FB"/>
    <w:rsid w:val="148D5F1C"/>
    <w:rsid w:val="148E5C53"/>
    <w:rsid w:val="14911504"/>
    <w:rsid w:val="1492114A"/>
    <w:rsid w:val="1492200B"/>
    <w:rsid w:val="14994D99"/>
    <w:rsid w:val="149C7049"/>
    <w:rsid w:val="149D5D3B"/>
    <w:rsid w:val="14A43559"/>
    <w:rsid w:val="14A64B75"/>
    <w:rsid w:val="14AB5BF6"/>
    <w:rsid w:val="14AD39FC"/>
    <w:rsid w:val="14AF6AB7"/>
    <w:rsid w:val="14B1015E"/>
    <w:rsid w:val="14B26998"/>
    <w:rsid w:val="14B60CBC"/>
    <w:rsid w:val="14B62743"/>
    <w:rsid w:val="14BA35D4"/>
    <w:rsid w:val="14BB107B"/>
    <w:rsid w:val="14BB7646"/>
    <w:rsid w:val="14BD102A"/>
    <w:rsid w:val="14C20655"/>
    <w:rsid w:val="14C612BF"/>
    <w:rsid w:val="14C85B7B"/>
    <w:rsid w:val="14CA55D0"/>
    <w:rsid w:val="14CB0F44"/>
    <w:rsid w:val="14CC1E09"/>
    <w:rsid w:val="14CC7A2B"/>
    <w:rsid w:val="14CD0F5D"/>
    <w:rsid w:val="14CD6DCD"/>
    <w:rsid w:val="14CD70B3"/>
    <w:rsid w:val="14CE7574"/>
    <w:rsid w:val="14D00B9F"/>
    <w:rsid w:val="14D201B0"/>
    <w:rsid w:val="14D421D8"/>
    <w:rsid w:val="14D72603"/>
    <w:rsid w:val="14DB6C27"/>
    <w:rsid w:val="14DF6177"/>
    <w:rsid w:val="14E14448"/>
    <w:rsid w:val="14E25955"/>
    <w:rsid w:val="14E422AA"/>
    <w:rsid w:val="14EC07CA"/>
    <w:rsid w:val="14EE517F"/>
    <w:rsid w:val="14F05525"/>
    <w:rsid w:val="14F145A3"/>
    <w:rsid w:val="14F35389"/>
    <w:rsid w:val="14F72806"/>
    <w:rsid w:val="14F736C7"/>
    <w:rsid w:val="14F771FE"/>
    <w:rsid w:val="14FC38C2"/>
    <w:rsid w:val="14FC476A"/>
    <w:rsid w:val="15035CCD"/>
    <w:rsid w:val="15046E6C"/>
    <w:rsid w:val="150541AE"/>
    <w:rsid w:val="15093CC2"/>
    <w:rsid w:val="150B44CB"/>
    <w:rsid w:val="150C24A3"/>
    <w:rsid w:val="150E7108"/>
    <w:rsid w:val="1510056E"/>
    <w:rsid w:val="15122F96"/>
    <w:rsid w:val="151E1FFE"/>
    <w:rsid w:val="151F22D0"/>
    <w:rsid w:val="152248DF"/>
    <w:rsid w:val="15257FAB"/>
    <w:rsid w:val="15266F52"/>
    <w:rsid w:val="152B3C10"/>
    <w:rsid w:val="152D00F3"/>
    <w:rsid w:val="152E7123"/>
    <w:rsid w:val="152F3F8F"/>
    <w:rsid w:val="153102A0"/>
    <w:rsid w:val="1533709E"/>
    <w:rsid w:val="153420CC"/>
    <w:rsid w:val="153512FC"/>
    <w:rsid w:val="153A2994"/>
    <w:rsid w:val="153C3B79"/>
    <w:rsid w:val="153D2DB1"/>
    <w:rsid w:val="153F5452"/>
    <w:rsid w:val="154320D9"/>
    <w:rsid w:val="1544021A"/>
    <w:rsid w:val="15475C97"/>
    <w:rsid w:val="15494413"/>
    <w:rsid w:val="154F4403"/>
    <w:rsid w:val="155008F8"/>
    <w:rsid w:val="15533304"/>
    <w:rsid w:val="15535478"/>
    <w:rsid w:val="15553EF2"/>
    <w:rsid w:val="1558015C"/>
    <w:rsid w:val="155B2BAB"/>
    <w:rsid w:val="155F1B33"/>
    <w:rsid w:val="155F3157"/>
    <w:rsid w:val="15674629"/>
    <w:rsid w:val="156A347E"/>
    <w:rsid w:val="15712153"/>
    <w:rsid w:val="15766B18"/>
    <w:rsid w:val="1578094F"/>
    <w:rsid w:val="157D75F4"/>
    <w:rsid w:val="15811556"/>
    <w:rsid w:val="15817F4D"/>
    <w:rsid w:val="15822702"/>
    <w:rsid w:val="15824B83"/>
    <w:rsid w:val="158562B1"/>
    <w:rsid w:val="15863D78"/>
    <w:rsid w:val="158A71C3"/>
    <w:rsid w:val="158B72D7"/>
    <w:rsid w:val="158D355A"/>
    <w:rsid w:val="158F7983"/>
    <w:rsid w:val="15902A16"/>
    <w:rsid w:val="15906711"/>
    <w:rsid w:val="15940071"/>
    <w:rsid w:val="15940AF5"/>
    <w:rsid w:val="159733DC"/>
    <w:rsid w:val="159740CB"/>
    <w:rsid w:val="159C31D6"/>
    <w:rsid w:val="159E53C8"/>
    <w:rsid w:val="159E7B0F"/>
    <w:rsid w:val="15A2372E"/>
    <w:rsid w:val="15AD3825"/>
    <w:rsid w:val="15B10A05"/>
    <w:rsid w:val="15B17127"/>
    <w:rsid w:val="15B72F05"/>
    <w:rsid w:val="15B858FA"/>
    <w:rsid w:val="15BA5A5E"/>
    <w:rsid w:val="15BA7F8B"/>
    <w:rsid w:val="15BB2CBA"/>
    <w:rsid w:val="15C25EC4"/>
    <w:rsid w:val="15C527DE"/>
    <w:rsid w:val="15C57124"/>
    <w:rsid w:val="15C83543"/>
    <w:rsid w:val="15C85A93"/>
    <w:rsid w:val="15CA5416"/>
    <w:rsid w:val="15CB60F2"/>
    <w:rsid w:val="15CF0FB1"/>
    <w:rsid w:val="15CF1DC1"/>
    <w:rsid w:val="15D04308"/>
    <w:rsid w:val="15D26B8B"/>
    <w:rsid w:val="15D3621D"/>
    <w:rsid w:val="15D44F69"/>
    <w:rsid w:val="15D5060B"/>
    <w:rsid w:val="15D808DE"/>
    <w:rsid w:val="15DB0933"/>
    <w:rsid w:val="15DB1020"/>
    <w:rsid w:val="15DB43A1"/>
    <w:rsid w:val="15DD7FCD"/>
    <w:rsid w:val="15E1743C"/>
    <w:rsid w:val="15E32771"/>
    <w:rsid w:val="15E772AB"/>
    <w:rsid w:val="15E96C21"/>
    <w:rsid w:val="15EF5979"/>
    <w:rsid w:val="15F02C84"/>
    <w:rsid w:val="15F046CE"/>
    <w:rsid w:val="15FA20BF"/>
    <w:rsid w:val="15FB371D"/>
    <w:rsid w:val="15FE4081"/>
    <w:rsid w:val="15FF691B"/>
    <w:rsid w:val="16021641"/>
    <w:rsid w:val="16080C60"/>
    <w:rsid w:val="160B69B5"/>
    <w:rsid w:val="160E0C18"/>
    <w:rsid w:val="160F73FB"/>
    <w:rsid w:val="16157E7C"/>
    <w:rsid w:val="16185E90"/>
    <w:rsid w:val="16197BA2"/>
    <w:rsid w:val="161D272B"/>
    <w:rsid w:val="161E7CDC"/>
    <w:rsid w:val="1623704A"/>
    <w:rsid w:val="162B41C4"/>
    <w:rsid w:val="162F3F10"/>
    <w:rsid w:val="16323484"/>
    <w:rsid w:val="16325D1E"/>
    <w:rsid w:val="16337356"/>
    <w:rsid w:val="16340555"/>
    <w:rsid w:val="16356786"/>
    <w:rsid w:val="163638ED"/>
    <w:rsid w:val="163C7FA2"/>
    <w:rsid w:val="163D191F"/>
    <w:rsid w:val="163F3556"/>
    <w:rsid w:val="16434E02"/>
    <w:rsid w:val="16474409"/>
    <w:rsid w:val="16485016"/>
    <w:rsid w:val="164A72F9"/>
    <w:rsid w:val="164C76C3"/>
    <w:rsid w:val="164D12B4"/>
    <w:rsid w:val="164E3841"/>
    <w:rsid w:val="165163B4"/>
    <w:rsid w:val="165A36C6"/>
    <w:rsid w:val="165B3D5C"/>
    <w:rsid w:val="165E0191"/>
    <w:rsid w:val="165E5B32"/>
    <w:rsid w:val="165F07BD"/>
    <w:rsid w:val="166754BC"/>
    <w:rsid w:val="16690BEF"/>
    <w:rsid w:val="16691814"/>
    <w:rsid w:val="166921C8"/>
    <w:rsid w:val="166A679D"/>
    <w:rsid w:val="166C5D33"/>
    <w:rsid w:val="166D3BC6"/>
    <w:rsid w:val="16702B8F"/>
    <w:rsid w:val="167102F6"/>
    <w:rsid w:val="16714673"/>
    <w:rsid w:val="16731CFC"/>
    <w:rsid w:val="16753D80"/>
    <w:rsid w:val="16756A42"/>
    <w:rsid w:val="16760C6C"/>
    <w:rsid w:val="1678391C"/>
    <w:rsid w:val="167A5B80"/>
    <w:rsid w:val="167B17A1"/>
    <w:rsid w:val="167C3939"/>
    <w:rsid w:val="167E0537"/>
    <w:rsid w:val="168026A3"/>
    <w:rsid w:val="168404E9"/>
    <w:rsid w:val="168E3AAC"/>
    <w:rsid w:val="169A2E54"/>
    <w:rsid w:val="169A3411"/>
    <w:rsid w:val="169A4704"/>
    <w:rsid w:val="169F7680"/>
    <w:rsid w:val="16A1797A"/>
    <w:rsid w:val="16A52632"/>
    <w:rsid w:val="16A55949"/>
    <w:rsid w:val="16B0325E"/>
    <w:rsid w:val="16B16104"/>
    <w:rsid w:val="16B209C0"/>
    <w:rsid w:val="16B620DE"/>
    <w:rsid w:val="16B7437E"/>
    <w:rsid w:val="16B77657"/>
    <w:rsid w:val="16BB21F0"/>
    <w:rsid w:val="16BD5AAD"/>
    <w:rsid w:val="16BF4894"/>
    <w:rsid w:val="16CB3344"/>
    <w:rsid w:val="16D13568"/>
    <w:rsid w:val="16D139CF"/>
    <w:rsid w:val="16D31F09"/>
    <w:rsid w:val="16D401F1"/>
    <w:rsid w:val="16D600E2"/>
    <w:rsid w:val="16D70C32"/>
    <w:rsid w:val="16DB7C4F"/>
    <w:rsid w:val="16DD00C4"/>
    <w:rsid w:val="16E11136"/>
    <w:rsid w:val="16E71C8C"/>
    <w:rsid w:val="16E73D57"/>
    <w:rsid w:val="16E7412B"/>
    <w:rsid w:val="16E93DB2"/>
    <w:rsid w:val="16ED129D"/>
    <w:rsid w:val="16ED2CB8"/>
    <w:rsid w:val="16EF15C5"/>
    <w:rsid w:val="16F036B0"/>
    <w:rsid w:val="16F63265"/>
    <w:rsid w:val="16FA2FB5"/>
    <w:rsid w:val="16FC037D"/>
    <w:rsid w:val="16FE7DB6"/>
    <w:rsid w:val="17012DBA"/>
    <w:rsid w:val="17050258"/>
    <w:rsid w:val="170B78A0"/>
    <w:rsid w:val="171360CE"/>
    <w:rsid w:val="171665BE"/>
    <w:rsid w:val="17182DAA"/>
    <w:rsid w:val="17197751"/>
    <w:rsid w:val="171B7EB8"/>
    <w:rsid w:val="1721365E"/>
    <w:rsid w:val="172175C2"/>
    <w:rsid w:val="172329DA"/>
    <w:rsid w:val="17251154"/>
    <w:rsid w:val="17257F5E"/>
    <w:rsid w:val="1727058C"/>
    <w:rsid w:val="172F24EE"/>
    <w:rsid w:val="17340525"/>
    <w:rsid w:val="17367707"/>
    <w:rsid w:val="1739653A"/>
    <w:rsid w:val="173A7FE8"/>
    <w:rsid w:val="174217EC"/>
    <w:rsid w:val="1744782E"/>
    <w:rsid w:val="17490076"/>
    <w:rsid w:val="174B2CC5"/>
    <w:rsid w:val="174D2689"/>
    <w:rsid w:val="174D42D2"/>
    <w:rsid w:val="174F2A11"/>
    <w:rsid w:val="174F3CFA"/>
    <w:rsid w:val="174F42EA"/>
    <w:rsid w:val="174F74E8"/>
    <w:rsid w:val="17513DC0"/>
    <w:rsid w:val="17513EC4"/>
    <w:rsid w:val="17573B20"/>
    <w:rsid w:val="175A0773"/>
    <w:rsid w:val="175D60DA"/>
    <w:rsid w:val="175D6C31"/>
    <w:rsid w:val="17632953"/>
    <w:rsid w:val="17656FD7"/>
    <w:rsid w:val="176E7C68"/>
    <w:rsid w:val="176F7F28"/>
    <w:rsid w:val="17713BAD"/>
    <w:rsid w:val="177143B7"/>
    <w:rsid w:val="177433DD"/>
    <w:rsid w:val="17750DA4"/>
    <w:rsid w:val="17756517"/>
    <w:rsid w:val="177C175B"/>
    <w:rsid w:val="177C195B"/>
    <w:rsid w:val="177F2138"/>
    <w:rsid w:val="17801DEE"/>
    <w:rsid w:val="17837904"/>
    <w:rsid w:val="17865E34"/>
    <w:rsid w:val="17870255"/>
    <w:rsid w:val="17953217"/>
    <w:rsid w:val="17954837"/>
    <w:rsid w:val="179A2507"/>
    <w:rsid w:val="179A63AB"/>
    <w:rsid w:val="179A7EE7"/>
    <w:rsid w:val="179B3A95"/>
    <w:rsid w:val="179E27EA"/>
    <w:rsid w:val="179E5B63"/>
    <w:rsid w:val="17A06C8E"/>
    <w:rsid w:val="17A149C3"/>
    <w:rsid w:val="17A37BD7"/>
    <w:rsid w:val="17A4788E"/>
    <w:rsid w:val="17A56177"/>
    <w:rsid w:val="17AA36AC"/>
    <w:rsid w:val="17AB5B19"/>
    <w:rsid w:val="17AD77DE"/>
    <w:rsid w:val="17AF601B"/>
    <w:rsid w:val="17B47C0C"/>
    <w:rsid w:val="17BA3EB3"/>
    <w:rsid w:val="17BB6B68"/>
    <w:rsid w:val="17C45207"/>
    <w:rsid w:val="17CB186E"/>
    <w:rsid w:val="17CD16F7"/>
    <w:rsid w:val="17D033DB"/>
    <w:rsid w:val="17D65252"/>
    <w:rsid w:val="17D716E0"/>
    <w:rsid w:val="17D761B4"/>
    <w:rsid w:val="17DB3A67"/>
    <w:rsid w:val="17DB61EB"/>
    <w:rsid w:val="17DD2575"/>
    <w:rsid w:val="17DF165E"/>
    <w:rsid w:val="17E26118"/>
    <w:rsid w:val="17E31EAB"/>
    <w:rsid w:val="17E747B8"/>
    <w:rsid w:val="17E82E55"/>
    <w:rsid w:val="17E83DED"/>
    <w:rsid w:val="17E97376"/>
    <w:rsid w:val="17EF1289"/>
    <w:rsid w:val="17F1200C"/>
    <w:rsid w:val="17F36B4C"/>
    <w:rsid w:val="17F42B7F"/>
    <w:rsid w:val="17FC0AA6"/>
    <w:rsid w:val="1802327D"/>
    <w:rsid w:val="18043BB9"/>
    <w:rsid w:val="18054632"/>
    <w:rsid w:val="18072336"/>
    <w:rsid w:val="180A4F54"/>
    <w:rsid w:val="180B5094"/>
    <w:rsid w:val="180C0876"/>
    <w:rsid w:val="180E2033"/>
    <w:rsid w:val="180E7AB6"/>
    <w:rsid w:val="18103DD7"/>
    <w:rsid w:val="18106E69"/>
    <w:rsid w:val="18110C56"/>
    <w:rsid w:val="181307BE"/>
    <w:rsid w:val="1813372D"/>
    <w:rsid w:val="18134BA0"/>
    <w:rsid w:val="181B3B71"/>
    <w:rsid w:val="181D337E"/>
    <w:rsid w:val="181E3A18"/>
    <w:rsid w:val="182665E7"/>
    <w:rsid w:val="182C5D27"/>
    <w:rsid w:val="182D07E5"/>
    <w:rsid w:val="182E584F"/>
    <w:rsid w:val="183258F3"/>
    <w:rsid w:val="18346B3A"/>
    <w:rsid w:val="183E47F5"/>
    <w:rsid w:val="18410F6B"/>
    <w:rsid w:val="18466488"/>
    <w:rsid w:val="18485D83"/>
    <w:rsid w:val="184A218A"/>
    <w:rsid w:val="184A63EF"/>
    <w:rsid w:val="184F6F97"/>
    <w:rsid w:val="1855036D"/>
    <w:rsid w:val="18562675"/>
    <w:rsid w:val="1858734B"/>
    <w:rsid w:val="185A239F"/>
    <w:rsid w:val="185B2E95"/>
    <w:rsid w:val="185E72CA"/>
    <w:rsid w:val="185F4A9E"/>
    <w:rsid w:val="18603741"/>
    <w:rsid w:val="186430C0"/>
    <w:rsid w:val="18664307"/>
    <w:rsid w:val="186B2456"/>
    <w:rsid w:val="186B28D2"/>
    <w:rsid w:val="186E70E1"/>
    <w:rsid w:val="18787695"/>
    <w:rsid w:val="187A3B3D"/>
    <w:rsid w:val="187C34ED"/>
    <w:rsid w:val="18827653"/>
    <w:rsid w:val="18884976"/>
    <w:rsid w:val="188B031D"/>
    <w:rsid w:val="18901A61"/>
    <w:rsid w:val="18903A6E"/>
    <w:rsid w:val="18910772"/>
    <w:rsid w:val="189134F0"/>
    <w:rsid w:val="1893136D"/>
    <w:rsid w:val="18951748"/>
    <w:rsid w:val="18994421"/>
    <w:rsid w:val="189A02CC"/>
    <w:rsid w:val="189A294F"/>
    <w:rsid w:val="189B1834"/>
    <w:rsid w:val="189F7457"/>
    <w:rsid w:val="18A075CB"/>
    <w:rsid w:val="18A2243D"/>
    <w:rsid w:val="18A33860"/>
    <w:rsid w:val="18A460C5"/>
    <w:rsid w:val="18A8209A"/>
    <w:rsid w:val="18A93065"/>
    <w:rsid w:val="18AD381C"/>
    <w:rsid w:val="18AF4A91"/>
    <w:rsid w:val="18AF5A50"/>
    <w:rsid w:val="18B42BD7"/>
    <w:rsid w:val="18B5771A"/>
    <w:rsid w:val="18B71DB4"/>
    <w:rsid w:val="18B924CD"/>
    <w:rsid w:val="18BD14F0"/>
    <w:rsid w:val="18C15BD7"/>
    <w:rsid w:val="18C37C3A"/>
    <w:rsid w:val="18C511C0"/>
    <w:rsid w:val="18C8086B"/>
    <w:rsid w:val="18CB3868"/>
    <w:rsid w:val="18CF53D3"/>
    <w:rsid w:val="18D755F0"/>
    <w:rsid w:val="18D92AA2"/>
    <w:rsid w:val="18DB2972"/>
    <w:rsid w:val="18DB4596"/>
    <w:rsid w:val="18DD0146"/>
    <w:rsid w:val="18DF671B"/>
    <w:rsid w:val="18E00B6A"/>
    <w:rsid w:val="18E36038"/>
    <w:rsid w:val="18E63F7D"/>
    <w:rsid w:val="18EF7307"/>
    <w:rsid w:val="18F36C58"/>
    <w:rsid w:val="18F4706A"/>
    <w:rsid w:val="18F54F12"/>
    <w:rsid w:val="18F624F7"/>
    <w:rsid w:val="18F74D90"/>
    <w:rsid w:val="18FF4B80"/>
    <w:rsid w:val="19026E98"/>
    <w:rsid w:val="190C0381"/>
    <w:rsid w:val="190D1E45"/>
    <w:rsid w:val="190D3B0C"/>
    <w:rsid w:val="190E6A1E"/>
    <w:rsid w:val="190F14C0"/>
    <w:rsid w:val="190F7D9D"/>
    <w:rsid w:val="191212B9"/>
    <w:rsid w:val="191723DA"/>
    <w:rsid w:val="191815EE"/>
    <w:rsid w:val="191836BD"/>
    <w:rsid w:val="191963B8"/>
    <w:rsid w:val="191A5F1F"/>
    <w:rsid w:val="191E276E"/>
    <w:rsid w:val="191F1C6A"/>
    <w:rsid w:val="19201B85"/>
    <w:rsid w:val="19216D14"/>
    <w:rsid w:val="19223B76"/>
    <w:rsid w:val="192371C0"/>
    <w:rsid w:val="192562A0"/>
    <w:rsid w:val="192602DF"/>
    <w:rsid w:val="192A06F1"/>
    <w:rsid w:val="192D2421"/>
    <w:rsid w:val="1931052D"/>
    <w:rsid w:val="19312C15"/>
    <w:rsid w:val="19312D68"/>
    <w:rsid w:val="1934158D"/>
    <w:rsid w:val="1936467C"/>
    <w:rsid w:val="19370DBA"/>
    <w:rsid w:val="193B1793"/>
    <w:rsid w:val="1941252A"/>
    <w:rsid w:val="194245A1"/>
    <w:rsid w:val="19442345"/>
    <w:rsid w:val="194D2D47"/>
    <w:rsid w:val="194E1CDC"/>
    <w:rsid w:val="1951186A"/>
    <w:rsid w:val="195423F4"/>
    <w:rsid w:val="195742B8"/>
    <w:rsid w:val="195F08B4"/>
    <w:rsid w:val="19600732"/>
    <w:rsid w:val="1961327D"/>
    <w:rsid w:val="19620A15"/>
    <w:rsid w:val="1962214C"/>
    <w:rsid w:val="19666038"/>
    <w:rsid w:val="19670A22"/>
    <w:rsid w:val="196C0D04"/>
    <w:rsid w:val="196C2929"/>
    <w:rsid w:val="19722465"/>
    <w:rsid w:val="19741C18"/>
    <w:rsid w:val="19744725"/>
    <w:rsid w:val="19750F9F"/>
    <w:rsid w:val="19766BC1"/>
    <w:rsid w:val="19781FF1"/>
    <w:rsid w:val="19794A60"/>
    <w:rsid w:val="197F098F"/>
    <w:rsid w:val="19806AE7"/>
    <w:rsid w:val="198204CC"/>
    <w:rsid w:val="19836E33"/>
    <w:rsid w:val="19852C29"/>
    <w:rsid w:val="198A0753"/>
    <w:rsid w:val="19931BB3"/>
    <w:rsid w:val="199516BF"/>
    <w:rsid w:val="19987CCE"/>
    <w:rsid w:val="19991849"/>
    <w:rsid w:val="19992E6F"/>
    <w:rsid w:val="199F52A0"/>
    <w:rsid w:val="19A0200E"/>
    <w:rsid w:val="19A06404"/>
    <w:rsid w:val="19A203DD"/>
    <w:rsid w:val="19A2402D"/>
    <w:rsid w:val="19A2459D"/>
    <w:rsid w:val="19A350F4"/>
    <w:rsid w:val="19A76490"/>
    <w:rsid w:val="19A76BE4"/>
    <w:rsid w:val="19AB37FE"/>
    <w:rsid w:val="19AC2C0D"/>
    <w:rsid w:val="19AD1FDB"/>
    <w:rsid w:val="19AF1FE2"/>
    <w:rsid w:val="19B40EDE"/>
    <w:rsid w:val="19B41E5D"/>
    <w:rsid w:val="19B5179D"/>
    <w:rsid w:val="19B637C3"/>
    <w:rsid w:val="19BA2760"/>
    <w:rsid w:val="19C001B2"/>
    <w:rsid w:val="19C2764B"/>
    <w:rsid w:val="19CF1671"/>
    <w:rsid w:val="19D2797D"/>
    <w:rsid w:val="19D53A13"/>
    <w:rsid w:val="19D8548E"/>
    <w:rsid w:val="19DA1336"/>
    <w:rsid w:val="19DC0675"/>
    <w:rsid w:val="19DD492D"/>
    <w:rsid w:val="19E004C3"/>
    <w:rsid w:val="19E23E47"/>
    <w:rsid w:val="19E61B3B"/>
    <w:rsid w:val="19EA59D0"/>
    <w:rsid w:val="19EB3918"/>
    <w:rsid w:val="19EC194F"/>
    <w:rsid w:val="19ED7871"/>
    <w:rsid w:val="19F029DE"/>
    <w:rsid w:val="19F04E14"/>
    <w:rsid w:val="19F14C73"/>
    <w:rsid w:val="19F227D2"/>
    <w:rsid w:val="19FB2F28"/>
    <w:rsid w:val="19FB4685"/>
    <w:rsid w:val="19FE4186"/>
    <w:rsid w:val="1A072A1C"/>
    <w:rsid w:val="1A09126D"/>
    <w:rsid w:val="1A0A3A47"/>
    <w:rsid w:val="1A0E5831"/>
    <w:rsid w:val="1A11499D"/>
    <w:rsid w:val="1A1B0185"/>
    <w:rsid w:val="1A1C5E9F"/>
    <w:rsid w:val="1A2255DA"/>
    <w:rsid w:val="1A247299"/>
    <w:rsid w:val="1A260ABE"/>
    <w:rsid w:val="1A2B4800"/>
    <w:rsid w:val="1A3009F6"/>
    <w:rsid w:val="1A310751"/>
    <w:rsid w:val="1A3608D9"/>
    <w:rsid w:val="1A3837DC"/>
    <w:rsid w:val="1A3928C6"/>
    <w:rsid w:val="1A3B35CA"/>
    <w:rsid w:val="1A3B6895"/>
    <w:rsid w:val="1A3F2640"/>
    <w:rsid w:val="1A4004C1"/>
    <w:rsid w:val="1A4016EF"/>
    <w:rsid w:val="1A410772"/>
    <w:rsid w:val="1A420012"/>
    <w:rsid w:val="1A44144F"/>
    <w:rsid w:val="1A4612B0"/>
    <w:rsid w:val="1A4863FD"/>
    <w:rsid w:val="1A4C140D"/>
    <w:rsid w:val="1A4F5B98"/>
    <w:rsid w:val="1A5413AC"/>
    <w:rsid w:val="1A597E92"/>
    <w:rsid w:val="1A5E40C9"/>
    <w:rsid w:val="1A60477F"/>
    <w:rsid w:val="1A654739"/>
    <w:rsid w:val="1A684970"/>
    <w:rsid w:val="1A692F74"/>
    <w:rsid w:val="1A696E5A"/>
    <w:rsid w:val="1A6B2F8E"/>
    <w:rsid w:val="1A6B3824"/>
    <w:rsid w:val="1A6B558F"/>
    <w:rsid w:val="1A6E6CC8"/>
    <w:rsid w:val="1A7B4598"/>
    <w:rsid w:val="1A815A39"/>
    <w:rsid w:val="1A836CC6"/>
    <w:rsid w:val="1A851EAE"/>
    <w:rsid w:val="1A866AC5"/>
    <w:rsid w:val="1A8957D8"/>
    <w:rsid w:val="1A8C3D53"/>
    <w:rsid w:val="1A8D246F"/>
    <w:rsid w:val="1A8F65F5"/>
    <w:rsid w:val="1A9064FD"/>
    <w:rsid w:val="1A9466E9"/>
    <w:rsid w:val="1A953D87"/>
    <w:rsid w:val="1A9901B2"/>
    <w:rsid w:val="1A9A208A"/>
    <w:rsid w:val="1A9B7F36"/>
    <w:rsid w:val="1AA0188A"/>
    <w:rsid w:val="1AA06888"/>
    <w:rsid w:val="1AA854D6"/>
    <w:rsid w:val="1AAA4775"/>
    <w:rsid w:val="1AAB67A1"/>
    <w:rsid w:val="1AB42C93"/>
    <w:rsid w:val="1AB46B4C"/>
    <w:rsid w:val="1AC116E9"/>
    <w:rsid w:val="1AC23366"/>
    <w:rsid w:val="1AC605B6"/>
    <w:rsid w:val="1ACC2CF7"/>
    <w:rsid w:val="1ACD162B"/>
    <w:rsid w:val="1ACE1851"/>
    <w:rsid w:val="1AD66DFD"/>
    <w:rsid w:val="1AD7127B"/>
    <w:rsid w:val="1ADE0C9F"/>
    <w:rsid w:val="1AE55C10"/>
    <w:rsid w:val="1AE8036E"/>
    <w:rsid w:val="1AE83FCD"/>
    <w:rsid w:val="1AE8602D"/>
    <w:rsid w:val="1AEB2DEF"/>
    <w:rsid w:val="1AEC7196"/>
    <w:rsid w:val="1AEE275F"/>
    <w:rsid w:val="1AEF32A4"/>
    <w:rsid w:val="1AF320B8"/>
    <w:rsid w:val="1AF94E5C"/>
    <w:rsid w:val="1AFB4C81"/>
    <w:rsid w:val="1B0023B4"/>
    <w:rsid w:val="1B002445"/>
    <w:rsid w:val="1B021D25"/>
    <w:rsid w:val="1B026F1A"/>
    <w:rsid w:val="1B061FED"/>
    <w:rsid w:val="1B0645FD"/>
    <w:rsid w:val="1B08238E"/>
    <w:rsid w:val="1B1168F3"/>
    <w:rsid w:val="1B120C6C"/>
    <w:rsid w:val="1B132FA8"/>
    <w:rsid w:val="1B152423"/>
    <w:rsid w:val="1B173231"/>
    <w:rsid w:val="1B1961DA"/>
    <w:rsid w:val="1B1B71E8"/>
    <w:rsid w:val="1B1B7A75"/>
    <w:rsid w:val="1B1D5514"/>
    <w:rsid w:val="1B2931B1"/>
    <w:rsid w:val="1B2D774D"/>
    <w:rsid w:val="1B3015D9"/>
    <w:rsid w:val="1B3426C8"/>
    <w:rsid w:val="1B3750FE"/>
    <w:rsid w:val="1B3D53CD"/>
    <w:rsid w:val="1B3E4C8F"/>
    <w:rsid w:val="1B3F36EA"/>
    <w:rsid w:val="1B3F595F"/>
    <w:rsid w:val="1B3F78A2"/>
    <w:rsid w:val="1B417EB2"/>
    <w:rsid w:val="1B4456FD"/>
    <w:rsid w:val="1B4551A8"/>
    <w:rsid w:val="1B46065F"/>
    <w:rsid w:val="1B47604E"/>
    <w:rsid w:val="1B480D97"/>
    <w:rsid w:val="1B48127E"/>
    <w:rsid w:val="1B4E3040"/>
    <w:rsid w:val="1B4F3A8D"/>
    <w:rsid w:val="1B501FE7"/>
    <w:rsid w:val="1B5400DF"/>
    <w:rsid w:val="1B541BA0"/>
    <w:rsid w:val="1B564B38"/>
    <w:rsid w:val="1B593B15"/>
    <w:rsid w:val="1B594550"/>
    <w:rsid w:val="1B5978D1"/>
    <w:rsid w:val="1B5A4DE4"/>
    <w:rsid w:val="1B5A613A"/>
    <w:rsid w:val="1B5D3800"/>
    <w:rsid w:val="1B603987"/>
    <w:rsid w:val="1B6A7D56"/>
    <w:rsid w:val="1B6E5DBD"/>
    <w:rsid w:val="1B6E6ED1"/>
    <w:rsid w:val="1B6F1168"/>
    <w:rsid w:val="1B7029E7"/>
    <w:rsid w:val="1B774F3F"/>
    <w:rsid w:val="1B781EE0"/>
    <w:rsid w:val="1B7B129E"/>
    <w:rsid w:val="1B7E3776"/>
    <w:rsid w:val="1B8036BD"/>
    <w:rsid w:val="1B814205"/>
    <w:rsid w:val="1B822161"/>
    <w:rsid w:val="1B8232CC"/>
    <w:rsid w:val="1B824C2C"/>
    <w:rsid w:val="1B853409"/>
    <w:rsid w:val="1B87013C"/>
    <w:rsid w:val="1B870C14"/>
    <w:rsid w:val="1B8739C4"/>
    <w:rsid w:val="1B875D94"/>
    <w:rsid w:val="1B897CC1"/>
    <w:rsid w:val="1B8F65E3"/>
    <w:rsid w:val="1B93468A"/>
    <w:rsid w:val="1B966F40"/>
    <w:rsid w:val="1B976450"/>
    <w:rsid w:val="1B9928F5"/>
    <w:rsid w:val="1B9A2057"/>
    <w:rsid w:val="1B9A417A"/>
    <w:rsid w:val="1B9E6E49"/>
    <w:rsid w:val="1BA425D5"/>
    <w:rsid w:val="1BA7550E"/>
    <w:rsid w:val="1BAA1614"/>
    <w:rsid w:val="1BB02BE3"/>
    <w:rsid w:val="1BB06F4F"/>
    <w:rsid w:val="1BB51B83"/>
    <w:rsid w:val="1BB527BF"/>
    <w:rsid w:val="1BB60497"/>
    <w:rsid w:val="1BBA312A"/>
    <w:rsid w:val="1BBB1575"/>
    <w:rsid w:val="1BBB2C06"/>
    <w:rsid w:val="1BBD40A9"/>
    <w:rsid w:val="1BC26E4A"/>
    <w:rsid w:val="1BC50605"/>
    <w:rsid w:val="1BC77019"/>
    <w:rsid w:val="1BCA4C33"/>
    <w:rsid w:val="1BCC6EFE"/>
    <w:rsid w:val="1BD01645"/>
    <w:rsid w:val="1BD132C3"/>
    <w:rsid w:val="1BD23C6D"/>
    <w:rsid w:val="1BDA5872"/>
    <w:rsid w:val="1BDC1DB1"/>
    <w:rsid w:val="1BDF0041"/>
    <w:rsid w:val="1BE00DCB"/>
    <w:rsid w:val="1BE14EC9"/>
    <w:rsid w:val="1BE1527E"/>
    <w:rsid w:val="1BE16146"/>
    <w:rsid w:val="1BE25714"/>
    <w:rsid w:val="1BE30EA5"/>
    <w:rsid w:val="1BE62B57"/>
    <w:rsid w:val="1BE8668F"/>
    <w:rsid w:val="1BEE1215"/>
    <w:rsid w:val="1BF039D2"/>
    <w:rsid w:val="1BF0429B"/>
    <w:rsid w:val="1BF0436E"/>
    <w:rsid w:val="1BF06022"/>
    <w:rsid w:val="1BF120D8"/>
    <w:rsid w:val="1BFE1751"/>
    <w:rsid w:val="1C004676"/>
    <w:rsid w:val="1C073C52"/>
    <w:rsid w:val="1C0752B1"/>
    <w:rsid w:val="1C084838"/>
    <w:rsid w:val="1C09048A"/>
    <w:rsid w:val="1C0A1D8A"/>
    <w:rsid w:val="1C0A7AAE"/>
    <w:rsid w:val="1C0B069F"/>
    <w:rsid w:val="1C0D191E"/>
    <w:rsid w:val="1C1231A9"/>
    <w:rsid w:val="1C1713AE"/>
    <w:rsid w:val="1C1908F4"/>
    <w:rsid w:val="1C1A15F6"/>
    <w:rsid w:val="1C1D1DA2"/>
    <w:rsid w:val="1C1D2014"/>
    <w:rsid w:val="1C2040DA"/>
    <w:rsid w:val="1C21235B"/>
    <w:rsid w:val="1C213111"/>
    <w:rsid w:val="1C264748"/>
    <w:rsid w:val="1C2C7C00"/>
    <w:rsid w:val="1C2E7D56"/>
    <w:rsid w:val="1C307172"/>
    <w:rsid w:val="1C3202FA"/>
    <w:rsid w:val="1C3332E5"/>
    <w:rsid w:val="1C354922"/>
    <w:rsid w:val="1C367D70"/>
    <w:rsid w:val="1C393C4F"/>
    <w:rsid w:val="1C3E416F"/>
    <w:rsid w:val="1C3F5400"/>
    <w:rsid w:val="1C420DEA"/>
    <w:rsid w:val="1C453DDE"/>
    <w:rsid w:val="1C461607"/>
    <w:rsid w:val="1C46437B"/>
    <w:rsid w:val="1C472906"/>
    <w:rsid w:val="1C4D6B17"/>
    <w:rsid w:val="1C4F017C"/>
    <w:rsid w:val="1C555335"/>
    <w:rsid w:val="1C556D3E"/>
    <w:rsid w:val="1C5839C5"/>
    <w:rsid w:val="1C5D791A"/>
    <w:rsid w:val="1C6003FE"/>
    <w:rsid w:val="1C604565"/>
    <w:rsid w:val="1C625E96"/>
    <w:rsid w:val="1C6547D2"/>
    <w:rsid w:val="1C6705E5"/>
    <w:rsid w:val="1C694191"/>
    <w:rsid w:val="1C6E7AEF"/>
    <w:rsid w:val="1C6F1D12"/>
    <w:rsid w:val="1C760C3A"/>
    <w:rsid w:val="1C78715A"/>
    <w:rsid w:val="1C7926F1"/>
    <w:rsid w:val="1C806732"/>
    <w:rsid w:val="1C896D22"/>
    <w:rsid w:val="1C8B04AD"/>
    <w:rsid w:val="1C8D3C79"/>
    <w:rsid w:val="1C8D6D95"/>
    <w:rsid w:val="1C9257DE"/>
    <w:rsid w:val="1C946344"/>
    <w:rsid w:val="1C98629E"/>
    <w:rsid w:val="1C992811"/>
    <w:rsid w:val="1C9B15EA"/>
    <w:rsid w:val="1C9B246F"/>
    <w:rsid w:val="1C9E4041"/>
    <w:rsid w:val="1CA279D2"/>
    <w:rsid w:val="1CA45DE7"/>
    <w:rsid w:val="1CA465B1"/>
    <w:rsid w:val="1CA9197F"/>
    <w:rsid w:val="1CAA251E"/>
    <w:rsid w:val="1CAA3C8E"/>
    <w:rsid w:val="1CB609B7"/>
    <w:rsid w:val="1CB767B4"/>
    <w:rsid w:val="1CB80BEA"/>
    <w:rsid w:val="1CBC7B18"/>
    <w:rsid w:val="1CC006D5"/>
    <w:rsid w:val="1CC360C0"/>
    <w:rsid w:val="1CC45FC2"/>
    <w:rsid w:val="1CCB2C5C"/>
    <w:rsid w:val="1CCF0FF3"/>
    <w:rsid w:val="1CD7368D"/>
    <w:rsid w:val="1CDE0290"/>
    <w:rsid w:val="1CE02150"/>
    <w:rsid w:val="1CE1000A"/>
    <w:rsid w:val="1CEB78E6"/>
    <w:rsid w:val="1CEF70FA"/>
    <w:rsid w:val="1CF01563"/>
    <w:rsid w:val="1CF11FD1"/>
    <w:rsid w:val="1CF30A51"/>
    <w:rsid w:val="1CF70774"/>
    <w:rsid w:val="1CF76B4D"/>
    <w:rsid w:val="1CF87B77"/>
    <w:rsid w:val="1CFC6A5F"/>
    <w:rsid w:val="1D0118FC"/>
    <w:rsid w:val="1D014D8C"/>
    <w:rsid w:val="1D022F64"/>
    <w:rsid w:val="1D0A15EE"/>
    <w:rsid w:val="1D0D5337"/>
    <w:rsid w:val="1D0E639B"/>
    <w:rsid w:val="1D152EF5"/>
    <w:rsid w:val="1D1A7BCD"/>
    <w:rsid w:val="1D1F2CC5"/>
    <w:rsid w:val="1D1F573E"/>
    <w:rsid w:val="1D1F5A5B"/>
    <w:rsid w:val="1D2559F4"/>
    <w:rsid w:val="1D257619"/>
    <w:rsid w:val="1D266E31"/>
    <w:rsid w:val="1D26718C"/>
    <w:rsid w:val="1D2752D6"/>
    <w:rsid w:val="1D282CC3"/>
    <w:rsid w:val="1D290E20"/>
    <w:rsid w:val="1D2945FD"/>
    <w:rsid w:val="1D295E2C"/>
    <w:rsid w:val="1D2C34AA"/>
    <w:rsid w:val="1D2E15B0"/>
    <w:rsid w:val="1D313BF3"/>
    <w:rsid w:val="1D320618"/>
    <w:rsid w:val="1D384F74"/>
    <w:rsid w:val="1D3925BB"/>
    <w:rsid w:val="1D3A64EE"/>
    <w:rsid w:val="1D3B361D"/>
    <w:rsid w:val="1D3D6B27"/>
    <w:rsid w:val="1D3E0DE4"/>
    <w:rsid w:val="1D3F0EB5"/>
    <w:rsid w:val="1D411E87"/>
    <w:rsid w:val="1D445E0C"/>
    <w:rsid w:val="1D4568E1"/>
    <w:rsid w:val="1D4A269A"/>
    <w:rsid w:val="1D4D3064"/>
    <w:rsid w:val="1D4D6626"/>
    <w:rsid w:val="1D565544"/>
    <w:rsid w:val="1D567F34"/>
    <w:rsid w:val="1D5A3BAC"/>
    <w:rsid w:val="1D5B3345"/>
    <w:rsid w:val="1D5E6B66"/>
    <w:rsid w:val="1D606706"/>
    <w:rsid w:val="1D614152"/>
    <w:rsid w:val="1D626B1F"/>
    <w:rsid w:val="1D6F5523"/>
    <w:rsid w:val="1D72526D"/>
    <w:rsid w:val="1D72583C"/>
    <w:rsid w:val="1D74593E"/>
    <w:rsid w:val="1D755E72"/>
    <w:rsid w:val="1D7A38AD"/>
    <w:rsid w:val="1D7E0DF6"/>
    <w:rsid w:val="1D8925A6"/>
    <w:rsid w:val="1D8B49E8"/>
    <w:rsid w:val="1D8C4F6F"/>
    <w:rsid w:val="1D8C664E"/>
    <w:rsid w:val="1D9432C4"/>
    <w:rsid w:val="1D9511C9"/>
    <w:rsid w:val="1D95597F"/>
    <w:rsid w:val="1D965D1F"/>
    <w:rsid w:val="1D99022B"/>
    <w:rsid w:val="1D99083B"/>
    <w:rsid w:val="1D9A432D"/>
    <w:rsid w:val="1D9B11ED"/>
    <w:rsid w:val="1D9B37AD"/>
    <w:rsid w:val="1DA06EF9"/>
    <w:rsid w:val="1DAC15C9"/>
    <w:rsid w:val="1DAF18D9"/>
    <w:rsid w:val="1DB255F0"/>
    <w:rsid w:val="1DB37BFE"/>
    <w:rsid w:val="1DB46E5F"/>
    <w:rsid w:val="1DB9466B"/>
    <w:rsid w:val="1DBC42DF"/>
    <w:rsid w:val="1DBC71D8"/>
    <w:rsid w:val="1DC13402"/>
    <w:rsid w:val="1DC93511"/>
    <w:rsid w:val="1DC93B99"/>
    <w:rsid w:val="1DCA3735"/>
    <w:rsid w:val="1DCB4753"/>
    <w:rsid w:val="1DCC109A"/>
    <w:rsid w:val="1DCE4B8B"/>
    <w:rsid w:val="1DCE6F80"/>
    <w:rsid w:val="1DCF792B"/>
    <w:rsid w:val="1DD137BC"/>
    <w:rsid w:val="1DD71933"/>
    <w:rsid w:val="1DD76C4B"/>
    <w:rsid w:val="1DE53A00"/>
    <w:rsid w:val="1DE8294D"/>
    <w:rsid w:val="1DE83C97"/>
    <w:rsid w:val="1DF27BC0"/>
    <w:rsid w:val="1DF379B5"/>
    <w:rsid w:val="1DFD3E00"/>
    <w:rsid w:val="1DFE1B97"/>
    <w:rsid w:val="1DFE5DF6"/>
    <w:rsid w:val="1DFF2757"/>
    <w:rsid w:val="1E0235E7"/>
    <w:rsid w:val="1E0A0DDB"/>
    <w:rsid w:val="1E0A16A6"/>
    <w:rsid w:val="1E1050EF"/>
    <w:rsid w:val="1E176F9E"/>
    <w:rsid w:val="1E2363ED"/>
    <w:rsid w:val="1E2466D7"/>
    <w:rsid w:val="1E324679"/>
    <w:rsid w:val="1E343AE7"/>
    <w:rsid w:val="1E3501A1"/>
    <w:rsid w:val="1E3550BD"/>
    <w:rsid w:val="1E395E74"/>
    <w:rsid w:val="1E3E00B9"/>
    <w:rsid w:val="1E3F2BCC"/>
    <w:rsid w:val="1E3F6138"/>
    <w:rsid w:val="1E443ECA"/>
    <w:rsid w:val="1E46273D"/>
    <w:rsid w:val="1E4669BD"/>
    <w:rsid w:val="1E4801F8"/>
    <w:rsid w:val="1E4B400A"/>
    <w:rsid w:val="1E4E48FE"/>
    <w:rsid w:val="1E550DD8"/>
    <w:rsid w:val="1E565801"/>
    <w:rsid w:val="1E5711D3"/>
    <w:rsid w:val="1E592509"/>
    <w:rsid w:val="1E5B0D42"/>
    <w:rsid w:val="1E5E2AFA"/>
    <w:rsid w:val="1E621B6B"/>
    <w:rsid w:val="1E6238C5"/>
    <w:rsid w:val="1E636306"/>
    <w:rsid w:val="1E664276"/>
    <w:rsid w:val="1E6F07E2"/>
    <w:rsid w:val="1E6F10AD"/>
    <w:rsid w:val="1E6F66AC"/>
    <w:rsid w:val="1E7255B7"/>
    <w:rsid w:val="1E7512DD"/>
    <w:rsid w:val="1E7663FE"/>
    <w:rsid w:val="1E7A3419"/>
    <w:rsid w:val="1E7B5B67"/>
    <w:rsid w:val="1E8253DE"/>
    <w:rsid w:val="1E8334AF"/>
    <w:rsid w:val="1E8506AA"/>
    <w:rsid w:val="1E852176"/>
    <w:rsid w:val="1E882C64"/>
    <w:rsid w:val="1E8D51ED"/>
    <w:rsid w:val="1E8E043D"/>
    <w:rsid w:val="1E8E6000"/>
    <w:rsid w:val="1E8E7F20"/>
    <w:rsid w:val="1E8F1768"/>
    <w:rsid w:val="1E8F702E"/>
    <w:rsid w:val="1E934106"/>
    <w:rsid w:val="1E96349D"/>
    <w:rsid w:val="1E981827"/>
    <w:rsid w:val="1E981A9A"/>
    <w:rsid w:val="1E99019A"/>
    <w:rsid w:val="1EA252D3"/>
    <w:rsid w:val="1EA332D2"/>
    <w:rsid w:val="1EA34B41"/>
    <w:rsid w:val="1EA51672"/>
    <w:rsid w:val="1EA901E9"/>
    <w:rsid w:val="1EAA5E4B"/>
    <w:rsid w:val="1EAE06E3"/>
    <w:rsid w:val="1EB24045"/>
    <w:rsid w:val="1EB31447"/>
    <w:rsid w:val="1EB66B5E"/>
    <w:rsid w:val="1EB70C07"/>
    <w:rsid w:val="1EB73E3C"/>
    <w:rsid w:val="1EBB039D"/>
    <w:rsid w:val="1EBB1D3A"/>
    <w:rsid w:val="1EBF63A3"/>
    <w:rsid w:val="1EC27E8E"/>
    <w:rsid w:val="1EC353A0"/>
    <w:rsid w:val="1EC461E1"/>
    <w:rsid w:val="1ECA4192"/>
    <w:rsid w:val="1ECA7545"/>
    <w:rsid w:val="1ECB139F"/>
    <w:rsid w:val="1ECC5E2D"/>
    <w:rsid w:val="1ECF3313"/>
    <w:rsid w:val="1ED33F7A"/>
    <w:rsid w:val="1ED83FDB"/>
    <w:rsid w:val="1EE03E0B"/>
    <w:rsid w:val="1EE140AF"/>
    <w:rsid w:val="1EE376B3"/>
    <w:rsid w:val="1EE7466A"/>
    <w:rsid w:val="1EEB6D71"/>
    <w:rsid w:val="1EED510F"/>
    <w:rsid w:val="1EED533F"/>
    <w:rsid w:val="1EEF6F04"/>
    <w:rsid w:val="1EF05D5D"/>
    <w:rsid w:val="1EF319FD"/>
    <w:rsid w:val="1EF35A6D"/>
    <w:rsid w:val="1EF63E9D"/>
    <w:rsid w:val="1EF673BD"/>
    <w:rsid w:val="1EFA4416"/>
    <w:rsid w:val="1EFC6820"/>
    <w:rsid w:val="1EFD7C75"/>
    <w:rsid w:val="1F0151B5"/>
    <w:rsid w:val="1F071F1F"/>
    <w:rsid w:val="1F0A083F"/>
    <w:rsid w:val="1F0F09AC"/>
    <w:rsid w:val="1F213697"/>
    <w:rsid w:val="1F220B09"/>
    <w:rsid w:val="1F2353A7"/>
    <w:rsid w:val="1F2353C3"/>
    <w:rsid w:val="1F256FD9"/>
    <w:rsid w:val="1F2A3F34"/>
    <w:rsid w:val="1F2C0A3B"/>
    <w:rsid w:val="1F2E4592"/>
    <w:rsid w:val="1F2E53EC"/>
    <w:rsid w:val="1F301E64"/>
    <w:rsid w:val="1F306657"/>
    <w:rsid w:val="1F307A6E"/>
    <w:rsid w:val="1F314611"/>
    <w:rsid w:val="1F4A4BD7"/>
    <w:rsid w:val="1F5155CA"/>
    <w:rsid w:val="1F563118"/>
    <w:rsid w:val="1F576039"/>
    <w:rsid w:val="1F5B00A4"/>
    <w:rsid w:val="1F5B531B"/>
    <w:rsid w:val="1F5F3892"/>
    <w:rsid w:val="1F600318"/>
    <w:rsid w:val="1F6141E8"/>
    <w:rsid w:val="1F67361B"/>
    <w:rsid w:val="1F6A645F"/>
    <w:rsid w:val="1F6B71C1"/>
    <w:rsid w:val="1F6C68AE"/>
    <w:rsid w:val="1F732C3C"/>
    <w:rsid w:val="1F754FBC"/>
    <w:rsid w:val="1F7E1EA4"/>
    <w:rsid w:val="1F7F460F"/>
    <w:rsid w:val="1F802CAC"/>
    <w:rsid w:val="1F820126"/>
    <w:rsid w:val="1F844301"/>
    <w:rsid w:val="1F86459C"/>
    <w:rsid w:val="1F8837A4"/>
    <w:rsid w:val="1F883945"/>
    <w:rsid w:val="1F8E5344"/>
    <w:rsid w:val="1F8F0A43"/>
    <w:rsid w:val="1F930B79"/>
    <w:rsid w:val="1F976E1C"/>
    <w:rsid w:val="1FA90B02"/>
    <w:rsid w:val="1FA9480C"/>
    <w:rsid w:val="1FAB0719"/>
    <w:rsid w:val="1FAC5D5C"/>
    <w:rsid w:val="1FB05581"/>
    <w:rsid w:val="1FB07BEA"/>
    <w:rsid w:val="1FB15DE9"/>
    <w:rsid w:val="1FB31F7F"/>
    <w:rsid w:val="1FB83FE9"/>
    <w:rsid w:val="1FC061D2"/>
    <w:rsid w:val="1FC1308C"/>
    <w:rsid w:val="1FC1441B"/>
    <w:rsid w:val="1FC872AB"/>
    <w:rsid w:val="1FCC7D3B"/>
    <w:rsid w:val="1FCF34A6"/>
    <w:rsid w:val="1FD87404"/>
    <w:rsid w:val="1FD9019C"/>
    <w:rsid w:val="1FD92658"/>
    <w:rsid w:val="1FE157D3"/>
    <w:rsid w:val="1FED03DF"/>
    <w:rsid w:val="1FF02D46"/>
    <w:rsid w:val="1FF32ABA"/>
    <w:rsid w:val="1FF42F28"/>
    <w:rsid w:val="1FF729A8"/>
    <w:rsid w:val="1FF90EB5"/>
    <w:rsid w:val="1FFB11CA"/>
    <w:rsid w:val="1FFB55FB"/>
    <w:rsid w:val="1FFB581E"/>
    <w:rsid w:val="1FFC6B4D"/>
    <w:rsid w:val="1FFE791E"/>
    <w:rsid w:val="20006265"/>
    <w:rsid w:val="20022411"/>
    <w:rsid w:val="20024CFE"/>
    <w:rsid w:val="200708D4"/>
    <w:rsid w:val="200923A7"/>
    <w:rsid w:val="200B3F79"/>
    <w:rsid w:val="200D3984"/>
    <w:rsid w:val="200D415B"/>
    <w:rsid w:val="200F1734"/>
    <w:rsid w:val="200F7CE5"/>
    <w:rsid w:val="20113CB0"/>
    <w:rsid w:val="20152FA7"/>
    <w:rsid w:val="20155DDB"/>
    <w:rsid w:val="20161ADB"/>
    <w:rsid w:val="201A42EC"/>
    <w:rsid w:val="2022481D"/>
    <w:rsid w:val="2027174B"/>
    <w:rsid w:val="20282995"/>
    <w:rsid w:val="2029235C"/>
    <w:rsid w:val="202C4887"/>
    <w:rsid w:val="20302CDC"/>
    <w:rsid w:val="20354DD4"/>
    <w:rsid w:val="2036122B"/>
    <w:rsid w:val="203A4D20"/>
    <w:rsid w:val="203B2510"/>
    <w:rsid w:val="204017C9"/>
    <w:rsid w:val="20406560"/>
    <w:rsid w:val="2041143F"/>
    <w:rsid w:val="20436BE0"/>
    <w:rsid w:val="204457D5"/>
    <w:rsid w:val="2045328F"/>
    <w:rsid w:val="204740BF"/>
    <w:rsid w:val="204825AA"/>
    <w:rsid w:val="204E432C"/>
    <w:rsid w:val="204E77A7"/>
    <w:rsid w:val="20553618"/>
    <w:rsid w:val="205C2DA5"/>
    <w:rsid w:val="205C7901"/>
    <w:rsid w:val="205C7F92"/>
    <w:rsid w:val="205D4ED0"/>
    <w:rsid w:val="205E6D46"/>
    <w:rsid w:val="20644423"/>
    <w:rsid w:val="2069029E"/>
    <w:rsid w:val="206A77DB"/>
    <w:rsid w:val="206B225B"/>
    <w:rsid w:val="206F2AF7"/>
    <w:rsid w:val="206F42A7"/>
    <w:rsid w:val="20730DB1"/>
    <w:rsid w:val="2073679A"/>
    <w:rsid w:val="207508F1"/>
    <w:rsid w:val="207712C1"/>
    <w:rsid w:val="207D1E12"/>
    <w:rsid w:val="207E74F2"/>
    <w:rsid w:val="2081348D"/>
    <w:rsid w:val="20813B79"/>
    <w:rsid w:val="20857968"/>
    <w:rsid w:val="20867A2E"/>
    <w:rsid w:val="208B478A"/>
    <w:rsid w:val="208B4A20"/>
    <w:rsid w:val="208C1511"/>
    <w:rsid w:val="20964E4B"/>
    <w:rsid w:val="209A09D9"/>
    <w:rsid w:val="209A1910"/>
    <w:rsid w:val="20A13136"/>
    <w:rsid w:val="20A47DE3"/>
    <w:rsid w:val="20A514C2"/>
    <w:rsid w:val="20AD03DC"/>
    <w:rsid w:val="20AF6284"/>
    <w:rsid w:val="20B0423D"/>
    <w:rsid w:val="20B5222A"/>
    <w:rsid w:val="20B54051"/>
    <w:rsid w:val="20B63E1C"/>
    <w:rsid w:val="20B85F4F"/>
    <w:rsid w:val="20B951E9"/>
    <w:rsid w:val="20BC1D1D"/>
    <w:rsid w:val="20BE5102"/>
    <w:rsid w:val="20BE6D9C"/>
    <w:rsid w:val="20C606CF"/>
    <w:rsid w:val="20CA5EA0"/>
    <w:rsid w:val="20CB408A"/>
    <w:rsid w:val="20CF0805"/>
    <w:rsid w:val="20CF37C6"/>
    <w:rsid w:val="20D07F06"/>
    <w:rsid w:val="20D22132"/>
    <w:rsid w:val="20D25E6E"/>
    <w:rsid w:val="20D60758"/>
    <w:rsid w:val="20DE6FF1"/>
    <w:rsid w:val="20DF7882"/>
    <w:rsid w:val="20EA1891"/>
    <w:rsid w:val="20ED287F"/>
    <w:rsid w:val="2102233F"/>
    <w:rsid w:val="21031DAD"/>
    <w:rsid w:val="21046EE2"/>
    <w:rsid w:val="210578C0"/>
    <w:rsid w:val="210710FA"/>
    <w:rsid w:val="210A041D"/>
    <w:rsid w:val="210D31CF"/>
    <w:rsid w:val="210D70B2"/>
    <w:rsid w:val="21105347"/>
    <w:rsid w:val="211A4393"/>
    <w:rsid w:val="211C113E"/>
    <w:rsid w:val="211F47FD"/>
    <w:rsid w:val="21207EFB"/>
    <w:rsid w:val="21217F90"/>
    <w:rsid w:val="21220998"/>
    <w:rsid w:val="21241C8C"/>
    <w:rsid w:val="21250CDF"/>
    <w:rsid w:val="21276CAE"/>
    <w:rsid w:val="212C2882"/>
    <w:rsid w:val="212E1C44"/>
    <w:rsid w:val="212E7F19"/>
    <w:rsid w:val="212F1E11"/>
    <w:rsid w:val="213074CD"/>
    <w:rsid w:val="21314188"/>
    <w:rsid w:val="21345329"/>
    <w:rsid w:val="21354A37"/>
    <w:rsid w:val="213553D2"/>
    <w:rsid w:val="21361D4D"/>
    <w:rsid w:val="2136461F"/>
    <w:rsid w:val="213B0446"/>
    <w:rsid w:val="213B11C7"/>
    <w:rsid w:val="213C1B1A"/>
    <w:rsid w:val="213F0C4A"/>
    <w:rsid w:val="21403640"/>
    <w:rsid w:val="214125AF"/>
    <w:rsid w:val="21422AF5"/>
    <w:rsid w:val="21445CC4"/>
    <w:rsid w:val="21450195"/>
    <w:rsid w:val="21450AFE"/>
    <w:rsid w:val="21451BD0"/>
    <w:rsid w:val="21523D26"/>
    <w:rsid w:val="215E356C"/>
    <w:rsid w:val="215E651C"/>
    <w:rsid w:val="215F0E79"/>
    <w:rsid w:val="21610EE8"/>
    <w:rsid w:val="21621F8B"/>
    <w:rsid w:val="216D27AC"/>
    <w:rsid w:val="216F7310"/>
    <w:rsid w:val="217064BA"/>
    <w:rsid w:val="217165DE"/>
    <w:rsid w:val="21746467"/>
    <w:rsid w:val="21766149"/>
    <w:rsid w:val="217865EF"/>
    <w:rsid w:val="217A576A"/>
    <w:rsid w:val="21832F90"/>
    <w:rsid w:val="2184464F"/>
    <w:rsid w:val="2185288E"/>
    <w:rsid w:val="218563CE"/>
    <w:rsid w:val="218705C4"/>
    <w:rsid w:val="21892430"/>
    <w:rsid w:val="218C05BD"/>
    <w:rsid w:val="218F53CF"/>
    <w:rsid w:val="21901430"/>
    <w:rsid w:val="21907364"/>
    <w:rsid w:val="21907C6D"/>
    <w:rsid w:val="21920406"/>
    <w:rsid w:val="21920545"/>
    <w:rsid w:val="21947D17"/>
    <w:rsid w:val="219604CD"/>
    <w:rsid w:val="21981DD6"/>
    <w:rsid w:val="219917A2"/>
    <w:rsid w:val="219A0091"/>
    <w:rsid w:val="219E2E2F"/>
    <w:rsid w:val="219E3322"/>
    <w:rsid w:val="219F27A3"/>
    <w:rsid w:val="21A27DD0"/>
    <w:rsid w:val="21A57DAD"/>
    <w:rsid w:val="21A63705"/>
    <w:rsid w:val="21A843D3"/>
    <w:rsid w:val="21AB0D52"/>
    <w:rsid w:val="21AC60BE"/>
    <w:rsid w:val="21AF3BAC"/>
    <w:rsid w:val="21B01962"/>
    <w:rsid w:val="21B0666E"/>
    <w:rsid w:val="21B1186D"/>
    <w:rsid w:val="21B358DC"/>
    <w:rsid w:val="21BB17EF"/>
    <w:rsid w:val="21BC3A37"/>
    <w:rsid w:val="21BD5710"/>
    <w:rsid w:val="21BE06DA"/>
    <w:rsid w:val="21C50D97"/>
    <w:rsid w:val="21C8396F"/>
    <w:rsid w:val="21CE3303"/>
    <w:rsid w:val="21D2723B"/>
    <w:rsid w:val="21DA2AED"/>
    <w:rsid w:val="21DA7353"/>
    <w:rsid w:val="21DD032A"/>
    <w:rsid w:val="21DE54B4"/>
    <w:rsid w:val="21DE6AFD"/>
    <w:rsid w:val="21E53E0F"/>
    <w:rsid w:val="21EE22D0"/>
    <w:rsid w:val="21F06298"/>
    <w:rsid w:val="21F32A62"/>
    <w:rsid w:val="21F53FB6"/>
    <w:rsid w:val="21F62D6D"/>
    <w:rsid w:val="21F90206"/>
    <w:rsid w:val="21FC3259"/>
    <w:rsid w:val="21FD1E03"/>
    <w:rsid w:val="22027074"/>
    <w:rsid w:val="22034261"/>
    <w:rsid w:val="220345AF"/>
    <w:rsid w:val="22056DF0"/>
    <w:rsid w:val="220713B5"/>
    <w:rsid w:val="2208642D"/>
    <w:rsid w:val="220B3131"/>
    <w:rsid w:val="220E1709"/>
    <w:rsid w:val="221072F1"/>
    <w:rsid w:val="22115016"/>
    <w:rsid w:val="22116B57"/>
    <w:rsid w:val="22144DA5"/>
    <w:rsid w:val="221504E6"/>
    <w:rsid w:val="22154C6F"/>
    <w:rsid w:val="22177C6C"/>
    <w:rsid w:val="22185882"/>
    <w:rsid w:val="221A045E"/>
    <w:rsid w:val="221C6C15"/>
    <w:rsid w:val="221D441D"/>
    <w:rsid w:val="222043D3"/>
    <w:rsid w:val="2222027F"/>
    <w:rsid w:val="222F2E96"/>
    <w:rsid w:val="22302B10"/>
    <w:rsid w:val="22304C30"/>
    <w:rsid w:val="22324BB1"/>
    <w:rsid w:val="22396A43"/>
    <w:rsid w:val="223B3215"/>
    <w:rsid w:val="223D5D7D"/>
    <w:rsid w:val="22437B42"/>
    <w:rsid w:val="224544C9"/>
    <w:rsid w:val="224751D2"/>
    <w:rsid w:val="22477C76"/>
    <w:rsid w:val="2249474B"/>
    <w:rsid w:val="224B3C7C"/>
    <w:rsid w:val="2252057E"/>
    <w:rsid w:val="225471C1"/>
    <w:rsid w:val="22553133"/>
    <w:rsid w:val="22567414"/>
    <w:rsid w:val="2258424C"/>
    <w:rsid w:val="22610AD4"/>
    <w:rsid w:val="22627F43"/>
    <w:rsid w:val="22685093"/>
    <w:rsid w:val="226860A0"/>
    <w:rsid w:val="226A7E3C"/>
    <w:rsid w:val="226D73AA"/>
    <w:rsid w:val="227151F7"/>
    <w:rsid w:val="22736012"/>
    <w:rsid w:val="22740F8D"/>
    <w:rsid w:val="227523DE"/>
    <w:rsid w:val="22784E5B"/>
    <w:rsid w:val="22791484"/>
    <w:rsid w:val="227C192B"/>
    <w:rsid w:val="227D7398"/>
    <w:rsid w:val="22817CF5"/>
    <w:rsid w:val="22845F01"/>
    <w:rsid w:val="22861DBB"/>
    <w:rsid w:val="22862D42"/>
    <w:rsid w:val="22884F9D"/>
    <w:rsid w:val="228F2CE2"/>
    <w:rsid w:val="22901634"/>
    <w:rsid w:val="229036B4"/>
    <w:rsid w:val="229932BA"/>
    <w:rsid w:val="229F1D29"/>
    <w:rsid w:val="22A54A65"/>
    <w:rsid w:val="22A711F5"/>
    <w:rsid w:val="22A849D7"/>
    <w:rsid w:val="22AB27A2"/>
    <w:rsid w:val="22AD68D9"/>
    <w:rsid w:val="22B27360"/>
    <w:rsid w:val="22B36124"/>
    <w:rsid w:val="22B40E31"/>
    <w:rsid w:val="22B747D3"/>
    <w:rsid w:val="22B95F5F"/>
    <w:rsid w:val="22BA727F"/>
    <w:rsid w:val="22BE4E82"/>
    <w:rsid w:val="22C03D87"/>
    <w:rsid w:val="22C51FAD"/>
    <w:rsid w:val="22C66C98"/>
    <w:rsid w:val="22C96E0A"/>
    <w:rsid w:val="22CB4D44"/>
    <w:rsid w:val="22D15CF5"/>
    <w:rsid w:val="22D331BD"/>
    <w:rsid w:val="22D859F4"/>
    <w:rsid w:val="22DA357F"/>
    <w:rsid w:val="22DD57BB"/>
    <w:rsid w:val="22DE2846"/>
    <w:rsid w:val="22E646DE"/>
    <w:rsid w:val="22E768FF"/>
    <w:rsid w:val="22E777E9"/>
    <w:rsid w:val="22E80F92"/>
    <w:rsid w:val="22E857D9"/>
    <w:rsid w:val="22ED5A19"/>
    <w:rsid w:val="22F07CF0"/>
    <w:rsid w:val="22F13E2A"/>
    <w:rsid w:val="22F75DB7"/>
    <w:rsid w:val="22F87903"/>
    <w:rsid w:val="22FA0E3F"/>
    <w:rsid w:val="22FD04E9"/>
    <w:rsid w:val="22FE573C"/>
    <w:rsid w:val="22FE7A14"/>
    <w:rsid w:val="22FF0B9C"/>
    <w:rsid w:val="230023CC"/>
    <w:rsid w:val="23012854"/>
    <w:rsid w:val="230145DE"/>
    <w:rsid w:val="23053B80"/>
    <w:rsid w:val="230628F1"/>
    <w:rsid w:val="23063448"/>
    <w:rsid w:val="23073A2E"/>
    <w:rsid w:val="230A0FBF"/>
    <w:rsid w:val="230A5CA1"/>
    <w:rsid w:val="230D47CE"/>
    <w:rsid w:val="230E2F61"/>
    <w:rsid w:val="23102164"/>
    <w:rsid w:val="23122E84"/>
    <w:rsid w:val="23124CF4"/>
    <w:rsid w:val="23131491"/>
    <w:rsid w:val="231358A6"/>
    <w:rsid w:val="231432D9"/>
    <w:rsid w:val="23182E7A"/>
    <w:rsid w:val="23195C50"/>
    <w:rsid w:val="231E4206"/>
    <w:rsid w:val="2321587D"/>
    <w:rsid w:val="232214AD"/>
    <w:rsid w:val="23293C50"/>
    <w:rsid w:val="232A6721"/>
    <w:rsid w:val="232E0A6A"/>
    <w:rsid w:val="233100EA"/>
    <w:rsid w:val="233F7A03"/>
    <w:rsid w:val="23476F9D"/>
    <w:rsid w:val="234A1E22"/>
    <w:rsid w:val="234A7A04"/>
    <w:rsid w:val="23537DCA"/>
    <w:rsid w:val="235826EA"/>
    <w:rsid w:val="23593D4A"/>
    <w:rsid w:val="235A6994"/>
    <w:rsid w:val="235E3DF9"/>
    <w:rsid w:val="235F4915"/>
    <w:rsid w:val="236244E1"/>
    <w:rsid w:val="23651041"/>
    <w:rsid w:val="23660210"/>
    <w:rsid w:val="236A45D4"/>
    <w:rsid w:val="236F6FC1"/>
    <w:rsid w:val="237056B5"/>
    <w:rsid w:val="237638E8"/>
    <w:rsid w:val="23784492"/>
    <w:rsid w:val="237C1E3E"/>
    <w:rsid w:val="237C23F5"/>
    <w:rsid w:val="237C38AC"/>
    <w:rsid w:val="237E1085"/>
    <w:rsid w:val="23823866"/>
    <w:rsid w:val="23823FAF"/>
    <w:rsid w:val="2386725F"/>
    <w:rsid w:val="23887073"/>
    <w:rsid w:val="23894CA7"/>
    <w:rsid w:val="238A5FF8"/>
    <w:rsid w:val="239127BB"/>
    <w:rsid w:val="23932E12"/>
    <w:rsid w:val="23964D79"/>
    <w:rsid w:val="239A54DF"/>
    <w:rsid w:val="239C1B8B"/>
    <w:rsid w:val="239D3A22"/>
    <w:rsid w:val="239E1CF6"/>
    <w:rsid w:val="239E329D"/>
    <w:rsid w:val="239E3606"/>
    <w:rsid w:val="239E4938"/>
    <w:rsid w:val="23B04C08"/>
    <w:rsid w:val="23B4585C"/>
    <w:rsid w:val="23B627CE"/>
    <w:rsid w:val="23BC15C6"/>
    <w:rsid w:val="23BE574B"/>
    <w:rsid w:val="23C0214D"/>
    <w:rsid w:val="23C02618"/>
    <w:rsid w:val="23C14C68"/>
    <w:rsid w:val="23C23E41"/>
    <w:rsid w:val="23C27873"/>
    <w:rsid w:val="23C47A44"/>
    <w:rsid w:val="23CB7F05"/>
    <w:rsid w:val="23D36020"/>
    <w:rsid w:val="23D552BE"/>
    <w:rsid w:val="23D85004"/>
    <w:rsid w:val="23DC2343"/>
    <w:rsid w:val="23DF3582"/>
    <w:rsid w:val="23EC5500"/>
    <w:rsid w:val="23ED58E5"/>
    <w:rsid w:val="23F44125"/>
    <w:rsid w:val="23F96D7C"/>
    <w:rsid w:val="23FB361A"/>
    <w:rsid w:val="23FE143C"/>
    <w:rsid w:val="23FF4F83"/>
    <w:rsid w:val="24026E69"/>
    <w:rsid w:val="240310F1"/>
    <w:rsid w:val="24037D3F"/>
    <w:rsid w:val="2404289D"/>
    <w:rsid w:val="24125E06"/>
    <w:rsid w:val="24196611"/>
    <w:rsid w:val="24197F0D"/>
    <w:rsid w:val="241B0D83"/>
    <w:rsid w:val="24211F26"/>
    <w:rsid w:val="24241764"/>
    <w:rsid w:val="242B3DE7"/>
    <w:rsid w:val="242F7356"/>
    <w:rsid w:val="24310458"/>
    <w:rsid w:val="24324A18"/>
    <w:rsid w:val="24385A3A"/>
    <w:rsid w:val="2439480B"/>
    <w:rsid w:val="243B7BC8"/>
    <w:rsid w:val="24430D41"/>
    <w:rsid w:val="24441168"/>
    <w:rsid w:val="2444787F"/>
    <w:rsid w:val="244D4453"/>
    <w:rsid w:val="244E68FD"/>
    <w:rsid w:val="245462E6"/>
    <w:rsid w:val="24564598"/>
    <w:rsid w:val="245746C8"/>
    <w:rsid w:val="245F3A60"/>
    <w:rsid w:val="2460377C"/>
    <w:rsid w:val="24603FAE"/>
    <w:rsid w:val="246059A4"/>
    <w:rsid w:val="2462658C"/>
    <w:rsid w:val="24630F14"/>
    <w:rsid w:val="246575A1"/>
    <w:rsid w:val="24675F8A"/>
    <w:rsid w:val="246A264D"/>
    <w:rsid w:val="246B05DE"/>
    <w:rsid w:val="246E38E9"/>
    <w:rsid w:val="246F412B"/>
    <w:rsid w:val="246F72A1"/>
    <w:rsid w:val="24732599"/>
    <w:rsid w:val="247457A6"/>
    <w:rsid w:val="24753EAC"/>
    <w:rsid w:val="24783C53"/>
    <w:rsid w:val="24820F85"/>
    <w:rsid w:val="248428BD"/>
    <w:rsid w:val="24882292"/>
    <w:rsid w:val="248C2BFC"/>
    <w:rsid w:val="2490677E"/>
    <w:rsid w:val="249114B5"/>
    <w:rsid w:val="24914ECA"/>
    <w:rsid w:val="24970DAC"/>
    <w:rsid w:val="2497682B"/>
    <w:rsid w:val="24982B65"/>
    <w:rsid w:val="249865AD"/>
    <w:rsid w:val="249A374F"/>
    <w:rsid w:val="24AC27C3"/>
    <w:rsid w:val="24B06160"/>
    <w:rsid w:val="24B267E7"/>
    <w:rsid w:val="24B31BEC"/>
    <w:rsid w:val="24B52569"/>
    <w:rsid w:val="24B75D01"/>
    <w:rsid w:val="24B86AAD"/>
    <w:rsid w:val="24BC2468"/>
    <w:rsid w:val="24BE6CED"/>
    <w:rsid w:val="24BF556F"/>
    <w:rsid w:val="24C17046"/>
    <w:rsid w:val="24C247E9"/>
    <w:rsid w:val="24C47FC5"/>
    <w:rsid w:val="24C52E94"/>
    <w:rsid w:val="24C653A6"/>
    <w:rsid w:val="24C7291E"/>
    <w:rsid w:val="24C8546D"/>
    <w:rsid w:val="24CC0873"/>
    <w:rsid w:val="24D1677F"/>
    <w:rsid w:val="24D20D79"/>
    <w:rsid w:val="24D457B7"/>
    <w:rsid w:val="24D91CBA"/>
    <w:rsid w:val="24E6100A"/>
    <w:rsid w:val="24E77541"/>
    <w:rsid w:val="24E96D5B"/>
    <w:rsid w:val="24EC550B"/>
    <w:rsid w:val="24F15DD0"/>
    <w:rsid w:val="24F321CF"/>
    <w:rsid w:val="24F40054"/>
    <w:rsid w:val="24F549F6"/>
    <w:rsid w:val="24F9231B"/>
    <w:rsid w:val="24F96C6B"/>
    <w:rsid w:val="250133A1"/>
    <w:rsid w:val="250625E0"/>
    <w:rsid w:val="25083624"/>
    <w:rsid w:val="250C7751"/>
    <w:rsid w:val="251936BA"/>
    <w:rsid w:val="251E0A1A"/>
    <w:rsid w:val="25214B70"/>
    <w:rsid w:val="25266F19"/>
    <w:rsid w:val="252A1EE6"/>
    <w:rsid w:val="252A6EE4"/>
    <w:rsid w:val="252B07AD"/>
    <w:rsid w:val="252E56D2"/>
    <w:rsid w:val="2535374E"/>
    <w:rsid w:val="2536697B"/>
    <w:rsid w:val="2537620C"/>
    <w:rsid w:val="253925C7"/>
    <w:rsid w:val="25395856"/>
    <w:rsid w:val="25416839"/>
    <w:rsid w:val="25421092"/>
    <w:rsid w:val="25477338"/>
    <w:rsid w:val="254A6E93"/>
    <w:rsid w:val="254B2E85"/>
    <w:rsid w:val="254D199D"/>
    <w:rsid w:val="25526C0C"/>
    <w:rsid w:val="25537AA6"/>
    <w:rsid w:val="2554351F"/>
    <w:rsid w:val="25571CDB"/>
    <w:rsid w:val="255B7F26"/>
    <w:rsid w:val="255E69D3"/>
    <w:rsid w:val="25611CE8"/>
    <w:rsid w:val="25615835"/>
    <w:rsid w:val="25657C24"/>
    <w:rsid w:val="25663102"/>
    <w:rsid w:val="25672848"/>
    <w:rsid w:val="256938A3"/>
    <w:rsid w:val="25696CD6"/>
    <w:rsid w:val="256A3584"/>
    <w:rsid w:val="256E5E52"/>
    <w:rsid w:val="25724235"/>
    <w:rsid w:val="2573267C"/>
    <w:rsid w:val="25762A3E"/>
    <w:rsid w:val="25764D44"/>
    <w:rsid w:val="257A007A"/>
    <w:rsid w:val="257C49AD"/>
    <w:rsid w:val="257D473C"/>
    <w:rsid w:val="2584670A"/>
    <w:rsid w:val="25851D01"/>
    <w:rsid w:val="258713AD"/>
    <w:rsid w:val="25876790"/>
    <w:rsid w:val="258A4A72"/>
    <w:rsid w:val="258C3F2B"/>
    <w:rsid w:val="258E2BD9"/>
    <w:rsid w:val="258E5BED"/>
    <w:rsid w:val="258F0BDF"/>
    <w:rsid w:val="2590576D"/>
    <w:rsid w:val="25920556"/>
    <w:rsid w:val="25954250"/>
    <w:rsid w:val="25962891"/>
    <w:rsid w:val="259D46DD"/>
    <w:rsid w:val="259F1CD6"/>
    <w:rsid w:val="25A00E92"/>
    <w:rsid w:val="25A1734C"/>
    <w:rsid w:val="25A77FC8"/>
    <w:rsid w:val="25AC037C"/>
    <w:rsid w:val="25AE427C"/>
    <w:rsid w:val="25AF3943"/>
    <w:rsid w:val="25B400D4"/>
    <w:rsid w:val="25B423B8"/>
    <w:rsid w:val="25B67454"/>
    <w:rsid w:val="25B85495"/>
    <w:rsid w:val="25BA36BF"/>
    <w:rsid w:val="25CC688B"/>
    <w:rsid w:val="25CF2BAC"/>
    <w:rsid w:val="25D11AE3"/>
    <w:rsid w:val="25D33985"/>
    <w:rsid w:val="25D409E9"/>
    <w:rsid w:val="25DA5751"/>
    <w:rsid w:val="25DA7621"/>
    <w:rsid w:val="25DD5766"/>
    <w:rsid w:val="25E31C0A"/>
    <w:rsid w:val="25E701E4"/>
    <w:rsid w:val="25E8541B"/>
    <w:rsid w:val="25E85A97"/>
    <w:rsid w:val="25EF228B"/>
    <w:rsid w:val="25F26117"/>
    <w:rsid w:val="260025CF"/>
    <w:rsid w:val="260174A5"/>
    <w:rsid w:val="26026D24"/>
    <w:rsid w:val="26056C81"/>
    <w:rsid w:val="26092D05"/>
    <w:rsid w:val="260F3836"/>
    <w:rsid w:val="26115D75"/>
    <w:rsid w:val="26130016"/>
    <w:rsid w:val="26144974"/>
    <w:rsid w:val="26144F16"/>
    <w:rsid w:val="261651A3"/>
    <w:rsid w:val="261D1AA4"/>
    <w:rsid w:val="2620117A"/>
    <w:rsid w:val="26205D3C"/>
    <w:rsid w:val="26207881"/>
    <w:rsid w:val="2621634D"/>
    <w:rsid w:val="26216E10"/>
    <w:rsid w:val="26233882"/>
    <w:rsid w:val="26262A53"/>
    <w:rsid w:val="262711A4"/>
    <w:rsid w:val="26272006"/>
    <w:rsid w:val="263030A6"/>
    <w:rsid w:val="263101C8"/>
    <w:rsid w:val="2634163D"/>
    <w:rsid w:val="2636219A"/>
    <w:rsid w:val="26364F83"/>
    <w:rsid w:val="263A5766"/>
    <w:rsid w:val="263B6C43"/>
    <w:rsid w:val="263D052B"/>
    <w:rsid w:val="263D3AA0"/>
    <w:rsid w:val="264401D2"/>
    <w:rsid w:val="2644258C"/>
    <w:rsid w:val="26447C19"/>
    <w:rsid w:val="2645159B"/>
    <w:rsid w:val="26454B6A"/>
    <w:rsid w:val="2645577C"/>
    <w:rsid w:val="26461FAA"/>
    <w:rsid w:val="26467756"/>
    <w:rsid w:val="264A5CDE"/>
    <w:rsid w:val="264A7AC1"/>
    <w:rsid w:val="264D10FA"/>
    <w:rsid w:val="264D46CF"/>
    <w:rsid w:val="264F5835"/>
    <w:rsid w:val="2650034A"/>
    <w:rsid w:val="2650684F"/>
    <w:rsid w:val="265167FA"/>
    <w:rsid w:val="26520C45"/>
    <w:rsid w:val="26524C3C"/>
    <w:rsid w:val="2652739C"/>
    <w:rsid w:val="26574710"/>
    <w:rsid w:val="265817B6"/>
    <w:rsid w:val="265E6532"/>
    <w:rsid w:val="26605604"/>
    <w:rsid w:val="266144B5"/>
    <w:rsid w:val="266636D4"/>
    <w:rsid w:val="266A294A"/>
    <w:rsid w:val="266A7243"/>
    <w:rsid w:val="2671369E"/>
    <w:rsid w:val="26727B69"/>
    <w:rsid w:val="26737889"/>
    <w:rsid w:val="26740718"/>
    <w:rsid w:val="2676288A"/>
    <w:rsid w:val="2677674E"/>
    <w:rsid w:val="26787C79"/>
    <w:rsid w:val="267B616D"/>
    <w:rsid w:val="267C1F59"/>
    <w:rsid w:val="267D76B2"/>
    <w:rsid w:val="26820B48"/>
    <w:rsid w:val="26834946"/>
    <w:rsid w:val="26837C9E"/>
    <w:rsid w:val="26851BE4"/>
    <w:rsid w:val="2685254B"/>
    <w:rsid w:val="2685733F"/>
    <w:rsid w:val="26883C1B"/>
    <w:rsid w:val="268A149B"/>
    <w:rsid w:val="268B5012"/>
    <w:rsid w:val="268C21D2"/>
    <w:rsid w:val="268D0AB4"/>
    <w:rsid w:val="26901873"/>
    <w:rsid w:val="26912E37"/>
    <w:rsid w:val="26922E6A"/>
    <w:rsid w:val="2695630B"/>
    <w:rsid w:val="269E123E"/>
    <w:rsid w:val="26A10BA2"/>
    <w:rsid w:val="26A25EAB"/>
    <w:rsid w:val="26A33069"/>
    <w:rsid w:val="26A52190"/>
    <w:rsid w:val="26A522D2"/>
    <w:rsid w:val="26A61F70"/>
    <w:rsid w:val="26AA5779"/>
    <w:rsid w:val="26B04C16"/>
    <w:rsid w:val="26B52E5A"/>
    <w:rsid w:val="26B847C3"/>
    <w:rsid w:val="26BA396D"/>
    <w:rsid w:val="26BC0893"/>
    <w:rsid w:val="26C01FBF"/>
    <w:rsid w:val="26C274F5"/>
    <w:rsid w:val="26C47335"/>
    <w:rsid w:val="26C546C5"/>
    <w:rsid w:val="26C87436"/>
    <w:rsid w:val="26C94098"/>
    <w:rsid w:val="26C94664"/>
    <w:rsid w:val="26D53E03"/>
    <w:rsid w:val="26D71EBE"/>
    <w:rsid w:val="26D94FB9"/>
    <w:rsid w:val="26DA12C0"/>
    <w:rsid w:val="26DD71E3"/>
    <w:rsid w:val="26DD7423"/>
    <w:rsid w:val="26DE333E"/>
    <w:rsid w:val="26E242C3"/>
    <w:rsid w:val="26E82596"/>
    <w:rsid w:val="26E8267A"/>
    <w:rsid w:val="26E96556"/>
    <w:rsid w:val="26EA12B0"/>
    <w:rsid w:val="26EA6DEF"/>
    <w:rsid w:val="26EE312B"/>
    <w:rsid w:val="26F25948"/>
    <w:rsid w:val="26F3289E"/>
    <w:rsid w:val="26F72F4C"/>
    <w:rsid w:val="26F7464A"/>
    <w:rsid w:val="26F93622"/>
    <w:rsid w:val="26FB4257"/>
    <w:rsid w:val="270150C1"/>
    <w:rsid w:val="27092596"/>
    <w:rsid w:val="27105F05"/>
    <w:rsid w:val="2715680E"/>
    <w:rsid w:val="271668E2"/>
    <w:rsid w:val="271C1437"/>
    <w:rsid w:val="271D20D2"/>
    <w:rsid w:val="271E16DF"/>
    <w:rsid w:val="272146D7"/>
    <w:rsid w:val="272506A7"/>
    <w:rsid w:val="272A1686"/>
    <w:rsid w:val="272C7E91"/>
    <w:rsid w:val="272D3F15"/>
    <w:rsid w:val="272E7A72"/>
    <w:rsid w:val="273008E1"/>
    <w:rsid w:val="27302F2C"/>
    <w:rsid w:val="27313365"/>
    <w:rsid w:val="2734744C"/>
    <w:rsid w:val="2737000D"/>
    <w:rsid w:val="27387AAA"/>
    <w:rsid w:val="273B0B39"/>
    <w:rsid w:val="273D3BB7"/>
    <w:rsid w:val="27417F91"/>
    <w:rsid w:val="274241F6"/>
    <w:rsid w:val="274710BD"/>
    <w:rsid w:val="27472600"/>
    <w:rsid w:val="274816B0"/>
    <w:rsid w:val="275030C0"/>
    <w:rsid w:val="275055EC"/>
    <w:rsid w:val="27506F6A"/>
    <w:rsid w:val="27515E94"/>
    <w:rsid w:val="27520A39"/>
    <w:rsid w:val="2753491C"/>
    <w:rsid w:val="27540BF2"/>
    <w:rsid w:val="2758043A"/>
    <w:rsid w:val="27591D5C"/>
    <w:rsid w:val="275B4BF6"/>
    <w:rsid w:val="275C7FBB"/>
    <w:rsid w:val="275E1B75"/>
    <w:rsid w:val="27601FA4"/>
    <w:rsid w:val="27624816"/>
    <w:rsid w:val="276752B5"/>
    <w:rsid w:val="276A7BAD"/>
    <w:rsid w:val="27710923"/>
    <w:rsid w:val="27786032"/>
    <w:rsid w:val="27791297"/>
    <w:rsid w:val="277B3F6E"/>
    <w:rsid w:val="277E6743"/>
    <w:rsid w:val="277F028B"/>
    <w:rsid w:val="278114EC"/>
    <w:rsid w:val="2784123D"/>
    <w:rsid w:val="27877E63"/>
    <w:rsid w:val="278E1462"/>
    <w:rsid w:val="27926F65"/>
    <w:rsid w:val="279D25A2"/>
    <w:rsid w:val="279E2DA5"/>
    <w:rsid w:val="279E773F"/>
    <w:rsid w:val="27A12A5A"/>
    <w:rsid w:val="27A358CE"/>
    <w:rsid w:val="27A72DC9"/>
    <w:rsid w:val="27A77E3E"/>
    <w:rsid w:val="27A814A7"/>
    <w:rsid w:val="27A8508F"/>
    <w:rsid w:val="27AA063A"/>
    <w:rsid w:val="27AF2682"/>
    <w:rsid w:val="27B10DCE"/>
    <w:rsid w:val="27B201F5"/>
    <w:rsid w:val="27B85DF9"/>
    <w:rsid w:val="27B9574E"/>
    <w:rsid w:val="27BA38FC"/>
    <w:rsid w:val="27BE6BC3"/>
    <w:rsid w:val="27C20AEA"/>
    <w:rsid w:val="27C327F8"/>
    <w:rsid w:val="27C74225"/>
    <w:rsid w:val="27C825C5"/>
    <w:rsid w:val="27CA7299"/>
    <w:rsid w:val="27CC0994"/>
    <w:rsid w:val="27D05BD7"/>
    <w:rsid w:val="27D138D2"/>
    <w:rsid w:val="27D37AC1"/>
    <w:rsid w:val="27D4783A"/>
    <w:rsid w:val="27D514D2"/>
    <w:rsid w:val="27D75E68"/>
    <w:rsid w:val="27D97252"/>
    <w:rsid w:val="27DB250F"/>
    <w:rsid w:val="27DD2092"/>
    <w:rsid w:val="27E25062"/>
    <w:rsid w:val="27E32E68"/>
    <w:rsid w:val="27E6004D"/>
    <w:rsid w:val="27EA017C"/>
    <w:rsid w:val="27F3006E"/>
    <w:rsid w:val="27F3037F"/>
    <w:rsid w:val="27F36327"/>
    <w:rsid w:val="27F63E07"/>
    <w:rsid w:val="27FA0537"/>
    <w:rsid w:val="27FF6F03"/>
    <w:rsid w:val="28052907"/>
    <w:rsid w:val="28062838"/>
    <w:rsid w:val="28096639"/>
    <w:rsid w:val="280A19AF"/>
    <w:rsid w:val="280C0581"/>
    <w:rsid w:val="280D4FE7"/>
    <w:rsid w:val="2814450D"/>
    <w:rsid w:val="28192472"/>
    <w:rsid w:val="281C07EC"/>
    <w:rsid w:val="281C3242"/>
    <w:rsid w:val="281C42BA"/>
    <w:rsid w:val="28200BA5"/>
    <w:rsid w:val="28223CF9"/>
    <w:rsid w:val="2826238B"/>
    <w:rsid w:val="282B2F7A"/>
    <w:rsid w:val="282E64EA"/>
    <w:rsid w:val="2834693B"/>
    <w:rsid w:val="283A3C01"/>
    <w:rsid w:val="283B17A9"/>
    <w:rsid w:val="283E33B1"/>
    <w:rsid w:val="283F4195"/>
    <w:rsid w:val="284145A1"/>
    <w:rsid w:val="284342D4"/>
    <w:rsid w:val="28452961"/>
    <w:rsid w:val="2846266D"/>
    <w:rsid w:val="28462E0C"/>
    <w:rsid w:val="28487308"/>
    <w:rsid w:val="284E68C3"/>
    <w:rsid w:val="2858592B"/>
    <w:rsid w:val="285D59C7"/>
    <w:rsid w:val="285F0E15"/>
    <w:rsid w:val="285F7E79"/>
    <w:rsid w:val="28643A51"/>
    <w:rsid w:val="286713F0"/>
    <w:rsid w:val="28675887"/>
    <w:rsid w:val="28711FFF"/>
    <w:rsid w:val="287314BF"/>
    <w:rsid w:val="287C063B"/>
    <w:rsid w:val="28857AA5"/>
    <w:rsid w:val="288764A6"/>
    <w:rsid w:val="28884B4A"/>
    <w:rsid w:val="288D2554"/>
    <w:rsid w:val="2893502A"/>
    <w:rsid w:val="289603A2"/>
    <w:rsid w:val="289A062A"/>
    <w:rsid w:val="289E7EAB"/>
    <w:rsid w:val="28A2134E"/>
    <w:rsid w:val="28AA4AE1"/>
    <w:rsid w:val="28AA50D9"/>
    <w:rsid w:val="28AB3C23"/>
    <w:rsid w:val="28B5223D"/>
    <w:rsid w:val="28B72349"/>
    <w:rsid w:val="28B7675B"/>
    <w:rsid w:val="28B81791"/>
    <w:rsid w:val="28B937E6"/>
    <w:rsid w:val="28B93E9B"/>
    <w:rsid w:val="28BA6460"/>
    <w:rsid w:val="28BC34A3"/>
    <w:rsid w:val="28C06956"/>
    <w:rsid w:val="28C219ED"/>
    <w:rsid w:val="28C3087A"/>
    <w:rsid w:val="28C310DC"/>
    <w:rsid w:val="28C54F2E"/>
    <w:rsid w:val="28C774F5"/>
    <w:rsid w:val="28CE6FAD"/>
    <w:rsid w:val="28D0380B"/>
    <w:rsid w:val="28D30DE6"/>
    <w:rsid w:val="28D41642"/>
    <w:rsid w:val="28D5063F"/>
    <w:rsid w:val="28DC2A39"/>
    <w:rsid w:val="28DD39FB"/>
    <w:rsid w:val="28DD746D"/>
    <w:rsid w:val="28E11298"/>
    <w:rsid w:val="28E16790"/>
    <w:rsid w:val="28E4691B"/>
    <w:rsid w:val="28EB35A3"/>
    <w:rsid w:val="28EB650B"/>
    <w:rsid w:val="28F141E3"/>
    <w:rsid w:val="28F75E1F"/>
    <w:rsid w:val="28F97CDC"/>
    <w:rsid w:val="28FE7BE9"/>
    <w:rsid w:val="29000E66"/>
    <w:rsid w:val="290079FD"/>
    <w:rsid w:val="29010E54"/>
    <w:rsid w:val="29036B77"/>
    <w:rsid w:val="290E02CF"/>
    <w:rsid w:val="29103740"/>
    <w:rsid w:val="291244AD"/>
    <w:rsid w:val="291436A2"/>
    <w:rsid w:val="291819FB"/>
    <w:rsid w:val="291A4623"/>
    <w:rsid w:val="291F3369"/>
    <w:rsid w:val="292019BA"/>
    <w:rsid w:val="29225B4B"/>
    <w:rsid w:val="292270F0"/>
    <w:rsid w:val="292625D1"/>
    <w:rsid w:val="29271DCB"/>
    <w:rsid w:val="292C6D35"/>
    <w:rsid w:val="292F56E7"/>
    <w:rsid w:val="29340364"/>
    <w:rsid w:val="293415B0"/>
    <w:rsid w:val="293C59E9"/>
    <w:rsid w:val="293E0C61"/>
    <w:rsid w:val="29401D91"/>
    <w:rsid w:val="29404DB9"/>
    <w:rsid w:val="294212E0"/>
    <w:rsid w:val="29425349"/>
    <w:rsid w:val="29433B2E"/>
    <w:rsid w:val="294636B9"/>
    <w:rsid w:val="294B4741"/>
    <w:rsid w:val="294E11F4"/>
    <w:rsid w:val="295059D8"/>
    <w:rsid w:val="295177E4"/>
    <w:rsid w:val="29517D4D"/>
    <w:rsid w:val="29520812"/>
    <w:rsid w:val="295230C2"/>
    <w:rsid w:val="29556908"/>
    <w:rsid w:val="2958128E"/>
    <w:rsid w:val="295F2C8F"/>
    <w:rsid w:val="29600E48"/>
    <w:rsid w:val="29652B4F"/>
    <w:rsid w:val="29662ABD"/>
    <w:rsid w:val="29685115"/>
    <w:rsid w:val="2969379D"/>
    <w:rsid w:val="296C4A6D"/>
    <w:rsid w:val="2972458E"/>
    <w:rsid w:val="2979648F"/>
    <w:rsid w:val="297A03A5"/>
    <w:rsid w:val="297B04BA"/>
    <w:rsid w:val="297B0EF5"/>
    <w:rsid w:val="2985441D"/>
    <w:rsid w:val="2989509D"/>
    <w:rsid w:val="298C0F11"/>
    <w:rsid w:val="298D2DCD"/>
    <w:rsid w:val="298E0F45"/>
    <w:rsid w:val="29905EFB"/>
    <w:rsid w:val="29957958"/>
    <w:rsid w:val="29987AF6"/>
    <w:rsid w:val="29A070DF"/>
    <w:rsid w:val="29A3490F"/>
    <w:rsid w:val="29A47D92"/>
    <w:rsid w:val="29A709EE"/>
    <w:rsid w:val="29AB6F19"/>
    <w:rsid w:val="29AD2494"/>
    <w:rsid w:val="29AF3A27"/>
    <w:rsid w:val="29B00303"/>
    <w:rsid w:val="29B1192A"/>
    <w:rsid w:val="29B12866"/>
    <w:rsid w:val="29B26660"/>
    <w:rsid w:val="29B3702E"/>
    <w:rsid w:val="29B73BF7"/>
    <w:rsid w:val="29B83C92"/>
    <w:rsid w:val="29B907DF"/>
    <w:rsid w:val="29B96A0A"/>
    <w:rsid w:val="29BA7318"/>
    <w:rsid w:val="29BD5835"/>
    <w:rsid w:val="29BE1276"/>
    <w:rsid w:val="29C00707"/>
    <w:rsid w:val="29C53564"/>
    <w:rsid w:val="29C53621"/>
    <w:rsid w:val="29C61BDA"/>
    <w:rsid w:val="29C914DE"/>
    <w:rsid w:val="29C94ED6"/>
    <w:rsid w:val="29D240A4"/>
    <w:rsid w:val="29D301DB"/>
    <w:rsid w:val="29D55D3C"/>
    <w:rsid w:val="29D831E0"/>
    <w:rsid w:val="29D866C1"/>
    <w:rsid w:val="29D8784F"/>
    <w:rsid w:val="29DB5CB8"/>
    <w:rsid w:val="29DC1261"/>
    <w:rsid w:val="29DC6998"/>
    <w:rsid w:val="29E072ED"/>
    <w:rsid w:val="29E13F56"/>
    <w:rsid w:val="29E717F7"/>
    <w:rsid w:val="29E876DD"/>
    <w:rsid w:val="29EA6D6F"/>
    <w:rsid w:val="29EB6E3E"/>
    <w:rsid w:val="29ED1E73"/>
    <w:rsid w:val="29F4781B"/>
    <w:rsid w:val="29F529D1"/>
    <w:rsid w:val="29F66D46"/>
    <w:rsid w:val="29F70415"/>
    <w:rsid w:val="29FA7D23"/>
    <w:rsid w:val="2A00155A"/>
    <w:rsid w:val="2A022C00"/>
    <w:rsid w:val="2A0257EA"/>
    <w:rsid w:val="2A02672A"/>
    <w:rsid w:val="2A05098C"/>
    <w:rsid w:val="2A057D55"/>
    <w:rsid w:val="2A0B28B4"/>
    <w:rsid w:val="2A0B3AE8"/>
    <w:rsid w:val="2A14274D"/>
    <w:rsid w:val="2A1814D0"/>
    <w:rsid w:val="2A182E99"/>
    <w:rsid w:val="2A191F4A"/>
    <w:rsid w:val="2A195FF9"/>
    <w:rsid w:val="2A1A152C"/>
    <w:rsid w:val="2A1D16A7"/>
    <w:rsid w:val="2A1E0ADA"/>
    <w:rsid w:val="2A200F02"/>
    <w:rsid w:val="2A240ADA"/>
    <w:rsid w:val="2A2B7877"/>
    <w:rsid w:val="2A2F4D93"/>
    <w:rsid w:val="2A316ACC"/>
    <w:rsid w:val="2A3207A2"/>
    <w:rsid w:val="2A345A42"/>
    <w:rsid w:val="2A352CA5"/>
    <w:rsid w:val="2A36012A"/>
    <w:rsid w:val="2A3A0386"/>
    <w:rsid w:val="2A3C6F8D"/>
    <w:rsid w:val="2A3C71AD"/>
    <w:rsid w:val="2A3F4C14"/>
    <w:rsid w:val="2A427B7E"/>
    <w:rsid w:val="2A482C16"/>
    <w:rsid w:val="2A4860B1"/>
    <w:rsid w:val="2A490E7E"/>
    <w:rsid w:val="2A4A429F"/>
    <w:rsid w:val="2A4C4238"/>
    <w:rsid w:val="2A4C7DB8"/>
    <w:rsid w:val="2A4E7294"/>
    <w:rsid w:val="2A536A42"/>
    <w:rsid w:val="2A545071"/>
    <w:rsid w:val="2A585371"/>
    <w:rsid w:val="2A5B0F51"/>
    <w:rsid w:val="2A5B5B0A"/>
    <w:rsid w:val="2A636C8B"/>
    <w:rsid w:val="2A640A19"/>
    <w:rsid w:val="2A663A49"/>
    <w:rsid w:val="2A6C7951"/>
    <w:rsid w:val="2A6E0EA8"/>
    <w:rsid w:val="2A6E4C02"/>
    <w:rsid w:val="2A7032A0"/>
    <w:rsid w:val="2A714780"/>
    <w:rsid w:val="2A767D89"/>
    <w:rsid w:val="2A7A7749"/>
    <w:rsid w:val="2A7C072A"/>
    <w:rsid w:val="2A7C56F4"/>
    <w:rsid w:val="2A7E3DBD"/>
    <w:rsid w:val="2A7E4B66"/>
    <w:rsid w:val="2A883158"/>
    <w:rsid w:val="2A8A2AA3"/>
    <w:rsid w:val="2A8F395B"/>
    <w:rsid w:val="2A912A8D"/>
    <w:rsid w:val="2A943F94"/>
    <w:rsid w:val="2A9532BD"/>
    <w:rsid w:val="2A955462"/>
    <w:rsid w:val="2A9A4E3D"/>
    <w:rsid w:val="2A9A63C2"/>
    <w:rsid w:val="2A9C4D12"/>
    <w:rsid w:val="2AA13A9A"/>
    <w:rsid w:val="2AA32886"/>
    <w:rsid w:val="2AA36108"/>
    <w:rsid w:val="2AA461C9"/>
    <w:rsid w:val="2AA904E7"/>
    <w:rsid w:val="2AAB27AA"/>
    <w:rsid w:val="2AAB7BBF"/>
    <w:rsid w:val="2AAC6120"/>
    <w:rsid w:val="2AB57D7A"/>
    <w:rsid w:val="2ABA2F95"/>
    <w:rsid w:val="2ABA31CE"/>
    <w:rsid w:val="2AC13104"/>
    <w:rsid w:val="2ACB3F52"/>
    <w:rsid w:val="2ACD79D1"/>
    <w:rsid w:val="2ACE0B18"/>
    <w:rsid w:val="2AD12BC7"/>
    <w:rsid w:val="2AD50115"/>
    <w:rsid w:val="2AD82A24"/>
    <w:rsid w:val="2ADA788F"/>
    <w:rsid w:val="2ADB77F5"/>
    <w:rsid w:val="2ADF7B36"/>
    <w:rsid w:val="2AE06F4C"/>
    <w:rsid w:val="2AE30328"/>
    <w:rsid w:val="2AE66880"/>
    <w:rsid w:val="2AE77DCC"/>
    <w:rsid w:val="2AE9178B"/>
    <w:rsid w:val="2AEF2022"/>
    <w:rsid w:val="2AF22910"/>
    <w:rsid w:val="2AF341CC"/>
    <w:rsid w:val="2AF41BCA"/>
    <w:rsid w:val="2AF562F7"/>
    <w:rsid w:val="2AF57411"/>
    <w:rsid w:val="2B013E45"/>
    <w:rsid w:val="2B016F67"/>
    <w:rsid w:val="2B027677"/>
    <w:rsid w:val="2B060277"/>
    <w:rsid w:val="2B091896"/>
    <w:rsid w:val="2B0A7671"/>
    <w:rsid w:val="2B0B5C73"/>
    <w:rsid w:val="2B0D4B3C"/>
    <w:rsid w:val="2B0E46CC"/>
    <w:rsid w:val="2B0F5F00"/>
    <w:rsid w:val="2B147BCD"/>
    <w:rsid w:val="2B174300"/>
    <w:rsid w:val="2B1A2240"/>
    <w:rsid w:val="2B1E58EA"/>
    <w:rsid w:val="2B1E7C39"/>
    <w:rsid w:val="2B244BD2"/>
    <w:rsid w:val="2B26234C"/>
    <w:rsid w:val="2B263AED"/>
    <w:rsid w:val="2B267651"/>
    <w:rsid w:val="2B2715EA"/>
    <w:rsid w:val="2B273E41"/>
    <w:rsid w:val="2B2C2A48"/>
    <w:rsid w:val="2B2E0DA0"/>
    <w:rsid w:val="2B2F6124"/>
    <w:rsid w:val="2B304787"/>
    <w:rsid w:val="2B367371"/>
    <w:rsid w:val="2B374122"/>
    <w:rsid w:val="2B3770EB"/>
    <w:rsid w:val="2B382E64"/>
    <w:rsid w:val="2B453873"/>
    <w:rsid w:val="2B482A9B"/>
    <w:rsid w:val="2B4C58F2"/>
    <w:rsid w:val="2B4F4546"/>
    <w:rsid w:val="2B5441F5"/>
    <w:rsid w:val="2B563EE5"/>
    <w:rsid w:val="2B5B480F"/>
    <w:rsid w:val="2B5C1BAD"/>
    <w:rsid w:val="2B5C5A16"/>
    <w:rsid w:val="2B5E7D86"/>
    <w:rsid w:val="2B617315"/>
    <w:rsid w:val="2B662679"/>
    <w:rsid w:val="2B6F0AC7"/>
    <w:rsid w:val="2B76275C"/>
    <w:rsid w:val="2B771AEA"/>
    <w:rsid w:val="2B772EFB"/>
    <w:rsid w:val="2B796964"/>
    <w:rsid w:val="2B7B70F6"/>
    <w:rsid w:val="2B7B75C6"/>
    <w:rsid w:val="2B7D1736"/>
    <w:rsid w:val="2B817762"/>
    <w:rsid w:val="2B820319"/>
    <w:rsid w:val="2B8734F4"/>
    <w:rsid w:val="2B891BDB"/>
    <w:rsid w:val="2B9139C8"/>
    <w:rsid w:val="2B92291D"/>
    <w:rsid w:val="2B9503FD"/>
    <w:rsid w:val="2B963D53"/>
    <w:rsid w:val="2B971BC8"/>
    <w:rsid w:val="2B9A29AF"/>
    <w:rsid w:val="2BA32FA5"/>
    <w:rsid w:val="2BAD28C1"/>
    <w:rsid w:val="2BAE4BD1"/>
    <w:rsid w:val="2BB16ABB"/>
    <w:rsid w:val="2BB65A28"/>
    <w:rsid w:val="2BB72ECA"/>
    <w:rsid w:val="2BBA55B9"/>
    <w:rsid w:val="2BBD283A"/>
    <w:rsid w:val="2BBD6639"/>
    <w:rsid w:val="2BBF228B"/>
    <w:rsid w:val="2BBF63B5"/>
    <w:rsid w:val="2BC012F2"/>
    <w:rsid w:val="2BC01985"/>
    <w:rsid w:val="2BC02207"/>
    <w:rsid w:val="2BC57332"/>
    <w:rsid w:val="2BC731A2"/>
    <w:rsid w:val="2BC84C65"/>
    <w:rsid w:val="2BC925C7"/>
    <w:rsid w:val="2BC92716"/>
    <w:rsid w:val="2BCB5CE1"/>
    <w:rsid w:val="2BCB5DDD"/>
    <w:rsid w:val="2BCC727F"/>
    <w:rsid w:val="2BD346D7"/>
    <w:rsid w:val="2BD41115"/>
    <w:rsid w:val="2BD62E60"/>
    <w:rsid w:val="2BD73299"/>
    <w:rsid w:val="2BD84B58"/>
    <w:rsid w:val="2BD867EE"/>
    <w:rsid w:val="2BDE031D"/>
    <w:rsid w:val="2BDF0E3A"/>
    <w:rsid w:val="2BE03413"/>
    <w:rsid w:val="2BE343CA"/>
    <w:rsid w:val="2BE63709"/>
    <w:rsid w:val="2BE8256F"/>
    <w:rsid w:val="2BEC28C1"/>
    <w:rsid w:val="2BED0C3B"/>
    <w:rsid w:val="2BF0127B"/>
    <w:rsid w:val="2BF13ED9"/>
    <w:rsid w:val="2BF20442"/>
    <w:rsid w:val="2BF26BD6"/>
    <w:rsid w:val="2BF60752"/>
    <w:rsid w:val="2BFB11CD"/>
    <w:rsid w:val="2BFD1BF6"/>
    <w:rsid w:val="2BFF6E5F"/>
    <w:rsid w:val="2C027EF3"/>
    <w:rsid w:val="2C060F2E"/>
    <w:rsid w:val="2C08412D"/>
    <w:rsid w:val="2C091EF7"/>
    <w:rsid w:val="2C0A66E8"/>
    <w:rsid w:val="2C0B001B"/>
    <w:rsid w:val="2C0B27DC"/>
    <w:rsid w:val="2C11168B"/>
    <w:rsid w:val="2C14775F"/>
    <w:rsid w:val="2C175B54"/>
    <w:rsid w:val="2C190290"/>
    <w:rsid w:val="2C1A7402"/>
    <w:rsid w:val="2C1E4619"/>
    <w:rsid w:val="2C1E689D"/>
    <w:rsid w:val="2C1F7C1B"/>
    <w:rsid w:val="2C20437F"/>
    <w:rsid w:val="2C242CFC"/>
    <w:rsid w:val="2C2D0F83"/>
    <w:rsid w:val="2C331B51"/>
    <w:rsid w:val="2C3415BB"/>
    <w:rsid w:val="2C342DFC"/>
    <w:rsid w:val="2C37032B"/>
    <w:rsid w:val="2C3862BA"/>
    <w:rsid w:val="2C3E5DF7"/>
    <w:rsid w:val="2C442DC3"/>
    <w:rsid w:val="2C45264B"/>
    <w:rsid w:val="2C471B3F"/>
    <w:rsid w:val="2C477FAD"/>
    <w:rsid w:val="2C496AEB"/>
    <w:rsid w:val="2C522FDE"/>
    <w:rsid w:val="2C52736F"/>
    <w:rsid w:val="2C541B27"/>
    <w:rsid w:val="2C5442E1"/>
    <w:rsid w:val="2C5654DA"/>
    <w:rsid w:val="2C5660CA"/>
    <w:rsid w:val="2C5714DF"/>
    <w:rsid w:val="2C58259E"/>
    <w:rsid w:val="2C5E1999"/>
    <w:rsid w:val="2C6004F0"/>
    <w:rsid w:val="2C622925"/>
    <w:rsid w:val="2C663264"/>
    <w:rsid w:val="2C665C81"/>
    <w:rsid w:val="2C7173F1"/>
    <w:rsid w:val="2C725360"/>
    <w:rsid w:val="2C752980"/>
    <w:rsid w:val="2C753F6B"/>
    <w:rsid w:val="2C7932A8"/>
    <w:rsid w:val="2C796053"/>
    <w:rsid w:val="2C7A404B"/>
    <w:rsid w:val="2C7C68F4"/>
    <w:rsid w:val="2C7F7601"/>
    <w:rsid w:val="2C87382E"/>
    <w:rsid w:val="2C9008B0"/>
    <w:rsid w:val="2C923306"/>
    <w:rsid w:val="2C951BFB"/>
    <w:rsid w:val="2C954935"/>
    <w:rsid w:val="2C9607F5"/>
    <w:rsid w:val="2C9812CB"/>
    <w:rsid w:val="2C995BD1"/>
    <w:rsid w:val="2C9A712E"/>
    <w:rsid w:val="2C9D7936"/>
    <w:rsid w:val="2CA23CB2"/>
    <w:rsid w:val="2CA44C89"/>
    <w:rsid w:val="2CA85773"/>
    <w:rsid w:val="2CAA2B70"/>
    <w:rsid w:val="2CAE0A54"/>
    <w:rsid w:val="2CAF6D19"/>
    <w:rsid w:val="2CB5446E"/>
    <w:rsid w:val="2CB61AE3"/>
    <w:rsid w:val="2CB857E9"/>
    <w:rsid w:val="2CBA3B07"/>
    <w:rsid w:val="2CBD173A"/>
    <w:rsid w:val="2CBD1A81"/>
    <w:rsid w:val="2CC06FB4"/>
    <w:rsid w:val="2CC204D8"/>
    <w:rsid w:val="2CC27FA5"/>
    <w:rsid w:val="2CC57E5B"/>
    <w:rsid w:val="2CC60763"/>
    <w:rsid w:val="2CC6314A"/>
    <w:rsid w:val="2CCD2775"/>
    <w:rsid w:val="2CCF3777"/>
    <w:rsid w:val="2CD07249"/>
    <w:rsid w:val="2CD44CB8"/>
    <w:rsid w:val="2CD51AC8"/>
    <w:rsid w:val="2CD64C37"/>
    <w:rsid w:val="2CD83B2E"/>
    <w:rsid w:val="2CDB32E4"/>
    <w:rsid w:val="2CDB3A4B"/>
    <w:rsid w:val="2CE30E8B"/>
    <w:rsid w:val="2CE946CF"/>
    <w:rsid w:val="2CEB3801"/>
    <w:rsid w:val="2CED55D3"/>
    <w:rsid w:val="2CEE52BA"/>
    <w:rsid w:val="2CF4125C"/>
    <w:rsid w:val="2CFA4BF9"/>
    <w:rsid w:val="2CFD12AA"/>
    <w:rsid w:val="2CFF4458"/>
    <w:rsid w:val="2CFF78C1"/>
    <w:rsid w:val="2D006796"/>
    <w:rsid w:val="2D032EAE"/>
    <w:rsid w:val="2D033A67"/>
    <w:rsid w:val="2D0659E6"/>
    <w:rsid w:val="2D0A5BB9"/>
    <w:rsid w:val="2D0D2379"/>
    <w:rsid w:val="2D0E2590"/>
    <w:rsid w:val="2D117128"/>
    <w:rsid w:val="2D1237DE"/>
    <w:rsid w:val="2D1273F5"/>
    <w:rsid w:val="2D163035"/>
    <w:rsid w:val="2D170D67"/>
    <w:rsid w:val="2D177A64"/>
    <w:rsid w:val="2D1B1E2E"/>
    <w:rsid w:val="2D1B2038"/>
    <w:rsid w:val="2D1F0BE1"/>
    <w:rsid w:val="2D1F16E8"/>
    <w:rsid w:val="2D20244F"/>
    <w:rsid w:val="2D206AE2"/>
    <w:rsid w:val="2D220AD7"/>
    <w:rsid w:val="2D256FFF"/>
    <w:rsid w:val="2D276E48"/>
    <w:rsid w:val="2D2A223D"/>
    <w:rsid w:val="2D2A45DB"/>
    <w:rsid w:val="2D2B0B59"/>
    <w:rsid w:val="2D2E396D"/>
    <w:rsid w:val="2D3C4E83"/>
    <w:rsid w:val="2D45175C"/>
    <w:rsid w:val="2D4A6F21"/>
    <w:rsid w:val="2D4C3FB6"/>
    <w:rsid w:val="2D53745A"/>
    <w:rsid w:val="2D596C07"/>
    <w:rsid w:val="2D5D4125"/>
    <w:rsid w:val="2D5F5A6A"/>
    <w:rsid w:val="2D605D24"/>
    <w:rsid w:val="2D611B05"/>
    <w:rsid w:val="2D6354D2"/>
    <w:rsid w:val="2D6748A0"/>
    <w:rsid w:val="2D6C343E"/>
    <w:rsid w:val="2D6E5FC8"/>
    <w:rsid w:val="2D7050B2"/>
    <w:rsid w:val="2D71462F"/>
    <w:rsid w:val="2D720217"/>
    <w:rsid w:val="2D761136"/>
    <w:rsid w:val="2D7666D7"/>
    <w:rsid w:val="2D7862FB"/>
    <w:rsid w:val="2D793E10"/>
    <w:rsid w:val="2D7D032C"/>
    <w:rsid w:val="2D832176"/>
    <w:rsid w:val="2D866303"/>
    <w:rsid w:val="2D874B58"/>
    <w:rsid w:val="2D875FC8"/>
    <w:rsid w:val="2D8B3DB5"/>
    <w:rsid w:val="2D8C7211"/>
    <w:rsid w:val="2D8D186D"/>
    <w:rsid w:val="2D8F1EC6"/>
    <w:rsid w:val="2D9040B0"/>
    <w:rsid w:val="2D960D18"/>
    <w:rsid w:val="2D9779CB"/>
    <w:rsid w:val="2D980AC5"/>
    <w:rsid w:val="2D997361"/>
    <w:rsid w:val="2D9A0598"/>
    <w:rsid w:val="2D9A05FA"/>
    <w:rsid w:val="2D9B13AC"/>
    <w:rsid w:val="2DA101FE"/>
    <w:rsid w:val="2DA263D3"/>
    <w:rsid w:val="2DA74474"/>
    <w:rsid w:val="2DA866A3"/>
    <w:rsid w:val="2DAA342D"/>
    <w:rsid w:val="2DAA6308"/>
    <w:rsid w:val="2DAC443E"/>
    <w:rsid w:val="2DAE4E50"/>
    <w:rsid w:val="2DB4103F"/>
    <w:rsid w:val="2DB9655C"/>
    <w:rsid w:val="2DBD3F63"/>
    <w:rsid w:val="2DBE4C9D"/>
    <w:rsid w:val="2DBF0D26"/>
    <w:rsid w:val="2DC34EE5"/>
    <w:rsid w:val="2DC47AED"/>
    <w:rsid w:val="2DC47C48"/>
    <w:rsid w:val="2DC52E0B"/>
    <w:rsid w:val="2DC5594D"/>
    <w:rsid w:val="2DC65427"/>
    <w:rsid w:val="2DCB60F2"/>
    <w:rsid w:val="2DCC04AA"/>
    <w:rsid w:val="2DCC4C23"/>
    <w:rsid w:val="2DD72D6C"/>
    <w:rsid w:val="2DDD5009"/>
    <w:rsid w:val="2DE02323"/>
    <w:rsid w:val="2DE73D21"/>
    <w:rsid w:val="2DE77A84"/>
    <w:rsid w:val="2DEE1B12"/>
    <w:rsid w:val="2DFA44C9"/>
    <w:rsid w:val="2DFA462A"/>
    <w:rsid w:val="2DFE77F0"/>
    <w:rsid w:val="2E01722C"/>
    <w:rsid w:val="2E037A00"/>
    <w:rsid w:val="2E045D2E"/>
    <w:rsid w:val="2E073A90"/>
    <w:rsid w:val="2E083F34"/>
    <w:rsid w:val="2E0B3C15"/>
    <w:rsid w:val="2E0B7504"/>
    <w:rsid w:val="2E0C0838"/>
    <w:rsid w:val="2E0F3AEA"/>
    <w:rsid w:val="2E110110"/>
    <w:rsid w:val="2E143969"/>
    <w:rsid w:val="2E167987"/>
    <w:rsid w:val="2E17209F"/>
    <w:rsid w:val="2E1E189E"/>
    <w:rsid w:val="2E203A8F"/>
    <w:rsid w:val="2E205BA0"/>
    <w:rsid w:val="2E2E53E0"/>
    <w:rsid w:val="2E352BB3"/>
    <w:rsid w:val="2E370AA2"/>
    <w:rsid w:val="2E3742EE"/>
    <w:rsid w:val="2E383AFC"/>
    <w:rsid w:val="2E3B36AC"/>
    <w:rsid w:val="2E3E732D"/>
    <w:rsid w:val="2E4513BF"/>
    <w:rsid w:val="2E45147E"/>
    <w:rsid w:val="2E470C56"/>
    <w:rsid w:val="2E4724BB"/>
    <w:rsid w:val="2E4825EB"/>
    <w:rsid w:val="2E4933AD"/>
    <w:rsid w:val="2E502CEA"/>
    <w:rsid w:val="2E533EED"/>
    <w:rsid w:val="2E536A62"/>
    <w:rsid w:val="2E552A22"/>
    <w:rsid w:val="2E553712"/>
    <w:rsid w:val="2E5643AD"/>
    <w:rsid w:val="2E5679CA"/>
    <w:rsid w:val="2E591DCE"/>
    <w:rsid w:val="2E5A0900"/>
    <w:rsid w:val="2E5A18B1"/>
    <w:rsid w:val="2E5B5C9D"/>
    <w:rsid w:val="2E5C0653"/>
    <w:rsid w:val="2E5D2749"/>
    <w:rsid w:val="2E63101E"/>
    <w:rsid w:val="2E6551CB"/>
    <w:rsid w:val="2E65665A"/>
    <w:rsid w:val="2E667613"/>
    <w:rsid w:val="2E676093"/>
    <w:rsid w:val="2E696A5D"/>
    <w:rsid w:val="2E6A2B58"/>
    <w:rsid w:val="2E7005FD"/>
    <w:rsid w:val="2E733ABC"/>
    <w:rsid w:val="2E746DA9"/>
    <w:rsid w:val="2E754E0B"/>
    <w:rsid w:val="2E755103"/>
    <w:rsid w:val="2E7A0DE6"/>
    <w:rsid w:val="2E7F63E5"/>
    <w:rsid w:val="2E880B95"/>
    <w:rsid w:val="2E8D2FDC"/>
    <w:rsid w:val="2E8E6253"/>
    <w:rsid w:val="2E9119E6"/>
    <w:rsid w:val="2E955F97"/>
    <w:rsid w:val="2E9607E3"/>
    <w:rsid w:val="2E967A00"/>
    <w:rsid w:val="2E9E73D1"/>
    <w:rsid w:val="2EA46FB3"/>
    <w:rsid w:val="2EA47569"/>
    <w:rsid w:val="2EA51456"/>
    <w:rsid w:val="2EA64FA7"/>
    <w:rsid w:val="2EA90B55"/>
    <w:rsid w:val="2EAB045C"/>
    <w:rsid w:val="2EAB2567"/>
    <w:rsid w:val="2EAC1E6F"/>
    <w:rsid w:val="2EAE2D5C"/>
    <w:rsid w:val="2EAE562E"/>
    <w:rsid w:val="2EB26594"/>
    <w:rsid w:val="2EBB780B"/>
    <w:rsid w:val="2EBD4B3E"/>
    <w:rsid w:val="2EC0500B"/>
    <w:rsid w:val="2EC13BF5"/>
    <w:rsid w:val="2EC16C85"/>
    <w:rsid w:val="2EC437C7"/>
    <w:rsid w:val="2EC5074C"/>
    <w:rsid w:val="2EC81A02"/>
    <w:rsid w:val="2ECD4DE4"/>
    <w:rsid w:val="2ED0620B"/>
    <w:rsid w:val="2ED27805"/>
    <w:rsid w:val="2ED87438"/>
    <w:rsid w:val="2ED97A10"/>
    <w:rsid w:val="2EDA2E51"/>
    <w:rsid w:val="2EDA43A2"/>
    <w:rsid w:val="2EDA4CE8"/>
    <w:rsid w:val="2EE03C46"/>
    <w:rsid w:val="2EE80744"/>
    <w:rsid w:val="2EEB4916"/>
    <w:rsid w:val="2EEC2121"/>
    <w:rsid w:val="2EEF1E1F"/>
    <w:rsid w:val="2EF254B7"/>
    <w:rsid w:val="2EF615C2"/>
    <w:rsid w:val="2EF641AE"/>
    <w:rsid w:val="2EF6537A"/>
    <w:rsid w:val="2EFA1B6E"/>
    <w:rsid w:val="2EFB0275"/>
    <w:rsid w:val="2EFE64B1"/>
    <w:rsid w:val="2F007728"/>
    <w:rsid w:val="2F00789A"/>
    <w:rsid w:val="2F016F87"/>
    <w:rsid w:val="2F06241D"/>
    <w:rsid w:val="2F092A5D"/>
    <w:rsid w:val="2F0B0641"/>
    <w:rsid w:val="2F0B707E"/>
    <w:rsid w:val="2F0F5050"/>
    <w:rsid w:val="2F102B77"/>
    <w:rsid w:val="2F120965"/>
    <w:rsid w:val="2F173125"/>
    <w:rsid w:val="2F1816CF"/>
    <w:rsid w:val="2F2154F5"/>
    <w:rsid w:val="2F255631"/>
    <w:rsid w:val="2F281077"/>
    <w:rsid w:val="2F283B36"/>
    <w:rsid w:val="2F2D52BF"/>
    <w:rsid w:val="2F2E5FCB"/>
    <w:rsid w:val="2F333B5F"/>
    <w:rsid w:val="2F3A7CC9"/>
    <w:rsid w:val="2F3B460B"/>
    <w:rsid w:val="2F3E3E37"/>
    <w:rsid w:val="2F4023BF"/>
    <w:rsid w:val="2F411F2F"/>
    <w:rsid w:val="2F420F21"/>
    <w:rsid w:val="2F440AE5"/>
    <w:rsid w:val="2F49069A"/>
    <w:rsid w:val="2F587EF9"/>
    <w:rsid w:val="2F685681"/>
    <w:rsid w:val="2F690B64"/>
    <w:rsid w:val="2F6B1990"/>
    <w:rsid w:val="2F6B544F"/>
    <w:rsid w:val="2F6E3A9B"/>
    <w:rsid w:val="2F6F191D"/>
    <w:rsid w:val="2F762C24"/>
    <w:rsid w:val="2F766ED0"/>
    <w:rsid w:val="2F776399"/>
    <w:rsid w:val="2F7A7B57"/>
    <w:rsid w:val="2F7C1F5E"/>
    <w:rsid w:val="2F8449E8"/>
    <w:rsid w:val="2F851F0F"/>
    <w:rsid w:val="2F8711B6"/>
    <w:rsid w:val="2F8925EF"/>
    <w:rsid w:val="2F90683B"/>
    <w:rsid w:val="2F92128A"/>
    <w:rsid w:val="2F921E79"/>
    <w:rsid w:val="2F9A5200"/>
    <w:rsid w:val="2F9C0EF6"/>
    <w:rsid w:val="2F9D1D98"/>
    <w:rsid w:val="2F9D2DA7"/>
    <w:rsid w:val="2F9D5050"/>
    <w:rsid w:val="2FA17E66"/>
    <w:rsid w:val="2FA33A42"/>
    <w:rsid w:val="2FA5719C"/>
    <w:rsid w:val="2FAA10D5"/>
    <w:rsid w:val="2FAC0C33"/>
    <w:rsid w:val="2FAD55CC"/>
    <w:rsid w:val="2FB155E7"/>
    <w:rsid w:val="2FB44EA6"/>
    <w:rsid w:val="2FB47473"/>
    <w:rsid w:val="2FBC2FC1"/>
    <w:rsid w:val="2FBD0348"/>
    <w:rsid w:val="2FBD7A0E"/>
    <w:rsid w:val="2FC2217A"/>
    <w:rsid w:val="2FC70698"/>
    <w:rsid w:val="2FC73904"/>
    <w:rsid w:val="2FC91A23"/>
    <w:rsid w:val="2FCA055C"/>
    <w:rsid w:val="2FCA3265"/>
    <w:rsid w:val="2FCA7FF9"/>
    <w:rsid w:val="2FD43059"/>
    <w:rsid w:val="2FD87B82"/>
    <w:rsid w:val="2FD9399B"/>
    <w:rsid w:val="2FDA4A05"/>
    <w:rsid w:val="2FDC05A6"/>
    <w:rsid w:val="2FDE5642"/>
    <w:rsid w:val="2FE17A2C"/>
    <w:rsid w:val="2FE42C74"/>
    <w:rsid w:val="2FE66C75"/>
    <w:rsid w:val="2FE70846"/>
    <w:rsid w:val="2FE83156"/>
    <w:rsid w:val="2FE94E1E"/>
    <w:rsid w:val="2FEB5C0A"/>
    <w:rsid w:val="2FEE36D0"/>
    <w:rsid w:val="2FF271D9"/>
    <w:rsid w:val="2FF475C4"/>
    <w:rsid w:val="2FF61BF3"/>
    <w:rsid w:val="2FF6479D"/>
    <w:rsid w:val="2FF70911"/>
    <w:rsid w:val="2FF8120C"/>
    <w:rsid w:val="2FFA63D7"/>
    <w:rsid w:val="2FFC3BA4"/>
    <w:rsid w:val="2FFD4F35"/>
    <w:rsid w:val="3002417B"/>
    <w:rsid w:val="300655B7"/>
    <w:rsid w:val="300706B8"/>
    <w:rsid w:val="30071836"/>
    <w:rsid w:val="3008330B"/>
    <w:rsid w:val="30087670"/>
    <w:rsid w:val="30087E80"/>
    <w:rsid w:val="3009302B"/>
    <w:rsid w:val="300A2B90"/>
    <w:rsid w:val="300E56FC"/>
    <w:rsid w:val="30166963"/>
    <w:rsid w:val="30167061"/>
    <w:rsid w:val="301E038E"/>
    <w:rsid w:val="3025146A"/>
    <w:rsid w:val="30281E71"/>
    <w:rsid w:val="302F7E51"/>
    <w:rsid w:val="30301F67"/>
    <w:rsid w:val="3033651F"/>
    <w:rsid w:val="303628AD"/>
    <w:rsid w:val="30390FFA"/>
    <w:rsid w:val="3041780C"/>
    <w:rsid w:val="30436919"/>
    <w:rsid w:val="3046135C"/>
    <w:rsid w:val="30463E6E"/>
    <w:rsid w:val="30465464"/>
    <w:rsid w:val="30487B34"/>
    <w:rsid w:val="304D69E4"/>
    <w:rsid w:val="30503765"/>
    <w:rsid w:val="30523603"/>
    <w:rsid w:val="30526121"/>
    <w:rsid w:val="30527F43"/>
    <w:rsid w:val="305557DF"/>
    <w:rsid w:val="30557259"/>
    <w:rsid w:val="305739CD"/>
    <w:rsid w:val="30577C62"/>
    <w:rsid w:val="305B23FF"/>
    <w:rsid w:val="3060443F"/>
    <w:rsid w:val="30626FC0"/>
    <w:rsid w:val="30633BDB"/>
    <w:rsid w:val="30657FEF"/>
    <w:rsid w:val="306D0555"/>
    <w:rsid w:val="306D0D3F"/>
    <w:rsid w:val="306D3D88"/>
    <w:rsid w:val="306E1CCD"/>
    <w:rsid w:val="306E50AF"/>
    <w:rsid w:val="30704134"/>
    <w:rsid w:val="3075169C"/>
    <w:rsid w:val="307678F8"/>
    <w:rsid w:val="307A37E7"/>
    <w:rsid w:val="307C3594"/>
    <w:rsid w:val="307C779B"/>
    <w:rsid w:val="307D6351"/>
    <w:rsid w:val="307F4D58"/>
    <w:rsid w:val="307F5804"/>
    <w:rsid w:val="30803458"/>
    <w:rsid w:val="30805360"/>
    <w:rsid w:val="30864100"/>
    <w:rsid w:val="308A4966"/>
    <w:rsid w:val="308F485B"/>
    <w:rsid w:val="30901CB5"/>
    <w:rsid w:val="30904594"/>
    <w:rsid w:val="309538B3"/>
    <w:rsid w:val="309945E7"/>
    <w:rsid w:val="309A3DA3"/>
    <w:rsid w:val="309C027B"/>
    <w:rsid w:val="309F0153"/>
    <w:rsid w:val="30A37BCD"/>
    <w:rsid w:val="30A40F21"/>
    <w:rsid w:val="30A5230C"/>
    <w:rsid w:val="30A819BB"/>
    <w:rsid w:val="30A86B82"/>
    <w:rsid w:val="30A93BD3"/>
    <w:rsid w:val="30AE1D3D"/>
    <w:rsid w:val="30B00E35"/>
    <w:rsid w:val="30B70E6F"/>
    <w:rsid w:val="30B76E8B"/>
    <w:rsid w:val="30BF3DAD"/>
    <w:rsid w:val="30BF5620"/>
    <w:rsid w:val="30C2273A"/>
    <w:rsid w:val="30C279E2"/>
    <w:rsid w:val="30C82331"/>
    <w:rsid w:val="30C8598D"/>
    <w:rsid w:val="30C86F0B"/>
    <w:rsid w:val="30CD24F8"/>
    <w:rsid w:val="30CE5FD3"/>
    <w:rsid w:val="30D542D9"/>
    <w:rsid w:val="30D64D59"/>
    <w:rsid w:val="30D70538"/>
    <w:rsid w:val="30D73429"/>
    <w:rsid w:val="30D90FBA"/>
    <w:rsid w:val="30DC0B9E"/>
    <w:rsid w:val="30DD537D"/>
    <w:rsid w:val="30E42F7A"/>
    <w:rsid w:val="30EC013D"/>
    <w:rsid w:val="30EE4019"/>
    <w:rsid w:val="30F05EFD"/>
    <w:rsid w:val="30F16EA3"/>
    <w:rsid w:val="30F635EE"/>
    <w:rsid w:val="30F70433"/>
    <w:rsid w:val="3103465C"/>
    <w:rsid w:val="310733FD"/>
    <w:rsid w:val="31075FB3"/>
    <w:rsid w:val="310B2DB2"/>
    <w:rsid w:val="310F573F"/>
    <w:rsid w:val="3113618E"/>
    <w:rsid w:val="31150FAC"/>
    <w:rsid w:val="31292511"/>
    <w:rsid w:val="31293ED3"/>
    <w:rsid w:val="312B6849"/>
    <w:rsid w:val="312E3720"/>
    <w:rsid w:val="312F7666"/>
    <w:rsid w:val="31361369"/>
    <w:rsid w:val="31376409"/>
    <w:rsid w:val="313D6D58"/>
    <w:rsid w:val="313E3678"/>
    <w:rsid w:val="31406DDC"/>
    <w:rsid w:val="31421789"/>
    <w:rsid w:val="31457D69"/>
    <w:rsid w:val="31465F93"/>
    <w:rsid w:val="314844B7"/>
    <w:rsid w:val="314A48A8"/>
    <w:rsid w:val="314A6D65"/>
    <w:rsid w:val="314C4C30"/>
    <w:rsid w:val="314D781D"/>
    <w:rsid w:val="314E52C2"/>
    <w:rsid w:val="314E5F5F"/>
    <w:rsid w:val="314F46E3"/>
    <w:rsid w:val="315242C5"/>
    <w:rsid w:val="31526154"/>
    <w:rsid w:val="315314C7"/>
    <w:rsid w:val="315402D8"/>
    <w:rsid w:val="315737D8"/>
    <w:rsid w:val="315757AB"/>
    <w:rsid w:val="31586FBA"/>
    <w:rsid w:val="315C13D4"/>
    <w:rsid w:val="31637853"/>
    <w:rsid w:val="31642B14"/>
    <w:rsid w:val="3164605F"/>
    <w:rsid w:val="31656A9D"/>
    <w:rsid w:val="316645F2"/>
    <w:rsid w:val="31687D36"/>
    <w:rsid w:val="316E3869"/>
    <w:rsid w:val="317075E7"/>
    <w:rsid w:val="31720136"/>
    <w:rsid w:val="31775205"/>
    <w:rsid w:val="31797A33"/>
    <w:rsid w:val="317B168C"/>
    <w:rsid w:val="317B5CD2"/>
    <w:rsid w:val="317F60E6"/>
    <w:rsid w:val="31817833"/>
    <w:rsid w:val="31825F3C"/>
    <w:rsid w:val="31876032"/>
    <w:rsid w:val="31882AF3"/>
    <w:rsid w:val="3189414A"/>
    <w:rsid w:val="31895196"/>
    <w:rsid w:val="318B23F9"/>
    <w:rsid w:val="31915835"/>
    <w:rsid w:val="319B0D18"/>
    <w:rsid w:val="319B22F8"/>
    <w:rsid w:val="319D720A"/>
    <w:rsid w:val="319E438E"/>
    <w:rsid w:val="319E6B35"/>
    <w:rsid w:val="31A13806"/>
    <w:rsid w:val="31A14D33"/>
    <w:rsid w:val="31A25B71"/>
    <w:rsid w:val="31A4693F"/>
    <w:rsid w:val="31B21B98"/>
    <w:rsid w:val="31B22060"/>
    <w:rsid w:val="31B236B1"/>
    <w:rsid w:val="31B65295"/>
    <w:rsid w:val="31B7221D"/>
    <w:rsid w:val="31B843F3"/>
    <w:rsid w:val="31B866B3"/>
    <w:rsid w:val="31BA2D82"/>
    <w:rsid w:val="31BA54C2"/>
    <w:rsid w:val="31BE5C9E"/>
    <w:rsid w:val="31C16E90"/>
    <w:rsid w:val="31C238BD"/>
    <w:rsid w:val="31C50717"/>
    <w:rsid w:val="31C60857"/>
    <w:rsid w:val="31C6276C"/>
    <w:rsid w:val="31C63EBD"/>
    <w:rsid w:val="31C95634"/>
    <w:rsid w:val="31D121C2"/>
    <w:rsid w:val="31D304FA"/>
    <w:rsid w:val="31D51E4C"/>
    <w:rsid w:val="31D74AA5"/>
    <w:rsid w:val="31D83DBD"/>
    <w:rsid w:val="31D93AA5"/>
    <w:rsid w:val="31DA7D59"/>
    <w:rsid w:val="31DD4267"/>
    <w:rsid w:val="31DF2262"/>
    <w:rsid w:val="31E11572"/>
    <w:rsid w:val="31E246BF"/>
    <w:rsid w:val="31E27A6C"/>
    <w:rsid w:val="31E5727C"/>
    <w:rsid w:val="31E705FB"/>
    <w:rsid w:val="31EA6B0C"/>
    <w:rsid w:val="31EB5BB4"/>
    <w:rsid w:val="31EC562F"/>
    <w:rsid w:val="31EE0A1F"/>
    <w:rsid w:val="31EE7092"/>
    <w:rsid w:val="31F04748"/>
    <w:rsid w:val="31F2593D"/>
    <w:rsid w:val="31F34583"/>
    <w:rsid w:val="31F97DE0"/>
    <w:rsid w:val="31FA78A1"/>
    <w:rsid w:val="31FD5EE7"/>
    <w:rsid w:val="31FF02E6"/>
    <w:rsid w:val="320262E3"/>
    <w:rsid w:val="32051233"/>
    <w:rsid w:val="320518DC"/>
    <w:rsid w:val="320B1AC0"/>
    <w:rsid w:val="320B5FCF"/>
    <w:rsid w:val="320C1054"/>
    <w:rsid w:val="32100A36"/>
    <w:rsid w:val="32111613"/>
    <w:rsid w:val="32126FAF"/>
    <w:rsid w:val="321461E6"/>
    <w:rsid w:val="32152CB6"/>
    <w:rsid w:val="32176E85"/>
    <w:rsid w:val="32194F8B"/>
    <w:rsid w:val="32197748"/>
    <w:rsid w:val="321E556D"/>
    <w:rsid w:val="321F1694"/>
    <w:rsid w:val="322026B2"/>
    <w:rsid w:val="32234B25"/>
    <w:rsid w:val="32244621"/>
    <w:rsid w:val="3229452B"/>
    <w:rsid w:val="322B440A"/>
    <w:rsid w:val="322F0E0A"/>
    <w:rsid w:val="322F12D6"/>
    <w:rsid w:val="322F22C6"/>
    <w:rsid w:val="32337863"/>
    <w:rsid w:val="32363AD6"/>
    <w:rsid w:val="32364A60"/>
    <w:rsid w:val="323667E7"/>
    <w:rsid w:val="323A292B"/>
    <w:rsid w:val="323E1464"/>
    <w:rsid w:val="323E4509"/>
    <w:rsid w:val="323E75D5"/>
    <w:rsid w:val="32400D88"/>
    <w:rsid w:val="32411D40"/>
    <w:rsid w:val="3244254C"/>
    <w:rsid w:val="324C12AC"/>
    <w:rsid w:val="32513046"/>
    <w:rsid w:val="32555DB5"/>
    <w:rsid w:val="325C3255"/>
    <w:rsid w:val="32613E91"/>
    <w:rsid w:val="326520D7"/>
    <w:rsid w:val="326617A2"/>
    <w:rsid w:val="326648E9"/>
    <w:rsid w:val="32670779"/>
    <w:rsid w:val="326C5546"/>
    <w:rsid w:val="326E03F1"/>
    <w:rsid w:val="326E2CA1"/>
    <w:rsid w:val="327173DA"/>
    <w:rsid w:val="32731E6E"/>
    <w:rsid w:val="3274285B"/>
    <w:rsid w:val="32752DAF"/>
    <w:rsid w:val="327610D8"/>
    <w:rsid w:val="32782C0A"/>
    <w:rsid w:val="327A3953"/>
    <w:rsid w:val="327B3F3A"/>
    <w:rsid w:val="327D7BAD"/>
    <w:rsid w:val="327E478B"/>
    <w:rsid w:val="3280267C"/>
    <w:rsid w:val="328309EE"/>
    <w:rsid w:val="32851366"/>
    <w:rsid w:val="328562D2"/>
    <w:rsid w:val="328824E1"/>
    <w:rsid w:val="32883F98"/>
    <w:rsid w:val="32886384"/>
    <w:rsid w:val="32896001"/>
    <w:rsid w:val="328B00C0"/>
    <w:rsid w:val="328B39FF"/>
    <w:rsid w:val="328C44CA"/>
    <w:rsid w:val="32916C65"/>
    <w:rsid w:val="329304E4"/>
    <w:rsid w:val="329339BC"/>
    <w:rsid w:val="329442CF"/>
    <w:rsid w:val="32996AB0"/>
    <w:rsid w:val="329B4E98"/>
    <w:rsid w:val="32A57AF3"/>
    <w:rsid w:val="32AA0458"/>
    <w:rsid w:val="32AB3BD8"/>
    <w:rsid w:val="32AD0432"/>
    <w:rsid w:val="32AE4E4F"/>
    <w:rsid w:val="32AF331D"/>
    <w:rsid w:val="32B00EDE"/>
    <w:rsid w:val="32B4313D"/>
    <w:rsid w:val="32B77812"/>
    <w:rsid w:val="32B94AE2"/>
    <w:rsid w:val="32B94CA6"/>
    <w:rsid w:val="32BC1565"/>
    <w:rsid w:val="32BC624B"/>
    <w:rsid w:val="32BD1488"/>
    <w:rsid w:val="32BD57DE"/>
    <w:rsid w:val="32BF45FE"/>
    <w:rsid w:val="32C37528"/>
    <w:rsid w:val="32C42E1E"/>
    <w:rsid w:val="32C44ADE"/>
    <w:rsid w:val="32C52A79"/>
    <w:rsid w:val="32CB03BD"/>
    <w:rsid w:val="32D00129"/>
    <w:rsid w:val="32D23074"/>
    <w:rsid w:val="32D32B64"/>
    <w:rsid w:val="32D40B4B"/>
    <w:rsid w:val="32D61DC2"/>
    <w:rsid w:val="32DE1267"/>
    <w:rsid w:val="32DE2BD9"/>
    <w:rsid w:val="32E7690D"/>
    <w:rsid w:val="32EA6ABA"/>
    <w:rsid w:val="32EE4F24"/>
    <w:rsid w:val="32F3471B"/>
    <w:rsid w:val="32F65D72"/>
    <w:rsid w:val="32F825C4"/>
    <w:rsid w:val="32F87097"/>
    <w:rsid w:val="32F903EE"/>
    <w:rsid w:val="32F91C1C"/>
    <w:rsid w:val="32FD6ABA"/>
    <w:rsid w:val="3304595B"/>
    <w:rsid w:val="330576AC"/>
    <w:rsid w:val="3309598E"/>
    <w:rsid w:val="330970A9"/>
    <w:rsid w:val="330A4B24"/>
    <w:rsid w:val="330B03FF"/>
    <w:rsid w:val="330D6CE7"/>
    <w:rsid w:val="330E3DBC"/>
    <w:rsid w:val="330F3ADB"/>
    <w:rsid w:val="330F43D1"/>
    <w:rsid w:val="330F6E3C"/>
    <w:rsid w:val="33110063"/>
    <w:rsid w:val="33143E45"/>
    <w:rsid w:val="33156184"/>
    <w:rsid w:val="33187832"/>
    <w:rsid w:val="331D1C4B"/>
    <w:rsid w:val="33215B99"/>
    <w:rsid w:val="332E1352"/>
    <w:rsid w:val="332F6F63"/>
    <w:rsid w:val="3335120D"/>
    <w:rsid w:val="333740A7"/>
    <w:rsid w:val="333D5F13"/>
    <w:rsid w:val="3344328F"/>
    <w:rsid w:val="33444C40"/>
    <w:rsid w:val="33471213"/>
    <w:rsid w:val="334712C1"/>
    <w:rsid w:val="334910DA"/>
    <w:rsid w:val="334F2D35"/>
    <w:rsid w:val="3351633D"/>
    <w:rsid w:val="33590E84"/>
    <w:rsid w:val="335C2FA6"/>
    <w:rsid w:val="33611174"/>
    <w:rsid w:val="33626AF2"/>
    <w:rsid w:val="33632FFC"/>
    <w:rsid w:val="33634166"/>
    <w:rsid w:val="3364467E"/>
    <w:rsid w:val="33651E1A"/>
    <w:rsid w:val="3365758F"/>
    <w:rsid w:val="33676E0C"/>
    <w:rsid w:val="33677477"/>
    <w:rsid w:val="33685250"/>
    <w:rsid w:val="336853DC"/>
    <w:rsid w:val="336A00C3"/>
    <w:rsid w:val="336A2186"/>
    <w:rsid w:val="33700536"/>
    <w:rsid w:val="33704A52"/>
    <w:rsid w:val="337B06BC"/>
    <w:rsid w:val="337E0529"/>
    <w:rsid w:val="33815E8C"/>
    <w:rsid w:val="3387219F"/>
    <w:rsid w:val="338B218E"/>
    <w:rsid w:val="3393075A"/>
    <w:rsid w:val="33953281"/>
    <w:rsid w:val="33983258"/>
    <w:rsid w:val="33983F81"/>
    <w:rsid w:val="33987C34"/>
    <w:rsid w:val="339B3174"/>
    <w:rsid w:val="33A273FA"/>
    <w:rsid w:val="33A32776"/>
    <w:rsid w:val="33A33ECB"/>
    <w:rsid w:val="33A65CA9"/>
    <w:rsid w:val="33A96041"/>
    <w:rsid w:val="33AC0409"/>
    <w:rsid w:val="33AC1A42"/>
    <w:rsid w:val="33AF2D7F"/>
    <w:rsid w:val="33AF4237"/>
    <w:rsid w:val="33B20D8C"/>
    <w:rsid w:val="33B22EFF"/>
    <w:rsid w:val="33B4569A"/>
    <w:rsid w:val="33B6426D"/>
    <w:rsid w:val="33B90E42"/>
    <w:rsid w:val="33BC592D"/>
    <w:rsid w:val="33BE732D"/>
    <w:rsid w:val="33C10BB2"/>
    <w:rsid w:val="33C57AB1"/>
    <w:rsid w:val="33C72162"/>
    <w:rsid w:val="33CC1F2C"/>
    <w:rsid w:val="33D13A58"/>
    <w:rsid w:val="33D13BD1"/>
    <w:rsid w:val="33D31F70"/>
    <w:rsid w:val="33D32C5A"/>
    <w:rsid w:val="33D35A51"/>
    <w:rsid w:val="33D85CF6"/>
    <w:rsid w:val="33E20BAF"/>
    <w:rsid w:val="33E36933"/>
    <w:rsid w:val="33E772DE"/>
    <w:rsid w:val="33E81686"/>
    <w:rsid w:val="33EC31AF"/>
    <w:rsid w:val="33EF00A8"/>
    <w:rsid w:val="33EF383A"/>
    <w:rsid w:val="33F25C82"/>
    <w:rsid w:val="33F71AEB"/>
    <w:rsid w:val="33F927F0"/>
    <w:rsid w:val="33FA08F3"/>
    <w:rsid w:val="33FB53F8"/>
    <w:rsid w:val="33FD0869"/>
    <w:rsid w:val="34000C79"/>
    <w:rsid w:val="340258F0"/>
    <w:rsid w:val="34034522"/>
    <w:rsid w:val="34073EDB"/>
    <w:rsid w:val="340A74BD"/>
    <w:rsid w:val="341056FA"/>
    <w:rsid w:val="34115EBC"/>
    <w:rsid w:val="34174454"/>
    <w:rsid w:val="34185BE1"/>
    <w:rsid w:val="34194599"/>
    <w:rsid w:val="34202358"/>
    <w:rsid w:val="342438C6"/>
    <w:rsid w:val="34266B69"/>
    <w:rsid w:val="3429497D"/>
    <w:rsid w:val="342A18F4"/>
    <w:rsid w:val="342B18F5"/>
    <w:rsid w:val="342C21D7"/>
    <w:rsid w:val="342E35EC"/>
    <w:rsid w:val="343521A4"/>
    <w:rsid w:val="343A7A64"/>
    <w:rsid w:val="343B0738"/>
    <w:rsid w:val="343B6A77"/>
    <w:rsid w:val="343F0F62"/>
    <w:rsid w:val="34403C34"/>
    <w:rsid w:val="34422752"/>
    <w:rsid w:val="344241AE"/>
    <w:rsid w:val="344268A6"/>
    <w:rsid w:val="34432C45"/>
    <w:rsid w:val="3443792B"/>
    <w:rsid w:val="34452D67"/>
    <w:rsid w:val="344B295E"/>
    <w:rsid w:val="344C1758"/>
    <w:rsid w:val="344E5FF7"/>
    <w:rsid w:val="344E63B2"/>
    <w:rsid w:val="34550571"/>
    <w:rsid w:val="345847AE"/>
    <w:rsid w:val="3459053A"/>
    <w:rsid w:val="34593749"/>
    <w:rsid w:val="345B4C9D"/>
    <w:rsid w:val="345B74B6"/>
    <w:rsid w:val="345C7A9D"/>
    <w:rsid w:val="345D0EE1"/>
    <w:rsid w:val="345E0189"/>
    <w:rsid w:val="34651890"/>
    <w:rsid w:val="34665746"/>
    <w:rsid w:val="34670203"/>
    <w:rsid w:val="34672D55"/>
    <w:rsid w:val="346B04B6"/>
    <w:rsid w:val="34700D58"/>
    <w:rsid w:val="347050F7"/>
    <w:rsid w:val="34730C3E"/>
    <w:rsid w:val="34741EC6"/>
    <w:rsid w:val="34753C75"/>
    <w:rsid w:val="3476750B"/>
    <w:rsid w:val="34793F4A"/>
    <w:rsid w:val="347A6858"/>
    <w:rsid w:val="34813A19"/>
    <w:rsid w:val="348E0C81"/>
    <w:rsid w:val="348F29D8"/>
    <w:rsid w:val="34902BA9"/>
    <w:rsid w:val="34920932"/>
    <w:rsid w:val="34954EA3"/>
    <w:rsid w:val="34977793"/>
    <w:rsid w:val="349906F5"/>
    <w:rsid w:val="349A0020"/>
    <w:rsid w:val="349C7E0F"/>
    <w:rsid w:val="349E1612"/>
    <w:rsid w:val="34A137EA"/>
    <w:rsid w:val="34A159CA"/>
    <w:rsid w:val="34A16443"/>
    <w:rsid w:val="34A37033"/>
    <w:rsid w:val="34AA6053"/>
    <w:rsid w:val="34AF18B5"/>
    <w:rsid w:val="34B02713"/>
    <w:rsid w:val="34B12617"/>
    <w:rsid w:val="34B32C51"/>
    <w:rsid w:val="34B44CC9"/>
    <w:rsid w:val="34B75A86"/>
    <w:rsid w:val="34BB726A"/>
    <w:rsid w:val="34BE060C"/>
    <w:rsid w:val="34BE6325"/>
    <w:rsid w:val="34C374AB"/>
    <w:rsid w:val="34C804D5"/>
    <w:rsid w:val="34C81F59"/>
    <w:rsid w:val="34CA6EC3"/>
    <w:rsid w:val="34CA7BA9"/>
    <w:rsid w:val="34CB0910"/>
    <w:rsid w:val="34CB48BC"/>
    <w:rsid w:val="34CF4EC3"/>
    <w:rsid w:val="34D12906"/>
    <w:rsid w:val="34D20607"/>
    <w:rsid w:val="34D52264"/>
    <w:rsid w:val="34DC3723"/>
    <w:rsid w:val="34DD5BC1"/>
    <w:rsid w:val="34DF7191"/>
    <w:rsid w:val="34E2280B"/>
    <w:rsid w:val="34E31579"/>
    <w:rsid w:val="34E91441"/>
    <w:rsid w:val="34EA23AF"/>
    <w:rsid w:val="34F05962"/>
    <w:rsid w:val="34F05ADE"/>
    <w:rsid w:val="34F0723E"/>
    <w:rsid w:val="34F132C7"/>
    <w:rsid w:val="34F5044F"/>
    <w:rsid w:val="34F57E77"/>
    <w:rsid w:val="34F611A5"/>
    <w:rsid w:val="34F63291"/>
    <w:rsid w:val="34FC3830"/>
    <w:rsid w:val="34FD3C33"/>
    <w:rsid w:val="34FF0EAC"/>
    <w:rsid w:val="350166B3"/>
    <w:rsid w:val="350449DC"/>
    <w:rsid w:val="350A0B12"/>
    <w:rsid w:val="35120158"/>
    <w:rsid w:val="35130D4D"/>
    <w:rsid w:val="35141028"/>
    <w:rsid w:val="351747B4"/>
    <w:rsid w:val="352473A3"/>
    <w:rsid w:val="35267510"/>
    <w:rsid w:val="35284AC4"/>
    <w:rsid w:val="352A1833"/>
    <w:rsid w:val="352A3D1B"/>
    <w:rsid w:val="352E4E90"/>
    <w:rsid w:val="352E500C"/>
    <w:rsid w:val="352F077C"/>
    <w:rsid w:val="352F6ACA"/>
    <w:rsid w:val="35392856"/>
    <w:rsid w:val="353A1E43"/>
    <w:rsid w:val="353A3410"/>
    <w:rsid w:val="353A7ABA"/>
    <w:rsid w:val="353C0273"/>
    <w:rsid w:val="3542326D"/>
    <w:rsid w:val="35433EE8"/>
    <w:rsid w:val="35440407"/>
    <w:rsid w:val="354540B2"/>
    <w:rsid w:val="354A62A8"/>
    <w:rsid w:val="354D27E8"/>
    <w:rsid w:val="354D71E1"/>
    <w:rsid w:val="354E7FF2"/>
    <w:rsid w:val="355052C2"/>
    <w:rsid w:val="35506EF7"/>
    <w:rsid w:val="35532253"/>
    <w:rsid w:val="35540758"/>
    <w:rsid w:val="355433C5"/>
    <w:rsid w:val="35556A8A"/>
    <w:rsid w:val="355A6B54"/>
    <w:rsid w:val="355B7E1B"/>
    <w:rsid w:val="355D609C"/>
    <w:rsid w:val="356902B7"/>
    <w:rsid w:val="356D4F7B"/>
    <w:rsid w:val="357179C3"/>
    <w:rsid w:val="35772A1C"/>
    <w:rsid w:val="3579402B"/>
    <w:rsid w:val="357D2071"/>
    <w:rsid w:val="357E5952"/>
    <w:rsid w:val="358160C7"/>
    <w:rsid w:val="35915C64"/>
    <w:rsid w:val="35923AC6"/>
    <w:rsid w:val="359726AE"/>
    <w:rsid w:val="359772DE"/>
    <w:rsid w:val="359C4DD6"/>
    <w:rsid w:val="359D3FB2"/>
    <w:rsid w:val="359E6D72"/>
    <w:rsid w:val="35A33B3D"/>
    <w:rsid w:val="35A42EED"/>
    <w:rsid w:val="35A7042C"/>
    <w:rsid w:val="35A952DD"/>
    <w:rsid w:val="35A96239"/>
    <w:rsid w:val="35AC5773"/>
    <w:rsid w:val="35B4139A"/>
    <w:rsid w:val="35B60C25"/>
    <w:rsid w:val="35BB0801"/>
    <w:rsid w:val="35BF0F61"/>
    <w:rsid w:val="35BF4257"/>
    <w:rsid w:val="35C1282A"/>
    <w:rsid w:val="35C33988"/>
    <w:rsid w:val="35CA0653"/>
    <w:rsid w:val="35CA7D81"/>
    <w:rsid w:val="35D15C40"/>
    <w:rsid w:val="35D26A04"/>
    <w:rsid w:val="35DD36F0"/>
    <w:rsid w:val="35DE2A59"/>
    <w:rsid w:val="35E200B9"/>
    <w:rsid w:val="35E20DB9"/>
    <w:rsid w:val="35E2567A"/>
    <w:rsid w:val="35EA594E"/>
    <w:rsid w:val="35EB2C1C"/>
    <w:rsid w:val="35ED6AD3"/>
    <w:rsid w:val="35F22C0F"/>
    <w:rsid w:val="35F443D6"/>
    <w:rsid w:val="35F47257"/>
    <w:rsid w:val="35F813F8"/>
    <w:rsid w:val="35F82A7D"/>
    <w:rsid w:val="35FB23F4"/>
    <w:rsid w:val="35FB3E04"/>
    <w:rsid w:val="35FB67EF"/>
    <w:rsid w:val="35FB7787"/>
    <w:rsid w:val="35FC01A9"/>
    <w:rsid w:val="35FE5D19"/>
    <w:rsid w:val="36001BEE"/>
    <w:rsid w:val="360235B2"/>
    <w:rsid w:val="360245CC"/>
    <w:rsid w:val="36031DCB"/>
    <w:rsid w:val="36052DFF"/>
    <w:rsid w:val="36061E4B"/>
    <w:rsid w:val="36082F02"/>
    <w:rsid w:val="36091FD6"/>
    <w:rsid w:val="360F67DF"/>
    <w:rsid w:val="36130C80"/>
    <w:rsid w:val="36150563"/>
    <w:rsid w:val="36167A65"/>
    <w:rsid w:val="361826E9"/>
    <w:rsid w:val="361B7D78"/>
    <w:rsid w:val="362648D5"/>
    <w:rsid w:val="362A70EF"/>
    <w:rsid w:val="362B4C57"/>
    <w:rsid w:val="362C12BD"/>
    <w:rsid w:val="362F2686"/>
    <w:rsid w:val="36305402"/>
    <w:rsid w:val="36322A48"/>
    <w:rsid w:val="36326BE0"/>
    <w:rsid w:val="363427EB"/>
    <w:rsid w:val="363706A2"/>
    <w:rsid w:val="363813C6"/>
    <w:rsid w:val="363C6B28"/>
    <w:rsid w:val="363E6623"/>
    <w:rsid w:val="363F1E28"/>
    <w:rsid w:val="364222FE"/>
    <w:rsid w:val="36490469"/>
    <w:rsid w:val="364A6506"/>
    <w:rsid w:val="3659138B"/>
    <w:rsid w:val="365C40D3"/>
    <w:rsid w:val="365D5FF4"/>
    <w:rsid w:val="365F5609"/>
    <w:rsid w:val="36617DD5"/>
    <w:rsid w:val="36632E47"/>
    <w:rsid w:val="36686A74"/>
    <w:rsid w:val="366C272A"/>
    <w:rsid w:val="366E7518"/>
    <w:rsid w:val="367B21CD"/>
    <w:rsid w:val="367E347B"/>
    <w:rsid w:val="367F22E6"/>
    <w:rsid w:val="36866818"/>
    <w:rsid w:val="36886F9A"/>
    <w:rsid w:val="368F5001"/>
    <w:rsid w:val="36930D53"/>
    <w:rsid w:val="36981DB9"/>
    <w:rsid w:val="369C1067"/>
    <w:rsid w:val="36A00076"/>
    <w:rsid w:val="36A6025D"/>
    <w:rsid w:val="36AC2103"/>
    <w:rsid w:val="36B21019"/>
    <w:rsid w:val="36B312AB"/>
    <w:rsid w:val="36B35D0B"/>
    <w:rsid w:val="36B601BC"/>
    <w:rsid w:val="36B77CD6"/>
    <w:rsid w:val="36BE243A"/>
    <w:rsid w:val="36BE2E63"/>
    <w:rsid w:val="36BE580C"/>
    <w:rsid w:val="36BE6C2E"/>
    <w:rsid w:val="36BF7039"/>
    <w:rsid w:val="36C0142C"/>
    <w:rsid w:val="36C16BCA"/>
    <w:rsid w:val="36C41F16"/>
    <w:rsid w:val="36C52626"/>
    <w:rsid w:val="36C61518"/>
    <w:rsid w:val="36CB13B4"/>
    <w:rsid w:val="36CE00C7"/>
    <w:rsid w:val="36D03D2F"/>
    <w:rsid w:val="36DB0572"/>
    <w:rsid w:val="36DB0811"/>
    <w:rsid w:val="36DC0FA7"/>
    <w:rsid w:val="36DC5329"/>
    <w:rsid w:val="36E3558D"/>
    <w:rsid w:val="36EB543D"/>
    <w:rsid w:val="36EC7404"/>
    <w:rsid w:val="36EE5A67"/>
    <w:rsid w:val="36F151DD"/>
    <w:rsid w:val="36F44910"/>
    <w:rsid w:val="36F55249"/>
    <w:rsid w:val="36F735A7"/>
    <w:rsid w:val="36F8074C"/>
    <w:rsid w:val="36FC25FC"/>
    <w:rsid w:val="37004C1A"/>
    <w:rsid w:val="37025FB8"/>
    <w:rsid w:val="37094202"/>
    <w:rsid w:val="370A576F"/>
    <w:rsid w:val="370D0F69"/>
    <w:rsid w:val="3710162E"/>
    <w:rsid w:val="37150316"/>
    <w:rsid w:val="371933D2"/>
    <w:rsid w:val="371E681F"/>
    <w:rsid w:val="371E6E13"/>
    <w:rsid w:val="3725030F"/>
    <w:rsid w:val="37262D99"/>
    <w:rsid w:val="372B58BA"/>
    <w:rsid w:val="372F0C1B"/>
    <w:rsid w:val="3733074C"/>
    <w:rsid w:val="3733332E"/>
    <w:rsid w:val="3733335B"/>
    <w:rsid w:val="37367E22"/>
    <w:rsid w:val="373742D4"/>
    <w:rsid w:val="373931A5"/>
    <w:rsid w:val="373C5785"/>
    <w:rsid w:val="373C684C"/>
    <w:rsid w:val="37422DD3"/>
    <w:rsid w:val="37447045"/>
    <w:rsid w:val="37455C7F"/>
    <w:rsid w:val="37483797"/>
    <w:rsid w:val="374849F6"/>
    <w:rsid w:val="374A6F3F"/>
    <w:rsid w:val="374C56CA"/>
    <w:rsid w:val="374F1AA6"/>
    <w:rsid w:val="374F5944"/>
    <w:rsid w:val="374F77DC"/>
    <w:rsid w:val="37511887"/>
    <w:rsid w:val="37560CDD"/>
    <w:rsid w:val="37591675"/>
    <w:rsid w:val="375B2675"/>
    <w:rsid w:val="375B2D0D"/>
    <w:rsid w:val="375C1A52"/>
    <w:rsid w:val="37635A15"/>
    <w:rsid w:val="37646BFE"/>
    <w:rsid w:val="3765520F"/>
    <w:rsid w:val="3766512E"/>
    <w:rsid w:val="37692E3F"/>
    <w:rsid w:val="376A2804"/>
    <w:rsid w:val="376E7F03"/>
    <w:rsid w:val="37722B8E"/>
    <w:rsid w:val="377674C5"/>
    <w:rsid w:val="377A4890"/>
    <w:rsid w:val="377A7AE4"/>
    <w:rsid w:val="377C09F2"/>
    <w:rsid w:val="377D6C53"/>
    <w:rsid w:val="377E315F"/>
    <w:rsid w:val="37805B87"/>
    <w:rsid w:val="37876ED3"/>
    <w:rsid w:val="378B199C"/>
    <w:rsid w:val="378B2AF6"/>
    <w:rsid w:val="378D5FD4"/>
    <w:rsid w:val="37906CF5"/>
    <w:rsid w:val="3792065C"/>
    <w:rsid w:val="37923789"/>
    <w:rsid w:val="3794156C"/>
    <w:rsid w:val="37945963"/>
    <w:rsid w:val="379516A4"/>
    <w:rsid w:val="37985AE8"/>
    <w:rsid w:val="3799246A"/>
    <w:rsid w:val="379B04BB"/>
    <w:rsid w:val="379F4B80"/>
    <w:rsid w:val="37A073BB"/>
    <w:rsid w:val="37A4254A"/>
    <w:rsid w:val="37A426D9"/>
    <w:rsid w:val="37A837F7"/>
    <w:rsid w:val="37AC664E"/>
    <w:rsid w:val="37B174D5"/>
    <w:rsid w:val="37B23BE6"/>
    <w:rsid w:val="37B43AA3"/>
    <w:rsid w:val="37B51030"/>
    <w:rsid w:val="37BA5AAF"/>
    <w:rsid w:val="37BA69A3"/>
    <w:rsid w:val="37BB0A8F"/>
    <w:rsid w:val="37BD6942"/>
    <w:rsid w:val="37BE665F"/>
    <w:rsid w:val="37BF0F36"/>
    <w:rsid w:val="37C04235"/>
    <w:rsid w:val="37C24427"/>
    <w:rsid w:val="37C75770"/>
    <w:rsid w:val="37D12E9C"/>
    <w:rsid w:val="37D47250"/>
    <w:rsid w:val="37D65F7C"/>
    <w:rsid w:val="37DB0EF8"/>
    <w:rsid w:val="37DB201F"/>
    <w:rsid w:val="37DC47A7"/>
    <w:rsid w:val="37DD0229"/>
    <w:rsid w:val="37DE0CAC"/>
    <w:rsid w:val="37DE2235"/>
    <w:rsid w:val="37E94DA8"/>
    <w:rsid w:val="37ED46E2"/>
    <w:rsid w:val="37ED7103"/>
    <w:rsid w:val="37F00588"/>
    <w:rsid w:val="37F00829"/>
    <w:rsid w:val="37F00B3F"/>
    <w:rsid w:val="37F04343"/>
    <w:rsid w:val="37F16475"/>
    <w:rsid w:val="37F20AB4"/>
    <w:rsid w:val="37F26554"/>
    <w:rsid w:val="37F34502"/>
    <w:rsid w:val="37F63156"/>
    <w:rsid w:val="37F644B3"/>
    <w:rsid w:val="37F654A5"/>
    <w:rsid w:val="37F71A4B"/>
    <w:rsid w:val="37F8151D"/>
    <w:rsid w:val="37FE12DF"/>
    <w:rsid w:val="38021EAE"/>
    <w:rsid w:val="38046B6B"/>
    <w:rsid w:val="380A290A"/>
    <w:rsid w:val="380F5380"/>
    <w:rsid w:val="38115A2C"/>
    <w:rsid w:val="381254F0"/>
    <w:rsid w:val="38164666"/>
    <w:rsid w:val="381D2101"/>
    <w:rsid w:val="381E60E2"/>
    <w:rsid w:val="381F1AB5"/>
    <w:rsid w:val="381F2697"/>
    <w:rsid w:val="3821682F"/>
    <w:rsid w:val="3821799F"/>
    <w:rsid w:val="382338A4"/>
    <w:rsid w:val="382438E1"/>
    <w:rsid w:val="382C3243"/>
    <w:rsid w:val="383126A3"/>
    <w:rsid w:val="38331B50"/>
    <w:rsid w:val="38372AFF"/>
    <w:rsid w:val="38386AAE"/>
    <w:rsid w:val="38386CAF"/>
    <w:rsid w:val="383C610A"/>
    <w:rsid w:val="384F4F35"/>
    <w:rsid w:val="385501C1"/>
    <w:rsid w:val="38557203"/>
    <w:rsid w:val="38571ED7"/>
    <w:rsid w:val="385B32D0"/>
    <w:rsid w:val="386032FB"/>
    <w:rsid w:val="38617E68"/>
    <w:rsid w:val="38646094"/>
    <w:rsid w:val="386811A6"/>
    <w:rsid w:val="386966D5"/>
    <w:rsid w:val="3870460F"/>
    <w:rsid w:val="3873541E"/>
    <w:rsid w:val="38767B7D"/>
    <w:rsid w:val="38773550"/>
    <w:rsid w:val="38813616"/>
    <w:rsid w:val="38822E13"/>
    <w:rsid w:val="38830F2A"/>
    <w:rsid w:val="388454A0"/>
    <w:rsid w:val="38890F0E"/>
    <w:rsid w:val="388970A4"/>
    <w:rsid w:val="388B68E3"/>
    <w:rsid w:val="388E70EA"/>
    <w:rsid w:val="38910F8B"/>
    <w:rsid w:val="38943D05"/>
    <w:rsid w:val="389441CF"/>
    <w:rsid w:val="389778B9"/>
    <w:rsid w:val="38A113E1"/>
    <w:rsid w:val="38AC4B5A"/>
    <w:rsid w:val="38B00B53"/>
    <w:rsid w:val="38B30FD4"/>
    <w:rsid w:val="38B5403F"/>
    <w:rsid w:val="38B86576"/>
    <w:rsid w:val="38B92F9D"/>
    <w:rsid w:val="38BB3C45"/>
    <w:rsid w:val="38BD3D8B"/>
    <w:rsid w:val="38C46C76"/>
    <w:rsid w:val="38C7182B"/>
    <w:rsid w:val="38C7714F"/>
    <w:rsid w:val="38C828B8"/>
    <w:rsid w:val="38CA5914"/>
    <w:rsid w:val="38D23468"/>
    <w:rsid w:val="38D33656"/>
    <w:rsid w:val="38D63757"/>
    <w:rsid w:val="38DA2EBB"/>
    <w:rsid w:val="38DA360A"/>
    <w:rsid w:val="38DB0A46"/>
    <w:rsid w:val="38DC7D46"/>
    <w:rsid w:val="38ED43B2"/>
    <w:rsid w:val="38EE785E"/>
    <w:rsid w:val="38F24BAE"/>
    <w:rsid w:val="38F26B33"/>
    <w:rsid w:val="38F324A6"/>
    <w:rsid w:val="38F9251F"/>
    <w:rsid w:val="38FA6391"/>
    <w:rsid w:val="390326B9"/>
    <w:rsid w:val="39077980"/>
    <w:rsid w:val="390B1F6B"/>
    <w:rsid w:val="390C6CDD"/>
    <w:rsid w:val="39117128"/>
    <w:rsid w:val="39180AF2"/>
    <w:rsid w:val="391B6E97"/>
    <w:rsid w:val="392162F7"/>
    <w:rsid w:val="3923621D"/>
    <w:rsid w:val="392625E3"/>
    <w:rsid w:val="392E586A"/>
    <w:rsid w:val="392F03CB"/>
    <w:rsid w:val="392F151F"/>
    <w:rsid w:val="392F380D"/>
    <w:rsid w:val="3932758F"/>
    <w:rsid w:val="39340749"/>
    <w:rsid w:val="39352B93"/>
    <w:rsid w:val="39380B6C"/>
    <w:rsid w:val="3938586B"/>
    <w:rsid w:val="393C55A0"/>
    <w:rsid w:val="393D597F"/>
    <w:rsid w:val="39424429"/>
    <w:rsid w:val="394453A2"/>
    <w:rsid w:val="3946777C"/>
    <w:rsid w:val="39487803"/>
    <w:rsid w:val="39491A96"/>
    <w:rsid w:val="394A44A3"/>
    <w:rsid w:val="394C6FC9"/>
    <w:rsid w:val="39522C1E"/>
    <w:rsid w:val="39562A11"/>
    <w:rsid w:val="39567150"/>
    <w:rsid w:val="39567889"/>
    <w:rsid w:val="39570FFD"/>
    <w:rsid w:val="395A626B"/>
    <w:rsid w:val="395D7FF9"/>
    <w:rsid w:val="395E2679"/>
    <w:rsid w:val="396E7036"/>
    <w:rsid w:val="396F2C3E"/>
    <w:rsid w:val="39755157"/>
    <w:rsid w:val="3976578A"/>
    <w:rsid w:val="39776F10"/>
    <w:rsid w:val="39782C51"/>
    <w:rsid w:val="39783703"/>
    <w:rsid w:val="397845D7"/>
    <w:rsid w:val="39792799"/>
    <w:rsid w:val="397D223F"/>
    <w:rsid w:val="397D603A"/>
    <w:rsid w:val="39833F78"/>
    <w:rsid w:val="39836633"/>
    <w:rsid w:val="39847C15"/>
    <w:rsid w:val="398609F7"/>
    <w:rsid w:val="398C105E"/>
    <w:rsid w:val="398C639D"/>
    <w:rsid w:val="398E1D32"/>
    <w:rsid w:val="398F690A"/>
    <w:rsid w:val="3993653C"/>
    <w:rsid w:val="39936E22"/>
    <w:rsid w:val="39944AA7"/>
    <w:rsid w:val="3995740B"/>
    <w:rsid w:val="39985693"/>
    <w:rsid w:val="399967DB"/>
    <w:rsid w:val="399B620D"/>
    <w:rsid w:val="39A414D6"/>
    <w:rsid w:val="39B33A20"/>
    <w:rsid w:val="39B75C52"/>
    <w:rsid w:val="39B8304E"/>
    <w:rsid w:val="39BF330B"/>
    <w:rsid w:val="39C544FF"/>
    <w:rsid w:val="39C56B6C"/>
    <w:rsid w:val="39CC7049"/>
    <w:rsid w:val="39D31A74"/>
    <w:rsid w:val="39D52332"/>
    <w:rsid w:val="39D57CF4"/>
    <w:rsid w:val="39D71D5F"/>
    <w:rsid w:val="39DE67DC"/>
    <w:rsid w:val="39E74284"/>
    <w:rsid w:val="39EE44FD"/>
    <w:rsid w:val="39F16687"/>
    <w:rsid w:val="39F32523"/>
    <w:rsid w:val="39F86B89"/>
    <w:rsid w:val="39FB05D7"/>
    <w:rsid w:val="39FB0DE1"/>
    <w:rsid w:val="39FC7BBD"/>
    <w:rsid w:val="39FE0D49"/>
    <w:rsid w:val="39FE671C"/>
    <w:rsid w:val="3A055007"/>
    <w:rsid w:val="3A0725FB"/>
    <w:rsid w:val="3A081031"/>
    <w:rsid w:val="3A08295E"/>
    <w:rsid w:val="3A091B85"/>
    <w:rsid w:val="3A097E56"/>
    <w:rsid w:val="3A0A41F9"/>
    <w:rsid w:val="3A0B6A8E"/>
    <w:rsid w:val="3A0D22D6"/>
    <w:rsid w:val="3A0F28C8"/>
    <w:rsid w:val="3A1811CA"/>
    <w:rsid w:val="3A1A35BD"/>
    <w:rsid w:val="3A1C29D2"/>
    <w:rsid w:val="3A1C44E1"/>
    <w:rsid w:val="3A1C5211"/>
    <w:rsid w:val="3A243135"/>
    <w:rsid w:val="3A2546AE"/>
    <w:rsid w:val="3A287C68"/>
    <w:rsid w:val="3A2A2052"/>
    <w:rsid w:val="3A2D0572"/>
    <w:rsid w:val="3A2D10D8"/>
    <w:rsid w:val="3A2D27EC"/>
    <w:rsid w:val="3A2E3B6F"/>
    <w:rsid w:val="3A30708B"/>
    <w:rsid w:val="3A32219A"/>
    <w:rsid w:val="3A3316B6"/>
    <w:rsid w:val="3A33418A"/>
    <w:rsid w:val="3A343DB1"/>
    <w:rsid w:val="3A4277FE"/>
    <w:rsid w:val="3A436676"/>
    <w:rsid w:val="3A485B0F"/>
    <w:rsid w:val="3A4A20D4"/>
    <w:rsid w:val="3A4E7C52"/>
    <w:rsid w:val="3A4E7FCA"/>
    <w:rsid w:val="3A5330AF"/>
    <w:rsid w:val="3A555E6F"/>
    <w:rsid w:val="3A581483"/>
    <w:rsid w:val="3A596500"/>
    <w:rsid w:val="3A5B2497"/>
    <w:rsid w:val="3A5C1124"/>
    <w:rsid w:val="3A606ECC"/>
    <w:rsid w:val="3A620E36"/>
    <w:rsid w:val="3A646B1F"/>
    <w:rsid w:val="3A6625F3"/>
    <w:rsid w:val="3A673BF7"/>
    <w:rsid w:val="3A6864CF"/>
    <w:rsid w:val="3A693F55"/>
    <w:rsid w:val="3A6E37BE"/>
    <w:rsid w:val="3A6F520B"/>
    <w:rsid w:val="3A7B2E19"/>
    <w:rsid w:val="3A7C4BF2"/>
    <w:rsid w:val="3A7C59C8"/>
    <w:rsid w:val="3A8068C4"/>
    <w:rsid w:val="3A8500B2"/>
    <w:rsid w:val="3A8C6DD4"/>
    <w:rsid w:val="3A8D0B16"/>
    <w:rsid w:val="3A8F4EBA"/>
    <w:rsid w:val="3A9473BA"/>
    <w:rsid w:val="3A951F6E"/>
    <w:rsid w:val="3A9A558C"/>
    <w:rsid w:val="3A9E4F60"/>
    <w:rsid w:val="3A9F39FC"/>
    <w:rsid w:val="3AA16847"/>
    <w:rsid w:val="3AA16DB0"/>
    <w:rsid w:val="3AA55F43"/>
    <w:rsid w:val="3AA62E14"/>
    <w:rsid w:val="3AA83000"/>
    <w:rsid w:val="3AA85D54"/>
    <w:rsid w:val="3AAA1009"/>
    <w:rsid w:val="3AAA1201"/>
    <w:rsid w:val="3AAC72A6"/>
    <w:rsid w:val="3AB14FEF"/>
    <w:rsid w:val="3ABB4C7B"/>
    <w:rsid w:val="3AC00F38"/>
    <w:rsid w:val="3AC112DD"/>
    <w:rsid w:val="3AC22E95"/>
    <w:rsid w:val="3AC33DB8"/>
    <w:rsid w:val="3AC400E4"/>
    <w:rsid w:val="3AC5131A"/>
    <w:rsid w:val="3AC5673A"/>
    <w:rsid w:val="3ACA0F81"/>
    <w:rsid w:val="3ACD1D0A"/>
    <w:rsid w:val="3ACE5CD9"/>
    <w:rsid w:val="3AD817C1"/>
    <w:rsid w:val="3ADB0C82"/>
    <w:rsid w:val="3ADB2B4F"/>
    <w:rsid w:val="3ADB7E5D"/>
    <w:rsid w:val="3AE622EC"/>
    <w:rsid w:val="3AE71B89"/>
    <w:rsid w:val="3AE76393"/>
    <w:rsid w:val="3AE808C4"/>
    <w:rsid w:val="3AEA518D"/>
    <w:rsid w:val="3AEB0DF4"/>
    <w:rsid w:val="3AEF18B0"/>
    <w:rsid w:val="3AF024DC"/>
    <w:rsid w:val="3AF600CC"/>
    <w:rsid w:val="3AF73014"/>
    <w:rsid w:val="3AFB35AB"/>
    <w:rsid w:val="3AFC11D2"/>
    <w:rsid w:val="3AFD38E5"/>
    <w:rsid w:val="3AFD5749"/>
    <w:rsid w:val="3B016A80"/>
    <w:rsid w:val="3B05022A"/>
    <w:rsid w:val="3B057A4E"/>
    <w:rsid w:val="3B06218B"/>
    <w:rsid w:val="3B065533"/>
    <w:rsid w:val="3B066678"/>
    <w:rsid w:val="3B0674CC"/>
    <w:rsid w:val="3B0777FC"/>
    <w:rsid w:val="3B091EC4"/>
    <w:rsid w:val="3B096423"/>
    <w:rsid w:val="3B0D7B45"/>
    <w:rsid w:val="3B106867"/>
    <w:rsid w:val="3B157713"/>
    <w:rsid w:val="3B177B4F"/>
    <w:rsid w:val="3B1816D4"/>
    <w:rsid w:val="3B1876EA"/>
    <w:rsid w:val="3B1D6B2D"/>
    <w:rsid w:val="3B2241F5"/>
    <w:rsid w:val="3B241FDE"/>
    <w:rsid w:val="3B2554F0"/>
    <w:rsid w:val="3B274C7D"/>
    <w:rsid w:val="3B29071B"/>
    <w:rsid w:val="3B2B444A"/>
    <w:rsid w:val="3B2C5461"/>
    <w:rsid w:val="3B2C54CE"/>
    <w:rsid w:val="3B306D39"/>
    <w:rsid w:val="3B327F99"/>
    <w:rsid w:val="3B3B140B"/>
    <w:rsid w:val="3B3D4BCC"/>
    <w:rsid w:val="3B42755D"/>
    <w:rsid w:val="3B436FC7"/>
    <w:rsid w:val="3B453117"/>
    <w:rsid w:val="3B460B82"/>
    <w:rsid w:val="3B483634"/>
    <w:rsid w:val="3B4B24C1"/>
    <w:rsid w:val="3B4D29C3"/>
    <w:rsid w:val="3B57042D"/>
    <w:rsid w:val="3B5811BB"/>
    <w:rsid w:val="3B5E0863"/>
    <w:rsid w:val="3B5E2BDB"/>
    <w:rsid w:val="3B5F3424"/>
    <w:rsid w:val="3B6232F4"/>
    <w:rsid w:val="3B666BF4"/>
    <w:rsid w:val="3B6813D5"/>
    <w:rsid w:val="3B6A22FA"/>
    <w:rsid w:val="3B6A3B30"/>
    <w:rsid w:val="3B6A66F5"/>
    <w:rsid w:val="3B6B48A9"/>
    <w:rsid w:val="3B6C2123"/>
    <w:rsid w:val="3B6C24FA"/>
    <w:rsid w:val="3B7412BA"/>
    <w:rsid w:val="3B75767B"/>
    <w:rsid w:val="3B7736D1"/>
    <w:rsid w:val="3B77526F"/>
    <w:rsid w:val="3B7853CB"/>
    <w:rsid w:val="3B822052"/>
    <w:rsid w:val="3B8253F3"/>
    <w:rsid w:val="3B85646F"/>
    <w:rsid w:val="3B8634AF"/>
    <w:rsid w:val="3B880E27"/>
    <w:rsid w:val="3B883CF0"/>
    <w:rsid w:val="3B8C1B03"/>
    <w:rsid w:val="3B8C276C"/>
    <w:rsid w:val="3B8C45F3"/>
    <w:rsid w:val="3B907199"/>
    <w:rsid w:val="3B935A46"/>
    <w:rsid w:val="3B9C54A7"/>
    <w:rsid w:val="3BA07222"/>
    <w:rsid w:val="3BA10EC9"/>
    <w:rsid w:val="3BA40581"/>
    <w:rsid w:val="3BA90E6A"/>
    <w:rsid w:val="3BA957AB"/>
    <w:rsid w:val="3BAD7B15"/>
    <w:rsid w:val="3BAF1063"/>
    <w:rsid w:val="3BB013E4"/>
    <w:rsid w:val="3BB33995"/>
    <w:rsid w:val="3BB62414"/>
    <w:rsid w:val="3BB95658"/>
    <w:rsid w:val="3BBC5E88"/>
    <w:rsid w:val="3BBD0EEE"/>
    <w:rsid w:val="3BBD7FAB"/>
    <w:rsid w:val="3BC21FA4"/>
    <w:rsid w:val="3BC72966"/>
    <w:rsid w:val="3BC76859"/>
    <w:rsid w:val="3BC879CD"/>
    <w:rsid w:val="3BCE71FB"/>
    <w:rsid w:val="3BCE74C5"/>
    <w:rsid w:val="3BCF21B3"/>
    <w:rsid w:val="3BD17F82"/>
    <w:rsid w:val="3BDD6921"/>
    <w:rsid w:val="3BDE52B9"/>
    <w:rsid w:val="3BE073B6"/>
    <w:rsid w:val="3BE744D0"/>
    <w:rsid w:val="3BE83461"/>
    <w:rsid w:val="3BEA5DDE"/>
    <w:rsid w:val="3BED4480"/>
    <w:rsid w:val="3BEE71F3"/>
    <w:rsid w:val="3BF245FA"/>
    <w:rsid w:val="3BFB0802"/>
    <w:rsid w:val="3BFD3454"/>
    <w:rsid w:val="3C0261DA"/>
    <w:rsid w:val="3C0504D2"/>
    <w:rsid w:val="3C092C0D"/>
    <w:rsid w:val="3C0A58F9"/>
    <w:rsid w:val="3C0B541D"/>
    <w:rsid w:val="3C0B6367"/>
    <w:rsid w:val="3C0C46C2"/>
    <w:rsid w:val="3C1034D7"/>
    <w:rsid w:val="3C113C2E"/>
    <w:rsid w:val="3C116B67"/>
    <w:rsid w:val="3C1A2C9E"/>
    <w:rsid w:val="3C227C07"/>
    <w:rsid w:val="3C231C7A"/>
    <w:rsid w:val="3C25210A"/>
    <w:rsid w:val="3C266C01"/>
    <w:rsid w:val="3C2778DF"/>
    <w:rsid w:val="3C2A644E"/>
    <w:rsid w:val="3C2C20C2"/>
    <w:rsid w:val="3C2D03E1"/>
    <w:rsid w:val="3C2E25B3"/>
    <w:rsid w:val="3C302A5B"/>
    <w:rsid w:val="3C3326BF"/>
    <w:rsid w:val="3C335D34"/>
    <w:rsid w:val="3C365FA6"/>
    <w:rsid w:val="3C386FD0"/>
    <w:rsid w:val="3C3A0DD8"/>
    <w:rsid w:val="3C432726"/>
    <w:rsid w:val="3C447E40"/>
    <w:rsid w:val="3C4576C5"/>
    <w:rsid w:val="3C476A48"/>
    <w:rsid w:val="3C4C450C"/>
    <w:rsid w:val="3C504D5D"/>
    <w:rsid w:val="3C515E1C"/>
    <w:rsid w:val="3C5202FF"/>
    <w:rsid w:val="3C544C11"/>
    <w:rsid w:val="3C55217C"/>
    <w:rsid w:val="3C5560A3"/>
    <w:rsid w:val="3C5600A8"/>
    <w:rsid w:val="3C576EA5"/>
    <w:rsid w:val="3C580073"/>
    <w:rsid w:val="3C582462"/>
    <w:rsid w:val="3C5E7186"/>
    <w:rsid w:val="3C5F6A2D"/>
    <w:rsid w:val="3C60168D"/>
    <w:rsid w:val="3C645C7B"/>
    <w:rsid w:val="3C67346D"/>
    <w:rsid w:val="3C6A7A98"/>
    <w:rsid w:val="3C6C358B"/>
    <w:rsid w:val="3C6F186D"/>
    <w:rsid w:val="3C6F5405"/>
    <w:rsid w:val="3C6F632D"/>
    <w:rsid w:val="3C762A70"/>
    <w:rsid w:val="3C764AD1"/>
    <w:rsid w:val="3C77640D"/>
    <w:rsid w:val="3C7A78B9"/>
    <w:rsid w:val="3C7C7AA0"/>
    <w:rsid w:val="3C7F4996"/>
    <w:rsid w:val="3C802BF2"/>
    <w:rsid w:val="3C8151F9"/>
    <w:rsid w:val="3C833C9A"/>
    <w:rsid w:val="3C840D6B"/>
    <w:rsid w:val="3C856987"/>
    <w:rsid w:val="3C8E625E"/>
    <w:rsid w:val="3C96053E"/>
    <w:rsid w:val="3C972C57"/>
    <w:rsid w:val="3C9C19D3"/>
    <w:rsid w:val="3C9D1FB9"/>
    <w:rsid w:val="3C9E341A"/>
    <w:rsid w:val="3CA23807"/>
    <w:rsid w:val="3CA26704"/>
    <w:rsid w:val="3CA6336B"/>
    <w:rsid w:val="3CA802D3"/>
    <w:rsid w:val="3CA849D8"/>
    <w:rsid w:val="3CA91CB9"/>
    <w:rsid w:val="3CA9676C"/>
    <w:rsid w:val="3CAB42BB"/>
    <w:rsid w:val="3CAE7C7D"/>
    <w:rsid w:val="3CB465FE"/>
    <w:rsid w:val="3CB71A5C"/>
    <w:rsid w:val="3CB84B35"/>
    <w:rsid w:val="3CB9124D"/>
    <w:rsid w:val="3CBC5CAF"/>
    <w:rsid w:val="3CBE58B6"/>
    <w:rsid w:val="3CC12A05"/>
    <w:rsid w:val="3CC4750E"/>
    <w:rsid w:val="3CC80325"/>
    <w:rsid w:val="3CC93571"/>
    <w:rsid w:val="3CCA7A4F"/>
    <w:rsid w:val="3CCC3063"/>
    <w:rsid w:val="3CD024AE"/>
    <w:rsid w:val="3CD52375"/>
    <w:rsid w:val="3CD604B9"/>
    <w:rsid w:val="3CD618FC"/>
    <w:rsid w:val="3CD6609B"/>
    <w:rsid w:val="3CD83F90"/>
    <w:rsid w:val="3CDE3D87"/>
    <w:rsid w:val="3CDE4407"/>
    <w:rsid w:val="3CE3323B"/>
    <w:rsid w:val="3CE957B3"/>
    <w:rsid w:val="3CEB280C"/>
    <w:rsid w:val="3CEC78C0"/>
    <w:rsid w:val="3CEE235D"/>
    <w:rsid w:val="3CEF617F"/>
    <w:rsid w:val="3CF23C6A"/>
    <w:rsid w:val="3CF636D1"/>
    <w:rsid w:val="3CFA741F"/>
    <w:rsid w:val="3CFF4C68"/>
    <w:rsid w:val="3CFF4DA9"/>
    <w:rsid w:val="3D0026E5"/>
    <w:rsid w:val="3D015E29"/>
    <w:rsid w:val="3D043921"/>
    <w:rsid w:val="3D05397F"/>
    <w:rsid w:val="3D0B0B28"/>
    <w:rsid w:val="3D0E4D44"/>
    <w:rsid w:val="3D1121FD"/>
    <w:rsid w:val="3D117D6D"/>
    <w:rsid w:val="3D1503E9"/>
    <w:rsid w:val="3D1A2AE0"/>
    <w:rsid w:val="3D1A60DE"/>
    <w:rsid w:val="3D1B1207"/>
    <w:rsid w:val="3D2165A2"/>
    <w:rsid w:val="3D225E51"/>
    <w:rsid w:val="3D26196D"/>
    <w:rsid w:val="3D29031D"/>
    <w:rsid w:val="3D2E49C6"/>
    <w:rsid w:val="3D2E7775"/>
    <w:rsid w:val="3D336D83"/>
    <w:rsid w:val="3D337DD0"/>
    <w:rsid w:val="3D375CFF"/>
    <w:rsid w:val="3D396922"/>
    <w:rsid w:val="3D3B1A01"/>
    <w:rsid w:val="3D402A92"/>
    <w:rsid w:val="3D4F20E5"/>
    <w:rsid w:val="3D50004C"/>
    <w:rsid w:val="3D521D9F"/>
    <w:rsid w:val="3D533A43"/>
    <w:rsid w:val="3D5815F8"/>
    <w:rsid w:val="3D584181"/>
    <w:rsid w:val="3D58473E"/>
    <w:rsid w:val="3D5C14D9"/>
    <w:rsid w:val="3D5C2E82"/>
    <w:rsid w:val="3D63043A"/>
    <w:rsid w:val="3D632A5E"/>
    <w:rsid w:val="3D6521A9"/>
    <w:rsid w:val="3D654166"/>
    <w:rsid w:val="3D672B28"/>
    <w:rsid w:val="3D696388"/>
    <w:rsid w:val="3D6A4900"/>
    <w:rsid w:val="3D6A6963"/>
    <w:rsid w:val="3D6D264D"/>
    <w:rsid w:val="3D6E2C65"/>
    <w:rsid w:val="3D722EB7"/>
    <w:rsid w:val="3D736B6B"/>
    <w:rsid w:val="3D757D21"/>
    <w:rsid w:val="3D7627BE"/>
    <w:rsid w:val="3D763C08"/>
    <w:rsid w:val="3D7C1F7B"/>
    <w:rsid w:val="3D7F26DA"/>
    <w:rsid w:val="3D830326"/>
    <w:rsid w:val="3D831289"/>
    <w:rsid w:val="3D8443B2"/>
    <w:rsid w:val="3D846A5A"/>
    <w:rsid w:val="3D853B7E"/>
    <w:rsid w:val="3D856B1B"/>
    <w:rsid w:val="3D860A62"/>
    <w:rsid w:val="3D8A7EF8"/>
    <w:rsid w:val="3D916C49"/>
    <w:rsid w:val="3D960C44"/>
    <w:rsid w:val="3D9C3ACA"/>
    <w:rsid w:val="3D9F6884"/>
    <w:rsid w:val="3DA00EEA"/>
    <w:rsid w:val="3DA03ADB"/>
    <w:rsid w:val="3DA80F4B"/>
    <w:rsid w:val="3DAA285C"/>
    <w:rsid w:val="3DAA34CA"/>
    <w:rsid w:val="3DAF24D8"/>
    <w:rsid w:val="3DB01D52"/>
    <w:rsid w:val="3DB3447E"/>
    <w:rsid w:val="3DB523C0"/>
    <w:rsid w:val="3DB62307"/>
    <w:rsid w:val="3DC01EA4"/>
    <w:rsid w:val="3DC0678B"/>
    <w:rsid w:val="3DC32404"/>
    <w:rsid w:val="3DC5041B"/>
    <w:rsid w:val="3DC71D55"/>
    <w:rsid w:val="3DD17795"/>
    <w:rsid w:val="3DD21CD9"/>
    <w:rsid w:val="3DE03EA5"/>
    <w:rsid w:val="3DE16340"/>
    <w:rsid w:val="3DE31F96"/>
    <w:rsid w:val="3DE726AF"/>
    <w:rsid w:val="3DE7416A"/>
    <w:rsid w:val="3DE80B66"/>
    <w:rsid w:val="3DE85E5A"/>
    <w:rsid w:val="3DE91EDC"/>
    <w:rsid w:val="3DED4EB9"/>
    <w:rsid w:val="3DF006C9"/>
    <w:rsid w:val="3DF15D46"/>
    <w:rsid w:val="3DF66FB3"/>
    <w:rsid w:val="3DF86E83"/>
    <w:rsid w:val="3DFA50C2"/>
    <w:rsid w:val="3DFB542C"/>
    <w:rsid w:val="3DFF18BF"/>
    <w:rsid w:val="3E013E28"/>
    <w:rsid w:val="3E05389E"/>
    <w:rsid w:val="3E0671A0"/>
    <w:rsid w:val="3E0A741F"/>
    <w:rsid w:val="3E0C171E"/>
    <w:rsid w:val="3E1223FD"/>
    <w:rsid w:val="3E125164"/>
    <w:rsid w:val="3E170B85"/>
    <w:rsid w:val="3E193909"/>
    <w:rsid w:val="3E1A0294"/>
    <w:rsid w:val="3E1A1B18"/>
    <w:rsid w:val="3E1E3F2A"/>
    <w:rsid w:val="3E1E5347"/>
    <w:rsid w:val="3E204F99"/>
    <w:rsid w:val="3E26596E"/>
    <w:rsid w:val="3E2858BD"/>
    <w:rsid w:val="3E2D1345"/>
    <w:rsid w:val="3E3055A0"/>
    <w:rsid w:val="3E311518"/>
    <w:rsid w:val="3E311AC2"/>
    <w:rsid w:val="3E335784"/>
    <w:rsid w:val="3E343489"/>
    <w:rsid w:val="3E376787"/>
    <w:rsid w:val="3E391270"/>
    <w:rsid w:val="3E3F0593"/>
    <w:rsid w:val="3E3F4403"/>
    <w:rsid w:val="3E4205BD"/>
    <w:rsid w:val="3E422F8C"/>
    <w:rsid w:val="3E474CAB"/>
    <w:rsid w:val="3E4D3DC2"/>
    <w:rsid w:val="3E4D490B"/>
    <w:rsid w:val="3E534520"/>
    <w:rsid w:val="3E540334"/>
    <w:rsid w:val="3E55778A"/>
    <w:rsid w:val="3E5901A0"/>
    <w:rsid w:val="3E6333E0"/>
    <w:rsid w:val="3E637ADB"/>
    <w:rsid w:val="3E673D4B"/>
    <w:rsid w:val="3E702EC8"/>
    <w:rsid w:val="3E725282"/>
    <w:rsid w:val="3E743A96"/>
    <w:rsid w:val="3E76016E"/>
    <w:rsid w:val="3E786D6D"/>
    <w:rsid w:val="3E792F0F"/>
    <w:rsid w:val="3E7D388A"/>
    <w:rsid w:val="3E7E134B"/>
    <w:rsid w:val="3E8259D3"/>
    <w:rsid w:val="3E841FEA"/>
    <w:rsid w:val="3E875F0B"/>
    <w:rsid w:val="3E8B3C0D"/>
    <w:rsid w:val="3E903055"/>
    <w:rsid w:val="3E911E02"/>
    <w:rsid w:val="3E91721A"/>
    <w:rsid w:val="3E93467C"/>
    <w:rsid w:val="3E953A34"/>
    <w:rsid w:val="3E9A3B3F"/>
    <w:rsid w:val="3E9C51B5"/>
    <w:rsid w:val="3EA917A0"/>
    <w:rsid w:val="3EAC385E"/>
    <w:rsid w:val="3EB01174"/>
    <w:rsid w:val="3EB2264A"/>
    <w:rsid w:val="3EB35920"/>
    <w:rsid w:val="3EB727A8"/>
    <w:rsid w:val="3EB81FCA"/>
    <w:rsid w:val="3EB95EE3"/>
    <w:rsid w:val="3EBA5559"/>
    <w:rsid w:val="3EBB1ADD"/>
    <w:rsid w:val="3EBD0E9E"/>
    <w:rsid w:val="3ECB3692"/>
    <w:rsid w:val="3ECF7332"/>
    <w:rsid w:val="3ECF78E9"/>
    <w:rsid w:val="3ED33D80"/>
    <w:rsid w:val="3ED3663C"/>
    <w:rsid w:val="3ED41801"/>
    <w:rsid w:val="3ED53BDF"/>
    <w:rsid w:val="3ED731E6"/>
    <w:rsid w:val="3ED91E29"/>
    <w:rsid w:val="3EDD6C8E"/>
    <w:rsid w:val="3EE026C6"/>
    <w:rsid w:val="3EE95FF8"/>
    <w:rsid w:val="3EEA2E99"/>
    <w:rsid w:val="3EED14B5"/>
    <w:rsid w:val="3EF11328"/>
    <w:rsid w:val="3EF52EE7"/>
    <w:rsid w:val="3EF611BE"/>
    <w:rsid w:val="3EFD5071"/>
    <w:rsid w:val="3EFF77F0"/>
    <w:rsid w:val="3F0237C3"/>
    <w:rsid w:val="3F092D70"/>
    <w:rsid w:val="3F0A68B5"/>
    <w:rsid w:val="3F0B7F32"/>
    <w:rsid w:val="3F0F1E48"/>
    <w:rsid w:val="3F14405E"/>
    <w:rsid w:val="3F16682E"/>
    <w:rsid w:val="3F185D0F"/>
    <w:rsid w:val="3F1B7823"/>
    <w:rsid w:val="3F1D0B07"/>
    <w:rsid w:val="3F1D301C"/>
    <w:rsid w:val="3F1F31BB"/>
    <w:rsid w:val="3F201F9B"/>
    <w:rsid w:val="3F283696"/>
    <w:rsid w:val="3F2B3761"/>
    <w:rsid w:val="3F2C4D7D"/>
    <w:rsid w:val="3F2D145D"/>
    <w:rsid w:val="3F32601F"/>
    <w:rsid w:val="3F352103"/>
    <w:rsid w:val="3F376088"/>
    <w:rsid w:val="3F3D59C9"/>
    <w:rsid w:val="3F3E1373"/>
    <w:rsid w:val="3F402BE3"/>
    <w:rsid w:val="3F4177F7"/>
    <w:rsid w:val="3F443F43"/>
    <w:rsid w:val="3F4444B6"/>
    <w:rsid w:val="3F4925D0"/>
    <w:rsid w:val="3F4948DC"/>
    <w:rsid w:val="3F4E148B"/>
    <w:rsid w:val="3F503DAE"/>
    <w:rsid w:val="3F51311F"/>
    <w:rsid w:val="3F517183"/>
    <w:rsid w:val="3F5217EA"/>
    <w:rsid w:val="3F5436E3"/>
    <w:rsid w:val="3F5D0885"/>
    <w:rsid w:val="3F5F5595"/>
    <w:rsid w:val="3F610B83"/>
    <w:rsid w:val="3F657DD1"/>
    <w:rsid w:val="3F705C5B"/>
    <w:rsid w:val="3F764830"/>
    <w:rsid w:val="3F7A6450"/>
    <w:rsid w:val="3F7D6541"/>
    <w:rsid w:val="3F8253C6"/>
    <w:rsid w:val="3F875A90"/>
    <w:rsid w:val="3F8C5360"/>
    <w:rsid w:val="3F94771A"/>
    <w:rsid w:val="3F963490"/>
    <w:rsid w:val="3F97080C"/>
    <w:rsid w:val="3F9D1BA0"/>
    <w:rsid w:val="3F9F1D5F"/>
    <w:rsid w:val="3F9F35AC"/>
    <w:rsid w:val="3FA3414A"/>
    <w:rsid w:val="3FA50946"/>
    <w:rsid w:val="3FA57CA6"/>
    <w:rsid w:val="3FA60781"/>
    <w:rsid w:val="3FA759D8"/>
    <w:rsid w:val="3FA92D2F"/>
    <w:rsid w:val="3FAA26F4"/>
    <w:rsid w:val="3FAC3C58"/>
    <w:rsid w:val="3FAD1E0E"/>
    <w:rsid w:val="3FB5037C"/>
    <w:rsid w:val="3FB53489"/>
    <w:rsid w:val="3FB575A8"/>
    <w:rsid w:val="3FB74F04"/>
    <w:rsid w:val="3FC01322"/>
    <w:rsid w:val="3FC12880"/>
    <w:rsid w:val="3FC34813"/>
    <w:rsid w:val="3FC367C7"/>
    <w:rsid w:val="3FC77227"/>
    <w:rsid w:val="3FC90B82"/>
    <w:rsid w:val="3FC959B0"/>
    <w:rsid w:val="3FCA54B3"/>
    <w:rsid w:val="3FCB3837"/>
    <w:rsid w:val="3FCD4A81"/>
    <w:rsid w:val="3FCE1BE4"/>
    <w:rsid w:val="3FD3095F"/>
    <w:rsid w:val="3FD473F5"/>
    <w:rsid w:val="3FD9344E"/>
    <w:rsid w:val="3FDB3E35"/>
    <w:rsid w:val="3FE01AF9"/>
    <w:rsid w:val="3FE034A7"/>
    <w:rsid w:val="3FE06532"/>
    <w:rsid w:val="3FE11AE0"/>
    <w:rsid w:val="3FE4434B"/>
    <w:rsid w:val="3FE670A1"/>
    <w:rsid w:val="3FE84A59"/>
    <w:rsid w:val="3FE97799"/>
    <w:rsid w:val="3FEA7396"/>
    <w:rsid w:val="3FEC791C"/>
    <w:rsid w:val="3FEE2861"/>
    <w:rsid w:val="3FF46650"/>
    <w:rsid w:val="3FF939F7"/>
    <w:rsid w:val="3FFD361A"/>
    <w:rsid w:val="4000143B"/>
    <w:rsid w:val="40001A4B"/>
    <w:rsid w:val="4001406B"/>
    <w:rsid w:val="4001737F"/>
    <w:rsid w:val="40091321"/>
    <w:rsid w:val="400C3FEC"/>
    <w:rsid w:val="400E19FD"/>
    <w:rsid w:val="401B60EB"/>
    <w:rsid w:val="401D250B"/>
    <w:rsid w:val="401F0F7B"/>
    <w:rsid w:val="40205406"/>
    <w:rsid w:val="402322FA"/>
    <w:rsid w:val="40261069"/>
    <w:rsid w:val="40285A24"/>
    <w:rsid w:val="402B0157"/>
    <w:rsid w:val="402B77ED"/>
    <w:rsid w:val="403202C4"/>
    <w:rsid w:val="40356E88"/>
    <w:rsid w:val="403775F7"/>
    <w:rsid w:val="403C6DCC"/>
    <w:rsid w:val="403D6858"/>
    <w:rsid w:val="403F351F"/>
    <w:rsid w:val="404062A0"/>
    <w:rsid w:val="404B516C"/>
    <w:rsid w:val="40520173"/>
    <w:rsid w:val="405335C5"/>
    <w:rsid w:val="4055118D"/>
    <w:rsid w:val="405D1DC2"/>
    <w:rsid w:val="405D5614"/>
    <w:rsid w:val="405E0394"/>
    <w:rsid w:val="40602908"/>
    <w:rsid w:val="406673B5"/>
    <w:rsid w:val="406727C7"/>
    <w:rsid w:val="40691710"/>
    <w:rsid w:val="406B47FE"/>
    <w:rsid w:val="406D0148"/>
    <w:rsid w:val="40703B3C"/>
    <w:rsid w:val="4073307E"/>
    <w:rsid w:val="4074123F"/>
    <w:rsid w:val="407610B7"/>
    <w:rsid w:val="4077296A"/>
    <w:rsid w:val="40775DD0"/>
    <w:rsid w:val="407922F7"/>
    <w:rsid w:val="407A7F56"/>
    <w:rsid w:val="408029A1"/>
    <w:rsid w:val="4083400A"/>
    <w:rsid w:val="40871E6A"/>
    <w:rsid w:val="40881D14"/>
    <w:rsid w:val="408A625B"/>
    <w:rsid w:val="408B69AB"/>
    <w:rsid w:val="409252AD"/>
    <w:rsid w:val="409447A2"/>
    <w:rsid w:val="40947E9B"/>
    <w:rsid w:val="40982D0D"/>
    <w:rsid w:val="409918F8"/>
    <w:rsid w:val="40A16CF2"/>
    <w:rsid w:val="40A3318A"/>
    <w:rsid w:val="40A51334"/>
    <w:rsid w:val="40A56E65"/>
    <w:rsid w:val="40A932CD"/>
    <w:rsid w:val="40AA5848"/>
    <w:rsid w:val="40AB0D00"/>
    <w:rsid w:val="40AD058B"/>
    <w:rsid w:val="40AE1CD6"/>
    <w:rsid w:val="40AF10D8"/>
    <w:rsid w:val="40BA385B"/>
    <w:rsid w:val="40C00688"/>
    <w:rsid w:val="40C14FE2"/>
    <w:rsid w:val="40C161BE"/>
    <w:rsid w:val="40C35207"/>
    <w:rsid w:val="40C730A0"/>
    <w:rsid w:val="40C840C5"/>
    <w:rsid w:val="40C87213"/>
    <w:rsid w:val="40CC161A"/>
    <w:rsid w:val="40D43842"/>
    <w:rsid w:val="40D61D26"/>
    <w:rsid w:val="40D72BC8"/>
    <w:rsid w:val="40D77C74"/>
    <w:rsid w:val="40D92D3F"/>
    <w:rsid w:val="40DB59D8"/>
    <w:rsid w:val="40DB5A24"/>
    <w:rsid w:val="40DC4F03"/>
    <w:rsid w:val="40DD4D5C"/>
    <w:rsid w:val="40DD763D"/>
    <w:rsid w:val="40E57CC7"/>
    <w:rsid w:val="40E84D5A"/>
    <w:rsid w:val="40EF2A5A"/>
    <w:rsid w:val="40FA373A"/>
    <w:rsid w:val="40FB42B2"/>
    <w:rsid w:val="40FD5EE9"/>
    <w:rsid w:val="40FF2575"/>
    <w:rsid w:val="4102799B"/>
    <w:rsid w:val="410551A0"/>
    <w:rsid w:val="41065800"/>
    <w:rsid w:val="410A3DFC"/>
    <w:rsid w:val="410D1508"/>
    <w:rsid w:val="410E5C0A"/>
    <w:rsid w:val="410F71A9"/>
    <w:rsid w:val="411016D1"/>
    <w:rsid w:val="41115453"/>
    <w:rsid w:val="411578E6"/>
    <w:rsid w:val="41173FBD"/>
    <w:rsid w:val="41193194"/>
    <w:rsid w:val="411A77C4"/>
    <w:rsid w:val="41230207"/>
    <w:rsid w:val="412922CF"/>
    <w:rsid w:val="41292899"/>
    <w:rsid w:val="412928B6"/>
    <w:rsid w:val="412A55D0"/>
    <w:rsid w:val="412C15FA"/>
    <w:rsid w:val="412F26F3"/>
    <w:rsid w:val="4135646A"/>
    <w:rsid w:val="413B1FB2"/>
    <w:rsid w:val="413D5457"/>
    <w:rsid w:val="413E57CD"/>
    <w:rsid w:val="4141735E"/>
    <w:rsid w:val="41432479"/>
    <w:rsid w:val="41432B7B"/>
    <w:rsid w:val="414953C5"/>
    <w:rsid w:val="4153006D"/>
    <w:rsid w:val="41550191"/>
    <w:rsid w:val="415B6C78"/>
    <w:rsid w:val="4160628F"/>
    <w:rsid w:val="41607053"/>
    <w:rsid w:val="416150A8"/>
    <w:rsid w:val="41680E54"/>
    <w:rsid w:val="41697B8A"/>
    <w:rsid w:val="416D4B4C"/>
    <w:rsid w:val="41725181"/>
    <w:rsid w:val="41732443"/>
    <w:rsid w:val="41755FB0"/>
    <w:rsid w:val="4177675D"/>
    <w:rsid w:val="41786248"/>
    <w:rsid w:val="417D12F5"/>
    <w:rsid w:val="417E1405"/>
    <w:rsid w:val="41831A2F"/>
    <w:rsid w:val="41847C5E"/>
    <w:rsid w:val="418528F9"/>
    <w:rsid w:val="418C1B9C"/>
    <w:rsid w:val="418D4546"/>
    <w:rsid w:val="418F2D82"/>
    <w:rsid w:val="419513C0"/>
    <w:rsid w:val="41997F0F"/>
    <w:rsid w:val="419E096A"/>
    <w:rsid w:val="419F52DB"/>
    <w:rsid w:val="41A46EB6"/>
    <w:rsid w:val="41A560E7"/>
    <w:rsid w:val="41A62109"/>
    <w:rsid w:val="41A63DC4"/>
    <w:rsid w:val="41A86236"/>
    <w:rsid w:val="41A93773"/>
    <w:rsid w:val="41AB0D4C"/>
    <w:rsid w:val="41AB1573"/>
    <w:rsid w:val="41AE1AEC"/>
    <w:rsid w:val="41B1338D"/>
    <w:rsid w:val="41B26C8E"/>
    <w:rsid w:val="41B329A4"/>
    <w:rsid w:val="41B36369"/>
    <w:rsid w:val="41BA30DA"/>
    <w:rsid w:val="41BE3663"/>
    <w:rsid w:val="41BE44A3"/>
    <w:rsid w:val="41C05BCC"/>
    <w:rsid w:val="41C569AD"/>
    <w:rsid w:val="41C64BE6"/>
    <w:rsid w:val="41C66063"/>
    <w:rsid w:val="41C90B36"/>
    <w:rsid w:val="41C9478D"/>
    <w:rsid w:val="41C9754F"/>
    <w:rsid w:val="41CE636A"/>
    <w:rsid w:val="41D13018"/>
    <w:rsid w:val="41D56D2F"/>
    <w:rsid w:val="41D63B99"/>
    <w:rsid w:val="41E27EB0"/>
    <w:rsid w:val="41E861C6"/>
    <w:rsid w:val="41E945A7"/>
    <w:rsid w:val="41E9567F"/>
    <w:rsid w:val="41EB17D9"/>
    <w:rsid w:val="41ED46A9"/>
    <w:rsid w:val="41EE494E"/>
    <w:rsid w:val="41F224AD"/>
    <w:rsid w:val="41F31A4A"/>
    <w:rsid w:val="41F41653"/>
    <w:rsid w:val="41F41D31"/>
    <w:rsid w:val="41F7755A"/>
    <w:rsid w:val="41F814FA"/>
    <w:rsid w:val="41FB5481"/>
    <w:rsid w:val="41FE357B"/>
    <w:rsid w:val="42003ACE"/>
    <w:rsid w:val="42005D22"/>
    <w:rsid w:val="42076B8D"/>
    <w:rsid w:val="42086CCB"/>
    <w:rsid w:val="42093571"/>
    <w:rsid w:val="420F4140"/>
    <w:rsid w:val="421134AE"/>
    <w:rsid w:val="42127DF8"/>
    <w:rsid w:val="42170E07"/>
    <w:rsid w:val="42191DE9"/>
    <w:rsid w:val="421C3A78"/>
    <w:rsid w:val="421F3D9B"/>
    <w:rsid w:val="421F6680"/>
    <w:rsid w:val="42214984"/>
    <w:rsid w:val="42223726"/>
    <w:rsid w:val="422F301F"/>
    <w:rsid w:val="42331A96"/>
    <w:rsid w:val="423B68CE"/>
    <w:rsid w:val="423D4354"/>
    <w:rsid w:val="42405392"/>
    <w:rsid w:val="424362F6"/>
    <w:rsid w:val="42436B0E"/>
    <w:rsid w:val="42456A6B"/>
    <w:rsid w:val="424B1070"/>
    <w:rsid w:val="424F79DC"/>
    <w:rsid w:val="4252450B"/>
    <w:rsid w:val="425563C0"/>
    <w:rsid w:val="425716C4"/>
    <w:rsid w:val="425776C3"/>
    <w:rsid w:val="425C4F73"/>
    <w:rsid w:val="425D294B"/>
    <w:rsid w:val="425F5DDD"/>
    <w:rsid w:val="42617C56"/>
    <w:rsid w:val="42643DDF"/>
    <w:rsid w:val="42682884"/>
    <w:rsid w:val="42683B7B"/>
    <w:rsid w:val="4269357B"/>
    <w:rsid w:val="426D3563"/>
    <w:rsid w:val="426E3CE7"/>
    <w:rsid w:val="42717839"/>
    <w:rsid w:val="42770046"/>
    <w:rsid w:val="427743A8"/>
    <w:rsid w:val="427801EC"/>
    <w:rsid w:val="4280342B"/>
    <w:rsid w:val="42841B15"/>
    <w:rsid w:val="42845D6A"/>
    <w:rsid w:val="42861FDE"/>
    <w:rsid w:val="428D6E41"/>
    <w:rsid w:val="42900320"/>
    <w:rsid w:val="429202D1"/>
    <w:rsid w:val="42973087"/>
    <w:rsid w:val="42984EA7"/>
    <w:rsid w:val="429A048A"/>
    <w:rsid w:val="429A5F41"/>
    <w:rsid w:val="429E32E6"/>
    <w:rsid w:val="42A13E72"/>
    <w:rsid w:val="42A23EC9"/>
    <w:rsid w:val="42A4175B"/>
    <w:rsid w:val="42A546A6"/>
    <w:rsid w:val="42A712AD"/>
    <w:rsid w:val="42A974A2"/>
    <w:rsid w:val="42AB06F4"/>
    <w:rsid w:val="42B0386C"/>
    <w:rsid w:val="42B311B6"/>
    <w:rsid w:val="42BE4B2F"/>
    <w:rsid w:val="42BE7A5A"/>
    <w:rsid w:val="42BF5EF5"/>
    <w:rsid w:val="42C07F97"/>
    <w:rsid w:val="42C147F1"/>
    <w:rsid w:val="42C2254C"/>
    <w:rsid w:val="42C937BA"/>
    <w:rsid w:val="42CE798F"/>
    <w:rsid w:val="42D801A4"/>
    <w:rsid w:val="42D85791"/>
    <w:rsid w:val="42DC1920"/>
    <w:rsid w:val="42DE6954"/>
    <w:rsid w:val="42DF00AF"/>
    <w:rsid w:val="42DF7A64"/>
    <w:rsid w:val="42E56410"/>
    <w:rsid w:val="42EE42D2"/>
    <w:rsid w:val="42F31CA9"/>
    <w:rsid w:val="42F56BC4"/>
    <w:rsid w:val="42F750B7"/>
    <w:rsid w:val="42F82F86"/>
    <w:rsid w:val="42FC37CB"/>
    <w:rsid w:val="43031785"/>
    <w:rsid w:val="43036CBD"/>
    <w:rsid w:val="430903E3"/>
    <w:rsid w:val="4309438A"/>
    <w:rsid w:val="430976D7"/>
    <w:rsid w:val="430A3BB6"/>
    <w:rsid w:val="430A5062"/>
    <w:rsid w:val="430C6FBC"/>
    <w:rsid w:val="43147CAC"/>
    <w:rsid w:val="431B28F1"/>
    <w:rsid w:val="431E3AAE"/>
    <w:rsid w:val="43225146"/>
    <w:rsid w:val="4324075D"/>
    <w:rsid w:val="432537F6"/>
    <w:rsid w:val="43284DCE"/>
    <w:rsid w:val="432A2EF2"/>
    <w:rsid w:val="432F2AB5"/>
    <w:rsid w:val="43321338"/>
    <w:rsid w:val="43340681"/>
    <w:rsid w:val="4338339C"/>
    <w:rsid w:val="433A2F91"/>
    <w:rsid w:val="433B38B3"/>
    <w:rsid w:val="433B7E7C"/>
    <w:rsid w:val="43451048"/>
    <w:rsid w:val="4348198F"/>
    <w:rsid w:val="4349651E"/>
    <w:rsid w:val="434B17F3"/>
    <w:rsid w:val="434D6D9B"/>
    <w:rsid w:val="434F5BC9"/>
    <w:rsid w:val="434F7772"/>
    <w:rsid w:val="43513DBA"/>
    <w:rsid w:val="43524997"/>
    <w:rsid w:val="435623E6"/>
    <w:rsid w:val="435905CA"/>
    <w:rsid w:val="4359118A"/>
    <w:rsid w:val="43593065"/>
    <w:rsid w:val="435B1AAA"/>
    <w:rsid w:val="435B2584"/>
    <w:rsid w:val="435C1CCF"/>
    <w:rsid w:val="4361590C"/>
    <w:rsid w:val="43624148"/>
    <w:rsid w:val="436631C7"/>
    <w:rsid w:val="43665A0F"/>
    <w:rsid w:val="43691A7D"/>
    <w:rsid w:val="436C3FE4"/>
    <w:rsid w:val="436E4E89"/>
    <w:rsid w:val="43742F6A"/>
    <w:rsid w:val="43787B33"/>
    <w:rsid w:val="43815E1C"/>
    <w:rsid w:val="438312C3"/>
    <w:rsid w:val="438A757E"/>
    <w:rsid w:val="439800ED"/>
    <w:rsid w:val="439C7E10"/>
    <w:rsid w:val="439D7CD8"/>
    <w:rsid w:val="439F0AB7"/>
    <w:rsid w:val="439F71B6"/>
    <w:rsid w:val="43A01C16"/>
    <w:rsid w:val="43A21F53"/>
    <w:rsid w:val="43A82801"/>
    <w:rsid w:val="43A82A15"/>
    <w:rsid w:val="43A9411E"/>
    <w:rsid w:val="43A9485B"/>
    <w:rsid w:val="43A96C2A"/>
    <w:rsid w:val="43AA658B"/>
    <w:rsid w:val="43AB2783"/>
    <w:rsid w:val="43AC1C2F"/>
    <w:rsid w:val="43AC34C1"/>
    <w:rsid w:val="43B214C8"/>
    <w:rsid w:val="43B333AD"/>
    <w:rsid w:val="43B42A3D"/>
    <w:rsid w:val="43B653C4"/>
    <w:rsid w:val="43B65E67"/>
    <w:rsid w:val="43BA1110"/>
    <w:rsid w:val="43BA2619"/>
    <w:rsid w:val="43C15A84"/>
    <w:rsid w:val="43C52499"/>
    <w:rsid w:val="43C60E55"/>
    <w:rsid w:val="43C673C7"/>
    <w:rsid w:val="43CC250C"/>
    <w:rsid w:val="43CE2FEC"/>
    <w:rsid w:val="43D119A6"/>
    <w:rsid w:val="43D258EF"/>
    <w:rsid w:val="43D4100A"/>
    <w:rsid w:val="43D64B22"/>
    <w:rsid w:val="43DB661D"/>
    <w:rsid w:val="43DD0F5D"/>
    <w:rsid w:val="43DD5384"/>
    <w:rsid w:val="43E31099"/>
    <w:rsid w:val="43E558A3"/>
    <w:rsid w:val="43EA1186"/>
    <w:rsid w:val="43EB4577"/>
    <w:rsid w:val="43EB4D75"/>
    <w:rsid w:val="43F30C9E"/>
    <w:rsid w:val="43FB75C9"/>
    <w:rsid w:val="4400292D"/>
    <w:rsid w:val="44030085"/>
    <w:rsid w:val="44051BF4"/>
    <w:rsid w:val="44051C67"/>
    <w:rsid w:val="4407255E"/>
    <w:rsid w:val="440D2A56"/>
    <w:rsid w:val="440D6C37"/>
    <w:rsid w:val="4410258F"/>
    <w:rsid w:val="441116CB"/>
    <w:rsid w:val="44135235"/>
    <w:rsid w:val="441470FC"/>
    <w:rsid w:val="441677D8"/>
    <w:rsid w:val="4417058C"/>
    <w:rsid w:val="44173312"/>
    <w:rsid w:val="44173878"/>
    <w:rsid w:val="441B78C1"/>
    <w:rsid w:val="44205D72"/>
    <w:rsid w:val="44220926"/>
    <w:rsid w:val="44235049"/>
    <w:rsid w:val="44246A97"/>
    <w:rsid w:val="442568D4"/>
    <w:rsid w:val="44264567"/>
    <w:rsid w:val="442A6BA5"/>
    <w:rsid w:val="442B7628"/>
    <w:rsid w:val="44340D3A"/>
    <w:rsid w:val="44342F15"/>
    <w:rsid w:val="44362195"/>
    <w:rsid w:val="443A1CA1"/>
    <w:rsid w:val="443D4443"/>
    <w:rsid w:val="443F3C78"/>
    <w:rsid w:val="443F5842"/>
    <w:rsid w:val="444161C5"/>
    <w:rsid w:val="444374D9"/>
    <w:rsid w:val="44451D24"/>
    <w:rsid w:val="444A4F2C"/>
    <w:rsid w:val="444F5552"/>
    <w:rsid w:val="44511F69"/>
    <w:rsid w:val="44517FD4"/>
    <w:rsid w:val="44552C9D"/>
    <w:rsid w:val="445A3AFC"/>
    <w:rsid w:val="445D08BC"/>
    <w:rsid w:val="44651E60"/>
    <w:rsid w:val="44655F19"/>
    <w:rsid w:val="44660BEC"/>
    <w:rsid w:val="446B7552"/>
    <w:rsid w:val="446C0054"/>
    <w:rsid w:val="446F2786"/>
    <w:rsid w:val="44707490"/>
    <w:rsid w:val="44711A8A"/>
    <w:rsid w:val="44727849"/>
    <w:rsid w:val="44731AFF"/>
    <w:rsid w:val="4473503F"/>
    <w:rsid w:val="44754792"/>
    <w:rsid w:val="44761197"/>
    <w:rsid w:val="44761C3C"/>
    <w:rsid w:val="447636CE"/>
    <w:rsid w:val="44783973"/>
    <w:rsid w:val="44787251"/>
    <w:rsid w:val="447C4766"/>
    <w:rsid w:val="447E3C03"/>
    <w:rsid w:val="4480107F"/>
    <w:rsid w:val="44801A8C"/>
    <w:rsid w:val="448156A2"/>
    <w:rsid w:val="448710EC"/>
    <w:rsid w:val="44881EB7"/>
    <w:rsid w:val="448E4741"/>
    <w:rsid w:val="449057CB"/>
    <w:rsid w:val="449558BA"/>
    <w:rsid w:val="44982FBB"/>
    <w:rsid w:val="449C1E80"/>
    <w:rsid w:val="449C759A"/>
    <w:rsid w:val="449D2203"/>
    <w:rsid w:val="449F5620"/>
    <w:rsid w:val="44A1677C"/>
    <w:rsid w:val="44A17A58"/>
    <w:rsid w:val="44A251F6"/>
    <w:rsid w:val="44A30B07"/>
    <w:rsid w:val="44A3450C"/>
    <w:rsid w:val="44A52D92"/>
    <w:rsid w:val="44AA0F83"/>
    <w:rsid w:val="44B36A4E"/>
    <w:rsid w:val="44B66C0B"/>
    <w:rsid w:val="44B86269"/>
    <w:rsid w:val="44BA74A4"/>
    <w:rsid w:val="44BB2A2F"/>
    <w:rsid w:val="44BD6445"/>
    <w:rsid w:val="44BD7EDD"/>
    <w:rsid w:val="44BE6FA3"/>
    <w:rsid w:val="44C21086"/>
    <w:rsid w:val="44C357FD"/>
    <w:rsid w:val="44C64109"/>
    <w:rsid w:val="44C94F19"/>
    <w:rsid w:val="44C96949"/>
    <w:rsid w:val="44CD0F26"/>
    <w:rsid w:val="44CD3C9B"/>
    <w:rsid w:val="44D373FD"/>
    <w:rsid w:val="44D64E4D"/>
    <w:rsid w:val="44E84676"/>
    <w:rsid w:val="44EC5E91"/>
    <w:rsid w:val="44F67621"/>
    <w:rsid w:val="44F86EB4"/>
    <w:rsid w:val="44F951D5"/>
    <w:rsid w:val="44FF2DA6"/>
    <w:rsid w:val="45000041"/>
    <w:rsid w:val="450377D3"/>
    <w:rsid w:val="45084CE0"/>
    <w:rsid w:val="4509606D"/>
    <w:rsid w:val="450A129C"/>
    <w:rsid w:val="450C17B8"/>
    <w:rsid w:val="450D6226"/>
    <w:rsid w:val="451238FE"/>
    <w:rsid w:val="4514394E"/>
    <w:rsid w:val="451503C9"/>
    <w:rsid w:val="451605F3"/>
    <w:rsid w:val="45172D26"/>
    <w:rsid w:val="45215682"/>
    <w:rsid w:val="4522029C"/>
    <w:rsid w:val="45262F4C"/>
    <w:rsid w:val="45263E6F"/>
    <w:rsid w:val="452A250F"/>
    <w:rsid w:val="452D553F"/>
    <w:rsid w:val="452E1C7B"/>
    <w:rsid w:val="453019CF"/>
    <w:rsid w:val="45345A70"/>
    <w:rsid w:val="45353485"/>
    <w:rsid w:val="453A0B8C"/>
    <w:rsid w:val="453A3539"/>
    <w:rsid w:val="453A66F0"/>
    <w:rsid w:val="453F4F0C"/>
    <w:rsid w:val="4541352E"/>
    <w:rsid w:val="45434DD0"/>
    <w:rsid w:val="454545DE"/>
    <w:rsid w:val="45464ECB"/>
    <w:rsid w:val="454D72EF"/>
    <w:rsid w:val="454E0D0B"/>
    <w:rsid w:val="454F3F87"/>
    <w:rsid w:val="4550799B"/>
    <w:rsid w:val="45526AB7"/>
    <w:rsid w:val="455278F5"/>
    <w:rsid w:val="455B383B"/>
    <w:rsid w:val="455C4FBB"/>
    <w:rsid w:val="455D0D41"/>
    <w:rsid w:val="45612AFB"/>
    <w:rsid w:val="4569335F"/>
    <w:rsid w:val="456D4C0A"/>
    <w:rsid w:val="45723EB6"/>
    <w:rsid w:val="45767B52"/>
    <w:rsid w:val="45776ED2"/>
    <w:rsid w:val="457806EE"/>
    <w:rsid w:val="457B58A1"/>
    <w:rsid w:val="458429A2"/>
    <w:rsid w:val="45875626"/>
    <w:rsid w:val="45881BF7"/>
    <w:rsid w:val="458A1A8D"/>
    <w:rsid w:val="458D1F42"/>
    <w:rsid w:val="458D5345"/>
    <w:rsid w:val="458F2DBE"/>
    <w:rsid w:val="45923D7B"/>
    <w:rsid w:val="45963457"/>
    <w:rsid w:val="459931E4"/>
    <w:rsid w:val="459A0434"/>
    <w:rsid w:val="459A5714"/>
    <w:rsid w:val="459B2F61"/>
    <w:rsid w:val="459D1A6A"/>
    <w:rsid w:val="459F58A7"/>
    <w:rsid w:val="45A344B2"/>
    <w:rsid w:val="45A37B25"/>
    <w:rsid w:val="45A55CB3"/>
    <w:rsid w:val="45A75A31"/>
    <w:rsid w:val="45A92439"/>
    <w:rsid w:val="45A9675A"/>
    <w:rsid w:val="45AB5E42"/>
    <w:rsid w:val="45AE45B8"/>
    <w:rsid w:val="45AE6308"/>
    <w:rsid w:val="45B13662"/>
    <w:rsid w:val="45B24F7E"/>
    <w:rsid w:val="45B4640C"/>
    <w:rsid w:val="45BA0B59"/>
    <w:rsid w:val="45BA2BD2"/>
    <w:rsid w:val="45BB3C4A"/>
    <w:rsid w:val="45BD351D"/>
    <w:rsid w:val="45C449F6"/>
    <w:rsid w:val="45C55F02"/>
    <w:rsid w:val="45C72F79"/>
    <w:rsid w:val="45C97833"/>
    <w:rsid w:val="45CA791E"/>
    <w:rsid w:val="45CC73E5"/>
    <w:rsid w:val="45D06E52"/>
    <w:rsid w:val="45D22984"/>
    <w:rsid w:val="45D772B6"/>
    <w:rsid w:val="45DD0844"/>
    <w:rsid w:val="45DF0CA2"/>
    <w:rsid w:val="45DF6F19"/>
    <w:rsid w:val="45E02B3F"/>
    <w:rsid w:val="45E74807"/>
    <w:rsid w:val="45E8665C"/>
    <w:rsid w:val="45EB75EA"/>
    <w:rsid w:val="45EC32B7"/>
    <w:rsid w:val="45EF42AE"/>
    <w:rsid w:val="45EF6FA0"/>
    <w:rsid w:val="45F14296"/>
    <w:rsid w:val="45F26333"/>
    <w:rsid w:val="45F46633"/>
    <w:rsid w:val="45F82C3C"/>
    <w:rsid w:val="45F85105"/>
    <w:rsid w:val="45FA5A8C"/>
    <w:rsid w:val="45FF0CF4"/>
    <w:rsid w:val="46017C9F"/>
    <w:rsid w:val="46050B76"/>
    <w:rsid w:val="46066730"/>
    <w:rsid w:val="46084876"/>
    <w:rsid w:val="46092230"/>
    <w:rsid w:val="460B2620"/>
    <w:rsid w:val="460B77AA"/>
    <w:rsid w:val="460E78E4"/>
    <w:rsid w:val="460F0D68"/>
    <w:rsid w:val="461366E7"/>
    <w:rsid w:val="46147E5B"/>
    <w:rsid w:val="461558B6"/>
    <w:rsid w:val="46171B95"/>
    <w:rsid w:val="46195FB8"/>
    <w:rsid w:val="461A2E41"/>
    <w:rsid w:val="461A57C0"/>
    <w:rsid w:val="461F67B9"/>
    <w:rsid w:val="46222500"/>
    <w:rsid w:val="46273A71"/>
    <w:rsid w:val="46295ADB"/>
    <w:rsid w:val="462A6F26"/>
    <w:rsid w:val="462B4599"/>
    <w:rsid w:val="462C6096"/>
    <w:rsid w:val="46305D36"/>
    <w:rsid w:val="46355D2A"/>
    <w:rsid w:val="4637005D"/>
    <w:rsid w:val="463C5657"/>
    <w:rsid w:val="463D5FB4"/>
    <w:rsid w:val="463E07E8"/>
    <w:rsid w:val="46451BBF"/>
    <w:rsid w:val="46463718"/>
    <w:rsid w:val="464D3520"/>
    <w:rsid w:val="464E3356"/>
    <w:rsid w:val="464E6108"/>
    <w:rsid w:val="46512C53"/>
    <w:rsid w:val="4654468E"/>
    <w:rsid w:val="46567E51"/>
    <w:rsid w:val="465B6D6F"/>
    <w:rsid w:val="46600BF3"/>
    <w:rsid w:val="46663C98"/>
    <w:rsid w:val="46677B5A"/>
    <w:rsid w:val="466D22CA"/>
    <w:rsid w:val="466E346E"/>
    <w:rsid w:val="466F4388"/>
    <w:rsid w:val="46711563"/>
    <w:rsid w:val="46764F2D"/>
    <w:rsid w:val="467B0549"/>
    <w:rsid w:val="46814FF3"/>
    <w:rsid w:val="46862C94"/>
    <w:rsid w:val="46884BC7"/>
    <w:rsid w:val="46887A06"/>
    <w:rsid w:val="468907C8"/>
    <w:rsid w:val="468966C5"/>
    <w:rsid w:val="468C047B"/>
    <w:rsid w:val="468C2939"/>
    <w:rsid w:val="46925933"/>
    <w:rsid w:val="46933A87"/>
    <w:rsid w:val="46951BE6"/>
    <w:rsid w:val="469B0ED0"/>
    <w:rsid w:val="469B4474"/>
    <w:rsid w:val="469B5568"/>
    <w:rsid w:val="469C6456"/>
    <w:rsid w:val="46A91D9B"/>
    <w:rsid w:val="46A95083"/>
    <w:rsid w:val="46A9758C"/>
    <w:rsid w:val="46AA6112"/>
    <w:rsid w:val="46AE3636"/>
    <w:rsid w:val="46B43DEE"/>
    <w:rsid w:val="46BD6AA9"/>
    <w:rsid w:val="46BE5988"/>
    <w:rsid w:val="46C53FF2"/>
    <w:rsid w:val="46C67D9F"/>
    <w:rsid w:val="46C769A1"/>
    <w:rsid w:val="46CB76D3"/>
    <w:rsid w:val="46CE1C26"/>
    <w:rsid w:val="46D00868"/>
    <w:rsid w:val="46DA0D06"/>
    <w:rsid w:val="46DB785E"/>
    <w:rsid w:val="46E00A6E"/>
    <w:rsid w:val="46E2132E"/>
    <w:rsid w:val="46E32CBC"/>
    <w:rsid w:val="46E34B3A"/>
    <w:rsid w:val="46E93D11"/>
    <w:rsid w:val="46EC5506"/>
    <w:rsid w:val="46F83DD4"/>
    <w:rsid w:val="46FA05C3"/>
    <w:rsid w:val="46FD6827"/>
    <w:rsid w:val="4702090A"/>
    <w:rsid w:val="470546C6"/>
    <w:rsid w:val="47064E6F"/>
    <w:rsid w:val="47067634"/>
    <w:rsid w:val="47070701"/>
    <w:rsid w:val="470905DD"/>
    <w:rsid w:val="470D2CCF"/>
    <w:rsid w:val="470D565A"/>
    <w:rsid w:val="470D7C61"/>
    <w:rsid w:val="47140416"/>
    <w:rsid w:val="471927C3"/>
    <w:rsid w:val="4719505F"/>
    <w:rsid w:val="471B1E7C"/>
    <w:rsid w:val="471C5220"/>
    <w:rsid w:val="472D5E15"/>
    <w:rsid w:val="47356A16"/>
    <w:rsid w:val="4736006F"/>
    <w:rsid w:val="473750E1"/>
    <w:rsid w:val="47384686"/>
    <w:rsid w:val="47384BC2"/>
    <w:rsid w:val="473C3B8B"/>
    <w:rsid w:val="47451CBB"/>
    <w:rsid w:val="474773C0"/>
    <w:rsid w:val="474902EE"/>
    <w:rsid w:val="474B3C2B"/>
    <w:rsid w:val="474D4899"/>
    <w:rsid w:val="474F1725"/>
    <w:rsid w:val="47597B9A"/>
    <w:rsid w:val="475E0056"/>
    <w:rsid w:val="475E36EB"/>
    <w:rsid w:val="47604A9D"/>
    <w:rsid w:val="47622816"/>
    <w:rsid w:val="47637BB1"/>
    <w:rsid w:val="47693F3D"/>
    <w:rsid w:val="476B3452"/>
    <w:rsid w:val="476C38A3"/>
    <w:rsid w:val="47721AC0"/>
    <w:rsid w:val="47732ACF"/>
    <w:rsid w:val="47770329"/>
    <w:rsid w:val="477B53E2"/>
    <w:rsid w:val="478016B3"/>
    <w:rsid w:val="47812259"/>
    <w:rsid w:val="47833A1C"/>
    <w:rsid w:val="478B3CF4"/>
    <w:rsid w:val="478E3391"/>
    <w:rsid w:val="478E7DAD"/>
    <w:rsid w:val="478F1F99"/>
    <w:rsid w:val="47920DB7"/>
    <w:rsid w:val="47927B8C"/>
    <w:rsid w:val="47953FAA"/>
    <w:rsid w:val="47A13D46"/>
    <w:rsid w:val="47A678AE"/>
    <w:rsid w:val="47A74B9D"/>
    <w:rsid w:val="47AA1A91"/>
    <w:rsid w:val="47AA45F6"/>
    <w:rsid w:val="47AB03AC"/>
    <w:rsid w:val="47B67613"/>
    <w:rsid w:val="47B7059A"/>
    <w:rsid w:val="47BD70E3"/>
    <w:rsid w:val="47BE77BB"/>
    <w:rsid w:val="47C5385C"/>
    <w:rsid w:val="47C85EE5"/>
    <w:rsid w:val="47CC455B"/>
    <w:rsid w:val="47D1342D"/>
    <w:rsid w:val="47D17257"/>
    <w:rsid w:val="47D3028A"/>
    <w:rsid w:val="47D32F3B"/>
    <w:rsid w:val="47D35D02"/>
    <w:rsid w:val="47D4553E"/>
    <w:rsid w:val="47D45895"/>
    <w:rsid w:val="47D715B9"/>
    <w:rsid w:val="47DD0E47"/>
    <w:rsid w:val="47DE00E1"/>
    <w:rsid w:val="47E33D58"/>
    <w:rsid w:val="47EA0B66"/>
    <w:rsid w:val="47EA3390"/>
    <w:rsid w:val="47EC59F5"/>
    <w:rsid w:val="47F91EA4"/>
    <w:rsid w:val="47F93EF7"/>
    <w:rsid w:val="47FA58AD"/>
    <w:rsid w:val="48017364"/>
    <w:rsid w:val="48037039"/>
    <w:rsid w:val="480464B8"/>
    <w:rsid w:val="4808767F"/>
    <w:rsid w:val="48094EDD"/>
    <w:rsid w:val="480A4ED8"/>
    <w:rsid w:val="480C232C"/>
    <w:rsid w:val="480E4E2C"/>
    <w:rsid w:val="480E6F50"/>
    <w:rsid w:val="48117E23"/>
    <w:rsid w:val="481A210D"/>
    <w:rsid w:val="481D307F"/>
    <w:rsid w:val="48210637"/>
    <w:rsid w:val="48236315"/>
    <w:rsid w:val="48274B47"/>
    <w:rsid w:val="482902C5"/>
    <w:rsid w:val="4829478A"/>
    <w:rsid w:val="482A2BB9"/>
    <w:rsid w:val="482A7346"/>
    <w:rsid w:val="482C4519"/>
    <w:rsid w:val="48326368"/>
    <w:rsid w:val="48342EA4"/>
    <w:rsid w:val="48364A38"/>
    <w:rsid w:val="48386C0C"/>
    <w:rsid w:val="483C0555"/>
    <w:rsid w:val="483D75FC"/>
    <w:rsid w:val="48401877"/>
    <w:rsid w:val="48402A5B"/>
    <w:rsid w:val="48427463"/>
    <w:rsid w:val="484313E7"/>
    <w:rsid w:val="4848304E"/>
    <w:rsid w:val="484A62B0"/>
    <w:rsid w:val="484C67EB"/>
    <w:rsid w:val="484F7DE8"/>
    <w:rsid w:val="48507025"/>
    <w:rsid w:val="485124D9"/>
    <w:rsid w:val="48521BAF"/>
    <w:rsid w:val="4852343E"/>
    <w:rsid w:val="485427BD"/>
    <w:rsid w:val="48560F59"/>
    <w:rsid w:val="485A3E15"/>
    <w:rsid w:val="485B1D46"/>
    <w:rsid w:val="485F38AD"/>
    <w:rsid w:val="48624EDC"/>
    <w:rsid w:val="486B0D20"/>
    <w:rsid w:val="486B170F"/>
    <w:rsid w:val="486D1ADA"/>
    <w:rsid w:val="48700B96"/>
    <w:rsid w:val="48705CC5"/>
    <w:rsid w:val="48753CC7"/>
    <w:rsid w:val="48757CFF"/>
    <w:rsid w:val="48782C77"/>
    <w:rsid w:val="487A0ECA"/>
    <w:rsid w:val="487B2271"/>
    <w:rsid w:val="487D7070"/>
    <w:rsid w:val="4882039D"/>
    <w:rsid w:val="48854EA4"/>
    <w:rsid w:val="48855800"/>
    <w:rsid w:val="48892B30"/>
    <w:rsid w:val="488A368B"/>
    <w:rsid w:val="488E01E5"/>
    <w:rsid w:val="488E268B"/>
    <w:rsid w:val="488E35D8"/>
    <w:rsid w:val="489218F0"/>
    <w:rsid w:val="48931D8A"/>
    <w:rsid w:val="48935A0A"/>
    <w:rsid w:val="489426DE"/>
    <w:rsid w:val="48965E6C"/>
    <w:rsid w:val="489C111B"/>
    <w:rsid w:val="489E2A3D"/>
    <w:rsid w:val="489E53FF"/>
    <w:rsid w:val="48A04259"/>
    <w:rsid w:val="48A23C0E"/>
    <w:rsid w:val="48A33EF5"/>
    <w:rsid w:val="48A57650"/>
    <w:rsid w:val="48A61412"/>
    <w:rsid w:val="48AA6C8F"/>
    <w:rsid w:val="48AD5869"/>
    <w:rsid w:val="48B41E62"/>
    <w:rsid w:val="48C01611"/>
    <w:rsid w:val="48C2228F"/>
    <w:rsid w:val="48C27299"/>
    <w:rsid w:val="48C5222D"/>
    <w:rsid w:val="48CA5B17"/>
    <w:rsid w:val="48D0042E"/>
    <w:rsid w:val="48D636AA"/>
    <w:rsid w:val="48D74ECB"/>
    <w:rsid w:val="48DC0233"/>
    <w:rsid w:val="48E0566E"/>
    <w:rsid w:val="48E6700A"/>
    <w:rsid w:val="48E77638"/>
    <w:rsid w:val="48E86302"/>
    <w:rsid w:val="48EC6BDD"/>
    <w:rsid w:val="48EE546E"/>
    <w:rsid w:val="48F00B79"/>
    <w:rsid w:val="48FD22EF"/>
    <w:rsid w:val="48FF12B7"/>
    <w:rsid w:val="4902005A"/>
    <w:rsid w:val="4903198D"/>
    <w:rsid w:val="49045E09"/>
    <w:rsid w:val="49092FA3"/>
    <w:rsid w:val="490A065A"/>
    <w:rsid w:val="490B6620"/>
    <w:rsid w:val="490C60EC"/>
    <w:rsid w:val="490C74D4"/>
    <w:rsid w:val="49133AB8"/>
    <w:rsid w:val="49170C32"/>
    <w:rsid w:val="4917413E"/>
    <w:rsid w:val="491853DB"/>
    <w:rsid w:val="49230126"/>
    <w:rsid w:val="492419DD"/>
    <w:rsid w:val="492470A0"/>
    <w:rsid w:val="49247B00"/>
    <w:rsid w:val="49257C33"/>
    <w:rsid w:val="49260E87"/>
    <w:rsid w:val="49264CAD"/>
    <w:rsid w:val="49267C07"/>
    <w:rsid w:val="492872F5"/>
    <w:rsid w:val="492A6F3C"/>
    <w:rsid w:val="492B491A"/>
    <w:rsid w:val="492B6A8A"/>
    <w:rsid w:val="49312044"/>
    <w:rsid w:val="49324987"/>
    <w:rsid w:val="49381995"/>
    <w:rsid w:val="49392EA5"/>
    <w:rsid w:val="4939471C"/>
    <w:rsid w:val="493A0170"/>
    <w:rsid w:val="493E6DC9"/>
    <w:rsid w:val="493E78A9"/>
    <w:rsid w:val="49404BD4"/>
    <w:rsid w:val="49442602"/>
    <w:rsid w:val="49487C7D"/>
    <w:rsid w:val="494B3CD8"/>
    <w:rsid w:val="494C01F4"/>
    <w:rsid w:val="494F3497"/>
    <w:rsid w:val="495126DA"/>
    <w:rsid w:val="495507AE"/>
    <w:rsid w:val="4956502A"/>
    <w:rsid w:val="49591D0B"/>
    <w:rsid w:val="495D24A1"/>
    <w:rsid w:val="495E490C"/>
    <w:rsid w:val="495F59E9"/>
    <w:rsid w:val="4965125D"/>
    <w:rsid w:val="496621C6"/>
    <w:rsid w:val="496C144A"/>
    <w:rsid w:val="49726ABF"/>
    <w:rsid w:val="49735ED6"/>
    <w:rsid w:val="4977560F"/>
    <w:rsid w:val="4978070E"/>
    <w:rsid w:val="497A566C"/>
    <w:rsid w:val="497A6054"/>
    <w:rsid w:val="497D197B"/>
    <w:rsid w:val="497E04C5"/>
    <w:rsid w:val="498022A5"/>
    <w:rsid w:val="49835F6C"/>
    <w:rsid w:val="49863195"/>
    <w:rsid w:val="498C275B"/>
    <w:rsid w:val="498D655E"/>
    <w:rsid w:val="49922DCA"/>
    <w:rsid w:val="49940747"/>
    <w:rsid w:val="49941171"/>
    <w:rsid w:val="4994707A"/>
    <w:rsid w:val="4995404D"/>
    <w:rsid w:val="49975C77"/>
    <w:rsid w:val="499869D2"/>
    <w:rsid w:val="499D02BD"/>
    <w:rsid w:val="499E2897"/>
    <w:rsid w:val="499E55AC"/>
    <w:rsid w:val="49A33072"/>
    <w:rsid w:val="49A567EF"/>
    <w:rsid w:val="49AB6250"/>
    <w:rsid w:val="49AD6557"/>
    <w:rsid w:val="49AE5AA3"/>
    <w:rsid w:val="49B6304A"/>
    <w:rsid w:val="49B81B1E"/>
    <w:rsid w:val="49B85330"/>
    <w:rsid w:val="49B95AE6"/>
    <w:rsid w:val="49BA5879"/>
    <w:rsid w:val="49BF4CDA"/>
    <w:rsid w:val="49BF4D61"/>
    <w:rsid w:val="49C8393A"/>
    <w:rsid w:val="49C95626"/>
    <w:rsid w:val="49CE48BA"/>
    <w:rsid w:val="49CE6EC2"/>
    <w:rsid w:val="49CF212C"/>
    <w:rsid w:val="49D14D19"/>
    <w:rsid w:val="49D21679"/>
    <w:rsid w:val="49D47F71"/>
    <w:rsid w:val="49D905C9"/>
    <w:rsid w:val="49D937DE"/>
    <w:rsid w:val="49DC233C"/>
    <w:rsid w:val="49E052A6"/>
    <w:rsid w:val="49E26D42"/>
    <w:rsid w:val="49E43E28"/>
    <w:rsid w:val="49E44EFF"/>
    <w:rsid w:val="49E87EF4"/>
    <w:rsid w:val="49EF024D"/>
    <w:rsid w:val="49F47569"/>
    <w:rsid w:val="49F53D45"/>
    <w:rsid w:val="49F677A4"/>
    <w:rsid w:val="49F7207D"/>
    <w:rsid w:val="49F743CF"/>
    <w:rsid w:val="49F8152E"/>
    <w:rsid w:val="49FE5A9A"/>
    <w:rsid w:val="49FE5F21"/>
    <w:rsid w:val="4A02554A"/>
    <w:rsid w:val="4A032762"/>
    <w:rsid w:val="4A063DBD"/>
    <w:rsid w:val="4A076539"/>
    <w:rsid w:val="4A0D7425"/>
    <w:rsid w:val="4A1327C9"/>
    <w:rsid w:val="4A146F87"/>
    <w:rsid w:val="4A24052D"/>
    <w:rsid w:val="4A244336"/>
    <w:rsid w:val="4A2572BA"/>
    <w:rsid w:val="4A27103A"/>
    <w:rsid w:val="4A2816BA"/>
    <w:rsid w:val="4A2E3DF2"/>
    <w:rsid w:val="4A2E7904"/>
    <w:rsid w:val="4A3159DE"/>
    <w:rsid w:val="4A3543EE"/>
    <w:rsid w:val="4A373C59"/>
    <w:rsid w:val="4A3771EC"/>
    <w:rsid w:val="4A3E68BE"/>
    <w:rsid w:val="4A3F15CB"/>
    <w:rsid w:val="4A4354D3"/>
    <w:rsid w:val="4A444C9E"/>
    <w:rsid w:val="4A4653A7"/>
    <w:rsid w:val="4A4868F2"/>
    <w:rsid w:val="4A4B7F39"/>
    <w:rsid w:val="4A552CBF"/>
    <w:rsid w:val="4A5536E3"/>
    <w:rsid w:val="4A5643B8"/>
    <w:rsid w:val="4A571652"/>
    <w:rsid w:val="4A582694"/>
    <w:rsid w:val="4A5C2657"/>
    <w:rsid w:val="4A625270"/>
    <w:rsid w:val="4A637666"/>
    <w:rsid w:val="4A665941"/>
    <w:rsid w:val="4A6C66F3"/>
    <w:rsid w:val="4A6E6646"/>
    <w:rsid w:val="4A70085D"/>
    <w:rsid w:val="4A745190"/>
    <w:rsid w:val="4A754D9B"/>
    <w:rsid w:val="4A7669CA"/>
    <w:rsid w:val="4A7B5E74"/>
    <w:rsid w:val="4A7F45B4"/>
    <w:rsid w:val="4A800B23"/>
    <w:rsid w:val="4A8026D8"/>
    <w:rsid w:val="4A816415"/>
    <w:rsid w:val="4A833CCB"/>
    <w:rsid w:val="4A865A73"/>
    <w:rsid w:val="4A8745F2"/>
    <w:rsid w:val="4A88077E"/>
    <w:rsid w:val="4A882EF5"/>
    <w:rsid w:val="4A8A3DA9"/>
    <w:rsid w:val="4A8F00A0"/>
    <w:rsid w:val="4A910665"/>
    <w:rsid w:val="4A923E8D"/>
    <w:rsid w:val="4A94532C"/>
    <w:rsid w:val="4A9552D3"/>
    <w:rsid w:val="4A960A65"/>
    <w:rsid w:val="4A9B2E4A"/>
    <w:rsid w:val="4AA15891"/>
    <w:rsid w:val="4AAC029D"/>
    <w:rsid w:val="4AAC68D0"/>
    <w:rsid w:val="4AAD29FB"/>
    <w:rsid w:val="4AAF7F3D"/>
    <w:rsid w:val="4AB140BB"/>
    <w:rsid w:val="4AB27E88"/>
    <w:rsid w:val="4AB572F2"/>
    <w:rsid w:val="4AB80B3B"/>
    <w:rsid w:val="4ABF5F1D"/>
    <w:rsid w:val="4AC07C19"/>
    <w:rsid w:val="4AC617EC"/>
    <w:rsid w:val="4AC82D84"/>
    <w:rsid w:val="4AC84FA5"/>
    <w:rsid w:val="4ACF2C8F"/>
    <w:rsid w:val="4ADB6709"/>
    <w:rsid w:val="4ADC1317"/>
    <w:rsid w:val="4AE346C0"/>
    <w:rsid w:val="4AE62322"/>
    <w:rsid w:val="4AE75BC4"/>
    <w:rsid w:val="4AE956DE"/>
    <w:rsid w:val="4AE97B62"/>
    <w:rsid w:val="4AEB2A0E"/>
    <w:rsid w:val="4AF01E07"/>
    <w:rsid w:val="4AF172E7"/>
    <w:rsid w:val="4AF23C5F"/>
    <w:rsid w:val="4AF5152F"/>
    <w:rsid w:val="4AF517C1"/>
    <w:rsid w:val="4AF5317E"/>
    <w:rsid w:val="4AFB6920"/>
    <w:rsid w:val="4AFB72C2"/>
    <w:rsid w:val="4AFC695D"/>
    <w:rsid w:val="4B012174"/>
    <w:rsid w:val="4B0244CB"/>
    <w:rsid w:val="4B02476E"/>
    <w:rsid w:val="4B032E74"/>
    <w:rsid w:val="4B045E03"/>
    <w:rsid w:val="4B0563C6"/>
    <w:rsid w:val="4B063A73"/>
    <w:rsid w:val="4B077DCC"/>
    <w:rsid w:val="4B082762"/>
    <w:rsid w:val="4B094DAC"/>
    <w:rsid w:val="4B0D423B"/>
    <w:rsid w:val="4B0F0EFB"/>
    <w:rsid w:val="4B0F3D3D"/>
    <w:rsid w:val="4B106BA2"/>
    <w:rsid w:val="4B113A8F"/>
    <w:rsid w:val="4B147206"/>
    <w:rsid w:val="4B16205C"/>
    <w:rsid w:val="4B1B2309"/>
    <w:rsid w:val="4B1E1506"/>
    <w:rsid w:val="4B2B14D2"/>
    <w:rsid w:val="4B2C367C"/>
    <w:rsid w:val="4B2C745B"/>
    <w:rsid w:val="4B2D150A"/>
    <w:rsid w:val="4B2D33A1"/>
    <w:rsid w:val="4B2D3468"/>
    <w:rsid w:val="4B345D11"/>
    <w:rsid w:val="4B3D62B6"/>
    <w:rsid w:val="4B41425D"/>
    <w:rsid w:val="4B4142A3"/>
    <w:rsid w:val="4B461A44"/>
    <w:rsid w:val="4B49709A"/>
    <w:rsid w:val="4B4D3EF1"/>
    <w:rsid w:val="4B553F0B"/>
    <w:rsid w:val="4B572B02"/>
    <w:rsid w:val="4B5A52C3"/>
    <w:rsid w:val="4B5B6423"/>
    <w:rsid w:val="4B5C0801"/>
    <w:rsid w:val="4B5D0914"/>
    <w:rsid w:val="4B5E6271"/>
    <w:rsid w:val="4B5F5EC6"/>
    <w:rsid w:val="4B656450"/>
    <w:rsid w:val="4B665092"/>
    <w:rsid w:val="4B67041F"/>
    <w:rsid w:val="4B683797"/>
    <w:rsid w:val="4B6B0123"/>
    <w:rsid w:val="4B6B7202"/>
    <w:rsid w:val="4B6D41FA"/>
    <w:rsid w:val="4B6E3E1A"/>
    <w:rsid w:val="4B6F7469"/>
    <w:rsid w:val="4B7842AB"/>
    <w:rsid w:val="4B7C57C5"/>
    <w:rsid w:val="4B7E61BF"/>
    <w:rsid w:val="4B7F17B6"/>
    <w:rsid w:val="4B866A07"/>
    <w:rsid w:val="4B876664"/>
    <w:rsid w:val="4B8846F7"/>
    <w:rsid w:val="4B8C0DF7"/>
    <w:rsid w:val="4B8F7FFA"/>
    <w:rsid w:val="4B955AF2"/>
    <w:rsid w:val="4B9721F5"/>
    <w:rsid w:val="4B977A49"/>
    <w:rsid w:val="4B982196"/>
    <w:rsid w:val="4B9925E9"/>
    <w:rsid w:val="4B9B65D7"/>
    <w:rsid w:val="4B9C1242"/>
    <w:rsid w:val="4B9C1836"/>
    <w:rsid w:val="4B9F6BD8"/>
    <w:rsid w:val="4B9F7C5A"/>
    <w:rsid w:val="4BA057EB"/>
    <w:rsid w:val="4BA17B26"/>
    <w:rsid w:val="4BAC5D3E"/>
    <w:rsid w:val="4BAE2422"/>
    <w:rsid w:val="4BAF06ED"/>
    <w:rsid w:val="4BB13345"/>
    <w:rsid w:val="4BB31144"/>
    <w:rsid w:val="4BB43726"/>
    <w:rsid w:val="4BB46FC1"/>
    <w:rsid w:val="4BB6673B"/>
    <w:rsid w:val="4BB670E3"/>
    <w:rsid w:val="4BB746C5"/>
    <w:rsid w:val="4BBA6C3A"/>
    <w:rsid w:val="4BBB1EF3"/>
    <w:rsid w:val="4BBC25EF"/>
    <w:rsid w:val="4BBD6370"/>
    <w:rsid w:val="4BC231F2"/>
    <w:rsid w:val="4BC65BB8"/>
    <w:rsid w:val="4BC679E7"/>
    <w:rsid w:val="4BC87137"/>
    <w:rsid w:val="4BCA4F60"/>
    <w:rsid w:val="4BCB62C8"/>
    <w:rsid w:val="4BCC6AB6"/>
    <w:rsid w:val="4BDC1E49"/>
    <w:rsid w:val="4BE06CFB"/>
    <w:rsid w:val="4BE074EB"/>
    <w:rsid w:val="4BE5090E"/>
    <w:rsid w:val="4BE61695"/>
    <w:rsid w:val="4BE8340F"/>
    <w:rsid w:val="4BE86DA8"/>
    <w:rsid w:val="4BEA1607"/>
    <w:rsid w:val="4BEB4544"/>
    <w:rsid w:val="4BEE63D5"/>
    <w:rsid w:val="4BEE6C9A"/>
    <w:rsid w:val="4BF02C71"/>
    <w:rsid w:val="4BF121A7"/>
    <w:rsid w:val="4BF25AF3"/>
    <w:rsid w:val="4BF71C63"/>
    <w:rsid w:val="4BFA6568"/>
    <w:rsid w:val="4BFD27EF"/>
    <w:rsid w:val="4BFE5754"/>
    <w:rsid w:val="4BFF64C2"/>
    <w:rsid w:val="4C00091F"/>
    <w:rsid w:val="4C0B2508"/>
    <w:rsid w:val="4C131E3A"/>
    <w:rsid w:val="4C167DB4"/>
    <w:rsid w:val="4C1B3A42"/>
    <w:rsid w:val="4C1D0538"/>
    <w:rsid w:val="4C1E414D"/>
    <w:rsid w:val="4C1E4B0A"/>
    <w:rsid w:val="4C241309"/>
    <w:rsid w:val="4C256A3F"/>
    <w:rsid w:val="4C276D0B"/>
    <w:rsid w:val="4C2A543A"/>
    <w:rsid w:val="4C2B2A37"/>
    <w:rsid w:val="4C300D19"/>
    <w:rsid w:val="4C340D1C"/>
    <w:rsid w:val="4C351F1A"/>
    <w:rsid w:val="4C374C37"/>
    <w:rsid w:val="4C3C68F7"/>
    <w:rsid w:val="4C3C7006"/>
    <w:rsid w:val="4C3C78CB"/>
    <w:rsid w:val="4C3D734D"/>
    <w:rsid w:val="4C3F3EAD"/>
    <w:rsid w:val="4C400AB4"/>
    <w:rsid w:val="4C452D39"/>
    <w:rsid w:val="4C4A3F02"/>
    <w:rsid w:val="4C4E1218"/>
    <w:rsid w:val="4C4E5D95"/>
    <w:rsid w:val="4C533D09"/>
    <w:rsid w:val="4C5426CE"/>
    <w:rsid w:val="4C556B04"/>
    <w:rsid w:val="4C5A53BD"/>
    <w:rsid w:val="4C5C18F9"/>
    <w:rsid w:val="4C5F1B6B"/>
    <w:rsid w:val="4C633AFE"/>
    <w:rsid w:val="4C670166"/>
    <w:rsid w:val="4C675266"/>
    <w:rsid w:val="4C6A5EBB"/>
    <w:rsid w:val="4C6D0E43"/>
    <w:rsid w:val="4C6E11E6"/>
    <w:rsid w:val="4C701F1A"/>
    <w:rsid w:val="4C7227CE"/>
    <w:rsid w:val="4C752E49"/>
    <w:rsid w:val="4C7639BE"/>
    <w:rsid w:val="4C7A7098"/>
    <w:rsid w:val="4C7B0141"/>
    <w:rsid w:val="4C7C5306"/>
    <w:rsid w:val="4C7C6F33"/>
    <w:rsid w:val="4C7D5FD9"/>
    <w:rsid w:val="4C822C67"/>
    <w:rsid w:val="4C8477B1"/>
    <w:rsid w:val="4C85132C"/>
    <w:rsid w:val="4C8E63EA"/>
    <w:rsid w:val="4C92290E"/>
    <w:rsid w:val="4C947EFA"/>
    <w:rsid w:val="4C9C66B9"/>
    <w:rsid w:val="4CA0394F"/>
    <w:rsid w:val="4CA3058D"/>
    <w:rsid w:val="4CA42117"/>
    <w:rsid w:val="4CA555F3"/>
    <w:rsid w:val="4CA93AC1"/>
    <w:rsid w:val="4CAA74D3"/>
    <w:rsid w:val="4CB121C9"/>
    <w:rsid w:val="4CB252CB"/>
    <w:rsid w:val="4CB40DF1"/>
    <w:rsid w:val="4CB52656"/>
    <w:rsid w:val="4CB9388A"/>
    <w:rsid w:val="4CBC0944"/>
    <w:rsid w:val="4CBE2EA4"/>
    <w:rsid w:val="4CBF5FBC"/>
    <w:rsid w:val="4CC02935"/>
    <w:rsid w:val="4CC05D94"/>
    <w:rsid w:val="4CC33E15"/>
    <w:rsid w:val="4CC45526"/>
    <w:rsid w:val="4CC5608B"/>
    <w:rsid w:val="4CC56B43"/>
    <w:rsid w:val="4CCB7466"/>
    <w:rsid w:val="4CCC5743"/>
    <w:rsid w:val="4CCE3A6D"/>
    <w:rsid w:val="4CD044C9"/>
    <w:rsid w:val="4CD06279"/>
    <w:rsid w:val="4CD10CAD"/>
    <w:rsid w:val="4CD37C11"/>
    <w:rsid w:val="4CD42C30"/>
    <w:rsid w:val="4CD50FB3"/>
    <w:rsid w:val="4CD74FAC"/>
    <w:rsid w:val="4CE005FB"/>
    <w:rsid w:val="4CE23FB8"/>
    <w:rsid w:val="4CE8018D"/>
    <w:rsid w:val="4CEA0D43"/>
    <w:rsid w:val="4CEB51B9"/>
    <w:rsid w:val="4CEB52F6"/>
    <w:rsid w:val="4CEC0F80"/>
    <w:rsid w:val="4CF07FEE"/>
    <w:rsid w:val="4CF53667"/>
    <w:rsid w:val="4CFA36D5"/>
    <w:rsid w:val="4CFA43F1"/>
    <w:rsid w:val="4CFB6177"/>
    <w:rsid w:val="4D05695B"/>
    <w:rsid w:val="4D073DE5"/>
    <w:rsid w:val="4D074E89"/>
    <w:rsid w:val="4D081FC5"/>
    <w:rsid w:val="4D0F290E"/>
    <w:rsid w:val="4D0F4F1D"/>
    <w:rsid w:val="4D131B8B"/>
    <w:rsid w:val="4D136EEB"/>
    <w:rsid w:val="4D167C32"/>
    <w:rsid w:val="4D173D34"/>
    <w:rsid w:val="4D1B1D0C"/>
    <w:rsid w:val="4D1B4C2B"/>
    <w:rsid w:val="4D1B6C7D"/>
    <w:rsid w:val="4D246394"/>
    <w:rsid w:val="4D264549"/>
    <w:rsid w:val="4D2C49AD"/>
    <w:rsid w:val="4D2D1177"/>
    <w:rsid w:val="4D2E582D"/>
    <w:rsid w:val="4D2F1C33"/>
    <w:rsid w:val="4D2F23F2"/>
    <w:rsid w:val="4D332152"/>
    <w:rsid w:val="4D340E20"/>
    <w:rsid w:val="4D3B6B8D"/>
    <w:rsid w:val="4D3F580A"/>
    <w:rsid w:val="4D403AF4"/>
    <w:rsid w:val="4D42324A"/>
    <w:rsid w:val="4D4351F0"/>
    <w:rsid w:val="4D4459A6"/>
    <w:rsid w:val="4D446BB2"/>
    <w:rsid w:val="4D453529"/>
    <w:rsid w:val="4D4C0C32"/>
    <w:rsid w:val="4D4E50F1"/>
    <w:rsid w:val="4D505F89"/>
    <w:rsid w:val="4D514202"/>
    <w:rsid w:val="4D522114"/>
    <w:rsid w:val="4D524C11"/>
    <w:rsid w:val="4D531CDE"/>
    <w:rsid w:val="4D5371C5"/>
    <w:rsid w:val="4D5378F2"/>
    <w:rsid w:val="4D577DD3"/>
    <w:rsid w:val="4D5B320E"/>
    <w:rsid w:val="4D5F646E"/>
    <w:rsid w:val="4D647483"/>
    <w:rsid w:val="4D6636D7"/>
    <w:rsid w:val="4D665B47"/>
    <w:rsid w:val="4D692E2D"/>
    <w:rsid w:val="4D6C3211"/>
    <w:rsid w:val="4D731E87"/>
    <w:rsid w:val="4D731F07"/>
    <w:rsid w:val="4D791C77"/>
    <w:rsid w:val="4D7A1744"/>
    <w:rsid w:val="4D7D15BC"/>
    <w:rsid w:val="4D8317A5"/>
    <w:rsid w:val="4D8320A8"/>
    <w:rsid w:val="4D836FCB"/>
    <w:rsid w:val="4D8641B0"/>
    <w:rsid w:val="4D87699E"/>
    <w:rsid w:val="4D896874"/>
    <w:rsid w:val="4D934EBF"/>
    <w:rsid w:val="4D952E79"/>
    <w:rsid w:val="4D9614F0"/>
    <w:rsid w:val="4D972440"/>
    <w:rsid w:val="4D981658"/>
    <w:rsid w:val="4D995ED6"/>
    <w:rsid w:val="4D9B02E2"/>
    <w:rsid w:val="4DA0509A"/>
    <w:rsid w:val="4DA10F99"/>
    <w:rsid w:val="4DA217E7"/>
    <w:rsid w:val="4DA755AE"/>
    <w:rsid w:val="4DA92272"/>
    <w:rsid w:val="4DA94807"/>
    <w:rsid w:val="4DAE7193"/>
    <w:rsid w:val="4DB02E65"/>
    <w:rsid w:val="4DB250AC"/>
    <w:rsid w:val="4DBB71A6"/>
    <w:rsid w:val="4DBD4059"/>
    <w:rsid w:val="4DBE2692"/>
    <w:rsid w:val="4DBE5B18"/>
    <w:rsid w:val="4DC058D4"/>
    <w:rsid w:val="4DC16162"/>
    <w:rsid w:val="4DC30132"/>
    <w:rsid w:val="4DC45FD6"/>
    <w:rsid w:val="4DC518C3"/>
    <w:rsid w:val="4DC577CF"/>
    <w:rsid w:val="4DC6633D"/>
    <w:rsid w:val="4DC836A2"/>
    <w:rsid w:val="4DC85B11"/>
    <w:rsid w:val="4DCA2867"/>
    <w:rsid w:val="4DCE3282"/>
    <w:rsid w:val="4DCF270D"/>
    <w:rsid w:val="4DD004D4"/>
    <w:rsid w:val="4DD115F1"/>
    <w:rsid w:val="4DD319F1"/>
    <w:rsid w:val="4DD34971"/>
    <w:rsid w:val="4DD46187"/>
    <w:rsid w:val="4DD63A3B"/>
    <w:rsid w:val="4DD74D96"/>
    <w:rsid w:val="4DDE2132"/>
    <w:rsid w:val="4DE33664"/>
    <w:rsid w:val="4DE4393A"/>
    <w:rsid w:val="4DE47D0F"/>
    <w:rsid w:val="4DE624B7"/>
    <w:rsid w:val="4DE73482"/>
    <w:rsid w:val="4DEF27C2"/>
    <w:rsid w:val="4DF461E0"/>
    <w:rsid w:val="4DF50BE4"/>
    <w:rsid w:val="4DF50EEC"/>
    <w:rsid w:val="4DFF2781"/>
    <w:rsid w:val="4E001D2C"/>
    <w:rsid w:val="4E005BD8"/>
    <w:rsid w:val="4E033AE4"/>
    <w:rsid w:val="4E075BAF"/>
    <w:rsid w:val="4E0851FC"/>
    <w:rsid w:val="4E095846"/>
    <w:rsid w:val="4E0C6289"/>
    <w:rsid w:val="4E0E5069"/>
    <w:rsid w:val="4E13013D"/>
    <w:rsid w:val="4E151965"/>
    <w:rsid w:val="4E180E3E"/>
    <w:rsid w:val="4E1922D9"/>
    <w:rsid w:val="4E1C07E6"/>
    <w:rsid w:val="4E1E1C55"/>
    <w:rsid w:val="4E29012E"/>
    <w:rsid w:val="4E295A9A"/>
    <w:rsid w:val="4E2B1033"/>
    <w:rsid w:val="4E2B597D"/>
    <w:rsid w:val="4E3875E0"/>
    <w:rsid w:val="4E3951D2"/>
    <w:rsid w:val="4E3D3711"/>
    <w:rsid w:val="4E3D4652"/>
    <w:rsid w:val="4E451A61"/>
    <w:rsid w:val="4E470D7C"/>
    <w:rsid w:val="4E47794B"/>
    <w:rsid w:val="4E49122B"/>
    <w:rsid w:val="4E4A54C4"/>
    <w:rsid w:val="4E4B1BD2"/>
    <w:rsid w:val="4E4F6BAD"/>
    <w:rsid w:val="4E524BC9"/>
    <w:rsid w:val="4E55206A"/>
    <w:rsid w:val="4E5520E6"/>
    <w:rsid w:val="4E5C0088"/>
    <w:rsid w:val="4E5E6269"/>
    <w:rsid w:val="4E640F6C"/>
    <w:rsid w:val="4E6B4807"/>
    <w:rsid w:val="4E6D6EC9"/>
    <w:rsid w:val="4E6E3832"/>
    <w:rsid w:val="4E6F2B52"/>
    <w:rsid w:val="4E7107FF"/>
    <w:rsid w:val="4E7109D5"/>
    <w:rsid w:val="4E712E58"/>
    <w:rsid w:val="4E72005B"/>
    <w:rsid w:val="4E723206"/>
    <w:rsid w:val="4E732D2D"/>
    <w:rsid w:val="4E735D61"/>
    <w:rsid w:val="4E76340B"/>
    <w:rsid w:val="4E7721E6"/>
    <w:rsid w:val="4E7C387D"/>
    <w:rsid w:val="4E847020"/>
    <w:rsid w:val="4E887A0F"/>
    <w:rsid w:val="4E893392"/>
    <w:rsid w:val="4E8B5176"/>
    <w:rsid w:val="4E9E12FB"/>
    <w:rsid w:val="4E9F3488"/>
    <w:rsid w:val="4EA156F7"/>
    <w:rsid w:val="4EA237D2"/>
    <w:rsid w:val="4EA66BAE"/>
    <w:rsid w:val="4EA92FEE"/>
    <w:rsid w:val="4EB119DD"/>
    <w:rsid w:val="4EB305CC"/>
    <w:rsid w:val="4EB361AF"/>
    <w:rsid w:val="4EB72185"/>
    <w:rsid w:val="4EBE11B6"/>
    <w:rsid w:val="4EC11C78"/>
    <w:rsid w:val="4EC20398"/>
    <w:rsid w:val="4EC600BB"/>
    <w:rsid w:val="4EC916A5"/>
    <w:rsid w:val="4ED833EC"/>
    <w:rsid w:val="4EDB5065"/>
    <w:rsid w:val="4EDD3AB7"/>
    <w:rsid w:val="4EDD57A4"/>
    <w:rsid w:val="4EDE03CF"/>
    <w:rsid w:val="4EDF35E0"/>
    <w:rsid w:val="4EE07711"/>
    <w:rsid w:val="4EE20040"/>
    <w:rsid w:val="4EE64E5A"/>
    <w:rsid w:val="4EE80A13"/>
    <w:rsid w:val="4EEB0279"/>
    <w:rsid w:val="4EEC756F"/>
    <w:rsid w:val="4EEE379B"/>
    <w:rsid w:val="4EF369EB"/>
    <w:rsid w:val="4EF75F85"/>
    <w:rsid w:val="4EF974AD"/>
    <w:rsid w:val="4EFA1130"/>
    <w:rsid w:val="4EFF2A67"/>
    <w:rsid w:val="4EFF345D"/>
    <w:rsid w:val="4EFF3A62"/>
    <w:rsid w:val="4F002157"/>
    <w:rsid w:val="4F005DA9"/>
    <w:rsid w:val="4F046210"/>
    <w:rsid w:val="4F096237"/>
    <w:rsid w:val="4F1111EA"/>
    <w:rsid w:val="4F1C6103"/>
    <w:rsid w:val="4F1D05D6"/>
    <w:rsid w:val="4F1E713F"/>
    <w:rsid w:val="4F1F7B85"/>
    <w:rsid w:val="4F2139A8"/>
    <w:rsid w:val="4F227B84"/>
    <w:rsid w:val="4F2300CA"/>
    <w:rsid w:val="4F2317B7"/>
    <w:rsid w:val="4F264FE8"/>
    <w:rsid w:val="4F267651"/>
    <w:rsid w:val="4F285588"/>
    <w:rsid w:val="4F307299"/>
    <w:rsid w:val="4F3124B9"/>
    <w:rsid w:val="4F36012F"/>
    <w:rsid w:val="4F360CEB"/>
    <w:rsid w:val="4F361787"/>
    <w:rsid w:val="4F397B2C"/>
    <w:rsid w:val="4F4213C3"/>
    <w:rsid w:val="4F455BE8"/>
    <w:rsid w:val="4F456703"/>
    <w:rsid w:val="4F557F8C"/>
    <w:rsid w:val="4F5641E6"/>
    <w:rsid w:val="4F564841"/>
    <w:rsid w:val="4F5B323A"/>
    <w:rsid w:val="4F5F5EFD"/>
    <w:rsid w:val="4F6610EB"/>
    <w:rsid w:val="4F674862"/>
    <w:rsid w:val="4F6B0B0C"/>
    <w:rsid w:val="4F711713"/>
    <w:rsid w:val="4F731A34"/>
    <w:rsid w:val="4F737093"/>
    <w:rsid w:val="4F774F0F"/>
    <w:rsid w:val="4F7943B5"/>
    <w:rsid w:val="4F7B410B"/>
    <w:rsid w:val="4F7F5286"/>
    <w:rsid w:val="4F812340"/>
    <w:rsid w:val="4F83239F"/>
    <w:rsid w:val="4F876195"/>
    <w:rsid w:val="4F8769A1"/>
    <w:rsid w:val="4F8F7074"/>
    <w:rsid w:val="4F8F7AA1"/>
    <w:rsid w:val="4F9036DC"/>
    <w:rsid w:val="4F931380"/>
    <w:rsid w:val="4F93163C"/>
    <w:rsid w:val="4F9365E5"/>
    <w:rsid w:val="4F972E51"/>
    <w:rsid w:val="4F9A14EB"/>
    <w:rsid w:val="4F9C2713"/>
    <w:rsid w:val="4F9D2871"/>
    <w:rsid w:val="4F9F2D9C"/>
    <w:rsid w:val="4FA2238F"/>
    <w:rsid w:val="4FA339D9"/>
    <w:rsid w:val="4FA36348"/>
    <w:rsid w:val="4FA465E1"/>
    <w:rsid w:val="4FA92FC7"/>
    <w:rsid w:val="4FAB14DB"/>
    <w:rsid w:val="4FB96ACA"/>
    <w:rsid w:val="4FBA266F"/>
    <w:rsid w:val="4FBB7BF6"/>
    <w:rsid w:val="4FBD5E2B"/>
    <w:rsid w:val="4FC077AF"/>
    <w:rsid w:val="4FC623C7"/>
    <w:rsid w:val="4FC624AA"/>
    <w:rsid w:val="4FC73F78"/>
    <w:rsid w:val="4FCB2510"/>
    <w:rsid w:val="4FCC12AA"/>
    <w:rsid w:val="4FCC487E"/>
    <w:rsid w:val="4FD81FF7"/>
    <w:rsid w:val="4FD92ED9"/>
    <w:rsid w:val="4FD94288"/>
    <w:rsid w:val="4FDD5238"/>
    <w:rsid w:val="4FE051B3"/>
    <w:rsid w:val="4FE26081"/>
    <w:rsid w:val="4FE50CB6"/>
    <w:rsid w:val="4FE67E8E"/>
    <w:rsid w:val="4FE71070"/>
    <w:rsid w:val="4FE918FD"/>
    <w:rsid w:val="4FE94D0C"/>
    <w:rsid w:val="4FEC16A7"/>
    <w:rsid w:val="4FEC464E"/>
    <w:rsid w:val="4FEF6F9A"/>
    <w:rsid w:val="4FF416D2"/>
    <w:rsid w:val="4FF42576"/>
    <w:rsid w:val="4FF46574"/>
    <w:rsid w:val="4FF47882"/>
    <w:rsid w:val="4FFC70EC"/>
    <w:rsid w:val="500309C5"/>
    <w:rsid w:val="5005705C"/>
    <w:rsid w:val="50085030"/>
    <w:rsid w:val="50091BC5"/>
    <w:rsid w:val="500C3672"/>
    <w:rsid w:val="500D7A7F"/>
    <w:rsid w:val="500E42CE"/>
    <w:rsid w:val="5013349A"/>
    <w:rsid w:val="501C08FD"/>
    <w:rsid w:val="501D1D33"/>
    <w:rsid w:val="502036F6"/>
    <w:rsid w:val="50237E5C"/>
    <w:rsid w:val="50237F88"/>
    <w:rsid w:val="502A7FB9"/>
    <w:rsid w:val="502B2638"/>
    <w:rsid w:val="503113D4"/>
    <w:rsid w:val="50344E9F"/>
    <w:rsid w:val="50391673"/>
    <w:rsid w:val="503F020E"/>
    <w:rsid w:val="503F1070"/>
    <w:rsid w:val="504352E7"/>
    <w:rsid w:val="50435D99"/>
    <w:rsid w:val="504D474D"/>
    <w:rsid w:val="504F4796"/>
    <w:rsid w:val="505060FF"/>
    <w:rsid w:val="50510E96"/>
    <w:rsid w:val="505173DA"/>
    <w:rsid w:val="50562418"/>
    <w:rsid w:val="505633B8"/>
    <w:rsid w:val="50585985"/>
    <w:rsid w:val="50587646"/>
    <w:rsid w:val="505B5691"/>
    <w:rsid w:val="505C0772"/>
    <w:rsid w:val="505E42B7"/>
    <w:rsid w:val="50610B36"/>
    <w:rsid w:val="506608DA"/>
    <w:rsid w:val="506D40D8"/>
    <w:rsid w:val="507032E4"/>
    <w:rsid w:val="50776AD0"/>
    <w:rsid w:val="507A0BC3"/>
    <w:rsid w:val="507A550A"/>
    <w:rsid w:val="50830276"/>
    <w:rsid w:val="50833ECD"/>
    <w:rsid w:val="50841AFB"/>
    <w:rsid w:val="50884F47"/>
    <w:rsid w:val="508B6C10"/>
    <w:rsid w:val="508C033D"/>
    <w:rsid w:val="50910A3D"/>
    <w:rsid w:val="5095706B"/>
    <w:rsid w:val="509B3DE7"/>
    <w:rsid w:val="509C672A"/>
    <w:rsid w:val="509D5B95"/>
    <w:rsid w:val="509E28CA"/>
    <w:rsid w:val="50A42D88"/>
    <w:rsid w:val="50A806A9"/>
    <w:rsid w:val="50AA530B"/>
    <w:rsid w:val="50AB59F7"/>
    <w:rsid w:val="50AE30EF"/>
    <w:rsid w:val="50B27405"/>
    <w:rsid w:val="50B321AB"/>
    <w:rsid w:val="50B75EF6"/>
    <w:rsid w:val="50B82E3B"/>
    <w:rsid w:val="50BA3C42"/>
    <w:rsid w:val="50BE6365"/>
    <w:rsid w:val="50C05F9C"/>
    <w:rsid w:val="50C0672B"/>
    <w:rsid w:val="50C1260A"/>
    <w:rsid w:val="50C23AEB"/>
    <w:rsid w:val="50C4181B"/>
    <w:rsid w:val="50CA04F5"/>
    <w:rsid w:val="50CC6889"/>
    <w:rsid w:val="50CD3392"/>
    <w:rsid w:val="50CD364A"/>
    <w:rsid w:val="50CE109E"/>
    <w:rsid w:val="50CE55F4"/>
    <w:rsid w:val="50D3042C"/>
    <w:rsid w:val="50D457B8"/>
    <w:rsid w:val="50DB602D"/>
    <w:rsid w:val="50E37B72"/>
    <w:rsid w:val="50E6137D"/>
    <w:rsid w:val="50E84E9A"/>
    <w:rsid w:val="50F30FE6"/>
    <w:rsid w:val="50F90A88"/>
    <w:rsid w:val="50FA20AA"/>
    <w:rsid w:val="5101193F"/>
    <w:rsid w:val="51013815"/>
    <w:rsid w:val="510316B2"/>
    <w:rsid w:val="510364BC"/>
    <w:rsid w:val="51077B6A"/>
    <w:rsid w:val="51077DF1"/>
    <w:rsid w:val="510F1109"/>
    <w:rsid w:val="510F4AC5"/>
    <w:rsid w:val="51107F0A"/>
    <w:rsid w:val="511316FA"/>
    <w:rsid w:val="51134B4B"/>
    <w:rsid w:val="51190706"/>
    <w:rsid w:val="51193AFB"/>
    <w:rsid w:val="511F2477"/>
    <w:rsid w:val="5120168E"/>
    <w:rsid w:val="51294546"/>
    <w:rsid w:val="512B2DE6"/>
    <w:rsid w:val="512C62B0"/>
    <w:rsid w:val="512D59D1"/>
    <w:rsid w:val="51357B7C"/>
    <w:rsid w:val="513C78DD"/>
    <w:rsid w:val="513D501A"/>
    <w:rsid w:val="513E5726"/>
    <w:rsid w:val="513E5F1C"/>
    <w:rsid w:val="514225F4"/>
    <w:rsid w:val="51437945"/>
    <w:rsid w:val="51453019"/>
    <w:rsid w:val="514756C8"/>
    <w:rsid w:val="51487D3B"/>
    <w:rsid w:val="51491E99"/>
    <w:rsid w:val="51492450"/>
    <w:rsid w:val="5149782F"/>
    <w:rsid w:val="514B494D"/>
    <w:rsid w:val="514D3E51"/>
    <w:rsid w:val="514E78C9"/>
    <w:rsid w:val="5151152B"/>
    <w:rsid w:val="51556FAF"/>
    <w:rsid w:val="515A53BD"/>
    <w:rsid w:val="5161184F"/>
    <w:rsid w:val="516351AE"/>
    <w:rsid w:val="51641830"/>
    <w:rsid w:val="51647DD5"/>
    <w:rsid w:val="51677A0F"/>
    <w:rsid w:val="5169777C"/>
    <w:rsid w:val="516D50E0"/>
    <w:rsid w:val="516F53EB"/>
    <w:rsid w:val="517509AF"/>
    <w:rsid w:val="5176565C"/>
    <w:rsid w:val="517826E2"/>
    <w:rsid w:val="51784930"/>
    <w:rsid w:val="517965FD"/>
    <w:rsid w:val="51845BB6"/>
    <w:rsid w:val="51856640"/>
    <w:rsid w:val="51892741"/>
    <w:rsid w:val="518C021E"/>
    <w:rsid w:val="518E7566"/>
    <w:rsid w:val="51915B7F"/>
    <w:rsid w:val="5192338E"/>
    <w:rsid w:val="519255B5"/>
    <w:rsid w:val="51947997"/>
    <w:rsid w:val="51955768"/>
    <w:rsid w:val="51993F29"/>
    <w:rsid w:val="519A189D"/>
    <w:rsid w:val="519C0B5F"/>
    <w:rsid w:val="519C5739"/>
    <w:rsid w:val="51A06209"/>
    <w:rsid w:val="51A716CB"/>
    <w:rsid w:val="51A765C4"/>
    <w:rsid w:val="51A81D79"/>
    <w:rsid w:val="51AA1CA0"/>
    <w:rsid w:val="51AD2BBB"/>
    <w:rsid w:val="51AF510A"/>
    <w:rsid w:val="51B3738B"/>
    <w:rsid w:val="51B91804"/>
    <w:rsid w:val="51BD4E6B"/>
    <w:rsid w:val="51C4364E"/>
    <w:rsid w:val="51C93F6B"/>
    <w:rsid w:val="51CA05CF"/>
    <w:rsid w:val="51CA4F83"/>
    <w:rsid w:val="51CC1F5D"/>
    <w:rsid w:val="51CC4C63"/>
    <w:rsid w:val="51CC7443"/>
    <w:rsid w:val="51CC777E"/>
    <w:rsid w:val="51CE2DAD"/>
    <w:rsid w:val="51CE72E3"/>
    <w:rsid w:val="51CF7C04"/>
    <w:rsid w:val="51D363FF"/>
    <w:rsid w:val="51D814C1"/>
    <w:rsid w:val="51E04664"/>
    <w:rsid w:val="51E12483"/>
    <w:rsid w:val="51E217A9"/>
    <w:rsid w:val="51E6392B"/>
    <w:rsid w:val="51E71626"/>
    <w:rsid w:val="51E74423"/>
    <w:rsid w:val="51E85A34"/>
    <w:rsid w:val="51EB0E96"/>
    <w:rsid w:val="51EB4AC8"/>
    <w:rsid w:val="51F830AC"/>
    <w:rsid w:val="51F8311E"/>
    <w:rsid w:val="51F913D4"/>
    <w:rsid w:val="51FB1DFF"/>
    <w:rsid w:val="52006495"/>
    <w:rsid w:val="52072043"/>
    <w:rsid w:val="52077F0B"/>
    <w:rsid w:val="520971A6"/>
    <w:rsid w:val="520E4388"/>
    <w:rsid w:val="52146013"/>
    <w:rsid w:val="52170D2B"/>
    <w:rsid w:val="521814F5"/>
    <w:rsid w:val="521F305B"/>
    <w:rsid w:val="52245086"/>
    <w:rsid w:val="5226361A"/>
    <w:rsid w:val="522772DC"/>
    <w:rsid w:val="52281836"/>
    <w:rsid w:val="522B5480"/>
    <w:rsid w:val="522B61F2"/>
    <w:rsid w:val="522B741D"/>
    <w:rsid w:val="522F350E"/>
    <w:rsid w:val="522F3B14"/>
    <w:rsid w:val="523137C8"/>
    <w:rsid w:val="52375659"/>
    <w:rsid w:val="52387A3F"/>
    <w:rsid w:val="52391CA6"/>
    <w:rsid w:val="523B7BE4"/>
    <w:rsid w:val="523D1B9B"/>
    <w:rsid w:val="523D75F8"/>
    <w:rsid w:val="523E240E"/>
    <w:rsid w:val="52484A10"/>
    <w:rsid w:val="524A69B4"/>
    <w:rsid w:val="524B4512"/>
    <w:rsid w:val="524D26E0"/>
    <w:rsid w:val="524D4340"/>
    <w:rsid w:val="524D584A"/>
    <w:rsid w:val="52583835"/>
    <w:rsid w:val="52587108"/>
    <w:rsid w:val="525928A4"/>
    <w:rsid w:val="52627308"/>
    <w:rsid w:val="52663B93"/>
    <w:rsid w:val="52666EEF"/>
    <w:rsid w:val="526A2611"/>
    <w:rsid w:val="526B0514"/>
    <w:rsid w:val="526D18D3"/>
    <w:rsid w:val="526D772E"/>
    <w:rsid w:val="527108E3"/>
    <w:rsid w:val="52753FCD"/>
    <w:rsid w:val="527A5E32"/>
    <w:rsid w:val="527B1618"/>
    <w:rsid w:val="527D58AE"/>
    <w:rsid w:val="527E5A86"/>
    <w:rsid w:val="5282628D"/>
    <w:rsid w:val="52840120"/>
    <w:rsid w:val="52866633"/>
    <w:rsid w:val="52884702"/>
    <w:rsid w:val="528971E4"/>
    <w:rsid w:val="528B0606"/>
    <w:rsid w:val="528F7115"/>
    <w:rsid w:val="528F7C39"/>
    <w:rsid w:val="5290186C"/>
    <w:rsid w:val="52902F98"/>
    <w:rsid w:val="529117ED"/>
    <w:rsid w:val="529276B5"/>
    <w:rsid w:val="529344DF"/>
    <w:rsid w:val="5294443C"/>
    <w:rsid w:val="529A5160"/>
    <w:rsid w:val="529A6C2C"/>
    <w:rsid w:val="52A31339"/>
    <w:rsid w:val="52A44831"/>
    <w:rsid w:val="52AB5924"/>
    <w:rsid w:val="52AD1C71"/>
    <w:rsid w:val="52B04E6E"/>
    <w:rsid w:val="52BE57BB"/>
    <w:rsid w:val="52C55C76"/>
    <w:rsid w:val="52C8297B"/>
    <w:rsid w:val="52CF0565"/>
    <w:rsid w:val="52D603B0"/>
    <w:rsid w:val="52D74528"/>
    <w:rsid w:val="52DE044A"/>
    <w:rsid w:val="52DF2158"/>
    <w:rsid w:val="52E010C7"/>
    <w:rsid w:val="52E347B3"/>
    <w:rsid w:val="52E37F93"/>
    <w:rsid w:val="52E466AC"/>
    <w:rsid w:val="52E56FD0"/>
    <w:rsid w:val="52E74EE8"/>
    <w:rsid w:val="52EA24EB"/>
    <w:rsid w:val="52EE594B"/>
    <w:rsid w:val="52EF7C96"/>
    <w:rsid w:val="52F118FE"/>
    <w:rsid w:val="52F6331F"/>
    <w:rsid w:val="52F7515D"/>
    <w:rsid w:val="52F95164"/>
    <w:rsid w:val="52FE77A4"/>
    <w:rsid w:val="52FF564A"/>
    <w:rsid w:val="52FF7BDA"/>
    <w:rsid w:val="53026A91"/>
    <w:rsid w:val="530352C7"/>
    <w:rsid w:val="53047873"/>
    <w:rsid w:val="53063B38"/>
    <w:rsid w:val="530A6DC5"/>
    <w:rsid w:val="530C1394"/>
    <w:rsid w:val="531038E3"/>
    <w:rsid w:val="53160E9D"/>
    <w:rsid w:val="531834A6"/>
    <w:rsid w:val="531C24BB"/>
    <w:rsid w:val="53200C65"/>
    <w:rsid w:val="5322470D"/>
    <w:rsid w:val="53251E4D"/>
    <w:rsid w:val="532608EC"/>
    <w:rsid w:val="532826B8"/>
    <w:rsid w:val="5329338E"/>
    <w:rsid w:val="53314901"/>
    <w:rsid w:val="53323321"/>
    <w:rsid w:val="5334039E"/>
    <w:rsid w:val="53342561"/>
    <w:rsid w:val="5334346A"/>
    <w:rsid w:val="53386A5A"/>
    <w:rsid w:val="533C6D06"/>
    <w:rsid w:val="53430755"/>
    <w:rsid w:val="5343265F"/>
    <w:rsid w:val="534636EE"/>
    <w:rsid w:val="53465064"/>
    <w:rsid w:val="53465290"/>
    <w:rsid w:val="5347273F"/>
    <w:rsid w:val="534A07AE"/>
    <w:rsid w:val="534A7222"/>
    <w:rsid w:val="534B71CB"/>
    <w:rsid w:val="534C3A9E"/>
    <w:rsid w:val="534C54F8"/>
    <w:rsid w:val="53580649"/>
    <w:rsid w:val="53591720"/>
    <w:rsid w:val="535E41B1"/>
    <w:rsid w:val="535F56AE"/>
    <w:rsid w:val="536257B4"/>
    <w:rsid w:val="53670053"/>
    <w:rsid w:val="536800D3"/>
    <w:rsid w:val="536C51EA"/>
    <w:rsid w:val="536D10E6"/>
    <w:rsid w:val="536E558E"/>
    <w:rsid w:val="5374717C"/>
    <w:rsid w:val="53793A60"/>
    <w:rsid w:val="537B02FC"/>
    <w:rsid w:val="537B5143"/>
    <w:rsid w:val="537C656A"/>
    <w:rsid w:val="538212B6"/>
    <w:rsid w:val="5383210D"/>
    <w:rsid w:val="53860C51"/>
    <w:rsid w:val="5387150E"/>
    <w:rsid w:val="53874C50"/>
    <w:rsid w:val="538C341D"/>
    <w:rsid w:val="539973E2"/>
    <w:rsid w:val="539A209C"/>
    <w:rsid w:val="539B7569"/>
    <w:rsid w:val="539F40B5"/>
    <w:rsid w:val="53A1110D"/>
    <w:rsid w:val="53A2493E"/>
    <w:rsid w:val="53AA36AA"/>
    <w:rsid w:val="53AC7DA5"/>
    <w:rsid w:val="53AF0BC7"/>
    <w:rsid w:val="53B31FB0"/>
    <w:rsid w:val="53B72D27"/>
    <w:rsid w:val="53B86675"/>
    <w:rsid w:val="53BA1F54"/>
    <w:rsid w:val="53BB6283"/>
    <w:rsid w:val="53BB6618"/>
    <w:rsid w:val="53BB6F13"/>
    <w:rsid w:val="53BE5032"/>
    <w:rsid w:val="53BF0CD2"/>
    <w:rsid w:val="53C910B8"/>
    <w:rsid w:val="53CA3717"/>
    <w:rsid w:val="53CB154E"/>
    <w:rsid w:val="53CC5362"/>
    <w:rsid w:val="53CC723B"/>
    <w:rsid w:val="53D84B79"/>
    <w:rsid w:val="53D949C8"/>
    <w:rsid w:val="53DA14AD"/>
    <w:rsid w:val="53DB27D0"/>
    <w:rsid w:val="53DB716D"/>
    <w:rsid w:val="53DB7D29"/>
    <w:rsid w:val="53DF29E8"/>
    <w:rsid w:val="53EA6411"/>
    <w:rsid w:val="53EA7238"/>
    <w:rsid w:val="53EB0FE8"/>
    <w:rsid w:val="53EB4505"/>
    <w:rsid w:val="53ED039E"/>
    <w:rsid w:val="53F218CB"/>
    <w:rsid w:val="53F637DA"/>
    <w:rsid w:val="53F64347"/>
    <w:rsid w:val="53F65B44"/>
    <w:rsid w:val="53FE3AFE"/>
    <w:rsid w:val="54036B3A"/>
    <w:rsid w:val="54064422"/>
    <w:rsid w:val="540969F7"/>
    <w:rsid w:val="540C7775"/>
    <w:rsid w:val="54102EA8"/>
    <w:rsid w:val="54114D60"/>
    <w:rsid w:val="541526C0"/>
    <w:rsid w:val="54153291"/>
    <w:rsid w:val="54174089"/>
    <w:rsid w:val="54174558"/>
    <w:rsid w:val="5419035D"/>
    <w:rsid w:val="542163DD"/>
    <w:rsid w:val="5422371C"/>
    <w:rsid w:val="5424180A"/>
    <w:rsid w:val="542807CE"/>
    <w:rsid w:val="542A1A5C"/>
    <w:rsid w:val="54313B3E"/>
    <w:rsid w:val="54356DD9"/>
    <w:rsid w:val="54365DE4"/>
    <w:rsid w:val="54384E51"/>
    <w:rsid w:val="543B0696"/>
    <w:rsid w:val="54426BB6"/>
    <w:rsid w:val="5443509F"/>
    <w:rsid w:val="54441127"/>
    <w:rsid w:val="54463366"/>
    <w:rsid w:val="544A0455"/>
    <w:rsid w:val="544C4BCB"/>
    <w:rsid w:val="544D5ED0"/>
    <w:rsid w:val="544E06EB"/>
    <w:rsid w:val="545D1D90"/>
    <w:rsid w:val="54606C9A"/>
    <w:rsid w:val="54675117"/>
    <w:rsid w:val="54680FBD"/>
    <w:rsid w:val="546A2207"/>
    <w:rsid w:val="546B7121"/>
    <w:rsid w:val="546E30BD"/>
    <w:rsid w:val="546E460A"/>
    <w:rsid w:val="546E75CB"/>
    <w:rsid w:val="547179B0"/>
    <w:rsid w:val="547A1F4D"/>
    <w:rsid w:val="547F0FCA"/>
    <w:rsid w:val="547F7809"/>
    <w:rsid w:val="54832506"/>
    <w:rsid w:val="5484391B"/>
    <w:rsid w:val="5487240A"/>
    <w:rsid w:val="548A7527"/>
    <w:rsid w:val="548D2D08"/>
    <w:rsid w:val="548D3B16"/>
    <w:rsid w:val="5493375B"/>
    <w:rsid w:val="54935FE9"/>
    <w:rsid w:val="549A0438"/>
    <w:rsid w:val="54A53F09"/>
    <w:rsid w:val="54A95439"/>
    <w:rsid w:val="54AA4E55"/>
    <w:rsid w:val="54AE2FCA"/>
    <w:rsid w:val="54AE6AF0"/>
    <w:rsid w:val="54B331DB"/>
    <w:rsid w:val="54B4618E"/>
    <w:rsid w:val="54B8330B"/>
    <w:rsid w:val="54B94547"/>
    <w:rsid w:val="54B95C36"/>
    <w:rsid w:val="54BA6D6A"/>
    <w:rsid w:val="54BF41B6"/>
    <w:rsid w:val="54C1084A"/>
    <w:rsid w:val="54C15EC2"/>
    <w:rsid w:val="54C24915"/>
    <w:rsid w:val="54C36101"/>
    <w:rsid w:val="54C7373C"/>
    <w:rsid w:val="54C81911"/>
    <w:rsid w:val="54C84112"/>
    <w:rsid w:val="54CE7BB2"/>
    <w:rsid w:val="54CF5BE9"/>
    <w:rsid w:val="54D004D6"/>
    <w:rsid w:val="54D00767"/>
    <w:rsid w:val="54D123DE"/>
    <w:rsid w:val="54D17312"/>
    <w:rsid w:val="54D4650F"/>
    <w:rsid w:val="54D63A69"/>
    <w:rsid w:val="54D66C14"/>
    <w:rsid w:val="54D761CE"/>
    <w:rsid w:val="54D872BC"/>
    <w:rsid w:val="54DB7DF5"/>
    <w:rsid w:val="54DD55C3"/>
    <w:rsid w:val="54DD5ECE"/>
    <w:rsid w:val="54E96898"/>
    <w:rsid w:val="54EA1531"/>
    <w:rsid w:val="54EA1D08"/>
    <w:rsid w:val="54EA424D"/>
    <w:rsid w:val="54EB7F8D"/>
    <w:rsid w:val="54EF1904"/>
    <w:rsid w:val="54F03118"/>
    <w:rsid w:val="54F06319"/>
    <w:rsid w:val="54F3002F"/>
    <w:rsid w:val="54F561C4"/>
    <w:rsid w:val="54F739F5"/>
    <w:rsid w:val="54F80E30"/>
    <w:rsid w:val="54F970B6"/>
    <w:rsid w:val="54FB3A3D"/>
    <w:rsid w:val="54FB44E2"/>
    <w:rsid w:val="54FB4CD1"/>
    <w:rsid w:val="550121AC"/>
    <w:rsid w:val="55056572"/>
    <w:rsid w:val="550604F9"/>
    <w:rsid w:val="55073F4B"/>
    <w:rsid w:val="550B3858"/>
    <w:rsid w:val="550C0347"/>
    <w:rsid w:val="550C32DE"/>
    <w:rsid w:val="55134FE8"/>
    <w:rsid w:val="5515078B"/>
    <w:rsid w:val="55151886"/>
    <w:rsid w:val="551E0DE9"/>
    <w:rsid w:val="551F69AD"/>
    <w:rsid w:val="55210FBC"/>
    <w:rsid w:val="5525220A"/>
    <w:rsid w:val="552741A6"/>
    <w:rsid w:val="55274ED7"/>
    <w:rsid w:val="55285742"/>
    <w:rsid w:val="55350E5D"/>
    <w:rsid w:val="5538599D"/>
    <w:rsid w:val="553A2725"/>
    <w:rsid w:val="553D750E"/>
    <w:rsid w:val="553F473D"/>
    <w:rsid w:val="55420D47"/>
    <w:rsid w:val="554827AD"/>
    <w:rsid w:val="55580F70"/>
    <w:rsid w:val="5559278B"/>
    <w:rsid w:val="555A64D6"/>
    <w:rsid w:val="555C44EC"/>
    <w:rsid w:val="55604E3F"/>
    <w:rsid w:val="55616088"/>
    <w:rsid w:val="55643692"/>
    <w:rsid w:val="55646B69"/>
    <w:rsid w:val="5567575F"/>
    <w:rsid w:val="55676D0A"/>
    <w:rsid w:val="5568648F"/>
    <w:rsid w:val="556A5950"/>
    <w:rsid w:val="55776676"/>
    <w:rsid w:val="55777EE8"/>
    <w:rsid w:val="55787A9B"/>
    <w:rsid w:val="557D01A2"/>
    <w:rsid w:val="557D127C"/>
    <w:rsid w:val="55815C87"/>
    <w:rsid w:val="55820026"/>
    <w:rsid w:val="55845891"/>
    <w:rsid w:val="55852DFD"/>
    <w:rsid w:val="55864BAC"/>
    <w:rsid w:val="559C02A8"/>
    <w:rsid w:val="559E6A80"/>
    <w:rsid w:val="55A41E5C"/>
    <w:rsid w:val="55B32D1D"/>
    <w:rsid w:val="55B46D6E"/>
    <w:rsid w:val="55B8085F"/>
    <w:rsid w:val="55BC6771"/>
    <w:rsid w:val="55C30005"/>
    <w:rsid w:val="55C657FF"/>
    <w:rsid w:val="55C6627C"/>
    <w:rsid w:val="55CA142D"/>
    <w:rsid w:val="55CA4CD5"/>
    <w:rsid w:val="55CA74B9"/>
    <w:rsid w:val="55CB0AF3"/>
    <w:rsid w:val="55CD0FB2"/>
    <w:rsid w:val="55D04B0A"/>
    <w:rsid w:val="55D40B30"/>
    <w:rsid w:val="55E160B0"/>
    <w:rsid w:val="55E168BA"/>
    <w:rsid w:val="55E77007"/>
    <w:rsid w:val="55E771D4"/>
    <w:rsid w:val="55EA0865"/>
    <w:rsid w:val="55ED76A4"/>
    <w:rsid w:val="55EE6D26"/>
    <w:rsid w:val="55F026E1"/>
    <w:rsid w:val="55F12CBB"/>
    <w:rsid w:val="55F50857"/>
    <w:rsid w:val="55F604F3"/>
    <w:rsid w:val="55F65682"/>
    <w:rsid w:val="55F84339"/>
    <w:rsid w:val="55FB39FC"/>
    <w:rsid w:val="55FB638D"/>
    <w:rsid w:val="55FE4684"/>
    <w:rsid w:val="55FE6D8D"/>
    <w:rsid w:val="56065FF0"/>
    <w:rsid w:val="560E3A8A"/>
    <w:rsid w:val="560E434A"/>
    <w:rsid w:val="560F6C14"/>
    <w:rsid w:val="56113949"/>
    <w:rsid w:val="56125617"/>
    <w:rsid w:val="561546F6"/>
    <w:rsid w:val="5619073C"/>
    <w:rsid w:val="56193198"/>
    <w:rsid w:val="56193417"/>
    <w:rsid w:val="56201346"/>
    <w:rsid w:val="5620565E"/>
    <w:rsid w:val="56207EDE"/>
    <w:rsid w:val="56211BB8"/>
    <w:rsid w:val="562636EC"/>
    <w:rsid w:val="562F22D3"/>
    <w:rsid w:val="562F361F"/>
    <w:rsid w:val="563343F7"/>
    <w:rsid w:val="5635532E"/>
    <w:rsid w:val="56394EBE"/>
    <w:rsid w:val="563B55CB"/>
    <w:rsid w:val="563C5A53"/>
    <w:rsid w:val="563D1879"/>
    <w:rsid w:val="563F497F"/>
    <w:rsid w:val="56462730"/>
    <w:rsid w:val="56482019"/>
    <w:rsid w:val="56490BAA"/>
    <w:rsid w:val="564E0705"/>
    <w:rsid w:val="56513206"/>
    <w:rsid w:val="56523A64"/>
    <w:rsid w:val="56525913"/>
    <w:rsid w:val="56550B8E"/>
    <w:rsid w:val="56571CA9"/>
    <w:rsid w:val="56585C9E"/>
    <w:rsid w:val="565B6181"/>
    <w:rsid w:val="565F2EF4"/>
    <w:rsid w:val="5664424D"/>
    <w:rsid w:val="566851E5"/>
    <w:rsid w:val="566903CE"/>
    <w:rsid w:val="56690ABF"/>
    <w:rsid w:val="566A4CCB"/>
    <w:rsid w:val="566C7075"/>
    <w:rsid w:val="56701064"/>
    <w:rsid w:val="567407E3"/>
    <w:rsid w:val="567805AC"/>
    <w:rsid w:val="567B45A4"/>
    <w:rsid w:val="567D4558"/>
    <w:rsid w:val="567F3930"/>
    <w:rsid w:val="56801BDC"/>
    <w:rsid w:val="568149B5"/>
    <w:rsid w:val="56846B36"/>
    <w:rsid w:val="56847CE4"/>
    <w:rsid w:val="568828F4"/>
    <w:rsid w:val="568D03BE"/>
    <w:rsid w:val="56942440"/>
    <w:rsid w:val="56991E22"/>
    <w:rsid w:val="569A68A7"/>
    <w:rsid w:val="569C0D4B"/>
    <w:rsid w:val="569C28D9"/>
    <w:rsid w:val="56A31455"/>
    <w:rsid w:val="56A32498"/>
    <w:rsid w:val="56A4442E"/>
    <w:rsid w:val="56A6644A"/>
    <w:rsid w:val="56AA3215"/>
    <w:rsid w:val="56AA6617"/>
    <w:rsid w:val="56AB4BDD"/>
    <w:rsid w:val="56AE7240"/>
    <w:rsid w:val="56B04736"/>
    <w:rsid w:val="56B225B6"/>
    <w:rsid w:val="56B51F92"/>
    <w:rsid w:val="56B970D5"/>
    <w:rsid w:val="56BD3073"/>
    <w:rsid w:val="56C40A28"/>
    <w:rsid w:val="56C56F76"/>
    <w:rsid w:val="56C57733"/>
    <w:rsid w:val="56C63D23"/>
    <w:rsid w:val="56C969B2"/>
    <w:rsid w:val="56D21EB3"/>
    <w:rsid w:val="56D27BFE"/>
    <w:rsid w:val="56D27F79"/>
    <w:rsid w:val="56D35AFF"/>
    <w:rsid w:val="56D51FAF"/>
    <w:rsid w:val="56D70673"/>
    <w:rsid w:val="56DA2AFB"/>
    <w:rsid w:val="56DC5DFA"/>
    <w:rsid w:val="56E060E3"/>
    <w:rsid w:val="56E10DDD"/>
    <w:rsid w:val="56E271C4"/>
    <w:rsid w:val="56E527E3"/>
    <w:rsid w:val="56E6013F"/>
    <w:rsid w:val="56E63247"/>
    <w:rsid w:val="56EC2B50"/>
    <w:rsid w:val="56EC37F5"/>
    <w:rsid w:val="56F02C2D"/>
    <w:rsid w:val="56F347EF"/>
    <w:rsid w:val="56F36EE7"/>
    <w:rsid w:val="56F85B71"/>
    <w:rsid w:val="56F93B35"/>
    <w:rsid w:val="56F96346"/>
    <w:rsid w:val="570071CB"/>
    <w:rsid w:val="57026664"/>
    <w:rsid w:val="57026FA9"/>
    <w:rsid w:val="570448DB"/>
    <w:rsid w:val="570652DA"/>
    <w:rsid w:val="57094FA4"/>
    <w:rsid w:val="570959FB"/>
    <w:rsid w:val="57097CC2"/>
    <w:rsid w:val="570B72D5"/>
    <w:rsid w:val="570C12D2"/>
    <w:rsid w:val="570F61EB"/>
    <w:rsid w:val="571117C6"/>
    <w:rsid w:val="57111911"/>
    <w:rsid w:val="571315CB"/>
    <w:rsid w:val="5715448C"/>
    <w:rsid w:val="57156194"/>
    <w:rsid w:val="57166CF5"/>
    <w:rsid w:val="57172669"/>
    <w:rsid w:val="57180E81"/>
    <w:rsid w:val="57182266"/>
    <w:rsid w:val="57210AB8"/>
    <w:rsid w:val="57213773"/>
    <w:rsid w:val="57253DFD"/>
    <w:rsid w:val="57284BB8"/>
    <w:rsid w:val="572D5735"/>
    <w:rsid w:val="572D5895"/>
    <w:rsid w:val="57331ACF"/>
    <w:rsid w:val="5733738F"/>
    <w:rsid w:val="57380675"/>
    <w:rsid w:val="57395489"/>
    <w:rsid w:val="573B62F5"/>
    <w:rsid w:val="573C227B"/>
    <w:rsid w:val="573D77D6"/>
    <w:rsid w:val="573E77D9"/>
    <w:rsid w:val="573F0EED"/>
    <w:rsid w:val="573F2D09"/>
    <w:rsid w:val="574028A3"/>
    <w:rsid w:val="574C2BC6"/>
    <w:rsid w:val="574D764E"/>
    <w:rsid w:val="574E2A85"/>
    <w:rsid w:val="574E6ED2"/>
    <w:rsid w:val="574F1F0A"/>
    <w:rsid w:val="574F486C"/>
    <w:rsid w:val="57530A45"/>
    <w:rsid w:val="575B34D9"/>
    <w:rsid w:val="575D37D3"/>
    <w:rsid w:val="575E086A"/>
    <w:rsid w:val="57604F34"/>
    <w:rsid w:val="57625B9F"/>
    <w:rsid w:val="576649A9"/>
    <w:rsid w:val="576A75EE"/>
    <w:rsid w:val="57715BF6"/>
    <w:rsid w:val="57753B9E"/>
    <w:rsid w:val="57762FFD"/>
    <w:rsid w:val="57807DBB"/>
    <w:rsid w:val="57812948"/>
    <w:rsid w:val="57813756"/>
    <w:rsid w:val="57822F3B"/>
    <w:rsid w:val="57836689"/>
    <w:rsid w:val="578651DC"/>
    <w:rsid w:val="57897EFC"/>
    <w:rsid w:val="578D7955"/>
    <w:rsid w:val="579246F3"/>
    <w:rsid w:val="57931F5E"/>
    <w:rsid w:val="579357E5"/>
    <w:rsid w:val="57990E5F"/>
    <w:rsid w:val="57992EA0"/>
    <w:rsid w:val="579B607F"/>
    <w:rsid w:val="579C4E47"/>
    <w:rsid w:val="57A427BF"/>
    <w:rsid w:val="57A56669"/>
    <w:rsid w:val="57A952A1"/>
    <w:rsid w:val="57AC4A69"/>
    <w:rsid w:val="57AC7077"/>
    <w:rsid w:val="57B22D30"/>
    <w:rsid w:val="57B47793"/>
    <w:rsid w:val="57B93BBB"/>
    <w:rsid w:val="57BD2B52"/>
    <w:rsid w:val="57BF3AAE"/>
    <w:rsid w:val="57C1072B"/>
    <w:rsid w:val="57C27A55"/>
    <w:rsid w:val="57C62260"/>
    <w:rsid w:val="57C92F60"/>
    <w:rsid w:val="57CB0CC4"/>
    <w:rsid w:val="57CB5485"/>
    <w:rsid w:val="57CE6118"/>
    <w:rsid w:val="57D00DC5"/>
    <w:rsid w:val="57D021FF"/>
    <w:rsid w:val="57D2591C"/>
    <w:rsid w:val="57D377CC"/>
    <w:rsid w:val="57DB27E5"/>
    <w:rsid w:val="57E07EB3"/>
    <w:rsid w:val="57E13B23"/>
    <w:rsid w:val="57E41471"/>
    <w:rsid w:val="57E803F5"/>
    <w:rsid w:val="57E870F2"/>
    <w:rsid w:val="57EC69B8"/>
    <w:rsid w:val="57F60A0F"/>
    <w:rsid w:val="57F75E34"/>
    <w:rsid w:val="57FB23BD"/>
    <w:rsid w:val="57FB452A"/>
    <w:rsid w:val="57FF60BE"/>
    <w:rsid w:val="57FF7E44"/>
    <w:rsid w:val="58023C1F"/>
    <w:rsid w:val="58032BFE"/>
    <w:rsid w:val="5804016D"/>
    <w:rsid w:val="58042143"/>
    <w:rsid w:val="58042806"/>
    <w:rsid w:val="5805517E"/>
    <w:rsid w:val="58080E23"/>
    <w:rsid w:val="580850B9"/>
    <w:rsid w:val="580C7E1A"/>
    <w:rsid w:val="580D2151"/>
    <w:rsid w:val="580F576A"/>
    <w:rsid w:val="58163863"/>
    <w:rsid w:val="581A60DB"/>
    <w:rsid w:val="581C5449"/>
    <w:rsid w:val="581D58D2"/>
    <w:rsid w:val="581D7870"/>
    <w:rsid w:val="58206071"/>
    <w:rsid w:val="5825139C"/>
    <w:rsid w:val="58254551"/>
    <w:rsid w:val="582568C6"/>
    <w:rsid w:val="5832419E"/>
    <w:rsid w:val="58335057"/>
    <w:rsid w:val="583578BD"/>
    <w:rsid w:val="583653F3"/>
    <w:rsid w:val="583C5739"/>
    <w:rsid w:val="58410447"/>
    <w:rsid w:val="5842674B"/>
    <w:rsid w:val="5844694E"/>
    <w:rsid w:val="5848213E"/>
    <w:rsid w:val="584874F8"/>
    <w:rsid w:val="58495A45"/>
    <w:rsid w:val="584A620A"/>
    <w:rsid w:val="584C7140"/>
    <w:rsid w:val="585005B2"/>
    <w:rsid w:val="585320A8"/>
    <w:rsid w:val="58557D6B"/>
    <w:rsid w:val="5856573B"/>
    <w:rsid w:val="58572606"/>
    <w:rsid w:val="58572D74"/>
    <w:rsid w:val="58581CBC"/>
    <w:rsid w:val="58585CA5"/>
    <w:rsid w:val="58587C06"/>
    <w:rsid w:val="585B092C"/>
    <w:rsid w:val="585B10B9"/>
    <w:rsid w:val="585D28EF"/>
    <w:rsid w:val="58606471"/>
    <w:rsid w:val="58607CF8"/>
    <w:rsid w:val="58631001"/>
    <w:rsid w:val="58641615"/>
    <w:rsid w:val="58652450"/>
    <w:rsid w:val="58656C7E"/>
    <w:rsid w:val="5868490A"/>
    <w:rsid w:val="586B4C00"/>
    <w:rsid w:val="586B6115"/>
    <w:rsid w:val="586E1419"/>
    <w:rsid w:val="586E769A"/>
    <w:rsid w:val="58714687"/>
    <w:rsid w:val="58715DED"/>
    <w:rsid w:val="58791F38"/>
    <w:rsid w:val="58796122"/>
    <w:rsid w:val="587B36E9"/>
    <w:rsid w:val="587D560A"/>
    <w:rsid w:val="587F14EE"/>
    <w:rsid w:val="587F3CD9"/>
    <w:rsid w:val="588104D5"/>
    <w:rsid w:val="58842497"/>
    <w:rsid w:val="58854132"/>
    <w:rsid w:val="5889658F"/>
    <w:rsid w:val="588B14AD"/>
    <w:rsid w:val="588B228E"/>
    <w:rsid w:val="588D4B2A"/>
    <w:rsid w:val="588D6FF8"/>
    <w:rsid w:val="588F0782"/>
    <w:rsid w:val="58952352"/>
    <w:rsid w:val="589A48E6"/>
    <w:rsid w:val="589D07D3"/>
    <w:rsid w:val="589E7D39"/>
    <w:rsid w:val="589F6656"/>
    <w:rsid w:val="58A25753"/>
    <w:rsid w:val="58A4127B"/>
    <w:rsid w:val="58A54AF1"/>
    <w:rsid w:val="58A94CCB"/>
    <w:rsid w:val="58AF1523"/>
    <w:rsid w:val="58B156F2"/>
    <w:rsid w:val="58B23962"/>
    <w:rsid w:val="58B534F0"/>
    <w:rsid w:val="58B56A4D"/>
    <w:rsid w:val="58BA2918"/>
    <w:rsid w:val="58BC5933"/>
    <w:rsid w:val="58BD09B2"/>
    <w:rsid w:val="58BD229C"/>
    <w:rsid w:val="58C02B69"/>
    <w:rsid w:val="58C71EE5"/>
    <w:rsid w:val="58D0085C"/>
    <w:rsid w:val="58D2223A"/>
    <w:rsid w:val="58D259B7"/>
    <w:rsid w:val="58D4454E"/>
    <w:rsid w:val="58DB0AD7"/>
    <w:rsid w:val="58DD0952"/>
    <w:rsid w:val="58E00EFD"/>
    <w:rsid w:val="58E80FD9"/>
    <w:rsid w:val="58EF3FF8"/>
    <w:rsid w:val="58F63AA9"/>
    <w:rsid w:val="58FE3777"/>
    <w:rsid w:val="5903126E"/>
    <w:rsid w:val="59041D90"/>
    <w:rsid w:val="590646FF"/>
    <w:rsid w:val="590E0090"/>
    <w:rsid w:val="59186974"/>
    <w:rsid w:val="5925770B"/>
    <w:rsid w:val="59262FBE"/>
    <w:rsid w:val="59287B0B"/>
    <w:rsid w:val="592D5C71"/>
    <w:rsid w:val="592E16FF"/>
    <w:rsid w:val="59305A6F"/>
    <w:rsid w:val="59326FE4"/>
    <w:rsid w:val="59337E0E"/>
    <w:rsid w:val="59345821"/>
    <w:rsid w:val="59355C5E"/>
    <w:rsid w:val="59362B6B"/>
    <w:rsid w:val="59371BC6"/>
    <w:rsid w:val="5937280D"/>
    <w:rsid w:val="59390A7D"/>
    <w:rsid w:val="593979E1"/>
    <w:rsid w:val="593B28DD"/>
    <w:rsid w:val="593B65C1"/>
    <w:rsid w:val="593C0FD4"/>
    <w:rsid w:val="593D3F0A"/>
    <w:rsid w:val="594165F1"/>
    <w:rsid w:val="59427B5F"/>
    <w:rsid w:val="59444CA1"/>
    <w:rsid w:val="59486DD0"/>
    <w:rsid w:val="594A29BE"/>
    <w:rsid w:val="594B7109"/>
    <w:rsid w:val="594C4503"/>
    <w:rsid w:val="594C73F9"/>
    <w:rsid w:val="594C7D12"/>
    <w:rsid w:val="5950098B"/>
    <w:rsid w:val="595068A5"/>
    <w:rsid w:val="595751F0"/>
    <w:rsid w:val="595820E1"/>
    <w:rsid w:val="59597DEA"/>
    <w:rsid w:val="595A1A56"/>
    <w:rsid w:val="596442A5"/>
    <w:rsid w:val="59662CE0"/>
    <w:rsid w:val="596C4038"/>
    <w:rsid w:val="59756B42"/>
    <w:rsid w:val="59757A26"/>
    <w:rsid w:val="59795EE5"/>
    <w:rsid w:val="597A6C42"/>
    <w:rsid w:val="597D188C"/>
    <w:rsid w:val="59840C5B"/>
    <w:rsid w:val="5986293D"/>
    <w:rsid w:val="598A1CD4"/>
    <w:rsid w:val="598C3C76"/>
    <w:rsid w:val="599547E9"/>
    <w:rsid w:val="599646DF"/>
    <w:rsid w:val="59965DBC"/>
    <w:rsid w:val="59982B07"/>
    <w:rsid w:val="599866AB"/>
    <w:rsid w:val="59992C74"/>
    <w:rsid w:val="599F4D5C"/>
    <w:rsid w:val="599F6907"/>
    <w:rsid w:val="59A27CB2"/>
    <w:rsid w:val="59A374EF"/>
    <w:rsid w:val="59A70676"/>
    <w:rsid w:val="59A71829"/>
    <w:rsid w:val="59A93229"/>
    <w:rsid w:val="59AC4C1F"/>
    <w:rsid w:val="59AC653A"/>
    <w:rsid w:val="59AD735E"/>
    <w:rsid w:val="59B513FC"/>
    <w:rsid w:val="59B6270C"/>
    <w:rsid w:val="59B944AA"/>
    <w:rsid w:val="59BC7643"/>
    <w:rsid w:val="59BD7411"/>
    <w:rsid w:val="59C15CD4"/>
    <w:rsid w:val="59C42F35"/>
    <w:rsid w:val="59C80FA7"/>
    <w:rsid w:val="59C90A8D"/>
    <w:rsid w:val="59C90B6B"/>
    <w:rsid w:val="59CC75E0"/>
    <w:rsid w:val="59CD4007"/>
    <w:rsid w:val="59D20EE1"/>
    <w:rsid w:val="59D3586F"/>
    <w:rsid w:val="59D82AE5"/>
    <w:rsid w:val="59D916D8"/>
    <w:rsid w:val="59DD5D79"/>
    <w:rsid w:val="59DF5B2C"/>
    <w:rsid w:val="59E8281D"/>
    <w:rsid w:val="59EA3425"/>
    <w:rsid w:val="59F0756D"/>
    <w:rsid w:val="59FC131D"/>
    <w:rsid w:val="59FD5DEA"/>
    <w:rsid w:val="5A01714D"/>
    <w:rsid w:val="5A035F06"/>
    <w:rsid w:val="5A050CAA"/>
    <w:rsid w:val="5A0840AD"/>
    <w:rsid w:val="5A0C1018"/>
    <w:rsid w:val="5A0C6E99"/>
    <w:rsid w:val="5A0E33B3"/>
    <w:rsid w:val="5A0F06BB"/>
    <w:rsid w:val="5A100086"/>
    <w:rsid w:val="5A101407"/>
    <w:rsid w:val="5A1125CD"/>
    <w:rsid w:val="5A1248D9"/>
    <w:rsid w:val="5A133601"/>
    <w:rsid w:val="5A1378EE"/>
    <w:rsid w:val="5A142131"/>
    <w:rsid w:val="5A150A3A"/>
    <w:rsid w:val="5A1655F0"/>
    <w:rsid w:val="5A172072"/>
    <w:rsid w:val="5A197616"/>
    <w:rsid w:val="5A205EA8"/>
    <w:rsid w:val="5A2336D4"/>
    <w:rsid w:val="5A264AD3"/>
    <w:rsid w:val="5A295D67"/>
    <w:rsid w:val="5A2A77A9"/>
    <w:rsid w:val="5A2C73AC"/>
    <w:rsid w:val="5A2E7A95"/>
    <w:rsid w:val="5A2F7040"/>
    <w:rsid w:val="5A30605D"/>
    <w:rsid w:val="5A31398E"/>
    <w:rsid w:val="5A327326"/>
    <w:rsid w:val="5A3666C7"/>
    <w:rsid w:val="5A367751"/>
    <w:rsid w:val="5A393AF0"/>
    <w:rsid w:val="5A397755"/>
    <w:rsid w:val="5A450D12"/>
    <w:rsid w:val="5A45514D"/>
    <w:rsid w:val="5A492F3A"/>
    <w:rsid w:val="5A52765A"/>
    <w:rsid w:val="5A536478"/>
    <w:rsid w:val="5A590F2D"/>
    <w:rsid w:val="5A594E50"/>
    <w:rsid w:val="5A606B47"/>
    <w:rsid w:val="5A620D1C"/>
    <w:rsid w:val="5A631ADD"/>
    <w:rsid w:val="5A65797E"/>
    <w:rsid w:val="5A671109"/>
    <w:rsid w:val="5A6818B2"/>
    <w:rsid w:val="5A690F5B"/>
    <w:rsid w:val="5A6C0623"/>
    <w:rsid w:val="5A6D5036"/>
    <w:rsid w:val="5A72698C"/>
    <w:rsid w:val="5A745480"/>
    <w:rsid w:val="5A7644F3"/>
    <w:rsid w:val="5A7A3C90"/>
    <w:rsid w:val="5A7E6698"/>
    <w:rsid w:val="5A83091B"/>
    <w:rsid w:val="5A8452A0"/>
    <w:rsid w:val="5A875849"/>
    <w:rsid w:val="5A8764B0"/>
    <w:rsid w:val="5A881003"/>
    <w:rsid w:val="5A8A10CC"/>
    <w:rsid w:val="5A8B42FA"/>
    <w:rsid w:val="5A8D5D66"/>
    <w:rsid w:val="5A9219CF"/>
    <w:rsid w:val="5A980C41"/>
    <w:rsid w:val="5A991373"/>
    <w:rsid w:val="5A993C88"/>
    <w:rsid w:val="5A9A2F7E"/>
    <w:rsid w:val="5A9B1D56"/>
    <w:rsid w:val="5A9F1409"/>
    <w:rsid w:val="5AA048F2"/>
    <w:rsid w:val="5AA319EE"/>
    <w:rsid w:val="5AA33443"/>
    <w:rsid w:val="5AA57924"/>
    <w:rsid w:val="5AA7035F"/>
    <w:rsid w:val="5AA87232"/>
    <w:rsid w:val="5AA950CC"/>
    <w:rsid w:val="5AAB0453"/>
    <w:rsid w:val="5AAC0B70"/>
    <w:rsid w:val="5AAD0689"/>
    <w:rsid w:val="5AAD0C9E"/>
    <w:rsid w:val="5AAD6B5B"/>
    <w:rsid w:val="5AB07768"/>
    <w:rsid w:val="5AB27475"/>
    <w:rsid w:val="5AB46FE5"/>
    <w:rsid w:val="5AB57728"/>
    <w:rsid w:val="5AB6445A"/>
    <w:rsid w:val="5AB75FB2"/>
    <w:rsid w:val="5AB97304"/>
    <w:rsid w:val="5ABC206A"/>
    <w:rsid w:val="5ABC2184"/>
    <w:rsid w:val="5AC008BF"/>
    <w:rsid w:val="5AC0526C"/>
    <w:rsid w:val="5AC13C29"/>
    <w:rsid w:val="5AC31656"/>
    <w:rsid w:val="5AC53CFC"/>
    <w:rsid w:val="5AC94130"/>
    <w:rsid w:val="5ACB78A2"/>
    <w:rsid w:val="5ACC0C9E"/>
    <w:rsid w:val="5ACC136C"/>
    <w:rsid w:val="5ACF4D73"/>
    <w:rsid w:val="5AD1049D"/>
    <w:rsid w:val="5AD10F73"/>
    <w:rsid w:val="5AD219FE"/>
    <w:rsid w:val="5AD659E2"/>
    <w:rsid w:val="5AD81CD7"/>
    <w:rsid w:val="5AD94131"/>
    <w:rsid w:val="5ADA50A3"/>
    <w:rsid w:val="5ADB165C"/>
    <w:rsid w:val="5ADF3079"/>
    <w:rsid w:val="5AE027B2"/>
    <w:rsid w:val="5AE21EF0"/>
    <w:rsid w:val="5AE5721D"/>
    <w:rsid w:val="5AE9458D"/>
    <w:rsid w:val="5AEF24BF"/>
    <w:rsid w:val="5AF23181"/>
    <w:rsid w:val="5AF51C4C"/>
    <w:rsid w:val="5AF62E2E"/>
    <w:rsid w:val="5AF9067B"/>
    <w:rsid w:val="5AF919F4"/>
    <w:rsid w:val="5AF94497"/>
    <w:rsid w:val="5AFC6EB4"/>
    <w:rsid w:val="5B043F6C"/>
    <w:rsid w:val="5B063023"/>
    <w:rsid w:val="5B08103B"/>
    <w:rsid w:val="5B0A0562"/>
    <w:rsid w:val="5B0C406C"/>
    <w:rsid w:val="5B0E0142"/>
    <w:rsid w:val="5B111B4C"/>
    <w:rsid w:val="5B133E50"/>
    <w:rsid w:val="5B163BEB"/>
    <w:rsid w:val="5B176ECB"/>
    <w:rsid w:val="5B1B4E8E"/>
    <w:rsid w:val="5B200180"/>
    <w:rsid w:val="5B20774A"/>
    <w:rsid w:val="5B21129F"/>
    <w:rsid w:val="5B2456F8"/>
    <w:rsid w:val="5B2729C3"/>
    <w:rsid w:val="5B27608D"/>
    <w:rsid w:val="5B2A39BA"/>
    <w:rsid w:val="5B2B5707"/>
    <w:rsid w:val="5B2F7B95"/>
    <w:rsid w:val="5B30464E"/>
    <w:rsid w:val="5B3234E8"/>
    <w:rsid w:val="5B385AD2"/>
    <w:rsid w:val="5B386787"/>
    <w:rsid w:val="5B3A1660"/>
    <w:rsid w:val="5B3D2687"/>
    <w:rsid w:val="5B3F60D2"/>
    <w:rsid w:val="5B4037A0"/>
    <w:rsid w:val="5B46038F"/>
    <w:rsid w:val="5B4A73DD"/>
    <w:rsid w:val="5B4D2F77"/>
    <w:rsid w:val="5B4D4D14"/>
    <w:rsid w:val="5B516F86"/>
    <w:rsid w:val="5B58360B"/>
    <w:rsid w:val="5B5A5C3E"/>
    <w:rsid w:val="5B5B2742"/>
    <w:rsid w:val="5B5B5741"/>
    <w:rsid w:val="5B5E0ADF"/>
    <w:rsid w:val="5B6173AF"/>
    <w:rsid w:val="5B69491E"/>
    <w:rsid w:val="5B6A5553"/>
    <w:rsid w:val="5B6E1471"/>
    <w:rsid w:val="5B6E7380"/>
    <w:rsid w:val="5B6F3C0F"/>
    <w:rsid w:val="5B705CB0"/>
    <w:rsid w:val="5B7135A6"/>
    <w:rsid w:val="5B7E1EE4"/>
    <w:rsid w:val="5B7F67F6"/>
    <w:rsid w:val="5B8571F1"/>
    <w:rsid w:val="5B865B2C"/>
    <w:rsid w:val="5B87623B"/>
    <w:rsid w:val="5B8D0530"/>
    <w:rsid w:val="5B8D7D5A"/>
    <w:rsid w:val="5B95677A"/>
    <w:rsid w:val="5B98135F"/>
    <w:rsid w:val="5B9C68B6"/>
    <w:rsid w:val="5BA243FF"/>
    <w:rsid w:val="5BA3181E"/>
    <w:rsid w:val="5BA34607"/>
    <w:rsid w:val="5BA448E8"/>
    <w:rsid w:val="5BA90383"/>
    <w:rsid w:val="5BAA533F"/>
    <w:rsid w:val="5BAE38DE"/>
    <w:rsid w:val="5BB07417"/>
    <w:rsid w:val="5BB12722"/>
    <w:rsid w:val="5BB13BA4"/>
    <w:rsid w:val="5BB555F0"/>
    <w:rsid w:val="5BBC75B4"/>
    <w:rsid w:val="5BC422B9"/>
    <w:rsid w:val="5BC42E7C"/>
    <w:rsid w:val="5BC61DCB"/>
    <w:rsid w:val="5BC63156"/>
    <w:rsid w:val="5BC834A0"/>
    <w:rsid w:val="5BC942C9"/>
    <w:rsid w:val="5BD579A2"/>
    <w:rsid w:val="5BD57B42"/>
    <w:rsid w:val="5BD83BCF"/>
    <w:rsid w:val="5BD93F21"/>
    <w:rsid w:val="5BD95E8D"/>
    <w:rsid w:val="5BD96321"/>
    <w:rsid w:val="5BDC3E60"/>
    <w:rsid w:val="5BDD47DC"/>
    <w:rsid w:val="5BDF0EE9"/>
    <w:rsid w:val="5BDF61B4"/>
    <w:rsid w:val="5BE063F2"/>
    <w:rsid w:val="5BE50E24"/>
    <w:rsid w:val="5BE87DE5"/>
    <w:rsid w:val="5BE965F9"/>
    <w:rsid w:val="5BEA6A8A"/>
    <w:rsid w:val="5BEB7595"/>
    <w:rsid w:val="5BEE48C0"/>
    <w:rsid w:val="5BEE5CAC"/>
    <w:rsid w:val="5BF823AB"/>
    <w:rsid w:val="5BF82712"/>
    <w:rsid w:val="5BFB69F9"/>
    <w:rsid w:val="5C00127C"/>
    <w:rsid w:val="5C002480"/>
    <w:rsid w:val="5C011B4E"/>
    <w:rsid w:val="5C0217B3"/>
    <w:rsid w:val="5C082BDB"/>
    <w:rsid w:val="5C0B1E54"/>
    <w:rsid w:val="5C111A1D"/>
    <w:rsid w:val="5C113D39"/>
    <w:rsid w:val="5C1C0173"/>
    <w:rsid w:val="5C1D43DD"/>
    <w:rsid w:val="5C1E4892"/>
    <w:rsid w:val="5C1E4D31"/>
    <w:rsid w:val="5C1E74A1"/>
    <w:rsid w:val="5C212D1B"/>
    <w:rsid w:val="5C24224E"/>
    <w:rsid w:val="5C2514A9"/>
    <w:rsid w:val="5C252340"/>
    <w:rsid w:val="5C2961CD"/>
    <w:rsid w:val="5C296CC2"/>
    <w:rsid w:val="5C2C196E"/>
    <w:rsid w:val="5C2D076F"/>
    <w:rsid w:val="5C2F5960"/>
    <w:rsid w:val="5C3010C1"/>
    <w:rsid w:val="5C354017"/>
    <w:rsid w:val="5C3A3386"/>
    <w:rsid w:val="5C3E6588"/>
    <w:rsid w:val="5C3F10B3"/>
    <w:rsid w:val="5C404A77"/>
    <w:rsid w:val="5C427AE3"/>
    <w:rsid w:val="5C477F20"/>
    <w:rsid w:val="5C480F27"/>
    <w:rsid w:val="5C52535D"/>
    <w:rsid w:val="5C59559E"/>
    <w:rsid w:val="5C5A17B9"/>
    <w:rsid w:val="5C5D1B65"/>
    <w:rsid w:val="5C627F9F"/>
    <w:rsid w:val="5C64067F"/>
    <w:rsid w:val="5C651783"/>
    <w:rsid w:val="5C661985"/>
    <w:rsid w:val="5C667657"/>
    <w:rsid w:val="5C671C3E"/>
    <w:rsid w:val="5C6B53E0"/>
    <w:rsid w:val="5C6B70F1"/>
    <w:rsid w:val="5C705211"/>
    <w:rsid w:val="5C7C6304"/>
    <w:rsid w:val="5C7E052A"/>
    <w:rsid w:val="5C8079E9"/>
    <w:rsid w:val="5C8250F0"/>
    <w:rsid w:val="5C83656C"/>
    <w:rsid w:val="5C8701E4"/>
    <w:rsid w:val="5C8900B3"/>
    <w:rsid w:val="5C897892"/>
    <w:rsid w:val="5C8E208B"/>
    <w:rsid w:val="5C8F4FE2"/>
    <w:rsid w:val="5C8F63E0"/>
    <w:rsid w:val="5C905E77"/>
    <w:rsid w:val="5C90757C"/>
    <w:rsid w:val="5C961BB3"/>
    <w:rsid w:val="5C965684"/>
    <w:rsid w:val="5C99679F"/>
    <w:rsid w:val="5C9C3A0F"/>
    <w:rsid w:val="5CA17519"/>
    <w:rsid w:val="5CA31F74"/>
    <w:rsid w:val="5CA70574"/>
    <w:rsid w:val="5CA732AF"/>
    <w:rsid w:val="5CAC59D2"/>
    <w:rsid w:val="5CAE0257"/>
    <w:rsid w:val="5CB050C1"/>
    <w:rsid w:val="5CB302CE"/>
    <w:rsid w:val="5CB31568"/>
    <w:rsid w:val="5CB601F7"/>
    <w:rsid w:val="5CB624EC"/>
    <w:rsid w:val="5CB950C9"/>
    <w:rsid w:val="5CC019E0"/>
    <w:rsid w:val="5CC17D14"/>
    <w:rsid w:val="5CC2096B"/>
    <w:rsid w:val="5CC33989"/>
    <w:rsid w:val="5CCB1032"/>
    <w:rsid w:val="5CCB607B"/>
    <w:rsid w:val="5CCC506E"/>
    <w:rsid w:val="5CD01B96"/>
    <w:rsid w:val="5CD021D6"/>
    <w:rsid w:val="5CD0546F"/>
    <w:rsid w:val="5CD45503"/>
    <w:rsid w:val="5CD579A7"/>
    <w:rsid w:val="5CDB6724"/>
    <w:rsid w:val="5CDD671B"/>
    <w:rsid w:val="5CE02633"/>
    <w:rsid w:val="5CE07754"/>
    <w:rsid w:val="5CE80DC8"/>
    <w:rsid w:val="5CF56C00"/>
    <w:rsid w:val="5CFF06C3"/>
    <w:rsid w:val="5D00676B"/>
    <w:rsid w:val="5D042D16"/>
    <w:rsid w:val="5D043F19"/>
    <w:rsid w:val="5D050C35"/>
    <w:rsid w:val="5D063177"/>
    <w:rsid w:val="5D096033"/>
    <w:rsid w:val="5D0966B6"/>
    <w:rsid w:val="5D0A1DE2"/>
    <w:rsid w:val="5D124BEB"/>
    <w:rsid w:val="5D150FE7"/>
    <w:rsid w:val="5D192D21"/>
    <w:rsid w:val="5D196EE0"/>
    <w:rsid w:val="5D1B682E"/>
    <w:rsid w:val="5D1D3BF5"/>
    <w:rsid w:val="5D2027C1"/>
    <w:rsid w:val="5D204982"/>
    <w:rsid w:val="5D225CD1"/>
    <w:rsid w:val="5D251608"/>
    <w:rsid w:val="5D2934CA"/>
    <w:rsid w:val="5D2E63A2"/>
    <w:rsid w:val="5D2F5189"/>
    <w:rsid w:val="5D3029EF"/>
    <w:rsid w:val="5D3354F7"/>
    <w:rsid w:val="5D341EA8"/>
    <w:rsid w:val="5D34690E"/>
    <w:rsid w:val="5D387A43"/>
    <w:rsid w:val="5D3C30C3"/>
    <w:rsid w:val="5D3C4236"/>
    <w:rsid w:val="5D3D6BD5"/>
    <w:rsid w:val="5D3E4F76"/>
    <w:rsid w:val="5D3E7EAB"/>
    <w:rsid w:val="5D3F5E4E"/>
    <w:rsid w:val="5D410CA1"/>
    <w:rsid w:val="5D42417E"/>
    <w:rsid w:val="5D4956ED"/>
    <w:rsid w:val="5D4A1AC4"/>
    <w:rsid w:val="5D4B6725"/>
    <w:rsid w:val="5D4D4E8E"/>
    <w:rsid w:val="5D4E5564"/>
    <w:rsid w:val="5D5054BD"/>
    <w:rsid w:val="5D510DB7"/>
    <w:rsid w:val="5D5356EC"/>
    <w:rsid w:val="5D575324"/>
    <w:rsid w:val="5D58502F"/>
    <w:rsid w:val="5D61377F"/>
    <w:rsid w:val="5D613C4D"/>
    <w:rsid w:val="5D6331A5"/>
    <w:rsid w:val="5D647124"/>
    <w:rsid w:val="5D6531DB"/>
    <w:rsid w:val="5D6817A7"/>
    <w:rsid w:val="5D704469"/>
    <w:rsid w:val="5D753BBC"/>
    <w:rsid w:val="5D78581A"/>
    <w:rsid w:val="5D7C11F3"/>
    <w:rsid w:val="5D7E27B9"/>
    <w:rsid w:val="5D805337"/>
    <w:rsid w:val="5D834C54"/>
    <w:rsid w:val="5D841D13"/>
    <w:rsid w:val="5D8651D3"/>
    <w:rsid w:val="5D8A7728"/>
    <w:rsid w:val="5D8C6422"/>
    <w:rsid w:val="5D8E676C"/>
    <w:rsid w:val="5D927C38"/>
    <w:rsid w:val="5D9679B9"/>
    <w:rsid w:val="5D9859BE"/>
    <w:rsid w:val="5D9A2112"/>
    <w:rsid w:val="5D9B32FD"/>
    <w:rsid w:val="5D9C2851"/>
    <w:rsid w:val="5D9C52C3"/>
    <w:rsid w:val="5D9C5381"/>
    <w:rsid w:val="5D9E41DE"/>
    <w:rsid w:val="5DA7441D"/>
    <w:rsid w:val="5DA80C2D"/>
    <w:rsid w:val="5DAA7343"/>
    <w:rsid w:val="5DAE5C6E"/>
    <w:rsid w:val="5DAF3678"/>
    <w:rsid w:val="5DB13D0B"/>
    <w:rsid w:val="5DB36965"/>
    <w:rsid w:val="5DB51166"/>
    <w:rsid w:val="5DB57184"/>
    <w:rsid w:val="5DBB4FA7"/>
    <w:rsid w:val="5DBF5977"/>
    <w:rsid w:val="5DC157B2"/>
    <w:rsid w:val="5DC33F4B"/>
    <w:rsid w:val="5DC51508"/>
    <w:rsid w:val="5DC94E97"/>
    <w:rsid w:val="5DCB14D9"/>
    <w:rsid w:val="5DCC6649"/>
    <w:rsid w:val="5DCC7686"/>
    <w:rsid w:val="5DCD49FA"/>
    <w:rsid w:val="5DCF1F80"/>
    <w:rsid w:val="5DCF3035"/>
    <w:rsid w:val="5DD10D2B"/>
    <w:rsid w:val="5DD374E8"/>
    <w:rsid w:val="5DD47F83"/>
    <w:rsid w:val="5DD61C1A"/>
    <w:rsid w:val="5DD81733"/>
    <w:rsid w:val="5DD81E4F"/>
    <w:rsid w:val="5DD82137"/>
    <w:rsid w:val="5DD97BC8"/>
    <w:rsid w:val="5DDA37D4"/>
    <w:rsid w:val="5DE33C47"/>
    <w:rsid w:val="5DE34407"/>
    <w:rsid w:val="5DE55073"/>
    <w:rsid w:val="5DE76C04"/>
    <w:rsid w:val="5DF15256"/>
    <w:rsid w:val="5DF77D65"/>
    <w:rsid w:val="5DF8112D"/>
    <w:rsid w:val="5DFB019B"/>
    <w:rsid w:val="5E055135"/>
    <w:rsid w:val="5E0570A6"/>
    <w:rsid w:val="5E0D493F"/>
    <w:rsid w:val="5E0E0200"/>
    <w:rsid w:val="5E0E31EE"/>
    <w:rsid w:val="5E0F28C3"/>
    <w:rsid w:val="5E105BC8"/>
    <w:rsid w:val="5E112AC0"/>
    <w:rsid w:val="5E162827"/>
    <w:rsid w:val="5E1712ED"/>
    <w:rsid w:val="5E1A7E83"/>
    <w:rsid w:val="5E1C3062"/>
    <w:rsid w:val="5E1D059D"/>
    <w:rsid w:val="5E267E5F"/>
    <w:rsid w:val="5E294791"/>
    <w:rsid w:val="5E2E075F"/>
    <w:rsid w:val="5E2E1533"/>
    <w:rsid w:val="5E306D8F"/>
    <w:rsid w:val="5E320544"/>
    <w:rsid w:val="5E321FBB"/>
    <w:rsid w:val="5E325962"/>
    <w:rsid w:val="5E335A2D"/>
    <w:rsid w:val="5E37034D"/>
    <w:rsid w:val="5E3770AB"/>
    <w:rsid w:val="5E3D6588"/>
    <w:rsid w:val="5E403FB8"/>
    <w:rsid w:val="5E4133D7"/>
    <w:rsid w:val="5E465CBD"/>
    <w:rsid w:val="5E48442C"/>
    <w:rsid w:val="5E48738C"/>
    <w:rsid w:val="5E4C39E0"/>
    <w:rsid w:val="5E4E1B10"/>
    <w:rsid w:val="5E4F368A"/>
    <w:rsid w:val="5E535832"/>
    <w:rsid w:val="5E545380"/>
    <w:rsid w:val="5E560FE9"/>
    <w:rsid w:val="5E5735C8"/>
    <w:rsid w:val="5E5C004B"/>
    <w:rsid w:val="5E5C07E5"/>
    <w:rsid w:val="5E5C0A5C"/>
    <w:rsid w:val="5E5C6793"/>
    <w:rsid w:val="5E5D6D39"/>
    <w:rsid w:val="5E6114DB"/>
    <w:rsid w:val="5E634871"/>
    <w:rsid w:val="5E6D7804"/>
    <w:rsid w:val="5E6E09D6"/>
    <w:rsid w:val="5E6F1F86"/>
    <w:rsid w:val="5E715A73"/>
    <w:rsid w:val="5E743A04"/>
    <w:rsid w:val="5E76029C"/>
    <w:rsid w:val="5E7721D2"/>
    <w:rsid w:val="5E7A1C64"/>
    <w:rsid w:val="5E7A4F6B"/>
    <w:rsid w:val="5E7E2BAC"/>
    <w:rsid w:val="5E7E2E14"/>
    <w:rsid w:val="5E7E73B6"/>
    <w:rsid w:val="5E82739B"/>
    <w:rsid w:val="5E84452D"/>
    <w:rsid w:val="5E883C2B"/>
    <w:rsid w:val="5E88466B"/>
    <w:rsid w:val="5E8C4100"/>
    <w:rsid w:val="5E943CE8"/>
    <w:rsid w:val="5E950E07"/>
    <w:rsid w:val="5E984BAA"/>
    <w:rsid w:val="5E9B3FC4"/>
    <w:rsid w:val="5E9C2159"/>
    <w:rsid w:val="5EA07A04"/>
    <w:rsid w:val="5EA448B9"/>
    <w:rsid w:val="5EA8403F"/>
    <w:rsid w:val="5EB10289"/>
    <w:rsid w:val="5EB10EEC"/>
    <w:rsid w:val="5EB15481"/>
    <w:rsid w:val="5EB154D0"/>
    <w:rsid w:val="5EB320BC"/>
    <w:rsid w:val="5EB53042"/>
    <w:rsid w:val="5EBA299C"/>
    <w:rsid w:val="5EBC56A2"/>
    <w:rsid w:val="5EBF3A68"/>
    <w:rsid w:val="5EC8098A"/>
    <w:rsid w:val="5EC979F4"/>
    <w:rsid w:val="5ECF368C"/>
    <w:rsid w:val="5ECF4EBF"/>
    <w:rsid w:val="5ED5009D"/>
    <w:rsid w:val="5ED97BE0"/>
    <w:rsid w:val="5EDA19CB"/>
    <w:rsid w:val="5EDB375A"/>
    <w:rsid w:val="5EDC568B"/>
    <w:rsid w:val="5EDD1BEB"/>
    <w:rsid w:val="5EDF403F"/>
    <w:rsid w:val="5EDF5E3D"/>
    <w:rsid w:val="5EE037EF"/>
    <w:rsid w:val="5EE1209B"/>
    <w:rsid w:val="5EE37634"/>
    <w:rsid w:val="5EE40A5D"/>
    <w:rsid w:val="5EE87DA1"/>
    <w:rsid w:val="5EF252ED"/>
    <w:rsid w:val="5EFA110A"/>
    <w:rsid w:val="5EFC787F"/>
    <w:rsid w:val="5EFD3EFE"/>
    <w:rsid w:val="5EFE4B49"/>
    <w:rsid w:val="5F0033EA"/>
    <w:rsid w:val="5F021DEF"/>
    <w:rsid w:val="5F045772"/>
    <w:rsid w:val="5F050120"/>
    <w:rsid w:val="5F0911F3"/>
    <w:rsid w:val="5F09645E"/>
    <w:rsid w:val="5F0A0CA8"/>
    <w:rsid w:val="5F0A2DF0"/>
    <w:rsid w:val="5F0C3518"/>
    <w:rsid w:val="5F0D5100"/>
    <w:rsid w:val="5F0E4DF4"/>
    <w:rsid w:val="5F0E5567"/>
    <w:rsid w:val="5F0E70F5"/>
    <w:rsid w:val="5F11447B"/>
    <w:rsid w:val="5F13725D"/>
    <w:rsid w:val="5F172146"/>
    <w:rsid w:val="5F180CD6"/>
    <w:rsid w:val="5F1D1465"/>
    <w:rsid w:val="5F20774A"/>
    <w:rsid w:val="5F210A14"/>
    <w:rsid w:val="5F215E1F"/>
    <w:rsid w:val="5F224974"/>
    <w:rsid w:val="5F240AF9"/>
    <w:rsid w:val="5F251230"/>
    <w:rsid w:val="5F291B5F"/>
    <w:rsid w:val="5F297BBB"/>
    <w:rsid w:val="5F2B78E7"/>
    <w:rsid w:val="5F2E6BC5"/>
    <w:rsid w:val="5F3030BA"/>
    <w:rsid w:val="5F30427B"/>
    <w:rsid w:val="5F32391C"/>
    <w:rsid w:val="5F337B8F"/>
    <w:rsid w:val="5F343068"/>
    <w:rsid w:val="5F375820"/>
    <w:rsid w:val="5F3A2D47"/>
    <w:rsid w:val="5F3D4B95"/>
    <w:rsid w:val="5F411A48"/>
    <w:rsid w:val="5F453B0D"/>
    <w:rsid w:val="5F500FD7"/>
    <w:rsid w:val="5F547CF1"/>
    <w:rsid w:val="5F5654AA"/>
    <w:rsid w:val="5F576D3F"/>
    <w:rsid w:val="5F5920BF"/>
    <w:rsid w:val="5F5D490B"/>
    <w:rsid w:val="5F60628D"/>
    <w:rsid w:val="5F6626E0"/>
    <w:rsid w:val="5F6633E0"/>
    <w:rsid w:val="5F664222"/>
    <w:rsid w:val="5F694F99"/>
    <w:rsid w:val="5F6F5C68"/>
    <w:rsid w:val="5F7042D6"/>
    <w:rsid w:val="5F716916"/>
    <w:rsid w:val="5F72238A"/>
    <w:rsid w:val="5F736075"/>
    <w:rsid w:val="5F7375BD"/>
    <w:rsid w:val="5F766A6B"/>
    <w:rsid w:val="5F78158E"/>
    <w:rsid w:val="5F7A61BD"/>
    <w:rsid w:val="5F7D5432"/>
    <w:rsid w:val="5F7F6165"/>
    <w:rsid w:val="5F80420B"/>
    <w:rsid w:val="5F8056F5"/>
    <w:rsid w:val="5F8314F9"/>
    <w:rsid w:val="5F834553"/>
    <w:rsid w:val="5F872495"/>
    <w:rsid w:val="5F87331F"/>
    <w:rsid w:val="5F8B343E"/>
    <w:rsid w:val="5F8E4A0C"/>
    <w:rsid w:val="5F8F68DF"/>
    <w:rsid w:val="5F8F79DD"/>
    <w:rsid w:val="5F905B9F"/>
    <w:rsid w:val="5F94382C"/>
    <w:rsid w:val="5F946C35"/>
    <w:rsid w:val="5FA41AE0"/>
    <w:rsid w:val="5FA45CD0"/>
    <w:rsid w:val="5FA511AB"/>
    <w:rsid w:val="5FA51231"/>
    <w:rsid w:val="5FAD35A4"/>
    <w:rsid w:val="5FAE2D61"/>
    <w:rsid w:val="5FB150A5"/>
    <w:rsid w:val="5FB6438F"/>
    <w:rsid w:val="5FB709D3"/>
    <w:rsid w:val="5FBD7092"/>
    <w:rsid w:val="5FC16091"/>
    <w:rsid w:val="5FC32329"/>
    <w:rsid w:val="5FC327FE"/>
    <w:rsid w:val="5FC91F4C"/>
    <w:rsid w:val="5FCB0E80"/>
    <w:rsid w:val="5FD25013"/>
    <w:rsid w:val="5FDB6476"/>
    <w:rsid w:val="5FDD330D"/>
    <w:rsid w:val="5FDE3EA6"/>
    <w:rsid w:val="5FDE5508"/>
    <w:rsid w:val="5FE5298D"/>
    <w:rsid w:val="5FEA79C4"/>
    <w:rsid w:val="5FED6003"/>
    <w:rsid w:val="5FEE30C3"/>
    <w:rsid w:val="5FF03F28"/>
    <w:rsid w:val="5FF438AF"/>
    <w:rsid w:val="5FFA5AF0"/>
    <w:rsid w:val="5FFA702A"/>
    <w:rsid w:val="5FFC0588"/>
    <w:rsid w:val="6000728A"/>
    <w:rsid w:val="60025B37"/>
    <w:rsid w:val="6003084F"/>
    <w:rsid w:val="60082317"/>
    <w:rsid w:val="600E0AED"/>
    <w:rsid w:val="600E1AF8"/>
    <w:rsid w:val="60142647"/>
    <w:rsid w:val="6014673B"/>
    <w:rsid w:val="602233B3"/>
    <w:rsid w:val="60224E88"/>
    <w:rsid w:val="60225471"/>
    <w:rsid w:val="6023126F"/>
    <w:rsid w:val="60236E3F"/>
    <w:rsid w:val="60267041"/>
    <w:rsid w:val="60280461"/>
    <w:rsid w:val="60296278"/>
    <w:rsid w:val="60314905"/>
    <w:rsid w:val="6032326C"/>
    <w:rsid w:val="60352D26"/>
    <w:rsid w:val="603B0373"/>
    <w:rsid w:val="603D7B55"/>
    <w:rsid w:val="603E37C0"/>
    <w:rsid w:val="60403079"/>
    <w:rsid w:val="60436F01"/>
    <w:rsid w:val="60452E6E"/>
    <w:rsid w:val="60471AF0"/>
    <w:rsid w:val="604B434F"/>
    <w:rsid w:val="604D4E72"/>
    <w:rsid w:val="604F489E"/>
    <w:rsid w:val="605120C5"/>
    <w:rsid w:val="60567443"/>
    <w:rsid w:val="605931E5"/>
    <w:rsid w:val="605B7606"/>
    <w:rsid w:val="605D5C3C"/>
    <w:rsid w:val="605D7FA8"/>
    <w:rsid w:val="605E7727"/>
    <w:rsid w:val="60633AE9"/>
    <w:rsid w:val="60666648"/>
    <w:rsid w:val="60674EB9"/>
    <w:rsid w:val="607670A5"/>
    <w:rsid w:val="60780773"/>
    <w:rsid w:val="607D30C5"/>
    <w:rsid w:val="607F4BC2"/>
    <w:rsid w:val="60840E90"/>
    <w:rsid w:val="60877347"/>
    <w:rsid w:val="6089275D"/>
    <w:rsid w:val="60896C4A"/>
    <w:rsid w:val="609207E4"/>
    <w:rsid w:val="60921309"/>
    <w:rsid w:val="609324B7"/>
    <w:rsid w:val="60940FC4"/>
    <w:rsid w:val="60956ECB"/>
    <w:rsid w:val="60982D55"/>
    <w:rsid w:val="609A042B"/>
    <w:rsid w:val="609A0BE6"/>
    <w:rsid w:val="609F555A"/>
    <w:rsid w:val="60A50A80"/>
    <w:rsid w:val="60A552D8"/>
    <w:rsid w:val="60A61690"/>
    <w:rsid w:val="60A70E33"/>
    <w:rsid w:val="60A865B6"/>
    <w:rsid w:val="60AE30BC"/>
    <w:rsid w:val="60B15F1A"/>
    <w:rsid w:val="60B23B13"/>
    <w:rsid w:val="60B600A8"/>
    <w:rsid w:val="60B6533B"/>
    <w:rsid w:val="60B84CDA"/>
    <w:rsid w:val="60BC586C"/>
    <w:rsid w:val="60BE2AA8"/>
    <w:rsid w:val="60C044DA"/>
    <w:rsid w:val="60C15593"/>
    <w:rsid w:val="60C2149A"/>
    <w:rsid w:val="60CD62AD"/>
    <w:rsid w:val="60CD740F"/>
    <w:rsid w:val="60CE191A"/>
    <w:rsid w:val="60CE7B76"/>
    <w:rsid w:val="60D32C47"/>
    <w:rsid w:val="60D72266"/>
    <w:rsid w:val="60D77AB5"/>
    <w:rsid w:val="60D91EBC"/>
    <w:rsid w:val="60DA05DF"/>
    <w:rsid w:val="60DB507E"/>
    <w:rsid w:val="60DD3653"/>
    <w:rsid w:val="60DD5FE9"/>
    <w:rsid w:val="60DF01A4"/>
    <w:rsid w:val="60E1667D"/>
    <w:rsid w:val="60E30715"/>
    <w:rsid w:val="60E42750"/>
    <w:rsid w:val="60E44295"/>
    <w:rsid w:val="60EB579C"/>
    <w:rsid w:val="60EC64A7"/>
    <w:rsid w:val="60ED17A1"/>
    <w:rsid w:val="60F022C4"/>
    <w:rsid w:val="60F123D3"/>
    <w:rsid w:val="60F311DC"/>
    <w:rsid w:val="60F828E7"/>
    <w:rsid w:val="60F92EAF"/>
    <w:rsid w:val="60FA4B98"/>
    <w:rsid w:val="60FB283B"/>
    <w:rsid w:val="60FC2AFC"/>
    <w:rsid w:val="60FC5969"/>
    <w:rsid w:val="60FD0580"/>
    <w:rsid w:val="61024CF7"/>
    <w:rsid w:val="6105578B"/>
    <w:rsid w:val="6106713B"/>
    <w:rsid w:val="61080E80"/>
    <w:rsid w:val="610A06A1"/>
    <w:rsid w:val="610B3B72"/>
    <w:rsid w:val="610C0954"/>
    <w:rsid w:val="610C4D81"/>
    <w:rsid w:val="610D09BE"/>
    <w:rsid w:val="61161F01"/>
    <w:rsid w:val="611634A6"/>
    <w:rsid w:val="6118695E"/>
    <w:rsid w:val="611B13E9"/>
    <w:rsid w:val="611B65EF"/>
    <w:rsid w:val="611F082D"/>
    <w:rsid w:val="61286D0C"/>
    <w:rsid w:val="612B4790"/>
    <w:rsid w:val="612B4BE0"/>
    <w:rsid w:val="612B6C49"/>
    <w:rsid w:val="612D713E"/>
    <w:rsid w:val="612E6D2C"/>
    <w:rsid w:val="61300527"/>
    <w:rsid w:val="6130326D"/>
    <w:rsid w:val="61325719"/>
    <w:rsid w:val="613318B8"/>
    <w:rsid w:val="61332FD3"/>
    <w:rsid w:val="61367C7D"/>
    <w:rsid w:val="613760AB"/>
    <w:rsid w:val="61391317"/>
    <w:rsid w:val="613C313D"/>
    <w:rsid w:val="613F5AF6"/>
    <w:rsid w:val="61435BDA"/>
    <w:rsid w:val="61437347"/>
    <w:rsid w:val="61505AB3"/>
    <w:rsid w:val="61564020"/>
    <w:rsid w:val="61593312"/>
    <w:rsid w:val="615B4A2D"/>
    <w:rsid w:val="615F4D8D"/>
    <w:rsid w:val="61622F29"/>
    <w:rsid w:val="61635EB4"/>
    <w:rsid w:val="616A141F"/>
    <w:rsid w:val="61722FDE"/>
    <w:rsid w:val="61767162"/>
    <w:rsid w:val="61774357"/>
    <w:rsid w:val="61775CA9"/>
    <w:rsid w:val="617C4F5E"/>
    <w:rsid w:val="61821636"/>
    <w:rsid w:val="61823269"/>
    <w:rsid w:val="61840614"/>
    <w:rsid w:val="618434F9"/>
    <w:rsid w:val="618A2FD9"/>
    <w:rsid w:val="618C5DDA"/>
    <w:rsid w:val="618C6EB7"/>
    <w:rsid w:val="618D3501"/>
    <w:rsid w:val="619030F2"/>
    <w:rsid w:val="619221E2"/>
    <w:rsid w:val="6192243C"/>
    <w:rsid w:val="61922DAC"/>
    <w:rsid w:val="619323C5"/>
    <w:rsid w:val="6193482E"/>
    <w:rsid w:val="61977B82"/>
    <w:rsid w:val="61995597"/>
    <w:rsid w:val="61995B86"/>
    <w:rsid w:val="619D448F"/>
    <w:rsid w:val="61A02D72"/>
    <w:rsid w:val="61A5502E"/>
    <w:rsid w:val="61A77FAA"/>
    <w:rsid w:val="61AA6907"/>
    <w:rsid w:val="61AF55CC"/>
    <w:rsid w:val="61B0007B"/>
    <w:rsid w:val="61B22B3B"/>
    <w:rsid w:val="61B32D43"/>
    <w:rsid w:val="61B34CF6"/>
    <w:rsid w:val="61B56AD2"/>
    <w:rsid w:val="61B74F88"/>
    <w:rsid w:val="61B86EBE"/>
    <w:rsid w:val="61BA039E"/>
    <w:rsid w:val="61BA3382"/>
    <w:rsid w:val="61C538BB"/>
    <w:rsid w:val="61C60D07"/>
    <w:rsid w:val="61C62A67"/>
    <w:rsid w:val="61C75270"/>
    <w:rsid w:val="61C902F8"/>
    <w:rsid w:val="61C9717A"/>
    <w:rsid w:val="61CA2704"/>
    <w:rsid w:val="61CD600C"/>
    <w:rsid w:val="61D13845"/>
    <w:rsid w:val="61D3366D"/>
    <w:rsid w:val="61D95A74"/>
    <w:rsid w:val="61DB4BCF"/>
    <w:rsid w:val="61DC0265"/>
    <w:rsid w:val="61DF5DE9"/>
    <w:rsid w:val="61ED2ECD"/>
    <w:rsid w:val="61ED5A87"/>
    <w:rsid w:val="61F22D8E"/>
    <w:rsid w:val="61F474C2"/>
    <w:rsid w:val="62020FB7"/>
    <w:rsid w:val="620301E3"/>
    <w:rsid w:val="620760AB"/>
    <w:rsid w:val="620B2A42"/>
    <w:rsid w:val="620C2630"/>
    <w:rsid w:val="621045CA"/>
    <w:rsid w:val="62136DA1"/>
    <w:rsid w:val="62144B7F"/>
    <w:rsid w:val="6214597A"/>
    <w:rsid w:val="62157DCF"/>
    <w:rsid w:val="621A2412"/>
    <w:rsid w:val="621B4E71"/>
    <w:rsid w:val="621B7E2B"/>
    <w:rsid w:val="621C6481"/>
    <w:rsid w:val="621C7F29"/>
    <w:rsid w:val="621E346D"/>
    <w:rsid w:val="621F11E6"/>
    <w:rsid w:val="6222404B"/>
    <w:rsid w:val="62231FBA"/>
    <w:rsid w:val="62251674"/>
    <w:rsid w:val="622B0530"/>
    <w:rsid w:val="622C5131"/>
    <w:rsid w:val="622C56EE"/>
    <w:rsid w:val="622E1202"/>
    <w:rsid w:val="62307442"/>
    <w:rsid w:val="623118B1"/>
    <w:rsid w:val="62324C01"/>
    <w:rsid w:val="62360E03"/>
    <w:rsid w:val="623B4165"/>
    <w:rsid w:val="624164B5"/>
    <w:rsid w:val="62436929"/>
    <w:rsid w:val="624448E6"/>
    <w:rsid w:val="62445695"/>
    <w:rsid w:val="624C3F36"/>
    <w:rsid w:val="6252279E"/>
    <w:rsid w:val="62550216"/>
    <w:rsid w:val="625507CA"/>
    <w:rsid w:val="625F5C9F"/>
    <w:rsid w:val="626D09A1"/>
    <w:rsid w:val="626D283F"/>
    <w:rsid w:val="626F4CAC"/>
    <w:rsid w:val="627164D5"/>
    <w:rsid w:val="6274497D"/>
    <w:rsid w:val="62747CD1"/>
    <w:rsid w:val="6276555B"/>
    <w:rsid w:val="62795E5A"/>
    <w:rsid w:val="627D7405"/>
    <w:rsid w:val="627E6674"/>
    <w:rsid w:val="627F4BAC"/>
    <w:rsid w:val="62803F3B"/>
    <w:rsid w:val="628311D3"/>
    <w:rsid w:val="628346A0"/>
    <w:rsid w:val="62855ACA"/>
    <w:rsid w:val="62883232"/>
    <w:rsid w:val="628C2103"/>
    <w:rsid w:val="628F2F96"/>
    <w:rsid w:val="628F3A26"/>
    <w:rsid w:val="628F534B"/>
    <w:rsid w:val="62905741"/>
    <w:rsid w:val="62945C37"/>
    <w:rsid w:val="629656A5"/>
    <w:rsid w:val="62976DA6"/>
    <w:rsid w:val="629E4F17"/>
    <w:rsid w:val="629F2739"/>
    <w:rsid w:val="629F4DBD"/>
    <w:rsid w:val="62A046DB"/>
    <w:rsid w:val="62A71A9B"/>
    <w:rsid w:val="62A74E9A"/>
    <w:rsid w:val="62B147D5"/>
    <w:rsid w:val="62B4417A"/>
    <w:rsid w:val="62B51103"/>
    <w:rsid w:val="62B72336"/>
    <w:rsid w:val="62BC0463"/>
    <w:rsid w:val="62BD691B"/>
    <w:rsid w:val="62C1727B"/>
    <w:rsid w:val="62C41934"/>
    <w:rsid w:val="62C434A0"/>
    <w:rsid w:val="62CF5F37"/>
    <w:rsid w:val="62D203BA"/>
    <w:rsid w:val="62D25B62"/>
    <w:rsid w:val="62DB3193"/>
    <w:rsid w:val="62E050D2"/>
    <w:rsid w:val="62E2334E"/>
    <w:rsid w:val="62E44812"/>
    <w:rsid w:val="62E510B8"/>
    <w:rsid w:val="62E94EA9"/>
    <w:rsid w:val="62F01B27"/>
    <w:rsid w:val="62F46BD3"/>
    <w:rsid w:val="62F5667E"/>
    <w:rsid w:val="62F60D1B"/>
    <w:rsid w:val="62F77D71"/>
    <w:rsid w:val="62F9062F"/>
    <w:rsid w:val="62FA4979"/>
    <w:rsid w:val="62FB183D"/>
    <w:rsid w:val="62FC3710"/>
    <w:rsid w:val="63022FE3"/>
    <w:rsid w:val="63064400"/>
    <w:rsid w:val="63067ACE"/>
    <w:rsid w:val="63080843"/>
    <w:rsid w:val="630B2576"/>
    <w:rsid w:val="6310403C"/>
    <w:rsid w:val="63105FEB"/>
    <w:rsid w:val="6312489B"/>
    <w:rsid w:val="63131ACB"/>
    <w:rsid w:val="631403C9"/>
    <w:rsid w:val="63182F53"/>
    <w:rsid w:val="63183E3B"/>
    <w:rsid w:val="63194267"/>
    <w:rsid w:val="631C5941"/>
    <w:rsid w:val="631F13D0"/>
    <w:rsid w:val="63217370"/>
    <w:rsid w:val="6324189E"/>
    <w:rsid w:val="63275CD3"/>
    <w:rsid w:val="632A4DFA"/>
    <w:rsid w:val="632B15DB"/>
    <w:rsid w:val="63300F86"/>
    <w:rsid w:val="63321066"/>
    <w:rsid w:val="63345A4C"/>
    <w:rsid w:val="63370C0A"/>
    <w:rsid w:val="633769C2"/>
    <w:rsid w:val="63382DC2"/>
    <w:rsid w:val="63385C6E"/>
    <w:rsid w:val="633B6939"/>
    <w:rsid w:val="633C6D7B"/>
    <w:rsid w:val="633D59C5"/>
    <w:rsid w:val="633E2787"/>
    <w:rsid w:val="634039DC"/>
    <w:rsid w:val="63433785"/>
    <w:rsid w:val="634435CE"/>
    <w:rsid w:val="63461624"/>
    <w:rsid w:val="63482661"/>
    <w:rsid w:val="63484864"/>
    <w:rsid w:val="6349303A"/>
    <w:rsid w:val="634D592C"/>
    <w:rsid w:val="6356642A"/>
    <w:rsid w:val="635C75EE"/>
    <w:rsid w:val="635E24D4"/>
    <w:rsid w:val="63602383"/>
    <w:rsid w:val="636178A1"/>
    <w:rsid w:val="63656491"/>
    <w:rsid w:val="63672603"/>
    <w:rsid w:val="63682851"/>
    <w:rsid w:val="636C27EE"/>
    <w:rsid w:val="636E2E11"/>
    <w:rsid w:val="636F0201"/>
    <w:rsid w:val="636F03C6"/>
    <w:rsid w:val="636F503D"/>
    <w:rsid w:val="63701F28"/>
    <w:rsid w:val="637868B9"/>
    <w:rsid w:val="63792819"/>
    <w:rsid w:val="63826E12"/>
    <w:rsid w:val="63827F68"/>
    <w:rsid w:val="638439F5"/>
    <w:rsid w:val="63872FB0"/>
    <w:rsid w:val="638A1DB2"/>
    <w:rsid w:val="638D4D01"/>
    <w:rsid w:val="63915165"/>
    <w:rsid w:val="639164D8"/>
    <w:rsid w:val="63926925"/>
    <w:rsid w:val="63976F26"/>
    <w:rsid w:val="63980920"/>
    <w:rsid w:val="639B2159"/>
    <w:rsid w:val="639C4061"/>
    <w:rsid w:val="639D2433"/>
    <w:rsid w:val="63A1577D"/>
    <w:rsid w:val="63A22F6B"/>
    <w:rsid w:val="63A370FA"/>
    <w:rsid w:val="63A67EDD"/>
    <w:rsid w:val="63A73B5B"/>
    <w:rsid w:val="63AB0AC8"/>
    <w:rsid w:val="63AD566A"/>
    <w:rsid w:val="63B00A3E"/>
    <w:rsid w:val="63B76079"/>
    <w:rsid w:val="63BB131C"/>
    <w:rsid w:val="63BB4B8D"/>
    <w:rsid w:val="63C06C20"/>
    <w:rsid w:val="63C624E4"/>
    <w:rsid w:val="63C64356"/>
    <w:rsid w:val="63C932BC"/>
    <w:rsid w:val="63CA357E"/>
    <w:rsid w:val="63CB5D28"/>
    <w:rsid w:val="63CF7E03"/>
    <w:rsid w:val="63D030D8"/>
    <w:rsid w:val="63D72C6B"/>
    <w:rsid w:val="63D74B23"/>
    <w:rsid w:val="63E33FF5"/>
    <w:rsid w:val="63E80ABC"/>
    <w:rsid w:val="63EA4D65"/>
    <w:rsid w:val="63ED79FE"/>
    <w:rsid w:val="63F0591C"/>
    <w:rsid w:val="63FD4D2A"/>
    <w:rsid w:val="63FE0812"/>
    <w:rsid w:val="64024152"/>
    <w:rsid w:val="64044E3F"/>
    <w:rsid w:val="64072FEA"/>
    <w:rsid w:val="640805D7"/>
    <w:rsid w:val="64092206"/>
    <w:rsid w:val="64160CB8"/>
    <w:rsid w:val="641F3732"/>
    <w:rsid w:val="64206D89"/>
    <w:rsid w:val="64246CC4"/>
    <w:rsid w:val="64254862"/>
    <w:rsid w:val="64255FAA"/>
    <w:rsid w:val="6428392C"/>
    <w:rsid w:val="642947DB"/>
    <w:rsid w:val="642E66F3"/>
    <w:rsid w:val="642F5D1C"/>
    <w:rsid w:val="643039C7"/>
    <w:rsid w:val="64371E7D"/>
    <w:rsid w:val="643810F8"/>
    <w:rsid w:val="64393294"/>
    <w:rsid w:val="643C2F81"/>
    <w:rsid w:val="643F0EFD"/>
    <w:rsid w:val="64404BC3"/>
    <w:rsid w:val="64407541"/>
    <w:rsid w:val="64414FFC"/>
    <w:rsid w:val="6443061C"/>
    <w:rsid w:val="64445368"/>
    <w:rsid w:val="6446314E"/>
    <w:rsid w:val="64475E8A"/>
    <w:rsid w:val="64476E85"/>
    <w:rsid w:val="6449237E"/>
    <w:rsid w:val="644B6231"/>
    <w:rsid w:val="644D745A"/>
    <w:rsid w:val="644E671C"/>
    <w:rsid w:val="644E72A6"/>
    <w:rsid w:val="644F2100"/>
    <w:rsid w:val="64520EB2"/>
    <w:rsid w:val="64556A7E"/>
    <w:rsid w:val="64586B28"/>
    <w:rsid w:val="645B4EBF"/>
    <w:rsid w:val="64620498"/>
    <w:rsid w:val="64631F73"/>
    <w:rsid w:val="646359C4"/>
    <w:rsid w:val="64656209"/>
    <w:rsid w:val="64667CBF"/>
    <w:rsid w:val="646C561D"/>
    <w:rsid w:val="647106AD"/>
    <w:rsid w:val="64717170"/>
    <w:rsid w:val="647237EB"/>
    <w:rsid w:val="647726B7"/>
    <w:rsid w:val="647B7007"/>
    <w:rsid w:val="647F5A1A"/>
    <w:rsid w:val="64814460"/>
    <w:rsid w:val="64814AFC"/>
    <w:rsid w:val="648434C8"/>
    <w:rsid w:val="648860C7"/>
    <w:rsid w:val="64896E79"/>
    <w:rsid w:val="648B2102"/>
    <w:rsid w:val="648C644C"/>
    <w:rsid w:val="648D3BC6"/>
    <w:rsid w:val="648E33BC"/>
    <w:rsid w:val="648E57BD"/>
    <w:rsid w:val="64961FCD"/>
    <w:rsid w:val="64990516"/>
    <w:rsid w:val="649B3ABE"/>
    <w:rsid w:val="649F306C"/>
    <w:rsid w:val="64A0456F"/>
    <w:rsid w:val="64A42487"/>
    <w:rsid w:val="64A97831"/>
    <w:rsid w:val="64AA2BCD"/>
    <w:rsid w:val="64AD4989"/>
    <w:rsid w:val="64AE479B"/>
    <w:rsid w:val="64B2101A"/>
    <w:rsid w:val="64B32B96"/>
    <w:rsid w:val="64B84C7A"/>
    <w:rsid w:val="64B92CF4"/>
    <w:rsid w:val="64BA4B87"/>
    <w:rsid w:val="64BA726F"/>
    <w:rsid w:val="64BC2005"/>
    <w:rsid w:val="64CB2113"/>
    <w:rsid w:val="64CD08E0"/>
    <w:rsid w:val="64CE1FFC"/>
    <w:rsid w:val="64CF70F3"/>
    <w:rsid w:val="64D10DA9"/>
    <w:rsid w:val="64D126AA"/>
    <w:rsid w:val="64D14630"/>
    <w:rsid w:val="64D41369"/>
    <w:rsid w:val="64D73BBF"/>
    <w:rsid w:val="64D838A2"/>
    <w:rsid w:val="64D86160"/>
    <w:rsid w:val="64D86C3D"/>
    <w:rsid w:val="64E02E5F"/>
    <w:rsid w:val="64E81230"/>
    <w:rsid w:val="64EA28EA"/>
    <w:rsid w:val="64EC0174"/>
    <w:rsid w:val="64ED6CEF"/>
    <w:rsid w:val="64EF13DD"/>
    <w:rsid w:val="64EF5EDB"/>
    <w:rsid w:val="64F54C33"/>
    <w:rsid w:val="64F71055"/>
    <w:rsid w:val="64F8409C"/>
    <w:rsid w:val="64F85334"/>
    <w:rsid w:val="64F937C9"/>
    <w:rsid w:val="64FD1DF3"/>
    <w:rsid w:val="65001C6F"/>
    <w:rsid w:val="650223DC"/>
    <w:rsid w:val="650605E6"/>
    <w:rsid w:val="65080613"/>
    <w:rsid w:val="65105CD7"/>
    <w:rsid w:val="651168C7"/>
    <w:rsid w:val="65147BE3"/>
    <w:rsid w:val="651732AE"/>
    <w:rsid w:val="65176F38"/>
    <w:rsid w:val="651E6BEE"/>
    <w:rsid w:val="65213C7D"/>
    <w:rsid w:val="6522379E"/>
    <w:rsid w:val="6523465C"/>
    <w:rsid w:val="652471F6"/>
    <w:rsid w:val="65253325"/>
    <w:rsid w:val="652635D5"/>
    <w:rsid w:val="65276863"/>
    <w:rsid w:val="652A7FB6"/>
    <w:rsid w:val="6535284E"/>
    <w:rsid w:val="65392E42"/>
    <w:rsid w:val="653D12B7"/>
    <w:rsid w:val="653D34A4"/>
    <w:rsid w:val="65420A2F"/>
    <w:rsid w:val="65430070"/>
    <w:rsid w:val="65441312"/>
    <w:rsid w:val="654D6409"/>
    <w:rsid w:val="655043CA"/>
    <w:rsid w:val="65527201"/>
    <w:rsid w:val="65571266"/>
    <w:rsid w:val="655911F0"/>
    <w:rsid w:val="655A55A6"/>
    <w:rsid w:val="655A5738"/>
    <w:rsid w:val="656118AC"/>
    <w:rsid w:val="656426AC"/>
    <w:rsid w:val="65682A2B"/>
    <w:rsid w:val="656A3345"/>
    <w:rsid w:val="656A5ED3"/>
    <w:rsid w:val="656C0F36"/>
    <w:rsid w:val="656E166C"/>
    <w:rsid w:val="656E1D4D"/>
    <w:rsid w:val="657708CE"/>
    <w:rsid w:val="657756D3"/>
    <w:rsid w:val="657F3468"/>
    <w:rsid w:val="65821B21"/>
    <w:rsid w:val="65847207"/>
    <w:rsid w:val="6588051E"/>
    <w:rsid w:val="658839C3"/>
    <w:rsid w:val="658A28FD"/>
    <w:rsid w:val="658C0D97"/>
    <w:rsid w:val="658D0B08"/>
    <w:rsid w:val="658F115A"/>
    <w:rsid w:val="65961EB1"/>
    <w:rsid w:val="6597474E"/>
    <w:rsid w:val="659A3C9C"/>
    <w:rsid w:val="659E32E8"/>
    <w:rsid w:val="65A168A6"/>
    <w:rsid w:val="65A3215C"/>
    <w:rsid w:val="65A35818"/>
    <w:rsid w:val="65A5366A"/>
    <w:rsid w:val="65A55EC6"/>
    <w:rsid w:val="65A62E93"/>
    <w:rsid w:val="65A70F54"/>
    <w:rsid w:val="65A85668"/>
    <w:rsid w:val="65B477C9"/>
    <w:rsid w:val="65B56AF3"/>
    <w:rsid w:val="65B62504"/>
    <w:rsid w:val="65B934E4"/>
    <w:rsid w:val="65B96B95"/>
    <w:rsid w:val="65B97C6D"/>
    <w:rsid w:val="65BA30FB"/>
    <w:rsid w:val="65BC6A09"/>
    <w:rsid w:val="65BD36B6"/>
    <w:rsid w:val="65C760DF"/>
    <w:rsid w:val="65C94950"/>
    <w:rsid w:val="65CC016C"/>
    <w:rsid w:val="65CD09B6"/>
    <w:rsid w:val="65CF6873"/>
    <w:rsid w:val="65D26A1C"/>
    <w:rsid w:val="65D41CDE"/>
    <w:rsid w:val="65D51AF7"/>
    <w:rsid w:val="65D54F6E"/>
    <w:rsid w:val="65D83221"/>
    <w:rsid w:val="65DF1135"/>
    <w:rsid w:val="65E449BC"/>
    <w:rsid w:val="65E61724"/>
    <w:rsid w:val="65EB1F08"/>
    <w:rsid w:val="65EC06DA"/>
    <w:rsid w:val="65ED410A"/>
    <w:rsid w:val="65ED5231"/>
    <w:rsid w:val="65EF0A40"/>
    <w:rsid w:val="65EF159E"/>
    <w:rsid w:val="65EF3E78"/>
    <w:rsid w:val="65F24F01"/>
    <w:rsid w:val="65F57188"/>
    <w:rsid w:val="65F901C6"/>
    <w:rsid w:val="65F96429"/>
    <w:rsid w:val="65FA1020"/>
    <w:rsid w:val="65FA6281"/>
    <w:rsid w:val="65FA7812"/>
    <w:rsid w:val="65FC55D0"/>
    <w:rsid w:val="65FE6983"/>
    <w:rsid w:val="660027E9"/>
    <w:rsid w:val="66031232"/>
    <w:rsid w:val="66041FDC"/>
    <w:rsid w:val="66047B7F"/>
    <w:rsid w:val="660A2030"/>
    <w:rsid w:val="660A5AD7"/>
    <w:rsid w:val="660A6611"/>
    <w:rsid w:val="660D387B"/>
    <w:rsid w:val="660E3804"/>
    <w:rsid w:val="66120424"/>
    <w:rsid w:val="66196D75"/>
    <w:rsid w:val="661B2DC0"/>
    <w:rsid w:val="661F55E3"/>
    <w:rsid w:val="66206B19"/>
    <w:rsid w:val="66210424"/>
    <w:rsid w:val="66247526"/>
    <w:rsid w:val="66252B21"/>
    <w:rsid w:val="662552C9"/>
    <w:rsid w:val="66296129"/>
    <w:rsid w:val="66316ED8"/>
    <w:rsid w:val="66323E18"/>
    <w:rsid w:val="66331EC7"/>
    <w:rsid w:val="66360306"/>
    <w:rsid w:val="6636165A"/>
    <w:rsid w:val="66386089"/>
    <w:rsid w:val="663A2500"/>
    <w:rsid w:val="663B4504"/>
    <w:rsid w:val="663D4F58"/>
    <w:rsid w:val="66401B2E"/>
    <w:rsid w:val="66401F6D"/>
    <w:rsid w:val="66425270"/>
    <w:rsid w:val="664327B4"/>
    <w:rsid w:val="66450109"/>
    <w:rsid w:val="664537B7"/>
    <w:rsid w:val="66492FA1"/>
    <w:rsid w:val="664C760D"/>
    <w:rsid w:val="66502C3D"/>
    <w:rsid w:val="6652331B"/>
    <w:rsid w:val="66573C37"/>
    <w:rsid w:val="66574DEA"/>
    <w:rsid w:val="66581889"/>
    <w:rsid w:val="66597C93"/>
    <w:rsid w:val="665B4779"/>
    <w:rsid w:val="665D4C2D"/>
    <w:rsid w:val="665F50A9"/>
    <w:rsid w:val="66600696"/>
    <w:rsid w:val="666531DA"/>
    <w:rsid w:val="666877C0"/>
    <w:rsid w:val="66706590"/>
    <w:rsid w:val="66721C4C"/>
    <w:rsid w:val="66721EF4"/>
    <w:rsid w:val="66740A1A"/>
    <w:rsid w:val="66766A4A"/>
    <w:rsid w:val="66781AB8"/>
    <w:rsid w:val="66795B33"/>
    <w:rsid w:val="667C1722"/>
    <w:rsid w:val="667C37E9"/>
    <w:rsid w:val="667C4A68"/>
    <w:rsid w:val="667E48A8"/>
    <w:rsid w:val="6681703F"/>
    <w:rsid w:val="66830F3D"/>
    <w:rsid w:val="66851471"/>
    <w:rsid w:val="66854EB9"/>
    <w:rsid w:val="66874535"/>
    <w:rsid w:val="668813DE"/>
    <w:rsid w:val="668815C0"/>
    <w:rsid w:val="668A72F0"/>
    <w:rsid w:val="668E3645"/>
    <w:rsid w:val="66955C00"/>
    <w:rsid w:val="66991A4D"/>
    <w:rsid w:val="669A7BCA"/>
    <w:rsid w:val="669B5EED"/>
    <w:rsid w:val="669D1552"/>
    <w:rsid w:val="66A94E1C"/>
    <w:rsid w:val="66AA0DD6"/>
    <w:rsid w:val="66AB2ADE"/>
    <w:rsid w:val="66AC0997"/>
    <w:rsid w:val="66AF0329"/>
    <w:rsid w:val="66AF2ED5"/>
    <w:rsid w:val="66B04102"/>
    <w:rsid w:val="66B152CC"/>
    <w:rsid w:val="66B82079"/>
    <w:rsid w:val="66BA4022"/>
    <w:rsid w:val="66BB0725"/>
    <w:rsid w:val="66BE26D5"/>
    <w:rsid w:val="66BF3D61"/>
    <w:rsid w:val="66C80542"/>
    <w:rsid w:val="66C8402C"/>
    <w:rsid w:val="66CC4F82"/>
    <w:rsid w:val="66CE2DCB"/>
    <w:rsid w:val="66CF4495"/>
    <w:rsid w:val="66D00CFF"/>
    <w:rsid w:val="66D33124"/>
    <w:rsid w:val="66D359FD"/>
    <w:rsid w:val="66D66306"/>
    <w:rsid w:val="66D863B8"/>
    <w:rsid w:val="66DC2813"/>
    <w:rsid w:val="66DF0824"/>
    <w:rsid w:val="66E05E40"/>
    <w:rsid w:val="66E27B06"/>
    <w:rsid w:val="66E64FE8"/>
    <w:rsid w:val="66EA7603"/>
    <w:rsid w:val="66EB2ED0"/>
    <w:rsid w:val="66EC6EFD"/>
    <w:rsid w:val="66ED2CCF"/>
    <w:rsid w:val="66EF04B9"/>
    <w:rsid w:val="66F05CD2"/>
    <w:rsid w:val="66F40D7E"/>
    <w:rsid w:val="66F4451F"/>
    <w:rsid w:val="66F7248A"/>
    <w:rsid w:val="66F81BF8"/>
    <w:rsid w:val="66FA14CA"/>
    <w:rsid w:val="66FC0763"/>
    <w:rsid w:val="66FE06C9"/>
    <w:rsid w:val="67057744"/>
    <w:rsid w:val="67152ECB"/>
    <w:rsid w:val="671B00BB"/>
    <w:rsid w:val="671D539B"/>
    <w:rsid w:val="67210B43"/>
    <w:rsid w:val="6725231B"/>
    <w:rsid w:val="67321AF4"/>
    <w:rsid w:val="673266EE"/>
    <w:rsid w:val="67370BAA"/>
    <w:rsid w:val="67397F7E"/>
    <w:rsid w:val="673B0C52"/>
    <w:rsid w:val="67405615"/>
    <w:rsid w:val="67412928"/>
    <w:rsid w:val="67431DAA"/>
    <w:rsid w:val="67471031"/>
    <w:rsid w:val="674B737C"/>
    <w:rsid w:val="6753137C"/>
    <w:rsid w:val="67534821"/>
    <w:rsid w:val="67551DD4"/>
    <w:rsid w:val="6757757D"/>
    <w:rsid w:val="675B0C3A"/>
    <w:rsid w:val="675C194F"/>
    <w:rsid w:val="675D7F22"/>
    <w:rsid w:val="67687F72"/>
    <w:rsid w:val="676A0C8A"/>
    <w:rsid w:val="676D2C92"/>
    <w:rsid w:val="676D70DE"/>
    <w:rsid w:val="6771583E"/>
    <w:rsid w:val="677266AB"/>
    <w:rsid w:val="67727C7B"/>
    <w:rsid w:val="67741F12"/>
    <w:rsid w:val="677C0814"/>
    <w:rsid w:val="677C3D0A"/>
    <w:rsid w:val="677C7DBE"/>
    <w:rsid w:val="677D4184"/>
    <w:rsid w:val="67801DC4"/>
    <w:rsid w:val="678279EE"/>
    <w:rsid w:val="678359D8"/>
    <w:rsid w:val="678444AC"/>
    <w:rsid w:val="67892ACD"/>
    <w:rsid w:val="678C3D55"/>
    <w:rsid w:val="67903DC6"/>
    <w:rsid w:val="6793425F"/>
    <w:rsid w:val="67965199"/>
    <w:rsid w:val="67986BD5"/>
    <w:rsid w:val="67991C2D"/>
    <w:rsid w:val="67993BE3"/>
    <w:rsid w:val="679A67D4"/>
    <w:rsid w:val="679A6B30"/>
    <w:rsid w:val="679D4CFD"/>
    <w:rsid w:val="679E08BD"/>
    <w:rsid w:val="67A118A7"/>
    <w:rsid w:val="67A63038"/>
    <w:rsid w:val="67AE6785"/>
    <w:rsid w:val="67AF1184"/>
    <w:rsid w:val="67B6475E"/>
    <w:rsid w:val="67B755CC"/>
    <w:rsid w:val="67B90120"/>
    <w:rsid w:val="67BB5C5F"/>
    <w:rsid w:val="67BF361D"/>
    <w:rsid w:val="67BF5D8D"/>
    <w:rsid w:val="67C738CC"/>
    <w:rsid w:val="67CA1625"/>
    <w:rsid w:val="67D053C9"/>
    <w:rsid w:val="67D05671"/>
    <w:rsid w:val="67D24025"/>
    <w:rsid w:val="67D34027"/>
    <w:rsid w:val="67D35934"/>
    <w:rsid w:val="67D504D2"/>
    <w:rsid w:val="67D63DD3"/>
    <w:rsid w:val="67DC4EAC"/>
    <w:rsid w:val="67DD1DB5"/>
    <w:rsid w:val="67E11B99"/>
    <w:rsid w:val="67E60B98"/>
    <w:rsid w:val="67EA3D33"/>
    <w:rsid w:val="67EA636A"/>
    <w:rsid w:val="67EB044A"/>
    <w:rsid w:val="67F126CD"/>
    <w:rsid w:val="67F17E02"/>
    <w:rsid w:val="67F3434C"/>
    <w:rsid w:val="67F66320"/>
    <w:rsid w:val="67F92E12"/>
    <w:rsid w:val="67FB3034"/>
    <w:rsid w:val="67FF2C9A"/>
    <w:rsid w:val="68015DAE"/>
    <w:rsid w:val="68047251"/>
    <w:rsid w:val="680714B5"/>
    <w:rsid w:val="68087A7F"/>
    <w:rsid w:val="6809480F"/>
    <w:rsid w:val="680B3FCF"/>
    <w:rsid w:val="680C2045"/>
    <w:rsid w:val="680C3566"/>
    <w:rsid w:val="6816281F"/>
    <w:rsid w:val="68163038"/>
    <w:rsid w:val="68163310"/>
    <w:rsid w:val="681933D7"/>
    <w:rsid w:val="681A0B5C"/>
    <w:rsid w:val="681A716D"/>
    <w:rsid w:val="681B3CAA"/>
    <w:rsid w:val="6825067D"/>
    <w:rsid w:val="682808A9"/>
    <w:rsid w:val="682A16CD"/>
    <w:rsid w:val="68300103"/>
    <w:rsid w:val="683051C7"/>
    <w:rsid w:val="6830633D"/>
    <w:rsid w:val="68306EA3"/>
    <w:rsid w:val="68336C61"/>
    <w:rsid w:val="68337D1A"/>
    <w:rsid w:val="683542F5"/>
    <w:rsid w:val="683571C9"/>
    <w:rsid w:val="68367B00"/>
    <w:rsid w:val="683877A9"/>
    <w:rsid w:val="683B14CE"/>
    <w:rsid w:val="683B242A"/>
    <w:rsid w:val="683B3C36"/>
    <w:rsid w:val="6840130A"/>
    <w:rsid w:val="68440AE5"/>
    <w:rsid w:val="68441014"/>
    <w:rsid w:val="684433C8"/>
    <w:rsid w:val="68454BB7"/>
    <w:rsid w:val="68492E1F"/>
    <w:rsid w:val="684B6A31"/>
    <w:rsid w:val="685506DA"/>
    <w:rsid w:val="68560D2F"/>
    <w:rsid w:val="685D173E"/>
    <w:rsid w:val="685E5500"/>
    <w:rsid w:val="685F3AAF"/>
    <w:rsid w:val="68636482"/>
    <w:rsid w:val="6867541F"/>
    <w:rsid w:val="68792BE8"/>
    <w:rsid w:val="687A6391"/>
    <w:rsid w:val="687E3243"/>
    <w:rsid w:val="68803987"/>
    <w:rsid w:val="688126EE"/>
    <w:rsid w:val="68831B61"/>
    <w:rsid w:val="68867DCB"/>
    <w:rsid w:val="6888096A"/>
    <w:rsid w:val="688D2DAE"/>
    <w:rsid w:val="688F45BD"/>
    <w:rsid w:val="68913983"/>
    <w:rsid w:val="689154AE"/>
    <w:rsid w:val="689414E6"/>
    <w:rsid w:val="68945A5A"/>
    <w:rsid w:val="6897494D"/>
    <w:rsid w:val="689D14B3"/>
    <w:rsid w:val="689D5C6A"/>
    <w:rsid w:val="689D6C0F"/>
    <w:rsid w:val="689F71D8"/>
    <w:rsid w:val="68A14464"/>
    <w:rsid w:val="68A2431B"/>
    <w:rsid w:val="68A55970"/>
    <w:rsid w:val="68A631AE"/>
    <w:rsid w:val="68AC4E49"/>
    <w:rsid w:val="68AD7A17"/>
    <w:rsid w:val="68AF416D"/>
    <w:rsid w:val="68B11065"/>
    <w:rsid w:val="68B1181D"/>
    <w:rsid w:val="68B40917"/>
    <w:rsid w:val="68B654F1"/>
    <w:rsid w:val="68BB057A"/>
    <w:rsid w:val="68BC58DC"/>
    <w:rsid w:val="68BD3BEF"/>
    <w:rsid w:val="68C66C8C"/>
    <w:rsid w:val="68C937F5"/>
    <w:rsid w:val="68C94DED"/>
    <w:rsid w:val="68CA3B5B"/>
    <w:rsid w:val="68CC4932"/>
    <w:rsid w:val="68CF07D3"/>
    <w:rsid w:val="68CF6A2D"/>
    <w:rsid w:val="68D13945"/>
    <w:rsid w:val="68D17FAE"/>
    <w:rsid w:val="68D4053A"/>
    <w:rsid w:val="68D55992"/>
    <w:rsid w:val="68D7470B"/>
    <w:rsid w:val="68D95E8C"/>
    <w:rsid w:val="68DA0B32"/>
    <w:rsid w:val="68DB113C"/>
    <w:rsid w:val="68DB195C"/>
    <w:rsid w:val="68E10FB7"/>
    <w:rsid w:val="68E6401A"/>
    <w:rsid w:val="68E65FB0"/>
    <w:rsid w:val="68E80192"/>
    <w:rsid w:val="68E93171"/>
    <w:rsid w:val="68EB39F3"/>
    <w:rsid w:val="68EE70B4"/>
    <w:rsid w:val="68F27F0D"/>
    <w:rsid w:val="68F44660"/>
    <w:rsid w:val="68F82734"/>
    <w:rsid w:val="68FE0D9D"/>
    <w:rsid w:val="69021D25"/>
    <w:rsid w:val="690543D7"/>
    <w:rsid w:val="69054E02"/>
    <w:rsid w:val="69091B44"/>
    <w:rsid w:val="690E42E9"/>
    <w:rsid w:val="691008C3"/>
    <w:rsid w:val="69113340"/>
    <w:rsid w:val="6911667A"/>
    <w:rsid w:val="69121941"/>
    <w:rsid w:val="691317B9"/>
    <w:rsid w:val="69160352"/>
    <w:rsid w:val="6916227C"/>
    <w:rsid w:val="691703C2"/>
    <w:rsid w:val="69182C5E"/>
    <w:rsid w:val="691E0F7A"/>
    <w:rsid w:val="691E3D7F"/>
    <w:rsid w:val="69204B81"/>
    <w:rsid w:val="69210373"/>
    <w:rsid w:val="69210FF6"/>
    <w:rsid w:val="69221200"/>
    <w:rsid w:val="69224E30"/>
    <w:rsid w:val="69257605"/>
    <w:rsid w:val="69261DB7"/>
    <w:rsid w:val="692956C8"/>
    <w:rsid w:val="692D1C19"/>
    <w:rsid w:val="692D201B"/>
    <w:rsid w:val="692F6E03"/>
    <w:rsid w:val="692F79CF"/>
    <w:rsid w:val="69304F35"/>
    <w:rsid w:val="693066D7"/>
    <w:rsid w:val="693805E2"/>
    <w:rsid w:val="693964DB"/>
    <w:rsid w:val="693C0411"/>
    <w:rsid w:val="693D5399"/>
    <w:rsid w:val="693F1476"/>
    <w:rsid w:val="69440122"/>
    <w:rsid w:val="69453FD9"/>
    <w:rsid w:val="6947185B"/>
    <w:rsid w:val="69482EF2"/>
    <w:rsid w:val="694F222D"/>
    <w:rsid w:val="69520EDC"/>
    <w:rsid w:val="6953521C"/>
    <w:rsid w:val="6955538A"/>
    <w:rsid w:val="6956156A"/>
    <w:rsid w:val="6956438C"/>
    <w:rsid w:val="695874CC"/>
    <w:rsid w:val="695A488A"/>
    <w:rsid w:val="695C30BA"/>
    <w:rsid w:val="695C789A"/>
    <w:rsid w:val="695E38B8"/>
    <w:rsid w:val="695F3468"/>
    <w:rsid w:val="69604BF4"/>
    <w:rsid w:val="69621C55"/>
    <w:rsid w:val="69655C07"/>
    <w:rsid w:val="696672CB"/>
    <w:rsid w:val="696D6FF7"/>
    <w:rsid w:val="69761523"/>
    <w:rsid w:val="697831CA"/>
    <w:rsid w:val="697A2AB1"/>
    <w:rsid w:val="69821B70"/>
    <w:rsid w:val="69823D63"/>
    <w:rsid w:val="69832D3E"/>
    <w:rsid w:val="698418A9"/>
    <w:rsid w:val="69845F85"/>
    <w:rsid w:val="69883C93"/>
    <w:rsid w:val="698941AD"/>
    <w:rsid w:val="69896A3F"/>
    <w:rsid w:val="69897EF6"/>
    <w:rsid w:val="698E354F"/>
    <w:rsid w:val="69911369"/>
    <w:rsid w:val="699410BE"/>
    <w:rsid w:val="69957158"/>
    <w:rsid w:val="69957C26"/>
    <w:rsid w:val="699866A4"/>
    <w:rsid w:val="699C52D8"/>
    <w:rsid w:val="699C642E"/>
    <w:rsid w:val="699D180A"/>
    <w:rsid w:val="699D2912"/>
    <w:rsid w:val="699F1BCF"/>
    <w:rsid w:val="69A14500"/>
    <w:rsid w:val="69A1473F"/>
    <w:rsid w:val="69A2379D"/>
    <w:rsid w:val="69A27ECB"/>
    <w:rsid w:val="69A41238"/>
    <w:rsid w:val="69A52A7C"/>
    <w:rsid w:val="69A62257"/>
    <w:rsid w:val="69A6249D"/>
    <w:rsid w:val="69AA05E5"/>
    <w:rsid w:val="69B339E4"/>
    <w:rsid w:val="69B34115"/>
    <w:rsid w:val="69B6239C"/>
    <w:rsid w:val="69B81248"/>
    <w:rsid w:val="69B91129"/>
    <w:rsid w:val="69B91190"/>
    <w:rsid w:val="69BB2679"/>
    <w:rsid w:val="69BD0149"/>
    <w:rsid w:val="69C24677"/>
    <w:rsid w:val="69C97DDD"/>
    <w:rsid w:val="69CD62BA"/>
    <w:rsid w:val="69CE6942"/>
    <w:rsid w:val="69D00449"/>
    <w:rsid w:val="69D247F4"/>
    <w:rsid w:val="69D84892"/>
    <w:rsid w:val="69DB74BF"/>
    <w:rsid w:val="69DD7817"/>
    <w:rsid w:val="69E444EA"/>
    <w:rsid w:val="69EA3AE3"/>
    <w:rsid w:val="69EA52E0"/>
    <w:rsid w:val="69ED411B"/>
    <w:rsid w:val="69F24F62"/>
    <w:rsid w:val="69F56E2C"/>
    <w:rsid w:val="69FA145A"/>
    <w:rsid w:val="69FD6F6E"/>
    <w:rsid w:val="6A0428EE"/>
    <w:rsid w:val="6A04431F"/>
    <w:rsid w:val="6A0543F7"/>
    <w:rsid w:val="6A062C96"/>
    <w:rsid w:val="6A0D223B"/>
    <w:rsid w:val="6A0F01EA"/>
    <w:rsid w:val="6A101B68"/>
    <w:rsid w:val="6A112A42"/>
    <w:rsid w:val="6A1873E9"/>
    <w:rsid w:val="6A1E7C67"/>
    <w:rsid w:val="6A223D7F"/>
    <w:rsid w:val="6A25269B"/>
    <w:rsid w:val="6A2C338C"/>
    <w:rsid w:val="6A3337C5"/>
    <w:rsid w:val="6A364415"/>
    <w:rsid w:val="6A374652"/>
    <w:rsid w:val="6A384B59"/>
    <w:rsid w:val="6A396813"/>
    <w:rsid w:val="6A3D06B6"/>
    <w:rsid w:val="6A3D4D6E"/>
    <w:rsid w:val="6A3D672E"/>
    <w:rsid w:val="6A414B57"/>
    <w:rsid w:val="6A42381F"/>
    <w:rsid w:val="6A46558A"/>
    <w:rsid w:val="6A476F31"/>
    <w:rsid w:val="6A494788"/>
    <w:rsid w:val="6A4C6E68"/>
    <w:rsid w:val="6A4E0A6C"/>
    <w:rsid w:val="6A4F0BA6"/>
    <w:rsid w:val="6A4F64AA"/>
    <w:rsid w:val="6A501F14"/>
    <w:rsid w:val="6A5276C2"/>
    <w:rsid w:val="6A541BE0"/>
    <w:rsid w:val="6A562ADF"/>
    <w:rsid w:val="6A574796"/>
    <w:rsid w:val="6A6008AF"/>
    <w:rsid w:val="6A616DAF"/>
    <w:rsid w:val="6A621113"/>
    <w:rsid w:val="6A6554FE"/>
    <w:rsid w:val="6A690B49"/>
    <w:rsid w:val="6A6F6782"/>
    <w:rsid w:val="6A7172E7"/>
    <w:rsid w:val="6A726A06"/>
    <w:rsid w:val="6A741F5D"/>
    <w:rsid w:val="6A79436D"/>
    <w:rsid w:val="6A7A5212"/>
    <w:rsid w:val="6A853ED2"/>
    <w:rsid w:val="6A8A1AD2"/>
    <w:rsid w:val="6A8B1240"/>
    <w:rsid w:val="6A947EA6"/>
    <w:rsid w:val="6A952D82"/>
    <w:rsid w:val="6A960531"/>
    <w:rsid w:val="6A973502"/>
    <w:rsid w:val="6A981F29"/>
    <w:rsid w:val="6A995C12"/>
    <w:rsid w:val="6A997D72"/>
    <w:rsid w:val="6A9A75F2"/>
    <w:rsid w:val="6A9B727A"/>
    <w:rsid w:val="6A9C0E90"/>
    <w:rsid w:val="6A9C5395"/>
    <w:rsid w:val="6AA34A53"/>
    <w:rsid w:val="6AA50E9C"/>
    <w:rsid w:val="6AA809DD"/>
    <w:rsid w:val="6AAE7E7F"/>
    <w:rsid w:val="6AB11FA5"/>
    <w:rsid w:val="6AB454C7"/>
    <w:rsid w:val="6ABC6146"/>
    <w:rsid w:val="6ABF246C"/>
    <w:rsid w:val="6AC254E9"/>
    <w:rsid w:val="6AC31424"/>
    <w:rsid w:val="6ACA1C51"/>
    <w:rsid w:val="6ACE7426"/>
    <w:rsid w:val="6AD76C51"/>
    <w:rsid w:val="6AD91DCC"/>
    <w:rsid w:val="6ADA6869"/>
    <w:rsid w:val="6ADC6089"/>
    <w:rsid w:val="6AE405C9"/>
    <w:rsid w:val="6AE40C09"/>
    <w:rsid w:val="6AE43236"/>
    <w:rsid w:val="6AE47EE2"/>
    <w:rsid w:val="6AE73A09"/>
    <w:rsid w:val="6AE94598"/>
    <w:rsid w:val="6AEB00FC"/>
    <w:rsid w:val="6AEC3C3E"/>
    <w:rsid w:val="6AED2DCD"/>
    <w:rsid w:val="6AF012D3"/>
    <w:rsid w:val="6AF05D23"/>
    <w:rsid w:val="6AF17C68"/>
    <w:rsid w:val="6AFB7D1B"/>
    <w:rsid w:val="6AFC41B6"/>
    <w:rsid w:val="6AFD336E"/>
    <w:rsid w:val="6AFD6FAD"/>
    <w:rsid w:val="6B0362AE"/>
    <w:rsid w:val="6B08459E"/>
    <w:rsid w:val="6B0E5D47"/>
    <w:rsid w:val="6B161BFB"/>
    <w:rsid w:val="6B1869AF"/>
    <w:rsid w:val="6B1B23E7"/>
    <w:rsid w:val="6B1C594F"/>
    <w:rsid w:val="6B223538"/>
    <w:rsid w:val="6B271508"/>
    <w:rsid w:val="6B2E365C"/>
    <w:rsid w:val="6B31495A"/>
    <w:rsid w:val="6B345AEF"/>
    <w:rsid w:val="6B3C30EB"/>
    <w:rsid w:val="6B3D0F84"/>
    <w:rsid w:val="6B404219"/>
    <w:rsid w:val="6B432E71"/>
    <w:rsid w:val="6B44007D"/>
    <w:rsid w:val="6B460E6E"/>
    <w:rsid w:val="6B4C5FCD"/>
    <w:rsid w:val="6B4E5CAC"/>
    <w:rsid w:val="6B587AA8"/>
    <w:rsid w:val="6B5B032E"/>
    <w:rsid w:val="6B5D4E83"/>
    <w:rsid w:val="6B5E36A4"/>
    <w:rsid w:val="6B5F73D5"/>
    <w:rsid w:val="6B601CDC"/>
    <w:rsid w:val="6B6340DE"/>
    <w:rsid w:val="6B6370F5"/>
    <w:rsid w:val="6B65177F"/>
    <w:rsid w:val="6B67164D"/>
    <w:rsid w:val="6B6803B5"/>
    <w:rsid w:val="6B695780"/>
    <w:rsid w:val="6B6A7F96"/>
    <w:rsid w:val="6B6D735E"/>
    <w:rsid w:val="6B712C41"/>
    <w:rsid w:val="6B733D71"/>
    <w:rsid w:val="6B7408F7"/>
    <w:rsid w:val="6B7711D5"/>
    <w:rsid w:val="6B781A52"/>
    <w:rsid w:val="6B787ED5"/>
    <w:rsid w:val="6B794FE5"/>
    <w:rsid w:val="6B7A0999"/>
    <w:rsid w:val="6B7E180A"/>
    <w:rsid w:val="6B7F628A"/>
    <w:rsid w:val="6B830FC4"/>
    <w:rsid w:val="6B851FA8"/>
    <w:rsid w:val="6B8814E8"/>
    <w:rsid w:val="6B942710"/>
    <w:rsid w:val="6B9A3E03"/>
    <w:rsid w:val="6B9A5228"/>
    <w:rsid w:val="6B9A5307"/>
    <w:rsid w:val="6BA00C37"/>
    <w:rsid w:val="6BA07049"/>
    <w:rsid w:val="6BA14B70"/>
    <w:rsid w:val="6BA26CCF"/>
    <w:rsid w:val="6BA44912"/>
    <w:rsid w:val="6BA81987"/>
    <w:rsid w:val="6BA853F9"/>
    <w:rsid w:val="6BAB19D8"/>
    <w:rsid w:val="6BAD71C8"/>
    <w:rsid w:val="6BAE5271"/>
    <w:rsid w:val="6BAF4787"/>
    <w:rsid w:val="6BB47044"/>
    <w:rsid w:val="6BB754E7"/>
    <w:rsid w:val="6BB93CDE"/>
    <w:rsid w:val="6BBB17CD"/>
    <w:rsid w:val="6BBC70B9"/>
    <w:rsid w:val="6BC22625"/>
    <w:rsid w:val="6BC25F38"/>
    <w:rsid w:val="6BC30495"/>
    <w:rsid w:val="6BC3148F"/>
    <w:rsid w:val="6BC47171"/>
    <w:rsid w:val="6BC82C31"/>
    <w:rsid w:val="6BCB6961"/>
    <w:rsid w:val="6BCF1D17"/>
    <w:rsid w:val="6BD25417"/>
    <w:rsid w:val="6BD334DA"/>
    <w:rsid w:val="6BD838E2"/>
    <w:rsid w:val="6BD87DAE"/>
    <w:rsid w:val="6BDA6156"/>
    <w:rsid w:val="6BDC508E"/>
    <w:rsid w:val="6BDE1F85"/>
    <w:rsid w:val="6BDE3BBC"/>
    <w:rsid w:val="6BE25BAE"/>
    <w:rsid w:val="6BEB47A4"/>
    <w:rsid w:val="6BED67A1"/>
    <w:rsid w:val="6BF22610"/>
    <w:rsid w:val="6BFC3C19"/>
    <w:rsid w:val="6BFD4F9C"/>
    <w:rsid w:val="6BFE5CE9"/>
    <w:rsid w:val="6BFE7C08"/>
    <w:rsid w:val="6C0222EF"/>
    <w:rsid w:val="6C033306"/>
    <w:rsid w:val="6C0638BA"/>
    <w:rsid w:val="6C092428"/>
    <w:rsid w:val="6C0D6664"/>
    <w:rsid w:val="6C130BE5"/>
    <w:rsid w:val="6C141DBB"/>
    <w:rsid w:val="6C1551E7"/>
    <w:rsid w:val="6C181356"/>
    <w:rsid w:val="6C1C5616"/>
    <w:rsid w:val="6C207FB0"/>
    <w:rsid w:val="6C244D73"/>
    <w:rsid w:val="6C251292"/>
    <w:rsid w:val="6C272BA4"/>
    <w:rsid w:val="6C296ADC"/>
    <w:rsid w:val="6C2973EE"/>
    <w:rsid w:val="6C2C0E4D"/>
    <w:rsid w:val="6C2F779C"/>
    <w:rsid w:val="6C3202BB"/>
    <w:rsid w:val="6C321EF4"/>
    <w:rsid w:val="6C3365D3"/>
    <w:rsid w:val="6C3544D2"/>
    <w:rsid w:val="6C383460"/>
    <w:rsid w:val="6C3C0F08"/>
    <w:rsid w:val="6C3C6447"/>
    <w:rsid w:val="6C454BE7"/>
    <w:rsid w:val="6C4A7DEC"/>
    <w:rsid w:val="6C4F0A6F"/>
    <w:rsid w:val="6C4F61E3"/>
    <w:rsid w:val="6C527F4C"/>
    <w:rsid w:val="6C543FE4"/>
    <w:rsid w:val="6C5847CB"/>
    <w:rsid w:val="6C5F4BDB"/>
    <w:rsid w:val="6C604223"/>
    <w:rsid w:val="6C604E03"/>
    <w:rsid w:val="6C62702B"/>
    <w:rsid w:val="6C6517F2"/>
    <w:rsid w:val="6C69340B"/>
    <w:rsid w:val="6C705E48"/>
    <w:rsid w:val="6C727889"/>
    <w:rsid w:val="6C756447"/>
    <w:rsid w:val="6C7921C2"/>
    <w:rsid w:val="6C7A011A"/>
    <w:rsid w:val="6C7B1429"/>
    <w:rsid w:val="6C7B300A"/>
    <w:rsid w:val="6C7B726A"/>
    <w:rsid w:val="6C7D0387"/>
    <w:rsid w:val="6C817BEA"/>
    <w:rsid w:val="6C824C8B"/>
    <w:rsid w:val="6C844DF2"/>
    <w:rsid w:val="6C884EE0"/>
    <w:rsid w:val="6C891BCD"/>
    <w:rsid w:val="6C8E0268"/>
    <w:rsid w:val="6C8E50DB"/>
    <w:rsid w:val="6C942BAD"/>
    <w:rsid w:val="6C963A35"/>
    <w:rsid w:val="6CA47B46"/>
    <w:rsid w:val="6CA51F8A"/>
    <w:rsid w:val="6CAA3E8D"/>
    <w:rsid w:val="6CAC5251"/>
    <w:rsid w:val="6CAF63F9"/>
    <w:rsid w:val="6CBB325D"/>
    <w:rsid w:val="6CBD4173"/>
    <w:rsid w:val="6CBD6197"/>
    <w:rsid w:val="6CBF5E1D"/>
    <w:rsid w:val="6CBF6EA5"/>
    <w:rsid w:val="6CC22287"/>
    <w:rsid w:val="6CC36F52"/>
    <w:rsid w:val="6CC546A6"/>
    <w:rsid w:val="6CC9067A"/>
    <w:rsid w:val="6CC95E99"/>
    <w:rsid w:val="6CCB7234"/>
    <w:rsid w:val="6CCC1A13"/>
    <w:rsid w:val="6CCD0C61"/>
    <w:rsid w:val="6CCF3AFF"/>
    <w:rsid w:val="6CD12F0E"/>
    <w:rsid w:val="6CD313E1"/>
    <w:rsid w:val="6CD34F1C"/>
    <w:rsid w:val="6CD43E54"/>
    <w:rsid w:val="6CE15977"/>
    <w:rsid w:val="6CE340AC"/>
    <w:rsid w:val="6CE45632"/>
    <w:rsid w:val="6CE45E06"/>
    <w:rsid w:val="6CE70946"/>
    <w:rsid w:val="6CEC0F6C"/>
    <w:rsid w:val="6CEF0F7F"/>
    <w:rsid w:val="6CEF737E"/>
    <w:rsid w:val="6CF07586"/>
    <w:rsid w:val="6CF131C3"/>
    <w:rsid w:val="6CF21A6C"/>
    <w:rsid w:val="6CF63DA8"/>
    <w:rsid w:val="6D0047EC"/>
    <w:rsid w:val="6D025931"/>
    <w:rsid w:val="6D0514FC"/>
    <w:rsid w:val="6D0825B4"/>
    <w:rsid w:val="6D0973B4"/>
    <w:rsid w:val="6D0E4E8F"/>
    <w:rsid w:val="6D1344DE"/>
    <w:rsid w:val="6D135598"/>
    <w:rsid w:val="6D160804"/>
    <w:rsid w:val="6D1676F2"/>
    <w:rsid w:val="6D175A07"/>
    <w:rsid w:val="6D1C478B"/>
    <w:rsid w:val="6D216A4E"/>
    <w:rsid w:val="6D223497"/>
    <w:rsid w:val="6D236458"/>
    <w:rsid w:val="6D28269F"/>
    <w:rsid w:val="6D283BCA"/>
    <w:rsid w:val="6D317DA7"/>
    <w:rsid w:val="6D3E7FC5"/>
    <w:rsid w:val="6D402BA4"/>
    <w:rsid w:val="6D4375B1"/>
    <w:rsid w:val="6D443A52"/>
    <w:rsid w:val="6D473377"/>
    <w:rsid w:val="6D4A0D25"/>
    <w:rsid w:val="6D4A4D59"/>
    <w:rsid w:val="6D4B657E"/>
    <w:rsid w:val="6D4C4B51"/>
    <w:rsid w:val="6D52675A"/>
    <w:rsid w:val="6D5915FA"/>
    <w:rsid w:val="6D5D0FF7"/>
    <w:rsid w:val="6D5D3025"/>
    <w:rsid w:val="6D5D6D24"/>
    <w:rsid w:val="6D5E2E33"/>
    <w:rsid w:val="6D5F4306"/>
    <w:rsid w:val="6D5F7210"/>
    <w:rsid w:val="6D610940"/>
    <w:rsid w:val="6D610D50"/>
    <w:rsid w:val="6D6509DC"/>
    <w:rsid w:val="6D691BF4"/>
    <w:rsid w:val="6D695DA3"/>
    <w:rsid w:val="6D6A7C97"/>
    <w:rsid w:val="6D6C7035"/>
    <w:rsid w:val="6D6D73AF"/>
    <w:rsid w:val="6D724ECD"/>
    <w:rsid w:val="6D734F1F"/>
    <w:rsid w:val="6D742E7C"/>
    <w:rsid w:val="6D762E75"/>
    <w:rsid w:val="6D776C82"/>
    <w:rsid w:val="6D7B0835"/>
    <w:rsid w:val="6D7E1A1B"/>
    <w:rsid w:val="6D8053DC"/>
    <w:rsid w:val="6D825729"/>
    <w:rsid w:val="6D830BF3"/>
    <w:rsid w:val="6D843169"/>
    <w:rsid w:val="6D84497A"/>
    <w:rsid w:val="6D880F57"/>
    <w:rsid w:val="6D8A1881"/>
    <w:rsid w:val="6D926DF8"/>
    <w:rsid w:val="6D945969"/>
    <w:rsid w:val="6D964160"/>
    <w:rsid w:val="6D984324"/>
    <w:rsid w:val="6D9C1EB3"/>
    <w:rsid w:val="6D9D3E68"/>
    <w:rsid w:val="6DA219FD"/>
    <w:rsid w:val="6DA730E3"/>
    <w:rsid w:val="6DAC2842"/>
    <w:rsid w:val="6DAC6DAA"/>
    <w:rsid w:val="6DAF27EB"/>
    <w:rsid w:val="6DBB66A3"/>
    <w:rsid w:val="6DBE0AA1"/>
    <w:rsid w:val="6DBE23C2"/>
    <w:rsid w:val="6DBE53C3"/>
    <w:rsid w:val="6DBE5D7E"/>
    <w:rsid w:val="6DBF3AC4"/>
    <w:rsid w:val="6DC06500"/>
    <w:rsid w:val="6DC4081E"/>
    <w:rsid w:val="6DC52790"/>
    <w:rsid w:val="6DC567B3"/>
    <w:rsid w:val="6DC60F6E"/>
    <w:rsid w:val="6DC741FB"/>
    <w:rsid w:val="6DC75AA6"/>
    <w:rsid w:val="6DCA781A"/>
    <w:rsid w:val="6DCC7DDA"/>
    <w:rsid w:val="6DCF756E"/>
    <w:rsid w:val="6DD13947"/>
    <w:rsid w:val="6DD34F80"/>
    <w:rsid w:val="6DD358C5"/>
    <w:rsid w:val="6DD35BF2"/>
    <w:rsid w:val="6DD375D3"/>
    <w:rsid w:val="6DD65F88"/>
    <w:rsid w:val="6DD827F1"/>
    <w:rsid w:val="6DDD0A5C"/>
    <w:rsid w:val="6DE22485"/>
    <w:rsid w:val="6DE425F1"/>
    <w:rsid w:val="6DE92883"/>
    <w:rsid w:val="6DEA4062"/>
    <w:rsid w:val="6DEB2C62"/>
    <w:rsid w:val="6DF84F36"/>
    <w:rsid w:val="6DF92D9F"/>
    <w:rsid w:val="6E000244"/>
    <w:rsid w:val="6E0117B2"/>
    <w:rsid w:val="6E032989"/>
    <w:rsid w:val="6E072482"/>
    <w:rsid w:val="6E0D3D50"/>
    <w:rsid w:val="6E0E250E"/>
    <w:rsid w:val="6E0E6BB6"/>
    <w:rsid w:val="6E1114A4"/>
    <w:rsid w:val="6E126161"/>
    <w:rsid w:val="6E13530D"/>
    <w:rsid w:val="6E16004D"/>
    <w:rsid w:val="6E1A71B3"/>
    <w:rsid w:val="6E217A70"/>
    <w:rsid w:val="6E23335E"/>
    <w:rsid w:val="6E23362B"/>
    <w:rsid w:val="6E233837"/>
    <w:rsid w:val="6E2764C0"/>
    <w:rsid w:val="6E2E40EC"/>
    <w:rsid w:val="6E2F14FB"/>
    <w:rsid w:val="6E30739B"/>
    <w:rsid w:val="6E333BA0"/>
    <w:rsid w:val="6E366453"/>
    <w:rsid w:val="6E38235C"/>
    <w:rsid w:val="6E3A0CAD"/>
    <w:rsid w:val="6E3F5577"/>
    <w:rsid w:val="6E40413A"/>
    <w:rsid w:val="6E4102C0"/>
    <w:rsid w:val="6E41457F"/>
    <w:rsid w:val="6E435E67"/>
    <w:rsid w:val="6E43664D"/>
    <w:rsid w:val="6E464552"/>
    <w:rsid w:val="6E4A59BD"/>
    <w:rsid w:val="6E4B1982"/>
    <w:rsid w:val="6E4B7B0E"/>
    <w:rsid w:val="6E4D609D"/>
    <w:rsid w:val="6E4D6D5B"/>
    <w:rsid w:val="6E532A0B"/>
    <w:rsid w:val="6E5521D5"/>
    <w:rsid w:val="6E566414"/>
    <w:rsid w:val="6E577EAE"/>
    <w:rsid w:val="6E5A248C"/>
    <w:rsid w:val="6E5A2E4D"/>
    <w:rsid w:val="6E620410"/>
    <w:rsid w:val="6E685110"/>
    <w:rsid w:val="6E6A73CB"/>
    <w:rsid w:val="6E6D423E"/>
    <w:rsid w:val="6E70671E"/>
    <w:rsid w:val="6E7B55CD"/>
    <w:rsid w:val="6E7D571C"/>
    <w:rsid w:val="6E845067"/>
    <w:rsid w:val="6E872A44"/>
    <w:rsid w:val="6E89628F"/>
    <w:rsid w:val="6E8F1520"/>
    <w:rsid w:val="6E98032E"/>
    <w:rsid w:val="6E986283"/>
    <w:rsid w:val="6E995E0D"/>
    <w:rsid w:val="6E9F2FCF"/>
    <w:rsid w:val="6EA4014B"/>
    <w:rsid w:val="6EA43BAB"/>
    <w:rsid w:val="6EA51C0E"/>
    <w:rsid w:val="6EA55AF6"/>
    <w:rsid w:val="6EA61A1B"/>
    <w:rsid w:val="6EA91D19"/>
    <w:rsid w:val="6EAC6E2E"/>
    <w:rsid w:val="6EAD454E"/>
    <w:rsid w:val="6EAD6631"/>
    <w:rsid w:val="6EB461A1"/>
    <w:rsid w:val="6EB57F93"/>
    <w:rsid w:val="6EB72617"/>
    <w:rsid w:val="6EB96B2A"/>
    <w:rsid w:val="6EB96D46"/>
    <w:rsid w:val="6EC230F4"/>
    <w:rsid w:val="6EC248C3"/>
    <w:rsid w:val="6EC80AE7"/>
    <w:rsid w:val="6EC945EF"/>
    <w:rsid w:val="6ECA42B2"/>
    <w:rsid w:val="6ECB3153"/>
    <w:rsid w:val="6ECC1A72"/>
    <w:rsid w:val="6ECF4AFB"/>
    <w:rsid w:val="6ED1245C"/>
    <w:rsid w:val="6ED2050C"/>
    <w:rsid w:val="6ED5083E"/>
    <w:rsid w:val="6ED71B81"/>
    <w:rsid w:val="6ED821B6"/>
    <w:rsid w:val="6ED97A5C"/>
    <w:rsid w:val="6EDE7192"/>
    <w:rsid w:val="6EE00F33"/>
    <w:rsid w:val="6EE05FEE"/>
    <w:rsid w:val="6EE1715C"/>
    <w:rsid w:val="6EE81172"/>
    <w:rsid w:val="6EEC14E1"/>
    <w:rsid w:val="6EEC6342"/>
    <w:rsid w:val="6EED495E"/>
    <w:rsid w:val="6EF16E7B"/>
    <w:rsid w:val="6EF263C4"/>
    <w:rsid w:val="6EF57B1C"/>
    <w:rsid w:val="6EF95D19"/>
    <w:rsid w:val="6EFD629D"/>
    <w:rsid w:val="6F044CE5"/>
    <w:rsid w:val="6F0B042E"/>
    <w:rsid w:val="6F0D126C"/>
    <w:rsid w:val="6F0D6AFD"/>
    <w:rsid w:val="6F0E13A9"/>
    <w:rsid w:val="6F102721"/>
    <w:rsid w:val="6F1944C4"/>
    <w:rsid w:val="6F1C6FCF"/>
    <w:rsid w:val="6F1E34A6"/>
    <w:rsid w:val="6F215FC7"/>
    <w:rsid w:val="6F23419A"/>
    <w:rsid w:val="6F286F2F"/>
    <w:rsid w:val="6F2F14BE"/>
    <w:rsid w:val="6F30079D"/>
    <w:rsid w:val="6F320B13"/>
    <w:rsid w:val="6F3260E8"/>
    <w:rsid w:val="6F32634A"/>
    <w:rsid w:val="6F33516C"/>
    <w:rsid w:val="6F3A3087"/>
    <w:rsid w:val="6F3B11B7"/>
    <w:rsid w:val="6F3B1BBE"/>
    <w:rsid w:val="6F404CE5"/>
    <w:rsid w:val="6F430317"/>
    <w:rsid w:val="6F443F8F"/>
    <w:rsid w:val="6F481466"/>
    <w:rsid w:val="6F49262A"/>
    <w:rsid w:val="6F4E2DBF"/>
    <w:rsid w:val="6F50144A"/>
    <w:rsid w:val="6F5113EB"/>
    <w:rsid w:val="6F55738C"/>
    <w:rsid w:val="6F581F8B"/>
    <w:rsid w:val="6F5B4E83"/>
    <w:rsid w:val="6F5C1F8E"/>
    <w:rsid w:val="6F5C257A"/>
    <w:rsid w:val="6F5D2A1A"/>
    <w:rsid w:val="6F5F1ECD"/>
    <w:rsid w:val="6F6058EE"/>
    <w:rsid w:val="6F6229DC"/>
    <w:rsid w:val="6F656F5C"/>
    <w:rsid w:val="6F6F7CAA"/>
    <w:rsid w:val="6F71457E"/>
    <w:rsid w:val="6F7578AC"/>
    <w:rsid w:val="6F767558"/>
    <w:rsid w:val="6F7D057A"/>
    <w:rsid w:val="6F801657"/>
    <w:rsid w:val="6F8830C9"/>
    <w:rsid w:val="6F8932B7"/>
    <w:rsid w:val="6F8D3DE2"/>
    <w:rsid w:val="6F915BC5"/>
    <w:rsid w:val="6F952164"/>
    <w:rsid w:val="6F9A0952"/>
    <w:rsid w:val="6F9D5EFF"/>
    <w:rsid w:val="6F9E07EF"/>
    <w:rsid w:val="6FA05486"/>
    <w:rsid w:val="6FA104F7"/>
    <w:rsid w:val="6FA4609D"/>
    <w:rsid w:val="6FA51A09"/>
    <w:rsid w:val="6FA864B6"/>
    <w:rsid w:val="6FB0445B"/>
    <w:rsid w:val="6FB05AC1"/>
    <w:rsid w:val="6FB42AF6"/>
    <w:rsid w:val="6FB55D17"/>
    <w:rsid w:val="6FB84F93"/>
    <w:rsid w:val="6FB949D6"/>
    <w:rsid w:val="6FBA316A"/>
    <w:rsid w:val="6FC84E5C"/>
    <w:rsid w:val="6FCA5659"/>
    <w:rsid w:val="6FCC0815"/>
    <w:rsid w:val="6FD679D0"/>
    <w:rsid w:val="6FD74855"/>
    <w:rsid w:val="6FD90871"/>
    <w:rsid w:val="6FDC75DF"/>
    <w:rsid w:val="6FE74394"/>
    <w:rsid w:val="6FE95921"/>
    <w:rsid w:val="6FE96C2C"/>
    <w:rsid w:val="6FEC6A5A"/>
    <w:rsid w:val="6FED50B0"/>
    <w:rsid w:val="6FF5771B"/>
    <w:rsid w:val="6FFC1A19"/>
    <w:rsid w:val="6FFD7ED7"/>
    <w:rsid w:val="70031749"/>
    <w:rsid w:val="70051C59"/>
    <w:rsid w:val="70056234"/>
    <w:rsid w:val="700C6BD7"/>
    <w:rsid w:val="700D769D"/>
    <w:rsid w:val="700E27AF"/>
    <w:rsid w:val="700E2E93"/>
    <w:rsid w:val="700E646C"/>
    <w:rsid w:val="70134046"/>
    <w:rsid w:val="701E695B"/>
    <w:rsid w:val="702318F8"/>
    <w:rsid w:val="70271452"/>
    <w:rsid w:val="70293A59"/>
    <w:rsid w:val="702B6BCD"/>
    <w:rsid w:val="702B7D22"/>
    <w:rsid w:val="702D01F2"/>
    <w:rsid w:val="703B797B"/>
    <w:rsid w:val="703D0D79"/>
    <w:rsid w:val="703F1C14"/>
    <w:rsid w:val="703F559E"/>
    <w:rsid w:val="7051539A"/>
    <w:rsid w:val="70535FA9"/>
    <w:rsid w:val="705772B5"/>
    <w:rsid w:val="705971B1"/>
    <w:rsid w:val="705B5F88"/>
    <w:rsid w:val="7061127C"/>
    <w:rsid w:val="70626FD4"/>
    <w:rsid w:val="70662A34"/>
    <w:rsid w:val="706811E4"/>
    <w:rsid w:val="706C6D9C"/>
    <w:rsid w:val="70706988"/>
    <w:rsid w:val="70722E14"/>
    <w:rsid w:val="70757DA6"/>
    <w:rsid w:val="70770260"/>
    <w:rsid w:val="707E7C02"/>
    <w:rsid w:val="70825689"/>
    <w:rsid w:val="70826365"/>
    <w:rsid w:val="708402BB"/>
    <w:rsid w:val="70846D82"/>
    <w:rsid w:val="7089011B"/>
    <w:rsid w:val="70924E66"/>
    <w:rsid w:val="7093549E"/>
    <w:rsid w:val="70980ED7"/>
    <w:rsid w:val="70987D77"/>
    <w:rsid w:val="70A32DF4"/>
    <w:rsid w:val="70A333CB"/>
    <w:rsid w:val="70A46F31"/>
    <w:rsid w:val="70AA5744"/>
    <w:rsid w:val="70AE4261"/>
    <w:rsid w:val="70AE47E4"/>
    <w:rsid w:val="70B33F9F"/>
    <w:rsid w:val="70B40BE6"/>
    <w:rsid w:val="70B714D4"/>
    <w:rsid w:val="70BB6EEB"/>
    <w:rsid w:val="70C0580F"/>
    <w:rsid w:val="70C3025C"/>
    <w:rsid w:val="70C51F93"/>
    <w:rsid w:val="70C65500"/>
    <w:rsid w:val="70D2119E"/>
    <w:rsid w:val="70D31C69"/>
    <w:rsid w:val="70D4654A"/>
    <w:rsid w:val="70D4776B"/>
    <w:rsid w:val="70D60815"/>
    <w:rsid w:val="70D934CE"/>
    <w:rsid w:val="70DA57D3"/>
    <w:rsid w:val="70DE4AFA"/>
    <w:rsid w:val="70DF79D3"/>
    <w:rsid w:val="70E008D5"/>
    <w:rsid w:val="70E43001"/>
    <w:rsid w:val="70E5362D"/>
    <w:rsid w:val="70E97D3F"/>
    <w:rsid w:val="70EC54B0"/>
    <w:rsid w:val="70F46AE8"/>
    <w:rsid w:val="70F821FD"/>
    <w:rsid w:val="70F915E6"/>
    <w:rsid w:val="70FA5CEB"/>
    <w:rsid w:val="710014B7"/>
    <w:rsid w:val="7101432E"/>
    <w:rsid w:val="710372D8"/>
    <w:rsid w:val="710717D2"/>
    <w:rsid w:val="71072FCD"/>
    <w:rsid w:val="71087679"/>
    <w:rsid w:val="710E02FB"/>
    <w:rsid w:val="711202D0"/>
    <w:rsid w:val="71143DCC"/>
    <w:rsid w:val="71154E34"/>
    <w:rsid w:val="711A1F17"/>
    <w:rsid w:val="711D12BE"/>
    <w:rsid w:val="71201930"/>
    <w:rsid w:val="71215D79"/>
    <w:rsid w:val="71233F74"/>
    <w:rsid w:val="71252BDC"/>
    <w:rsid w:val="7125636D"/>
    <w:rsid w:val="71257BF1"/>
    <w:rsid w:val="71341013"/>
    <w:rsid w:val="71345FC8"/>
    <w:rsid w:val="71351B4E"/>
    <w:rsid w:val="71357BE2"/>
    <w:rsid w:val="713970D0"/>
    <w:rsid w:val="713B2B2E"/>
    <w:rsid w:val="713D43E1"/>
    <w:rsid w:val="713D72DF"/>
    <w:rsid w:val="714063BD"/>
    <w:rsid w:val="71414D11"/>
    <w:rsid w:val="71431EB9"/>
    <w:rsid w:val="7143242A"/>
    <w:rsid w:val="714626B2"/>
    <w:rsid w:val="71563525"/>
    <w:rsid w:val="71566DD9"/>
    <w:rsid w:val="71571403"/>
    <w:rsid w:val="715728B2"/>
    <w:rsid w:val="715A2C91"/>
    <w:rsid w:val="716159C6"/>
    <w:rsid w:val="71623696"/>
    <w:rsid w:val="71677A45"/>
    <w:rsid w:val="716D0A05"/>
    <w:rsid w:val="716D2B58"/>
    <w:rsid w:val="716F1427"/>
    <w:rsid w:val="71721094"/>
    <w:rsid w:val="71741553"/>
    <w:rsid w:val="71745CF1"/>
    <w:rsid w:val="71747486"/>
    <w:rsid w:val="71790A86"/>
    <w:rsid w:val="717F422D"/>
    <w:rsid w:val="717F43A4"/>
    <w:rsid w:val="71810539"/>
    <w:rsid w:val="718118C6"/>
    <w:rsid w:val="71856B14"/>
    <w:rsid w:val="718631EE"/>
    <w:rsid w:val="718640C2"/>
    <w:rsid w:val="718D1BC8"/>
    <w:rsid w:val="71932242"/>
    <w:rsid w:val="71965953"/>
    <w:rsid w:val="71967E65"/>
    <w:rsid w:val="719A2941"/>
    <w:rsid w:val="71A46401"/>
    <w:rsid w:val="71A63534"/>
    <w:rsid w:val="71A71B82"/>
    <w:rsid w:val="71AB66F6"/>
    <w:rsid w:val="71AF1920"/>
    <w:rsid w:val="71AF368E"/>
    <w:rsid w:val="71B14485"/>
    <w:rsid w:val="71B14695"/>
    <w:rsid w:val="71B257CC"/>
    <w:rsid w:val="71B507C2"/>
    <w:rsid w:val="71B56B17"/>
    <w:rsid w:val="71B81F99"/>
    <w:rsid w:val="71BC4E16"/>
    <w:rsid w:val="71BF2B4E"/>
    <w:rsid w:val="71C02A44"/>
    <w:rsid w:val="71C1247C"/>
    <w:rsid w:val="71C56689"/>
    <w:rsid w:val="71C77FA0"/>
    <w:rsid w:val="71CA5C6B"/>
    <w:rsid w:val="71CC3F95"/>
    <w:rsid w:val="71CD1C2F"/>
    <w:rsid w:val="71D11F9E"/>
    <w:rsid w:val="71D17E12"/>
    <w:rsid w:val="71D642E9"/>
    <w:rsid w:val="71D84301"/>
    <w:rsid w:val="71D84561"/>
    <w:rsid w:val="71DB26E5"/>
    <w:rsid w:val="71DC607C"/>
    <w:rsid w:val="71DD6C27"/>
    <w:rsid w:val="71DF0233"/>
    <w:rsid w:val="71E355D9"/>
    <w:rsid w:val="71E450EB"/>
    <w:rsid w:val="71E624A9"/>
    <w:rsid w:val="71ED6FD5"/>
    <w:rsid w:val="71F10859"/>
    <w:rsid w:val="71F73B87"/>
    <w:rsid w:val="71FF40E4"/>
    <w:rsid w:val="72067A3F"/>
    <w:rsid w:val="720B37F3"/>
    <w:rsid w:val="720C0D93"/>
    <w:rsid w:val="720D3CB0"/>
    <w:rsid w:val="72114193"/>
    <w:rsid w:val="72133D29"/>
    <w:rsid w:val="72186B16"/>
    <w:rsid w:val="721A1F4A"/>
    <w:rsid w:val="721B720D"/>
    <w:rsid w:val="721C405D"/>
    <w:rsid w:val="72200B01"/>
    <w:rsid w:val="722022EB"/>
    <w:rsid w:val="72214B72"/>
    <w:rsid w:val="72251B93"/>
    <w:rsid w:val="72271D0D"/>
    <w:rsid w:val="722A3E91"/>
    <w:rsid w:val="722C77E4"/>
    <w:rsid w:val="7231210A"/>
    <w:rsid w:val="72312B32"/>
    <w:rsid w:val="72344199"/>
    <w:rsid w:val="72394A9C"/>
    <w:rsid w:val="72405506"/>
    <w:rsid w:val="72442687"/>
    <w:rsid w:val="7246541B"/>
    <w:rsid w:val="724A33F6"/>
    <w:rsid w:val="724D7AFA"/>
    <w:rsid w:val="724E6397"/>
    <w:rsid w:val="725203DD"/>
    <w:rsid w:val="72545474"/>
    <w:rsid w:val="72545EEB"/>
    <w:rsid w:val="725D5706"/>
    <w:rsid w:val="725D6132"/>
    <w:rsid w:val="725E4C14"/>
    <w:rsid w:val="725F69D9"/>
    <w:rsid w:val="726D094F"/>
    <w:rsid w:val="72705A90"/>
    <w:rsid w:val="72712C31"/>
    <w:rsid w:val="72742B1F"/>
    <w:rsid w:val="72745B3E"/>
    <w:rsid w:val="72793A2A"/>
    <w:rsid w:val="727D218C"/>
    <w:rsid w:val="727E79AE"/>
    <w:rsid w:val="72812CC0"/>
    <w:rsid w:val="72821461"/>
    <w:rsid w:val="728220D5"/>
    <w:rsid w:val="72841373"/>
    <w:rsid w:val="72871CB6"/>
    <w:rsid w:val="72884BD4"/>
    <w:rsid w:val="72886C58"/>
    <w:rsid w:val="72946165"/>
    <w:rsid w:val="729554B8"/>
    <w:rsid w:val="72967EBB"/>
    <w:rsid w:val="729A33F8"/>
    <w:rsid w:val="729D4B0F"/>
    <w:rsid w:val="729D6766"/>
    <w:rsid w:val="72A439EB"/>
    <w:rsid w:val="72A458E9"/>
    <w:rsid w:val="72A71236"/>
    <w:rsid w:val="72A73CF3"/>
    <w:rsid w:val="72AC2849"/>
    <w:rsid w:val="72AC6EC3"/>
    <w:rsid w:val="72AD2257"/>
    <w:rsid w:val="72B30618"/>
    <w:rsid w:val="72B31A7C"/>
    <w:rsid w:val="72B739AF"/>
    <w:rsid w:val="72BA0325"/>
    <w:rsid w:val="72BB08ED"/>
    <w:rsid w:val="72BB7481"/>
    <w:rsid w:val="72BC105E"/>
    <w:rsid w:val="72BE46F2"/>
    <w:rsid w:val="72C06017"/>
    <w:rsid w:val="72C465F3"/>
    <w:rsid w:val="72C646E6"/>
    <w:rsid w:val="72C9654C"/>
    <w:rsid w:val="72CA5813"/>
    <w:rsid w:val="72CD4ED8"/>
    <w:rsid w:val="72D05672"/>
    <w:rsid w:val="72D11123"/>
    <w:rsid w:val="72D21CE8"/>
    <w:rsid w:val="72D23C6F"/>
    <w:rsid w:val="72D8004E"/>
    <w:rsid w:val="72D860D1"/>
    <w:rsid w:val="72DA07A6"/>
    <w:rsid w:val="72DA4A91"/>
    <w:rsid w:val="72DB1260"/>
    <w:rsid w:val="72DB6235"/>
    <w:rsid w:val="72DC10EF"/>
    <w:rsid w:val="72E129F8"/>
    <w:rsid w:val="72E211C1"/>
    <w:rsid w:val="72E6425F"/>
    <w:rsid w:val="72E95918"/>
    <w:rsid w:val="72EC09B1"/>
    <w:rsid w:val="72F46776"/>
    <w:rsid w:val="72F80DDB"/>
    <w:rsid w:val="72F915DC"/>
    <w:rsid w:val="72FC43F1"/>
    <w:rsid w:val="73007023"/>
    <w:rsid w:val="73022A9A"/>
    <w:rsid w:val="730359A1"/>
    <w:rsid w:val="730B01E6"/>
    <w:rsid w:val="730E48B1"/>
    <w:rsid w:val="73153499"/>
    <w:rsid w:val="73153E94"/>
    <w:rsid w:val="7316512D"/>
    <w:rsid w:val="73171D62"/>
    <w:rsid w:val="731810C3"/>
    <w:rsid w:val="731B631E"/>
    <w:rsid w:val="731C0396"/>
    <w:rsid w:val="73240B9A"/>
    <w:rsid w:val="73247645"/>
    <w:rsid w:val="73281578"/>
    <w:rsid w:val="73296B68"/>
    <w:rsid w:val="733175D6"/>
    <w:rsid w:val="733616D8"/>
    <w:rsid w:val="733A5B89"/>
    <w:rsid w:val="733F6BE0"/>
    <w:rsid w:val="7344038B"/>
    <w:rsid w:val="73440E11"/>
    <w:rsid w:val="73451A51"/>
    <w:rsid w:val="73455201"/>
    <w:rsid w:val="73456803"/>
    <w:rsid w:val="734746E1"/>
    <w:rsid w:val="734E611C"/>
    <w:rsid w:val="734F5965"/>
    <w:rsid w:val="73502251"/>
    <w:rsid w:val="73537CBD"/>
    <w:rsid w:val="7354057B"/>
    <w:rsid w:val="73544D41"/>
    <w:rsid w:val="73561E8A"/>
    <w:rsid w:val="73597321"/>
    <w:rsid w:val="73624267"/>
    <w:rsid w:val="73660CF1"/>
    <w:rsid w:val="736661FB"/>
    <w:rsid w:val="736B1F61"/>
    <w:rsid w:val="736B37B3"/>
    <w:rsid w:val="736C54DC"/>
    <w:rsid w:val="736D0F24"/>
    <w:rsid w:val="736F3BD1"/>
    <w:rsid w:val="73712094"/>
    <w:rsid w:val="73762984"/>
    <w:rsid w:val="73776B57"/>
    <w:rsid w:val="7378202B"/>
    <w:rsid w:val="737A5C5B"/>
    <w:rsid w:val="737C6661"/>
    <w:rsid w:val="737F3DB8"/>
    <w:rsid w:val="737F71E9"/>
    <w:rsid w:val="73834E71"/>
    <w:rsid w:val="738358E0"/>
    <w:rsid w:val="7385206A"/>
    <w:rsid w:val="73863A46"/>
    <w:rsid w:val="73892A0C"/>
    <w:rsid w:val="738A0335"/>
    <w:rsid w:val="738D4810"/>
    <w:rsid w:val="738E3DD9"/>
    <w:rsid w:val="739002A6"/>
    <w:rsid w:val="73912C09"/>
    <w:rsid w:val="73922213"/>
    <w:rsid w:val="7394090A"/>
    <w:rsid w:val="739427D9"/>
    <w:rsid w:val="73963210"/>
    <w:rsid w:val="73991B13"/>
    <w:rsid w:val="739956E4"/>
    <w:rsid w:val="739E0409"/>
    <w:rsid w:val="73A14230"/>
    <w:rsid w:val="73A51E5B"/>
    <w:rsid w:val="73A7579C"/>
    <w:rsid w:val="73A84416"/>
    <w:rsid w:val="73A90EEC"/>
    <w:rsid w:val="73AC03E5"/>
    <w:rsid w:val="73B04549"/>
    <w:rsid w:val="73B04973"/>
    <w:rsid w:val="73B7341D"/>
    <w:rsid w:val="73B81166"/>
    <w:rsid w:val="73B81B5C"/>
    <w:rsid w:val="73B907AA"/>
    <w:rsid w:val="73BB43BC"/>
    <w:rsid w:val="73BC4853"/>
    <w:rsid w:val="73BF40C6"/>
    <w:rsid w:val="73BF502B"/>
    <w:rsid w:val="73C01895"/>
    <w:rsid w:val="73CB3102"/>
    <w:rsid w:val="73CB7D2A"/>
    <w:rsid w:val="73D30580"/>
    <w:rsid w:val="73D60775"/>
    <w:rsid w:val="73DB135A"/>
    <w:rsid w:val="73DB2247"/>
    <w:rsid w:val="73DC2AEE"/>
    <w:rsid w:val="73DE019C"/>
    <w:rsid w:val="73DF00D9"/>
    <w:rsid w:val="73E0270F"/>
    <w:rsid w:val="73E060B9"/>
    <w:rsid w:val="73E2031D"/>
    <w:rsid w:val="73E20584"/>
    <w:rsid w:val="73E47EB6"/>
    <w:rsid w:val="73E801B7"/>
    <w:rsid w:val="73EB40E2"/>
    <w:rsid w:val="73EB6129"/>
    <w:rsid w:val="73ED672A"/>
    <w:rsid w:val="73ED6DEA"/>
    <w:rsid w:val="73EE629E"/>
    <w:rsid w:val="73F01D38"/>
    <w:rsid w:val="73F53CC8"/>
    <w:rsid w:val="73F5740D"/>
    <w:rsid w:val="73F66564"/>
    <w:rsid w:val="73F66C35"/>
    <w:rsid w:val="73F73A00"/>
    <w:rsid w:val="73F777B6"/>
    <w:rsid w:val="73FD14BE"/>
    <w:rsid w:val="73FE74B0"/>
    <w:rsid w:val="7400138E"/>
    <w:rsid w:val="74015DB5"/>
    <w:rsid w:val="740256D3"/>
    <w:rsid w:val="74035343"/>
    <w:rsid w:val="74054803"/>
    <w:rsid w:val="7405530A"/>
    <w:rsid w:val="7409502D"/>
    <w:rsid w:val="740B7810"/>
    <w:rsid w:val="740E22DE"/>
    <w:rsid w:val="740F2E32"/>
    <w:rsid w:val="740F490A"/>
    <w:rsid w:val="74114085"/>
    <w:rsid w:val="74125F3E"/>
    <w:rsid w:val="741338BA"/>
    <w:rsid w:val="7418741E"/>
    <w:rsid w:val="741A59CA"/>
    <w:rsid w:val="741E6D23"/>
    <w:rsid w:val="74227D25"/>
    <w:rsid w:val="74243BCA"/>
    <w:rsid w:val="74274496"/>
    <w:rsid w:val="742A4C8C"/>
    <w:rsid w:val="742C4AE8"/>
    <w:rsid w:val="74322BF3"/>
    <w:rsid w:val="7432388D"/>
    <w:rsid w:val="74337B1C"/>
    <w:rsid w:val="7435713A"/>
    <w:rsid w:val="74366B8B"/>
    <w:rsid w:val="743B0DB7"/>
    <w:rsid w:val="743B4A32"/>
    <w:rsid w:val="74433D18"/>
    <w:rsid w:val="7444508E"/>
    <w:rsid w:val="74452E71"/>
    <w:rsid w:val="74505CA5"/>
    <w:rsid w:val="74542549"/>
    <w:rsid w:val="74574968"/>
    <w:rsid w:val="74585693"/>
    <w:rsid w:val="745D6E13"/>
    <w:rsid w:val="74605F1B"/>
    <w:rsid w:val="74616967"/>
    <w:rsid w:val="74644AB3"/>
    <w:rsid w:val="74682F42"/>
    <w:rsid w:val="74687B65"/>
    <w:rsid w:val="746A44A8"/>
    <w:rsid w:val="74726026"/>
    <w:rsid w:val="747370BE"/>
    <w:rsid w:val="74777ACD"/>
    <w:rsid w:val="7478719B"/>
    <w:rsid w:val="747E5E58"/>
    <w:rsid w:val="74807315"/>
    <w:rsid w:val="7480770F"/>
    <w:rsid w:val="748303F3"/>
    <w:rsid w:val="74854191"/>
    <w:rsid w:val="748D01B7"/>
    <w:rsid w:val="7496356D"/>
    <w:rsid w:val="749C4004"/>
    <w:rsid w:val="74A2040B"/>
    <w:rsid w:val="74A5268B"/>
    <w:rsid w:val="74AC55DD"/>
    <w:rsid w:val="74AD3088"/>
    <w:rsid w:val="74AD7321"/>
    <w:rsid w:val="74AE0F8B"/>
    <w:rsid w:val="74AE18B7"/>
    <w:rsid w:val="74B138AB"/>
    <w:rsid w:val="74B21FA9"/>
    <w:rsid w:val="74B345D9"/>
    <w:rsid w:val="74B40A8B"/>
    <w:rsid w:val="74BB1520"/>
    <w:rsid w:val="74BC46F5"/>
    <w:rsid w:val="74BD2D6E"/>
    <w:rsid w:val="74C526B2"/>
    <w:rsid w:val="74C82D9B"/>
    <w:rsid w:val="74CC5196"/>
    <w:rsid w:val="74CD3D95"/>
    <w:rsid w:val="74CD6E12"/>
    <w:rsid w:val="74CF07AB"/>
    <w:rsid w:val="74D5461C"/>
    <w:rsid w:val="74D65787"/>
    <w:rsid w:val="74D7649E"/>
    <w:rsid w:val="74DC75B2"/>
    <w:rsid w:val="74EA2620"/>
    <w:rsid w:val="74EC0C04"/>
    <w:rsid w:val="74EE24D6"/>
    <w:rsid w:val="74EE5368"/>
    <w:rsid w:val="74EF07DA"/>
    <w:rsid w:val="74F12FED"/>
    <w:rsid w:val="74F149AE"/>
    <w:rsid w:val="74F30591"/>
    <w:rsid w:val="74F429B2"/>
    <w:rsid w:val="74F60D8E"/>
    <w:rsid w:val="74F625F4"/>
    <w:rsid w:val="74F7412D"/>
    <w:rsid w:val="74F809B0"/>
    <w:rsid w:val="74F86F0A"/>
    <w:rsid w:val="74FA10EA"/>
    <w:rsid w:val="74FC680E"/>
    <w:rsid w:val="74FE22F0"/>
    <w:rsid w:val="74FE5D4E"/>
    <w:rsid w:val="750221FA"/>
    <w:rsid w:val="75035D51"/>
    <w:rsid w:val="75051BB9"/>
    <w:rsid w:val="7505410A"/>
    <w:rsid w:val="75083B72"/>
    <w:rsid w:val="75087D8A"/>
    <w:rsid w:val="75092880"/>
    <w:rsid w:val="750B4198"/>
    <w:rsid w:val="750E6AE6"/>
    <w:rsid w:val="75172098"/>
    <w:rsid w:val="751C1002"/>
    <w:rsid w:val="751E475E"/>
    <w:rsid w:val="75241222"/>
    <w:rsid w:val="75282443"/>
    <w:rsid w:val="75287265"/>
    <w:rsid w:val="752A3D5B"/>
    <w:rsid w:val="752B0DF8"/>
    <w:rsid w:val="752C7B1C"/>
    <w:rsid w:val="753264F8"/>
    <w:rsid w:val="75387348"/>
    <w:rsid w:val="75391243"/>
    <w:rsid w:val="753C3D79"/>
    <w:rsid w:val="75405510"/>
    <w:rsid w:val="75430314"/>
    <w:rsid w:val="75432C2E"/>
    <w:rsid w:val="75433F9C"/>
    <w:rsid w:val="75441808"/>
    <w:rsid w:val="754A4FBF"/>
    <w:rsid w:val="754D2C4F"/>
    <w:rsid w:val="754F2EEC"/>
    <w:rsid w:val="754F32CA"/>
    <w:rsid w:val="755050CE"/>
    <w:rsid w:val="75513118"/>
    <w:rsid w:val="75540EBD"/>
    <w:rsid w:val="7558166E"/>
    <w:rsid w:val="755A76AE"/>
    <w:rsid w:val="755D402F"/>
    <w:rsid w:val="755F7964"/>
    <w:rsid w:val="75636315"/>
    <w:rsid w:val="75677FFC"/>
    <w:rsid w:val="756860CC"/>
    <w:rsid w:val="75750297"/>
    <w:rsid w:val="75890B1B"/>
    <w:rsid w:val="75893ED4"/>
    <w:rsid w:val="758B562A"/>
    <w:rsid w:val="758C5C6E"/>
    <w:rsid w:val="75921D20"/>
    <w:rsid w:val="75954FE4"/>
    <w:rsid w:val="75A37E14"/>
    <w:rsid w:val="75A53CED"/>
    <w:rsid w:val="75A62F39"/>
    <w:rsid w:val="75A8438C"/>
    <w:rsid w:val="75AC7097"/>
    <w:rsid w:val="75AD1508"/>
    <w:rsid w:val="75AD27C6"/>
    <w:rsid w:val="75B552CB"/>
    <w:rsid w:val="75B6119C"/>
    <w:rsid w:val="75BC1C5B"/>
    <w:rsid w:val="75C25990"/>
    <w:rsid w:val="75C539C6"/>
    <w:rsid w:val="75C85F3F"/>
    <w:rsid w:val="75CE4B05"/>
    <w:rsid w:val="75D1636D"/>
    <w:rsid w:val="75D17938"/>
    <w:rsid w:val="75D60F7E"/>
    <w:rsid w:val="75DA58A5"/>
    <w:rsid w:val="75DB5199"/>
    <w:rsid w:val="75DC3DB4"/>
    <w:rsid w:val="75E27440"/>
    <w:rsid w:val="75EA7973"/>
    <w:rsid w:val="75EB0B93"/>
    <w:rsid w:val="75EC2F08"/>
    <w:rsid w:val="75EE44E7"/>
    <w:rsid w:val="75F13057"/>
    <w:rsid w:val="75F23510"/>
    <w:rsid w:val="75F51C8A"/>
    <w:rsid w:val="75F60694"/>
    <w:rsid w:val="75FC0B45"/>
    <w:rsid w:val="75FC333A"/>
    <w:rsid w:val="75FE4076"/>
    <w:rsid w:val="75FF0AF7"/>
    <w:rsid w:val="76015F40"/>
    <w:rsid w:val="76027693"/>
    <w:rsid w:val="760924F7"/>
    <w:rsid w:val="76092545"/>
    <w:rsid w:val="760B547A"/>
    <w:rsid w:val="760C689D"/>
    <w:rsid w:val="760E704A"/>
    <w:rsid w:val="761027AC"/>
    <w:rsid w:val="761219A9"/>
    <w:rsid w:val="761458FB"/>
    <w:rsid w:val="76180110"/>
    <w:rsid w:val="761D7F7D"/>
    <w:rsid w:val="761F1AED"/>
    <w:rsid w:val="762066AE"/>
    <w:rsid w:val="762351A3"/>
    <w:rsid w:val="76236D8C"/>
    <w:rsid w:val="76292D1F"/>
    <w:rsid w:val="762C701D"/>
    <w:rsid w:val="762E3A0E"/>
    <w:rsid w:val="76355890"/>
    <w:rsid w:val="76365FB1"/>
    <w:rsid w:val="763A77E4"/>
    <w:rsid w:val="763C58B9"/>
    <w:rsid w:val="763E728F"/>
    <w:rsid w:val="7647692D"/>
    <w:rsid w:val="764A31AC"/>
    <w:rsid w:val="764B32A5"/>
    <w:rsid w:val="764B67CF"/>
    <w:rsid w:val="76515FC7"/>
    <w:rsid w:val="765443F4"/>
    <w:rsid w:val="76576C80"/>
    <w:rsid w:val="76583D3D"/>
    <w:rsid w:val="765B28E8"/>
    <w:rsid w:val="765C496C"/>
    <w:rsid w:val="765D69EF"/>
    <w:rsid w:val="76611C8D"/>
    <w:rsid w:val="76617FD5"/>
    <w:rsid w:val="766229A3"/>
    <w:rsid w:val="76626C81"/>
    <w:rsid w:val="76674B66"/>
    <w:rsid w:val="766B4F20"/>
    <w:rsid w:val="766C2B29"/>
    <w:rsid w:val="766D5C57"/>
    <w:rsid w:val="766E2B54"/>
    <w:rsid w:val="766E607A"/>
    <w:rsid w:val="76707112"/>
    <w:rsid w:val="7674762D"/>
    <w:rsid w:val="76765B6C"/>
    <w:rsid w:val="767A3838"/>
    <w:rsid w:val="767E065A"/>
    <w:rsid w:val="767F5C5A"/>
    <w:rsid w:val="768614DE"/>
    <w:rsid w:val="768D119E"/>
    <w:rsid w:val="768F0E69"/>
    <w:rsid w:val="768F431D"/>
    <w:rsid w:val="768F7270"/>
    <w:rsid w:val="76902728"/>
    <w:rsid w:val="769153D4"/>
    <w:rsid w:val="76933B4A"/>
    <w:rsid w:val="769F3A0E"/>
    <w:rsid w:val="76A352EB"/>
    <w:rsid w:val="76A71527"/>
    <w:rsid w:val="76A76E1A"/>
    <w:rsid w:val="76AC609C"/>
    <w:rsid w:val="76AE182A"/>
    <w:rsid w:val="76AF3734"/>
    <w:rsid w:val="76B00C56"/>
    <w:rsid w:val="76B25251"/>
    <w:rsid w:val="76BC58BB"/>
    <w:rsid w:val="76C31FED"/>
    <w:rsid w:val="76C36F57"/>
    <w:rsid w:val="76C73C42"/>
    <w:rsid w:val="76C74B9F"/>
    <w:rsid w:val="76C810C5"/>
    <w:rsid w:val="76CA3EAA"/>
    <w:rsid w:val="76CB68C6"/>
    <w:rsid w:val="76CD1060"/>
    <w:rsid w:val="76D1339D"/>
    <w:rsid w:val="76D24774"/>
    <w:rsid w:val="76D27D5C"/>
    <w:rsid w:val="76D70129"/>
    <w:rsid w:val="76DA23B3"/>
    <w:rsid w:val="76DB4B79"/>
    <w:rsid w:val="76E11B76"/>
    <w:rsid w:val="76E76168"/>
    <w:rsid w:val="76E90CD8"/>
    <w:rsid w:val="76EF3E64"/>
    <w:rsid w:val="76F874C3"/>
    <w:rsid w:val="76F90260"/>
    <w:rsid w:val="76FA6114"/>
    <w:rsid w:val="76FF6F13"/>
    <w:rsid w:val="77094348"/>
    <w:rsid w:val="770B44EE"/>
    <w:rsid w:val="770F0B8E"/>
    <w:rsid w:val="770F2128"/>
    <w:rsid w:val="770F33A8"/>
    <w:rsid w:val="77105451"/>
    <w:rsid w:val="77131DC6"/>
    <w:rsid w:val="771725FB"/>
    <w:rsid w:val="77184A6E"/>
    <w:rsid w:val="77190AF2"/>
    <w:rsid w:val="771E3715"/>
    <w:rsid w:val="771E6C0B"/>
    <w:rsid w:val="7720181E"/>
    <w:rsid w:val="77254046"/>
    <w:rsid w:val="7725523D"/>
    <w:rsid w:val="77262488"/>
    <w:rsid w:val="772674D2"/>
    <w:rsid w:val="772704A1"/>
    <w:rsid w:val="77282B04"/>
    <w:rsid w:val="772878BC"/>
    <w:rsid w:val="772C111D"/>
    <w:rsid w:val="772C42C0"/>
    <w:rsid w:val="772E209D"/>
    <w:rsid w:val="772F10ED"/>
    <w:rsid w:val="77356CFD"/>
    <w:rsid w:val="77391D2B"/>
    <w:rsid w:val="7739311A"/>
    <w:rsid w:val="774069F5"/>
    <w:rsid w:val="77443436"/>
    <w:rsid w:val="77483A64"/>
    <w:rsid w:val="774B18E9"/>
    <w:rsid w:val="774C3CA4"/>
    <w:rsid w:val="77522AAE"/>
    <w:rsid w:val="77552652"/>
    <w:rsid w:val="775545BC"/>
    <w:rsid w:val="77575B25"/>
    <w:rsid w:val="77576A70"/>
    <w:rsid w:val="77584D21"/>
    <w:rsid w:val="775E5C22"/>
    <w:rsid w:val="775F4177"/>
    <w:rsid w:val="776A0E70"/>
    <w:rsid w:val="776D267E"/>
    <w:rsid w:val="776D57CB"/>
    <w:rsid w:val="776E0110"/>
    <w:rsid w:val="776F51E7"/>
    <w:rsid w:val="77744CB5"/>
    <w:rsid w:val="77745E23"/>
    <w:rsid w:val="77792D29"/>
    <w:rsid w:val="777B6E81"/>
    <w:rsid w:val="777C5B6C"/>
    <w:rsid w:val="777E7FE8"/>
    <w:rsid w:val="777F401D"/>
    <w:rsid w:val="77814A63"/>
    <w:rsid w:val="778336BE"/>
    <w:rsid w:val="778513DF"/>
    <w:rsid w:val="77860C1D"/>
    <w:rsid w:val="778F0F26"/>
    <w:rsid w:val="77905FC9"/>
    <w:rsid w:val="779130BF"/>
    <w:rsid w:val="77924015"/>
    <w:rsid w:val="77931FDF"/>
    <w:rsid w:val="779342BD"/>
    <w:rsid w:val="77965A39"/>
    <w:rsid w:val="779757D1"/>
    <w:rsid w:val="77981522"/>
    <w:rsid w:val="77997924"/>
    <w:rsid w:val="779C649F"/>
    <w:rsid w:val="779F27B2"/>
    <w:rsid w:val="77A01076"/>
    <w:rsid w:val="77A26B2E"/>
    <w:rsid w:val="77A407E2"/>
    <w:rsid w:val="77A445E9"/>
    <w:rsid w:val="77A63988"/>
    <w:rsid w:val="77AB0FA5"/>
    <w:rsid w:val="77AC051F"/>
    <w:rsid w:val="77AF72F8"/>
    <w:rsid w:val="77B243A7"/>
    <w:rsid w:val="77B45536"/>
    <w:rsid w:val="77B61E25"/>
    <w:rsid w:val="77B72C2E"/>
    <w:rsid w:val="77B746EE"/>
    <w:rsid w:val="77B93490"/>
    <w:rsid w:val="77BD36D0"/>
    <w:rsid w:val="77BE1525"/>
    <w:rsid w:val="77C67D75"/>
    <w:rsid w:val="77C7621A"/>
    <w:rsid w:val="77D14D44"/>
    <w:rsid w:val="77D61CE8"/>
    <w:rsid w:val="77DC562D"/>
    <w:rsid w:val="77DE6DF2"/>
    <w:rsid w:val="77DF6EF9"/>
    <w:rsid w:val="77E47E03"/>
    <w:rsid w:val="77EF17E0"/>
    <w:rsid w:val="77F03C4C"/>
    <w:rsid w:val="77F44184"/>
    <w:rsid w:val="77F7500C"/>
    <w:rsid w:val="77F75ACF"/>
    <w:rsid w:val="77F85F3B"/>
    <w:rsid w:val="77F976BF"/>
    <w:rsid w:val="7802773B"/>
    <w:rsid w:val="7807591F"/>
    <w:rsid w:val="78081A48"/>
    <w:rsid w:val="780911A7"/>
    <w:rsid w:val="78096409"/>
    <w:rsid w:val="780A75C8"/>
    <w:rsid w:val="781008F2"/>
    <w:rsid w:val="78123EC1"/>
    <w:rsid w:val="78170190"/>
    <w:rsid w:val="7817564A"/>
    <w:rsid w:val="78183A93"/>
    <w:rsid w:val="78204261"/>
    <w:rsid w:val="782045CF"/>
    <w:rsid w:val="78245FC4"/>
    <w:rsid w:val="78263D9D"/>
    <w:rsid w:val="78285F2D"/>
    <w:rsid w:val="782973C3"/>
    <w:rsid w:val="782A4610"/>
    <w:rsid w:val="782B73B3"/>
    <w:rsid w:val="782D3316"/>
    <w:rsid w:val="78310404"/>
    <w:rsid w:val="783512DC"/>
    <w:rsid w:val="783977EF"/>
    <w:rsid w:val="783B629A"/>
    <w:rsid w:val="7843798E"/>
    <w:rsid w:val="7844268A"/>
    <w:rsid w:val="78452129"/>
    <w:rsid w:val="784A561F"/>
    <w:rsid w:val="784B47AA"/>
    <w:rsid w:val="784C17D2"/>
    <w:rsid w:val="785008AF"/>
    <w:rsid w:val="78516A16"/>
    <w:rsid w:val="78537739"/>
    <w:rsid w:val="785401B1"/>
    <w:rsid w:val="785563A4"/>
    <w:rsid w:val="78570B2D"/>
    <w:rsid w:val="78583DE0"/>
    <w:rsid w:val="7859302D"/>
    <w:rsid w:val="785A2434"/>
    <w:rsid w:val="785B34EB"/>
    <w:rsid w:val="785F5423"/>
    <w:rsid w:val="78625C58"/>
    <w:rsid w:val="786429CF"/>
    <w:rsid w:val="78652A20"/>
    <w:rsid w:val="78664678"/>
    <w:rsid w:val="78664DA2"/>
    <w:rsid w:val="786A1A10"/>
    <w:rsid w:val="787677FF"/>
    <w:rsid w:val="787702F2"/>
    <w:rsid w:val="787C1142"/>
    <w:rsid w:val="78804A1B"/>
    <w:rsid w:val="788059D5"/>
    <w:rsid w:val="788308ED"/>
    <w:rsid w:val="78854AB2"/>
    <w:rsid w:val="788571CE"/>
    <w:rsid w:val="7889293E"/>
    <w:rsid w:val="788A17C0"/>
    <w:rsid w:val="788A574A"/>
    <w:rsid w:val="788B053C"/>
    <w:rsid w:val="788B7C71"/>
    <w:rsid w:val="788F4B92"/>
    <w:rsid w:val="78984BBC"/>
    <w:rsid w:val="78991971"/>
    <w:rsid w:val="789F3FE7"/>
    <w:rsid w:val="78A22BA6"/>
    <w:rsid w:val="78A51FA8"/>
    <w:rsid w:val="78A80251"/>
    <w:rsid w:val="78A935CF"/>
    <w:rsid w:val="78AA08B0"/>
    <w:rsid w:val="78AA683B"/>
    <w:rsid w:val="78AC32DC"/>
    <w:rsid w:val="78AF35ED"/>
    <w:rsid w:val="78B632AE"/>
    <w:rsid w:val="78B75706"/>
    <w:rsid w:val="78B86D80"/>
    <w:rsid w:val="78BB6804"/>
    <w:rsid w:val="78C03297"/>
    <w:rsid w:val="78C03927"/>
    <w:rsid w:val="78C33E46"/>
    <w:rsid w:val="78C663D5"/>
    <w:rsid w:val="78CF1C5B"/>
    <w:rsid w:val="78D016CA"/>
    <w:rsid w:val="78D71711"/>
    <w:rsid w:val="78DD274F"/>
    <w:rsid w:val="78DD301D"/>
    <w:rsid w:val="78DE1E3C"/>
    <w:rsid w:val="78DF510F"/>
    <w:rsid w:val="78E0011E"/>
    <w:rsid w:val="78E43327"/>
    <w:rsid w:val="78E96E50"/>
    <w:rsid w:val="78EB4D42"/>
    <w:rsid w:val="78EC5303"/>
    <w:rsid w:val="78EE59B6"/>
    <w:rsid w:val="78F21CC3"/>
    <w:rsid w:val="78F51DEE"/>
    <w:rsid w:val="78F53D24"/>
    <w:rsid w:val="78F55E6B"/>
    <w:rsid w:val="78F64983"/>
    <w:rsid w:val="78F87FA0"/>
    <w:rsid w:val="78F90170"/>
    <w:rsid w:val="78FB43D3"/>
    <w:rsid w:val="79012BD4"/>
    <w:rsid w:val="79050E06"/>
    <w:rsid w:val="790563A2"/>
    <w:rsid w:val="79095C4E"/>
    <w:rsid w:val="790B6A26"/>
    <w:rsid w:val="790C2B7F"/>
    <w:rsid w:val="79146BA1"/>
    <w:rsid w:val="79163A9C"/>
    <w:rsid w:val="79166CF9"/>
    <w:rsid w:val="791752F9"/>
    <w:rsid w:val="79197211"/>
    <w:rsid w:val="791B2918"/>
    <w:rsid w:val="791E7191"/>
    <w:rsid w:val="79224FAA"/>
    <w:rsid w:val="7924768E"/>
    <w:rsid w:val="792644AE"/>
    <w:rsid w:val="79281698"/>
    <w:rsid w:val="792C2661"/>
    <w:rsid w:val="792F2339"/>
    <w:rsid w:val="792F72FA"/>
    <w:rsid w:val="79381A94"/>
    <w:rsid w:val="793B74E5"/>
    <w:rsid w:val="793C1425"/>
    <w:rsid w:val="793D224A"/>
    <w:rsid w:val="793D63BE"/>
    <w:rsid w:val="794145B4"/>
    <w:rsid w:val="79423484"/>
    <w:rsid w:val="79431D90"/>
    <w:rsid w:val="79437A92"/>
    <w:rsid w:val="794615BF"/>
    <w:rsid w:val="7947028F"/>
    <w:rsid w:val="79475905"/>
    <w:rsid w:val="794A241D"/>
    <w:rsid w:val="794A4758"/>
    <w:rsid w:val="794B5955"/>
    <w:rsid w:val="794E3FEA"/>
    <w:rsid w:val="794F6980"/>
    <w:rsid w:val="79571BF5"/>
    <w:rsid w:val="795A70BE"/>
    <w:rsid w:val="795E2562"/>
    <w:rsid w:val="795F2135"/>
    <w:rsid w:val="79631495"/>
    <w:rsid w:val="796355CB"/>
    <w:rsid w:val="796A2526"/>
    <w:rsid w:val="796B2F2D"/>
    <w:rsid w:val="796C69AE"/>
    <w:rsid w:val="796D5A2E"/>
    <w:rsid w:val="79706BDD"/>
    <w:rsid w:val="7971164E"/>
    <w:rsid w:val="79720E46"/>
    <w:rsid w:val="79734FE5"/>
    <w:rsid w:val="79757B04"/>
    <w:rsid w:val="79771270"/>
    <w:rsid w:val="79806D55"/>
    <w:rsid w:val="7987134F"/>
    <w:rsid w:val="7987313D"/>
    <w:rsid w:val="798741CB"/>
    <w:rsid w:val="79877CC3"/>
    <w:rsid w:val="7989681F"/>
    <w:rsid w:val="798C31E0"/>
    <w:rsid w:val="798C46A3"/>
    <w:rsid w:val="79900C96"/>
    <w:rsid w:val="7990219B"/>
    <w:rsid w:val="7990674A"/>
    <w:rsid w:val="7991280C"/>
    <w:rsid w:val="79917256"/>
    <w:rsid w:val="79943E92"/>
    <w:rsid w:val="79973119"/>
    <w:rsid w:val="799D1C2B"/>
    <w:rsid w:val="79A23B2A"/>
    <w:rsid w:val="79A3323A"/>
    <w:rsid w:val="79A36EC3"/>
    <w:rsid w:val="79B34B76"/>
    <w:rsid w:val="79B83327"/>
    <w:rsid w:val="79C3277F"/>
    <w:rsid w:val="79C51741"/>
    <w:rsid w:val="79C6533E"/>
    <w:rsid w:val="79C665C8"/>
    <w:rsid w:val="79C840D5"/>
    <w:rsid w:val="79C85DCC"/>
    <w:rsid w:val="79C87621"/>
    <w:rsid w:val="79C95B95"/>
    <w:rsid w:val="79CB3136"/>
    <w:rsid w:val="79CC449A"/>
    <w:rsid w:val="79CE254E"/>
    <w:rsid w:val="79D009D5"/>
    <w:rsid w:val="79D00E89"/>
    <w:rsid w:val="79D26B5B"/>
    <w:rsid w:val="79DB16DF"/>
    <w:rsid w:val="79DF08C5"/>
    <w:rsid w:val="79DF1379"/>
    <w:rsid w:val="79E44AB7"/>
    <w:rsid w:val="79E51F5B"/>
    <w:rsid w:val="79EA6085"/>
    <w:rsid w:val="79F023A5"/>
    <w:rsid w:val="79F74BD1"/>
    <w:rsid w:val="79FA7C15"/>
    <w:rsid w:val="79FD3CE5"/>
    <w:rsid w:val="7A0766BD"/>
    <w:rsid w:val="7A0F061C"/>
    <w:rsid w:val="7A100C64"/>
    <w:rsid w:val="7A165009"/>
    <w:rsid w:val="7A170B6D"/>
    <w:rsid w:val="7A187F78"/>
    <w:rsid w:val="7A1A4A4F"/>
    <w:rsid w:val="7A1F1EF0"/>
    <w:rsid w:val="7A2139AE"/>
    <w:rsid w:val="7A230A9E"/>
    <w:rsid w:val="7A2624C3"/>
    <w:rsid w:val="7A2918CE"/>
    <w:rsid w:val="7A2B254C"/>
    <w:rsid w:val="7A2D4975"/>
    <w:rsid w:val="7A3604A9"/>
    <w:rsid w:val="7A363A04"/>
    <w:rsid w:val="7A3A3E83"/>
    <w:rsid w:val="7A3F0CF5"/>
    <w:rsid w:val="7A446429"/>
    <w:rsid w:val="7A453E99"/>
    <w:rsid w:val="7A454665"/>
    <w:rsid w:val="7A4E5CBE"/>
    <w:rsid w:val="7A500DC2"/>
    <w:rsid w:val="7A504FF0"/>
    <w:rsid w:val="7A514013"/>
    <w:rsid w:val="7A564BC4"/>
    <w:rsid w:val="7A5A2147"/>
    <w:rsid w:val="7A5A4DF2"/>
    <w:rsid w:val="7A5E737D"/>
    <w:rsid w:val="7A662959"/>
    <w:rsid w:val="7A6D3145"/>
    <w:rsid w:val="7A706193"/>
    <w:rsid w:val="7A7131C8"/>
    <w:rsid w:val="7A7419E6"/>
    <w:rsid w:val="7A7D3670"/>
    <w:rsid w:val="7A7E5161"/>
    <w:rsid w:val="7A817F4E"/>
    <w:rsid w:val="7A8441FB"/>
    <w:rsid w:val="7A852634"/>
    <w:rsid w:val="7A87724D"/>
    <w:rsid w:val="7A8B3BE6"/>
    <w:rsid w:val="7A8E4B37"/>
    <w:rsid w:val="7A8F7121"/>
    <w:rsid w:val="7A9150DF"/>
    <w:rsid w:val="7A922441"/>
    <w:rsid w:val="7A960112"/>
    <w:rsid w:val="7A974293"/>
    <w:rsid w:val="7A98005E"/>
    <w:rsid w:val="7A9D1F2F"/>
    <w:rsid w:val="7AA01986"/>
    <w:rsid w:val="7AA525FD"/>
    <w:rsid w:val="7AAA7778"/>
    <w:rsid w:val="7AAD2B26"/>
    <w:rsid w:val="7AB001B6"/>
    <w:rsid w:val="7AB51371"/>
    <w:rsid w:val="7AB6773C"/>
    <w:rsid w:val="7AB67A5E"/>
    <w:rsid w:val="7ABC36C3"/>
    <w:rsid w:val="7ABD2680"/>
    <w:rsid w:val="7AC11583"/>
    <w:rsid w:val="7ACB00DA"/>
    <w:rsid w:val="7ACE243A"/>
    <w:rsid w:val="7ACE38DF"/>
    <w:rsid w:val="7AD068D4"/>
    <w:rsid w:val="7AD34ED7"/>
    <w:rsid w:val="7AD60F9B"/>
    <w:rsid w:val="7AD76646"/>
    <w:rsid w:val="7ADC3F18"/>
    <w:rsid w:val="7ADE2B81"/>
    <w:rsid w:val="7AE2145F"/>
    <w:rsid w:val="7AE85C4B"/>
    <w:rsid w:val="7AED3314"/>
    <w:rsid w:val="7AEE75CE"/>
    <w:rsid w:val="7AEF620B"/>
    <w:rsid w:val="7AF761A7"/>
    <w:rsid w:val="7AF97C7F"/>
    <w:rsid w:val="7AFB6ED3"/>
    <w:rsid w:val="7B012EC5"/>
    <w:rsid w:val="7B016314"/>
    <w:rsid w:val="7B017E0A"/>
    <w:rsid w:val="7B051247"/>
    <w:rsid w:val="7B083678"/>
    <w:rsid w:val="7B0A7E8D"/>
    <w:rsid w:val="7B0C6268"/>
    <w:rsid w:val="7B0E034C"/>
    <w:rsid w:val="7B154A34"/>
    <w:rsid w:val="7B1606EF"/>
    <w:rsid w:val="7B166762"/>
    <w:rsid w:val="7B1D3263"/>
    <w:rsid w:val="7B211AA5"/>
    <w:rsid w:val="7B2247BF"/>
    <w:rsid w:val="7B24437C"/>
    <w:rsid w:val="7B2559A3"/>
    <w:rsid w:val="7B2804E6"/>
    <w:rsid w:val="7B2829B7"/>
    <w:rsid w:val="7B284310"/>
    <w:rsid w:val="7B296031"/>
    <w:rsid w:val="7B2A6B23"/>
    <w:rsid w:val="7B2C09B3"/>
    <w:rsid w:val="7B2C429A"/>
    <w:rsid w:val="7B3201C5"/>
    <w:rsid w:val="7B333134"/>
    <w:rsid w:val="7B34651F"/>
    <w:rsid w:val="7B357491"/>
    <w:rsid w:val="7B402B4A"/>
    <w:rsid w:val="7B406501"/>
    <w:rsid w:val="7B414A8B"/>
    <w:rsid w:val="7B41536E"/>
    <w:rsid w:val="7B4575E7"/>
    <w:rsid w:val="7B4B5034"/>
    <w:rsid w:val="7B4B73BC"/>
    <w:rsid w:val="7B4E79A4"/>
    <w:rsid w:val="7B505CD2"/>
    <w:rsid w:val="7B5309AD"/>
    <w:rsid w:val="7B562158"/>
    <w:rsid w:val="7B577020"/>
    <w:rsid w:val="7B5B785E"/>
    <w:rsid w:val="7B60003B"/>
    <w:rsid w:val="7B603F54"/>
    <w:rsid w:val="7B6244D1"/>
    <w:rsid w:val="7B6379E3"/>
    <w:rsid w:val="7B645547"/>
    <w:rsid w:val="7B680B5E"/>
    <w:rsid w:val="7B685577"/>
    <w:rsid w:val="7B6A74A7"/>
    <w:rsid w:val="7B6E241F"/>
    <w:rsid w:val="7B743249"/>
    <w:rsid w:val="7B745303"/>
    <w:rsid w:val="7B78285B"/>
    <w:rsid w:val="7B7D342D"/>
    <w:rsid w:val="7B8239C4"/>
    <w:rsid w:val="7B862A90"/>
    <w:rsid w:val="7B8A5D49"/>
    <w:rsid w:val="7B8C0C7B"/>
    <w:rsid w:val="7B913891"/>
    <w:rsid w:val="7B954039"/>
    <w:rsid w:val="7B9602C9"/>
    <w:rsid w:val="7B985DD7"/>
    <w:rsid w:val="7BA25275"/>
    <w:rsid w:val="7BA8257C"/>
    <w:rsid w:val="7BAC233D"/>
    <w:rsid w:val="7BB3093D"/>
    <w:rsid w:val="7BB31622"/>
    <w:rsid w:val="7BB3407E"/>
    <w:rsid w:val="7BB54490"/>
    <w:rsid w:val="7BB55730"/>
    <w:rsid w:val="7BB56E3F"/>
    <w:rsid w:val="7BBC7903"/>
    <w:rsid w:val="7BC25683"/>
    <w:rsid w:val="7BC360DF"/>
    <w:rsid w:val="7BCB2BA2"/>
    <w:rsid w:val="7BCC24B6"/>
    <w:rsid w:val="7BCE4EAC"/>
    <w:rsid w:val="7BD149C5"/>
    <w:rsid w:val="7BD34ACE"/>
    <w:rsid w:val="7BD438BB"/>
    <w:rsid w:val="7BD52AF3"/>
    <w:rsid w:val="7BDB35AA"/>
    <w:rsid w:val="7BDB4DAF"/>
    <w:rsid w:val="7BE31805"/>
    <w:rsid w:val="7BE355C0"/>
    <w:rsid w:val="7BE55338"/>
    <w:rsid w:val="7BE6003C"/>
    <w:rsid w:val="7BE769DF"/>
    <w:rsid w:val="7BEA6265"/>
    <w:rsid w:val="7BEE5A55"/>
    <w:rsid w:val="7BEF3799"/>
    <w:rsid w:val="7BEF4500"/>
    <w:rsid w:val="7BF03955"/>
    <w:rsid w:val="7BF143B7"/>
    <w:rsid w:val="7BF777D9"/>
    <w:rsid w:val="7BF93B44"/>
    <w:rsid w:val="7BFA73E6"/>
    <w:rsid w:val="7BFD19B1"/>
    <w:rsid w:val="7BFD646F"/>
    <w:rsid w:val="7C025094"/>
    <w:rsid w:val="7C02565D"/>
    <w:rsid w:val="7C04348F"/>
    <w:rsid w:val="7C063ED4"/>
    <w:rsid w:val="7C0A0FBF"/>
    <w:rsid w:val="7C103444"/>
    <w:rsid w:val="7C111F99"/>
    <w:rsid w:val="7C1134D0"/>
    <w:rsid w:val="7C140379"/>
    <w:rsid w:val="7C153C7B"/>
    <w:rsid w:val="7C185076"/>
    <w:rsid w:val="7C1F341C"/>
    <w:rsid w:val="7C1F44D5"/>
    <w:rsid w:val="7C1F44FA"/>
    <w:rsid w:val="7C205128"/>
    <w:rsid w:val="7C210067"/>
    <w:rsid w:val="7C23326D"/>
    <w:rsid w:val="7C243EF0"/>
    <w:rsid w:val="7C310F57"/>
    <w:rsid w:val="7C3335C0"/>
    <w:rsid w:val="7C377EA1"/>
    <w:rsid w:val="7C3D0D3C"/>
    <w:rsid w:val="7C3E1EF4"/>
    <w:rsid w:val="7C3E5C9A"/>
    <w:rsid w:val="7C4664DD"/>
    <w:rsid w:val="7C492FA0"/>
    <w:rsid w:val="7C493977"/>
    <w:rsid w:val="7C4A2896"/>
    <w:rsid w:val="7C4A28B7"/>
    <w:rsid w:val="7C4C7AC2"/>
    <w:rsid w:val="7C4E767D"/>
    <w:rsid w:val="7C4F6E90"/>
    <w:rsid w:val="7C4F767D"/>
    <w:rsid w:val="7C582C66"/>
    <w:rsid w:val="7C590168"/>
    <w:rsid w:val="7C593A95"/>
    <w:rsid w:val="7C5A3833"/>
    <w:rsid w:val="7C617298"/>
    <w:rsid w:val="7C6528EF"/>
    <w:rsid w:val="7C653EC8"/>
    <w:rsid w:val="7C67502A"/>
    <w:rsid w:val="7C69159F"/>
    <w:rsid w:val="7C694D90"/>
    <w:rsid w:val="7C6C7B2C"/>
    <w:rsid w:val="7C713D68"/>
    <w:rsid w:val="7C73473C"/>
    <w:rsid w:val="7C746BE2"/>
    <w:rsid w:val="7C783C6D"/>
    <w:rsid w:val="7C7C6F05"/>
    <w:rsid w:val="7C7E67C3"/>
    <w:rsid w:val="7C8342A1"/>
    <w:rsid w:val="7C863C9F"/>
    <w:rsid w:val="7C8A1B5C"/>
    <w:rsid w:val="7C8A6B62"/>
    <w:rsid w:val="7C905EDD"/>
    <w:rsid w:val="7C952A4F"/>
    <w:rsid w:val="7C956CC2"/>
    <w:rsid w:val="7C965A2E"/>
    <w:rsid w:val="7C972642"/>
    <w:rsid w:val="7C991A82"/>
    <w:rsid w:val="7C9C3428"/>
    <w:rsid w:val="7C9E2D8D"/>
    <w:rsid w:val="7C9E41AC"/>
    <w:rsid w:val="7CA161F1"/>
    <w:rsid w:val="7CAA26B7"/>
    <w:rsid w:val="7CAF24E2"/>
    <w:rsid w:val="7CB1049C"/>
    <w:rsid w:val="7CB1341C"/>
    <w:rsid w:val="7CB83D96"/>
    <w:rsid w:val="7CBA1DF4"/>
    <w:rsid w:val="7CBA6CA2"/>
    <w:rsid w:val="7CBB2B7C"/>
    <w:rsid w:val="7CBC15F9"/>
    <w:rsid w:val="7CBF59FA"/>
    <w:rsid w:val="7CC47CBC"/>
    <w:rsid w:val="7CCC0DC0"/>
    <w:rsid w:val="7CCD5AE0"/>
    <w:rsid w:val="7CD3459A"/>
    <w:rsid w:val="7CD35C5C"/>
    <w:rsid w:val="7CD67017"/>
    <w:rsid w:val="7CD7258E"/>
    <w:rsid w:val="7CD80F4F"/>
    <w:rsid w:val="7CDB1F52"/>
    <w:rsid w:val="7CDB39F7"/>
    <w:rsid w:val="7CDE1FF6"/>
    <w:rsid w:val="7CE118A2"/>
    <w:rsid w:val="7CE16A52"/>
    <w:rsid w:val="7CE34F5B"/>
    <w:rsid w:val="7CE41348"/>
    <w:rsid w:val="7CE515CB"/>
    <w:rsid w:val="7CEA5CDB"/>
    <w:rsid w:val="7CF136B7"/>
    <w:rsid w:val="7CF16126"/>
    <w:rsid w:val="7CF1660D"/>
    <w:rsid w:val="7CF72756"/>
    <w:rsid w:val="7CF72E7C"/>
    <w:rsid w:val="7CF76BDC"/>
    <w:rsid w:val="7CF90101"/>
    <w:rsid w:val="7CF926D4"/>
    <w:rsid w:val="7CFA62C0"/>
    <w:rsid w:val="7CFE4C1C"/>
    <w:rsid w:val="7CFF4660"/>
    <w:rsid w:val="7D0864AB"/>
    <w:rsid w:val="7D0C55D0"/>
    <w:rsid w:val="7D0F1577"/>
    <w:rsid w:val="7D134380"/>
    <w:rsid w:val="7D1A158F"/>
    <w:rsid w:val="7D1B531B"/>
    <w:rsid w:val="7D1E3157"/>
    <w:rsid w:val="7D1F36B2"/>
    <w:rsid w:val="7D21718D"/>
    <w:rsid w:val="7D2211AB"/>
    <w:rsid w:val="7D254F7B"/>
    <w:rsid w:val="7D256539"/>
    <w:rsid w:val="7D265B53"/>
    <w:rsid w:val="7D267BAE"/>
    <w:rsid w:val="7D280304"/>
    <w:rsid w:val="7D292DBE"/>
    <w:rsid w:val="7D296034"/>
    <w:rsid w:val="7D2F53D8"/>
    <w:rsid w:val="7D39287C"/>
    <w:rsid w:val="7D3F53B2"/>
    <w:rsid w:val="7D407597"/>
    <w:rsid w:val="7D413C4E"/>
    <w:rsid w:val="7D483F2C"/>
    <w:rsid w:val="7D4A0BDD"/>
    <w:rsid w:val="7D4C05D6"/>
    <w:rsid w:val="7D4C2F75"/>
    <w:rsid w:val="7D4E49C8"/>
    <w:rsid w:val="7D4E6931"/>
    <w:rsid w:val="7D4F5145"/>
    <w:rsid w:val="7D5D44AD"/>
    <w:rsid w:val="7D5E1C60"/>
    <w:rsid w:val="7D5F032D"/>
    <w:rsid w:val="7D620AED"/>
    <w:rsid w:val="7D621559"/>
    <w:rsid w:val="7D642FCA"/>
    <w:rsid w:val="7D655AC2"/>
    <w:rsid w:val="7D6A36C8"/>
    <w:rsid w:val="7D6D0CFE"/>
    <w:rsid w:val="7D6E0E2C"/>
    <w:rsid w:val="7D6F00D4"/>
    <w:rsid w:val="7D6F3C3B"/>
    <w:rsid w:val="7D721259"/>
    <w:rsid w:val="7D730A0D"/>
    <w:rsid w:val="7D745178"/>
    <w:rsid w:val="7D747091"/>
    <w:rsid w:val="7D785DD3"/>
    <w:rsid w:val="7D790036"/>
    <w:rsid w:val="7D7C4D02"/>
    <w:rsid w:val="7D7D0393"/>
    <w:rsid w:val="7D7E3624"/>
    <w:rsid w:val="7D80181B"/>
    <w:rsid w:val="7D851EDB"/>
    <w:rsid w:val="7D8C5417"/>
    <w:rsid w:val="7D8F3126"/>
    <w:rsid w:val="7D9066AF"/>
    <w:rsid w:val="7D920F84"/>
    <w:rsid w:val="7D921A77"/>
    <w:rsid w:val="7D935980"/>
    <w:rsid w:val="7D9368C2"/>
    <w:rsid w:val="7D946971"/>
    <w:rsid w:val="7D95425C"/>
    <w:rsid w:val="7D962118"/>
    <w:rsid w:val="7D995A14"/>
    <w:rsid w:val="7D9A7B86"/>
    <w:rsid w:val="7D9B6DD5"/>
    <w:rsid w:val="7D9C5200"/>
    <w:rsid w:val="7D9D0DE7"/>
    <w:rsid w:val="7DA11B18"/>
    <w:rsid w:val="7DA20010"/>
    <w:rsid w:val="7DA470DC"/>
    <w:rsid w:val="7DAB4AE9"/>
    <w:rsid w:val="7DAD0FF3"/>
    <w:rsid w:val="7DAE6C92"/>
    <w:rsid w:val="7DB17EC7"/>
    <w:rsid w:val="7DB207E6"/>
    <w:rsid w:val="7DB62924"/>
    <w:rsid w:val="7DB64D90"/>
    <w:rsid w:val="7DB755E9"/>
    <w:rsid w:val="7DBB0943"/>
    <w:rsid w:val="7DBD1FCC"/>
    <w:rsid w:val="7DBF5A3F"/>
    <w:rsid w:val="7DC21F73"/>
    <w:rsid w:val="7DC53CEC"/>
    <w:rsid w:val="7DC95036"/>
    <w:rsid w:val="7DCA6408"/>
    <w:rsid w:val="7DCC3BF5"/>
    <w:rsid w:val="7DCD4354"/>
    <w:rsid w:val="7DD2006B"/>
    <w:rsid w:val="7DD33023"/>
    <w:rsid w:val="7DD531A7"/>
    <w:rsid w:val="7DD62CCD"/>
    <w:rsid w:val="7DD6400C"/>
    <w:rsid w:val="7DDC2662"/>
    <w:rsid w:val="7DDD0E59"/>
    <w:rsid w:val="7DDE4C4B"/>
    <w:rsid w:val="7DE443DF"/>
    <w:rsid w:val="7DE7153C"/>
    <w:rsid w:val="7DE93526"/>
    <w:rsid w:val="7DEE0BC9"/>
    <w:rsid w:val="7DF12FB7"/>
    <w:rsid w:val="7DF8534A"/>
    <w:rsid w:val="7DFA16C5"/>
    <w:rsid w:val="7DFC27F7"/>
    <w:rsid w:val="7DFD0176"/>
    <w:rsid w:val="7E03491D"/>
    <w:rsid w:val="7E034E4E"/>
    <w:rsid w:val="7E041C9E"/>
    <w:rsid w:val="7E0827E8"/>
    <w:rsid w:val="7E0B45F8"/>
    <w:rsid w:val="7E0F01D4"/>
    <w:rsid w:val="7E101EB7"/>
    <w:rsid w:val="7E120B6F"/>
    <w:rsid w:val="7E122891"/>
    <w:rsid w:val="7E134FCB"/>
    <w:rsid w:val="7E141884"/>
    <w:rsid w:val="7E143178"/>
    <w:rsid w:val="7E17281D"/>
    <w:rsid w:val="7E18331A"/>
    <w:rsid w:val="7E19090E"/>
    <w:rsid w:val="7E190E12"/>
    <w:rsid w:val="7E1B7F09"/>
    <w:rsid w:val="7E1F135C"/>
    <w:rsid w:val="7E207175"/>
    <w:rsid w:val="7E246A62"/>
    <w:rsid w:val="7E26306B"/>
    <w:rsid w:val="7E267E74"/>
    <w:rsid w:val="7E2B581E"/>
    <w:rsid w:val="7E2E4AF4"/>
    <w:rsid w:val="7E322665"/>
    <w:rsid w:val="7E3563A2"/>
    <w:rsid w:val="7E3603F6"/>
    <w:rsid w:val="7E390DA2"/>
    <w:rsid w:val="7E3F65F3"/>
    <w:rsid w:val="7E3F6E87"/>
    <w:rsid w:val="7E45475F"/>
    <w:rsid w:val="7E4B5D33"/>
    <w:rsid w:val="7E4B74A6"/>
    <w:rsid w:val="7E4C4A00"/>
    <w:rsid w:val="7E4E1677"/>
    <w:rsid w:val="7E5C204F"/>
    <w:rsid w:val="7E5D0D1E"/>
    <w:rsid w:val="7E5D70BE"/>
    <w:rsid w:val="7E5E33B5"/>
    <w:rsid w:val="7E615933"/>
    <w:rsid w:val="7E620FA2"/>
    <w:rsid w:val="7E6C7EB3"/>
    <w:rsid w:val="7E7136E2"/>
    <w:rsid w:val="7E7137D1"/>
    <w:rsid w:val="7E724777"/>
    <w:rsid w:val="7E7337C3"/>
    <w:rsid w:val="7E7A5524"/>
    <w:rsid w:val="7E7B511F"/>
    <w:rsid w:val="7E7C3092"/>
    <w:rsid w:val="7E7E7522"/>
    <w:rsid w:val="7E825704"/>
    <w:rsid w:val="7E8857A6"/>
    <w:rsid w:val="7E890CA6"/>
    <w:rsid w:val="7E8E1BBB"/>
    <w:rsid w:val="7E902C37"/>
    <w:rsid w:val="7E9344F7"/>
    <w:rsid w:val="7E9951D7"/>
    <w:rsid w:val="7E9965F2"/>
    <w:rsid w:val="7E997CA0"/>
    <w:rsid w:val="7E9E13C3"/>
    <w:rsid w:val="7E9F1159"/>
    <w:rsid w:val="7EA01C30"/>
    <w:rsid w:val="7EA0726A"/>
    <w:rsid w:val="7EA17D7D"/>
    <w:rsid w:val="7EA20689"/>
    <w:rsid w:val="7EAB0104"/>
    <w:rsid w:val="7EAB0112"/>
    <w:rsid w:val="7EAB0664"/>
    <w:rsid w:val="7EAC7308"/>
    <w:rsid w:val="7EAD0755"/>
    <w:rsid w:val="7EAE3C18"/>
    <w:rsid w:val="7EB13E81"/>
    <w:rsid w:val="7EB33F8E"/>
    <w:rsid w:val="7EB6688D"/>
    <w:rsid w:val="7EB94E6C"/>
    <w:rsid w:val="7EBB6A06"/>
    <w:rsid w:val="7EBC3F5A"/>
    <w:rsid w:val="7EBD7596"/>
    <w:rsid w:val="7EBE1FC4"/>
    <w:rsid w:val="7EBF52FB"/>
    <w:rsid w:val="7EC016D2"/>
    <w:rsid w:val="7EC43219"/>
    <w:rsid w:val="7EC84DFF"/>
    <w:rsid w:val="7ECA1E9B"/>
    <w:rsid w:val="7ECE4E03"/>
    <w:rsid w:val="7ECF643D"/>
    <w:rsid w:val="7ED16018"/>
    <w:rsid w:val="7ED652E7"/>
    <w:rsid w:val="7EDB019A"/>
    <w:rsid w:val="7EDE2851"/>
    <w:rsid w:val="7EE50FA9"/>
    <w:rsid w:val="7EE732EF"/>
    <w:rsid w:val="7EE771DB"/>
    <w:rsid w:val="7EEA0DCE"/>
    <w:rsid w:val="7EEE0DDC"/>
    <w:rsid w:val="7EF0313F"/>
    <w:rsid w:val="7EF33562"/>
    <w:rsid w:val="7EF361B1"/>
    <w:rsid w:val="7EF520AB"/>
    <w:rsid w:val="7EF5620D"/>
    <w:rsid w:val="7EF93328"/>
    <w:rsid w:val="7EFA4D0D"/>
    <w:rsid w:val="7F0172D0"/>
    <w:rsid w:val="7F026B4F"/>
    <w:rsid w:val="7F043FB9"/>
    <w:rsid w:val="7F046341"/>
    <w:rsid w:val="7F0538B9"/>
    <w:rsid w:val="7F073719"/>
    <w:rsid w:val="7F0A0550"/>
    <w:rsid w:val="7F0E331B"/>
    <w:rsid w:val="7F0F5CF7"/>
    <w:rsid w:val="7F101994"/>
    <w:rsid w:val="7F106DD8"/>
    <w:rsid w:val="7F1156BF"/>
    <w:rsid w:val="7F143858"/>
    <w:rsid w:val="7F164375"/>
    <w:rsid w:val="7F1803BE"/>
    <w:rsid w:val="7F1A0B9C"/>
    <w:rsid w:val="7F2259B1"/>
    <w:rsid w:val="7F227C1C"/>
    <w:rsid w:val="7F250089"/>
    <w:rsid w:val="7F297511"/>
    <w:rsid w:val="7F2C3445"/>
    <w:rsid w:val="7F2E5E38"/>
    <w:rsid w:val="7F2E7AF3"/>
    <w:rsid w:val="7F3506FD"/>
    <w:rsid w:val="7F35510A"/>
    <w:rsid w:val="7F363C39"/>
    <w:rsid w:val="7F371AE1"/>
    <w:rsid w:val="7F373D1D"/>
    <w:rsid w:val="7F375B94"/>
    <w:rsid w:val="7F3A62B4"/>
    <w:rsid w:val="7F4767CB"/>
    <w:rsid w:val="7F4D5CAB"/>
    <w:rsid w:val="7F560F33"/>
    <w:rsid w:val="7F586C90"/>
    <w:rsid w:val="7F5C734F"/>
    <w:rsid w:val="7F6009D2"/>
    <w:rsid w:val="7F6435E7"/>
    <w:rsid w:val="7F65219F"/>
    <w:rsid w:val="7F657BC3"/>
    <w:rsid w:val="7F69077D"/>
    <w:rsid w:val="7F6B200B"/>
    <w:rsid w:val="7F6C27BA"/>
    <w:rsid w:val="7F723B28"/>
    <w:rsid w:val="7F745ACC"/>
    <w:rsid w:val="7F7519CC"/>
    <w:rsid w:val="7F755778"/>
    <w:rsid w:val="7F761A6B"/>
    <w:rsid w:val="7F7D54EF"/>
    <w:rsid w:val="7F7F6957"/>
    <w:rsid w:val="7F7F7734"/>
    <w:rsid w:val="7F816A71"/>
    <w:rsid w:val="7F841F77"/>
    <w:rsid w:val="7F884454"/>
    <w:rsid w:val="7F89059B"/>
    <w:rsid w:val="7F8925EE"/>
    <w:rsid w:val="7F8A0350"/>
    <w:rsid w:val="7F976093"/>
    <w:rsid w:val="7F9A3803"/>
    <w:rsid w:val="7F9B360E"/>
    <w:rsid w:val="7F9C122E"/>
    <w:rsid w:val="7F9C35FB"/>
    <w:rsid w:val="7F9D1A6A"/>
    <w:rsid w:val="7F9E6CF8"/>
    <w:rsid w:val="7FA130E7"/>
    <w:rsid w:val="7FA151BB"/>
    <w:rsid w:val="7FA264EF"/>
    <w:rsid w:val="7FA5567E"/>
    <w:rsid w:val="7FA82119"/>
    <w:rsid w:val="7FA94C8B"/>
    <w:rsid w:val="7FAE7CBF"/>
    <w:rsid w:val="7FAF05C8"/>
    <w:rsid w:val="7FB02FA5"/>
    <w:rsid w:val="7FB06038"/>
    <w:rsid w:val="7FB110C2"/>
    <w:rsid w:val="7FB21513"/>
    <w:rsid w:val="7FB538F1"/>
    <w:rsid w:val="7FB70990"/>
    <w:rsid w:val="7FB72C9D"/>
    <w:rsid w:val="7FBC3435"/>
    <w:rsid w:val="7FBF638D"/>
    <w:rsid w:val="7FC11D5B"/>
    <w:rsid w:val="7FC1729E"/>
    <w:rsid w:val="7FC830F5"/>
    <w:rsid w:val="7FC905CE"/>
    <w:rsid w:val="7FCB09D5"/>
    <w:rsid w:val="7FCB5400"/>
    <w:rsid w:val="7FCD0F2A"/>
    <w:rsid w:val="7FCF54C5"/>
    <w:rsid w:val="7FCF737E"/>
    <w:rsid w:val="7FD065CC"/>
    <w:rsid w:val="7FD2606B"/>
    <w:rsid w:val="7FD311D6"/>
    <w:rsid w:val="7FD71379"/>
    <w:rsid w:val="7FDC26FB"/>
    <w:rsid w:val="7FDC368A"/>
    <w:rsid w:val="7FDD089A"/>
    <w:rsid w:val="7FDE7A64"/>
    <w:rsid w:val="7FE10461"/>
    <w:rsid w:val="7FE205F3"/>
    <w:rsid w:val="7FE32782"/>
    <w:rsid w:val="7FE5559F"/>
    <w:rsid w:val="7FE577D9"/>
    <w:rsid w:val="7FE8290B"/>
    <w:rsid w:val="7FEB2A55"/>
    <w:rsid w:val="7FEC3716"/>
    <w:rsid w:val="7FEF450C"/>
    <w:rsid w:val="7FF32187"/>
    <w:rsid w:val="7FF52E49"/>
    <w:rsid w:val="7FF57A57"/>
    <w:rsid w:val="7FF87EB5"/>
    <w:rsid w:val="7FFD6DC2"/>
    <w:rsid w:val="7FFE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7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8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3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22</Pages>
  <Words>5210</Words>
  <Characters>13661</Characters>
  <Lines>77</Lines>
  <Paragraphs>21</Paragraphs>
  <TotalTime>89</TotalTime>
  <ScaleCrop>false</ScaleCrop>
  <LinksUpToDate>false</LinksUpToDate>
  <CharactersWithSpaces>17914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2019-06-19T16:38:34Z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