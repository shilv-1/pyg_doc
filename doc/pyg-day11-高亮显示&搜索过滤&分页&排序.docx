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品优购电商系统开发</w:t>
      </w:r>
    </w:p>
    <w:p>
      <w:pPr>
        <w:spacing w:line="276" w:lineRule="auto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11章</w:t>
      </w: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搜索解决方案-</w:t>
      </w:r>
      <w:r>
        <w:rPr>
          <w:rFonts w:hint="default" w:ascii="微软雅黑" w:hAnsi="微软雅黑" w:eastAsia="微软雅黑" w:cs="微软雅黑"/>
          <w:b/>
          <w:bCs/>
          <w:sz w:val="52"/>
          <w:szCs w:val="52"/>
          <w:lang w:val="en-US" w:eastAsia="zh-CN"/>
        </w:rPr>
        <w:t>ElasticSearch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 xml:space="preserve"> 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传智播客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</w:rPr>
      </w:pPr>
      <w:bookmarkStart w:id="0" w:name="_Toc10262"/>
      <w:bookmarkStart w:id="1" w:name="_Toc22790"/>
      <w:r>
        <w:rPr>
          <w:rFonts w:hint="eastAsia"/>
        </w:rPr>
        <w:t>课程目标</w:t>
      </w:r>
      <w:bookmarkEnd w:id="0"/>
      <w:bookmarkEnd w:id="1"/>
    </w:p>
    <w:p>
      <w:pPr>
        <w:spacing w:line="240" w:lineRule="auto"/>
        <w:rPr>
          <w:rFonts w:hint="default" w:ascii="Courier New" w:hAnsi="Courier New" w:cs="Courier New" w:eastAsiaTheme="minorEastAsia"/>
          <w:lang w:eastAsia="zh-CN"/>
        </w:rPr>
      </w:pPr>
      <w:r>
        <w:rPr>
          <w:rFonts w:hint="default" w:ascii="Courier New" w:hAnsi="Courier New" w:cs="Courier New" w:eastAsiaTheme="minorEastAsia"/>
        </w:rPr>
        <w:t>目标1</w:t>
      </w:r>
      <w:r>
        <w:rPr>
          <w:rFonts w:hint="default" w:ascii="Courier New" w:hAnsi="Courier New" w:cs="Courier New" w:eastAsiaTheme="minorEastAsia"/>
          <w:lang w:eastAsia="zh-CN"/>
        </w:rPr>
        <w:t>：能够实现高亮显示效果</w:t>
      </w:r>
    </w:p>
    <w:p>
      <w:pPr>
        <w:spacing w:line="240" w:lineRule="auto"/>
        <w:rPr>
          <w:rFonts w:hint="default" w:ascii="Courier New" w:hAnsi="Courier New" w:cs="Courier New" w:eastAsiaTheme="minorEastAsia"/>
          <w:lang w:eastAsia="zh-CN"/>
        </w:rPr>
      </w:pPr>
      <w:r>
        <w:rPr>
          <w:rFonts w:hint="default" w:ascii="Courier New" w:hAnsi="Courier New" w:cs="Courier New" w:eastAsiaTheme="minorEastAsia"/>
        </w:rPr>
        <w:t>目标</w:t>
      </w:r>
      <w:r>
        <w:rPr>
          <w:rFonts w:hint="default" w:ascii="Courier New" w:hAnsi="Courier New" w:cs="Courier New" w:eastAsiaTheme="minorEastAsia"/>
          <w:lang w:val="en-US" w:eastAsia="zh-CN"/>
        </w:rPr>
        <w:t>2</w:t>
      </w:r>
      <w:r>
        <w:rPr>
          <w:rFonts w:hint="default" w:ascii="Courier New" w:hAnsi="Courier New" w:cs="Courier New" w:eastAsiaTheme="minorEastAsia"/>
          <w:lang w:eastAsia="zh-CN"/>
        </w:rPr>
        <w:t>：完成条件过滤构建功能</w:t>
      </w:r>
    </w:p>
    <w:p>
      <w:pPr>
        <w:spacing w:line="240" w:lineRule="auto"/>
        <w:rPr>
          <w:rFonts w:hint="default" w:ascii="Courier New" w:hAnsi="Courier New" w:cs="Courier New" w:eastAsiaTheme="minorEastAsia"/>
          <w:lang w:eastAsia="zh-CN"/>
        </w:rPr>
      </w:pPr>
      <w:r>
        <w:rPr>
          <w:rFonts w:hint="default" w:ascii="Courier New" w:hAnsi="Courier New" w:cs="Courier New" w:eastAsiaTheme="minorEastAsia"/>
          <w:lang w:eastAsia="zh-CN"/>
        </w:rPr>
        <w:t>目标</w:t>
      </w:r>
      <w:r>
        <w:rPr>
          <w:rFonts w:hint="eastAsia" w:ascii="Courier New" w:hAnsi="Courier New" w:cs="Courier New" w:eastAsiaTheme="minorEastAsia"/>
          <w:lang w:val="en-US" w:eastAsia="zh-CN"/>
        </w:rPr>
        <w:t>3</w:t>
      </w:r>
      <w:r>
        <w:rPr>
          <w:rFonts w:hint="default" w:ascii="Courier New" w:hAnsi="Courier New" w:cs="Courier New" w:eastAsiaTheme="minorEastAsia"/>
          <w:lang w:eastAsia="zh-CN"/>
        </w:rPr>
        <w:t>：完成过滤查询的功能</w:t>
      </w:r>
    </w:p>
    <w:p>
      <w:pPr>
        <w:spacing w:line="240" w:lineRule="auto"/>
        <w:rPr>
          <w:rFonts w:hint="default" w:ascii="Courier New" w:hAnsi="Courier New" w:cs="Courier New" w:eastAsiaTheme="majorEastAsia"/>
          <w:lang w:eastAsia="zh-CN"/>
        </w:rPr>
      </w:pPr>
      <w:r>
        <w:rPr>
          <w:rFonts w:hint="default" w:ascii="Courier New" w:hAnsi="Courier New" w:cs="Courier New" w:eastAsiaTheme="majorEastAsia"/>
        </w:rPr>
        <w:t>目标</w:t>
      </w:r>
      <w:r>
        <w:rPr>
          <w:rFonts w:hint="eastAsia" w:ascii="Courier New" w:hAnsi="Courier New" w:cs="Courier New" w:eastAsiaTheme="majorEastAsia"/>
          <w:lang w:val="en-US" w:eastAsia="zh-CN"/>
        </w:rPr>
        <w:t>4</w:t>
      </w:r>
      <w:r>
        <w:rPr>
          <w:rFonts w:hint="default" w:ascii="Courier New" w:hAnsi="Courier New" w:cs="Courier New" w:eastAsiaTheme="majorEastAsia"/>
          <w:lang w:eastAsia="zh-CN"/>
        </w:rPr>
        <w:t>：完成分页动态页码展示</w:t>
      </w:r>
    </w:p>
    <w:p>
      <w:pPr>
        <w:spacing w:line="240" w:lineRule="auto"/>
        <w:rPr>
          <w:rFonts w:hint="default" w:ascii="Courier New" w:hAnsi="Courier New" w:cs="Courier New" w:eastAsiaTheme="majorEastAsia"/>
          <w:lang w:eastAsia="zh-CN"/>
        </w:rPr>
      </w:pPr>
      <w:bookmarkStart w:id="2" w:name="_Toc18985"/>
      <w:bookmarkStart w:id="3" w:name="_Toc6733"/>
      <w:r>
        <w:rPr>
          <w:rFonts w:hint="default" w:ascii="Courier New" w:hAnsi="Courier New" w:cs="Courier New" w:eastAsiaTheme="majorEastAsia"/>
        </w:rPr>
        <w:t>目标</w:t>
      </w:r>
      <w:bookmarkEnd w:id="2"/>
      <w:bookmarkEnd w:id="3"/>
      <w:r>
        <w:rPr>
          <w:rFonts w:hint="eastAsia" w:ascii="Courier New" w:hAnsi="Courier New" w:cs="Courier New" w:eastAsiaTheme="majorEastAsia"/>
          <w:lang w:val="en-US" w:eastAsia="zh-CN"/>
        </w:rPr>
        <w:t>5</w:t>
      </w:r>
      <w:r>
        <w:rPr>
          <w:rFonts w:hint="default" w:ascii="Courier New" w:hAnsi="Courier New" w:cs="Courier New" w:eastAsiaTheme="majorEastAsia"/>
          <w:lang w:eastAsia="zh-CN"/>
        </w:rPr>
        <w:t>：实现搜索结果排序功能</w:t>
      </w:r>
    </w:p>
    <w:p>
      <w:pPr>
        <w:spacing w:line="240" w:lineRule="auto"/>
        <w:rPr>
          <w:rFonts w:hint="default" w:ascii="Courier New" w:hAnsi="Courier New" w:cs="Courier New" w:eastAsiaTheme="majorEastAsia"/>
          <w:lang w:eastAsia="zh-CN"/>
        </w:rPr>
      </w:pPr>
      <w:r>
        <w:rPr>
          <w:rFonts w:hint="default" w:ascii="Courier New" w:hAnsi="Courier New" w:cs="Courier New" w:eastAsiaTheme="majorEastAsia"/>
        </w:rPr>
        <w:t>目标</w:t>
      </w:r>
      <w:r>
        <w:rPr>
          <w:rFonts w:hint="eastAsia" w:ascii="Courier New" w:hAnsi="Courier New" w:cs="Courier New" w:eastAsiaTheme="majorEastAsia"/>
          <w:lang w:val="en-US" w:eastAsia="zh-CN"/>
        </w:rPr>
        <w:t>6</w:t>
      </w:r>
      <w:r>
        <w:rPr>
          <w:rFonts w:hint="default" w:ascii="Courier New" w:hAnsi="Courier New" w:cs="Courier New" w:eastAsiaTheme="majorEastAsia"/>
          <w:lang w:eastAsia="zh-CN"/>
        </w:rPr>
        <w:t>：实现搜索页与首页对接功能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1.搜索结果【高亮】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将用户输入的关键字在标题中以红色的字体显示出来，就是搜索中常用的高亮显示</w:t>
      </w:r>
      <w:r>
        <w:rPr>
          <w:rFonts w:hint="eastAsia" w:ascii="Courier New" w:hAnsi="Courier New" w:cs="Courier New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drawing>
          <wp:inline distT="0" distB="0" distL="114300" distR="114300">
            <wp:extent cx="4737100" cy="4163060"/>
            <wp:effectExtent l="9525" t="9525" r="1587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1630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b/>
          <w:bCs/>
          <w:color w:val="000000" w:themeColor="text1"/>
          <w:sz w:val="24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000000" w:themeColor="text1"/>
          <w:sz w:val="24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Spring-data-elasticsearch</w:t>
      </w:r>
      <w:r>
        <w:rPr>
          <w:rFonts w:hint="eastAsia" w:ascii="Courier New" w:hAnsi="Courier New" w:cs="Courier New"/>
          <w:b/>
          <w:bCs/>
          <w:color w:val="000000" w:themeColor="text1"/>
          <w:sz w:val="24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常用</w:t>
      </w:r>
      <w:r>
        <w:rPr>
          <w:rFonts w:hint="default" w:ascii="Courier New" w:hAnsi="Courier New" w:cs="Courier New"/>
          <w:b/>
          <w:bCs/>
          <w:color w:val="000000" w:themeColor="text1"/>
          <w:sz w:val="24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API</w:t>
      </w:r>
      <w:r>
        <w:rPr>
          <w:rFonts w:hint="eastAsia" w:ascii="Courier New" w:hAnsi="Courier New" w:cs="Courier New"/>
          <w:b/>
          <w:bCs/>
          <w:color w:val="000000" w:themeColor="text1"/>
          <w:sz w:val="24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说明</w:t>
      </w:r>
      <w:r>
        <w:rPr>
          <w:rFonts w:hint="default" w:ascii="Courier New" w:hAnsi="Courier New" w:cs="Courier New"/>
          <w:b/>
          <w:bCs/>
          <w:color w:val="000000" w:themeColor="text1"/>
          <w:sz w:val="24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eastAsia" w:ascii="Courier New" w:hAnsi="Courier New" w:eastAsia="宋体" w:cs="Courier New"/>
          <w:color w:val="000000"/>
          <w:sz w:val="21"/>
          <w:szCs w:val="21"/>
          <w:shd w:val="clear" w:fill="C7EDCC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FF0000"/>
          <w:sz w:val="21"/>
          <w:szCs w:val="21"/>
          <w:shd w:val="clear" w:fill="C7EDCC"/>
          <w:lang w:val="en-US" w:eastAsia="zh-CN"/>
        </w:rPr>
        <w:t>Elasticsearch</w:t>
      </w:r>
      <w:r>
        <w:rPr>
          <w:rFonts w:hint="eastAsia" w:ascii="Courier New" w:hAnsi="Courier New" w:cs="Courier New"/>
          <w:b/>
          <w:bCs/>
          <w:color w:val="FF0000"/>
          <w:sz w:val="21"/>
          <w:szCs w:val="21"/>
          <w:shd w:val="clear" w:fill="C7EDCC"/>
          <w:lang w:val="en-US" w:eastAsia="zh-CN"/>
        </w:rPr>
        <w:t>Template</w:t>
      </w:r>
      <w:r>
        <w:rPr>
          <w:rFonts w:hint="default" w:ascii="Courier New" w:hAnsi="Courier New" w:cs="Courier New"/>
          <w:b/>
          <w:bCs/>
          <w:color w:val="FF0000"/>
          <w:sz w:val="21"/>
          <w:szCs w:val="21"/>
          <w:shd w:val="clear" w:fill="C7EDCC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C7EDCC"/>
          <w:lang w:val="en-US" w:eastAsia="zh-CN"/>
        </w:rPr>
        <w:t>操作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7EDCC"/>
          <w:lang w:val="en-US" w:eastAsia="zh-CN"/>
        </w:rPr>
        <w:t>ES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C7EDCC"/>
          <w:lang w:val="en-US" w:eastAsia="zh-CN"/>
        </w:rPr>
        <w:t>索引库核心类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textAlignment w:val="auto"/>
        <w:outlineLvl w:val="9"/>
        <w:rPr>
          <w:rFonts w:hint="eastAsia" w:ascii="Courier New" w:hAnsi="Courier New" w:cs="Courier New"/>
          <w:color w:val="000000"/>
          <w:sz w:val="21"/>
          <w:szCs w:val="21"/>
          <w:shd w:val="clear" w:fill="C7EDCC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C7EDCC"/>
          <w:lang w:val="en-US" w:eastAsia="zh-CN"/>
        </w:rPr>
        <w:t xml:space="preserve">--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7EDCC"/>
          <w:lang w:val="en-US" w:eastAsia="zh-CN"/>
        </w:rPr>
        <w:t>elasticsearch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C7EDCC"/>
          <w:lang w:val="en-US" w:eastAsia="zh-CN"/>
        </w:rPr>
        <w:t>Template.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7EDCC"/>
        </w:rPr>
        <w:t>queryForPage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C7EDCC"/>
          <w:lang w:val="en-US" w:eastAsia="zh-CN"/>
        </w:rPr>
        <w:t>()查询分页方法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eastAsia" w:ascii="Courier New" w:hAnsi="Courier New" w:cs="Courier New"/>
          <w:color w:val="000000"/>
          <w:sz w:val="21"/>
          <w:szCs w:val="21"/>
          <w:shd w:val="clear" w:fill="C7EDCC"/>
          <w:lang w:eastAsia="zh-CN"/>
        </w:rPr>
      </w:pPr>
      <w:r>
        <w:rPr>
          <w:rFonts w:hint="default" w:ascii="Courier New" w:hAnsi="Courier New" w:cs="Courier New"/>
          <w:b/>
          <w:bCs/>
          <w:color w:val="FF0000"/>
          <w:sz w:val="21"/>
          <w:szCs w:val="21"/>
          <w:shd w:val="clear" w:fill="C7EDCC"/>
          <w:lang w:val="en-US" w:eastAsia="zh-CN"/>
        </w:rPr>
        <w:t xml:space="preserve">NativeSearchQueryBuilder 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C7EDCC"/>
          <w:lang w:val="en-US" w:eastAsia="zh-CN"/>
        </w:rPr>
        <w:t>原生搜索条件构建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420" w:firstLineChars="0"/>
        <w:textAlignment w:val="auto"/>
        <w:outlineLvl w:val="9"/>
        <w:rPr>
          <w:rFonts w:hint="default" w:ascii="Courier New" w:hAnsi="Courier New" w:cs="Courier New"/>
          <w:color w:val="000000"/>
          <w:sz w:val="21"/>
          <w:szCs w:val="21"/>
          <w:shd w:val="clear" w:fill="C7EDCC"/>
          <w:lang w:val="en-US" w:eastAsia="zh-CN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C7EDCC"/>
          <w:lang w:val="en-US" w:eastAsia="zh-CN"/>
        </w:rPr>
        <w:t xml:space="preserve">-- withQuery() 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C7EDCC"/>
          <w:lang w:val="en-US" w:eastAsia="zh-CN"/>
        </w:rPr>
        <w:t>添加搜索条件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420" w:firstLineChars="0"/>
        <w:textAlignment w:val="auto"/>
        <w:outlineLvl w:val="9"/>
        <w:rPr>
          <w:rFonts w:hint="default" w:ascii="Courier New" w:hAnsi="Courier New" w:eastAsia="宋体" w:cs="Courier New"/>
          <w:color w:val="000000"/>
          <w:sz w:val="21"/>
          <w:szCs w:val="21"/>
          <w:shd w:val="clear" w:fill="C7EDCC"/>
          <w:lang w:val="en-US" w:eastAsia="zh-CN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C7EDCC"/>
          <w:lang w:val="en-US" w:eastAsia="zh-CN"/>
        </w:rPr>
        <w:t xml:space="preserve">-- withHighlightFields() 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C7EDCC"/>
          <w:lang w:val="en-US" w:eastAsia="zh-CN"/>
        </w:rPr>
        <w:t>添加高亮字段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eastAsia" w:ascii="Courier New" w:hAnsi="Courier New" w:cs="Courier New"/>
          <w:color w:val="000000"/>
          <w:sz w:val="21"/>
          <w:szCs w:val="21"/>
          <w:shd w:val="clear" w:fill="C7EDCC"/>
          <w:lang w:eastAsia="zh-CN"/>
        </w:rPr>
      </w:pPr>
      <w:r>
        <w:rPr>
          <w:rFonts w:hint="default" w:ascii="Courier New" w:hAnsi="Courier New" w:cs="Courier New"/>
          <w:b/>
          <w:bCs/>
          <w:color w:val="FF0000"/>
          <w:sz w:val="21"/>
          <w:szCs w:val="21"/>
          <w:shd w:val="clear" w:fill="C7EDCC"/>
        </w:rPr>
        <w:t>Highlight</w:t>
      </w:r>
      <w:r>
        <w:rPr>
          <w:rFonts w:hint="default" w:ascii="Courier New" w:hAnsi="Courier New" w:cs="Courier New"/>
          <w:b/>
          <w:bCs/>
          <w:color w:val="FF0000"/>
          <w:sz w:val="21"/>
          <w:szCs w:val="21"/>
          <w:shd w:val="clear" w:fill="C7EDCC"/>
          <w:lang w:val="en-US"/>
        </w:rPr>
        <w:t xml:space="preserve">Builder.Field 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C7EDCC"/>
          <w:lang w:eastAsia="zh-CN"/>
        </w:rPr>
        <w:t>高亮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C7EDCC"/>
          <w:lang w:val="en-US" w:eastAsia="zh-CN"/>
        </w:rPr>
        <w:t>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textAlignment w:val="auto"/>
        <w:outlineLvl w:val="9"/>
        <w:rPr>
          <w:rFonts w:hint="default" w:ascii="Courier New" w:hAnsi="Courier New" w:cs="Courier New"/>
          <w:color w:val="000000"/>
          <w:sz w:val="21"/>
          <w:szCs w:val="21"/>
          <w:shd w:val="clear" w:fill="C7EDCC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C7EDCC"/>
          <w:lang w:val="en-US" w:eastAsia="zh-CN"/>
        </w:rPr>
        <w:t xml:space="preserve">--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7EDCC"/>
          <w:lang w:val="en-US" w:eastAsia="zh-CN"/>
        </w:rPr>
        <w:t xml:space="preserve">preTags() 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C7EDCC"/>
          <w:lang w:val="en-US" w:eastAsia="zh-CN"/>
        </w:rPr>
        <w:t>高亮前缀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textAlignment w:val="auto"/>
        <w:outlineLvl w:val="9"/>
        <w:rPr>
          <w:rFonts w:hint="default" w:ascii="Courier New" w:hAnsi="Courier New" w:cs="Courier New"/>
          <w:color w:val="000000"/>
          <w:sz w:val="21"/>
          <w:szCs w:val="21"/>
          <w:shd w:val="clear" w:fill="C7EDCC"/>
          <w:lang w:val="en-US" w:eastAsia="zh-CN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C7EDCC"/>
          <w:lang w:val="en-US" w:eastAsia="zh-CN"/>
        </w:rPr>
        <w:t xml:space="preserve">-- postTags() 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C7EDCC"/>
          <w:lang w:val="en-US" w:eastAsia="zh-CN"/>
        </w:rPr>
        <w:t>高亮后缀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textAlignment w:val="auto"/>
        <w:outlineLvl w:val="9"/>
        <w:rPr>
          <w:rFonts w:hint="default" w:ascii="Courier New" w:hAnsi="Courier New" w:eastAsia="宋体" w:cs="Courier New"/>
          <w:color w:val="000000"/>
          <w:sz w:val="21"/>
          <w:szCs w:val="21"/>
          <w:shd w:val="clear" w:fill="C7EDCC"/>
          <w:lang w:val="en-US" w:eastAsia="zh-CN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C7EDCC"/>
          <w:lang w:val="en-US" w:eastAsia="zh-CN"/>
        </w:rPr>
        <w:t xml:space="preserve">-- fragmentSize() 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C7EDCC"/>
          <w:lang w:val="en-US" w:eastAsia="zh-CN"/>
        </w:rPr>
        <w:t>文本截断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eastAsia" w:ascii="Courier New" w:hAnsi="Courier New" w:cs="Courier New"/>
          <w:color w:val="000000"/>
          <w:sz w:val="21"/>
          <w:szCs w:val="21"/>
          <w:shd w:val="clear" w:fill="C7EDCC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FF0000"/>
          <w:sz w:val="21"/>
          <w:szCs w:val="21"/>
          <w:shd w:val="clear" w:fill="C7EDCC"/>
          <w:lang w:val="en-US"/>
        </w:rPr>
        <w:t>AggregatePage</w:t>
      </w:r>
      <w:r>
        <w:rPr>
          <w:rFonts w:hint="default" w:ascii="Courier New" w:hAnsi="Courier New" w:cs="Courier New"/>
          <w:b/>
          <w:bCs/>
          <w:color w:val="FF0000"/>
          <w:sz w:val="21"/>
          <w:szCs w:val="21"/>
          <w:shd w:val="clear" w:fill="C7EDCC"/>
        </w:rPr>
        <w:t xml:space="preserve"> 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C7EDCC"/>
          <w:lang w:val="en-US" w:eastAsia="zh-CN"/>
        </w:rPr>
        <w:t>合计分页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textAlignment w:val="auto"/>
        <w:outlineLvl w:val="9"/>
        <w:rPr>
          <w:rFonts w:hint="default" w:ascii="Courier New" w:hAnsi="Courier New" w:cs="Courier New"/>
          <w:color w:val="000000"/>
          <w:sz w:val="21"/>
          <w:szCs w:val="21"/>
          <w:shd w:val="clear" w:fill="C7EDCC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C7EDCC"/>
          <w:lang w:val="en-US" w:eastAsia="zh-CN"/>
        </w:rPr>
        <w:t xml:space="preserve">--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7EDCC"/>
          <w:lang w:val="en-US" w:eastAsia="zh-CN"/>
        </w:rPr>
        <w:t xml:space="preserve">getTotalElements() 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C7EDCC"/>
          <w:lang w:val="en-US" w:eastAsia="zh-CN"/>
        </w:rPr>
        <w:t>总记录数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textAlignment w:val="auto"/>
        <w:outlineLvl w:val="9"/>
        <w:rPr>
          <w:rFonts w:hint="eastAsia" w:ascii="Courier New" w:hAnsi="Courier New" w:cs="Courier New"/>
          <w:color w:val="000000"/>
          <w:sz w:val="21"/>
          <w:szCs w:val="21"/>
          <w:shd w:val="clear" w:fill="C7EDCC"/>
          <w:lang w:val="en-US" w:eastAsia="zh-CN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C7EDCC"/>
          <w:lang w:val="en-US" w:eastAsia="zh-CN"/>
        </w:rPr>
        <w:t xml:space="preserve">-- getContent() 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C7EDCC"/>
          <w:lang w:val="en-US" w:eastAsia="zh-CN"/>
        </w:rPr>
        <w:t>分页数据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1.2后端代码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pinyougou-search-service/src/main/java/com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search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service.impl</w:t>
      </w:r>
      <w:r>
        <w:rPr>
          <w:rFonts w:hint="default" w:ascii="Courier New" w:hAnsi="Courier New" w:cs="Courier New"/>
          <w:lang w:val="en-US" w:eastAsia="zh-CN"/>
        </w:rPr>
        <w:t xml:space="preserve">/ItemSearchServiceImpl.java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8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搜索方法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8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Map&lt;String, Object&gt; search(Map&lt;String,Object&gt; params)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获取查询关键字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String keywords = (String)params.get(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"keywords"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创建原生的搜索条件构建对象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NativeSearchQueryBuilder builder =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NativeSearchQueryBuilder();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设置默认搜索全部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builder.withQuery(QueryBuilders.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8EDCC"/>
              </w:rPr>
              <w:t>matchAllQuery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判断检索关键字是否为空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(StringUtils.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8EDCC"/>
              </w:rPr>
              <w:t>isNoneBlank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(keywords))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 w:val="0"/>
                <w:bCs w:val="0"/>
                <w:i/>
                <w:color w:val="FF000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color w:val="FF0000"/>
                <w:sz w:val="21"/>
                <w:szCs w:val="21"/>
                <w:shd w:val="clear" w:fill="C8EDCC"/>
              </w:rPr>
              <w:t>设置根据多条件匹配查询</w:t>
            </w:r>
            <w:r>
              <w:rPr>
                <w:rFonts w:hint="default" w:ascii="Courier New" w:hAnsi="Courier New" w:cs="Courier New"/>
                <w:b w:val="0"/>
                <w:bCs w:val="0"/>
                <w:i/>
                <w:color w:val="FF0000"/>
                <w:sz w:val="21"/>
                <w:szCs w:val="21"/>
                <w:shd w:val="clear" w:fill="C8EDCC"/>
              </w:rPr>
              <w:t>:</w:t>
            </w:r>
            <w:r>
              <w:rPr>
                <w:rFonts w:hint="default" w:ascii="Courier New" w:hAnsi="Courier New" w:cs="Courier New"/>
                <w:b w:val="0"/>
                <w:bCs w:val="0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 w:val="0"/>
                <w:bCs w:val="0"/>
                <w:i/>
                <w:color w:val="FF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 w:val="0"/>
                <w:bCs w:val="0"/>
                <w:color w:val="FF0000"/>
                <w:sz w:val="21"/>
                <w:szCs w:val="21"/>
                <w:shd w:val="clear" w:fill="C8EDCC"/>
              </w:rPr>
              <w:t>builder.withQuery(QueryBuilders.</w:t>
            </w:r>
            <w:r>
              <w:rPr>
                <w:rFonts w:hint="default" w:ascii="Courier New" w:hAnsi="Courier New" w:cs="Courier New"/>
                <w:b w:val="0"/>
                <w:bCs w:val="0"/>
                <w:i/>
                <w:color w:val="FF0000"/>
                <w:sz w:val="21"/>
                <w:szCs w:val="21"/>
                <w:shd w:val="clear" w:fill="C8EDCC"/>
              </w:rPr>
              <w:t>multiMatchQuery</w:t>
            </w:r>
            <w:r>
              <w:rPr>
                <w:rFonts w:hint="default" w:ascii="Courier New" w:hAnsi="Courier New" w:cs="Courier New"/>
                <w:b w:val="0"/>
                <w:bCs w:val="0"/>
                <w:color w:val="FF0000"/>
                <w:sz w:val="21"/>
                <w:szCs w:val="21"/>
                <w:shd w:val="clear" w:fill="C8EDCC"/>
              </w:rPr>
              <w:t>(keywords,</w:t>
            </w:r>
            <w:r>
              <w:rPr>
                <w:rFonts w:hint="default" w:ascii="Courier New" w:hAnsi="Courier New" w:cs="Courier New"/>
                <w:b w:val="0"/>
                <w:bCs w:val="0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 w:val="0"/>
                <w:bCs w:val="0"/>
                <w:color w:val="FF0000"/>
                <w:sz w:val="21"/>
                <w:szCs w:val="21"/>
                <w:shd w:val="clear" w:fill="C8EDCC"/>
              </w:rPr>
              <w:t xml:space="preserve">                "title", "category", "brand", "seller"));</w:t>
            </w:r>
            <w:r>
              <w:rPr>
                <w:rFonts w:hint="default" w:ascii="Courier New" w:hAnsi="Courier New" w:cs="Courier New"/>
                <w:b w:val="0"/>
                <w:bCs w:val="0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 w:val="0"/>
                <w:bCs w:val="0"/>
                <w:i/>
                <w:color w:val="FF000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color w:val="FF0000"/>
                <w:sz w:val="21"/>
                <w:szCs w:val="21"/>
                <w:shd w:val="clear" w:fill="C8EDCC"/>
              </w:rPr>
              <w:t>创建高亮字段对象</w:t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color w:val="FF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 w:val="0"/>
                <w:bCs w:val="0"/>
                <w:color w:val="FF0000"/>
                <w:sz w:val="21"/>
                <w:szCs w:val="21"/>
                <w:shd w:val="clear" w:fill="C8EDCC"/>
              </w:rPr>
              <w:t>HighlightBuilder.Field field = new HighlightBuilder</w:t>
            </w:r>
            <w:r>
              <w:rPr>
                <w:rFonts w:hint="default" w:ascii="Courier New" w:hAnsi="Courier New" w:cs="Courier New"/>
                <w:b w:val="0"/>
                <w:bCs w:val="0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 w:val="0"/>
                <w:bCs w:val="0"/>
                <w:color w:val="FF0000"/>
                <w:sz w:val="21"/>
                <w:szCs w:val="21"/>
                <w:shd w:val="clear" w:fill="C8EDCC"/>
              </w:rPr>
              <w:t xml:space="preserve">                .Field("title") </w:t>
            </w:r>
            <w:r>
              <w:rPr>
                <w:rFonts w:hint="default" w:ascii="Courier New" w:hAnsi="Courier New" w:cs="Courier New"/>
                <w:b w:val="0"/>
                <w:bCs w:val="0"/>
                <w:i/>
                <w:color w:val="FF000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color w:val="FF0000"/>
                <w:sz w:val="21"/>
                <w:szCs w:val="21"/>
                <w:shd w:val="clear" w:fill="C8EDCC"/>
              </w:rPr>
              <w:t>设置需要高亮的字段</w:t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color w:val="FF000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 w:val="0"/>
                <w:bCs w:val="0"/>
                <w:color w:val="FF0000"/>
                <w:sz w:val="21"/>
                <w:szCs w:val="21"/>
                <w:shd w:val="clear" w:fill="C8EDCC"/>
              </w:rPr>
              <w:t xml:space="preserve">.preTags("&lt;font color='red'&gt;") </w:t>
            </w:r>
            <w:r>
              <w:rPr>
                <w:rFonts w:hint="default" w:ascii="Courier New" w:hAnsi="Courier New" w:cs="Courier New"/>
                <w:b w:val="0"/>
                <w:bCs w:val="0"/>
                <w:i/>
                <w:color w:val="FF000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color w:val="FF0000"/>
                <w:sz w:val="21"/>
                <w:szCs w:val="21"/>
                <w:shd w:val="clear" w:fill="C8EDCC"/>
              </w:rPr>
              <w:t>设置高亮前缀</w:t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color w:val="FF000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 w:val="0"/>
                <w:bCs w:val="0"/>
                <w:color w:val="FF0000"/>
                <w:sz w:val="21"/>
                <w:szCs w:val="21"/>
                <w:shd w:val="clear" w:fill="C8EDCC"/>
              </w:rPr>
              <w:t xml:space="preserve">.postTags("&lt;/font&gt;") </w:t>
            </w:r>
            <w:r>
              <w:rPr>
                <w:rFonts w:hint="default" w:ascii="Courier New" w:hAnsi="Courier New" w:cs="Courier New"/>
                <w:b w:val="0"/>
                <w:bCs w:val="0"/>
                <w:i/>
                <w:color w:val="FF000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color w:val="FF0000"/>
                <w:sz w:val="21"/>
                <w:szCs w:val="21"/>
                <w:shd w:val="clear" w:fill="C8EDCC"/>
              </w:rPr>
              <w:t>设置高亮后缀</w:t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color w:val="FF000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 w:val="0"/>
                <w:bCs w:val="0"/>
                <w:color w:val="FF0000"/>
                <w:sz w:val="21"/>
                <w:szCs w:val="21"/>
                <w:shd w:val="clear" w:fill="C8EDCC"/>
              </w:rPr>
              <w:t xml:space="preserve">.fragmentSize(50); </w:t>
            </w:r>
            <w:r>
              <w:rPr>
                <w:rFonts w:hint="default" w:ascii="Courier New" w:hAnsi="Courier New" w:cs="Courier New"/>
                <w:b w:val="0"/>
                <w:bCs w:val="0"/>
                <w:i/>
                <w:color w:val="FF000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color w:val="FF0000"/>
                <w:sz w:val="21"/>
                <w:szCs w:val="21"/>
                <w:shd w:val="clear" w:fill="C8EDCC"/>
              </w:rPr>
              <w:t>设置文本截断</w:t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color w:val="FF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 w:val="0"/>
                <w:bCs w:val="0"/>
                <w:i/>
                <w:color w:val="FF000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color w:val="FF0000"/>
                <w:sz w:val="21"/>
                <w:szCs w:val="21"/>
                <w:shd w:val="clear" w:fill="C8EDCC"/>
              </w:rPr>
              <w:t>设置高亮字段对象</w:t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color w:val="FF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 w:val="0"/>
                <w:bCs w:val="0"/>
                <w:color w:val="FF0000"/>
                <w:sz w:val="21"/>
                <w:szCs w:val="21"/>
                <w:shd w:val="clear" w:fill="C8EDCC"/>
              </w:rPr>
              <w:t>builder.withHighlightFields(field);</w:t>
            </w:r>
            <w:r>
              <w:rPr>
                <w:rFonts w:hint="default" w:ascii="Courier New" w:hAnsi="Courier New" w:cs="Courier New"/>
                <w:b w:val="0"/>
                <w:bCs w:val="0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构建搜索查询对象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SearchQuery query = builder.build();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分页查询，得到合计分页对象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AggregatedPage&lt;EsItem&gt; page =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C8EDCC"/>
              </w:rPr>
              <w:t>esTemplate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.queryForPage(query, EsItem.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8EDCC"/>
              </w:rPr>
              <w:t xml:space="preserve">                  </w:t>
            </w:r>
            <w:r>
              <w:rPr>
                <w:rFonts w:hint="default" w:ascii="Courier New" w:hAnsi="Courier New" w:cs="Courier New"/>
                <w:color w:val="FF0000"/>
                <w:sz w:val="16"/>
                <w:szCs w:val="16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 xml:space="preserve">SearchResultMapper() { </w:t>
            </w:r>
            <w:r>
              <w:rPr>
                <w:rFonts w:hint="default" w:ascii="Courier New" w:hAnsi="Courier New" w:cs="Courier New"/>
                <w:i/>
                <w:color w:val="FF0000"/>
                <w:sz w:val="20"/>
                <w:szCs w:val="20"/>
                <w:shd w:val="clear" w:fill="C8EDCC"/>
              </w:rPr>
              <w:t xml:space="preserve">// </w:t>
            </w:r>
            <w:r>
              <w:rPr>
                <w:rFonts w:hint="eastAsia" w:ascii="Courier New" w:hAnsi="Courier New" w:cs="Courier New"/>
                <w:i/>
                <w:color w:val="FF0000"/>
                <w:sz w:val="20"/>
                <w:szCs w:val="20"/>
                <w:shd w:val="clear" w:fill="C8EDCC"/>
                <w:lang w:val="en-US" w:eastAsia="zh-CN"/>
              </w:rPr>
              <w:t>搜索结果</w:t>
            </w:r>
            <w:r>
              <w:rPr>
                <w:rFonts w:hint="eastAsia" w:ascii="宋体" w:hAnsi="宋体" w:eastAsia="宋体" w:cs="宋体"/>
                <w:i/>
                <w:color w:val="FF0000"/>
                <w:sz w:val="20"/>
                <w:szCs w:val="20"/>
                <w:shd w:val="clear" w:fill="C8EDCC"/>
              </w:rPr>
              <w:t>转化</w:t>
            </w:r>
            <w:r>
              <w:rPr>
                <w:rFonts w:hint="eastAsia" w:ascii="宋体" w:hAnsi="宋体" w:eastAsia="宋体" w:cs="宋体"/>
                <w:i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16"/>
                <w:szCs w:val="16"/>
                <w:shd w:val="clear" w:fill="C8EDCC"/>
              </w:rPr>
              <w:t xml:space="preserve">        </w:t>
            </w:r>
            <w:r>
              <w:rPr>
                <w:rFonts w:hint="default" w:cs="宋体"/>
                <w:i/>
                <w:color w:val="FF0000"/>
                <w:sz w:val="16"/>
                <w:szCs w:val="16"/>
                <w:shd w:val="clear" w:fill="C8EDCC"/>
                <w:lang w:val="en-US"/>
              </w:rPr>
              <w:t xml:space="preserve">  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>@Override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>&lt;T&gt; AggregatedPage&lt;T&gt; mapResults(SearchResponse sr,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 xml:space="preserve">                         Class&lt;T&gt; aClass, Pageable pageable) {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16"/>
                <w:szCs w:val="16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16"/>
                <w:szCs w:val="16"/>
                <w:shd w:val="clear" w:fill="C8EDCC"/>
                <w:lang w:val="en-US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FF0000"/>
                <w:sz w:val="20"/>
                <w:szCs w:val="20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0"/>
                <w:szCs w:val="20"/>
                <w:shd w:val="clear" w:fill="C8EDCC"/>
              </w:rPr>
              <w:t>定义</w:t>
            </w:r>
            <w:r>
              <w:rPr>
                <w:rFonts w:hint="default" w:ascii="Courier New" w:hAnsi="Courier New" w:cs="Courier New"/>
                <w:i/>
                <w:color w:val="FF0000"/>
                <w:sz w:val="20"/>
                <w:szCs w:val="20"/>
                <w:shd w:val="clear" w:fill="C8EDCC"/>
              </w:rPr>
              <w:t>List</w:t>
            </w:r>
            <w:r>
              <w:rPr>
                <w:rFonts w:hint="eastAsia" w:ascii="宋体" w:hAnsi="宋体" w:eastAsia="宋体" w:cs="宋体"/>
                <w:i/>
                <w:color w:val="FF0000"/>
                <w:sz w:val="20"/>
                <w:szCs w:val="20"/>
                <w:shd w:val="clear" w:fill="C8EDCC"/>
              </w:rPr>
              <w:t>集合封装分页结果</w:t>
            </w:r>
            <w:r>
              <w:rPr>
                <w:rFonts w:hint="eastAsia" w:ascii="宋体" w:hAnsi="宋体" w:eastAsia="宋体" w:cs="宋体"/>
                <w:i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0"/>
                <w:szCs w:val="20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 xml:space="preserve">List&lt;T&gt; content = 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>ArrayList&lt;&gt;();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0"/>
                <w:szCs w:val="20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0"/>
                <w:szCs w:val="20"/>
                <w:shd w:val="clear" w:fill="C8EDCC"/>
              </w:rPr>
              <w:t>循环封装分页结果</w:t>
            </w:r>
            <w:r>
              <w:rPr>
                <w:rFonts w:hint="eastAsia" w:ascii="宋体" w:hAnsi="宋体" w:eastAsia="宋体" w:cs="宋体"/>
                <w:i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0"/>
                <w:szCs w:val="20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 xml:space="preserve">for 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>(SearchHit hit : sr.getHits()) {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20"/>
                <w:szCs w:val="20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0"/>
                <w:szCs w:val="20"/>
                <w:shd w:val="clear" w:fill="C8EDCC"/>
              </w:rPr>
              <w:t>获取搜索的文档</w:t>
            </w:r>
            <w:r>
              <w:rPr>
                <w:rFonts w:hint="default" w:ascii="Courier New" w:hAnsi="Courier New" w:cs="Courier New"/>
                <w:i/>
                <w:color w:val="FF0000"/>
                <w:sz w:val="20"/>
                <w:szCs w:val="20"/>
                <w:shd w:val="clear" w:fill="C8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FF0000"/>
                <w:sz w:val="20"/>
                <w:szCs w:val="20"/>
                <w:shd w:val="clear" w:fill="C8EDCC"/>
              </w:rPr>
              <w:t>字符串，转化成</w:t>
            </w:r>
            <w:r>
              <w:rPr>
                <w:rFonts w:hint="default" w:ascii="Courier New" w:hAnsi="Courier New" w:cs="Courier New"/>
                <w:i/>
                <w:color w:val="FF0000"/>
                <w:sz w:val="20"/>
                <w:szCs w:val="20"/>
                <w:shd w:val="clear" w:fill="C8EDCC"/>
              </w:rPr>
              <w:t>EsItem</w:t>
            </w:r>
            <w:r>
              <w:rPr>
                <w:rFonts w:hint="eastAsia" w:ascii="宋体" w:hAnsi="宋体" w:eastAsia="宋体" w:cs="宋体"/>
                <w:i/>
                <w:color w:val="FF0000"/>
                <w:sz w:val="20"/>
                <w:szCs w:val="20"/>
                <w:shd w:val="clear" w:fill="C8EDCC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16"/>
                <w:szCs w:val="16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FF0000"/>
                <w:sz w:val="16"/>
                <w:szCs w:val="16"/>
                <w:shd w:val="clear" w:fill="C8EDCC"/>
              </w:rPr>
              <w:t>EsItem esItem = JSON.</w:t>
            </w:r>
            <w:r>
              <w:rPr>
                <w:rFonts w:hint="default" w:ascii="Courier New" w:hAnsi="Courier New" w:cs="Courier New"/>
                <w:i/>
                <w:color w:val="FF0000"/>
                <w:sz w:val="16"/>
                <w:szCs w:val="16"/>
                <w:shd w:val="clear" w:fill="C8EDCC"/>
              </w:rPr>
              <w:t>parseObject</w:t>
            </w:r>
            <w:r>
              <w:rPr>
                <w:rFonts w:hint="default" w:ascii="Courier New" w:hAnsi="Courier New" w:cs="Courier New"/>
                <w:color w:val="FF0000"/>
                <w:sz w:val="16"/>
                <w:szCs w:val="16"/>
                <w:shd w:val="clear" w:fill="C8EDCC"/>
              </w:rPr>
              <w:t>(hit.getSourceAsString(), EsItem.</w:t>
            </w:r>
            <w:r>
              <w:rPr>
                <w:rFonts w:hint="default" w:ascii="Courier New" w:hAnsi="Courier New" w:cs="Courier New"/>
                <w:b/>
                <w:color w:val="FF0000"/>
                <w:sz w:val="16"/>
                <w:szCs w:val="16"/>
                <w:shd w:val="clear" w:fill="C8EDCC"/>
              </w:rPr>
              <w:t>class</w:t>
            </w:r>
            <w:r>
              <w:rPr>
                <w:rFonts w:hint="default" w:ascii="Courier New" w:hAnsi="Courier New" w:cs="Courier New"/>
                <w:color w:val="FF0000"/>
                <w:sz w:val="16"/>
                <w:szCs w:val="16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FF0000"/>
                <w:sz w:val="16"/>
                <w:szCs w:val="16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16"/>
                <w:szCs w:val="16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16"/>
                <w:szCs w:val="16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16"/>
                <w:szCs w:val="16"/>
                <w:shd w:val="clear" w:fill="C8EDCC"/>
              </w:rPr>
              <w:t>获取标题高亮对象</w:t>
            </w:r>
            <w:r>
              <w:rPr>
                <w:rFonts w:hint="eastAsia" w:ascii="宋体" w:hAnsi="宋体" w:eastAsia="宋体" w:cs="宋体"/>
                <w:i/>
                <w:color w:val="FF0000"/>
                <w:sz w:val="16"/>
                <w:szCs w:val="16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16"/>
                <w:szCs w:val="16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FF0000"/>
                <w:sz w:val="16"/>
                <w:szCs w:val="16"/>
                <w:shd w:val="clear" w:fill="C8EDCC"/>
              </w:rPr>
              <w:t>HighlightField highlightTitle = hit.getHighlightFields().get(</w:t>
            </w:r>
            <w:r>
              <w:rPr>
                <w:rFonts w:hint="default" w:ascii="Courier New" w:hAnsi="Courier New" w:cs="Courier New"/>
                <w:b/>
                <w:color w:val="FF0000"/>
                <w:sz w:val="16"/>
                <w:szCs w:val="16"/>
                <w:shd w:val="clear" w:fill="C8EDCC"/>
              </w:rPr>
              <w:t>"title"</w:t>
            </w:r>
            <w:r>
              <w:rPr>
                <w:rFonts w:hint="default" w:ascii="Courier New" w:hAnsi="Courier New" w:cs="Courier New"/>
                <w:color w:val="FF0000"/>
                <w:sz w:val="16"/>
                <w:szCs w:val="16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FF0000"/>
                <w:sz w:val="16"/>
                <w:szCs w:val="16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16"/>
                <w:szCs w:val="16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0"/>
                <w:szCs w:val="20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0"/>
                <w:szCs w:val="20"/>
                <w:shd w:val="clear" w:fill="C8EDCC"/>
              </w:rPr>
              <w:t>判断是否有标题高亮对象</w:t>
            </w:r>
            <w:r>
              <w:rPr>
                <w:rFonts w:hint="eastAsia" w:ascii="宋体" w:hAnsi="宋体" w:eastAsia="宋体" w:cs="宋体"/>
                <w:i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0"/>
                <w:szCs w:val="20"/>
                <w:shd w:val="clear" w:fill="C8EDCC"/>
              </w:rPr>
              <w:t xml:space="preserve">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 xml:space="preserve">(highlightTitle != 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>null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 xml:space="preserve">     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0"/>
                <w:szCs w:val="20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0"/>
                <w:szCs w:val="20"/>
                <w:shd w:val="clear" w:fill="C8EDCC"/>
              </w:rPr>
              <w:t>获取标题高亮内容字符串</w:t>
            </w:r>
            <w:r>
              <w:rPr>
                <w:rFonts w:hint="eastAsia" w:ascii="宋体" w:hAnsi="宋体" w:eastAsia="宋体" w:cs="宋体"/>
                <w:i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0"/>
                <w:szCs w:val="20"/>
                <w:shd w:val="clear" w:fill="C8EDCC"/>
              </w:rPr>
              <w:t xml:space="preserve">                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C8EDCC"/>
              </w:rPr>
              <w:t>String title = highlightTitle.getFragments()[0].toString();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 xml:space="preserve">     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0"/>
                <w:szCs w:val="20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0"/>
                <w:szCs w:val="20"/>
                <w:shd w:val="clear" w:fill="C8EDCC"/>
              </w:rPr>
              <w:t>设置标题高亮内容</w:t>
            </w:r>
            <w:r>
              <w:rPr>
                <w:rFonts w:hint="eastAsia" w:ascii="宋体" w:hAnsi="宋体" w:eastAsia="宋体" w:cs="宋体"/>
                <w:i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0"/>
                <w:szCs w:val="20"/>
                <w:shd w:val="clear" w:fill="C8EDCC"/>
              </w:rPr>
              <w:t xml:space="preserve">                 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>esItem.setTitle(title);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 xml:space="preserve">             }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 xml:space="preserve"> 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0"/>
                <w:szCs w:val="20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0"/>
                <w:szCs w:val="20"/>
                <w:shd w:val="clear" w:fill="C8EDCC"/>
              </w:rPr>
              <w:t>添加到新的集合</w:t>
            </w:r>
            <w:r>
              <w:rPr>
                <w:rFonts w:hint="eastAsia" w:ascii="宋体" w:hAnsi="宋体" w:eastAsia="宋体" w:cs="宋体"/>
                <w:i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0"/>
                <w:szCs w:val="20"/>
                <w:shd w:val="clear" w:fill="C8EDCC"/>
              </w:rPr>
              <w:t xml:space="preserve">             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>content.add((T)esItem);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16"/>
                <w:szCs w:val="16"/>
                <w:shd w:val="clear" w:fill="C8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FF0000"/>
                <w:sz w:val="16"/>
                <w:szCs w:val="16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16"/>
                <w:szCs w:val="16"/>
                <w:shd w:val="clear" w:fill="C8EDCC"/>
              </w:rPr>
              <w:t xml:space="preserve">          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return new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AggregatedPageImpl&lt;T&gt;(content,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                    pageable, sr.getHits().getTotalHits());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16"/>
                <w:szCs w:val="16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FF0000"/>
                <w:sz w:val="16"/>
                <w:szCs w:val="16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16"/>
                <w:szCs w:val="16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8EDCC"/>
              </w:rPr>
              <w:t>);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定义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集合封装返回数据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Map&lt;String,Object&gt; data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HashMap&lt;&gt;();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设置总记录数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data.put(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"total"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, page.getTotalElements());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设置分页结果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data.put(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"rows"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, page.getContent());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data;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1.3前端代码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我们测试后发现高亮显示的html代码原样输出，这是VueJS为了防止html攻击采取的安全机制。我们如何在页面上显示html的结果呢？我们</w:t>
      </w:r>
      <w:r>
        <w:rPr>
          <w:rFonts w:hint="eastAsia" w:ascii="Courier New" w:hAnsi="Courier New" w:cs="Courier New"/>
          <w:lang w:val="en-US" w:eastAsia="zh-CN"/>
        </w:rPr>
        <w:t>要</w:t>
      </w:r>
      <w:r>
        <w:rPr>
          <w:rFonts w:hint="default" w:ascii="Courier New" w:hAnsi="Courier New" w:cs="Courier New"/>
          <w:lang w:val="en-US" w:eastAsia="zh-CN"/>
        </w:rPr>
        <w:t>用到v-html</w:t>
      </w:r>
      <w:r>
        <w:rPr>
          <w:rFonts w:hint="default" w:ascii="Courier New" w:hAnsi="Courier New" w:cs="Courier New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25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/>
        </w:rPr>
        <w:t>v</w:t>
      </w:r>
      <w:r>
        <w:rPr>
          <w:rFonts w:hint="default" w:ascii="Courier New" w:hAnsi="Courier New" w:cs="Courier New"/>
        </w:rPr>
        <w:t>-htm</w:t>
      </w:r>
      <w:r>
        <w:rPr>
          <w:rFonts w:hint="eastAsia" w:ascii="Courier New" w:hAnsi="Courier New" w:cs="Courier New"/>
          <w:lang w:val="en-US" w:eastAsia="zh-CN"/>
        </w:rPr>
        <w:t>l</w:t>
      </w:r>
      <w:r>
        <w:rPr>
          <w:rFonts w:hint="default" w:ascii="Courier New" w:hAnsi="Courier New" w:cs="Courier New"/>
          <w:lang w:eastAsia="zh-CN"/>
        </w:rPr>
        <w:t>指令用于显示</w:t>
      </w:r>
      <w:r>
        <w:rPr>
          <w:rFonts w:hint="default" w:ascii="Courier New" w:hAnsi="Courier New" w:cs="Courier New"/>
          <w:lang w:val="en-US" w:eastAsia="zh-CN"/>
        </w:rPr>
        <w:t>html内容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修改pinyougou-search-web\src\main\webapp\index.html页面(</w:t>
      </w:r>
      <w:r>
        <w:rPr>
          <w:rFonts w:hint="default" w:ascii="Courier New" w:hAnsi="Courier New" w:cs="Courier New"/>
          <w:lang w:val="en-US" w:eastAsia="zh-CN"/>
        </w:rPr>
        <w:t>29</w:t>
      </w:r>
      <w:r>
        <w:rPr>
          <w:rFonts w:hint="eastAsia" w:ascii="Courier New" w:hAnsi="Courier New" w:cs="Courier New"/>
          <w:lang w:val="en-US" w:eastAsia="zh-CN"/>
        </w:rPr>
        <w:t>9行)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"attr"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style=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line-height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20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px"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em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v-html="item.title"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em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2.搜索业务规则分析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面板上有</w:t>
      </w:r>
      <w:r>
        <w:rPr>
          <w:rFonts w:hint="default" w:ascii="Courier New" w:hAnsi="Courier New" w:cs="Courier New"/>
          <w:color w:val="FF0000"/>
          <w:lang w:val="en-US" w:eastAsia="zh-CN"/>
        </w:rPr>
        <w:t>商品分类</w:t>
      </w:r>
      <w:r>
        <w:rPr>
          <w:rFonts w:hint="default" w:ascii="Courier New" w:hAnsi="Courier New" w:cs="Courier New"/>
          <w:lang w:val="en-US" w:eastAsia="zh-CN"/>
        </w:rPr>
        <w:t>、</w:t>
      </w:r>
      <w:r>
        <w:rPr>
          <w:rFonts w:hint="default" w:ascii="Courier New" w:hAnsi="Courier New" w:cs="Courier New"/>
          <w:color w:val="FF0000"/>
          <w:lang w:val="en-US" w:eastAsia="zh-CN"/>
        </w:rPr>
        <w:t>品牌</w:t>
      </w:r>
      <w:r>
        <w:rPr>
          <w:rFonts w:hint="default" w:ascii="Courier New" w:hAnsi="Courier New" w:cs="Courier New"/>
          <w:lang w:val="en-US" w:eastAsia="zh-CN"/>
        </w:rPr>
        <w:t>、</w:t>
      </w:r>
      <w:r>
        <w:rPr>
          <w:rFonts w:hint="default" w:ascii="Courier New" w:hAnsi="Courier New" w:cs="Courier New"/>
          <w:color w:val="FF0000"/>
          <w:lang w:val="en-US" w:eastAsia="zh-CN"/>
        </w:rPr>
        <w:t>各种规格</w:t>
      </w:r>
      <w:r>
        <w:rPr>
          <w:rFonts w:hint="eastAsia" w:ascii="Courier New" w:hAnsi="Courier New" w:cs="Courier New"/>
          <w:color w:val="FF0000"/>
          <w:lang w:val="en-US" w:eastAsia="zh-CN"/>
        </w:rPr>
        <w:t>、</w:t>
      </w:r>
      <w:r>
        <w:rPr>
          <w:rFonts w:hint="default" w:ascii="Courier New" w:hAnsi="Courier New" w:cs="Courier New"/>
          <w:color w:val="FF0000"/>
          <w:lang w:val="en-US" w:eastAsia="zh-CN"/>
        </w:rPr>
        <w:t>价格区间</w:t>
      </w:r>
      <w:r>
        <w:rPr>
          <w:rFonts w:hint="default" w:ascii="Courier New" w:hAnsi="Courier New" w:cs="Courier New"/>
          <w:lang w:val="en-US" w:eastAsia="zh-CN"/>
        </w:rPr>
        <w:t>等</w:t>
      </w:r>
      <w:r>
        <w:rPr>
          <w:rFonts w:hint="eastAsia" w:ascii="Courier New" w:hAnsi="Courier New" w:cs="Courier New"/>
          <w:lang w:val="en-US" w:eastAsia="zh-CN"/>
        </w:rPr>
        <w:t>过滤</w:t>
      </w:r>
      <w:r>
        <w:rPr>
          <w:rFonts w:hint="default" w:ascii="Courier New" w:hAnsi="Courier New" w:cs="Courier New"/>
          <w:lang w:val="en-US" w:eastAsia="zh-CN"/>
        </w:rPr>
        <w:t>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textAlignment w:val="auto"/>
        <w:outlineLvl w:val="9"/>
      </w:pPr>
      <w:r>
        <w:drawing>
          <wp:inline distT="0" distB="0" distL="114300" distR="114300">
            <wp:extent cx="5273040" cy="1948180"/>
            <wp:effectExtent l="9525" t="9525" r="13335" b="2349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48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76" w:lineRule="auto"/>
        <w:textAlignment w:val="auto"/>
        <w:outlineLvl w:val="9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业务规则：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76" w:lineRule="auto"/>
        <w:textAlignment w:val="auto"/>
        <w:outlineLvl w:val="9"/>
        <w:rPr>
          <w:rFonts w:hint="default" w:ascii="Courier New" w:hAnsi="Courier New" w:cs="Courier New"/>
          <w:color w:val="0000FF"/>
          <w:lang w:val="en-US" w:eastAsia="zh-CN"/>
        </w:rPr>
      </w:pPr>
      <w:r>
        <w:rPr>
          <w:rFonts w:hint="default" w:ascii="Courier New" w:hAnsi="Courier New" w:cs="Courier New"/>
          <w:color w:val="0000FF"/>
          <w:lang w:val="en-US" w:eastAsia="zh-CN"/>
        </w:rPr>
        <w:t>当用户点击搜索面板的商品分类时，显示按照这个关键字查询结果的基础上，筛选此分类的结果。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76" w:lineRule="auto"/>
        <w:textAlignment w:val="auto"/>
        <w:outlineLvl w:val="9"/>
        <w:rPr>
          <w:rFonts w:hint="default" w:ascii="Courier New" w:hAnsi="Courier New" w:cs="Courier New"/>
          <w:color w:val="0000FF"/>
          <w:lang w:val="en-US" w:eastAsia="zh-CN"/>
        </w:rPr>
      </w:pPr>
      <w:r>
        <w:rPr>
          <w:rFonts w:hint="default" w:ascii="Courier New" w:hAnsi="Courier New" w:cs="Courier New"/>
          <w:color w:val="0000FF"/>
          <w:lang w:val="en-US" w:eastAsia="zh-CN"/>
        </w:rPr>
        <w:t>当用户点击搜索面板的品牌时，显示在以上结果的基础上，筛选此品牌的结果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76" w:lineRule="auto"/>
        <w:textAlignment w:val="auto"/>
        <w:outlineLvl w:val="9"/>
        <w:rPr>
          <w:rFonts w:hint="default" w:ascii="Courier New" w:hAnsi="Courier New" w:cs="Courier New"/>
          <w:color w:val="0000FF"/>
          <w:lang w:val="en-US" w:eastAsia="zh-CN"/>
        </w:rPr>
      </w:pPr>
      <w:r>
        <w:rPr>
          <w:rFonts w:hint="default" w:ascii="Courier New" w:hAnsi="Courier New" w:cs="Courier New"/>
          <w:color w:val="0000FF"/>
          <w:lang w:val="en-US" w:eastAsia="zh-CN"/>
        </w:rPr>
        <w:t>当用户点击搜索面板的规格时，显示在以上结果的基础上，筛选此规格的结果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76" w:lineRule="auto"/>
        <w:textAlignment w:val="auto"/>
        <w:outlineLvl w:val="9"/>
        <w:rPr>
          <w:rFonts w:hint="default" w:ascii="Courier New" w:hAnsi="Courier New" w:cs="Courier New"/>
          <w:color w:val="0000FF"/>
          <w:lang w:val="en-US" w:eastAsia="zh-CN"/>
        </w:rPr>
      </w:pPr>
      <w:r>
        <w:rPr>
          <w:rFonts w:hint="default" w:ascii="Courier New" w:hAnsi="Courier New" w:cs="Courier New"/>
          <w:color w:val="0000FF"/>
          <w:lang w:val="en-US" w:eastAsia="zh-CN"/>
        </w:rPr>
        <w:t>当用户点击价格区间时，显示在以上结果的基础上，按价格进行筛选的结果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76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当用户点击搜索面板的相应条件时，隐藏已点击的条件。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2.2实现思路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查询条件的构建、面板的隐藏需要使用</w:t>
      </w:r>
      <w:r>
        <w:rPr>
          <w:rFonts w:hint="eastAsia" w:ascii="Courier New" w:hAnsi="Courier New" w:cs="Courier New"/>
          <w:lang w:val="en-US" w:eastAsia="zh-CN"/>
        </w:rPr>
        <w:t>Vue</w:t>
      </w:r>
      <w:r>
        <w:rPr>
          <w:rFonts w:hint="default" w:ascii="Courier New" w:hAnsi="Courier New" w:cs="Courier New"/>
          <w:lang w:val="en-US" w:eastAsia="zh-CN"/>
        </w:rPr>
        <w:t>JS来实现</w:t>
      </w:r>
    </w:p>
    <w:p>
      <w:pPr>
        <w:numPr>
          <w:ilvl w:val="0"/>
          <w:numId w:val="6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后端的</w:t>
      </w:r>
      <w:r>
        <w:rPr>
          <w:rFonts w:hint="eastAsia" w:ascii="Courier New" w:hAnsi="Courier New" w:cs="Courier New"/>
          <w:lang w:val="en-US" w:eastAsia="zh-CN"/>
        </w:rPr>
        <w:t>商品</w:t>
      </w:r>
      <w:r>
        <w:rPr>
          <w:rFonts w:hint="default" w:ascii="Courier New" w:hAnsi="Courier New" w:cs="Courier New"/>
          <w:lang w:val="en-US" w:eastAsia="zh-CN"/>
        </w:rPr>
        <w:t>分类、品牌、规格</w:t>
      </w:r>
      <w:r>
        <w:rPr>
          <w:rFonts w:hint="eastAsia" w:ascii="Courier New" w:hAnsi="Courier New" w:cs="Courier New"/>
          <w:lang w:val="en-US" w:eastAsia="zh-CN"/>
        </w:rPr>
        <w:t>选项</w:t>
      </w:r>
      <w:r>
        <w:rPr>
          <w:rFonts w:hint="default" w:ascii="Courier New" w:hAnsi="Courier New" w:cs="Courier New"/>
          <w:lang w:val="en-US" w:eastAsia="zh-CN"/>
        </w:rPr>
        <w:t>、价格区间查询需要使用过滤查询来实现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3.前端封装过滤条件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right="0" w:right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点击搜索面板上的分类、品牌</w:t>
      </w:r>
      <w:r>
        <w:rPr>
          <w:rFonts w:hint="eastAsia" w:ascii="Courier New" w:hAnsi="Courier New" w:cs="Courier New"/>
          <w:lang w:val="en-US" w:eastAsia="zh-CN"/>
        </w:rPr>
        <w:t>、</w:t>
      </w:r>
      <w:r>
        <w:rPr>
          <w:rFonts w:hint="default" w:ascii="Courier New" w:hAnsi="Courier New" w:cs="Courier New"/>
          <w:lang w:val="en-US" w:eastAsia="zh-CN"/>
        </w:rPr>
        <w:t>规格</w:t>
      </w:r>
      <w:r>
        <w:rPr>
          <w:rFonts w:hint="eastAsia" w:ascii="Courier New" w:hAnsi="Courier New" w:cs="Courier New"/>
          <w:lang w:val="en-US" w:eastAsia="zh-CN"/>
        </w:rPr>
        <w:t>、价格区间</w:t>
      </w:r>
      <w:r>
        <w:rPr>
          <w:rFonts w:hint="default" w:ascii="Courier New" w:hAnsi="Courier New" w:cs="Courier New"/>
          <w:lang w:val="en-US" w:eastAsia="zh-CN"/>
        </w:rPr>
        <w:t>，实现查询条件的构建。查询条件以面包屑的形式显示。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当面包屑显示分类、品牌</w:t>
      </w:r>
      <w:r>
        <w:rPr>
          <w:rFonts w:hint="eastAsia" w:ascii="Courier New" w:hAnsi="Courier New" w:cs="Courier New"/>
          <w:lang w:val="en-US" w:eastAsia="zh-CN"/>
        </w:rPr>
        <w:t>、</w:t>
      </w:r>
      <w:r>
        <w:rPr>
          <w:rFonts w:hint="default" w:ascii="Courier New" w:hAnsi="Courier New" w:cs="Courier New"/>
          <w:lang w:val="en-US" w:eastAsia="zh-CN"/>
        </w:rPr>
        <w:t>规格</w:t>
      </w:r>
      <w:r>
        <w:rPr>
          <w:rFonts w:hint="eastAsia" w:ascii="Courier New" w:hAnsi="Courier New" w:cs="Courier New"/>
          <w:lang w:val="en-US" w:eastAsia="zh-CN"/>
        </w:rPr>
        <w:t>、价格区间</w:t>
      </w:r>
      <w:r>
        <w:rPr>
          <w:rFonts w:hint="default" w:ascii="Courier New" w:hAnsi="Courier New" w:cs="Courier New"/>
          <w:lang w:val="en-US" w:eastAsia="zh-CN"/>
        </w:rPr>
        <w:t>时，要同时隐藏搜索面板对应的区域。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用户可以点击面包屑上的X 撤销查询条件。撤销后显示搜索面</w:t>
      </w:r>
      <w:r>
        <w:rPr>
          <w:rFonts w:hint="eastAsia" w:ascii="Courier New" w:hAnsi="Courier New" w:cs="Courier New"/>
          <w:lang w:val="en-US" w:eastAsia="zh-CN"/>
        </w:rPr>
        <w:t>板</w:t>
      </w:r>
      <w:r>
        <w:rPr>
          <w:rFonts w:hint="default" w:ascii="Courier New" w:hAnsi="Courier New" w:cs="Courier New"/>
          <w:lang w:val="en-US" w:eastAsia="zh-CN"/>
        </w:rPr>
        <w:t>相应的区域。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3.2添加搜索选项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3.2.1绑定点击事件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修改pinyougou-search-web</w:t>
      </w:r>
      <w:r>
        <w:rPr>
          <w:rFonts w:hint="eastAsia" w:ascii="Courier New" w:hAnsi="Courier New" w:cs="Courier New"/>
          <w:lang w:val="en-US" w:eastAsia="zh-CN"/>
        </w:rPr>
        <w:t>/src/main/webapp/</w:t>
      </w:r>
      <w:r>
        <w:rPr>
          <w:rFonts w:hint="default" w:ascii="Courier New" w:hAnsi="Courier New" w:cs="Courier New"/>
          <w:lang w:val="en-US" w:eastAsia="zh-CN"/>
        </w:rPr>
        <w:t>index.html</w:t>
      </w:r>
      <w:r>
        <w:rPr>
          <w:rFonts w:hint="eastAsia" w:ascii="Courier New" w:hAnsi="Courier New" w:cs="Courier New"/>
          <w:lang w:val="en-US" w:eastAsia="zh-CN"/>
        </w:rPr>
        <w:t>页面</w:t>
      </w:r>
      <w:r>
        <w:rPr>
          <w:rFonts w:hint="default" w:ascii="Courier New" w:hAnsi="Courier New" w:cs="Courier New"/>
          <w:lang w:val="en-US" w:eastAsia="zh-CN"/>
        </w:rPr>
        <w:t>，为搜索面板添加点击事件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点击商品分类标签</w:t>
      </w:r>
      <w:r>
        <w:rPr>
          <w:rFonts w:hint="eastAsia" w:ascii="Courier New" w:hAnsi="Courier New" w:cs="Courier New"/>
          <w:lang w:val="en-US" w:eastAsia="zh-CN"/>
        </w:rPr>
        <w:t>(16</w:t>
      </w:r>
      <w:r>
        <w:rPr>
          <w:rFonts w:hint="default" w:ascii="Courier New" w:hAnsi="Courier New" w:cs="Courier New"/>
          <w:lang w:val="en-US" w:eastAsia="zh-CN"/>
        </w:rPr>
        <w:t>5</w:t>
      </w:r>
      <w:r>
        <w:rPr>
          <w:rFonts w:hint="eastAsia" w:ascii="Courier New" w:hAnsi="Courier New" w:cs="Courier New"/>
          <w:lang w:val="en-US" w:eastAsia="zh-CN"/>
        </w:rPr>
        <w:t>多行)：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"fl value"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"javascript:;"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style=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margin-right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10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px"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click="addSearchItem('category','</w:t>
            </w:r>
            <w:r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  <w:shd w:val="clear" w:fill="C7EDCC"/>
              </w:rPr>
              <w:t>手机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')"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手机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点击品牌标签</w:t>
      </w:r>
      <w:r>
        <w:rPr>
          <w:rFonts w:hint="eastAsia" w:ascii="Courier New" w:hAnsi="Courier New" w:cs="Courier New"/>
          <w:lang w:val="en-US" w:eastAsia="zh-CN"/>
        </w:rPr>
        <w:t>(17</w:t>
      </w:r>
      <w:r>
        <w:rPr>
          <w:rFonts w:hint="default" w:ascii="Courier New" w:hAnsi="Courier New" w:cs="Courier New"/>
          <w:lang w:val="en-US" w:eastAsia="zh-CN"/>
        </w:rPr>
        <w:t>2</w:t>
      </w:r>
      <w:r>
        <w:rPr>
          <w:rFonts w:hint="eastAsia" w:ascii="Courier New" w:hAnsi="Courier New" w:cs="Courier New"/>
          <w:lang w:val="en-US" w:eastAsia="zh-CN"/>
        </w:rPr>
        <w:t>多行)：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ul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"logo-list"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style=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cursor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pointer"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click="addSearchItem('brand','</w:t>
            </w:r>
            <w:r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  <w:shd w:val="clear" w:fill="C7EDCC"/>
              </w:rPr>
              <w:t>苹果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')"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img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"img/_/phone01.jpg"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style=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cursor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pointer"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click="addSearchItem('brand','</w:t>
            </w:r>
            <w:r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  <w:shd w:val="clear" w:fill="C7EDCC"/>
              </w:rPr>
              <w:t>三星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')"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img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"img/_/phone02.jpg"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style=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cursor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pointer"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click="addSearchItem('brand','</w:t>
            </w:r>
            <w:r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  <w:shd w:val="clear" w:fill="C7EDCC"/>
              </w:rPr>
              <w:t>华为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')"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img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"img/_/phone03.jpg"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style=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cursor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pointer"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click="addSearchItem('brand','</w:t>
            </w:r>
            <w:r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  <w:shd w:val="clear" w:fill="C7EDCC"/>
              </w:rPr>
              <w:t>小米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')"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img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"img/_/phone04.jpg"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style=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cursor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pointer"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click="addSearchItem('brand','OPPO')"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img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"img/_/phone05.jpg"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style=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cursor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pointer"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click="addSearchItem('brand','VIVO')"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img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"img/_/phone06.jpg"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点击</w:t>
      </w:r>
      <w:r>
        <w:rPr>
          <w:rFonts w:hint="eastAsia" w:ascii="Courier New" w:hAnsi="Courier New" w:cs="Courier New"/>
          <w:lang w:val="en-US" w:eastAsia="zh-CN"/>
        </w:rPr>
        <w:t>网络</w:t>
      </w:r>
      <w:r>
        <w:rPr>
          <w:rFonts w:hint="default" w:ascii="Courier New" w:hAnsi="Courier New" w:cs="Courier New"/>
          <w:lang w:val="en-US" w:eastAsia="zh-CN"/>
        </w:rPr>
        <w:t>标签</w:t>
      </w:r>
      <w:r>
        <w:rPr>
          <w:rFonts w:hint="eastAsia" w:ascii="Courier New" w:hAnsi="Courier New" w:cs="Courier New"/>
          <w:lang w:val="en-US" w:eastAsia="zh-CN"/>
        </w:rPr>
        <w:t>(20</w:t>
      </w:r>
      <w:r>
        <w:rPr>
          <w:rFonts w:hint="default" w:ascii="Courier New" w:hAnsi="Courier New" w:cs="Courier New"/>
          <w:lang w:val="en-US" w:eastAsia="zh-CN"/>
        </w:rPr>
        <w:t>1</w:t>
      </w:r>
      <w:r>
        <w:rPr>
          <w:rFonts w:hint="eastAsia" w:ascii="Courier New" w:hAnsi="Courier New" w:cs="Courier New"/>
          <w:lang w:val="en-US" w:eastAsia="zh-CN"/>
        </w:rPr>
        <w:t>多行)：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click="addSearchItem('</w:t>
            </w:r>
            <w:r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  <w:shd w:val="clear" w:fill="C7EDCC"/>
              </w:rPr>
              <w:t>网络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','</w:t>
            </w:r>
            <w:r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  <w:shd w:val="clear" w:fill="C7EDCC"/>
              </w:rPr>
              <w:t>移动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3G')"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移动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3G&lt;/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click="addSearchItem('</w:t>
            </w:r>
            <w:r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  <w:shd w:val="clear" w:fill="C7EDCC"/>
              </w:rPr>
              <w:t>网络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','</w:t>
            </w:r>
            <w:r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  <w:shd w:val="clear" w:fill="C7EDCC"/>
              </w:rPr>
              <w:t>联通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3G')"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联通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3G&lt;/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click="addSearchItem('</w:t>
            </w:r>
            <w:r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  <w:shd w:val="clear" w:fill="C7EDCC"/>
              </w:rPr>
              <w:t>网络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','</w:t>
            </w:r>
            <w:r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  <w:shd w:val="clear" w:fill="C7EDCC"/>
              </w:rPr>
              <w:t>电信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3G')"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电信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3G&lt;/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click="addSearchItem('</w:t>
            </w:r>
            <w:r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  <w:shd w:val="clear" w:fill="C7EDCC"/>
              </w:rPr>
              <w:t>网络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','</w:t>
            </w:r>
            <w:r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  <w:shd w:val="clear" w:fill="C7EDCC"/>
              </w:rPr>
              <w:t>移动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4G')"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移动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4G&lt;/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click="addSearchItem('</w:t>
            </w:r>
            <w:r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  <w:shd w:val="clear" w:fill="C7EDCC"/>
              </w:rPr>
              <w:t>网络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','</w:t>
            </w:r>
            <w:r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  <w:shd w:val="clear" w:fill="C7EDCC"/>
              </w:rPr>
              <w:t>联通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4G')"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联通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4G&lt;/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click="addSearchItem('</w:t>
            </w:r>
            <w:r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  <w:shd w:val="clear" w:fill="C7EDCC"/>
              </w:rPr>
              <w:t>网络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','</w:t>
            </w:r>
            <w:r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  <w:shd w:val="clear" w:fill="C7EDCC"/>
              </w:rPr>
              <w:t>电信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4G')"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电信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4G&lt;/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点击</w:t>
      </w:r>
      <w:r>
        <w:rPr>
          <w:rFonts w:hint="eastAsia" w:ascii="Courier New" w:hAnsi="Courier New" w:cs="Courier New"/>
          <w:lang w:val="en-US" w:eastAsia="zh-CN"/>
        </w:rPr>
        <w:t>机身内存</w:t>
      </w:r>
      <w:r>
        <w:rPr>
          <w:rFonts w:hint="default" w:ascii="Courier New" w:hAnsi="Courier New" w:cs="Courier New"/>
          <w:lang w:val="en-US" w:eastAsia="zh-CN"/>
        </w:rPr>
        <w:t>标签</w:t>
      </w:r>
      <w:r>
        <w:rPr>
          <w:rFonts w:hint="eastAsia" w:ascii="Courier New" w:hAnsi="Courier New" w:cs="Courier New"/>
          <w:lang w:val="en-US" w:eastAsia="zh-CN"/>
        </w:rPr>
        <w:t>(2</w:t>
      </w:r>
      <w:r>
        <w:rPr>
          <w:rFonts w:hint="default" w:ascii="Courier New" w:hAnsi="Courier New" w:cs="Courier New"/>
          <w:lang w:val="en-US" w:eastAsia="zh-CN"/>
        </w:rPr>
        <w:t>26</w:t>
      </w:r>
      <w:r>
        <w:rPr>
          <w:rFonts w:hint="eastAsia" w:ascii="Courier New" w:hAnsi="Courier New" w:cs="Courier New"/>
          <w:lang w:val="en-US" w:eastAsia="zh-CN"/>
        </w:rPr>
        <w:t>多行)：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click="addSearchItem('</w:t>
            </w:r>
            <w:r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  <w:shd w:val="clear" w:fill="C7EDCC"/>
              </w:rPr>
              <w:t>机身内存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','16G')"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&gt;16G&lt;/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click="addSearchItem('</w:t>
            </w:r>
            <w:r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  <w:shd w:val="clear" w:fill="C7EDCC"/>
              </w:rPr>
              <w:t>机身内存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','32G')"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&gt;32G&lt;/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click="addSearchItem('</w:t>
            </w:r>
            <w:r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  <w:shd w:val="clear" w:fill="C7EDCC"/>
              </w:rPr>
              <w:t>机身内存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','64G')"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&gt;64G&lt;/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click="addSearchItem('</w:t>
            </w:r>
            <w:r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  <w:shd w:val="clear" w:fill="C7EDCC"/>
              </w:rPr>
              <w:t>机身内存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','128G')"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&gt;128G&lt;/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点击价格区间标签</w:t>
      </w:r>
      <w:r>
        <w:rPr>
          <w:rFonts w:hint="default" w:ascii="Courier New" w:hAnsi="Courier New" w:cs="Courier New"/>
          <w:lang w:val="en-US" w:eastAsia="zh-CN"/>
        </w:rPr>
        <w:t>(246行)：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5272405" cy="241935"/>
            <wp:effectExtent l="9525" t="9525" r="13970" b="152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9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click="addSearchItem('price','0-500')"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&gt;0-500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元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click="addSearchItem('price','500-1000')"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&gt;500-1000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元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click="addSearchItem('price','1000-1500')"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&gt;1000-1500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元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click="addSearchItem('price','1500-2000')"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&gt;1500-2000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元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click="addSearchItem('price','2000-3000')"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&gt;2000-3000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 xml:space="preserve">元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click="addSearchItem('price','3000-*')"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&gt;3000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元以上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3.2.2添加搜索选项方法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pinyougou-search-web</w:t>
      </w:r>
      <w:r>
        <w:rPr>
          <w:rFonts w:hint="eastAsia" w:ascii="Courier New" w:hAnsi="Courier New" w:cs="Courier New"/>
          <w:lang w:val="en-US" w:eastAsia="zh-CN"/>
        </w:rPr>
        <w:t>/src/main/webapp/js/controller/</w:t>
      </w:r>
      <w:r>
        <w:rPr>
          <w:rFonts w:hint="default" w:ascii="Courier New" w:hAnsi="Courier New" w:cs="Courier New"/>
          <w:lang w:val="en-US" w:eastAsia="zh-CN"/>
        </w:rPr>
        <w:t>searchController.js</w:t>
      </w:r>
      <w:r>
        <w:rPr>
          <w:rFonts w:hint="eastAsia" w:ascii="Courier New" w:hAnsi="Courier New" w:cs="Courier New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</w:t>
      </w:r>
      <w:r>
        <w:rPr>
          <w:rFonts w:hint="default" w:ascii="Courier New" w:hAnsi="Courier New" w:cs="Courier New"/>
          <w:lang w:val="en-US" w:eastAsia="zh-CN"/>
        </w:rPr>
        <w:t>data</w:t>
      </w:r>
      <w:r>
        <w:rPr>
          <w:rFonts w:hint="eastAsia" w:ascii="Courier New" w:hAnsi="Courier New" w:cs="Courier New"/>
          <w:lang w:val="en-US" w:eastAsia="zh-CN"/>
        </w:rPr>
        <w:t>数据模型中定义变量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5273040" cy="809625"/>
            <wp:effectExtent l="9525" t="9525" r="13335" b="190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9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</w:t>
      </w:r>
      <w:r>
        <w:rPr>
          <w:rFonts w:hint="default" w:ascii="Courier New" w:hAnsi="Courier New" w:cs="Courier New"/>
          <w:lang w:val="en-US" w:eastAsia="zh-CN"/>
        </w:rPr>
        <w:t>methods</w:t>
      </w:r>
      <w:r>
        <w:rPr>
          <w:rFonts w:hint="eastAsia" w:ascii="Courier New" w:hAnsi="Courier New" w:cs="Courier New"/>
          <w:lang w:val="en-US" w:eastAsia="zh-CN"/>
        </w:rPr>
        <w:t>中定义方法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添加搜索选项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 xml:space="preserve">addSearchItem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(key, value)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判断是商品分类、品牌、价格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(key ==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'category'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|| key ==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'brand'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|| key ==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'price'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searchParam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[key] = value;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规格选项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searchParam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spec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[key] = value;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执行搜索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search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3.2.3显示面包屑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修改pinyougou-search-web</w:t>
      </w:r>
      <w:r>
        <w:rPr>
          <w:rFonts w:hint="eastAsia" w:ascii="Courier New" w:hAnsi="Courier New" w:cs="Courier New"/>
          <w:lang w:val="en-US" w:eastAsia="zh-CN"/>
        </w:rPr>
        <w:t>/src/main/webapp/</w:t>
      </w:r>
      <w:r>
        <w:rPr>
          <w:rFonts w:hint="default" w:ascii="Courier New" w:hAnsi="Courier New" w:cs="Courier New"/>
          <w:lang w:val="en-US" w:eastAsia="zh-CN"/>
        </w:rPr>
        <w:t>index.html</w:t>
      </w:r>
      <w:r>
        <w:rPr>
          <w:rFonts w:hint="eastAsia" w:ascii="Courier New" w:hAnsi="Courier New" w:cs="Courier New"/>
          <w:lang w:val="en-US" w:eastAsia="zh-CN"/>
        </w:rPr>
        <w:t>页面</w:t>
      </w:r>
      <w:r>
        <w:rPr>
          <w:rFonts w:hint="default" w:ascii="Courier New" w:hAnsi="Courier New" w:cs="Courier New"/>
          <w:lang w:val="en-US" w:eastAsia="zh-CN"/>
        </w:rPr>
        <w:t>，用面包屑形式显示搜索条件</w:t>
      </w:r>
      <w:r>
        <w:rPr>
          <w:rFonts w:hint="eastAsia" w:ascii="Courier New" w:hAnsi="Courier New" w:cs="Courier New"/>
          <w:lang w:val="en-US" w:eastAsia="zh-CN"/>
        </w:rPr>
        <w:t>(147行)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&lt;!--bread--&gt;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"bread"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ul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"fl sui-breadcrumb"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C7EDCC"/>
              </w:rPr>
              <w:t>搜索条件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ul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"tags-choose"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"tag"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-if="searchParam.category != ''"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商品分类：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{{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searchParam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category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}}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"sui-icon icon-tb-close"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"tag"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-if="searchParam.brand != ''"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品牌：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{{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searchParam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brand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}}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"sui-icon icon-tb-close"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"tag"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for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="(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value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,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key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) in searchParam.spec"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{{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1"/>
                <w:szCs w:val="21"/>
                <w:shd w:val="clear" w:fill="C7EDCC"/>
              </w:rPr>
              <w:t>key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}} : {{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1"/>
                <w:szCs w:val="21"/>
                <w:shd w:val="clear" w:fill="C7EDCC"/>
              </w:rPr>
              <w:t>value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}}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"sui-icon icon-tb-close"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630" w:firstLineChars="30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"tag"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-if="searchParam.price != ''"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价格：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{{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searchParam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price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}}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 xml:space="preserve">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"sui-icon icon-tb-close"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&lt;!--selector--&gt;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3.3删除搜索选项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3.3.1绑定点击事件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修改</w:t>
      </w:r>
      <w:r>
        <w:rPr>
          <w:rFonts w:hint="default" w:ascii="Courier New" w:hAnsi="Courier New" w:cs="Courier New"/>
          <w:lang w:val="en-US" w:eastAsia="zh-CN"/>
        </w:rPr>
        <w:t>pinyougou-search-web</w:t>
      </w:r>
      <w:r>
        <w:rPr>
          <w:rFonts w:hint="eastAsia" w:ascii="Courier New" w:hAnsi="Courier New" w:cs="Courier New"/>
          <w:lang w:val="en-US" w:eastAsia="zh-CN"/>
        </w:rPr>
        <w:t>/src/main/webapp/</w:t>
      </w:r>
      <w:r>
        <w:rPr>
          <w:rFonts w:hint="default" w:ascii="Courier New" w:hAnsi="Courier New" w:cs="Courier New"/>
          <w:lang w:val="en-US" w:eastAsia="zh-CN"/>
        </w:rPr>
        <w:t>index.html</w:t>
      </w:r>
      <w:r>
        <w:rPr>
          <w:rFonts w:hint="eastAsia" w:ascii="Courier New" w:hAnsi="Courier New" w:cs="Courier New"/>
          <w:lang w:val="en-US" w:eastAsia="zh-CN"/>
        </w:rPr>
        <w:t>页面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color w:val="7F7F7F" w:themeColor="background1" w:themeShade="8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ul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"tags-choose"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"tag"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v-if=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"searchParam.category != ''"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>商品分类：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{{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searchParam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category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"sui-icon icon-tb-close"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@click="removeSearchItem('category')"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"tag"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v-if=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"searchParam.brand != ''"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>品牌：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{{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searchParam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brand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"sui-icon icon-tb-close"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@click="removeSearchItem('brand')"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"tag"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v-for=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"(value,key) in searchParam.spec"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{{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key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}} : {{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value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"sui-icon icon-tb-close"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@click="removeSearchItem(key)"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"tag"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v-if=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"searchParam.price != ''"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>价格：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{{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searchParam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price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 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"sui-icon icon-tb-close"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@click="removeSearchItem('price')"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ul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3.3.2删除搜索选项方法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pinyougou-search-web</w:t>
      </w:r>
      <w:r>
        <w:rPr>
          <w:rFonts w:hint="eastAsia" w:ascii="Courier New" w:hAnsi="Courier New" w:cs="Courier New"/>
          <w:lang w:val="en-US" w:eastAsia="zh-CN"/>
        </w:rPr>
        <w:t>/src/main/webapp/js/controller/</w:t>
      </w:r>
      <w:r>
        <w:rPr>
          <w:rFonts w:hint="default" w:ascii="Courier New" w:hAnsi="Courier New" w:cs="Courier New"/>
          <w:lang w:val="en-US" w:eastAsia="zh-CN"/>
        </w:rPr>
        <w:t>searchController.js</w:t>
      </w:r>
      <w:r>
        <w:rPr>
          <w:rFonts w:hint="eastAsia" w:ascii="Courier New" w:hAnsi="Courier New" w:cs="Courier New"/>
          <w:lang w:val="en-US" w:eastAsia="zh-CN"/>
        </w:rPr>
        <w:t>，在</w:t>
      </w:r>
      <w:r>
        <w:rPr>
          <w:rFonts w:hint="default" w:ascii="Courier New" w:hAnsi="Courier New" w:cs="Courier New"/>
          <w:lang w:val="en-US" w:eastAsia="zh-CN"/>
        </w:rPr>
        <w:t>methods</w:t>
      </w:r>
      <w:r>
        <w:rPr>
          <w:rFonts w:hint="eastAsia" w:ascii="Courier New" w:hAnsi="Courier New" w:cs="Courier New"/>
          <w:lang w:val="en-US" w:eastAsia="zh-CN"/>
        </w:rPr>
        <w:t>中定义方法：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删除搜索选项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 xml:space="preserve">removeSearchItem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  <w:lang w:val="en-US"/>
              </w:rPr>
              <w:t>key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判断是商品分类、品牌、价格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key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==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'category'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||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key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==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'brand'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||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key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==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'price'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searchParam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[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key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] =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规格选项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delete this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searchParam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spec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[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key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];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执行搜索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search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3.4隐藏查询面板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3.4.1隐藏商品分类面板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val="en-US" w:eastAsia="zh-CN"/>
        </w:rPr>
        <w:t>修改</w:t>
      </w:r>
      <w:r>
        <w:rPr>
          <w:rFonts w:hint="eastAsia" w:ascii="Courier New" w:hAnsi="Courier New" w:cs="Courier New"/>
          <w:lang w:val="en-US" w:eastAsia="zh-CN"/>
        </w:rPr>
        <w:t>pinyougou-search-web/src/main/webapp/</w:t>
      </w:r>
      <w:r>
        <w:rPr>
          <w:rFonts w:hint="default" w:ascii="Courier New" w:hAnsi="Courier New" w:cs="Courier New"/>
          <w:lang w:val="en-US" w:eastAsia="zh-CN"/>
        </w:rPr>
        <w:t>index.html</w:t>
      </w:r>
      <w:r>
        <w:rPr>
          <w:rFonts w:hint="eastAsia" w:ascii="Courier New" w:hAnsi="Courier New" w:cs="Courier New"/>
          <w:lang w:val="en-US" w:eastAsia="zh-CN"/>
        </w:rPr>
        <w:t>(17</w:t>
      </w:r>
      <w:r>
        <w:rPr>
          <w:rFonts w:hint="default" w:ascii="Courier New" w:hAnsi="Courier New" w:cs="Courier New"/>
          <w:lang w:val="en-US" w:eastAsia="zh-CN"/>
        </w:rPr>
        <w:t>4</w:t>
      </w:r>
      <w:r>
        <w:rPr>
          <w:rFonts w:hint="eastAsia" w:ascii="Courier New" w:hAnsi="Courier New" w:cs="Courier New"/>
          <w:lang w:val="en-US" w:eastAsia="zh-CN"/>
        </w:rPr>
        <w:t>行)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"type-wrap"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-if="searchParam.category == ''"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"fl key"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商品分类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20" w:firstLineChars="200"/>
              <w:textAlignment w:val="auto"/>
              <w:outlineLvl w:val="9"/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......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"fl ext"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3.4.2隐藏品牌面板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</w:t>
      </w:r>
      <w:r>
        <w:rPr>
          <w:rFonts w:hint="eastAsia" w:ascii="Courier New" w:hAnsi="Courier New" w:cs="Courier New"/>
          <w:lang w:val="en-US" w:eastAsia="zh-CN"/>
        </w:rPr>
        <w:t>pinyougou-search-web/src/main/webapp/</w:t>
      </w:r>
      <w:r>
        <w:rPr>
          <w:rFonts w:hint="default" w:ascii="Courier New" w:hAnsi="Courier New" w:cs="Courier New"/>
          <w:lang w:val="en-US" w:eastAsia="zh-CN"/>
        </w:rPr>
        <w:t>index.html</w:t>
      </w:r>
      <w:r>
        <w:rPr>
          <w:rFonts w:hint="eastAsia" w:ascii="Courier New" w:hAnsi="Courier New" w:cs="Courier New"/>
          <w:lang w:val="en-US" w:eastAsia="zh-CN"/>
        </w:rPr>
        <w:t>(18</w:t>
      </w:r>
      <w:r>
        <w:rPr>
          <w:rFonts w:hint="default" w:ascii="Courier New" w:hAnsi="Courier New" w:cs="Courier New"/>
          <w:lang w:val="en-US" w:eastAsia="zh-CN"/>
        </w:rPr>
        <w:t>2</w:t>
      </w:r>
      <w:r>
        <w:rPr>
          <w:rFonts w:hint="eastAsia" w:ascii="Courier New" w:hAnsi="Courier New" w:cs="Courier New"/>
          <w:lang w:val="en-US" w:eastAsia="zh-CN"/>
        </w:rPr>
        <w:t>行)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"type-wrap logo"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-if="searchParam.brand == ''"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"fl key brand"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品牌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"value logos"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840" w:firstLineChars="400"/>
              <w:jc w:val="left"/>
              <w:textAlignment w:val="auto"/>
              <w:outlineLvl w:val="9"/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......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3.4.3隐藏网络面板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</w:t>
      </w:r>
      <w:r>
        <w:rPr>
          <w:rFonts w:hint="eastAsia" w:ascii="Courier New" w:hAnsi="Courier New" w:cs="Courier New"/>
          <w:lang w:val="en-US" w:eastAsia="zh-CN"/>
        </w:rPr>
        <w:t>pinyougou-search-web/src/main/webapp/</w:t>
      </w:r>
      <w:r>
        <w:rPr>
          <w:rFonts w:hint="default" w:ascii="Courier New" w:hAnsi="Courier New" w:cs="Courier New"/>
          <w:lang w:val="en-US" w:eastAsia="zh-CN"/>
        </w:rPr>
        <w:t>index.html</w:t>
      </w:r>
      <w:r>
        <w:rPr>
          <w:rFonts w:hint="eastAsia" w:ascii="Courier New" w:hAnsi="Courier New" w:cs="Courier New"/>
          <w:lang w:val="en-US" w:eastAsia="zh-CN"/>
        </w:rPr>
        <w:t>(2</w:t>
      </w:r>
      <w:r>
        <w:rPr>
          <w:rFonts w:hint="default" w:ascii="Courier New" w:hAnsi="Courier New" w:cs="Courier New"/>
          <w:lang w:val="en-US" w:eastAsia="zh-CN"/>
        </w:rPr>
        <w:t>08</w:t>
      </w:r>
      <w:r>
        <w:rPr>
          <w:rFonts w:hint="eastAsia" w:ascii="Courier New" w:hAnsi="Courier New" w:cs="Courier New"/>
          <w:lang w:val="en-US" w:eastAsia="zh-CN"/>
        </w:rPr>
        <w:t>行)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"type-wrap"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-if="searchParam.spec['</w:t>
            </w:r>
            <w:r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  <w:shd w:val="clear" w:fill="C7EDCC"/>
              </w:rPr>
              <w:t>网络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'] == null"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"fl key"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网络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420" w:firstLineChars="200"/>
              <w:textAlignment w:val="auto"/>
              <w:outlineLvl w:val="9"/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......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"fl ext"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3.4.4隐藏机身内存面板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</w:t>
      </w:r>
      <w:r>
        <w:rPr>
          <w:rFonts w:hint="eastAsia" w:ascii="Courier New" w:hAnsi="Courier New" w:cs="Courier New"/>
          <w:lang w:val="en-US" w:eastAsia="zh-CN"/>
        </w:rPr>
        <w:t>pinyougou-search-web/src/main/webapp/</w:t>
      </w:r>
      <w:r>
        <w:rPr>
          <w:rFonts w:hint="default" w:ascii="Courier New" w:hAnsi="Courier New" w:cs="Courier New"/>
          <w:lang w:val="en-US" w:eastAsia="zh-CN"/>
        </w:rPr>
        <w:t>index.html</w:t>
      </w:r>
      <w:r>
        <w:rPr>
          <w:rFonts w:hint="eastAsia" w:ascii="Courier New" w:hAnsi="Courier New" w:cs="Courier New"/>
          <w:lang w:val="en-US" w:eastAsia="zh-CN"/>
        </w:rPr>
        <w:t>(23</w:t>
      </w:r>
      <w:r>
        <w:rPr>
          <w:rFonts w:hint="default" w:ascii="Courier New" w:hAnsi="Courier New" w:cs="Courier New"/>
          <w:lang w:val="en-US" w:eastAsia="zh-CN"/>
        </w:rPr>
        <w:t>5</w:t>
      </w:r>
      <w:r>
        <w:rPr>
          <w:rFonts w:hint="eastAsia" w:ascii="Courier New" w:hAnsi="Courier New" w:cs="Courier New"/>
          <w:lang w:val="en-US" w:eastAsia="zh-CN"/>
        </w:rPr>
        <w:t>行)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"type-wrap"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-if="searchParam.spec['</w:t>
            </w:r>
            <w:r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  <w:shd w:val="clear" w:fill="C7EDCC"/>
              </w:rPr>
              <w:t>机身内存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'] == null"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"fl key"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机身内存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420" w:firstLineChars="200"/>
              <w:textAlignment w:val="auto"/>
              <w:outlineLvl w:val="9"/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......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"fl ext"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3.4.5隐藏价格区间面板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</w:t>
      </w:r>
      <w:r>
        <w:rPr>
          <w:rFonts w:hint="eastAsia" w:ascii="Courier New" w:hAnsi="Courier New" w:cs="Courier New"/>
          <w:lang w:val="en-US" w:eastAsia="zh-CN"/>
        </w:rPr>
        <w:t>pinyougou-search-web/src/main/webapp/</w:t>
      </w:r>
      <w:r>
        <w:rPr>
          <w:rFonts w:hint="default" w:ascii="Courier New" w:hAnsi="Courier New" w:cs="Courier New"/>
          <w:lang w:val="en-US" w:eastAsia="zh-CN"/>
        </w:rPr>
        <w:t>index.html</w:t>
      </w:r>
      <w:r>
        <w:rPr>
          <w:rFonts w:hint="eastAsia" w:ascii="Courier New" w:hAnsi="Courier New" w:cs="Courier New"/>
          <w:lang w:val="en-US" w:eastAsia="zh-CN"/>
        </w:rPr>
        <w:t>(25</w:t>
      </w:r>
      <w:r>
        <w:rPr>
          <w:rFonts w:hint="default" w:ascii="Courier New" w:hAnsi="Courier New" w:cs="Courier New"/>
          <w:lang w:val="en-US" w:eastAsia="zh-CN"/>
        </w:rPr>
        <w:t>5</w:t>
      </w:r>
      <w:r>
        <w:rPr>
          <w:rFonts w:hint="eastAsia" w:ascii="Courier New" w:hAnsi="Courier New" w:cs="Courier New"/>
          <w:lang w:val="en-US" w:eastAsia="zh-CN"/>
        </w:rPr>
        <w:t>行)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"type-wrap"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-if="searchParam.price == ''"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"fl key"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价格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420" w:firstLineChars="200"/>
              <w:textAlignment w:val="auto"/>
              <w:outlineLvl w:val="9"/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......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"fl ext"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4.搜索结果【过滤】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根据上一步构建的</w:t>
      </w:r>
      <w:r>
        <w:rPr>
          <w:rFonts w:hint="eastAsia" w:ascii="Courier New" w:hAnsi="Courier New" w:cs="Courier New"/>
          <w:lang w:val="en-US" w:eastAsia="zh-CN"/>
        </w:rPr>
        <w:t>搜索</w:t>
      </w:r>
      <w:r>
        <w:rPr>
          <w:rFonts w:hint="default" w:ascii="Courier New" w:hAnsi="Courier New" w:cs="Courier New"/>
          <w:lang w:val="en-US" w:eastAsia="zh-CN"/>
        </w:rPr>
        <w:t>条件，</w:t>
      </w:r>
      <w:r>
        <w:rPr>
          <w:rFonts w:hint="eastAsia" w:ascii="Courier New" w:hAnsi="Courier New" w:cs="Courier New"/>
          <w:lang w:val="en-US" w:eastAsia="zh-CN"/>
        </w:rPr>
        <w:t>按</w:t>
      </w:r>
      <w:r>
        <w:rPr>
          <w:rFonts w:hint="default" w:ascii="Courier New" w:hAnsi="Courier New" w:cs="Courier New"/>
          <w:lang w:val="en-US" w:eastAsia="zh-CN"/>
        </w:rPr>
        <w:t>分类、品牌</w:t>
      </w:r>
      <w:r>
        <w:rPr>
          <w:rFonts w:hint="eastAsia" w:ascii="Courier New" w:hAnsi="Courier New" w:cs="Courier New"/>
          <w:lang w:val="en-US" w:eastAsia="zh-CN"/>
        </w:rPr>
        <w:t>、</w:t>
      </w:r>
      <w:r>
        <w:rPr>
          <w:rFonts w:hint="default" w:ascii="Courier New" w:hAnsi="Courier New" w:cs="Courier New"/>
          <w:lang w:val="en-US" w:eastAsia="zh-CN"/>
        </w:rPr>
        <w:t>规格</w:t>
      </w:r>
      <w:r>
        <w:rPr>
          <w:rFonts w:hint="eastAsia" w:ascii="Courier New" w:hAnsi="Courier New" w:cs="Courier New"/>
          <w:lang w:val="en-US" w:eastAsia="zh-CN"/>
        </w:rPr>
        <w:t>、价格区间实现</w:t>
      </w:r>
      <w:r>
        <w:rPr>
          <w:rFonts w:hint="default" w:ascii="Courier New" w:hAnsi="Courier New" w:cs="Courier New"/>
          <w:lang w:val="en-US" w:eastAsia="zh-CN"/>
        </w:rPr>
        <w:t>过滤查询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4.2</w:t>
      </w:r>
      <w:r>
        <w:rPr>
          <w:rFonts w:hint="eastAsia"/>
          <w:lang w:val="en-US" w:eastAsia="zh-CN"/>
        </w:rPr>
        <w:t>实现步骤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default" w:eastAsia="黑体"/>
          <w:lang w:val="en-US" w:eastAsia="zh-CN"/>
        </w:rPr>
      </w:pPr>
      <w:r>
        <w:rPr>
          <w:rFonts w:hint="default"/>
          <w:lang w:val="en-US" w:eastAsia="zh-CN"/>
        </w:rPr>
        <w:t>4.2.1创建</w:t>
      </w:r>
      <w:r>
        <w:rPr>
          <w:rFonts w:hint="eastAsia"/>
          <w:lang w:val="en-US" w:eastAsia="zh-CN"/>
        </w:rPr>
        <w:t>组合查询构建对象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创建</w:t>
      </w:r>
      <w:r>
        <w:rPr>
          <w:rFonts w:hint="default" w:ascii="Courier New" w:hAnsi="Courier New" w:cs="Courier New"/>
          <w:lang w:val="en-US" w:eastAsia="zh-CN"/>
        </w:rPr>
        <w:t>BoolQueryBuilder</w:t>
      </w:r>
      <w:r>
        <w:rPr>
          <w:rFonts w:hint="eastAsia" w:ascii="Courier New" w:hAnsi="Courier New" w:cs="Courier New"/>
          <w:lang w:val="en-US" w:eastAsia="zh-CN"/>
        </w:rPr>
        <w:t>组合查询构建对象，组合多个过滤条件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color w:val="7F7F7F" w:themeColor="background1" w:themeShade="8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 #############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过滤查询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########### 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创建组合查询构建对象，封装多个过滤条件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BoolQueryBuilder boolBuilder = QueryBuilders.</w:t>
            </w:r>
            <w:r>
              <w:rPr>
                <w:rFonts w:hint="default" w:ascii="Courier New" w:hAnsi="Courier New" w:cs="Courier New"/>
                <w:i/>
                <w:color w:val="000000"/>
                <w:sz w:val="22"/>
                <w:szCs w:val="22"/>
                <w:shd w:val="clear" w:fill="C8EDCC"/>
              </w:rPr>
              <w:t>boolQuery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();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4.2.2</w:t>
      </w:r>
      <w:r>
        <w:rPr>
          <w:rFonts w:hint="eastAsia"/>
          <w:lang w:val="en-US" w:eastAsia="zh-CN"/>
        </w:rPr>
        <w:t>组合多个过滤条件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组合</w:t>
      </w:r>
      <w:r>
        <w:rPr>
          <w:rFonts w:hint="default" w:ascii="Courier New" w:hAnsi="Courier New" w:cs="Courier New"/>
          <w:lang w:val="en-US" w:eastAsia="zh-CN"/>
        </w:rPr>
        <w:t>(</w:t>
      </w:r>
      <w:r>
        <w:rPr>
          <w:rFonts w:hint="eastAsia" w:ascii="Courier New" w:hAnsi="Courier New" w:cs="Courier New"/>
          <w:lang w:val="en-US" w:eastAsia="zh-CN"/>
        </w:rPr>
        <w:t>分类、品牌、规格、价格</w:t>
      </w:r>
      <w:r>
        <w:rPr>
          <w:rFonts w:hint="default" w:ascii="Courier New" w:hAnsi="Courier New" w:cs="Courier New"/>
          <w:lang w:val="en-US" w:eastAsia="zh-CN"/>
        </w:rPr>
        <w:t>)</w:t>
      </w:r>
      <w:r>
        <w:rPr>
          <w:rFonts w:hint="eastAsia" w:ascii="Courier New" w:hAnsi="Courier New" w:cs="Courier New"/>
          <w:lang w:val="en-US" w:eastAsia="zh-CN"/>
        </w:rPr>
        <w:t>过滤条件，采用</w:t>
      </w:r>
      <w:r>
        <w:rPr>
          <w:rFonts w:hint="default" w:ascii="Courier New" w:hAnsi="Courier New" w:cs="Courier New"/>
          <w:lang w:val="en-US" w:eastAsia="zh-CN"/>
        </w:rPr>
        <w:t>must</w:t>
      </w:r>
      <w:r>
        <w:rPr>
          <w:rFonts w:hint="eastAsia" w:ascii="Courier New" w:hAnsi="Courier New" w:cs="Courier New"/>
          <w:lang w:val="en-US" w:eastAsia="zh-CN"/>
        </w:rPr>
        <w:t>方式组合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textAlignment w:val="auto"/>
        <w:outlineLvl w:val="3"/>
        <w:rPr>
          <w:rFonts w:hint="default" w:asciiTheme="majorHAnsi" w:hAnsiTheme="majorHAnsi" w:eastAsiaTheme="majorEastAsia" w:cstheme="majorBidi"/>
          <w:sz w:val="28"/>
          <w:lang w:val="en-US" w:eastAsia="zh-CN"/>
        </w:rPr>
      </w:pPr>
      <w:r>
        <w:rPr>
          <w:rFonts w:hint="default" w:asciiTheme="majorHAnsi" w:hAnsiTheme="majorHAnsi" w:eastAsiaTheme="majorEastAsia" w:cstheme="majorBidi"/>
          <w:sz w:val="28"/>
          <w:lang w:val="en-US" w:eastAsia="zh-CN"/>
        </w:rPr>
        <w:t>4.2.2.1</w:t>
      </w:r>
      <w:r>
        <w:rPr>
          <w:rFonts w:hint="eastAsia" w:asciiTheme="majorHAnsi" w:hAnsiTheme="majorHAnsi" w:eastAsiaTheme="majorEastAsia" w:cstheme="majorBidi"/>
          <w:sz w:val="28"/>
          <w:lang w:val="en-US" w:eastAsia="zh-CN"/>
        </w:rPr>
        <w:t>分类过滤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2.1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按商品分类过滤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String category = (String)params.get(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"category"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(StringUtils.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8EDCC"/>
              </w:rPr>
              <w:t>isNoneBlank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(category)){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词条查询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boolBuilder.must(QueryBuilders.</w:t>
            </w: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8EDCC"/>
              </w:rPr>
              <w:t>termQuery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"category"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, category));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textAlignment w:val="auto"/>
        <w:outlineLvl w:val="3"/>
        <w:rPr>
          <w:rFonts w:hint="default" w:asciiTheme="majorHAnsi" w:hAnsiTheme="majorHAnsi" w:eastAsiaTheme="majorEastAsia" w:cstheme="majorBidi"/>
          <w:sz w:val="28"/>
          <w:lang w:val="en-US" w:eastAsia="zh-CN"/>
        </w:rPr>
      </w:pPr>
      <w:r>
        <w:rPr>
          <w:rFonts w:hint="default" w:asciiTheme="majorHAnsi" w:hAnsiTheme="majorHAnsi" w:eastAsiaTheme="majorEastAsia" w:cstheme="majorBidi"/>
          <w:sz w:val="28"/>
          <w:lang w:val="en-US" w:eastAsia="zh-CN"/>
        </w:rPr>
        <w:t>4.2.2.2</w:t>
      </w:r>
      <w:r>
        <w:rPr>
          <w:rFonts w:hint="eastAsia" w:asciiTheme="majorHAnsi" w:hAnsiTheme="majorHAnsi" w:eastAsiaTheme="majorEastAsia" w:cstheme="majorBidi"/>
          <w:sz w:val="28"/>
          <w:lang w:val="en-US" w:eastAsia="zh-CN"/>
        </w:rPr>
        <w:t>品牌过滤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color w:val="7F7F7F" w:themeColor="background1" w:themeShade="8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2.2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按商品品牌过滤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String brand = (String)params.get(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"brand"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(StringUtils.</w:t>
            </w:r>
            <w:r>
              <w:rPr>
                <w:rFonts w:hint="default" w:ascii="Courier New" w:hAnsi="Courier New" w:cs="Courier New"/>
                <w:i/>
                <w:color w:val="000000"/>
                <w:sz w:val="22"/>
                <w:szCs w:val="22"/>
                <w:shd w:val="clear" w:fill="C8EDCC"/>
              </w:rPr>
              <w:t>isNoneBlank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(brand)){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词条查询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boolBuilder.must(QueryBuilders.</w:t>
            </w:r>
            <w:r>
              <w:rPr>
                <w:rFonts w:hint="default" w:ascii="Courier New" w:hAnsi="Courier New" w:cs="Courier New"/>
                <w:i/>
                <w:color w:val="000000"/>
                <w:sz w:val="22"/>
                <w:szCs w:val="22"/>
                <w:shd w:val="clear" w:fill="C8EDCC"/>
              </w:rPr>
              <w:t>termQuery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"brand"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, brand));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textAlignment w:val="auto"/>
        <w:outlineLvl w:val="3"/>
        <w:rPr>
          <w:rFonts w:hint="default" w:asciiTheme="majorHAnsi" w:hAnsiTheme="majorHAnsi" w:eastAsiaTheme="majorEastAsia" w:cstheme="majorBidi"/>
          <w:sz w:val="28"/>
          <w:lang w:val="en-US" w:eastAsia="zh-CN"/>
        </w:rPr>
      </w:pPr>
      <w:r>
        <w:rPr>
          <w:rFonts w:hint="default" w:asciiTheme="majorHAnsi" w:hAnsiTheme="majorHAnsi" w:eastAsiaTheme="majorEastAsia" w:cstheme="majorBidi"/>
          <w:sz w:val="28"/>
          <w:lang w:val="en-US" w:eastAsia="zh-CN"/>
        </w:rPr>
        <w:t>4.2.2.3</w:t>
      </w:r>
      <w:r>
        <w:rPr>
          <w:rFonts w:hint="eastAsia" w:asciiTheme="majorHAnsi" w:hAnsiTheme="majorHAnsi" w:eastAsiaTheme="majorEastAsia" w:cstheme="majorBidi"/>
          <w:sz w:val="28"/>
          <w:lang w:val="en-US" w:eastAsia="zh-CN"/>
        </w:rPr>
        <w:t>规格过滤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实现思路：</w:t>
      </w:r>
      <w:r>
        <w:rPr>
          <w:rFonts w:hint="default" w:ascii="Courier New" w:hAnsi="Courier New" w:cs="Courier New"/>
          <w:lang w:val="en-US" w:eastAsia="zh-CN"/>
        </w:rPr>
        <w:t>规格有多</w:t>
      </w:r>
      <w:r>
        <w:rPr>
          <w:rFonts w:hint="eastAsia" w:ascii="Courier New" w:hAnsi="Courier New" w:cs="Courier New"/>
          <w:lang w:val="en-US" w:eastAsia="zh-CN"/>
        </w:rPr>
        <w:t>选</w:t>
      </w:r>
      <w:r>
        <w:rPr>
          <w:rFonts w:hint="default" w:ascii="Courier New" w:hAnsi="Courier New" w:cs="Courier New"/>
          <w:lang w:val="en-US" w:eastAsia="zh-CN"/>
        </w:rPr>
        <w:t>项，需要循环过滤。循环规格查询条件，根据key得到域名</w:t>
      </w:r>
      <w:r>
        <w:rPr>
          <w:rFonts w:hint="eastAsia" w:ascii="Courier New" w:hAnsi="Courier New" w:cs="Courier New"/>
          <w:lang w:val="en-US" w:eastAsia="zh-CN"/>
        </w:rPr>
        <w:t>称</w:t>
      </w:r>
      <w:r>
        <w:rPr>
          <w:rFonts w:hint="default" w:ascii="Courier New" w:hAnsi="Courier New" w:cs="Courier New"/>
          <w:lang w:val="en-US" w:eastAsia="zh-CN"/>
        </w:rPr>
        <w:t>，根据value设置过滤条件。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Courier New" w:hAnsi="Courier New" w:eastAsia="宋体" w:cs="Courier New"/>
          <w:lang w:val="en-US" w:eastAsia="zh-CN"/>
        </w:rPr>
      </w:pPr>
      <w:r>
        <w:drawing>
          <wp:inline distT="0" distB="0" distL="114300" distR="114300">
            <wp:extent cx="5067300" cy="3590925"/>
            <wp:effectExtent l="9525" t="9525" r="9525" b="1905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90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color w:val="7F7F7F" w:themeColor="background1" w:themeShade="8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2.3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按商品规格过滤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Map&lt;String,String&gt; specMap = (Map&lt;String, String&gt;)params.get(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"spec"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(specMap !=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null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&amp;&amp; specMap.size() &gt;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迭代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(String key : specMap.keySet())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嵌套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Field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的名称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String field =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"spec."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+ key +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".keyword"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嵌套查询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boolBuilder.must(QueryBuilders.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2"/>
                <w:szCs w:val="22"/>
                <w:shd w:val="clear" w:fill="C8EDCC"/>
              </w:rPr>
              <w:t>nestedQuery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"spec"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QueryBuilders.</w:t>
            </w:r>
            <w:r>
              <w:rPr>
                <w:rFonts w:hint="default" w:ascii="Courier New" w:hAnsi="Courier New" w:cs="Courier New"/>
                <w:i/>
                <w:color w:val="000000"/>
                <w:sz w:val="22"/>
                <w:szCs w:val="22"/>
                <w:shd w:val="clear" w:fill="C8EDCC"/>
              </w:rPr>
              <w:t>termQuery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(field, specMap.get(key)),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ScoreMode.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Max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textAlignment w:val="auto"/>
        <w:outlineLvl w:val="3"/>
        <w:rPr>
          <w:rFonts w:hint="default" w:asciiTheme="majorHAnsi" w:hAnsiTheme="majorHAnsi" w:eastAsiaTheme="majorEastAsia" w:cstheme="majorBidi"/>
          <w:sz w:val="28"/>
          <w:lang w:val="en-US" w:eastAsia="zh-CN"/>
        </w:rPr>
      </w:pPr>
      <w:r>
        <w:rPr>
          <w:rFonts w:hint="default" w:asciiTheme="majorHAnsi" w:hAnsiTheme="majorHAnsi" w:eastAsiaTheme="majorEastAsia" w:cstheme="majorBidi"/>
          <w:sz w:val="28"/>
          <w:lang w:val="en-US" w:eastAsia="zh-CN"/>
        </w:rPr>
        <w:t>4.2.2.4</w:t>
      </w:r>
      <w:r>
        <w:rPr>
          <w:rFonts w:hint="eastAsia" w:asciiTheme="majorHAnsi" w:hAnsiTheme="majorHAnsi" w:eastAsiaTheme="majorEastAsia" w:cstheme="majorBidi"/>
          <w:sz w:val="28"/>
          <w:lang w:val="en-US" w:eastAsia="zh-CN"/>
        </w:rPr>
        <w:t>价格过滤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color w:val="7F7F7F" w:themeColor="background1" w:themeShade="8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2.4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按商品价格区间过滤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String price = (String)params.get(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"price"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(StringUtils.</w:t>
            </w:r>
            <w:r>
              <w:rPr>
                <w:rFonts w:hint="default" w:ascii="Courier New" w:hAnsi="Courier New" w:cs="Courier New"/>
                <w:i/>
                <w:color w:val="000000"/>
                <w:sz w:val="22"/>
                <w:szCs w:val="22"/>
                <w:shd w:val="clear" w:fill="C8EDCC"/>
              </w:rPr>
              <w:t>isNoneBlank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(price))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得到价格区间数组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String[] priceArr = price.split(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"-"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范围查询构建对象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RangeQueryBuilder rqBuilder = QueryBuilders.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8EDCC"/>
              </w:rPr>
              <w:t>rangeQuery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"price"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如果价格结束为星号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"*"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.equals(priceArr[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])){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大于起始价格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3000-*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rqBuilder.gt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  <w:lang w:val="en-US"/>
              </w:rPr>
              <w:t>e</w:t>
            </w:r>
            <w:bookmarkStart w:id="4" w:name="_GoBack"/>
            <w:bookmarkEnd w:id="4"/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(priceArr[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]);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从起始价格 到 结束价格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rqBuilder.from(priceArr[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]).to(priceArr[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]);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组合范围查询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boolBuilder.must(rqBuilder);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4.2.3</w:t>
      </w:r>
      <w:r>
        <w:rPr>
          <w:rFonts w:hint="eastAsia"/>
          <w:lang w:val="en-US" w:eastAsia="zh-CN"/>
        </w:rPr>
        <w:t>原生搜索查询添加过滤查询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color w:val="7F7F7F" w:themeColor="background1" w:themeShade="8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添加过滤查询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组合查询对象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builder.withFilter(boolBuilder);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4.3</w:t>
      </w:r>
      <w:r>
        <w:rPr>
          <w:rFonts w:hint="eastAsia"/>
          <w:lang w:val="en-US" w:eastAsia="zh-CN"/>
        </w:rPr>
        <w:t>完整代码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pinyougou-search-service\src\main\java\com\pinyougou\search\service\impl\ItemSearchServiceImpl.java</w:t>
      </w:r>
      <w:r>
        <w:rPr>
          <w:rFonts w:hint="eastAsia" w:ascii="Courier New" w:hAnsi="Courier New" w:cs="Courier New"/>
          <w:lang w:val="en-US" w:eastAsia="zh-CN"/>
        </w:rPr>
        <w:t>，修改</w:t>
      </w:r>
      <w:r>
        <w:rPr>
          <w:rFonts w:hint="default" w:ascii="Courier New" w:hAnsi="Courier New" w:cs="Courier New"/>
          <w:lang w:val="en-US" w:eastAsia="zh-CN"/>
        </w:rPr>
        <w:t>search()</w:t>
      </w:r>
      <w:r>
        <w:rPr>
          <w:rFonts w:hint="eastAsia" w:ascii="Courier New" w:hAnsi="Courier New" w:cs="Courier New"/>
          <w:lang w:val="en-US" w:eastAsia="zh-CN"/>
        </w:rPr>
        <w:t>方法：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搜索方法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8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Map&lt;String, Object&gt; search(Map&lt;String,Object&gt; params)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获取查询关键字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String keywords = (String)params.get(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"keywords"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  <w:lang w:val="en-US"/>
              </w:rPr>
              <w:t xml:space="preserve">    ......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判断检索关键字是否为空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(StringUtils.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8EDCC"/>
              </w:rPr>
              <w:t>isNoneBlank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(keywords))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设置根据多条件匹配查询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创建高亮字段对象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840" w:firstLineChars="400"/>
              <w:textAlignment w:val="auto"/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  <w:lang w:val="en-US"/>
              </w:rPr>
              <w:t>......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/**  #############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过滤查询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>########### 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t xml:space="preserve">// 1.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t>创建组合查询构建对象，封装多个过滤条件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BoolQueryBuilder boolBuilder = QueryBuilders.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8EDCC"/>
              </w:rPr>
              <w:t>boolQuery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t xml:space="preserve">// 2.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t>组合多个过滤条件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t>必须的方式组合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t xml:space="preserve">// 2.1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t>按商品分类过滤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String category = (String)params.get(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"category"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(StringUtils.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8EDCC"/>
              </w:rPr>
              <w:t>isNoneBlank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(category)){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词条查询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boolBuilder.must(QueryBuilders.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C8EDCC"/>
              </w:rPr>
              <w:t>termQuery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>"category"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, category));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t xml:space="preserve">// 2.2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t>按商品品牌过滤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String brand = (String)params.get(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"brand"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(StringUtils.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8EDCC"/>
              </w:rPr>
              <w:t>isNoneBlank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(brand)){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词条查询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boolBuilder.must(QueryBuilders.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8EDCC"/>
              </w:rPr>
              <w:t>termQuery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"brand"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, brand));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t xml:space="preserve">// 2.3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t>按商品规格过滤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Map&lt;String,String&gt; specMap = (Map&lt;String, String&gt;)params.get(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>"spec"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(specMap !=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null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&amp;&amp; specMap.size() &gt;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迭代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(String key : specMap.keySet())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嵌套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Field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的名称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String field =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"spec."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+ key +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".keyword"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嵌套查询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boolBuilder.must(QueryBuilders.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8EDCC"/>
              </w:rPr>
              <w:t>nestedQuery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"spec"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QueryBuilders.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8EDCC"/>
              </w:rPr>
              <w:t>termQuery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(field, specMap.get(key)),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ScoreMode.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Max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t xml:space="preserve">// 2.4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t>按商品价格区间过滤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String price = (String)params.get(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"price"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(StringUtils.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8EDCC"/>
              </w:rPr>
              <w:t>isNoneBlank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(price))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得到价格区间数组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String[] priceArr = price.split(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"-"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范围查询构建对象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RangeQueryBuilder rqBuilder = QueryBuilders.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C8EDCC"/>
              </w:rPr>
              <w:t>rangeQuery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>"price"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如果价格结束为星号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"*"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.equals(priceArr[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])){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大于起始价格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3000-*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rqBuilder.gt(priceArr[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]);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从起始价格 到 结束价格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rqBuilder.from(priceArr[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]).to(priceArr[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]);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组合范围查询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boolBuilder.must(rqBuilder);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t xml:space="preserve">// 3. </w:t>
            </w:r>
            <w:r>
              <w:rPr>
                <w:rFonts w:hint="eastAsia" w:ascii="Courier New" w:hAnsi="Courier New" w:cs="Courier New"/>
                <w:b/>
                <w:bCs/>
                <w:i/>
                <w:color w:val="FF0000"/>
                <w:sz w:val="21"/>
                <w:szCs w:val="21"/>
                <w:shd w:val="clear" w:fill="C8EDCC"/>
                <w:lang w:val="en-US" w:eastAsia="zh-CN"/>
              </w:rPr>
              <w:t>原生搜索查询对象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t>添加过滤查询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>builder.withFilter(boolBuilder);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构建搜索查询对象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SearchQuery query = builder.build();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分页查询，得到合计分页对象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420" w:firstLineChars="200"/>
              <w:textAlignment w:val="auto"/>
              <w:rPr>
                <w:rFonts w:hint="eastAsia"/>
                <w:color w:val="7F7F7F" w:themeColor="background1" w:themeShade="8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  <w:lang w:val="en-US"/>
              </w:rPr>
              <w:t>......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data;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5.搜索结果【分页】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在上述功能基础上实现分页查询</w:t>
      </w:r>
      <w:r>
        <w:rPr>
          <w:rFonts w:hint="eastAsia" w:ascii="Courier New" w:hAnsi="Courier New" w:cs="Courier New"/>
          <w:lang w:val="en-US" w:eastAsia="zh-CN"/>
        </w:rPr>
        <w:t>(</w:t>
      </w:r>
      <w:r>
        <w:rPr>
          <w:rFonts w:hint="default" w:ascii="Courier New" w:hAnsi="Courier New" w:cs="Courier New"/>
          <w:lang w:val="en-US" w:eastAsia="zh-CN"/>
        </w:rPr>
        <w:t>index</w:t>
      </w:r>
      <w:r>
        <w:rPr>
          <w:rFonts w:hint="eastAsia" w:ascii="Courier New" w:hAnsi="Courier New" w:cs="Courier New"/>
          <w:lang w:val="en-US" w:eastAsia="zh-CN"/>
        </w:rPr>
        <w:t>.html页面)：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outlineLvl w:val="9"/>
      </w:pPr>
      <w:r>
        <w:rPr>
          <w:rFonts w:ascii="宋体" w:hAnsi="宋体" w:eastAsia="宋体" w:cs="宋体"/>
          <w:color w:val="1E1C11" w:themeColor="background2" w:themeShade="1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39460" cy="495300"/>
            <wp:effectExtent l="9525" t="9525" r="18415" b="952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495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5.2分页参数</w:t>
      </w:r>
    </w:p>
    <w:p>
      <w:pPr>
        <w:rPr>
          <w:rFonts w:hint="eastAsia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需求：</w:t>
      </w:r>
      <w:r>
        <w:rPr>
          <w:rFonts w:hint="eastAsia" w:ascii="Courier New" w:hAnsi="Courier New" w:cs="Courier New"/>
          <w:lang w:val="en-US" w:eastAsia="zh-CN"/>
        </w:rPr>
        <w:t>页面需要定义当前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页码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pinyougou-search-web/src/main/webapp/js/controller/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searchController.js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，在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data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数据模型的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searchParam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对象中，增加分页变量：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876800" cy="1104900"/>
            <wp:effectExtent l="9525" t="9525" r="9525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04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5.3后端代码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sz w:val="22"/>
          <w:szCs w:val="24"/>
          <w:lang w:val="en-US" w:eastAsia="zh-CN"/>
        </w:rPr>
      </w:pPr>
      <w:r>
        <w:rPr>
          <w:rFonts w:hint="eastAsia" w:ascii="Courier New" w:hAnsi="Courier New" w:cs="Courier New"/>
          <w:sz w:val="22"/>
          <w:szCs w:val="24"/>
          <w:lang w:val="en-US" w:eastAsia="zh-CN"/>
        </w:rPr>
        <w:t>pinyougou-search-service/src/main/java/com</w:t>
      </w:r>
      <w:r>
        <w:rPr>
          <w:rFonts w:hint="default" w:ascii="Courier New" w:hAnsi="Courier New" w:cs="Courier New"/>
          <w:sz w:val="22"/>
          <w:szCs w:val="24"/>
          <w:lang w:val="en-US" w:eastAsia="zh-CN"/>
        </w:rPr>
        <w:t>/</w:t>
      </w:r>
      <w:r>
        <w:rPr>
          <w:rFonts w:hint="eastAsia" w:ascii="Courier New" w:hAnsi="Courier New" w:cs="Courier New"/>
          <w:sz w:val="22"/>
          <w:szCs w:val="24"/>
          <w:lang w:val="en-US" w:eastAsia="zh-CN"/>
        </w:rPr>
        <w:t>pinyougou</w:t>
      </w:r>
      <w:r>
        <w:rPr>
          <w:rFonts w:hint="default" w:ascii="Courier New" w:hAnsi="Courier New" w:cs="Courier New"/>
          <w:sz w:val="22"/>
          <w:szCs w:val="24"/>
          <w:lang w:val="en-US" w:eastAsia="zh-CN"/>
        </w:rPr>
        <w:t>/</w:t>
      </w:r>
      <w:r>
        <w:rPr>
          <w:rFonts w:hint="eastAsia" w:ascii="Courier New" w:hAnsi="Courier New" w:cs="Courier New"/>
          <w:sz w:val="22"/>
          <w:szCs w:val="24"/>
          <w:lang w:val="en-US" w:eastAsia="zh-CN"/>
        </w:rPr>
        <w:t>search</w:t>
      </w:r>
      <w:r>
        <w:rPr>
          <w:rFonts w:hint="default" w:ascii="Courier New" w:hAnsi="Courier New" w:cs="Courier New"/>
          <w:sz w:val="22"/>
          <w:szCs w:val="24"/>
          <w:lang w:val="en-US" w:eastAsia="zh-CN"/>
        </w:rPr>
        <w:t>/</w:t>
      </w:r>
      <w:r>
        <w:rPr>
          <w:rFonts w:hint="eastAsia" w:ascii="Courier New" w:hAnsi="Courier New" w:cs="Courier New"/>
          <w:sz w:val="22"/>
          <w:szCs w:val="24"/>
          <w:lang w:val="en-US" w:eastAsia="zh-CN"/>
        </w:rPr>
        <w:t>service</w:t>
      </w:r>
      <w:r>
        <w:rPr>
          <w:rFonts w:hint="default" w:ascii="Courier New" w:hAnsi="Courier New" w:cs="Courier New"/>
          <w:sz w:val="22"/>
          <w:szCs w:val="24"/>
          <w:lang w:val="en-US" w:eastAsia="zh-CN"/>
        </w:rPr>
        <w:t>/</w:t>
      </w:r>
      <w:r>
        <w:rPr>
          <w:rFonts w:hint="eastAsia" w:ascii="Courier New" w:hAnsi="Courier New" w:cs="Courier New"/>
          <w:sz w:val="22"/>
          <w:szCs w:val="24"/>
          <w:lang w:val="en-US" w:eastAsia="zh-CN"/>
        </w:rPr>
        <w:t>impl</w:t>
      </w:r>
      <w:r>
        <w:rPr>
          <w:rFonts w:hint="default" w:ascii="Courier New" w:hAnsi="Courier New" w:cs="Courier New"/>
          <w:sz w:val="22"/>
          <w:szCs w:val="24"/>
          <w:lang w:val="en-US" w:eastAsia="zh-CN"/>
        </w:rPr>
        <w:t>/ItemSearchServiceImpl.java</w:t>
      </w:r>
      <w:r>
        <w:rPr>
          <w:rFonts w:hint="eastAsia" w:ascii="Courier New" w:hAnsi="Courier New" w:cs="Courier New"/>
          <w:sz w:val="22"/>
          <w:szCs w:val="24"/>
          <w:lang w:val="en-US" w:eastAsia="zh-CN"/>
        </w:rPr>
        <w:t>，搜索方法中增加分页代码：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搜索方法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0"/>
                <w:szCs w:val="20"/>
                <w:shd w:val="clear" w:fill="C8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Map&lt;String, Object&gt; search(Map&lt;String,Object&gt; params) {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获取查询关键字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String keywords = (String)params.get(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"keywords"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);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400" w:firstLineChars="200"/>
              <w:textAlignment w:val="auto"/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</w:pP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  <w:lang w:val="en-US"/>
              </w:rPr>
              <w:t>......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判断检索关键字是否为空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(StringUtils.</w:t>
            </w: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8EDCC"/>
              </w:rPr>
              <w:t>isNoneBlank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(keywords))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800" w:firstLineChars="400"/>
              <w:textAlignment w:val="auto"/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  <w:lang w:val="en-US"/>
              </w:rPr>
            </w:pP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  <w:lang w:val="en-US"/>
              </w:rPr>
              <w:t>......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/**  #############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过滤查询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########### */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// 1.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创建组合查询构建对象，封装多个过滤条件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组合多个过滤条件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必须的方式组合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// 2.1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按商品分类过滤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// 2.2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按商品品牌过滤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   </w:t>
            </w:r>
            <w:r>
              <w:rPr>
                <w:rFonts w:hint="default" w:cs="宋体"/>
                <w:i/>
                <w:color w:val="808080"/>
                <w:sz w:val="20"/>
                <w:szCs w:val="20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// 2.3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按商品规格过滤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   </w:t>
            </w:r>
            <w:r>
              <w:rPr>
                <w:rFonts w:hint="default" w:cs="宋体"/>
                <w:i/>
                <w:color w:val="808080"/>
                <w:sz w:val="20"/>
                <w:szCs w:val="20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// 2.4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按商品价格区间过滤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原生搜索查询对象添加过滤查询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builder.withFilter(boolBuilder);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构建搜索查询对象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SearchQuery query = builder.build();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t xml:space="preserve">/**  #############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t xml:space="preserve">分页查询 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t>########### */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t xml:space="preserve">// 1.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t>获取当前页面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>Integer curPage = (Integer) params.get("page");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 xml:space="preserve">    if (curPage == null){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 xml:space="preserve">        curPage = 1;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t xml:space="preserve">// 2.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t>设置分页对象</w:t>
            </w:r>
            <w:r>
              <w:rPr>
                <w:rFonts w:hint="default" w:cs="宋体"/>
                <w:b/>
                <w:bCs/>
                <w:i/>
                <w:color w:val="FF0000"/>
                <w:sz w:val="21"/>
                <w:szCs w:val="21"/>
                <w:shd w:val="clear" w:fill="C8EDCC"/>
                <w:lang w:val="en-US"/>
              </w:rPr>
              <w:t xml:space="preserve"> (</w:t>
            </w:r>
            <w:r>
              <w:rPr>
                <w:rFonts w:hint="eastAsia" w:cs="宋体"/>
                <w:b/>
                <w:bCs/>
                <w:i/>
                <w:color w:val="FF0000"/>
                <w:sz w:val="21"/>
                <w:szCs w:val="21"/>
                <w:shd w:val="clear" w:fill="C8EDCC"/>
                <w:lang w:val="en-US" w:eastAsia="zh-CN"/>
              </w:rPr>
              <w:t>注意，页码从</w:t>
            </w:r>
            <w:r>
              <w:rPr>
                <w:rFonts w:hint="default" w:cs="宋体"/>
                <w:b/>
                <w:bCs/>
                <w:i/>
                <w:color w:val="FF0000"/>
                <w:sz w:val="21"/>
                <w:szCs w:val="21"/>
                <w:shd w:val="clear" w:fill="C8EDCC"/>
                <w:lang w:val="en-US" w:eastAsia="zh-CN"/>
              </w:rPr>
              <w:t>0</w:t>
            </w:r>
            <w:r>
              <w:rPr>
                <w:rFonts w:hint="eastAsia" w:cs="宋体"/>
                <w:b/>
                <w:bCs/>
                <w:i/>
                <w:color w:val="FF0000"/>
                <w:sz w:val="21"/>
                <w:szCs w:val="21"/>
                <w:shd w:val="clear" w:fill="C8EDCC"/>
                <w:lang w:val="en-US" w:eastAsia="zh-CN"/>
              </w:rPr>
              <w:t>开始</w:t>
            </w:r>
            <w:r>
              <w:rPr>
                <w:rFonts w:hint="default" w:cs="宋体"/>
                <w:b/>
                <w:bCs/>
                <w:i/>
                <w:color w:val="FF0000"/>
                <w:sz w:val="21"/>
                <w:szCs w:val="21"/>
                <w:shd w:val="clear" w:fill="C8EDCC"/>
                <w:lang w:val="en-US"/>
              </w:rPr>
              <w:t>)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>query.setPageable(PageRequest.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t>of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 xml:space="preserve">(curPage - 1,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  <w:lang w:val="en-US"/>
              </w:rPr>
              <w:t>2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>0));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分页查询，得到合计分页对象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AggregatedPage&lt;EsItem&gt; page = 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esTemplate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.queryForPage(query,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  <w:lang w:val="en-US"/>
              </w:rPr>
              <w:t xml:space="preserve"> 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1400" w:firstLineChars="700"/>
              <w:textAlignment w:val="auto"/>
              <w:rPr>
                <w:rFonts w:hint="default" w:ascii="Courier New" w:hAnsi="Courier New" w:eastAsia="宋体" w:cs="Courier New"/>
                <w:color w:val="7F7F7F" w:themeColor="background1" w:themeShade="80"/>
                <w:sz w:val="16"/>
                <w:szCs w:val="16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EsItem.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,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SearchResultMapper()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  <w:lang w:val="en-US"/>
              </w:rPr>
              <w:t>{......});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定义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集合封装返回数据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Map&lt;String,Object&gt; data =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HashMap&lt;&gt;();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设置总记录数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data.put(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"total"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, page.getTotalElements());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设置分页结果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data.put(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"rows"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, page.getContent());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0"/>
                <w:szCs w:val="20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0"/>
                <w:szCs w:val="20"/>
                <w:shd w:val="clear" w:fill="C8EDCC"/>
              </w:rPr>
              <w:t>设置总页数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8EDCC"/>
              </w:rPr>
              <w:t>data.put("totalPages", page.getTotalPages());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data;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}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5.4前端代码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5.4.1显示页码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/>
          <w:sz w:val="20"/>
          <w:szCs w:val="21"/>
          <w:lang w:val="en-US" w:eastAsia="zh-CN"/>
        </w:rPr>
      </w:pPr>
      <w:r>
        <w:rPr>
          <w:rFonts w:hint="eastAsia" w:ascii="Courier New" w:hAnsi="Courier New" w:cs="Courier New"/>
          <w:sz w:val="20"/>
          <w:szCs w:val="21"/>
          <w:lang w:val="en-US" w:eastAsia="zh-CN"/>
        </w:rPr>
        <w:t>pinyougou-search-web/src/main/webapp/</w:t>
      </w:r>
      <w:r>
        <w:rPr>
          <w:rFonts w:hint="default" w:ascii="Courier New" w:hAnsi="Courier New" w:cs="Courier New"/>
          <w:sz w:val="20"/>
          <w:szCs w:val="21"/>
          <w:lang w:val="en-US" w:eastAsia="zh-CN"/>
        </w:rPr>
        <w:t>index.html</w:t>
      </w:r>
      <w:r>
        <w:rPr>
          <w:rFonts w:hint="eastAsia" w:ascii="Courier New" w:hAnsi="Courier New" w:cs="Courier New"/>
          <w:sz w:val="20"/>
          <w:szCs w:val="21"/>
          <w:lang w:val="en-US" w:eastAsia="zh-CN"/>
        </w:rPr>
        <w:t>页面，</w:t>
      </w:r>
      <w:r>
        <w:rPr>
          <w:rFonts w:hint="default" w:ascii="Courier New" w:hAnsi="Courier New" w:cs="Courier New"/>
          <w:sz w:val="20"/>
          <w:szCs w:val="21"/>
          <w:lang w:val="en-US" w:eastAsia="zh-CN"/>
        </w:rPr>
        <w:t>循环产生页码</w:t>
      </w:r>
      <w:r>
        <w:rPr>
          <w:rFonts w:hint="eastAsia" w:ascii="Courier New" w:hAnsi="Courier New" w:cs="Courier New"/>
          <w:sz w:val="20"/>
          <w:szCs w:val="21"/>
          <w:lang w:val="en-US" w:eastAsia="zh-CN"/>
        </w:rPr>
        <w:t>(3</w:t>
      </w:r>
      <w:r>
        <w:rPr>
          <w:rFonts w:hint="default" w:ascii="Courier New" w:hAnsi="Courier New" w:cs="Courier New"/>
          <w:sz w:val="20"/>
          <w:szCs w:val="21"/>
          <w:lang w:val="en-US" w:eastAsia="zh-CN"/>
        </w:rPr>
        <w:t>52</w:t>
      </w:r>
      <w:r>
        <w:rPr>
          <w:rFonts w:hint="eastAsia" w:ascii="Courier New" w:hAnsi="Courier New" w:cs="Courier New"/>
          <w:sz w:val="20"/>
          <w:szCs w:val="21"/>
          <w:lang w:val="en-US" w:eastAsia="zh-CN"/>
        </w:rPr>
        <w:t>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"sui-pagination pagination-large"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"prev disabled"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&gt;«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上一页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&lt;li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: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class="searchParam.page == p ? 'active' : ''"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0" w:rightChars="0" w:firstLine="1160" w:firstLineChars="550"/>
              <w:jc w:val="left"/>
              <w:textAlignment w:val="auto"/>
              <w:outlineLvl w:val="9"/>
              <w:rPr>
                <w:rFonts w:hint="default" w:ascii="Courier New" w:hAnsi="Courier New" w:eastAsia="Consolas" w:cs="Courier New"/>
                <w:color w:val="7F7F7F" w:themeColor="background1" w:themeShade="80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for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="p in pageNums"&gt;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a href="#"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1"/>
                <w:szCs w:val="21"/>
                <w:shd w:val="clear" w:fill="C7EDCC"/>
              </w:rPr>
              <w:t>p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"next"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下一页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»&lt;/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共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{{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resultMap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.totalPages}}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页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&amp;nbsp;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到第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"page-num"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页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"page-confirm"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onclick=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7EDCC"/>
              </w:rPr>
              <w:t>alert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color w:val="0000FF"/>
                <w:sz w:val="20"/>
                <w:szCs w:val="20"/>
                <w:shd w:val="clear" w:fill="C7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7EDCC"/>
              </w:rPr>
              <w:t>确定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pinyougou-search-web/src/main/webapp/js/controller/</w:t>
      </w:r>
      <w:r>
        <w:rPr>
          <w:rFonts w:hint="default" w:ascii="Courier New" w:hAnsi="Courier New" w:cs="Courier New"/>
          <w:lang w:val="en-US" w:eastAsia="zh-CN"/>
        </w:rPr>
        <w:t>searchController.js</w:t>
      </w:r>
      <w:r>
        <w:rPr>
          <w:rFonts w:hint="eastAsia" w:ascii="Courier New" w:hAnsi="Courier New" w:cs="Courier New"/>
          <w:lang w:val="en-US" w:eastAsia="zh-CN"/>
        </w:rPr>
        <w:t>，搜索</w:t>
      </w:r>
      <w:r>
        <w:rPr>
          <w:rFonts w:hint="default" w:ascii="Courier New" w:hAnsi="Courier New" w:cs="Courier New"/>
          <w:lang w:val="en-US" w:eastAsia="zh-CN"/>
        </w:rPr>
        <w:t>后调用</w:t>
      </w:r>
      <w:r>
        <w:rPr>
          <w:rFonts w:hint="eastAsia" w:ascii="Courier New" w:hAnsi="Courier New" w:cs="Courier New"/>
          <w:lang w:val="en-US" w:eastAsia="zh-CN"/>
        </w:rPr>
        <w:t>初始化页码</w:t>
      </w:r>
      <w:r>
        <w:rPr>
          <w:rFonts w:hint="default" w:ascii="Courier New" w:hAnsi="Courier New" w:cs="Courier New"/>
          <w:lang w:val="en-US" w:eastAsia="zh-CN"/>
        </w:rPr>
        <w:t>方法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商品搜索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search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发送异步请求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post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"/search"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searchParam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获取搜索结果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: {}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resultMap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2"/>
                <w:szCs w:val="22"/>
                <w:shd w:val="clear" w:fill="C8EDCC"/>
              </w:rPr>
              <w:t xml:space="preserve">调用初始化页码方法 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2"/>
                <w:szCs w:val="22"/>
                <w:shd w:val="clear" w:fill="C8EDCC"/>
              </w:rPr>
              <w:t>vue.initPageNum();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},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</w:t>
      </w:r>
      <w:r>
        <w:rPr>
          <w:rFonts w:hint="default" w:ascii="Courier New" w:hAnsi="Courier New" w:cs="Courier New"/>
          <w:lang w:val="en-US" w:eastAsia="zh-CN"/>
        </w:rPr>
        <w:t>data</w:t>
      </w:r>
      <w:r>
        <w:rPr>
          <w:rFonts w:hint="eastAsia" w:ascii="Courier New" w:hAnsi="Courier New" w:cs="Courier New"/>
          <w:lang w:val="en-US" w:eastAsia="zh-CN"/>
        </w:rPr>
        <w:t>数据模型中定义页码数组变量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5000625" cy="901700"/>
            <wp:effectExtent l="9525" t="9525" r="19050" b="222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901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</w:t>
      </w:r>
      <w:r>
        <w:rPr>
          <w:rFonts w:hint="default" w:ascii="Courier New" w:hAnsi="Courier New" w:cs="Courier New"/>
          <w:lang w:val="en-US" w:eastAsia="zh-CN"/>
        </w:rPr>
        <w:t>methods</w:t>
      </w:r>
      <w:r>
        <w:rPr>
          <w:rFonts w:hint="eastAsia" w:ascii="Courier New" w:hAnsi="Courier New" w:cs="Courier New"/>
          <w:lang w:val="en-US" w:eastAsia="zh-CN"/>
        </w:rPr>
        <w:t>中，定义初始化</w:t>
      </w:r>
      <w:r>
        <w:rPr>
          <w:rFonts w:hint="default" w:ascii="Courier New" w:hAnsi="Courier New" w:cs="Courier New"/>
          <w:lang w:val="en-US" w:eastAsia="zh-CN"/>
        </w:rPr>
        <w:t>页码</w:t>
      </w:r>
      <w:r>
        <w:rPr>
          <w:rFonts w:hint="eastAsia" w:ascii="Courier New" w:hAnsi="Courier New" w:cs="Courier New"/>
          <w:lang w:val="en-US" w:eastAsia="zh-CN"/>
        </w:rPr>
        <w:t>方法</w:t>
      </w:r>
      <w:r>
        <w:rPr>
          <w:rFonts w:hint="default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初始化页码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 xml:space="preserve">initPageNum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定义页码数组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pageNums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= [];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获取总页数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totalPages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resultMap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.totalPages;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开始页码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firstPage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结束页码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lastPage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totalPages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如果总页数大于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5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，显示部分页码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totalPages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&gt;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5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如果当前页码处于前面位置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searchParam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page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&lt;=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  <w:lang w:val="en-US"/>
              </w:rPr>
              <w:t>3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lastPage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5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;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生成前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5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页页码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如果当前页码处于后面位置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else 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searchParam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page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&gt;=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totalPages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-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  <w:lang w:val="en-US"/>
              </w:rPr>
              <w:t>3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firstPage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totalPages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-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4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;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生成后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5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页页码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当前页码处于中间位置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firstPage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searchParam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page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-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2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lastPage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searchParam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page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+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2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循环产生页码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i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firstPage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;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i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&lt;=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lastPage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;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++){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pageNums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push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5.4.2</w:t>
      </w:r>
      <w:r>
        <w:rPr>
          <w:rFonts w:hint="default"/>
          <w:lang w:val="en-US" w:eastAsia="zh-CN"/>
        </w:rPr>
        <w:t>显示</w:t>
      </w:r>
      <w:r>
        <w:rPr>
          <w:rFonts w:hint="eastAsia"/>
          <w:lang w:val="en-US" w:eastAsia="zh-CN"/>
        </w:rPr>
        <w:t>搜索条件和</w:t>
      </w:r>
      <w:r>
        <w:rPr>
          <w:rFonts w:hint="default"/>
          <w:lang w:val="en-US" w:eastAsia="zh-CN"/>
        </w:rPr>
        <w:t>总</w:t>
      </w:r>
      <w:r>
        <w:rPr>
          <w:rFonts w:hint="eastAsia"/>
          <w:lang w:val="en-US" w:eastAsia="zh-CN"/>
        </w:rPr>
        <w:t>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index</w:t>
      </w:r>
      <w:r>
        <w:rPr>
          <w:rFonts w:hint="eastAsia" w:ascii="Courier New" w:hAnsi="Courier New" w:cs="Courier New"/>
          <w:lang w:val="en-US" w:eastAsia="zh-CN"/>
        </w:rPr>
        <w:t>.html页面14</w:t>
      </w:r>
      <w:r>
        <w:rPr>
          <w:rFonts w:hint="default" w:ascii="Courier New" w:hAnsi="Courier New" w:cs="Courier New"/>
          <w:lang w:val="en-US" w:eastAsia="zh-CN"/>
        </w:rPr>
        <w:t>5</w:t>
      </w:r>
      <w:r>
        <w:rPr>
          <w:rFonts w:hint="eastAsia" w:ascii="Courier New" w:hAnsi="Courier New" w:cs="Courier New"/>
          <w:lang w:val="en-US" w:eastAsia="zh-CN"/>
        </w:rPr>
        <w:t>行：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ul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"fl sui-breadcrumb"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按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"&lt;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span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style=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color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red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&gt;{{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keywords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关键字，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 xml:space="preserve">      搜索到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b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&gt;{{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resultMap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.total}}&lt;/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b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条记录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ul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ul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"tags-choose"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urier New" w:hAnsi="Courier New" w:eastAsia="宋体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 xml:space="preserve">    ......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b/>
                <w:color w:val="000080"/>
                <w:sz w:val="21"/>
                <w:szCs w:val="21"/>
                <w:shd w:val="clear" w:fill="C7EDCC"/>
                <w:lang w:val="en-US" w:eastAsia="zh-CN"/>
              </w:rPr>
              <w:t>&lt;/ul&gt;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pinyougou-search-web\src\main\webapp\js\controller\searchController.js</w:t>
      </w:r>
      <w:r>
        <w:rPr>
          <w:rFonts w:hint="eastAsia" w:ascii="Courier New" w:hAnsi="Courier New" w:cs="Courier New"/>
          <w:lang w:val="en-US" w:eastAsia="zh-CN"/>
        </w:rPr>
        <w:t>，修改</w:t>
      </w:r>
      <w:r>
        <w:rPr>
          <w:rFonts w:hint="default" w:ascii="Courier New" w:hAnsi="Courier New" w:cs="Courier New"/>
          <w:lang w:val="en-US" w:eastAsia="zh-CN"/>
        </w:rPr>
        <w:t>data</w:t>
      </w:r>
      <w:r>
        <w:rPr>
          <w:rFonts w:hint="eastAsia" w:ascii="Courier New" w:hAnsi="Courier New" w:cs="Courier New"/>
          <w:lang w:val="en-US" w:eastAsia="zh-CN"/>
        </w:rPr>
        <w:t>与</w:t>
      </w:r>
      <w:r>
        <w:rPr>
          <w:rFonts w:hint="default" w:ascii="Courier New" w:hAnsi="Courier New" w:cs="Courier New"/>
          <w:lang w:val="en-US" w:eastAsia="zh-CN"/>
        </w:rPr>
        <w:t>search</w:t>
      </w:r>
      <w:r>
        <w:rPr>
          <w:rFonts w:hint="eastAsia" w:ascii="Courier New" w:hAnsi="Courier New" w:cs="Courier New"/>
          <w:lang w:val="en-US" w:eastAsia="zh-CN"/>
        </w:rPr>
        <w:t>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661410"/>
            <wp:effectExtent l="9525" t="9525" r="14605" b="2476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61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5.4.3根据页码查询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</w:t>
      </w:r>
      <w:r>
        <w:rPr>
          <w:rFonts w:hint="eastAsia" w:ascii="Courier New" w:hAnsi="Courier New" w:cs="Courier New"/>
          <w:lang w:val="en-US" w:eastAsia="zh-CN"/>
        </w:rPr>
        <w:t>pinyougou-search-web/src/main/webapp/</w:t>
      </w:r>
      <w:r>
        <w:rPr>
          <w:rFonts w:hint="default" w:ascii="Courier New" w:hAnsi="Courier New" w:cs="Courier New"/>
          <w:lang w:val="en-US" w:eastAsia="zh-CN"/>
        </w:rPr>
        <w:t>index</w:t>
      </w:r>
      <w:r>
        <w:rPr>
          <w:rFonts w:hint="eastAsia" w:ascii="Courier New" w:hAnsi="Courier New" w:cs="Courier New"/>
          <w:lang w:val="en-US" w:eastAsia="zh-CN"/>
        </w:rPr>
        <w:t>.html页面，点击</w:t>
      </w:r>
      <w:r>
        <w:rPr>
          <w:rFonts w:hint="default" w:ascii="Courier New" w:hAnsi="Courier New" w:cs="Courier New"/>
          <w:lang w:val="en-US" w:eastAsia="zh-CN"/>
        </w:rPr>
        <w:t>页码调用方法</w:t>
      </w:r>
      <w:r>
        <w:rPr>
          <w:rFonts w:hint="eastAsia" w:ascii="Courier New" w:hAnsi="Courier New" w:cs="Courier New"/>
          <w:lang w:val="en-US" w:eastAsia="zh-CN"/>
        </w:rPr>
        <w:t>(3</w:t>
      </w:r>
      <w:r>
        <w:rPr>
          <w:rFonts w:hint="default" w:ascii="Courier New" w:hAnsi="Courier New" w:cs="Courier New"/>
          <w:lang w:val="en-US" w:eastAsia="zh-CN"/>
        </w:rPr>
        <w:t>50</w:t>
      </w:r>
      <w:r>
        <w:rPr>
          <w:rFonts w:hint="eastAsia" w:ascii="Courier New" w:hAnsi="Courier New" w:cs="Courier New"/>
          <w:lang w:val="en-US" w:eastAsia="zh-CN"/>
        </w:rPr>
        <w:t>行)</w:t>
      </w:r>
      <w:r>
        <w:rPr>
          <w:rFonts w:hint="default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"sui-pagination pagination-large"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ul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"prev disabled"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href="javascript:;"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            @click="pageSearch(searchParam.page - 1);"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&gt;«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上一页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:class=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"searchParam.page == p ? 'active' : ''"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v-for=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"p in pageNums"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href="javascript:;"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            @click="pageSearch(p);"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&gt;{{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"dotted"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&gt;...&lt;/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"next"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href="javascript:;"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            @click="pageSearch(searchParam.page + 1);"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下一页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»&lt;/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ul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共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b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&gt;{{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resultMap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.totalPages}}&lt;/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b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页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&amp;nbsp;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到第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style="width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: 25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px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                  v-model="jumpPage"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页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"page-confirm"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@click="pageSearch(jumpPage);"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确定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pinyougou-search-web/src/main/webapp/js/controller/</w:t>
      </w:r>
      <w:r>
        <w:rPr>
          <w:rFonts w:hint="default" w:ascii="Courier New" w:hAnsi="Courier New" w:cs="Courier New"/>
          <w:lang w:val="en-US" w:eastAsia="zh-CN"/>
        </w:rPr>
        <w:t>searchController.js</w:t>
      </w:r>
      <w:r>
        <w:rPr>
          <w:rFonts w:hint="eastAsia" w:ascii="Courier New" w:hAnsi="Courier New" w:cs="Courier New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</w:t>
      </w:r>
      <w:r>
        <w:rPr>
          <w:rFonts w:hint="default" w:ascii="Courier New" w:hAnsi="Courier New" w:cs="Courier New"/>
          <w:lang w:val="en-US" w:eastAsia="zh-CN"/>
        </w:rPr>
        <w:t>data</w:t>
      </w:r>
      <w:r>
        <w:rPr>
          <w:rFonts w:hint="eastAsia" w:ascii="Courier New" w:hAnsi="Courier New" w:cs="Courier New"/>
          <w:lang w:val="en-US" w:eastAsia="zh-CN"/>
        </w:rPr>
        <w:t>数据模型中定义变量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drawing>
          <wp:inline distT="0" distB="0" distL="114300" distR="114300">
            <wp:extent cx="5267325" cy="1619250"/>
            <wp:effectExtent l="9525" t="9525" r="19050" b="952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19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</w:t>
      </w:r>
      <w:r>
        <w:rPr>
          <w:rFonts w:hint="default" w:ascii="Courier New" w:hAnsi="Courier New" w:cs="Courier New"/>
          <w:lang w:val="en-US" w:eastAsia="zh-CN"/>
        </w:rPr>
        <w:t>methods</w:t>
      </w:r>
      <w:r>
        <w:rPr>
          <w:rFonts w:hint="eastAsia" w:ascii="Courier New" w:hAnsi="Courier New" w:cs="Courier New"/>
          <w:lang w:val="en-US" w:eastAsia="zh-CN"/>
        </w:rPr>
        <w:t>中定义分码搜索方法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eastAsia="宋体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根据页码搜索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pageSearch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(page)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page = </w:t>
            </w:r>
            <w:r>
              <w:rPr>
                <w:rFonts w:hint="default" w:ascii="Courier New" w:hAnsi="Courier New" w:cs="Courier New"/>
                <w:i/>
                <w:color w:val="000000"/>
                <w:sz w:val="22"/>
                <w:szCs w:val="22"/>
                <w:shd w:val="clear" w:fill="C8EDCC"/>
              </w:rPr>
              <w:t>parseInt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(page);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页码验证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(page &gt;=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 xml:space="preserve">1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&amp;&amp; page &lt;=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resultMap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.totalPages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&amp;&amp; page !=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searchParam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page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searchParam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page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= page;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jumpPage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= page;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search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5.4.4显示省略号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修改</w:t>
      </w:r>
      <w:r>
        <w:rPr>
          <w:rFonts w:hint="default" w:ascii="Courier New" w:hAnsi="Courier New" w:cs="Courier New"/>
          <w:lang w:val="en-US" w:eastAsia="zh-CN"/>
        </w:rPr>
        <w:t>index</w:t>
      </w:r>
      <w:r>
        <w:rPr>
          <w:rFonts w:hint="eastAsia" w:ascii="Courier New" w:hAnsi="Courier New" w:cs="Courier New"/>
          <w:lang w:val="en-US" w:eastAsia="zh-CN"/>
        </w:rPr>
        <w:t>.html页面，</w:t>
      </w:r>
      <w:r>
        <w:rPr>
          <w:rFonts w:hint="default" w:ascii="Courier New" w:hAnsi="Courier New" w:cs="Courier New"/>
          <w:lang w:val="en-US" w:eastAsia="zh-CN"/>
        </w:rPr>
        <w:t>页码前</w:t>
      </w:r>
      <w:r>
        <w:rPr>
          <w:rFonts w:hint="eastAsia" w:ascii="Courier New" w:hAnsi="Courier New" w:cs="Courier New"/>
          <w:lang w:val="en-US" w:eastAsia="zh-CN"/>
        </w:rPr>
        <w:t>后加</w:t>
      </w:r>
      <w:r>
        <w:rPr>
          <w:rFonts w:hint="default" w:ascii="Courier New" w:hAnsi="Courier New" w:cs="Courier New"/>
          <w:lang w:val="en-US" w:eastAsia="zh-CN"/>
        </w:rPr>
        <w:t>省略号</w:t>
      </w:r>
      <w:r>
        <w:rPr>
          <w:rFonts w:hint="eastAsia" w:ascii="Courier New" w:hAnsi="Courier New" w:cs="Courier New"/>
          <w:lang w:val="en-US" w:eastAsia="zh-CN"/>
        </w:rPr>
        <w:t>(3</w:t>
      </w:r>
      <w:r>
        <w:rPr>
          <w:rFonts w:hint="default" w:ascii="Courier New" w:hAnsi="Courier New" w:cs="Courier New"/>
          <w:lang w:val="en-US" w:eastAsia="zh-CN"/>
        </w:rPr>
        <w:t>56</w:t>
      </w:r>
      <w:r>
        <w:rPr>
          <w:rFonts w:hint="eastAsia" w:ascii="Courier New" w:hAnsi="Courier New" w:cs="Courier New"/>
          <w:lang w:val="en-US" w:eastAsia="zh-CN"/>
        </w:rPr>
        <w:t>行)</w:t>
      </w:r>
      <w:r>
        <w:rPr>
          <w:rFonts w:hint="default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li class="dotted"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-if="firstDot"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&gt;...&lt;/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"{{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searchParam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page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==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p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? 'active' : ''}}"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ng-repeat=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"p in pageNums"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>javascript:;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ng-click=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"pageSearch(p);"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li class="dotted"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-if="lastDot"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&gt;...&lt;/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</w:t>
      </w:r>
      <w:r>
        <w:rPr>
          <w:rFonts w:hint="default" w:ascii="Courier New" w:hAnsi="Courier New" w:cs="Courier New"/>
          <w:lang w:val="en-US" w:eastAsia="zh-CN"/>
        </w:rPr>
        <w:t>inyougou-search-web/src/main/webapp/js/controller/searchController.js: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0" w:leftChars="0" w:hanging="420" w:firstLine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</w:t>
      </w:r>
      <w:r>
        <w:rPr>
          <w:rFonts w:hint="default" w:ascii="Courier New" w:hAnsi="Courier New" w:cs="Courier New"/>
          <w:lang w:val="en-US" w:eastAsia="zh-CN"/>
        </w:rPr>
        <w:t>data</w:t>
      </w:r>
      <w:r>
        <w:rPr>
          <w:rFonts w:hint="eastAsia" w:ascii="Courier New" w:hAnsi="Courier New" w:cs="Courier New"/>
          <w:lang w:val="en-US" w:eastAsia="zh-CN"/>
        </w:rPr>
        <w:t>数据模型中定义变量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drawing>
          <wp:inline distT="0" distB="0" distL="114300" distR="114300">
            <wp:extent cx="5272405" cy="1913255"/>
            <wp:effectExtent l="9525" t="9525" r="13970" b="2032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3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0" w:leftChars="0" w:hanging="420" w:firstLine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修改</w:t>
      </w:r>
      <w:r>
        <w:rPr>
          <w:rFonts w:hint="default" w:ascii="Courier New" w:hAnsi="Courier New" w:cs="Courier New"/>
          <w:lang w:val="en-US" w:eastAsia="zh-CN"/>
        </w:rPr>
        <w:t>methods</w:t>
      </w:r>
      <w:r>
        <w:rPr>
          <w:rFonts w:hint="eastAsia" w:ascii="Courier New" w:hAnsi="Courier New" w:cs="Courier New"/>
          <w:lang w:val="en-US" w:eastAsia="zh-CN"/>
        </w:rPr>
        <w:t>中的</w:t>
      </w:r>
      <w:r>
        <w:rPr>
          <w:rFonts w:hint="default" w:ascii="Courier New" w:hAnsi="Courier New" w:cs="Courier New"/>
          <w:lang w:val="en-US" w:eastAsia="zh-CN"/>
        </w:rPr>
        <w:t>initPageNum</w:t>
      </w:r>
      <w:r>
        <w:rPr>
          <w:rFonts w:hint="eastAsia" w:ascii="Courier New" w:hAnsi="Courier New" w:cs="Courier New"/>
          <w:lang w:val="en-US" w:eastAsia="zh-CN"/>
        </w:rPr>
        <w:t>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初始化页码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initPageNum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定义页码数组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pageNums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= [];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获取总页数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 xml:space="preserve">totalPages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resultMap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.totalPages;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开始页码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 xml:space="preserve">firstPage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结束页码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 xml:space="preserve">lastPage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totalPages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firstDot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true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; 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>前面有点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lastDot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true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; 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>后面有点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如果总页数大于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5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，显示部分页码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 xml:space="preserve">totalPages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&gt;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5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如果当前页码处于前面位置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searchParam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page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&lt;=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  <w:lang w:val="en-US"/>
              </w:rPr>
              <w:t>3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 xml:space="preserve">lastPage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5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;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生成前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5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页页码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firstDot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false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; 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>前面没点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如果当前页码处于后面位置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else if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searchParam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page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&gt;=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 xml:space="preserve">totalPages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-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  <w:lang w:val="en-US"/>
              </w:rPr>
              <w:t>3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 xml:space="preserve">firstPage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 xml:space="preserve">totalPages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-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4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;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生成后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5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页页码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lastDot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false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; 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>后面没点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{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当前页码处于中间位置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 xml:space="preserve">firstPage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searchParam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page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-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2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 xml:space="preserve">lastPage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searchParam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page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+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2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else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firstDot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false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; 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>前面没点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lastDot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false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; 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>后面没点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循环产生页码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 xml:space="preserve">i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firstPage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;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 xml:space="preserve">i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&lt;=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lastPage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;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++){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pageNums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push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},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5.4.5页码不可用样式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修改index</w:t>
      </w:r>
      <w:r>
        <w:rPr>
          <w:rFonts w:hint="eastAsia" w:ascii="Courier New" w:hAnsi="Courier New" w:cs="Courier New"/>
          <w:lang w:val="en-US" w:eastAsia="zh-CN"/>
        </w:rPr>
        <w:t>.html</w:t>
      </w:r>
      <w:r>
        <w:rPr>
          <w:rFonts w:hint="default" w:ascii="Courier New" w:hAnsi="Courier New" w:cs="Courier New"/>
          <w:lang w:val="en-US" w:eastAsia="zh-CN"/>
        </w:rPr>
        <w:t>页面</w:t>
      </w:r>
      <w:r>
        <w:rPr>
          <w:rFonts w:hint="eastAsia" w:ascii="Courier New" w:hAnsi="Courier New" w:cs="Courier New"/>
          <w:lang w:val="en-US" w:eastAsia="zh-CN"/>
        </w:rPr>
        <w:t>，页码不可用样式(3</w:t>
      </w:r>
      <w:r>
        <w:rPr>
          <w:rFonts w:hint="default" w:ascii="Courier New" w:hAnsi="Courier New" w:cs="Courier New"/>
          <w:lang w:val="en-US" w:eastAsia="zh-CN"/>
        </w:rPr>
        <w:t>51</w:t>
      </w:r>
      <w:r>
        <w:rPr>
          <w:rFonts w:hint="eastAsia" w:ascii="Courier New" w:hAnsi="Courier New" w:cs="Courier New"/>
          <w:lang w:val="en-US" w:eastAsia="zh-CN"/>
        </w:rPr>
        <w:t>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ul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:class="searchParam.page == 1 ? 'prev disabled' : 'prev'"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"javascript:;"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@click=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"pageSearch(searchParam.page - 1);"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«</w:t>
            </w:r>
            <w:r>
              <w:rPr>
                <w:rFonts w:hint="eastAsia" w:ascii="宋体" w:hAnsi="宋体" w:eastAsia="宋体" w:cs="宋体"/>
                <w:color w:val="FF0000"/>
                <w:sz w:val="22"/>
                <w:szCs w:val="22"/>
                <w:shd w:val="clear" w:fill="C8EDCC"/>
              </w:rPr>
              <w:t>上一页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"dotted"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v-if=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"firstDot"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&gt;...&lt;/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:class=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"searchParam.page == p ? 'active' : ''"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v-for=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"p in pageNums"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"javascript:;"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@click=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"pageSearch(p);"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&gt;{{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p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"dotted"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v-if=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"lastDot"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&gt;...&lt;/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>:class="searchParam.page == resultMap.totalPages ? 'next disabled' : 'next'"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"javascript:;"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@click=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"pageSearch(searchParam.page + 1);"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FF0000"/>
                <w:sz w:val="22"/>
                <w:szCs w:val="22"/>
                <w:shd w:val="clear" w:fill="C8EDCC"/>
              </w:rPr>
              <w:t>下一页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»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ul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5.4.6搜索起始页码处理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测试：如果先按照“手机”关键字进行搜索，得出的页数是</w:t>
      </w:r>
      <w:r>
        <w:rPr>
          <w:rFonts w:hint="eastAsia" w:ascii="Courier New" w:hAnsi="Courier New" w:cs="Courier New"/>
          <w:lang w:val="en-US" w:eastAsia="zh-CN"/>
        </w:rPr>
        <w:t>10</w:t>
      </w:r>
      <w:r>
        <w:rPr>
          <w:rFonts w:hint="default" w:ascii="Courier New" w:hAnsi="Courier New" w:cs="Courier New"/>
          <w:lang w:val="en-US" w:eastAsia="zh-CN"/>
        </w:rPr>
        <w:t>页，然后点击第</w:t>
      </w:r>
      <w:r>
        <w:rPr>
          <w:rFonts w:hint="eastAsia" w:ascii="Courier New" w:hAnsi="Courier New" w:cs="Courier New"/>
          <w:lang w:val="en-US" w:eastAsia="zh-CN"/>
        </w:rPr>
        <w:t>10</w:t>
      </w:r>
      <w:r>
        <w:rPr>
          <w:rFonts w:hint="default" w:ascii="Courier New" w:hAnsi="Courier New" w:cs="Courier New"/>
          <w:lang w:val="en-US" w:eastAsia="zh-CN"/>
        </w:rPr>
        <w:t>页进行查询，然后再根据“</w:t>
      </w:r>
      <w:r>
        <w:rPr>
          <w:rFonts w:hint="eastAsia" w:ascii="Courier New" w:hAnsi="Courier New" w:cs="Courier New"/>
          <w:lang w:val="en-US" w:eastAsia="zh-CN"/>
        </w:rPr>
        <w:t>小米</w:t>
      </w:r>
      <w:r>
        <w:rPr>
          <w:rFonts w:hint="default" w:ascii="Courier New" w:hAnsi="Courier New" w:cs="Courier New"/>
          <w:lang w:val="en-US" w:eastAsia="zh-CN"/>
        </w:rPr>
        <w:t>”关键字搜索，会发现没有结果显示。是因为当前页仍然为</w:t>
      </w:r>
      <w:r>
        <w:rPr>
          <w:rFonts w:hint="eastAsia" w:ascii="Courier New" w:hAnsi="Courier New" w:cs="Courier New"/>
          <w:lang w:val="en-US" w:eastAsia="zh-CN"/>
        </w:rPr>
        <w:t>10</w:t>
      </w:r>
      <w:r>
        <w:rPr>
          <w:rFonts w:hint="default" w:ascii="Courier New" w:hAnsi="Courier New" w:cs="Courier New"/>
          <w:lang w:val="en-US" w:eastAsia="zh-CN"/>
        </w:rPr>
        <w:t>，而</w:t>
      </w:r>
      <w:r>
        <w:rPr>
          <w:rFonts w:hint="eastAsia" w:ascii="Courier New" w:hAnsi="Courier New" w:cs="Courier New"/>
          <w:lang w:val="en-US" w:eastAsia="zh-CN"/>
        </w:rPr>
        <w:t>小米</w:t>
      </w:r>
      <w:r>
        <w:rPr>
          <w:rFonts w:hint="default" w:ascii="Courier New" w:hAnsi="Courier New" w:cs="Courier New"/>
          <w:lang w:val="en-US" w:eastAsia="zh-CN"/>
        </w:rPr>
        <w:t>的结果只有</w:t>
      </w:r>
      <w:r>
        <w:rPr>
          <w:rFonts w:hint="eastAsia" w:ascii="Courier New" w:hAnsi="Courier New" w:cs="Courier New"/>
          <w:lang w:val="en-US" w:eastAsia="zh-CN"/>
        </w:rPr>
        <w:t>5</w:t>
      </w:r>
      <w:r>
        <w:rPr>
          <w:rFonts w:hint="default" w:ascii="Courier New" w:hAnsi="Courier New" w:cs="Courier New"/>
          <w:lang w:val="en-US" w:eastAsia="zh-CN"/>
        </w:rPr>
        <w:t>页，所以无法显示。我们需要在每次点击查询时将页码设置为1</w:t>
      </w:r>
      <w:r>
        <w:rPr>
          <w:rFonts w:hint="eastAsia" w:ascii="Courier New" w:hAnsi="Courier New" w:cs="Courier New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修改index</w:t>
      </w:r>
      <w:r>
        <w:rPr>
          <w:rFonts w:hint="eastAsia" w:ascii="Courier New" w:hAnsi="Courier New" w:cs="Courier New"/>
          <w:lang w:val="en-US" w:eastAsia="zh-CN"/>
        </w:rPr>
        <w:t>.html页面，</w:t>
      </w:r>
      <w:r>
        <w:rPr>
          <w:rFonts w:hint="default" w:ascii="Courier New" w:hAnsi="Courier New" w:cs="Courier New"/>
          <w:lang w:val="en-US" w:eastAsia="zh-CN"/>
        </w:rPr>
        <w:t>搜索按钮</w:t>
      </w:r>
      <w:r>
        <w:rPr>
          <w:rFonts w:hint="eastAsia" w:ascii="Courier New" w:hAnsi="Courier New" w:cs="Courier New"/>
          <w:lang w:val="en-US" w:eastAsia="zh-CN"/>
        </w:rPr>
        <w:t>(8</w:t>
      </w:r>
      <w:r>
        <w:rPr>
          <w:rFonts w:hint="default" w:ascii="Courier New" w:hAnsi="Courier New" w:cs="Courier New"/>
          <w:lang w:val="en-US" w:eastAsia="zh-CN"/>
        </w:rPr>
        <w:t>0</w:t>
      </w:r>
      <w:r>
        <w:rPr>
          <w:rFonts w:hint="eastAsia" w:ascii="Courier New" w:hAnsi="Courier New" w:cs="Courier New"/>
          <w:lang w:val="en-US" w:eastAsia="zh-CN"/>
        </w:rPr>
        <w:t>行)</w:t>
      </w:r>
      <w:r>
        <w:rPr>
          <w:rFonts w:hint="default" w:ascii="Courier New" w:hAnsi="Courier New" w:cs="Courier New"/>
          <w:lang w:val="en-US" w:eastAsia="zh-CN"/>
        </w:rPr>
        <w:t>，调用搜索前将起始页码设置为1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"sui-btn btn-xlarge btn-danger"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click="searchParam.page=1;search();"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"button"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搜索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6.搜索结果【排序】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6.1排序参数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pinyougou-search-web/src/main/webapp/js/controller/</w:t>
      </w:r>
      <w:r>
        <w:rPr>
          <w:rFonts w:hint="default" w:ascii="Courier New" w:hAnsi="Courier New" w:cs="Courier New"/>
          <w:lang w:val="en-US" w:eastAsia="zh-CN"/>
        </w:rPr>
        <w:t>searchController.js</w:t>
      </w:r>
      <w:r>
        <w:rPr>
          <w:rFonts w:hint="eastAsia" w:ascii="Courier New" w:hAnsi="Courier New" w:cs="Courier New"/>
          <w:lang w:val="en-US" w:eastAsia="zh-CN"/>
        </w:rPr>
        <w:t>，在</w:t>
      </w:r>
      <w:r>
        <w:rPr>
          <w:rFonts w:hint="default" w:ascii="Courier New" w:hAnsi="Courier New" w:cs="Courier New"/>
          <w:lang w:val="en-US" w:eastAsia="zh-CN"/>
        </w:rPr>
        <w:t>data</w:t>
      </w:r>
      <w:r>
        <w:rPr>
          <w:rFonts w:hint="eastAsia" w:ascii="Courier New" w:hAnsi="Courier New" w:cs="Courier New"/>
          <w:lang w:val="en-US" w:eastAsia="zh-CN"/>
        </w:rPr>
        <w:t>中的</w:t>
      </w:r>
      <w:r>
        <w:rPr>
          <w:rFonts w:hint="default" w:ascii="Courier New" w:hAnsi="Courier New" w:cs="Courier New"/>
          <w:lang w:val="en-US" w:eastAsia="zh-CN"/>
        </w:rPr>
        <w:t>searchParam</w:t>
      </w:r>
      <w:r>
        <w:rPr>
          <w:rFonts w:hint="eastAsia" w:ascii="Courier New" w:hAnsi="Courier New" w:cs="Courier New"/>
          <w:lang w:val="en-US" w:eastAsia="zh-CN"/>
        </w:rPr>
        <w:t>中增加排序参数</w:t>
      </w:r>
      <w:r>
        <w:rPr>
          <w:rFonts w:hint="default" w:ascii="Courier New" w:hAnsi="Courier New" w:cs="Courier New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5274310" cy="1844675"/>
            <wp:effectExtent l="9525" t="9525" r="12065" b="1270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6.2后端代码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pinyougou-search-service/src/main/java/com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search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service.impl</w:t>
      </w:r>
      <w:r>
        <w:rPr>
          <w:rFonts w:hint="default" w:ascii="Courier New" w:hAnsi="Courier New" w:cs="Courier New"/>
          <w:lang w:val="en-US" w:eastAsia="zh-CN"/>
        </w:rPr>
        <w:t>/ItemSearchServiceImpl.java</w:t>
      </w:r>
      <w:r>
        <w:rPr>
          <w:rFonts w:hint="eastAsia" w:ascii="Courier New" w:hAnsi="Courier New" w:cs="Courier New"/>
          <w:lang w:val="en-US" w:eastAsia="zh-CN"/>
        </w:rPr>
        <w:t>，增加</w:t>
      </w:r>
      <w:r>
        <w:rPr>
          <w:rFonts w:hint="default" w:ascii="Courier New" w:hAnsi="Courier New" w:cs="Courier New"/>
          <w:lang w:val="en-US" w:eastAsia="zh-CN"/>
        </w:rPr>
        <w:t>排序代码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搜索方法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8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Map&lt;String, Object&gt; search(Map&lt;String,Object&gt; params)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获取查询关键字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String keywords = (String)params.get(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"keywords"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 #############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过滤查询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###########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/**  #############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分页查询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###########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420" w:firstLineChars="200"/>
              <w:textAlignment w:val="auto"/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  <w:lang w:val="en-US"/>
              </w:rPr>
              <w:t>......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/**  #############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排序查询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>########### 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    // 1.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>获取排序参数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String sortValue = (String) params.get(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"sortValue"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);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>// ASC DESC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String sortField = (String) params.get(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"sortField"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);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>排序字段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if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(StringUtils.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>isNoneBlank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(sortValue)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        &amp;&amp; StringUtils.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>isNoneBlank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(sortField)){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>创建排序对象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Sort sort =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Sort(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"ASC"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.equalsIgnoreCase(sortValue) ?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            Sort.Direction.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1"/>
                <w:szCs w:val="21"/>
                <w:shd w:val="clear" w:fill="C8EDCC"/>
              </w:rPr>
              <w:t xml:space="preserve">ASC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: Sort.Direction.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1"/>
                <w:szCs w:val="21"/>
                <w:shd w:val="clear" w:fill="C8EDCC"/>
              </w:rPr>
              <w:t>DESC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, sortField);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>设置添加排序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query.addSort(sort);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分页查询，得到合计分页对象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420" w:firstLineChars="200"/>
              <w:textAlignment w:val="auto"/>
              <w:rPr>
                <w:rFonts w:hint="default" w:ascii="Courier New" w:hAnsi="Courier New" w:eastAsia="宋体" w:cs="Courier New"/>
                <w:color w:val="7F7F7F" w:themeColor="background1" w:themeShade="8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  <w:lang w:val="en-US"/>
              </w:rPr>
              <w:t>......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</w:t>
            </w:r>
            <w:r>
              <w:rPr>
                <w:rFonts w:hint="default" w:cs="宋体"/>
                <w:i/>
                <w:color w:val="808080"/>
                <w:sz w:val="21"/>
                <w:szCs w:val="21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data;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6.3按价格排序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实现价格的排序（升降序可切换index</w:t>
      </w:r>
      <w:r>
        <w:rPr>
          <w:rFonts w:hint="eastAsia" w:ascii="Courier New" w:hAnsi="Courier New" w:cs="Courier New"/>
          <w:lang w:val="en-US" w:eastAsia="zh-CN"/>
        </w:rPr>
        <w:t>.html</w:t>
      </w:r>
      <w:r>
        <w:rPr>
          <w:rFonts w:hint="default" w:ascii="Courier New" w:hAnsi="Courier New" w:cs="Courier New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80" w:lineRule="atLeast"/>
        <w:textAlignment w:val="auto"/>
        <w:outlineLvl w:val="9"/>
      </w:pPr>
      <w:r>
        <w:drawing>
          <wp:inline distT="0" distB="0" distL="114300" distR="114300">
            <wp:extent cx="3285490" cy="400050"/>
            <wp:effectExtent l="9525" t="9525" r="196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400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</w:t>
      </w:r>
      <w:r>
        <w:rPr>
          <w:rFonts w:hint="eastAsia" w:ascii="Courier New" w:hAnsi="Courier New" w:cs="Courier New"/>
          <w:lang w:val="en-US" w:eastAsia="zh-CN"/>
        </w:rPr>
        <w:t>pinyougou-search-web/src/main/webapp/</w:t>
      </w:r>
      <w:r>
        <w:rPr>
          <w:rFonts w:hint="default" w:ascii="Courier New" w:hAnsi="Courier New" w:cs="Courier New"/>
          <w:lang w:val="en-US" w:eastAsia="zh-CN"/>
        </w:rPr>
        <w:t>index.html</w:t>
      </w:r>
      <w:r>
        <w:rPr>
          <w:rFonts w:hint="eastAsia" w:ascii="Courier New" w:hAnsi="Courier New" w:cs="Courier New"/>
          <w:lang w:val="en-US" w:eastAsia="zh-CN"/>
        </w:rPr>
        <w:t>页面(29</w:t>
      </w:r>
      <w:r>
        <w:rPr>
          <w:rFonts w:hint="default" w:ascii="Courier New" w:hAnsi="Courier New" w:cs="Courier New"/>
          <w:lang w:val="en-US" w:eastAsia="zh-CN"/>
        </w:rPr>
        <w:t>3</w:t>
      </w:r>
      <w:r>
        <w:rPr>
          <w:rFonts w:hint="eastAsia" w:ascii="Courier New" w:hAnsi="Courier New" w:cs="Courier New"/>
          <w:lang w:val="en-US" w:eastAsia="zh-CN"/>
        </w:rPr>
        <w:t>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"navbar-inner filter"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ul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"sui-nav"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:class="searchParam.sortField == '' ? 'active' : ''"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href="javascript:;"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            @click="sortSearch('','');"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综合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href="javascript:;"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销量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href="javascript:;"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新品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href="javascript:;"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评价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:class="searchParam.sortField == 'price' &amp;&amp; searchParam.sortValue == 'ASC' ? 'active' : ''"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 href="javascript:;"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            @click="sortSearch('price','ASC');"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价格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↑&lt;/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:class="searchParam.sortField == 'price' &amp;&amp; searchParam.sortValue == 'DESC' ? 'active' : ''"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href="javascript:;"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            @click="sortSearch('price','DESC');"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价格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↓&lt;/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ul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pinyougou-search-web/src/main/webapp/js/controller/</w:t>
      </w:r>
      <w:r>
        <w:rPr>
          <w:rFonts w:hint="default" w:ascii="Courier New" w:hAnsi="Courier New" w:cs="Courier New"/>
          <w:lang w:val="en-US" w:eastAsia="zh-CN"/>
        </w:rPr>
        <w:t>searchController.js</w:t>
      </w:r>
      <w:r>
        <w:rPr>
          <w:rFonts w:hint="eastAsia" w:ascii="Courier New" w:hAnsi="Courier New" w:cs="Courier New"/>
          <w:lang w:val="en-US" w:eastAsia="zh-CN"/>
        </w:rPr>
        <w:t>，在</w:t>
      </w:r>
      <w:r>
        <w:rPr>
          <w:rFonts w:hint="default" w:ascii="Courier New" w:hAnsi="Courier New" w:cs="Courier New"/>
          <w:lang w:val="en-US" w:eastAsia="zh-CN"/>
        </w:rPr>
        <w:t>methods</w:t>
      </w:r>
      <w:r>
        <w:rPr>
          <w:rFonts w:hint="eastAsia" w:ascii="Courier New" w:hAnsi="Courier New" w:cs="Courier New"/>
          <w:lang w:val="en-US" w:eastAsia="zh-CN"/>
        </w:rPr>
        <w:t>中，定义排序搜索</w:t>
      </w:r>
      <w:r>
        <w:rPr>
          <w:rFonts w:hint="default" w:ascii="Courier New" w:hAnsi="Courier New" w:cs="Courier New"/>
          <w:lang w:val="en-US" w:eastAsia="zh-CN"/>
        </w:rPr>
        <w:t>方法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排序搜索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sortSearch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(sortField, sortValue)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searchParam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sortField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= sortField;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searchParam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sortValue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= sortValue;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search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6.4按上架时间排序</w:t>
      </w:r>
    </w:p>
    <w:p>
      <w:pPr>
        <w:rPr>
          <w:rFonts w:hint="default" w:ascii="Courier New" w:hAnsi="Courier New" w:eastAsia="宋体" w:cs="Courier New"/>
          <w:color w:val="FF0000"/>
          <w:lang w:val="en-US" w:eastAsia="zh-CN"/>
        </w:rPr>
      </w:pPr>
      <w:r>
        <w:drawing>
          <wp:inline distT="0" distB="0" distL="114300" distR="114300">
            <wp:extent cx="3647440" cy="342900"/>
            <wp:effectExtent l="9525" t="9525" r="1968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342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</w:t>
      </w:r>
      <w:r>
        <w:rPr>
          <w:rFonts w:hint="eastAsia" w:ascii="Courier New" w:hAnsi="Courier New" w:cs="Courier New"/>
          <w:lang w:val="en-US" w:eastAsia="zh-CN"/>
        </w:rPr>
        <w:t>pinyougou-search-web/src/main/webapp/</w:t>
      </w:r>
      <w:r>
        <w:rPr>
          <w:rFonts w:hint="default" w:ascii="Courier New" w:hAnsi="Courier New" w:cs="Courier New"/>
          <w:lang w:val="en-US" w:eastAsia="zh-CN"/>
        </w:rPr>
        <w:t>index.html页面</w:t>
      </w:r>
      <w:r>
        <w:rPr>
          <w:rFonts w:hint="eastAsia" w:ascii="Courier New" w:hAnsi="Courier New" w:cs="Courier New"/>
          <w:lang w:val="en-US" w:eastAsia="zh-CN"/>
        </w:rPr>
        <w:t>(</w:t>
      </w:r>
      <w:r>
        <w:rPr>
          <w:rFonts w:hint="default" w:ascii="Courier New" w:hAnsi="Courier New" w:cs="Courier New"/>
          <w:lang w:val="en-US" w:eastAsia="zh-CN"/>
        </w:rPr>
        <w:t>302</w:t>
      </w:r>
      <w:r>
        <w:rPr>
          <w:rFonts w:hint="eastAsia" w:ascii="Courier New" w:hAnsi="Courier New" w:cs="Courier New"/>
          <w:lang w:val="en-US" w:eastAsia="zh-CN"/>
        </w:rPr>
        <w:t>行)</w:t>
      </w:r>
      <w:r>
        <w:rPr>
          <w:rFonts w:hint="default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:class="searchParam.sortField == 'updateTime' ? 'active' : ''"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"javascript:;"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@click="sortSearch('updateTime','DESC');"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新品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6.5按销量排序（实现思路）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增加域item_salecount 用于存储每个SKU的销量数据</w:t>
      </w:r>
      <w:r>
        <w:rPr>
          <w:rFonts w:hint="eastAsia" w:ascii="Courier New" w:hAnsi="Courier New" w:cs="Courier New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ind w:left="0" w:lef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编写定时器程序，用于更新每个SKU的销量数据（查询近1个月的销量数据，不是累计数据）</w:t>
      </w:r>
      <w:r>
        <w:rPr>
          <w:rFonts w:hint="eastAsia" w:ascii="Courier New" w:hAnsi="Courier New" w:cs="Courier New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ind w:left="0" w:lef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定时器每天只需执行一次，可以设定为凌晨开始执行。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6.6按评价排序（实现思路）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与按销量排序思路基本相同，有一个细节需要注意：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评论分为好评、中评、差评，我们不能简单地将评论数相加，而是应该根据每种评论加权进行统计。比如好评的权重是3 ，中评的权重是1，而差评的权重是 -3，这样得出的是评价的综合得分。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7.首页与搜索页对接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7.1需求分析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用户在首页的搜索框输入关键字，点击搜索后自动跳转到搜索页查询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7.2前端代码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7.2.1首页传入关键字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修改pinyougou-portal-web</w:t>
      </w:r>
      <w:r>
        <w:rPr>
          <w:rFonts w:hint="eastAsia" w:ascii="Courier New" w:hAnsi="Courier New" w:cs="Courier New"/>
          <w:lang w:val="en-US" w:eastAsia="zh-CN"/>
        </w:rPr>
        <w:t>/src/main/webapp/</w:t>
      </w:r>
      <w:r>
        <w:rPr>
          <w:rFonts w:hint="default" w:ascii="Courier New" w:hAnsi="Courier New" w:cs="Courier New"/>
          <w:lang w:val="en-US" w:eastAsia="zh-CN"/>
        </w:rPr>
        <w:t>index.html</w:t>
      </w:r>
      <w:r>
        <w:rPr>
          <w:rFonts w:hint="eastAsia" w:ascii="Courier New" w:hAnsi="Courier New" w:cs="Courier New"/>
          <w:lang w:val="en-US" w:eastAsia="zh-CN"/>
        </w:rPr>
        <w:t>(7</w:t>
      </w:r>
      <w:r>
        <w:rPr>
          <w:rFonts w:hint="default" w:ascii="Courier New" w:hAnsi="Courier New" w:cs="Courier New"/>
          <w:lang w:val="en-US" w:eastAsia="zh-CN"/>
        </w:rPr>
        <w:t>1</w:t>
      </w:r>
      <w:r>
        <w:rPr>
          <w:rFonts w:hint="eastAsia" w:ascii="Courier New" w:hAnsi="Courier New" w:cs="Courier New"/>
          <w:lang w:val="en-US" w:eastAsia="zh-CN"/>
        </w:rPr>
        <w:t>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&lt;!--searchAutoComplete--&gt;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"input-append"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"autocomplete"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-model="keywords"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"input-error input-xxlarge"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"sui-btn btn-xlarge btn-danger"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click="search();"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"button"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搜索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pinyougou-portal-web</w:t>
      </w:r>
      <w:r>
        <w:rPr>
          <w:rFonts w:hint="eastAsia" w:ascii="Courier New" w:hAnsi="Courier New" w:cs="Courier New"/>
          <w:lang w:val="en-US" w:eastAsia="zh-CN"/>
        </w:rPr>
        <w:t>/src/main/webapp/js/controller/index</w:t>
      </w:r>
      <w:r>
        <w:rPr>
          <w:rFonts w:hint="default" w:ascii="Courier New" w:hAnsi="Courier New" w:cs="Courier New"/>
          <w:lang w:val="en-US" w:eastAsia="zh-CN"/>
        </w:rPr>
        <w:t>Controller.js</w:t>
      </w:r>
      <w:r>
        <w:rPr>
          <w:rFonts w:hint="eastAsia" w:ascii="Courier New" w:hAnsi="Courier New" w:cs="Courier New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</w:t>
      </w:r>
      <w:r>
        <w:rPr>
          <w:rFonts w:hint="default" w:ascii="Courier New" w:hAnsi="Courier New" w:cs="Courier New"/>
          <w:lang w:val="en-US" w:eastAsia="zh-CN"/>
        </w:rPr>
        <w:t>data</w:t>
      </w:r>
      <w:r>
        <w:rPr>
          <w:rFonts w:hint="eastAsia" w:ascii="Courier New" w:hAnsi="Courier New" w:cs="Courier New"/>
          <w:lang w:val="en-US" w:eastAsia="zh-CN"/>
        </w:rPr>
        <w:t>数据模型中定义变量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drawing>
          <wp:inline distT="0" distB="0" distL="114300" distR="114300">
            <wp:extent cx="3762375" cy="752475"/>
            <wp:effectExtent l="9525" t="9525" r="19050" b="1905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52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</w:t>
      </w:r>
      <w:r>
        <w:rPr>
          <w:rFonts w:hint="default" w:ascii="Courier New" w:hAnsi="Courier New" w:cs="Courier New"/>
          <w:lang w:val="en-US" w:eastAsia="zh-CN"/>
        </w:rPr>
        <w:t>methods</w:t>
      </w:r>
      <w:r>
        <w:rPr>
          <w:rFonts w:hint="eastAsia" w:ascii="Courier New" w:hAnsi="Courier New" w:cs="Courier New"/>
          <w:lang w:val="en-US" w:eastAsia="zh-CN"/>
        </w:rPr>
        <w:t>中定义事件方法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搜索按钮事件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search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location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.href = 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"http://search.pinyougou.com?keywords="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+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keywords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7.2.2搜索页接收关键字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sz w:val="22"/>
          <w:szCs w:val="24"/>
          <w:lang w:val="en-US" w:eastAsia="zh-CN"/>
        </w:rPr>
      </w:pPr>
      <w:r>
        <w:rPr>
          <w:rFonts w:hint="default" w:ascii="Courier New" w:hAnsi="Courier New" w:cs="Courier New"/>
          <w:sz w:val="22"/>
          <w:szCs w:val="24"/>
          <w:lang w:val="en-US" w:eastAsia="zh-CN"/>
        </w:rPr>
        <w:t>pinyougou-search-web/src/main/webapp/index.html页面，引入js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t>"js/location.js"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sz w:val="22"/>
          <w:szCs w:val="24"/>
          <w:lang w:val="en-US" w:eastAsia="zh-CN"/>
        </w:rPr>
      </w:pPr>
      <w:r>
        <w:rPr>
          <w:rFonts w:hint="eastAsia" w:ascii="Courier New" w:hAnsi="Courier New" w:cs="Courier New"/>
          <w:sz w:val="22"/>
          <w:szCs w:val="24"/>
          <w:lang w:val="en-US" w:eastAsia="zh-CN"/>
        </w:rPr>
        <w:t>pinyougou-search-web/src/main/webapp/js/controller/</w:t>
      </w:r>
      <w:r>
        <w:rPr>
          <w:rFonts w:hint="default" w:ascii="Courier New" w:hAnsi="Courier New" w:cs="Courier New"/>
          <w:sz w:val="22"/>
          <w:szCs w:val="24"/>
          <w:lang w:val="en-US" w:eastAsia="zh-CN"/>
        </w:rPr>
        <w:t>searchController.js: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</w:t>
      </w:r>
      <w:r>
        <w:rPr>
          <w:rFonts w:hint="default" w:ascii="Courier New" w:hAnsi="Courier New" w:cs="Courier New"/>
          <w:lang w:val="en-US" w:eastAsia="zh-CN"/>
        </w:rPr>
        <w:t>methods</w:t>
      </w:r>
      <w:r>
        <w:rPr>
          <w:rFonts w:hint="eastAsia" w:ascii="Courier New" w:hAnsi="Courier New" w:cs="Courier New"/>
          <w:lang w:val="en-US" w:eastAsia="zh-CN"/>
        </w:rPr>
        <w:t>中定义方法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初始化搜索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initSearch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>获取请求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>后面的参数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keywords =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.getUrlParam(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"keywords"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searchParam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keywords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= keywords ? keywords :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''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.search();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},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修改</w:t>
      </w:r>
      <w:r>
        <w:rPr>
          <w:rFonts w:hint="default" w:ascii="Courier New" w:hAnsi="Courier New" w:cs="Courier New"/>
          <w:lang w:val="en-US" w:eastAsia="zh-CN"/>
        </w:rPr>
        <w:t>created</w:t>
      </w:r>
      <w:r>
        <w:rPr>
          <w:rFonts w:hint="eastAsia" w:ascii="Courier New" w:hAnsi="Courier New" w:cs="Courier New"/>
          <w:lang w:val="en-US" w:eastAsia="zh-CN"/>
        </w:rPr>
        <w:t>创建生命周期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4229100" cy="742950"/>
            <wp:effectExtent l="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4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BBBCFE"/>
    <w:multiLevelType w:val="singleLevel"/>
    <w:tmpl w:val="B8BBBC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124FBEF"/>
    <w:multiLevelType w:val="singleLevel"/>
    <w:tmpl w:val="D124FBEF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D24336E6"/>
    <w:multiLevelType w:val="singleLevel"/>
    <w:tmpl w:val="D24336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3D9831C"/>
    <w:multiLevelType w:val="singleLevel"/>
    <w:tmpl w:val="D3D9831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14BA66E"/>
    <w:multiLevelType w:val="singleLevel"/>
    <w:tmpl w:val="214BA66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47D4C16"/>
    <w:multiLevelType w:val="singleLevel"/>
    <w:tmpl w:val="347D4C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42BB1701"/>
    <w:multiLevelType w:val="singleLevel"/>
    <w:tmpl w:val="42BB17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9E622A1"/>
    <w:multiLevelType w:val="singleLevel"/>
    <w:tmpl w:val="59E622A1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9E623FE"/>
    <w:multiLevelType w:val="singleLevel"/>
    <w:tmpl w:val="59E623FE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681F5286"/>
    <w:multiLevelType w:val="singleLevel"/>
    <w:tmpl w:val="681F52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68B29815"/>
    <w:multiLevelType w:val="singleLevel"/>
    <w:tmpl w:val="68B298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74014F8A"/>
    <w:multiLevelType w:val="singleLevel"/>
    <w:tmpl w:val="74014F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74B45A2C"/>
    <w:multiLevelType w:val="singleLevel"/>
    <w:tmpl w:val="74B45A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13"/>
  </w:num>
  <w:num w:numId="5">
    <w:abstractNumId w:val="8"/>
  </w:num>
  <w:num w:numId="6">
    <w:abstractNumId w:val="9"/>
  </w:num>
  <w:num w:numId="7">
    <w:abstractNumId w:val="6"/>
  </w:num>
  <w:num w:numId="8">
    <w:abstractNumId w:val="3"/>
  </w:num>
  <w:num w:numId="9">
    <w:abstractNumId w:val="4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4C4A"/>
    <w:rsid w:val="000A71E2"/>
    <w:rsid w:val="000D6273"/>
    <w:rsid w:val="000D6C3B"/>
    <w:rsid w:val="00105CD5"/>
    <w:rsid w:val="0011010C"/>
    <w:rsid w:val="001116C7"/>
    <w:rsid w:val="00113784"/>
    <w:rsid w:val="001326D5"/>
    <w:rsid w:val="001375A0"/>
    <w:rsid w:val="00164F78"/>
    <w:rsid w:val="001733DC"/>
    <w:rsid w:val="0018522E"/>
    <w:rsid w:val="001A12B7"/>
    <w:rsid w:val="00203162"/>
    <w:rsid w:val="00203578"/>
    <w:rsid w:val="00213189"/>
    <w:rsid w:val="002568D1"/>
    <w:rsid w:val="002A5D9B"/>
    <w:rsid w:val="002B2949"/>
    <w:rsid w:val="002C2A94"/>
    <w:rsid w:val="00306C9D"/>
    <w:rsid w:val="00310732"/>
    <w:rsid w:val="003228E4"/>
    <w:rsid w:val="003369A9"/>
    <w:rsid w:val="003474FF"/>
    <w:rsid w:val="00347E92"/>
    <w:rsid w:val="00354CDE"/>
    <w:rsid w:val="00394844"/>
    <w:rsid w:val="003A2B1C"/>
    <w:rsid w:val="003B0329"/>
    <w:rsid w:val="003C07F1"/>
    <w:rsid w:val="003E551A"/>
    <w:rsid w:val="00422752"/>
    <w:rsid w:val="00432431"/>
    <w:rsid w:val="004326C8"/>
    <w:rsid w:val="004477E1"/>
    <w:rsid w:val="00450FD8"/>
    <w:rsid w:val="0045522F"/>
    <w:rsid w:val="00460949"/>
    <w:rsid w:val="00475EB3"/>
    <w:rsid w:val="004E3CF9"/>
    <w:rsid w:val="005237AA"/>
    <w:rsid w:val="00526D14"/>
    <w:rsid w:val="005520F4"/>
    <w:rsid w:val="00556D8B"/>
    <w:rsid w:val="00563F41"/>
    <w:rsid w:val="0057053A"/>
    <w:rsid w:val="005B4D72"/>
    <w:rsid w:val="005C1A71"/>
    <w:rsid w:val="005D7416"/>
    <w:rsid w:val="005E6D3D"/>
    <w:rsid w:val="00637829"/>
    <w:rsid w:val="006559A9"/>
    <w:rsid w:val="006657AE"/>
    <w:rsid w:val="00686CC6"/>
    <w:rsid w:val="006960F8"/>
    <w:rsid w:val="006B64FF"/>
    <w:rsid w:val="006B7E4E"/>
    <w:rsid w:val="006C7E09"/>
    <w:rsid w:val="00702142"/>
    <w:rsid w:val="00705C0E"/>
    <w:rsid w:val="00707BC7"/>
    <w:rsid w:val="00746034"/>
    <w:rsid w:val="00772E91"/>
    <w:rsid w:val="007D66FF"/>
    <w:rsid w:val="007D7474"/>
    <w:rsid w:val="007E1E60"/>
    <w:rsid w:val="007E21EA"/>
    <w:rsid w:val="00804A13"/>
    <w:rsid w:val="0081607D"/>
    <w:rsid w:val="00831C86"/>
    <w:rsid w:val="00843869"/>
    <w:rsid w:val="00855538"/>
    <w:rsid w:val="008635B3"/>
    <w:rsid w:val="00876A95"/>
    <w:rsid w:val="008824F1"/>
    <w:rsid w:val="00882AFC"/>
    <w:rsid w:val="00897C7C"/>
    <w:rsid w:val="008A273F"/>
    <w:rsid w:val="008D6DB7"/>
    <w:rsid w:val="00917DAA"/>
    <w:rsid w:val="009232CA"/>
    <w:rsid w:val="0096019F"/>
    <w:rsid w:val="009704CF"/>
    <w:rsid w:val="00975057"/>
    <w:rsid w:val="009840AA"/>
    <w:rsid w:val="009B7BE7"/>
    <w:rsid w:val="009D2C95"/>
    <w:rsid w:val="009E2BC4"/>
    <w:rsid w:val="009E3D11"/>
    <w:rsid w:val="009E67EE"/>
    <w:rsid w:val="00A40A60"/>
    <w:rsid w:val="00AA525E"/>
    <w:rsid w:val="00AB03B8"/>
    <w:rsid w:val="00AB27FE"/>
    <w:rsid w:val="00AB551A"/>
    <w:rsid w:val="00AE06BC"/>
    <w:rsid w:val="00AE27D0"/>
    <w:rsid w:val="00AF4DC9"/>
    <w:rsid w:val="00B24198"/>
    <w:rsid w:val="00B26840"/>
    <w:rsid w:val="00B62E9E"/>
    <w:rsid w:val="00B96C5E"/>
    <w:rsid w:val="00B96E3C"/>
    <w:rsid w:val="00BD2571"/>
    <w:rsid w:val="00C061BD"/>
    <w:rsid w:val="00C30059"/>
    <w:rsid w:val="00C33D53"/>
    <w:rsid w:val="00C55601"/>
    <w:rsid w:val="00C7062A"/>
    <w:rsid w:val="00C7215F"/>
    <w:rsid w:val="00C95A6D"/>
    <w:rsid w:val="00CF0424"/>
    <w:rsid w:val="00D019F8"/>
    <w:rsid w:val="00D03751"/>
    <w:rsid w:val="00D03DD9"/>
    <w:rsid w:val="00D17263"/>
    <w:rsid w:val="00D20E13"/>
    <w:rsid w:val="00D4066A"/>
    <w:rsid w:val="00D434C4"/>
    <w:rsid w:val="00D52198"/>
    <w:rsid w:val="00D56C60"/>
    <w:rsid w:val="00D752CA"/>
    <w:rsid w:val="00D857C0"/>
    <w:rsid w:val="00D976AF"/>
    <w:rsid w:val="00DA25C9"/>
    <w:rsid w:val="00DB064F"/>
    <w:rsid w:val="00DB3FE4"/>
    <w:rsid w:val="00DB5571"/>
    <w:rsid w:val="00DB7802"/>
    <w:rsid w:val="00DD30F8"/>
    <w:rsid w:val="00DD745A"/>
    <w:rsid w:val="00DE1798"/>
    <w:rsid w:val="00DE57DF"/>
    <w:rsid w:val="00E0161E"/>
    <w:rsid w:val="00E0454B"/>
    <w:rsid w:val="00E651FF"/>
    <w:rsid w:val="00E6715B"/>
    <w:rsid w:val="00E7073D"/>
    <w:rsid w:val="00E857CD"/>
    <w:rsid w:val="00E926C9"/>
    <w:rsid w:val="00EA6E88"/>
    <w:rsid w:val="00EB3F0F"/>
    <w:rsid w:val="00ED772E"/>
    <w:rsid w:val="00EE7F0D"/>
    <w:rsid w:val="00F1319B"/>
    <w:rsid w:val="00F17FFE"/>
    <w:rsid w:val="00F61D0C"/>
    <w:rsid w:val="00F64BFB"/>
    <w:rsid w:val="00F80513"/>
    <w:rsid w:val="00FB0256"/>
    <w:rsid w:val="00FB0C7E"/>
    <w:rsid w:val="00FB1ADD"/>
    <w:rsid w:val="00FD70C6"/>
    <w:rsid w:val="00FE0B71"/>
    <w:rsid w:val="01092B34"/>
    <w:rsid w:val="010A34F8"/>
    <w:rsid w:val="010C2936"/>
    <w:rsid w:val="01115223"/>
    <w:rsid w:val="01125F2D"/>
    <w:rsid w:val="0115219E"/>
    <w:rsid w:val="0116058B"/>
    <w:rsid w:val="01193744"/>
    <w:rsid w:val="0119598D"/>
    <w:rsid w:val="011C02BD"/>
    <w:rsid w:val="011F51E3"/>
    <w:rsid w:val="012024B5"/>
    <w:rsid w:val="012235F5"/>
    <w:rsid w:val="01241418"/>
    <w:rsid w:val="01254F30"/>
    <w:rsid w:val="01267049"/>
    <w:rsid w:val="012700E1"/>
    <w:rsid w:val="01275603"/>
    <w:rsid w:val="012758B1"/>
    <w:rsid w:val="012838B3"/>
    <w:rsid w:val="012A3249"/>
    <w:rsid w:val="012A7DB2"/>
    <w:rsid w:val="012E603D"/>
    <w:rsid w:val="012F62C6"/>
    <w:rsid w:val="013379F7"/>
    <w:rsid w:val="013636E9"/>
    <w:rsid w:val="01367ADC"/>
    <w:rsid w:val="013A5C72"/>
    <w:rsid w:val="013D1067"/>
    <w:rsid w:val="013D3B61"/>
    <w:rsid w:val="01432AA5"/>
    <w:rsid w:val="014335C8"/>
    <w:rsid w:val="014369F3"/>
    <w:rsid w:val="0144409B"/>
    <w:rsid w:val="014E1F24"/>
    <w:rsid w:val="0153337E"/>
    <w:rsid w:val="01543C57"/>
    <w:rsid w:val="01545531"/>
    <w:rsid w:val="01552D9C"/>
    <w:rsid w:val="01570088"/>
    <w:rsid w:val="015733EA"/>
    <w:rsid w:val="0158562A"/>
    <w:rsid w:val="015A0992"/>
    <w:rsid w:val="015B2996"/>
    <w:rsid w:val="015C3F97"/>
    <w:rsid w:val="015D6D11"/>
    <w:rsid w:val="016337C2"/>
    <w:rsid w:val="01641288"/>
    <w:rsid w:val="0168362F"/>
    <w:rsid w:val="01691960"/>
    <w:rsid w:val="0169497C"/>
    <w:rsid w:val="016A440C"/>
    <w:rsid w:val="016C128D"/>
    <w:rsid w:val="016C263A"/>
    <w:rsid w:val="016D1DF6"/>
    <w:rsid w:val="016D4052"/>
    <w:rsid w:val="017228A9"/>
    <w:rsid w:val="01726C0A"/>
    <w:rsid w:val="01731908"/>
    <w:rsid w:val="01735D66"/>
    <w:rsid w:val="01743BC3"/>
    <w:rsid w:val="017D776D"/>
    <w:rsid w:val="017E4EA5"/>
    <w:rsid w:val="01866680"/>
    <w:rsid w:val="01885B81"/>
    <w:rsid w:val="018A3723"/>
    <w:rsid w:val="018B17DB"/>
    <w:rsid w:val="018B34B4"/>
    <w:rsid w:val="0190402C"/>
    <w:rsid w:val="0190543B"/>
    <w:rsid w:val="01914E00"/>
    <w:rsid w:val="01916C42"/>
    <w:rsid w:val="01930B0C"/>
    <w:rsid w:val="019A3EF9"/>
    <w:rsid w:val="019C3EAE"/>
    <w:rsid w:val="019D20A3"/>
    <w:rsid w:val="01A42311"/>
    <w:rsid w:val="01A44421"/>
    <w:rsid w:val="01A53E1A"/>
    <w:rsid w:val="01A7133A"/>
    <w:rsid w:val="01AE7A4A"/>
    <w:rsid w:val="01B247C0"/>
    <w:rsid w:val="01B54C7C"/>
    <w:rsid w:val="01B75599"/>
    <w:rsid w:val="01B77BD6"/>
    <w:rsid w:val="01BC4161"/>
    <w:rsid w:val="01C13AB8"/>
    <w:rsid w:val="01C439C8"/>
    <w:rsid w:val="01C57B7B"/>
    <w:rsid w:val="01C84920"/>
    <w:rsid w:val="01C85698"/>
    <w:rsid w:val="01C91F2A"/>
    <w:rsid w:val="01CA1F40"/>
    <w:rsid w:val="01CA32A4"/>
    <w:rsid w:val="01CB28F4"/>
    <w:rsid w:val="01CB35CF"/>
    <w:rsid w:val="01CC0C23"/>
    <w:rsid w:val="01CD2913"/>
    <w:rsid w:val="01CF01EC"/>
    <w:rsid w:val="01D060A5"/>
    <w:rsid w:val="01D552EE"/>
    <w:rsid w:val="01D70AE7"/>
    <w:rsid w:val="01D80188"/>
    <w:rsid w:val="01DA03A1"/>
    <w:rsid w:val="01DA7B39"/>
    <w:rsid w:val="01DC08B5"/>
    <w:rsid w:val="01DE4879"/>
    <w:rsid w:val="01DF1302"/>
    <w:rsid w:val="01E10C3C"/>
    <w:rsid w:val="01E25B1B"/>
    <w:rsid w:val="01E64EE9"/>
    <w:rsid w:val="01E82954"/>
    <w:rsid w:val="01E85098"/>
    <w:rsid w:val="01EC5C13"/>
    <w:rsid w:val="01EE79B9"/>
    <w:rsid w:val="01EF116C"/>
    <w:rsid w:val="01F46AE1"/>
    <w:rsid w:val="01F546F2"/>
    <w:rsid w:val="01FA79D5"/>
    <w:rsid w:val="01FD03B9"/>
    <w:rsid w:val="020041D5"/>
    <w:rsid w:val="0203052E"/>
    <w:rsid w:val="02040287"/>
    <w:rsid w:val="020D37D4"/>
    <w:rsid w:val="020D7E2D"/>
    <w:rsid w:val="020E6A58"/>
    <w:rsid w:val="020F5EA8"/>
    <w:rsid w:val="02137742"/>
    <w:rsid w:val="021441A4"/>
    <w:rsid w:val="02152517"/>
    <w:rsid w:val="021844E9"/>
    <w:rsid w:val="021E2802"/>
    <w:rsid w:val="021F703E"/>
    <w:rsid w:val="02217FAE"/>
    <w:rsid w:val="022214BE"/>
    <w:rsid w:val="02226481"/>
    <w:rsid w:val="022679D8"/>
    <w:rsid w:val="022C43F9"/>
    <w:rsid w:val="022C694A"/>
    <w:rsid w:val="022E61F9"/>
    <w:rsid w:val="023100D7"/>
    <w:rsid w:val="02334959"/>
    <w:rsid w:val="023A61EB"/>
    <w:rsid w:val="023C09E0"/>
    <w:rsid w:val="024614E0"/>
    <w:rsid w:val="02467F31"/>
    <w:rsid w:val="024B5D16"/>
    <w:rsid w:val="024E7314"/>
    <w:rsid w:val="02504584"/>
    <w:rsid w:val="02517371"/>
    <w:rsid w:val="02546D0F"/>
    <w:rsid w:val="0254790F"/>
    <w:rsid w:val="02556C44"/>
    <w:rsid w:val="02561D0E"/>
    <w:rsid w:val="025B66EF"/>
    <w:rsid w:val="0264382D"/>
    <w:rsid w:val="026B4234"/>
    <w:rsid w:val="026B4880"/>
    <w:rsid w:val="026D0C8C"/>
    <w:rsid w:val="026D2613"/>
    <w:rsid w:val="026D2F3D"/>
    <w:rsid w:val="02702FA1"/>
    <w:rsid w:val="02734BF8"/>
    <w:rsid w:val="02752D9C"/>
    <w:rsid w:val="0275460D"/>
    <w:rsid w:val="027D665E"/>
    <w:rsid w:val="027E4B25"/>
    <w:rsid w:val="02803FD4"/>
    <w:rsid w:val="0281677A"/>
    <w:rsid w:val="028714DC"/>
    <w:rsid w:val="02872BB6"/>
    <w:rsid w:val="02873D72"/>
    <w:rsid w:val="02884446"/>
    <w:rsid w:val="028E181B"/>
    <w:rsid w:val="02950127"/>
    <w:rsid w:val="02955B1F"/>
    <w:rsid w:val="029960E2"/>
    <w:rsid w:val="029E65A9"/>
    <w:rsid w:val="02A048D6"/>
    <w:rsid w:val="02A413CF"/>
    <w:rsid w:val="02A41E79"/>
    <w:rsid w:val="02A652A7"/>
    <w:rsid w:val="02A66E54"/>
    <w:rsid w:val="02A90AE3"/>
    <w:rsid w:val="02AA1428"/>
    <w:rsid w:val="02AD03A2"/>
    <w:rsid w:val="02AF2793"/>
    <w:rsid w:val="02B1552F"/>
    <w:rsid w:val="02B311B6"/>
    <w:rsid w:val="02BD1387"/>
    <w:rsid w:val="02BE1674"/>
    <w:rsid w:val="02C2641E"/>
    <w:rsid w:val="02C42F44"/>
    <w:rsid w:val="02C607E1"/>
    <w:rsid w:val="02C6130C"/>
    <w:rsid w:val="02CB0337"/>
    <w:rsid w:val="02D07FEF"/>
    <w:rsid w:val="02D3642F"/>
    <w:rsid w:val="02D67C68"/>
    <w:rsid w:val="02D81733"/>
    <w:rsid w:val="02D95E60"/>
    <w:rsid w:val="02DB6E0D"/>
    <w:rsid w:val="02E123EE"/>
    <w:rsid w:val="02E47BA5"/>
    <w:rsid w:val="02E60FC4"/>
    <w:rsid w:val="02E75981"/>
    <w:rsid w:val="02E9524F"/>
    <w:rsid w:val="02EA5093"/>
    <w:rsid w:val="02EB032D"/>
    <w:rsid w:val="02EB415F"/>
    <w:rsid w:val="02EC5795"/>
    <w:rsid w:val="02ED1594"/>
    <w:rsid w:val="02F26045"/>
    <w:rsid w:val="02F66B81"/>
    <w:rsid w:val="02FA37B6"/>
    <w:rsid w:val="02FB66DC"/>
    <w:rsid w:val="02FC1840"/>
    <w:rsid w:val="02FC7390"/>
    <w:rsid w:val="02FF1295"/>
    <w:rsid w:val="030223A1"/>
    <w:rsid w:val="03023690"/>
    <w:rsid w:val="030272B6"/>
    <w:rsid w:val="03062AB9"/>
    <w:rsid w:val="03090D73"/>
    <w:rsid w:val="030943BE"/>
    <w:rsid w:val="030B3033"/>
    <w:rsid w:val="030C0F03"/>
    <w:rsid w:val="030F4F80"/>
    <w:rsid w:val="0314232D"/>
    <w:rsid w:val="03186258"/>
    <w:rsid w:val="031970EF"/>
    <w:rsid w:val="031C17BC"/>
    <w:rsid w:val="032A0793"/>
    <w:rsid w:val="033051B1"/>
    <w:rsid w:val="03310F4F"/>
    <w:rsid w:val="033116BD"/>
    <w:rsid w:val="033215D2"/>
    <w:rsid w:val="033317B8"/>
    <w:rsid w:val="033501B1"/>
    <w:rsid w:val="03362E81"/>
    <w:rsid w:val="0337693A"/>
    <w:rsid w:val="03380F75"/>
    <w:rsid w:val="033873A2"/>
    <w:rsid w:val="03393EA4"/>
    <w:rsid w:val="03402952"/>
    <w:rsid w:val="03444DB4"/>
    <w:rsid w:val="0346186C"/>
    <w:rsid w:val="03462B77"/>
    <w:rsid w:val="03476F14"/>
    <w:rsid w:val="03485289"/>
    <w:rsid w:val="034B40BA"/>
    <w:rsid w:val="034C526D"/>
    <w:rsid w:val="034D5288"/>
    <w:rsid w:val="034F7E9A"/>
    <w:rsid w:val="03503298"/>
    <w:rsid w:val="035051B8"/>
    <w:rsid w:val="03505312"/>
    <w:rsid w:val="035200F4"/>
    <w:rsid w:val="03523556"/>
    <w:rsid w:val="03593F16"/>
    <w:rsid w:val="035B1B44"/>
    <w:rsid w:val="035E73C1"/>
    <w:rsid w:val="03657DBA"/>
    <w:rsid w:val="0367273A"/>
    <w:rsid w:val="03672D1A"/>
    <w:rsid w:val="036A087C"/>
    <w:rsid w:val="036F2F40"/>
    <w:rsid w:val="036F5EE8"/>
    <w:rsid w:val="03727BE5"/>
    <w:rsid w:val="037420FD"/>
    <w:rsid w:val="03776059"/>
    <w:rsid w:val="037C4029"/>
    <w:rsid w:val="037D0649"/>
    <w:rsid w:val="03811C1D"/>
    <w:rsid w:val="03822C87"/>
    <w:rsid w:val="038356DC"/>
    <w:rsid w:val="0385586F"/>
    <w:rsid w:val="03884100"/>
    <w:rsid w:val="03892185"/>
    <w:rsid w:val="038939AC"/>
    <w:rsid w:val="038A1495"/>
    <w:rsid w:val="038A2B2C"/>
    <w:rsid w:val="038B067C"/>
    <w:rsid w:val="038B6988"/>
    <w:rsid w:val="038C2C9A"/>
    <w:rsid w:val="03913335"/>
    <w:rsid w:val="03932E23"/>
    <w:rsid w:val="03941874"/>
    <w:rsid w:val="0394584A"/>
    <w:rsid w:val="03960E21"/>
    <w:rsid w:val="039642A2"/>
    <w:rsid w:val="039804E4"/>
    <w:rsid w:val="039918DF"/>
    <w:rsid w:val="03A312F1"/>
    <w:rsid w:val="03AF2FA3"/>
    <w:rsid w:val="03AF785F"/>
    <w:rsid w:val="03B33F83"/>
    <w:rsid w:val="03B3572F"/>
    <w:rsid w:val="03B4065C"/>
    <w:rsid w:val="03B52593"/>
    <w:rsid w:val="03B533E0"/>
    <w:rsid w:val="03B7020B"/>
    <w:rsid w:val="03BF2F44"/>
    <w:rsid w:val="03C04050"/>
    <w:rsid w:val="03C73E09"/>
    <w:rsid w:val="03C74570"/>
    <w:rsid w:val="03D1334F"/>
    <w:rsid w:val="03D2299E"/>
    <w:rsid w:val="03D550CD"/>
    <w:rsid w:val="03D96A2E"/>
    <w:rsid w:val="03DB2549"/>
    <w:rsid w:val="03E511AE"/>
    <w:rsid w:val="03E54632"/>
    <w:rsid w:val="03E9207F"/>
    <w:rsid w:val="03E97063"/>
    <w:rsid w:val="03F03D1E"/>
    <w:rsid w:val="03F240B4"/>
    <w:rsid w:val="03F60529"/>
    <w:rsid w:val="03F83DD8"/>
    <w:rsid w:val="03FC2EC5"/>
    <w:rsid w:val="03FC6DF2"/>
    <w:rsid w:val="03FD0F7C"/>
    <w:rsid w:val="03FD3766"/>
    <w:rsid w:val="03FE5904"/>
    <w:rsid w:val="03FF4BFB"/>
    <w:rsid w:val="040004B9"/>
    <w:rsid w:val="04000A25"/>
    <w:rsid w:val="04020C2A"/>
    <w:rsid w:val="04042CA4"/>
    <w:rsid w:val="04053485"/>
    <w:rsid w:val="040C0E49"/>
    <w:rsid w:val="040C7EEC"/>
    <w:rsid w:val="041446FD"/>
    <w:rsid w:val="04165BF5"/>
    <w:rsid w:val="041D7315"/>
    <w:rsid w:val="041F3510"/>
    <w:rsid w:val="04211EF9"/>
    <w:rsid w:val="04226A0C"/>
    <w:rsid w:val="04297AB4"/>
    <w:rsid w:val="042B126F"/>
    <w:rsid w:val="042D1C60"/>
    <w:rsid w:val="04303BDB"/>
    <w:rsid w:val="04337E1C"/>
    <w:rsid w:val="04346D66"/>
    <w:rsid w:val="04355A62"/>
    <w:rsid w:val="04382F0B"/>
    <w:rsid w:val="04392A18"/>
    <w:rsid w:val="043C0D9A"/>
    <w:rsid w:val="043D41DA"/>
    <w:rsid w:val="043D68FB"/>
    <w:rsid w:val="044817A1"/>
    <w:rsid w:val="044922BB"/>
    <w:rsid w:val="044C2B04"/>
    <w:rsid w:val="044E509C"/>
    <w:rsid w:val="045173F8"/>
    <w:rsid w:val="04565069"/>
    <w:rsid w:val="0457622E"/>
    <w:rsid w:val="04593A80"/>
    <w:rsid w:val="045A0B17"/>
    <w:rsid w:val="045A293A"/>
    <w:rsid w:val="045C4C32"/>
    <w:rsid w:val="04612D33"/>
    <w:rsid w:val="04622ECE"/>
    <w:rsid w:val="04625FC7"/>
    <w:rsid w:val="04632B6C"/>
    <w:rsid w:val="04632F62"/>
    <w:rsid w:val="04644FC2"/>
    <w:rsid w:val="0465226F"/>
    <w:rsid w:val="046A314D"/>
    <w:rsid w:val="046C6C15"/>
    <w:rsid w:val="046F6344"/>
    <w:rsid w:val="0470364D"/>
    <w:rsid w:val="04704001"/>
    <w:rsid w:val="04752093"/>
    <w:rsid w:val="0479115A"/>
    <w:rsid w:val="047A7C22"/>
    <w:rsid w:val="047C202A"/>
    <w:rsid w:val="04806CEB"/>
    <w:rsid w:val="04835776"/>
    <w:rsid w:val="04853560"/>
    <w:rsid w:val="04872C76"/>
    <w:rsid w:val="048868ED"/>
    <w:rsid w:val="048B552A"/>
    <w:rsid w:val="048C25FC"/>
    <w:rsid w:val="048E6EF3"/>
    <w:rsid w:val="04903997"/>
    <w:rsid w:val="04926C19"/>
    <w:rsid w:val="049342D6"/>
    <w:rsid w:val="04986C52"/>
    <w:rsid w:val="049B2F06"/>
    <w:rsid w:val="049C1F4D"/>
    <w:rsid w:val="049D3D43"/>
    <w:rsid w:val="049D7F6E"/>
    <w:rsid w:val="049E25D7"/>
    <w:rsid w:val="04A60ED5"/>
    <w:rsid w:val="04AE2682"/>
    <w:rsid w:val="04BA30E9"/>
    <w:rsid w:val="04BC2F5F"/>
    <w:rsid w:val="04BD66AE"/>
    <w:rsid w:val="04C03745"/>
    <w:rsid w:val="04C76D71"/>
    <w:rsid w:val="04C84B9D"/>
    <w:rsid w:val="04CB3CF6"/>
    <w:rsid w:val="04CB63A7"/>
    <w:rsid w:val="04CC642C"/>
    <w:rsid w:val="04CC6785"/>
    <w:rsid w:val="04CD544A"/>
    <w:rsid w:val="04CE0F5B"/>
    <w:rsid w:val="04CF7732"/>
    <w:rsid w:val="04D21858"/>
    <w:rsid w:val="04D55433"/>
    <w:rsid w:val="04D576B8"/>
    <w:rsid w:val="04DA3108"/>
    <w:rsid w:val="04DD3382"/>
    <w:rsid w:val="04DE52F0"/>
    <w:rsid w:val="04DF251D"/>
    <w:rsid w:val="04E41DB2"/>
    <w:rsid w:val="04EB2B3D"/>
    <w:rsid w:val="04EB4E25"/>
    <w:rsid w:val="04ED2B0F"/>
    <w:rsid w:val="04ED3861"/>
    <w:rsid w:val="04EE3A71"/>
    <w:rsid w:val="04F0171D"/>
    <w:rsid w:val="04F22001"/>
    <w:rsid w:val="04F238E1"/>
    <w:rsid w:val="04F25452"/>
    <w:rsid w:val="04F60AA0"/>
    <w:rsid w:val="04FA2FAB"/>
    <w:rsid w:val="04FE7B4B"/>
    <w:rsid w:val="0500320B"/>
    <w:rsid w:val="050142C6"/>
    <w:rsid w:val="05023F6F"/>
    <w:rsid w:val="050242D3"/>
    <w:rsid w:val="05031484"/>
    <w:rsid w:val="05057A29"/>
    <w:rsid w:val="05060AB1"/>
    <w:rsid w:val="050A22CA"/>
    <w:rsid w:val="050A6A78"/>
    <w:rsid w:val="050D4836"/>
    <w:rsid w:val="0511164B"/>
    <w:rsid w:val="051370D7"/>
    <w:rsid w:val="051636B8"/>
    <w:rsid w:val="05164499"/>
    <w:rsid w:val="051A44F6"/>
    <w:rsid w:val="051E563A"/>
    <w:rsid w:val="05215E85"/>
    <w:rsid w:val="05290BCC"/>
    <w:rsid w:val="05296509"/>
    <w:rsid w:val="052B6902"/>
    <w:rsid w:val="052D54BC"/>
    <w:rsid w:val="05303D00"/>
    <w:rsid w:val="05321DF5"/>
    <w:rsid w:val="053665C1"/>
    <w:rsid w:val="053B3C87"/>
    <w:rsid w:val="053D6E60"/>
    <w:rsid w:val="05405CA9"/>
    <w:rsid w:val="05412AC5"/>
    <w:rsid w:val="05430505"/>
    <w:rsid w:val="054A7C67"/>
    <w:rsid w:val="054D69A7"/>
    <w:rsid w:val="054E0068"/>
    <w:rsid w:val="05513720"/>
    <w:rsid w:val="05530445"/>
    <w:rsid w:val="05532180"/>
    <w:rsid w:val="05564DA5"/>
    <w:rsid w:val="05580A3D"/>
    <w:rsid w:val="055B314A"/>
    <w:rsid w:val="055C08DA"/>
    <w:rsid w:val="055D4D1B"/>
    <w:rsid w:val="055E6460"/>
    <w:rsid w:val="055E7B82"/>
    <w:rsid w:val="055F4C7C"/>
    <w:rsid w:val="0560192A"/>
    <w:rsid w:val="056043BB"/>
    <w:rsid w:val="05612489"/>
    <w:rsid w:val="05647CC1"/>
    <w:rsid w:val="056641FF"/>
    <w:rsid w:val="05665C51"/>
    <w:rsid w:val="0569319E"/>
    <w:rsid w:val="056A4048"/>
    <w:rsid w:val="056A6552"/>
    <w:rsid w:val="05711B85"/>
    <w:rsid w:val="05715E52"/>
    <w:rsid w:val="057233CF"/>
    <w:rsid w:val="057361DA"/>
    <w:rsid w:val="05762E7B"/>
    <w:rsid w:val="057776F0"/>
    <w:rsid w:val="05787099"/>
    <w:rsid w:val="057909A1"/>
    <w:rsid w:val="0579692F"/>
    <w:rsid w:val="057A3760"/>
    <w:rsid w:val="058104AD"/>
    <w:rsid w:val="058221F5"/>
    <w:rsid w:val="05866350"/>
    <w:rsid w:val="058801C7"/>
    <w:rsid w:val="058878C8"/>
    <w:rsid w:val="05887D14"/>
    <w:rsid w:val="058929A5"/>
    <w:rsid w:val="058B6AA1"/>
    <w:rsid w:val="059460C4"/>
    <w:rsid w:val="05955DD3"/>
    <w:rsid w:val="0597391D"/>
    <w:rsid w:val="059756F6"/>
    <w:rsid w:val="05986700"/>
    <w:rsid w:val="05992991"/>
    <w:rsid w:val="059A1E44"/>
    <w:rsid w:val="059D3401"/>
    <w:rsid w:val="059D4BC5"/>
    <w:rsid w:val="059F18BB"/>
    <w:rsid w:val="05A763BD"/>
    <w:rsid w:val="05AB6522"/>
    <w:rsid w:val="05AD39E1"/>
    <w:rsid w:val="05AE2EC0"/>
    <w:rsid w:val="05B05648"/>
    <w:rsid w:val="05B272D7"/>
    <w:rsid w:val="05B33977"/>
    <w:rsid w:val="05B34CD5"/>
    <w:rsid w:val="05B9106D"/>
    <w:rsid w:val="05BE1FDC"/>
    <w:rsid w:val="05C2623C"/>
    <w:rsid w:val="05C27594"/>
    <w:rsid w:val="05C4330F"/>
    <w:rsid w:val="05C4696C"/>
    <w:rsid w:val="05C64A3D"/>
    <w:rsid w:val="05C730B5"/>
    <w:rsid w:val="05CF4428"/>
    <w:rsid w:val="05D41B84"/>
    <w:rsid w:val="05DB7CD3"/>
    <w:rsid w:val="05DC0A09"/>
    <w:rsid w:val="05DC291D"/>
    <w:rsid w:val="05DE191B"/>
    <w:rsid w:val="05E27178"/>
    <w:rsid w:val="05E27FAA"/>
    <w:rsid w:val="05E33C3F"/>
    <w:rsid w:val="05E80688"/>
    <w:rsid w:val="05EB3AC1"/>
    <w:rsid w:val="05F173C7"/>
    <w:rsid w:val="05F340B3"/>
    <w:rsid w:val="05F45A8B"/>
    <w:rsid w:val="05F72C03"/>
    <w:rsid w:val="05F8549B"/>
    <w:rsid w:val="05FB77C5"/>
    <w:rsid w:val="06056D43"/>
    <w:rsid w:val="060672EE"/>
    <w:rsid w:val="060F123A"/>
    <w:rsid w:val="06104877"/>
    <w:rsid w:val="06115C4F"/>
    <w:rsid w:val="061636F4"/>
    <w:rsid w:val="061814B7"/>
    <w:rsid w:val="06186830"/>
    <w:rsid w:val="061C2192"/>
    <w:rsid w:val="06241D2E"/>
    <w:rsid w:val="06247B83"/>
    <w:rsid w:val="062619CE"/>
    <w:rsid w:val="06297F78"/>
    <w:rsid w:val="062D496C"/>
    <w:rsid w:val="062E0153"/>
    <w:rsid w:val="062E4EC5"/>
    <w:rsid w:val="06335AF4"/>
    <w:rsid w:val="06357C98"/>
    <w:rsid w:val="06377D9F"/>
    <w:rsid w:val="0639277B"/>
    <w:rsid w:val="06410561"/>
    <w:rsid w:val="0642516B"/>
    <w:rsid w:val="064D2D9A"/>
    <w:rsid w:val="064D551F"/>
    <w:rsid w:val="064D7BA9"/>
    <w:rsid w:val="064E385F"/>
    <w:rsid w:val="064F285A"/>
    <w:rsid w:val="064F39AD"/>
    <w:rsid w:val="065032EA"/>
    <w:rsid w:val="06517EB3"/>
    <w:rsid w:val="06575C70"/>
    <w:rsid w:val="06577132"/>
    <w:rsid w:val="065E4EFA"/>
    <w:rsid w:val="06696DE8"/>
    <w:rsid w:val="0669759A"/>
    <w:rsid w:val="066C1BC8"/>
    <w:rsid w:val="066D2992"/>
    <w:rsid w:val="06713C1E"/>
    <w:rsid w:val="06737826"/>
    <w:rsid w:val="06741414"/>
    <w:rsid w:val="06760434"/>
    <w:rsid w:val="06785E91"/>
    <w:rsid w:val="0678687A"/>
    <w:rsid w:val="067C6B2F"/>
    <w:rsid w:val="067E326F"/>
    <w:rsid w:val="068243EE"/>
    <w:rsid w:val="06833CAA"/>
    <w:rsid w:val="06861900"/>
    <w:rsid w:val="06891734"/>
    <w:rsid w:val="068971A9"/>
    <w:rsid w:val="068B3A9D"/>
    <w:rsid w:val="06927574"/>
    <w:rsid w:val="069364EF"/>
    <w:rsid w:val="06962FEB"/>
    <w:rsid w:val="069E5147"/>
    <w:rsid w:val="06A03900"/>
    <w:rsid w:val="06A46CAA"/>
    <w:rsid w:val="06AC014F"/>
    <w:rsid w:val="06AC0CF2"/>
    <w:rsid w:val="06AE3B54"/>
    <w:rsid w:val="06AE444E"/>
    <w:rsid w:val="06AE4F09"/>
    <w:rsid w:val="06B32443"/>
    <w:rsid w:val="06B863A8"/>
    <w:rsid w:val="06B96F9C"/>
    <w:rsid w:val="06BA509A"/>
    <w:rsid w:val="06BB711F"/>
    <w:rsid w:val="06BC0666"/>
    <w:rsid w:val="06BD0D4F"/>
    <w:rsid w:val="06C11480"/>
    <w:rsid w:val="06C26C0F"/>
    <w:rsid w:val="06C74DE7"/>
    <w:rsid w:val="06CF2612"/>
    <w:rsid w:val="06CF42A9"/>
    <w:rsid w:val="06D70B3F"/>
    <w:rsid w:val="06D74AB1"/>
    <w:rsid w:val="06DA247B"/>
    <w:rsid w:val="06DB44BC"/>
    <w:rsid w:val="06E053BC"/>
    <w:rsid w:val="06E06AEC"/>
    <w:rsid w:val="06E6190B"/>
    <w:rsid w:val="06E733D9"/>
    <w:rsid w:val="06EC1A72"/>
    <w:rsid w:val="06F56EB5"/>
    <w:rsid w:val="06FE2AA7"/>
    <w:rsid w:val="07095173"/>
    <w:rsid w:val="070C2390"/>
    <w:rsid w:val="070D71FE"/>
    <w:rsid w:val="07101560"/>
    <w:rsid w:val="071100A2"/>
    <w:rsid w:val="07111F98"/>
    <w:rsid w:val="07127D8C"/>
    <w:rsid w:val="07143FF3"/>
    <w:rsid w:val="07167045"/>
    <w:rsid w:val="071A30FD"/>
    <w:rsid w:val="071A4753"/>
    <w:rsid w:val="071C3E40"/>
    <w:rsid w:val="0720219E"/>
    <w:rsid w:val="07210752"/>
    <w:rsid w:val="07227ED1"/>
    <w:rsid w:val="07277505"/>
    <w:rsid w:val="072A3656"/>
    <w:rsid w:val="072D5027"/>
    <w:rsid w:val="07312C55"/>
    <w:rsid w:val="073339E4"/>
    <w:rsid w:val="073554D8"/>
    <w:rsid w:val="07374D2C"/>
    <w:rsid w:val="073901B5"/>
    <w:rsid w:val="073B2674"/>
    <w:rsid w:val="073B61D0"/>
    <w:rsid w:val="073B7F14"/>
    <w:rsid w:val="073E37B3"/>
    <w:rsid w:val="073F3F48"/>
    <w:rsid w:val="073F7494"/>
    <w:rsid w:val="07471BA6"/>
    <w:rsid w:val="0747780B"/>
    <w:rsid w:val="074D01BE"/>
    <w:rsid w:val="074E30FC"/>
    <w:rsid w:val="074F51AA"/>
    <w:rsid w:val="07537858"/>
    <w:rsid w:val="07560067"/>
    <w:rsid w:val="075A27BB"/>
    <w:rsid w:val="075A6DED"/>
    <w:rsid w:val="075B418C"/>
    <w:rsid w:val="075C7C57"/>
    <w:rsid w:val="07603EFD"/>
    <w:rsid w:val="076527EC"/>
    <w:rsid w:val="077108BD"/>
    <w:rsid w:val="07721F15"/>
    <w:rsid w:val="07725EBE"/>
    <w:rsid w:val="077416E7"/>
    <w:rsid w:val="077659AB"/>
    <w:rsid w:val="07776EA9"/>
    <w:rsid w:val="077862DE"/>
    <w:rsid w:val="077A5E0F"/>
    <w:rsid w:val="077C567D"/>
    <w:rsid w:val="077F7C34"/>
    <w:rsid w:val="077F7F64"/>
    <w:rsid w:val="078028A7"/>
    <w:rsid w:val="07811959"/>
    <w:rsid w:val="07842A53"/>
    <w:rsid w:val="078524B0"/>
    <w:rsid w:val="07853D89"/>
    <w:rsid w:val="078762D0"/>
    <w:rsid w:val="07881117"/>
    <w:rsid w:val="07890CA2"/>
    <w:rsid w:val="07895553"/>
    <w:rsid w:val="078C02A6"/>
    <w:rsid w:val="078E1841"/>
    <w:rsid w:val="078F2663"/>
    <w:rsid w:val="079158AF"/>
    <w:rsid w:val="07934B2C"/>
    <w:rsid w:val="079601A8"/>
    <w:rsid w:val="07963E0E"/>
    <w:rsid w:val="079B01E6"/>
    <w:rsid w:val="079D5DB6"/>
    <w:rsid w:val="07A010E8"/>
    <w:rsid w:val="07A02EBE"/>
    <w:rsid w:val="07A5530F"/>
    <w:rsid w:val="07A57B05"/>
    <w:rsid w:val="07A77780"/>
    <w:rsid w:val="07AA2B8D"/>
    <w:rsid w:val="07AB25B1"/>
    <w:rsid w:val="07AD1BE9"/>
    <w:rsid w:val="07B10FD5"/>
    <w:rsid w:val="07B3206A"/>
    <w:rsid w:val="07B63D33"/>
    <w:rsid w:val="07B94334"/>
    <w:rsid w:val="07BC4E05"/>
    <w:rsid w:val="07C309D3"/>
    <w:rsid w:val="07C52A3F"/>
    <w:rsid w:val="07C53288"/>
    <w:rsid w:val="07C53B66"/>
    <w:rsid w:val="07C90445"/>
    <w:rsid w:val="07CB032B"/>
    <w:rsid w:val="07CB0FB8"/>
    <w:rsid w:val="07CF26AB"/>
    <w:rsid w:val="07D00373"/>
    <w:rsid w:val="07DB09AB"/>
    <w:rsid w:val="07DB2CD2"/>
    <w:rsid w:val="07DD3260"/>
    <w:rsid w:val="07DD6AE7"/>
    <w:rsid w:val="07DE1A85"/>
    <w:rsid w:val="07E50056"/>
    <w:rsid w:val="07E569E6"/>
    <w:rsid w:val="07E97294"/>
    <w:rsid w:val="07EE5025"/>
    <w:rsid w:val="07EF64EE"/>
    <w:rsid w:val="07F36CC5"/>
    <w:rsid w:val="07F44A1A"/>
    <w:rsid w:val="07F8664E"/>
    <w:rsid w:val="07FA4C7B"/>
    <w:rsid w:val="07FB609B"/>
    <w:rsid w:val="07FE663F"/>
    <w:rsid w:val="07FF10E0"/>
    <w:rsid w:val="08001348"/>
    <w:rsid w:val="080133D5"/>
    <w:rsid w:val="0801425C"/>
    <w:rsid w:val="08046ECD"/>
    <w:rsid w:val="08062385"/>
    <w:rsid w:val="080644CD"/>
    <w:rsid w:val="080B1DDB"/>
    <w:rsid w:val="080D3922"/>
    <w:rsid w:val="080E0F5B"/>
    <w:rsid w:val="080E42AD"/>
    <w:rsid w:val="08161FA7"/>
    <w:rsid w:val="081777FD"/>
    <w:rsid w:val="08195829"/>
    <w:rsid w:val="081D3344"/>
    <w:rsid w:val="08213743"/>
    <w:rsid w:val="082A3739"/>
    <w:rsid w:val="082C4858"/>
    <w:rsid w:val="082E74A0"/>
    <w:rsid w:val="0835049D"/>
    <w:rsid w:val="08351D0B"/>
    <w:rsid w:val="083602D2"/>
    <w:rsid w:val="08386C66"/>
    <w:rsid w:val="083A2BF6"/>
    <w:rsid w:val="083E4F93"/>
    <w:rsid w:val="08441788"/>
    <w:rsid w:val="08454C56"/>
    <w:rsid w:val="08455ACC"/>
    <w:rsid w:val="084B6AD0"/>
    <w:rsid w:val="084C47F4"/>
    <w:rsid w:val="084C66E2"/>
    <w:rsid w:val="08533A93"/>
    <w:rsid w:val="085762E0"/>
    <w:rsid w:val="085B6B92"/>
    <w:rsid w:val="085C4CC8"/>
    <w:rsid w:val="0860757D"/>
    <w:rsid w:val="08610116"/>
    <w:rsid w:val="086543D2"/>
    <w:rsid w:val="086C4910"/>
    <w:rsid w:val="086E144C"/>
    <w:rsid w:val="086F0B0C"/>
    <w:rsid w:val="0870058D"/>
    <w:rsid w:val="08727B2D"/>
    <w:rsid w:val="08734C77"/>
    <w:rsid w:val="087B5B58"/>
    <w:rsid w:val="087C1EA8"/>
    <w:rsid w:val="087D2322"/>
    <w:rsid w:val="087E267E"/>
    <w:rsid w:val="08802306"/>
    <w:rsid w:val="08840149"/>
    <w:rsid w:val="088C16E0"/>
    <w:rsid w:val="088D06EA"/>
    <w:rsid w:val="088D52DF"/>
    <w:rsid w:val="088E2EEF"/>
    <w:rsid w:val="0897756E"/>
    <w:rsid w:val="08984F1A"/>
    <w:rsid w:val="089F2104"/>
    <w:rsid w:val="08A10DCD"/>
    <w:rsid w:val="08A95DC1"/>
    <w:rsid w:val="08AD02AF"/>
    <w:rsid w:val="08AE367E"/>
    <w:rsid w:val="08B37C0B"/>
    <w:rsid w:val="08BE0BD0"/>
    <w:rsid w:val="08BF2FC7"/>
    <w:rsid w:val="08BF3A07"/>
    <w:rsid w:val="08C31B9A"/>
    <w:rsid w:val="08C47563"/>
    <w:rsid w:val="08CD3805"/>
    <w:rsid w:val="08CE517E"/>
    <w:rsid w:val="08D15A82"/>
    <w:rsid w:val="08D329B0"/>
    <w:rsid w:val="08D3732A"/>
    <w:rsid w:val="08DB0D47"/>
    <w:rsid w:val="08DC79FA"/>
    <w:rsid w:val="08DE3151"/>
    <w:rsid w:val="08DF7E6E"/>
    <w:rsid w:val="08E109A4"/>
    <w:rsid w:val="08E14AFA"/>
    <w:rsid w:val="08E14F3B"/>
    <w:rsid w:val="08E40C55"/>
    <w:rsid w:val="08E56F01"/>
    <w:rsid w:val="08E6016F"/>
    <w:rsid w:val="08E678A9"/>
    <w:rsid w:val="08E7436B"/>
    <w:rsid w:val="08E77695"/>
    <w:rsid w:val="08E96DFD"/>
    <w:rsid w:val="08EA67E6"/>
    <w:rsid w:val="08EC1A0A"/>
    <w:rsid w:val="08EE6135"/>
    <w:rsid w:val="08F12049"/>
    <w:rsid w:val="08F17D8D"/>
    <w:rsid w:val="08F82AB1"/>
    <w:rsid w:val="08F87172"/>
    <w:rsid w:val="08F91D4A"/>
    <w:rsid w:val="08FD36C3"/>
    <w:rsid w:val="09024020"/>
    <w:rsid w:val="09031056"/>
    <w:rsid w:val="09032583"/>
    <w:rsid w:val="09041B6C"/>
    <w:rsid w:val="0908075E"/>
    <w:rsid w:val="090D560E"/>
    <w:rsid w:val="090E72E7"/>
    <w:rsid w:val="09131436"/>
    <w:rsid w:val="0913540F"/>
    <w:rsid w:val="09150BC0"/>
    <w:rsid w:val="09156E8C"/>
    <w:rsid w:val="0916247C"/>
    <w:rsid w:val="09182B15"/>
    <w:rsid w:val="0919144D"/>
    <w:rsid w:val="091C00C8"/>
    <w:rsid w:val="091D01A1"/>
    <w:rsid w:val="091D34A0"/>
    <w:rsid w:val="092332D6"/>
    <w:rsid w:val="09241B2E"/>
    <w:rsid w:val="09280D62"/>
    <w:rsid w:val="09341896"/>
    <w:rsid w:val="09344F1C"/>
    <w:rsid w:val="09363EED"/>
    <w:rsid w:val="09382555"/>
    <w:rsid w:val="093A05A8"/>
    <w:rsid w:val="0942636D"/>
    <w:rsid w:val="09442C22"/>
    <w:rsid w:val="09483613"/>
    <w:rsid w:val="094945F7"/>
    <w:rsid w:val="09494D7D"/>
    <w:rsid w:val="09495F2C"/>
    <w:rsid w:val="094B6ED4"/>
    <w:rsid w:val="094E07EB"/>
    <w:rsid w:val="094E3A95"/>
    <w:rsid w:val="095A6208"/>
    <w:rsid w:val="095B0770"/>
    <w:rsid w:val="095B2C98"/>
    <w:rsid w:val="095C000D"/>
    <w:rsid w:val="095D7762"/>
    <w:rsid w:val="095F1C64"/>
    <w:rsid w:val="096116E4"/>
    <w:rsid w:val="09620F02"/>
    <w:rsid w:val="09645085"/>
    <w:rsid w:val="09663741"/>
    <w:rsid w:val="0968048B"/>
    <w:rsid w:val="09681CDC"/>
    <w:rsid w:val="096867A3"/>
    <w:rsid w:val="09691682"/>
    <w:rsid w:val="0969413D"/>
    <w:rsid w:val="096B0AD9"/>
    <w:rsid w:val="096E57E9"/>
    <w:rsid w:val="09712A82"/>
    <w:rsid w:val="09734795"/>
    <w:rsid w:val="09786DE1"/>
    <w:rsid w:val="097A2C87"/>
    <w:rsid w:val="097A5113"/>
    <w:rsid w:val="097C2D66"/>
    <w:rsid w:val="097D463F"/>
    <w:rsid w:val="097F2B92"/>
    <w:rsid w:val="097F433E"/>
    <w:rsid w:val="09821B25"/>
    <w:rsid w:val="09873C85"/>
    <w:rsid w:val="098853B7"/>
    <w:rsid w:val="09891A0C"/>
    <w:rsid w:val="098D46F7"/>
    <w:rsid w:val="098D4B48"/>
    <w:rsid w:val="098D50AA"/>
    <w:rsid w:val="098E152C"/>
    <w:rsid w:val="098E6915"/>
    <w:rsid w:val="09903DDF"/>
    <w:rsid w:val="09921002"/>
    <w:rsid w:val="09934948"/>
    <w:rsid w:val="09992AE7"/>
    <w:rsid w:val="099D3ED6"/>
    <w:rsid w:val="099E3617"/>
    <w:rsid w:val="099F5ACF"/>
    <w:rsid w:val="09A315AD"/>
    <w:rsid w:val="09A45825"/>
    <w:rsid w:val="09A55A7B"/>
    <w:rsid w:val="09A972F4"/>
    <w:rsid w:val="09AD18F1"/>
    <w:rsid w:val="09AE1D2E"/>
    <w:rsid w:val="09AE697C"/>
    <w:rsid w:val="09B134EE"/>
    <w:rsid w:val="09B56F5B"/>
    <w:rsid w:val="09B9304F"/>
    <w:rsid w:val="09B95B9A"/>
    <w:rsid w:val="09BB1EB0"/>
    <w:rsid w:val="09BB6B80"/>
    <w:rsid w:val="09BE033A"/>
    <w:rsid w:val="09BF0877"/>
    <w:rsid w:val="09C42615"/>
    <w:rsid w:val="09CE7D72"/>
    <w:rsid w:val="09CF3234"/>
    <w:rsid w:val="09D57982"/>
    <w:rsid w:val="09D7633B"/>
    <w:rsid w:val="09DA4BFA"/>
    <w:rsid w:val="09DD0944"/>
    <w:rsid w:val="09DE7B3A"/>
    <w:rsid w:val="09E46B8F"/>
    <w:rsid w:val="09EA4783"/>
    <w:rsid w:val="09EA4C9B"/>
    <w:rsid w:val="09F16E2F"/>
    <w:rsid w:val="09F2036D"/>
    <w:rsid w:val="09F21A13"/>
    <w:rsid w:val="09F34CFC"/>
    <w:rsid w:val="09FC7C00"/>
    <w:rsid w:val="09FE10B5"/>
    <w:rsid w:val="0A032DCD"/>
    <w:rsid w:val="0A041A79"/>
    <w:rsid w:val="0A051105"/>
    <w:rsid w:val="0A063C93"/>
    <w:rsid w:val="0A08481B"/>
    <w:rsid w:val="0A0B5F94"/>
    <w:rsid w:val="0A11293A"/>
    <w:rsid w:val="0A122D2C"/>
    <w:rsid w:val="0A164408"/>
    <w:rsid w:val="0A167486"/>
    <w:rsid w:val="0A193638"/>
    <w:rsid w:val="0A19608C"/>
    <w:rsid w:val="0A1C58D3"/>
    <w:rsid w:val="0A1F34E7"/>
    <w:rsid w:val="0A231AF0"/>
    <w:rsid w:val="0A2B3E5D"/>
    <w:rsid w:val="0A2E5EB1"/>
    <w:rsid w:val="0A2F6820"/>
    <w:rsid w:val="0A312677"/>
    <w:rsid w:val="0A361870"/>
    <w:rsid w:val="0A3823BB"/>
    <w:rsid w:val="0A3B50E0"/>
    <w:rsid w:val="0A3E739B"/>
    <w:rsid w:val="0A426DC8"/>
    <w:rsid w:val="0A431103"/>
    <w:rsid w:val="0A4358E1"/>
    <w:rsid w:val="0A441318"/>
    <w:rsid w:val="0A4421A1"/>
    <w:rsid w:val="0A4435D3"/>
    <w:rsid w:val="0A44726D"/>
    <w:rsid w:val="0A4548CB"/>
    <w:rsid w:val="0A493676"/>
    <w:rsid w:val="0A53215A"/>
    <w:rsid w:val="0A535F8D"/>
    <w:rsid w:val="0A544AEC"/>
    <w:rsid w:val="0A5D1504"/>
    <w:rsid w:val="0A5E6EC9"/>
    <w:rsid w:val="0A616811"/>
    <w:rsid w:val="0A622C65"/>
    <w:rsid w:val="0A6550AB"/>
    <w:rsid w:val="0A685A86"/>
    <w:rsid w:val="0A694E8C"/>
    <w:rsid w:val="0A695511"/>
    <w:rsid w:val="0A6B6E48"/>
    <w:rsid w:val="0A6D6D00"/>
    <w:rsid w:val="0A71204A"/>
    <w:rsid w:val="0A7247EE"/>
    <w:rsid w:val="0A726F42"/>
    <w:rsid w:val="0A782CA4"/>
    <w:rsid w:val="0A787634"/>
    <w:rsid w:val="0A79065E"/>
    <w:rsid w:val="0A797088"/>
    <w:rsid w:val="0A7B5030"/>
    <w:rsid w:val="0A7D70FD"/>
    <w:rsid w:val="0A802F29"/>
    <w:rsid w:val="0A8076A3"/>
    <w:rsid w:val="0A814E13"/>
    <w:rsid w:val="0A890BE4"/>
    <w:rsid w:val="0A8A16BF"/>
    <w:rsid w:val="0A8E2482"/>
    <w:rsid w:val="0A905CC5"/>
    <w:rsid w:val="0A907BB5"/>
    <w:rsid w:val="0A920503"/>
    <w:rsid w:val="0A947E52"/>
    <w:rsid w:val="0A9673DB"/>
    <w:rsid w:val="0A973743"/>
    <w:rsid w:val="0A997A9F"/>
    <w:rsid w:val="0A9A7656"/>
    <w:rsid w:val="0A9B276C"/>
    <w:rsid w:val="0A9C3CA7"/>
    <w:rsid w:val="0A9E76D5"/>
    <w:rsid w:val="0AA275BF"/>
    <w:rsid w:val="0AA8296C"/>
    <w:rsid w:val="0AA8464A"/>
    <w:rsid w:val="0AAB4B6C"/>
    <w:rsid w:val="0AAD27A9"/>
    <w:rsid w:val="0AAE7E2D"/>
    <w:rsid w:val="0AB00C0F"/>
    <w:rsid w:val="0AB32E33"/>
    <w:rsid w:val="0AB448E2"/>
    <w:rsid w:val="0AB57C76"/>
    <w:rsid w:val="0AB73E57"/>
    <w:rsid w:val="0AB93852"/>
    <w:rsid w:val="0AB94E36"/>
    <w:rsid w:val="0ABB4203"/>
    <w:rsid w:val="0ABB4E0C"/>
    <w:rsid w:val="0ABE51BC"/>
    <w:rsid w:val="0AC117C1"/>
    <w:rsid w:val="0AC14361"/>
    <w:rsid w:val="0AC7197D"/>
    <w:rsid w:val="0AC95DA0"/>
    <w:rsid w:val="0AD07C41"/>
    <w:rsid w:val="0AD151EB"/>
    <w:rsid w:val="0AD21E9E"/>
    <w:rsid w:val="0AD45405"/>
    <w:rsid w:val="0AD7019A"/>
    <w:rsid w:val="0AD94003"/>
    <w:rsid w:val="0ADB414D"/>
    <w:rsid w:val="0ADB5604"/>
    <w:rsid w:val="0ADC0D70"/>
    <w:rsid w:val="0ADC6AEC"/>
    <w:rsid w:val="0AE13E37"/>
    <w:rsid w:val="0AE261F1"/>
    <w:rsid w:val="0AE34CD8"/>
    <w:rsid w:val="0AE35A5B"/>
    <w:rsid w:val="0AE618BF"/>
    <w:rsid w:val="0AE709D7"/>
    <w:rsid w:val="0AE76C9D"/>
    <w:rsid w:val="0AEA185D"/>
    <w:rsid w:val="0AEB4509"/>
    <w:rsid w:val="0AED668B"/>
    <w:rsid w:val="0B062E36"/>
    <w:rsid w:val="0B0A138D"/>
    <w:rsid w:val="0B0C6562"/>
    <w:rsid w:val="0B0F7BCA"/>
    <w:rsid w:val="0B113BDB"/>
    <w:rsid w:val="0B1178B7"/>
    <w:rsid w:val="0B1210AE"/>
    <w:rsid w:val="0B136C78"/>
    <w:rsid w:val="0B137ED6"/>
    <w:rsid w:val="0B147E15"/>
    <w:rsid w:val="0B1550FB"/>
    <w:rsid w:val="0B164A70"/>
    <w:rsid w:val="0B180808"/>
    <w:rsid w:val="0B1D3028"/>
    <w:rsid w:val="0B1E596A"/>
    <w:rsid w:val="0B1F0879"/>
    <w:rsid w:val="0B1F211F"/>
    <w:rsid w:val="0B2126F6"/>
    <w:rsid w:val="0B226E3E"/>
    <w:rsid w:val="0B2A55DD"/>
    <w:rsid w:val="0B300252"/>
    <w:rsid w:val="0B306E26"/>
    <w:rsid w:val="0B377F4F"/>
    <w:rsid w:val="0B3B3D64"/>
    <w:rsid w:val="0B3D22DE"/>
    <w:rsid w:val="0B401CA3"/>
    <w:rsid w:val="0B427FD2"/>
    <w:rsid w:val="0B4333E2"/>
    <w:rsid w:val="0B4B7D62"/>
    <w:rsid w:val="0B4C29C7"/>
    <w:rsid w:val="0B4C4593"/>
    <w:rsid w:val="0B535FA3"/>
    <w:rsid w:val="0B551A0D"/>
    <w:rsid w:val="0B5969D3"/>
    <w:rsid w:val="0B5E1594"/>
    <w:rsid w:val="0B5E2599"/>
    <w:rsid w:val="0B6205E0"/>
    <w:rsid w:val="0B651A7B"/>
    <w:rsid w:val="0B6724E7"/>
    <w:rsid w:val="0B680E96"/>
    <w:rsid w:val="0B6A08D2"/>
    <w:rsid w:val="0B6A1D0D"/>
    <w:rsid w:val="0B6D0DFB"/>
    <w:rsid w:val="0B735E8E"/>
    <w:rsid w:val="0B765D08"/>
    <w:rsid w:val="0B766D52"/>
    <w:rsid w:val="0B782441"/>
    <w:rsid w:val="0B78657B"/>
    <w:rsid w:val="0B7A51E1"/>
    <w:rsid w:val="0B7F4B7A"/>
    <w:rsid w:val="0B7F5069"/>
    <w:rsid w:val="0B80790D"/>
    <w:rsid w:val="0B880B25"/>
    <w:rsid w:val="0B8920E0"/>
    <w:rsid w:val="0B8A124C"/>
    <w:rsid w:val="0B8C37A5"/>
    <w:rsid w:val="0B8D0C37"/>
    <w:rsid w:val="0B8D20C0"/>
    <w:rsid w:val="0B8F286E"/>
    <w:rsid w:val="0B902BD0"/>
    <w:rsid w:val="0B917C51"/>
    <w:rsid w:val="0B9254E9"/>
    <w:rsid w:val="0B935558"/>
    <w:rsid w:val="0B942807"/>
    <w:rsid w:val="0B985274"/>
    <w:rsid w:val="0B991321"/>
    <w:rsid w:val="0B9B3B28"/>
    <w:rsid w:val="0B9C2FFE"/>
    <w:rsid w:val="0B9C3F74"/>
    <w:rsid w:val="0B9E082D"/>
    <w:rsid w:val="0BA171AF"/>
    <w:rsid w:val="0BA55A0C"/>
    <w:rsid w:val="0BAB159D"/>
    <w:rsid w:val="0BAD3916"/>
    <w:rsid w:val="0BAD653F"/>
    <w:rsid w:val="0BB12BF0"/>
    <w:rsid w:val="0BB446DC"/>
    <w:rsid w:val="0BB63C97"/>
    <w:rsid w:val="0BB6714D"/>
    <w:rsid w:val="0BBA0EDE"/>
    <w:rsid w:val="0BBA17C3"/>
    <w:rsid w:val="0BBE4BB2"/>
    <w:rsid w:val="0BC145D3"/>
    <w:rsid w:val="0BC327F6"/>
    <w:rsid w:val="0BC3519E"/>
    <w:rsid w:val="0BC60849"/>
    <w:rsid w:val="0BC76191"/>
    <w:rsid w:val="0BCE6870"/>
    <w:rsid w:val="0BCF1E1F"/>
    <w:rsid w:val="0BD26CFF"/>
    <w:rsid w:val="0BD677C7"/>
    <w:rsid w:val="0BD73C66"/>
    <w:rsid w:val="0BD97FFD"/>
    <w:rsid w:val="0BDA2647"/>
    <w:rsid w:val="0BDE48EE"/>
    <w:rsid w:val="0BE039EE"/>
    <w:rsid w:val="0BE25429"/>
    <w:rsid w:val="0BE4619C"/>
    <w:rsid w:val="0BE56730"/>
    <w:rsid w:val="0BE77BBB"/>
    <w:rsid w:val="0BEB19B6"/>
    <w:rsid w:val="0BEC24BD"/>
    <w:rsid w:val="0BEF26D1"/>
    <w:rsid w:val="0BF07CFD"/>
    <w:rsid w:val="0BF268E4"/>
    <w:rsid w:val="0BF43C5B"/>
    <w:rsid w:val="0BF6263E"/>
    <w:rsid w:val="0BF737BF"/>
    <w:rsid w:val="0BF92CF5"/>
    <w:rsid w:val="0BFA1DDA"/>
    <w:rsid w:val="0C013082"/>
    <w:rsid w:val="0C027CC5"/>
    <w:rsid w:val="0C04344D"/>
    <w:rsid w:val="0C06470E"/>
    <w:rsid w:val="0C070578"/>
    <w:rsid w:val="0C08153C"/>
    <w:rsid w:val="0C0D46FF"/>
    <w:rsid w:val="0C0D486C"/>
    <w:rsid w:val="0C0F753B"/>
    <w:rsid w:val="0C115716"/>
    <w:rsid w:val="0C125C0D"/>
    <w:rsid w:val="0C152030"/>
    <w:rsid w:val="0C17376D"/>
    <w:rsid w:val="0C196F1F"/>
    <w:rsid w:val="0C1B1C94"/>
    <w:rsid w:val="0C1B27DB"/>
    <w:rsid w:val="0C1C2A11"/>
    <w:rsid w:val="0C1D4482"/>
    <w:rsid w:val="0C1E7A59"/>
    <w:rsid w:val="0C222367"/>
    <w:rsid w:val="0C232E91"/>
    <w:rsid w:val="0C280090"/>
    <w:rsid w:val="0C2B368D"/>
    <w:rsid w:val="0C2B42B5"/>
    <w:rsid w:val="0C2C04B7"/>
    <w:rsid w:val="0C2C18A2"/>
    <w:rsid w:val="0C2D5EC3"/>
    <w:rsid w:val="0C2D6960"/>
    <w:rsid w:val="0C314737"/>
    <w:rsid w:val="0C3212C8"/>
    <w:rsid w:val="0C3904F1"/>
    <w:rsid w:val="0C397E06"/>
    <w:rsid w:val="0C3D77C6"/>
    <w:rsid w:val="0C3E6764"/>
    <w:rsid w:val="0C4007E0"/>
    <w:rsid w:val="0C4167A3"/>
    <w:rsid w:val="0C434ABD"/>
    <w:rsid w:val="0C4815E4"/>
    <w:rsid w:val="0C4837ED"/>
    <w:rsid w:val="0C501836"/>
    <w:rsid w:val="0C533F97"/>
    <w:rsid w:val="0C560940"/>
    <w:rsid w:val="0C5C4C70"/>
    <w:rsid w:val="0C5D788B"/>
    <w:rsid w:val="0C5E516B"/>
    <w:rsid w:val="0C6333D8"/>
    <w:rsid w:val="0C633736"/>
    <w:rsid w:val="0C637643"/>
    <w:rsid w:val="0C66605B"/>
    <w:rsid w:val="0C67453E"/>
    <w:rsid w:val="0C6E49AD"/>
    <w:rsid w:val="0C6F2FDD"/>
    <w:rsid w:val="0C7201D9"/>
    <w:rsid w:val="0C750D13"/>
    <w:rsid w:val="0C7975DF"/>
    <w:rsid w:val="0C7C6A7E"/>
    <w:rsid w:val="0C7D2F96"/>
    <w:rsid w:val="0C7E0290"/>
    <w:rsid w:val="0C87732B"/>
    <w:rsid w:val="0C882758"/>
    <w:rsid w:val="0C8C3C1B"/>
    <w:rsid w:val="0C8E3041"/>
    <w:rsid w:val="0C8E5DE2"/>
    <w:rsid w:val="0C9104D8"/>
    <w:rsid w:val="0C91697C"/>
    <w:rsid w:val="0C924D5A"/>
    <w:rsid w:val="0CA040AE"/>
    <w:rsid w:val="0CA16FFA"/>
    <w:rsid w:val="0CA53FD1"/>
    <w:rsid w:val="0CA54458"/>
    <w:rsid w:val="0CA57D0C"/>
    <w:rsid w:val="0CA777AB"/>
    <w:rsid w:val="0CAA6F48"/>
    <w:rsid w:val="0CAF13FD"/>
    <w:rsid w:val="0CB11CB2"/>
    <w:rsid w:val="0CB328B9"/>
    <w:rsid w:val="0CB35393"/>
    <w:rsid w:val="0CB35602"/>
    <w:rsid w:val="0CB43D06"/>
    <w:rsid w:val="0CB555BE"/>
    <w:rsid w:val="0CB91B79"/>
    <w:rsid w:val="0CBA2C2B"/>
    <w:rsid w:val="0CBD6ACA"/>
    <w:rsid w:val="0CC320F8"/>
    <w:rsid w:val="0CC35650"/>
    <w:rsid w:val="0CC4156A"/>
    <w:rsid w:val="0CC62C07"/>
    <w:rsid w:val="0CC839DF"/>
    <w:rsid w:val="0CCF4EED"/>
    <w:rsid w:val="0CD27240"/>
    <w:rsid w:val="0CD67A1B"/>
    <w:rsid w:val="0CD75F14"/>
    <w:rsid w:val="0CDD579C"/>
    <w:rsid w:val="0CDD7D66"/>
    <w:rsid w:val="0CE154F7"/>
    <w:rsid w:val="0CE15F7B"/>
    <w:rsid w:val="0CE33B0C"/>
    <w:rsid w:val="0CE541E7"/>
    <w:rsid w:val="0CE93EF4"/>
    <w:rsid w:val="0CEB09F7"/>
    <w:rsid w:val="0CF374C7"/>
    <w:rsid w:val="0CF96740"/>
    <w:rsid w:val="0CFD4268"/>
    <w:rsid w:val="0CFD655D"/>
    <w:rsid w:val="0D087D34"/>
    <w:rsid w:val="0D0A35E9"/>
    <w:rsid w:val="0D0C7199"/>
    <w:rsid w:val="0D0E35A9"/>
    <w:rsid w:val="0D137236"/>
    <w:rsid w:val="0D1B7D6E"/>
    <w:rsid w:val="0D256534"/>
    <w:rsid w:val="0D276293"/>
    <w:rsid w:val="0D2A4D36"/>
    <w:rsid w:val="0D2D3B01"/>
    <w:rsid w:val="0D2E70A1"/>
    <w:rsid w:val="0D32129F"/>
    <w:rsid w:val="0D3649A9"/>
    <w:rsid w:val="0D392D96"/>
    <w:rsid w:val="0D3B3F56"/>
    <w:rsid w:val="0D3E33AF"/>
    <w:rsid w:val="0D4333F2"/>
    <w:rsid w:val="0D444180"/>
    <w:rsid w:val="0D447CB7"/>
    <w:rsid w:val="0D476D6D"/>
    <w:rsid w:val="0D4A7995"/>
    <w:rsid w:val="0D4D4140"/>
    <w:rsid w:val="0D4E0D91"/>
    <w:rsid w:val="0D56478C"/>
    <w:rsid w:val="0D582A35"/>
    <w:rsid w:val="0D631E0E"/>
    <w:rsid w:val="0D6351A5"/>
    <w:rsid w:val="0D6457BD"/>
    <w:rsid w:val="0D646E15"/>
    <w:rsid w:val="0D6B4F9E"/>
    <w:rsid w:val="0D74176A"/>
    <w:rsid w:val="0D7575E5"/>
    <w:rsid w:val="0D762796"/>
    <w:rsid w:val="0D786AAB"/>
    <w:rsid w:val="0D7B1C68"/>
    <w:rsid w:val="0D7D63D4"/>
    <w:rsid w:val="0D842D95"/>
    <w:rsid w:val="0D8465BE"/>
    <w:rsid w:val="0D885C9D"/>
    <w:rsid w:val="0D8B0E6F"/>
    <w:rsid w:val="0D8E5D33"/>
    <w:rsid w:val="0D90553D"/>
    <w:rsid w:val="0D924C0A"/>
    <w:rsid w:val="0D941F6C"/>
    <w:rsid w:val="0D95120C"/>
    <w:rsid w:val="0D963CBF"/>
    <w:rsid w:val="0D973249"/>
    <w:rsid w:val="0D977402"/>
    <w:rsid w:val="0D98135E"/>
    <w:rsid w:val="0D994A16"/>
    <w:rsid w:val="0D9C4D60"/>
    <w:rsid w:val="0D9E78FD"/>
    <w:rsid w:val="0DA03FFC"/>
    <w:rsid w:val="0DA1763A"/>
    <w:rsid w:val="0DA21F64"/>
    <w:rsid w:val="0DA344F9"/>
    <w:rsid w:val="0DA7597C"/>
    <w:rsid w:val="0DA96D7E"/>
    <w:rsid w:val="0DAA6352"/>
    <w:rsid w:val="0DB00E67"/>
    <w:rsid w:val="0DB10CB1"/>
    <w:rsid w:val="0DB26133"/>
    <w:rsid w:val="0DBC560E"/>
    <w:rsid w:val="0DBD193B"/>
    <w:rsid w:val="0DCC679F"/>
    <w:rsid w:val="0DCD193C"/>
    <w:rsid w:val="0DCF031E"/>
    <w:rsid w:val="0DCF310F"/>
    <w:rsid w:val="0DD37A9E"/>
    <w:rsid w:val="0DD75F94"/>
    <w:rsid w:val="0DD90CE8"/>
    <w:rsid w:val="0DDB4E90"/>
    <w:rsid w:val="0DDF3EA7"/>
    <w:rsid w:val="0DE11112"/>
    <w:rsid w:val="0DE121A6"/>
    <w:rsid w:val="0DE42F6E"/>
    <w:rsid w:val="0DEC6420"/>
    <w:rsid w:val="0DED41F0"/>
    <w:rsid w:val="0DEF2FCF"/>
    <w:rsid w:val="0DF01547"/>
    <w:rsid w:val="0DF04FC4"/>
    <w:rsid w:val="0DF33524"/>
    <w:rsid w:val="0DF90DD2"/>
    <w:rsid w:val="0DFB1250"/>
    <w:rsid w:val="0DFB5892"/>
    <w:rsid w:val="0DFD0687"/>
    <w:rsid w:val="0E0102B1"/>
    <w:rsid w:val="0E08438C"/>
    <w:rsid w:val="0E0918AA"/>
    <w:rsid w:val="0E0A1CDE"/>
    <w:rsid w:val="0E0C2171"/>
    <w:rsid w:val="0E0C2322"/>
    <w:rsid w:val="0E0E60E7"/>
    <w:rsid w:val="0E10620D"/>
    <w:rsid w:val="0E141FF4"/>
    <w:rsid w:val="0E150C37"/>
    <w:rsid w:val="0E153AAA"/>
    <w:rsid w:val="0E1839D1"/>
    <w:rsid w:val="0E19077C"/>
    <w:rsid w:val="0E1A7636"/>
    <w:rsid w:val="0E220243"/>
    <w:rsid w:val="0E2410FB"/>
    <w:rsid w:val="0E2612AE"/>
    <w:rsid w:val="0E270F4B"/>
    <w:rsid w:val="0E273922"/>
    <w:rsid w:val="0E286797"/>
    <w:rsid w:val="0E2A68E1"/>
    <w:rsid w:val="0E2D6AA2"/>
    <w:rsid w:val="0E2E175D"/>
    <w:rsid w:val="0E2E39AC"/>
    <w:rsid w:val="0E2E650E"/>
    <w:rsid w:val="0E31448D"/>
    <w:rsid w:val="0E325300"/>
    <w:rsid w:val="0E33592A"/>
    <w:rsid w:val="0E37049C"/>
    <w:rsid w:val="0E384D92"/>
    <w:rsid w:val="0E3912BC"/>
    <w:rsid w:val="0E3C5E26"/>
    <w:rsid w:val="0E40189B"/>
    <w:rsid w:val="0E4813A4"/>
    <w:rsid w:val="0E4B07DA"/>
    <w:rsid w:val="0E4D2910"/>
    <w:rsid w:val="0E4E3646"/>
    <w:rsid w:val="0E52675F"/>
    <w:rsid w:val="0E5346F7"/>
    <w:rsid w:val="0E540791"/>
    <w:rsid w:val="0E5535F5"/>
    <w:rsid w:val="0E566D95"/>
    <w:rsid w:val="0E567063"/>
    <w:rsid w:val="0E584F7F"/>
    <w:rsid w:val="0E5855F9"/>
    <w:rsid w:val="0E5E7DAB"/>
    <w:rsid w:val="0E61033A"/>
    <w:rsid w:val="0E621923"/>
    <w:rsid w:val="0E634A54"/>
    <w:rsid w:val="0E636614"/>
    <w:rsid w:val="0E645F02"/>
    <w:rsid w:val="0E656DE0"/>
    <w:rsid w:val="0E684955"/>
    <w:rsid w:val="0E6A658E"/>
    <w:rsid w:val="0E6F0D9B"/>
    <w:rsid w:val="0E7E269E"/>
    <w:rsid w:val="0E7E539B"/>
    <w:rsid w:val="0E883F24"/>
    <w:rsid w:val="0E8C0EA8"/>
    <w:rsid w:val="0E8D0417"/>
    <w:rsid w:val="0E8D4784"/>
    <w:rsid w:val="0E9E08E4"/>
    <w:rsid w:val="0E9F19CE"/>
    <w:rsid w:val="0E9F4015"/>
    <w:rsid w:val="0EA459D2"/>
    <w:rsid w:val="0EB122A0"/>
    <w:rsid w:val="0EB2003B"/>
    <w:rsid w:val="0EB50E15"/>
    <w:rsid w:val="0EB86A8A"/>
    <w:rsid w:val="0EBB2C4F"/>
    <w:rsid w:val="0EBD7584"/>
    <w:rsid w:val="0EBE4B8F"/>
    <w:rsid w:val="0EBF05A0"/>
    <w:rsid w:val="0EC133A7"/>
    <w:rsid w:val="0EC20D75"/>
    <w:rsid w:val="0EC67E44"/>
    <w:rsid w:val="0EC77C1E"/>
    <w:rsid w:val="0EC84432"/>
    <w:rsid w:val="0ECB6F0D"/>
    <w:rsid w:val="0ECB7316"/>
    <w:rsid w:val="0ECB733C"/>
    <w:rsid w:val="0ECC58F8"/>
    <w:rsid w:val="0ECF5E66"/>
    <w:rsid w:val="0ED71555"/>
    <w:rsid w:val="0ED746AC"/>
    <w:rsid w:val="0EDA115B"/>
    <w:rsid w:val="0EDB2176"/>
    <w:rsid w:val="0EDC2AD1"/>
    <w:rsid w:val="0EDF3839"/>
    <w:rsid w:val="0EF10040"/>
    <w:rsid w:val="0EF315DB"/>
    <w:rsid w:val="0EF638E0"/>
    <w:rsid w:val="0EF91840"/>
    <w:rsid w:val="0EFB4E7F"/>
    <w:rsid w:val="0EFF1D55"/>
    <w:rsid w:val="0EFF441D"/>
    <w:rsid w:val="0F0053BA"/>
    <w:rsid w:val="0F0303CB"/>
    <w:rsid w:val="0F032829"/>
    <w:rsid w:val="0F036E97"/>
    <w:rsid w:val="0F073673"/>
    <w:rsid w:val="0F0C1E05"/>
    <w:rsid w:val="0F0D7EC4"/>
    <w:rsid w:val="0F10402D"/>
    <w:rsid w:val="0F1A7AC2"/>
    <w:rsid w:val="0F1E0390"/>
    <w:rsid w:val="0F207D34"/>
    <w:rsid w:val="0F23180B"/>
    <w:rsid w:val="0F241899"/>
    <w:rsid w:val="0F255119"/>
    <w:rsid w:val="0F2838D7"/>
    <w:rsid w:val="0F2A1515"/>
    <w:rsid w:val="0F2A2340"/>
    <w:rsid w:val="0F2E457E"/>
    <w:rsid w:val="0F2E76D5"/>
    <w:rsid w:val="0F2F7E67"/>
    <w:rsid w:val="0F3252AF"/>
    <w:rsid w:val="0F3304B6"/>
    <w:rsid w:val="0F385008"/>
    <w:rsid w:val="0F390651"/>
    <w:rsid w:val="0F3B3326"/>
    <w:rsid w:val="0F3E08AC"/>
    <w:rsid w:val="0F3F3AF1"/>
    <w:rsid w:val="0F403EBA"/>
    <w:rsid w:val="0F433D90"/>
    <w:rsid w:val="0F4C6964"/>
    <w:rsid w:val="0F5660BF"/>
    <w:rsid w:val="0F5A5E41"/>
    <w:rsid w:val="0F5E1A44"/>
    <w:rsid w:val="0F5F0FB0"/>
    <w:rsid w:val="0F6072C2"/>
    <w:rsid w:val="0F6812FF"/>
    <w:rsid w:val="0F684ADE"/>
    <w:rsid w:val="0F6925C9"/>
    <w:rsid w:val="0F6A4AC7"/>
    <w:rsid w:val="0F6D130E"/>
    <w:rsid w:val="0F6F40BD"/>
    <w:rsid w:val="0F7076C4"/>
    <w:rsid w:val="0F745069"/>
    <w:rsid w:val="0F767872"/>
    <w:rsid w:val="0F7C5724"/>
    <w:rsid w:val="0F7D1133"/>
    <w:rsid w:val="0F824842"/>
    <w:rsid w:val="0F827FCF"/>
    <w:rsid w:val="0F8A56FB"/>
    <w:rsid w:val="0F8D2ECB"/>
    <w:rsid w:val="0F8D3155"/>
    <w:rsid w:val="0F8E167A"/>
    <w:rsid w:val="0F961B0A"/>
    <w:rsid w:val="0F964261"/>
    <w:rsid w:val="0F971CAF"/>
    <w:rsid w:val="0F9B3D6F"/>
    <w:rsid w:val="0F9F3C29"/>
    <w:rsid w:val="0FA47CAF"/>
    <w:rsid w:val="0FA602DF"/>
    <w:rsid w:val="0FA71CB3"/>
    <w:rsid w:val="0FA75574"/>
    <w:rsid w:val="0FA83E45"/>
    <w:rsid w:val="0FA86938"/>
    <w:rsid w:val="0FAB2F9C"/>
    <w:rsid w:val="0FAB72B3"/>
    <w:rsid w:val="0FAF2F4B"/>
    <w:rsid w:val="0FB860AB"/>
    <w:rsid w:val="0FBB4EB9"/>
    <w:rsid w:val="0FBF7E05"/>
    <w:rsid w:val="0FC25D95"/>
    <w:rsid w:val="0FCA206B"/>
    <w:rsid w:val="0FD162DB"/>
    <w:rsid w:val="0FD34E95"/>
    <w:rsid w:val="0FD37AB5"/>
    <w:rsid w:val="0FD478D3"/>
    <w:rsid w:val="0FD62167"/>
    <w:rsid w:val="0FD6684A"/>
    <w:rsid w:val="0FD70344"/>
    <w:rsid w:val="0FD71AE2"/>
    <w:rsid w:val="0FD8301D"/>
    <w:rsid w:val="0FDE7E5F"/>
    <w:rsid w:val="0FE0474D"/>
    <w:rsid w:val="0FE15C6A"/>
    <w:rsid w:val="0FF55D40"/>
    <w:rsid w:val="0FF70C20"/>
    <w:rsid w:val="0FF72892"/>
    <w:rsid w:val="0FFB5396"/>
    <w:rsid w:val="10011F81"/>
    <w:rsid w:val="10074ED4"/>
    <w:rsid w:val="10087772"/>
    <w:rsid w:val="100C210E"/>
    <w:rsid w:val="1010434A"/>
    <w:rsid w:val="10115899"/>
    <w:rsid w:val="101820C6"/>
    <w:rsid w:val="10183F8F"/>
    <w:rsid w:val="10197028"/>
    <w:rsid w:val="101B05CB"/>
    <w:rsid w:val="101C2A72"/>
    <w:rsid w:val="102032B2"/>
    <w:rsid w:val="102049CC"/>
    <w:rsid w:val="102302BC"/>
    <w:rsid w:val="102825B8"/>
    <w:rsid w:val="102A090C"/>
    <w:rsid w:val="102D734F"/>
    <w:rsid w:val="10311994"/>
    <w:rsid w:val="10330F84"/>
    <w:rsid w:val="103347EC"/>
    <w:rsid w:val="10352EBC"/>
    <w:rsid w:val="10367C50"/>
    <w:rsid w:val="10380C0F"/>
    <w:rsid w:val="103E3C87"/>
    <w:rsid w:val="104850F5"/>
    <w:rsid w:val="104A633D"/>
    <w:rsid w:val="10537EE2"/>
    <w:rsid w:val="10540AE4"/>
    <w:rsid w:val="1054518E"/>
    <w:rsid w:val="10593667"/>
    <w:rsid w:val="105C76FB"/>
    <w:rsid w:val="105F74F3"/>
    <w:rsid w:val="10614CA9"/>
    <w:rsid w:val="10682A07"/>
    <w:rsid w:val="106A3914"/>
    <w:rsid w:val="106C2881"/>
    <w:rsid w:val="106C5CA9"/>
    <w:rsid w:val="10706964"/>
    <w:rsid w:val="1070755A"/>
    <w:rsid w:val="10721A68"/>
    <w:rsid w:val="107237EC"/>
    <w:rsid w:val="10817014"/>
    <w:rsid w:val="108701A7"/>
    <w:rsid w:val="108874E8"/>
    <w:rsid w:val="108B5581"/>
    <w:rsid w:val="108F615A"/>
    <w:rsid w:val="10923011"/>
    <w:rsid w:val="10952880"/>
    <w:rsid w:val="1096268A"/>
    <w:rsid w:val="10992F57"/>
    <w:rsid w:val="10994663"/>
    <w:rsid w:val="109F47EA"/>
    <w:rsid w:val="10A976EC"/>
    <w:rsid w:val="10AA01A3"/>
    <w:rsid w:val="10B11DF1"/>
    <w:rsid w:val="10B36E6F"/>
    <w:rsid w:val="10B52291"/>
    <w:rsid w:val="10BA1B18"/>
    <w:rsid w:val="10BD4DCF"/>
    <w:rsid w:val="10BE4C5A"/>
    <w:rsid w:val="10C119A3"/>
    <w:rsid w:val="10C54956"/>
    <w:rsid w:val="10C91460"/>
    <w:rsid w:val="10CA22A8"/>
    <w:rsid w:val="10CC2E3F"/>
    <w:rsid w:val="10CD1538"/>
    <w:rsid w:val="10D2571E"/>
    <w:rsid w:val="10D279A3"/>
    <w:rsid w:val="10D54540"/>
    <w:rsid w:val="10D90C04"/>
    <w:rsid w:val="10DB705A"/>
    <w:rsid w:val="10E53E17"/>
    <w:rsid w:val="10E659A9"/>
    <w:rsid w:val="10E90796"/>
    <w:rsid w:val="10E91199"/>
    <w:rsid w:val="10EA3659"/>
    <w:rsid w:val="10EF0319"/>
    <w:rsid w:val="10EF59CB"/>
    <w:rsid w:val="10F00F41"/>
    <w:rsid w:val="10F1310E"/>
    <w:rsid w:val="10F436E4"/>
    <w:rsid w:val="10FA0722"/>
    <w:rsid w:val="10FA2F74"/>
    <w:rsid w:val="10FB6459"/>
    <w:rsid w:val="10FC6029"/>
    <w:rsid w:val="11026838"/>
    <w:rsid w:val="11042370"/>
    <w:rsid w:val="11055FB2"/>
    <w:rsid w:val="110936CE"/>
    <w:rsid w:val="1109741F"/>
    <w:rsid w:val="111215DD"/>
    <w:rsid w:val="11132AE7"/>
    <w:rsid w:val="11137E58"/>
    <w:rsid w:val="1114543C"/>
    <w:rsid w:val="11177F36"/>
    <w:rsid w:val="11185E6F"/>
    <w:rsid w:val="111A46AB"/>
    <w:rsid w:val="111A572C"/>
    <w:rsid w:val="111F1A24"/>
    <w:rsid w:val="112040F6"/>
    <w:rsid w:val="11257007"/>
    <w:rsid w:val="11261723"/>
    <w:rsid w:val="11273464"/>
    <w:rsid w:val="11286819"/>
    <w:rsid w:val="112978EF"/>
    <w:rsid w:val="112A0014"/>
    <w:rsid w:val="112B337B"/>
    <w:rsid w:val="112C2E42"/>
    <w:rsid w:val="11335073"/>
    <w:rsid w:val="11347E13"/>
    <w:rsid w:val="113B3A3A"/>
    <w:rsid w:val="113C11B4"/>
    <w:rsid w:val="113E032F"/>
    <w:rsid w:val="113E3A53"/>
    <w:rsid w:val="1143768A"/>
    <w:rsid w:val="11474E53"/>
    <w:rsid w:val="114847E0"/>
    <w:rsid w:val="11492CC9"/>
    <w:rsid w:val="11493E53"/>
    <w:rsid w:val="114B16E3"/>
    <w:rsid w:val="114F7843"/>
    <w:rsid w:val="115064EB"/>
    <w:rsid w:val="11517E7D"/>
    <w:rsid w:val="11553C3A"/>
    <w:rsid w:val="1158564B"/>
    <w:rsid w:val="115B6413"/>
    <w:rsid w:val="115C6BEB"/>
    <w:rsid w:val="115E497A"/>
    <w:rsid w:val="115F3E31"/>
    <w:rsid w:val="116338D0"/>
    <w:rsid w:val="11644B9F"/>
    <w:rsid w:val="1166289A"/>
    <w:rsid w:val="11670FF7"/>
    <w:rsid w:val="11682E8D"/>
    <w:rsid w:val="1168649F"/>
    <w:rsid w:val="11695935"/>
    <w:rsid w:val="116A014B"/>
    <w:rsid w:val="11701BA1"/>
    <w:rsid w:val="11781DEF"/>
    <w:rsid w:val="117D20B4"/>
    <w:rsid w:val="117D6764"/>
    <w:rsid w:val="117F052F"/>
    <w:rsid w:val="117F1C6C"/>
    <w:rsid w:val="1187338C"/>
    <w:rsid w:val="118A3B60"/>
    <w:rsid w:val="118F1CA9"/>
    <w:rsid w:val="118F6A95"/>
    <w:rsid w:val="119D5B92"/>
    <w:rsid w:val="119E7B0E"/>
    <w:rsid w:val="119F4908"/>
    <w:rsid w:val="11A05375"/>
    <w:rsid w:val="11A27858"/>
    <w:rsid w:val="11A31D81"/>
    <w:rsid w:val="11A83786"/>
    <w:rsid w:val="11AB1026"/>
    <w:rsid w:val="11AB19EB"/>
    <w:rsid w:val="11AD69DE"/>
    <w:rsid w:val="11B543C8"/>
    <w:rsid w:val="11B966F7"/>
    <w:rsid w:val="11BB697D"/>
    <w:rsid w:val="11BE70CD"/>
    <w:rsid w:val="11BF2CF9"/>
    <w:rsid w:val="11C14994"/>
    <w:rsid w:val="11C32BDD"/>
    <w:rsid w:val="11C363C5"/>
    <w:rsid w:val="11C80EE7"/>
    <w:rsid w:val="11CA4240"/>
    <w:rsid w:val="11CD58DC"/>
    <w:rsid w:val="11CE11D2"/>
    <w:rsid w:val="11D25134"/>
    <w:rsid w:val="11D3381D"/>
    <w:rsid w:val="11D50C81"/>
    <w:rsid w:val="11D51026"/>
    <w:rsid w:val="11D80887"/>
    <w:rsid w:val="11DB246D"/>
    <w:rsid w:val="11DB3CBD"/>
    <w:rsid w:val="11DB410B"/>
    <w:rsid w:val="11E15D0D"/>
    <w:rsid w:val="11E45628"/>
    <w:rsid w:val="11E90BDA"/>
    <w:rsid w:val="11EA17B4"/>
    <w:rsid w:val="11EE3C63"/>
    <w:rsid w:val="11F420B6"/>
    <w:rsid w:val="11F55020"/>
    <w:rsid w:val="11F80531"/>
    <w:rsid w:val="11F96915"/>
    <w:rsid w:val="11FC31AC"/>
    <w:rsid w:val="11FF2032"/>
    <w:rsid w:val="11FF6590"/>
    <w:rsid w:val="12004A40"/>
    <w:rsid w:val="12027F17"/>
    <w:rsid w:val="12063EDE"/>
    <w:rsid w:val="120C7429"/>
    <w:rsid w:val="12113F90"/>
    <w:rsid w:val="12124D5B"/>
    <w:rsid w:val="12156DD2"/>
    <w:rsid w:val="12174390"/>
    <w:rsid w:val="1217719B"/>
    <w:rsid w:val="1218344A"/>
    <w:rsid w:val="12185058"/>
    <w:rsid w:val="12197404"/>
    <w:rsid w:val="121B4AF9"/>
    <w:rsid w:val="121C086A"/>
    <w:rsid w:val="121D60DE"/>
    <w:rsid w:val="121F3414"/>
    <w:rsid w:val="121F4F82"/>
    <w:rsid w:val="1220264E"/>
    <w:rsid w:val="12220450"/>
    <w:rsid w:val="12226F64"/>
    <w:rsid w:val="122C2492"/>
    <w:rsid w:val="122F6D92"/>
    <w:rsid w:val="122F7708"/>
    <w:rsid w:val="1235266E"/>
    <w:rsid w:val="12354AB6"/>
    <w:rsid w:val="123732B8"/>
    <w:rsid w:val="12394193"/>
    <w:rsid w:val="123A01D1"/>
    <w:rsid w:val="123B634C"/>
    <w:rsid w:val="123D293C"/>
    <w:rsid w:val="123F1071"/>
    <w:rsid w:val="123F6C75"/>
    <w:rsid w:val="12467E56"/>
    <w:rsid w:val="12470826"/>
    <w:rsid w:val="124A06C6"/>
    <w:rsid w:val="125728E3"/>
    <w:rsid w:val="12572D51"/>
    <w:rsid w:val="125933C4"/>
    <w:rsid w:val="125D2D5D"/>
    <w:rsid w:val="125D793C"/>
    <w:rsid w:val="125E4185"/>
    <w:rsid w:val="125F2F87"/>
    <w:rsid w:val="126402F4"/>
    <w:rsid w:val="12654437"/>
    <w:rsid w:val="12666D8A"/>
    <w:rsid w:val="126862C6"/>
    <w:rsid w:val="12686EB6"/>
    <w:rsid w:val="1269748B"/>
    <w:rsid w:val="126A139D"/>
    <w:rsid w:val="126B55EB"/>
    <w:rsid w:val="126E0BEC"/>
    <w:rsid w:val="127021B1"/>
    <w:rsid w:val="12705B18"/>
    <w:rsid w:val="1276345A"/>
    <w:rsid w:val="12780930"/>
    <w:rsid w:val="127B2101"/>
    <w:rsid w:val="127F17E0"/>
    <w:rsid w:val="127F6C51"/>
    <w:rsid w:val="127F76FB"/>
    <w:rsid w:val="12837BAD"/>
    <w:rsid w:val="12871DDC"/>
    <w:rsid w:val="1287541A"/>
    <w:rsid w:val="128A1BAC"/>
    <w:rsid w:val="128A4721"/>
    <w:rsid w:val="128D1937"/>
    <w:rsid w:val="128D6D89"/>
    <w:rsid w:val="129A2354"/>
    <w:rsid w:val="129B7EDD"/>
    <w:rsid w:val="129C69A6"/>
    <w:rsid w:val="129F0287"/>
    <w:rsid w:val="12A15F04"/>
    <w:rsid w:val="12A53465"/>
    <w:rsid w:val="12AD0521"/>
    <w:rsid w:val="12B00578"/>
    <w:rsid w:val="12B25B13"/>
    <w:rsid w:val="12B95FC3"/>
    <w:rsid w:val="12BB3E05"/>
    <w:rsid w:val="12C67204"/>
    <w:rsid w:val="12C75E0E"/>
    <w:rsid w:val="12CA4ACB"/>
    <w:rsid w:val="12CB1A52"/>
    <w:rsid w:val="12D13228"/>
    <w:rsid w:val="12D1596B"/>
    <w:rsid w:val="12E53FDF"/>
    <w:rsid w:val="12E83604"/>
    <w:rsid w:val="12E948FA"/>
    <w:rsid w:val="12EA125C"/>
    <w:rsid w:val="12EE1124"/>
    <w:rsid w:val="12EE256B"/>
    <w:rsid w:val="12F35224"/>
    <w:rsid w:val="12F37E17"/>
    <w:rsid w:val="12F71959"/>
    <w:rsid w:val="12F82C85"/>
    <w:rsid w:val="12F87A20"/>
    <w:rsid w:val="12FB2E7F"/>
    <w:rsid w:val="130032D2"/>
    <w:rsid w:val="13047FD3"/>
    <w:rsid w:val="130564EE"/>
    <w:rsid w:val="130B0783"/>
    <w:rsid w:val="130C1BCE"/>
    <w:rsid w:val="130D209E"/>
    <w:rsid w:val="13115AA2"/>
    <w:rsid w:val="131244B6"/>
    <w:rsid w:val="13124A8B"/>
    <w:rsid w:val="13154BDA"/>
    <w:rsid w:val="13156096"/>
    <w:rsid w:val="13165929"/>
    <w:rsid w:val="13190722"/>
    <w:rsid w:val="1319528C"/>
    <w:rsid w:val="1319757C"/>
    <w:rsid w:val="131B405D"/>
    <w:rsid w:val="131D28CC"/>
    <w:rsid w:val="131E217A"/>
    <w:rsid w:val="1320794E"/>
    <w:rsid w:val="13233479"/>
    <w:rsid w:val="132445D0"/>
    <w:rsid w:val="1325421D"/>
    <w:rsid w:val="13287F74"/>
    <w:rsid w:val="132C2AB7"/>
    <w:rsid w:val="132E5190"/>
    <w:rsid w:val="133121BD"/>
    <w:rsid w:val="133439D8"/>
    <w:rsid w:val="13360B26"/>
    <w:rsid w:val="133A1137"/>
    <w:rsid w:val="133B13BC"/>
    <w:rsid w:val="133F0B96"/>
    <w:rsid w:val="133F571E"/>
    <w:rsid w:val="1341475A"/>
    <w:rsid w:val="134B469F"/>
    <w:rsid w:val="134B6F70"/>
    <w:rsid w:val="135075EC"/>
    <w:rsid w:val="13513CE6"/>
    <w:rsid w:val="135403F7"/>
    <w:rsid w:val="135559DF"/>
    <w:rsid w:val="135C3832"/>
    <w:rsid w:val="135D0B0D"/>
    <w:rsid w:val="135D6C4C"/>
    <w:rsid w:val="135E171D"/>
    <w:rsid w:val="135F6976"/>
    <w:rsid w:val="1365060C"/>
    <w:rsid w:val="13652904"/>
    <w:rsid w:val="136A6B51"/>
    <w:rsid w:val="136D09F3"/>
    <w:rsid w:val="136D7EE3"/>
    <w:rsid w:val="137A1EBC"/>
    <w:rsid w:val="137B5320"/>
    <w:rsid w:val="13834915"/>
    <w:rsid w:val="138535AB"/>
    <w:rsid w:val="13864C42"/>
    <w:rsid w:val="13880682"/>
    <w:rsid w:val="13893410"/>
    <w:rsid w:val="138B0EF4"/>
    <w:rsid w:val="138C4776"/>
    <w:rsid w:val="13902EAB"/>
    <w:rsid w:val="139051DA"/>
    <w:rsid w:val="139067F0"/>
    <w:rsid w:val="1398436D"/>
    <w:rsid w:val="139A3CF6"/>
    <w:rsid w:val="139D1DE6"/>
    <w:rsid w:val="139D242E"/>
    <w:rsid w:val="139D5CB5"/>
    <w:rsid w:val="139E01B8"/>
    <w:rsid w:val="13A223FE"/>
    <w:rsid w:val="13A36CA8"/>
    <w:rsid w:val="13A43624"/>
    <w:rsid w:val="13A70EE2"/>
    <w:rsid w:val="13AA4FF2"/>
    <w:rsid w:val="13AB5F99"/>
    <w:rsid w:val="13AD55E5"/>
    <w:rsid w:val="13B17243"/>
    <w:rsid w:val="13BD7003"/>
    <w:rsid w:val="13C107E0"/>
    <w:rsid w:val="13C350FB"/>
    <w:rsid w:val="13C83F01"/>
    <w:rsid w:val="13C8530A"/>
    <w:rsid w:val="13CC5F26"/>
    <w:rsid w:val="13D071AC"/>
    <w:rsid w:val="13D13875"/>
    <w:rsid w:val="13D40064"/>
    <w:rsid w:val="13D43FE5"/>
    <w:rsid w:val="13D62324"/>
    <w:rsid w:val="13D62FE6"/>
    <w:rsid w:val="13D85115"/>
    <w:rsid w:val="13DB6F14"/>
    <w:rsid w:val="13DC01AA"/>
    <w:rsid w:val="13E243D3"/>
    <w:rsid w:val="13E40E8A"/>
    <w:rsid w:val="13E6422E"/>
    <w:rsid w:val="13E77C67"/>
    <w:rsid w:val="13EB2A9D"/>
    <w:rsid w:val="13EB6BE5"/>
    <w:rsid w:val="13F111E2"/>
    <w:rsid w:val="13F277EA"/>
    <w:rsid w:val="13F56BBB"/>
    <w:rsid w:val="13F6208E"/>
    <w:rsid w:val="140243D0"/>
    <w:rsid w:val="14032954"/>
    <w:rsid w:val="14037C8A"/>
    <w:rsid w:val="14063E7D"/>
    <w:rsid w:val="140E0244"/>
    <w:rsid w:val="141325A0"/>
    <w:rsid w:val="141629A5"/>
    <w:rsid w:val="141631AC"/>
    <w:rsid w:val="141848FC"/>
    <w:rsid w:val="1419087C"/>
    <w:rsid w:val="14196CDE"/>
    <w:rsid w:val="141B426C"/>
    <w:rsid w:val="14302CD8"/>
    <w:rsid w:val="14343AC2"/>
    <w:rsid w:val="14371E97"/>
    <w:rsid w:val="14371F73"/>
    <w:rsid w:val="1440482E"/>
    <w:rsid w:val="14464CD5"/>
    <w:rsid w:val="145352D6"/>
    <w:rsid w:val="145411E0"/>
    <w:rsid w:val="14545E2F"/>
    <w:rsid w:val="145710AF"/>
    <w:rsid w:val="1458092D"/>
    <w:rsid w:val="14612747"/>
    <w:rsid w:val="1462682D"/>
    <w:rsid w:val="146574C3"/>
    <w:rsid w:val="14663F3E"/>
    <w:rsid w:val="146E0122"/>
    <w:rsid w:val="146E1A20"/>
    <w:rsid w:val="146F1BE3"/>
    <w:rsid w:val="146F37D0"/>
    <w:rsid w:val="147258E3"/>
    <w:rsid w:val="147C5959"/>
    <w:rsid w:val="147D1DF3"/>
    <w:rsid w:val="14806E19"/>
    <w:rsid w:val="14854833"/>
    <w:rsid w:val="14870B9B"/>
    <w:rsid w:val="14875FE7"/>
    <w:rsid w:val="148D0445"/>
    <w:rsid w:val="148E5C53"/>
    <w:rsid w:val="149963A1"/>
    <w:rsid w:val="149B025F"/>
    <w:rsid w:val="149D6C87"/>
    <w:rsid w:val="14A206E5"/>
    <w:rsid w:val="14A35988"/>
    <w:rsid w:val="14A41156"/>
    <w:rsid w:val="14A843E5"/>
    <w:rsid w:val="14AB5BF6"/>
    <w:rsid w:val="14AF5EA5"/>
    <w:rsid w:val="14B252A3"/>
    <w:rsid w:val="14B33541"/>
    <w:rsid w:val="14B46547"/>
    <w:rsid w:val="14B60CBC"/>
    <w:rsid w:val="14B75EC2"/>
    <w:rsid w:val="14BB107B"/>
    <w:rsid w:val="14BD102A"/>
    <w:rsid w:val="14C110B0"/>
    <w:rsid w:val="14C20655"/>
    <w:rsid w:val="14C85B7B"/>
    <w:rsid w:val="14C866C9"/>
    <w:rsid w:val="14C876D1"/>
    <w:rsid w:val="14CC7A2B"/>
    <w:rsid w:val="14CE381D"/>
    <w:rsid w:val="14D12DF9"/>
    <w:rsid w:val="14D201B0"/>
    <w:rsid w:val="14D70536"/>
    <w:rsid w:val="14D95FD0"/>
    <w:rsid w:val="14DA1E4C"/>
    <w:rsid w:val="14DF025B"/>
    <w:rsid w:val="14E07384"/>
    <w:rsid w:val="14E25955"/>
    <w:rsid w:val="14E7400C"/>
    <w:rsid w:val="14E8290A"/>
    <w:rsid w:val="14EC07CA"/>
    <w:rsid w:val="14EE517F"/>
    <w:rsid w:val="14EF7CC7"/>
    <w:rsid w:val="14F26746"/>
    <w:rsid w:val="14F26EE2"/>
    <w:rsid w:val="14F732E9"/>
    <w:rsid w:val="14FA27EC"/>
    <w:rsid w:val="14FC38C2"/>
    <w:rsid w:val="15035CCD"/>
    <w:rsid w:val="15046E6C"/>
    <w:rsid w:val="15056F73"/>
    <w:rsid w:val="150668A8"/>
    <w:rsid w:val="150C24A3"/>
    <w:rsid w:val="150E713D"/>
    <w:rsid w:val="150F2903"/>
    <w:rsid w:val="15121A01"/>
    <w:rsid w:val="151223ED"/>
    <w:rsid w:val="151527D6"/>
    <w:rsid w:val="15155E55"/>
    <w:rsid w:val="151E1FFE"/>
    <w:rsid w:val="151F22D0"/>
    <w:rsid w:val="152248DF"/>
    <w:rsid w:val="152424AC"/>
    <w:rsid w:val="15257FAB"/>
    <w:rsid w:val="1526468A"/>
    <w:rsid w:val="152744C1"/>
    <w:rsid w:val="152849C5"/>
    <w:rsid w:val="152B3328"/>
    <w:rsid w:val="15356639"/>
    <w:rsid w:val="153A2994"/>
    <w:rsid w:val="153A5B99"/>
    <w:rsid w:val="153D2DB1"/>
    <w:rsid w:val="153D79CF"/>
    <w:rsid w:val="153E1212"/>
    <w:rsid w:val="154070C0"/>
    <w:rsid w:val="15452573"/>
    <w:rsid w:val="154B48E3"/>
    <w:rsid w:val="154F4403"/>
    <w:rsid w:val="1551031B"/>
    <w:rsid w:val="15530CA4"/>
    <w:rsid w:val="1553187C"/>
    <w:rsid w:val="1556590E"/>
    <w:rsid w:val="1558015C"/>
    <w:rsid w:val="155C188B"/>
    <w:rsid w:val="155D2703"/>
    <w:rsid w:val="155D5F2B"/>
    <w:rsid w:val="155E2D01"/>
    <w:rsid w:val="156466C6"/>
    <w:rsid w:val="15673A14"/>
    <w:rsid w:val="156D71A9"/>
    <w:rsid w:val="15721E53"/>
    <w:rsid w:val="1576215F"/>
    <w:rsid w:val="15783546"/>
    <w:rsid w:val="15811BB3"/>
    <w:rsid w:val="158270D5"/>
    <w:rsid w:val="158562B1"/>
    <w:rsid w:val="15862AAD"/>
    <w:rsid w:val="158770C7"/>
    <w:rsid w:val="158802DD"/>
    <w:rsid w:val="158A36E8"/>
    <w:rsid w:val="158F3263"/>
    <w:rsid w:val="15902A16"/>
    <w:rsid w:val="15922007"/>
    <w:rsid w:val="15940AF5"/>
    <w:rsid w:val="15947462"/>
    <w:rsid w:val="159B5644"/>
    <w:rsid w:val="159E7B0F"/>
    <w:rsid w:val="159F0EA2"/>
    <w:rsid w:val="15A2372E"/>
    <w:rsid w:val="15A932B2"/>
    <w:rsid w:val="15AB769B"/>
    <w:rsid w:val="15AC6313"/>
    <w:rsid w:val="15AF7724"/>
    <w:rsid w:val="15B179CB"/>
    <w:rsid w:val="15B67E8B"/>
    <w:rsid w:val="15B7070B"/>
    <w:rsid w:val="15B8040C"/>
    <w:rsid w:val="15BA7F8B"/>
    <w:rsid w:val="15BB5CA0"/>
    <w:rsid w:val="15BC3A97"/>
    <w:rsid w:val="15C15880"/>
    <w:rsid w:val="15CD3C0C"/>
    <w:rsid w:val="15CD7AB5"/>
    <w:rsid w:val="15D13B34"/>
    <w:rsid w:val="15D37907"/>
    <w:rsid w:val="15D4186F"/>
    <w:rsid w:val="15D44F69"/>
    <w:rsid w:val="15D5060B"/>
    <w:rsid w:val="15D727F3"/>
    <w:rsid w:val="15D93ABF"/>
    <w:rsid w:val="15D97E94"/>
    <w:rsid w:val="15DF0B0F"/>
    <w:rsid w:val="15E84F8E"/>
    <w:rsid w:val="15E96C21"/>
    <w:rsid w:val="15EF5979"/>
    <w:rsid w:val="15F27F95"/>
    <w:rsid w:val="15F30B7C"/>
    <w:rsid w:val="16021641"/>
    <w:rsid w:val="16080814"/>
    <w:rsid w:val="16080C60"/>
    <w:rsid w:val="160A4CD2"/>
    <w:rsid w:val="160B1E0E"/>
    <w:rsid w:val="160F00B2"/>
    <w:rsid w:val="160F185F"/>
    <w:rsid w:val="16102756"/>
    <w:rsid w:val="16136679"/>
    <w:rsid w:val="1614008A"/>
    <w:rsid w:val="16141A3F"/>
    <w:rsid w:val="16150CC5"/>
    <w:rsid w:val="16167F4B"/>
    <w:rsid w:val="16176FD7"/>
    <w:rsid w:val="16185E90"/>
    <w:rsid w:val="16187CC6"/>
    <w:rsid w:val="1619003C"/>
    <w:rsid w:val="161A0167"/>
    <w:rsid w:val="161D0E80"/>
    <w:rsid w:val="161D272B"/>
    <w:rsid w:val="16214AF2"/>
    <w:rsid w:val="16231864"/>
    <w:rsid w:val="16273197"/>
    <w:rsid w:val="162C09B7"/>
    <w:rsid w:val="16323484"/>
    <w:rsid w:val="16325D1E"/>
    <w:rsid w:val="16333827"/>
    <w:rsid w:val="163671B7"/>
    <w:rsid w:val="16394C13"/>
    <w:rsid w:val="163D191F"/>
    <w:rsid w:val="163D2742"/>
    <w:rsid w:val="16446CE2"/>
    <w:rsid w:val="16470A3C"/>
    <w:rsid w:val="16475946"/>
    <w:rsid w:val="16481010"/>
    <w:rsid w:val="1648558A"/>
    <w:rsid w:val="164C76C3"/>
    <w:rsid w:val="164D29B8"/>
    <w:rsid w:val="164E092B"/>
    <w:rsid w:val="164E3841"/>
    <w:rsid w:val="164E742B"/>
    <w:rsid w:val="165163B4"/>
    <w:rsid w:val="16546682"/>
    <w:rsid w:val="16583EF8"/>
    <w:rsid w:val="165B32DE"/>
    <w:rsid w:val="165E0191"/>
    <w:rsid w:val="16604FA4"/>
    <w:rsid w:val="16674D92"/>
    <w:rsid w:val="166855A4"/>
    <w:rsid w:val="16690BEF"/>
    <w:rsid w:val="16691814"/>
    <w:rsid w:val="166E355E"/>
    <w:rsid w:val="16701E6E"/>
    <w:rsid w:val="167147CA"/>
    <w:rsid w:val="167170C7"/>
    <w:rsid w:val="16753D80"/>
    <w:rsid w:val="168019AD"/>
    <w:rsid w:val="16823479"/>
    <w:rsid w:val="16872362"/>
    <w:rsid w:val="168A5B17"/>
    <w:rsid w:val="168A7FCF"/>
    <w:rsid w:val="168B613E"/>
    <w:rsid w:val="168C20F3"/>
    <w:rsid w:val="168F2EFA"/>
    <w:rsid w:val="168F53DF"/>
    <w:rsid w:val="16917C76"/>
    <w:rsid w:val="16941538"/>
    <w:rsid w:val="16942F48"/>
    <w:rsid w:val="16965DB2"/>
    <w:rsid w:val="16986382"/>
    <w:rsid w:val="169A4704"/>
    <w:rsid w:val="169B64C4"/>
    <w:rsid w:val="169C635D"/>
    <w:rsid w:val="169F10AB"/>
    <w:rsid w:val="169F61D7"/>
    <w:rsid w:val="16A10E61"/>
    <w:rsid w:val="16AC43E3"/>
    <w:rsid w:val="16AF4E51"/>
    <w:rsid w:val="16B0325E"/>
    <w:rsid w:val="16B10C7D"/>
    <w:rsid w:val="16B16104"/>
    <w:rsid w:val="16B209C0"/>
    <w:rsid w:val="16B620DE"/>
    <w:rsid w:val="16B77657"/>
    <w:rsid w:val="16B9579E"/>
    <w:rsid w:val="16BB3FF7"/>
    <w:rsid w:val="16BF4894"/>
    <w:rsid w:val="16C0338F"/>
    <w:rsid w:val="16C1619B"/>
    <w:rsid w:val="16C96B57"/>
    <w:rsid w:val="16CB3344"/>
    <w:rsid w:val="16CC1F75"/>
    <w:rsid w:val="16CD5619"/>
    <w:rsid w:val="16D12E20"/>
    <w:rsid w:val="16D139CF"/>
    <w:rsid w:val="16D37433"/>
    <w:rsid w:val="16D6139E"/>
    <w:rsid w:val="16DB1B8E"/>
    <w:rsid w:val="16DD4850"/>
    <w:rsid w:val="16DF1320"/>
    <w:rsid w:val="16DF56E0"/>
    <w:rsid w:val="16E321DB"/>
    <w:rsid w:val="16E451A4"/>
    <w:rsid w:val="16E610F1"/>
    <w:rsid w:val="16EC5B36"/>
    <w:rsid w:val="16EC7435"/>
    <w:rsid w:val="16ED129D"/>
    <w:rsid w:val="16F036B0"/>
    <w:rsid w:val="16F14552"/>
    <w:rsid w:val="16F61DB5"/>
    <w:rsid w:val="16F63265"/>
    <w:rsid w:val="16F66AEC"/>
    <w:rsid w:val="16FA2FB5"/>
    <w:rsid w:val="16FA7F06"/>
    <w:rsid w:val="16FB4270"/>
    <w:rsid w:val="17050246"/>
    <w:rsid w:val="1705361B"/>
    <w:rsid w:val="170606F4"/>
    <w:rsid w:val="17062B9B"/>
    <w:rsid w:val="17086F7F"/>
    <w:rsid w:val="17106091"/>
    <w:rsid w:val="17126682"/>
    <w:rsid w:val="17140674"/>
    <w:rsid w:val="171665BE"/>
    <w:rsid w:val="17182DAA"/>
    <w:rsid w:val="171B7EB8"/>
    <w:rsid w:val="171E65E6"/>
    <w:rsid w:val="171F5011"/>
    <w:rsid w:val="17215C20"/>
    <w:rsid w:val="172175C2"/>
    <w:rsid w:val="17251154"/>
    <w:rsid w:val="172903B7"/>
    <w:rsid w:val="172C3B1B"/>
    <w:rsid w:val="172F7846"/>
    <w:rsid w:val="17302CC1"/>
    <w:rsid w:val="173114BE"/>
    <w:rsid w:val="173765D9"/>
    <w:rsid w:val="173B15C9"/>
    <w:rsid w:val="17416398"/>
    <w:rsid w:val="17447401"/>
    <w:rsid w:val="1744782E"/>
    <w:rsid w:val="17455EDC"/>
    <w:rsid w:val="1746184E"/>
    <w:rsid w:val="1749575B"/>
    <w:rsid w:val="17574216"/>
    <w:rsid w:val="175938BB"/>
    <w:rsid w:val="175B5A9D"/>
    <w:rsid w:val="175F7C8A"/>
    <w:rsid w:val="17647CE5"/>
    <w:rsid w:val="17690F02"/>
    <w:rsid w:val="17694C48"/>
    <w:rsid w:val="17697383"/>
    <w:rsid w:val="176D4A84"/>
    <w:rsid w:val="17713BAD"/>
    <w:rsid w:val="17777ED5"/>
    <w:rsid w:val="177B1905"/>
    <w:rsid w:val="177C195B"/>
    <w:rsid w:val="177E4D6F"/>
    <w:rsid w:val="17833A7C"/>
    <w:rsid w:val="17842812"/>
    <w:rsid w:val="17872F0D"/>
    <w:rsid w:val="178B0A16"/>
    <w:rsid w:val="178D4A0E"/>
    <w:rsid w:val="17907A1C"/>
    <w:rsid w:val="17915071"/>
    <w:rsid w:val="1797674D"/>
    <w:rsid w:val="179C0AA7"/>
    <w:rsid w:val="179E66BD"/>
    <w:rsid w:val="179F57CA"/>
    <w:rsid w:val="17A3275B"/>
    <w:rsid w:val="17A37BD7"/>
    <w:rsid w:val="17AB393C"/>
    <w:rsid w:val="17AC39CD"/>
    <w:rsid w:val="17AD17B2"/>
    <w:rsid w:val="17AD77DE"/>
    <w:rsid w:val="17AE497A"/>
    <w:rsid w:val="17B47C0C"/>
    <w:rsid w:val="17B656F1"/>
    <w:rsid w:val="17B86255"/>
    <w:rsid w:val="17BF747A"/>
    <w:rsid w:val="17C151FC"/>
    <w:rsid w:val="17C4072C"/>
    <w:rsid w:val="17C948C4"/>
    <w:rsid w:val="17CA7E2C"/>
    <w:rsid w:val="17CB2E3F"/>
    <w:rsid w:val="17CB4357"/>
    <w:rsid w:val="17CC1ACC"/>
    <w:rsid w:val="17CF1FE6"/>
    <w:rsid w:val="17D05F42"/>
    <w:rsid w:val="17D56768"/>
    <w:rsid w:val="17D61E4B"/>
    <w:rsid w:val="17D85347"/>
    <w:rsid w:val="17DB2B63"/>
    <w:rsid w:val="17DB3A67"/>
    <w:rsid w:val="17DB61EB"/>
    <w:rsid w:val="17DD4FFB"/>
    <w:rsid w:val="17E205B4"/>
    <w:rsid w:val="17E31EAB"/>
    <w:rsid w:val="17E444EF"/>
    <w:rsid w:val="17E46EC8"/>
    <w:rsid w:val="17E747B8"/>
    <w:rsid w:val="17E93131"/>
    <w:rsid w:val="17E97376"/>
    <w:rsid w:val="17EF40BA"/>
    <w:rsid w:val="17F77107"/>
    <w:rsid w:val="17F818E4"/>
    <w:rsid w:val="17F824BE"/>
    <w:rsid w:val="17FE6FA5"/>
    <w:rsid w:val="18002527"/>
    <w:rsid w:val="18017611"/>
    <w:rsid w:val="18017A3A"/>
    <w:rsid w:val="18037B05"/>
    <w:rsid w:val="180960CA"/>
    <w:rsid w:val="180A357B"/>
    <w:rsid w:val="180C0876"/>
    <w:rsid w:val="180E2033"/>
    <w:rsid w:val="181015F0"/>
    <w:rsid w:val="18110C56"/>
    <w:rsid w:val="18134BA0"/>
    <w:rsid w:val="18152958"/>
    <w:rsid w:val="181939CB"/>
    <w:rsid w:val="181C5D34"/>
    <w:rsid w:val="181C78E6"/>
    <w:rsid w:val="182626D2"/>
    <w:rsid w:val="18297E39"/>
    <w:rsid w:val="182D07E5"/>
    <w:rsid w:val="18304EC5"/>
    <w:rsid w:val="1833128F"/>
    <w:rsid w:val="1836422F"/>
    <w:rsid w:val="18364303"/>
    <w:rsid w:val="18377737"/>
    <w:rsid w:val="18386D36"/>
    <w:rsid w:val="18391856"/>
    <w:rsid w:val="183B56D7"/>
    <w:rsid w:val="183C2EE3"/>
    <w:rsid w:val="183D1323"/>
    <w:rsid w:val="183F399B"/>
    <w:rsid w:val="184627C6"/>
    <w:rsid w:val="18485275"/>
    <w:rsid w:val="18485D83"/>
    <w:rsid w:val="184A2F6E"/>
    <w:rsid w:val="185209E0"/>
    <w:rsid w:val="185B2E95"/>
    <w:rsid w:val="185F4A9E"/>
    <w:rsid w:val="18612C6B"/>
    <w:rsid w:val="18664307"/>
    <w:rsid w:val="186D2475"/>
    <w:rsid w:val="18707063"/>
    <w:rsid w:val="1876281D"/>
    <w:rsid w:val="18771095"/>
    <w:rsid w:val="187A599B"/>
    <w:rsid w:val="187B2E5E"/>
    <w:rsid w:val="187C34ED"/>
    <w:rsid w:val="187E769E"/>
    <w:rsid w:val="1884629D"/>
    <w:rsid w:val="18884976"/>
    <w:rsid w:val="188B6EB0"/>
    <w:rsid w:val="188D4EA0"/>
    <w:rsid w:val="18901A61"/>
    <w:rsid w:val="18921CB4"/>
    <w:rsid w:val="18931CE1"/>
    <w:rsid w:val="189559F5"/>
    <w:rsid w:val="18956EF1"/>
    <w:rsid w:val="18967A05"/>
    <w:rsid w:val="189A02CC"/>
    <w:rsid w:val="189B5DC1"/>
    <w:rsid w:val="189B5E08"/>
    <w:rsid w:val="189F7457"/>
    <w:rsid w:val="18A068A9"/>
    <w:rsid w:val="18A075CB"/>
    <w:rsid w:val="18A13C2D"/>
    <w:rsid w:val="18A26C27"/>
    <w:rsid w:val="18A445F6"/>
    <w:rsid w:val="18A60DF0"/>
    <w:rsid w:val="18AC6815"/>
    <w:rsid w:val="18AC7C8B"/>
    <w:rsid w:val="18AF52B3"/>
    <w:rsid w:val="18B103C9"/>
    <w:rsid w:val="18B324CB"/>
    <w:rsid w:val="18B74DE6"/>
    <w:rsid w:val="18BC3928"/>
    <w:rsid w:val="18BD5BB4"/>
    <w:rsid w:val="18C12858"/>
    <w:rsid w:val="18C37C3A"/>
    <w:rsid w:val="18C511C0"/>
    <w:rsid w:val="18C61DE1"/>
    <w:rsid w:val="18C67F7B"/>
    <w:rsid w:val="18C83EAE"/>
    <w:rsid w:val="18CB0149"/>
    <w:rsid w:val="18CB3868"/>
    <w:rsid w:val="18D16DD1"/>
    <w:rsid w:val="18D62A6F"/>
    <w:rsid w:val="18D812B8"/>
    <w:rsid w:val="18D87714"/>
    <w:rsid w:val="18DB2972"/>
    <w:rsid w:val="18DD2B30"/>
    <w:rsid w:val="18DE5CC3"/>
    <w:rsid w:val="18EB456D"/>
    <w:rsid w:val="18EC78CB"/>
    <w:rsid w:val="18F54F12"/>
    <w:rsid w:val="18F64C70"/>
    <w:rsid w:val="18F87ABB"/>
    <w:rsid w:val="18FF3F2D"/>
    <w:rsid w:val="1900100C"/>
    <w:rsid w:val="190156C3"/>
    <w:rsid w:val="19026E98"/>
    <w:rsid w:val="190D1E45"/>
    <w:rsid w:val="190E0ED9"/>
    <w:rsid w:val="191723DA"/>
    <w:rsid w:val="191B37AC"/>
    <w:rsid w:val="191E276E"/>
    <w:rsid w:val="191E787E"/>
    <w:rsid w:val="19223B76"/>
    <w:rsid w:val="192371C0"/>
    <w:rsid w:val="192D2421"/>
    <w:rsid w:val="192E735F"/>
    <w:rsid w:val="193012D5"/>
    <w:rsid w:val="1930754C"/>
    <w:rsid w:val="1931052D"/>
    <w:rsid w:val="19331FFC"/>
    <w:rsid w:val="19350036"/>
    <w:rsid w:val="19354C34"/>
    <w:rsid w:val="193E0992"/>
    <w:rsid w:val="19403999"/>
    <w:rsid w:val="19442B6C"/>
    <w:rsid w:val="1945175A"/>
    <w:rsid w:val="19472B35"/>
    <w:rsid w:val="19495A0C"/>
    <w:rsid w:val="194E1CDC"/>
    <w:rsid w:val="194F0E62"/>
    <w:rsid w:val="1954791A"/>
    <w:rsid w:val="19551918"/>
    <w:rsid w:val="1959630A"/>
    <w:rsid w:val="195F08B4"/>
    <w:rsid w:val="19616436"/>
    <w:rsid w:val="19617FFF"/>
    <w:rsid w:val="19633A32"/>
    <w:rsid w:val="19670A22"/>
    <w:rsid w:val="196825AB"/>
    <w:rsid w:val="196C2929"/>
    <w:rsid w:val="196E333B"/>
    <w:rsid w:val="19712238"/>
    <w:rsid w:val="197205C2"/>
    <w:rsid w:val="19741C18"/>
    <w:rsid w:val="197724E9"/>
    <w:rsid w:val="19794B19"/>
    <w:rsid w:val="19795187"/>
    <w:rsid w:val="197D7173"/>
    <w:rsid w:val="197E1C0F"/>
    <w:rsid w:val="19806AE7"/>
    <w:rsid w:val="198A0753"/>
    <w:rsid w:val="1990312E"/>
    <w:rsid w:val="19911CA5"/>
    <w:rsid w:val="199144F5"/>
    <w:rsid w:val="19926CCD"/>
    <w:rsid w:val="1993191F"/>
    <w:rsid w:val="19945277"/>
    <w:rsid w:val="199914EC"/>
    <w:rsid w:val="19992E6F"/>
    <w:rsid w:val="199963E1"/>
    <w:rsid w:val="19A17AA4"/>
    <w:rsid w:val="19A31AF8"/>
    <w:rsid w:val="19A350F4"/>
    <w:rsid w:val="19AA3C70"/>
    <w:rsid w:val="19AC1517"/>
    <w:rsid w:val="19AD1FDB"/>
    <w:rsid w:val="19B41E5D"/>
    <w:rsid w:val="19BA2760"/>
    <w:rsid w:val="19C011A3"/>
    <w:rsid w:val="19C67016"/>
    <w:rsid w:val="19CC7CAA"/>
    <w:rsid w:val="19CF1671"/>
    <w:rsid w:val="19CF745D"/>
    <w:rsid w:val="19D2797D"/>
    <w:rsid w:val="19D47E80"/>
    <w:rsid w:val="19D81DE8"/>
    <w:rsid w:val="19D8548E"/>
    <w:rsid w:val="19DC1D13"/>
    <w:rsid w:val="19DD183D"/>
    <w:rsid w:val="19DE5885"/>
    <w:rsid w:val="19E22F08"/>
    <w:rsid w:val="19E4688D"/>
    <w:rsid w:val="19E83391"/>
    <w:rsid w:val="19EB7466"/>
    <w:rsid w:val="19EC5D83"/>
    <w:rsid w:val="19F227D2"/>
    <w:rsid w:val="19F478AB"/>
    <w:rsid w:val="19F557D5"/>
    <w:rsid w:val="19F604C9"/>
    <w:rsid w:val="19FC010F"/>
    <w:rsid w:val="19FF5562"/>
    <w:rsid w:val="1A022FD3"/>
    <w:rsid w:val="1A057339"/>
    <w:rsid w:val="1A070FDD"/>
    <w:rsid w:val="1A0716DC"/>
    <w:rsid w:val="1A09126D"/>
    <w:rsid w:val="1A0E206E"/>
    <w:rsid w:val="1A0E691D"/>
    <w:rsid w:val="1A1376F2"/>
    <w:rsid w:val="1A172F15"/>
    <w:rsid w:val="1A1B0185"/>
    <w:rsid w:val="1A1B0229"/>
    <w:rsid w:val="1A2144B8"/>
    <w:rsid w:val="1A2435D9"/>
    <w:rsid w:val="1A261060"/>
    <w:rsid w:val="1A291852"/>
    <w:rsid w:val="1A2A03A2"/>
    <w:rsid w:val="1A2B4800"/>
    <w:rsid w:val="1A2E348F"/>
    <w:rsid w:val="1A2E7ED6"/>
    <w:rsid w:val="1A310751"/>
    <w:rsid w:val="1A3148AA"/>
    <w:rsid w:val="1A342B56"/>
    <w:rsid w:val="1A36233A"/>
    <w:rsid w:val="1A3916E4"/>
    <w:rsid w:val="1A3D6F6C"/>
    <w:rsid w:val="1A4016EF"/>
    <w:rsid w:val="1A4863FD"/>
    <w:rsid w:val="1A486E8E"/>
    <w:rsid w:val="1A4D51BA"/>
    <w:rsid w:val="1A4E1D7F"/>
    <w:rsid w:val="1A4F5B98"/>
    <w:rsid w:val="1A654739"/>
    <w:rsid w:val="1A693D6B"/>
    <w:rsid w:val="1A6B2F8E"/>
    <w:rsid w:val="1A6B3824"/>
    <w:rsid w:val="1A6E0869"/>
    <w:rsid w:val="1A6E0CBF"/>
    <w:rsid w:val="1A6E6CC8"/>
    <w:rsid w:val="1A700F0A"/>
    <w:rsid w:val="1A732FEB"/>
    <w:rsid w:val="1A742F96"/>
    <w:rsid w:val="1A7641BA"/>
    <w:rsid w:val="1A784903"/>
    <w:rsid w:val="1A7B2755"/>
    <w:rsid w:val="1A842415"/>
    <w:rsid w:val="1A846693"/>
    <w:rsid w:val="1A866AC5"/>
    <w:rsid w:val="1A9113AD"/>
    <w:rsid w:val="1A9132FB"/>
    <w:rsid w:val="1A913843"/>
    <w:rsid w:val="1A920B69"/>
    <w:rsid w:val="1A924CF3"/>
    <w:rsid w:val="1A9358EC"/>
    <w:rsid w:val="1A9466E9"/>
    <w:rsid w:val="1A953D87"/>
    <w:rsid w:val="1A973C68"/>
    <w:rsid w:val="1A977ECD"/>
    <w:rsid w:val="1A9C404A"/>
    <w:rsid w:val="1A9F1B1D"/>
    <w:rsid w:val="1A9F721F"/>
    <w:rsid w:val="1AA0188A"/>
    <w:rsid w:val="1AA34303"/>
    <w:rsid w:val="1AA521C9"/>
    <w:rsid w:val="1AAA070E"/>
    <w:rsid w:val="1AAA4775"/>
    <w:rsid w:val="1AB42C93"/>
    <w:rsid w:val="1AB96455"/>
    <w:rsid w:val="1ABA0877"/>
    <w:rsid w:val="1ABA442E"/>
    <w:rsid w:val="1ABB5D1D"/>
    <w:rsid w:val="1ABC055C"/>
    <w:rsid w:val="1ABC5902"/>
    <w:rsid w:val="1AC5124E"/>
    <w:rsid w:val="1AC638FD"/>
    <w:rsid w:val="1AC90A1E"/>
    <w:rsid w:val="1ACA2AFF"/>
    <w:rsid w:val="1AD92AC2"/>
    <w:rsid w:val="1ADF719D"/>
    <w:rsid w:val="1AE45720"/>
    <w:rsid w:val="1AE531CF"/>
    <w:rsid w:val="1AE55C10"/>
    <w:rsid w:val="1AE63013"/>
    <w:rsid w:val="1AE7652D"/>
    <w:rsid w:val="1AEB4F47"/>
    <w:rsid w:val="1AEC7EF9"/>
    <w:rsid w:val="1AEE6952"/>
    <w:rsid w:val="1AF320B8"/>
    <w:rsid w:val="1AF519F4"/>
    <w:rsid w:val="1AF54C93"/>
    <w:rsid w:val="1AFC04B5"/>
    <w:rsid w:val="1B002445"/>
    <w:rsid w:val="1B0075DC"/>
    <w:rsid w:val="1B011057"/>
    <w:rsid w:val="1B054682"/>
    <w:rsid w:val="1B061292"/>
    <w:rsid w:val="1B122D36"/>
    <w:rsid w:val="1B1323D7"/>
    <w:rsid w:val="1B152423"/>
    <w:rsid w:val="1B1961DA"/>
    <w:rsid w:val="1B1A3B96"/>
    <w:rsid w:val="1B1A5574"/>
    <w:rsid w:val="1B1B7A75"/>
    <w:rsid w:val="1B1D5514"/>
    <w:rsid w:val="1B213650"/>
    <w:rsid w:val="1B22240C"/>
    <w:rsid w:val="1B243C90"/>
    <w:rsid w:val="1B276C94"/>
    <w:rsid w:val="1B2931B1"/>
    <w:rsid w:val="1B2B1BFA"/>
    <w:rsid w:val="1B333F4C"/>
    <w:rsid w:val="1B352D7E"/>
    <w:rsid w:val="1B3628FE"/>
    <w:rsid w:val="1B3B0F52"/>
    <w:rsid w:val="1B3D53CD"/>
    <w:rsid w:val="1B3E4C8F"/>
    <w:rsid w:val="1B3F36EA"/>
    <w:rsid w:val="1B4027A4"/>
    <w:rsid w:val="1B420201"/>
    <w:rsid w:val="1B422653"/>
    <w:rsid w:val="1B424958"/>
    <w:rsid w:val="1B440B80"/>
    <w:rsid w:val="1B4456FD"/>
    <w:rsid w:val="1B4551A8"/>
    <w:rsid w:val="1B480CE0"/>
    <w:rsid w:val="1B480D97"/>
    <w:rsid w:val="1B4E3040"/>
    <w:rsid w:val="1B4F3A8D"/>
    <w:rsid w:val="1B510975"/>
    <w:rsid w:val="1B541BA0"/>
    <w:rsid w:val="1B551557"/>
    <w:rsid w:val="1B552AFD"/>
    <w:rsid w:val="1B560785"/>
    <w:rsid w:val="1B5978D1"/>
    <w:rsid w:val="1B5C2FDF"/>
    <w:rsid w:val="1B610A8B"/>
    <w:rsid w:val="1B6150AF"/>
    <w:rsid w:val="1B64074F"/>
    <w:rsid w:val="1B650EEA"/>
    <w:rsid w:val="1B65278F"/>
    <w:rsid w:val="1B695FB0"/>
    <w:rsid w:val="1B6E5DBD"/>
    <w:rsid w:val="1B6F3A6B"/>
    <w:rsid w:val="1B7B129E"/>
    <w:rsid w:val="1B7F0E15"/>
    <w:rsid w:val="1B7F18C9"/>
    <w:rsid w:val="1B822161"/>
    <w:rsid w:val="1B847D2B"/>
    <w:rsid w:val="1B8923CD"/>
    <w:rsid w:val="1B897C1F"/>
    <w:rsid w:val="1B8A0B1B"/>
    <w:rsid w:val="1B8B258A"/>
    <w:rsid w:val="1B8C0781"/>
    <w:rsid w:val="1B8C7C64"/>
    <w:rsid w:val="1B8D6B6C"/>
    <w:rsid w:val="1B905967"/>
    <w:rsid w:val="1B92134F"/>
    <w:rsid w:val="1B925550"/>
    <w:rsid w:val="1B93468A"/>
    <w:rsid w:val="1B954AC9"/>
    <w:rsid w:val="1B9711BF"/>
    <w:rsid w:val="1B9D550F"/>
    <w:rsid w:val="1BA36BA6"/>
    <w:rsid w:val="1BA806C8"/>
    <w:rsid w:val="1BAD487B"/>
    <w:rsid w:val="1BB02BE3"/>
    <w:rsid w:val="1BB33DD7"/>
    <w:rsid w:val="1BB527BF"/>
    <w:rsid w:val="1BB60497"/>
    <w:rsid w:val="1BB71792"/>
    <w:rsid w:val="1BB949C9"/>
    <w:rsid w:val="1BBA312A"/>
    <w:rsid w:val="1BBB1575"/>
    <w:rsid w:val="1BBB3C4D"/>
    <w:rsid w:val="1BBC78A6"/>
    <w:rsid w:val="1BBE4408"/>
    <w:rsid w:val="1BC0762B"/>
    <w:rsid w:val="1BC25E19"/>
    <w:rsid w:val="1BC26E4A"/>
    <w:rsid w:val="1BC35E81"/>
    <w:rsid w:val="1BC567DD"/>
    <w:rsid w:val="1BC66828"/>
    <w:rsid w:val="1BC76D3C"/>
    <w:rsid w:val="1BC93DB7"/>
    <w:rsid w:val="1BCA611B"/>
    <w:rsid w:val="1BCD5091"/>
    <w:rsid w:val="1BD23C6D"/>
    <w:rsid w:val="1BD34FD9"/>
    <w:rsid w:val="1BD57C44"/>
    <w:rsid w:val="1BD957E0"/>
    <w:rsid w:val="1BDA5872"/>
    <w:rsid w:val="1BDC1DB1"/>
    <w:rsid w:val="1BDD6B36"/>
    <w:rsid w:val="1BE0306B"/>
    <w:rsid w:val="1BE10B25"/>
    <w:rsid w:val="1BE14EC9"/>
    <w:rsid w:val="1BE62B57"/>
    <w:rsid w:val="1BE8549D"/>
    <w:rsid w:val="1BE86B09"/>
    <w:rsid w:val="1BEF5C98"/>
    <w:rsid w:val="1BEF68DE"/>
    <w:rsid w:val="1BF0094D"/>
    <w:rsid w:val="1BF031E4"/>
    <w:rsid w:val="1BF0436E"/>
    <w:rsid w:val="1BF33B84"/>
    <w:rsid w:val="1BF3552F"/>
    <w:rsid w:val="1BF37B2D"/>
    <w:rsid w:val="1BF438C3"/>
    <w:rsid w:val="1BFE1751"/>
    <w:rsid w:val="1C025D20"/>
    <w:rsid w:val="1C033122"/>
    <w:rsid w:val="1C050EBF"/>
    <w:rsid w:val="1C071756"/>
    <w:rsid w:val="1C072EA4"/>
    <w:rsid w:val="1C087F60"/>
    <w:rsid w:val="1C09048A"/>
    <w:rsid w:val="1C0B1EDE"/>
    <w:rsid w:val="1C0C7968"/>
    <w:rsid w:val="1C1045C9"/>
    <w:rsid w:val="1C105FDC"/>
    <w:rsid w:val="1C1231A9"/>
    <w:rsid w:val="1C133684"/>
    <w:rsid w:val="1C1E617D"/>
    <w:rsid w:val="1C1E6D60"/>
    <w:rsid w:val="1C21235B"/>
    <w:rsid w:val="1C216F15"/>
    <w:rsid w:val="1C217FBC"/>
    <w:rsid w:val="1C220449"/>
    <w:rsid w:val="1C265FEA"/>
    <w:rsid w:val="1C274A19"/>
    <w:rsid w:val="1C296918"/>
    <w:rsid w:val="1C2C0B31"/>
    <w:rsid w:val="1C2E3931"/>
    <w:rsid w:val="1C3203A9"/>
    <w:rsid w:val="1C337044"/>
    <w:rsid w:val="1C3546C4"/>
    <w:rsid w:val="1C357F58"/>
    <w:rsid w:val="1C3856C7"/>
    <w:rsid w:val="1C3A1FF6"/>
    <w:rsid w:val="1C3E416F"/>
    <w:rsid w:val="1C3E434D"/>
    <w:rsid w:val="1C3F5400"/>
    <w:rsid w:val="1C404345"/>
    <w:rsid w:val="1C420DEA"/>
    <w:rsid w:val="1C450813"/>
    <w:rsid w:val="1C4801C3"/>
    <w:rsid w:val="1C4C4C6B"/>
    <w:rsid w:val="1C4F17FD"/>
    <w:rsid w:val="1C536DCF"/>
    <w:rsid w:val="1C54617C"/>
    <w:rsid w:val="1C552795"/>
    <w:rsid w:val="1C5661C2"/>
    <w:rsid w:val="1C5740B4"/>
    <w:rsid w:val="1C5839C5"/>
    <w:rsid w:val="1C604565"/>
    <w:rsid w:val="1C615F61"/>
    <w:rsid w:val="1C644C1D"/>
    <w:rsid w:val="1C6676AC"/>
    <w:rsid w:val="1C691A2E"/>
    <w:rsid w:val="1C6A2834"/>
    <w:rsid w:val="1C6B52D2"/>
    <w:rsid w:val="1C6C424E"/>
    <w:rsid w:val="1C6F1D12"/>
    <w:rsid w:val="1C702175"/>
    <w:rsid w:val="1C711AC8"/>
    <w:rsid w:val="1C720082"/>
    <w:rsid w:val="1C7B365F"/>
    <w:rsid w:val="1C80359B"/>
    <w:rsid w:val="1C805EAD"/>
    <w:rsid w:val="1C82109F"/>
    <w:rsid w:val="1C844317"/>
    <w:rsid w:val="1C845A4F"/>
    <w:rsid w:val="1C874A82"/>
    <w:rsid w:val="1C8A4306"/>
    <w:rsid w:val="1C8C36DD"/>
    <w:rsid w:val="1C8D6D95"/>
    <w:rsid w:val="1C9248EB"/>
    <w:rsid w:val="1C9C378C"/>
    <w:rsid w:val="1C9E0236"/>
    <w:rsid w:val="1CA16251"/>
    <w:rsid w:val="1CA465B1"/>
    <w:rsid w:val="1CA561A4"/>
    <w:rsid w:val="1CA74735"/>
    <w:rsid w:val="1CAA14BB"/>
    <w:rsid w:val="1CB264AF"/>
    <w:rsid w:val="1CB3034F"/>
    <w:rsid w:val="1CB609B7"/>
    <w:rsid w:val="1CB80BEA"/>
    <w:rsid w:val="1CBC32F2"/>
    <w:rsid w:val="1CBC7B18"/>
    <w:rsid w:val="1CBF0504"/>
    <w:rsid w:val="1CBF77AB"/>
    <w:rsid w:val="1CC006D5"/>
    <w:rsid w:val="1CC310DE"/>
    <w:rsid w:val="1CC7598A"/>
    <w:rsid w:val="1CCB2C5C"/>
    <w:rsid w:val="1CCE1349"/>
    <w:rsid w:val="1CD1392B"/>
    <w:rsid w:val="1CD56CC7"/>
    <w:rsid w:val="1CDF43E4"/>
    <w:rsid w:val="1CE02150"/>
    <w:rsid w:val="1CE17C9B"/>
    <w:rsid w:val="1CE5670E"/>
    <w:rsid w:val="1CE63562"/>
    <w:rsid w:val="1CEC3D62"/>
    <w:rsid w:val="1CF01563"/>
    <w:rsid w:val="1CF11FD1"/>
    <w:rsid w:val="1CF30A51"/>
    <w:rsid w:val="1CF77EC7"/>
    <w:rsid w:val="1CF82C98"/>
    <w:rsid w:val="1D014D8C"/>
    <w:rsid w:val="1D0259F6"/>
    <w:rsid w:val="1D026E12"/>
    <w:rsid w:val="1D045F45"/>
    <w:rsid w:val="1D057D18"/>
    <w:rsid w:val="1D06596E"/>
    <w:rsid w:val="1D092919"/>
    <w:rsid w:val="1D0B45F9"/>
    <w:rsid w:val="1D117C94"/>
    <w:rsid w:val="1D1364C2"/>
    <w:rsid w:val="1D146B2E"/>
    <w:rsid w:val="1D152EF5"/>
    <w:rsid w:val="1D1640DE"/>
    <w:rsid w:val="1D1C44B4"/>
    <w:rsid w:val="1D1E1019"/>
    <w:rsid w:val="1D1F2CC5"/>
    <w:rsid w:val="1D231FA0"/>
    <w:rsid w:val="1D233772"/>
    <w:rsid w:val="1D2863B2"/>
    <w:rsid w:val="1D2C3261"/>
    <w:rsid w:val="1D2C6933"/>
    <w:rsid w:val="1D31673F"/>
    <w:rsid w:val="1D37517B"/>
    <w:rsid w:val="1D383DEB"/>
    <w:rsid w:val="1D384F74"/>
    <w:rsid w:val="1D3A00B1"/>
    <w:rsid w:val="1D3A64EE"/>
    <w:rsid w:val="1D3B00DE"/>
    <w:rsid w:val="1D3B70E6"/>
    <w:rsid w:val="1D3F189F"/>
    <w:rsid w:val="1D3F3DE8"/>
    <w:rsid w:val="1D3F7E00"/>
    <w:rsid w:val="1D403011"/>
    <w:rsid w:val="1D4041E8"/>
    <w:rsid w:val="1D4463C5"/>
    <w:rsid w:val="1D4467E0"/>
    <w:rsid w:val="1D4C19D0"/>
    <w:rsid w:val="1D4E77BC"/>
    <w:rsid w:val="1D500C55"/>
    <w:rsid w:val="1D567F34"/>
    <w:rsid w:val="1D5A3BAC"/>
    <w:rsid w:val="1D64036D"/>
    <w:rsid w:val="1D64504B"/>
    <w:rsid w:val="1D694E7A"/>
    <w:rsid w:val="1D6E0516"/>
    <w:rsid w:val="1D6E2783"/>
    <w:rsid w:val="1D741623"/>
    <w:rsid w:val="1D747B15"/>
    <w:rsid w:val="1D773330"/>
    <w:rsid w:val="1D7A38AD"/>
    <w:rsid w:val="1D7C1E86"/>
    <w:rsid w:val="1D7C7870"/>
    <w:rsid w:val="1D8727D0"/>
    <w:rsid w:val="1D8F0D14"/>
    <w:rsid w:val="1D922847"/>
    <w:rsid w:val="1D9511C9"/>
    <w:rsid w:val="1D95597F"/>
    <w:rsid w:val="1D971417"/>
    <w:rsid w:val="1D99022B"/>
    <w:rsid w:val="1D9B11ED"/>
    <w:rsid w:val="1D9E2DBE"/>
    <w:rsid w:val="1DA6430D"/>
    <w:rsid w:val="1DAD48A4"/>
    <w:rsid w:val="1DB00A04"/>
    <w:rsid w:val="1DB119F0"/>
    <w:rsid w:val="1DB235DA"/>
    <w:rsid w:val="1DB37BFE"/>
    <w:rsid w:val="1DB442E7"/>
    <w:rsid w:val="1DB50259"/>
    <w:rsid w:val="1DB72DDE"/>
    <w:rsid w:val="1DB7370F"/>
    <w:rsid w:val="1DB9466B"/>
    <w:rsid w:val="1DB97107"/>
    <w:rsid w:val="1DBA0CD9"/>
    <w:rsid w:val="1DBD19C9"/>
    <w:rsid w:val="1DBE1B3C"/>
    <w:rsid w:val="1DC040B4"/>
    <w:rsid w:val="1DC13402"/>
    <w:rsid w:val="1DC21BD2"/>
    <w:rsid w:val="1DCF792B"/>
    <w:rsid w:val="1DD12FA7"/>
    <w:rsid w:val="1DD72056"/>
    <w:rsid w:val="1DD76C4B"/>
    <w:rsid w:val="1DD9793B"/>
    <w:rsid w:val="1DDD5FD3"/>
    <w:rsid w:val="1DDE1BBA"/>
    <w:rsid w:val="1DE54C8A"/>
    <w:rsid w:val="1DE71576"/>
    <w:rsid w:val="1DEE25BE"/>
    <w:rsid w:val="1DEF0546"/>
    <w:rsid w:val="1DEF30AB"/>
    <w:rsid w:val="1DF27BC0"/>
    <w:rsid w:val="1DF637BF"/>
    <w:rsid w:val="1DF744E7"/>
    <w:rsid w:val="1DFD72B4"/>
    <w:rsid w:val="1DFF1AAF"/>
    <w:rsid w:val="1E006640"/>
    <w:rsid w:val="1E022E94"/>
    <w:rsid w:val="1E0A0DDB"/>
    <w:rsid w:val="1E0A2081"/>
    <w:rsid w:val="1E0C0A45"/>
    <w:rsid w:val="1E0C0D26"/>
    <w:rsid w:val="1E0E1EDA"/>
    <w:rsid w:val="1E1050EF"/>
    <w:rsid w:val="1E120428"/>
    <w:rsid w:val="1E1A140E"/>
    <w:rsid w:val="1E1C2D10"/>
    <w:rsid w:val="1E1D247D"/>
    <w:rsid w:val="1E1F51F3"/>
    <w:rsid w:val="1E214F1D"/>
    <w:rsid w:val="1E221C56"/>
    <w:rsid w:val="1E2768E8"/>
    <w:rsid w:val="1E294660"/>
    <w:rsid w:val="1E2A1599"/>
    <w:rsid w:val="1E332180"/>
    <w:rsid w:val="1E3E64D0"/>
    <w:rsid w:val="1E3F2BCC"/>
    <w:rsid w:val="1E414C70"/>
    <w:rsid w:val="1E46303F"/>
    <w:rsid w:val="1E4F4B5F"/>
    <w:rsid w:val="1E502601"/>
    <w:rsid w:val="1E537280"/>
    <w:rsid w:val="1E564612"/>
    <w:rsid w:val="1E565801"/>
    <w:rsid w:val="1E5845DB"/>
    <w:rsid w:val="1E5B7BAA"/>
    <w:rsid w:val="1E636306"/>
    <w:rsid w:val="1E63748D"/>
    <w:rsid w:val="1E672343"/>
    <w:rsid w:val="1E6D13E8"/>
    <w:rsid w:val="1E735CFC"/>
    <w:rsid w:val="1E7512DD"/>
    <w:rsid w:val="1E763504"/>
    <w:rsid w:val="1E777E02"/>
    <w:rsid w:val="1E7A3419"/>
    <w:rsid w:val="1E7A5A3B"/>
    <w:rsid w:val="1E801237"/>
    <w:rsid w:val="1E8253DE"/>
    <w:rsid w:val="1E842F3D"/>
    <w:rsid w:val="1E8506AA"/>
    <w:rsid w:val="1E875AF7"/>
    <w:rsid w:val="1E883E4D"/>
    <w:rsid w:val="1E8A4292"/>
    <w:rsid w:val="1E8F1768"/>
    <w:rsid w:val="1E90137C"/>
    <w:rsid w:val="1E91562B"/>
    <w:rsid w:val="1E934106"/>
    <w:rsid w:val="1E99019A"/>
    <w:rsid w:val="1EA252D3"/>
    <w:rsid w:val="1EA873A6"/>
    <w:rsid w:val="1EAA150D"/>
    <w:rsid w:val="1EBA425D"/>
    <w:rsid w:val="1EC7445F"/>
    <w:rsid w:val="1EC74947"/>
    <w:rsid w:val="1EC94DD3"/>
    <w:rsid w:val="1ECA4192"/>
    <w:rsid w:val="1ECB139F"/>
    <w:rsid w:val="1ECB198B"/>
    <w:rsid w:val="1ECC3269"/>
    <w:rsid w:val="1ECC41C9"/>
    <w:rsid w:val="1ECD09AF"/>
    <w:rsid w:val="1ECF3313"/>
    <w:rsid w:val="1ED12B2D"/>
    <w:rsid w:val="1ED56F51"/>
    <w:rsid w:val="1EDD096C"/>
    <w:rsid w:val="1EDD4A66"/>
    <w:rsid w:val="1EE23489"/>
    <w:rsid w:val="1EE31605"/>
    <w:rsid w:val="1EE925E6"/>
    <w:rsid w:val="1EEA3DFC"/>
    <w:rsid w:val="1EEA7E2F"/>
    <w:rsid w:val="1EEB62C6"/>
    <w:rsid w:val="1EEE0598"/>
    <w:rsid w:val="1EF952DF"/>
    <w:rsid w:val="1EFA4416"/>
    <w:rsid w:val="1EFB13AB"/>
    <w:rsid w:val="1EFD7C75"/>
    <w:rsid w:val="1EFE715A"/>
    <w:rsid w:val="1F0219E4"/>
    <w:rsid w:val="1F07045C"/>
    <w:rsid w:val="1F1070E9"/>
    <w:rsid w:val="1F195631"/>
    <w:rsid w:val="1F1B57A7"/>
    <w:rsid w:val="1F1E17FB"/>
    <w:rsid w:val="1F1F1597"/>
    <w:rsid w:val="1F220B09"/>
    <w:rsid w:val="1F265D43"/>
    <w:rsid w:val="1F2B0AF5"/>
    <w:rsid w:val="1F2B6A4A"/>
    <w:rsid w:val="1F2E2695"/>
    <w:rsid w:val="1F303B12"/>
    <w:rsid w:val="1F306657"/>
    <w:rsid w:val="1F30790C"/>
    <w:rsid w:val="1F314611"/>
    <w:rsid w:val="1F35562E"/>
    <w:rsid w:val="1F396C26"/>
    <w:rsid w:val="1F3D3694"/>
    <w:rsid w:val="1F513DB0"/>
    <w:rsid w:val="1F5155CA"/>
    <w:rsid w:val="1F515E0C"/>
    <w:rsid w:val="1F550A72"/>
    <w:rsid w:val="1F55170D"/>
    <w:rsid w:val="1F57639F"/>
    <w:rsid w:val="1F5A3016"/>
    <w:rsid w:val="1F5C6E4D"/>
    <w:rsid w:val="1F5F475A"/>
    <w:rsid w:val="1F62459F"/>
    <w:rsid w:val="1F626673"/>
    <w:rsid w:val="1F663FA3"/>
    <w:rsid w:val="1F6733EF"/>
    <w:rsid w:val="1F687F89"/>
    <w:rsid w:val="1F6B5F4E"/>
    <w:rsid w:val="1F6D0BD5"/>
    <w:rsid w:val="1F6F3C63"/>
    <w:rsid w:val="1F700047"/>
    <w:rsid w:val="1F721AA9"/>
    <w:rsid w:val="1F7421AE"/>
    <w:rsid w:val="1F754FBC"/>
    <w:rsid w:val="1F7B04EE"/>
    <w:rsid w:val="1F7B15F2"/>
    <w:rsid w:val="1F7C3D29"/>
    <w:rsid w:val="1F8013ED"/>
    <w:rsid w:val="1F836512"/>
    <w:rsid w:val="1F844301"/>
    <w:rsid w:val="1F861672"/>
    <w:rsid w:val="1F864484"/>
    <w:rsid w:val="1F8C2A9E"/>
    <w:rsid w:val="1F8D6F24"/>
    <w:rsid w:val="1F8E1924"/>
    <w:rsid w:val="1F8F0A43"/>
    <w:rsid w:val="1F9078EF"/>
    <w:rsid w:val="1F911401"/>
    <w:rsid w:val="1F9571D7"/>
    <w:rsid w:val="1F993D53"/>
    <w:rsid w:val="1F9D00B4"/>
    <w:rsid w:val="1FA11A0D"/>
    <w:rsid w:val="1FA2365D"/>
    <w:rsid w:val="1FA2798F"/>
    <w:rsid w:val="1FAA013C"/>
    <w:rsid w:val="1FAB0719"/>
    <w:rsid w:val="1FAE3A3F"/>
    <w:rsid w:val="1FB22044"/>
    <w:rsid w:val="1FB34038"/>
    <w:rsid w:val="1FB65082"/>
    <w:rsid w:val="1FB73C7F"/>
    <w:rsid w:val="1FB83FE9"/>
    <w:rsid w:val="1FBF75B6"/>
    <w:rsid w:val="1FC64DED"/>
    <w:rsid w:val="1FCB0F13"/>
    <w:rsid w:val="1FCE086C"/>
    <w:rsid w:val="1FCF34A6"/>
    <w:rsid w:val="1FCF4155"/>
    <w:rsid w:val="1FCF7123"/>
    <w:rsid w:val="1FD7403D"/>
    <w:rsid w:val="1FD92658"/>
    <w:rsid w:val="1FD9500F"/>
    <w:rsid w:val="1FDE074D"/>
    <w:rsid w:val="1FDE78D8"/>
    <w:rsid w:val="1FE02092"/>
    <w:rsid w:val="1FE366F9"/>
    <w:rsid w:val="1FE735EA"/>
    <w:rsid w:val="1FF42F28"/>
    <w:rsid w:val="1FF43ABF"/>
    <w:rsid w:val="1FF71B71"/>
    <w:rsid w:val="1FFC6B4D"/>
    <w:rsid w:val="20020C52"/>
    <w:rsid w:val="20035DE7"/>
    <w:rsid w:val="200545EF"/>
    <w:rsid w:val="200604CE"/>
    <w:rsid w:val="200B03C4"/>
    <w:rsid w:val="200D3984"/>
    <w:rsid w:val="2015266C"/>
    <w:rsid w:val="201A0127"/>
    <w:rsid w:val="201F2157"/>
    <w:rsid w:val="20227356"/>
    <w:rsid w:val="202636FC"/>
    <w:rsid w:val="202B0948"/>
    <w:rsid w:val="202F1C3B"/>
    <w:rsid w:val="20302CDC"/>
    <w:rsid w:val="203415EA"/>
    <w:rsid w:val="203A4087"/>
    <w:rsid w:val="203A4D20"/>
    <w:rsid w:val="203E07A2"/>
    <w:rsid w:val="203F3478"/>
    <w:rsid w:val="2041143F"/>
    <w:rsid w:val="2043276D"/>
    <w:rsid w:val="20436BE0"/>
    <w:rsid w:val="204457D5"/>
    <w:rsid w:val="2045328F"/>
    <w:rsid w:val="204E752F"/>
    <w:rsid w:val="20524331"/>
    <w:rsid w:val="20541BD5"/>
    <w:rsid w:val="20553618"/>
    <w:rsid w:val="205B3A28"/>
    <w:rsid w:val="205E0FD7"/>
    <w:rsid w:val="205E2196"/>
    <w:rsid w:val="205F09DA"/>
    <w:rsid w:val="206356D7"/>
    <w:rsid w:val="20670D2A"/>
    <w:rsid w:val="206A50C8"/>
    <w:rsid w:val="206D121F"/>
    <w:rsid w:val="206F42A7"/>
    <w:rsid w:val="206F5F8F"/>
    <w:rsid w:val="207249A6"/>
    <w:rsid w:val="20730DB1"/>
    <w:rsid w:val="207712C1"/>
    <w:rsid w:val="20776CE6"/>
    <w:rsid w:val="20786BE3"/>
    <w:rsid w:val="207A729B"/>
    <w:rsid w:val="207B4CBE"/>
    <w:rsid w:val="207D5DF1"/>
    <w:rsid w:val="20805BA6"/>
    <w:rsid w:val="2081348D"/>
    <w:rsid w:val="20813B79"/>
    <w:rsid w:val="208772CE"/>
    <w:rsid w:val="208A6E8C"/>
    <w:rsid w:val="208B0FD5"/>
    <w:rsid w:val="208B1158"/>
    <w:rsid w:val="208B4A20"/>
    <w:rsid w:val="208D1359"/>
    <w:rsid w:val="208D1D08"/>
    <w:rsid w:val="2090695B"/>
    <w:rsid w:val="20912719"/>
    <w:rsid w:val="2098029E"/>
    <w:rsid w:val="20994FEC"/>
    <w:rsid w:val="209A09D9"/>
    <w:rsid w:val="209A4BBF"/>
    <w:rsid w:val="209E06C8"/>
    <w:rsid w:val="20A01BBD"/>
    <w:rsid w:val="20A13136"/>
    <w:rsid w:val="20A26DDA"/>
    <w:rsid w:val="20A46A56"/>
    <w:rsid w:val="20A7719F"/>
    <w:rsid w:val="20AF0F06"/>
    <w:rsid w:val="20AF559D"/>
    <w:rsid w:val="20B00309"/>
    <w:rsid w:val="20B0423D"/>
    <w:rsid w:val="20B22119"/>
    <w:rsid w:val="20B252C6"/>
    <w:rsid w:val="20B27EBA"/>
    <w:rsid w:val="20B35501"/>
    <w:rsid w:val="20BB5DDD"/>
    <w:rsid w:val="20BC1D1D"/>
    <w:rsid w:val="20BD6FD6"/>
    <w:rsid w:val="20BF4657"/>
    <w:rsid w:val="20C17CDC"/>
    <w:rsid w:val="20C21248"/>
    <w:rsid w:val="20C50F5D"/>
    <w:rsid w:val="20C6645A"/>
    <w:rsid w:val="20CA27DD"/>
    <w:rsid w:val="20CA5EA0"/>
    <w:rsid w:val="20CC0378"/>
    <w:rsid w:val="20CD18FE"/>
    <w:rsid w:val="20CD7E42"/>
    <w:rsid w:val="20D07F06"/>
    <w:rsid w:val="20D30F29"/>
    <w:rsid w:val="20D319EC"/>
    <w:rsid w:val="20D6040B"/>
    <w:rsid w:val="20D7440C"/>
    <w:rsid w:val="20D779C9"/>
    <w:rsid w:val="20D9129F"/>
    <w:rsid w:val="20DC7579"/>
    <w:rsid w:val="20DD0340"/>
    <w:rsid w:val="20DE4CEC"/>
    <w:rsid w:val="20DF229A"/>
    <w:rsid w:val="20DF3229"/>
    <w:rsid w:val="20DF7882"/>
    <w:rsid w:val="20E629A0"/>
    <w:rsid w:val="20E97203"/>
    <w:rsid w:val="20EA1891"/>
    <w:rsid w:val="20ED287F"/>
    <w:rsid w:val="20EF1A61"/>
    <w:rsid w:val="20F112CA"/>
    <w:rsid w:val="20F3118F"/>
    <w:rsid w:val="20F9069B"/>
    <w:rsid w:val="20FA1C5F"/>
    <w:rsid w:val="20FC28C6"/>
    <w:rsid w:val="20FC7729"/>
    <w:rsid w:val="2102233F"/>
    <w:rsid w:val="210578C0"/>
    <w:rsid w:val="210A041D"/>
    <w:rsid w:val="210C5BD9"/>
    <w:rsid w:val="210D70B2"/>
    <w:rsid w:val="21145468"/>
    <w:rsid w:val="21151028"/>
    <w:rsid w:val="21153ECE"/>
    <w:rsid w:val="21166BFD"/>
    <w:rsid w:val="2119332C"/>
    <w:rsid w:val="211F29FB"/>
    <w:rsid w:val="211F681B"/>
    <w:rsid w:val="211F7196"/>
    <w:rsid w:val="21207EFB"/>
    <w:rsid w:val="212C4560"/>
    <w:rsid w:val="212C6389"/>
    <w:rsid w:val="213074CD"/>
    <w:rsid w:val="21345329"/>
    <w:rsid w:val="21347106"/>
    <w:rsid w:val="213A0986"/>
    <w:rsid w:val="213B11C7"/>
    <w:rsid w:val="213C1B1A"/>
    <w:rsid w:val="21406F00"/>
    <w:rsid w:val="21407B19"/>
    <w:rsid w:val="214209AE"/>
    <w:rsid w:val="21423772"/>
    <w:rsid w:val="21430C11"/>
    <w:rsid w:val="21433527"/>
    <w:rsid w:val="21437034"/>
    <w:rsid w:val="21442A98"/>
    <w:rsid w:val="21497561"/>
    <w:rsid w:val="215273DD"/>
    <w:rsid w:val="2156467D"/>
    <w:rsid w:val="21590F3D"/>
    <w:rsid w:val="215A1882"/>
    <w:rsid w:val="215D02CF"/>
    <w:rsid w:val="215F0E79"/>
    <w:rsid w:val="2163734A"/>
    <w:rsid w:val="21646884"/>
    <w:rsid w:val="2166565E"/>
    <w:rsid w:val="216734A6"/>
    <w:rsid w:val="21744B84"/>
    <w:rsid w:val="21765366"/>
    <w:rsid w:val="21780456"/>
    <w:rsid w:val="21786326"/>
    <w:rsid w:val="21823277"/>
    <w:rsid w:val="21850D3B"/>
    <w:rsid w:val="21855040"/>
    <w:rsid w:val="218F53CF"/>
    <w:rsid w:val="21901430"/>
    <w:rsid w:val="21907364"/>
    <w:rsid w:val="219329C0"/>
    <w:rsid w:val="219463D5"/>
    <w:rsid w:val="219604CD"/>
    <w:rsid w:val="219731FE"/>
    <w:rsid w:val="2199187D"/>
    <w:rsid w:val="219A0091"/>
    <w:rsid w:val="219F2573"/>
    <w:rsid w:val="21A63705"/>
    <w:rsid w:val="21A87065"/>
    <w:rsid w:val="21AA665B"/>
    <w:rsid w:val="21AC60BE"/>
    <w:rsid w:val="21AF7B2C"/>
    <w:rsid w:val="21B1186D"/>
    <w:rsid w:val="21B358DC"/>
    <w:rsid w:val="21B67E83"/>
    <w:rsid w:val="21B868F5"/>
    <w:rsid w:val="21BA5482"/>
    <w:rsid w:val="21BB17EF"/>
    <w:rsid w:val="21BD26EF"/>
    <w:rsid w:val="21BE06DA"/>
    <w:rsid w:val="21BE3913"/>
    <w:rsid w:val="21C16904"/>
    <w:rsid w:val="21C42520"/>
    <w:rsid w:val="21C829E4"/>
    <w:rsid w:val="21D40213"/>
    <w:rsid w:val="21DA5558"/>
    <w:rsid w:val="21DA7353"/>
    <w:rsid w:val="21DD032A"/>
    <w:rsid w:val="21E615A2"/>
    <w:rsid w:val="21E73DB2"/>
    <w:rsid w:val="21E93CED"/>
    <w:rsid w:val="21EA2DA0"/>
    <w:rsid w:val="21F47218"/>
    <w:rsid w:val="21FC43C4"/>
    <w:rsid w:val="21FD1E03"/>
    <w:rsid w:val="21FF3CEF"/>
    <w:rsid w:val="22034261"/>
    <w:rsid w:val="22037ED2"/>
    <w:rsid w:val="22060F30"/>
    <w:rsid w:val="220713B5"/>
    <w:rsid w:val="22082062"/>
    <w:rsid w:val="22083F65"/>
    <w:rsid w:val="220A3596"/>
    <w:rsid w:val="22116B57"/>
    <w:rsid w:val="221504E6"/>
    <w:rsid w:val="221941E3"/>
    <w:rsid w:val="221D441D"/>
    <w:rsid w:val="221D70DD"/>
    <w:rsid w:val="221E6ABF"/>
    <w:rsid w:val="222043D3"/>
    <w:rsid w:val="222133BF"/>
    <w:rsid w:val="222141B9"/>
    <w:rsid w:val="2225101C"/>
    <w:rsid w:val="22262EEA"/>
    <w:rsid w:val="22270340"/>
    <w:rsid w:val="22283C7C"/>
    <w:rsid w:val="222960DB"/>
    <w:rsid w:val="222A5E9B"/>
    <w:rsid w:val="222D4819"/>
    <w:rsid w:val="222F25D6"/>
    <w:rsid w:val="22302B10"/>
    <w:rsid w:val="2232029B"/>
    <w:rsid w:val="22334342"/>
    <w:rsid w:val="223568AE"/>
    <w:rsid w:val="2237501F"/>
    <w:rsid w:val="223B3215"/>
    <w:rsid w:val="223F7AE3"/>
    <w:rsid w:val="224751D2"/>
    <w:rsid w:val="22483FA8"/>
    <w:rsid w:val="22492A5B"/>
    <w:rsid w:val="224B1F32"/>
    <w:rsid w:val="224B2466"/>
    <w:rsid w:val="224B2D86"/>
    <w:rsid w:val="224B3C7C"/>
    <w:rsid w:val="224E4FD3"/>
    <w:rsid w:val="22500085"/>
    <w:rsid w:val="225156E1"/>
    <w:rsid w:val="2252057E"/>
    <w:rsid w:val="22531767"/>
    <w:rsid w:val="22537730"/>
    <w:rsid w:val="2255582E"/>
    <w:rsid w:val="22567414"/>
    <w:rsid w:val="22586BE9"/>
    <w:rsid w:val="2262038D"/>
    <w:rsid w:val="226A7E3C"/>
    <w:rsid w:val="226F726D"/>
    <w:rsid w:val="2270217D"/>
    <w:rsid w:val="227523DE"/>
    <w:rsid w:val="22752491"/>
    <w:rsid w:val="22784E5B"/>
    <w:rsid w:val="2278528D"/>
    <w:rsid w:val="227A1FA3"/>
    <w:rsid w:val="227C192B"/>
    <w:rsid w:val="2282606B"/>
    <w:rsid w:val="22862D42"/>
    <w:rsid w:val="22875B60"/>
    <w:rsid w:val="22884F9D"/>
    <w:rsid w:val="228B5FA3"/>
    <w:rsid w:val="22901D8E"/>
    <w:rsid w:val="22913578"/>
    <w:rsid w:val="22935A11"/>
    <w:rsid w:val="2293741C"/>
    <w:rsid w:val="22981E55"/>
    <w:rsid w:val="229932BA"/>
    <w:rsid w:val="229A59DC"/>
    <w:rsid w:val="229B1085"/>
    <w:rsid w:val="229B2A1D"/>
    <w:rsid w:val="229E0137"/>
    <w:rsid w:val="229E3FAD"/>
    <w:rsid w:val="229F3924"/>
    <w:rsid w:val="22A245E7"/>
    <w:rsid w:val="22A54A65"/>
    <w:rsid w:val="22A711F5"/>
    <w:rsid w:val="22AF1CE4"/>
    <w:rsid w:val="22B03E9F"/>
    <w:rsid w:val="22B36124"/>
    <w:rsid w:val="22B822AD"/>
    <w:rsid w:val="22BB210C"/>
    <w:rsid w:val="22C03D87"/>
    <w:rsid w:val="22C51FAD"/>
    <w:rsid w:val="22C61727"/>
    <w:rsid w:val="22C70C1D"/>
    <w:rsid w:val="22C75644"/>
    <w:rsid w:val="22C8715B"/>
    <w:rsid w:val="22CA0B07"/>
    <w:rsid w:val="22CB5140"/>
    <w:rsid w:val="22CE0C79"/>
    <w:rsid w:val="22D46861"/>
    <w:rsid w:val="22D72A9D"/>
    <w:rsid w:val="22D75BB5"/>
    <w:rsid w:val="22D859F4"/>
    <w:rsid w:val="22DB3E47"/>
    <w:rsid w:val="22DE7DDE"/>
    <w:rsid w:val="22E11EA6"/>
    <w:rsid w:val="22E160B3"/>
    <w:rsid w:val="22E51E43"/>
    <w:rsid w:val="22E56104"/>
    <w:rsid w:val="22E77FAD"/>
    <w:rsid w:val="22E80F92"/>
    <w:rsid w:val="22E93101"/>
    <w:rsid w:val="22EC46A4"/>
    <w:rsid w:val="22ED56EC"/>
    <w:rsid w:val="22ED5A19"/>
    <w:rsid w:val="22EE3953"/>
    <w:rsid w:val="22EE3AE1"/>
    <w:rsid w:val="22F05705"/>
    <w:rsid w:val="22F07CF0"/>
    <w:rsid w:val="22F13E2A"/>
    <w:rsid w:val="22F75DB7"/>
    <w:rsid w:val="22FA5BE2"/>
    <w:rsid w:val="230366DC"/>
    <w:rsid w:val="23063448"/>
    <w:rsid w:val="2308055C"/>
    <w:rsid w:val="23083485"/>
    <w:rsid w:val="23085F6E"/>
    <w:rsid w:val="230A5CA1"/>
    <w:rsid w:val="231358A6"/>
    <w:rsid w:val="23136D71"/>
    <w:rsid w:val="23182718"/>
    <w:rsid w:val="231D21CE"/>
    <w:rsid w:val="232214AD"/>
    <w:rsid w:val="23242104"/>
    <w:rsid w:val="23276AB9"/>
    <w:rsid w:val="23287142"/>
    <w:rsid w:val="232909D9"/>
    <w:rsid w:val="2329187A"/>
    <w:rsid w:val="232B7376"/>
    <w:rsid w:val="232D6F85"/>
    <w:rsid w:val="232F0FC7"/>
    <w:rsid w:val="232F2DE4"/>
    <w:rsid w:val="232F4206"/>
    <w:rsid w:val="23371D71"/>
    <w:rsid w:val="23384BFF"/>
    <w:rsid w:val="233922D4"/>
    <w:rsid w:val="233B6635"/>
    <w:rsid w:val="233D59B2"/>
    <w:rsid w:val="233F7A03"/>
    <w:rsid w:val="23476F9D"/>
    <w:rsid w:val="234A7A04"/>
    <w:rsid w:val="234C0DE9"/>
    <w:rsid w:val="234F35A8"/>
    <w:rsid w:val="23517B76"/>
    <w:rsid w:val="23520DA4"/>
    <w:rsid w:val="2352148D"/>
    <w:rsid w:val="23537DCA"/>
    <w:rsid w:val="23560716"/>
    <w:rsid w:val="2357483C"/>
    <w:rsid w:val="23593D4A"/>
    <w:rsid w:val="235B2100"/>
    <w:rsid w:val="235E263E"/>
    <w:rsid w:val="23620CFA"/>
    <w:rsid w:val="236244E1"/>
    <w:rsid w:val="23633407"/>
    <w:rsid w:val="23637ED8"/>
    <w:rsid w:val="23651041"/>
    <w:rsid w:val="2365264D"/>
    <w:rsid w:val="2368382B"/>
    <w:rsid w:val="236852BA"/>
    <w:rsid w:val="236A3C95"/>
    <w:rsid w:val="236D0533"/>
    <w:rsid w:val="236D794A"/>
    <w:rsid w:val="237056B5"/>
    <w:rsid w:val="23716F76"/>
    <w:rsid w:val="237241D6"/>
    <w:rsid w:val="237562D4"/>
    <w:rsid w:val="237A02D2"/>
    <w:rsid w:val="237C6C05"/>
    <w:rsid w:val="237C76F1"/>
    <w:rsid w:val="23864247"/>
    <w:rsid w:val="238674D9"/>
    <w:rsid w:val="23871570"/>
    <w:rsid w:val="23877647"/>
    <w:rsid w:val="23891208"/>
    <w:rsid w:val="238946B3"/>
    <w:rsid w:val="23894CA7"/>
    <w:rsid w:val="238E4085"/>
    <w:rsid w:val="238F273D"/>
    <w:rsid w:val="239127BB"/>
    <w:rsid w:val="2395530F"/>
    <w:rsid w:val="239634DB"/>
    <w:rsid w:val="23995077"/>
    <w:rsid w:val="239A54DF"/>
    <w:rsid w:val="239D3A22"/>
    <w:rsid w:val="239E329D"/>
    <w:rsid w:val="239F06EC"/>
    <w:rsid w:val="23A500B9"/>
    <w:rsid w:val="23A559DE"/>
    <w:rsid w:val="23A7533C"/>
    <w:rsid w:val="23A77A2B"/>
    <w:rsid w:val="23AC101D"/>
    <w:rsid w:val="23B10CEC"/>
    <w:rsid w:val="23B52A58"/>
    <w:rsid w:val="23B627CE"/>
    <w:rsid w:val="23B74980"/>
    <w:rsid w:val="23BD1F0C"/>
    <w:rsid w:val="23C035A7"/>
    <w:rsid w:val="23C23D87"/>
    <w:rsid w:val="23C23E41"/>
    <w:rsid w:val="23C24BCD"/>
    <w:rsid w:val="23C77190"/>
    <w:rsid w:val="23CE5453"/>
    <w:rsid w:val="23CF151C"/>
    <w:rsid w:val="23CF2885"/>
    <w:rsid w:val="23D5638C"/>
    <w:rsid w:val="23D7374A"/>
    <w:rsid w:val="23DC2343"/>
    <w:rsid w:val="23DD1034"/>
    <w:rsid w:val="23DD688C"/>
    <w:rsid w:val="23DF3582"/>
    <w:rsid w:val="23DF62E6"/>
    <w:rsid w:val="23E07EE1"/>
    <w:rsid w:val="23E324C1"/>
    <w:rsid w:val="23E46C78"/>
    <w:rsid w:val="23E7595C"/>
    <w:rsid w:val="23E80463"/>
    <w:rsid w:val="23E9190E"/>
    <w:rsid w:val="23EA703F"/>
    <w:rsid w:val="23F04B94"/>
    <w:rsid w:val="23F1425E"/>
    <w:rsid w:val="23F412D5"/>
    <w:rsid w:val="23FE0624"/>
    <w:rsid w:val="23FF4F83"/>
    <w:rsid w:val="24002114"/>
    <w:rsid w:val="24003BE0"/>
    <w:rsid w:val="24031F86"/>
    <w:rsid w:val="2409313E"/>
    <w:rsid w:val="240B4D09"/>
    <w:rsid w:val="240E4AF7"/>
    <w:rsid w:val="24110865"/>
    <w:rsid w:val="241632F1"/>
    <w:rsid w:val="24166B11"/>
    <w:rsid w:val="24194087"/>
    <w:rsid w:val="24197F0D"/>
    <w:rsid w:val="24211F26"/>
    <w:rsid w:val="24222339"/>
    <w:rsid w:val="2422553C"/>
    <w:rsid w:val="24234A1F"/>
    <w:rsid w:val="24271331"/>
    <w:rsid w:val="242C06DC"/>
    <w:rsid w:val="242C4EBA"/>
    <w:rsid w:val="242E2752"/>
    <w:rsid w:val="243B70BF"/>
    <w:rsid w:val="243E0E9E"/>
    <w:rsid w:val="243F7127"/>
    <w:rsid w:val="24420605"/>
    <w:rsid w:val="24481085"/>
    <w:rsid w:val="244A58AB"/>
    <w:rsid w:val="244D4F3C"/>
    <w:rsid w:val="244E42C0"/>
    <w:rsid w:val="244E68FD"/>
    <w:rsid w:val="245533B9"/>
    <w:rsid w:val="245A2B63"/>
    <w:rsid w:val="245E6265"/>
    <w:rsid w:val="2461476F"/>
    <w:rsid w:val="24622374"/>
    <w:rsid w:val="2462658C"/>
    <w:rsid w:val="2463716A"/>
    <w:rsid w:val="24654FCB"/>
    <w:rsid w:val="246C5ABF"/>
    <w:rsid w:val="24712221"/>
    <w:rsid w:val="247457A6"/>
    <w:rsid w:val="247479DE"/>
    <w:rsid w:val="24753EAC"/>
    <w:rsid w:val="24756E65"/>
    <w:rsid w:val="248428BD"/>
    <w:rsid w:val="248600A4"/>
    <w:rsid w:val="24882292"/>
    <w:rsid w:val="248C2BFC"/>
    <w:rsid w:val="24912E62"/>
    <w:rsid w:val="24920FA9"/>
    <w:rsid w:val="24944461"/>
    <w:rsid w:val="24964595"/>
    <w:rsid w:val="24970DAC"/>
    <w:rsid w:val="24981E58"/>
    <w:rsid w:val="249865AD"/>
    <w:rsid w:val="249E43B0"/>
    <w:rsid w:val="249F27BC"/>
    <w:rsid w:val="24A13719"/>
    <w:rsid w:val="24A25114"/>
    <w:rsid w:val="24A4065A"/>
    <w:rsid w:val="24A8584A"/>
    <w:rsid w:val="24AB5EA3"/>
    <w:rsid w:val="24B019EE"/>
    <w:rsid w:val="24B06160"/>
    <w:rsid w:val="24B366DF"/>
    <w:rsid w:val="24B51949"/>
    <w:rsid w:val="24B52569"/>
    <w:rsid w:val="24B71707"/>
    <w:rsid w:val="24B826CC"/>
    <w:rsid w:val="24B845F6"/>
    <w:rsid w:val="24BA2BFA"/>
    <w:rsid w:val="24BB4ACB"/>
    <w:rsid w:val="24BC529C"/>
    <w:rsid w:val="24BD43CE"/>
    <w:rsid w:val="24C247E9"/>
    <w:rsid w:val="24C84F62"/>
    <w:rsid w:val="24CD2F7E"/>
    <w:rsid w:val="24CE5ADD"/>
    <w:rsid w:val="24D1677F"/>
    <w:rsid w:val="24D56D89"/>
    <w:rsid w:val="24DA2629"/>
    <w:rsid w:val="24DF6CD5"/>
    <w:rsid w:val="24E04403"/>
    <w:rsid w:val="24E30F8D"/>
    <w:rsid w:val="24E67397"/>
    <w:rsid w:val="24E81A02"/>
    <w:rsid w:val="24E917CE"/>
    <w:rsid w:val="24EA1551"/>
    <w:rsid w:val="24EA265D"/>
    <w:rsid w:val="24EB6B85"/>
    <w:rsid w:val="24EB7F89"/>
    <w:rsid w:val="24EC0B9B"/>
    <w:rsid w:val="24EC42A7"/>
    <w:rsid w:val="24EC550B"/>
    <w:rsid w:val="24EF2F0D"/>
    <w:rsid w:val="24F421E6"/>
    <w:rsid w:val="24F549F6"/>
    <w:rsid w:val="24F970FF"/>
    <w:rsid w:val="2504404C"/>
    <w:rsid w:val="250566A7"/>
    <w:rsid w:val="25057081"/>
    <w:rsid w:val="2508628B"/>
    <w:rsid w:val="250B759F"/>
    <w:rsid w:val="250C311C"/>
    <w:rsid w:val="250C7751"/>
    <w:rsid w:val="250F14A3"/>
    <w:rsid w:val="25187795"/>
    <w:rsid w:val="251940CC"/>
    <w:rsid w:val="25251989"/>
    <w:rsid w:val="25255C35"/>
    <w:rsid w:val="25272F60"/>
    <w:rsid w:val="252775D4"/>
    <w:rsid w:val="252901C0"/>
    <w:rsid w:val="252A4EEA"/>
    <w:rsid w:val="252B07AD"/>
    <w:rsid w:val="252F69A6"/>
    <w:rsid w:val="25343033"/>
    <w:rsid w:val="2535374E"/>
    <w:rsid w:val="2536697B"/>
    <w:rsid w:val="253809A4"/>
    <w:rsid w:val="253925C7"/>
    <w:rsid w:val="25395856"/>
    <w:rsid w:val="253B77F3"/>
    <w:rsid w:val="253D19F0"/>
    <w:rsid w:val="253F2A5A"/>
    <w:rsid w:val="25461D2F"/>
    <w:rsid w:val="254762A0"/>
    <w:rsid w:val="254C1EBB"/>
    <w:rsid w:val="25526C0C"/>
    <w:rsid w:val="25565CBA"/>
    <w:rsid w:val="255D3D02"/>
    <w:rsid w:val="255D4C55"/>
    <w:rsid w:val="255D7E82"/>
    <w:rsid w:val="25603ACF"/>
    <w:rsid w:val="25625504"/>
    <w:rsid w:val="2563487C"/>
    <w:rsid w:val="25640FF3"/>
    <w:rsid w:val="25672848"/>
    <w:rsid w:val="25724235"/>
    <w:rsid w:val="25733E81"/>
    <w:rsid w:val="25783BB8"/>
    <w:rsid w:val="257A029C"/>
    <w:rsid w:val="257A1982"/>
    <w:rsid w:val="257F04FC"/>
    <w:rsid w:val="25831C71"/>
    <w:rsid w:val="25841A0C"/>
    <w:rsid w:val="25843249"/>
    <w:rsid w:val="258A48A8"/>
    <w:rsid w:val="258B7BE9"/>
    <w:rsid w:val="258E2BD9"/>
    <w:rsid w:val="258E7DC1"/>
    <w:rsid w:val="25920556"/>
    <w:rsid w:val="259268ED"/>
    <w:rsid w:val="25954250"/>
    <w:rsid w:val="25963027"/>
    <w:rsid w:val="2596446C"/>
    <w:rsid w:val="259A7523"/>
    <w:rsid w:val="259B0B15"/>
    <w:rsid w:val="259C0CCF"/>
    <w:rsid w:val="259C413F"/>
    <w:rsid w:val="259D03AC"/>
    <w:rsid w:val="259F1CD6"/>
    <w:rsid w:val="25A00E92"/>
    <w:rsid w:val="25A44789"/>
    <w:rsid w:val="25A52440"/>
    <w:rsid w:val="25A54F65"/>
    <w:rsid w:val="25A93202"/>
    <w:rsid w:val="25AB2698"/>
    <w:rsid w:val="25AD22F7"/>
    <w:rsid w:val="25AF3943"/>
    <w:rsid w:val="25B27A96"/>
    <w:rsid w:val="25B4217A"/>
    <w:rsid w:val="25B423B8"/>
    <w:rsid w:val="25BD57E7"/>
    <w:rsid w:val="25BF7879"/>
    <w:rsid w:val="25C65E48"/>
    <w:rsid w:val="25C874D2"/>
    <w:rsid w:val="25CA08FD"/>
    <w:rsid w:val="25D11AE3"/>
    <w:rsid w:val="25D12DEC"/>
    <w:rsid w:val="25D130C1"/>
    <w:rsid w:val="25D33985"/>
    <w:rsid w:val="25D409E9"/>
    <w:rsid w:val="25D63902"/>
    <w:rsid w:val="25D86146"/>
    <w:rsid w:val="25DE27B5"/>
    <w:rsid w:val="25E467C0"/>
    <w:rsid w:val="25E46B5D"/>
    <w:rsid w:val="25E63B9B"/>
    <w:rsid w:val="25E64287"/>
    <w:rsid w:val="25EA0530"/>
    <w:rsid w:val="25EC4714"/>
    <w:rsid w:val="25EF228B"/>
    <w:rsid w:val="25EF3C81"/>
    <w:rsid w:val="25F128AC"/>
    <w:rsid w:val="25FB5110"/>
    <w:rsid w:val="260174A5"/>
    <w:rsid w:val="260628EB"/>
    <w:rsid w:val="26085D8F"/>
    <w:rsid w:val="26090E1E"/>
    <w:rsid w:val="260C1875"/>
    <w:rsid w:val="260D59BB"/>
    <w:rsid w:val="26122203"/>
    <w:rsid w:val="26124496"/>
    <w:rsid w:val="26130016"/>
    <w:rsid w:val="26151636"/>
    <w:rsid w:val="261B7640"/>
    <w:rsid w:val="261C285C"/>
    <w:rsid w:val="261F204A"/>
    <w:rsid w:val="261F7CB1"/>
    <w:rsid w:val="26205D3C"/>
    <w:rsid w:val="262169D4"/>
    <w:rsid w:val="26272006"/>
    <w:rsid w:val="2628589B"/>
    <w:rsid w:val="262B0F49"/>
    <w:rsid w:val="262B422D"/>
    <w:rsid w:val="262C2677"/>
    <w:rsid w:val="262E2D8E"/>
    <w:rsid w:val="26324760"/>
    <w:rsid w:val="263407A2"/>
    <w:rsid w:val="2634163D"/>
    <w:rsid w:val="263507C0"/>
    <w:rsid w:val="26393963"/>
    <w:rsid w:val="263C01B0"/>
    <w:rsid w:val="263D3AA0"/>
    <w:rsid w:val="26411891"/>
    <w:rsid w:val="2644258C"/>
    <w:rsid w:val="26454B6A"/>
    <w:rsid w:val="26460DD6"/>
    <w:rsid w:val="26461FAA"/>
    <w:rsid w:val="26496522"/>
    <w:rsid w:val="264B6FC4"/>
    <w:rsid w:val="264D0C7A"/>
    <w:rsid w:val="265167FA"/>
    <w:rsid w:val="265238B0"/>
    <w:rsid w:val="26637957"/>
    <w:rsid w:val="266446A3"/>
    <w:rsid w:val="2669213D"/>
    <w:rsid w:val="2671369E"/>
    <w:rsid w:val="2671753F"/>
    <w:rsid w:val="26725C68"/>
    <w:rsid w:val="26727B69"/>
    <w:rsid w:val="26735E1B"/>
    <w:rsid w:val="26764C4B"/>
    <w:rsid w:val="2677459F"/>
    <w:rsid w:val="26777193"/>
    <w:rsid w:val="26787C79"/>
    <w:rsid w:val="267B616D"/>
    <w:rsid w:val="268141C7"/>
    <w:rsid w:val="26824E74"/>
    <w:rsid w:val="268310F6"/>
    <w:rsid w:val="2685733F"/>
    <w:rsid w:val="26867165"/>
    <w:rsid w:val="2687571F"/>
    <w:rsid w:val="268820CA"/>
    <w:rsid w:val="26883C1B"/>
    <w:rsid w:val="26894B69"/>
    <w:rsid w:val="268C0337"/>
    <w:rsid w:val="268C21D2"/>
    <w:rsid w:val="268C2433"/>
    <w:rsid w:val="268D7424"/>
    <w:rsid w:val="268E3076"/>
    <w:rsid w:val="268F599D"/>
    <w:rsid w:val="26913A7C"/>
    <w:rsid w:val="2692775B"/>
    <w:rsid w:val="2696247E"/>
    <w:rsid w:val="269A7A8D"/>
    <w:rsid w:val="269C64FF"/>
    <w:rsid w:val="269D171E"/>
    <w:rsid w:val="269D290D"/>
    <w:rsid w:val="269E4628"/>
    <w:rsid w:val="26A168E5"/>
    <w:rsid w:val="26A33069"/>
    <w:rsid w:val="26A435B2"/>
    <w:rsid w:val="26A61F70"/>
    <w:rsid w:val="26A63642"/>
    <w:rsid w:val="26AA5779"/>
    <w:rsid w:val="26B05ACC"/>
    <w:rsid w:val="26B22332"/>
    <w:rsid w:val="26B31D14"/>
    <w:rsid w:val="26B43B0A"/>
    <w:rsid w:val="26BA396D"/>
    <w:rsid w:val="26BB14D8"/>
    <w:rsid w:val="26BC2CA6"/>
    <w:rsid w:val="26C274F5"/>
    <w:rsid w:val="26C33F1A"/>
    <w:rsid w:val="26C43FAB"/>
    <w:rsid w:val="26C727E7"/>
    <w:rsid w:val="26C9159B"/>
    <w:rsid w:val="26C94E10"/>
    <w:rsid w:val="26C9797F"/>
    <w:rsid w:val="26D165AE"/>
    <w:rsid w:val="26D3694D"/>
    <w:rsid w:val="26DA6E07"/>
    <w:rsid w:val="26DB5BEF"/>
    <w:rsid w:val="26DD7423"/>
    <w:rsid w:val="26E1742E"/>
    <w:rsid w:val="26E20A08"/>
    <w:rsid w:val="26E35597"/>
    <w:rsid w:val="26E4399B"/>
    <w:rsid w:val="26E5766F"/>
    <w:rsid w:val="26E8267A"/>
    <w:rsid w:val="26E85306"/>
    <w:rsid w:val="26E96556"/>
    <w:rsid w:val="26EE312B"/>
    <w:rsid w:val="26F21105"/>
    <w:rsid w:val="26F25DEE"/>
    <w:rsid w:val="26F8303B"/>
    <w:rsid w:val="26F85998"/>
    <w:rsid w:val="26F95803"/>
    <w:rsid w:val="26FB4257"/>
    <w:rsid w:val="26FC11C8"/>
    <w:rsid w:val="270150C1"/>
    <w:rsid w:val="27084A69"/>
    <w:rsid w:val="27116C26"/>
    <w:rsid w:val="271211FF"/>
    <w:rsid w:val="27122FA2"/>
    <w:rsid w:val="2713090F"/>
    <w:rsid w:val="271668E2"/>
    <w:rsid w:val="272C2204"/>
    <w:rsid w:val="272C2E7E"/>
    <w:rsid w:val="27302E4F"/>
    <w:rsid w:val="27371154"/>
    <w:rsid w:val="27387AAA"/>
    <w:rsid w:val="273A58FF"/>
    <w:rsid w:val="273C7143"/>
    <w:rsid w:val="273E531F"/>
    <w:rsid w:val="273E5AB1"/>
    <w:rsid w:val="27414C83"/>
    <w:rsid w:val="27430CF7"/>
    <w:rsid w:val="27495BF9"/>
    <w:rsid w:val="27501A9D"/>
    <w:rsid w:val="2753491C"/>
    <w:rsid w:val="275C7FBB"/>
    <w:rsid w:val="27601FA4"/>
    <w:rsid w:val="27620CA8"/>
    <w:rsid w:val="27647F8E"/>
    <w:rsid w:val="27663850"/>
    <w:rsid w:val="276752B5"/>
    <w:rsid w:val="27712DA5"/>
    <w:rsid w:val="27760D77"/>
    <w:rsid w:val="277B3F6E"/>
    <w:rsid w:val="277C1F9F"/>
    <w:rsid w:val="277C27C5"/>
    <w:rsid w:val="277E6743"/>
    <w:rsid w:val="2784123D"/>
    <w:rsid w:val="278D6A08"/>
    <w:rsid w:val="279760BA"/>
    <w:rsid w:val="279B5B28"/>
    <w:rsid w:val="279C04A7"/>
    <w:rsid w:val="27A44E6C"/>
    <w:rsid w:val="27A77E3E"/>
    <w:rsid w:val="27A814A7"/>
    <w:rsid w:val="27A8508F"/>
    <w:rsid w:val="27A8560F"/>
    <w:rsid w:val="27AA063A"/>
    <w:rsid w:val="27AE65D0"/>
    <w:rsid w:val="27AF4D78"/>
    <w:rsid w:val="27AF5750"/>
    <w:rsid w:val="27B041DD"/>
    <w:rsid w:val="27B21290"/>
    <w:rsid w:val="27B32E73"/>
    <w:rsid w:val="27BC09AD"/>
    <w:rsid w:val="27C20AEA"/>
    <w:rsid w:val="27C77DD2"/>
    <w:rsid w:val="27CA376A"/>
    <w:rsid w:val="27CF77B9"/>
    <w:rsid w:val="27DD6227"/>
    <w:rsid w:val="27DE4943"/>
    <w:rsid w:val="27DE68A7"/>
    <w:rsid w:val="27E01C6B"/>
    <w:rsid w:val="27E6004D"/>
    <w:rsid w:val="27E77601"/>
    <w:rsid w:val="27EC6BD0"/>
    <w:rsid w:val="27F009B3"/>
    <w:rsid w:val="27F46361"/>
    <w:rsid w:val="27F76A47"/>
    <w:rsid w:val="27F9090E"/>
    <w:rsid w:val="27F90E55"/>
    <w:rsid w:val="27FB62D1"/>
    <w:rsid w:val="27FE1290"/>
    <w:rsid w:val="27FF4857"/>
    <w:rsid w:val="27FF73FC"/>
    <w:rsid w:val="27FF79FF"/>
    <w:rsid w:val="2801270A"/>
    <w:rsid w:val="280140E8"/>
    <w:rsid w:val="280305D9"/>
    <w:rsid w:val="280D4FE7"/>
    <w:rsid w:val="280E7E07"/>
    <w:rsid w:val="280F7229"/>
    <w:rsid w:val="28134505"/>
    <w:rsid w:val="28146AEB"/>
    <w:rsid w:val="28160EBF"/>
    <w:rsid w:val="28192472"/>
    <w:rsid w:val="281A0BA0"/>
    <w:rsid w:val="281C2969"/>
    <w:rsid w:val="281C3242"/>
    <w:rsid w:val="281C42BA"/>
    <w:rsid w:val="281F006D"/>
    <w:rsid w:val="282004D2"/>
    <w:rsid w:val="28200BA5"/>
    <w:rsid w:val="28225F50"/>
    <w:rsid w:val="282319BC"/>
    <w:rsid w:val="282A35EB"/>
    <w:rsid w:val="282B2F7A"/>
    <w:rsid w:val="282B558B"/>
    <w:rsid w:val="282E1047"/>
    <w:rsid w:val="2835448B"/>
    <w:rsid w:val="28357317"/>
    <w:rsid w:val="2836273C"/>
    <w:rsid w:val="28387AC8"/>
    <w:rsid w:val="283932A0"/>
    <w:rsid w:val="283A3654"/>
    <w:rsid w:val="283D7F6F"/>
    <w:rsid w:val="283E77C0"/>
    <w:rsid w:val="28413AD2"/>
    <w:rsid w:val="284448C3"/>
    <w:rsid w:val="28462E0C"/>
    <w:rsid w:val="28486391"/>
    <w:rsid w:val="284C7524"/>
    <w:rsid w:val="284E1A41"/>
    <w:rsid w:val="28526C12"/>
    <w:rsid w:val="28550365"/>
    <w:rsid w:val="28553BF6"/>
    <w:rsid w:val="2858592B"/>
    <w:rsid w:val="285B7EAB"/>
    <w:rsid w:val="285C15A0"/>
    <w:rsid w:val="285F7E79"/>
    <w:rsid w:val="28624214"/>
    <w:rsid w:val="286336DB"/>
    <w:rsid w:val="28643A51"/>
    <w:rsid w:val="28644E7D"/>
    <w:rsid w:val="28672008"/>
    <w:rsid w:val="286918BD"/>
    <w:rsid w:val="286C768F"/>
    <w:rsid w:val="2870353C"/>
    <w:rsid w:val="28711FFF"/>
    <w:rsid w:val="28723E38"/>
    <w:rsid w:val="28796BD4"/>
    <w:rsid w:val="287C3D99"/>
    <w:rsid w:val="287D3882"/>
    <w:rsid w:val="28857AA5"/>
    <w:rsid w:val="28884B4A"/>
    <w:rsid w:val="28890902"/>
    <w:rsid w:val="288B46F4"/>
    <w:rsid w:val="288D1C06"/>
    <w:rsid w:val="288D44F2"/>
    <w:rsid w:val="288E6277"/>
    <w:rsid w:val="28920DD8"/>
    <w:rsid w:val="28940B8E"/>
    <w:rsid w:val="289640F3"/>
    <w:rsid w:val="28A033DC"/>
    <w:rsid w:val="28A2134E"/>
    <w:rsid w:val="28A707DB"/>
    <w:rsid w:val="28A77736"/>
    <w:rsid w:val="28AA4AE1"/>
    <w:rsid w:val="28B02FB1"/>
    <w:rsid w:val="28B165EC"/>
    <w:rsid w:val="28B360EF"/>
    <w:rsid w:val="28B43B27"/>
    <w:rsid w:val="28B5223D"/>
    <w:rsid w:val="28B715CC"/>
    <w:rsid w:val="28B93E9B"/>
    <w:rsid w:val="28C15A04"/>
    <w:rsid w:val="28C219ED"/>
    <w:rsid w:val="28C33202"/>
    <w:rsid w:val="28D26A89"/>
    <w:rsid w:val="28D41642"/>
    <w:rsid w:val="28D65188"/>
    <w:rsid w:val="28D82958"/>
    <w:rsid w:val="28DB48BD"/>
    <w:rsid w:val="28DC3EAF"/>
    <w:rsid w:val="28DD746D"/>
    <w:rsid w:val="28E11298"/>
    <w:rsid w:val="28E2212B"/>
    <w:rsid w:val="28E745D7"/>
    <w:rsid w:val="28E913E4"/>
    <w:rsid w:val="28EA6A6A"/>
    <w:rsid w:val="28EB60C7"/>
    <w:rsid w:val="28F141E3"/>
    <w:rsid w:val="28F24226"/>
    <w:rsid w:val="28F242AD"/>
    <w:rsid w:val="28F97CDC"/>
    <w:rsid w:val="28FB090D"/>
    <w:rsid w:val="28FE49B4"/>
    <w:rsid w:val="29000E66"/>
    <w:rsid w:val="290079FD"/>
    <w:rsid w:val="29021BC0"/>
    <w:rsid w:val="2903291F"/>
    <w:rsid w:val="290372EF"/>
    <w:rsid w:val="29084A17"/>
    <w:rsid w:val="290E3F8A"/>
    <w:rsid w:val="29103740"/>
    <w:rsid w:val="29116F6F"/>
    <w:rsid w:val="291244AD"/>
    <w:rsid w:val="29140FEC"/>
    <w:rsid w:val="29180E3A"/>
    <w:rsid w:val="291819FB"/>
    <w:rsid w:val="291829B6"/>
    <w:rsid w:val="291B578D"/>
    <w:rsid w:val="29201F20"/>
    <w:rsid w:val="292655D7"/>
    <w:rsid w:val="29300709"/>
    <w:rsid w:val="29340364"/>
    <w:rsid w:val="29341AE1"/>
    <w:rsid w:val="29343141"/>
    <w:rsid w:val="2934433C"/>
    <w:rsid w:val="293716AC"/>
    <w:rsid w:val="293935BA"/>
    <w:rsid w:val="293E0C61"/>
    <w:rsid w:val="29400CD6"/>
    <w:rsid w:val="29425349"/>
    <w:rsid w:val="29432038"/>
    <w:rsid w:val="294D7F91"/>
    <w:rsid w:val="294E3469"/>
    <w:rsid w:val="295177E4"/>
    <w:rsid w:val="29520812"/>
    <w:rsid w:val="295230C2"/>
    <w:rsid w:val="29556908"/>
    <w:rsid w:val="29560A81"/>
    <w:rsid w:val="29571745"/>
    <w:rsid w:val="295B4635"/>
    <w:rsid w:val="295B474F"/>
    <w:rsid w:val="295C242F"/>
    <w:rsid w:val="295E3D59"/>
    <w:rsid w:val="2960586E"/>
    <w:rsid w:val="2961623B"/>
    <w:rsid w:val="2964424F"/>
    <w:rsid w:val="29675D37"/>
    <w:rsid w:val="29690272"/>
    <w:rsid w:val="296D0682"/>
    <w:rsid w:val="2970333C"/>
    <w:rsid w:val="29735F2A"/>
    <w:rsid w:val="2979648F"/>
    <w:rsid w:val="297B21B1"/>
    <w:rsid w:val="297C3696"/>
    <w:rsid w:val="2980559B"/>
    <w:rsid w:val="298672C7"/>
    <w:rsid w:val="2989509D"/>
    <w:rsid w:val="298B4AC5"/>
    <w:rsid w:val="298C1BAB"/>
    <w:rsid w:val="298C7A6B"/>
    <w:rsid w:val="298F05E4"/>
    <w:rsid w:val="29956ABE"/>
    <w:rsid w:val="299C1F4E"/>
    <w:rsid w:val="299C7544"/>
    <w:rsid w:val="29A325E9"/>
    <w:rsid w:val="29A47D92"/>
    <w:rsid w:val="29A677DB"/>
    <w:rsid w:val="29A75BDD"/>
    <w:rsid w:val="29A941BC"/>
    <w:rsid w:val="29AC14E0"/>
    <w:rsid w:val="29AC32DB"/>
    <w:rsid w:val="29AE5DC6"/>
    <w:rsid w:val="29AF3A27"/>
    <w:rsid w:val="29AF640A"/>
    <w:rsid w:val="29B11C20"/>
    <w:rsid w:val="29B6314F"/>
    <w:rsid w:val="29B80EE8"/>
    <w:rsid w:val="29B91E22"/>
    <w:rsid w:val="29BA1C92"/>
    <w:rsid w:val="29BB1426"/>
    <w:rsid w:val="29BB2EC4"/>
    <w:rsid w:val="29BF7C22"/>
    <w:rsid w:val="29C00707"/>
    <w:rsid w:val="29C53564"/>
    <w:rsid w:val="29C72E1E"/>
    <w:rsid w:val="29C914DE"/>
    <w:rsid w:val="29C96FA4"/>
    <w:rsid w:val="29CC45A8"/>
    <w:rsid w:val="29D44A10"/>
    <w:rsid w:val="29D672C9"/>
    <w:rsid w:val="29D71FC2"/>
    <w:rsid w:val="29D76B40"/>
    <w:rsid w:val="29D831E0"/>
    <w:rsid w:val="29D844CA"/>
    <w:rsid w:val="29DB659E"/>
    <w:rsid w:val="29DD7464"/>
    <w:rsid w:val="29DE76FB"/>
    <w:rsid w:val="29E41C8E"/>
    <w:rsid w:val="29E51C99"/>
    <w:rsid w:val="29E717F7"/>
    <w:rsid w:val="29E72857"/>
    <w:rsid w:val="29E8364A"/>
    <w:rsid w:val="29EB6E3E"/>
    <w:rsid w:val="29ED10BE"/>
    <w:rsid w:val="29ED6DDF"/>
    <w:rsid w:val="29EE054E"/>
    <w:rsid w:val="29EE21BF"/>
    <w:rsid w:val="29F069A2"/>
    <w:rsid w:val="29F15A9A"/>
    <w:rsid w:val="29F5191B"/>
    <w:rsid w:val="29F529D1"/>
    <w:rsid w:val="29FD1A30"/>
    <w:rsid w:val="2A0026F8"/>
    <w:rsid w:val="2A005634"/>
    <w:rsid w:val="2A022C00"/>
    <w:rsid w:val="2A04184B"/>
    <w:rsid w:val="2A055BCE"/>
    <w:rsid w:val="2A057D55"/>
    <w:rsid w:val="2A0A33EE"/>
    <w:rsid w:val="2A0A7527"/>
    <w:rsid w:val="2A0B7E04"/>
    <w:rsid w:val="2A0E3879"/>
    <w:rsid w:val="2A0E40DA"/>
    <w:rsid w:val="2A1056FF"/>
    <w:rsid w:val="2A126691"/>
    <w:rsid w:val="2A132E63"/>
    <w:rsid w:val="2A182E99"/>
    <w:rsid w:val="2A19563B"/>
    <w:rsid w:val="2A1A542A"/>
    <w:rsid w:val="2A1F4E17"/>
    <w:rsid w:val="2A200F02"/>
    <w:rsid w:val="2A222EF2"/>
    <w:rsid w:val="2A240ADA"/>
    <w:rsid w:val="2A267DB8"/>
    <w:rsid w:val="2A2F2A1F"/>
    <w:rsid w:val="2A302C48"/>
    <w:rsid w:val="2A331ADA"/>
    <w:rsid w:val="2A36012A"/>
    <w:rsid w:val="2A390F4F"/>
    <w:rsid w:val="2A3970DE"/>
    <w:rsid w:val="2A3B6784"/>
    <w:rsid w:val="2A442391"/>
    <w:rsid w:val="2A476AA2"/>
    <w:rsid w:val="2A4860B1"/>
    <w:rsid w:val="2A493C01"/>
    <w:rsid w:val="2A4A0450"/>
    <w:rsid w:val="2A4A251B"/>
    <w:rsid w:val="2A4A25A7"/>
    <w:rsid w:val="2A4A429F"/>
    <w:rsid w:val="2A4B2115"/>
    <w:rsid w:val="2A4B340A"/>
    <w:rsid w:val="2A4E75A7"/>
    <w:rsid w:val="2A502303"/>
    <w:rsid w:val="2A536A42"/>
    <w:rsid w:val="2A55446D"/>
    <w:rsid w:val="2A611DDE"/>
    <w:rsid w:val="2A617872"/>
    <w:rsid w:val="2A623B1F"/>
    <w:rsid w:val="2A676C61"/>
    <w:rsid w:val="2A684EF3"/>
    <w:rsid w:val="2A693F8E"/>
    <w:rsid w:val="2A6B28C8"/>
    <w:rsid w:val="2A6C6408"/>
    <w:rsid w:val="2A6E0EA8"/>
    <w:rsid w:val="2A6F0415"/>
    <w:rsid w:val="2A7032A0"/>
    <w:rsid w:val="2A704DDD"/>
    <w:rsid w:val="2A7124DF"/>
    <w:rsid w:val="2A714780"/>
    <w:rsid w:val="2A7645F3"/>
    <w:rsid w:val="2A7A32CF"/>
    <w:rsid w:val="2A84774B"/>
    <w:rsid w:val="2A8540B0"/>
    <w:rsid w:val="2A916F06"/>
    <w:rsid w:val="2A927932"/>
    <w:rsid w:val="2A934426"/>
    <w:rsid w:val="2A977935"/>
    <w:rsid w:val="2A9863D7"/>
    <w:rsid w:val="2A993566"/>
    <w:rsid w:val="2A9A7432"/>
    <w:rsid w:val="2A9C4D12"/>
    <w:rsid w:val="2AA1125A"/>
    <w:rsid w:val="2AA4046E"/>
    <w:rsid w:val="2AA44E1F"/>
    <w:rsid w:val="2AA461C9"/>
    <w:rsid w:val="2AA904E7"/>
    <w:rsid w:val="2AA94954"/>
    <w:rsid w:val="2AAC243A"/>
    <w:rsid w:val="2AB24D95"/>
    <w:rsid w:val="2AB34FD7"/>
    <w:rsid w:val="2ABA31CE"/>
    <w:rsid w:val="2ABA6B56"/>
    <w:rsid w:val="2ABC7246"/>
    <w:rsid w:val="2ABF6A9C"/>
    <w:rsid w:val="2AC3786E"/>
    <w:rsid w:val="2AC54E36"/>
    <w:rsid w:val="2AC76D74"/>
    <w:rsid w:val="2AC76E59"/>
    <w:rsid w:val="2AC82418"/>
    <w:rsid w:val="2ACD79D1"/>
    <w:rsid w:val="2AD11D54"/>
    <w:rsid w:val="2AD12BC7"/>
    <w:rsid w:val="2AD24D39"/>
    <w:rsid w:val="2AD81A9C"/>
    <w:rsid w:val="2AD901AC"/>
    <w:rsid w:val="2ADA7BCC"/>
    <w:rsid w:val="2ADD0D14"/>
    <w:rsid w:val="2ADD657D"/>
    <w:rsid w:val="2ADF7B36"/>
    <w:rsid w:val="2AE173CF"/>
    <w:rsid w:val="2AE2241E"/>
    <w:rsid w:val="2AEC1F4B"/>
    <w:rsid w:val="2AEE056C"/>
    <w:rsid w:val="2AEF0A14"/>
    <w:rsid w:val="2AEF2022"/>
    <w:rsid w:val="2AF16900"/>
    <w:rsid w:val="2AF2006C"/>
    <w:rsid w:val="2AF22598"/>
    <w:rsid w:val="2AF341CC"/>
    <w:rsid w:val="2AF863DB"/>
    <w:rsid w:val="2AFB09CA"/>
    <w:rsid w:val="2AFE0F39"/>
    <w:rsid w:val="2B010CB5"/>
    <w:rsid w:val="2B013C4C"/>
    <w:rsid w:val="2B016F67"/>
    <w:rsid w:val="2B03537D"/>
    <w:rsid w:val="2B091896"/>
    <w:rsid w:val="2B0D4B3C"/>
    <w:rsid w:val="2B0E3330"/>
    <w:rsid w:val="2B0E49AE"/>
    <w:rsid w:val="2B0E6BD1"/>
    <w:rsid w:val="2B177558"/>
    <w:rsid w:val="2B1E58EA"/>
    <w:rsid w:val="2B227000"/>
    <w:rsid w:val="2B26234C"/>
    <w:rsid w:val="2B263AED"/>
    <w:rsid w:val="2B2757F8"/>
    <w:rsid w:val="2B28287E"/>
    <w:rsid w:val="2B29666B"/>
    <w:rsid w:val="2B2B1A72"/>
    <w:rsid w:val="2B2E6F65"/>
    <w:rsid w:val="2B2F6124"/>
    <w:rsid w:val="2B2F6DEA"/>
    <w:rsid w:val="2B302F60"/>
    <w:rsid w:val="2B310CA6"/>
    <w:rsid w:val="2B3478D9"/>
    <w:rsid w:val="2B373239"/>
    <w:rsid w:val="2B3927D6"/>
    <w:rsid w:val="2B3E2D47"/>
    <w:rsid w:val="2B4416C3"/>
    <w:rsid w:val="2B470036"/>
    <w:rsid w:val="2B476139"/>
    <w:rsid w:val="2B47768B"/>
    <w:rsid w:val="2B482C21"/>
    <w:rsid w:val="2B4F78DD"/>
    <w:rsid w:val="2B5112A3"/>
    <w:rsid w:val="2B54418D"/>
    <w:rsid w:val="2B5441F5"/>
    <w:rsid w:val="2B54681D"/>
    <w:rsid w:val="2B563EE5"/>
    <w:rsid w:val="2B57725E"/>
    <w:rsid w:val="2B586D35"/>
    <w:rsid w:val="2B596503"/>
    <w:rsid w:val="2B5A297B"/>
    <w:rsid w:val="2B5A50FB"/>
    <w:rsid w:val="2B5A7C59"/>
    <w:rsid w:val="2B5B480F"/>
    <w:rsid w:val="2B5C5A16"/>
    <w:rsid w:val="2B5D5E5F"/>
    <w:rsid w:val="2B617315"/>
    <w:rsid w:val="2B631D6C"/>
    <w:rsid w:val="2B6337AB"/>
    <w:rsid w:val="2B6456BC"/>
    <w:rsid w:val="2B653F9E"/>
    <w:rsid w:val="2B676158"/>
    <w:rsid w:val="2B685448"/>
    <w:rsid w:val="2B68749B"/>
    <w:rsid w:val="2B6D1E4A"/>
    <w:rsid w:val="2B6D43A0"/>
    <w:rsid w:val="2B6E3904"/>
    <w:rsid w:val="2B722E25"/>
    <w:rsid w:val="2B742909"/>
    <w:rsid w:val="2B7507BC"/>
    <w:rsid w:val="2B767E12"/>
    <w:rsid w:val="2B784051"/>
    <w:rsid w:val="2B796964"/>
    <w:rsid w:val="2B796E35"/>
    <w:rsid w:val="2B7B70F6"/>
    <w:rsid w:val="2B817762"/>
    <w:rsid w:val="2B82208B"/>
    <w:rsid w:val="2B86760F"/>
    <w:rsid w:val="2B8777BE"/>
    <w:rsid w:val="2B901DA4"/>
    <w:rsid w:val="2B973D31"/>
    <w:rsid w:val="2B987184"/>
    <w:rsid w:val="2B9A12D5"/>
    <w:rsid w:val="2BA106EF"/>
    <w:rsid w:val="2BA32FA5"/>
    <w:rsid w:val="2BA42D52"/>
    <w:rsid w:val="2BAD0E7A"/>
    <w:rsid w:val="2BB16ABB"/>
    <w:rsid w:val="2BB42F51"/>
    <w:rsid w:val="2BB430A4"/>
    <w:rsid w:val="2BB82AE5"/>
    <w:rsid w:val="2BB9204A"/>
    <w:rsid w:val="2BBA5C23"/>
    <w:rsid w:val="2BBC6CAF"/>
    <w:rsid w:val="2BBF2C7A"/>
    <w:rsid w:val="2BBF63B5"/>
    <w:rsid w:val="2BC22BF8"/>
    <w:rsid w:val="2BC264E7"/>
    <w:rsid w:val="2BC33A45"/>
    <w:rsid w:val="2BC35F5E"/>
    <w:rsid w:val="2BC731A2"/>
    <w:rsid w:val="2BC925C7"/>
    <w:rsid w:val="2BCC0B45"/>
    <w:rsid w:val="2BD346D7"/>
    <w:rsid w:val="2BDB72BA"/>
    <w:rsid w:val="2BE26C44"/>
    <w:rsid w:val="2BE27B8F"/>
    <w:rsid w:val="2BE56027"/>
    <w:rsid w:val="2BFC6310"/>
    <w:rsid w:val="2BFD1BF6"/>
    <w:rsid w:val="2BFD73E5"/>
    <w:rsid w:val="2BFF7F5C"/>
    <w:rsid w:val="2C041616"/>
    <w:rsid w:val="2C05755E"/>
    <w:rsid w:val="2C067C93"/>
    <w:rsid w:val="2C082070"/>
    <w:rsid w:val="2C0948F8"/>
    <w:rsid w:val="2C0B22C8"/>
    <w:rsid w:val="2C147A0E"/>
    <w:rsid w:val="2C1550EB"/>
    <w:rsid w:val="2C1854B7"/>
    <w:rsid w:val="2C190290"/>
    <w:rsid w:val="2C1E425B"/>
    <w:rsid w:val="2C1E6B52"/>
    <w:rsid w:val="2C2D0F83"/>
    <w:rsid w:val="2C324A77"/>
    <w:rsid w:val="2C331C88"/>
    <w:rsid w:val="2C342DFC"/>
    <w:rsid w:val="2C373854"/>
    <w:rsid w:val="2C380E70"/>
    <w:rsid w:val="2C3846EA"/>
    <w:rsid w:val="2C3B5B4D"/>
    <w:rsid w:val="2C3C26B0"/>
    <w:rsid w:val="2C3D60D7"/>
    <w:rsid w:val="2C3E4B88"/>
    <w:rsid w:val="2C3E5DF7"/>
    <w:rsid w:val="2C3F6289"/>
    <w:rsid w:val="2C40615B"/>
    <w:rsid w:val="2C442DC3"/>
    <w:rsid w:val="2C471B3F"/>
    <w:rsid w:val="2C473D96"/>
    <w:rsid w:val="2C49714A"/>
    <w:rsid w:val="2C4D2D32"/>
    <w:rsid w:val="2C4D7CA9"/>
    <w:rsid w:val="2C541B27"/>
    <w:rsid w:val="2C5700A2"/>
    <w:rsid w:val="2C5B7244"/>
    <w:rsid w:val="2C5D6798"/>
    <w:rsid w:val="2C5D6F8E"/>
    <w:rsid w:val="2C656EF9"/>
    <w:rsid w:val="2C687269"/>
    <w:rsid w:val="2C690E82"/>
    <w:rsid w:val="2C6E6390"/>
    <w:rsid w:val="2C710832"/>
    <w:rsid w:val="2C727029"/>
    <w:rsid w:val="2C730B37"/>
    <w:rsid w:val="2C753F6B"/>
    <w:rsid w:val="2C782A4B"/>
    <w:rsid w:val="2C796053"/>
    <w:rsid w:val="2C797E40"/>
    <w:rsid w:val="2C7F5C28"/>
    <w:rsid w:val="2C82456B"/>
    <w:rsid w:val="2C825398"/>
    <w:rsid w:val="2C832B65"/>
    <w:rsid w:val="2C8418F3"/>
    <w:rsid w:val="2C843E3E"/>
    <w:rsid w:val="2C863B1F"/>
    <w:rsid w:val="2C890B73"/>
    <w:rsid w:val="2C8B710B"/>
    <w:rsid w:val="2C8B7916"/>
    <w:rsid w:val="2C8C010E"/>
    <w:rsid w:val="2C8C300A"/>
    <w:rsid w:val="2C9062CF"/>
    <w:rsid w:val="2C923306"/>
    <w:rsid w:val="2C9607F5"/>
    <w:rsid w:val="2C995BD1"/>
    <w:rsid w:val="2C9A712E"/>
    <w:rsid w:val="2C9B71A1"/>
    <w:rsid w:val="2C9C48EC"/>
    <w:rsid w:val="2CA146E9"/>
    <w:rsid w:val="2CA310AD"/>
    <w:rsid w:val="2CA35BF2"/>
    <w:rsid w:val="2CA62E62"/>
    <w:rsid w:val="2CB139B6"/>
    <w:rsid w:val="2CB54279"/>
    <w:rsid w:val="2CB61AE3"/>
    <w:rsid w:val="2CBA3B07"/>
    <w:rsid w:val="2CBD4A0D"/>
    <w:rsid w:val="2CC678B3"/>
    <w:rsid w:val="2CD1053F"/>
    <w:rsid w:val="2CD17D9B"/>
    <w:rsid w:val="2CD239E8"/>
    <w:rsid w:val="2CD32713"/>
    <w:rsid w:val="2CD55A13"/>
    <w:rsid w:val="2CD8249A"/>
    <w:rsid w:val="2CD85C2E"/>
    <w:rsid w:val="2CDB2F3E"/>
    <w:rsid w:val="2CDB3A4B"/>
    <w:rsid w:val="2CDC250A"/>
    <w:rsid w:val="2CE03B7E"/>
    <w:rsid w:val="2CE236AE"/>
    <w:rsid w:val="2CE317DB"/>
    <w:rsid w:val="2CE54318"/>
    <w:rsid w:val="2CE73B70"/>
    <w:rsid w:val="2CE74F5C"/>
    <w:rsid w:val="2CE80BB0"/>
    <w:rsid w:val="2CF54871"/>
    <w:rsid w:val="2CFA64E7"/>
    <w:rsid w:val="2CFC13B6"/>
    <w:rsid w:val="2CFD3F6D"/>
    <w:rsid w:val="2CFF78C1"/>
    <w:rsid w:val="2D0306F3"/>
    <w:rsid w:val="2D080710"/>
    <w:rsid w:val="2D117128"/>
    <w:rsid w:val="2D131C00"/>
    <w:rsid w:val="2D15573A"/>
    <w:rsid w:val="2D167A22"/>
    <w:rsid w:val="2D172E89"/>
    <w:rsid w:val="2D180733"/>
    <w:rsid w:val="2D1B0200"/>
    <w:rsid w:val="2D1B1E2E"/>
    <w:rsid w:val="2D22701F"/>
    <w:rsid w:val="2D256FFF"/>
    <w:rsid w:val="2D276E48"/>
    <w:rsid w:val="2D277F5F"/>
    <w:rsid w:val="2D2A0D54"/>
    <w:rsid w:val="2D2A223D"/>
    <w:rsid w:val="2D2B0B59"/>
    <w:rsid w:val="2D2D6F39"/>
    <w:rsid w:val="2D2F7C4B"/>
    <w:rsid w:val="2D302850"/>
    <w:rsid w:val="2D304999"/>
    <w:rsid w:val="2D314858"/>
    <w:rsid w:val="2D351C5D"/>
    <w:rsid w:val="2D3A71EA"/>
    <w:rsid w:val="2D407D3D"/>
    <w:rsid w:val="2D4106A8"/>
    <w:rsid w:val="2D45175C"/>
    <w:rsid w:val="2D473485"/>
    <w:rsid w:val="2D485006"/>
    <w:rsid w:val="2D491B5F"/>
    <w:rsid w:val="2D4975F3"/>
    <w:rsid w:val="2D4B2CC0"/>
    <w:rsid w:val="2D4B46B2"/>
    <w:rsid w:val="2D50788D"/>
    <w:rsid w:val="2D5A6ED2"/>
    <w:rsid w:val="2D611DC2"/>
    <w:rsid w:val="2D651F3A"/>
    <w:rsid w:val="2D71462F"/>
    <w:rsid w:val="2D733F04"/>
    <w:rsid w:val="2D74723D"/>
    <w:rsid w:val="2D7666D7"/>
    <w:rsid w:val="2D7E0B5E"/>
    <w:rsid w:val="2D827EFF"/>
    <w:rsid w:val="2D872FD8"/>
    <w:rsid w:val="2D875FC8"/>
    <w:rsid w:val="2D8A1DD7"/>
    <w:rsid w:val="2D8B7796"/>
    <w:rsid w:val="2D8C76DD"/>
    <w:rsid w:val="2D8E391A"/>
    <w:rsid w:val="2D91533C"/>
    <w:rsid w:val="2D915E47"/>
    <w:rsid w:val="2D95223C"/>
    <w:rsid w:val="2D960D18"/>
    <w:rsid w:val="2D970258"/>
    <w:rsid w:val="2D972625"/>
    <w:rsid w:val="2D9A0598"/>
    <w:rsid w:val="2D9A5DA6"/>
    <w:rsid w:val="2D9B26A7"/>
    <w:rsid w:val="2D9C1D33"/>
    <w:rsid w:val="2D9C440A"/>
    <w:rsid w:val="2D9E5CAB"/>
    <w:rsid w:val="2D9F2CF5"/>
    <w:rsid w:val="2DA53DC8"/>
    <w:rsid w:val="2DA63A8E"/>
    <w:rsid w:val="2DA70440"/>
    <w:rsid w:val="2DAA342D"/>
    <w:rsid w:val="2DAA7D40"/>
    <w:rsid w:val="2DAB1DCA"/>
    <w:rsid w:val="2DAC443E"/>
    <w:rsid w:val="2DB3424B"/>
    <w:rsid w:val="2DB470A1"/>
    <w:rsid w:val="2DB64A4E"/>
    <w:rsid w:val="2DBD1EEA"/>
    <w:rsid w:val="2DBD3F63"/>
    <w:rsid w:val="2DC154B0"/>
    <w:rsid w:val="2DC47C48"/>
    <w:rsid w:val="2DC812ED"/>
    <w:rsid w:val="2DC821BC"/>
    <w:rsid w:val="2DCC3C0E"/>
    <w:rsid w:val="2DCC4C23"/>
    <w:rsid w:val="2DCD3770"/>
    <w:rsid w:val="2DCE26C9"/>
    <w:rsid w:val="2DCF0120"/>
    <w:rsid w:val="2DD23085"/>
    <w:rsid w:val="2DD36CB1"/>
    <w:rsid w:val="2DDA6AAF"/>
    <w:rsid w:val="2DDF1D67"/>
    <w:rsid w:val="2DE02323"/>
    <w:rsid w:val="2DE32875"/>
    <w:rsid w:val="2DE62080"/>
    <w:rsid w:val="2DE64E1B"/>
    <w:rsid w:val="2DE92B2D"/>
    <w:rsid w:val="2DEE1B12"/>
    <w:rsid w:val="2DF96EDF"/>
    <w:rsid w:val="2E012818"/>
    <w:rsid w:val="2E01722C"/>
    <w:rsid w:val="2E045D2E"/>
    <w:rsid w:val="2E052DE0"/>
    <w:rsid w:val="2E0E2120"/>
    <w:rsid w:val="2E0E69C4"/>
    <w:rsid w:val="2E110110"/>
    <w:rsid w:val="2E116467"/>
    <w:rsid w:val="2E134BFB"/>
    <w:rsid w:val="2E15426D"/>
    <w:rsid w:val="2E16747E"/>
    <w:rsid w:val="2E17209F"/>
    <w:rsid w:val="2E18280D"/>
    <w:rsid w:val="2E187FEA"/>
    <w:rsid w:val="2E1939E9"/>
    <w:rsid w:val="2E1E2220"/>
    <w:rsid w:val="2E26118A"/>
    <w:rsid w:val="2E285C89"/>
    <w:rsid w:val="2E2B4ABA"/>
    <w:rsid w:val="2E2C5D83"/>
    <w:rsid w:val="2E2E2875"/>
    <w:rsid w:val="2E2E53E0"/>
    <w:rsid w:val="2E370DCB"/>
    <w:rsid w:val="2E3742EE"/>
    <w:rsid w:val="2E38747D"/>
    <w:rsid w:val="2E3C6E0D"/>
    <w:rsid w:val="2E4002B6"/>
    <w:rsid w:val="2E491BB0"/>
    <w:rsid w:val="2E4933AD"/>
    <w:rsid w:val="2E4A2851"/>
    <w:rsid w:val="2E4D5B52"/>
    <w:rsid w:val="2E4F3D63"/>
    <w:rsid w:val="2E4F7224"/>
    <w:rsid w:val="2E5351BE"/>
    <w:rsid w:val="2E541401"/>
    <w:rsid w:val="2E5679CA"/>
    <w:rsid w:val="2E577092"/>
    <w:rsid w:val="2E591DCE"/>
    <w:rsid w:val="2E5A18B1"/>
    <w:rsid w:val="2E5C0653"/>
    <w:rsid w:val="2E5C6F5C"/>
    <w:rsid w:val="2E65734A"/>
    <w:rsid w:val="2E672604"/>
    <w:rsid w:val="2E674FFF"/>
    <w:rsid w:val="2E676093"/>
    <w:rsid w:val="2E6B64C4"/>
    <w:rsid w:val="2E746DA9"/>
    <w:rsid w:val="2E7472A8"/>
    <w:rsid w:val="2E7630EF"/>
    <w:rsid w:val="2E781496"/>
    <w:rsid w:val="2E7A0DE6"/>
    <w:rsid w:val="2E866C9E"/>
    <w:rsid w:val="2E8840A5"/>
    <w:rsid w:val="2E8B32F8"/>
    <w:rsid w:val="2E8D2FDC"/>
    <w:rsid w:val="2E8F6D0C"/>
    <w:rsid w:val="2E9607E3"/>
    <w:rsid w:val="2E9A7972"/>
    <w:rsid w:val="2E9D3D04"/>
    <w:rsid w:val="2EA07D27"/>
    <w:rsid w:val="2EA40D80"/>
    <w:rsid w:val="2EA47569"/>
    <w:rsid w:val="2EAA7EA4"/>
    <w:rsid w:val="2EAD5F23"/>
    <w:rsid w:val="2EAE65A4"/>
    <w:rsid w:val="2EB94EE8"/>
    <w:rsid w:val="2EBA73A3"/>
    <w:rsid w:val="2EBB4CDE"/>
    <w:rsid w:val="2EBE4ED3"/>
    <w:rsid w:val="2EC11A3F"/>
    <w:rsid w:val="2EC17D5C"/>
    <w:rsid w:val="2EC25D18"/>
    <w:rsid w:val="2EC43A31"/>
    <w:rsid w:val="2EC43EB8"/>
    <w:rsid w:val="2EC57F32"/>
    <w:rsid w:val="2EC71846"/>
    <w:rsid w:val="2EC809DC"/>
    <w:rsid w:val="2EC81A02"/>
    <w:rsid w:val="2EC85558"/>
    <w:rsid w:val="2EC93BFF"/>
    <w:rsid w:val="2ECD4DE4"/>
    <w:rsid w:val="2ECD6141"/>
    <w:rsid w:val="2ECD7A73"/>
    <w:rsid w:val="2ECF52B7"/>
    <w:rsid w:val="2ED22756"/>
    <w:rsid w:val="2ED2533F"/>
    <w:rsid w:val="2ED863AB"/>
    <w:rsid w:val="2ED86759"/>
    <w:rsid w:val="2ED87438"/>
    <w:rsid w:val="2ED90161"/>
    <w:rsid w:val="2ED97A10"/>
    <w:rsid w:val="2EDA0E52"/>
    <w:rsid w:val="2EDB0D95"/>
    <w:rsid w:val="2EE02300"/>
    <w:rsid w:val="2EE024AE"/>
    <w:rsid w:val="2EE0545A"/>
    <w:rsid w:val="2EE112C5"/>
    <w:rsid w:val="2EE22151"/>
    <w:rsid w:val="2EE23F31"/>
    <w:rsid w:val="2EE2436C"/>
    <w:rsid w:val="2EE91E18"/>
    <w:rsid w:val="2EE96E04"/>
    <w:rsid w:val="2EEB3EE0"/>
    <w:rsid w:val="2EF12D7E"/>
    <w:rsid w:val="2EF73A9F"/>
    <w:rsid w:val="2EF82989"/>
    <w:rsid w:val="2EF94913"/>
    <w:rsid w:val="2EFA1B6E"/>
    <w:rsid w:val="2EFE64B1"/>
    <w:rsid w:val="2F0F1A8A"/>
    <w:rsid w:val="2F10174B"/>
    <w:rsid w:val="2F1719A5"/>
    <w:rsid w:val="2F173125"/>
    <w:rsid w:val="2F1B1F94"/>
    <w:rsid w:val="2F1F4793"/>
    <w:rsid w:val="2F22613C"/>
    <w:rsid w:val="2F272D8E"/>
    <w:rsid w:val="2F281077"/>
    <w:rsid w:val="2F283B36"/>
    <w:rsid w:val="2F2A54F4"/>
    <w:rsid w:val="2F356F6F"/>
    <w:rsid w:val="2F3A0523"/>
    <w:rsid w:val="2F3A7B72"/>
    <w:rsid w:val="2F3A7CC9"/>
    <w:rsid w:val="2F3B031B"/>
    <w:rsid w:val="2F472D24"/>
    <w:rsid w:val="2F4836BD"/>
    <w:rsid w:val="2F49069A"/>
    <w:rsid w:val="2F4D48A5"/>
    <w:rsid w:val="2F4F4C8D"/>
    <w:rsid w:val="2F5302DC"/>
    <w:rsid w:val="2F55093C"/>
    <w:rsid w:val="2F564506"/>
    <w:rsid w:val="2F5B32D5"/>
    <w:rsid w:val="2F5B7299"/>
    <w:rsid w:val="2F5D206F"/>
    <w:rsid w:val="2F5D3AAE"/>
    <w:rsid w:val="2F6045CA"/>
    <w:rsid w:val="2F675B54"/>
    <w:rsid w:val="2F693B67"/>
    <w:rsid w:val="2F6B544F"/>
    <w:rsid w:val="2F6E364E"/>
    <w:rsid w:val="2F733475"/>
    <w:rsid w:val="2F74155D"/>
    <w:rsid w:val="2F743F38"/>
    <w:rsid w:val="2F787064"/>
    <w:rsid w:val="2F793F63"/>
    <w:rsid w:val="2F805B2D"/>
    <w:rsid w:val="2F816D56"/>
    <w:rsid w:val="2F851F0F"/>
    <w:rsid w:val="2F877080"/>
    <w:rsid w:val="2F87747C"/>
    <w:rsid w:val="2F89423F"/>
    <w:rsid w:val="2F8D2BD1"/>
    <w:rsid w:val="2F906FE6"/>
    <w:rsid w:val="2F921E79"/>
    <w:rsid w:val="2F992AB3"/>
    <w:rsid w:val="2F9C0EF6"/>
    <w:rsid w:val="2FA03AEC"/>
    <w:rsid w:val="2FA03CB3"/>
    <w:rsid w:val="2FA1395C"/>
    <w:rsid w:val="2FA33A42"/>
    <w:rsid w:val="2FA43BFE"/>
    <w:rsid w:val="2FA530E2"/>
    <w:rsid w:val="2FA577EA"/>
    <w:rsid w:val="2FA84695"/>
    <w:rsid w:val="2FAD55CC"/>
    <w:rsid w:val="2FB01891"/>
    <w:rsid w:val="2FB2731D"/>
    <w:rsid w:val="2FB76AF2"/>
    <w:rsid w:val="2FB94118"/>
    <w:rsid w:val="2FC2217A"/>
    <w:rsid w:val="2FC9739A"/>
    <w:rsid w:val="2FCA7FF9"/>
    <w:rsid w:val="2FCC22FB"/>
    <w:rsid w:val="2FCD6025"/>
    <w:rsid w:val="2FCE323B"/>
    <w:rsid w:val="2FD731B8"/>
    <w:rsid w:val="2FD9399B"/>
    <w:rsid w:val="2FDA2876"/>
    <w:rsid w:val="2FDE5642"/>
    <w:rsid w:val="2FE17A2C"/>
    <w:rsid w:val="2FE25BFD"/>
    <w:rsid w:val="2FE401AE"/>
    <w:rsid w:val="2FE66C75"/>
    <w:rsid w:val="2FE70846"/>
    <w:rsid w:val="2FE94D47"/>
    <w:rsid w:val="2FEE36D0"/>
    <w:rsid w:val="2FF07E89"/>
    <w:rsid w:val="2FF44918"/>
    <w:rsid w:val="2FFC3BA4"/>
    <w:rsid w:val="3002417B"/>
    <w:rsid w:val="300655B7"/>
    <w:rsid w:val="30087E80"/>
    <w:rsid w:val="30092A5B"/>
    <w:rsid w:val="30093C67"/>
    <w:rsid w:val="300A2B90"/>
    <w:rsid w:val="300F6771"/>
    <w:rsid w:val="30114758"/>
    <w:rsid w:val="30121E7E"/>
    <w:rsid w:val="301647B8"/>
    <w:rsid w:val="30183579"/>
    <w:rsid w:val="30197C04"/>
    <w:rsid w:val="301B4672"/>
    <w:rsid w:val="301D095D"/>
    <w:rsid w:val="301F2143"/>
    <w:rsid w:val="302632B2"/>
    <w:rsid w:val="302719E3"/>
    <w:rsid w:val="30293788"/>
    <w:rsid w:val="302D746F"/>
    <w:rsid w:val="302F7E51"/>
    <w:rsid w:val="30366E7C"/>
    <w:rsid w:val="303769B8"/>
    <w:rsid w:val="303C1719"/>
    <w:rsid w:val="3041780C"/>
    <w:rsid w:val="30436919"/>
    <w:rsid w:val="30446C30"/>
    <w:rsid w:val="30465464"/>
    <w:rsid w:val="304F5E28"/>
    <w:rsid w:val="30511C56"/>
    <w:rsid w:val="3051605E"/>
    <w:rsid w:val="30527F43"/>
    <w:rsid w:val="30543FA7"/>
    <w:rsid w:val="30581227"/>
    <w:rsid w:val="305E2F44"/>
    <w:rsid w:val="305E6ADB"/>
    <w:rsid w:val="305F0284"/>
    <w:rsid w:val="30626FC0"/>
    <w:rsid w:val="30657FEF"/>
    <w:rsid w:val="306829F1"/>
    <w:rsid w:val="306D27B9"/>
    <w:rsid w:val="306E50AF"/>
    <w:rsid w:val="306F1A20"/>
    <w:rsid w:val="307264CC"/>
    <w:rsid w:val="30730392"/>
    <w:rsid w:val="3075169C"/>
    <w:rsid w:val="307639FF"/>
    <w:rsid w:val="307678F8"/>
    <w:rsid w:val="307753C7"/>
    <w:rsid w:val="307756B5"/>
    <w:rsid w:val="307A0F7A"/>
    <w:rsid w:val="307D6351"/>
    <w:rsid w:val="307F4D58"/>
    <w:rsid w:val="30816B13"/>
    <w:rsid w:val="30875388"/>
    <w:rsid w:val="30894E75"/>
    <w:rsid w:val="308B05F5"/>
    <w:rsid w:val="308C5B5D"/>
    <w:rsid w:val="308D5DEF"/>
    <w:rsid w:val="308E0EDD"/>
    <w:rsid w:val="308E15FA"/>
    <w:rsid w:val="309175D8"/>
    <w:rsid w:val="309456E8"/>
    <w:rsid w:val="309F0153"/>
    <w:rsid w:val="30A145B3"/>
    <w:rsid w:val="30A14A43"/>
    <w:rsid w:val="30A22E9B"/>
    <w:rsid w:val="30A46C26"/>
    <w:rsid w:val="30A5230C"/>
    <w:rsid w:val="30A530EF"/>
    <w:rsid w:val="30A90D39"/>
    <w:rsid w:val="30AA4D4E"/>
    <w:rsid w:val="30AB3B52"/>
    <w:rsid w:val="30AD689E"/>
    <w:rsid w:val="30AE13DB"/>
    <w:rsid w:val="30B13CAE"/>
    <w:rsid w:val="30B76E8B"/>
    <w:rsid w:val="30BC026F"/>
    <w:rsid w:val="30C44942"/>
    <w:rsid w:val="30C6506A"/>
    <w:rsid w:val="30C8598D"/>
    <w:rsid w:val="30CD24F8"/>
    <w:rsid w:val="30CE0042"/>
    <w:rsid w:val="30CE3A1C"/>
    <w:rsid w:val="30CE5FD3"/>
    <w:rsid w:val="30CE7AD1"/>
    <w:rsid w:val="30D64A72"/>
    <w:rsid w:val="30D90FBA"/>
    <w:rsid w:val="30DC0B9E"/>
    <w:rsid w:val="30DF6E2D"/>
    <w:rsid w:val="30E14660"/>
    <w:rsid w:val="30E34D35"/>
    <w:rsid w:val="30E60C94"/>
    <w:rsid w:val="30E62D87"/>
    <w:rsid w:val="30E96E54"/>
    <w:rsid w:val="30EC5DE2"/>
    <w:rsid w:val="30ED1195"/>
    <w:rsid w:val="30ED4FBA"/>
    <w:rsid w:val="30F05EFD"/>
    <w:rsid w:val="30F2272D"/>
    <w:rsid w:val="30F268C9"/>
    <w:rsid w:val="30F30CF0"/>
    <w:rsid w:val="30F47DF3"/>
    <w:rsid w:val="30F66AFD"/>
    <w:rsid w:val="30F70433"/>
    <w:rsid w:val="30FC629B"/>
    <w:rsid w:val="3103465C"/>
    <w:rsid w:val="31055B75"/>
    <w:rsid w:val="310A076C"/>
    <w:rsid w:val="310A09E7"/>
    <w:rsid w:val="310B2DB2"/>
    <w:rsid w:val="310F37D4"/>
    <w:rsid w:val="310F66DF"/>
    <w:rsid w:val="3113618E"/>
    <w:rsid w:val="31160D35"/>
    <w:rsid w:val="311801F4"/>
    <w:rsid w:val="311B0D62"/>
    <w:rsid w:val="3121685D"/>
    <w:rsid w:val="31223F87"/>
    <w:rsid w:val="31252D11"/>
    <w:rsid w:val="31292511"/>
    <w:rsid w:val="312B6849"/>
    <w:rsid w:val="312F4470"/>
    <w:rsid w:val="31312BF8"/>
    <w:rsid w:val="31383D38"/>
    <w:rsid w:val="313B3D94"/>
    <w:rsid w:val="313B7B96"/>
    <w:rsid w:val="313C3CA8"/>
    <w:rsid w:val="31405B3B"/>
    <w:rsid w:val="31457D69"/>
    <w:rsid w:val="314844B7"/>
    <w:rsid w:val="31487BC0"/>
    <w:rsid w:val="314C4C30"/>
    <w:rsid w:val="314E5F5F"/>
    <w:rsid w:val="315314C7"/>
    <w:rsid w:val="31544351"/>
    <w:rsid w:val="315E3BAC"/>
    <w:rsid w:val="3160558D"/>
    <w:rsid w:val="3163286B"/>
    <w:rsid w:val="31637E63"/>
    <w:rsid w:val="316432C5"/>
    <w:rsid w:val="31662E0C"/>
    <w:rsid w:val="316A6E76"/>
    <w:rsid w:val="316B416E"/>
    <w:rsid w:val="316F733D"/>
    <w:rsid w:val="31721F83"/>
    <w:rsid w:val="3179015D"/>
    <w:rsid w:val="317F54E6"/>
    <w:rsid w:val="31822DBD"/>
    <w:rsid w:val="31856AC4"/>
    <w:rsid w:val="31863C8A"/>
    <w:rsid w:val="318B11B0"/>
    <w:rsid w:val="318B1A51"/>
    <w:rsid w:val="318B7E6E"/>
    <w:rsid w:val="318C5D9F"/>
    <w:rsid w:val="318F2422"/>
    <w:rsid w:val="31905678"/>
    <w:rsid w:val="31936DEC"/>
    <w:rsid w:val="31952C1B"/>
    <w:rsid w:val="31954616"/>
    <w:rsid w:val="31954FE0"/>
    <w:rsid w:val="319841C8"/>
    <w:rsid w:val="31986242"/>
    <w:rsid w:val="319946D5"/>
    <w:rsid w:val="319B22F8"/>
    <w:rsid w:val="319D6121"/>
    <w:rsid w:val="319D720A"/>
    <w:rsid w:val="319F2755"/>
    <w:rsid w:val="319F7871"/>
    <w:rsid w:val="31A14D33"/>
    <w:rsid w:val="31A27B32"/>
    <w:rsid w:val="31A4693F"/>
    <w:rsid w:val="31A571C2"/>
    <w:rsid w:val="31A624A4"/>
    <w:rsid w:val="31AB3A09"/>
    <w:rsid w:val="31AD52E5"/>
    <w:rsid w:val="31BA2D82"/>
    <w:rsid w:val="31BF262A"/>
    <w:rsid w:val="31C0145A"/>
    <w:rsid w:val="31C16E90"/>
    <w:rsid w:val="31C50717"/>
    <w:rsid w:val="31C51035"/>
    <w:rsid w:val="31C95634"/>
    <w:rsid w:val="31C973E0"/>
    <w:rsid w:val="31CA1A13"/>
    <w:rsid w:val="31CB725C"/>
    <w:rsid w:val="31CF408B"/>
    <w:rsid w:val="31D1646E"/>
    <w:rsid w:val="31D252C0"/>
    <w:rsid w:val="31D30653"/>
    <w:rsid w:val="31D31826"/>
    <w:rsid w:val="31D35DF9"/>
    <w:rsid w:val="31D46102"/>
    <w:rsid w:val="31D74AA5"/>
    <w:rsid w:val="31D97185"/>
    <w:rsid w:val="31DD67AA"/>
    <w:rsid w:val="31DF1E54"/>
    <w:rsid w:val="31E246BF"/>
    <w:rsid w:val="31E35526"/>
    <w:rsid w:val="31EC49AA"/>
    <w:rsid w:val="31EE7092"/>
    <w:rsid w:val="31F34583"/>
    <w:rsid w:val="31F6741B"/>
    <w:rsid w:val="31F959F6"/>
    <w:rsid w:val="31FC208D"/>
    <w:rsid w:val="320015E6"/>
    <w:rsid w:val="32006079"/>
    <w:rsid w:val="32023209"/>
    <w:rsid w:val="32051233"/>
    <w:rsid w:val="32051CE5"/>
    <w:rsid w:val="32076889"/>
    <w:rsid w:val="32115FB6"/>
    <w:rsid w:val="32120CF0"/>
    <w:rsid w:val="3212520F"/>
    <w:rsid w:val="321256F9"/>
    <w:rsid w:val="32126FAF"/>
    <w:rsid w:val="3213618B"/>
    <w:rsid w:val="32176E85"/>
    <w:rsid w:val="32183BB0"/>
    <w:rsid w:val="32185DAB"/>
    <w:rsid w:val="32197122"/>
    <w:rsid w:val="32197748"/>
    <w:rsid w:val="321A1BAC"/>
    <w:rsid w:val="3229452B"/>
    <w:rsid w:val="322D4205"/>
    <w:rsid w:val="32326F64"/>
    <w:rsid w:val="32345F2C"/>
    <w:rsid w:val="3235260C"/>
    <w:rsid w:val="32382802"/>
    <w:rsid w:val="323940F8"/>
    <w:rsid w:val="323B00CB"/>
    <w:rsid w:val="323D2F17"/>
    <w:rsid w:val="324B4E08"/>
    <w:rsid w:val="324C0B78"/>
    <w:rsid w:val="32513046"/>
    <w:rsid w:val="32514198"/>
    <w:rsid w:val="32514812"/>
    <w:rsid w:val="32545EBB"/>
    <w:rsid w:val="32555DB5"/>
    <w:rsid w:val="32563C9A"/>
    <w:rsid w:val="325B2B1E"/>
    <w:rsid w:val="325C3255"/>
    <w:rsid w:val="325F2CFB"/>
    <w:rsid w:val="3260699F"/>
    <w:rsid w:val="32626F93"/>
    <w:rsid w:val="326A5F48"/>
    <w:rsid w:val="327052B9"/>
    <w:rsid w:val="327100AD"/>
    <w:rsid w:val="327173DA"/>
    <w:rsid w:val="32766C9F"/>
    <w:rsid w:val="32770AFF"/>
    <w:rsid w:val="327C7433"/>
    <w:rsid w:val="327F1856"/>
    <w:rsid w:val="328025F9"/>
    <w:rsid w:val="3281307A"/>
    <w:rsid w:val="32822697"/>
    <w:rsid w:val="32845DE2"/>
    <w:rsid w:val="32851D99"/>
    <w:rsid w:val="32864538"/>
    <w:rsid w:val="32886B22"/>
    <w:rsid w:val="328A3E74"/>
    <w:rsid w:val="329006C6"/>
    <w:rsid w:val="32915FF6"/>
    <w:rsid w:val="32921B82"/>
    <w:rsid w:val="329304E4"/>
    <w:rsid w:val="32980C14"/>
    <w:rsid w:val="32996AB0"/>
    <w:rsid w:val="329A5C01"/>
    <w:rsid w:val="329E749E"/>
    <w:rsid w:val="329F294B"/>
    <w:rsid w:val="32A67811"/>
    <w:rsid w:val="32A861B9"/>
    <w:rsid w:val="32A902F7"/>
    <w:rsid w:val="32AE4E4F"/>
    <w:rsid w:val="32AF0FEB"/>
    <w:rsid w:val="32B35849"/>
    <w:rsid w:val="32B54F6E"/>
    <w:rsid w:val="32B77812"/>
    <w:rsid w:val="32B94CA6"/>
    <w:rsid w:val="32BA6D4A"/>
    <w:rsid w:val="32BB09E4"/>
    <w:rsid w:val="32BB0A7B"/>
    <w:rsid w:val="32BC1A61"/>
    <w:rsid w:val="32BD57DE"/>
    <w:rsid w:val="32BF45FE"/>
    <w:rsid w:val="32C43BF6"/>
    <w:rsid w:val="32C441EC"/>
    <w:rsid w:val="32C67089"/>
    <w:rsid w:val="32CB03BD"/>
    <w:rsid w:val="32D1039C"/>
    <w:rsid w:val="32D20303"/>
    <w:rsid w:val="32D23074"/>
    <w:rsid w:val="32D601B9"/>
    <w:rsid w:val="32D76FD3"/>
    <w:rsid w:val="32DA1139"/>
    <w:rsid w:val="32DC14D3"/>
    <w:rsid w:val="32DD55C4"/>
    <w:rsid w:val="32DD7F25"/>
    <w:rsid w:val="32DE1160"/>
    <w:rsid w:val="32DE1267"/>
    <w:rsid w:val="32E63516"/>
    <w:rsid w:val="32E76296"/>
    <w:rsid w:val="32EB1CD0"/>
    <w:rsid w:val="32ED4DED"/>
    <w:rsid w:val="32EE44DB"/>
    <w:rsid w:val="32EF17AA"/>
    <w:rsid w:val="32F30A59"/>
    <w:rsid w:val="32F5556E"/>
    <w:rsid w:val="32F65D72"/>
    <w:rsid w:val="32F67E24"/>
    <w:rsid w:val="32F86B56"/>
    <w:rsid w:val="32F903EE"/>
    <w:rsid w:val="32F91C1C"/>
    <w:rsid w:val="32FC2298"/>
    <w:rsid w:val="32FC48F1"/>
    <w:rsid w:val="32FE1277"/>
    <w:rsid w:val="32FF279A"/>
    <w:rsid w:val="33003C7C"/>
    <w:rsid w:val="33047A33"/>
    <w:rsid w:val="330576AC"/>
    <w:rsid w:val="33076473"/>
    <w:rsid w:val="3307799E"/>
    <w:rsid w:val="3309598E"/>
    <w:rsid w:val="330E3271"/>
    <w:rsid w:val="330F3ADB"/>
    <w:rsid w:val="330F6E3C"/>
    <w:rsid w:val="33110063"/>
    <w:rsid w:val="331127C2"/>
    <w:rsid w:val="331457E5"/>
    <w:rsid w:val="33187832"/>
    <w:rsid w:val="33195FBB"/>
    <w:rsid w:val="331A6132"/>
    <w:rsid w:val="331A62B0"/>
    <w:rsid w:val="331D25D0"/>
    <w:rsid w:val="331D63AD"/>
    <w:rsid w:val="33216CA5"/>
    <w:rsid w:val="33245E7C"/>
    <w:rsid w:val="33253425"/>
    <w:rsid w:val="332F6F63"/>
    <w:rsid w:val="333303E9"/>
    <w:rsid w:val="333514C9"/>
    <w:rsid w:val="33362A08"/>
    <w:rsid w:val="333677C6"/>
    <w:rsid w:val="333D5F13"/>
    <w:rsid w:val="33433B43"/>
    <w:rsid w:val="33494E61"/>
    <w:rsid w:val="334F189B"/>
    <w:rsid w:val="33532D34"/>
    <w:rsid w:val="335C4508"/>
    <w:rsid w:val="335F7FAC"/>
    <w:rsid w:val="3360445C"/>
    <w:rsid w:val="3364467E"/>
    <w:rsid w:val="3365758F"/>
    <w:rsid w:val="33660D19"/>
    <w:rsid w:val="3367249A"/>
    <w:rsid w:val="3367306A"/>
    <w:rsid w:val="336774FE"/>
    <w:rsid w:val="336853DC"/>
    <w:rsid w:val="33696D03"/>
    <w:rsid w:val="336F3027"/>
    <w:rsid w:val="337645E8"/>
    <w:rsid w:val="33781B7E"/>
    <w:rsid w:val="337D524F"/>
    <w:rsid w:val="337E19DE"/>
    <w:rsid w:val="338419A4"/>
    <w:rsid w:val="338A6776"/>
    <w:rsid w:val="338B18EC"/>
    <w:rsid w:val="338B791E"/>
    <w:rsid w:val="338C1C08"/>
    <w:rsid w:val="338D0FAF"/>
    <w:rsid w:val="33913273"/>
    <w:rsid w:val="33956B4D"/>
    <w:rsid w:val="339C3F85"/>
    <w:rsid w:val="339C74F5"/>
    <w:rsid w:val="339E7A85"/>
    <w:rsid w:val="339F091D"/>
    <w:rsid w:val="339F6565"/>
    <w:rsid w:val="339F7DA7"/>
    <w:rsid w:val="33A273FA"/>
    <w:rsid w:val="33A33868"/>
    <w:rsid w:val="33A33ECB"/>
    <w:rsid w:val="33A37036"/>
    <w:rsid w:val="33A40775"/>
    <w:rsid w:val="33A520DB"/>
    <w:rsid w:val="33A710BE"/>
    <w:rsid w:val="33A852A9"/>
    <w:rsid w:val="33A863D4"/>
    <w:rsid w:val="33AC0409"/>
    <w:rsid w:val="33AD2D51"/>
    <w:rsid w:val="33AE0495"/>
    <w:rsid w:val="33B15DA9"/>
    <w:rsid w:val="33B746B8"/>
    <w:rsid w:val="33C629C7"/>
    <w:rsid w:val="33C65DA3"/>
    <w:rsid w:val="33C84A0E"/>
    <w:rsid w:val="33C9479A"/>
    <w:rsid w:val="33CF1A9F"/>
    <w:rsid w:val="33D013E4"/>
    <w:rsid w:val="33D13A58"/>
    <w:rsid w:val="33D250DB"/>
    <w:rsid w:val="33D278EB"/>
    <w:rsid w:val="33E01FBA"/>
    <w:rsid w:val="33E20BAF"/>
    <w:rsid w:val="33E71595"/>
    <w:rsid w:val="33E74172"/>
    <w:rsid w:val="33E75493"/>
    <w:rsid w:val="33EB4153"/>
    <w:rsid w:val="33EC4A15"/>
    <w:rsid w:val="33EF383A"/>
    <w:rsid w:val="33EF7EAD"/>
    <w:rsid w:val="33F15FEE"/>
    <w:rsid w:val="33F3195B"/>
    <w:rsid w:val="33F43647"/>
    <w:rsid w:val="33F52CD3"/>
    <w:rsid w:val="33F91334"/>
    <w:rsid w:val="33F94C3D"/>
    <w:rsid w:val="33FE4CAC"/>
    <w:rsid w:val="340016E2"/>
    <w:rsid w:val="3401075B"/>
    <w:rsid w:val="340258F0"/>
    <w:rsid w:val="34073EDB"/>
    <w:rsid w:val="340B50FA"/>
    <w:rsid w:val="34117D7D"/>
    <w:rsid w:val="3412585A"/>
    <w:rsid w:val="341840AD"/>
    <w:rsid w:val="341B39FD"/>
    <w:rsid w:val="341C52C6"/>
    <w:rsid w:val="341D4F0E"/>
    <w:rsid w:val="341F3BC6"/>
    <w:rsid w:val="34200D55"/>
    <w:rsid w:val="3420122E"/>
    <w:rsid w:val="34220C84"/>
    <w:rsid w:val="34224AC4"/>
    <w:rsid w:val="342361F9"/>
    <w:rsid w:val="342438C6"/>
    <w:rsid w:val="34254DB8"/>
    <w:rsid w:val="34296507"/>
    <w:rsid w:val="342B256D"/>
    <w:rsid w:val="34315FBE"/>
    <w:rsid w:val="34325EC6"/>
    <w:rsid w:val="343521A4"/>
    <w:rsid w:val="34391339"/>
    <w:rsid w:val="343A7A64"/>
    <w:rsid w:val="343B0738"/>
    <w:rsid w:val="343B3257"/>
    <w:rsid w:val="343D42C4"/>
    <w:rsid w:val="34465F5F"/>
    <w:rsid w:val="34475B39"/>
    <w:rsid w:val="34482FB1"/>
    <w:rsid w:val="344A695D"/>
    <w:rsid w:val="344B0BFB"/>
    <w:rsid w:val="344E5B0C"/>
    <w:rsid w:val="344E5FF7"/>
    <w:rsid w:val="344E63B2"/>
    <w:rsid w:val="345617FC"/>
    <w:rsid w:val="34585D36"/>
    <w:rsid w:val="345B4C9D"/>
    <w:rsid w:val="345E1089"/>
    <w:rsid w:val="345F336E"/>
    <w:rsid w:val="34614060"/>
    <w:rsid w:val="34621AEF"/>
    <w:rsid w:val="347031B9"/>
    <w:rsid w:val="347660A6"/>
    <w:rsid w:val="34767C2D"/>
    <w:rsid w:val="34780826"/>
    <w:rsid w:val="347817A7"/>
    <w:rsid w:val="34781ADC"/>
    <w:rsid w:val="347A159C"/>
    <w:rsid w:val="347B54C3"/>
    <w:rsid w:val="347C6087"/>
    <w:rsid w:val="348108CC"/>
    <w:rsid w:val="34817B6D"/>
    <w:rsid w:val="348209C1"/>
    <w:rsid w:val="348510E3"/>
    <w:rsid w:val="34886CEB"/>
    <w:rsid w:val="348A5C24"/>
    <w:rsid w:val="348E0C81"/>
    <w:rsid w:val="34925720"/>
    <w:rsid w:val="3493020F"/>
    <w:rsid w:val="349A1724"/>
    <w:rsid w:val="349C5A19"/>
    <w:rsid w:val="349D025E"/>
    <w:rsid w:val="34A37033"/>
    <w:rsid w:val="34A8086E"/>
    <w:rsid w:val="34A9768C"/>
    <w:rsid w:val="34B12617"/>
    <w:rsid w:val="34B32C51"/>
    <w:rsid w:val="34B75A86"/>
    <w:rsid w:val="34BB726A"/>
    <w:rsid w:val="34BE345D"/>
    <w:rsid w:val="34C45217"/>
    <w:rsid w:val="34C804D5"/>
    <w:rsid w:val="34C90E4E"/>
    <w:rsid w:val="34CB48BC"/>
    <w:rsid w:val="34D31AC2"/>
    <w:rsid w:val="34DB7040"/>
    <w:rsid w:val="34DF14C7"/>
    <w:rsid w:val="34E9059F"/>
    <w:rsid w:val="34E96206"/>
    <w:rsid w:val="34EC35EE"/>
    <w:rsid w:val="34EC5C56"/>
    <w:rsid w:val="34ED0DE6"/>
    <w:rsid w:val="34F611A5"/>
    <w:rsid w:val="34F66E18"/>
    <w:rsid w:val="34FF6959"/>
    <w:rsid w:val="350166B3"/>
    <w:rsid w:val="35026D4C"/>
    <w:rsid w:val="35027F73"/>
    <w:rsid w:val="35043B7A"/>
    <w:rsid w:val="35054E8C"/>
    <w:rsid w:val="35060126"/>
    <w:rsid w:val="35071878"/>
    <w:rsid w:val="350D2B85"/>
    <w:rsid w:val="350E4AA2"/>
    <w:rsid w:val="350E6776"/>
    <w:rsid w:val="35160355"/>
    <w:rsid w:val="3516333E"/>
    <w:rsid w:val="35176CF8"/>
    <w:rsid w:val="35187A58"/>
    <w:rsid w:val="35193E34"/>
    <w:rsid w:val="351B457A"/>
    <w:rsid w:val="351D2AAD"/>
    <w:rsid w:val="351D4358"/>
    <w:rsid w:val="351F38C5"/>
    <w:rsid w:val="351F4BD2"/>
    <w:rsid w:val="35223989"/>
    <w:rsid w:val="352473A3"/>
    <w:rsid w:val="352F6ACA"/>
    <w:rsid w:val="35335C88"/>
    <w:rsid w:val="353A1E43"/>
    <w:rsid w:val="353A3665"/>
    <w:rsid w:val="353E7072"/>
    <w:rsid w:val="3544178E"/>
    <w:rsid w:val="35474B5A"/>
    <w:rsid w:val="354D71E1"/>
    <w:rsid w:val="354E7FF2"/>
    <w:rsid w:val="354F3438"/>
    <w:rsid w:val="355854C9"/>
    <w:rsid w:val="355A1E09"/>
    <w:rsid w:val="355B7E1B"/>
    <w:rsid w:val="35610ED1"/>
    <w:rsid w:val="35614C44"/>
    <w:rsid w:val="35634EDA"/>
    <w:rsid w:val="35655BA8"/>
    <w:rsid w:val="356A0F41"/>
    <w:rsid w:val="3571094A"/>
    <w:rsid w:val="35766DEE"/>
    <w:rsid w:val="35795B25"/>
    <w:rsid w:val="357C7587"/>
    <w:rsid w:val="357D3ECE"/>
    <w:rsid w:val="357F456F"/>
    <w:rsid w:val="35885886"/>
    <w:rsid w:val="358B1CED"/>
    <w:rsid w:val="359000CF"/>
    <w:rsid w:val="359105AB"/>
    <w:rsid w:val="359302E3"/>
    <w:rsid w:val="3598061D"/>
    <w:rsid w:val="3599540F"/>
    <w:rsid w:val="35997D8B"/>
    <w:rsid w:val="359C4DD6"/>
    <w:rsid w:val="359E4255"/>
    <w:rsid w:val="35A01ECB"/>
    <w:rsid w:val="35A15817"/>
    <w:rsid w:val="35A33B3D"/>
    <w:rsid w:val="35A45F11"/>
    <w:rsid w:val="35A61305"/>
    <w:rsid w:val="35A714C0"/>
    <w:rsid w:val="35A952DD"/>
    <w:rsid w:val="35AC5773"/>
    <w:rsid w:val="35AF2322"/>
    <w:rsid w:val="35B26662"/>
    <w:rsid w:val="35B4139A"/>
    <w:rsid w:val="35B43795"/>
    <w:rsid w:val="35B45F91"/>
    <w:rsid w:val="35B7280E"/>
    <w:rsid w:val="35BB55A7"/>
    <w:rsid w:val="35BF0ACD"/>
    <w:rsid w:val="35BF1828"/>
    <w:rsid w:val="35C33988"/>
    <w:rsid w:val="35C45300"/>
    <w:rsid w:val="35CA0653"/>
    <w:rsid w:val="35CD5AD1"/>
    <w:rsid w:val="35D47722"/>
    <w:rsid w:val="35D62F9F"/>
    <w:rsid w:val="35E07AFA"/>
    <w:rsid w:val="35E4715F"/>
    <w:rsid w:val="35E815D9"/>
    <w:rsid w:val="35F149D6"/>
    <w:rsid w:val="35F91A91"/>
    <w:rsid w:val="35F96BEF"/>
    <w:rsid w:val="35FB6828"/>
    <w:rsid w:val="35FB7787"/>
    <w:rsid w:val="35FC01A9"/>
    <w:rsid w:val="35FD4EA5"/>
    <w:rsid w:val="36001BEE"/>
    <w:rsid w:val="36003E4B"/>
    <w:rsid w:val="36032AC2"/>
    <w:rsid w:val="36061E4B"/>
    <w:rsid w:val="36064DE5"/>
    <w:rsid w:val="36080867"/>
    <w:rsid w:val="360F03A6"/>
    <w:rsid w:val="360F6ACF"/>
    <w:rsid w:val="36110589"/>
    <w:rsid w:val="36167A65"/>
    <w:rsid w:val="36177D5D"/>
    <w:rsid w:val="3618248F"/>
    <w:rsid w:val="361D26A1"/>
    <w:rsid w:val="36226414"/>
    <w:rsid w:val="362D2673"/>
    <w:rsid w:val="362E2A28"/>
    <w:rsid w:val="363F1E28"/>
    <w:rsid w:val="363F61AC"/>
    <w:rsid w:val="363F64D9"/>
    <w:rsid w:val="36446048"/>
    <w:rsid w:val="364A6506"/>
    <w:rsid w:val="364B2CB2"/>
    <w:rsid w:val="364F0E8A"/>
    <w:rsid w:val="365175F5"/>
    <w:rsid w:val="36543857"/>
    <w:rsid w:val="365C0E5C"/>
    <w:rsid w:val="365D5FF4"/>
    <w:rsid w:val="365D7900"/>
    <w:rsid w:val="366015C6"/>
    <w:rsid w:val="36634006"/>
    <w:rsid w:val="366552C0"/>
    <w:rsid w:val="3666321D"/>
    <w:rsid w:val="366C20EF"/>
    <w:rsid w:val="366E2F47"/>
    <w:rsid w:val="366E3C9A"/>
    <w:rsid w:val="36717120"/>
    <w:rsid w:val="36722460"/>
    <w:rsid w:val="36763C67"/>
    <w:rsid w:val="367738D0"/>
    <w:rsid w:val="368C6244"/>
    <w:rsid w:val="36930D53"/>
    <w:rsid w:val="36932ED0"/>
    <w:rsid w:val="36946CDC"/>
    <w:rsid w:val="369F3F19"/>
    <w:rsid w:val="36A00E55"/>
    <w:rsid w:val="36A22EBB"/>
    <w:rsid w:val="36A45A1C"/>
    <w:rsid w:val="36A6025D"/>
    <w:rsid w:val="36A744B4"/>
    <w:rsid w:val="36AD23D9"/>
    <w:rsid w:val="36B01E34"/>
    <w:rsid w:val="36B3360F"/>
    <w:rsid w:val="36B35D0B"/>
    <w:rsid w:val="36BC1B8B"/>
    <w:rsid w:val="36BE225C"/>
    <w:rsid w:val="36BF5D20"/>
    <w:rsid w:val="36C241BA"/>
    <w:rsid w:val="36D24C6B"/>
    <w:rsid w:val="36D5703B"/>
    <w:rsid w:val="36DB0811"/>
    <w:rsid w:val="36DE309B"/>
    <w:rsid w:val="36DE37A3"/>
    <w:rsid w:val="36DF5128"/>
    <w:rsid w:val="36E16F82"/>
    <w:rsid w:val="36E373AA"/>
    <w:rsid w:val="36E74513"/>
    <w:rsid w:val="36E923BD"/>
    <w:rsid w:val="36EB1EA9"/>
    <w:rsid w:val="36EC2CD0"/>
    <w:rsid w:val="36ED34A5"/>
    <w:rsid w:val="36EF4F9D"/>
    <w:rsid w:val="36F22B31"/>
    <w:rsid w:val="36F845F6"/>
    <w:rsid w:val="36FD39DB"/>
    <w:rsid w:val="37004C1A"/>
    <w:rsid w:val="37040D21"/>
    <w:rsid w:val="37090079"/>
    <w:rsid w:val="37090973"/>
    <w:rsid w:val="370A5571"/>
    <w:rsid w:val="370A576F"/>
    <w:rsid w:val="370A5AB3"/>
    <w:rsid w:val="370D0F69"/>
    <w:rsid w:val="370D6D47"/>
    <w:rsid w:val="370E57CA"/>
    <w:rsid w:val="37177777"/>
    <w:rsid w:val="371A790E"/>
    <w:rsid w:val="371D5AD2"/>
    <w:rsid w:val="372023CB"/>
    <w:rsid w:val="37232EDE"/>
    <w:rsid w:val="37233B3E"/>
    <w:rsid w:val="37262D99"/>
    <w:rsid w:val="372B5A15"/>
    <w:rsid w:val="372D6B10"/>
    <w:rsid w:val="3734052B"/>
    <w:rsid w:val="373459A7"/>
    <w:rsid w:val="373745A3"/>
    <w:rsid w:val="373931A5"/>
    <w:rsid w:val="37394AA5"/>
    <w:rsid w:val="373C5785"/>
    <w:rsid w:val="37414800"/>
    <w:rsid w:val="37452685"/>
    <w:rsid w:val="37456D76"/>
    <w:rsid w:val="374841B0"/>
    <w:rsid w:val="374C56CA"/>
    <w:rsid w:val="374D70F1"/>
    <w:rsid w:val="374F77DC"/>
    <w:rsid w:val="37511887"/>
    <w:rsid w:val="375B2675"/>
    <w:rsid w:val="375C1A52"/>
    <w:rsid w:val="375D242C"/>
    <w:rsid w:val="375E1AD8"/>
    <w:rsid w:val="375F0457"/>
    <w:rsid w:val="37607D06"/>
    <w:rsid w:val="37620C43"/>
    <w:rsid w:val="37623112"/>
    <w:rsid w:val="37635A15"/>
    <w:rsid w:val="37643B1D"/>
    <w:rsid w:val="3765520F"/>
    <w:rsid w:val="37666B3E"/>
    <w:rsid w:val="37666D7B"/>
    <w:rsid w:val="37675B10"/>
    <w:rsid w:val="37677DB4"/>
    <w:rsid w:val="37692E3F"/>
    <w:rsid w:val="376E7F03"/>
    <w:rsid w:val="37701E77"/>
    <w:rsid w:val="377177AD"/>
    <w:rsid w:val="377261BA"/>
    <w:rsid w:val="3773345E"/>
    <w:rsid w:val="3775220B"/>
    <w:rsid w:val="3779182D"/>
    <w:rsid w:val="377A4890"/>
    <w:rsid w:val="378506A9"/>
    <w:rsid w:val="378514EA"/>
    <w:rsid w:val="3785789A"/>
    <w:rsid w:val="37876ED3"/>
    <w:rsid w:val="378B199C"/>
    <w:rsid w:val="378D4057"/>
    <w:rsid w:val="378D5FD4"/>
    <w:rsid w:val="378F5544"/>
    <w:rsid w:val="37915348"/>
    <w:rsid w:val="3794156C"/>
    <w:rsid w:val="37945963"/>
    <w:rsid w:val="37975F93"/>
    <w:rsid w:val="379A69A0"/>
    <w:rsid w:val="37A3610A"/>
    <w:rsid w:val="37A73AE4"/>
    <w:rsid w:val="37AB2805"/>
    <w:rsid w:val="37AC5A2D"/>
    <w:rsid w:val="37B01CE8"/>
    <w:rsid w:val="37B06146"/>
    <w:rsid w:val="37B06DD3"/>
    <w:rsid w:val="37B101FF"/>
    <w:rsid w:val="37B23BE6"/>
    <w:rsid w:val="37B51030"/>
    <w:rsid w:val="37B811DC"/>
    <w:rsid w:val="37BA5700"/>
    <w:rsid w:val="37BA69A3"/>
    <w:rsid w:val="37C60E76"/>
    <w:rsid w:val="37C75770"/>
    <w:rsid w:val="37C85B1F"/>
    <w:rsid w:val="37CA153D"/>
    <w:rsid w:val="37D86EAF"/>
    <w:rsid w:val="37E165E4"/>
    <w:rsid w:val="37E54350"/>
    <w:rsid w:val="37E61446"/>
    <w:rsid w:val="37E66E32"/>
    <w:rsid w:val="37EB53EC"/>
    <w:rsid w:val="37EC0507"/>
    <w:rsid w:val="37F00B3F"/>
    <w:rsid w:val="37F267DA"/>
    <w:rsid w:val="37F60771"/>
    <w:rsid w:val="37F62F10"/>
    <w:rsid w:val="37F64089"/>
    <w:rsid w:val="37F645CA"/>
    <w:rsid w:val="37FB2322"/>
    <w:rsid w:val="37FE12DF"/>
    <w:rsid w:val="38023CCF"/>
    <w:rsid w:val="38031083"/>
    <w:rsid w:val="38051720"/>
    <w:rsid w:val="3808658D"/>
    <w:rsid w:val="380D6AB9"/>
    <w:rsid w:val="380E06DC"/>
    <w:rsid w:val="38115A2C"/>
    <w:rsid w:val="38151563"/>
    <w:rsid w:val="381574BC"/>
    <w:rsid w:val="381D2101"/>
    <w:rsid w:val="381E23B7"/>
    <w:rsid w:val="381E60E2"/>
    <w:rsid w:val="38202062"/>
    <w:rsid w:val="3821799F"/>
    <w:rsid w:val="3824117B"/>
    <w:rsid w:val="38277CC5"/>
    <w:rsid w:val="382B1959"/>
    <w:rsid w:val="382B395E"/>
    <w:rsid w:val="3830036F"/>
    <w:rsid w:val="38354A33"/>
    <w:rsid w:val="38386CAF"/>
    <w:rsid w:val="383D04AC"/>
    <w:rsid w:val="383D6578"/>
    <w:rsid w:val="38405AA4"/>
    <w:rsid w:val="3847048F"/>
    <w:rsid w:val="38475D47"/>
    <w:rsid w:val="384B3074"/>
    <w:rsid w:val="384E3495"/>
    <w:rsid w:val="385459B3"/>
    <w:rsid w:val="385501C1"/>
    <w:rsid w:val="38571390"/>
    <w:rsid w:val="38576139"/>
    <w:rsid w:val="3858185E"/>
    <w:rsid w:val="3858238A"/>
    <w:rsid w:val="3859478F"/>
    <w:rsid w:val="38696558"/>
    <w:rsid w:val="386B3F6C"/>
    <w:rsid w:val="386C06F8"/>
    <w:rsid w:val="386D0662"/>
    <w:rsid w:val="386F497E"/>
    <w:rsid w:val="38713B56"/>
    <w:rsid w:val="387334B2"/>
    <w:rsid w:val="387664DC"/>
    <w:rsid w:val="387A3212"/>
    <w:rsid w:val="387C3B25"/>
    <w:rsid w:val="38812F6E"/>
    <w:rsid w:val="38876E21"/>
    <w:rsid w:val="388B1610"/>
    <w:rsid w:val="388B68E3"/>
    <w:rsid w:val="388E70EA"/>
    <w:rsid w:val="38916C8A"/>
    <w:rsid w:val="38956B77"/>
    <w:rsid w:val="3896707D"/>
    <w:rsid w:val="389A5466"/>
    <w:rsid w:val="389D07D9"/>
    <w:rsid w:val="389D2EDA"/>
    <w:rsid w:val="38A01E25"/>
    <w:rsid w:val="38A954BB"/>
    <w:rsid w:val="38AB1544"/>
    <w:rsid w:val="38AF2205"/>
    <w:rsid w:val="38B16479"/>
    <w:rsid w:val="38B30FD4"/>
    <w:rsid w:val="38B368AF"/>
    <w:rsid w:val="38B5403F"/>
    <w:rsid w:val="38B75387"/>
    <w:rsid w:val="38B86576"/>
    <w:rsid w:val="38B93AAD"/>
    <w:rsid w:val="38BA3B58"/>
    <w:rsid w:val="38C079B1"/>
    <w:rsid w:val="38C3089C"/>
    <w:rsid w:val="38C86212"/>
    <w:rsid w:val="38C93930"/>
    <w:rsid w:val="38CA242F"/>
    <w:rsid w:val="38CC3D39"/>
    <w:rsid w:val="38CF751D"/>
    <w:rsid w:val="38D067C3"/>
    <w:rsid w:val="38D31125"/>
    <w:rsid w:val="38D63757"/>
    <w:rsid w:val="38D95222"/>
    <w:rsid w:val="38DB54A3"/>
    <w:rsid w:val="38DE1535"/>
    <w:rsid w:val="38E90296"/>
    <w:rsid w:val="38F26B33"/>
    <w:rsid w:val="38FC744C"/>
    <w:rsid w:val="38FD46D6"/>
    <w:rsid w:val="39032F91"/>
    <w:rsid w:val="39052CC4"/>
    <w:rsid w:val="390A70FE"/>
    <w:rsid w:val="390B7CDE"/>
    <w:rsid w:val="390C162B"/>
    <w:rsid w:val="39105C87"/>
    <w:rsid w:val="39117128"/>
    <w:rsid w:val="39154DF7"/>
    <w:rsid w:val="39161B06"/>
    <w:rsid w:val="391B6E97"/>
    <w:rsid w:val="39244C87"/>
    <w:rsid w:val="393508C7"/>
    <w:rsid w:val="393610A5"/>
    <w:rsid w:val="393667A8"/>
    <w:rsid w:val="39380B6C"/>
    <w:rsid w:val="393A300B"/>
    <w:rsid w:val="393B5BD4"/>
    <w:rsid w:val="393C5A21"/>
    <w:rsid w:val="393D03E5"/>
    <w:rsid w:val="39424429"/>
    <w:rsid w:val="39434BE0"/>
    <w:rsid w:val="394453A2"/>
    <w:rsid w:val="39455512"/>
    <w:rsid w:val="3946777C"/>
    <w:rsid w:val="394802FF"/>
    <w:rsid w:val="394B6D79"/>
    <w:rsid w:val="394D0448"/>
    <w:rsid w:val="39522C1E"/>
    <w:rsid w:val="3953265B"/>
    <w:rsid w:val="39567889"/>
    <w:rsid w:val="395A626B"/>
    <w:rsid w:val="395D7FF9"/>
    <w:rsid w:val="395E1224"/>
    <w:rsid w:val="39606A01"/>
    <w:rsid w:val="396D4528"/>
    <w:rsid w:val="396E1D68"/>
    <w:rsid w:val="397533B9"/>
    <w:rsid w:val="39755157"/>
    <w:rsid w:val="39784C81"/>
    <w:rsid w:val="397B0DEA"/>
    <w:rsid w:val="397F5A59"/>
    <w:rsid w:val="398218A3"/>
    <w:rsid w:val="39833F78"/>
    <w:rsid w:val="39847FC3"/>
    <w:rsid w:val="39882389"/>
    <w:rsid w:val="398A3955"/>
    <w:rsid w:val="398B5764"/>
    <w:rsid w:val="39905D25"/>
    <w:rsid w:val="39907A66"/>
    <w:rsid w:val="399246E1"/>
    <w:rsid w:val="39956DFB"/>
    <w:rsid w:val="39962F32"/>
    <w:rsid w:val="39985693"/>
    <w:rsid w:val="399B620D"/>
    <w:rsid w:val="399C4812"/>
    <w:rsid w:val="399C7734"/>
    <w:rsid w:val="39A3682B"/>
    <w:rsid w:val="39A4383E"/>
    <w:rsid w:val="39A81F4F"/>
    <w:rsid w:val="39AA11AE"/>
    <w:rsid w:val="39AA686E"/>
    <w:rsid w:val="39B012C8"/>
    <w:rsid w:val="39B2597F"/>
    <w:rsid w:val="39B30453"/>
    <w:rsid w:val="39B84223"/>
    <w:rsid w:val="39BC5F21"/>
    <w:rsid w:val="39BF23C2"/>
    <w:rsid w:val="39CC020F"/>
    <w:rsid w:val="39CC745E"/>
    <w:rsid w:val="39D21C96"/>
    <w:rsid w:val="39D24C16"/>
    <w:rsid w:val="39D52332"/>
    <w:rsid w:val="39D8442D"/>
    <w:rsid w:val="39D933A3"/>
    <w:rsid w:val="39DA19A8"/>
    <w:rsid w:val="39DB5AD6"/>
    <w:rsid w:val="39DE2C98"/>
    <w:rsid w:val="39E060F2"/>
    <w:rsid w:val="39E16105"/>
    <w:rsid w:val="39E52268"/>
    <w:rsid w:val="39F01B63"/>
    <w:rsid w:val="39F16687"/>
    <w:rsid w:val="39F90D72"/>
    <w:rsid w:val="39FB0DE1"/>
    <w:rsid w:val="39FE671C"/>
    <w:rsid w:val="3A036863"/>
    <w:rsid w:val="3A055007"/>
    <w:rsid w:val="3A0725FB"/>
    <w:rsid w:val="3A080D85"/>
    <w:rsid w:val="3A0A41F9"/>
    <w:rsid w:val="3A0B38F9"/>
    <w:rsid w:val="3A1211D6"/>
    <w:rsid w:val="3A17432F"/>
    <w:rsid w:val="3A174825"/>
    <w:rsid w:val="3A1811CA"/>
    <w:rsid w:val="3A193107"/>
    <w:rsid w:val="3A2546AE"/>
    <w:rsid w:val="3A2664C7"/>
    <w:rsid w:val="3A2B2A07"/>
    <w:rsid w:val="3A2D0572"/>
    <w:rsid w:val="3A2D6D62"/>
    <w:rsid w:val="3A30708B"/>
    <w:rsid w:val="3A321C6A"/>
    <w:rsid w:val="3A330566"/>
    <w:rsid w:val="3A3416BB"/>
    <w:rsid w:val="3A363F10"/>
    <w:rsid w:val="3A3653DD"/>
    <w:rsid w:val="3A373CBE"/>
    <w:rsid w:val="3A3C7EB9"/>
    <w:rsid w:val="3A41688E"/>
    <w:rsid w:val="3A424D64"/>
    <w:rsid w:val="3A4251A4"/>
    <w:rsid w:val="3A4A20D4"/>
    <w:rsid w:val="3A4D4F86"/>
    <w:rsid w:val="3A5051AD"/>
    <w:rsid w:val="3A525899"/>
    <w:rsid w:val="3A527FD4"/>
    <w:rsid w:val="3A5330AF"/>
    <w:rsid w:val="3A5E47BE"/>
    <w:rsid w:val="3A612242"/>
    <w:rsid w:val="3A6625F3"/>
    <w:rsid w:val="3A703B17"/>
    <w:rsid w:val="3A736848"/>
    <w:rsid w:val="3A7567BA"/>
    <w:rsid w:val="3A790B30"/>
    <w:rsid w:val="3A7C59C8"/>
    <w:rsid w:val="3A7D13F8"/>
    <w:rsid w:val="3A813319"/>
    <w:rsid w:val="3A8163D4"/>
    <w:rsid w:val="3A8906E4"/>
    <w:rsid w:val="3A8F5653"/>
    <w:rsid w:val="3A951F6E"/>
    <w:rsid w:val="3A953BB2"/>
    <w:rsid w:val="3A9A535D"/>
    <w:rsid w:val="3A9D5112"/>
    <w:rsid w:val="3A9F0787"/>
    <w:rsid w:val="3AA16DB0"/>
    <w:rsid w:val="3AA2329F"/>
    <w:rsid w:val="3AA311AB"/>
    <w:rsid w:val="3AA67AEC"/>
    <w:rsid w:val="3AA83000"/>
    <w:rsid w:val="3AAB1E5B"/>
    <w:rsid w:val="3AB41E7E"/>
    <w:rsid w:val="3AB63B1E"/>
    <w:rsid w:val="3AB8037B"/>
    <w:rsid w:val="3AB9431F"/>
    <w:rsid w:val="3ABC7A4E"/>
    <w:rsid w:val="3ABE1F16"/>
    <w:rsid w:val="3ABF3205"/>
    <w:rsid w:val="3AC153ED"/>
    <w:rsid w:val="3AC2707A"/>
    <w:rsid w:val="3AC400E4"/>
    <w:rsid w:val="3AC464B8"/>
    <w:rsid w:val="3AC476B0"/>
    <w:rsid w:val="3AC5673A"/>
    <w:rsid w:val="3AC63579"/>
    <w:rsid w:val="3ACA0F81"/>
    <w:rsid w:val="3ACB382A"/>
    <w:rsid w:val="3ACC3516"/>
    <w:rsid w:val="3ACC74DE"/>
    <w:rsid w:val="3ACE672B"/>
    <w:rsid w:val="3ACF51B5"/>
    <w:rsid w:val="3AD2747D"/>
    <w:rsid w:val="3AD81D43"/>
    <w:rsid w:val="3ADA7BB0"/>
    <w:rsid w:val="3ADB2B4F"/>
    <w:rsid w:val="3AE31023"/>
    <w:rsid w:val="3AE622EC"/>
    <w:rsid w:val="3AE71B89"/>
    <w:rsid w:val="3AE720CB"/>
    <w:rsid w:val="3AE8361B"/>
    <w:rsid w:val="3AEA19D5"/>
    <w:rsid w:val="3AEB5682"/>
    <w:rsid w:val="3AEC2112"/>
    <w:rsid w:val="3AED067D"/>
    <w:rsid w:val="3AEE4A4B"/>
    <w:rsid w:val="3AF01D46"/>
    <w:rsid w:val="3AF1068F"/>
    <w:rsid w:val="3AF33CFF"/>
    <w:rsid w:val="3AF352DB"/>
    <w:rsid w:val="3AF8617B"/>
    <w:rsid w:val="3AFD5749"/>
    <w:rsid w:val="3AFE3804"/>
    <w:rsid w:val="3AFF0C85"/>
    <w:rsid w:val="3AFF5907"/>
    <w:rsid w:val="3B016A80"/>
    <w:rsid w:val="3B037F22"/>
    <w:rsid w:val="3B057A4E"/>
    <w:rsid w:val="3B065533"/>
    <w:rsid w:val="3B08086A"/>
    <w:rsid w:val="3B091EC4"/>
    <w:rsid w:val="3B096423"/>
    <w:rsid w:val="3B0A5883"/>
    <w:rsid w:val="3B0B67A3"/>
    <w:rsid w:val="3B0C0DCD"/>
    <w:rsid w:val="3B0E27E3"/>
    <w:rsid w:val="3B0E6D6E"/>
    <w:rsid w:val="3B103C07"/>
    <w:rsid w:val="3B107D52"/>
    <w:rsid w:val="3B147CCE"/>
    <w:rsid w:val="3B182AAA"/>
    <w:rsid w:val="3B1D7A65"/>
    <w:rsid w:val="3B20536F"/>
    <w:rsid w:val="3B213F4F"/>
    <w:rsid w:val="3B2241F5"/>
    <w:rsid w:val="3B2320D1"/>
    <w:rsid w:val="3B241FDE"/>
    <w:rsid w:val="3B24599E"/>
    <w:rsid w:val="3B2E1D35"/>
    <w:rsid w:val="3B327F99"/>
    <w:rsid w:val="3B372496"/>
    <w:rsid w:val="3B3B2A33"/>
    <w:rsid w:val="3B42755D"/>
    <w:rsid w:val="3B444C8F"/>
    <w:rsid w:val="3B4E128E"/>
    <w:rsid w:val="3B4E1AD5"/>
    <w:rsid w:val="3B534BE9"/>
    <w:rsid w:val="3B542C63"/>
    <w:rsid w:val="3B543039"/>
    <w:rsid w:val="3B5467EB"/>
    <w:rsid w:val="3B5829D7"/>
    <w:rsid w:val="3B5B5154"/>
    <w:rsid w:val="3B5F06F8"/>
    <w:rsid w:val="3B5F28C0"/>
    <w:rsid w:val="3B5F3424"/>
    <w:rsid w:val="3B601D7A"/>
    <w:rsid w:val="3B643516"/>
    <w:rsid w:val="3B666BF4"/>
    <w:rsid w:val="3B6B48A9"/>
    <w:rsid w:val="3B6C24FA"/>
    <w:rsid w:val="3B6F4D70"/>
    <w:rsid w:val="3B722FF9"/>
    <w:rsid w:val="3B762875"/>
    <w:rsid w:val="3B78455E"/>
    <w:rsid w:val="3B7B63FF"/>
    <w:rsid w:val="3B7D04B8"/>
    <w:rsid w:val="3B7D6B16"/>
    <w:rsid w:val="3B7E6888"/>
    <w:rsid w:val="3B822052"/>
    <w:rsid w:val="3B8634AF"/>
    <w:rsid w:val="3B8C578D"/>
    <w:rsid w:val="3B8D64CB"/>
    <w:rsid w:val="3B8F397E"/>
    <w:rsid w:val="3B93141A"/>
    <w:rsid w:val="3B971E58"/>
    <w:rsid w:val="3BA20441"/>
    <w:rsid w:val="3BA40581"/>
    <w:rsid w:val="3BA5365C"/>
    <w:rsid w:val="3BA62356"/>
    <w:rsid w:val="3BA85D33"/>
    <w:rsid w:val="3BA957B2"/>
    <w:rsid w:val="3BAC5033"/>
    <w:rsid w:val="3BAD7B15"/>
    <w:rsid w:val="3BAE0A9A"/>
    <w:rsid w:val="3BB202AE"/>
    <w:rsid w:val="3BB2272D"/>
    <w:rsid w:val="3BB33995"/>
    <w:rsid w:val="3BBC745A"/>
    <w:rsid w:val="3BBD0EEE"/>
    <w:rsid w:val="3BC05C8E"/>
    <w:rsid w:val="3BC14ECE"/>
    <w:rsid w:val="3BC205DC"/>
    <w:rsid w:val="3BC72966"/>
    <w:rsid w:val="3BC86948"/>
    <w:rsid w:val="3BC879CD"/>
    <w:rsid w:val="3BCB12FA"/>
    <w:rsid w:val="3BCF4D91"/>
    <w:rsid w:val="3BD4061D"/>
    <w:rsid w:val="3BD939F8"/>
    <w:rsid w:val="3BDD21CC"/>
    <w:rsid w:val="3BDE52B9"/>
    <w:rsid w:val="3BE073B6"/>
    <w:rsid w:val="3BE242C4"/>
    <w:rsid w:val="3BE757D5"/>
    <w:rsid w:val="3BE83461"/>
    <w:rsid w:val="3BEA5DDE"/>
    <w:rsid w:val="3BED4B6A"/>
    <w:rsid w:val="3BED685C"/>
    <w:rsid w:val="3BEE2D7B"/>
    <w:rsid w:val="3BEE71F3"/>
    <w:rsid w:val="3BEE7801"/>
    <w:rsid w:val="3BF43D8A"/>
    <w:rsid w:val="3BF65277"/>
    <w:rsid w:val="3C023436"/>
    <w:rsid w:val="3C06315C"/>
    <w:rsid w:val="3C075822"/>
    <w:rsid w:val="3C0A7A3E"/>
    <w:rsid w:val="3C0B6367"/>
    <w:rsid w:val="3C0D3630"/>
    <w:rsid w:val="3C0E687A"/>
    <w:rsid w:val="3C116B67"/>
    <w:rsid w:val="3C116CB6"/>
    <w:rsid w:val="3C1250FC"/>
    <w:rsid w:val="3C182E8E"/>
    <w:rsid w:val="3C187B9E"/>
    <w:rsid w:val="3C1B2B96"/>
    <w:rsid w:val="3C1E22E3"/>
    <w:rsid w:val="3C20410C"/>
    <w:rsid w:val="3C2056AF"/>
    <w:rsid w:val="3C245004"/>
    <w:rsid w:val="3C2529FE"/>
    <w:rsid w:val="3C266C01"/>
    <w:rsid w:val="3C2D7C41"/>
    <w:rsid w:val="3C3015AC"/>
    <w:rsid w:val="3C302A5B"/>
    <w:rsid w:val="3C3326BF"/>
    <w:rsid w:val="3C352542"/>
    <w:rsid w:val="3C393389"/>
    <w:rsid w:val="3C3A2861"/>
    <w:rsid w:val="3C3C451E"/>
    <w:rsid w:val="3C3E0C0C"/>
    <w:rsid w:val="3C3F70C6"/>
    <w:rsid w:val="3C4426C0"/>
    <w:rsid w:val="3C4805FD"/>
    <w:rsid w:val="3C482E27"/>
    <w:rsid w:val="3C4D718F"/>
    <w:rsid w:val="3C511374"/>
    <w:rsid w:val="3C514C7F"/>
    <w:rsid w:val="3C527116"/>
    <w:rsid w:val="3C532FE8"/>
    <w:rsid w:val="3C536410"/>
    <w:rsid w:val="3C5560A3"/>
    <w:rsid w:val="3C565CB3"/>
    <w:rsid w:val="3C5820AA"/>
    <w:rsid w:val="3C582462"/>
    <w:rsid w:val="3C583F3B"/>
    <w:rsid w:val="3C5E7186"/>
    <w:rsid w:val="3C626E85"/>
    <w:rsid w:val="3C645C7B"/>
    <w:rsid w:val="3C670E53"/>
    <w:rsid w:val="3C6739BC"/>
    <w:rsid w:val="3C6B2444"/>
    <w:rsid w:val="3C6C358B"/>
    <w:rsid w:val="3C706C7E"/>
    <w:rsid w:val="3C757810"/>
    <w:rsid w:val="3C760702"/>
    <w:rsid w:val="3C77640D"/>
    <w:rsid w:val="3C781F88"/>
    <w:rsid w:val="3C7C137D"/>
    <w:rsid w:val="3C7D0812"/>
    <w:rsid w:val="3C800ABB"/>
    <w:rsid w:val="3C802BF2"/>
    <w:rsid w:val="3C851F38"/>
    <w:rsid w:val="3C890D7D"/>
    <w:rsid w:val="3C9D7DF1"/>
    <w:rsid w:val="3C9E36F2"/>
    <w:rsid w:val="3C9F3AF1"/>
    <w:rsid w:val="3CA1047C"/>
    <w:rsid w:val="3CA21A3B"/>
    <w:rsid w:val="3CA7330E"/>
    <w:rsid w:val="3CA91A29"/>
    <w:rsid w:val="3CA91CB9"/>
    <w:rsid w:val="3CAC304C"/>
    <w:rsid w:val="3CAC6827"/>
    <w:rsid w:val="3CAD49D7"/>
    <w:rsid w:val="3CB170E0"/>
    <w:rsid w:val="3CB27E4F"/>
    <w:rsid w:val="3CB41F52"/>
    <w:rsid w:val="3CB50EC3"/>
    <w:rsid w:val="3CB55F33"/>
    <w:rsid w:val="3CB7551B"/>
    <w:rsid w:val="3CB84B35"/>
    <w:rsid w:val="3CC10ABD"/>
    <w:rsid w:val="3CC13B3B"/>
    <w:rsid w:val="3CC162E7"/>
    <w:rsid w:val="3CC27878"/>
    <w:rsid w:val="3CC66FE3"/>
    <w:rsid w:val="3CC83AFD"/>
    <w:rsid w:val="3CCC3063"/>
    <w:rsid w:val="3CD23554"/>
    <w:rsid w:val="3CD310D8"/>
    <w:rsid w:val="3CD408E9"/>
    <w:rsid w:val="3CD44335"/>
    <w:rsid w:val="3CD602B5"/>
    <w:rsid w:val="3CD83F90"/>
    <w:rsid w:val="3CE43F42"/>
    <w:rsid w:val="3CE455A4"/>
    <w:rsid w:val="3CE62293"/>
    <w:rsid w:val="3CE62F77"/>
    <w:rsid w:val="3CE957B3"/>
    <w:rsid w:val="3CEB280C"/>
    <w:rsid w:val="3CEC1A1B"/>
    <w:rsid w:val="3CEE235D"/>
    <w:rsid w:val="3CF04CF6"/>
    <w:rsid w:val="3CF06B45"/>
    <w:rsid w:val="3CF1715F"/>
    <w:rsid w:val="3CF65F27"/>
    <w:rsid w:val="3CFF1797"/>
    <w:rsid w:val="3D012F2E"/>
    <w:rsid w:val="3D0A2231"/>
    <w:rsid w:val="3D0B1101"/>
    <w:rsid w:val="3D0D20F1"/>
    <w:rsid w:val="3D0E4D44"/>
    <w:rsid w:val="3D1121FD"/>
    <w:rsid w:val="3D166316"/>
    <w:rsid w:val="3D1D5FFB"/>
    <w:rsid w:val="3D1E4D44"/>
    <w:rsid w:val="3D1E5325"/>
    <w:rsid w:val="3D1F7BDD"/>
    <w:rsid w:val="3D2165A2"/>
    <w:rsid w:val="3D225A64"/>
    <w:rsid w:val="3D23129D"/>
    <w:rsid w:val="3D242B87"/>
    <w:rsid w:val="3D2640CF"/>
    <w:rsid w:val="3D2E7775"/>
    <w:rsid w:val="3D2F71D8"/>
    <w:rsid w:val="3D312589"/>
    <w:rsid w:val="3D33303E"/>
    <w:rsid w:val="3D353E2A"/>
    <w:rsid w:val="3D396CFE"/>
    <w:rsid w:val="3D3A4E81"/>
    <w:rsid w:val="3D3E5011"/>
    <w:rsid w:val="3D4056E4"/>
    <w:rsid w:val="3D431366"/>
    <w:rsid w:val="3D470FCD"/>
    <w:rsid w:val="3D4C3C84"/>
    <w:rsid w:val="3D4C7C15"/>
    <w:rsid w:val="3D505924"/>
    <w:rsid w:val="3D521D9F"/>
    <w:rsid w:val="3D5241C7"/>
    <w:rsid w:val="3D533A43"/>
    <w:rsid w:val="3D5417AF"/>
    <w:rsid w:val="3D550E5A"/>
    <w:rsid w:val="3D56634F"/>
    <w:rsid w:val="3D5815F8"/>
    <w:rsid w:val="3D584181"/>
    <w:rsid w:val="3D5C2E82"/>
    <w:rsid w:val="3D693897"/>
    <w:rsid w:val="3D6A2A5E"/>
    <w:rsid w:val="3D6A7919"/>
    <w:rsid w:val="3D6B28C7"/>
    <w:rsid w:val="3D6E2C65"/>
    <w:rsid w:val="3D6E3E9F"/>
    <w:rsid w:val="3D707217"/>
    <w:rsid w:val="3D757D21"/>
    <w:rsid w:val="3D79283F"/>
    <w:rsid w:val="3D830326"/>
    <w:rsid w:val="3D860A62"/>
    <w:rsid w:val="3D8E022D"/>
    <w:rsid w:val="3D9469E7"/>
    <w:rsid w:val="3D947712"/>
    <w:rsid w:val="3D957CBA"/>
    <w:rsid w:val="3D975C70"/>
    <w:rsid w:val="3D9D6813"/>
    <w:rsid w:val="3DA03ADB"/>
    <w:rsid w:val="3DA11195"/>
    <w:rsid w:val="3DA11B8E"/>
    <w:rsid w:val="3DA80F4B"/>
    <w:rsid w:val="3DAA285C"/>
    <w:rsid w:val="3DAF24D8"/>
    <w:rsid w:val="3DB3447E"/>
    <w:rsid w:val="3DB62307"/>
    <w:rsid w:val="3DB62BA1"/>
    <w:rsid w:val="3DB944B1"/>
    <w:rsid w:val="3DB953B9"/>
    <w:rsid w:val="3DC10875"/>
    <w:rsid w:val="3DC9550A"/>
    <w:rsid w:val="3DCC1015"/>
    <w:rsid w:val="3DD02CE0"/>
    <w:rsid w:val="3DD115CE"/>
    <w:rsid w:val="3DD2131E"/>
    <w:rsid w:val="3DD22E91"/>
    <w:rsid w:val="3DD74EA0"/>
    <w:rsid w:val="3DDB2B59"/>
    <w:rsid w:val="3DDD79C8"/>
    <w:rsid w:val="3DDE03A2"/>
    <w:rsid w:val="3DDE6A58"/>
    <w:rsid w:val="3DDF7A0B"/>
    <w:rsid w:val="3DE11675"/>
    <w:rsid w:val="3DE417D3"/>
    <w:rsid w:val="3DE45F3E"/>
    <w:rsid w:val="3DE55753"/>
    <w:rsid w:val="3DE652D3"/>
    <w:rsid w:val="3DE80B66"/>
    <w:rsid w:val="3DED4EB9"/>
    <w:rsid w:val="3DF81172"/>
    <w:rsid w:val="3DFA16E6"/>
    <w:rsid w:val="3DFB542C"/>
    <w:rsid w:val="3DFC729A"/>
    <w:rsid w:val="3DFF74D4"/>
    <w:rsid w:val="3E00578E"/>
    <w:rsid w:val="3E056807"/>
    <w:rsid w:val="3E071E79"/>
    <w:rsid w:val="3E076984"/>
    <w:rsid w:val="3E097DD6"/>
    <w:rsid w:val="3E0C171E"/>
    <w:rsid w:val="3E0D2DAF"/>
    <w:rsid w:val="3E0F6DEE"/>
    <w:rsid w:val="3E1223FD"/>
    <w:rsid w:val="3E1448AB"/>
    <w:rsid w:val="3E1542E6"/>
    <w:rsid w:val="3E170B85"/>
    <w:rsid w:val="3E176270"/>
    <w:rsid w:val="3E184828"/>
    <w:rsid w:val="3E193909"/>
    <w:rsid w:val="3E1A1B18"/>
    <w:rsid w:val="3E1A7F5B"/>
    <w:rsid w:val="3E1F78A4"/>
    <w:rsid w:val="3E2431B9"/>
    <w:rsid w:val="3E251933"/>
    <w:rsid w:val="3E282D68"/>
    <w:rsid w:val="3E2D1345"/>
    <w:rsid w:val="3E311518"/>
    <w:rsid w:val="3E3175EA"/>
    <w:rsid w:val="3E343489"/>
    <w:rsid w:val="3E3762CB"/>
    <w:rsid w:val="3E376F18"/>
    <w:rsid w:val="3E3C1007"/>
    <w:rsid w:val="3E3C57D6"/>
    <w:rsid w:val="3E3E1585"/>
    <w:rsid w:val="3E3F1897"/>
    <w:rsid w:val="3E40140B"/>
    <w:rsid w:val="3E422F8C"/>
    <w:rsid w:val="3E4966C9"/>
    <w:rsid w:val="3E521824"/>
    <w:rsid w:val="3E55778A"/>
    <w:rsid w:val="3E5901A0"/>
    <w:rsid w:val="3E664A1C"/>
    <w:rsid w:val="3E702EC8"/>
    <w:rsid w:val="3E703285"/>
    <w:rsid w:val="3E743A96"/>
    <w:rsid w:val="3E76016E"/>
    <w:rsid w:val="3E78656B"/>
    <w:rsid w:val="3E7A2027"/>
    <w:rsid w:val="3E7A2685"/>
    <w:rsid w:val="3E7C7CA6"/>
    <w:rsid w:val="3E7E1986"/>
    <w:rsid w:val="3E7E4A1F"/>
    <w:rsid w:val="3E7F00A3"/>
    <w:rsid w:val="3E814BE1"/>
    <w:rsid w:val="3E817818"/>
    <w:rsid w:val="3E826C10"/>
    <w:rsid w:val="3E844E84"/>
    <w:rsid w:val="3E876C30"/>
    <w:rsid w:val="3E8A0D00"/>
    <w:rsid w:val="3E903055"/>
    <w:rsid w:val="3E91721A"/>
    <w:rsid w:val="3E91770F"/>
    <w:rsid w:val="3E93467C"/>
    <w:rsid w:val="3E957C07"/>
    <w:rsid w:val="3E96118E"/>
    <w:rsid w:val="3E96605F"/>
    <w:rsid w:val="3E985501"/>
    <w:rsid w:val="3E9D63C9"/>
    <w:rsid w:val="3E9F2595"/>
    <w:rsid w:val="3EA1059E"/>
    <w:rsid w:val="3EA1268C"/>
    <w:rsid w:val="3EA3121B"/>
    <w:rsid w:val="3EA679F4"/>
    <w:rsid w:val="3EA82723"/>
    <w:rsid w:val="3EA90468"/>
    <w:rsid w:val="3EAB3DC2"/>
    <w:rsid w:val="3EAB4C7D"/>
    <w:rsid w:val="3EB05E56"/>
    <w:rsid w:val="3EB07432"/>
    <w:rsid w:val="3EB2264A"/>
    <w:rsid w:val="3EB2696D"/>
    <w:rsid w:val="3EB37BEA"/>
    <w:rsid w:val="3EB95EE3"/>
    <w:rsid w:val="3EBD65C7"/>
    <w:rsid w:val="3EC54E80"/>
    <w:rsid w:val="3EC57BD2"/>
    <w:rsid w:val="3ECD1355"/>
    <w:rsid w:val="3ECF7332"/>
    <w:rsid w:val="3ECF78E9"/>
    <w:rsid w:val="3ED20148"/>
    <w:rsid w:val="3ED3663C"/>
    <w:rsid w:val="3ED50E72"/>
    <w:rsid w:val="3ED511D5"/>
    <w:rsid w:val="3ED53BDF"/>
    <w:rsid w:val="3ED763F9"/>
    <w:rsid w:val="3ED7654E"/>
    <w:rsid w:val="3ED80842"/>
    <w:rsid w:val="3EDC3525"/>
    <w:rsid w:val="3EDE4BC1"/>
    <w:rsid w:val="3EE0389B"/>
    <w:rsid w:val="3EE05A2A"/>
    <w:rsid w:val="3EE17D79"/>
    <w:rsid w:val="3EE3270C"/>
    <w:rsid w:val="3EE43FF8"/>
    <w:rsid w:val="3EE44343"/>
    <w:rsid w:val="3EEC72F3"/>
    <w:rsid w:val="3EF11328"/>
    <w:rsid w:val="3EF121CB"/>
    <w:rsid w:val="3EF67CA8"/>
    <w:rsid w:val="3EF77F1B"/>
    <w:rsid w:val="3EFB36CF"/>
    <w:rsid w:val="3EFF7917"/>
    <w:rsid w:val="3F003E4A"/>
    <w:rsid w:val="3F03098A"/>
    <w:rsid w:val="3F0376CB"/>
    <w:rsid w:val="3F06724D"/>
    <w:rsid w:val="3F0F779E"/>
    <w:rsid w:val="3F1174EE"/>
    <w:rsid w:val="3F132737"/>
    <w:rsid w:val="3F143C1D"/>
    <w:rsid w:val="3F14726D"/>
    <w:rsid w:val="3F16682E"/>
    <w:rsid w:val="3F1678F5"/>
    <w:rsid w:val="3F185D0F"/>
    <w:rsid w:val="3F1A4929"/>
    <w:rsid w:val="3F1B7823"/>
    <w:rsid w:val="3F201F9B"/>
    <w:rsid w:val="3F2071E0"/>
    <w:rsid w:val="3F22672D"/>
    <w:rsid w:val="3F26144B"/>
    <w:rsid w:val="3F2618F0"/>
    <w:rsid w:val="3F2631EC"/>
    <w:rsid w:val="3F2B3761"/>
    <w:rsid w:val="3F2C4C5D"/>
    <w:rsid w:val="3F32693C"/>
    <w:rsid w:val="3F4948DC"/>
    <w:rsid w:val="3F4B6B40"/>
    <w:rsid w:val="3F4F72A0"/>
    <w:rsid w:val="3F51311F"/>
    <w:rsid w:val="3F517183"/>
    <w:rsid w:val="3F547977"/>
    <w:rsid w:val="3F5A3E48"/>
    <w:rsid w:val="3F5B0D21"/>
    <w:rsid w:val="3F5B5201"/>
    <w:rsid w:val="3F5D0885"/>
    <w:rsid w:val="3F5D7966"/>
    <w:rsid w:val="3F63728E"/>
    <w:rsid w:val="3F6A05D1"/>
    <w:rsid w:val="3F6A7481"/>
    <w:rsid w:val="3F6B769D"/>
    <w:rsid w:val="3F735A56"/>
    <w:rsid w:val="3F7402E6"/>
    <w:rsid w:val="3F757508"/>
    <w:rsid w:val="3F792105"/>
    <w:rsid w:val="3F7E465D"/>
    <w:rsid w:val="3F7F660F"/>
    <w:rsid w:val="3F813606"/>
    <w:rsid w:val="3F827AB6"/>
    <w:rsid w:val="3F830C18"/>
    <w:rsid w:val="3F863D85"/>
    <w:rsid w:val="3F867092"/>
    <w:rsid w:val="3F8962FC"/>
    <w:rsid w:val="3F8A2BD8"/>
    <w:rsid w:val="3F8C0A60"/>
    <w:rsid w:val="3F8C37F3"/>
    <w:rsid w:val="3F8E4C82"/>
    <w:rsid w:val="3F8E4FB7"/>
    <w:rsid w:val="3F901BF8"/>
    <w:rsid w:val="3F9133A5"/>
    <w:rsid w:val="3F94771A"/>
    <w:rsid w:val="3F951880"/>
    <w:rsid w:val="3F9A0426"/>
    <w:rsid w:val="3FA57CA6"/>
    <w:rsid w:val="3FA6442E"/>
    <w:rsid w:val="3FAA26F4"/>
    <w:rsid w:val="3FAA2C76"/>
    <w:rsid w:val="3FAB1174"/>
    <w:rsid w:val="3FAB19AB"/>
    <w:rsid w:val="3FAB5A5F"/>
    <w:rsid w:val="3FAB67D2"/>
    <w:rsid w:val="3FAC3C58"/>
    <w:rsid w:val="3FB16E9D"/>
    <w:rsid w:val="3FB5037C"/>
    <w:rsid w:val="3FB53489"/>
    <w:rsid w:val="3FB575A8"/>
    <w:rsid w:val="3FB67AF9"/>
    <w:rsid w:val="3FB8346E"/>
    <w:rsid w:val="3FB878AF"/>
    <w:rsid w:val="3FC10587"/>
    <w:rsid w:val="3FC41D2C"/>
    <w:rsid w:val="3FC442D2"/>
    <w:rsid w:val="3FC61EFA"/>
    <w:rsid w:val="3FC718B1"/>
    <w:rsid w:val="3FC77227"/>
    <w:rsid w:val="3FC9431A"/>
    <w:rsid w:val="3FD6244A"/>
    <w:rsid w:val="3FD66A41"/>
    <w:rsid w:val="3FD955D6"/>
    <w:rsid w:val="3FE01AF9"/>
    <w:rsid w:val="3FE10046"/>
    <w:rsid w:val="3FE110E4"/>
    <w:rsid w:val="3FE4434B"/>
    <w:rsid w:val="3FE6090A"/>
    <w:rsid w:val="3FE670A1"/>
    <w:rsid w:val="3FE84322"/>
    <w:rsid w:val="3FE95D19"/>
    <w:rsid w:val="3FEB2A9F"/>
    <w:rsid w:val="3FF0096A"/>
    <w:rsid w:val="3FF11FAF"/>
    <w:rsid w:val="3FFD542F"/>
    <w:rsid w:val="3FFD54D8"/>
    <w:rsid w:val="3FFD5B25"/>
    <w:rsid w:val="40007571"/>
    <w:rsid w:val="40011B63"/>
    <w:rsid w:val="4001737F"/>
    <w:rsid w:val="40040C93"/>
    <w:rsid w:val="40091321"/>
    <w:rsid w:val="40093C26"/>
    <w:rsid w:val="400B2E84"/>
    <w:rsid w:val="40101127"/>
    <w:rsid w:val="40175691"/>
    <w:rsid w:val="401B18FD"/>
    <w:rsid w:val="401C1691"/>
    <w:rsid w:val="401D731C"/>
    <w:rsid w:val="402113BF"/>
    <w:rsid w:val="402322FA"/>
    <w:rsid w:val="402425CD"/>
    <w:rsid w:val="40253467"/>
    <w:rsid w:val="402A26A9"/>
    <w:rsid w:val="402A6FB7"/>
    <w:rsid w:val="40330EE4"/>
    <w:rsid w:val="40356E88"/>
    <w:rsid w:val="4037221E"/>
    <w:rsid w:val="403979D0"/>
    <w:rsid w:val="403B61C4"/>
    <w:rsid w:val="403D1004"/>
    <w:rsid w:val="40453F0D"/>
    <w:rsid w:val="40456F8B"/>
    <w:rsid w:val="40471895"/>
    <w:rsid w:val="404E2A39"/>
    <w:rsid w:val="404F0F1C"/>
    <w:rsid w:val="404F1885"/>
    <w:rsid w:val="405335C5"/>
    <w:rsid w:val="4055118D"/>
    <w:rsid w:val="40575E80"/>
    <w:rsid w:val="405915B5"/>
    <w:rsid w:val="405930F7"/>
    <w:rsid w:val="40596021"/>
    <w:rsid w:val="405C3693"/>
    <w:rsid w:val="405D5614"/>
    <w:rsid w:val="40602908"/>
    <w:rsid w:val="40614681"/>
    <w:rsid w:val="406209DC"/>
    <w:rsid w:val="40636275"/>
    <w:rsid w:val="40655691"/>
    <w:rsid w:val="406727C7"/>
    <w:rsid w:val="40696115"/>
    <w:rsid w:val="40696210"/>
    <w:rsid w:val="406F7668"/>
    <w:rsid w:val="40752232"/>
    <w:rsid w:val="40775DD0"/>
    <w:rsid w:val="40776AE5"/>
    <w:rsid w:val="407922F7"/>
    <w:rsid w:val="40796191"/>
    <w:rsid w:val="408041D4"/>
    <w:rsid w:val="4082239C"/>
    <w:rsid w:val="40871E6A"/>
    <w:rsid w:val="408B69AB"/>
    <w:rsid w:val="409071A9"/>
    <w:rsid w:val="409252AD"/>
    <w:rsid w:val="40927322"/>
    <w:rsid w:val="40947E9B"/>
    <w:rsid w:val="409763C1"/>
    <w:rsid w:val="40982D0D"/>
    <w:rsid w:val="409918F8"/>
    <w:rsid w:val="409C06AC"/>
    <w:rsid w:val="409E4796"/>
    <w:rsid w:val="40A02AAC"/>
    <w:rsid w:val="40A370D1"/>
    <w:rsid w:val="40A51334"/>
    <w:rsid w:val="40A92304"/>
    <w:rsid w:val="40B11440"/>
    <w:rsid w:val="40B61D92"/>
    <w:rsid w:val="40B87B87"/>
    <w:rsid w:val="40C132FC"/>
    <w:rsid w:val="40C14FE2"/>
    <w:rsid w:val="40C161BE"/>
    <w:rsid w:val="40C3644D"/>
    <w:rsid w:val="40C50AB0"/>
    <w:rsid w:val="40C6165C"/>
    <w:rsid w:val="40C70DB2"/>
    <w:rsid w:val="40C840C5"/>
    <w:rsid w:val="40C857BD"/>
    <w:rsid w:val="40C87213"/>
    <w:rsid w:val="40CA2098"/>
    <w:rsid w:val="40CC161A"/>
    <w:rsid w:val="40D00550"/>
    <w:rsid w:val="40D1605B"/>
    <w:rsid w:val="40D26037"/>
    <w:rsid w:val="40D36279"/>
    <w:rsid w:val="40D43E63"/>
    <w:rsid w:val="40D53F88"/>
    <w:rsid w:val="40D6136D"/>
    <w:rsid w:val="40D77C74"/>
    <w:rsid w:val="40D83ADB"/>
    <w:rsid w:val="40DC7576"/>
    <w:rsid w:val="40E27E1A"/>
    <w:rsid w:val="40E52012"/>
    <w:rsid w:val="40EE1234"/>
    <w:rsid w:val="40EF2EAE"/>
    <w:rsid w:val="40EF3D1A"/>
    <w:rsid w:val="40F9198F"/>
    <w:rsid w:val="40F953F3"/>
    <w:rsid w:val="40FB3ADD"/>
    <w:rsid w:val="40FD6EB4"/>
    <w:rsid w:val="41004DFA"/>
    <w:rsid w:val="410A3DFC"/>
    <w:rsid w:val="410A7F99"/>
    <w:rsid w:val="41145DE6"/>
    <w:rsid w:val="411634D9"/>
    <w:rsid w:val="41187346"/>
    <w:rsid w:val="41193460"/>
    <w:rsid w:val="411A77C4"/>
    <w:rsid w:val="411B119D"/>
    <w:rsid w:val="411F4836"/>
    <w:rsid w:val="41200621"/>
    <w:rsid w:val="412668A1"/>
    <w:rsid w:val="41295235"/>
    <w:rsid w:val="412A29DF"/>
    <w:rsid w:val="412B333C"/>
    <w:rsid w:val="413168C5"/>
    <w:rsid w:val="4131722F"/>
    <w:rsid w:val="41341C0A"/>
    <w:rsid w:val="4135646A"/>
    <w:rsid w:val="4141735E"/>
    <w:rsid w:val="41426AD3"/>
    <w:rsid w:val="41432479"/>
    <w:rsid w:val="41432B7B"/>
    <w:rsid w:val="41444FBE"/>
    <w:rsid w:val="41462D10"/>
    <w:rsid w:val="4147202B"/>
    <w:rsid w:val="4147515F"/>
    <w:rsid w:val="41497DDB"/>
    <w:rsid w:val="414A05AC"/>
    <w:rsid w:val="414B71AA"/>
    <w:rsid w:val="415214FC"/>
    <w:rsid w:val="41546CEB"/>
    <w:rsid w:val="41571531"/>
    <w:rsid w:val="415B07A7"/>
    <w:rsid w:val="415D5145"/>
    <w:rsid w:val="4160628F"/>
    <w:rsid w:val="41617A65"/>
    <w:rsid w:val="41625714"/>
    <w:rsid w:val="416477A4"/>
    <w:rsid w:val="41656BD8"/>
    <w:rsid w:val="41697B8A"/>
    <w:rsid w:val="416B77E6"/>
    <w:rsid w:val="416F75E4"/>
    <w:rsid w:val="41702D9D"/>
    <w:rsid w:val="41716DFA"/>
    <w:rsid w:val="41724D40"/>
    <w:rsid w:val="41780F86"/>
    <w:rsid w:val="417A648B"/>
    <w:rsid w:val="417B2DB0"/>
    <w:rsid w:val="417D12F5"/>
    <w:rsid w:val="41817B90"/>
    <w:rsid w:val="418359CA"/>
    <w:rsid w:val="418A6B8D"/>
    <w:rsid w:val="418B6BAC"/>
    <w:rsid w:val="418C1B9C"/>
    <w:rsid w:val="418D17AD"/>
    <w:rsid w:val="419D77DC"/>
    <w:rsid w:val="419F52DB"/>
    <w:rsid w:val="41A62109"/>
    <w:rsid w:val="41A77C25"/>
    <w:rsid w:val="41AB4C56"/>
    <w:rsid w:val="41AD41DA"/>
    <w:rsid w:val="41B25CEB"/>
    <w:rsid w:val="41B77D5B"/>
    <w:rsid w:val="41B97A25"/>
    <w:rsid w:val="41BB6CC8"/>
    <w:rsid w:val="41C06125"/>
    <w:rsid w:val="41C06DA0"/>
    <w:rsid w:val="41C31612"/>
    <w:rsid w:val="41C431E9"/>
    <w:rsid w:val="41C4333C"/>
    <w:rsid w:val="41C4544E"/>
    <w:rsid w:val="41C474D7"/>
    <w:rsid w:val="41C55A30"/>
    <w:rsid w:val="41C569AD"/>
    <w:rsid w:val="41C80286"/>
    <w:rsid w:val="41C90B36"/>
    <w:rsid w:val="41CA257F"/>
    <w:rsid w:val="41CA7FC2"/>
    <w:rsid w:val="41CF3C20"/>
    <w:rsid w:val="41D259B3"/>
    <w:rsid w:val="41D97BC5"/>
    <w:rsid w:val="41DD3E15"/>
    <w:rsid w:val="41E036A5"/>
    <w:rsid w:val="41E8490A"/>
    <w:rsid w:val="41E861C6"/>
    <w:rsid w:val="41EF6877"/>
    <w:rsid w:val="41F16FCE"/>
    <w:rsid w:val="41F173F0"/>
    <w:rsid w:val="41F224AD"/>
    <w:rsid w:val="41F41653"/>
    <w:rsid w:val="41F420DD"/>
    <w:rsid w:val="41F61D98"/>
    <w:rsid w:val="41F64351"/>
    <w:rsid w:val="41F66AEC"/>
    <w:rsid w:val="41F7755A"/>
    <w:rsid w:val="41FF0A4E"/>
    <w:rsid w:val="41FF104A"/>
    <w:rsid w:val="420367B4"/>
    <w:rsid w:val="42072A23"/>
    <w:rsid w:val="42086CCB"/>
    <w:rsid w:val="42093571"/>
    <w:rsid w:val="420A5684"/>
    <w:rsid w:val="420D1BFE"/>
    <w:rsid w:val="42110949"/>
    <w:rsid w:val="4211182B"/>
    <w:rsid w:val="42111E95"/>
    <w:rsid w:val="4212302C"/>
    <w:rsid w:val="42127DF8"/>
    <w:rsid w:val="42137562"/>
    <w:rsid w:val="42170E07"/>
    <w:rsid w:val="421D1ADD"/>
    <w:rsid w:val="421F6680"/>
    <w:rsid w:val="421F6B10"/>
    <w:rsid w:val="42223726"/>
    <w:rsid w:val="42250C81"/>
    <w:rsid w:val="42254FA8"/>
    <w:rsid w:val="42261B1E"/>
    <w:rsid w:val="422D15E6"/>
    <w:rsid w:val="423303DD"/>
    <w:rsid w:val="4237772D"/>
    <w:rsid w:val="423D4354"/>
    <w:rsid w:val="423E1D00"/>
    <w:rsid w:val="42405392"/>
    <w:rsid w:val="4242226F"/>
    <w:rsid w:val="42456A6B"/>
    <w:rsid w:val="42466C04"/>
    <w:rsid w:val="424E17F8"/>
    <w:rsid w:val="424E38F9"/>
    <w:rsid w:val="4252450B"/>
    <w:rsid w:val="4257042C"/>
    <w:rsid w:val="425776C3"/>
    <w:rsid w:val="4259732D"/>
    <w:rsid w:val="425B3D54"/>
    <w:rsid w:val="425C07AB"/>
    <w:rsid w:val="425D294B"/>
    <w:rsid w:val="425F5DDD"/>
    <w:rsid w:val="4260296E"/>
    <w:rsid w:val="42606A05"/>
    <w:rsid w:val="4269555F"/>
    <w:rsid w:val="42726E67"/>
    <w:rsid w:val="427347B1"/>
    <w:rsid w:val="42770046"/>
    <w:rsid w:val="42775461"/>
    <w:rsid w:val="427E005C"/>
    <w:rsid w:val="427F5CFC"/>
    <w:rsid w:val="42804DDF"/>
    <w:rsid w:val="42806192"/>
    <w:rsid w:val="428245D2"/>
    <w:rsid w:val="42841B15"/>
    <w:rsid w:val="428518D0"/>
    <w:rsid w:val="428545C0"/>
    <w:rsid w:val="42861FDE"/>
    <w:rsid w:val="428739A7"/>
    <w:rsid w:val="42886438"/>
    <w:rsid w:val="428C0F16"/>
    <w:rsid w:val="428F109F"/>
    <w:rsid w:val="42900320"/>
    <w:rsid w:val="429338E3"/>
    <w:rsid w:val="429A048A"/>
    <w:rsid w:val="429A5670"/>
    <w:rsid w:val="42A07082"/>
    <w:rsid w:val="42A378B8"/>
    <w:rsid w:val="42A542CD"/>
    <w:rsid w:val="42A6276C"/>
    <w:rsid w:val="42A67973"/>
    <w:rsid w:val="42AF7C24"/>
    <w:rsid w:val="42B3040C"/>
    <w:rsid w:val="42B767C9"/>
    <w:rsid w:val="42BA3BAD"/>
    <w:rsid w:val="42BA5466"/>
    <w:rsid w:val="42BE4B2F"/>
    <w:rsid w:val="42BF5EF5"/>
    <w:rsid w:val="42C07F97"/>
    <w:rsid w:val="42C72FFE"/>
    <w:rsid w:val="42C860D8"/>
    <w:rsid w:val="42D11074"/>
    <w:rsid w:val="42D45D65"/>
    <w:rsid w:val="42D85791"/>
    <w:rsid w:val="42D9697D"/>
    <w:rsid w:val="42DC069A"/>
    <w:rsid w:val="42E277EB"/>
    <w:rsid w:val="42E35E11"/>
    <w:rsid w:val="42E56410"/>
    <w:rsid w:val="42E87360"/>
    <w:rsid w:val="42ED04D0"/>
    <w:rsid w:val="42ED1F9F"/>
    <w:rsid w:val="42EE54AA"/>
    <w:rsid w:val="42F750B7"/>
    <w:rsid w:val="42F777B6"/>
    <w:rsid w:val="42F8089F"/>
    <w:rsid w:val="42FA0FD3"/>
    <w:rsid w:val="42FB2CC7"/>
    <w:rsid w:val="42FC0106"/>
    <w:rsid w:val="42FE32C4"/>
    <w:rsid w:val="43000979"/>
    <w:rsid w:val="43023B45"/>
    <w:rsid w:val="43036CBD"/>
    <w:rsid w:val="43040939"/>
    <w:rsid w:val="430573A6"/>
    <w:rsid w:val="43091C3D"/>
    <w:rsid w:val="4309438A"/>
    <w:rsid w:val="430A3BB6"/>
    <w:rsid w:val="430C03E9"/>
    <w:rsid w:val="430E3474"/>
    <w:rsid w:val="430F1E28"/>
    <w:rsid w:val="431143DA"/>
    <w:rsid w:val="43122149"/>
    <w:rsid w:val="431256AD"/>
    <w:rsid w:val="4318535B"/>
    <w:rsid w:val="43230BB2"/>
    <w:rsid w:val="43242D47"/>
    <w:rsid w:val="432570CC"/>
    <w:rsid w:val="43280473"/>
    <w:rsid w:val="4328515D"/>
    <w:rsid w:val="432A0A0B"/>
    <w:rsid w:val="432A2932"/>
    <w:rsid w:val="432A6AC5"/>
    <w:rsid w:val="432C3909"/>
    <w:rsid w:val="432C3C61"/>
    <w:rsid w:val="432F1ADE"/>
    <w:rsid w:val="432F2AB5"/>
    <w:rsid w:val="433041A7"/>
    <w:rsid w:val="433A244D"/>
    <w:rsid w:val="43434880"/>
    <w:rsid w:val="43442639"/>
    <w:rsid w:val="43477D68"/>
    <w:rsid w:val="43494B33"/>
    <w:rsid w:val="434A030B"/>
    <w:rsid w:val="434E5534"/>
    <w:rsid w:val="435536E1"/>
    <w:rsid w:val="43593065"/>
    <w:rsid w:val="435F69F3"/>
    <w:rsid w:val="43625EEB"/>
    <w:rsid w:val="43645859"/>
    <w:rsid w:val="43665A0F"/>
    <w:rsid w:val="436B2B1B"/>
    <w:rsid w:val="437119DF"/>
    <w:rsid w:val="43723EB7"/>
    <w:rsid w:val="437406D8"/>
    <w:rsid w:val="43740D37"/>
    <w:rsid w:val="43742F6A"/>
    <w:rsid w:val="43743884"/>
    <w:rsid w:val="437A5578"/>
    <w:rsid w:val="43812BC0"/>
    <w:rsid w:val="43833F03"/>
    <w:rsid w:val="43851251"/>
    <w:rsid w:val="438605BE"/>
    <w:rsid w:val="43861FE5"/>
    <w:rsid w:val="43866E51"/>
    <w:rsid w:val="438A757E"/>
    <w:rsid w:val="439F4F57"/>
    <w:rsid w:val="43A4412D"/>
    <w:rsid w:val="43A82801"/>
    <w:rsid w:val="43A82A15"/>
    <w:rsid w:val="43A9344B"/>
    <w:rsid w:val="43AA5A8C"/>
    <w:rsid w:val="43AB7778"/>
    <w:rsid w:val="43AC1F58"/>
    <w:rsid w:val="43AD5500"/>
    <w:rsid w:val="43B02089"/>
    <w:rsid w:val="43B214C8"/>
    <w:rsid w:val="43B25CB8"/>
    <w:rsid w:val="43B653C4"/>
    <w:rsid w:val="43B937E5"/>
    <w:rsid w:val="43BA2619"/>
    <w:rsid w:val="43BF1016"/>
    <w:rsid w:val="43C20197"/>
    <w:rsid w:val="43C45143"/>
    <w:rsid w:val="43C60E55"/>
    <w:rsid w:val="43C673C7"/>
    <w:rsid w:val="43CC3F94"/>
    <w:rsid w:val="43CF0AF4"/>
    <w:rsid w:val="43D42097"/>
    <w:rsid w:val="43D45221"/>
    <w:rsid w:val="43D768FA"/>
    <w:rsid w:val="43D944C5"/>
    <w:rsid w:val="43DD35C8"/>
    <w:rsid w:val="43DD5384"/>
    <w:rsid w:val="43EC5B23"/>
    <w:rsid w:val="43ED4567"/>
    <w:rsid w:val="43F434F5"/>
    <w:rsid w:val="43F558DD"/>
    <w:rsid w:val="43FC063F"/>
    <w:rsid w:val="44011DC2"/>
    <w:rsid w:val="44074627"/>
    <w:rsid w:val="440B0F27"/>
    <w:rsid w:val="440C49E9"/>
    <w:rsid w:val="440D6C37"/>
    <w:rsid w:val="441116CB"/>
    <w:rsid w:val="44112E6B"/>
    <w:rsid w:val="4415737F"/>
    <w:rsid w:val="44173606"/>
    <w:rsid w:val="441E3892"/>
    <w:rsid w:val="441F630C"/>
    <w:rsid w:val="44220926"/>
    <w:rsid w:val="4422564A"/>
    <w:rsid w:val="44264567"/>
    <w:rsid w:val="4427147F"/>
    <w:rsid w:val="442A0AB7"/>
    <w:rsid w:val="442A2707"/>
    <w:rsid w:val="442E20C1"/>
    <w:rsid w:val="44314382"/>
    <w:rsid w:val="44376CE7"/>
    <w:rsid w:val="443A1CA1"/>
    <w:rsid w:val="443D4443"/>
    <w:rsid w:val="443D7CB0"/>
    <w:rsid w:val="444041D0"/>
    <w:rsid w:val="44453DBB"/>
    <w:rsid w:val="444700D0"/>
    <w:rsid w:val="444E44A7"/>
    <w:rsid w:val="444F51BD"/>
    <w:rsid w:val="44523953"/>
    <w:rsid w:val="4459027D"/>
    <w:rsid w:val="445A5DBD"/>
    <w:rsid w:val="445D289E"/>
    <w:rsid w:val="445E5C5F"/>
    <w:rsid w:val="445F0150"/>
    <w:rsid w:val="446341B9"/>
    <w:rsid w:val="44655F19"/>
    <w:rsid w:val="44682545"/>
    <w:rsid w:val="446A2EFA"/>
    <w:rsid w:val="446C0054"/>
    <w:rsid w:val="44707490"/>
    <w:rsid w:val="44773BE0"/>
    <w:rsid w:val="44783973"/>
    <w:rsid w:val="447C4766"/>
    <w:rsid w:val="447C6DE9"/>
    <w:rsid w:val="447E21CB"/>
    <w:rsid w:val="447E3572"/>
    <w:rsid w:val="44801B4D"/>
    <w:rsid w:val="448261DD"/>
    <w:rsid w:val="44832311"/>
    <w:rsid w:val="44840126"/>
    <w:rsid w:val="448710EC"/>
    <w:rsid w:val="44891B39"/>
    <w:rsid w:val="44893CE6"/>
    <w:rsid w:val="448A5550"/>
    <w:rsid w:val="448D6F3D"/>
    <w:rsid w:val="448F65D8"/>
    <w:rsid w:val="4490513A"/>
    <w:rsid w:val="44941D37"/>
    <w:rsid w:val="44954FE2"/>
    <w:rsid w:val="449D2C2E"/>
    <w:rsid w:val="44A10837"/>
    <w:rsid w:val="44A3370A"/>
    <w:rsid w:val="44A526E4"/>
    <w:rsid w:val="44A713DA"/>
    <w:rsid w:val="44A717DB"/>
    <w:rsid w:val="44A818D5"/>
    <w:rsid w:val="44AF4861"/>
    <w:rsid w:val="44B02CAA"/>
    <w:rsid w:val="44B0734D"/>
    <w:rsid w:val="44B36A4E"/>
    <w:rsid w:val="44B4012A"/>
    <w:rsid w:val="44B71BB4"/>
    <w:rsid w:val="44B7388B"/>
    <w:rsid w:val="44BB2A2F"/>
    <w:rsid w:val="44BB4201"/>
    <w:rsid w:val="44BD7EDD"/>
    <w:rsid w:val="44BE6FA3"/>
    <w:rsid w:val="44BF2F47"/>
    <w:rsid w:val="44C21086"/>
    <w:rsid w:val="44C64109"/>
    <w:rsid w:val="44CB4645"/>
    <w:rsid w:val="44CF1B3D"/>
    <w:rsid w:val="44CF5052"/>
    <w:rsid w:val="44D109DF"/>
    <w:rsid w:val="44D27C1B"/>
    <w:rsid w:val="44EC06EA"/>
    <w:rsid w:val="44EC5E91"/>
    <w:rsid w:val="44EF03AE"/>
    <w:rsid w:val="44F312BE"/>
    <w:rsid w:val="44F41DD3"/>
    <w:rsid w:val="44F67621"/>
    <w:rsid w:val="44F850B0"/>
    <w:rsid w:val="44F86EB4"/>
    <w:rsid w:val="44FE7EB1"/>
    <w:rsid w:val="45000041"/>
    <w:rsid w:val="45000DEA"/>
    <w:rsid w:val="4509606D"/>
    <w:rsid w:val="450A0BAA"/>
    <w:rsid w:val="450C17B8"/>
    <w:rsid w:val="450E6CC4"/>
    <w:rsid w:val="45100A47"/>
    <w:rsid w:val="451203DD"/>
    <w:rsid w:val="45145DFC"/>
    <w:rsid w:val="45156B18"/>
    <w:rsid w:val="45172D26"/>
    <w:rsid w:val="451875D8"/>
    <w:rsid w:val="451E5137"/>
    <w:rsid w:val="4520124E"/>
    <w:rsid w:val="45215682"/>
    <w:rsid w:val="45263E6F"/>
    <w:rsid w:val="45281F60"/>
    <w:rsid w:val="452B1A27"/>
    <w:rsid w:val="452B280F"/>
    <w:rsid w:val="452D553F"/>
    <w:rsid w:val="452E1332"/>
    <w:rsid w:val="452E1C7B"/>
    <w:rsid w:val="452E48FC"/>
    <w:rsid w:val="45315B0F"/>
    <w:rsid w:val="4533575C"/>
    <w:rsid w:val="45366970"/>
    <w:rsid w:val="453B352E"/>
    <w:rsid w:val="453F0FBA"/>
    <w:rsid w:val="45420C0B"/>
    <w:rsid w:val="4542471C"/>
    <w:rsid w:val="45476D01"/>
    <w:rsid w:val="454773A9"/>
    <w:rsid w:val="454C570D"/>
    <w:rsid w:val="454D2344"/>
    <w:rsid w:val="454E0D0B"/>
    <w:rsid w:val="454F2C13"/>
    <w:rsid w:val="4551313B"/>
    <w:rsid w:val="455278F5"/>
    <w:rsid w:val="45547ABB"/>
    <w:rsid w:val="4558427E"/>
    <w:rsid w:val="455B383B"/>
    <w:rsid w:val="455E5319"/>
    <w:rsid w:val="4561487B"/>
    <w:rsid w:val="45632C7E"/>
    <w:rsid w:val="456512BE"/>
    <w:rsid w:val="45651AC1"/>
    <w:rsid w:val="45675D65"/>
    <w:rsid w:val="45696B8A"/>
    <w:rsid w:val="456A4797"/>
    <w:rsid w:val="456C70DB"/>
    <w:rsid w:val="456D4C0A"/>
    <w:rsid w:val="456D613B"/>
    <w:rsid w:val="457537B4"/>
    <w:rsid w:val="45776ED2"/>
    <w:rsid w:val="457F2C72"/>
    <w:rsid w:val="45802033"/>
    <w:rsid w:val="4582661E"/>
    <w:rsid w:val="45857C4C"/>
    <w:rsid w:val="458823A0"/>
    <w:rsid w:val="458A1A8D"/>
    <w:rsid w:val="458D1F42"/>
    <w:rsid w:val="458F69FB"/>
    <w:rsid w:val="4593126A"/>
    <w:rsid w:val="45931512"/>
    <w:rsid w:val="45964263"/>
    <w:rsid w:val="459B2F61"/>
    <w:rsid w:val="459D1A6A"/>
    <w:rsid w:val="459F7331"/>
    <w:rsid w:val="45A00632"/>
    <w:rsid w:val="45A414D6"/>
    <w:rsid w:val="45A647A2"/>
    <w:rsid w:val="45A909FE"/>
    <w:rsid w:val="45A92439"/>
    <w:rsid w:val="45AA71AB"/>
    <w:rsid w:val="45AC6B64"/>
    <w:rsid w:val="45AD05D9"/>
    <w:rsid w:val="45AF4E0D"/>
    <w:rsid w:val="45B13662"/>
    <w:rsid w:val="45B13CFF"/>
    <w:rsid w:val="45B24F7E"/>
    <w:rsid w:val="45B33B69"/>
    <w:rsid w:val="45B55BD2"/>
    <w:rsid w:val="45B63D60"/>
    <w:rsid w:val="45BB3C4A"/>
    <w:rsid w:val="45BB50FE"/>
    <w:rsid w:val="45C0628D"/>
    <w:rsid w:val="45C25359"/>
    <w:rsid w:val="45C472C3"/>
    <w:rsid w:val="45C54D2F"/>
    <w:rsid w:val="45CD6835"/>
    <w:rsid w:val="45CE728E"/>
    <w:rsid w:val="45D22984"/>
    <w:rsid w:val="45D648E5"/>
    <w:rsid w:val="45D8316B"/>
    <w:rsid w:val="45D902F4"/>
    <w:rsid w:val="45DD0844"/>
    <w:rsid w:val="45E02B3F"/>
    <w:rsid w:val="45E35165"/>
    <w:rsid w:val="45E41203"/>
    <w:rsid w:val="45E83CB4"/>
    <w:rsid w:val="45E8665C"/>
    <w:rsid w:val="45EA2F5F"/>
    <w:rsid w:val="45EB38E7"/>
    <w:rsid w:val="45EF6FA0"/>
    <w:rsid w:val="45F14296"/>
    <w:rsid w:val="45F16892"/>
    <w:rsid w:val="45F21803"/>
    <w:rsid w:val="45F241F0"/>
    <w:rsid w:val="45F445B1"/>
    <w:rsid w:val="45F72AE1"/>
    <w:rsid w:val="45F8193A"/>
    <w:rsid w:val="45F85581"/>
    <w:rsid w:val="45F862AE"/>
    <w:rsid w:val="45FB318A"/>
    <w:rsid w:val="46021DF3"/>
    <w:rsid w:val="4605061D"/>
    <w:rsid w:val="460519B0"/>
    <w:rsid w:val="46066730"/>
    <w:rsid w:val="46090D9F"/>
    <w:rsid w:val="460B77AA"/>
    <w:rsid w:val="460C19F2"/>
    <w:rsid w:val="460E053B"/>
    <w:rsid w:val="460E78E4"/>
    <w:rsid w:val="461A06B6"/>
    <w:rsid w:val="461C23FF"/>
    <w:rsid w:val="461D4373"/>
    <w:rsid w:val="461F1B68"/>
    <w:rsid w:val="461F43B7"/>
    <w:rsid w:val="46211C1E"/>
    <w:rsid w:val="462450CC"/>
    <w:rsid w:val="4626046E"/>
    <w:rsid w:val="46281D4D"/>
    <w:rsid w:val="46295ADB"/>
    <w:rsid w:val="462A6F26"/>
    <w:rsid w:val="462D171A"/>
    <w:rsid w:val="46302683"/>
    <w:rsid w:val="463C5657"/>
    <w:rsid w:val="46440E5D"/>
    <w:rsid w:val="46451BBF"/>
    <w:rsid w:val="46451D5F"/>
    <w:rsid w:val="4646728B"/>
    <w:rsid w:val="46467B0D"/>
    <w:rsid w:val="464A4093"/>
    <w:rsid w:val="464B3C1A"/>
    <w:rsid w:val="464C3B4E"/>
    <w:rsid w:val="464C63D5"/>
    <w:rsid w:val="464D3520"/>
    <w:rsid w:val="464E3356"/>
    <w:rsid w:val="464F342A"/>
    <w:rsid w:val="4651525C"/>
    <w:rsid w:val="4652754F"/>
    <w:rsid w:val="465E12EA"/>
    <w:rsid w:val="46622708"/>
    <w:rsid w:val="466418BE"/>
    <w:rsid w:val="46664EBB"/>
    <w:rsid w:val="46677B5A"/>
    <w:rsid w:val="466818F0"/>
    <w:rsid w:val="466910FA"/>
    <w:rsid w:val="46715577"/>
    <w:rsid w:val="46727EF2"/>
    <w:rsid w:val="46735094"/>
    <w:rsid w:val="467512CE"/>
    <w:rsid w:val="46753448"/>
    <w:rsid w:val="467570E7"/>
    <w:rsid w:val="46806CBA"/>
    <w:rsid w:val="46824186"/>
    <w:rsid w:val="468320D3"/>
    <w:rsid w:val="4685153A"/>
    <w:rsid w:val="46884BC7"/>
    <w:rsid w:val="468A03DD"/>
    <w:rsid w:val="468C047B"/>
    <w:rsid w:val="468C284B"/>
    <w:rsid w:val="46906750"/>
    <w:rsid w:val="469225E3"/>
    <w:rsid w:val="46925933"/>
    <w:rsid w:val="46933A87"/>
    <w:rsid w:val="46A035B4"/>
    <w:rsid w:val="46A27B6E"/>
    <w:rsid w:val="46A3134C"/>
    <w:rsid w:val="46A44EB0"/>
    <w:rsid w:val="46AA6112"/>
    <w:rsid w:val="46AB1FAB"/>
    <w:rsid w:val="46AE102F"/>
    <w:rsid w:val="46AF1E71"/>
    <w:rsid w:val="46B21232"/>
    <w:rsid w:val="46B320EE"/>
    <w:rsid w:val="46BC6E54"/>
    <w:rsid w:val="46BE5988"/>
    <w:rsid w:val="46C029F2"/>
    <w:rsid w:val="46C16844"/>
    <w:rsid w:val="46C4527E"/>
    <w:rsid w:val="46CB76D3"/>
    <w:rsid w:val="46CF1454"/>
    <w:rsid w:val="46D52A55"/>
    <w:rsid w:val="46DA5437"/>
    <w:rsid w:val="46DB1684"/>
    <w:rsid w:val="46DB3294"/>
    <w:rsid w:val="46DC4EDE"/>
    <w:rsid w:val="46E01837"/>
    <w:rsid w:val="46E35BC1"/>
    <w:rsid w:val="46E43C2C"/>
    <w:rsid w:val="46E459D3"/>
    <w:rsid w:val="46E5416A"/>
    <w:rsid w:val="46E63A67"/>
    <w:rsid w:val="46EA5E7D"/>
    <w:rsid w:val="46EC5506"/>
    <w:rsid w:val="46EE2CE8"/>
    <w:rsid w:val="46F028DD"/>
    <w:rsid w:val="46F14C04"/>
    <w:rsid w:val="46F7557C"/>
    <w:rsid w:val="46F77E48"/>
    <w:rsid w:val="46F93833"/>
    <w:rsid w:val="46FC192B"/>
    <w:rsid w:val="46FD45D4"/>
    <w:rsid w:val="46FE3302"/>
    <w:rsid w:val="47033932"/>
    <w:rsid w:val="47050C96"/>
    <w:rsid w:val="47067634"/>
    <w:rsid w:val="47092D79"/>
    <w:rsid w:val="470B56C8"/>
    <w:rsid w:val="470C03BB"/>
    <w:rsid w:val="470F1412"/>
    <w:rsid w:val="4710536A"/>
    <w:rsid w:val="47115744"/>
    <w:rsid w:val="471433BF"/>
    <w:rsid w:val="471C5220"/>
    <w:rsid w:val="47217CE6"/>
    <w:rsid w:val="47290D74"/>
    <w:rsid w:val="472D131F"/>
    <w:rsid w:val="47324AA8"/>
    <w:rsid w:val="4736006F"/>
    <w:rsid w:val="473750E1"/>
    <w:rsid w:val="47384686"/>
    <w:rsid w:val="47384BC2"/>
    <w:rsid w:val="47395274"/>
    <w:rsid w:val="473C3B8B"/>
    <w:rsid w:val="473F4562"/>
    <w:rsid w:val="47417522"/>
    <w:rsid w:val="47417B40"/>
    <w:rsid w:val="47422352"/>
    <w:rsid w:val="4742264A"/>
    <w:rsid w:val="47431828"/>
    <w:rsid w:val="47442884"/>
    <w:rsid w:val="474902EE"/>
    <w:rsid w:val="474B05D2"/>
    <w:rsid w:val="47516B2D"/>
    <w:rsid w:val="4752634D"/>
    <w:rsid w:val="47554E7C"/>
    <w:rsid w:val="475757FF"/>
    <w:rsid w:val="4758405E"/>
    <w:rsid w:val="475A1486"/>
    <w:rsid w:val="475A3525"/>
    <w:rsid w:val="475E12D4"/>
    <w:rsid w:val="47616712"/>
    <w:rsid w:val="476522F1"/>
    <w:rsid w:val="47652711"/>
    <w:rsid w:val="476B3452"/>
    <w:rsid w:val="476E606C"/>
    <w:rsid w:val="47721AC0"/>
    <w:rsid w:val="477428AF"/>
    <w:rsid w:val="47743D00"/>
    <w:rsid w:val="477602A7"/>
    <w:rsid w:val="477A5080"/>
    <w:rsid w:val="477B53E2"/>
    <w:rsid w:val="477B6DF7"/>
    <w:rsid w:val="477D44FF"/>
    <w:rsid w:val="478016B3"/>
    <w:rsid w:val="47870AA5"/>
    <w:rsid w:val="478A65A7"/>
    <w:rsid w:val="478B218B"/>
    <w:rsid w:val="478E3E08"/>
    <w:rsid w:val="478E7DAD"/>
    <w:rsid w:val="47903758"/>
    <w:rsid w:val="47920DB7"/>
    <w:rsid w:val="47941502"/>
    <w:rsid w:val="47994976"/>
    <w:rsid w:val="479A0F71"/>
    <w:rsid w:val="479B5DF6"/>
    <w:rsid w:val="479C0F80"/>
    <w:rsid w:val="47A21AFA"/>
    <w:rsid w:val="47A75AB8"/>
    <w:rsid w:val="47AA1A91"/>
    <w:rsid w:val="47B346B6"/>
    <w:rsid w:val="47B5440D"/>
    <w:rsid w:val="47B97644"/>
    <w:rsid w:val="47BB07F8"/>
    <w:rsid w:val="47BD0602"/>
    <w:rsid w:val="47BD70E3"/>
    <w:rsid w:val="47BE60B4"/>
    <w:rsid w:val="47BE76CB"/>
    <w:rsid w:val="47BE77BB"/>
    <w:rsid w:val="47C35A85"/>
    <w:rsid w:val="47C500A1"/>
    <w:rsid w:val="47C5385C"/>
    <w:rsid w:val="47C76CF1"/>
    <w:rsid w:val="47C85EE5"/>
    <w:rsid w:val="47CE1962"/>
    <w:rsid w:val="47D3028A"/>
    <w:rsid w:val="47D35D02"/>
    <w:rsid w:val="47D57066"/>
    <w:rsid w:val="47D77B16"/>
    <w:rsid w:val="47DE00E1"/>
    <w:rsid w:val="47DE0B9A"/>
    <w:rsid w:val="47E23DB0"/>
    <w:rsid w:val="47E50953"/>
    <w:rsid w:val="47E6461C"/>
    <w:rsid w:val="47EA3390"/>
    <w:rsid w:val="47F54874"/>
    <w:rsid w:val="47F566E4"/>
    <w:rsid w:val="47FA04FF"/>
    <w:rsid w:val="47FB0E5B"/>
    <w:rsid w:val="47FE4225"/>
    <w:rsid w:val="4807529E"/>
    <w:rsid w:val="48081E73"/>
    <w:rsid w:val="4808767F"/>
    <w:rsid w:val="480E37C1"/>
    <w:rsid w:val="48117E23"/>
    <w:rsid w:val="48157479"/>
    <w:rsid w:val="481C21E0"/>
    <w:rsid w:val="482140E3"/>
    <w:rsid w:val="48220195"/>
    <w:rsid w:val="48236315"/>
    <w:rsid w:val="482902C5"/>
    <w:rsid w:val="482A7346"/>
    <w:rsid w:val="482C4519"/>
    <w:rsid w:val="482C7686"/>
    <w:rsid w:val="482D2A8C"/>
    <w:rsid w:val="483268E1"/>
    <w:rsid w:val="48342EA4"/>
    <w:rsid w:val="48346380"/>
    <w:rsid w:val="48366008"/>
    <w:rsid w:val="48371730"/>
    <w:rsid w:val="48375346"/>
    <w:rsid w:val="48401877"/>
    <w:rsid w:val="484313E7"/>
    <w:rsid w:val="484378CE"/>
    <w:rsid w:val="48447E93"/>
    <w:rsid w:val="4849075B"/>
    <w:rsid w:val="484A7396"/>
    <w:rsid w:val="484D138B"/>
    <w:rsid w:val="484D3197"/>
    <w:rsid w:val="48554BB7"/>
    <w:rsid w:val="48557B57"/>
    <w:rsid w:val="485772A1"/>
    <w:rsid w:val="48597817"/>
    <w:rsid w:val="485B0DA1"/>
    <w:rsid w:val="485F38AD"/>
    <w:rsid w:val="4862594B"/>
    <w:rsid w:val="486453E7"/>
    <w:rsid w:val="48663240"/>
    <w:rsid w:val="48681B84"/>
    <w:rsid w:val="486A058C"/>
    <w:rsid w:val="486C1270"/>
    <w:rsid w:val="486F03B1"/>
    <w:rsid w:val="48705CC5"/>
    <w:rsid w:val="48723301"/>
    <w:rsid w:val="487452EE"/>
    <w:rsid w:val="48753523"/>
    <w:rsid w:val="48787333"/>
    <w:rsid w:val="487B189A"/>
    <w:rsid w:val="487C163A"/>
    <w:rsid w:val="487D3E26"/>
    <w:rsid w:val="487E3447"/>
    <w:rsid w:val="48805841"/>
    <w:rsid w:val="488065CE"/>
    <w:rsid w:val="488147A2"/>
    <w:rsid w:val="48823219"/>
    <w:rsid w:val="48855800"/>
    <w:rsid w:val="48864BC3"/>
    <w:rsid w:val="488751EE"/>
    <w:rsid w:val="488E01E5"/>
    <w:rsid w:val="488E35D8"/>
    <w:rsid w:val="48910751"/>
    <w:rsid w:val="48922359"/>
    <w:rsid w:val="489306B0"/>
    <w:rsid w:val="48931B4B"/>
    <w:rsid w:val="48935A0A"/>
    <w:rsid w:val="489B7A93"/>
    <w:rsid w:val="489B7BED"/>
    <w:rsid w:val="489C74F1"/>
    <w:rsid w:val="489E2A3D"/>
    <w:rsid w:val="48A43249"/>
    <w:rsid w:val="48A627CF"/>
    <w:rsid w:val="48A6673A"/>
    <w:rsid w:val="48A67881"/>
    <w:rsid w:val="48AD1137"/>
    <w:rsid w:val="48AD437D"/>
    <w:rsid w:val="48AD7CA7"/>
    <w:rsid w:val="48AE763E"/>
    <w:rsid w:val="48B11D3B"/>
    <w:rsid w:val="48B40561"/>
    <w:rsid w:val="48B50D49"/>
    <w:rsid w:val="48B547AC"/>
    <w:rsid w:val="48B67E10"/>
    <w:rsid w:val="48BB19A7"/>
    <w:rsid w:val="48BB5D8A"/>
    <w:rsid w:val="48C2228F"/>
    <w:rsid w:val="48C265EB"/>
    <w:rsid w:val="48C27299"/>
    <w:rsid w:val="48C71ADE"/>
    <w:rsid w:val="48C83B18"/>
    <w:rsid w:val="48CE6F46"/>
    <w:rsid w:val="48D0042E"/>
    <w:rsid w:val="48D05A49"/>
    <w:rsid w:val="48D73505"/>
    <w:rsid w:val="48DB305D"/>
    <w:rsid w:val="48DB3307"/>
    <w:rsid w:val="48DD5FE5"/>
    <w:rsid w:val="48E044BA"/>
    <w:rsid w:val="48E25077"/>
    <w:rsid w:val="48E40830"/>
    <w:rsid w:val="48E96435"/>
    <w:rsid w:val="48EB0030"/>
    <w:rsid w:val="48EC5DB7"/>
    <w:rsid w:val="48F02E1F"/>
    <w:rsid w:val="48F07931"/>
    <w:rsid w:val="48F21987"/>
    <w:rsid w:val="48F51E78"/>
    <w:rsid w:val="48F72465"/>
    <w:rsid w:val="48F9088B"/>
    <w:rsid w:val="48FF12B7"/>
    <w:rsid w:val="49044796"/>
    <w:rsid w:val="4905489A"/>
    <w:rsid w:val="49093733"/>
    <w:rsid w:val="49095674"/>
    <w:rsid w:val="490A065A"/>
    <w:rsid w:val="490E4D79"/>
    <w:rsid w:val="49110406"/>
    <w:rsid w:val="49114B5E"/>
    <w:rsid w:val="49127D82"/>
    <w:rsid w:val="49142372"/>
    <w:rsid w:val="491624EA"/>
    <w:rsid w:val="491A43C1"/>
    <w:rsid w:val="491A7A20"/>
    <w:rsid w:val="491F4988"/>
    <w:rsid w:val="49200A46"/>
    <w:rsid w:val="4921048C"/>
    <w:rsid w:val="492A2542"/>
    <w:rsid w:val="492E4ADC"/>
    <w:rsid w:val="49310C6B"/>
    <w:rsid w:val="49312044"/>
    <w:rsid w:val="49331AA5"/>
    <w:rsid w:val="49381995"/>
    <w:rsid w:val="493A0170"/>
    <w:rsid w:val="493E2072"/>
    <w:rsid w:val="493E6DC9"/>
    <w:rsid w:val="493F3338"/>
    <w:rsid w:val="493F73E1"/>
    <w:rsid w:val="49404BD4"/>
    <w:rsid w:val="494514FB"/>
    <w:rsid w:val="494651ED"/>
    <w:rsid w:val="494B3CD8"/>
    <w:rsid w:val="494C01F4"/>
    <w:rsid w:val="494F3497"/>
    <w:rsid w:val="4956502A"/>
    <w:rsid w:val="49574661"/>
    <w:rsid w:val="495771A3"/>
    <w:rsid w:val="495B5DEF"/>
    <w:rsid w:val="495E490C"/>
    <w:rsid w:val="49654FFF"/>
    <w:rsid w:val="49673087"/>
    <w:rsid w:val="49697B46"/>
    <w:rsid w:val="496C563E"/>
    <w:rsid w:val="496C6E8D"/>
    <w:rsid w:val="496C6F9D"/>
    <w:rsid w:val="49772ED1"/>
    <w:rsid w:val="497B2575"/>
    <w:rsid w:val="497E5E82"/>
    <w:rsid w:val="497F7808"/>
    <w:rsid w:val="498A0259"/>
    <w:rsid w:val="498B367E"/>
    <w:rsid w:val="498B7CAC"/>
    <w:rsid w:val="499E2897"/>
    <w:rsid w:val="49AB6250"/>
    <w:rsid w:val="49AD6557"/>
    <w:rsid w:val="49AD6DDC"/>
    <w:rsid w:val="49AE45AD"/>
    <w:rsid w:val="49AF1C04"/>
    <w:rsid w:val="49B0201F"/>
    <w:rsid w:val="49B6304A"/>
    <w:rsid w:val="49B7375C"/>
    <w:rsid w:val="49B81B1E"/>
    <w:rsid w:val="49B823F3"/>
    <w:rsid w:val="49B949B9"/>
    <w:rsid w:val="49B96A69"/>
    <w:rsid w:val="49BA0B15"/>
    <w:rsid w:val="49BC61A3"/>
    <w:rsid w:val="49C7790A"/>
    <w:rsid w:val="49C83976"/>
    <w:rsid w:val="49D02831"/>
    <w:rsid w:val="49D12A94"/>
    <w:rsid w:val="49D14A17"/>
    <w:rsid w:val="49D31540"/>
    <w:rsid w:val="49D47657"/>
    <w:rsid w:val="49D47E04"/>
    <w:rsid w:val="49D84A1C"/>
    <w:rsid w:val="49D87D56"/>
    <w:rsid w:val="49D905C9"/>
    <w:rsid w:val="49DB0053"/>
    <w:rsid w:val="49DE1F7B"/>
    <w:rsid w:val="49E052A6"/>
    <w:rsid w:val="49E72A94"/>
    <w:rsid w:val="49E87EF4"/>
    <w:rsid w:val="49EC7328"/>
    <w:rsid w:val="49ED5ACC"/>
    <w:rsid w:val="49F06F0B"/>
    <w:rsid w:val="49F178C1"/>
    <w:rsid w:val="49F34DC7"/>
    <w:rsid w:val="49F4082F"/>
    <w:rsid w:val="49F4343F"/>
    <w:rsid w:val="49F447EC"/>
    <w:rsid w:val="49F47569"/>
    <w:rsid w:val="49F677A4"/>
    <w:rsid w:val="49F8152E"/>
    <w:rsid w:val="4A01555D"/>
    <w:rsid w:val="4A031109"/>
    <w:rsid w:val="4A032762"/>
    <w:rsid w:val="4A063DBD"/>
    <w:rsid w:val="4A067DB8"/>
    <w:rsid w:val="4A0A5C37"/>
    <w:rsid w:val="4A0D7425"/>
    <w:rsid w:val="4A132C67"/>
    <w:rsid w:val="4A1C4AB0"/>
    <w:rsid w:val="4A1D3877"/>
    <w:rsid w:val="4A207295"/>
    <w:rsid w:val="4A231BDF"/>
    <w:rsid w:val="4A237E23"/>
    <w:rsid w:val="4A266DC5"/>
    <w:rsid w:val="4A27103A"/>
    <w:rsid w:val="4A28002F"/>
    <w:rsid w:val="4A291E2F"/>
    <w:rsid w:val="4A2B06BA"/>
    <w:rsid w:val="4A2B7F90"/>
    <w:rsid w:val="4A2C58BC"/>
    <w:rsid w:val="4A3054FE"/>
    <w:rsid w:val="4A3159DE"/>
    <w:rsid w:val="4A33307E"/>
    <w:rsid w:val="4A3B0B9C"/>
    <w:rsid w:val="4A3B2E67"/>
    <w:rsid w:val="4A423FA3"/>
    <w:rsid w:val="4A4354D3"/>
    <w:rsid w:val="4A47716D"/>
    <w:rsid w:val="4A490B49"/>
    <w:rsid w:val="4A493DF9"/>
    <w:rsid w:val="4A4B7F39"/>
    <w:rsid w:val="4A4C44DA"/>
    <w:rsid w:val="4A5643B8"/>
    <w:rsid w:val="4A5C2657"/>
    <w:rsid w:val="4A5F1071"/>
    <w:rsid w:val="4A625270"/>
    <w:rsid w:val="4A6410AC"/>
    <w:rsid w:val="4A6554B5"/>
    <w:rsid w:val="4A664B55"/>
    <w:rsid w:val="4A6A7371"/>
    <w:rsid w:val="4A6D616C"/>
    <w:rsid w:val="4A713D3F"/>
    <w:rsid w:val="4A75366B"/>
    <w:rsid w:val="4A7861AE"/>
    <w:rsid w:val="4A7B7410"/>
    <w:rsid w:val="4A800B23"/>
    <w:rsid w:val="4A803F15"/>
    <w:rsid w:val="4A8136CF"/>
    <w:rsid w:val="4A816415"/>
    <w:rsid w:val="4A836B7C"/>
    <w:rsid w:val="4A8A1251"/>
    <w:rsid w:val="4A8A7682"/>
    <w:rsid w:val="4A8C07AB"/>
    <w:rsid w:val="4A8F00A0"/>
    <w:rsid w:val="4A926A72"/>
    <w:rsid w:val="4A927F3A"/>
    <w:rsid w:val="4A962A21"/>
    <w:rsid w:val="4A96498C"/>
    <w:rsid w:val="4A98112B"/>
    <w:rsid w:val="4A9814F9"/>
    <w:rsid w:val="4A983FBA"/>
    <w:rsid w:val="4A9B0E6B"/>
    <w:rsid w:val="4A9F787C"/>
    <w:rsid w:val="4AA00F5B"/>
    <w:rsid w:val="4AA10635"/>
    <w:rsid w:val="4AA1183E"/>
    <w:rsid w:val="4AA21D55"/>
    <w:rsid w:val="4AA850FB"/>
    <w:rsid w:val="4AAA1BD4"/>
    <w:rsid w:val="4AAD4D39"/>
    <w:rsid w:val="4AAE7BB6"/>
    <w:rsid w:val="4AB249F5"/>
    <w:rsid w:val="4AB80B3B"/>
    <w:rsid w:val="4AB826E0"/>
    <w:rsid w:val="4AB91374"/>
    <w:rsid w:val="4ABF0799"/>
    <w:rsid w:val="4AC07C19"/>
    <w:rsid w:val="4AC3763D"/>
    <w:rsid w:val="4AC50355"/>
    <w:rsid w:val="4AC71111"/>
    <w:rsid w:val="4ACA5E04"/>
    <w:rsid w:val="4ACF2C8F"/>
    <w:rsid w:val="4AD47E38"/>
    <w:rsid w:val="4ADB6709"/>
    <w:rsid w:val="4ADC691A"/>
    <w:rsid w:val="4ADE620B"/>
    <w:rsid w:val="4AE360F6"/>
    <w:rsid w:val="4AE62322"/>
    <w:rsid w:val="4AE9161B"/>
    <w:rsid w:val="4AEA5884"/>
    <w:rsid w:val="4AEB2A0E"/>
    <w:rsid w:val="4AEC2318"/>
    <w:rsid w:val="4AF00A55"/>
    <w:rsid w:val="4AF477AE"/>
    <w:rsid w:val="4AF715A8"/>
    <w:rsid w:val="4AFB4225"/>
    <w:rsid w:val="4AFB6920"/>
    <w:rsid w:val="4AFB72C2"/>
    <w:rsid w:val="4B0244CB"/>
    <w:rsid w:val="4B032E74"/>
    <w:rsid w:val="4B047888"/>
    <w:rsid w:val="4B0563C6"/>
    <w:rsid w:val="4B0630D4"/>
    <w:rsid w:val="4B0D1608"/>
    <w:rsid w:val="4B0F3D3D"/>
    <w:rsid w:val="4B113A8F"/>
    <w:rsid w:val="4B123583"/>
    <w:rsid w:val="4B140254"/>
    <w:rsid w:val="4B140ECE"/>
    <w:rsid w:val="4B18536A"/>
    <w:rsid w:val="4B1C24B4"/>
    <w:rsid w:val="4B1E1506"/>
    <w:rsid w:val="4B2146CE"/>
    <w:rsid w:val="4B274B57"/>
    <w:rsid w:val="4B2C745B"/>
    <w:rsid w:val="4B2D3468"/>
    <w:rsid w:val="4B2E0279"/>
    <w:rsid w:val="4B314B3D"/>
    <w:rsid w:val="4B3845ED"/>
    <w:rsid w:val="4B3F0334"/>
    <w:rsid w:val="4B41425D"/>
    <w:rsid w:val="4B4142A3"/>
    <w:rsid w:val="4B435292"/>
    <w:rsid w:val="4B48247E"/>
    <w:rsid w:val="4B494D4E"/>
    <w:rsid w:val="4B49709A"/>
    <w:rsid w:val="4B4A4B26"/>
    <w:rsid w:val="4B4C6C28"/>
    <w:rsid w:val="4B572B02"/>
    <w:rsid w:val="4B594D12"/>
    <w:rsid w:val="4B597AF1"/>
    <w:rsid w:val="4B5C0801"/>
    <w:rsid w:val="4B5C2E52"/>
    <w:rsid w:val="4B5D0914"/>
    <w:rsid w:val="4B5D7179"/>
    <w:rsid w:val="4B5E6271"/>
    <w:rsid w:val="4B644C61"/>
    <w:rsid w:val="4B656450"/>
    <w:rsid w:val="4B665781"/>
    <w:rsid w:val="4B683797"/>
    <w:rsid w:val="4B6926C7"/>
    <w:rsid w:val="4B713DC1"/>
    <w:rsid w:val="4B725E60"/>
    <w:rsid w:val="4B731150"/>
    <w:rsid w:val="4B743215"/>
    <w:rsid w:val="4B772B1C"/>
    <w:rsid w:val="4B7842AB"/>
    <w:rsid w:val="4B8A42D9"/>
    <w:rsid w:val="4B8B4D95"/>
    <w:rsid w:val="4B944F85"/>
    <w:rsid w:val="4B980C32"/>
    <w:rsid w:val="4B9A1AC0"/>
    <w:rsid w:val="4B9B61DB"/>
    <w:rsid w:val="4BA15CE0"/>
    <w:rsid w:val="4BA36706"/>
    <w:rsid w:val="4BA41B70"/>
    <w:rsid w:val="4BA81FE0"/>
    <w:rsid w:val="4BA927CF"/>
    <w:rsid w:val="4BB2236D"/>
    <w:rsid w:val="4BB42E1A"/>
    <w:rsid w:val="4BB45077"/>
    <w:rsid w:val="4BB65A8F"/>
    <w:rsid w:val="4BB6730C"/>
    <w:rsid w:val="4BB746C5"/>
    <w:rsid w:val="4BBB1EF3"/>
    <w:rsid w:val="4BBC02A8"/>
    <w:rsid w:val="4BBC4169"/>
    <w:rsid w:val="4BC023DC"/>
    <w:rsid w:val="4BC15774"/>
    <w:rsid w:val="4BC231F2"/>
    <w:rsid w:val="4BC6265F"/>
    <w:rsid w:val="4BC67AD6"/>
    <w:rsid w:val="4BD121E4"/>
    <w:rsid w:val="4BD2106B"/>
    <w:rsid w:val="4BD54E2E"/>
    <w:rsid w:val="4BD87145"/>
    <w:rsid w:val="4BDC1E49"/>
    <w:rsid w:val="4BE11F79"/>
    <w:rsid w:val="4BE160AB"/>
    <w:rsid w:val="4BE93DD5"/>
    <w:rsid w:val="4BEE63D5"/>
    <w:rsid w:val="4BEE6C9A"/>
    <w:rsid w:val="4BEF2CE5"/>
    <w:rsid w:val="4BF01B15"/>
    <w:rsid w:val="4BF15F76"/>
    <w:rsid w:val="4BF50E1E"/>
    <w:rsid w:val="4BFF2A13"/>
    <w:rsid w:val="4BFF64C2"/>
    <w:rsid w:val="4C0118F3"/>
    <w:rsid w:val="4C020386"/>
    <w:rsid w:val="4C0272A7"/>
    <w:rsid w:val="4C04617F"/>
    <w:rsid w:val="4C0C70FB"/>
    <w:rsid w:val="4C0E2EBD"/>
    <w:rsid w:val="4C125077"/>
    <w:rsid w:val="4C176895"/>
    <w:rsid w:val="4C19484D"/>
    <w:rsid w:val="4C1D0538"/>
    <w:rsid w:val="4C1E4B0A"/>
    <w:rsid w:val="4C1E5B0B"/>
    <w:rsid w:val="4C223331"/>
    <w:rsid w:val="4C231D41"/>
    <w:rsid w:val="4C256A3F"/>
    <w:rsid w:val="4C260036"/>
    <w:rsid w:val="4C261883"/>
    <w:rsid w:val="4C27103E"/>
    <w:rsid w:val="4C2A543A"/>
    <w:rsid w:val="4C2E5419"/>
    <w:rsid w:val="4C3422D5"/>
    <w:rsid w:val="4C350A52"/>
    <w:rsid w:val="4C351F1A"/>
    <w:rsid w:val="4C384C6A"/>
    <w:rsid w:val="4C3852FA"/>
    <w:rsid w:val="4C3C42FD"/>
    <w:rsid w:val="4C3C68F7"/>
    <w:rsid w:val="4C402E0D"/>
    <w:rsid w:val="4C406E75"/>
    <w:rsid w:val="4C460D79"/>
    <w:rsid w:val="4C473C5C"/>
    <w:rsid w:val="4C485448"/>
    <w:rsid w:val="4C4C5AA6"/>
    <w:rsid w:val="4C4D5D09"/>
    <w:rsid w:val="4C503D96"/>
    <w:rsid w:val="4C517E60"/>
    <w:rsid w:val="4C52523A"/>
    <w:rsid w:val="4C5372DE"/>
    <w:rsid w:val="4C58031D"/>
    <w:rsid w:val="4C5A7041"/>
    <w:rsid w:val="4C5C18F9"/>
    <w:rsid w:val="4C5E0C07"/>
    <w:rsid w:val="4C5F1B6B"/>
    <w:rsid w:val="4C5F7205"/>
    <w:rsid w:val="4C6723FD"/>
    <w:rsid w:val="4C6E0434"/>
    <w:rsid w:val="4C6F22F7"/>
    <w:rsid w:val="4C7639BE"/>
    <w:rsid w:val="4C7A7424"/>
    <w:rsid w:val="4C7C772C"/>
    <w:rsid w:val="4C7F3DD6"/>
    <w:rsid w:val="4C7F60A8"/>
    <w:rsid w:val="4C8A380E"/>
    <w:rsid w:val="4C8E63EA"/>
    <w:rsid w:val="4C8F19DD"/>
    <w:rsid w:val="4C947EFA"/>
    <w:rsid w:val="4C972E96"/>
    <w:rsid w:val="4C9813E5"/>
    <w:rsid w:val="4C997B0E"/>
    <w:rsid w:val="4C9C1CAF"/>
    <w:rsid w:val="4CA326CC"/>
    <w:rsid w:val="4CA42117"/>
    <w:rsid w:val="4CA555F3"/>
    <w:rsid w:val="4CA82EB1"/>
    <w:rsid w:val="4CA93AC1"/>
    <w:rsid w:val="4CAF38D1"/>
    <w:rsid w:val="4CB31969"/>
    <w:rsid w:val="4CB3696D"/>
    <w:rsid w:val="4CB42CA1"/>
    <w:rsid w:val="4CB81CFE"/>
    <w:rsid w:val="4CB906AC"/>
    <w:rsid w:val="4CBF5913"/>
    <w:rsid w:val="4CC45526"/>
    <w:rsid w:val="4CC54683"/>
    <w:rsid w:val="4CC61717"/>
    <w:rsid w:val="4CCC1BD1"/>
    <w:rsid w:val="4CCC4C4B"/>
    <w:rsid w:val="4CCC5743"/>
    <w:rsid w:val="4CCE3A6D"/>
    <w:rsid w:val="4CD06279"/>
    <w:rsid w:val="4CD37C11"/>
    <w:rsid w:val="4CD52127"/>
    <w:rsid w:val="4CE84349"/>
    <w:rsid w:val="4CE86476"/>
    <w:rsid w:val="4CEA18B3"/>
    <w:rsid w:val="4CEF089E"/>
    <w:rsid w:val="4CEF2578"/>
    <w:rsid w:val="4CF53667"/>
    <w:rsid w:val="4CF73EF5"/>
    <w:rsid w:val="4CFA40E5"/>
    <w:rsid w:val="4CFD1065"/>
    <w:rsid w:val="4CFF621C"/>
    <w:rsid w:val="4D040A76"/>
    <w:rsid w:val="4D047D3F"/>
    <w:rsid w:val="4D075925"/>
    <w:rsid w:val="4D084108"/>
    <w:rsid w:val="4D0A58D4"/>
    <w:rsid w:val="4D0E2D9D"/>
    <w:rsid w:val="4D1B42FE"/>
    <w:rsid w:val="4D1B7BA7"/>
    <w:rsid w:val="4D1C1E3A"/>
    <w:rsid w:val="4D1F444C"/>
    <w:rsid w:val="4D226E17"/>
    <w:rsid w:val="4D246394"/>
    <w:rsid w:val="4D260EC4"/>
    <w:rsid w:val="4D264549"/>
    <w:rsid w:val="4D2D1177"/>
    <w:rsid w:val="4D2E582D"/>
    <w:rsid w:val="4D2E7A0C"/>
    <w:rsid w:val="4D307C53"/>
    <w:rsid w:val="4D311E01"/>
    <w:rsid w:val="4D332269"/>
    <w:rsid w:val="4D3557D4"/>
    <w:rsid w:val="4D356807"/>
    <w:rsid w:val="4D3579FB"/>
    <w:rsid w:val="4D387673"/>
    <w:rsid w:val="4D3D60B4"/>
    <w:rsid w:val="4D42324A"/>
    <w:rsid w:val="4D425152"/>
    <w:rsid w:val="4D4459A6"/>
    <w:rsid w:val="4D446BB2"/>
    <w:rsid w:val="4D4569DE"/>
    <w:rsid w:val="4D464CAE"/>
    <w:rsid w:val="4D4C0C32"/>
    <w:rsid w:val="4D4C231A"/>
    <w:rsid w:val="4D4C717E"/>
    <w:rsid w:val="4D4E226A"/>
    <w:rsid w:val="4D4E50F1"/>
    <w:rsid w:val="4D505F89"/>
    <w:rsid w:val="4D521169"/>
    <w:rsid w:val="4D524C11"/>
    <w:rsid w:val="4D527315"/>
    <w:rsid w:val="4D5371C5"/>
    <w:rsid w:val="4D55134F"/>
    <w:rsid w:val="4D57295B"/>
    <w:rsid w:val="4D5B715E"/>
    <w:rsid w:val="4D5E0032"/>
    <w:rsid w:val="4D627CFF"/>
    <w:rsid w:val="4D640EBB"/>
    <w:rsid w:val="4D647483"/>
    <w:rsid w:val="4D6636D7"/>
    <w:rsid w:val="4D6A63F0"/>
    <w:rsid w:val="4D6B0B9E"/>
    <w:rsid w:val="4D6D7949"/>
    <w:rsid w:val="4D7C38B9"/>
    <w:rsid w:val="4D7D660D"/>
    <w:rsid w:val="4D7D688F"/>
    <w:rsid w:val="4D813B65"/>
    <w:rsid w:val="4D8320A8"/>
    <w:rsid w:val="4D842603"/>
    <w:rsid w:val="4D8641B0"/>
    <w:rsid w:val="4D865299"/>
    <w:rsid w:val="4D887A91"/>
    <w:rsid w:val="4D891C51"/>
    <w:rsid w:val="4D8A23E2"/>
    <w:rsid w:val="4D8E7C7A"/>
    <w:rsid w:val="4D8F12EA"/>
    <w:rsid w:val="4D9462ED"/>
    <w:rsid w:val="4D956EC3"/>
    <w:rsid w:val="4D973EAA"/>
    <w:rsid w:val="4D9F2129"/>
    <w:rsid w:val="4DA12517"/>
    <w:rsid w:val="4DA24565"/>
    <w:rsid w:val="4DA3625C"/>
    <w:rsid w:val="4DA3625D"/>
    <w:rsid w:val="4DA51602"/>
    <w:rsid w:val="4DA71976"/>
    <w:rsid w:val="4DA755AE"/>
    <w:rsid w:val="4DA93BC5"/>
    <w:rsid w:val="4DAB07CD"/>
    <w:rsid w:val="4DAB5A4B"/>
    <w:rsid w:val="4DAE7193"/>
    <w:rsid w:val="4DB07248"/>
    <w:rsid w:val="4DB7776B"/>
    <w:rsid w:val="4DB8583C"/>
    <w:rsid w:val="4DBA5330"/>
    <w:rsid w:val="4DBB1A18"/>
    <w:rsid w:val="4DBB5682"/>
    <w:rsid w:val="4DBF09BC"/>
    <w:rsid w:val="4DC01CBE"/>
    <w:rsid w:val="4DC16162"/>
    <w:rsid w:val="4DC176AE"/>
    <w:rsid w:val="4DC25A2A"/>
    <w:rsid w:val="4DC45FD6"/>
    <w:rsid w:val="4DC64269"/>
    <w:rsid w:val="4DC6633D"/>
    <w:rsid w:val="4DCA2867"/>
    <w:rsid w:val="4DD21693"/>
    <w:rsid w:val="4DD27DB3"/>
    <w:rsid w:val="4DD74D96"/>
    <w:rsid w:val="4DD92941"/>
    <w:rsid w:val="4DDB179C"/>
    <w:rsid w:val="4DDC5243"/>
    <w:rsid w:val="4DE10C8D"/>
    <w:rsid w:val="4DE4393A"/>
    <w:rsid w:val="4DE624B7"/>
    <w:rsid w:val="4DE704B8"/>
    <w:rsid w:val="4DE970DF"/>
    <w:rsid w:val="4DEA1AB7"/>
    <w:rsid w:val="4DEB0A1C"/>
    <w:rsid w:val="4DEC4A55"/>
    <w:rsid w:val="4DED585C"/>
    <w:rsid w:val="4DF418D6"/>
    <w:rsid w:val="4DF54023"/>
    <w:rsid w:val="4DFD40FF"/>
    <w:rsid w:val="4E064043"/>
    <w:rsid w:val="4E08144D"/>
    <w:rsid w:val="4E08386C"/>
    <w:rsid w:val="4E0C4D8A"/>
    <w:rsid w:val="4E0D3312"/>
    <w:rsid w:val="4E0E5069"/>
    <w:rsid w:val="4E1228C1"/>
    <w:rsid w:val="4E133999"/>
    <w:rsid w:val="4E14278B"/>
    <w:rsid w:val="4E1A1E5B"/>
    <w:rsid w:val="4E215E93"/>
    <w:rsid w:val="4E262EA0"/>
    <w:rsid w:val="4E293A45"/>
    <w:rsid w:val="4E2B597D"/>
    <w:rsid w:val="4E2E65D8"/>
    <w:rsid w:val="4E346B2A"/>
    <w:rsid w:val="4E3A0D3B"/>
    <w:rsid w:val="4E3B51B4"/>
    <w:rsid w:val="4E3D4652"/>
    <w:rsid w:val="4E3E1635"/>
    <w:rsid w:val="4E421407"/>
    <w:rsid w:val="4E4708E4"/>
    <w:rsid w:val="4E4861D4"/>
    <w:rsid w:val="4E494D50"/>
    <w:rsid w:val="4E4A54C4"/>
    <w:rsid w:val="4E4A6959"/>
    <w:rsid w:val="4E4B1BD2"/>
    <w:rsid w:val="4E4F6BAD"/>
    <w:rsid w:val="4E5450DF"/>
    <w:rsid w:val="4E55206A"/>
    <w:rsid w:val="4E575D04"/>
    <w:rsid w:val="4E57678C"/>
    <w:rsid w:val="4E5C0088"/>
    <w:rsid w:val="4E5D19E5"/>
    <w:rsid w:val="4E5F5BE1"/>
    <w:rsid w:val="4E6138B7"/>
    <w:rsid w:val="4E6649D5"/>
    <w:rsid w:val="4E6F38A7"/>
    <w:rsid w:val="4E6F4EB4"/>
    <w:rsid w:val="4E7109D5"/>
    <w:rsid w:val="4E7278F0"/>
    <w:rsid w:val="4E732D2D"/>
    <w:rsid w:val="4E736222"/>
    <w:rsid w:val="4E780690"/>
    <w:rsid w:val="4E797F3B"/>
    <w:rsid w:val="4E7D023A"/>
    <w:rsid w:val="4E8013D6"/>
    <w:rsid w:val="4E807D8D"/>
    <w:rsid w:val="4E837BCB"/>
    <w:rsid w:val="4E856BA3"/>
    <w:rsid w:val="4E8725CE"/>
    <w:rsid w:val="4E8B5176"/>
    <w:rsid w:val="4E8C7520"/>
    <w:rsid w:val="4E91097C"/>
    <w:rsid w:val="4E910EA1"/>
    <w:rsid w:val="4E911280"/>
    <w:rsid w:val="4E92056F"/>
    <w:rsid w:val="4E937639"/>
    <w:rsid w:val="4E9B1944"/>
    <w:rsid w:val="4E9B2C9D"/>
    <w:rsid w:val="4E9B3B73"/>
    <w:rsid w:val="4E9B3CB4"/>
    <w:rsid w:val="4E9C0171"/>
    <w:rsid w:val="4E9C4376"/>
    <w:rsid w:val="4E9D3E0F"/>
    <w:rsid w:val="4EA1167C"/>
    <w:rsid w:val="4EA237D2"/>
    <w:rsid w:val="4EA76854"/>
    <w:rsid w:val="4EA92FEE"/>
    <w:rsid w:val="4EAB42CB"/>
    <w:rsid w:val="4EAC35A2"/>
    <w:rsid w:val="4EB31B59"/>
    <w:rsid w:val="4EB73F32"/>
    <w:rsid w:val="4EBC328C"/>
    <w:rsid w:val="4EBE679B"/>
    <w:rsid w:val="4EBF11DE"/>
    <w:rsid w:val="4EBF29F6"/>
    <w:rsid w:val="4EC955FF"/>
    <w:rsid w:val="4ECD017A"/>
    <w:rsid w:val="4ED00CA2"/>
    <w:rsid w:val="4ED264B0"/>
    <w:rsid w:val="4ED50D6A"/>
    <w:rsid w:val="4EDA5ABA"/>
    <w:rsid w:val="4EDB6DCB"/>
    <w:rsid w:val="4EDC3589"/>
    <w:rsid w:val="4EDD57A4"/>
    <w:rsid w:val="4EDF15AB"/>
    <w:rsid w:val="4EE07711"/>
    <w:rsid w:val="4EE26A8F"/>
    <w:rsid w:val="4EE64E5A"/>
    <w:rsid w:val="4EE71494"/>
    <w:rsid w:val="4EE920A1"/>
    <w:rsid w:val="4EF2420D"/>
    <w:rsid w:val="4EF62D3B"/>
    <w:rsid w:val="4EF75F85"/>
    <w:rsid w:val="4EF76D9B"/>
    <w:rsid w:val="4EF80E0A"/>
    <w:rsid w:val="4EF974AD"/>
    <w:rsid w:val="4EFA5427"/>
    <w:rsid w:val="4EFB4313"/>
    <w:rsid w:val="4EFB5DEC"/>
    <w:rsid w:val="4EFF204D"/>
    <w:rsid w:val="4EFF2A67"/>
    <w:rsid w:val="4EFF345D"/>
    <w:rsid w:val="4F07547B"/>
    <w:rsid w:val="4F0E7D8F"/>
    <w:rsid w:val="4F1111EA"/>
    <w:rsid w:val="4F11784A"/>
    <w:rsid w:val="4F136EB0"/>
    <w:rsid w:val="4F16240A"/>
    <w:rsid w:val="4F1C6103"/>
    <w:rsid w:val="4F1D0253"/>
    <w:rsid w:val="4F1D05D6"/>
    <w:rsid w:val="4F1D463C"/>
    <w:rsid w:val="4F1F0467"/>
    <w:rsid w:val="4F1F7B85"/>
    <w:rsid w:val="4F2317B7"/>
    <w:rsid w:val="4F231BA7"/>
    <w:rsid w:val="4F2732A3"/>
    <w:rsid w:val="4F285588"/>
    <w:rsid w:val="4F2B28FF"/>
    <w:rsid w:val="4F2F1756"/>
    <w:rsid w:val="4F3816A9"/>
    <w:rsid w:val="4F3828E7"/>
    <w:rsid w:val="4F397B2C"/>
    <w:rsid w:val="4F3C07F8"/>
    <w:rsid w:val="4F3F36D5"/>
    <w:rsid w:val="4F406178"/>
    <w:rsid w:val="4F41014C"/>
    <w:rsid w:val="4F4149E1"/>
    <w:rsid w:val="4F4213C3"/>
    <w:rsid w:val="4F426CC9"/>
    <w:rsid w:val="4F443A12"/>
    <w:rsid w:val="4F455BE8"/>
    <w:rsid w:val="4F49683C"/>
    <w:rsid w:val="4F4B5CC1"/>
    <w:rsid w:val="4F4D21FE"/>
    <w:rsid w:val="4F4D4100"/>
    <w:rsid w:val="4F4D50CB"/>
    <w:rsid w:val="4F4E1384"/>
    <w:rsid w:val="4F4E3E2E"/>
    <w:rsid w:val="4F4E6B5E"/>
    <w:rsid w:val="4F4F22A5"/>
    <w:rsid w:val="4F521973"/>
    <w:rsid w:val="4F5730B0"/>
    <w:rsid w:val="4F5B323A"/>
    <w:rsid w:val="4F5F6D75"/>
    <w:rsid w:val="4F64772A"/>
    <w:rsid w:val="4F6827B8"/>
    <w:rsid w:val="4F6C5102"/>
    <w:rsid w:val="4F6C55B5"/>
    <w:rsid w:val="4F6C73F2"/>
    <w:rsid w:val="4F6D221D"/>
    <w:rsid w:val="4F711713"/>
    <w:rsid w:val="4F7718AA"/>
    <w:rsid w:val="4F7A49DB"/>
    <w:rsid w:val="4F7D5FFD"/>
    <w:rsid w:val="4F813F76"/>
    <w:rsid w:val="4F8175FF"/>
    <w:rsid w:val="4F8768E4"/>
    <w:rsid w:val="4F8A2929"/>
    <w:rsid w:val="4F8B1922"/>
    <w:rsid w:val="4F8D761B"/>
    <w:rsid w:val="4F92254D"/>
    <w:rsid w:val="4F931380"/>
    <w:rsid w:val="4F9319DD"/>
    <w:rsid w:val="4F947C17"/>
    <w:rsid w:val="4F9562C1"/>
    <w:rsid w:val="4F9749D5"/>
    <w:rsid w:val="4F9E4B49"/>
    <w:rsid w:val="4FA130DC"/>
    <w:rsid w:val="4FA66688"/>
    <w:rsid w:val="4FA94C53"/>
    <w:rsid w:val="4FAB43D6"/>
    <w:rsid w:val="4FAE3B9D"/>
    <w:rsid w:val="4FAE679A"/>
    <w:rsid w:val="4FB01465"/>
    <w:rsid w:val="4FC1761B"/>
    <w:rsid w:val="4FC22717"/>
    <w:rsid w:val="4FC73F78"/>
    <w:rsid w:val="4FC902CA"/>
    <w:rsid w:val="4FC92871"/>
    <w:rsid w:val="4FCC59BB"/>
    <w:rsid w:val="4FCD1759"/>
    <w:rsid w:val="4FD46670"/>
    <w:rsid w:val="4FD73EBA"/>
    <w:rsid w:val="4FD87747"/>
    <w:rsid w:val="4FDA2EEF"/>
    <w:rsid w:val="4FDA7B67"/>
    <w:rsid w:val="4FDB08F8"/>
    <w:rsid w:val="4FDD5238"/>
    <w:rsid w:val="4FDE4734"/>
    <w:rsid w:val="4FE96704"/>
    <w:rsid w:val="4FEC464E"/>
    <w:rsid w:val="4FF25D68"/>
    <w:rsid w:val="4FF263A2"/>
    <w:rsid w:val="4FF32FD6"/>
    <w:rsid w:val="4FF42576"/>
    <w:rsid w:val="4FF974EB"/>
    <w:rsid w:val="500428F0"/>
    <w:rsid w:val="500473A3"/>
    <w:rsid w:val="50077388"/>
    <w:rsid w:val="50085D17"/>
    <w:rsid w:val="50096349"/>
    <w:rsid w:val="50104130"/>
    <w:rsid w:val="5017410F"/>
    <w:rsid w:val="501E52D5"/>
    <w:rsid w:val="502015BE"/>
    <w:rsid w:val="50210751"/>
    <w:rsid w:val="502404C8"/>
    <w:rsid w:val="50250F12"/>
    <w:rsid w:val="50260FA0"/>
    <w:rsid w:val="502C0CB6"/>
    <w:rsid w:val="503018EB"/>
    <w:rsid w:val="50342E1C"/>
    <w:rsid w:val="50361121"/>
    <w:rsid w:val="50386E55"/>
    <w:rsid w:val="503B09EA"/>
    <w:rsid w:val="50430FB4"/>
    <w:rsid w:val="50433736"/>
    <w:rsid w:val="50440C84"/>
    <w:rsid w:val="50444448"/>
    <w:rsid w:val="50454482"/>
    <w:rsid w:val="50481032"/>
    <w:rsid w:val="5049292B"/>
    <w:rsid w:val="50510E96"/>
    <w:rsid w:val="505613D1"/>
    <w:rsid w:val="50567D49"/>
    <w:rsid w:val="50567FA9"/>
    <w:rsid w:val="50587646"/>
    <w:rsid w:val="505A127B"/>
    <w:rsid w:val="505B5691"/>
    <w:rsid w:val="505C2E8C"/>
    <w:rsid w:val="505F37FD"/>
    <w:rsid w:val="506139E7"/>
    <w:rsid w:val="50621734"/>
    <w:rsid w:val="50641525"/>
    <w:rsid w:val="5068168F"/>
    <w:rsid w:val="50682172"/>
    <w:rsid w:val="50694704"/>
    <w:rsid w:val="507059C7"/>
    <w:rsid w:val="5071007C"/>
    <w:rsid w:val="507176F4"/>
    <w:rsid w:val="507526E6"/>
    <w:rsid w:val="50763744"/>
    <w:rsid w:val="50782499"/>
    <w:rsid w:val="507A0BC3"/>
    <w:rsid w:val="507B4481"/>
    <w:rsid w:val="507E3B07"/>
    <w:rsid w:val="507E57C0"/>
    <w:rsid w:val="50830709"/>
    <w:rsid w:val="50830B47"/>
    <w:rsid w:val="508665E3"/>
    <w:rsid w:val="508B6C10"/>
    <w:rsid w:val="5090337A"/>
    <w:rsid w:val="50922EE9"/>
    <w:rsid w:val="50924C5A"/>
    <w:rsid w:val="5094233C"/>
    <w:rsid w:val="509429D0"/>
    <w:rsid w:val="50946D46"/>
    <w:rsid w:val="50993607"/>
    <w:rsid w:val="509978FE"/>
    <w:rsid w:val="509C2FC0"/>
    <w:rsid w:val="509E28CA"/>
    <w:rsid w:val="50A93526"/>
    <w:rsid w:val="50A973C1"/>
    <w:rsid w:val="50AB3A6E"/>
    <w:rsid w:val="50AC2501"/>
    <w:rsid w:val="50AE6135"/>
    <w:rsid w:val="50B44CC4"/>
    <w:rsid w:val="50B75EF6"/>
    <w:rsid w:val="50B96C76"/>
    <w:rsid w:val="50BB0D80"/>
    <w:rsid w:val="50BF25B1"/>
    <w:rsid w:val="50C05F9C"/>
    <w:rsid w:val="50C23AEB"/>
    <w:rsid w:val="50C64433"/>
    <w:rsid w:val="50C7521B"/>
    <w:rsid w:val="50CA3B96"/>
    <w:rsid w:val="50CB4C2D"/>
    <w:rsid w:val="50CC1F60"/>
    <w:rsid w:val="50CC6889"/>
    <w:rsid w:val="50CD364A"/>
    <w:rsid w:val="50D65668"/>
    <w:rsid w:val="50D824BE"/>
    <w:rsid w:val="50DA5A36"/>
    <w:rsid w:val="50DD6A47"/>
    <w:rsid w:val="50E07660"/>
    <w:rsid w:val="50E84E9A"/>
    <w:rsid w:val="50EB3B3E"/>
    <w:rsid w:val="50F228D9"/>
    <w:rsid w:val="50F562F9"/>
    <w:rsid w:val="50F7251F"/>
    <w:rsid w:val="50F77C56"/>
    <w:rsid w:val="50F90672"/>
    <w:rsid w:val="50FA20AA"/>
    <w:rsid w:val="50FA6480"/>
    <w:rsid w:val="51037C3B"/>
    <w:rsid w:val="51070C13"/>
    <w:rsid w:val="51077DF1"/>
    <w:rsid w:val="510823FA"/>
    <w:rsid w:val="510A1076"/>
    <w:rsid w:val="510C1B38"/>
    <w:rsid w:val="510D228B"/>
    <w:rsid w:val="510F4AC5"/>
    <w:rsid w:val="51116014"/>
    <w:rsid w:val="51117573"/>
    <w:rsid w:val="5113404B"/>
    <w:rsid w:val="511409A4"/>
    <w:rsid w:val="5114268D"/>
    <w:rsid w:val="511D1372"/>
    <w:rsid w:val="511F2477"/>
    <w:rsid w:val="51202A2D"/>
    <w:rsid w:val="512B2DE6"/>
    <w:rsid w:val="512C2A7F"/>
    <w:rsid w:val="512D518B"/>
    <w:rsid w:val="51382497"/>
    <w:rsid w:val="513B2C19"/>
    <w:rsid w:val="513C5C9A"/>
    <w:rsid w:val="513E5F1C"/>
    <w:rsid w:val="51402D59"/>
    <w:rsid w:val="51414999"/>
    <w:rsid w:val="5141670E"/>
    <w:rsid w:val="514213F5"/>
    <w:rsid w:val="514328DF"/>
    <w:rsid w:val="51453019"/>
    <w:rsid w:val="5148581F"/>
    <w:rsid w:val="51487D3B"/>
    <w:rsid w:val="514B2684"/>
    <w:rsid w:val="514B494D"/>
    <w:rsid w:val="514E45A9"/>
    <w:rsid w:val="514F2A83"/>
    <w:rsid w:val="51506F99"/>
    <w:rsid w:val="51566A20"/>
    <w:rsid w:val="515A7F12"/>
    <w:rsid w:val="516313A4"/>
    <w:rsid w:val="51682B3E"/>
    <w:rsid w:val="51696D55"/>
    <w:rsid w:val="516A62BE"/>
    <w:rsid w:val="516B5876"/>
    <w:rsid w:val="516C0937"/>
    <w:rsid w:val="516F0A6B"/>
    <w:rsid w:val="516F53EB"/>
    <w:rsid w:val="51784930"/>
    <w:rsid w:val="517C2DFC"/>
    <w:rsid w:val="517E3164"/>
    <w:rsid w:val="5181734E"/>
    <w:rsid w:val="518242B1"/>
    <w:rsid w:val="51896C80"/>
    <w:rsid w:val="518C021E"/>
    <w:rsid w:val="518E0439"/>
    <w:rsid w:val="518E7566"/>
    <w:rsid w:val="51914EA2"/>
    <w:rsid w:val="51947997"/>
    <w:rsid w:val="519871A6"/>
    <w:rsid w:val="51995EFF"/>
    <w:rsid w:val="51A06209"/>
    <w:rsid w:val="51A25277"/>
    <w:rsid w:val="51A54A75"/>
    <w:rsid w:val="51A565D0"/>
    <w:rsid w:val="51A81D79"/>
    <w:rsid w:val="51AA1CA0"/>
    <w:rsid w:val="51AA603C"/>
    <w:rsid w:val="51AC1E77"/>
    <w:rsid w:val="51BB7BFC"/>
    <w:rsid w:val="51BE2256"/>
    <w:rsid w:val="51BF5FE8"/>
    <w:rsid w:val="51C01A53"/>
    <w:rsid w:val="51C14025"/>
    <w:rsid w:val="51C377D4"/>
    <w:rsid w:val="51C93727"/>
    <w:rsid w:val="51CC4C63"/>
    <w:rsid w:val="51CE2DAD"/>
    <w:rsid w:val="51D053DB"/>
    <w:rsid w:val="51D236F6"/>
    <w:rsid w:val="51D374FB"/>
    <w:rsid w:val="51D40C69"/>
    <w:rsid w:val="51D41719"/>
    <w:rsid w:val="51D851C7"/>
    <w:rsid w:val="51DF062A"/>
    <w:rsid w:val="51E12483"/>
    <w:rsid w:val="51E163BC"/>
    <w:rsid w:val="51E65800"/>
    <w:rsid w:val="51E66EB2"/>
    <w:rsid w:val="51E71626"/>
    <w:rsid w:val="51E87E03"/>
    <w:rsid w:val="51E90A14"/>
    <w:rsid w:val="51ED07C1"/>
    <w:rsid w:val="51EE001C"/>
    <w:rsid w:val="51F261E0"/>
    <w:rsid w:val="51F4409C"/>
    <w:rsid w:val="51FB1DFF"/>
    <w:rsid w:val="52047C00"/>
    <w:rsid w:val="52060D7C"/>
    <w:rsid w:val="520A061E"/>
    <w:rsid w:val="520E4388"/>
    <w:rsid w:val="52146013"/>
    <w:rsid w:val="521523A7"/>
    <w:rsid w:val="52162F54"/>
    <w:rsid w:val="52170D2B"/>
    <w:rsid w:val="52180223"/>
    <w:rsid w:val="521C5D7C"/>
    <w:rsid w:val="52227930"/>
    <w:rsid w:val="52236E98"/>
    <w:rsid w:val="5226771B"/>
    <w:rsid w:val="522807C6"/>
    <w:rsid w:val="522B5480"/>
    <w:rsid w:val="522E762D"/>
    <w:rsid w:val="522F1A65"/>
    <w:rsid w:val="522F3B14"/>
    <w:rsid w:val="523028C7"/>
    <w:rsid w:val="5232699A"/>
    <w:rsid w:val="523323FD"/>
    <w:rsid w:val="52337D94"/>
    <w:rsid w:val="52342062"/>
    <w:rsid w:val="52350A14"/>
    <w:rsid w:val="523B7BE4"/>
    <w:rsid w:val="523E240E"/>
    <w:rsid w:val="52412665"/>
    <w:rsid w:val="524516D6"/>
    <w:rsid w:val="5246247B"/>
    <w:rsid w:val="52470FDA"/>
    <w:rsid w:val="52484396"/>
    <w:rsid w:val="52486DF2"/>
    <w:rsid w:val="524D009D"/>
    <w:rsid w:val="524D26E0"/>
    <w:rsid w:val="52503229"/>
    <w:rsid w:val="52521187"/>
    <w:rsid w:val="52560E4F"/>
    <w:rsid w:val="525928A4"/>
    <w:rsid w:val="525939BD"/>
    <w:rsid w:val="525D64D7"/>
    <w:rsid w:val="525F221F"/>
    <w:rsid w:val="526270B6"/>
    <w:rsid w:val="526B49B1"/>
    <w:rsid w:val="527145BF"/>
    <w:rsid w:val="52746150"/>
    <w:rsid w:val="527877CC"/>
    <w:rsid w:val="527C7809"/>
    <w:rsid w:val="527E5A86"/>
    <w:rsid w:val="52844424"/>
    <w:rsid w:val="5285587C"/>
    <w:rsid w:val="52856E57"/>
    <w:rsid w:val="52866633"/>
    <w:rsid w:val="52876562"/>
    <w:rsid w:val="52885D30"/>
    <w:rsid w:val="528E1F65"/>
    <w:rsid w:val="528F7C39"/>
    <w:rsid w:val="529117C7"/>
    <w:rsid w:val="5291723D"/>
    <w:rsid w:val="529271C8"/>
    <w:rsid w:val="5294443C"/>
    <w:rsid w:val="529A5160"/>
    <w:rsid w:val="529E05FF"/>
    <w:rsid w:val="52A1159A"/>
    <w:rsid w:val="52A50B4D"/>
    <w:rsid w:val="52AC01E7"/>
    <w:rsid w:val="52AC755F"/>
    <w:rsid w:val="52AD007A"/>
    <w:rsid w:val="52AE5B23"/>
    <w:rsid w:val="52AE6723"/>
    <w:rsid w:val="52B04EC5"/>
    <w:rsid w:val="52B40D0B"/>
    <w:rsid w:val="52B56537"/>
    <w:rsid w:val="52B87157"/>
    <w:rsid w:val="52BC7B31"/>
    <w:rsid w:val="52BF740B"/>
    <w:rsid w:val="52C03769"/>
    <w:rsid w:val="52C15CCF"/>
    <w:rsid w:val="52C54904"/>
    <w:rsid w:val="52D603B0"/>
    <w:rsid w:val="52DF608A"/>
    <w:rsid w:val="52E013EE"/>
    <w:rsid w:val="52E22561"/>
    <w:rsid w:val="52EE1143"/>
    <w:rsid w:val="52EF517C"/>
    <w:rsid w:val="52F609CE"/>
    <w:rsid w:val="52F7134B"/>
    <w:rsid w:val="52F7515D"/>
    <w:rsid w:val="52F97929"/>
    <w:rsid w:val="52FF564A"/>
    <w:rsid w:val="53013C94"/>
    <w:rsid w:val="53066CBF"/>
    <w:rsid w:val="530C1394"/>
    <w:rsid w:val="530D13B5"/>
    <w:rsid w:val="531210B6"/>
    <w:rsid w:val="531C6962"/>
    <w:rsid w:val="531D57A4"/>
    <w:rsid w:val="53203C73"/>
    <w:rsid w:val="532251E6"/>
    <w:rsid w:val="532608EC"/>
    <w:rsid w:val="53270453"/>
    <w:rsid w:val="5328545F"/>
    <w:rsid w:val="532861D3"/>
    <w:rsid w:val="5329338E"/>
    <w:rsid w:val="532A0FBB"/>
    <w:rsid w:val="532C1EC1"/>
    <w:rsid w:val="532D282F"/>
    <w:rsid w:val="5334039E"/>
    <w:rsid w:val="5335060A"/>
    <w:rsid w:val="53374289"/>
    <w:rsid w:val="53386A5A"/>
    <w:rsid w:val="533D2FED"/>
    <w:rsid w:val="53417FAD"/>
    <w:rsid w:val="53420911"/>
    <w:rsid w:val="534558A0"/>
    <w:rsid w:val="534636EE"/>
    <w:rsid w:val="53465290"/>
    <w:rsid w:val="53476FB1"/>
    <w:rsid w:val="534A7222"/>
    <w:rsid w:val="534C1200"/>
    <w:rsid w:val="534C54F8"/>
    <w:rsid w:val="53505772"/>
    <w:rsid w:val="53515F84"/>
    <w:rsid w:val="53516E7E"/>
    <w:rsid w:val="53517BF7"/>
    <w:rsid w:val="53546FFA"/>
    <w:rsid w:val="53565264"/>
    <w:rsid w:val="535F4542"/>
    <w:rsid w:val="536061DE"/>
    <w:rsid w:val="53623194"/>
    <w:rsid w:val="536257B4"/>
    <w:rsid w:val="5363021B"/>
    <w:rsid w:val="536505BA"/>
    <w:rsid w:val="536553BF"/>
    <w:rsid w:val="536714F5"/>
    <w:rsid w:val="53680268"/>
    <w:rsid w:val="536A2973"/>
    <w:rsid w:val="536D05AA"/>
    <w:rsid w:val="536D7759"/>
    <w:rsid w:val="536E009F"/>
    <w:rsid w:val="536F74F7"/>
    <w:rsid w:val="5370367C"/>
    <w:rsid w:val="53742CDB"/>
    <w:rsid w:val="53766090"/>
    <w:rsid w:val="5379320F"/>
    <w:rsid w:val="53793A60"/>
    <w:rsid w:val="537E0A94"/>
    <w:rsid w:val="53803AA2"/>
    <w:rsid w:val="53817D0B"/>
    <w:rsid w:val="5383210D"/>
    <w:rsid w:val="53885063"/>
    <w:rsid w:val="538B0002"/>
    <w:rsid w:val="538B7F5F"/>
    <w:rsid w:val="538E2ACA"/>
    <w:rsid w:val="53932CCF"/>
    <w:rsid w:val="539973E2"/>
    <w:rsid w:val="539A45B1"/>
    <w:rsid w:val="539C101B"/>
    <w:rsid w:val="539C2208"/>
    <w:rsid w:val="539F6D66"/>
    <w:rsid w:val="53A057B8"/>
    <w:rsid w:val="53A3604B"/>
    <w:rsid w:val="53A51B3B"/>
    <w:rsid w:val="53A657BB"/>
    <w:rsid w:val="53A92444"/>
    <w:rsid w:val="53AA1B5A"/>
    <w:rsid w:val="53AA7C40"/>
    <w:rsid w:val="53AE1C89"/>
    <w:rsid w:val="53AE6532"/>
    <w:rsid w:val="53B30BC1"/>
    <w:rsid w:val="53B31FB0"/>
    <w:rsid w:val="53B53CE0"/>
    <w:rsid w:val="53B84F13"/>
    <w:rsid w:val="53BB6618"/>
    <w:rsid w:val="53BB6F13"/>
    <w:rsid w:val="53BD7FC3"/>
    <w:rsid w:val="53BE5032"/>
    <w:rsid w:val="53BF1643"/>
    <w:rsid w:val="53BF3207"/>
    <w:rsid w:val="53C006F2"/>
    <w:rsid w:val="53C01A5C"/>
    <w:rsid w:val="53C315A9"/>
    <w:rsid w:val="53C34329"/>
    <w:rsid w:val="53C6211B"/>
    <w:rsid w:val="53C65FB2"/>
    <w:rsid w:val="53C76F4B"/>
    <w:rsid w:val="53CA31F6"/>
    <w:rsid w:val="53CB00AF"/>
    <w:rsid w:val="53CB607A"/>
    <w:rsid w:val="53CC5362"/>
    <w:rsid w:val="53CE029C"/>
    <w:rsid w:val="53D02B61"/>
    <w:rsid w:val="53D05F5F"/>
    <w:rsid w:val="53D13DB9"/>
    <w:rsid w:val="53DC1110"/>
    <w:rsid w:val="53DD1839"/>
    <w:rsid w:val="53E30E4D"/>
    <w:rsid w:val="53E6416C"/>
    <w:rsid w:val="53E6766A"/>
    <w:rsid w:val="53EA6411"/>
    <w:rsid w:val="53EB305B"/>
    <w:rsid w:val="53EB4505"/>
    <w:rsid w:val="53ED4D40"/>
    <w:rsid w:val="53EE34A9"/>
    <w:rsid w:val="53F01076"/>
    <w:rsid w:val="53F06ECD"/>
    <w:rsid w:val="53F149C6"/>
    <w:rsid w:val="53F20EAC"/>
    <w:rsid w:val="53F4354B"/>
    <w:rsid w:val="53F65B44"/>
    <w:rsid w:val="53F77EA2"/>
    <w:rsid w:val="53F80E48"/>
    <w:rsid w:val="53F867F0"/>
    <w:rsid w:val="53F9479F"/>
    <w:rsid w:val="53FD79EB"/>
    <w:rsid w:val="53FE3AFE"/>
    <w:rsid w:val="5407600D"/>
    <w:rsid w:val="540A3688"/>
    <w:rsid w:val="540B6745"/>
    <w:rsid w:val="540C7775"/>
    <w:rsid w:val="54105869"/>
    <w:rsid w:val="54123AA0"/>
    <w:rsid w:val="54140022"/>
    <w:rsid w:val="54153291"/>
    <w:rsid w:val="541D4E0A"/>
    <w:rsid w:val="54236BDC"/>
    <w:rsid w:val="542470D4"/>
    <w:rsid w:val="54287420"/>
    <w:rsid w:val="54365DE4"/>
    <w:rsid w:val="543B5CB7"/>
    <w:rsid w:val="543B5F42"/>
    <w:rsid w:val="543F1DAA"/>
    <w:rsid w:val="54410F17"/>
    <w:rsid w:val="544417C2"/>
    <w:rsid w:val="544517E1"/>
    <w:rsid w:val="54476B61"/>
    <w:rsid w:val="544A0455"/>
    <w:rsid w:val="544D1A4A"/>
    <w:rsid w:val="544F5359"/>
    <w:rsid w:val="545326E0"/>
    <w:rsid w:val="54585D7B"/>
    <w:rsid w:val="546F0BE1"/>
    <w:rsid w:val="547179B0"/>
    <w:rsid w:val="547255DB"/>
    <w:rsid w:val="54733C27"/>
    <w:rsid w:val="547417C2"/>
    <w:rsid w:val="54781CF4"/>
    <w:rsid w:val="54783626"/>
    <w:rsid w:val="547D79A8"/>
    <w:rsid w:val="5484391B"/>
    <w:rsid w:val="548528DE"/>
    <w:rsid w:val="54873D41"/>
    <w:rsid w:val="548A2EFB"/>
    <w:rsid w:val="548B6099"/>
    <w:rsid w:val="54935FE9"/>
    <w:rsid w:val="54950CE5"/>
    <w:rsid w:val="54962AB8"/>
    <w:rsid w:val="5499711D"/>
    <w:rsid w:val="549A706A"/>
    <w:rsid w:val="549D1AA0"/>
    <w:rsid w:val="549F3184"/>
    <w:rsid w:val="54A00426"/>
    <w:rsid w:val="54A041C5"/>
    <w:rsid w:val="54A44F64"/>
    <w:rsid w:val="54A8351D"/>
    <w:rsid w:val="54A95439"/>
    <w:rsid w:val="54AA58A8"/>
    <w:rsid w:val="54AB2513"/>
    <w:rsid w:val="54AB3FEC"/>
    <w:rsid w:val="54AF1267"/>
    <w:rsid w:val="54B2440D"/>
    <w:rsid w:val="54B4618E"/>
    <w:rsid w:val="54B50014"/>
    <w:rsid w:val="54B95C36"/>
    <w:rsid w:val="54BD35E4"/>
    <w:rsid w:val="54BE00AB"/>
    <w:rsid w:val="54BF2EB1"/>
    <w:rsid w:val="54C27C97"/>
    <w:rsid w:val="54C3186B"/>
    <w:rsid w:val="54C33CE8"/>
    <w:rsid w:val="54C36101"/>
    <w:rsid w:val="54C524D1"/>
    <w:rsid w:val="54C705A7"/>
    <w:rsid w:val="54CE7BB2"/>
    <w:rsid w:val="54CF5BE9"/>
    <w:rsid w:val="54D17312"/>
    <w:rsid w:val="54D17C9D"/>
    <w:rsid w:val="54D32F0C"/>
    <w:rsid w:val="54D761CE"/>
    <w:rsid w:val="54DA673A"/>
    <w:rsid w:val="54DA7AF4"/>
    <w:rsid w:val="54DD7D58"/>
    <w:rsid w:val="54DE31C3"/>
    <w:rsid w:val="54DE4297"/>
    <w:rsid w:val="54E658C7"/>
    <w:rsid w:val="54E733D4"/>
    <w:rsid w:val="54E77373"/>
    <w:rsid w:val="54ED5171"/>
    <w:rsid w:val="54EF21F8"/>
    <w:rsid w:val="54F06319"/>
    <w:rsid w:val="54F54339"/>
    <w:rsid w:val="54F82624"/>
    <w:rsid w:val="54FA07A7"/>
    <w:rsid w:val="55007220"/>
    <w:rsid w:val="55021195"/>
    <w:rsid w:val="551246F2"/>
    <w:rsid w:val="5519507C"/>
    <w:rsid w:val="551C74CB"/>
    <w:rsid w:val="551D6E82"/>
    <w:rsid w:val="551F69AD"/>
    <w:rsid w:val="551F7200"/>
    <w:rsid w:val="55267C6D"/>
    <w:rsid w:val="5538599D"/>
    <w:rsid w:val="553B58C2"/>
    <w:rsid w:val="55407A2A"/>
    <w:rsid w:val="55427819"/>
    <w:rsid w:val="55472D81"/>
    <w:rsid w:val="554A153E"/>
    <w:rsid w:val="555241B0"/>
    <w:rsid w:val="555A64D6"/>
    <w:rsid w:val="555B0CB0"/>
    <w:rsid w:val="555D27BA"/>
    <w:rsid w:val="55604E3F"/>
    <w:rsid w:val="55614C7F"/>
    <w:rsid w:val="55616088"/>
    <w:rsid w:val="55676D0A"/>
    <w:rsid w:val="556D51E3"/>
    <w:rsid w:val="5576221F"/>
    <w:rsid w:val="55777EE8"/>
    <w:rsid w:val="557A6109"/>
    <w:rsid w:val="557D127C"/>
    <w:rsid w:val="557E281A"/>
    <w:rsid w:val="558124CA"/>
    <w:rsid w:val="55815C87"/>
    <w:rsid w:val="55864BAC"/>
    <w:rsid w:val="55867E2A"/>
    <w:rsid w:val="55892710"/>
    <w:rsid w:val="559103EA"/>
    <w:rsid w:val="55922BFA"/>
    <w:rsid w:val="559C02A8"/>
    <w:rsid w:val="559C3E29"/>
    <w:rsid w:val="55A25362"/>
    <w:rsid w:val="55A41E5C"/>
    <w:rsid w:val="55A71040"/>
    <w:rsid w:val="55A73AD4"/>
    <w:rsid w:val="55A96AE5"/>
    <w:rsid w:val="55A96FB8"/>
    <w:rsid w:val="55AF345D"/>
    <w:rsid w:val="55B02017"/>
    <w:rsid w:val="55B11318"/>
    <w:rsid w:val="55C367F1"/>
    <w:rsid w:val="55C9138E"/>
    <w:rsid w:val="55CA4CD5"/>
    <w:rsid w:val="55CC0A43"/>
    <w:rsid w:val="55CD296F"/>
    <w:rsid w:val="55CF49EB"/>
    <w:rsid w:val="55CF5C4B"/>
    <w:rsid w:val="55D17D5C"/>
    <w:rsid w:val="55D403CF"/>
    <w:rsid w:val="55D40748"/>
    <w:rsid w:val="55D655FE"/>
    <w:rsid w:val="55DC2FAB"/>
    <w:rsid w:val="55DD3601"/>
    <w:rsid w:val="55E30C7F"/>
    <w:rsid w:val="55E672EA"/>
    <w:rsid w:val="55E771D4"/>
    <w:rsid w:val="55EB2E1D"/>
    <w:rsid w:val="55ED2596"/>
    <w:rsid w:val="55ED3758"/>
    <w:rsid w:val="55EE6D26"/>
    <w:rsid w:val="55F026E1"/>
    <w:rsid w:val="55F51309"/>
    <w:rsid w:val="55F65682"/>
    <w:rsid w:val="55F90F90"/>
    <w:rsid w:val="55F9283B"/>
    <w:rsid w:val="55FA77F4"/>
    <w:rsid w:val="55FB7E06"/>
    <w:rsid w:val="55FE4FD4"/>
    <w:rsid w:val="56016649"/>
    <w:rsid w:val="56057915"/>
    <w:rsid w:val="56087C5F"/>
    <w:rsid w:val="560923AA"/>
    <w:rsid w:val="560B7802"/>
    <w:rsid w:val="560D5908"/>
    <w:rsid w:val="560D68B2"/>
    <w:rsid w:val="560E434A"/>
    <w:rsid w:val="56101823"/>
    <w:rsid w:val="56113998"/>
    <w:rsid w:val="56125617"/>
    <w:rsid w:val="5612759A"/>
    <w:rsid w:val="56132504"/>
    <w:rsid w:val="56177C29"/>
    <w:rsid w:val="5619073C"/>
    <w:rsid w:val="561917AC"/>
    <w:rsid w:val="561B3D99"/>
    <w:rsid w:val="561C0686"/>
    <w:rsid w:val="561C3377"/>
    <w:rsid w:val="56207EDE"/>
    <w:rsid w:val="56211BB8"/>
    <w:rsid w:val="56287C96"/>
    <w:rsid w:val="5635532E"/>
    <w:rsid w:val="56397295"/>
    <w:rsid w:val="563B7B2F"/>
    <w:rsid w:val="563C0F21"/>
    <w:rsid w:val="563C32E2"/>
    <w:rsid w:val="563C5A53"/>
    <w:rsid w:val="56420616"/>
    <w:rsid w:val="56447D41"/>
    <w:rsid w:val="56461CCC"/>
    <w:rsid w:val="56482ACC"/>
    <w:rsid w:val="564F4CDD"/>
    <w:rsid w:val="56500E5D"/>
    <w:rsid w:val="56550B8E"/>
    <w:rsid w:val="56585C9E"/>
    <w:rsid w:val="56590B8C"/>
    <w:rsid w:val="565C2795"/>
    <w:rsid w:val="565D7AD2"/>
    <w:rsid w:val="565E64A8"/>
    <w:rsid w:val="5667404E"/>
    <w:rsid w:val="5669595E"/>
    <w:rsid w:val="566A4CCB"/>
    <w:rsid w:val="566C7075"/>
    <w:rsid w:val="566D008E"/>
    <w:rsid w:val="56741DD1"/>
    <w:rsid w:val="56744A04"/>
    <w:rsid w:val="56747370"/>
    <w:rsid w:val="567B02DD"/>
    <w:rsid w:val="567D54B1"/>
    <w:rsid w:val="567F3930"/>
    <w:rsid w:val="568061C0"/>
    <w:rsid w:val="56817107"/>
    <w:rsid w:val="5686052B"/>
    <w:rsid w:val="568C1BE3"/>
    <w:rsid w:val="568D03BE"/>
    <w:rsid w:val="568D1649"/>
    <w:rsid w:val="568D34F2"/>
    <w:rsid w:val="56945BB1"/>
    <w:rsid w:val="56957840"/>
    <w:rsid w:val="5696560D"/>
    <w:rsid w:val="569701EA"/>
    <w:rsid w:val="5698014B"/>
    <w:rsid w:val="56986B38"/>
    <w:rsid w:val="56996774"/>
    <w:rsid w:val="569C28D9"/>
    <w:rsid w:val="56A31455"/>
    <w:rsid w:val="56A407EC"/>
    <w:rsid w:val="56A73262"/>
    <w:rsid w:val="56A92D50"/>
    <w:rsid w:val="56A943CB"/>
    <w:rsid w:val="56AB14E9"/>
    <w:rsid w:val="56AE7240"/>
    <w:rsid w:val="56AF546B"/>
    <w:rsid w:val="56B66DCF"/>
    <w:rsid w:val="56B74077"/>
    <w:rsid w:val="56B8224E"/>
    <w:rsid w:val="56B92AF7"/>
    <w:rsid w:val="56BA652B"/>
    <w:rsid w:val="56BA697D"/>
    <w:rsid w:val="56BC0E47"/>
    <w:rsid w:val="56BC48C0"/>
    <w:rsid w:val="56BD0DB7"/>
    <w:rsid w:val="56BD6B04"/>
    <w:rsid w:val="56BF0B65"/>
    <w:rsid w:val="56C7370D"/>
    <w:rsid w:val="56C84266"/>
    <w:rsid w:val="56CA31C3"/>
    <w:rsid w:val="56CC4F87"/>
    <w:rsid w:val="56D27BFE"/>
    <w:rsid w:val="56D36212"/>
    <w:rsid w:val="56D51FAF"/>
    <w:rsid w:val="56D61077"/>
    <w:rsid w:val="56DA3369"/>
    <w:rsid w:val="56E03397"/>
    <w:rsid w:val="56E10DDD"/>
    <w:rsid w:val="56E44B69"/>
    <w:rsid w:val="56E56A5E"/>
    <w:rsid w:val="56E76415"/>
    <w:rsid w:val="56E87462"/>
    <w:rsid w:val="56E9158A"/>
    <w:rsid w:val="56EA7AA9"/>
    <w:rsid w:val="56EC50F0"/>
    <w:rsid w:val="56EC784F"/>
    <w:rsid w:val="56ED303D"/>
    <w:rsid w:val="56EE1E46"/>
    <w:rsid w:val="56F62913"/>
    <w:rsid w:val="56FE6B9A"/>
    <w:rsid w:val="57013024"/>
    <w:rsid w:val="57026664"/>
    <w:rsid w:val="570C1DA5"/>
    <w:rsid w:val="570D1919"/>
    <w:rsid w:val="570E76C0"/>
    <w:rsid w:val="5713183F"/>
    <w:rsid w:val="57135918"/>
    <w:rsid w:val="57143931"/>
    <w:rsid w:val="571476D9"/>
    <w:rsid w:val="57182ABF"/>
    <w:rsid w:val="571859FA"/>
    <w:rsid w:val="571C6E35"/>
    <w:rsid w:val="571F0C24"/>
    <w:rsid w:val="571F149A"/>
    <w:rsid w:val="572014E7"/>
    <w:rsid w:val="57202BC6"/>
    <w:rsid w:val="57210AB8"/>
    <w:rsid w:val="57231C3E"/>
    <w:rsid w:val="57270753"/>
    <w:rsid w:val="5728045C"/>
    <w:rsid w:val="572A4AB7"/>
    <w:rsid w:val="572D5895"/>
    <w:rsid w:val="572E0D09"/>
    <w:rsid w:val="57331ACF"/>
    <w:rsid w:val="57335B12"/>
    <w:rsid w:val="5735459F"/>
    <w:rsid w:val="5737770F"/>
    <w:rsid w:val="57395489"/>
    <w:rsid w:val="573B62F5"/>
    <w:rsid w:val="573C227B"/>
    <w:rsid w:val="573C40E6"/>
    <w:rsid w:val="573E0A0E"/>
    <w:rsid w:val="573F0D2A"/>
    <w:rsid w:val="573F20C8"/>
    <w:rsid w:val="57420191"/>
    <w:rsid w:val="57435EB0"/>
    <w:rsid w:val="574820B1"/>
    <w:rsid w:val="574977CF"/>
    <w:rsid w:val="574B0790"/>
    <w:rsid w:val="574B5F5B"/>
    <w:rsid w:val="574D53E2"/>
    <w:rsid w:val="574E2A85"/>
    <w:rsid w:val="574F1F0A"/>
    <w:rsid w:val="5751636F"/>
    <w:rsid w:val="57520075"/>
    <w:rsid w:val="57530A45"/>
    <w:rsid w:val="57536D4F"/>
    <w:rsid w:val="575D3801"/>
    <w:rsid w:val="575D4715"/>
    <w:rsid w:val="57606CA5"/>
    <w:rsid w:val="57611899"/>
    <w:rsid w:val="57620916"/>
    <w:rsid w:val="57625B9F"/>
    <w:rsid w:val="57644D9F"/>
    <w:rsid w:val="57674022"/>
    <w:rsid w:val="576E3157"/>
    <w:rsid w:val="576E7273"/>
    <w:rsid w:val="576F3394"/>
    <w:rsid w:val="57717132"/>
    <w:rsid w:val="57735010"/>
    <w:rsid w:val="57736BA1"/>
    <w:rsid w:val="57762167"/>
    <w:rsid w:val="577822FF"/>
    <w:rsid w:val="577B0B5B"/>
    <w:rsid w:val="577B4C3B"/>
    <w:rsid w:val="577D32A3"/>
    <w:rsid w:val="577F36E6"/>
    <w:rsid w:val="57805883"/>
    <w:rsid w:val="57836689"/>
    <w:rsid w:val="57846DE9"/>
    <w:rsid w:val="57897EFC"/>
    <w:rsid w:val="578A4F68"/>
    <w:rsid w:val="578B145B"/>
    <w:rsid w:val="578D7955"/>
    <w:rsid w:val="578E626C"/>
    <w:rsid w:val="578F325D"/>
    <w:rsid w:val="57935505"/>
    <w:rsid w:val="579357E5"/>
    <w:rsid w:val="579754E5"/>
    <w:rsid w:val="579B607F"/>
    <w:rsid w:val="579D3F90"/>
    <w:rsid w:val="579F16C5"/>
    <w:rsid w:val="579F3A81"/>
    <w:rsid w:val="57A1379A"/>
    <w:rsid w:val="57A501D1"/>
    <w:rsid w:val="57A52B8B"/>
    <w:rsid w:val="57A56669"/>
    <w:rsid w:val="57A87B48"/>
    <w:rsid w:val="57A90F96"/>
    <w:rsid w:val="57AA3D38"/>
    <w:rsid w:val="57AA724E"/>
    <w:rsid w:val="57AC4A69"/>
    <w:rsid w:val="57AC7077"/>
    <w:rsid w:val="57AF6928"/>
    <w:rsid w:val="57B21F6A"/>
    <w:rsid w:val="57B47793"/>
    <w:rsid w:val="57B743CE"/>
    <w:rsid w:val="57B93BBB"/>
    <w:rsid w:val="57BF47F9"/>
    <w:rsid w:val="57C20211"/>
    <w:rsid w:val="57C34FB2"/>
    <w:rsid w:val="57C44355"/>
    <w:rsid w:val="57C72C14"/>
    <w:rsid w:val="57CA699A"/>
    <w:rsid w:val="57CF0F8C"/>
    <w:rsid w:val="57D57DD5"/>
    <w:rsid w:val="57DA4925"/>
    <w:rsid w:val="57DC01D6"/>
    <w:rsid w:val="57DC1F20"/>
    <w:rsid w:val="57E0170B"/>
    <w:rsid w:val="57E13B23"/>
    <w:rsid w:val="57E75C4D"/>
    <w:rsid w:val="57E803F5"/>
    <w:rsid w:val="57EB6890"/>
    <w:rsid w:val="57EC69B8"/>
    <w:rsid w:val="57F0379D"/>
    <w:rsid w:val="57F077FB"/>
    <w:rsid w:val="57F63EC2"/>
    <w:rsid w:val="57F67349"/>
    <w:rsid w:val="57F84A32"/>
    <w:rsid w:val="57FF60BE"/>
    <w:rsid w:val="57FF7E44"/>
    <w:rsid w:val="58022660"/>
    <w:rsid w:val="58042143"/>
    <w:rsid w:val="580438EB"/>
    <w:rsid w:val="58051767"/>
    <w:rsid w:val="5805517E"/>
    <w:rsid w:val="58080E23"/>
    <w:rsid w:val="581C33E0"/>
    <w:rsid w:val="581C4067"/>
    <w:rsid w:val="581C5B13"/>
    <w:rsid w:val="581D58D2"/>
    <w:rsid w:val="581D7870"/>
    <w:rsid w:val="581E2C64"/>
    <w:rsid w:val="58211C4B"/>
    <w:rsid w:val="58233441"/>
    <w:rsid w:val="58253E98"/>
    <w:rsid w:val="5826394B"/>
    <w:rsid w:val="582827EA"/>
    <w:rsid w:val="582D62DB"/>
    <w:rsid w:val="583133F2"/>
    <w:rsid w:val="58321C55"/>
    <w:rsid w:val="583322B2"/>
    <w:rsid w:val="58364289"/>
    <w:rsid w:val="5838024B"/>
    <w:rsid w:val="58386549"/>
    <w:rsid w:val="583876BC"/>
    <w:rsid w:val="583B0DE4"/>
    <w:rsid w:val="583F239A"/>
    <w:rsid w:val="583F2FA3"/>
    <w:rsid w:val="58410447"/>
    <w:rsid w:val="584107B0"/>
    <w:rsid w:val="5842674B"/>
    <w:rsid w:val="58434471"/>
    <w:rsid w:val="5843591E"/>
    <w:rsid w:val="5848213E"/>
    <w:rsid w:val="58495705"/>
    <w:rsid w:val="584B12E1"/>
    <w:rsid w:val="584C5ECE"/>
    <w:rsid w:val="584C75C4"/>
    <w:rsid w:val="584E5F97"/>
    <w:rsid w:val="585320A8"/>
    <w:rsid w:val="585515EF"/>
    <w:rsid w:val="58556446"/>
    <w:rsid w:val="5856197C"/>
    <w:rsid w:val="58585CA5"/>
    <w:rsid w:val="58597AEC"/>
    <w:rsid w:val="585B092C"/>
    <w:rsid w:val="585B10B9"/>
    <w:rsid w:val="585D4AE4"/>
    <w:rsid w:val="58607B2E"/>
    <w:rsid w:val="58655DA9"/>
    <w:rsid w:val="5867437F"/>
    <w:rsid w:val="58675D10"/>
    <w:rsid w:val="58676603"/>
    <w:rsid w:val="586A77E6"/>
    <w:rsid w:val="586E1419"/>
    <w:rsid w:val="586E4589"/>
    <w:rsid w:val="586E7467"/>
    <w:rsid w:val="587310C9"/>
    <w:rsid w:val="587436B3"/>
    <w:rsid w:val="5877414A"/>
    <w:rsid w:val="58791F38"/>
    <w:rsid w:val="587A293D"/>
    <w:rsid w:val="58842497"/>
    <w:rsid w:val="588435E5"/>
    <w:rsid w:val="58850394"/>
    <w:rsid w:val="5889658F"/>
    <w:rsid w:val="588A16BB"/>
    <w:rsid w:val="588A5178"/>
    <w:rsid w:val="588B228E"/>
    <w:rsid w:val="588D4B2A"/>
    <w:rsid w:val="58900985"/>
    <w:rsid w:val="58970AE9"/>
    <w:rsid w:val="589B0F6D"/>
    <w:rsid w:val="58A04CB7"/>
    <w:rsid w:val="58A25753"/>
    <w:rsid w:val="58A43595"/>
    <w:rsid w:val="58A655D9"/>
    <w:rsid w:val="58A810AE"/>
    <w:rsid w:val="58AA0C8F"/>
    <w:rsid w:val="58AB0F55"/>
    <w:rsid w:val="58AC008B"/>
    <w:rsid w:val="58AC219D"/>
    <w:rsid w:val="58AC48DC"/>
    <w:rsid w:val="58AF06EB"/>
    <w:rsid w:val="58AF1523"/>
    <w:rsid w:val="58B156F2"/>
    <w:rsid w:val="58B56E82"/>
    <w:rsid w:val="58B60DC7"/>
    <w:rsid w:val="58BC5933"/>
    <w:rsid w:val="58C02B69"/>
    <w:rsid w:val="58C71EE5"/>
    <w:rsid w:val="58CA6B4C"/>
    <w:rsid w:val="58CE0199"/>
    <w:rsid w:val="58CF2BC3"/>
    <w:rsid w:val="58D64178"/>
    <w:rsid w:val="58D734CF"/>
    <w:rsid w:val="58DB0AD7"/>
    <w:rsid w:val="58DD0952"/>
    <w:rsid w:val="58E00EFD"/>
    <w:rsid w:val="58E22564"/>
    <w:rsid w:val="58E60CB7"/>
    <w:rsid w:val="58F0014C"/>
    <w:rsid w:val="58F233D9"/>
    <w:rsid w:val="58F31EF2"/>
    <w:rsid w:val="58F344EC"/>
    <w:rsid w:val="58F347EF"/>
    <w:rsid w:val="58F414A3"/>
    <w:rsid w:val="58F75E1F"/>
    <w:rsid w:val="58F774BD"/>
    <w:rsid w:val="58F93510"/>
    <w:rsid w:val="58FE66D7"/>
    <w:rsid w:val="59003BD4"/>
    <w:rsid w:val="590060FB"/>
    <w:rsid w:val="59006664"/>
    <w:rsid w:val="59026252"/>
    <w:rsid w:val="59096A9B"/>
    <w:rsid w:val="590A7A27"/>
    <w:rsid w:val="590D3935"/>
    <w:rsid w:val="590E14A4"/>
    <w:rsid w:val="59113380"/>
    <w:rsid w:val="591E16D1"/>
    <w:rsid w:val="59285277"/>
    <w:rsid w:val="592B2C2A"/>
    <w:rsid w:val="592E112A"/>
    <w:rsid w:val="59326FE4"/>
    <w:rsid w:val="59351084"/>
    <w:rsid w:val="59387ACF"/>
    <w:rsid w:val="593B28DD"/>
    <w:rsid w:val="593C0FD4"/>
    <w:rsid w:val="593D3F0A"/>
    <w:rsid w:val="594165F1"/>
    <w:rsid w:val="59446340"/>
    <w:rsid w:val="59486DD0"/>
    <w:rsid w:val="594A05DD"/>
    <w:rsid w:val="594A1A93"/>
    <w:rsid w:val="594B7109"/>
    <w:rsid w:val="594C4503"/>
    <w:rsid w:val="59541271"/>
    <w:rsid w:val="595751F0"/>
    <w:rsid w:val="595C11E6"/>
    <w:rsid w:val="595D6177"/>
    <w:rsid w:val="59614CA2"/>
    <w:rsid w:val="59622D85"/>
    <w:rsid w:val="59625E77"/>
    <w:rsid w:val="5964000C"/>
    <w:rsid w:val="59662CE0"/>
    <w:rsid w:val="59687961"/>
    <w:rsid w:val="59693449"/>
    <w:rsid w:val="596A00C0"/>
    <w:rsid w:val="596A7C02"/>
    <w:rsid w:val="596B58CB"/>
    <w:rsid w:val="596C139F"/>
    <w:rsid w:val="59793753"/>
    <w:rsid w:val="597A27F6"/>
    <w:rsid w:val="597A6C42"/>
    <w:rsid w:val="597C77E7"/>
    <w:rsid w:val="597D188C"/>
    <w:rsid w:val="597F3C7C"/>
    <w:rsid w:val="59821DE6"/>
    <w:rsid w:val="59840C5B"/>
    <w:rsid w:val="59876C34"/>
    <w:rsid w:val="598D2F53"/>
    <w:rsid w:val="5995116B"/>
    <w:rsid w:val="59964354"/>
    <w:rsid w:val="59972759"/>
    <w:rsid w:val="59982B07"/>
    <w:rsid w:val="599921FB"/>
    <w:rsid w:val="599A256B"/>
    <w:rsid w:val="59A30CDA"/>
    <w:rsid w:val="59A374EF"/>
    <w:rsid w:val="59A562F6"/>
    <w:rsid w:val="59A93229"/>
    <w:rsid w:val="59AB3639"/>
    <w:rsid w:val="59AC653A"/>
    <w:rsid w:val="59AD735E"/>
    <w:rsid w:val="59AE7F48"/>
    <w:rsid w:val="59B7647A"/>
    <w:rsid w:val="59B85FA3"/>
    <w:rsid w:val="59BB73B9"/>
    <w:rsid w:val="59BC128A"/>
    <w:rsid w:val="59BE2722"/>
    <w:rsid w:val="59BE7998"/>
    <w:rsid w:val="59BF082D"/>
    <w:rsid w:val="59BF67FF"/>
    <w:rsid w:val="59C80FA7"/>
    <w:rsid w:val="59CC75E0"/>
    <w:rsid w:val="59CD4007"/>
    <w:rsid w:val="59CD6F46"/>
    <w:rsid w:val="59CD7AC4"/>
    <w:rsid w:val="59D04A07"/>
    <w:rsid w:val="59D3586F"/>
    <w:rsid w:val="59D73D31"/>
    <w:rsid w:val="59D82AE5"/>
    <w:rsid w:val="59D85E14"/>
    <w:rsid w:val="59DC51AA"/>
    <w:rsid w:val="59DD317D"/>
    <w:rsid w:val="59DE6C7F"/>
    <w:rsid w:val="59DF63E8"/>
    <w:rsid w:val="59DF6E69"/>
    <w:rsid w:val="59E03E47"/>
    <w:rsid w:val="59E06F2B"/>
    <w:rsid w:val="59E67A80"/>
    <w:rsid w:val="59E80FFE"/>
    <w:rsid w:val="59E83669"/>
    <w:rsid w:val="59E96E5C"/>
    <w:rsid w:val="59EA6E2D"/>
    <w:rsid w:val="59EB742C"/>
    <w:rsid w:val="59F23206"/>
    <w:rsid w:val="59F27C3B"/>
    <w:rsid w:val="59FA3589"/>
    <w:rsid w:val="59FC7D19"/>
    <w:rsid w:val="59FD5DEA"/>
    <w:rsid w:val="5A016126"/>
    <w:rsid w:val="5A031FEC"/>
    <w:rsid w:val="5A04232E"/>
    <w:rsid w:val="5A042C09"/>
    <w:rsid w:val="5A0B4112"/>
    <w:rsid w:val="5A0C5C9E"/>
    <w:rsid w:val="5A0C6E99"/>
    <w:rsid w:val="5A100086"/>
    <w:rsid w:val="5A106478"/>
    <w:rsid w:val="5A114765"/>
    <w:rsid w:val="5A120750"/>
    <w:rsid w:val="5A1378EE"/>
    <w:rsid w:val="5A155AC9"/>
    <w:rsid w:val="5A1E34DE"/>
    <w:rsid w:val="5A1F27F2"/>
    <w:rsid w:val="5A1F31A2"/>
    <w:rsid w:val="5A200162"/>
    <w:rsid w:val="5A20551E"/>
    <w:rsid w:val="5A251DAC"/>
    <w:rsid w:val="5A2D597D"/>
    <w:rsid w:val="5A30605D"/>
    <w:rsid w:val="5A363CD3"/>
    <w:rsid w:val="5A393AF0"/>
    <w:rsid w:val="5A406729"/>
    <w:rsid w:val="5A451F83"/>
    <w:rsid w:val="5A473648"/>
    <w:rsid w:val="5A4A0156"/>
    <w:rsid w:val="5A4D2033"/>
    <w:rsid w:val="5A5265A9"/>
    <w:rsid w:val="5A536478"/>
    <w:rsid w:val="5A537510"/>
    <w:rsid w:val="5A561267"/>
    <w:rsid w:val="5A5D3E19"/>
    <w:rsid w:val="5A5E18E2"/>
    <w:rsid w:val="5A65797E"/>
    <w:rsid w:val="5A6750EF"/>
    <w:rsid w:val="5A6802D9"/>
    <w:rsid w:val="5A6B4E58"/>
    <w:rsid w:val="5A70681B"/>
    <w:rsid w:val="5A714423"/>
    <w:rsid w:val="5A72698C"/>
    <w:rsid w:val="5A745480"/>
    <w:rsid w:val="5A7644F3"/>
    <w:rsid w:val="5A7A3C90"/>
    <w:rsid w:val="5A7B40D6"/>
    <w:rsid w:val="5A7C3CCA"/>
    <w:rsid w:val="5A7E2D27"/>
    <w:rsid w:val="5A7E6698"/>
    <w:rsid w:val="5A83091B"/>
    <w:rsid w:val="5A8311FF"/>
    <w:rsid w:val="5A8452A0"/>
    <w:rsid w:val="5A8455B7"/>
    <w:rsid w:val="5A8764B0"/>
    <w:rsid w:val="5A8C6EDA"/>
    <w:rsid w:val="5A8F24B8"/>
    <w:rsid w:val="5A911726"/>
    <w:rsid w:val="5A917440"/>
    <w:rsid w:val="5A941721"/>
    <w:rsid w:val="5A991373"/>
    <w:rsid w:val="5A996DBD"/>
    <w:rsid w:val="5A9A2F7E"/>
    <w:rsid w:val="5A9A5581"/>
    <w:rsid w:val="5A9C3F7E"/>
    <w:rsid w:val="5AA6764F"/>
    <w:rsid w:val="5AA8618D"/>
    <w:rsid w:val="5AA950CC"/>
    <w:rsid w:val="5AAA0C39"/>
    <w:rsid w:val="5AAB242E"/>
    <w:rsid w:val="5AAC5C27"/>
    <w:rsid w:val="5AAD6B5B"/>
    <w:rsid w:val="5AAE1FD8"/>
    <w:rsid w:val="5AB42565"/>
    <w:rsid w:val="5AB51009"/>
    <w:rsid w:val="5AB575F6"/>
    <w:rsid w:val="5AB74B5B"/>
    <w:rsid w:val="5AB828FB"/>
    <w:rsid w:val="5AB96E56"/>
    <w:rsid w:val="5AB97304"/>
    <w:rsid w:val="5AC10F1C"/>
    <w:rsid w:val="5ACC510E"/>
    <w:rsid w:val="5ACD3314"/>
    <w:rsid w:val="5ACF4D73"/>
    <w:rsid w:val="5AD01DA2"/>
    <w:rsid w:val="5AD659E2"/>
    <w:rsid w:val="5AD86137"/>
    <w:rsid w:val="5AD94131"/>
    <w:rsid w:val="5ADB165C"/>
    <w:rsid w:val="5ADC2D12"/>
    <w:rsid w:val="5AE53906"/>
    <w:rsid w:val="5AE72E79"/>
    <w:rsid w:val="5AE84A36"/>
    <w:rsid w:val="5AED22A6"/>
    <w:rsid w:val="5AEE79D7"/>
    <w:rsid w:val="5AF21C5E"/>
    <w:rsid w:val="5AF8430C"/>
    <w:rsid w:val="5AF904F9"/>
    <w:rsid w:val="5AFB1AAA"/>
    <w:rsid w:val="5B0A0562"/>
    <w:rsid w:val="5B0A3438"/>
    <w:rsid w:val="5B111B4C"/>
    <w:rsid w:val="5B123F06"/>
    <w:rsid w:val="5B133E50"/>
    <w:rsid w:val="5B14291E"/>
    <w:rsid w:val="5B170ACA"/>
    <w:rsid w:val="5B1825D0"/>
    <w:rsid w:val="5B185D3F"/>
    <w:rsid w:val="5B1A495F"/>
    <w:rsid w:val="5B1B22B3"/>
    <w:rsid w:val="5B1E1993"/>
    <w:rsid w:val="5B1E7A0A"/>
    <w:rsid w:val="5B1E7C7A"/>
    <w:rsid w:val="5B1F6D3B"/>
    <w:rsid w:val="5B20774A"/>
    <w:rsid w:val="5B247C10"/>
    <w:rsid w:val="5B2F4DC6"/>
    <w:rsid w:val="5B304831"/>
    <w:rsid w:val="5B3234E8"/>
    <w:rsid w:val="5B346582"/>
    <w:rsid w:val="5B3A4D66"/>
    <w:rsid w:val="5B3C759B"/>
    <w:rsid w:val="5B3D0EEE"/>
    <w:rsid w:val="5B3D2687"/>
    <w:rsid w:val="5B3F3F31"/>
    <w:rsid w:val="5B410149"/>
    <w:rsid w:val="5B4207A7"/>
    <w:rsid w:val="5B425A18"/>
    <w:rsid w:val="5B450F3D"/>
    <w:rsid w:val="5B46058B"/>
    <w:rsid w:val="5B496E21"/>
    <w:rsid w:val="5B4A388F"/>
    <w:rsid w:val="5B4D4D14"/>
    <w:rsid w:val="5B4E05AB"/>
    <w:rsid w:val="5B4E64AA"/>
    <w:rsid w:val="5B4F25E5"/>
    <w:rsid w:val="5B520F40"/>
    <w:rsid w:val="5B5441E5"/>
    <w:rsid w:val="5B567AF5"/>
    <w:rsid w:val="5B5859E6"/>
    <w:rsid w:val="5B5E0ADF"/>
    <w:rsid w:val="5B6173AF"/>
    <w:rsid w:val="5B617525"/>
    <w:rsid w:val="5B640F3C"/>
    <w:rsid w:val="5B661F39"/>
    <w:rsid w:val="5B691FAF"/>
    <w:rsid w:val="5B6C0C2F"/>
    <w:rsid w:val="5B6F3C0F"/>
    <w:rsid w:val="5B6F6310"/>
    <w:rsid w:val="5B70732F"/>
    <w:rsid w:val="5B7135A6"/>
    <w:rsid w:val="5B7279EC"/>
    <w:rsid w:val="5B74775D"/>
    <w:rsid w:val="5B7A39E7"/>
    <w:rsid w:val="5B7E4AE2"/>
    <w:rsid w:val="5B807819"/>
    <w:rsid w:val="5B8241BE"/>
    <w:rsid w:val="5B836E0D"/>
    <w:rsid w:val="5B855419"/>
    <w:rsid w:val="5B8571F1"/>
    <w:rsid w:val="5B886D19"/>
    <w:rsid w:val="5B8C1D48"/>
    <w:rsid w:val="5B8D0530"/>
    <w:rsid w:val="5B936930"/>
    <w:rsid w:val="5B98135F"/>
    <w:rsid w:val="5B997CE6"/>
    <w:rsid w:val="5B9B47C9"/>
    <w:rsid w:val="5B9D4F77"/>
    <w:rsid w:val="5BA028B9"/>
    <w:rsid w:val="5BA10560"/>
    <w:rsid w:val="5BA11211"/>
    <w:rsid w:val="5BA243FF"/>
    <w:rsid w:val="5BA6598A"/>
    <w:rsid w:val="5BA66367"/>
    <w:rsid w:val="5BAA54A5"/>
    <w:rsid w:val="5BAD18F1"/>
    <w:rsid w:val="5BAE38DE"/>
    <w:rsid w:val="5BAE7AD6"/>
    <w:rsid w:val="5BB47F68"/>
    <w:rsid w:val="5BBC2938"/>
    <w:rsid w:val="5BBC75B4"/>
    <w:rsid w:val="5BC11361"/>
    <w:rsid w:val="5BC130D4"/>
    <w:rsid w:val="5BC15ACF"/>
    <w:rsid w:val="5BC26B95"/>
    <w:rsid w:val="5BC41D5A"/>
    <w:rsid w:val="5BC7547B"/>
    <w:rsid w:val="5BCB166E"/>
    <w:rsid w:val="5BCB3DA8"/>
    <w:rsid w:val="5BCF4624"/>
    <w:rsid w:val="5BD119E7"/>
    <w:rsid w:val="5BD93B06"/>
    <w:rsid w:val="5BDA6771"/>
    <w:rsid w:val="5BDC1194"/>
    <w:rsid w:val="5BDD7D4A"/>
    <w:rsid w:val="5BDE41E6"/>
    <w:rsid w:val="5BDF0EE9"/>
    <w:rsid w:val="5BDF61B4"/>
    <w:rsid w:val="5BE87DE5"/>
    <w:rsid w:val="5BEC6FDB"/>
    <w:rsid w:val="5BEE5CAC"/>
    <w:rsid w:val="5BF36F7C"/>
    <w:rsid w:val="5BF45403"/>
    <w:rsid w:val="5BF85BA7"/>
    <w:rsid w:val="5BFB55D2"/>
    <w:rsid w:val="5BFB69F9"/>
    <w:rsid w:val="5C006F2D"/>
    <w:rsid w:val="5C0372E0"/>
    <w:rsid w:val="5C0618A3"/>
    <w:rsid w:val="5C0C42C8"/>
    <w:rsid w:val="5C1C5611"/>
    <w:rsid w:val="5C202499"/>
    <w:rsid w:val="5C250F13"/>
    <w:rsid w:val="5C2514A9"/>
    <w:rsid w:val="5C252340"/>
    <w:rsid w:val="5C263C00"/>
    <w:rsid w:val="5C274728"/>
    <w:rsid w:val="5C3047D0"/>
    <w:rsid w:val="5C304AE6"/>
    <w:rsid w:val="5C350A6B"/>
    <w:rsid w:val="5C395819"/>
    <w:rsid w:val="5C477F20"/>
    <w:rsid w:val="5C51191D"/>
    <w:rsid w:val="5C575364"/>
    <w:rsid w:val="5C6041B8"/>
    <w:rsid w:val="5C676C58"/>
    <w:rsid w:val="5C6D29CF"/>
    <w:rsid w:val="5C6E3694"/>
    <w:rsid w:val="5C6E6BB2"/>
    <w:rsid w:val="5C6F43DB"/>
    <w:rsid w:val="5C7450AC"/>
    <w:rsid w:val="5C752398"/>
    <w:rsid w:val="5C785C88"/>
    <w:rsid w:val="5C786F6F"/>
    <w:rsid w:val="5C7C6304"/>
    <w:rsid w:val="5C7C715D"/>
    <w:rsid w:val="5C7E3C22"/>
    <w:rsid w:val="5C7F659C"/>
    <w:rsid w:val="5C834ED0"/>
    <w:rsid w:val="5C853C84"/>
    <w:rsid w:val="5C8900B3"/>
    <w:rsid w:val="5C965684"/>
    <w:rsid w:val="5C965EF1"/>
    <w:rsid w:val="5C9C6ADF"/>
    <w:rsid w:val="5C9F74E5"/>
    <w:rsid w:val="5C9F784C"/>
    <w:rsid w:val="5CA00263"/>
    <w:rsid w:val="5CA17519"/>
    <w:rsid w:val="5CA5598E"/>
    <w:rsid w:val="5CA637E7"/>
    <w:rsid w:val="5CAC2A17"/>
    <w:rsid w:val="5CB325F9"/>
    <w:rsid w:val="5CB44D78"/>
    <w:rsid w:val="5CBF6E01"/>
    <w:rsid w:val="5CC019E0"/>
    <w:rsid w:val="5CC2096B"/>
    <w:rsid w:val="5CC77AE5"/>
    <w:rsid w:val="5CD01B96"/>
    <w:rsid w:val="5CD021D6"/>
    <w:rsid w:val="5CD579A7"/>
    <w:rsid w:val="5CDF6447"/>
    <w:rsid w:val="5CE33D9A"/>
    <w:rsid w:val="5CE56BAD"/>
    <w:rsid w:val="5CED6B86"/>
    <w:rsid w:val="5CEE7521"/>
    <w:rsid w:val="5CF06A9C"/>
    <w:rsid w:val="5CF11ED7"/>
    <w:rsid w:val="5CF130B5"/>
    <w:rsid w:val="5CF22D99"/>
    <w:rsid w:val="5CF27F32"/>
    <w:rsid w:val="5CF44A91"/>
    <w:rsid w:val="5CF46389"/>
    <w:rsid w:val="5CF56C00"/>
    <w:rsid w:val="5CF80341"/>
    <w:rsid w:val="5CFA69F3"/>
    <w:rsid w:val="5CFD3FF4"/>
    <w:rsid w:val="5CFF6CBD"/>
    <w:rsid w:val="5D010E2D"/>
    <w:rsid w:val="5D0422C9"/>
    <w:rsid w:val="5D042D16"/>
    <w:rsid w:val="5D046796"/>
    <w:rsid w:val="5D050154"/>
    <w:rsid w:val="5D050C35"/>
    <w:rsid w:val="5D06146C"/>
    <w:rsid w:val="5D0A1DE2"/>
    <w:rsid w:val="5D124BEB"/>
    <w:rsid w:val="5D137E1A"/>
    <w:rsid w:val="5D192D21"/>
    <w:rsid w:val="5D196EE0"/>
    <w:rsid w:val="5D2027C1"/>
    <w:rsid w:val="5D21708B"/>
    <w:rsid w:val="5D22587A"/>
    <w:rsid w:val="5D225CD1"/>
    <w:rsid w:val="5D251608"/>
    <w:rsid w:val="5D2E2A37"/>
    <w:rsid w:val="5D2E6CC3"/>
    <w:rsid w:val="5D3354F7"/>
    <w:rsid w:val="5D342734"/>
    <w:rsid w:val="5D363E91"/>
    <w:rsid w:val="5D383B43"/>
    <w:rsid w:val="5D3954A3"/>
    <w:rsid w:val="5D3A18AF"/>
    <w:rsid w:val="5D3A24A9"/>
    <w:rsid w:val="5D3C30C3"/>
    <w:rsid w:val="5D3E7EAB"/>
    <w:rsid w:val="5D417476"/>
    <w:rsid w:val="5D42417E"/>
    <w:rsid w:val="5D4436EA"/>
    <w:rsid w:val="5D462EE6"/>
    <w:rsid w:val="5D4719EA"/>
    <w:rsid w:val="5D4A0973"/>
    <w:rsid w:val="5D4B6725"/>
    <w:rsid w:val="5D4C5E7C"/>
    <w:rsid w:val="5D4D5281"/>
    <w:rsid w:val="5D4F0474"/>
    <w:rsid w:val="5D5054BD"/>
    <w:rsid w:val="5D5106ED"/>
    <w:rsid w:val="5D5206DE"/>
    <w:rsid w:val="5D523741"/>
    <w:rsid w:val="5D525C62"/>
    <w:rsid w:val="5D556FD2"/>
    <w:rsid w:val="5D584F42"/>
    <w:rsid w:val="5D5866B9"/>
    <w:rsid w:val="5D5B1155"/>
    <w:rsid w:val="5D5D578E"/>
    <w:rsid w:val="5D5E1FFE"/>
    <w:rsid w:val="5D615F9A"/>
    <w:rsid w:val="5D641D03"/>
    <w:rsid w:val="5D651395"/>
    <w:rsid w:val="5D660F97"/>
    <w:rsid w:val="5D6A45FE"/>
    <w:rsid w:val="5D6A6FF2"/>
    <w:rsid w:val="5D750B68"/>
    <w:rsid w:val="5D7519D9"/>
    <w:rsid w:val="5D754986"/>
    <w:rsid w:val="5D7563A7"/>
    <w:rsid w:val="5D7D20AB"/>
    <w:rsid w:val="5D7E1D15"/>
    <w:rsid w:val="5D806069"/>
    <w:rsid w:val="5D813C25"/>
    <w:rsid w:val="5D81785E"/>
    <w:rsid w:val="5D834DF4"/>
    <w:rsid w:val="5D8540DC"/>
    <w:rsid w:val="5D8651D3"/>
    <w:rsid w:val="5D873827"/>
    <w:rsid w:val="5D8B5BEB"/>
    <w:rsid w:val="5D8C6422"/>
    <w:rsid w:val="5D8F19C5"/>
    <w:rsid w:val="5D962B8D"/>
    <w:rsid w:val="5D9679B9"/>
    <w:rsid w:val="5D9859BE"/>
    <w:rsid w:val="5D9A2112"/>
    <w:rsid w:val="5D9A27D4"/>
    <w:rsid w:val="5D9C52C3"/>
    <w:rsid w:val="5D9D2E64"/>
    <w:rsid w:val="5DA02EBB"/>
    <w:rsid w:val="5DA61BF3"/>
    <w:rsid w:val="5DA96362"/>
    <w:rsid w:val="5DAC7EC3"/>
    <w:rsid w:val="5DAF3678"/>
    <w:rsid w:val="5DB52C39"/>
    <w:rsid w:val="5DB95C6D"/>
    <w:rsid w:val="5DBD5102"/>
    <w:rsid w:val="5DBF5977"/>
    <w:rsid w:val="5DC157B2"/>
    <w:rsid w:val="5DC51CAE"/>
    <w:rsid w:val="5DCC6649"/>
    <w:rsid w:val="5DCF49D1"/>
    <w:rsid w:val="5DD92A94"/>
    <w:rsid w:val="5DE33C47"/>
    <w:rsid w:val="5DE34407"/>
    <w:rsid w:val="5DEB1A87"/>
    <w:rsid w:val="5DED13F5"/>
    <w:rsid w:val="5DF52E30"/>
    <w:rsid w:val="5DF646A0"/>
    <w:rsid w:val="5DF956C9"/>
    <w:rsid w:val="5DFA6BF0"/>
    <w:rsid w:val="5DFF46ED"/>
    <w:rsid w:val="5E0570A6"/>
    <w:rsid w:val="5E082418"/>
    <w:rsid w:val="5E086721"/>
    <w:rsid w:val="5E0A4BDD"/>
    <w:rsid w:val="5E0B094F"/>
    <w:rsid w:val="5E0B0B0E"/>
    <w:rsid w:val="5E0B0F92"/>
    <w:rsid w:val="5E0E5CC4"/>
    <w:rsid w:val="5E112AC0"/>
    <w:rsid w:val="5E145D16"/>
    <w:rsid w:val="5E162827"/>
    <w:rsid w:val="5E1B55AD"/>
    <w:rsid w:val="5E1F74E4"/>
    <w:rsid w:val="5E2751D4"/>
    <w:rsid w:val="5E283416"/>
    <w:rsid w:val="5E294791"/>
    <w:rsid w:val="5E2A5950"/>
    <w:rsid w:val="5E2E4CA2"/>
    <w:rsid w:val="5E324E53"/>
    <w:rsid w:val="5E336CFA"/>
    <w:rsid w:val="5E3953D5"/>
    <w:rsid w:val="5E3B5203"/>
    <w:rsid w:val="5E3C78FD"/>
    <w:rsid w:val="5E3D701E"/>
    <w:rsid w:val="5E3E0FF3"/>
    <w:rsid w:val="5E436003"/>
    <w:rsid w:val="5E4968CD"/>
    <w:rsid w:val="5E4D6735"/>
    <w:rsid w:val="5E4F368A"/>
    <w:rsid w:val="5E557696"/>
    <w:rsid w:val="5E562C54"/>
    <w:rsid w:val="5E5723A4"/>
    <w:rsid w:val="5E5C07E5"/>
    <w:rsid w:val="5E5D6D39"/>
    <w:rsid w:val="5E682947"/>
    <w:rsid w:val="5E6F1F86"/>
    <w:rsid w:val="5E715A73"/>
    <w:rsid w:val="5E7A68E4"/>
    <w:rsid w:val="5E7B43F9"/>
    <w:rsid w:val="5E83417A"/>
    <w:rsid w:val="5E846261"/>
    <w:rsid w:val="5E8C7806"/>
    <w:rsid w:val="5E8E3529"/>
    <w:rsid w:val="5E9139D3"/>
    <w:rsid w:val="5E943CE8"/>
    <w:rsid w:val="5E950E07"/>
    <w:rsid w:val="5E996198"/>
    <w:rsid w:val="5E9C5E26"/>
    <w:rsid w:val="5E9C62D7"/>
    <w:rsid w:val="5E9E37E4"/>
    <w:rsid w:val="5E9E40FC"/>
    <w:rsid w:val="5E9F28BF"/>
    <w:rsid w:val="5EA448B9"/>
    <w:rsid w:val="5EA81D75"/>
    <w:rsid w:val="5EAD5DC5"/>
    <w:rsid w:val="5EB10289"/>
    <w:rsid w:val="5EB10EEC"/>
    <w:rsid w:val="5EB12209"/>
    <w:rsid w:val="5EB203DA"/>
    <w:rsid w:val="5EB4087C"/>
    <w:rsid w:val="5EB61810"/>
    <w:rsid w:val="5EC079EA"/>
    <w:rsid w:val="5EC16E95"/>
    <w:rsid w:val="5EC36A7E"/>
    <w:rsid w:val="5ECB37D9"/>
    <w:rsid w:val="5ECB3887"/>
    <w:rsid w:val="5ECD342F"/>
    <w:rsid w:val="5ECF368C"/>
    <w:rsid w:val="5ED50FC6"/>
    <w:rsid w:val="5ED7443F"/>
    <w:rsid w:val="5EDA19CB"/>
    <w:rsid w:val="5EDB375A"/>
    <w:rsid w:val="5EDC709E"/>
    <w:rsid w:val="5EE306EF"/>
    <w:rsid w:val="5EE8167E"/>
    <w:rsid w:val="5EE87DA1"/>
    <w:rsid w:val="5EE95AAC"/>
    <w:rsid w:val="5EEB0CDA"/>
    <w:rsid w:val="5EEB459C"/>
    <w:rsid w:val="5EED5F4B"/>
    <w:rsid w:val="5EF16010"/>
    <w:rsid w:val="5EF2218A"/>
    <w:rsid w:val="5EF82BFD"/>
    <w:rsid w:val="5EFA110A"/>
    <w:rsid w:val="5EFB5392"/>
    <w:rsid w:val="5EFC0F72"/>
    <w:rsid w:val="5EFD3EFE"/>
    <w:rsid w:val="5EFE1E2A"/>
    <w:rsid w:val="5F045772"/>
    <w:rsid w:val="5F045F10"/>
    <w:rsid w:val="5F0911F3"/>
    <w:rsid w:val="5F146488"/>
    <w:rsid w:val="5F180CD6"/>
    <w:rsid w:val="5F190308"/>
    <w:rsid w:val="5F1A0287"/>
    <w:rsid w:val="5F20774A"/>
    <w:rsid w:val="5F2543DF"/>
    <w:rsid w:val="5F291B5F"/>
    <w:rsid w:val="5F2B4643"/>
    <w:rsid w:val="5F2B78E7"/>
    <w:rsid w:val="5F2D21C3"/>
    <w:rsid w:val="5F30427B"/>
    <w:rsid w:val="5F31120F"/>
    <w:rsid w:val="5F313F4E"/>
    <w:rsid w:val="5F331EBA"/>
    <w:rsid w:val="5F3A2D47"/>
    <w:rsid w:val="5F3F2F2F"/>
    <w:rsid w:val="5F435222"/>
    <w:rsid w:val="5F435A19"/>
    <w:rsid w:val="5F435FC8"/>
    <w:rsid w:val="5F490200"/>
    <w:rsid w:val="5F4E46ED"/>
    <w:rsid w:val="5F5072B2"/>
    <w:rsid w:val="5F535124"/>
    <w:rsid w:val="5F5376BB"/>
    <w:rsid w:val="5F584736"/>
    <w:rsid w:val="5F5920BF"/>
    <w:rsid w:val="5F63344F"/>
    <w:rsid w:val="5F6606D3"/>
    <w:rsid w:val="5F664222"/>
    <w:rsid w:val="5F67313D"/>
    <w:rsid w:val="5F675FC4"/>
    <w:rsid w:val="5F693789"/>
    <w:rsid w:val="5F6C6AD6"/>
    <w:rsid w:val="5F6D7595"/>
    <w:rsid w:val="5F6F5C68"/>
    <w:rsid w:val="5F7140C2"/>
    <w:rsid w:val="5F7304E1"/>
    <w:rsid w:val="5F736075"/>
    <w:rsid w:val="5F744D31"/>
    <w:rsid w:val="5F751AFF"/>
    <w:rsid w:val="5F753F6A"/>
    <w:rsid w:val="5F764DAB"/>
    <w:rsid w:val="5F771551"/>
    <w:rsid w:val="5F7715E2"/>
    <w:rsid w:val="5F7C2092"/>
    <w:rsid w:val="5F7C332F"/>
    <w:rsid w:val="5F7C5C4F"/>
    <w:rsid w:val="5F8056F5"/>
    <w:rsid w:val="5F832570"/>
    <w:rsid w:val="5F834553"/>
    <w:rsid w:val="5F837884"/>
    <w:rsid w:val="5F884C55"/>
    <w:rsid w:val="5F8856BD"/>
    <w:rsid w:val="5F890A81"/>
    <w:rsid w:val="5F8E4A0C"/>
    <w:rsid w:val="5F8F0F94"/>
    <w:rsid w:val="5F9274A0"/>
    <w:rsid w:val="5F934714"/>
    <w:rsid w:val="5F9436D4"/>
    <w:rsid w:val="5F9E1FF7"/>
    <w:rsid w:val="5FA24C21"/>
    <w:rsid w:val="5FA3543E"/>
    <w:rsid w:val="5FA45CD0"/>
    <w:rsid w:val="5FA51231"/>
    <w:rsid w:val="5FB11EF7"/>
    <w:rsid w:val="5FB54256"/>
    <w:rsid w:val="5FB80D3A"/>
    <w:rsid w:val="5FBB2A04"/>
    <w:rsid w:val="5FBC5F93"/>
    <w:rsid w:val="5FBF6AB1"/>
    <w:rsid w:val="5FC24A5A"/>
    <w:rsid w:val="5FC30CAD"/>
    <w:rsid w:val="5FCD5137"/>
    <w:rsid w:val="5FCD64A9"/>
    <w:rsid w:val="5FD100AA"/>
    <w:rsid w:val="5FD460BA"/>
    <w:rsid w:val="5FD55EF1"/>
    <w:rsid w:val="5FDA56FB"/>
    <w:rsid w:val="5FE21DCB"/>
    <w:rsid w:val="5FE95C04"/>
    <w:rsid w:val="5FEA1060"/>
    <w:rsid w:val="5FEA65C0"/>
    <w:rsid w:val="5FED3FAB"/>
    <w:rsid w:val="5FF2522D"/>
    <w:rsid w:val="5FF47A49"/>
    <w:rsid w:val="5FF67B07"/>
    <w:rsid w:val="5FFA5AF0"/>
    <w:rsid w:val="5FFB37AA"/>
    <w:rsid w:val="5FFC7B17"/>
    <w:rsid w:val="60025B37"/>
    <w:rsid w:val="60040255"/>
    <w:rsid w:val="60045AD9"/>
    <w:rsid w:val="600C6C29"/>
    <w:rsid w:val="600F56DC"/>
    <w:rsid w:val="60123DBB"/>
    <w:rsid w:val="60124F27"/>
    <w:rsid w:val="601259E9"/>
    <w:rsid w:val="60126225"/>
    <w:rsid w:val="6019563E"/>
    <w:rsid w:val="602556E9"/>
    <w:rsid w:val="602868CE"/>
    <w:rsid w:val="60385360"/>
    <w:rsid w:val="603C3564"/>
    <w:rsid w:val="603E3632"/>
    <w:rsid w:val="60400895"/>
    <w:rsid w:val="60403079"/>
    <w:rsid w:val="60456316"/>
    <w:rsid w:val="604626F7"/>
    <w:rsid w:val="6047497C"/>
    <w:rsid w:val="604A2C80"/>
    <w:rsid w:val="604A4668"/>
    <w:rsid w:val="604E3434"/>
    <w:rsid w:val="605523C2"/>
    <w:rsid w:val="60555AF1"/>
    <w:rsid w:val="6056491D"/>
    <w:rsid w:val="605A68C6"/>
    <w:rsid w:val="605C5BC0"/>
    <w:rsid w:val="605D5C3C"/>
    <w:rsid w:val="605E7727"/>
    <w:rsid w:val="60633AE9"/>
    <w:rsid w:val="60656658"/>
    <w:rsid w:val="606B5770"/>
    <w:rsid w:val="606F6D77"/>
    <w:rsid w:val="606F72AB"/>
    <w:rsid w:val="60724108"/>
    <w:rsid w:val="60744C11"/>
    <w:rsid w:val="607A0CEE"/>
    <w:rsid w:val="607D30C5"/>
    <w:rsid w:val="607E4E49"/>
    <w:rsid w:val="60845ECC"/>
    <w:rsid w:val="60860394"/>
    <w:rsid w:val="60873317"/>
    <w:rsid w:val="60884AD6"/>
    <w:rsid w:val="60896C4A"/>
    <w:rsid w:val="608E1930"/>
    <w:rsid w:val="609324B7"/>
    <w:rsid w:val="60936EBB"/>
    <w:rsid w:val="60940FC4"/>
    <w:rsid w:val="60982F7C"/>
    <w:rsid w:val="609A0BE6"/>
    <w:rsid w:val="609B6BBD"/>
    <w:rsid w:val="60A141FC"/>
    <w:rsid w:val="60A40A67"/>
    <w:rsid w:val="60A61690"/>
    <w:rsid w:val="60A76FA7"/>
    <w:rsid w:val="60AE30BC"/>
    <w:rsid w:val="60C2149A"/>
    <w:rsid w:val="60CA303D"/>
    <w:rsid w:val="60CD62AD"/>
    <w:rsid w:val="60D663BF"/>
    <w:rsid w:val="60D72266"/>
    <w:rsid w:val="60D91EBC"/>
    <w:rsid w:val="60DA05DF"/>
    <w:rsid w:val="60E15A88"/>
    <w:rsid w:val="60E205CE"/>
    <w:rsid w:val="60E308E8"/>
    <w:rsid w:val="60E44295"/>
    <w:rsid w:val="60EA4700"/>
    <w:rsid w:val="60EA66CC"/>
    <w:rsid w:val="60EC097B"/>
    <w:rsid w:val="60EC4E94"/>
    <w:rsid w:val="60ED41DE"/>
    <w:rsid w:val="60F123D3"/>
    <w:rsid w:val="60F23ACA"/>
    <w:rsid w:val="60F63A65"/>
    <w:rsid w:val="60FB283B"/>
    <w:rsid w:val="60FC5969"/>
    <w:rsid w:val="61050A01"/>
    <w:rsid w:val="61096046"/>
    <w:rsid w:val="610B2095"/>
    <w:rsid w:val="610C0954"/>
    <w:rsid w:val="610D09BE"/>
    <w:rsid w:val="611206BF"/>
    <w:rsid w:val="61134E61"/>
    <w:rsid w:val="61155215"/>
    <w:rsid w:val="611B13E9"/>
    <w:rsid w:val="611E255B"/>
    <w:rsid w:val="61206C45"/>
    <w:rsid w:val="61217AC1"/>
    <w:rsid w:val="61283A16"/>
    <w:rsid w:val="61290498"/>
    <w:rsid w:val="61294B59"/>
    <w:rsid w:val="612A2643"/>
    <w:rsid w:val="612A7FF2"/>
    <w:rsid w:val="612B193B"/>
    <w:rsid w:val="612B4BE0"/>
    <w:rsid w:val="612D713E"/>
    <w:rsid w:val="61300527"/>
    <w:rsid w:val="613407E7"/>
    <w:rsid w:val="61391317"/>
    <w:rsid w:val="61393876"/>
    <w:rsid w:val="613B19D7"/>
    <w:rsid w:val="613C313D"/>
    <w:rsid w:val="613F5AF6"/>
    <w:rsid w:val="6140551A"/>
    <w:rsid w:val="61436BC4"/>
    <w:rsid w:val="6145230B"/>
    <w:rsid w:val="614A270E"/>
    <w:rsid w:val="614E2800"/>
    <w:rsid w:val="61505AB3"/>
    <w:rsid w:val="61541F10"/>
    <w:rsid w:val="6155309D"/>
    <w:rsid w:val="61564020"/>
    <w:rsid w:val="61597E34"/>
    <w:rsid w:val="615B0D9D"/>
    <w:rsid w:val="615C4B70"/>
    <w:rsid w:val="615D0B61"/>
    <w:rsid w:val="61672B94"/>
    <w:rsid w:val="61675B50"/>
    <w:rsid w:val="61691940"/>
    <w:rsid w:val="616E7148"/>
    <w:rsid w:val="616E7DB2"/>
    <w:rsid w:val="61720DD9"/>
    <w:rsid w:val="617349AE"/>
    <w:rsid w:val="61743FCC"/>
    <w:rsid w:val="617530DA"/>
    <w:rsid w:val="617843DD"/>
    <w:rsid w:val="6179147A"/>
    <w:rsid w:val="617C08D4"/>
    <w:rsid w:val="617D01FF"/>
    <w:rsid w:val="61804D7B"/>
    <w:rsid w:val="618B742C"/>
    <w:rsid w:val="618C1953"/>
    <w:rsid w:val="618F0562"/>
    <w:rsid w:val="61914E61"/>
    <w:rsid w:val="619152E9"/>
    <w:rsid w:val="61922DAC"/>
    <w:rsid w:val="61923966"/>
    <w:rsid w:val="61926A7A"/>
    <w:rsid w:val="61927BBC"/>
    <w:rsid w:val="61961BCF"/>
    <w:rsid w:val="61974408"/>
    <w:rsid w:val="61976909"/>
    <w:rsid w:val="61977B82"/>
    <w:rsid w:val="61995597"/>
    <w:rsid w:val="619A648A"/>
    <w:rsid w:val="619C0A8D"/>
    <w:rsid w:val="619D448F"/>
    <w:rsid w:val="619E4904"/>
    <w:rsid w:val="61A44104"/>
    <w:rsid w:val="61AF039D"/>
    <w:rsid w:val="61AF3EBE"/>
    <w:rsid w:val="61B32D43"/>
    <w:rsid w:val="61B5673F"/>
    <w:rsid w:val="61B81344"/>
    <w:rsid w:val="61C023EF"/>
    <w:rsid w:val="61C71BE0"/>
    <w:rsid w:val="61C84839"/>
    <w:rsid w:val="61C9134B"/>
    <w:rsid w:val="61CA0528"/>
    <w:rsid w:val="61CA2704"/>
    <w:rsid w:val="61CA3532"/>
    <w:rsid w:val="61CC23A9"/>
    <w:rsid w:val="61CD600C"/>
    <w:rsid w:val="61CF4336"/>
    <w:rsid w:val="61D40F8D"/>
    <w:rsid w:val="61D83C82"/>
    <w:rsid w:val="61DB4BCF"/>
    <w:rsid w:val="61DC0265"/>
    <w:rsid w:val="61DF5DE9"/>
    <w:rsid w:val="61DF712D"/>
    <w:rsid w:val="61E505ED"/>
    <w:rsid w:val="61EB3C3F"/>
    <w:rsid w:val="61EB7AEC"/>
    <w:rsid w:val="61EC6AA4"/>
    <w:rsid w:val="61EF7AC3"/>
    <w:rsid w:val="61F02B6F"/>
    <w:rsid w:val="61F22D8E"/>
    <w:rsid w:val="61F33AE7"/>
    <w:rsid w:val="61F4303A"/>
    <w:rsid w:val="61F43E0E"/>
    <w:rsid w:val="62020FB7"/>
    <w:rsid w:val="62050A81"/>
    <w:rsid w:val="620519C8"/>
    <w:rsid w:val="62055DCA"/>
    <w:rsid w:val="620A0ED5"/>
    <w:rsid w:val="620C2630"/>
    <w:rsid w:val="620E6E84"/>
    <w:rsid w:val="621045CA"/>
    <w:rsid w:val="62136DA1"/>
    <w:rsid w:val="62152B9B"/>
    <w:rsid w:val="621661F3"/>
    <w:rsid w:val="62235B3F"/>
    <w:rsid w:val="62251674"/>
    <w:rsid w:val="622C56EE"/>
    <w:rsid w:val="62307442"/>
    <w:rsid w:val="62360E03"/>
    <w:rsid w:val="6238723E"/>
    <w:rsid w:val="623928CD"/>
    <w:rsid w:val="623972EE"/>
    <w:rsid w:val="623A016E"/>
    <w:rsid w:val="624448E6"/>
    <w:rsid w:val="62451053"/>
    <w:rsid w:val="62453ED7"/>
    <w:rsid w:val="62463071"/>
    <w:rsid w:val="62472F9B"/>
    <w:rsid w:val="62493F54"/>
    <w:rsid w:val="624F0AF8"/>
    <w:rsid w:val="6250196A"/>
    <w:rsid w:val="625148E5"/>
    <w:rsid w:val="625507CA"/>
    <w:rsid w:val="625F09B8"/>
    <w:rsid w:val="62666AFC"/>
    <w:rsid w:val="6267153E"/>
    <w:rsid w:val="626D09A1"/>
    <w:rsid w:val="626E52A1"/>
    <w:rsid w:val="6271069E"/>
    <w:rsid w:val="62736054"/>
    <w:rsid w:val="627807C0"/>
    <w:rsid w:val="62795E5A"/>
    <w:rsid w:val="627F40CA"/>
    <w:rsid w:val="62800F9C"/>
    <w:rsid w:val="62803F3B"/>
    <w:rsid w:val="628050A5"/>
    <w:rsid w:val="62822C91"/>
    <w:rsid w:val="62853980"/>
    <w:rsid w:val="628756E5"/>
    <w:rsid w:val="628C2103"/>
    <w:rsid w:val="628D1467"/>
    <w:rsid w:val="628F2F96"/>
    <w:rsid w:val="628F534B"/>
    <w:rsid w:val="62955149"/>
    <w:rsid w:val="62963A6D"/>
    <w:rsid w:val="6297142E"/>
    <w:rsid w:val="6297716A"/>
    <w:rsid w:val="629D6450"/>
    <w:rsid w:val="62A256A5"/>
    <w:rsid w:val="62A35787"/>
    <w:rsid w:val="62A73A20"/>
    <w:rsid w:val="62A77E8F"/>
    <w:rsid w:val="62AC2521"/>
    <w:rsid w:val="62B043FF"/>
    <w:rsid w:val="62B147D5"/>
    <w:rsid w:val="62BA4750"/>
    <w:rsid w:val="62BA5454"/>
    <w:rsid w:val="62BC0463"/>
    <w:rsid w:val="62BF3747"/>
    <w:rsid w:val="62C33100"/>
    <w:rsid w:val="62C337A2"/>
    <w:rsid w:val="62CF206D"/>
    <w:rsid w:val="62CF2078"/>
    <w:rsid w:val="62D221FB"/>
    <w:rsid w:val="62D632CB"/>
    <w:rsid w:val="62D702BB"/>
    <w:rsid w:val="62DC7F82"/>
    <w:rsid w:val="62DD1031"/>
    <w:rsid w:val="62DF361A"/>
    <w:rsid w:val="62DF7C56"/>
    <w:rsid w:val="62E17637"/>
    <w:rsid w:val="62E44812"/>
    <w:rsid w:val="62E94EA9"/>
    <w:rsid w:val="62EC5116"/>
    <w:rsid w:val="62EE5E11"/>
    <w:rsid w:val="62F0699A"/>
    <w:rsid w:val="62F22975"/>
    <w:rsid w:val="62F46BD3"/>
    <w:rsid w:val="62F571F6"/>
    <w:rsid w:val="62F73DF0"/>
    <w:rsid w:val="62F845C7"/>
    <w:rsid w:val="62F96907"/>
    <w:rsid w:val="62FA00FC"/>
    <w:rsid w:val="62FD1B58"/>
    <w:rsid w:val="63017E4D"/>
    <w:rsid w:val="63024D4D"/>
    <w:rsid w:val="63043435"/>
    <w:rsid w:val="63064657"/>
    <w:rsid w:val="63067ACE"/>
    <w:rsid w:val="630E655E"/>
    <w:rsid w:val="63105FEB"/>
    <w:rsid w:val="63144FC8"/>
    <w:rsid w:val="631A5052"/>
    <w:rsid w:val="631C7146"/>
    <w:rsid w:val="631E52C7"/>
    <w:rsid w:val="631F4300"/>
    <w:rsid w:val="63205A3A"/>
    <w:rsid w:val="63224F65"/>
    <w:rsid w:val="63251DB1"/>
    <w:rsid w:val="63295B1B"/>
    <w:rsid w:val="632961E8"/>
    <w:rsid w:val="632B42B4"/>
    <w:rsid w:val="632B71D7"/>
    <w:rsid w:val="632C24FF"/>
    <w:rsid w:val="632C7E27"/>
    <w:rsid w:val="632F6909"/>
    <w:rsid w:val="63340189"/>
    <w:rsid w:val="63343699"/>
    <w:rsid w:val="63370C0A"/>
    <w:rsid w:val="63381B72"/>
    <w:rsid w:val="63382DC2"/>
    <w:rsid w:val="63387428"/>
    <w:rsid w:val="63392535"/>
    <w:rsid w:val="633B0709"/>
    <w:rsid w:val="633C6D7B"/>
    <w:rsid w:val="633D0006"/>
    <w:rsid w:val="633E33EC"/>
    <w:rsid w:val="63433785"/>
    <w:rsid w:val="634358DC"/>
    <w:rsid w:val="63446154"/>
    <w:rsid w:val="63466A04"/>
    <w:rsid w:val="6350126B"/>
    <w:rsid w:val="635237C7"/>
    <w:rsid w:val="635958ED"/>
    <w:rsid w:val="635A25E7"/>
    <w:rsid w:val="63637F95"/>
    <w:rsid w:val="636410E8"/>
    <w:rsid w:val="63690ECA"/>
    <w:rsid w:val="63691944"/>
    <w:rsid w:val="636A5429"/>
    <w:rsid w:val="636B15FB"/>
    <w:rsid w:val="636B76F8"/>
    <w:rsid w:val="636E2E11"/>
    <w:rsid w:val="636F0201"/>
    <w:rsid w:val="63703603"/>
    <w:rsid w:val="63751261"/>
    <w:rsid w:val="63773D40"/>
    <w:rsid w:val="637801A6"/>
    <w:rsid w:val="637868B9"/>
    <w:rsid w:val="637A7966"/>
    <w:rsid w:val="63825674"/>
    <w:rsid w:val="6382740E"/>
    <w:rsid w:val="638578B1"/>
    <w:rsid w:val="6388048F"/>
    <w:rsid w:val="638C38C2"/>
    <w:rsid w:val="638D4D01"/>
    <w:rsid w:val="638E26E1"/>
    <w:rsid w:val="639164D8"/>
    <w:rsid w:val="63977202"/>
    <w:rsid w:val="63983CC5"/>
    <w:rsid w:val="639A09CB"/>
    <w:rsid w:val="639D79DE"/>
    <w:rsid w:val="63A030AD"/>
    <w:rsid w:val="63A67EDD"/>
    <w:rsid w:val="63A73B5B"/>
    <w:rsid w:val="63AF77FB"/>
    <w:rsid w:val="63B332B7"/>
    <w:rsid w:val="63B43F1A"/>
    <w:rsid w:val="63B86C71"/>
    <w:rsid w:val="63BB131C"/>
    <w:rsid w:val="63BB4B8D"/>
    <w:rsid w:val="63BC0690"/>
    <w:rsid w:val="63C007AB"/>
    <w:rsid w:val="63C07C3D"/>
    <w:rsid w:val="63C5688A"/>
    <w:rsid w:val="63C7419E"/>
    <w:rsid w:val="63C76C54"/>
    <w:rsid w:val="63C82F43"/>
    <w:rsid w:val="63C950FF"/>
    <w:rsid w:val="63CB7B3B"/>
    <w:rsid w:val="63CC1F16"/>
    <w:rsid w:val="63CD27AA"/>
    <w:rsid w:val="63CE7C8B"/>
    <w:rsid w:val="63CF3000"/>
    <w:rsid w:val="63D127AB"/>
    <w:rsid w:val="63D16019"/>
    <w:rsid w:val="63DA73F5"/>
    <w:rsid w:val="63DF21C1"/>
    <w:rsid w:val="63E4031D"/>
    <w:rsid w:val="63E61AAB"/>
    <w:rsid w:val="63EA3FFA"/>
    <w:rsid w:val="63EA713B"/>
    <w:rsid w:val="63EB6267"/>
    <w:rsid w:val="63EB7AD3"/>
    <w:rsid w:val="63ED3D2B"/>
    <w:rsid w:val="63EE0673"/>
    <w:rsid w:val="63EE1B58"/>
    <w:rsid w:val="63F17C41"/>
    <w:rsid w:val="63F55245"/>
    <w:rsid w:val="63FE5303"/>
    <w:rsid w:val="64045857"/>
    <w:rsid w:val="64072FEA"/>
    <w:rsid w:val="64177B6C"/>
    <w:rsid w:val="641F1CE3"/>
    <w:rsid w:val="641F3C79"/>
    <w:rsid w:val="642059F3"/>
    <w:rsid w:val="642148A8"/>
    <w:rsid w:val="64226B8B"/>
    <w:rsid w:val="64243CE8"/>
    <w:rsid w:val="64257570"/>
    <w:rsid w:val="642C3F8F"/>
    <w:rsid w:val="642D11A5"/>
    <w:rsid w:val="642D4B04"/>
    <w:rsid w:val="642E66F3"/>
    <w:rsid w:val="642F0E44"/>
    <w:rsid w:val="6430281C"/>
    <w:rsid w:val="643039C7"/>
    <w:rsid w:val="64335216"/>
    <w:rsid w:val="6435315E"/>
    <w:rsid w:val="64353344"/>
    <w:rsid w:val="643970D4"/>
    <w:rsid w:val="643B6B87"/>
    <w:rsid w:val="643E7AAD"/>
    <w:rsid w:val="64403D26"/>
    <w:rsid w:val="64404BC3"/>
    <w:rsid w:val="64415F21"/>
    <w:rsid w:val="64416D7B"/>
    <w:rsid w:val="64445368"/>
    <w:rsid w:val="644604B5"/>
    <w:rsid w:val="64466AA6"/>
    <w:rsid w:val="644B6231"/>
    <w:rsid w:val="644E5151"/>
    <w:rsid w:val="6451496C"/>
    <w:rsid w:val="64524AA4"/>
    <w:rsid w:val="64564D13"/>
    <w:rsid w:val="64572125"/>
    <w:rsid w:val="64573FB1"/>
    <w:rsid w:val="64586B28"/>
    <w:rsid w:val="645A52A8"/>
    <w:rsid w:val="645F70F3"/>
    <w:rsid w:val="64637766"/>
    <w:rsid w:val="64667CBF"/>
    <w:rsid w:val="646764FC"/>
    <w:rsid w:val="646920D7"/>
    <w:rsid w:val="6469747B"/>
    <w:rsid w:val="646D5CD0"/>
    <w:rsid w:val="646F49B1"/>
    <w:rsid w:val="647966A5"/>
    <w:rsid w:val="647B3117"/>
    <w:rsid w:val="647B7007"/>
    <w:rsid w:val="647C1A54"/>
    <w:rsid w:val="647D4C9B"/>
    <w:rsid w:val="647F5A1A"/>
    <w:rsid w:val="647F7176"/>
    <w:rsid w:val="64830E12"/>
    <w:rsid w:val="64834E14"/>
    <w:rsid w:val="6484254D"/>
    <w:rsid w:val="648627E6"/>
    <w:rsid w:val="64863C2E"/>
    <w:rsid w:val="648C644C"/>
    <w:rsid w:val="64961FCD"/>
    <w:rsid w:val="649F00E6"/>
    <w:rsid w:val="64A0456F"/>
    <w:rsid w:val="64A4194A"/>
    <w:rsid w:val="64A646FA"/>
    <w:rsid w:val="64AA2BCD"/>
    <w:rsid w:val="64AE1D15"/>
    <w:rsid w:val="64AE7804"/>
    <w:rsid w:val="64AF026D"/>
    <w:rsid w:val="64B115ED"/>
    <w:rsid w:val="64B232F1"/>
    <w:rsid w:val="64B83579"/>
    <w:rsid w:val="64BA1924"/>
    <w:rsid w:val="64BA4B87"/>
    <w:rsid w:val="64BB2F95"/>
    <w:rsid w:val="64BC08E0"/>
    <w:rsid w:val="64C00FCB"/>
    <w:rsid w:val="64C37E57"/>
    <w:rsid w:val="64C651B1"/>
    <w:rsid w:val="64CC1D77"/>
    <w:rsid w:val="64CD1FD2"/>
    <w:rsid w:val="64CD2ED8"/>
    <w:rsid w:val="64CD7F1F"/>
    <w:rsid w:val="64CE1FFC"/>
    <w:rsid w:val="64D10DA9"/>
    <w:rsid w:val="64D41369"/>
    <w:rsid w:val="64D953F4"/>
    <w:rsid w:val="64D95C45"/>
    <w:rsid w:val="64DE6DFF"/>
    <w:rsid w:val="64E2118B"/>
    <w:rsid w:val="64E45123"/>
    <w:rsid w:val="64E7290B"/>
    <w:rsid w:val="64E83F01"/>
    <w:rsid w:val="64EC0174"/>
    <w:rsid w:val="64F16CFA"/>
    <w:rsid w:val="64F3191E"/>
    <w:rsid w:val="64F3368F"/>
    <w:rsid w:val="64F85334"/>
    <w:rsid w:val="64F97554"/>
    <w:rsid w:val="64FA2D6E"/>
    <w:rsid w:val="65000ED4"/>
    <w:rsid w:val="65030258"/>
    <w:rsid w:val="650775ED"/>
    <w:rsid w:val="65080613"/>
    <w:rsid w:val="650F5A34"/>
    <w:rsid w:val="65151616"/>
    <w:rsid w:val="65172FAE"/>
    <w:rsid w:val="65176F38"/>
    <w:rsid w:val="65177584"/>
    <w:rsid w:val="651800EA"/>
    <w:rsid w:val="6518461F"/>
    <w:rsid w:val="65213C7D"/>
    <w:rsid w:val="6522379E"/>
    <w:rsid w:val="65235BAF"/>
    <w:rsid w:val="652E7234"/>
    <w:rsid w:val="65346793"/>
    <w:rsid w:val="653D34A4"/>
    <w:rsid w:val="65461E6C"/>
    <w:rsid w:val="65465D4E"/>
    <w:rsid w:val="65493E26"/>
    <w:rsid w:val="654A31EC"/>
    <w:rsid w:val="654B52C4"/>
    <w:rsid w:val="654C230F"/>
    <w:rsid w:val="654C7D49"/>
    <w:rsid w:val="65560C21"/>
    <w:rsid w:val="65571266"/>
    <w:rsid w:val="65581FC9"/>
    <w:rsid w:val="6559011F"/>
    <w:rsid w:val="655A5738"/>
    <w:rsid w:val="655B409B"/>
    <w:rsid w:val="655B678B"/>
    <w:rsid w:val="65606171"/>
    <w:rsid w:val="65644CEA"/>
    <w:rsid w:val="656608C1"/>
    <w:rsid w:val="65682A2B"/>
    <w:rsid w:val="656866FC"/>
    <w:rsid w:val="656E1D4D"/>
    <w:rsid w:val="65774787"/>
    <w:rsid w:val="657937A4"/>
    <w:rsid w:val="657A5078"/>
    <w:rsid w:val="657C7BE6"/>
    <w:rsid w:val="658156B7"/>
    <w:rsid w:val="65827D91"/>
    <w:rsid w:val="65836B33"/>
    <w:rsid w:val="658602F8"/>
    <w:rsid w:val="65864DB6"/>
    <w:rsid w:val="6588051E"/>
    <w:rsid w:val="65903AC7"/>
    <w:rsid w:val="659069BC"/>
    <w:rsid w:val="65933998"/>
    <w:rsid w:val="65946AC1"/>
    <w:rsid w:val="65961EB1"/>
    <w:rsid w:val="65995DC6"/>
    <w:rsid w:val="659A181B"/>
    <w:rsid w:val="659E32E8"/>
    <w:rsid w:val="659F13B6"/>
    <w:rsid w:val="659F7B4C"/>
    <w:rsid w:val="65A06895"/>
    <w:rsid w:val="65A35818"/>
    <w:rsid w:val="65A62E93"/>
    <w:rsid w:val="65A70F54"/>
    <w:rsid w:val="65AB0576"/>
    <w:rsid w:val="65AC0FF2"/>
    <w:rsid w:val="65AE6840"/>
    <w:rsid w:val="65B0677A"/>
    <w:rsid w:val="65B37AEA"/>
    <w:rsid w:val="65B4647C"/>
    <w:rsid w:val="65B62504"/>
    <w:rsid w:val="65B90A6B"/>
    <w:rsid w:val="65B934E4"/>
    <w:rsid w:val="65B94096"/>
    <w:rsid w:val="65BD623B"/>
    <w:rsid w:val="65C268E8"/>
    <w:rsid w:val="65C37E82"/>
    <w:rsid w:val="65C5539E"/>
    <w:rsid w:val="65C93044"/>
    <w:rsid w:val="65CC016C"/>
    <w:rsid w:val="65CD7234"/>
    <w:rsid w:val="65CF1DAE"/>
    <w:rsid w:val="65D3417F"/>
    <w:rsid w:val="65D41CDE"/>
    <w:rsid w:val="65D54F6E"/>
    <w:rsid w:val="65DB21CA"/>
    <w:rsid w:val="65E345A0"/>
    <w:rsid w:val="65EC21C1"/>
    <w:rsid w:val="65ED5231"/>
    <w:rsid w:val="65EE2CE4"/>
    <w:rsid w:val="65EF0A40"/>
    <w:rsid w:val="65EF284B"/>
    <w:rsid w:val="65F02867"/>
    <w:rsid w:val="65F26C67"/>
    <w:rsid w:val="65F334FF"/>
    <w:rsid w:val="65F5166E"/>
    <w:rsid w:val="65F772CF"/>
    <w:rsid w:val="65F96429"/>
    <w:rsid w:val="65FA1020"/>
    <w:rsid w:val="65FC1D59"/>
    <w:rsid w:val="65FC55D0"/>
    <w:rsid w:val="65FE6983"/>
    <w:rsid w:val="66041FDC"/>
    <w:rsid w:val="66060D80"/>
    <w:rsid w:val="6609163E"/>
    <w:rsid w:val="660A2030"/>
    <w:rsid w:val="660B7A05"/>
    <w:rsid w:val="660D2DE6"/>
    <w:rsid w:val="660D387B"/>
    <w:rsid w:val="66120424"/>
    <w:rsid w:val="661856D8"/>
    <w:rsid w:val="661B6BBD"/>
    <w:rsid w:val="661B7B68"/>
    <w:rsid w:val="661D00B9"/>
    <w:rsid w:val="661F55E3"/>
    <w:rsid w:val="661F6E90"/>
    <w:rsid w:val="66244CA0"/>
    <w:rsid w:val="662473F2"/>
    <w:rsid w:val="66247526"/>
    <w:rsid w:val="662552C9"/>
    <w:rsid w:val="662745EB"/>
    <w:rsid w:val="6628626A"/>
    <w:rsid w:val="66331EC7"/>
    <w:rsid w:val="66347195"/>
    <w:rsid w:val="663A4C26"/>
    <w:rsid w:val="663E1A85"/>
    <w:rsid w:val="663F640B"/>
    <w:rsid w:val="664537B7"/>
    <w:rsid w:val="66454CC9"/>
    <w:rsid w:val="66472C8A"/>
    <w:rsid w:val="664F5FE9"/>
    <w:rsid w:val="664F6BA2"/>
    <w:rsid w:val="665202B2"/>
    <w:rsid w:val="66574DEA"/>
    <w:rsid w:val="665A5429"/>
    <w:rsid w:val="665B318D"/>
    <w:rsid w:val="665C41CB"/>
    <w:rsid w:val="66600696"/>
    <w:rsid w:val="66624AF3"/>
    <w:rsid w:val="66634FCE"/>
    <w:rsid w:val="6663756B"/>
    <w:rsid w:val="6664240F"/>
    <w:rsid w:val="666666BD"/>
    <w:rsid w:val="66781AB8"/>
    <w:rsid w:val="667835CF"/>
    <w:rsid w:val="66795B33"/>
    <w:rsid w:val="66797A42"/>
    <w:rsid w:val="667C4A68"/>
    <w:rsid w:val="667E1FC1"/>
    <w:rsid w:val="6681703F"/>
    <w:rsid w:val="66830F3D"/>
    <w:rsid w:val="66832A82"/>
    <w:rsid w:val="66876050"/>
    <w:rsid w:val="66927D10"/>
    <w:rsid w:val="66955C00"/>
    <w:rsid w:val="66964C80"/>
    <w:rsid w:val="669665F2"/>
    <w:rsid w:val="66986244"/>
    <w:rsid w:val="66991A4D"/>
    <w:rsid w:val="669E7A2A"/>
    <w:rsid w:val="669F7419"/>
    <w:rsid w:val="66A2785B"/>
    <w:rsid w:val="66A32709"/>
    <w:rsid w:val="66A67293"/>
    <w:rsid w:val="66AB2931"/>
    <w:rsid w:val="66AB36B7"/>
    <w:rsid w:val="66AE065D"/>
    <w:rsid w:val="66AE5A32"/>
    <w:rsid w:val="66B152CC"/>
    <w:rsid w:val="66B34AF4"/>
    <w:rsid w:val="66BB0725"/>
    <w:rsid w:val="66BF3D61"/>
    <w:rsid w:val="66C806B8"/>
    <w:rsid w:val="66C8787F"/>
    <w:rsid w:val="66CA119A"/>
    <w:rsid w:val="66CA7066"/>
    <w:rsid w:val="66CE2DCB"/>
    <w:rsid w:val="66CF4495"/>
    <w:rsid w:val="66D3067A"/>
    <w:rsid w:val="66D426F7"/>
    <w:rsid w:val="66D478A9"/>
    <w:rsid w:val="66DB170A"/>
    <w:rsid w:val="66DC283B"/>
    <w:rsid w:val="66DC7877"/>
    <w:rsid w:val="66DE1550"/>
    <w:rsid w:val="66DF0824"/>
    <w:rsid w:val="66E542F3"/>
    <w:rsid w:val="66E64FE8"/>
    <w:rsid w:val="66EA7603"/>
    <w:rsid w:val="66ED2CCF"/>
    <w:rsid w:val="66EF04B9"/>
    <w:rsid w:val="66F05CD2"/>
    <w:rsid w:val="66F40D7E"/>
    <w:rsid w:val="66F8568F"/>
    <w:rsid w:val="66FA47C1"/>
    <w:rsid w:val="66FB227A"/>
    <w:rsid w:val="66FC0763"/>
    <w:rsid w:val="670552B9"/>
    <w:rsid w:val="670E46B4"/>
    <w:rsid w:val="67110118"/>
    <w:rsid w:val="67175FA9"/>
    <w:rsid w:val="671B00BB"/>
    <w:rsid w:val="671B0B2D"/>
    <w:rsid w:val="671F7CFC"/>
    <w:rsid w:val="67217AE7"/>
    <w:rsid w:val="67271C35"/>
    <w:rsid w:val="67273699"/>
    <w:rsid w:val="67285582"/>
    <w:rsid w:val="672E31AA"/>
    <w:rsid w:val="67321AF4"/>
    <w:rsid w:val="67327346"/>
    <w:rsid w:val="67364EFD"/>
    <w:rsid w:val="67397F7E"/>
    <w:rsid w:val="673A3C58"/>
    <w:rsid w:val="673B0C52"/>
    <w:rsid w:val="674361C2"/>
    <w:rsid w:val="674470BE"/>
    <w:rsid w:val="67476B03"/>
    <w:rsid w:val="67484AC7"/>
    <w:rsid w:val="674B737C"/>
    <w:rsid w:val="674C54F0"/>
    <w:rsid w:val="674E135A"/>
    <w:rsid w:val="67570ED3"/>
    <w:rsid w:val="675B0C3A"/>
    <w:rsid w:val="6760021E"/>
    <w:rsid w:val="67636034"/>
    <w:rsid w:val="676363E1"/>
    <w:rsid w:val="67652245"/>
    <w:rsid w:val="676954D5"/>
    <w:rsid w:val="676A241E"/>
    <w:rsid w:val="676D230C"/>
    <w:rsid w:val="676D2C92"/>
    <w:rsid w:val="67712EB7"/>
    <w:rsid w:val="677209B1"/>
    <w:rsid w:val="677225C2"/>
    <w:rsid w:val="67750C97"/>
    <w:rsid w:val="67767FAC"/>
    <w:rsid w:val="67771D9A"/>
    <w:rsid w:val="677911DC"/>
    <w:rsid w:val="67797040"/>
    <w:rsid w:val="677A2C14"/>
    <w:rsid w:val="677C176C"/>
    <w:rsid w:val="677C38B6"/>
    <w:rsid w:val="677D4003"/>
    <w:rsid w:val="678367CD"/>
    <w:rsid w:val="67880BED"/>
    <w:rsid w:val="67886374"/>
    <w:rsid w:val="67887EC2"/>
    <w:rsid w:val="67903DC6"/>
    <w:rsid w:val="679445F0"/>
    <w:rsid w:val="67965199"/>
    <w:rsid w:val="67986BD5"/>
    <w:rsid w:val="679C7741"/>
    <w:rsid w:val="679F5F16"/>
    <w:rsid w:val="67A3231A"/>
    <w:rsid w:val="67A67F57"/>
    <w:rsid w:val="67AE3D16"/>
    <w:rsid w:val="67AF124D"/>
    <w:rsid w:val="67AF6828"/>
    <w:rsid w:val="67B01DFB"/>
    <w:rsid w:val="67B20A28"/>
    <w:rsid w:val="67B5303A"/>
    <w:rsid w:val="67B6475E"/>
    <w:rsid w:val="67B926DF"/>
    <w:rsid w:val="67BA6D8F"/>
    <w:rsid w:val="67BD380E"/>
    <w:rsid w:val="67BF361D"/>
    <w:rsid w:val="67BF7EC7"/>
    <w:rsid w:val="67C127CC"/>
    <w:rsid w:val="67C74B3B"/>
    <w:rsid w:val="67C953C3"/>
    <w:rsid w:val="67CE4C1B"/>
    <w:rsid w:val="67CF291B"/>
    <w:rsid w:val="67D016DE"/>
    <w:rsid w:val="67D22185"/>
    <w:rsid w:val="67D567EA"/>
    <w:rsid w:val="67D63DD3"/>
    <w:rsid w:val="67E11AF6"/>
    <w:rsid w:val="67E513CE"/>
    <w:rsid w:val="67E60B98"/>
    <w:rsid w:val="67EB2BF8"/>
    <w:rsid w:val="67F05F58"/>
    <w:rsid w:val="67F31552"/>
    <w:rsid w:val="67F3434C"/>
    <w:rsid w:val="67F43001"/>
    <w:rsid w:val="67F55E2E"/>
    <w:rsid w:val="67F74D8B"/>
    <w:rsid w:val="67F74E9E"/>
    <w:rsid w:val="67FE3A02"/>
    <w:rsid w:val="67FF5D9E"/>
    <w:rsid w:val="68051907"/>
    <w:rsid w:val="680657AC"/>
    <w:rsid w:val="680861C7"/>
    <w:rsid w:val="68087A7F"/>
    <w:rsid w:val="680A7B40"/>
    <w:rsid w:val="680C3566"/>
    <w:rsid w:val="680E0DA5"/>
    <w:rsid w:val="680F4657"/>
    <w:rsid w:val="6816281F"/>
    <w:rsid w:val="68175105"/>
    <w:rsid w:val="681933D7"/>
    <w:rsid w:val="68193467"/>
    <w:rsid w:val="681B14F5"/>
    <w:rsid w:val="68215717"/>
    <w:rsid w:val="682677E6"/>
    <w:rsid w:val="682E6AEF"/>
    <w:rsid w:val="6833040E"/>
    <w:rsid w:val="683542F5"/>
    <w:rsid w:val="68367B00"/>
    <w:rsid w:val="68395619"/>
    <w:rsid w:val="683B2F83"/>
    <w:rsid w:val="683E54E2"/>
    <w:rsid w:val="68422C37"/>
    <w:rsid w:val="68454BB7"/>
    <w:rsid w:val="68464D4F"/>
    <w:rsid w:val="68466D22"/>
    <w:rsid w:val="684A1EA5"/>
    <w:rsid w:val="684D6C3A"/>
    <w:rsid w:val="684E466A"/>
    <w:rsid w:val="684F09C2"/>
    <w:rsid w:val="684F4BAE"/>
    <w:rsid w:val="685225F1"/>
    <w:rsid w:val="68575142"/>
    <w:rsid w:val="685A5C1D"/>
    <w:rsid w:val="685C054C"/>
    <w:rsid w:val="685F0386"/>
    <w:rsid w:val="6861741B"/>
    <w:rsid w:val="686278F2"/>
    <w:rsid w:val="68630C1F"/>
    <w:rsid w:val="686520BE"/>
    <w:rsid w:val="68682AEF"/>
    <w:rsid w:val="68685338"/>
    <w:rsid w:val="686B617F"/>
    <w:rsid w:val="687223B7"/>
    <w:rsid w:val="687B5344"/>
    <w:rsid w:val="687C1711"/>
    <w:rsid w:val="687E39E1"/>
    <w:rsid w:val="6882419B"/>
    <w:rsid w:val="688551D0"/>
    <w:rsid w:val="68867DCB"/>
    <w:rsid w:val="688A6824"/>
    <w:rsid w:val="688A70AF"/>
    <w:rsid w:val="688B5200"/>
    <w:rsid w:val="688D2DAE"/>
    <w:rsid w:val="688E592E"/>
    <w:rsid w:val="6891039C"/>
    <w:rsid w:val="68945A5A"/>
    <w:rsid w:val="68964609"/>
    <w:rsid w:val="689D185B"/>
    <w:rsid w:val="689F71D8"/>
    <w:rsid w:val="68A01459"/>
    <w:rsid w:val="68A14464"/>
    <w:rsid w:val="68A2431B"/>
    <w:rsid w:val="68AB65AB"/>
    <w:rsid w:val="68AC50B2"/>
    <w:rsid w:val="68AD0C06"/>
    <w:rsid w:val="68AE5B24"/>
    <w:rsid w:val="68AF052F"/>
    <w:rsid w:val="68AF0600"/>
    <w:rsid w:val="68B07F91"/>
    <w:rsid w:val="68B11065"/>
    <w:rsid w:val="68B1181D"/>
    <w:rsid w:val="68B3639E"/>
    <w:rsid w:val="68BB057A"/>
    <w:rsid w:val="68BC2D69"/>
    <w:rsid w:val="68BC66F1"/>
    <w:rsid w:val="68C260A8"/>
    <w:rsid w:val="68C7278B"/>
    <w:rsid w:val="68C74CED"/>
    <w:rsid w:val="68C8753D"/>
    <w:rsid w:val="68C953BF"/>
    <w:rsid w:val="68CB719C"/>
    <w:rsid w:val="68CD32D4"/>
    <w:rsid w:val="68D41537"/>
    <w:rsid w:val="68E13DC6"/>
    <w:rsid w:val="68E37BEA"/>
    <w:rsid w:val="68E70350"/>
    <w:rsid w:val="68EB3038"/>
    <w:rsid w:val="68EB39F3"/>
    <w:rsid w:val="68EF49DE"/>
    <w:rsid w:val="68F80686"/>
    <w:rsid w:val="68F82147"/>
    <w:rsid w:val="68FA578C"/>
    <w:rsid w:val="68FB7FF8"/>
    <w:rsid w:val="68FE60E7"/>
    <w:rsid w:val="68FF213E"/>
    <w:rsid w:val="69021D25"/>
    <w:rsid w:val="690543D7"/>
    <w:rsid w:val="690B4641"/>
    <w:rsid w:val="690E42E9"/>
    <w:rsid w:val="69101E53"/>
    <w:rsid w:val="69102816"/>
    <w:rsid w:val="691317B9"/>
    <w:rsid w:val="69150FFE"/>
    <w:rsid w:val="691564CE"/>
    <w:rsid w:val="69160352"/>
    <w:rsid w:val="6916227C"/>
    <w:rsid w:val="691703C2"/>
    <w:rsid w:val="691810B2"/>
    <w:rsid w:val="69182C5E"/>
    <w:rsid w:val="691C7C57"/>
    <w:rsid w:val="691D5EB0"/>
    <w:rsid w:val="69204B81"/>
    <w:rsid w:val="69210FF6"/>
    <w:rsid w:val="69217AF3"/>
    <w:rsid w:val="69257605"/>
    <w:rsid w:val="692956C8"/>
    <w:rsid w:val="692D1C19"/>
    <w:rsid w:val="692D2FB5"/>
    <w:rsid w:val="692F79CF"/>
    <w:rsid w:val="69301C8A"/>
    <w:rsid w:val="69304F35"/>
    <w:rsid w:val="69310B9E"/>
    <w:rsid w:val="69374D8B"/>
    <w:rsid w:val="693805E2"/>
    <w:rsid w:val="69384143"/>
    <w:rsid w:val="69387BC9"/>
    <w:rsid w:val="693A7F69"/>
    <w:rsid w:val="693C0411"/>
    <w:rsid w:val="693C2EA6"/>
    <w:rsid w:val="693D5399"/>
    <w:rsid w:val="693E27A4"/>
    <w:rsid w:val="693F4504"/>
    <w:rsid w:val="69413B0E"/>
    <w:rsid w:val="69426D1D"/>
    <w:rsid w:val="69432FF3"/>
    <w:rsid w:val="6944206E"/>
    <w:rsid w:val="69475DB6"/>
    <w:rsid w:val="694A4DE0"/>
    <w:rsid w:val="694D65A7"/>
    <w:rsid w:val="694F067F"/>
    <w:rsid w:val="69541AA8"/>
    <w:rsid w:val="69567C27"/>
    <w:rsid w:val="69592202"/>
    <w:rsid w:val="695E22A7"/>
    <w:rsid w:val="695F1619"/>
    <w:rsid w:val="69657691"/>
    <w:rsid w:val="69661363"/>
    <w:rsid w:val="69685451"/>
    <w:rsid w:val="696B35E1"/>
    <w:rsid w:val="696F1226"/>
    <w:rsid w:val="69722892"/>
    <w:rsid w:val="69780167"/>
    <w:rsid w:val="697F4C8B"/>
    <w:rsid w:val="698009C4"/>
    <w:rsid w:val="698221A4"/>
    <w:rsid w:val="69823D63"/>
    <w:rsid w:val="69832D3E"/>
    <w:rsid w:val="69871573"/>
    <w:rsid w:val="698B1375"/>
    <w:rsid w:val="698C021F"/>
    <w:rsid w:val="698D65FA"/>
    <w:rsid w:val="69913EE9"/>
    <w:rsid w:val="69972EA8"/>
    <w:rsid w:val="699B4BCB"/>
    <w:rsid w:val="699B5D20"/>
    <w:rsid w:val="699C52D8"/>
    <w:rsid w:val="699D180A"/>
    <w:rsid w:val="699F1BCF"/>
    <w:rsid w:val="69A305C4"/>
    <w:rsid w:val="69A41238"/>
    <w:rsid w:val="69A42F72"/>
    <w:rsid w:val="69A504A9"/>
    <w:rsid w:val="69A60426"/>
    <w:rsid w:val="69A758E3"/>
    <w:rsid w:val="69A93AE4"/>
    <w:rsid w:val="69AA05E5"/>
    <w:rsid w:val="69AA6A9F"/>
    <w:rsid w:val="69B31178"/>
    <w:rsid w:val="69B35805"/>
    <w:rsid w:val="69B51591"/>
    <w:rsid w:val="69B6239C"/>
    <w:rsid w:val="69BF5368"/>
    <w:rsid w:val="69C10422"/>
    <w:rsid w:val="69C17E59"/>
    <w:rsid w:val="69C70648"/>
    <w:rsid w:val="69C72672"/>
    <w:rsid w:val="69CD5D98"/>
    <w:rsid w:val="69CD62BA"/>
    <w:rsid w:val="69CE1967"/>
    <w:rsid w:val="69CE6942"/>
    <w:rsid w:val="69D0221E"/>
    <w:rsid w:val="69DB74BF"/>
    <w:rsid w:val="69E46D5E"/>
    <w:rsid w:val="69EA52E0"/>
    <w:rsid w:val="69EF476A"/>
    <w:rsid w:val="69F33514"/>
    <w:rsid w:val="69F57DCA"/>
    <w:rsid w:val="69F63CEE"/>
    <w:rsid w:val="69FA145A"/>
    <w:rsid w:val="69FA7395"/>
    <w:rsid w:val="69FC058D"/>
    <w:rsid w:val="69FC53BA"/>
    <w:rsid w:val="69FD6F6E"/>
    <w:rsid w:val="6A014299"/>
    <w:rsid w:val="6A101B68"/>
    <w:rsid w:val="6A153129"/>
    <w:rsid w:val="6A193EB9"/>
    <w:rsid w:val="6A1D2EF4"/>
    <w:rsid w:val="6A1E5267"/>
    <w:rsid w:val="6A1F6A55"/>
    <w:rsid w:val="6A206F5D"/>
    <w:rsid w:val="6A225C38"/>
    <w:rsid w:val="6A272F81"/>
    <w:rsid w:val="6A2739B9"/>
    <w:rsid w:val="6A2867C5"/>
    <w:rsid w:val="6A2F133C"/>
    <w:rsid w:val="6A320EEF"/>
    <w:rsid w:val="6A32607C"/>
    <w:rsid w:val="6A331771"/>
    <w:rsid w:val="6A3435BE"/>
    <w:rsid w:val="6A377CAA"/>
    <w:rsid w:val="6A3D0E01"/>
    <w:rsid w:val="6A3D672E"/>
    <w:rsid w:val="6A414B57"/>
    <w:rsid w:val="6A4416A2"/>
    <w:rsid w:val="6A455E87"/>
    <w:rsid w:val="6A46558A"/>
    <w:rsid w:val="6A491E91"/>
    <w:rsid w:val="6A493DE4"/>
    <w:rsid w:val="6A494788"/>
    <w:rsid w:val="6A5276C2"/>
    <w:rsid w:val="6A553835"/>
    <w:rsid w:val="6A5838EE"/>
    <w:rsid w:val="6A5E345D"/>
    <w:rsid w:val="6A5F0D8F"/>
    <w:rsid w:val="6A607082"/>
    <w:rsid w:val="6A6142A6"/>
    <w:rsid w:val="6A616DAF"/>
    <w:rsid w:val="6A6208BD"/>
    <w:rsid w:val="6A683C84"/>
    <w:rsid w:val="6A6929C0"/>
    <w:rsid w:val="6A6B298C"/>
    <w:rsid w:val="6A6C0638"/>
    <w:rsid w:val="6A6C0776"/>
    <w:rsid w:val="6A6E3B42"/>
    <w:rsid w:val="6A7143E1"/>
    <w:rsid w:val="6A741BBD"/>
    <w:rsid w:val="6A7F3D5D"/>
    <w:rsid w:val="6A8379F2"/>
    <w:rsid w:val="6A84163B"/>
    <w:rsid w:val="6A877AA9"/>
    <w:rsid w:val="6A882CC0"/>
    <w:rsid w:val="6A8E2A92"/>
    <w:rsid w:val="6A8F0057"/>
    <w:rsid w:val="6A8F2F54"/>
    <w:rsid w:val="6A9045A6"/>
    <w:rsid w:val="6A905FDE"/>
    <w:rsid w:val="6A92324A"/>
    <w:rsid w:val="6A94200D"/>
    <w:rsid w:val="6A952D82"/>
    <w:rsid w:val="6A973376"/>
    <w:rsid w:val="6A973502"/>
    <w:rsid w:val="6A995DA0"/>
    <w:rsid w:val="6AA04CC7"/>
    <w:rsid w:val="6AA34A53"/>
    <w:rsid w:val="6AA3546D"/>
    <w:rsid w:val="6AA85E5E"/>
    <w:rsid w:val="6AAE7E7F"/>
    <w:rsid w:val="6ABC69D1"/>
    <w:rsid w:val="6AC31424"/>
    <w:rsid w:val="6AC328D0"/>
    <w:rsid w:val="6AC360A9"/>
    <w:rsid w:val="6AC91229"/>
    <w:rsid w:val="6ACC35AD"/>
    <w:rsid w:val="6ACE20E4"/>
    <w:rsid w:val="6AD104FE"/>
    <w:rsid w:val="6AD173B4"/>
    <w:rsid w:val="6AD32743"/>
    <w:rsid w:val="6AD32D73"/>
    <w:rsid w:val="6AD66D3A"/>
    <w:rsid w:val="6AD76C51"/>
    <w:rsid w:val="6AD935FC"/>
    <w:rsid w:val="6ADC04F9"/>
    <w:rsid w:val="6ADF65F2"/>
    <w:rsid w:val="6AE12469"/>
    <w:rsid w:val="6AE40C09"/>
    <w:rsid w:val="6AE456B5"/>
    <w:rsid w:val="6AE86185"/>
    <w:rsid w:val="6AEB2D2A"/>
    <w:rsid w:val="6AED45D5"/>
    <w:rsid w:val="6AF0138B"/>
    <w:rsid w:val="6AF31113"/>
    <w:rsid w:val="6AF46396"/>
    <w:rsid w:val="6AF543AE"/>
    <w:rsid w:val="6AF57053"/>
    <w:rsid w:val="6AF70B58"/>
    <w:rsid w:val="6AF75428"/>
    <w:rsid w:val="6AFF29F7"/>
    <w:rsid w:val="6B045CFB"/>
    <w:rsid w:val="6B053BC3"/>
    <w:rsid w:val="6B075DC3"/>
    <w:rsid w:val="6B0B19AF"/>
    <w:rsid w:val="6B0C2E1E"/>
    <w:rsid w:val="6B0D7834"/>
    <w:rsid w:val="6B1532AB"/>
    <w:rsid w:val="6B1614F2"/>
    <w:rsid w:val="6B177EEE"/>
    <w:rsid w:val="6B1869AF"/>
    <w:rsid w:val="6B1C594F"/>
    <w:rsid w:val="6B2326ED"/>
    <w:rsid w:val="6B2E548E"/>
    <w:rsid w:val="6B305650"/>
    <w:rsid w:val="6B317159"/>
    <w:rsid w:val="6B343ED6"/>
    <w:rsid w:val="6B345AEF"/>
    <w:rsid w:val="6B3610C8"/>
    <w:rsid w:val="6B3662D6"/>
    <w:rsid w:val="6B371AE2"/>
    <w:rsid w:val="6B3872C3"/>
    <w:rsid w:val="6B390FE8"/>
    <w:rsid w:val="6B3D0F84"/>
    <w:rsid w:val="6B403D1D"/>
    <w:rsid w:val="6B405161"/>
    <w:rsid w:val="6B421673"/>
    <w:rsid w:val="6B457003"/>
    <w:rsid w:val="6B463F02"/>
    <w:rsid w:val="6B484E74"/>
    <w:rsid w:val="6B4A7E84"/>
    <w:rsid w:val="6B4B00E7"/>
    <w:rsid w:val="6B4D517A"/>
    <w:rsid w:val="6B513ACA"/>
    <w:rsid w:val="6B533D27"/>
    <w:rsid w:val="6B541269"/>
    <w:rsid w:val="6B546B1D"/>
    <w:rsid w:val="6B562C67"/>
    <w:rsid w:val="6B5A1676"/>
    <w:rsid w:val="6B5E36A4"/>
    <w:rsid w:val="6B6332A2"/>
    <w:rsid w:val="6B6340DE"/>
    <w:rsid w:val="6B6370F5"/>
    <w:rsid w:val="6B6400F5"/>
    <w:rsid w:val="6B640C00"/>
    <w:rsid w:val="6B67393E"/>
    <w:rsid w:val="6B676AAE"/>
    <w:rsid w:val="6B6D0861"/>
    <w:rsid w:val="6B7408F7"/>
    <w:rsid w:val="6B7626B2"/>
    <w:rsid w:val="6B7A0999"/>
    <w:rsid w:val="6B7F628A"/>
    <w:rsid w:val="6B822A4A"/>
    <w:rsid w:val="6B843CA0"/>
    <w:rsid w:val="6B8765F2"/>
    <w:rsid w:val="6B8A67EB"/>
    <w:rsid w:val="6B8D19B1"/>
    <w:rsid w:val="6B8D7367"/>
    <w:rsid w:val="6B8D77A1"/>
    <w:rsid w:val="6B920729"/>
    <w:rsid w:val="6B971216"/>
    <w:rsid w:val="6B9947CF"/>
    <w:rsid w:val="6B9A5228"/>
    <w:rsid w:val="6B9A5307"/>
    <w:rsid w:val="6B9F4E07"/>
    <w:rsid w:val="6BA21CFF"/>
    <w:rsid w:val="6BA267CB"/>
    <w:rsid w:val="6BB05507"/>
    <w:rsid w:val="6BB707E2"/>
    <w:rsid w:val="6BBB17CD"/>
    <w:rsid w:val="6BBC70B9"/>
    <w:rsid w:val="6BC05D46"/>
    <w:rsid w:val="6BC57472"/>
    <w:rsid w:val="6BC96493"/>
    <w:rsid w:val="6BC96984"/>
    <w:rsid w:val="6BCD78BA"/>
    <w:rsid w:val="6BD00D11"/>
    <w:rsid w:val="6BD334DA"/>
    <w:rsid w:val="6BD426C3"/>
    <w:rsid w:val="6BD551A0"/>
    <w:rsid w:val="6BD740BE"/>
    <w:rsid w:val="6BD87DAE"/>
    <w:rsid w:val="6BDA3A82"/>
    <w:rsid w:val="6BDA4864"/>
    <w:rsid w:val="6BDA543F"/>
    <w:rsid w:val="6BDB16DB"/>
    <w:rsid w:val="6BE27EEA"/>
    <w:rsid w:val="6BE666AE"/>
    <w:rsid w:val="6BE87B20"/>
    <w:rsid w:val="6BEA3D1D"/>
    <w:rsid w:val="6BEB47A4"/>
    <w:rsid w:val="6BED6765"/>
    <w:rsid w:val="6BED67A1"/>
    <w:rsid w:val="6BEE0D0D"/>
    <w:rsid w:val="6BF63826"/>
    <w:rsid w:val="6BF80523"/>
    <w:rsid w:val="6BFA56D3"/>
    <w:rsid w:val="6BFE5962"/>
    <w:rsid w:val="6BFE5CE9"/>
    <w:rsid w:val="6C01285A"/>
    <w:rsid w:val="6C033306"/>
    <w:rsid w:val="6C0638BA"/>
    <w:rsid w:val="6C0739FC"/>
    <w:rsid w:val="6C0964BD"/>
    <w:rsid w:val="6C0A4A38"/>
    <w:rsid w:val="6C0B3064"/>
    <w:rsid w:val="6C0D5101"/>
    <w:rsid w:val="6C141DBB"/>
    <w:rsid w:val="6C187620"/>
    <w:rsid w:val="6C1A429C"/>
    <w:rsid w:val="6C1A4B7A"/>
    <w:rsid w:val="6C1E65A3"/>
    <w:rsid w:val="6C207FB0"/>
    <w:rsid w:val="6C227FAC"/>
    <w:rsid w:val="6C244862"/>
    <w:rsid w:val="6C255FAD"/>
    <w:rsid w:val="6C296ADC"/>
    <w:rsid w:val="6C2B19ED"/>
    <w:rsid w:val="6C3202BB"/>
    <w:rsid w:val="6C321EF4"/>
    <w:rsid w:val="6C323F49"/>
    <w:rsid w:val="6C354DAC"/>
    <w:rsid w:val="6C383460"/>
    <w:rsid w:val="6C407312"/>
    <w:rsid w:val="6C4401CA"/>
    <w:rsid w:val="6C454BE7"/>
    <w:rsid w:val="6C460742"/>
    <w:rsid w:val="6C483773"/>
    <w:rsid w:val="6C4861F2"/>
    <w:rsid w:val="6C4A4C0A"/>
    <w:rsid w:val="6C4A59EE"/>
    <w:rsid w:val="6C4C3138"/>
    <w:rsid w:val="6C4F61E3"/>
    <w:rsid w:val="6C513A33"/>
    <w:rsid w:val="6C51795F"/>
    <w:rsid w:val="6C565D52"/>
    <w:rsid w:val="6C5711F9"/>
    <w:rsid w:val="6C5847CB"/>
    <w:rsid w:val="6C5E40E6"/>
    <w:rsid w:val="6C604223"/>
    <w:rsid w:val="6C6217F3"/>
    <w:rsid w:val="6C626D53"/>
    <w:rsid w:val="6C62702B"/>
    <w:rsid w:val="6C661863"/>
    <w:rsid w:val="6C6A7059"/>
    <w:rsid w:val="6C6F57FE"/>
    <w:rsid w:val="6C71266A"/>
    <w:rsid w:val="6C7316FF"/>
    <w:rsid w:val="6C756447"/>
    <w:rsid w:val="6C75764B"/>
    <w:rsid w:val="6C7B3769"/>
    <w:rsid w:val="6C7C5FE7"/>
    <w:rsid w:val="6C7D4B2E"/>
    <w:rsid w:val="6C8E4C27"/>
    <w:rsid w:val="6C96313C"/>
    <w:rsid w:val="6C963A35"/>
    <w:rsid w:val="6C9A110B"/>
    <w:rsid w:val="6C9C4AF5"/>
    <w:rsid w:val="6C9E04EF"/>
    <w:rsid w:val="6C9E263E"/>
    <w:rsid w:val="6CA2225B"/>
    <w:rsid w:val="6CA37469"/>
    <w:rsid w:val="6CA56432"/>
    <w:rsid w:val="6CA60E2A"/>
    <w:rsid w:val="6CAA141D"/>
    <w:rsid w:val="6CAA3E8D"/>
    <w:rsid w:val="6CAF63F9"/>
    <w:rsid w:val="6CB12116"/>
    <w:rsid w:val="6CB4144B"/>
    <w:rsid w:val="6CB774B8"/>
    <w:rsid w:val="6CBB325D"/>
    <w:rsid w:val="6CBD4173"/>
    <w:rsid w:val="6CBD6953"/>
    <w:rsid w:val="6CBF0EF2"/>
    <w:rsid w:val="6CBF6EA5"/>
    <w:rsid w:val="6CC22287"/>
    <w:rsid w:val="6CC54C1C"/>
    <w:rsid w:val="6CC73D24"/>
    <w:rsid w:val="6CCE1089"/>
    <w:rsid w:val="6CD76CBB"/>
    <w:rsid w:val="6CD84396"/>
    <w:rsid w:val="6CDB008D"/>
    <w:rsid w:val="6CDC273A"/>
    <w:rsid w:val="6CDD12C4"/>
    <w:rsid w:val="6CE1714B"/>
    <w:rsid w:val="6CE66637"/>
    <w:rsid w:val="6CE70946"/>
    <w:rsid w:val="6CEB5F3B"/>
    <w:rsid w:val="6CEC0F6C"/>
    <w:rsid w:val="6CEE0C8B"/>
    <w:rsid w:val="6CEE6ED2"/>
    <w:rsid w:val="6CEF08EB"/>
    <w:rsid w:val="6CEF0F7F"/>
    <w:rsid w:val="6CF040FB"/>
    <w:rsid w:val="6CF131C3"/>
    <w:rsid w:val="6CF26062"/>
    <w:rsid w:val="6CF728D2"/>
    <w:rsid w:val="6CF9447F"/>
    <w:rsid w:val="6CFA3F29"/>
    <w:rsid w:val="6CFE29F4"/>
    <w:rsid w:val="6D02753A"/>
    <w:rsid w:val="6D0514FC"/>
    <w:rsid w:val="6D0E0C5A"/>
    <w:rsid w:val="6D0F124A"/>
    <w:rsid w:val="6D135598"/>
    <w:rsid w:val="6D1676F2"/>
    <w:rsid w:val="6D1958D8"/>
    <w:rsid w:val="6D1B4B19"/>
    <w:rsid w:val="6D1E12E5"/>
    <w:rsid w:val="6D216508"/>
    <w:rsid w:val="6D216A4E"/>
    <w:rsid w:val="6D222368"/>
    <w:rsid w:val="6D223497"/>
    <w:rsid w:val="6D236332"/>
    <w:rsid w:val="6D24571F"/>
    <w:rsid w:val="6D251BB4"/>
    <w:rsid w:val="6D28269F"/>
    <w:rsid w:val="6D283BCA"/>
    <w:rsid w:val="6D2B13A9"/>
    <w:rsid w:val="6D312D62"/>
    <w:rsid w:val="6D3D5DCA"/>
    <w:rsid w:val="6D3E7FC5"/>
    <w:rsid w:val="6D467A14"/>
    <w:rsid w:val="6D4700F4"/>
    <w:rsid w:val="6D47579A"/>
    <w:rsid w:val="6D4A5B5A"/>
    <w:rsid w:val="6D4B330C"/>
    <w:rsid w:val="6D4B36C2"/>
    <w:rsid w:val="6D4B657E"/>
    <w:rsid w:val="6D4D654C"/>
    <w:rsid w:val="6D4E552D"/>
    <w:rsid w:val="6D5D3025"/>
    <w:rsid w:val="6D5D6F26"/>
    <w:rsid w:val="6D5F4306"/>
    <w:rsid w:val="6D667399"/>
    <w:rsid w:val="6D680342"/>
    <w:rsid w:val="6D6817C8"/>
    <w:rsid w:val="6D69355D"/>
    <w:rsid w:val="6D7065A6"/>
    <w:rsid w:val="6D7629FF"/>
    <w:rsid w:val="6D776C82"/>
    <w:rsid w:val="6D795C90"/>
    <w:rsid w:val="6D7C20DC"/>
    <w:rsid w:val="6D7C2BD1"/>
    <w:rsid w:val="6D7E1A1B"/>
    <w:rsid w:val="6D842AF8"/>
    <w:rsid w:val="6D880F57"/>
    <w:rsid w:val="6D8826BE"/>
    <w:rsid w:val="6D8F3699"/>
    <w:rsid w:val="6D8F3AEC"/>
    <w:rsid w:val="6D9379D6"/>
    <w:rsid w:val="6D941F65"/>
    <w:rsid w:val="6D9424C8"/>
    <w:rsid w:val="6D956B5C"/>
    <w:rsid w:val="6D984324"/>
    <w:rsid w:val="6D9F3E1B"/>
    <w:rsid w:val="6DA01940"/>
    <w:rsid w:val="6DA164D5"/>
    <w:rsid w:val="6DA441B2"/>
    <w:rsid w:val="6DA56939"/>
    <w:rsid w:val="6DA613F1"/>
    <w:rsid w:val="6DAC0273"/>
    <w:rsid w:val="6DAC1C56"/>
    <w:rsid w:val="6DAC6DAA"/>
    <w:rsid w:val="6DAE77E9"/>
    <w:rsid w:val="6DB37F38"/>
    <w:rsid w:val="6DB94A3A"/>
    <w:rsid w:val="6DBD35F1"/>
    <w:rsid w:val="6DC07B57"/>
    <w:rsid w:val="6DC43379"/>
    <w:rsid w:val="6DC52790"/>
    <w:rsid w:val="6DC60F6E"/>
    <w:rsid w:val="6DC741FB"/>
    <w:rsid w:val="6DCB321A"/>
    <w:rsid w:val="6DCB4B81"/>
    <w:rsid w:val="6DD02847"/>
    <w:rsid w:val="6DD66B4B"/>
    <w:rsid w:val="6DDC7CB0"/>
    <w:rsid w:val="6DDE4C49"/>
    <w:rsid w:val="6DE20769"/>
    <w:rsid w:val="6DE22485"/>
    <w:rsid w:val="6DE26FA9"/>
    <w:rsid w:val="6DE87A08"/>
    <w:rsid w:val="6DEA5FB9"/>
    <w:rsid w:val="6DEB0146"/>
    <w:rsid w:val="6DF01C51"/>
    <w:rsid w:val="6DF71C2F"/>
    <w:rsid w:val="6DFD12A4"/>
    <w:rsid w:val="6E002886"/>
    <w:rsid w:val="6E032989"/>
    <w:rsid w:val="6E07056F"/>
    <w:rsid w:val="6E0819FF"/>
    <w:rsid w:val="6E096DA3"/>
    <w:rsid w:val="6E0D3D3F"/>
    <w:rsid w:val="6E107738"/>
    <w:rsid w:val="6E1C15C2"/>
    <w:rsid w:val="6E2015B6"/>
    <w:rsid w:val="6E2270A9"/>
    <w:rsid w:val="6E247BAE"/>
    <w:rsid w:val="6E26060F"/>
    <w:rsid w:val="6E2764C0"/>
    <w:rsid w:val="6E281DC5"/>
    <w:rsid w:val="6E2C5DD2"/>
    <w:rsid w:val="6E2E40EC"/>
    <w:rsid w:val="6E337FA5"/>
    <w:rsid w:val="6E3647D0"/>
    <w:rsid w:val="6E365EF8"/>
    <w:rsid w:val="6E366453"/>
    <w:rsid w:val="6E3E4B8B"/>
    <w:rsid w:val="6E40413A"/>
    <w:rsid w:val="6E4102C0"/>
    <w:rsid w:val="6E45185B"/>
    <w:rsid w:val="6E462793"/>
    <w:rsid w:val="6E464552"/>
    <w:rsid w:val="6E473F38"/>
    <w:rsid w:val="6E4B1982"/>
    <w:rsid w:val="6E4C01B1"/>
    <w:rsid w:val="6E5521D5"/>
    <w:rsid w:val="6E555B2C"/>
    <w:rsid w:val="6E5560ED"/>
    <w:rsid w:val="6E5744AC"/>
    <w:rsid w:val="6E5E0047"/>
    <w:rsid w:val="6E5F3948"/>
    <w:rsid w:val="6E6359EF"/>
    <w:rsid w:val="6E6579C5"/>
    <w:rsid w:val="6E6939A7"/>
    <w:rsid w:val="6E6B4CB0"/>
    <w:rsid w:val="6E6E51CC"/>
    <w:rsid w:val="6E7037CA"/>
    <w:rsid w:val="6E763114"/>
    <w:rsid w:val="6E7742C7"/>
    <w:rsid w:val="6E7F475A"/>
    <w:rsid w:val="6E7F4D6A"/>
    <w:rsid w:val="6E845067"/>
    <w:rsid w:val="6E867FF0"/>
    <w:rsid w:val="6E891DEC"/>
    <w:rsid w:val="6E8C5CBD"/>
    <w:rsid w:val="6E8F12FE"/>
    <w:rsid w:val="6E935979"/>
    <w:rsid w:val="6E986283"/>
    <w:rsid w:val="6E991BA4"/>
    <w:rsid w:val="6E9B79AE"/>
    <w:rsid w:val="6E9F4942"/>
    <w:rsid w:val="6EA25D78"/>
    <w:rsid w:val="6EA6147E"/>
    <w:rsid w:val="6EA61A1B"/>
    <w:rsid w:val="6EAA1F1D"/>
    <w:rsid w:val="6EAD5B71"/>
    <w:rsid w:val="6EB461A1"/>
    <w:rsid w:val="6EB57F93"/>
    <w:rsid w:val="6EB72617"/>
    <w:rsid w:val="6EBC1354"/>
    <w:rsid w:val="6EBE5725"/>
    <w:rsid w:val="6EC230F4"/>
    <w:rsid w:val="6EC573C9"/>
    <w:rsid w:val="6ECC1A72"/>
    <w:rsid w:val="6ECC4756"/>
    <w:rsid w:val="6ED13BB2"/>
    <w:rsid w:val="6ED5083E"/>
    <w:rsid w:val="6ED66E5D"/>
    <w:rsid w:val="6EDA285F"/>
    <w:rsid w:val="6EDC0360"/>
    <w:rsid w:val="6EE44C06"/>
    <w:rsid w:val="6EE4676C"/>
    <w:rsid w:val="6EE50335"/>
    <w:rsid w:val="6EE7237E"/>
    <w:rsid w:val="6EE873A2"/>
    <w:rsid w:val="6EE95781"/>
    <w:rsid w:val="6EED5179"/>
    <w:rsid w:val="6EF50072"/>
    <w:rsid w:val="6EF57B1C"/>
    <w:rsid w:val="6EFB2BAA"/>
    <w:rsid w:val="6EFB59DF"/>
    <w:rsid w:val="6EFE61F2"/>
    <w:rsid w:val="6F00095F"/>
    <w:rsid w:val="6F00566D"/>
    <w:rsid w:val="6F027EC3"/>
    <w:rsid w:val="6F0735DD"/>
    <w:rsid w:val="6F0B50D9"/>
    <w:rsid w:val="6F0E13A9"/>
    <w:rsid w:val="6F102E2E"/>
    <w:rsid w:val="6F1105BA"/>
    <w:rsid w:val="6F111D7C"/>
    <w:rsid w:val="6F120BAC"/>
    <w:rsid w:val="6F132DB8"/>
    <w:rsid w:val="6F172C9C"/>
    <w:rsid w:val="6F190C56"/>
    <w:rsid w:val="6F1C6FCF"/>
    <w:rsid w:val="6F22031A"/>
    <w:rsid w:val="6F222B7E"/>
    <w:rsid w:val="6F23419A"/>
    <w:rsid w:val="6F284D94"/>
    <w:rsid w:val="6F2B7825"/>
    <w:rsid w:val="6F2D2526"/>
    <w:rsid w:val="6F2D777D"/>
    <w:rsid w:val="6F2E7C5B"/>
    <w:rsid w:val="6F3260E8"/>
    <w:rsid w:val="6F3343C5"/>
    <w:rsid w:val="6F356723"/>
    <w:rsid w:val="6F384874"/>
    <w:rsid w:val="6F39201F"/>
    <w:rsid w:val="6F3B1BBE"/>
    <w:rsid w:val="6F3B3ABC"/>
    <w:rsid w:val="6F3F0FC2"/>
    <w:rsid w:val="6F3F6624"/>
    <w:rsid w:val="6F404C58"/>
    <w:rsid w:val="6F416D03"/>
    <w:rsid w:val="6F450E67"/>
    <w:rsid w:val="6F4A6659"/>
    <w:rsid w:val="6F54694D"/>
    <w:rsid w:val="6F562F00"/>
    <w:rsid w:val="6F5A6B9B"/>
    <w:rsid w:val="6F5C1F8E"/>
    <w:rsid w:val="6F5E4428"/>
    <w:rsid w:val="6F601A36"/>
    <w:rsid w:val="6F60740D"/>
    <w:rsid w:val="6F6730FC"/>
    <w:rsid w:val="6F6A7E3A"/>
    <w:rsid w:val="6F725920"/>
    <w:rsid w:val="6F7614F5"/>
    <w:rsid w:val="6F7D057A"/>
    <w:rsid w:val="6F7D3626"/>
    <w:rsid w:val="6F7D61DF"/>
    <w:rsid w:val="6F8932B7"/>
    <w:rsid w:val="6F8A5179"/>
    <w:rsid w:val="6F921871"/>
    <w:rsid w:val="6F9235E0"/>
    <w:rsid w:val="6F9B15C2"/>
    <w:rsid w:val="6F9D5EFF"/>
    <w:rsid w:val="6FA05486"/>
    <w:rsid w:val="6FA4609D"/>
    <w:rsid w:val="6FA51A09"/>
    <w:rsid w:val="6FA84C5D"/>
    <w:rsid w:val="6FB16A7C"/>
    <w:rsid w:val="6FB2316F"/>
    <w:rsid w:val="6FB42AF6"/>
    <w:rsid w:val="6FB67A54"/>
    <w:rsid w:val="6FBD6D2C"/>
    <w:rsid w:val="6FBE6576"/>
    <w:rsid w:val="6FBF5D49"/>
    <w:rsid w:val="6FC06563"/>
    <w:rsid w:val="6FC30107"/>
    <w:rsid w:val="6FC70F57"/>
    <w:rsid w:val="6FC8306F"/>
    <w:rsid w:val="6FC962F8"/>
    <w:rsid w:val="6FCA1F11"/>
    <w:rsid w:val="6FCB1FD0"/>
    <w:rsid w:val="6FD03EBF"/>
    <w:rsid w:val="6FD17C33"/>
    <w:rsid w:val="6FD3070C"/>
    <w:rsid w:val="6FD62675"/>
    <w:rsid w:val="6FD74855"/>
    <w:rsid w:val="6FDA622C"/>
    <w:rsid w:val="6FDA7E64"/>
    <w:rsid w:val="6FDB534F"/>
    <w:rsid w:val="6FE276BC"/>
    <w:rsid w:val="6FE74394"/>
    <w:rsid w:val="6FE81068"/>
    <w:rsid w:val="6FE96C2C"/>
    <w:rsid w:val="6FEC6A5A"/>
    <w:rsid w:val="6FF0794E"/>
    <w:rsid w:val="6FF2511B"/>
    <w:rsid w:val="6FFB15FF"/>
    <w:rsid w:val="6FFB4BA2"/>
    <w:rsid w:val="6FFC1A19"/>
    <w:rsid w:val="6FFC4C8E"/>
    <w:rsid w:val="6FFD7E62"/>
    <w:rsid w:val="6FFD7ED7"/>
    <w:rsid w:val="70023F67"/>
    <w:rsid w:val="70047A40"/>
    <w:rsid w:val="700C359D"/>
    <w:rsid w:val="700D769D"/>
    <w:rsid w:val="700E1258"/>
    <w:rsid w:val="70120C70"/>
    <w:rsid w:val="70123BD1"/>
    <w:rsid w:val="70134046"/>
    <w:rsid w:val="70143F94"/>
    <w:rsid w:val="7017525B"/>
    <w:rsid w:val="70181FA6"/>
    <w:rsid w:val="70184AD8"/>
    <w:rsid w:val="70197540"/>
    <w:rsid w:val="701B208A"/>
    <w:rsid w:val="701C37D6"/>
    <w:rsid w:val="701C5CE2"/>
    <w:rsid w:val="702314CF"/>
    <w:rsid w:val="70297265"/>
    <w:rsid w:val="702D029A"/>
    <w:rsid w:val="702D5ECE"/>
    <w:rsid w:val="7030078C"/>
    <w:rsid w:val="70300CFD"/>
    <w:rsid w:val="70331145"/>
    <w:rsid w:val="703670D9"/>
    <w:rsid w:val="70373315"/>
    <w:rsid w:val="70375293"/>
    <w:rsid w:val="703A7FD4"/>
    <w:rsid w:val="703F1C14"/>
    <w:rsid w:val="70402DD1"/>
    <w:rsid w:val="70450E1E"/>
    <w:rsid w:val="7050142F"/>
    <w:rsid w:val="705028CD"/>
    <w:rsid w:val="70514546"/>
    <w:rsid w:val="70514CBD"/>
    <w:rsid w:val="7051539A"/>
    <w:rsid w:val="70534436"/>
    <w:rsid w:val="705B598A"/>
    <w:rsid w:val="705B5F88"/>
    <w:rsid w:val="705F0CE6"/>
    <w:rsid w:val="7061127C"/>
    <w:rsid w:val="7064482B"/>
    <w:rsid w:val="706811E4"/>
    <w:rsid w:val="7070360C"/>
    <w:rsid w:val="70722E14"/>
    <w:rsid w:val="70724816"/>
    <w:rsid w:val="707537DF"/>
    <w:rsid w:val="70765A49"/>
    <w:rsid w:val="70777AF6"/>
    <w:rsid w:val="707E7C02"/>
    <w:rsid w:val="707F3456"/>
    <w:rsid w:val="70804360"/>
    <w:rsid w:val="708402BB"/>
    <w:rsid w:val="70875ECF"/>
    <w:rsid w:val="708E09E3"/>
    <w:rsid w:val="70924E66"/>
    <w:rsid w:val="70980ED7"/>
    <w:rsid w:val="70A12230"/>
    <w:rsid w:val="70A1433E"/>
    <w:rsid w:val="70A25D98"/>
    <w:rsid w:val="70A2763D"/>
    <w:rsid w:val="70A32DF4"/>
    <w:rsid w:val="70AC7E3D"/>
    <w:rsid w:val="70B430BF"/>
    <w:rsid w:val="70BB0FC0"/>
    <w:rsid w:val="70BF7735"/>
    <w:rsid w:val="70C202DB"/>
    <w:rsid w:val="70C22E97"/>
    <w:rsid w:val="70C3025C"/>
    <w:rsid w:val="70C51F93"/>
    <w:rsid w:val="70C65500"/>
    <w:rsid w:val="70C9317C"/>
    <w:rsid w:val="70CA05AF"/>
    <w:rsid w:val="70CB08C0"/>
    <w:rsid w:val="70CC65C8"/>
    <w:rsid w:val="70CE3B4C"/>
    <w:rsid w:val="70D11771"/>
    <w:rsid w:val="70D128F7"/>
    <w:rsid w:val="70D31C69"/>
    <w:rsid w:val="70D435BE"/>
    <w:rsid w:val="70D5532E"/>
    <w:rsid w:val="70DB3C12"/>
    <w:rsid w:val="70DC1FB7"/>
    <w:rsid w:val="70DE4AFA"/>
    <w:rsid w:val="70DF3C79"/>
    <w:rsid w:val="70E008D5"/>
    <w:rsid w:val="70E04152"/>
    <w:rsid w:val="70E97D3F"/>
    <w:rsid w:val="70EC3485"/>
    <w:rsid w:val="70EC54B0"/>
    <w:rsid w:val="70EF182A"/>
    <w:rsid w:val="70EF7FA8"/>
    <w:rsid w:val="70F00D03"/>
    <w:rsid w:val="70F41640"/>
    <w:rsid w:val="70F46AE8"/>
    <w:rsid w:val="70F84206"/>
    <w:rsid w:val="70F94E4C"/>
    <w:rsid w:val="70FB1F46"/>
    <w:rsid w:val="70FC114C"/>
    <w:rsid w:val="70FF536C"/>
    <w:rsid w:val="71025C8D"/>
    <w:rsid w:val="710653DE"/>
    <w:rsid w:val="710717D2"/>
    <w:rsid w:val="71080885"/>
    <w:rsid w:val="710B534F"/>
    <w:rsid w:val="710E04B7"/>
    <w:rsid w:val="710F7FAA"/>
    <w:rsid w:val="711110DA"/>
    <w:rsid w:val="71111BDD"/>
    <w:rsid w:val="71167323"/>
    <w:rsid w:val="711B409F"/>
    <w:rsid w:val="711B584B"/>
    <w:rsid w:val="71215740"/>
    <w:rsid w:val="71215D79"/>
    <w:rsid w:val="7123095D"/>
    <w:rsid w:val="71233F74"/>
    <w:rsid w:val="71235765"/>
    <w:rsid w:val="71247682"/>
    <w:rsid w:val="71254E9F"/>
    <w:rsid w:val="71257E12"/>
    <w:rsid w:val="71275DE7"/>
    <w:rsid w:val="712848A2"/>
    <w:rsid w:val="712E289E"/>
    <w:rsid w:val="71306BDE"/>
    <w:rsid w:val="71323C5A"/>
    <w:rsid w:val="7139381C"/>
    <w:rsid w:val="71424EB0"/>
    <w:rsid w:val="71425233"/>
    <w:rsid w:val="714C27D6"/>
    <w:rsid w:val="71526E9F"/>
    <w:rsid w:val="71537678"/>
    <w:rsid w:val="715512E9"/>
    <w:rsid w:val="71571301"/>
    <w:rsid w:val="71573D2B"/>
    <w:rsid w:val="7158738A"/>
    <w:rsid w:val="71637059"/>
    <w:rsid w:val="71652C07"/>
    <w:rsid w:val="716753ED"/>
    <w:rsid w:val="716E7311"/>
    <w:rsid w:val="71700077"/>
    <w:rsid w:val="71710643"/>
    <w:rsid w:val="7171729B"/>
    <w:rsid w:val="71737F2A"/>
    <w:rsid w:val="717413E5"/>
    <w:rsid w:val="71745CF1"/>
    <w:rsid w:val="717A08A3"/>
    <w:rsid w:val="717D7A2A"/>
    <w:rsid w:val="71810539"/>
    <w:rsid w:val="718209BC"/>
    <w:rsid w:val="71856B14"/>
    <w:rsid w:val="71864836"/>
    <w:rsid w:val="7189463D"/>
    <w:rsid w:val="718E3E13"/>
    <w:rsid w:val="718F3A5A"/>
    <w:rsid w:val="7191251C"/>
    <w:rsid w:val="71931D27"/>
    <w:rsid w:val="71990409"/>
    <w:rsid w:val="719908D0"/>
    <w:rsid w:val="71A31888"/>
    <w:rsid w:val="71A71B82"/>
    <w:rsid w:val="71A950A6"/>
    <w:rsid w:val="71B22664"/>
    <w:rsid w:val="71B257CC"/>
    <w:rsid w:val="71B25911"/>
    <w:rsid w:val="71BD2020"/>
    <w:rsid w:val="71BE1380"/>
    <w:rsid w:val="71C02A44"/>
    <w:rsid w:val="71C1247C"/>
    <w:rsid w:val="71C74FDA"/>
    <w:rsid w:val="71C8200C"/>
    <w:rsid w:val="71CC3F95"/>
    <w:rsid w:val="71CD1C2F"/>
    <w:rsid w:val="71D11F9E"/>
    <w:rsid w:val="71D92271"/>
    <w:rsid w:val="71DC751F"/>
    <w:rsid w:val="71DD6C27"/>
    <w:rsid w:val="71DE19C0"/>
    <w:rsid w:val="71DF0233"/>
    <w:rsid w:val="71E279A6"/>
    <w:rsid w:val="71E42E80"/>
    <w:rsid w:val="71E450EB"/>
    <w:rsid w:val="71E459C5"/>
    <w:rsid w:val="71E479A4"/>
    <w:rsid w:val="71E87563"/>
    <w:rsid w:val="71EF015F"/>
    <w:rsid w:val="71EF343B"/>
    <w:rsid w:val="71F10859"/>
    <w:rsid w:val="71F12EAD"/>
    <w:rsid w:val="71F65736"/>
    <w:rsid w:val="71F73B87"/>
    <w:rsid w:val="71F8395B"/>
    <w:rsid w:val="71FF40E4"/>
    <w:rsid w:val="72010957"/>
    <w:rsid w:val="72020145"/>
    <w:rsid w:val="72027801"/>
    <w:rsid w:val="720336C4"/>
    <w:rsid w:val="720754BD"/>
    <w:rsid w:val="720851F3"/>
    <w:rsid w:val="720A325D"/>
    <w:rsid w:val="720A777A"/>
    <w:rsid w:val="720C6CF0"/>
    <w:rsid w:val="72137C87"/>
    <w:rsid w:val="72141CF4"/>
    <w:rsid w:val="72154BA9"/>
    <w:rsid w:val="7216380F"/>
    <w:rsid w:val="721B720D"/>
    <w:rsid w:val="721C0020"/>
    <w:rsid w:val="721C20A0"/>
    <w:rsid w:val="721C405D"/>
    <w:rsid w:val="72214B72"/>
    <w:rsid w:val="722224F8"/>
    <w:rsid w:val="72282652"/>
    <w:rsid w:val="722974C3"/>
    <w:rsid w:val="72312B32"/>
    <w:rsid w:val="72337E37"/>
    <w:rsid w:val="72347242"/>
    <w:rsid w:val="723A29BD"/>
    <w:rsid w:val="723C7C98"/>
    <w:rsid w:val="72436805"/>
    <w:rsid w:val="72444CE9"/>
    <w:rsid w:val="7245141C"/>
    <w:rsid w:val="724609A9"/>
    <w:rsid w:val="7246541B"/>
    <w:rsid w:val="72491D6C"/>
    <w:rsid w:val="724A33F6"/>
    <w:rsid w:val="724B522A"/>
    <w:rsid w:val="72545474"/>
    <w:rsid w:val="72596795"/>
    <w:rsid w:val="725A5FC7"/>
    <w:rsid w:val="725B24B4"/>
    <w:rsid w:val="726605AE"/>
    <w:rsid w:val="72681238"/>
    <w:rsid w:val="72693561"/>
    <w:rsid w:val="72700A77"/>
    <w:rsid w:val="72705A90"/>
    <w:rsid w:val="72745B3E"/>
    <w:rsid w:val="72745DCF"/>
    <w:rsid w:val="72755C76"/>
    <w:rsid w:val="727843FD"/>
    <w:rsid w:val="727E30DE"/>
    <w:rsid w:val="72815061"/>
    <w:rsid w:val="72827BD7"/>
    <w:rsid w:val="72845068"/>
    <w:rsid w:val="728625F8"/>
    <w:rsid w:val="72886C58"/>
    <w:rsid w:val="728F4B58"/>
    <w:rsid w:val="7292163B"/>
    <w:rsid w:val="72940373"/>
    <w:rsid w:val="72947D78"/>
    <w:rsid w:val="729554B8"/>
    <w:rsid w:val="729C68D6"/>
    <w:rsid w:val="729D4B0F"/>
    <w:rsid w:val="729D6766"/>
    <w:rsid w:val="729E221D"/>
    <w:rsid w:val="729E5C4E"/>
    <w:rsid w:val="72A73CF3"/>
    <w:rsid w:val="72AD07A6"/>
    <w:rsid w:val="72B10A25"/>
    <w:rsid w:val="72B31A7C"/>
    <w:rsid w:val="72B757A6"/>
    <w:rsid w:val="72BB08ED"/>
    <w:rsid w:val="72BD6629"/>
    <w:rsid w:val="72BE46F2"/>
    <w:rsid w:val="72C06017"/>
    <w:rsid w:val="72C646E6"/>
    <w:rsid w:val="72CD3324"/>
    <w:rsid w:val="72D52658"/>
    <w:rsid w:val="72D56C0A"/>
    <w:rsid w:val="72D91B88"/>
    <w:rsid w:val="72E41C92"/>
    <w:rsid w:val="72EB1C54"/>
    <w:rsid w:val="72EC0A6B"/>
    <w:rsid w:val="72EE4F10"/>
    <w:rsid w:val="72EF2BDE"/>
    <w:rsid w:val="72EF2E89"/>
    <w:rsid w:val="72F23750"/>
    <w:rsid w:val="72F26CE7"/>
    <w:rsid w:val="72F465EB"/>
    <w:rsid w:val="72F80DDB"/>
    <w:rsid w:val="72FB04C3"/>
    <w:rsid w:val="73007023"/>
    <w:rsid w:val="73012570"/>
    <w:rsid w:val="73025C72"/>
    <w:rsid w:val="73034E5D"/>
    <w:rsid w:val="730415FE"/>
    <w:rsid w:val="73065799"/>
    <w:rsid w:val="73073A9B"/>
    <w:rsid w:val="7308449B"/>
    <w:rsid w:val="730D41A7"/>
    <w:rsid w:val="730F1A48"/>
    <w:rsid w:val="730F5E5B"/>
    <w:rsid w:val="73115842"/>
    <w:rsid w:val="73150931"/>
    <w:rsid w:val="73153E94"/>
    <w:rsid w:val="73197719"/>
    <w:rsid w:val="731B235E"/>
    <w:rsid w:val="731B49E0"/>
    <w:rsid w:val="731B631E"/>
    <w:rsid w:val="731B7D45"/>
    <w:rsid w:val="731D0D47"/>
    <w:rsid w:val="731F6602"/>
    <w:rsid w:val="73213061"/>
    <w:rsid w:val="73213FB1"/>
    <w:rsid w:val="73232596"/>
    <w:rsid w:val="73240FC0"/>
    <w:rsid w:val="7324360A"/>
    <w:rsid w:val="732B6F2A"/>
    <w:rsid w:val="732D15F1"/>
    <w:rsid w:val="7330331C"/>
    <w:rsid w:val="73312B9B"/>
    <w:rsid w:val="733175D6"/>
    <w:rsid w:val="7334652E"/>
    <w:rsid w:val="733520E8"/>
    <w:rsid w:val="73395E4E"/>
    <w:rsid w:val="733F6BE0"/>
    <w:rsid w:val="7341303F"/>
    <w:rsid w:val="734302E7"/>
    <w:rsid w:val="7343672D"/>
    <w:rsid w:val="73451A51"/>
    <w:rsid w:val="73454BAD"/>
    <w:rsid w:val="73455201"/>
    <w:rsid w:val="734746E1"/>
    <w:rsid w:val="73480B9C"/>
    <w:rsid w:val="73495A35"/>
    <w:rsid w:val="734A6666"/>
    <w:rsid w:val="734D1247"/>
    <w:rsid w:val="734D1B1F"/>
    <w:rsid w:val="734F15D3"/>
    <w:rsid w:val="735645FC"/>
    <w:rsid w:val="73583EDE"/>
    <w:rsid w:val="735D0CDE"/>
    <w:rsid w:val="735F1AB3"/>
    <w:rsid w:val="7369442D"/>
    <w:rsid w:val="7369739B"/>
    <w:rsid w:val="73697B35"/>
    <w:rsid w:val="736C143E"/>
    <w:rsid w:val="736D0F24"/>
    <w:rsid w:val="736F3BD1"/>
    <w:rsid w:val="737202B7"/>
    <w:rsid w:val="73762984"/>
    <w:rsid w:val="73776B57"/>
    <w:rsid w:val="737B5104"/>
    <w:rsid w:val="7382454F"/>
    <w:rsid w:val="73825C82"/>
    <w:rsid w:val="73834E71"/>
    <w:rsid w:val="738830F8"/>
    <w:rsid w:val="738A316A"/>
    <w:rsid w:val="738E01DB"/>
    <w:rsid w:val="73921BF6"/>
    <w:rsid w:val="739427D9"/>
    <w:rsid w:val="73963210"/>
    <w:rsid w:val="73991B13"/>
    <w:rsid w:val="739F24FF"/>
    <w:rsid w:val="73A23137"/>
    <w:rsid w:val="73A42B6B"/>
    <w:rsid w:val="73A51E5B"/>
    <w:rsid w:val="73A7579C"/>
    <w:rsid w:val="73AB42DD"/>
    <w:rsid w:val="73AC06E7"/>
    <w:rsid w:val="73B769E2"/>
    <w:rsid w:val="73B81B5C"/>
    <w:rsid w:val="73BB43BC"/>
    <w:rsid w:val="73BF25D4"/>
    <w:rsid w:val="73BF6085"/>
    <w:rsid w:val="73BF63A3"/>
    <w:rsid w:val="73C071B3"/>
    <w:rsid w:val="73C15E54"/>
    <w:rsid w:val="73CB3102"/>
    <w:rsid w:val="73CD2076"/>
    <w:rsid w:val="73D26E8D"/>
    <w:rsid w:val="73D30580"/>
    <w:rsid w:val="73D3064E"/>
    <w:rsid w:val="73D75C6B"/>
    <w:rsid w:val="73DA3C87"/>
    <w:rsid w:val="73E0270F"/>
    <w:rsid w:val="73E20584"/>
    <w:rsid w:val="73E22A41"/>
    <w:rsid w:val="73E35232"/>
    <w:rsid w:val="73E3547B"/>
    <w:rsid w:val="73E37751"/>
    <w:rsid w:val="73E47808"/>
    <w:rsid w:val="73E47EB6"/>
    <w:rsid w:val="73E801B7"/>
    <w:rsid w:val="73ED20DD"/>
    <w:rsid w:val="73F138A2"/>
    <w:rsid w:val="73F172EA"/>
    <w:rsid w:val="73F5574E"/>
    <w:rsid w:val="73FE7A32"/>
    <w:rsid w:val="74000330"/>
    <w:rsid w:val="74015DB5"/>
    <w:rsid w:val="74054803"/>
    <w:rsid w:val="740F490A"/>
    <w:rsid w:val="74104271"/>
    <w:rsid w:val="74114085"/>
    <w:rsid w:val="74134CB7"/>
    <w:rsid w:val="741D7C2A"/>
    <w:rsid w:val="74222C88"/>
    <w:rsid w:val="74224517"/>
    <w:rsid w:val="74243BCA"/>
    <w:rsid w:val="74257687"/>
    <w:rsid w:val="742661BE"/>
    <w:rsid w:val="742B0826"/>
    <w:rsid w:val="742B1B0A"/>
    <w:rsid w:val="742B4E7F"/>
    <w:rsid w:val="742C4AE8"/>
    <w:rsid w:val="743F07AA"/>
    <w:rsid w:val="74421CEC"/>
    <w:rsid w:val="744507BF"/>
    <w:rsid w:val="7448187F"/>
    <w:rsid w:val="744E5024"/>
    <w:rsid w:val="744F3DA6"/>
    <w:rsid w:val="745111A5"/>
    <w:rsid w:val="745D05A7"/>
    <w:rsid w:val="745D4648"/>
    <w:rsid w:val="74600EC0"/>
    <w:rsid w:val="746345F0"/>
    <w:rsid w:val="74650BC1"/>
    <w:rsid w:val="746A33E2"/>
    <w:rsid w:val="746A44A8"/>
    <w:rsid w:val="746B440E"/>
    <w:rsid w:val="746D2631"/>
    <w:rsid w:val="746D64D3"/>
    <w:rsid w:val="74761D83"/>
    <w:rsid w:val="74767207"/>
    <w:rsid w:val="74774816"/>
    <w:rsid w:val="74777ACD"/>
    <w:rsid w:val="747E6C73"/>
    <w:rsid w:val="747F6297"/>
    <w:rsid w:val="74814057"/>
    <w:rsid w:val="7489264E"/>
    <w:rsid w:val="749C4004"/>
    <w:rsid w:val="74A57CF6"/>
    <w:rsid w:val="74A8745C"/>
    <w:rsid w:val="74AC55DD"/>
    <w:rsid w:val="74B51BF4"/>
    <w:rsid w:val="74BD4A17"/>
    <w:rsid w:val="74C01B7A"/>
    <w:rsid w:val="74C201F9"/>
    <w:rsid w:val="74C25E6E"/>
    <w:rsid w:val="74C80F6F"/>
    <w:rsid w:val="74CA54A6"/>
    <w:rsid w:val="74CD3D95"/>
    <w:rsid w:val="74CE447C"/>
    <w:rsid w:val="74D0068E"/>
    <w:rsid w:val="74D32D0F"/>
    <w:rsid w:val="74D5461C"/>
    <w:rsid w:val="74D7234E"/>
    <w:rsid w:val="74D85E7E"/>
    <w:rsid w:val="74DA171F"/>
    <w:rsid w:val="74E01D30"/>
    <w:rsid w:val="74E304E8"/>
    <w:rsid w:val="74E943A1"/>
    <w:rsid w:val="74EA2620"/>
    <w:rsid w:val="74EE084E"/>
    <w:rsid w:val="74EE5368"/>
    <w:rsid w:val="74F149AE"/>
    <w:rsid w:val="74F52516"/>
    <w:rsid w:val="74F60D8E"/>
    <w:rsid w:val="74F6679C"/>
    <w:rsid w:val="74F809B0"/>
    <w:rsid w:val="74F85C09"/>
    <w:rsid w:val="74FB4AD6"/>
    <w:rsid w:val="74FC0D23"/>
    <w:rsid w:val="7502139F"/>
    <w:rsid w:val="750221FA"/>
    <w:rsid w:val="7503414B"/>
    <w:rsid w:val="75085BA8"/>
    <w:rsid w:val="75094F1C"/>
    <w:rsid w:val="750A3C8D"/>
    <w:rsid w:val="750C27C8"/>
    <w:rsid w:val="750D26A7"/>
    <w:rsid w:val="75106F94"/>
    <w:rsid w:val="751114B9"/>
    <w:rsid w:val="75157BFF"/>
    <w:rsid w:val="751B190D"/>
    <w:rsid w:val="751F7C95"/>
    <w:rsid w:val="75272BA9"/>
    <w:rsid w:val="75282443"/>
    <w:rsid w:val="75282DE2"/>
    <w:rsid w:val="752C7B1C"/>
    <w:rsid w:val="752E382C"/>
    <w:rsid w:val="752E455C"/>
    <w:rsid w:val="7530500D"/>
    <w:rsid w:val="75391243"/>
    <w:rsid w:val="75395621"/>
    <w:rsid w:val="753E38B6"/>
    <w:rsid w:val="75405C56"/>
    <w:rsid w:val="75432C2E"/>
    <w:rsid w:val="75441808"/>
    <w:rsid w:val="754A201B"/>
    <w:rsid w:val="754F2EEC"/>
    <w:rsid w:val="75513118"/>
    <w:rsid w:val="755139E0"/>
    <w:rsid w:val="755368B0"/>
    <w:rsid w:val="75585059"/>
    <w:rsid w:val="75597B5A"/>
    <w:rsid w:val="755E26EA"/>
    <w:rsid w:val="755E37BA"/>
    <w:rsid w:val="75627C68"/>
    <w:rsid w:val="7564583C"/>
    <w:rsid w:val="7566439E"/>
    <w:rsid w:val="7567514F"/>
    <w:rsid w:val="75683939"/>
    <w:rsid w:val="757152E2"/>
    <w:rsid w:val="75756292"/>
    <w:rsid w:val="757B6971"/>
    <w:rsid w:val="757C2CA6"/>
    <w:rsid w:val="75816A6E"/>
    <w:rsid w:val="75843BFA"/>
    <w:rsid w:val="75891D4B"/>
    <w:rsid w:val="75906878"/>
    <w:rsid w:val="7594389F"/>
    <w:rsid w:val="75952BB5"/>
    <w:rsid w:val="75977A7B"/>
    <w:rsid w:val="75984A79"/>
    <w:rsid w:val="759B668D"/>
    <w:rsid w:val="759B74CB"/>
    <w:rsid w:val="759C3B7C"/>
    <w:rsid w:val="759C445D"/>
    <w:rsid w:val="759C686F"/>
    <w:rsid w:val="759D606F"/>
    <w:rsid w:val="759F43FC"/>
    <w:rsid w:val="75A043B9"/>
    <w:rsid w:val="75A40C80"/>
    <w:rsid w:val="75A53CED"/>
    <w:rsid w:val="75A62F39"/>
    <w:rsid w:val="75AA3E44"/>
    <w:rsid w:val="75AD1508"/>
    <w:rsid w:val="75AE0A4E"/>
    <w:rsid w:val="75B6119C"/>
    <w:rsid w:val="75B85DC3"/>
    <w:rsid w:val="75B946A8"/>
    <w:rsid w:val="75BB3262"/>
    <w:rsid w:val="75BB7AF2"/>
    <w:rsid w:val="75BC5053"/>
    <w:rsid w:val="75C5186C"/>
    <w:rsid w:val="75CB7467"/>
    <w:rsid w:val="75CE4B05"/>
    <w:rsid w:val="75D1636D"/>
    <w:rsid w:val="75D17938"/>
    <w:rsid w:val="75D22D01"/>
    <w:rsid w:val="75D534DB"/>
    <w:rsid w:val="75D739C9"/>
    <w:rsid w:val="75DA1038"/>
    <w:rsid w:val="75DA6FAF"/>
    <w:rsid w:val="75DB1AA3"/>
    <w:rsid w:val="75DB5199"/>
    <w:rsid w:val="75DC3DB4"/>
    <w:rsid w:val="75DC79E8"/>
    <w:rsid w:val="75DF26D6"/>
    <w:rsid w:val="75E00A19"/>
    <w:rsid w:val="75E610FD"/>
    <w:rsid w:val="75EC4278"/>
    <w:rsid w:val="75EE0C7E"/>
    <w:rsid w:val="75F376E4"/>
    <w:rsid w:val="75F768B6"/>
    <w:rsid w:val="75F97C5F"/>
    <w:rsid w:val="75FB3F2D"/>
    <w:rsid w:val="75FC54B7"/>
    <w:rsid w:val="75FF2913"/>
    <w:rsid w:val="75FF45C0"/>
    <w:rsid w:val="76023CC0"/>
    <w:rsid w:val="7606272F"/>
    <w:rsid w:val="76096483"/>
    <w:rsid w:val="760B547A"/>
    <w:rsid w:val="76143A20"/>
    <w:rsid w:val="76180110"/>
    <w:rsid w:val="76192FA8"/>
    <w:rsid w:val="761D2482"/>
    <w:rsid w:val="761F1C01"/>
    <w:rsid w:val="761F3AFA"/>
    <w:rsid w:val="76230E9B"/>
    <w:rsid w:val="762A5B3F"/>
    <w:rsid w:val="762B50A1"/>
    <w:rsid w:val="762F6BDA"/>
    <w:rsid w:val="76304C63"/>
    <w:rsid w:val="76364165"/>
    <w:rsid w:val="763A1116"/>
    <w:rsid w:val="763C0382"/>
    <w:rsid w:val="763C58B9"/>
    <w:rsid w:val="763E692C"/>
    <w:rsid w:val="763E728F"/>
    <w:rsid w:val="763F7219"/>
    <w:rsid w:val="7646224D"/>
    <w:rsid w:val="764A4773"/>
    <w:rsid w:val="7654163B"/>
    <w:rsid w:val="765443F4"/>
    <w:rsid w:val="7659002C"/>
    <w:rsid w:val="765B16BB"/>
    <w:rsid w:val="765B6255"/>
    <w:rsid w:val="765C496C"/>
    <w:rsid w:val="765F29BD"/>
    <w:rsid w:val="76605B04"/>
    <w:rsid w:val="76617FD5"/>
    <w:rsid w:val="76635DE4"/>
    <w:rsid w:val="76640AF1"/>
    <w:rsid w:val="76663569"/>
    <w:rsid w:val="76674B66"/>
    <w:rsid w:val="76674D5A"/>
    <w:rsid w:val="766A70A8"/>
    <w:rsid w:val="766B4F20"/>
    <w:rsid w:val="766D5C57"/>
    <w:rsid w:val="766E607A"/>
    <w:rsid w:val="76707112"/>
    <w:rsid w:val="76724866"/>
    <w:rsid w:val="7677153A"/>
    <w:rsid w:val="76773442"/>
    <w:rsid w:val="767861B3"/>
    <w:rsid w:val="7679752E"/>
    <w:rsid w:val="767A44F4"/>
    <w:rsid w:val="767C7BE0"/>
    <w:rsid w:val="767E065A"/>
    <w:rsid w:val="76815FA9"/>
    <w:rsid w:val="76831700"/>
    <w:rsid w:val="7684158A"/>
    <w:rsid w:val="768432C3"/>
    <w:rsid w:val="7684526B"/>
    <w:rsid w:val="768627FC"/>
    <w:rsid w:val="768D3F07"/>
    <w:rsid w:val="76905455"/>
    <w:rsid w:val="76945C6E"/>
    <w:rsid w:val="769A60E0"/>
    <w:rsid w:val="769B2DDC"/>
    <w:rsid w:val="769C6285"/>
    <w:rsid w:val="769D02C1"/>
    <w:rsid w:val="769F3A0E"/>
    <w:rsid w:val="76A32DF4"/>
    <w:rsid w:val="76A352EB"/>
    <w:rsid w:val="76A45A16"/>
    <w:rsid w:val="76A92A7F"/>
    <w:rsid w:val="76AF166B"/>
    <w:rsid w:val="76AF3734"/>
    <w:rsid w:val="76B510D0"/>
    <w:rsid w:val="76B54DB9"/>
    <w:rsid w:val="76B60DED"/>
    <w:rsid w:val="76B75371"/>
    <w:rsid w:val="76BB2A38"/>
    <w:rsid w:val="76BD197A"/>
    <w:rsid w:val="76BD4DEF"/>
    <w:rsid w:val="76C0719E"/>
    <w:rsid w:val="76C362C4"/>
    <w:rsid w:val="76C810C5"/>
    <w:rsid w:val="76CD2ACE"/>
    <w:rsid w:val="76D24774"/>
    <w:rsid w:val="76D27D5C"/>
    <w:rsid w:val="76D400BB"/>
    <w:rsid w:val="76D4282E"/>
    <w:rsid w:val="76D4781F"/>
    <w:rsid w:val="76D51738"/>
    <w:rsid w:val="76D779DD"/>
    <w:rsid w:val="76D97A9F"/>
    <w:rsid w:val="76DA23B3"/>
    <w:rsid w:val="76DA4982"/>
    <w:rsid w:val="76E50F20"/>
    <w:rsid w:val="76E56D23"/>
    <w:rsid w:val="76E6326E"/>
    <w:rsid w:val="76E865BF"/>
    <w:rsid w:val="76EB07EE"/>
    <w:rsid w:val="76EC1884"/>
    <w:rsid w:val="76ED026C"/>
    <w:rsid w:val="76F36142"/>
    <w:rsid w:val="76F5488D"/>
    <w:rsid w:val="76F779A6"/>
    <w:rsid w:val="76F86632"/>
    <w:rsid w:val="76F90260"/>
    <w:rsid w:val="76FC6FE7"/>
    <w:rsid w:val="76FD584C"/>
    <w:rsid w:val="77094348"/>
    <w:rsid w:val="770B27E1"/>
    <w:rsid w:val="770B32A2"/>
    <w:rsid w:val="770F0B8E"/>
    <w:rsid w:val="770F33A8"/>
    <w:rsid w:val="77127328"/>
    <w:rsid w:val="77137F1F"/>
    <w:rsid w:val="77184A6E"/>
    <w:rsid w:val="77210454"/>
    <w:rsid w:val="77227D74"/>
    <w:rsid w:val="772421EE"/>
    <w:rsid w:val="77282B04"/>
    <w:rsid w:val="7728583A"/>
    <w:rsid w:val="772A00A9"/>
    <w:rsid w:val="772A2E53"/>
    <w:rsid w:val="772C3871"/>
    <w:rsid w:val="772D54E6"/>
    <w:rsid w:val="77387E52"/>
    <w:rsid w:val="77387FC5"/>
    <w:rsid w:val="773C4713"/>
    <w:rsid w:val="77406AA9"/>
    <w:rsid w:val="77480A4D"/>
    <w:rsid w:val="77487000"/>
    <w:rsid w:val="774A778B"/>
    <w:rsid w:val="77517000"/>
    <w:rsid w:val="77522AAE"/>
    <w:rsid w:val="77547CA6"/>
    <w:rsid w:val="77552652"/>
    <w:rsid w:val="77571C97"/>
    <w:rsid w:val="775759EF"/>
    <w:rsid w:val="77576A70"/>
    <w:rsid w:val="775876AC"/>
    <w:rsid w:val="775B5F3D"/>
    <w:rsid w:val="775D5DEA"/>
    <w:rsid w:val="776012B8"/>
    <w:rsid w:val="776049D0"/>
    <w:rsid w:val="77641FFD"/>
    <w:rsid w:val="77696D3B"/>
    <w:rsid w:val="776B7641"/>
    <w:rsid w:val="776C425B"/>
    <w:rsid w:val="776D267E"/>
    <w:rsid w:val="776E22F3"/>
    <w:rsid w:val="776F51E7"/>
    <w:rsid w:val="77744CB5"/>
    <w:rsid w:val="77745E23"/>
    <w:rsid w:val="77750F04"/>
    <w:rsid w:val="77794A8D"/>
    <w:rsid w:val="777B1933"/>
    <w:rsid w:val="777B6E81"/>
    <w:rsid w:val="777D32AA"/>
    <w:rsid w:val="777F401D"/>
    <w:rsid w:val="778002D7"/>
    <w:rsid w:val="77810747"/>
    <w:rsid w:val="778756D6"/>
    <w:rsid w:val="778B4A15"/>
    <w:rsid w:val="778C7853"/>
    <w:rsid w:val="779410E6"/>
    <w:rsid w:val="77997924"/>
    <w:rsid w:val="779D1AEC"/>
    <w:rsid w:val="779E434B"/>
    <w:rsid w:val="779E4754"/>
    <w:rsid w:val="779F3D4C"/>
    <w:rsid w:val="77A63988"/>
    <w:rsid w:val="77A6493C"/>
    <w:rsid w:val="77AB0FA5"/>
    <w:rsid w:val="77AB72FB"/>
    <w:rsid w:val="77AC22C1"/>
    <w:rsid w:val="77AC697E"/>
    <w:rsid w:val="77AD15FC"/>
    <w:rsid w:val="77AD3D9F"/>
    <w:rsid w:val="77AE7FDB"/>
    <w:rsid w:val="77B064F4"/>
    <w:rsid w:val="77B169E4"/>
    <w:rsid w:val="77B56BA1"/>
    <w:rsid w:val="77B746EE"/>
    <w:rsid w:val="77B93490"/>
    <w:rsid w:val="77BD5132"/>
    <w:rsid w:val="77BE1F9A"/>
    <w:rsid w:val="77C25A5C"/>
    <w:rsid w:val="77C42811"/>
    <w:rsid w:val="77CD5281"/>
    <w:rsid w:val="77D17744"/>
    <w:rsid w:val="77D61CE8"/>
    <w:rsid w:val="77D86839"/>
    <w:rsid w:val="77DA3BB9"/>
    <w:rsid w:val="77DC562D"/>
    <w:rsid w:val="77DF13B5"/>
    <w:rsid w:val="77DF2059"/>
    <w:rsid w:val="77DF3602"/>
    <w:rsid w:val="77DF6EF9"/>
    <w:rsid w:val="77E7613B"/>
    <w:rsid w:val="77EA6A57"/>
    <w:rsid w:val="77EC09E3"/>
    <w:rsid w:val="77EC3ACF"/>
    <w:rsid w:val="77F519AE"/>
    <w:rsid w:val="77F54616"/>
    <w:rsid w:val="77F54BB9"/>
    <w:rsid w:val="77F765A0"/>
    <w:rsid w:val="77F85F3B"/>
    <w:rsid w:val="77F97EC5"/>
    <w:rsid w:val="77FB6292"/>
    <w:rsid w:val="77FB7162"/>
    <w:rsid w:val="77FE1463"/>
    <w:rsid w:val="77FF583E"/>
    <w:rsid w:val="78002E2A"/>
    <w:rsid w:val="78023DF3"/>
    <w:rsid w:val="780308D5"/>
    <w:rsid w:val="780343BF"/>
    <w:rsid w:val="78086D6F"/>
    <w:rsid w:val="780911A7"/>
    <w:rsid w:val="780944E5"/>
    <w:rsid w:val="780E04B6"/>
    <w:rsid w:val="781008F2"/>
    <w:rsid w:val="78104E96"/>
    <w:rsid w:val="7813487E"/>
    <w:rsid w:val="78142F9F"/>
    <w:rsid w:val="78170190"/>
    <w:rsid w:val="78183A93"/>
    <w:rsid w:val="781D28E8"/>
    <w:rsid w:val="781E4EFE"/>
    <w:rsid w:val="782045CF"/>
    <w:rsid w:val="78263D9D"/>
    <w:rsid w:val="78263F66"/>
    <w:rsid w:val="782F2C69"/>
    <w:rsid w:val="783318BB"/>
    <w:rsid w:val="783F3DC1"/>
    <w:rsid w:val="784212D4"/>
    <w:rsid w:val="784946DC"/>
    <w:rsid w:val="784A4EF9"/>
    <w:rsid w:val="784E0C8A"/>
    <w:rsid w:val="784E3EC7"/>
    <w:rsid w:val="784E74DC"/>
    <w:rsid w:val="78523D59"/>
    <w:rsid w:val="785258AB"/>
    <w:rsid w:val="78570B2D"/>
    <w:rsid w:val="7859302D"/>
    <w:rsid w:val="785F5423"/>
    <w:rsid w:val="78642135"/>
    <w:rsid w:val="78664DA2"/>
    <w:rsid w:val="786851E9"/>
    <w:rsid w:val="7869115B"/>
    <w:rsid w:val="786F6E45"/>
    <w:rsid w:val="78736823"/>
    <w:rsid w:val="78742F54"/>
    <w:rsid w:val="78764CFB"/>
    <w:rsid w:val="787D7A8C"/>
    <w:rsid w:val="78802C69"/>
    <w:rsid w:val="78804A1B"/>
    <w:rsid w:val="788059D5"/>
    <w:rsid w:val="78815C32"/>
    <w:rsid w:val="78852911"/>
    <w:rsid w:val="78854AB2"/>
    <w:rsid w:val="78860D83"/>
    <w:rsid w:val="7886614A"/>
    <w:rsid w:val="7889293E"/>
    <w:rsid w:val="788B131A"/>
    <w:rsid w:val="788B5302"/>
    <w:rsid w:val="78943087"/>
    <w:rsid w:val="789D49BD"/>
    <w:rsid w:val="78A22BA6"/>
    <w:rsid w:val="78A51FA8"/>
    <w:rsid w:val="78AA275C"/>
    <w:rsid w:val="78AA683B"/>
    <w:rsid w:val="78AD0DAC"/>
    <w:rsid w:val="78AF35ED"/>
    <w:rsid w:val="78B270A0"/>
    <w:rsid w:val="78B31158"/>
    <w:rsid w:val="78B41BF8"/>
    <w:rsid w:val="78B641FB"/>
    <w:rsid w:val="78B86D80"/>
    <w:rsid w:val="78BA4F86"/>
    <w:rsid w:val="78BA6E42"/>
    <w:rsid w:val="78BC6BAB"/>
    <w:rsid w:val="78C16A89"/>
    <w:rsid w:val="78C704A5"/>
    <w:rsid w:val="78C97507"/>
    <w:rsid w:val="78D326A4"/>
    <w:rsid w:val="78D47F22"/>
    <w:rsid w:val="78D71711"/>
    <w:rsid w:val="78D83BAC"/>
    <w:rsid w:val="78DF510F"/>
    <w:rsid w:val="78DF6031"/>
    <w:rsid w:val="78E27FD1"/>
    <w:rsid w:val="78E82593"/>
    <w:rsid w:val="78E96E50"/>
    <w:rsid w:val="78EB05BC"/>
    <w:rsid w:val="78EB4D42"/>
    <w:rsid w:val="78EE63AA"/>
    <w:rsid w:val="78EF2FB0"/>
    <w:rsid w:val="78F10804"/>
    <w:rsid w:val="78F87FA0"/>
    <w:rsid w:val="78FA4351"/>
    <w:rsid w:val="78FB200F"/>
    <w:rsid w:val="78FF6607"/>
    <w:rsid w:val="79050E06"/>
    <w:rsid w:val="790563A2"/>
    <w:rsid w:val="79075265"/>
    <w:rsid w:val="790A2687"/>
    <w:rsid w:val="791317D1"/>
    <w:rsid w:val="7913559D"/>
    <w:rsid w:val="79197211"/>
    <w:rsid w:val="791A0EA4"/>
    <w:rsid w:val="791D3B01"/>
    <w:rsid w:val="79220748"/>
    <w:rsid w:val="79224FAA"/>
    <w:rsid w:val="79227097"/>
    <w:rsid w:val="792368AE"/>
    <w:rsid w:val="79245E70"/>
    <w:rsid w:val="792A3F9D"/>
    <w:rsid w:val="792B6CFF"/>
    <w:rsid w:val="792C2661"/>
    <w:rsid w:val="792C5CC8"/>
    <w:rsid w:val="792F1482"/>
    <w:rsid w:val="792F2339"/>
    <w:rsid w:val="793248D9"/>
    <w:rsid w:val="79343A0B"/>
    <w:rsid w:val="793678B1"/>
    <w:rsid w:val="793D1996"/>
    <w:rsid w:val="794137DE"/>
    <w:rsid w:val="79423484"/>
    <w:rsid w:val="7942706C"/>
    <w:rsid w:val="79446FCB"/>
    <w:rsid w:val="79456FB4"/>
    <w:rsid w:val="79491FD0"/>
    <w:rsid w:val="794B446B"/>
    <w:rsid w:val="794C4F13"/>
    <w:rsid w:val="794D7B27"/>
    <w:rsid w:val="79500375"/>
    <w:rsid w:val="7956553A"/>
    <w:rsid w:val="79571BF5"/>
    <w:rsid w:val="79614E57"/>
    <w:rsid w:val="79623990"/>
    <w:rsid w:val="796A7F64"/>
    <w:rsid w:val="79756AF5"/>
    <w:rsid w:val="797A3C86"/>
    <w:rsid w:val="797B4B7A"/>
    <w:rsid w:val="797C3DF6"/>
    <w:rsid w:val="797D0213"/>
    <w:rsid w:val="79877CC3"/>
    <w:rsid w:val="798937AB"/>
    <w:rsid w:val="798C25A5"/>
    <w:rsid w:val="798C46A3"/>
    <w:rsid w:val="79911309"/>
    <w:rsid w:val="79922916"/>
    <w:rsid w:val="799266A6"/>
    <w:rsid w:val="79934A12"/>
    <w:rsid w:val="79943E92"/>
    <w:rsid w:val="79961AD5"/>
    <w:rsid w:val="799701A2"/>
    <w:rsid w:val="79982AFF"/>
    <w:rsid w:val="79A04328"/>
    <w:rsid w:val="79A23B2A"/>
    <w:rsid w:val="79A426C6"/>
    <w:rsid w:val="79A5794F"/>
    <w:rsid w:val="79A91804"/>
    <w:rsid w:val="79AE34C7"/>
    <w:rsid w:val="79AE6744"/>
    <w:rsid w:val="79AE76D3"/>
    <w:rsid w:val="79B15DFA"/>
    <w:rsid w:val="79B47AF1"/>
    <w:rsid w:val="79B60D9D"/>
    <w:rsid w:val="79B83327"/>
    <w:rsid w:val="79BB7627"/>
    <w:rsid w:val="79BD5F66"/>
    <w:rsid w:val="79C23BD8"/>
    <w:rsid w:val="79C27815"/>
    <w:rsid w:val="79C53B4C"/>
    <w:rsid w:val="79C657FF"/>
    <w:rsid w:val="79C840D5"/>
    <w:rsid w:val="79D16804"/>
    <w:rsid w:val="79D60B37"/>
    <w:rsid w:val="79D82C1A"/>
    <w:rsid w:val="79DA1B35"/>
    <w:rsid w:val="79DB63DC"/>
    <w:rsid w:val="79DF2A3C"/>
    <w:rsid w:val="79E31D32"/>
    <w:rsid w:val="79E41F82"/>
    <w:rsid w:val="79E5331A"/>
    <w:rsid w:val="79E625F2"/>
    <w:rsid w:val="79E70A00"/>
    <w:rsid w:val="79E72A20"/>
    <w:rsid w:val="79E80D66"/>
    <w:rsid w:val="79E87C53"/>
    <w:rsid w:val="79EB5640"/>
    <w:rsid w:val="79F023A5"/>
    <w:rsid w:val="79F171EB"/>
    <w:rsid w:val="79F415E5"/>
    <w:rsid w:val="79FA7C15"/>
    <w:rsid w:val="79FF310D"/>
    <w:rsid w:val="7A016756"/>
    <w:rsid w:val="7A065DC6"/>
    <w:rsid w:val="7A077D6E"/>
    <w:rsid w:val="7A0D341E"/>
    <w:rsid w:val="7A0F061C"/>
    <w:rsid w:val="7A165009"/>
    <w:rsid w:val="7A19245D"/>
    <w:rsid w:val="7A194D21"/>
    <w:rsid w:val="7A1B7D33"/>
    <w:rsid w:val="7A230A9E"/>
    <w:rsid w:val="7A2D212E"/>
    <w:rsid w:val="7A2F3746"/>
    <w:rsid w:val="7A30152C"/>
    <w:rsid w:val="7A375CD1"/>
    <w:rsid w:val="7A3D04FA"/>
    <w:rsid w:val="7A401B60"/>
    <w:rsid w:val="7A48676D"/>
    <w:rsid w:val="7A4A2C0F"/>
    <w:rsid w:val="7A4C7868"/>
    <w:rsid w:val="7A5736A4"/>
    <w:rsid w:val="7A5E79F5"/>
    <w:rsid w:val="7A602259"/>
    <w:rsid w:val="7A62048D"/>
    <w:rsid w:val="7A6607E5"/>
    <w:rsid w:val="7A6B79A2"/>
    <w:rsid w:val="7A6D07D4"/>
    <w:rsid w:val="7A6E4455"/>
    <w:rsid w:val="7A717136"/>
    <w:rsid w:val="7A7235BA"/>
    <w:rsid w:val="7A72409C"/>
    <w:rsid w:val="7A766375"/>
    <w:rsid w:val="7A772D9C"/>
    <w:rsid w:val="7A795139"/>
    <w:rsid w:val="7A7A0663"/>
    <w:rsid w:val="7A7B5AF4"/>
    <w:rsid w:val="7A7C26A7"/>
    <w:rsid w:val="7A801F81"/>
    <w:rsid w:val="7A803423"/>
    <w:rsid w:val="7A8152D7"/>
    <w:rsid w:val="7A8249E9"/>
    <w:rsid w:val="7A837463"/>
    <w:rsid w:val="7A851C94"/>
    <w:rsid w:val="7A8637EB"/>
    <w:rsid w:val="7A88132E"/>
    <w:rsid w:val="7A8C21A7"/>
    <w:rsid w:val="7A8E67D2"/>
    <w:rsid w:val="7A8F7F52"/>
    <w:rsid w:val="7A9111FD"/>
    <w:rsid w:val="7A9150DF"/>
    <w:rsid w:val="7A922441"/>
    <w:rsid w:val="7A974293"/>
    <w:rsid w:val="7A98005E"/>
    <w:rsid w:val="7A992534"/>
    <w:rsid w:val="7A9D1F2F"/>
    <w:rsid w:val="7AA525FD"/>
    <w:rsid w:val="7AA66D2C"/>
    <w:rsid w:val="7AA7269C"/>
    <w:rsid w:val="7AB00180"/>
    <w:rsid w:val="7ABA233F"/>
    <w:rsid w:val="7ABC36C3"/>
    <w:rsid w:val="7AC03479"/>
    <w:rsid w:val="7AC035E9"/>
    <w:rsid w:val="7AC10E66"/>
    <w:rsid w:val="7AC11583"/>
    <w:rsid w:val="7ACB00DA"/>
    <w:rsid w:val="7ACD1FB6"/>
    <w:rsid w:val="7ACD6027"/>
    <w:rsid w:val="7AD27F60"/>
    <w:rsid w:val="7AD34ED7"/>
    <w:rsid w:val="7AD35363"/>
    <w:rsid w:val="7AD37F1B"/>
    <w:rsid w:val="7AD4510B"/>
    <w:rsid w:val="7AD71AD3"/>
    <w:rsid w:val="7AD76646"/>
    <w:rsid w:val="7ADE4245"/>
    <w:rsid w:val="7AE3007E"/>
    <w:rsid w:val="7AE46A40"/>
    <w:rsid w:val="7AE715DB"/>
    <w:rsid w:val="7AE845BF"/>
    <w:rsid w:val="7AE85C4B"/>
    <w:rsid w:val="7AEC2A9F"/>
    <w:rsid w:val="7AEC4C31"/>
    <w:rsid w:val="7AED3314"/>
    <w:rsid w:val="7AED6F24"/>
    <w:rsid w:val="7AEE75CE"/>
    <w:rsid w:val="7AEF208B"/>
    <w:rsid w:val="7AEF58B9"/>
    <w:rsid w:val="7AF167BC"/>
    <w:rsid w:val="7AF17875"/>
    <w:rsid w:val="7AF41E5F"/>
    <w:rsid w:val="7AF97C40"/>
    <w:rsid w:val="7AF97C7F"/>
    <w:rsid w:val="7AFC414B"/>
    <w:rsid w:val="7AFD5DCA"/>
    <w:rsid w:val="7AFE2A4A"/>
    <w:rsid w:val="7B024072"/>
    <w:rsid w:val="7B036DA6"/>
    <w:rsid w:val="7B083678"/>
    <w:rsid w:val="7B0843F2"/>
    <w:rsid w:val="7B0A4D36"/>
    <w:rsid w:val="7B0B733C"/>
    <w:rsid w:val="7B0C4FB5"/>
    <w:rsid w:val="7B115B3A"/>
    <w:rsid w:val="7B1358C3"/>
    <w:rsid w:val="7B1437FA"/>
    <w:rsid w:val="7B147DF9"/>
    <w:rsid w:val="7B17024B"/>
    <w:rsid w:val="7B222335"/>
    <w:rsid w:val="7B222C82"/>
    <w:rsid w:val="7B231073"/>
    <w:rsid w:val="7B236A98"/>
    <w:rsid w:val="7B284B2E"/>
    <w:rsid w:val="7B2B61DF"/>
    <w:rsid w:val="7B2C429A"/>
    <w:rsid w:val="7B2D17A7"/>
    <w:rsid w:val="7B3407F3"/>
    <w:rsid w:val="7B34651F"/>
    <w:rsid w:val="7B357AB4"/>
    <w:rsid w:val="7B3A5D3D"/>
    <w:rsid w:val="7B3D0A77"/>
    <w:rsid w:val="7B4047C0"/>
    <w:rsid w:val="7B414EE1"/>
    <w:rsid w:val="7B455117"/>
    <w:rsid w:val="7B4628A3"/>
    <w:rsid w:val="7B494CD1"/>
    <w:rsid w:val="7B523BDB"/>
    <w:rsid w:val="7B555367"/>
    <w:rsid w:val="7B5B785E"/>
    <w:rsid w:val="7B5C699F"/>
    <w:rsid w:val="7B5D2363"/>
    <w:rsid w:val="7B5D51EF"/>
    <w:rsid w:val="7B60003B"/>
    <w:rsid w:val="7B6244D1"/>
    <w:rsid w:val="7B627F39"/>
    <w:rsid w:val="7B6346BC"/>
    <w:rsid w:val="7B645547"/>
    <w:rsid w:val="7B65799C"/>
    <w:rsid w:val="7B6A7202"/>
    <w:rsid w:val="7B6D0F5D"/>
    <w:rsid w:val="7B6D138F"/>
    <w:rsid w:val="7B712A79"/>
    <w:rsid w:val="7B7315F7"/>
    <w:rsid w:val="7B743249"/>
    <w:rsid w:val="7B761E83"/>
    <w:rsid w:val="7B77467E"/>
    <w:rsid w:val="7B7B05E9"/>
    <w:rsid w:val="7B7B6730"/>
    <w:rsid w:val="7B7D5389"/>
    <w:rsid w:val="7B80638C"/>
    <w:rsid w:val="7B83471B"/>
    <w:rsid w:val="7B8467EF"/>
    <w:rsid w:val="7B862A90"/>
    <w:rsid w:val="7B8739A2"/>
    <w:rsid w:val="7B8B198E"/>
    <w:rsid w:val="7B8B3C92"/>
    <w:rsid w:val="7B8C3F4B"/>
    <w:rsid w:val="7B937332"/>
    <w:rsid w:val="7B954039"/>
    <w:rsid w:val="7B985DD7"/>
    <w:rsid w:val="7B9B2447"/>
    <w:rsid w:val="7B9C19E7"/>
    <w:rsid w:val="7B9F459A"/>
    <w:rsid w:val="7BA63B47"/>
    <w:rsid w:val="7BAC53CC"/>
    <w:rsid w:val="7BAE4482"/>
    <w:rsid w:val="7BAE70A6"/>
    <w:rsid w:val="7BB12187"/>
    <w:rsid w:val="7BB45392"/>
    <w:rsid w:val="7BB55730"/>
    <w:rsid w:val="7BB56E3F"/>
    <w:rsid w:val="7BB929E3"/>
    <w:rsid w:val="7BBB1987"/>
    <w:rsid w:val="7BBC7903"/>
    <w:rsid w:val="7BC21525"/>
    <w:rsid w:val="7BC943F0"/>
    <w:rsid w:val="7BCB613C"/>
    <w:rsid w:val="7BCE4EAC"/>
    <w:rsid w:val="7BCE6ECE"/>
    <w:rsid w:val="7BD149C5"/>
    <w:rsid w:val="7BD24F74"/>
    <w:rsid w:val="7BD624EE"/>
    <w:rsid w:val="7BDB35AA"/>
    <w:rsid w:val="7BDF509B"/>
    <w:rsid w:val="7BE217A4"/>
    <w:rsid w:val="7BE355C0"/>
    <w:rsid w:val="7BE616BD"/>
    <w:rsid w:val="7BE73CC0"/>
    <w:rsid w:val="7BEA6265"/>
    <w:rsid w:val="7BEF4500"/>
    <w:rsid w:val="7BF05CF7"/>
    <w:rsid w:val="7BF143B7"/>
    <w:rsid w:val="7BF2666A"/>
    <w:rsid w:val="7BF304F1"/>
    <w:rsid w:val="7BF9216F"/>
    <w:rsid w:val="7BF92D7A"/>
    <w:rsid w:val="7BF93B44"/>
    <w:rsid w:val="7BFB5AC5"/>
    <w:rsid w:val="7C011C55"/>
    <w:rsid w:val="7C012EBA"/>
    <w:rsid w:val="7C063ED4"/>
    <w:rsid w:val="7C084106"/>
    <w:rsid w:val="7C0A2C0C"/>
    <w:rsid w:val="7C0D72DC"/>
    <w:rsid w:val="7C0F2171"/>
    <w:rsid w:val="7C111F99"/>
    <w:rsid w:val="7C123006"/>
    <w:rsid w:val="7C153C7B"/>
    <w:rsid w:val="7C184398"/>
    <w:rsid w:val="7C1C0BD9"/>
    <w:rsid w:val="7C1F44FA"/>
    <w:rsid w:val="7C203105"/>
    <w:rsid w:val="7C232541"/>
    <w:rsid w:val="7C23326D"/>
    <w:rsid w:val="7C262780"/>
    <w:rsid w:val="7C264404"/>
    <w:rsid w:val="7C2A3D5E"/>
    <w:rsid w:val="7C2B5E3A"/>
    <w:rsid w:val="7C2F178C"/>
    <w:rsid w:val="7C307FDA"/>
    <w:rsid w:val="7C310F57"/>
    <w:rsid w:val="7C3131FE"/>
    <w:rsid w:val="7C332BB5"/>
    <w:rsid w:val="7C35213F"/>
    <w:rsid w:val="7C3A1D6B"/>
    <w:rsid w:val="7C3C02BC"/>
    <w:rsid w:val="7C3D1F66"/>
    <w:rsid w:val="7C3E7047"/>
    <w:rsid w:val="7C470C88"/>
    <w:rsid w:val="7C492B1E"/>
    <w:rsid w:val="7C4960C8"/>
    <w:rsid w:val="7C4E5434"/>
    <w:rsid w:val="7C4F6E90"/>
    <w:rsid w:val="7C580A7B"/>
    <w:rsid w:val="7C582C66"/>
    <w:rsid w:val="7C590168"/>
    <w:rsid w:val="7C593A95"/>
    <w:rsid w:val="7C5A4003"/>
    <w:rsid w:val="7C5C263C"/>
    <w:rsid w:val="7C5D6A31"/>
    <w:rsid w:val="7C6000C8"/>
    <w:rsid w:val="7C625FD2"/>
    <w:rsid w:val="7C627441"/>
    <w:rsid w:val="7C6378C5"/>
    <w:rsid w:val="7C6633F7"/>
    <w:rsid w:val="7C672022"/>
    <w:rsid w:val="7C6B43F7"/>
    <w:rsid w:val="7C6E67FD"/>
    <w:rsid w:val="7C73473C"/>
    <w:rsid w:val="7C741BF4"/>
    <w:rsid w:val="7C7539CE"/>
    <w:rsid w:val="7C79087E"/>
    <w:rsid w:val="7C7A118C"/>
    <w:rsid w:val="7C7E7A19"/>
    <w:rsid w:val="7C81025D"/>
    <w:rsid w:val="7C826F4C"/>
    <w:rsid w:val="7C84569F"/>
    <w:rsid w:val="7C881656"/>
    <w:rsid w:val="7C8A1B5C"/>
    <w:rsid w:val="7C8A6B62"/>
    <w:rsid w:val="7C8D72A7"/>
    <w:rsid w:val="7C8F13C6"/>
    <w:rsid w:val="7C912686"/>
    <w:rsid w:val="7C941C0D"/>
    <w:rsid w:val="7C952A4F"/>
    <w:rsid w:val="7C9C45EA"/>
    <w:rsid w:val="7C9C6B72"/>
    <w:rsid w:val="7CA01D5B"/>
    <w:rsid w:val="7CA07AF4"/>
    <w:rsid w:val="7CA24411"/>
    <w:rsid w:val="7CA51BD8"/>
    <w:rsid w:val="7CA575BA"/>
    <w:rsid w:val="7CA714FB"/>
    <w:rsid w:val="7CAD435D"/>
    <w:rsid w:val="7CAF3981"/>
    <w:rsid w:val="7CB16CC7"/>
    <w:rsid w:val="7CBA19AB"/>
    <w:rsid w:val="7CBD193D"/>
    <w:rsid w:val="7CBF59FA"/>
    <w:rsid w:val="7CC260B0"/>
    <w:rsid w:val="7CC33AAC"/>
    <w:rsid w:val="7CCF4932"/>
    <w:rsid w:val="7CD11A8D"/>
    <w:rsid w:val="7CD257D9"/>
    <w:rsid w:val="7CD36F8B"/>
    <w:rsid w:val="7CD461FD"/>
    <w:rsid w:val="7CD67017"/>
    <w:rsid w:val="7CDB401F"/>
    <w:rsid w:val="7CE10A33"/>
    <w:rsid w:val="7CE42AD5"/>
    <w:rsid w:val="7CE42B6A"/>
    <w:rsid w:val="7CE61054"/>
    <w:rsid w:val="7CE81004"/>
    <w:rsid w:val="7CF1660D"/>
    <w:rsid w:val="7CF34C5F"/>
    <w:rsid w:val="7CF60316"/>
    <w:rsid w:val="7CF71BD4"/>
    <w:rsid w:val="7CF72E7C"/>
    <w:rsid w:val="7CF76BDC"/>
    <w:rsid w:val="7CF93E03"/>
    <w:rsid w:val="7CFE4C1C"/>
    <w:rsid w:val="7D0864AB"/>
    <w:rsid w:val="7D0A007F"/>
    <w:rsid w:val="7D0A270B"/>
    <w:rsid w:val="7D0E53E7"/>
    <w:rsid w:val="7D190D70"/>
    <w:rsid w:val="7D1A5071"/>
    <w:rsid w:val="7D1E00D7"/>
    <w:rsid w:val="7D21718D"/>
    <w:rsid w:val="7D226885"/>
    <w:rsid w:val="7D275F60"/>
    <w:rsid w:val="7D280304"/>
    <w:rsid w:val="7D281303"/>
    <w:rsid w:val="7D292DBE"/>
    <w:rsid w:val="7D2A75F3"/>
    <w:rsid w:val="7D2D0773"/>
    <w:rsid w:val="7D324B96"/>
    <w:rsid w:val="7D367813"/>
    <w:rsid w:val="7D38315A"/>
    <w:rsid w:val="7D3B5828"/>
    <w:rsid w:val="7D3F53B2"/>
    <w:rsid w:val="7D400255"/>
    <w:rsid w:val="7D404EFA"/>
    <w:rsid w:val="7D423879"/>
    <w:rsid w:val="7D483F2C"/>
    <w:rsid w:val="7D4A69C9"/>
    <w:rsid w:val="7D4C2F75"/>
    <w:rsid w:val="7D4D74A7"/>
    <w:rsid w:val="7D4E49C8"/>
    <w:rsid w:val="7D4E670F"/>
    <w:rsid w:val="7D545D0D"/>
    <w:rsid w:val="7D561004"/>
    <w:rsid w:val="7D570E20"/>
    <w:rsid w:val="7D5A4437"/>
    <w:rsid w:val="7D5B3442"/>
    <w:rsid w:val="7D5F032D"/>
    <w:rsid w:val="7D623583"/>
    <w:rsid w:val="7D6356C3"/>
    <w:rsid w:val="7D6451D0"/>
    <w:rsid w:val="7D692638"/>
    <w:rsid w:val="7D6A4D92"/>
    <w:rsid w:val="7D6B4FDD"/>
    <w:rsid w:val="7D6E0E2C"/>
    <w:rsid w:val="7D6F2560"/>
    <w:rsid w:val="7D6F3C3B"/>
    <w:rsid w:val="7D747091"/>
    <w:rsid w:val="7D7C2714"/>
    <w:rsid w:val="7D7E7974"/>
    <w:rsid w:val="7D820E5C"/>
    <w:rsid w:val="7D837E3E"/>
    <w:rsid w:val="7D851EDB"/>
    <w:rsid w:val="7D8E70F7"/>
    <w:rsid w:val="7D9908D1"/>
    <w:rsid w:val="7D995A14"/>
    <w:rsid w:val="7D9A3D48"/>
    <w:rsid w:val="7D9A54FA"/>
    <w:rsid w:val="7D9C3A70"/>
    <w:rsid w:val="7D9D251B"/>
    <w:rsid w:val="7DA07F88"/>
    <w:rsid w:val="7DA17022"/>
    <w:rsid w:val="7DA20010"/>
    <w:rsid w:val="7DAC720F"/>
    <w:rsid w:val="7DAE7BD0"/>
    <w:rsid w:val="7DAF70B2"/>
    <w:rsid w:val="7DB44C7B"/>
    <w:rsid w:val="7DBB0943"/>
    <w:rsid w:val="7DC10B7A"/>
    <w:rsid w:val="7DC17C61"/>
    <w:rsid w:val="7DC21F73"/>
    <w:rsid w:val="7DC546AE"/>
    <w:rsid w:val="7DC95036"/>
    <w:rsid w:val="7DCA6408"/>
    <w:rsid w:val="7DCD4354"/>
    <w:rsid w:val="7DD020AC"/>
    <w:rsid w:val="7DD33023"/>
    <w:rsid w:val="7DE33D86"/>
    <w:rsid w:val="7DE7153C"/>
    <w:rsid w:val="7DEA425A"/>
    <w:rsid w:val="7DEF1A2C"/>
    <w:rsid w:val="7DF951AA"/>
    <w:rsid w:val="7E007F8F"/>
    <w:rsid w:val="7E034E4E"/>
    <w:rsid w:val="7E041C9E"/>
    <w:rsid w:val="7E047474"/>
    <w:rsid w:val="7E080E9B"/>
    <w:rsid w:val="7E097C7C"/>
    <w:rsid w:val="7E0A3703"/>
    <w:rsid w:val="7E0A5C47"/>
    <w:rsid w:val="7E0C04BC"/>
    <w:rsid w:val="7E101EB7"/>
    <w:rsid w:val="7E114DD7"/>
    <w:rsid w:val="7E134DAF"/>
    <w:rsid w:val="7E195FA4"/>
    <w:rsid w:val="7E196477"/>
    <w:rsid w:val="7E1978D0"/>
    <w:rsid w:val="7E1F135C"/>
    <w:rsid w:val="7E200736"/>
    <w:rsid w:val="7E207175"/>
    <w:rsid w:val="7E243703"/>
    <w:rsid w:val="7E287C35"/>
    <w:rsid w:val="7E2B3B65"/>
    <w:rsid w:val="7E2C7508"/>
    <w:rsid w:val="7E2D668D"/>
    <w:rsid w:val="7E2D7728"/>
    <w:rsid w:val="7E2E4AF4"/>
    <w:rsid w:val="7E312ED7"/>
    <w:rsid w:val="7E392781"/>
    <w:rsid w:val="7E3B5BB3"/>
    <w:rsid w:val="7E3C4549"/>
    <w:rsid w:val="7E3F6E87"/>
    <w:rsid w:val="7E41052F"/>
    <w:rsid w:val="7E5108B6"/>
    <w:rsid w:val="7E51190E"/>
    <w:rsid w:val="7E523127"/>
    <w:rsid w:val="7E567505"/>
    <w:rsid w:val="7E57727E"/>
    <w:rsid w:val="7E5B3E93"/>
    <w:rsid w:val="7E5D0D1E"/>
    <w:rsid w:val="7E5D6E26"/>
    <w:rsid w:val="7E5E2AE7"/>
    <w:rsid w:val="7E5F2839"/>
    <w:rsid w:val="7E615933"/>
    <w:rsid w:val="7E620568"/>
    <w:rsid w:val="7E664F42"/>
    <w:rsid w:val="7E6961D3"/>
    <w:rsid w:val="7E6B791B"/>
    <w:rsid w:val="7E6C19B9"/>
    <w:rsid w:val="7E6D76B7"/>
    <w:rsid w:val="7E6F04D1"/>
    <w:rsid w:val="7E7117EA"/>
    <w:rsid w:val="7E7337C3"/>
    <w:rsid w:val="7E79248A"/>
    <w:rsid w:val="7E7B511F"/>
    <w:rsid w:val="7E7E66FE"/>
    <w:rsid w:val="7E810DB3"/>
    <w:rsid w:val="7E811092"/>
    <w:rsid w:val="7E8205A5"/>
    <w:rsid w:val="7E826494"/>
    <w:rsid w:val="7E855944"/>
    <w:rsid w:val="7E87165C"/>
    <w:rsid w:val="7E8B1791"/>
    <w:rsid w:val="7E902DC4"/>
    <w:rsid w:val="7E925B4B"/>
    <w:rsid w:val="7E950F27"/>
    <w:rsid w:val="7E95231C"/>
    <w:rsid w:val="7E965DF9"/>
    <w:rsid w:val="7E9667DF"/>
    <w:rsid w:val="7E9951D7"/>
    <w:rsid w:val="7E9A441B"/>
    <w:rsid w:val="7E9A6500"/>
    <w:rsid w:val="7E9F19F5"/>
    <w:rsid w:val="7EA0726A"/>
    <w:rsid w:val="7EA20F98"/>
    <w:rsid w:val="7EA43914"/>
    <w:rsid w:val="7EA63B28"/>
    <w:rsid w:val="7EA725DB"/>
    <w:rsid w:val="7EA9097D"/>
    <w:rsid w:val="7EAB6637"/>
    <w:rsid w:val="7EAD0755"/>
    <w:rsid w:val="7EB06191"/>
    <w:rsid w:val="7EB26349"/>
    <w:rsid w:val="7EB50FDD"/>
    <w:rsid w:val="7EB94E6C"/>
    <w:rsid w:val="7EBD54AD"/>
    <w:rsid w:val="7EBE1FC4"/>
    <w:rsid w:val="7EC03E93"/>
    <w:rsid w:val="7EC47C20"/>
    <w:rsid w:val="7ED44D6B"/>
    <w:rsid w:val="7ED652E7"/>
    <w:rsid w:val="7ED746BE"/>
    <w:rsid w:val="7ED808F1"/>
    <w:rsid w:val="7ED95ED3"/>
    <w:rsid w:val="7EDA3D99"/>
    <w:rsid w:val="7EDB019A"/>
    <w:rsid w:val="7EDD1D09"/>
    <w:rsid w:val="7EDE058B"/>
    <w:rsid w:val="7EDE2851"/>
    <w:rsid w:val="7EDE3B4C"/>
    <w:rsid w:val="7EE030D1"/>
    <w:rsid w:val="7EE22E7C"/>
    <w:rsid w:val="7EE732EF"/>
    <w:rsid w:val="7EE75E4A"/>
    <w:rsid w:val="7EE94C6C"/>
    <w:rsid w:val="7EEB4368"/>
    <w:rsid w:val="7EF52C73"/>
    <w:rsid w:val="7EF5620D"/>
    <w:rsid w:val="7EF668BE"/>
    <w:rsid w:val="7EF84BFD"/>
    <w:rsid w:val="7EFA034C"/>
    <w:rsid w:val="7EFD51B0"/>
    <w:rsid w:val="7EFF078F"/>
    <w:rsid w:val="7F0172D0"/>
    <w:rsid w:val="7F023F07"/>
    <w:rsid w:val="7F026B4F"/>
    <w:rsid w:val="7F03630E"/>
    <w:rsid w:val="7F0538B9"/>
    <w:rsid w:val="7F060B56"/>
    <w:rsid w:val="7F073719"/>
    <w:rsid w:val="7F0B4318"/>
    <w:rsid w:val="7F0E174C"/>
    <w:rsid w:val="7F0F707E"/>
    <w:rsid w:val="7F156BD0"/>
    <w:rsid w:val="7F1724A3"/>
    <w:rsid w:val="7F1B2D8D"/>
    <w:rsid w:val="7F21534F"/>
    <w:rsid w:val="7F2462DB"/>
    <w:rsid w:val="7F2848FA"/>
    <w:rsid w:val="7F310F4C"/>
    <w:rsid w:val="7F324005"/>
    <w:rsid w:val="7F33605A"/>
    <w:rsid w:val="7F3575FE"/>
    <w:rsid w:val="7F363C39"/>
    <w:rsid w:val="7F375B94"/>
    <w:rsid w:val="7F411892"/>
    <w:rsid w:val="7F421744"/>
    <w:rsid w:val="7F5720AD"/>
    <w:rsid w:val="7F576FA6"/>
    <w:rsid w:val="7F6504E4"/>
    <w:rsid w:val="7F650D8B"/>
    <w:rsid w:val="7F662536"/>
    <w:rsid w:val="7F69077D"/>
    <w:rsid w:val="7F6A115E"/>
    <w:rsid w:val="7F6C27BA"/>
    <w:rsid w:val="7F6F4903"/>
    <w:rsid w:val="7F7075BE"/>
    <w:rsid w:val="7F744195"/>
    <w:rsid w:val="7F7A56B1"/>
    <w:rsid w:val="7F7D6E16"/>
    <w:rsid w:val="7F7E4C16"/>
    <w:rsid w:val="7F81745E"/>
    <w:rsid w:val="7F86072B"/>
    <w:rsid w:val="7F9118A6"/>
    <w:rsid w:val="7F915B6E"/>
    <w:rsid w:val="7F95548B"/>
    <w:rsid w:val="7F963224"/>
    <w:rsid w:val="7F976093"/>
    <w:rsid w:val="7F9830BB"/>
    <w:rsid w:val="7F9C122E"/>
    <w:rsid w:val="7FA151BB"/>
    <w:rsid w:val="7FA24E57"/>
    <w:rsid w:val="7FA618B4"/>
    <w:rsid w:val="7FA873BB"/>
    <w:rsid w:val="7FAC1E6E"/>
    <w:rsid w:val="7FB520D5"/>
    <w:rsid w:val="7FB65818"/>
    <w:rsid w:val="7FBC3435"/>
    <w:rsid w:val="7FBD11CE"/>
    <w:rsid w:val="7FC072BF"/>
    <w:rsid w:val="7FC10C92"/>
    <w:rsid w:val="7FC64B35"/>
    <w:rsid w:val="7FC90985"/>
    <w:rsid w:val="7FCA082E"/>
    <w:rsid w:val="7FCB5400"/>
    <w:rsid w:val="7FCC60CF"/>
    <w:rsid w:val="7FCE34BE"/>
    <w:rsid w:val="7FCF78F4"/>
    <w:rsid w:val="7FDB63D8"/>
    <w:rsid w:val="7FDC26FB"/>
    <w:rsid w:val="7FDE0194"/>
    <w:rsid w:val="7FDF4CD3"/>
    <w:rsid w:val="7FE11F54"/>
    <w:rsid w:val="7FE205F3"/>
    <w:rsid w:val="7FE423B0"/>
    <w:rsid w:val="7FE8290B"/>
    <w:rsid w:val="7FEB15DB"/>
    <w:rsid w:val="7FEE6BB0"/>
    <w:rsid w:val="7FEF450C"/>
    <w:rsid w:val="7FF15443"/>
    <w:rsid w:val="7FF568D7"/>
    <w:rsid w:val="7FF57444"/>
    <w:rsid w:val="7FFB5ED4"/>
    <w:rsid w:val="7FFE1A11"/>
    <w:rsid w:val="7FFF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6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sz w:val="32"/>
      <w:szCs w:val="32"/>
    </w:rPr>
  </w:style>
  <w:style w:type="paragraph" w:styleId="4">
    <w:name w:val="heading 3"/>
    <w:basedOn w:val="3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yperlink"/>
    <w:unhideWhenUsed/>
    <w:qFormat/>
    <w:uiPriority w:val="99"/>
    <w:rPr>
      <w:color w:val="0000FF"/>
      <w:u w:val="single"/>
    </w:r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8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  <w:sz w:val="21"/>
    </w:rPr>
  </w:style>
  <w:style w:type="paragraph" w:customStyle="1" w:styleId="3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22</Pages>
  <Words>5210</Words>
  <Characters>13661</Characters>
  <Lines>77</Lines>
  <Paragraphs>21</Paragraphs>
  <TotalTime>175</TotalTime>
  <ScaleCrop>false</ScaleCrop>
  <LinksUpToDate>false</LinksUpToDate>
  <CharactersWithSpaces>17914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lixiaohua</dc:creator>
  <cp:lastModifiedBy>Administrator</cp:lastModifiedBy>
  <dcterms:modified xsi:type="dcterms:W3CDTF">2019-07-12T03:14:10Z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