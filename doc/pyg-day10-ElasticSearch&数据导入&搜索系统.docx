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jc w:val="center"/>
        <w:rPr>
          <w:rFonts w:hint="eastAsia" w:ascii="黑体" w:hAnsi="黑体" w:eastAsia="黑体" w:cs="黑体"/>
          <w:b/>
          <w:bCs/>
          <w:sz w:val="84"/>
          <w:szCs w:val="84"/>
          <w:lang w:val="en-US" w:eastAsia="zh-CN"/>
        </w:rPr>
      </w:pPr>
      <w:r>
        <w:rPr>
          <w:rFonts w:hint="eastAsia" w:ascii="黑体" w:hAnsi="黑体" w:eastAsia="黑体" w:cs="黑体"/>
          <w:b/>
          <w:bCs/>
          <w:sz w:val="84"/>
          <w:szCs w:val="84"/>
          <w:lang w:val="en-US" w:eastAsia="zh-CN"/>
        </w:rPr>
        <w:t>品优购电商系统开发</w:t>
      </w:r>
    </w:p>
    <w:p>
      <w:pPr>
        <w:spacing w:line="276" w:lineRule="auto"/>
        <w:jc w:val="center"/>
        <w:rPr>
          <w:rFonts w:hint="eastAsia" w:ascii="方正兰亭超细黑简体" w:hAnsi="方正兰亭超细黑简体" w:eastAsia="方正兰亭超细黑简体" w:cs="方正兰亭超细黑简体"/>
          <w:b/>
          <w:bCs/>
          <w:sz w:val="48"/>
          <w:szCs w:val="48"/>
          <w:lang w:val="zh-CN" w:eastAsia="zh-CN"/>
        </w:rPr>
      </w:pPr>
      <w:r>
        <w:rPr>
          <w:rFonts w:hint="eastAsia" w:ascii="方正兰亭超细黑简体" w:hAnsi="方正兰亭超细黑简体" w:eastAsia="方正兰亭超细黑简体" w:cs="方正兰亭超细黑简体"/>
          <w:b/>
          <w:bCs/>
          <w:sz w:val="48"/>
          <w:szCs w:val="48"/>
          <w:lang w:val="zh-CN" w:eastAsia="zh-CN"/>
        </w:rPr>
        <w:t>第</w:t>
      </w:r>
      <w:r>
        <w:rPr>
          <w:rFonts w:hint="eastAsia" w:ascii="方正兰亭超细黑简体" w:hAnsi="方正兰亭超细黑简体" w:eastAsia="方正兰亭超细黑简体" w:cs="方正兰亭超细黑简体"/>
          <w:b/>
          <w:bCs/>
          <w:sz w:val="48"/>
          <w:szCs w:val="48"/>
          <w:lang w:val="en-US" w:eastAsia="zh-CN"/>
        </w:rPr>
        <w:t>10章</w:t>
      </w:r>
    </w:p>
    <w:p>
      <w:pPr>
        <w:spacing w:line="276" w:lineRule="auto"/>
        <w:jc w:val="center"/>
        <w:rPr>
          <w:rFonts w:hint="eastAsia" w:ascii="黑体" w:hAnsi="黑体" w:eastAsia="黑体" w:cs="黑体"/>
          <w:b/>
          <w:bCs/>
          <w:sz w:val="84"/>
          <w:szCs w:val="84"/>
          <w:lang w:val="en-US" w:eastAsia="zh-CN"/>
        </w:rPr>
      </w:pPr>
      <w:r>
        <w:rPr>
          <w:rFonts w:hint="eastAsia" w:ascii="微软雅黑" w:hAnsi="微软雅黑" w:eastAsia="微软雅黑" w:cs="微软雅黑"/>
          <w:b/>
          <w:bCs/>
          <w:sz w:val="52"/>
          <w:szCs w:val="52"/>
          <w:lang w:val="en-US" w:eastAsia="zh-CN"/>
        </w:rPr>
        <w:t>搜索解决方案-ElasticSearch</w:t>
      </w:r>
    </w:p>
    <w:p>
      <w:pPr>
        <w:spacing w:line="276" w:lineRule="auto"/>
        <w:rPr>
          <w:lang w:val="zh-CN"/>
        </w:rPr>
      </w:pPr>
    </w:p>
    <w:p>
      <w:pPr>
        <w:spacing w:line="276" w:lineRule="auto"/>
        <w:rPr>
          <w:lang w:val="zh-CN"/>
        </w:rPr>
      </w:pPr>
    </w:p>
    <w:p>
      <w:pPr>
        <w:spacing w:line="276" w:lineRule="auto"/>
        <w:rPr>
          <w:lang w:val="zh-CN"/>
        </w:rPr>
      </w:pPr>
    </w:p>
    <w:p>
      <w:pPr>
        <w:jc w:val="center"/>
        <w:rPr>
          <w:rFonts w:hint="eastAsia" w:ascii="黑体" w:hAnsi="黑体" w:eastAsia="黑体" w:cs="黑体"/>
          <w:sz w:val="36"/>
          <w:szCs w:val="36"/>
        </w:rPr>
      </w:pPr>
    </w:p>
    <w:p>
      <w:pPr>
        <w:spacing w:line="276" w:lineRule="auto"/>
        <w:rPr>
          <w:lang w:val="zh-CN"/>
        </w:rPr>
      </w:pPr>
    </w:p>
    <w:p>
      <w:pPr>
        <w:spacing w:line="276" w:lineRule="auto"/>
        <w:rPr>
          <w:lang w:val="zh-CN"/>
        </w:rPr>
      </w:pPr>
    </w:p>
    <w:p>
      <w:pPr>
        <w:spacing w:line="276" w:lineRule="auto"/>
        <w:jc w:val="center"/>
        <w:rPr>
          <w:rFonts w:hint="eastAsia" w:ascii="微软雅黑" w:hAnsi="微软雅黑" w:eastAsia="微软雅黑" w:cs="微软雅黑"/>
          <w:sz w:val="44"/>
          <w:szCs w:val="44"/>
          <w:lang w:val="zh-CN"/>
        </w:rPr>
      </w:pPr>
      <w:r>
        <w:rPr>
          <w:rFonts w:hint="eastAsia" w:ascii="微软雅黑" w:hAnsi="微软雅黑" w:eastAsia="微软雅黑" w:cs="微软雅黑"/>
          <w:sz w:val="44"/>
          <w:szCs w:val="44"/>
        </w:rPr>
        <w:t>传智播客</w:t>
      </w:r>
      <w:r>
        <w:rPr>
          <w:rFonts w:hint="eastAsia" w:ascii="微软雅黑" w:hAnsi="微软雅黑" w:eastAsia="微软雅黑" w:cs="微软雅黑"/>
          <w:sz w:val="44"/>
          <w:szCs w:val="44"/>
          <w:lang w:val="en-US" w:eastAsia="zh-CN"/>
        </w:rPr>
        <w:t>.黑马程序员</w:t>
      </w: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pStyle w:val="2"/>
        <w:numPr>
          <w:ilvl w:val="0"/>
          <w:numId w:val="0"/>
        </w:numPr>
        <w:tabs>
          <w:tab w:val="left" w:pos="425"/>
        </w:tabs>
        <w:spacing w:line="276" w:lineRule="auto"/>
        <w:ind w:leftChars="0"/>
        <w:jc w:val="both"/>
      </w:pPr>
      <w:bookmarkStart w:id="0" w:name="_Toc22790"/>
      <w:bookmarkStart w:id="1" w:name="_Toc10262"/>
      <w:r>
        <w:rPr>
          <w:rFonts w:hint="eastAsia"/>
        </w:rPr>
        <w:t>课程目标</w:t>
      </w:r>
      <w:bookmarkEnd w:id="0"/>
      <w:bookmarkEnd w:id="1"/>
    </w:p>
    <w:p>
      <w:pPr>
        <w:spacing w:line="240" w:lineRule="auto"/>
        <w:rPr>
          <w:rFonts w:hint="default" w:ascii="Courier New" w:hAnsi="Courier New" w:cs="Courier New"/>
          <w:lang w:eastAsia="zh-CN"/>
        </w:rPr>
      </w:pPr>
      <w:bookmarkStart w:id="2" w:name="_Toc18985"/>
      <w:bookmarkStart w:id="3" w:name="_Toc6733"/>
      <w:r>
        <w:rPr>
          <w:rFonts w:hint="default" w:ascii="Courier New" w:hAnsi="Courier New" w:cs="Courier New"/>
        </w:rPr>
        <w:t>目标1</w:t>
      </w:r>
      <w:bookmarkEnd w:id="2"/>
      <w:bookmarkEnd w:id="3"/>
      <w:r>
        <w:rPr>
          <w:rFonts w:hint="default" w:ascii="Courier New" w:hAnsi="Courier New" w:cs="Courier New"/>
          <w:lang w:eastAsia="zh-CN"/>
        </w:rPr>
        <w:t>：</w:t>
      </w:r>
      <w:bookmarkStart w:id="4" w:name="_Toc27759"/>
      <w:r>
        <w:rPr>
          <w:rFonts w:hint="default" w:ascii="Courier New" w:hAnsi="Courier New" w:cs="Courier New"/>
          <w:lang w:eastAsia="zh-CN"/>
        </w:rPr>
        <w:t>完成</w:t>
      </w:r>
      <w:r>
        <w:rPr>
          <w:rFonts w:hint="default" w:ascii="Courier New" w:hAnsi="Courier New" w:cs="Courier New"/>
          <w:lang w:val="en-US" w:eastAsia="zh-CN"/>
        </w:rPr>
        <w:t>ElasticSearch</w:t>
      </w:r>
      <w:r>
        <w:rPr>
          <w:rFonts w:hint="default" w:ascii="Courier New" w:hAnsi="Courier New" w:cs="Courier New"/>
          <w:lang w:eastAsia="zh-CN"/>
        </w:rPr>
        <w:t>安装与配置</w:t>
      </w:r>
    </w:p>
    <w:p>
      <w:pPr>
        <w:spacing w:line="240" w:lineRule="auto"/>
        <w:rPr>
          <w:rFonts w:hint="default" w:ascii="Courier New" w:hAnsi="Courier New" w:cs="Courier New"/>
          <w:lang w:val="en-US" w:eastAsia="zh-CN"/>
        </w:rPr>
      </w:pPr>
      <w:r>
        <w:rPr>
          <w:rFonts w:hint="default" w:ascii="Courier New" w:hAnsi="Courier New" w:cs="Courier New"/>
        </w:rPr>
        <w:t>目标2：</w:t>
      </w:r>
      <w:bookmarkEnd w:id="4"/>
      <w:r>
        <w:rPr>
          <w:rFonts w:hint="default" w:ascii="Courier New" w:hAnsi="Courier New" w:cs="Courier New"/>
          <w:lang w:eastAsia="zh-CN"/>
        </w:rPr>
        <w:t>掌握SpringData</w:t>
      </w:r>
      <w:r>
        <w:rPr>
          <w:rFonts w:hint="default" w:ascii="Courier New" w:hAnsi="Courier New" w:cs="Courier New"/>
          <w:lang w:val="en-US" w:eastAsia="zh-CN"/>
        </w:rPr>
        <w:t>ElasticSearch</w:t>
      </w:r>
      <w:r>
        <w:rPr>
          <w:rFonts w:hint="default" w:ascii="Courier New" w:hAnsi="Courier New" w:cs="Courier New"/>
          <w:lang w:eastAsia="zh-CN"/>
        </w:rPr>
        <w:t>入门</w:t>
      </w:r>
    </w:p>
    <w:p>
      <w:pPr>
        <w:spacing w:line="240" w:lineRule="auto"/>
        <w:rPr>
          <w:rFonts w:hint="default" w:ascii="Courier New" w:hAnsi="Courier New" w:cs="Courier New"/>
          <w:lang w:val="en-US" w:eastAsia="zh-CN"/>
        </w:rPr>
      </w:pPr>
      <w:r>
        <w:rPr>
          <w:rFonts w:hint="default" w:ascii="Courier New" w:hAnsi="Courier New" w:cs="Courier New"/>
          <w:lang w:val="en-US" w:eastAsia="zh-CN"/>
        </w:rPr>
        <w:t>目标3：完成批量数据导入的功能</w:t>
      </w:r>
    </w:p>
    <w:p>
      <w:pPr>
        <w:spacing w:line="240" w:lineRule="auto"/>
        <w:rPr>
          <w:rFonts w:hint="default" w:ascii="Courier New" w:hAnsi="Courier New" w:cs="Courier New"/>
          <w:lang w:val="en-US" w:eastAsia="zh-CN"/>
        </w:rPr>
      </w:pPr>
      <w:r>
        <w:rPr>
          <w:rFonts w:hint="default" w:ascii="Courier New" w:hAnsi="Courier New" w:cs="Courier New"/>
          <w:lang w:val="en-US" w:eastAsia="zh-CN"/>
        </w:rPr>
        <w:t>目标4：完成关键字搜索功能</w:t>
      </w:r>
    </w:p>
    <w:p>
      <w:pPr>
        <w:pStyle w:val="2"/>
        <w:keepNext/>
        <w:keepLines/>
        <w:pageBreakBefore w:val="0"/>
        <w:widowControl w:val="0"/>
        <w:numPr>
          <w:ilvl w:val="0"/>
          <w:numId w:val="0"/>
        </w:numPr>
        <w:tabs>
          <w:tab w:val="left" w:pos="425"/>
        </w:tabs>
        <w:kinsoku/>
        <w:wordWrap/>
        <w:overflowPunct/>
        <w:topLinePunct w:val="0"/>
        <w:autoSpaceDE/>
        <w:autoSpaceDN/>
        <w:bidi w:val="0"/>
        <w:adjustRightInd/>
        <w:snapToGrid/>
        <w:spacing w:before="100" w:after="90" w:line="276" w:lineRule="auto"/>
        <w:ind w:leftChars="0"/>
        <w:jc w:val="both"/>
        <w:textAlignment w:val="auto"/>
        <w:outlineLvl w:val="0"/>
        <w:rPr>
          <w:rFonts w:hint="eastAsia"/>
          <w:lang w:val="en-US" w:eastAsia="zh-CN"/>
        </w:rPr>
      </w:pPr>
      <w:r>
        <w:rPr>
          <w:rFonts w:hint="eastAsia"/>
          <w:lang w:val="en-US" w:eastAsia="zh-CN"/>
        </w:rPr>
        <w:t>1.ElasticSearch安装</w:t>
      </w:r>
      <w:r>
        <w:rPr>
          <w:rFonts w:hint="default"/>
          <w:lang w:val="en-US" w:eastAsia="zh-CN"/>
        </w:rPr>
        <w:t>&amp;</w:t>
      </w:r>
      <w:r>
        <w:rPr>
          <w:rFonts w:hint="eastAsia"/>
          <w:lang w:val="en-US" w:eastAsia="zh-CN"/>
        </w:rPr>
        <w:t>配置</w:t>
      </w:r>
    </w:p>
    <w:p>
      <w:pPr>
        <w:pStyle w:val="3"/>
        <w:keepNext/>
        <w:keepLines/>
        <w:pageBreakBefore w:val="0"/>
        <w:widowControl w:val="0"/>
        <w:numPr>
          <w:ilvl w:val="1"/>
          <w:numId w:val="0"/>
        </w:numPr>
        <w:kinsoku/>
        <w:wordWrap/>
        <w:overflowPunct/>
        <w:topLinePunct w:val="0"/>
        <w:autoSpaceDE/>
        <w:autoSpaceDN/>
        <w:bidi w:val="0"/>
        <w:adjustRightInd/>
        <w:snapToGrid/>
        <w:spacing w:before="140" w:after="140"/>
        <w:ind w:leftChars="0"/>
        <w:textAlignment w:val="auto"/>
        <w:outlineLvl w:val="1"/>
        <w:rPr>
          <w:rFonts w:hint="default" w:eastAsia="黑体"/>
          <w:lang w:val="en-US" w:eastAsia="zh-CN"/>
        </w:rPr>
      </w:pPr>
      <w:r>
        <w:rPr>
          <w:rFonts w:hint="eastAsia"/>
          <w:lang w:val="en-US" w:eastAsia="zh-CN"/>
        </w:rPr>
        <w:t>1.1商品搜索思考</w:t>
      </w:r>
    </w:p>
    <w:p>
      <w:pPr>
        <w:keepNext w:val="0"/>
        <w:keepLines w:val="0"/>
        <w:pageBreakBefore w:val="0"/>
        <w:widowControl w:val="0"/>
        <w:kinsoku/>
        <w:wordWrap/>
        <w:overflowPunct/>
        <w:topLinePunct w:val="0"/>
        <w:autoSpaceDE/>
        <w:autoSpaceDN/>
        <w:bidi w:val="0"/>
        <w:adjustRightInd/>
        <w:snapToGrid/>
        <w:spacing w:after="105"/>
        <w:ind w:firstLine="420" w:firstLineChars="0"/>
        <w:textAlignment w:val="auto"/>
        <w:outlineLvl w:val="9"/>
        <w:rPr>
          <w:rFonts w:hint="default" w:ascii="Courier New" w:hAnsi="Courier New" w:cs="Courier New"/>
        </w:rPr>
      </w:pPr>
      <w:r>
        <w:rPr>
          <w:rFonts w:hint="default" w:ascii="Courier New" w:hAnsi="Courier New" w:cs="Courier New"/>
        </w:rPr>
        <w:t>大多数</w:t>
      </w:r>
      <w:r>
        <w:rPr>
          <w:rFonts w:hint="default" w:ascii="Courier New" w:hAnsi="Courier New" w:cs="Courier New"/>
          <w:lang w:eastAsia="zh-CN"/>
        </w:rPr>
        <w:t>搜索引擎</w:t>
      </w:r>
      <w:r>
        <w:rPr>
          <w:rFonts w:hint="default" w:ascii="Courier New" w:hAnsi="Courier New" w:cs="Courier New"/>
        </w:rPr>
        <w:t>应用都必须具有某种搜索功能，问题是搜索功能往往是巨大的资源消耗并且它们由于沉重的数据库加载而拖垮你的应用的性能</w:t>
      </w:r>
      <w:r>
        <w:rPr>
          <w:rFonts w:hint="default" w:ascii="Courier New" w:hAnsi="Courier New" w:cs="Courier New"/>
          <w:lang w:eastAsia="zh-CN"/>
        </w:rPr>
        <w:t>。</w:t>
      </w:r>
    </w:p>
    <w:p>
      <w:pPr>
        <w:keepNext w:val="0"/>
        <w:keepLines w:val="0"/>
        <w:pageBreakBefore w:val="0"/>
        <w:widowControl w:val="0"/>
        <w:kinsoku/>
        <w:wordWrap/>
        <w:overflowPunct/>
        <w:topLinePunct w:val="0"/>
        <w:autoSpaceDE/>
        <w:autoSpaceDN/>
        <w:bidi w:val="0"/>
        <w:adjustRightInd/>
        <w:snapToGrid/>
        <w:spacing w:after="105"/>
        <w:ind w:firstLine="420" w:firstLineChars="0"/>
        <w:textAlignment w:val="auto"/>
        <w:outlineLvl w:val="9"/>
        <w:rPr>
          <w:rFonts w:hint="eastAsia" w:ascii="Courier New" w:hAnsi="Courier New" w:eastAsia="宋体" w:cs="Courier New"/>
          <w:lang w:eastAsia="zh-CN"/>
        </w:rPr>
      </w:pPr>
      <w:r>
        <w:rPr>
          <w:rFonts w:hint="default" w:ascii="Courier New" w:hAnsi="Courier New" w:cs="Courier New"/>
        </w:rPr>
        <w:t>这就是为什么转移负载到一个外部的搜索服务器是一个不错的主意，</w:t>
      </w:r>
      <w:r>
        <w:rPr>
          <w:rFonts w:hint="default" w:ascii="Courier New" w:hAnsi="Courier New" w:cs="Courier New"/>
          <w:lang w:val="en-US"/>
        </w:rPr>
        <w:t>ElasticSearch</w:t>
      </w:r>
      <w:r>
        <w:rPr>
          <w:rFonts w:hint="default" w:ascii="Courier New" w:hAnsi="Courier New" w:cs="Courier New"/>
        </w:rPr>
        <w:t>是一个流行的开源搜索服务</w:t>
      </w:r>
      <w:r>
        <w:rPr>
          <w:rFonts w:hint="eastAsia" w:ascii="Courier New" w:hAnsi="Courier New" w:cs="Courier New"/>
          <w:lang w:eastAsia="zh-CN"/>
        </w:rPr>
        <w:t>。</w:t>
      </w:r>
    </w:p>
    <w:p>
      <w:pPr>
        <w:keepNext w:val="0"/>
        <w:keepLines w:val="0"/>
        <w:pageBreakBefore w:val="0"/>
        <w:widowControl w:val="0"/>
        <w:kinsoku/>
        <w:wordWrap/>
        <w:overflowPunct/>
        <w:topLinePunct w:val="0"/>
        <w:autoSpaceDE/>
        <w:autoSpaceDN/>
        <w:bidi w:val="0"/>
        <w:adjustRightInd/>
        <w:snapToGrid/>
        <w:spacing w:after="105"/>
        <w:ind w:firstLine="420" w:firstLineChars="0"/>
        <w:textAlignment w:val="auto"/>
        <w:outlineLvl w:val="9"/>
        <w:rPr>
          <w:rFonts w:hint="default" w:ascii="Courier New" w:hAnsi="Courier New" w:cs="Courier New"/>
        </w:rPr>
      </w:pPr>
      <w:r>
        <w:rPr>
          <w:rFonts w:hint="default" w:ascii="Courier New" w:hAnsi="Courier New" w:cs="Courier New"/>
          <w:lang w:val="en-US"/>
        </w:rPr>
        <w:t>ElasticSearch</w:t>
      </w:r>
      <w:r>
        <w:rPr>
          <w:rFonts w:hint="default" w:ascii="Courier New" w:hAnsi="Courier New" w:cs="Courier New"/>
        </w:rPr>
        <w:t>是一个开源</w:t>
      </w:r>
      <w:r>
        <w:rPr>
          <w:rFonts w:hint="eastAsia" w:ascii="Courier New" w:hAnsi="Courier New" w:cs="Courier New"/>
          <w:lang w:val="en-US" w:eastAsia="zh-CN"/>
        </w:rPr>
        <w:t>高性能的</w:t>
      </w:r>
      <w:r>
        <w:rPr>
          <w:rFonts w:hint="default" w:ascii="Courier New" w:hAnsi="Courier New" w:cs="Courier New"/>
        </w:rPr>
        <w:t>搜索</w:t>
      </w:r>
      <w:r>
        <w:rPr>
          <w:rFonts w:hint="eastAsia" w:ascii="Courier New" w:hAnsi="Courier New" w:cs="Courier New"/>
          <w:lang w:val="en-US" w:eastAsia="zh-CN"/>
        </w:rPr>
        <w:t>服务</w:t>
      </w:r>
      <w:r>
        <w:rPr>
          <w:rFonts w:hint="default" w:ascii="Courier New" w:hAnsi="Courier New" w:cs="Courier New"/>
        </w:rPr>
        <w:t>，</w:t>
      </w:r>
      <w:r>
        <w:rPr>
          <w:rFonts w:hint="eastAsia" w:ascii="Courier New" w:hAnsi="Courier New" w:cs="Courier New"/>
          <w:lang w:val="en-US" w:eastAsia="zh-CN"/>
        </w:rPr>
        <w:t>适合</w:t>
      </w:r>
      <w:r>
        <w:rPr>
          <w:rFonts w:hint="default" w:ascii="Courier New" w:hAnsi="Courier New" w:cs="Courier New"/>
        </w:rPr>
        <w:t>用于构建</w:t>
      </w:r>
      <w:r>
        <w:rPr>
          <w:rFonts w:hint="eastAsia" w:ascii="Courier New" w:hAnsi="Courier New" w:cs="Courier New"/>
          <w:lang w:val="en-US" w:eastAsia="zh-CN"/>
        </w:rPr>
        <w:t>高并发</w:t>
      </w:r>
      <w:r>
        <w:rPr>
          <w:rFonts w:hint="default" w:ascii="Courier New" w:hAnsi="Courier New" w:cs="Courier New"/>
        </w:rPr>
        <w:t>搜索应用程序。 它建立在</w:t>
      </w:r>
      <w:r>
        <w:rPr>
          <w:rFonts w:hint="default" w:ascii="Courier New" w:hAnsi="Courier New" w:cs="Courier New"/>
          <w:color w:val="FF0000"/>
        </w:rPr>
        <w:fldChar w:fldCharType="begin"/>
      </w:r>
      <w:r>
        <w:rPr>
          <w:rFonts w:hint="default" w:ascii="Courier New" w:hAnsi="Courier New" w:cs="Courier New"/>
          <w:color w:val="FF0000"/>
        </w:rPr>
        <w:instrText xml:space="preserve"> HYPERLINK "http://www.yiibai.com/lucene/" \o "Lucene" </w:instrText>
      </w:r>
      <w:r>
        <w:rPr>
          <w:rFonts w:hint="default" w:ascii="Courier New" w:hAnsi="Courier New" w:cs="Courier New"/>
          <w:color w:val="FF0000"/>
        </w:rPr>
        <w:fldChar w:fldCharType="separate"/>
      </w:r>
      <w:r>
        <w:rPr>
          <w:rStyle w:val="21"/>
          <w:rFonts w:hint="default" w:ascii="Courier New" w:hAnsi="Courier New" w:eastAsia="宋体" w:cs="Courier New"/>
          <w:b w:val="0"/>
          <w:i w:val="0"/>
          <w:caps w:val="0"/>
          <w:color w:val="FF0000"/>
          <w:spacing w:val="0"/>
          <w:szCs w:val="22"/>
          <w:u w:val="none"/>
          <w:shd w:val="clear" w:fill="FFFFFF"/>
        </w:rPr>
        <w:t>Lucene</w:t>
      </w:r>
      <w:r>
        <w:rPr>
          <w:rFonts w:hint="default" w:ascii="Courier New" w:hAnsi="Courier New" w:cs="Courier New"/>
          <w:color w:val="FF0000"/>
        </w:rPr>
        <w:fldChar w:fldCharType="end"/>
      </w:r>
      <w:r>
        <w:rPr>
          <w:rFonts w:hint="default" w:ascii="Courier New" w:hAnsi="Courier New" w:cs="Courier New"/>
        </w:rPr>
        <w:t>(全文搜索引擎)之上。 </w:t>
      </w:r>
      <w:r>
        <w:rPr>
          <w:rFonts w:hint="default" w:ascii="Courier New" w:hAnsi="Courier New" w:cs="Courier New"/>
          <w:lang w:val="en-US"/>
        </w:rPr>
        <w:t>ElasticSearch</w:t>
      </w:r>
      <w:r>
        <w:rPr>
          <w:rFonts w:hint="default" w:ascii="Courier New" w:hAnsi="Courier New" w:cs="Courier New"/>
        </w:rPr>
        <w:t xml:space="preserve">是企业级的，快速的和高度可扩展的。 </w:t>
      </w:r>
    </w:p>
    <w:p>
      <w:pPr>
        <w:pStyle w:val="3"/>
        <w:keepNext/>
        <w:keepLines/>
        <w:pageBreakBefore w:val="0"/>
        <w:widowControl w:val="0"/>
        <w:numPr>
          <w:ilvl w:val="1"/>
          <w:numId w:val="0"/>
        </w:numPr>
        <w:kinsoku/>
        <w:wordWrap/>
        <w:overflowPunct/>
        <w:topLinePunct w:val="0"/>
        <w:autoSpaceDE/>
        <w:autoSpaceDN/>
        <w:bidi w:val="0"/>
        <w:adjustRightInd/>
        <w:snapToGrid/>
        <w:spacing w:before="20" w:after="20"/>
        <w:ind w:leftChars="0"/>
        <w:textAlignment w:val="auto"/>
        <w:outlineLvl w:val="1"/>
        <w:rPr>
          <w:rFonts w:hint="default" w:eastAsia="黑体"/>
          <w:lang w:val="en-US" w:eastAsia="zh-CN"/>
        </w:rPr>
      </w:pPr>
      <w:r>
        <w:rPr>
          <w:rFonts w:hint="eastAsia"/>
          <w:lang w:val="en-US" w:eastAsia="zh-CN"/>
        </w:rPr>
        <w:t>1.2 ElasticSearch安装</w:t>
      </w:r>
      <w:r>
        <w:rPr>
          <w:rFonts w:hint="default"/>
          <w:lang w:val="en-US" w:eastAsia="zh-CN"/>
        </w:rPr>
        <w:t>&amp;</w:t>
      </w:r>
      <w:r>
        <w:rPr>
          <w:rFonts w:hint="eastAsia"/>
          <w:lang w:val="en-US" w:eastAsia="zh-CN"/>
        </w:rPr>
        <w:t>配置</w:t>
      </w:r>
    </w:p>
    <w:p>
      <w:pPr>
        <w:keepNext w:val="0"/>
        <w:keepLines w:val="0"/>
        <w:pageBreakBefore w:val="0"/>
        <w:widowControl w:val="0"/>
        <w:kinsoku/>
        <w:wordWrap/>
        <w:overflowPunct/>
        <w:topLinePunct w:val="0"/>
        <w:autoSpaceDE/>
        <w:autoSpaceDN/>
        <w:bidi w:val="0"/>
        <w:adjustRightInd/>
        <w:snapToGrid/>
        <w:spacing w:before="157" w:beforeLines="50" w:after="0" w:line="360" w:lineRule="auto"/>
        <w:ind w:firstLine="420" w:firstLineChars="0"/>
        <w:textAlignment w:val="auto"/>
        <w:outlineLvl w:val="9"/>
        <w:rPr>
          <w:rFonts w:hint="default" w:ascii="Courier New" w:hAnsi="Courier New" w:cs="Courier New"/>
          <w:sz w:val="21"/>
          <w:szCs w:val="21"/>
          <w:lang w:val="en-US" w:eastAsia="zh-CN"/>
        </w:rPr>
      </w:pPr>
      <w:r>
        <w:rPr>
          <w:rFonts w:hint="eastAsia" w:ascii="Courier New" w:hAnsi="Courier New" w:cs="Courier New"/>
          <w:sz w:val="21"/>
          <w:szCs w:val="21"/>
          <w:lang w:val="en-US" w:eastAsia="zh-CN"/>
        </w:rPr>
        <w:t>参考：</w:t>
      </w:r>
      <w:r>
        <w:rPr>
          <w:rFonts w:hint="default" w:ascii="Courier New" w:hAnsi="Courier New" w:cs="Courier New"/>
          <w:sz w:val="21"/>
          <w:szCs w:val="21"/>
          <w:lang w:val="en-US" w:eastAsia="zh-CN"/>
        </w:rPr>
        <w:t>资料\ElasticSearch相关资料\</w:t>
      </w:r>
      <w:r>
        <w:rPr>
          <w:rFonts w:hint="eastAsia" w:ascii="Courier New" w:hAnsi="Courier New" w:cs="Courier New"/>
          <w:sz w:val="21"/>
          <w:szCs w:val="21"/>
          <w:lang w:val="en-US" w:eastAsia="zh-CN"/>
        </w:rPr>
        <w:t>【</w:t>
      </w:r>
      <w:r>
        <w:rPr>
          <w:rFonts w:hint="default" w:ascii="Courier New" w:hAnsi="Courier New" w:cs="Courier New"/>
          <w:b/>
          <w:bCs/>
          <w:color w:val="FF0000"/>
          <w:sz w:val="21"/>
          <w:szCs w:val="21"/>
          <w:lang w:val="en-US" w:eastAsia="zh-CN"/>
        </w:rPr>
        <w:t>Linux安装ElasticSearch.docx</w:t>
      </w:r>
      <w:r>
        <w:rPr>
          <w:rFonts w:hint="eastAsia" w:ascii="Courier New" w:hAnsi="Courier New" w:cs="Courier New"/>
          <w:sz w:val="21"/>
          <w:szCs w:val="21"/>
          <w:lang w:val="en-US" w:eastAsia="zh-CN"/>
        </w:rPr>
        <w:t>】</w:t>
      </w:r>
    </w:p>
    <w:p>
      <w:pPr>
        <w:pStyle w:val="2"/>
        <w:keepNext/>
        <w:keepLines/>
        <w:pageBreakBefore w:val="0"/>
        <w:widowControl w:val="0"/>
        <w:numPr>
          <w:ilvl w:val="0"/>
          <w:numId w:val="0"/>
        </w:numPr>
        <w:tabs>
          <w:tab w:val="left" w:pos="425"/>
        </w:tabs>
        <w:kinsoku/>
        <w:wordWrap/>
        <w:overflowPunct/>
        <w:topLinePunct w:val="0"/>
        <w:autoSpaceDE/>
        <w:autoSpaceDN/>
        <w:bidi w:val="0"/>
        <w:adjustRightInd/>
        <w:snapToGrid/>
        <w:spacing w:before="60" w:after="60" w:line="276" w:lineRule="auto"/>
        <w:ind w:leftChars="0"/>
        <w:jc w:val="both"/>
        <w:textAlignment w:val="auto"/>
        <w:outlineLvl w:val="0"/>
        <w:rPr>
          <w:rFonts w:hint="eastAsia" w:eastAsia="黑体"/>
          <w:lang w:val="en-US" w:eastAsia="zh-CN"/>
        </w:rPr>
      </w:pPr>
      <w:r>
        <w:rPr>
          <w:rFonts w:hint="eastAsia"/>
          <w:lang w:val="en-US" w:eastAsia="zh-CN"/>
        </w:rPr>
        <w:t xml:space="preserve">2.Spring Data </w:t>
      </w:r>
      <w:r>
        <w:rPr>
          <w:rFonts w:hint="default"/>
          <w:lang w:val="en-US" w:eastAsia="zh-CN"/>
        </w:rPr>
        <w:t>ElasticSearch</w:t>
      </w:r>
      <w:r>
        <w:rPr>
          <w:rFonts w:hint="eastAsia"/>
          <w:lang w:val="en-US" w:eastAsia="zh-CN"/>
        </w:rPr>
        <w:t>介绍</w:t>
      </w:r>
      <w:r>
        <w:rPr>
          <w:rFonts w:hint="default"/>
          <w:lang w:val="en-US" w:eastAsia="zh-CN"/>
        </w:rPr>
        <w:t>&amp;</w:t>
      </w:r>
      <w:r>
        <w:rPr>
          <w:rFonts w:hint="eastAsia"/>
          <w:lang w:val="en-US" w:eastAsia="zh-CN"/>
        </w:rPr>
        <w:t>使用</w:t>
      </w:r>
    </w:p>
    <w:p>
      <w:pPr>
        <w:pStyle w:val="3"/>
        <w:keepNext/>
        <w:keepLines/>
        <w:pageBreakBefore w:val="0"/>
        <w:widowControl w:val="0"/>
        <w:numPr>
          <w:ilvl w:val="1"/>
          <w:numId w:val="0"/>
        </w:numPr>
        <w:kinsoku/>
        <w:wordWrap/>
        <w:overflowPunct/>
        <w:topLinePunct w:val="0"/>
        <w:autoSpaceDE/>
        <w:autoSpaceDN/>
        <w:bidi w:val="0"/>
        <w:adjustRightInd/>
        <w:snapToGrid/>
        <w:spacing w:before="20" w:after="140"/>
        <w:ind w:leftChars="0"/>
        <w:textAlignment w:val="auto"/>
        <w:outlineLvl w:val="1"/>
        <w:rPr>
          <w:rFonts w:hint="eastAsia" w:eastAsia="黑体"/>
          <w:lang w:val="en-US" w:eastAsia="zh-CN"/>
        </w:rPr>
      </w:pPr>
      <w:r>
        <w:rPr>
          <w:rFonts w:hint="eastAsia"/>
          <w:lang w:val="en-US" w:eastAsia="zh-CN"/>
        </w:rPr>
        <w:t xml:space="preserve">2.1 Spring Data </w:t>
      </w:r>
      <w:r>
        <w:rPr>
          <w:rFonts w:hint="default"/>
          <w:lang w:val="en-US" w:eastAsia="zh-CN"/>
        </w:rPr>
        <w:t>ElasticSearch</w:t>
      </w:r>
      <w:r>
        <w:rPr>
          <w:rFonts w:hint="eastAsia"/>
          <w:lang w:val="en-US" w:eastAsia="zh-CN"/>
        </w:rPr>
        <w:t>介绍</w:t>
      </w:r>
    </w:p>
    <w:p>
      <w:pPr>
        <w:keepNext w:val="0"/>
        <w:keepLines w:val="0"/>
        <w:pageBreakBefore w:val="0"/>
        <w:widowControl w:val="0"/>
        <w:kinsoku/>
        <w:wordWrap/>
        <w:overflowPunct/>
        <w:topLinePunct w:val="0"/>
        <w:autoSpaceDE/>
        <w:autoSpaceDN/>
        <w:bidi w:val="0"/>
        <w:adjustRightInd/>
        <w:snapToGrid/>
        <w:spacing w:after="0" w:line="240" w:lineRule="auto"/>
        <w:ind w:firstLine="420" w:firstLineChars="0"/>
        <w:textAlignment w:val="auto"/>
        <w:outlineLvl w:val="9"/>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rPr>
        <w:t>我</w:t>
      </w:r>
      <w:r>
        <w:rPr>
          <w:rFonts w:hint="eastAsia" w:asciiTheme="majorEastAsia" w:hAnsiTheme="majorEastAsia" w:eastAsiaTheme="majorEastAsia" w:cstheme="majorEastAsia"/>
          <w:lang w:val="en-US" w:eastAsia="zh-CN"/>
        </w:rPr>
        <w:t>们</w:t>
      </w:r>
      <w:r>
        <w:rPr>
          <w:rFonts w:hint="eastAsia" w:asciiTheme="majorEastAsia" w:hAnsiTheme="majorEastAsia" w:eastAsiaTheme="majorEastAsia" w:cstheme="majorEastAsia"/>
        </w:rPr>
        <w:t>如何</w:t>
      </w:r>
      <w:r>
        <w:rPr>
          <w:rFonts w:hint="eastAsia" w:asciiTheme="majorEastAsia" w:hAnsiTheme="majorEastAsia" w:eastAsiaTheme="majorEastAsia" w:cstheme="majorEastAsia"/>
          <w:lang w:eastAsia="zh-CN"/>
        </w:rPr>
        <w:t>将</w:t>
      </w:r>
      <w:r>
        <w:rPr>
          <w:rFonts w:hint="default" w:asciiTheme="majorEastAsia" w:hAnsiTheme="majorEastAsia" w:eastAsiaTheme="majorEastAsia" w:cstheme="majorEastAsia"/>
          <w:lang w:val="en-US" w:eastAsia="zh-CN"/>
        </w:rPr>
        <w:t>ElasticSearch</w:t>
      </w:r>
      <w:r>
        <w:rPr>
          <w:rFonts w:hint="eastAsia" w:asciiTheme="majorEastAsia" w:hAnsiTheme="majorEastAsia" w:eastAsiaTheme="majorEastAsia" w:cstheme="majorEastAsia"/>
          <w:lang w:eastAsia="zh-CN"/>
        </w:rPr>
        <w:t>的应用集成到</w:t>
      </w:r>
      <w:r>
        <w:rPr>
          <w:rFonts w:hint="eastAsia" w:asciiTheme="majorEastAsia" w:hAnsiTheme="majorEastAsia" w:eastAsiaTheme="majorEastAsia" w:cstheme="majorEastAsia"/>
          <w:lang w:val="en-US" w:eastAsia="zh-CN"/>
        </w:rPr>
        <w:t>Spring应用中</w:t>
      </w:r>
      <w:r>
        <w:rPr>
          <w:rFonts w:hint="eastAsia" w:asciiTheme="majorEastAsia" w:hAnsiTheme="majorEastAsia" w:eastAsiaTheme="majorEastAsia" w:cstheme="majorEastAsia"/>
        </w:rPr>
        <w:t xml:space="preserve">？Spring Data </w:t>
      </w:r>
      <w:r>
        <w:rPr>
          <w:rFonts w:hint="default" w:asciiTheme="majorEastAsia" w:hAnsiTheme="majorEastAsia" w:eastAsiaTheme="majorEastAsia" w:cstheme="majorEastAsia"/>
          <w:lang w:val="en-US"/>
        </w:rPr>
        <w:t>ElasticSearch</w:t>
      </w:r>
      <w:r>
        <w:rPr>
          <w:rFonts w:hint="eastAsia" w:asciiTheme="majorEastAsia" w:hAnsiTheme="majorEastAsia" w:eastAsiaTheme="majorEastAsia" w:cstheme="majorEastAsia"/>
          <w:lang w:val="en-US" w:eastAsia="zh-CN"/>
        </w:rPr>
        <w:t>就是为了简化</w:t>
      </w:r>
      <w:r>
        <w:rPr>
          <w:rFonts w:hint="default" w:asciiTheme="majorEastAsia" w:hAnsiTheme="majorEastAsia" w:eastAsiaTheme="majorEastAsia" w:cstheme="majorEastAsia"/>
          <w:lang w:val="en-US" w:eastAsia="zh-CN"/>
        </w:rPr>
        <w:t>ElasticSearch</w:t>
      </w:r>
      <w:r>
        <w:rPr>
          <w:rFonts w:hint="eastAsia" w:asciiTheme="majorEastAsia" w:hAnsiTheme="majorEastAsia" w:eastAsiaTheme="majorEastAsia" w:cstheme="majorEastAsia"/>
          <w:lang w:val="en-US" w:eastAsia="zh-CN"/>
        </w:rPr>
        <w:t>的</w:t>
      </w:r>
      <w:r>
        <w:rPr>
          <w:rFonts w:hint="default" w:asciiTheme="majorEastAsia" w:hAnsiTheme="majorEastAsia" w:eastAsiaTheme="majorEastAsia" w:cstheme="majorEastAsia"/>
          <w:lang w:val="en-US" w:eastAsia="zh-CN"/>
        </w:rPr>
        <w:t>java</w:t>
      </w:r>
      <w:r>
        <w:rPr>
          <w:rFonts w:hint="eastAsia" w:asciiTheme="majorEastAsia" w:hAnsiTheme="majorEastAsia" w:eastAsiaTheme="majorEastAsia" w:cstheme="majorEastAsia"/>
          <w:lang w:val="en-US" w:eastAsia="zh-CN"/>
        </w:rPr>
        <w:t>客户端开发，而研发的一个框架，其底层是对</w:t>
      </w:r>
      <w:r>
        <w:rPr>
          <w:rFonts w:hint="default" w:asciiTheme="majorEastAsia" w:hAnsiTheme="majorEastAsia" w:eastAsiaTheme="majorEastAsia" w:cstheme="majorEastAsia"/>
          <w:lang w:val="en-US" w:eastAsia="zh-CN"/>
        </w:rPr>
        <w:t>ElasticSearch</w:t>
      </w:r>
      <w:r>
        <w:rPr>
          <w:rFonts w:hint="eastAsia" w:asciiTheme="majorEastAsia" w:hAnsiTheme="majorEastAsia" w:eastAsiaTheme="majorEastAsia" w:cstheme="majorEastAsia"/>
          <w:lang w:val="en-US" w:eastAsia="zh-CN"/>
        </w:rPr>
        <w:t>的</w:t>
      </w:r>
      <w:r>
        <w:rPr>
          <w:rFonts w:hint="default" w:asciiTheme="majorEastAsia" w:hAnsiTheme="majorEastAsia" w:eastAsiaTheme="majorEastAsia" w:cstheme="majorEastAsia"/>
          <w:lang w:val="en-US" w:eastAsia="zh-CN"/>
        </w:rPr>
        <w:t>java</w:t>
      </w:r>
      <w:r>
        <w:rPr>
          <w:rFonts w:hint="eastAsia" w:asciiTheme="majorEastAsia" w:hAnsiTheme="majorEastAsia" w:eastAsiaTheme="majorEastAsia" w:cstheme="majorEastAsia"/>
          <w:lang w:val="en-US" w:eastAsia="zh-CN"/>
        </w:rPr>
        <w:t>客户端官方API的高度封装。</w:t>
      </w:r>
    </w:p>
    <w:p>
      <w:pPr>
        <w:pStyle w:val="3"/>
        <w:keepNext/>
        <w:keepLines/>
        <w:pageBreakBefore w:val="0"/>
        <w:widowControl w:val="0"/>
        <w:numPr>
          <w:ilvl w:val="1"/>
          <w:numId w:val="0"/>
        </w:numPr>
        <w:kinsoku/>
        <w:wordWrap/>
        <w:overflowPunct/>
        <w:topLinePunct w:val="0"/>
        <w:autoSpaceDE/>
        <w:autoSpaceDN/>
        <w:bidi w:val="0"/>
        <w:adjustRightInd/>
        <w:snapToGrid/>
        <w:spacing w:before="20" w:after="20"/>
        <w:ind w:leftChars="0"/>
        <w:textAlignment w:val="auto"/>
        <w:outlineLvl w:val="1"/>
        <w:rPr>
          <w:rFonts w:hint="eastAsia" w:eastAsia="黑体"/>
          <w:lang w:val="en-US" w:eastAsia="zh-CN"/>
        </w:rPr>
      </w:pPr>
      <w:r>
        <w:rPr>
          <w:rFonts w:hint="eastAsia"/>
          <w:lang w:val="en-US" w:eastAsia="zh-CN"/>
        </w:rPr>
        <w:t xml:space="preserve">2.2 Spring Data </w:t>
      </w:r>
      <w:r>
        <w:rPr>
          <w:rFonts w:hint="default"/>
          <w:lang w:val="en-US" w:eastAsia="zh-CN"/>
        </w:rPr>
        <w:t>ElasticSearch</w:t>
      </w:r>
      <w:r>
        <w:rPr>
          <w:rFonts w:hint="eastAsia"/>
          <w:lang w:val="en-US" w:eastAsia="zh-CN"/>
        </w:rPr>
        <w:t>使用</w:t>
      </w:r>
    </w:p>
    <w:p>
      <w:pPr>
        <w:pStyle w:val="4"/>
        <w:keepNext/>
        <w:keepLines/>
        <w:pageBreakBefore w:val="0"/>
        <w:widowControl w:val="0"/>
        <w:numPr>
          <w:ilvl w:val="2"/>
          <w:numId w:val="0"/>
        </w:numPr>
        <w:kinsoku/>
        <w:wordWrap/>
        <w:overflowPunct/>
        <w:topLinePunct w:val="0"/>
        <w:autoSpaceDE/>
        <w:autoSpaceDN/>
        <w:bidi w:val="0"/>
        <w:adjustRightInd/>
        <w:snapToGrid/>
        <w:spacing w:before="20" w:after="20"/>
        <w:ind w:leftChars="0"/>
        <w:textAlignment w:val="auto"/>
        <w:outlineLvl w:val="2"/>
        <w:rPr>
          <w:rFonts w:hint="eastAsia"/>
          <w:lang w:val="en-US" w:eastAsia="zh-CN"/>
        </w:rPr>
      </w:pPr>
      <w:r>
        <w:rPr>
          <w:rFonts w:hint="eastAsia"/>
          <w:lang w:val="en-US" w:eastAsia="zh-CN"/>
        </w:rPr>
        <w:t>2.2.1 搭建测试模块</w:t>
      </w:r>
    </w:p>
    <w:p>
      <w:pPr>
        <w:keepNext w:val="0"/>
        <w:keepLines w:val="0"/>
        <w:pageBreakBefore w:val="0"/>
        <w:widowControl w:val="0"/>
        <w:kinsoku/>
        <w:wordWrap/>
        <w:overflowPunct/>
        <w:topLinePunct w:val="0"/>
        <w:autoSpaceDE/>
        <w:autoSpaceDN/>
        <w:bidi w:val="0"/>
        <w:adjustRightInd/>
        <w:snapToGrid/>
        <w:spacing w:after="0"/>
        <w:textAlignment w:val="auto"/>
        <w:outlineLvl w:val="9"/>
        <w:rPr>
          <w:rFonts w:hint="default" w:ascii="Courier New" w:hAnsi="Courier New" w:eastAsia="宋体" w:cs="Courier New"/>
          <w:lang w:val="en-US" w:eastAsia="zh-CN"/>
        </w:rPr>
      </w:pPr>
      <w:r>
        <w:rPr>
          <w:rFonts w:hint="default" w:ascii="Courier New" w:hAnsi="Courier New" w:cs="Courier New"/>
          <w:lang w:val="en-US" w:eastAsia="zh-CN"/>
        </w:rPr>
        <w:t>spring-data-es-test模块</w:t>
      </w:r>
      <w:r>
        <w:rPr>
          <w:rFonts w:hint="eastAsia" w:ascii="Courier New" w:hAnsi="Courier New" w:cs="Courier New"/>
          <w:lang w:val="en-US" w:eastAsia="zh-CN"/>
        </w:rPr>
        <w:t>(jar)</w:t>
      </w:r>
    </w:p>
    <w:p>
      <w:pPr>
        <w:keepNext w:val="0"/>
        <w:keepLines w:val="0"/>
        <w:pageBreakBefore w:val="0"/>
        <w:widowControl w:val="0"/>
        <w:kinsoku/>
        <w:wordWrap/>
        <w:overflowPunct/>
        <w:topLinePunct w:val="0"/>
        <w:autoSpaceDE/>
        <w:autoSpaceDN/>
        <w:bidi w:val="0"/>
        <w:adjustRightInd/>
        <w:snapToGrid/>
        <w:spacing w:after="0"/>
        <w:textAlignment w:val="auto"/>
        <w:outlineLvl w:val="9"/>
      </w:pPr>
      <w:r>
        <w:drawing>
          <wp:inline distT="0" distB="0" distL="114300" distR="114300">
            <wp:extent cx="5273040" cy="759460"/>
            <wp:effectExtent l="9525" t="9525" r="13335"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3040" cy="759460"/>
                    </a:xfrm>
                    <a:prstGeom prst="rect">
                      <a:avLst/>
                    </a:prstGeom>
                    <a:noFill/>
                    <a:ln>
                      <a:solidFill>
                        <a:schemeClr val="tx1"/>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0"/>
        <w:textAlignment w:val="auto"/>
        <w:outlineLvl w:val="9"/>
        <w:rPr>
          <w:rFonts w:hint="eastAsia"/>
          <w:lang w:val="en-US" w:eastAsia="zh-CN"/>
        </w:rPr>
      </w:pPr>
      <w:r>
        <w:drawing>
          <wp:inline distT="0" distB="0" distL="114300" distR="114300">
            <wp:extent cx="5272405" cy="3071495"/>
            <wp:effectExtent l="9525" t="9525" r="13970" b="2413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7"/>
                    <a:stretch>
                      <a:fillRect/>
                    </a:stretch>
                  </pic:blipFill>
                  <pic:spPr>
                    <a:xfrm>
                      <a:off x="0" y="0"/>
                      <a:ext cx="5272405" cy="3071495"/>
                    </a:xfrm>
                    <a:prstGeom prst="rect">
                      <a:avLst/>
                    </a:prstGeom>
                    <a:noFill/>
                    <a:ln>
                      <a:solidFill>
                        <a:schemeClr val="tx1"/>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ascii="Courier New" w:hAnsi="Courier New" w:cs="Courier New"/>
          <w:lang w:val="en-US" w:eastAsia="zh-CN"/>
        </w:rPr>
      </w:pPr>
      <w:r>
        <w:drawing>
          <wp:inline distT="0" distB="0" distL="114300" distR="114300">
            <wp:extent cx="5272405" cy="3071495"/>
            <wp:effectExtent l="9525" t="9525" r="13970" b="2413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8"/>
                    <a:stretch>
                      <a:fillRect/>
                    </a:stretch>
                  </pic:blipFill>
                  <pic:spPr>
                    <a:xfrm>
                      <a:off x="0" y="0"/>
                      <a:ext cx="5272405" cy="3071495"/>
                    </a:xfrm>
                    <a:prstGeom prst="rect">
                      <a:avLst/>
                    </a:prstGeom>
                    <a:noFill/>
                    <a:ln>
                      <a:solidFill>
                        <a:schemeClr val="tx1"/>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ascii="Courier New" w:hAnsi="Courier New" w:eastAsia="宋体" w:cs="Courier New"/>
          <w:sz w:val="21"/>
          <w:szCs w:val="21"/>
          <w:lang w:val="en-US" w:eastAsia="zh-CN"/>
        </w:rPr>
      </w:pPr>
      <w:r>
        <w:rPr>
          <w:rFonts w:hint="default" w:ascii="Courier New" w:hAnsi="Courier New" w:cs="Courier New"/>
          <w:lang w:val="en-US" w:eastAsia="zh-CN"/>
        </w:rPr>
        <w:t>spring-data-es-test</w:t>
      </w:r>
      <w:r>
        <w:rPr>
          <w:rFonts w:hint="eastAsia" w:ascii="Courier New" w:hAnsi="Courier New" w:cs="Courier New"/>
          <w:lang w:val="en-US" w:eastAsia="zh-CN"/>
        </w:rPr>
        <w:t>/</w:t>
      </w:r>
      <w:r>
        <w:rPr>
          <w:rFonts w:hint="default" w:ascii="Courier New" w:hAnsi="Courier New" w:cs="Courier New"/>
          <w:sz w:val="21"/>
          <w:szCs w:val="21"/>
          <w:lang w:val="en-US" w:eastAsia="zh-CN"/>
        </w:rPr>
        <w:t>pom.xml</w:t>
      </w:r>
      <w:r>
        <w:rPr>
          <w:rFonts w:hint="eastAsia" w:ascii="Courier New" w:hAnsi="Courier New" w:cs="Courier New"/>
          <w:sz w:val="21"/>
          <w:szCs w:val="21"/>
          <w:lang w:val="en-US" w:eastAsia="zh-CN"/>
        </w:rPr>
        <w:t>文件，配置</w:t>
      </w:r>
      <w:r>
        <w:rPr>
          <w:rFonts w:hint="default" w:ascii="Courier New" w:hAnsi="Courier New" w:cs="Courier New"/>
          <w:sz w:val="21"/>
          <w:szCs w:val="21"/>
          <w:lang w:val="en-US" w:eastAsia="zh-CN"/>
        </w:rPr>
        <w:t>依赖jar</w:t>
      </w:r>
      <w:r>
        <w:rPr>
          <w:rFonts w:hint="eastAsia" w:ascii="Courier New" w:hAnsi="Courier New" w:cs="Courier New"/>
          <w:sz w:val="21"/>
          <w:szCs w:val="21"/>
          <w:lang w:val="en-US" w:eastAsia="zh-CN"/>
        </w:rPr>
        <w:t>包</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pageBreakBefore w:val="0"/>
              <w:widowControl/>
              <w:suppressLineNumbers w:val="0"/>
              <w:shd w:val="clear" w:fill="C8EDCC"/>
              <w:kinsoku/>
              <w:wordWrap/>
              <w:overflowPunct/>
              <w:topLinePunct w:val="0"/>
              <w:autoSpaceDE/>
              <w:autoSpaceDN/>
              <w:bidi w:val="0"/>
              <w:adjustRightInd/>
              <w:snapToGrid/>
              <w:spacing w:after="0"/>
              <w:textAlignment w:val="auto"/>
              <w:rPr>
                <w:rFonts w:hint="default" w:ascii="Courier New" w:hAnsi="Courier New" w:cs="Courier New"/>
                <w:sz w:val="18"/>
                <w:szCs w:val="18"/>
                <w:vertAlign w:val="baseline"/>
                <w:lang w:val="en-US" w:eastAsia="zh-CN"/>
              </w:rPr>
            </w:pPr>
            <w:r>
              <w:rPr>
                <w:rFonts w:hint="default" w:ascii="Courier New" w:hAnsi="Courier New" w:cs="Courier New"/>
                <w:color w:val="000000"/>
                <w:sz w:val="21"/>
                <w:szCs w:val="21"/>
                <w:shd w:val="clear" w:fill="C8EDCC"/>
              </w:rPr>
              <w:t>&lt;</w:t>
            </w:r>
            <w:r>
              <w:rPr>
                <w:rFonts w:hint="default" w:ascii="Courier New" w:hAnsi="Courier New" w:cs="Courier New"/>
                <w:b/>
                <w:color w:val="000080"/>
                <w:sz w:val="21"/>
                <w:szCs w:val="21"/>
                <w:shd w:val="clear" w:fill="C8EDCC"/>
              </w:rPr>
              <w:t>dependencies</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b/>
                <w:bCs/>
                <w:i/>
                <w:color w:val="FF0000"/>
                <w:sz w:val="21"/>
                <w:szCs w:val="21"/>
                <w:shd w:val="clear" w:fill="C8EDCC"/>
              </w:rPr>
              <w:t xml:space="preserve">&lt;!-- </w:t>
            </w:r>
            <w:r>
              <w:rPr>
                <w:rFonts w:hint="eastAsia" w:ascii="宋体" w:hAnsi="宋体" w:eastAsia="宋体" w:cs="宋体"/>
                <w:b/>
                <w:bCs/>
                <w:i/>
                <w:color w:val="FF0000"/>
                <w:sz w:val="21"/>
                <w:szCs w:val="21"/>
                <w:shd w:val="clear" w:fill="C8EDCC"/>
              </w:rPr>
              <w:t>配置</w:t>
            </w:r>
            <w:r>
              <w:rPr>
                <w:rFonts w:hint="default" w:ascii="Courier New" w:hAnsi="Courier New" w:cs="Courier New"/>
                <w:b/>
                <w:bCs/>
                <w:i/>
                <w:color w:val="FF0000"/>
                <w:sz w:val="21"/>
                <w:szCs w:val="21"/>
                <w:shd w:val="clear" w:fill="C8EDCC"/>
              </w:rPr>
              <w:t>spring-data-elasticsearch --&gt;</w:t>
            </w:r>
            <w:r>
              <w:rPr>
                <w:rFonts w:hint="default" w:ascii="Courier New" w:hAnsi="Courier New" w:cs="Courier New"/>
                <w:b/>
                <w:bCs/>
                <w:i/>
                <w:color w:val="FF0000"/>
                <w:sz w:val="21"/>
                <w:szCs w:val="21"/>
                <w:shd w:val="clear" w:fill="C8EDCC"/>
              </w:rPr>
              <w:br w:type="textWrapping"/>
            </w:r>
            <w:r>
              <w:rPr>
                <w:rFonts w:hint="default" w:ascii="Courier New" w:hAnsi="Courier New" w:cs="Courier New"/>
                <w:b/>
                <w:bCs/>
                <w:i/>
                <w:color w:val="FF0000"/>
                <w:sz w:val="21"/>
                <w:szCs w:val="21"/>
                <w:shd w:val="clear" w:fill="C8EDCC"/>
              </w:rPr>
              <w:t xml:space="preserve">    </w:t>
            </w:r>
            <w:r>
              <w:rPr>
                <w:rFonts w:hint="default" w:ascii="Courier New" w:hAnsi="Courier New" w:cs="Courier New"/>
                <w:b/>
                <w:bCs/>
                <w:color w:val="FF0000"/>
                <w:sz w:val="21"/>
                <w:szCs w:val="21"/>
                <w:shd w:val="clear" w:fill="C8EDCC"/>
              </w:rPr>
              <w:t>&lt;dependency&gt;</w:t>
            </w:r>
            <w:r>
              <w:rPr>
                <w:rFonts w:hint="default" w:ascii="Courier New" w:hAnsi="Courier New" w:cs="Courier New"/>
                <w:b/>
                <w:bCs/>
                <w:color w:val="FF0000"/>
                <w:sz w:val="21"/>
                <w:szCs w:val="21"/>
                <w:shd w:val="clear" w:fill="C8EDCC"/>
              </w:rPr>
              <w:br w:type="textWrapping"/>
            </w:r>
            <w:r>
              <w:rPr>
                <w:rFonts w:hint="default" w:ascii="Courier New" w:hAnsi="Courier New" w:cs="Courier New"/>
                <w:b/>
                <w:bCs/>
                <w:color w:val="FF0000"/>
                <w:sz w:val="21"/>
                <w:szCs w:val="21"/>
                <w:shd w:val="clear" w:fill="C8EDCC"/>
              </w:rPr>
              <w:t xml:space="preserve">         &lt;groupId&gt;org.springframework.data&lt;/groupId&gt;</w:t>
            </w:r>
            <w:r>
              <w:rPr>
                <w:rFonts w:hint="default" w:ascii="Courier New" w:hAnsi="Courier New" w:cs="Courier New"/>
                <w:b/>
                <w:bCs/>
                <w:color w:val="FF0000"/>
                <w:sz w:val="21"/>
                <w:szCs w:val="21"/>
                <w:shd w:val="clear" w:fill="C8EDCC"/>
              </w:rPr>
              <w:br w:type="textWrapping"/>
            </w:r>
            <w:r>
              <w:rPr>
                <w:rFonts w:hint="default" w:ascii="Courier New" w:hAnsi="Courier New" w:cs="Courier New"/>
                <w:b/>
                <w:bCs/>
                <w:color w:val="FF0000"/>
                <w:sz w:val="21"/>
                <w:szCs w:val="21"/>
                <w:shd w:val="clear" w:fill="C8EDCC"/>
              </w:rPr>
              <w:t xml:space="preserve">         &lt;artifactId&gt;spring-data-elasticsearch&lt;/artifactId&gt;</w:t>
            </w:r>
            <w:r>
              <w:rPr>
                <w:rFonts w:hint="default" w:ascii="Courier New" w:hAnsi="Courier New" w:cs="Courier New"/>
                <w:b/>
                <w:bCs/>
                <w:color w:val="FF0000"/>
                <w:sz w:val="21"/>
                <w:szCs w:val="21"/>
                <w:shd w:val="clear" w:fill="C8EDCC"/>
              </w:rPr>
              <w:br w:type="textWrapping"/>
            </w:r>
            <w:r>
              <w:rPr>
                <w:rFonts w:hint="default" w:ascii="Courier New" w:hAnsi="Courier New" w:cs="Courier New"/>
                <w:b/>
                <w:bCs/>
                <w:color w:val="FF0000"/>
                <w:sz w:val="21"/>
                <w:szCs w:val="21"/>
                <w:shd w:val="clear" w:fill="C8EDCC"/>
              </w:rPr>
              <w:t xml:space="preserve">         &lt;version&gt;3.1.3.RELEASE&lt;/version&gt;</w:t>
            </w:r>
            <w:r>
              <w:rPr>
                <w:rFonts w:hint="default" w:ascii="Courier New" w:hAnsi="Courier New" w:cs="Courier New"/>
                <w:b/>
                <w:bCs/>
                <w:color w:val="FF0000"/>
                <w:sz w:val="21"/>
                <w:szCs w:val="21"/>
                <w:shd w:val="clear" w:fill="C8EDCC"/>
              </w:rPr>
              <w:br w:type="textWrapping"/>
            </w:r>
            <w:r>
              <w:rPr>
                <w:rFonts w:hint="default" w:ascii="Courier New" w:hAnsi="Courier New" w:cs="Courier New"/>
                <w:b/>
                <w:bCs/>
                <w:color w:val="FF0000"/>
                <w:sz w:val="21"/>
                <w:szCs w:val="21"/>
                <w:shd w:val="clear" w:fill="C8EDCC"/>
              </w:rPr>
              <w:t xml:space="preserve">    &lt;/dependency&gt;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i/>
                <w:color w:val="808080"/>
                <w:sz w:val="21"/>
                <w:szCs w:val="21"/>
                <w:shd w:val="clear" w:fill="C8EDCC"/>
              </w:rPr>
              <w:t>&lt;!-- spring-test --&gt;</w:t>
            </w:r>
            <w:r>
              <w:rPr>
                <w:rFonts w:hint="default" w:ascii="Courier New" w:hAnsi="Courier New" w:cs="Courier New"/>
                <w:i/>
                <w:color w:val="808080"/>
                <w:sz w:val="21"/>
                <w:szCs w:val="21"/>
                <w:shd w:val="clear" w:fill="C8EDCC"/>
              </w:rPr>
              <w:br w:type="textWrapping"/>
            </w:r>
            <w:r>
              <w:rPr>
                <w:rFonts w:hint="default" w:ascii="Courier New" w:hAnsi="Courier New" w:cs="Courier New"/>
                <w:i/>
                <w:color w:val="808080"/>
                <w:sz w:val="21"/>
                <w:szCs w:val="21"/>
                <w:shd w:val="clear" w:fill="C8EDCC"/>
              </w:rPr>
              <w:t xml:space="preserve">    </w:t>
            </w:r>
            <w:r>
              <w:rPr>
                <w:rFonts w:hint="default" w:ascii="Courier New" w:hAnsi="Courier New" w:cs="Courier New"/>
                <w:color w:val="000000"/>
                <w:sz w:val="21"/>
                <w:szCs w:val="21"/>
                <w:shd w:val="clear" w:fill="C8EDCC"/>
              </w:rPr>
              <w:t>&lt;</w:t>
            </w:r>
            <w:r>
              <w:rPr>
                <w:rFonts w:hint="default" w:ascii="Courier New" w:hAnsi="Courier New" w:cs="Courier New"/>
                <w:b/>
                <w:color w:val="000080"/>
                <w:sz w:val="21"/>
                <w:szCs w:val="21"/>
                <w:shd w:val="clear" w:fill="C8EDCC"/>
              </w:rPr>
              <w:t>dependency</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groupId</w:t>
            </w:r>
            <w:r>
              <w:rPr>
                <w:rFonts w:hint="default" w:ascii="Courier New" w:hAnsi="Courier New" w:cs="Courier New"/>
                <w:color w:val="000000"/>
                <w:sz w:val="21"/>
                <w:szCs w:val="21"/>
                <w:shd w:val="clear" w:fill="C8EDCC"/>
              </w:rPr>
              <w:t>&gt;org.springframework&lt;/</w:t>
            </w:r>
            <w:r>
              <w:rPr>
                <w:rFonts w:hint="default" w:ascii="Courier New" w:hAnsi="Courier New" w:cs="Courier New"/>
                <w:b/>
                <w:color w:val="000080"/>
                <w:sz w:val="21"/>
                <w:szCs w:val="21"/>
                <w:shd w:val="clear" w:fill="C8EDCC"/>
              </w:rPr>
              <w:t>groupId</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artifactId</w:t>
            </w:r>
            <w:r>
              <w:rPr>
                <w:rFonts w:hint="default" w:ascii="Courier New" w:hAnsi="Courier New" w:cs="Courier New"/>
                <w:color w:val="000000"/>
                <w:sz w:val="21"/>
                <w:szCs w:val="21"/>
                <w:shd w:val="clear" w:fill="C8EDCC"/>
              </w:rPr>
              <w:t>&gt;spring-test&lt;/</w:t>
            </w:r>
            <w:r>
              <w:rPr>
                <w:rFonts w:hint="default" w:ascii="Courier New" w:hAnsi="Courier New" w:cs="Courier New"/>
                <w:b/>
                <w:color w:val="000080"/>
                <w:sz w:val="21"/>
                <w:szCs w:val="21"/>
                <w:shd w:val="clear" w:fill="C8EDCC"/>
              </w:rPr>
              <w:t>artifactId</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version</w:t>
            </w:r>
            <w:r>
              <w:rPr>
                <w:rFonts w:hint="default" w:ascii="Courier New" w:hAnsi="Courier New" w:cs="Courier New"/>
                <w:color w:val="000000"/>
                <w:sz w:val="21"/>
                <w:szCs w:val="21"/>
                <w:shd w:val="clear" w:fill="C8EDCC"/>
              </w:rPr>
              <w:t>&gt;5.1.3.RELEASE&lt;/</w:t>
            </w:r>
            <w:r>
              <w:rPr>
                <w:rFonts w:hint="default" w:ascii="Courier New" w:hAnsi="Courier New" w:cs="Courier New"/>
                <w:b/>
                <w:color w:val="000080"/>
                <w:sz w:val="21"/>
                <w:szCs w:val="21"/>
                <w:shd w:val="clear" w:fill="C8EDCC"/>
              </w:rPr>
              <w:t>version</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scope</w:t>
            </w:r>
            <w:r>
              <w:rPr>
                <w:rFonts w:hint="default" w:ascii="Courier New" w:hAnsi="Courier New" w:cs="Courier New"/>
                <w:color w:val="000000"/>
                <w:sz w:val="21"/>
                <w:szCs w:val="21"/>
                <w:shd w:val="clear" w:fill="C8EDCC"/>
              </w:rPr>
              <w:t>&gt;test&lt;/</w:t>
            </w:r>
            <w:r>
              <w:rPr>
                <w:rFonts w:hint="default" w:ascii="Courier New" w:hAnsi="Courier New" w:cs="Courier New"/>
                <w:b/>
                <w:color w:val="000080"/>
                <w:sz w:val="21"/>
                <w:szCs w:val="21"/>
                <w:shd w:val="clear" w:fill="C8EDCC"/>
              </w:rPr>
              <w:t>scope</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dependency</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&lt;/</w:t>
            </w:r>
            <w:r>
              <w:rPr>
                <w:rFonts w:hint="default" w:ascii="Courier New" w:hAnsi="Courier New" w:cs="Courier New"/>
                <w:b/>
                <w:color w:val="000080"/>
                <w:sz w:val="21"/>
                <w:szCs w:val="21"/>
                <w:shd w:val="clear" w:fill="C8EDCC"/>
              </w:rPr>
              <w:t>dependencies</w:t>
            </w:r>
            <w:r>
              <w:rPr>
                <w:rFonts w:hint="default" w:ascii="Courier New" w:hAnsi="Courier New" w:cs="Courier New"/>
                <w:color w:val="000000"/>
                <w:sz w:val="21"/>
                <w:szCs w:val="21"/>
                <w:shd w:val="clear" w:fill="C8EDCC"/>
              </w:rPr>
              <w:t>&gt;</w:t>
            </w:r>
          </w:p>
        </w:tc>
      </w:tr>
    </w:tbl>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ascii="Courier New" w:hAnsi="Courier New" w:eastAsia="宋体" w:cs="Courier New"/>
          <w:sz w:val="21"/>
          <w:szCs w:val="21"/>
          <w:lang w:val="en-US" w:eastAsia="zh-CN"/>
        </w:rPr>
      </w:pPr>
      <w:r>
        <w:rPr>
          <w:rFonts w:hint="default" w:ascii="Courier New" w:hAnsi="Courier New" w:cs="Courier New"/>
          <w:sz w:val="21"/>
          <w:szCs w:val="21"/>
          <w:lang w:val="en-US" w:eastAsia="zh-CN"/>
        </w:rPr>
        <w:t>spring-data-es-test\src\main\resources\log4j2.xml</w:t>
      </w:r>
      <w:r>
        <w:rPr>
          <w:rFonts w:hint="eastAsia" w:ascii="Courier New" w:hAnsi="Courier New" w:cs="Courier New"/>
          <w:sz w:val="21"/>
          <w:szCs w:val="21"/>
          <w:lang w:val="en-US" w:eastAsia="zh-CN"/>
        </w:rPr>
        <w:t>日志文件</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pageBreakBefore w:val="0"/>
              <w:widowControl/>
              <w:suppressLineNumbers w:val="0"/>
              <w:shd w:val="clear" w:fill="C8EDCC"/>
              <w:kinsoku/>
              <w:wordWrap/>
              <w:overflowPunct/>
              <w:topLinePunct w:val="0"/>
              <w:autoSpaceDE/>
              <w:autoSpaceDN/>
              <w:bidi w:val="0"/>
              <w:adjustRightInd/>
              <w:snapToGrid/>
              <w:spacing w:after="0"/>
              <w:textAlignment w:val="auto"/>
              <w:rPr>
                <w:rFonts w:hint="default" w:ascii="Courier New" w:hAnsi="Courier New" w:cs="Courier New"/>
                <w:sz w:val="15"/>
                <w:szCs w:val="15"/>
                <w:vertAlign w:val="baseline"/>
                <w:lang w:val="en-US" w:eastAsia="zh-CN"/>
              </w:rPr>
            </w:pPr>
            <w:r>
              <w:rPr>
                <w:rFonts w:hint="default" w:ascii="Courier New" w:hAnsi="Courier New" w:cs="Courier New"/>
                <w:i/>
                <w:color w:val="000000"/>
                <w:sz w:val="21"/>
                <w:szCs w:val="21"/>
                <w:shd w:val="clear" w:fill="C8EDCC"/>
              </w:rPr>
              <w:t>&lt;?</w:t>
            </w:r>
            <w:r>
              <w:rPr>
                <w:rFonts w:hint="default" w:ascii="Courier New" w:hAnsi="Courier New" w:cs="Courier New"/>
                <w:b/>
                <w:color w:val="0000FF"/>
                <w:sz w:val="21"/>
                <w:szCs w:val="21"/>
                <w:shd w:val="clear" w:fill="C8EDCC"/>
              </w:rPr>
              <w:t>xml version</w:t>
            </w:r>
            <w:r>
              <w:rPr>
                <w:rFonts w:hint="default" w:ascii="Courier New" w:hAnsi="Courier New" w:cs="Courier New"/>
                <w:b/>
                <w:color w:val="008000"/>
                <w:sz w:val="21"/>
                <w:szCs w:val="21"/>
                <w:shd w:val="clear" w:fill="C8EDCC"/>
              </w:rPr>
              <w:t xml:space="preserve">="1.0" </w:t>
            </w:r>
            <w:r>
              <w:rPr>
                <w:rFonts w:hint="default" w:ascii="Courier New" w:hAnsi="Courier New" w:cs="Courier New"/>
                <w:b/>
                <w:color w:val="0000FF"/>
                <w:sz w:val="21"/>
                <w:szCs w:val="21"/>
                <w:shd w:val="clear" w:fill="C8EDCC"/>
              </w:rPr>
              <w:t>encoding</w:t>
            </w:r>
            <w:r>
              <w:rPr>
                <w:rFonts w:hint="default" w:ascii="Courier New" w:hAnsi="Courier New" w:cs="Courier New"/>
                <w:b/>
                <w:color w:val="008000"/>
                <w:sz w:val="21"/>
                <w:szCs w:val="21"/>
                <w:shd w:val="clear" w:fill="C8EDCC"/>
              </w:rPr>
              <w:t>="UTF-8"</w:t>
            </w:r>
            <w:r>
              <w:rPr>
                <w:rFonts w:hint="default" w:ascii="Courier New" w:hAnsi="Courier New" w:cs="Courier New"/>
                <w:i/>
                <w:color w:val="000000"/>
                <w:sz w:val="21"/>
                <w:szCs w:val="21"/>
                <w:shd w:val="clear" w:fill="C8EDCC"/>
              </w:rPr>
              <w:t>?&gt;</w:t>
            </w:r>
            <w:r>
              <w:rPr>
                <w:rFonts w:hint="default" w:ascii="Courier New" w:hAnsi="Courier New" w:cs="Courier New"/>
                <w:i/>
                <w:color w:val="000000"/>
                <w:sz w:val="21"/>
                <w:szCs w:val="21"/>
                <w:shd w:val="clear" w:fill="C8EDCC"/>
              </w:rPr>
              <w:br w:type="textWrapping"/>
            </w:r>
            <w:r>
              <w:rPr>
                <w:rFonts w:hint="default" w:ascii="Courier New" w:hAnsi="Courier New" w:cs="Courier New"/>
                <w:color w:val="000000"/>
                <w:sz w:val="21"/>
                <w:szCs w:val="21"/>
                <w:shd w:val="clear" w:fill="C8EDCC"/>
              </w:rPr>
              <w:t>&lt;</w:t>
            </w:r>
            <w:r>
              <w:rPr>
                <w:rFonts w:hint="default" w:ascii="Courier New" w:hAnsi="Courier New" w:cs="Courier New"/>
                <w:b/>
                <w:color w:val="000080"/>
                <w:sz w:val="21"/>
                <w:szCs w:val="21"/>
                <w:shd w:val="clear" w:fill="C8EDCC"/>
              </w:rPr>
              <w:t xml:space="preserve">Configuration </w:t>
            </w:r>
            <w:r>
              <w:rPr>
                <w:rFonts w:hint="default" w:ascii="Courier New" w:hAnsi="Courier New" w:cs="Courier New"/>
                <w:b/>
                <w:color w:val="0000FF"/>
                <w:sz w:val="21"/>
                <w:szCs w:val="21"/>
                <w:shd w:val="clear" w:fill="C8EDCC"/>
              </w:rPr>
              <w:t>status</w:t>
            </w:r>
            <w:r>
              <w:rPr>
                <w:rFonts w:hint="default" w:ascii="Courier New" w:hAnsi="Courier New" w:cs="Courier New"/>
                <w:b/>
                <w:color w:val="008000"/>
                <w:sz w:val="21"/>
                <w:szCs w:val="21"/>
                <w:shd w:val="clear" w:fill="C8EDCC"/>
              </w:rPr>
              <w:t>="warn"</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Appenders</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 xml:space="preserve">Console </w:t>
            </w:r>
            <w:r>
              <w:rPr>
                <w:rFonts w:hint="default" w:ascii="Courier New" w:hAnsi="Courier New" w:cs="Courier New"/>
                <w:b/>
                <w:color w:val="0000FF"/>
                <w:sz w:val="21"/>
                <w:szCs w:val="21"/>
                <w:shd w:val="clear" w:fill="C8EDCC"/>
              </w:rPr>
              <w:t>name</w:t>
            </w:r>
            <w:r>
              <w:rPr>
                <w:rFonts w:hint="default" w:ascii="Courier New" w:hAnsi="Courier New" w:cs="Courier New"/>
                <w:b/>
                <w:color w:val="008000"/>
                <w:sz w:val="21"/>
                <w:szCs w:val="21"/>
                <w:shd w:val="clear" w:fill="C8EDCC"/>
              </w:rPr>
              <w:t xml:space="preserve">="Console" </w:t>
            </w:r>
            <w:r>
              <w:rPr>
                <w:rFonts w:hint="default" w:ascii="Courier New" w:hAnsi="Courier New" w:cs="Courier New"/>
                <w:b/>
                <w:color w:val="0000FF"/>
                <w:sz w:val="21"/>
                <w:szCs w:val="21"/>
                <w:shd w:val="clear" w:fill="C8EDCC"/>
              </w:rPr>
              <w:t>target</w:t>
            </w:r>
            <w:r>
              <w:rPr>
                <w:rFonts w:hint="default" w:ascii="Courier New" w:hAnsi="Courier New" w:cs="Courier New"/>
                <w:b/>
                <w:color w:val="008000"/>
                <w:sz w:val="21"/>
                <w:szCs w:val="21"/>
                <w:shd w:val="clear" w:fill="C8EDCC"/>
              </w:rPr>
              <w:t>="SYSTEM_OUT"</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 xml:space="preserve">PatternLayout </w:t>
            </w:r>
            <w:r>
              <w:rPr>
                <w:rFonts w:hint="default" w:ascii="Courier New" w:hAnsi="Courier New" w:cs="Courier New"/>
                <w:b/>
                <w:color w:val="0000FF"/>
                <w:sz w:val="21"/>
                <w:szCs w:val="21"/>
                <w:shd w:val="clear" w:fill="C8EDCC"/>
              </w:rPr>
              <w:t>pattern</w:t>
            </w:r>
            <w:r>
              <w:rPr>
                <w:rFonts w:hint="default" w:ascii="Courier New" w:hAnsi="Courier New" w:cs="Courier New"/>
                <w:b/>
                <w:color w:val="008000"/>
                <w:sz w:val="21"/>
                <w:szCs w:val="21"/>
                <w:shd w:val="clear" w:fill="C8EDCC"/>
              </w:rPr>
              <w:t>="%m%n"</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Console</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Appenders</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Loggers</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 xml:space="preserve">Root </w:t>
            </w:r>
            <w:r>
              <w:rPr>
                <w:rFonts w:hint="default" w:ascii="Courier New" w:hAnsi="Courier New" w:cs="Courier New"/>
                <w:b/>
                <w:color w:val="0000FF"/>
                <w:sz w:val="21"/>
                <w:szCs w:val="21"/>
                <w:shd w:val="clear" w:fill="C8EDCC"/>
              </w:rPr>
              <w:t>level</w:t>
            </w:r>
            <w:r>
              <w:rPr>
                <w:rFonts w:hint="default" w:ascii="Courier New" w:hAnsi="Courier New" w:cs="Courier New"/>
                <w:b/>
                <w:color w:val="008000"/>
                <w:sz w:val="21"/>
                <w:szCs w:val="21"/>
                <w:shd w:val="clear" w:fill="C8EDCC"/>
              </w:rPr>
              <w:t>="INFO"</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 xml:space="preserve">AppenderRef </w:t>
            </w:r>
            <w:r>
              <w:rPr>
                <w:rFonts w:hint="default" w:ascii="Courier New" w:hAnsi="Courier New" w:cs="Courier New"/>
                <w:b/>
                <w:color w:val="0000FF"/>
                <w:sz w:val="21"/>
                <w:szCs w:val="21"/>
                <w:shd w:val="clear" w:fill="C8EDCC"/>
              </w:rPr>
              <w:t>ref</w:t>
            </w:r>
            <w:r>
              <w:rPr>
                <w:rFonts w:hint="default" w:ascii="Courier New" w:hAnsi="Courier New" w:cs="Courier New"/>
                <w:b/>
                <w:color w:val="008000"/>
                <w:sz w:val="21"/>
                <w:szCs w:val="21"/>
                <w:shd w:val="clear" w:fill="C8EDCC"/>
              </w:rPr>
              <w:t>="Console"</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Root</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Loggers</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&lt;/</w:t>
            </w:r>
            <w:r>
              <w:rPr>
                <w:rFonts w:hint="default" w:ascii="Courier New" w:hAnsi="Courier New" w:cs="Courier New"/>
                <w:b/>
                <w:color w:val="000080"/>
                <w:sz w:val="21"/>
                <w:szCs w:val="21"/>
                <w:shd w:val="clear" w:fill="C8EDCC"/>
              </w:rPr>
              <w:t>Configuration</w:t>
            </w:r>
            <w:r>
              <w:rPr>
                <w:rFonts w:hint="default" w:ascii="Courier New" w:hAnsi="Courier New" w:cs="Courier New"/>
                <w:color w:val="000000"/>
                <w:sz w:val="21"/>
                <w:szCs w:val="21"/>
                <w:shd w:val="clear" w:fill="C8EDCC"/>
              </w:rPr>
              <w:t>&gt;</w:t>
            </w:r>
          </w:p>
        </w:tc>
      </w:tr>
    </w:tbl>
    <w:p>
      <w:pPr>
        <w:pStyle w:val="4"/>
        <w:keepNext/>
        <w:keepLines/>
        <w:pageBreakBefore w:val="0"/>
        <w:widowControl w:val="0"/>
        <w:numPr>
          <w:ilvl w:val="2"/>
          <w:numId w:val="0"/>
        </w:numPr>
        <w:kinsoku/>
        <w:wordWrap/>
        <w:overflowPunct/>
        <w:topLinePunct w:val="0"/>
        <w:autoSpaceDE/>
        <w:autoSpaceDN/>
        <w:bidi w:val="0"/>
        <w:adjustRightInd/>
        <w:snapToGrid/>
        <w:spacing w:before="140" w:after="140"/>
        <w:ind w:leftChars="0"/>
        <w:textAlignment w:val="auto"/>
        <w:outlineLvl w:val="2"/>
        <w:rPr>
          <w:rFonts w:hint="default" w:eastAsia="黑体"/>
          <w:lang w:val="en-US" w:eastAsia="zh-CN"/>
        </w:rPr>
      </w:pPr>
      <w:r>
        <w:rPr>
          <w:rFonts w:hint="eastAsia"/>
          <w:lang w:val="en-US" w:eastAsia="zh-CN"/>
        </w:rPr>
        <w:t>2.2.2 业务相关</w:t>
      </w:r>
    </w:p>
    <w:p>
      <w:pPr>
        <w:keepNext w:val="0"/>
        <w:keepLines w:val="0"/>
        <w:pageBreakBefore w:val="0"/>
        <w:widowControl w:val="0"/>
        <w:numPr>
          <w:ilvl w:val="0"/>
          <w:numId w:val="2"/>
        </w:numPr>
        <w:kinsoku/>
        <w:wordWrap/>
        <w:overflowPunct/>
        <w:topLinePunct w:val="0"/>
        <w:autoSpaceDE/>
        <w:autoSpaceDN/>
        <w:bidi w:val="0"/>
        <w:adjustRightInd/>
        <w:snapToGrid/>
        <w:spacing w:after="105"/>
        <w:ind w:left="420" w:leftChars="0" w:hanging="420" w:firstLineChars="0"/>
        <w:textAlignment w:val="auto"/>
        <w:rPr>
          <w:rFonts w:hint="default" w:ascii="Courier New" w:hAnsi="Courier New" w:eastAsia="宋体" w:cs="Courier New"/>
          <w:b/>
          <w:bCs/>
          <w:color w:val="auto"/>
          <w:lang w:val="en-US" w:eastAsia="zh-CN"/>
        </w:rPr>
      </w:pPr>
      <w:r>
        <w:rPr>
          <w:rFonts w:hint="default" w:ascii="Courier New" w:hAnsi="Courier New" w:cs="Courier New"/>
          <w:lang w:val="en-US" w:eastAsia="zh-CN"/>
        </w:rPr>
        <w:t xml:space="preserve">索引(index): </w:t>
      </w:r>
      <w:r>
        <w:rPr>
          <w:rFonts w:hint="default" w:ascii="Courier New" w:hAnsi="Courier New" w:cs="Courier New"/>
          <w:b/>
          <w:bCs/>
          <w:color w:val="FF0000"/>
          <w:lang w:val="en-US" w:eastAsia="zh-CN"/>
        </w:rPr>
        <w:t xml:space="preserve">pinyougou </w:t>
      </w:r>
      <w:r>
        <w:rPr>
          <w:rFonts w:hint="default" w:ascii="Courier New" w:hAnsi="Courier New" w:cs="Courier New"/>
          <w:b/>
          <w:bCs/>
          <w:color w:val="auto"/>
          <w:lang w:val="en-US" w:eastAsia="zh-CN"/>
        </w:rPr>
        <w:t>(pinyougou_db</w:t>
      </w:r>
      <w:r>
        <w:rPr>
          <w:rFonts w:hint="eastAsia" w:ascii="Courier New" w:hAnsi="Courier New" w:cs="Courier New"/>
          <w:b/>
          <w:bCs/>
          <w:color w:val="auto"/>
          <w:lang w:val="en-US" w:eastAsia="zh-CN"/>
        </w:rPr>
        <w:t>数据库</w:t>
      </w:r>
      <w:r>
        <w:rPr>
          <w:rFonts w:hint="default" w:ascii="Courier New" w:hAnsi="Courier New" w:cs="Courier New"/>
          <w:b/>
          <w:bCs/>
          <w:color w:val="auto"/>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after="105"/>
        <w:ind w:left="420" w:leftChars="0" w:hanging="420" w:firstLineChars="0"/>
        <w:textAlignment w:val="auto"/>
        <w:rPr>
          <w:rFonts w:hint="default" w:ascii="Courier New" w:hAnsi="Courier New" w:eastAsia="宋体" w:cs="Courier New"/>
          <w:b/>
          <w:bCs/>
          <w:color w:val="auto"/>
          <w:lang w:val="en-US" w:eastAsia="zh-CN"/>
        </w:rPr>
      </w:pPr>
      <w:r>
        <w:rPr>
          <w:rFonts w:hint="default" w:ascii="Courier New" w:hAnsi="Courier New" w:cs="Courier New"/>
          <w:lang w:val="en-US" w:eastAsia="zh-CN"/>
        </w:rPr>
        <w:t xml:space="preserve">类型(type): </w:t>
      </w:r>
      <w:r>
        <w:rPr>
          <w:rFonts w:hint="default" w:ascii="Courier New" w:hAnsi="Courier New" w:cs="Courier New"/>
          <w:b/>
          <w:bCs/>
          <w:color w:val="FF0000"/>
          <w:lang w:val="en-US" w:eastAsia="zh-CN"/>
        </w:rPr>
        <w:t xml:space="preserve">item </w:t>
      </w:r>
      <w:r>
        <w:rPr>
          <w:rFonts w:hint="default" w:ascii="Courier New" w:hAnsi="Courier New" w:cs="Courier New"/>
          <w:b/>
          <w:bCs/>
          <w:color w:val="auto"/>
          <w:lang w:val="en-US" w:eastAsia="zh-CN"/>
        </w:rPr>
        <w:t>(tb_item</w:t>
      </w:r>
      <w:r>
        <w:rPr>
          <w:rFonts w:hint="eastAsia" w:ascii="Courier New" w:hAnsi="Courier New" w:cs="Courier New"/>
          <w:b/>
          <w:bCs/>
          <w:color w:val="auto"/>
          <w:lang w:val="en-US" w:eastAsia="zh-CN"/>
        </w:rPr>
        <w:t>表</w:t>
      </w:r>
      <w:r>
        <w:rPr>
          <w:rFonts w:hint="default" w:ascii="Courier New" w:hAnsi="Courier New" w:cs="Courier New"/>
          <w:b/>
          <w:bCs/>
          <w:color w:val="auto"/>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after="105"/>
        <w:ind w:left="420" w:leftChars="0" w:hanging="420" w:firstLineChars="0"/>
        <w:textAlignment w:val="auto"/>
        <w:rPr>
          <w:rFonts w:hint="default" w:ascii="Courier New" w:hAnsi="Courier New" w:eastAsia="宋体" w:cs="Courier New"/>
          <w:b/>
          <w:bCs/>
          <w:color w:val="auto"/>
          <w:lang w:val="en-US" w:eastAsia="zh-CN"/>
        </w:rPr>
      </w:pPr>
      <w:r>
        <w:rPr>
          <w:rFonts w:hint="eastAsia" w:ascii="Courier New" w:hAnsi="Courier New" w:cs="Courier New"/>
          <w:lang w:val="en-US" w:eastAsia="zh-CN"/>
        </w:rPr>
        <w:t>字段</w:t>
      </w:r>
      <w:r>
        <w:rPr>
          <w:rFonts w:hint="default" w:ascii="Courier New" w:hAnsi="Courier New" w:cs="Courier New"/>
          <w:lang w:val="en-US" w:eastAsia="zh-CN"/>
        </w:rPr>
        <w:t xml:space="preserve">(field): </w:t>
      </w:r>
      <w:r>
        <w:rPr>
          <w:rFonts w:hint="default" w:ascii="Courier New" w:hAnsi="Courier New" w:cs="Courier New"/>
          <w:b/>
          <w:bCs/>
          <w:lang w:val="en-US" w:eastAsia="zh-CN"/>
        </w:rPr>
        <w:t>tb_item</w:t>
      </w:r>
      <w:r>
        <w:rPr>
          <w:rFonts w:hint="eastAsia" w:ascii="Courier New" w:hAnsi="Courier New" w:cs="Courier New"/>
          <w:b/>
          <w:bCs/>
          <w:lang w:val="en-US" w:eastAsia="zh-CN"/>
        </w:rPr>
        <w:t>表中的列</w:t>
      </w:r>
      <w:r>
        <w:rPr>
          <w:rFonts w:hint="default" w:ascii="Courier New" w:hAnsi="Courier New" w:cs="Courier New"/>
          <w:b/>
          <w:bCs/>
          <w:lang w:val="en-US" w:eastAsia="zh-CN"/>
        </w:rPr>
        <w:t>(9</w:t>
      </w:r>
      <w:r>
        <w:rPr>
          <w:rFonts w:hint="eastAsia" w:ascii="Courier New" w:hAnsi="Courier New" w:cs="Courier New"/>
          <w:b/>
          <w:bCs/>
          <w:lang w:val="en-US" w:eastAsia="zh-CN"/>
        </w:rPr>
        <w:t>列</w:t>
      </w:r>
      <w:r>
        <w:rPr>
          <w:rFonts w:hint="default" w:ascii="Courier New" w:hAnsi="Courier New" w:cs="Courier New"/>
          <w:b/>
          <w:bCs/>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0"/>
        <w:ind w:leftChars="0"/>
        <w:textAlignment w:val="auto"/>
        <w:rPr>
          <w:rFonts w:hint="default" w:ascii="Courier New" w:hAnsi="Courier New" w:eastAsia="宋体" w:cs="Courier New"/>
          <w:b/>
          <w:bCs/>
          <w:color w:val="auto"/>
          <w:lang w:val="en-US" w:eastAsia="zh-CN"/>
        </w:rPr>
      </w:pPr>
      <w:r>
        <w:rPr>
          <w:rFonts w:hint="default" w:ascii="Courier New" w:hAnsi="Courier New" w:cs="Courier New"/>
          <w:lang w:val="en-US" w:eastAsia="zh-CN"/>
        </w:rPr>
        <w:t xml:space="preserve">    (id</w:t>
      </w:r>
      <w:r>
        <w:rPr>
          <w:rFonts w:hint="eastAsia" w:ascii="Courier New" w:hAnsi="Courier New" w:cs="Courier New"/>
          <w:lang w:val="en-US" w:eastAsia="zh-CN"/>
        </w:rPr>
        <w:t>、</w:t>
      </w:r>
      <w:r>
        <w:rPr>
          <w:rFonts w:hint="default" w:ascii="Courier New" w:hAnsi="Courier New" w:cs="Courier New"/>
          <w:lang w:val="en-US" w:eastAsia="zh-CN"/>
        </w:rPr>
        <w:t>title</w:t>
      </w:r>
      <w:r>
        <w:rPr>
          <w:rFonts w:hint="eastAsia" w:ascii="Courier New" w:hAnsi="Courier New" w:cs="Courier New"/>
          <w:lang w:val="en-US" w:eastAsia="zh-CN"/>
        </w:rPr>
        <w:t>、</w:t>
      </w:r>
      <w:r>
        <w:rPr>
          <w:rFonts w:hint="default" w:ascii="Courier New" w:hAnsi="Courier New" w:cs="Courier New"/>
          <w:lang w:val="en-US" w:eastAsia="zh-CN"/>
        </w:rPr>
        <w:t>price</w:t>
      </w:r>
      <w:r>
        <w:rPr>
          <w:rFonts w:hint="eastAsia" w:ascii="Courier New" w:hAnsi="Courier New" w:cs="Courier New"/>
          <w:lang w:val="en-US" w:eastAsia="zh-CN"/>
        </w:rPr>
        <w:t>、</w:t>
      </w:r>
      <w:r>
        <w:rPr>
          <w:rFonts w:hint="default" w:ascii="Courier New" w:hAnsi="Courier New" w:cs="Courier New"/>
          <w:lang w:val="en-US" w:eastAsia="zh-CN"/>
        </w:rPr>
        <w:t>image</w:t>
      </w:r>
      <w:r>
        <w:rPr>
          <w:rFonts w:hint="eastAsia" w:ascii="Courier New" w:hAnsi="Courier New" w:cs="Courier New"/>
          <w:lang w:val="en-US" w:eastAsia="zh-CN"/>
        </w:rPr>
        <w:t>、</w:t>
      </w:r>
      <w:r>
        <w:rPr>
          <w:rFonts w:hint="default" w:ascii="Courier New" w:hAnsi="Courier New" w:cs="Courier New"/>
          <w:lang w:val="en-US" w:eastAsia="zh-CN"/>
        </w:rPr>
        <w:t>goodsId</w:t>
      </w:r>
      <w:r>
        <w:rPr>
          <w:rFonts w:hint="eastAsia" w:ascii="Courier New" w:hAnsi="Courier New" w:cs="Courier New"/>
          <w:lang w:val="en-US" w:eastAsia="zh-CN"/>
        </w:rPr>
        <w:t>、</w:t>
      </w:r>
      <w:r>
        <w:rPr>
          <w:rFonts w:hint="default" w:ascii="Courier New" w:hAnsi="Courier New" w:cs="Courier New"/>
          <w:lang w:val="en-US" w:eastAsia="zh-CN"/>
        </w:rPr>
        <w:t>category</w:t>
      </w:r>
      <w:r>
        <w:rPr>
          <w:rFonts w:hint="eastAsia" w:ascii="Courier New" w:hAnsi="Courier New" w:cs="Courier New"/>
          <w:lang w:val="en-US" w:eastAsia="zh-CN"/>
        </w:rPr>
        <w:t>、</w:t>
      </w:r>
      <w:r>
        <w:rPr>
          <w:rFonts w:hint="default" w:ascii="Courier New" w:hAnsi="Courier New" w:cs="Courier New"/>
          <w:lang w:val="en-US" w:eastAsia="zh-CN"/>
        </w:rPr>
        <w:t>brand</w:t>
      </w:r>
      <w:r>
        <w:rPr>
          <w:rFonts w:hint="eastAsia" w:ascii="Courier New" w:hAnsi="Courier New" w:cs="Courier New"/>
          <w:lang w:val="en-US" w:eastAsia="zh-CN"/>
        </w:rPr>
        <w:t>、</w:t>
      </w:r>
      <w:r>
        <w:rPr>
          <w:rFonts w:hint="default" w:ascii="Courier New" w:hAnsi="Courier New" w:cs="Courier New"/>
          <w:lang w:val="en-US" w:eastAsia="zh-CN"/>
        </w:rPr>
        <w:t>seller</w:t>
      </w:r>
      <w:r>
        <w:rPr>
          <w:rFonts w:hint="eastAsia" w:ascii="Courier New" w:hAnsi="Courier New" w:cs="Courier New"/>
          <w:lang w:val="en-US" w:eastAsia="zh-CN"/>
        </w:rPr>
        <w:t>、</w:t>
      </w:r>
      <w:r>
        <w:rPr>
          <w:rFonts w:hint="default" w:ascii="Courier New" w:hAnsi="Courier New" w:cs="Courier New"/>
          <w:lang w:val="en-US" w:eastAsia="zh-CN"/>
        </w:rPr>
        <w:t>updateTime)</w:t>
      </w:r>
    </w:p>
    <w:p>
      <w:pPr>
        <w:keepNext w:val="0"/>
        <w:keepLines w:val="0"/>
        <w:pageBreakBefore w:val="0"/>
        <w:widowControl w:val="0"/>
        <w:numPr>
          <w:ilvl w:val="0"/>
          <w:numId w:val="0"/>
        </w:numPr>
        <w:kinsoku/>
        <w:wordWrap/>
        <w:overflowPunct/>
        <w:topLinePunct w:val="0"/>
        <w:autoSpaceDE/>
        <w:autoSpaceDN/>
        <w:bidi w:val="0"/>
        <w:adjustRightInd/>
        <w:snapToGrid/>
        <w:spacing w:after="0"/>
        <w:ind w:leftChars="0" w:firstLine="420" w:firstLineChars="0"/>
        <w:textAlignment w:val="auto"/>
        <w:rPr>
          <w:rFonts w:hint="default" w:ascii="Courier New" w:hAnsi="Courier New" w:eastAsia="宋体" w:cs="Courier New"/>
          <w:lang w:val="en-US" w:eastAsia="zh-CN"/>
        </w:rPr>
      </w:pPr>
      <w:r>
        <w:drawing>
          <wp:inline distT="0" distB="0" distL="114300" distR="114300">
            <wp:extent cx="4219575" cy="3496310"/>
            <wp:effectExtent l="9525" t="9525" r="19050" b="18415"/>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9"/>
                    <a:stretch>
                      <a:fillRect/>
                    </a:stretch>
                  </pic:blipFill>
                  <pic:spPr>
                    <a:xfrm>
                      <a:off x="0" y="0"/>
                      <a:ext cx="4219575" cy="3496310"/>
                    </a:xfrm>
                    <a:prstGeom prst="rect">
                      <a:avLst/>
                    </a:prstGeom>
                    <a:noFill/>
                    <a:ln>
                      <a:solidFill>
                        <a:schemeClr val="tx1"/>
                      </a:solidFill>
                    </a:ln>
                  </pic:spPr>
                </pic:pic>
              </a:graphicData>
            </a:graphic>
          </wp:inline>
        </w:drawing>
      </w:r>
      <w:r>
        <w:rPr>
          <w:rFonts w:hint="default" w:ascii="Courier New" w:hAnsi="Courier New" w:cs="Courier New"/>
          <w:lang w:val="en-US" w:eastAsia="zh-CN"/>
        </w:rPr>
        <w:tab/>
      </w:r>
    </w:p>
    <w:p>
      <w:pPr>
        <w:pStyle w:val="4"/>
        <w:keepNext/>
        <w:keepLines/>
        <w:pageBreakBefore w:val="0"/>
        <w:widowControl w:val="0"/>
        <w:numPr>
          <w:ilvl w:val="2"/>
          <w:numId w:val="0"/>
        </w:numPr>
        <w:kinsoku/>
        <w:wordWrap/>
        <w:overflowPunct/>
        <w:topLinePunct w:val="0"/>
        <w:autoSpaceDE/>
        <w:autoSpaceDN/>
        <w:bidi w:val="0"/>
        <w:adjustRightInd/>
        <w:snapToGrid/>
        <w:spacing w:before="140" w:after="140"/>
        <w:ind w:leftChars="0"/>
        <w:textAlignment w:val="auto"/>
        <w:outlineLvl w:val="2"/>
        <w:rPr>
          <w:rFonts w:hint="eastAsia"/>
          <w:lang w:val="en-US" w:eastAsia="zh-CN"/>
        </w:rPr>
      </w:pPr>
      <w:r>
        <w:rPr>
          <w:rFonts w:hint="eastAsia"/>
          <w:lang w:val="en-US" w:eastAsia="zh-CN"/>
        </w:rPr>
        <w:t>2.2.</w:t>
      </w:r>
      <w:r>
        <w:rPr>
          <w:rFonts w:hint="default"/>
          <w:lang w:val="en-US" w:eastAsia="zh-CN"/>
        </w:rPr>
        <w:t>3</w:t>
      </w:r>
      <w:r>
        <w:rPr>
          <w:rFonts w:hint="eastAsia"/>
          <w:lang w:val="en-US" w:eastAsia="zh-CN"/>
        </w:rPr>
        <w:t xml:space="preserve"> 注解介绍</w:t>
      </w:r>
    </w:p>
    <w:p>
      <w:pPr>
        <w:keepNext w:val="0"/>
        <w:keepLines w:val="0"/>
        <w:pageBreakBefore w:val="0"/>
        <w:widowControl w:val="0"/>
        <w:numPr>
          <w:ilvl w:val="0"/>
          <w:numId w:val="3"/>
        </w:numPr>
        <w:kinsoku/>
        <w:wordWrap/>
        <w:overflowPunct/>
        <w:topLinePunct w:val="0"/>
        <w:autoSpaceDE/>
        <w:autoSpaceDN/>
        <w:bidi w:val="0"/>
        <w:adjustRightInd/>
        <w:snapToGrid/>
        <w:spacing w:after="105"/>
        <w:ind w:left="420" w:leftChars="0" w:hanging="420" w:firstLineChars="0"/>
        <w:textAlignment w:val="auto"/>
        <w:rPr>
          <w:rFonts w:hint="default" w:ascii="Courier New" w:hAnsi="Courier New" w:eastAsia="宋体" w:cs="Courier New"/>
          <w:sz w:val="21"/>
          <w:szCs w:val="21"/>
          <w:lang w:val="en-US" w:eastAsia="zh-CN"/>
        </w:rPr>
      </w:pPr>
      <w:r>
        <w:rPr>
          <w:rFonts w:hint="default" w:ascii="Courier New" w:hAnsi="Courier New" w:cs="Courier New"/>
          <w:b/>
          <w:bCs/>
          <w:color w:val="FF0000"/>
          <w:sz w:val="21"/>
          <w:szCs w:val="21"/>
          <w:lang w:val="en-US" w:eastAsia="zh-CN"/>
        </w:rPr>
        <w:t>@Document 文档</w:t>
      </w:r>
      <w:r>
        <w:rPr>
          <w:rFonts w:hint="default" w:ascii="Courier New" w:hAnsi="Courier New" w:cs="Courier New"/>
          <w:sz w:val="21"/>
          <w:szCs w:val="21"/>
          <w:lang w:val="en-US" w:eastAsia="zh-CN"/>
        </w:rPr>
        <w:t xml:space="preserve">: </w:t>
      </w:r>
      <w:r>
        <w:rPr>
          <w:rFonts w:hint="eastAsia" w:ascii="Courier New" w:hAnsi="Courier New" w:cs="Courier New"/>
          <w:sz w:val="21"/>
          <w:szCs w:val="21"/>
          <w:lang w:val="en-US" w:eastAsia="zh-CN"/>
        </w:rPr>
        <w:t>把实体对象映射成一篇文档数据</w:t>
      </w:r>
    </w:p>
    <w:p>
      <w:pPr>
        <w:keepNext w:val="0"/>
        <w:keepLines w:val="0"/>
        <w:pageBreakBefore w:val="0"/>
        <w:widowControl w:val="0"/>
        <w:numPr>
          <w:ilvl w:val="0"/>
          <w:numId w:val="0"/>
        </w:numPr>
        <w:kinsoku/>
        <w:wordWrap/>
        <w:overflowPunct/>
        <w:topLinePunct w:val="0"/>
        <w:autoSpaceDE/>
        <w:autoSpaceDN/>
        <w:bidi w:val="0"/>
        <w:adjustRightInd/>
        <w:snapToGrid/>
        <w:spacing w:after="0"/>
        <w:ind w:leftChars="0" w:firstLine="420" w:firstLineChars="200"/>
        <w:textAlignment w:val="auto"/>
        <w:rPr>
          <w:rFonts w:hint="eastAsia" w:ascii="Courier New" w:hAnsi="Courier New" w:cs="Courier New"/>
          <w:sz w:val="21"/>
          <w:szCs w:val="21"/>
          <w:lang w:val="en-US" w:eastAsia="zh-CN"/>
        </w:rPr>
      </w:pPr>
      <w:r>
        <w:rPr>
          <w:rFonts w:hint="default" w:ascii="Courier New" w:hAnsi="Courier New" w:cs="Courier New"/>
          <w:sz w:val="21"/>
          <w:szCs w:val="21"/>
          <w:lang w:val="en-US" w:eastAsia="zh-CN"/>
        </w:rPr>
        <w:t xml:space="preserve">-- indexName: </w:t>
      </w:r>
      <w:r>
        <w:rPr>
          <w:rFonts w:hint="eastAsia" w:ascii="Courier New" w:hAnsi="Courier New" w:cs="Courier New"/>
          <w:sz w:val="21"/>
          <w:szCs w:val="21"/>
          <w:lang w:val="en-US" w:eastAsia="zh-CN"/>
        </w:rPr>
        <w:t>指定索引库的名称</w:t>
      </w:r>
    </w:p>
    <w:p>
      <w:pPr>
        <w:keepNext w:val="0"/>
        <w:keepLines w:val="0"/>
        <w:pageBreakBefore w:val="0"/>
        <w:widowControl w:val="0"/>
        <w:numPr>
          <w:ilvl w:val="0"/>
          <w:numId w:val="0"/>
        </w:numPr>
        <w:kinsoku/>
        <w:wordWrap/>
        <w:overflowPunct/>
        <w:topLinePunct w:val="0"/>
        <w:autoSpaceDE/>
        <w:autoSpaceDN/>
        <w:bidi w:val="0"/>
        <w:adjustRightInd/>
        <w:snapToGrid/>
        <w:spacing w:after="0"/>
        <w:ind w:leftChars="0" w:firstLine="420" w:firstLineChars="200"/>
        <w:textAlignment w:val="auto"/>
        <w:rPr>
          <w:rFonts w:hint="default" w:ascii="Courier New" w:hAnsi="Courier New" w:eastAsia="宋体" w:cs="Courier New"/>
          <w:sz w:val="21"/>
          <w:szCs w:val="21"/>
          <w:lang w:val="en-US" w:eastAsia="zh-CN"/>
        </w:rPr>
      </w:pPr>
      <w:r>
        <w:rPr>
          <w:rFonts w:hint="default" w:ascii="Courier New" w:hAnsi="Courier New" w:cs="Courier New"/>
          <w:sz w:val="21"/>
          <w:szCs w:val="21"/>
          <w:lang w:val="en-US" w:eastAsia="zh-CN"/>
        </w:rPr>
        <w:t xml:space="preserve">-- type: </w:t>
      </w:r>
      <w:r>
        <w:rPr>
          <w:rFonts w:hint="eastAsia" w:ascii="Courier New" w:hAnsi="Courier New" w:cs="Courier New"/>
          <w:sz w:val="21"/>
          <w:szCs w:val="21"/>
          <w:lang w:val="en-US" w:eastAsia="zh-CN"/>
        </w:rPr>
        <w:t>指定索引库中的类型</w:t>
      </w:r>
      <w:r>
        <w:rPr>
          <w:rFonts w:hint="default" w:ascii="Courier New" w:hAnsi="Courier New" w:cs="Courier New"/>
          <w:sz w:val="21"/>
          <w:szCs w:val="21"/>
          <w:lang w:val="en-US" w:eastAsia="zh-CN"/>
        </w:rPr>
        <w:t>(</w:t>
      </w:r>
      <w:r>
        <w:rPr>
          <w:rFonts w:hint="eastAsia" w:ascii="Courier New" w:hAnsi="Courier New" w:cs="Courier New"/>
          <w:sz w:val="21"/>
          <w:szCs w:val="21"/>
          <w:lang w:val="en-US" w:eastAsia="zh-CN"/>
        </w:rPr>
        <w:t>相当于表</w:t>
      </w:r>
      <w:r>
        <w:rPr>
          <w:rFonts w:hint="default" w:ascii="Courier New" w:hAnsi="Courier New" w:cs="Courier New"/>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0"/>
        <w:ind w:leftChars="0"/>
        <w:textAlignment w:val="auto"/>
        <w:rPr>
          <w:rFonts w:hint="default" w:ascii="Courier New" w:hAnsi="Courier New" w:eastAsia="宋体" w:cs="Courier New"/>
          <w:sz w:val="21"/>
          <w:szCs w:val="21"/>
          <w:lang w:val="en-US" w:eastAsia="zh-CN"/>
        </w:rPr>
      </w:pPr>
      <w:r>
        <w:drawing>
          <wp:inline distT="0" distB="0" distL="114300" distR="114300">
            <wp:extent cx="4848225" cy="581025"/>
            <wp:effectExtent l="9525" t="9525" r="19050" b="1905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0"/>
                    <a:stretch>
                      <a:fillRect/>
                    </a:stretch>
                  </pic:blipFill>
                  <pic:spPr>
                    <a:xfrm>
                      <a:off x="0" y="0"/>
                      <a:ext cx="4848225" cy="581025"/>
                    </a:xfrm>
                    <a:prstGeom prst="rect">
                      <a:avLst/>
                    </a:prstGeom>
                    <a:noFill/>
                    <a:ln>
                      <a:solidFill>
                        <a:schemeClr val="tx1"/>
                      </a:solidFill>
                    </a:ln>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spacing w:after="105"/>
        <w:ind w:left="420" w:leftChars="0" w:hanging="420" w:firstLineChars="0"/>
        <w:textAlignment w:val="auto"/>
        <w:rPr>
          <w:rFonts w:hint="default" w:ascii="Courier New" w:hAnsi="Courier New" w:eastAsia="宋体" w:cs="Courier New"/>
          <w:sz w:val="21"/>
          <w:szCs w:val="21"/>
          <w:lang w:val="en-US" w:eastAsia="zh-CN"/>
        </w:rPr>
      </w:pPr>
      <w:r>
        <w:rPr>
          <w:rFonts w:hint="default" w:ascii="Courier New" w:hAnsi="Courier New" w:cs="Courier New"/>
          <w:b/>
          <w:bCs/>
          <w:color w:val="FF0000"/>
          <w:sz w:val="21"/>
          <w:szCs w:val="21"/>
          <w:lang w:val="en-US" w:eastAsia="zh-CN"/>
        </w:rPr>
        <w:t xml:space="preserve">@Id </w:t>
      </w:r>
      <w:r>
        <w:rPr>
          <w:rFonts w:hint="eastAsia" w:ascii="Courier New" w:hAnsi="Courier New" w:cs="Courier New"/>
          <w:b/>
          <w:bCs/>
          <w:color w:val="FF0000"/>
          <w:sz w:val="21"/>
          <w:szCs w:val="21"/>
          <w:lang w:val="en-US" w:eastAsia="zh-CN"/>
        </w:rPr>
        <w:t>主键</w:t>
      </w:r>
      <w:r>
        <w:rPr>
          <w:rFonts w:hint="default" w:ascii="Courier New" w:hAnsi="Courier New" w:cs="Courier New"/>
          <w:sz w:val="21"/>
          <w:szCs w:val="21"/>
          <w:lang w:val="en-US" w:eastAsia="zh-CN"/>
        </w:rPr>
        <w:t xml:space="preserve">: </w:t>
      </w:r>
      <w:r>
        <w:rPr>
          <w:rFonts w:hint="eastAsia" w:ascii="Courier New" w:hAnsi="Courier New" w:cs="Courier New"/>
          <w:sz w:val="21"/>
          <w:szCs w:val="21"/>
          <w:lang w:val="en-US" w:eastAsia="zh-CN"/>
        </w:rPr>
        <w:t>对应数据库表中的主键列</w:t>
      </w:r>
    </w:p>
    <w:p>
      <w:pPr>
        <w:keepNext w:val="0"/>
        <w:keepLines w:val="0"/>
        <w:pageBreakBefore w:val="0"/>
        <w:widowControl w:val="0"/>
        <w:numPr>
          <w:ilvl w:val="0"/>
          <w:numId w:val="0"/>
        </w:numPr>
        <w:kinsoku/>
        <w:wordWrap/>
        <w:overflowPunct/>
        <w:topLinePunct w:val="0"/>
        <w:autoSpaceDE/>
        <w:autoSpaceDN/>
        <w:bidi w:val="0"/>
        <w:adjustRightInd/>
        <w:snapToGrid/>
        <w:spacing w:after="105"/>
        <w:ind w:leftChars="0"/>
        <w:textAlignment w:val="auto"/>
        <w:rPr>
          <w:rFonts w:hint="default" w:ascii="Courier New" w:hAnsi="Courier New" w:eastAsia="宋体" w:cs="Courier New"/>
          <w:sz w:val="21"/>
          <w:szCs w:val="21"/>
          <w:lang w:val="en-US" w:eastAsia="zh-CN"/>
        </w:rPr>
      </w:pPr>
      <w:r>
        <w:drawing>
          <wp:inline distT="0" distB="0" distL="114300" distR="114300">
            <wp:extent cx="5272405" cy="875665"/>
            <wp:effectExtent l="9525" t="9525" r="13970" b="1016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1"/>
                    <a:stretch>
                      <a:fillRect/>
                    </a:stretch>
                  </pic:blipFill>
                  <pic:spPr>
                    <a:xfrm>
                      <a:off x="0" y="0"/>
                      <a:ext cx="5272405" cy="875665"/>
                    </a:xfrm>
                    <a:prstGeom prst="rect">
                      <a:avLst/>
                    </a:prstGeom>
                    <a:noFill/>
                    <a:ln>
                      <a:solidFill>
                        <a:schemeClr val="tx1"/>
                      </a:solidFill>
                    </a:ln>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spacing w:after="105"/>
        <w:ind w:left="420" w:leftChars="0" w:hanging="420" w:firstLineChars="0"/>
        <w:textAlignment w:val="auto"/>
        <w:rPr>
          <w:rFonts w:hint="default" w:ascii="Courier New" w:hAnsi="Courier New" w:eastAsia="宋体" w:cs="Courier New"/>
          <w:sz w:val="21"/>
          <w:szCs w:val="21"/>
          <w:lang w:val="en-US" w:eastAsia="zh-CN"/>
        </w:rPr>
      </w:pPr>
      <w:r>
        <w:rPr>
          <w:rFonts w:hint="default" w:ascii="Courier New" w:hAnsi="Courier New" w:cs="Courier New"/>
          <w:b/>
          <w:bCs/>
          <w:color w:val="FF0000"/>
          <w:sz w:val="21"/>
          <w:szCs w:val="21"/>
          <w:lang w:val="en-US" w:eastAsia="zh-CN"/>
        </w:rPr>
        <w:t xml:space="preserve">@Field </w:t>
      </w:r>
      <w:r>
        <w:rPr>
          <w:rFonts w:hint="eastAsia" w:ascii="Courier New" w:hAnsi="Courier New" w:cs="Courier New"/>
          <w:b/>
          <w:bCs/>
          <w:color w:val="FF0000"/>
          <w:sz w:val="21"/>
          <w:szCs w:val="21"/>
          <w:lang w:val="en-US" w:eastAsia="zh-CN"/>
        </w:rPr>
        <w:t>字段</w:t>
      </w:r>
      <w:r>
        <w:rPr>
          <w:rFonts w:hint="default" w:ascii="Courier New" w:hAnsi="Courier New" w:cs="Courier New"/>
          <w:sz w:val="21"/>
          <w:szCs w:val="21"/>
          <w:lang w:val="en-US" w:eastAsia="zh-CN"/>
        </w:rPr>
        <w:t xml:space="preserve">: </w:t>
      </w:r>
      <w:r>
        <w:rPr>
          <w:rFonts w:hint="eastAsia" w:ascii="Courier New" w:hAnsi="Courier New" w:cs="Courier New"/>
          <w:sz w:val="21"/>
          <w:szCs w:val="21"/>
          <w:lang w:val="en-US" w:eastAsia="zh-CN"/>
        </w:rPr>
        <w:t>把数据库表中的列转化成文档中的</w:t>
      </w:r>
      <w:r>
        <w:rPr>
          <w:rFonts w:hint="default" w:ascii="Courier New" w:hAnsi="Courier New" w:cs="Courier New"/>
          <w:sz w:val="21"/>
          <w:szCs w:val="21"/>
          <w:lang w:val="en-US" w:eastAsia="zh-CN"/>
        </w:rPr>
        <w:t>Field</w:t>
      </w:r>
    </w:p>
    <w:p>
      <w:pPr>
        <w:keepNext w:val="0"/>
        <w:keepLines w:val="0"/>
        <w:pageBreakBefore w:val="0"/>
        <w:widowControl w:val="0"/>
        <w:numPr>
          <w:ilvl w:val="0"/>
          <w:numId w:val="0"/>
        </w:numPr>
        <w:kinsoku/>
        <w:wordWrap/>
        <w:overflowPunct/>
        <w:topLinePunct w:val="0"/>
        <w:autoSpaceDE/>
        <w:autoSpaceDN/>
        <w:bidi w:val="0"/>
        <w:adjustRightInd/>
        <w:snapToGrid/>
        <w:spacing w:after="0"/>
        <w:ind w:leftChars="0" w:firstLine="420" w:firstLineChars="200"/>
        <w:textAlignment w:val="auto"/>
        <w:rPr>
          <w:rFonts w:hint="default" w:ascii="Courier New" w:hAnsi="Courier New" w:eastAsia="宋体" w:cs="Courier New"/>
          <w:sz w:val="21"/>
          <w:szCs w:val="21"/>
          <w:lang w:val="en-US" w:eastAsia="zh-CN"/>
        </w:rPr>
      </w:pPr>
      <w:r>
        <w:rPr>
          <w:rFonts w:hint="default" w:ascii="Courier New" w:hAnsi="Courier New" w:cs="Courier New"/>
          <w:sz w:val="21"/>
          <w:szCs w:val="21"/>
          <w:lang w:val="en-US" w:eastAsia="zh-CN"/>
        </w:rPr>
        <w:t xml:space="preserve">-- store: </w:t>
      </w:r>
      <w:r>
        <w:rPr>
          <w:rFonts w:hint="eastAsia" w:ascii="Courier New" w:hAnsi="Courier New" w:cs="Courier New"/>
          <w:sz w:val="21"/>
          <w:szCs w:val="21"/>
          <w:lang w:val="en-US" w:eastAsia="zh-CN"/>
        </w:rPr>
        <w:t>是否存储</w:t>
      </w:r>
      <w:r>
        <w:rPr>
          <w:rFonts w:hint="default" w:ascii="Courier New" w:hAnsi="Courier New" w:cs="Courier New"/>
          <w:sz w:val="21"/>
          <w:szCs w:val="21"/>
          <w:lang w:val="en-US" w:eastAsia="zh-CN"/>
        </w:rPr>
        <w:t xml:space="preserve"> true</w:t>
      </w:r>
      <w:r>
        <w:rPr>
          <w:rFonts w:hint="eastAsia" w:ascii="Courier New" w:hAnsi="Courier New" w:cs="Courier New"/>
          <w:sz w:val="21"/>
          <w:szCs w:val="21"/>
          <w:lang w:val="en-US" w:eastAsia="zh-CN"/>
        </w:rPr>
        <w:t>存储</w:t>
      </w:r>
      <w:r>
        <w:rPr>
          <w:rFonts w:hint="default" w:ascii="Courier New" w:hAnsi="Courier New" w:cs="Courier New"/>
          <w:sz w:val="21"/>
          <w:szCs w:val="21"/>
          <w:lang w:val="en-US" w:eastAsia="zh-CN"/>
        </w:rPr>
        <w:t>|false</w:t>
      </w:r>
      <w:r>
        <w:rPr>
          <w:rFonts w:hint="eastAsia" w:ascii="Courier New" w:hAnsi="Courier New" w:cs="Courier New"/>
          <w:sz w:val="21"/>
          <w:szCs w:val="21"/>
          <w:lang w:val="en-US" w:eastAsia="zh-CN"/>
        </w:rPr>
        <w:t>不存储</w:t>
      </w:r>
      <w:r>
        <w:rPr>
          <w:rFonts w:hint="default" w:ascii="Courier New" w:hAnsi="Courier New" w:cs="Courier New"/>
          <w:sz w:val="21"/>
          <w:szCs w:val="21"/>
          <w:lang w:val="en-US" w:eastAsia="zh-CN"/>
        </w:rPr>
        <w:t>(</w:t>
      </w:r>
      <w:r>
        <w:rPr>
          <w:rFonts w:hint="eastAsia" w:ascii="Courier New" w:hAnsi="Courier New" w:cs="Courier New"/>
          <w:b/>
          <w:bCs/>
          <w:color w:val="FF0000"/>
          <w:sz w:val="21"/>
          <w:szCs w:val="21"/>
          <w:lang w:val="en-US" w:eastAsia="zh-CN"/>
        </w:rPr>
        <w:t>默认为</w:t>
      </w:r>
      <w:r>
        <w:rPr>
          <w:rFonts w:hint="default" w:ascii="Courier New" w:hAnsi="Courier New" w:cs="Courier New"/>
          <w:b/>
          <w:bCs/>
          <w:color w:val="FF0000"/>
          <w:sz w:val="21"/>
          <w:szCs w:val="21"/>
          <w:lang w:val="en-US" w:eastAsia="zh-CN"/>
        </w:rPr>
        <w:t>false</w:t>
      </w:r>
      <w:r>
        <w:rPr>
          <w:rFonts w:hint="default" w:ascii="Courier New" w:hAnsi="Courier New" w:cs="Courier New"/>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0"/>
        <w:ind w:leftChars="0" w:firstLine="420" w:firstLineChars="200"/>
        <w:textAlignment w:val="auto"/>
        <w:rPr>
          <w:rFonts w:hint="default" w:ascii="Courier New" w:hAnsi="Courier New" w:cs="Courier New"/>
          <w:sz w:val="21"/>
          <w:szCs w:val="21"/>
          <w:lang w:val="en-US" w:eastAsia="zh-CN"/>
        </w:rPr>
      </w:pPr>
      <w:r>
        <w:rPr>
          <w:rFonts w:hint="default" w:ascii="Courier New" w:hAnsi="Courier New" w:cs="Courier New"/>
          <w:sz w:val="21"/>
          <w:szCs w:val="21"/>
          <w:lang w:val="en-US" w:eastAsia="zh-CN"/>
        </w:rPr>
        <w:t xml:space="preserve">-- index: </w:t>
      </w:r>
      <w:r>
        <w:rPr>
          <w:rFonts w:hint="eastAsia" w:ascii="Courier New" w:hAnsi="Courier New" w:cs="Courier New"/>
          <w:sz w:val="21"/>
          <w:szCs w:val="21"/>
          <w:lang w:val="en-US" w:eastAsia="zh-CN"/>
        </w:rPr>
        <w:t>是否建立索引</w:t>
      </w:r>
      <w:r>
        <w:rPr>
          <w:rFonts w:hint="default" w:ascii="Courier New" w:hAnsi="Courier New" w:cs="Courier New"/>
          <w:sz w:val="21"/>
          <w:szCs w:val="21"/>
          <w:lang w:val="en-US" w:eastAsia="zh-CN"/>
        </w:rPr>
        <w:t>true</w:t>
      </w:r>
      <w:r>
        <w:rPr>
          <w:rFonts w:hint="eastAsia" w:ascii="Courier New" w:hAnsi="Courier New" w:cs="Courier New"/>
          <w:sz w:val="21"/>
          <w:szCs w:val="21"/>
          <w:lang w:val="en-US" w:eastAsia="zh-CN"/>
        </w:rPr>
        <w:t>建立</w:t>
      </w:r>
      <w:r>
        <w:rPr>
          <w:rFonts w:hint="default" w:ascii="Courier New" w:hAnsi="Courier New" w:cs="Courier New"/>
          <w:sz w:val="21"/>
          <w:szCs w:val="21"/>
          <w:lang w:val="en-US" w:eastAsia="zh-CN"/>
        </w:rPr>
        <w:t>|false</w:t>
      </w:r>
      <w:r>
        <w:rPr>
          <w:rFonts w:hint="eastAsia" w:ascii="Courier New" w:hAnsi="Courier New" w:cs="Courier New"/>
          <w:sz w:val="21"/>
          <w:szCs w:val="21"/>
          <w:lang w:val="en-US" w:eastAsia="zh-CN"/>
        </w:rPr>
        <w:t>不建立</w:t>
      </w:r>
      <w:r>
        <w:rPr>
          <w:rFonts w:hint="default" w:ascii="Courier New" w:hAnsi="Courier New" w:cs="Courier New"/>
          <w:sz w:val="21"/>
          <w:szCs w:val="21"/>
          <w:lang w:val="en-US" w:eastAsia="zh-CN"/>
        </w:rPr>
        <w:t>(</w:t>
      </w:r>
      <w:r>
        <w:rPr>
          <w:rFonts w:hint="eastAsia" w:ascii="Courier New" w:hAnsi="Courier New" w:cs="Courier New"/>
          <w:b/>
          <w:bCs/>
          <w:color w:val="FF0000"/>
          <w:sz w:val="21"/>
          <w:szCs w:val="21"/>
          <w:lang w:val="en-US" w:eastAsia="zh-CN"/>
        </w:rPr>
        <w:t>默认为</w:t>
      </w:r>
      <w:r>
        <w:rPr>
          <w:rFonts w:hint="default" w:ascii="Courier New" w:hAnsi="Courier New" w:cs="Courier New"/>
          <w:b/>
          <w:bCs/>
          <w:color w:val="FF0000"/>
          <w:sz w:val="21"/>
          <w:szCs w:val="21"/>
          <w:lang w:val="en-US" w:eastAsia="zh-CN"/>
        </w:rPr>
        <w:t>true</w:t>
      </w:r>
      <w:r>
        <w:rPr>
          <w:rFonts w:hint="default" w:ascii="Courier New" w:hAnsi="Courier New" w:cs="Courier New"/>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0"/>
        <w:ind w:leftChars="0" w:firstLine="420" w:firstLineChars="200"/>
        <w:textAlignment w:val="auto"/>
        <w:rPr>
          <w:rFonts w:hint="default" w:ascii="Courier New" w:hAnsi="Courier New" w:cs="Courier New"/>
          <w:sz w:val="21"/>
          <w:szCs w:val="21"/>
          <w:lang w:val="en-US" w:eastAsia="zh-CN"/>
        </w:rPr>
      </w:pPr>
      <w:r>
        <w:rPr>
          <w:rFonts w:hint="default" w:ascii="Courier New" w:hAnsi="Courier New" w:cs="Courier New"/>
          <w:sz w:val="21"/>
          <w:szCs w:val="21"/>
          <w:lang w:val="en-US" w:eastAsia="zh-CN"/>
        </w:rPr>
        <w:t xml:space="preserve">-- type: </w:t>
      </w:r>
      <w:r>
        <w:rPr>
          <w:rFonts w:hint="eastAsia" w:ascii="Courier New" w:hAnsi="Courier New" w:cs="Courier New"/>
          <w:sz w:val="21"/>
          <w:szCs w:val="21"/>
          <w:lang w:val="en-US" w:eastAsia="zh-CN"/>
        </w:rPr>
        <w:t>指定该</w:t>
      </w:r>
      <w:r>
        <w:rPr>
          <w:rFonts w:hint="default" w:ascii="Courier New" w:hAnsi="Courier New" w:cs="Courier New"/>
          <w:sz w:val="21"/>
          <w:szCs w:val="21"/>
          <w:lang w:val="en-US" w:eastAsia="zh-CN"/>
        </w:rPr>
        <w:t>Field</w:t>
      </w:r>
      <w:r>
        <w:rPr>
          <w:rFonts w:hint="eastAsia" w:ascii="Courier New" w:hAnsi="Courier New" w:cs="Courier New"/>
          <w:sz w:val="21"/>
          <w:szCs w:val="21"/>
          <w:lang w:val="en-US" w:eastAsia="zh-CN"/>
        </w:rPr>
        <w:t>的数据类型</w:t>
      </w:r>
    </w:p>
    <w:p>
      <w:pPr>
        <w:keepNext w:val="0"/>
        <w:keepLines w:val="0"/>
        <w:pageBreakBefore w:val="0"/>
        <w:widowControl w:val="0"/>
        <w:numPr>
          <w:ilvl w:val="0"/>
          <w:numId w:val="0"/>
        </w:numPr>
        <w:kinsoku/>
        <w:wordWrap/>
        <w:overflowPunct/>
        <w:topLinePunct w:val="0"/>
        <w:autoSpaceDE/>
        <w:autoSpaceDN/>
        <w:bidi w:val="0"/>
        <w:adjustRightInd/>
        <w:snapToGrid/>
        <w:spacing w:after="0"/>
        <w:ind w:leftChars="0" w:firstLine="420" w:firstLineChars="200"/>
        <w:textAlignment w:val="auto"/>
        <w:rPr>
          <w:rFonts w:hint="eastAsia" w:ascii="Courier New" w:hAnsi="Courier New" w:cs="Courier New"/>
          <w:sz w:val="21"/>
          <w:szCs w:val="21"/>
          <w:lang w:val="en-US" w:eastAsia="zh-CN"/>
        </w:rPr>
      </w:pPr>
      <w:r>
        <w:rPr>
          <w:rFonts w:hint="default" w:ascii="Courier New" w:hAnsi="Courier New" w:cs="Courier New"/>
          <w:sz w:val="21"/>
          <w:szCs w:val="21"/>
          <w:lang w:val="en-US" w:eastAsia="zh-CN"/>
        </w:rPr>
        <w:t xml:space="preserve">-- analyzer: </w:t>
      </w:r>
      <w:r>
        <w:rPr>
          <w:rFonts w:hint="eastAsia" w:ascii="Courier New" w:hAnsi="Courier New" w:cs="Courier New"/>
          <w:sz w:val="21"/>
          <w:szCs w:val="21"/>
          <w:lang w:val="en-US" w:eastAsia="zh-CN"/>
        </w:rPr>
        <w:t>指定建立索引时的分词器</w:t>
      </w:r>
    </w:p>
    <w:p>
      <w:pPr>
        <w:keepNext w:val="0"/>
        <w:keepLines w:val="0"/>
        <w:pageBreakBefore w:val="0"/>
        <w:widowControl w:val="0"/>
        <w:numPr>
          <w:ilvl w:val="0"/>
          <w:numId w:val="0"/>
        </w:numPr>
        <w:kinsoku/>
        <w:wordWrap/>
        <w:overflowPunct/>
        <w:topLinePunct w:val="0"/>
        <w:autoSpaceDE/>
        <w:autoSpaceDN/>
        <w:bidi w:val="0"/>
        <w:adjustRightInd/>
        <w:snapToGrid/>
        <w:spacing w:after="0"/>
        <w:ind w:leftChars="0" w:firstLine="420" w:firstLineChars="200"/>
        <w:textAlignment w:val="auto"/>
        <w:rPr>
          <w:rFonts w:hint="default" w:ascii="Courier New" w:hAnsi="Courier New" w:cs="Courier New"/>
          <w:sz w:val="21"/>
          <w:szCs w:val="21"/>
          <w:lang w:val="en-US" w:eastAsia="zh-CN"/>
        </w:rPr>
      </w:pPr>
      <w:r>
        <w:rPr>
          <w:rFonts w:hint="default" w:ascii="Courier New" w:hAnsi="Courier New" w:cs="Courier New"/>
          <w:sz w:val="21"/>
          <w:szCs w:val="21"/>
          <w:lang w:val="en-US" w:eastAsia="zh-CN"/>
        </w:rPr>
        <w:t xml:space="preserve">-- searchAnalyzer: </w:t>
      </w:r>
      <w:r>
        <w:rPr>
          <w:rFonts w:hint="eastAsia" w:ascii="Courier New" w:hAnsi="Courier New" w:cs="Courier New"/>
          <w:sz w:val="21"/>
          <w:szCs w:val="21"/>
          <w:lang w:val="en-US" w:eastAsia="zh-CN"/>
        </w:rPr>
        <w:t>指定搜索时的分词器</w:t>
      </w:r>
    </w:p>
    <w:p>
      <w:pPr>
        <w:keepNext w:val="0"/>
        <w:keepLines w:val="0"/>
        <w:pageBreakBefore w:val="0"/>
        <w:widowControl w:val="0"/>
        <w:numPr>
          <w:ilvl w:val="0"/>
          <w:numId w:val="0"/>
        </w:numPr>
        <w:kinsoku/>
        <w:wordWrap/>
        <w:overflowPunct/>
        <w:topLinePunct w:val="0"/>
        <w:autoSpaceDE/>
        <w:autoSpaceDN/>
        <w:bidi w:val="0"/>
        <w:adjustRightInd/>
        <w:snapToGrid/>
        <w:spacing w:after="0"/>
        <w:ind w:leftChars="0" w:firstLine="420" w:firstLineChars="200"/>
        <w:textAlignment w:val="auto"/>
        <w:rPr>
          <w:rFonts w:hint="eastAsia" w:ascii="Courier New" w:hAnsi="Courier New" w:cs="Courier New"/>
          <w:sz w:val="21"/>
          <w:szCs w:val="21"/>
          <w:lang w:val="en-US" w:eastAsia="zh-CN"/>
        </w:rPr>
      </w:pPr>
      <w:r>
        <w:rPr>
          <w:rFonts w:hint="default" w:ascii="Courier New" w:hAnsi="Courier New" w:cs="Courier New"/>
          <w:sz w:val="21"/>
          <w:szCs w:val="21"/>
          <w:lang w:val="en-US" w:eastAsia="zh-CN"/>
        </w:rPr>
        <w:t xml:space="preserve">-- copyTo: </w:t>
      </w:r>
      <w:r>
        <w:rPr>
          <w:rFonts w:hint="eastAsia" w:ascii="Courier New" w:hAnsi="Courier New" w:cs="Courier New"/>
          <w:sz w:val="21"/>
          <w:szCs w:val="21"/>
          <w:lang w:val="en-US" w:eastAsia="zh-CN"/>
        </w:rPr>
        <w:t>复制到哪个</w:t>
      </w:r>
      <w:r>
        <w:rPr>
          <w:rFonts w:hint="default" w:ascii="Courier New" w:hAnsi="Courier New" w:cs="Courier New"/>
          <w:sz w:val="21"/>
          <w:szCs w:val="21"/>
          <w:lang w:val="en-US" w:eastAsia="zh-CN"/>
        </w:rPr>
        <w:t>Field(</w:t>
      </w:r>
      <w:r>
        <w:rPr>
          <w:rFonts w:hint="eastAsia" w:ascii="Courier New" w:hAnsi="Courier New" w:cs="Courier New"/>
          <w:sz w:val="21"/>
          <w:szCs w:val="21"/>
          <w:lang w:val="en-US" w:eastAsia="zh-CN"/>
        </w:rPr>
        <w:t>可以把多</w:t>
      </w:r>
      <w:r>
        <w:rPr>
          <w:rFonts w:hint="default" w:ascii="Courier New" w:hAnsi="Courier New" w:cs="Courier New"/>
          <w:sz w:val="21"/>
          <w:szCs w:val="21"/>
          <w:lang w:val="en-US" w:eastAsia="zh-CN"/>
        </w:rPr>
        <w:t>Field</w:t>
      </w:r>
      <w:r>
        <w:rPr>
          <w:rFonts w:hint="eastAsia" w:ascii="Courier New" w:hAnsi="Courier New" w:cs="Courier New"/>
          <w:sz w:val="21"/>
          <w:szCs w:val="21"/>
          <w:lang w:val="en-US" w:eastAsia="zh-CN"/>
        </w:rPr>
        <w:t>复制到一个</w:t>
      </w:r>
      <w:r>
        <w:rPr>
          <w:rFonts w:hint="default" w:ascii="Courier New" w:hAnsi="Courier New" w:cs="Courier New"/>
          <w:sz w:val="21"/>
          <w:szCs w:val="21"/>
          <w:lang w:val="en-US" w:eastAsia="zh-CN"/>
        </w:rPr>
        <w:t>Field</w:t>
      </w:r>
      <w:r>
        <w:rPr>
          <w:rFonts w:hint="eastAsia" w:ascii="Courier New" w:hAnsi="Courier New" w:cs="Courier New"/>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0"/>
        <w:ind w:leftChars="0" w:firstLine="1785" w:firstLineChars="850"/>
        <w:textAlignment w:val="auto"/>
        <w:rPr>
          <w:rFonts w:hint="default" w:ascii="Courier New" w:hAnsi="Courier New" w:cs="Courier New"/>
          <w:sz w:val="21"/>
          <w:szCs w:val="21"/>
          <w:lang w:val="en-US" w:eastAsia="zh-CN"/>
        </w:rPr>
      </w:pPr>
      <w:r>
        <w:rPr>
          <w:rFonts w:hint="eastAsia" w:ascii="Courier New" w:hAnsi="Courier New" w:cs="Courier New"/>
          <w:sz w:val="21"/>
          <w:szCs w:val="21"/>
          <w:lang w:val="en-US" w:eastAsia="zh-CN"/>
        </w:rPr>
        <w:t>这样做的好处搜索时方便指定搜索条件</w:t>
      </w:r>
      <w:r>
        <w:rPr>
          <w:rFonts w:hint="default" w:ascii="Courier New" w:hAnsi="Courier New" w:cs="Courier New"/>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0"/>
        <w:textAlignment w:val="auto"/>
        <w:rPr>
          <w:rFonts w:hint="default" w:ascii="Courier New" w:hAnsi="Courier New" w:eastAsia="宋体" w:cs="Courier New"/>
          <w:sz w:val="21"/>
          <w:szCs w:val="21"/>
          <w:lang w:val="en-US" w:eastAsia="zh-CN"/>
        </w:rPr>
      </w:pPr>
      <w:r>
        <w:rPr>
          <w:rFonts w:hint="default" w:ascii="Courier New" w:hAnsi="Courier New" w:cs="Courier New"/>
          <w:sz w:val="21"/>
          <w:szCs w:val="21"/>
          <w:lang w:val="en-US" w:eastAsia="zh-CN"/>
        </w:rPr>
        <w:t xml:space="preserve">    -- pattern: </w:t>
      </w:r>
      <w:r>
        <w:rPr>
          <w:rFonts w:hint="eastAsia" w:ascii="Courier New" w:hAnsi="Courier New" w:cs="Courier New"/>
          <w:sz w:val="21"/>
          <w:szCs w:val="21"/>
          <w:lang w:val="en-US" w:eastAsia="zh-CN"/>
        </w:rPr>
        <w:t>日期类型，需要指定日期格式器</w:t>
      </w:r>
    </w:p>
    <w:p>
      <w:pPr>
        <w:keepNext w:val="0"/>
        <w:keepLines w:val="0"/>
        <w:pageBreakBefore w:val="0"/>
        <w:widowControl w:val="0"/>
        <w:numPr>
          <w:ilvl w:val="0"/>
          <w:numId w:val="0"/>
        </w:numPr>
        <w:kinsoku/>
        <w:wordWrap/>
        <w:overflowPunct/>
        <w:topLinePunct w:val="0"/>
        <w:autoSpaceDE/>
        <w:autoSpaceDN/>
        <w:bidi w:val="0"/>
        <w:adjustRightInd/>
        <w:snapToGrid/>
        <w:spacing w:after="0"/>
        <w:ind w:leftChars="0"/>
        <w:textAlignment w:val="auto"/>
        <w:rPr>
          <w:rFonts w:hint="default" w:ascii="Courier New" w:hAnsi="Courier New" w:eastAsia="宋体" w:cs="Courier New"/>
          <w:sz w:val="21"/>
          <w:szCs w:val="21"/>
          <w:lang w:val="en-US" w:eastAsia="zh-CN"/>
        </w:rPr>
      </w:pPr>
      <w:r>
        <w:drawing>
          <wp:inline distT="0" distB="0" distL="114300" distR="114300">
            <wp:extent cx="4562475" cy="1438275"/>
            <wp:effectExtent l="0" t="0" r="9525" b="952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2"/>
                    <a:stretch>
                      <a:fillRect/>
                    </a:stretch>
                  </pic:blipFill>
                  <pic:spPr>
                    <a:xfrm>
                      <a:off x="0" y="0"/>
                      <a:ext cx="4562475" cy="1438275"/>
                    </a:xfrm>
                    <a:prstGeom prst="rect">
                      <a:avLst/>
                    </a:prstGeom>
                    <a:noFill/>
                    <a:ln>
                      <a:solidFill>
                        <a:schemeClr val="tx1"/>
                      </a:solid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0"/>
        <w:ind w:leftChars="0"/>
        <w:textAlignment w:val="auto"/>
      </w:pPr>
      <w:r>
        <w:drawing>
          <wp:inline distT="0" distB="0" distL="114300" distR="114300">
            <wp:extent cx="4362450" cy="895350"/>
            <wp:effectExtent l="9525" t="9525" r="9525" b="952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3"/>
                    <a:stretch>
                      <a:fillRect/>
                    </a:stretch>
                  </pic:blipFill>
                  <pic:spPr>
                    <a:xfrm>
                      <a:off x="0" y="0"/>
                      <a:ext cx="4362450" cy="895350"/>
                    </a:xfrm>
                    <a:prstGeom prst="rect">
                      <a:avLst/>
                    </a:prstGeom>
                    <a:noFill/>
                    <a:ln>
                      <a:solidFill>
                        <a:schemeClr val="tx1"/>
                      </a:solidFill>
                    </a:ln>
                  </pic:spPr>
                </pic:pic>
              </a:graphicData>
            </a:graphic>
          </wp:inline>
        </w:drawing>
      </w:r>
    </w:p>
    <w:p>
      <w:pPr>
        <w:pStyle w:val="4"/>
        <w:keepNext/>
        <w:keepLines/>
        <w:pageBreakBefore w:val="0"/>
        <w:widowControl w:val="0"/>
        <w:numPr>
          <w:ilvl w:val="2"/>
          <w:numId w:val="0"/>
        </w:numPr>
        <w:kinsoku/>
        <w:wordWrap/>
        <w:overflowPunct/>
        <w:topLinePunct w:val="0"/>
        <w:autoSpaceDE/>
        <w:autoSpaceDN/>
        <w:bidi w:val="0"/>
        <w:adjustRightInd/>
        <w:snapToGrid/>
        <w:spacing w:before="140" w:after="140"/>
        <w:ind w:leftChars="0"/>
        <w:textAlignment w:val="auto"/>
        <w:outlineLvl w:val="2"/>
        <w:rPr>
          <w:rFonts w:hint="default"/>
          <w:lang w:val="en-US" w:eastAsia="zh-CN"/>
        </w:rPr>
      </w:pPr>
      <w:r>
        <w:rPr>
          <w:rFonts w:hint="eastAsia"/>
          <w:lang w:val="en-US" w:eastAsia="zh-CN"/>
        </w:rPr>
        <w:t>2.2.</w:t>
      </w:r>
      <w:r>
        <w:rPr>
          <w:rFonts w:hint="default"/>
          <w:lang w:val="en-US" w:eastAsia="zh-CN"/>
        </w:rPr>
        <w:t>4</w:t>
      </w:r>
      <w:r>
        <w:rPr>
          <w:rFonts w:hint="eastAsia"/>
          <w:lang w:val="en-US" w:eastAsia="zh-CN"/>
        </w:rPr>
        <w:t xml:space="preserve"> 整合</w:t>
      </w:r>
      <w:r>
        <w:rPr>
          <w:rFonts w:hint="default"/>
          <w:lang w:val="en-US" w:eastAsia="zh-CN"/>
        </w:rPr>
        <w:t>Spring Data ElasticSearch</w:t>
      </w:r>
    </w:p>
    <w:p>
      <w:pPr>
        <w:pStyle w:val="5"/>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3"/>
        <w:rPr>
          <w:rFonts w:hint="eastAsia" w:asciiTheme="majorHAnsi" w:hAnsiTheme="majorHAnsi" w:eastAsiaTheme="majorEastAsia" w:cstheme="majorBidi"/>
          <w:b/>
          <w:bCs/>
          <w:color w:val="1E1C11" w:themeColor="background2" w:themeShade="1A"/>
          <w:kern w:val="2"/>
          <w:sz w:val="28"/>
          <w:szCs w:val="28"/>
          <w:lang w:val="en-US" w:eastAsia="zh-CN" w:bidi="ar-SA"/>
        </w:rPr>
      </w:pPr>
      <w:r>
        <w:rPr>
          <w:rFonts w:hint="eastAsia" w:asciiTheme="majorHAnsi" w:hAnsiTheme="majorHAnsi" w:eastAsiaTheme="majorEastAsia" w:cstheme="majorBidi"/>
          <w:b/>
          <w:bCs/>
          <w:color w:val="1E1C11" w:themeColor="background2" w:themeShade="1A"/>
          <w:kern w:val="2"/>
          <w:sz w:val="28"/>
          <w:szCs w:val="28"/>
          <w:lang w:val="en-US" w:eastAsia="zh-CN" w:bidi="ar-SA"/>
        </w:rPr>
        <w:t>2.2.</w:t>
      </w:r>
      <w:r>
        <w:rPr>
          <w:rFonts w:hint="default" w:asciiTheme="majorHAnsi" w:hAnsiTheme="majorHAnsi" w:eastAsiaTheme="majorEastAsia" w:cstheme="majorBidi"/>
          <w:b/>
          <w:bCs/>
          <w:color w:val="1E1C11" w:themeColor="background2" w:themeShade="1A"/>
          <w:kern w:val="2"/>
          <w:sz w:val="28"/>
          <w:szCs w:val="28"/>
          <w:lang w:val="en-US" w:eastAsia="zh-CN" w:bidi="ar-SA"/>
        </w:rPr>
        <w:t>4.1</w:t>
      </w:r>
      <w:r>
        <w:rPr>
          <w:rFonts w:hint="eastAsia" w:asciiTheme="majorHAnsi" w:hAnsiTheme="majorHAnsi" w:eastAsiaTheme="majorEastAsia" w:cstheme="majorBidi"/>
          <w:b/>
          <w:bCs/>
          <w:color w:val="1E1C11" w:themeColor="background2" w:themeShade="1A"/>
          <w:kern w:val="2"/>
          <w:sz w:val="28"/>
          <w:szCs w:val="28"/>
          <w:lang w:val="en-US" w:eastAsia="zh-CN" w:bidi="ar-SA"/>
        </w:rPr>
        <w:t>实体类</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both"/>
        <w:textAlignment w:val="auto"/>
        <w:outlineLvl w:val="9"/>
        <w:rPr>
          <w:rFonts w:hint="default" w:ascii="Courier New" w:hAnsi="Courier New" w:cs="Courier New"/>
          <w:sz w:val="21"/>
          <w:szCs w:val="21"/>
          <w:lang w:val="en-US" w:eastAsia="zh-CN"/>
        </w:rPr>
      </w:pPr>
      <w:r>
        <w:rPr>
          <w:rFonts w:hint="eastAsia" w:ascii="Courier New" w:hAnsi="Courier New" w:cs="Courier New"/>
          <w:sz w:val="21"/>
          <w:szCs w:val="21"/>
          <w:lang w:val="en-US" w:eastAsia="zh-CN"/>
        </w:rPr>
        <w:t>在</w:t>
      </w:r>
      <w:r>
        <w:rPr>
          <w:rFonts w:hint="default" w:ascii="Courier New" w:hAnsi="Courier New" w:cs="Courier New"/>
          <w:color w:val="000000"/>
          <w:sz w:val="21"/>
          <w:szCs w:val="21"/>
          <w:shd w:val="clear" w:fill="C7EDCC"/>
        </w:rPr>
        <w:t>spring-data-</w:t>
      </w:r>
      <w:r>
        <w:rPr>
          <w:rFonts w:hint="default" w:ascii="Courier New" w:hAnsi="Courier New" w:cs="Courier New"/>
          <w:color w:val="000000"/>
          <w:sz w:val="21"/>
          <w:szCs w:val="21"/>
          <w:shd w:val="clear" w:fill="C7EDCC"/>
          <w:lang w:val="en-US"/>
        </w:rPr>
        <w:t>es</w:t>
      </w:r>
      <w:r>
        <w:rPr>
          <w:rFonts w:hint="default" w:ascii="Courier New" w:hAnsi="Courier New" w:cs="Courier New"/>
          <w:color w:val="000000"/>
          <w:sz w:val="21"/>
          <w:szCs w:val="21"/>
          <w:shd w:val="clear" w:fill="C7EDCC"/>
        </w:rPr>
        <w:t>-test</w:t>
      </w:r>
      <w:r>
        <w:rPr>
          <w:rFonts w:hint="eastAsia" w:ascii="Courier New" w:hAnsi="Courier New" w:cs="Courier New"/>
          <w:color w:val="000000"/>
          <w:sz w:val="21"/>
          <w:szCs w:val="21"/>
          <w:shd w:val="clear" w:fill="C7EDCC"/>
          <w:lang w:val="en-US" w:eastAsia="zh-CN"/>
        </w:rPr>
        <w:t>/src/main/java/目录下</w:t>
      </w:r>
      <w:r>
        <w:rPr>
          <w:rFonts w:hint="default" w:ascii="Courier New" w:hAnsi="Courier New" w:cs="Courier New"/>
          <w:sz w:val="21"/>
          <w:szCs w:val="21"/>
          <w:lang w:val="en-US" w:eastAsia="zh-CN"/>
        </w:rPr>
        <w:t>创建 cn/itcast/es/pojo 包，将</w:t>
      </w:r>
      <w:r>
        <w:rPr>
          <w:rFonts w:hint="eastAsia" w:ascii="Courier New" w:hAnsi="Courier New" w:cs="Courier New"/>
          <w:sz w:val="21"/>
          <w:szCs w:val="21"/>
          <w:lang w:val="en-US" w:eastAsia="zh-CN"/>
        </w:rPr>
        <w:t>【资料\</w:t>
      </w:r>
      <w:r>
        <w:rPr>
          <w:rFonts w:hint="default" w:ascii="Courier New" w:hAnsi="Courier New" w:cs="Courier New"/>
          <w:sz w:val="21"/>
          <w:szCs w:val="21"/>
          <w:lang w:val="en-US" w:eastAsia="zh-CN"/>
        </w:rPr>
        <w:t>Item.java</w:t>
      </w:r>
      <w:r>
        <w:rPr>
          <w:rFonts w:hint="eastAsia" w:ascii="Courier New" w:hAnsi="Courier New" w:cs="Courier New"/>
          <w:sz w:val="21"/>
          <w:szCs w:val="21"/>
          <w:lang w:val="en-US" w:eastAsia="zh-CN"/>
        </w:rPr>
        <w:t>】</w:t>
      </w:r>
      <w:r>
        <w:rPr>
          <w:rFonts w:hint="default" w:ascii="Courier New" w:hAnsi="Courier New" w:cs="Courier New"/>
          <w:sz w:val="21"/>
          <w:szCs w:val="21"/>
          <w:lang w:val="en-US" w:eastAsia="zh-CN"/>
        </w:rPr>
        <w:t>拷入</w:t>
      </w:r>
      <w:r>
        <w:rPr>
          <w:rFonts w:hint="eastAsia" w:ascii="Courier New" w:hAnsi="Courier New" w:cs="Courier New"/>
          <w:sz w:val="21"/>
          <w:szCs w:val="21"/>
          <w:lang w:val="en-US" w:eastAsia="zh-CN"/>
        </w:rPr>
        <w:t>该包下面，加入</w:t>
      </w:r>
      <w:r>
        <w:rPr>
          <w:rFonts w:hint="default" w:ascii="Courier New" w:hAnsi="Courier New" w:cs="Courier New"/>
          <w:sz w:val="21"/>
          <w:szCs w:val="21"/>
          <w:lang w:val="en-US" w:eastAsia="zh-CN"/>
        </w:rPr>
        <w:t>Spring-Data-ElasticSearch</w:t>
      </w:r>
      <w:r>
        <w:rPr>
          <w:rFonts w:hint="eastAsia" w:ascii="Courier New" w:hAnsi="Courier New" w:cs="Courier New"/>
          <w:sz w:val="21"/>
          <w:szCs w:val="21"/>
          <w:lang w:val="en-US" w:eastAsia="zh-CN"/>
        </w:rPr>
        <w:t>的</w:t>
      </w:r>
      <w:r>
        <w:rPr>
          <w:rFonts w:hint="default" w:ascii="Courier New" w:hAnsi="Courier New" w:cs="Courier New"/>
          <w:sz w:val="21"/>
          <w:szCs w:val="21"/>
          <w:lang w:val="en-US" w:eastAsia="zh-CN"/>
        </w:rPr>
        <w:t>注解。</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pageBreakBefore w:val="0"/>
              <w:widowControl/>
              <w:suppressLineNumbers w:val="0"/>
              <w:shd w:val="clear" w:fill="C8EDCC"/>
              <w:kinsoku/>
              <w:wordWrap/>
              <w:overflowPunct/>
              <w:topLinePunct w:val="0"/>
              <w:autoSpaceDE/>
              <w:autoSpaceDN/>
              <w:bidi w:val="0"/>
              <w:adjustRightInd/>
              <w:snapToGrid/>
              <w:spacing w:after="0"/>
              <w:textAlignment w:val="auto"/>
              <w:rPr>
                <w:rFonts w:hint="default" w:ascii="Courier New" w:hAnsi="Courier New" w:cs="Courier New"/>
                <w:i/>
                <w:color w:val="808080"/>
                <w:sz w:val="20"/>
                <w:szCs w:val="20"/>
                <w:shd w:val="clear" w:fill="C8EDCC"/>
              </w:rPr>
            </w:pPr>
            <w:r>
              <w:rPr>
                <w:rFonts w:hint="default" w:ascii="Courier New" w:hAnsi="Courier New" w:cs="Courier New"/>
                <w:i/>
                <w:color w:val="808080"/>
                <w:sz w:val="20"/>
                <w:szCs w:val="20"/>
                <w:shd w:val="clear" w:fill="C8EDCC"/>
              </w:rPr>
              <w:t xml:space="preserve">// indexName: </w:t>
            </w:r>
            <w:r>
              <w:rPr>
                <w:rFonts w:hint="eastAsia" w:ascii="宋体" w:hAnsi="宋体" w:eastAsia="宋体" w:cs="宋体"/>
                <w:i/>
                <w:color w:val="808080"/>
                <w:sz w:val="20"/>
                <w:szCs w:val="20"/>
                <w:shd w:val="clear" w:fill="C8EDCC"/>
              </w:rPr>
              <w:t>索引库名称</w:t>
            </w:r>
            <w:r>
              <w:rPr>
                <w:rFonts w:hint="default" w:ascii="Courier New" w:hAnsi="Courier New" w:cs="Courier New"/>
                <w:i/>
                <w:color w:val="808080"/>
                <w:sz w:val="20"/>
                <w:szCs w:val="20"/>
                <w:shd w:val="clear" w:fill="C8EDCC"/>
              </w:rPr>
              <w:t xml:space="preserve"> type:</w:t>
            </w:r>
            <w:r>
              <w:rPr>
                <w:rFonts w:hint="eastAsia" w:ascii="宋体" w:hAnsi="宋体" w:eastAsia="宋体" w:cs="宋体"/>
                <w:i/>
                <w:color w:val="808080"/>
                <w:sz w:val="20"/>
                <w:szCs w:val="20"/>
                <w:shd w:val="clear" w:fill="C8EDCC"/>
              </w:rPr>
              <w:t>类型名称</w:t>
            </w:r>
            <w:r>
              <w:rPr>
                <w:rFonts w:hint="default" w:ascii="Courier New" w:hAnsi="Courier New" w:cs="Courier New"/>
                <w:i/>
                <w:color w:val="808080"/>
                <w:sz w:val="20"/>
                <w:szCs w:val="20"/>
                <w:shd w:val="clear" w:fill="C8EDCC"/>
              </w:rPr>
              <w:t>(</w:t>
            </w:r>
            <w:r>
              <w:rPr>
                <w:rFonts w:hint="eastAsia" w:ascii="宋体" w:hAnsi="宋体" w:eastAsia="宋体" w:cs="宋体"/>
                <w:i/>
                <w:color w:val="808080"/>
                <w:sz w:val="20"/>
                <w:szCs w:val="20"/>
                <w:shd w:val="clear" w:fill="C8EDCC"/>
              </w:rPr>
              <w:t>表</w:t>
            </w:r>
            <w:r>
              <w:rPr>
                <w:rFonts w:hint="default" w:ascii="Courier New" w:hAnsi="Courier New" w:cs="Courier New"/>
                <w:i/>
                <w:color w:val="808080"/>
                <w:sz w:val="20"/>
                <w:szCs w:val="20"/>
                <w:shd w:val="clear" w:fill="C8EDCC"/>
              </w:rPr>
              <w:t>)</w:t>
            </w:r>
            <w:r>
              <w:rPr>
                <w:rFonts w:hint="default" w:ascii="Courier New" w:hAnsi="Courier New" w:cs="Courier New"/>
                <w:i/>
                <w:color w:val="808080"/>
                <w:sz w:val="20"/>
                <w:szCs w:val="20"/>
                <w:shd w:val="clear" w:fill="C8EDCC"/>
              </w:rPr>
              <w:br w:type="textWrapping"/>
            </w:r>
            <w:r>
              <w:rPr>
                <w:rFonts w:hint="default" w:ascii="Courier New" w:hAnsi="Courier New" w:cs="Courier New"/>
                <w:b/>
                <w:bCs/>
                <w:color w:val="FF0000"/>
                <w:sz w:val="20"/>
                <w:szCs w:val="20"/>
                <w:shd w:val="clear" w:fill="C8EDCC"/>
              </w:rPr>
              <w:t>@Document</w:t>
            </w:r>
            <w:r>
              <w:rPr>
                <w:rFonts w:hint="default" w:ascii="Courier New" w:hAnsi="Courier New" w:cs="Courier New"/>
                <w:color w:val="FF0000"/>
                <w:sz w:val="20"/>
                <w:szCs w:val="20"/>
                <w:shd w:val="clear" w:fill="C8EDCC"/>
              </w:rPr>
              <w:t xml:space="preserve">(indexName = </w:t>
            </w:r>
            <w:r>
              <w:rPr>
                <w:rFonts w:hint="default" w:ascii="Courier New" w:hAnsi="Courier New" w:cs="Courier New"/>
                <w:b/>
                <w:color w:val="FF0000"/>
                <w:sz w:val="20"/>
                <w:szCs w:val="20"/>
                <w:shd w:val="clear" w:fill="C8EDCC"/>
              </w:rPr>
              <w:t>"pinyougou"</w:t>
            </w:r>
            <w:r>
              <w:rPr>
                <w:rFonts w:hint="default" w:ascii="Courier New" w:hAnsi="Courier New" w:cs="Courier New"/>
                <w:color w:val="FF0000"/>
                <w:sz w:val="20"/>
                <w:szCs w:val="20"/>
                <w:shd w:val="clear" w:fill="C8EDCC"/>
              </w:rPr>
              <w:t xml:space="preserve">, type = </w:t>
            </w:r>
            <w:r>
              <w:rPr>
                <w:rFonts w:hint="default" w:ascii="Courier New" w:hAnsi="Courier New" w:cs="Courier New"/>
                <w:b/>
                <w:color w:val="FF0000"/>
                <w:sz w:val="20"/>
                <w:szCs w:val="20"/>
                <w:shd w:val="clear" w:fill="C8EDCC"/>
              </w:rPr>
              <w:t>"item"</w:t>
            </w:r>
            <w:r>
              <w:rPr>
                <w:rFonts w:hint="default" w:ascii="Courier New" w:hAnsi="Courier New" w:cs="Courier New"/>
                <w:color w:val="FF0000"/>
                <w:sz w:val="20"/>
                <w:szCs w:val="20"/>
                <w:shd w:val="clear" w:fill="C8EDCC"/>
              </w:rPr>
              <w:t>)</w:t>
            </w:r>
            <w:r>
              <w:rPr>
                <w:rFonts w:hint="default" w:ascii="Courier New" w:hAnsi="Courier New" w:cs="Courier New"/>
                <w:color w:val="000000"/>
                <w:sz w:val="20"/>
                <w:szCs w:val="20"/>
                <w:shd w:val="clear" w:fill="C8EDCC"/>
              </w:rPr>
              <w:br w:type="textWrapping"/>
            </w:r>
            <w:r>
              <w:rPr>
                <w:rFonts w:hint="default" w:ascii="Courier New" w:hAnsi="Courier New" w:cs="Courier New"/>
                <w:b/>
                <w:color w:val="000080"/>
                <w:sz w:val="20"/>
                <w:szCs w:val="20"/>
                <w:shd w:val="clear" w:fill="C8EDCC"/>
              </w:rPr>
              <w:t xml:space="preserve">public class </w:t>
            </w:r>
            <w:r>
              <w:rPr>
                <w:rFonts w:hint="default" w:ascii="Courier New" w:hAnsi="Courier New" w:cs="Courier New"/>
                <w:color w:val="000000"/>
                <w:sz w:val="20"/>
                <w:szCs w:val="20"/>
                <w:shd w:val="clear" w:fill="C8EDCC"/>
              </w:rPr>
              <w:t xml:space="preserve">Item </w:t>
            </w:r>
            <w:r>
              <w:rPr>
                <w:rFonts w:hint="default" w:ascii="Courier New" w:hAnsi="Courier New" w:cs="Courier New"/>
                <w:b/>
                <w:color w:val="000080"/>
                <w:sz w:val="20"/>
                <w:szCs w:val="20"/>
                <w:shd w:val="clear" w:fill="C8EDCC"/>
              </w:rPr>
              <w:t xml:space="preserve">implements </w:t>
            </w:r>
            <w:r>
              <w:rPr>
                <w:rFonts w:hint="default" w:ascii="Courier New" w:hAnsi="Courier New" w:cs="Courier New"/>
                <w:color w:val="000000"/>
                <w:sz w:val="20"/>
                <w:szCs w:val="20"/>
                <w:shd w:val="clear" w:fill="C8EDCC"/>
              </w:rPr>
              <w:t>Serializable {</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i/>
                <w:color w:val="808080"/>
                <w:sz w:val="20"/>
                <w:szCs w:val="20"/>
                <w:shd w:val="clear" w:fill="C8EDCC"/>
              </w:rPr>
              <w:t>// SKU</w:t>
            </w:r>
            <w:r>
              <w:rPr>
                <w:rFonts w:hint="eastAsia" w:ascii="宋体" w:hAnsi="宋体" w:eastAsia="宋体" w:cs="宋体"/>
                <w:i/>
                <w:color w:val="808080"/>
                <w:sz w:val="20"/>
                <w:szCs w:val="20"/>
                <w:shd w:val="clear" w:fill="C8EDCC"/>
              </w:rPr>
              <w:t>商品</w:t>
            </w:r>
            <w:r>
              <w:rPr>
                <w:rFonts w:hint="default" w:ascii="Courier New" w:hAnsi="Courier New" w:cs="Courier New"/>
                <w:i/>
                <w:color w:val="808080"/>
                <w:sz w:val="20"/>
                <w:szCs w:val="20"/>
                <w:shd w:val="clear" w:fill="C8EDCC"/>
              </w:rPr>
              <w:t>id</w:t>
            </w:r>
            <w:r>
              <w:rPr>
                <w:rFonts w:hint="default" w:ascii="Courier New" w:hAnsi="Courier New" w:cs="Courier New"/>
                <w:i/>
                <w:color w:val="808080"/>
                <w:sz w:val="20"/>
                <w:szCs w:val="20"/>
                <w:shd w:val="clear" w:fill="C8EDCC"/>
              </w:rPr>
              <w:br w:type="textWrapping"/>
            </w:r>
            <w:r>
              <w:rPr>
                <w:rFonts w:hint="default" w:ascii="Courier New" w:hAnsi="Courier New" w:cs="Courier New"/>
                <w:i/>
                <w:color w:val="808080"/>
                <w:sz w:val="20"/>
                <w:szCs w:val="20"/>
                <w:shd w:val="clear" w:fill="C8EDCC"/>
              </w:rPr>
              <w:t xml:space="preserve">    </w:t>
            </w:r>
            <w:r>
              <w:rPr>
                <w:rFonts w:hint="default" w:ascii="Courier New" w:hAnsi="Courier New" w:cs="Courier New"/>
                <w:color w:val="FF0000"/>
                <w:sz w:val="20"/>
                <w:szCs w:val="20"/>
                <w:shd w:val="clear" w:fill="C8EDCC"/>
              </w:rPr>
              <w:t xml:space="preserve">@Id </w:t>
            </w:r>
            <w:r>
              <w:rPr>
                <w:rFonts w:hint="default" w:ascii="Courier New" w:hAnsi="Courier New" w:cs="Courier New"/>
                <w:i/>
                <w:color w:val="FF0000"/>
                <w:sz w:val="20"/>
                <w:szCs w:val="20"/>
                <w:shd w:val="clear" w:fill="C8EDCC"/>
              </w:rPr>
              <w:t xml:space="preserve">// </w:t>
            </w:r>
            <w:r>
              <w:rPr>
                <w:rFonts w:hint="eastAsia" w:ascii="宋体" w:hAnsi="宋体" w:eastAsia="宋体" w:cs="宋体"/>
                <w:i/>
                <w:color w:val="FF0000"/>
                <w:sz w:val="20"/>
                <w:szCs w:val="20"/>
                <w:shd w:val="clear" w:fill="C8EDCC"/>
              </w:rPr>
              <w:t>主键</w:t>
            </w:r>
            <w:r>
              <w:rPr>
                <w:rFonts w:hint="eastAsia" w:ascii="宋体" w:hAnsi="宋体" w:eastAsia="宋体" w:cs="宋体"/>
                <w:i/>
                <w:color w:val="FF0000"/>
                <w:sz w:val="20"/>
                <w:szCs w:val="20"/>
                <w:shd w:val="clear" w:fill="C8EDCC"/>
              </w:rPr>
              <w:br w:type="textWrapping"/>
            </w:r>
            <w:r>
              <w:rPr>
                <w:rFonts w:hint="eastAsia" w:ascii="宋体" w:hAnsi="宋体" w:eastAsia="宋体" w:cs="宋体"/>
                <w:i/>
                <w:color w:val="808080"/>
                <w:sz w:val="20"/>
                <w:szCs w:val="20"/>
                <w:shd w:val="clear" w:fill="C8EDCC"/>
              </w:rPr>
              <w:t xml:space="preserve">    </w:t>
            </w:r>
            <w:r>
              <w:rPr>
                <w:rFonts w:hint="default" w:ascii="Courier New" w:hAnsi="Courier New" w:cs="Courier New"/>
                <w:i/>
                <w:color w:val="808080"/>
                <w:sz w:val="20"/>
                <w:szCs w:val="20"/>
                <w:shd w:val="clear" w:fill="C8EDCC"/>
              </w:rPr>
              <w:t xml:space="preserve">// store : </w:t>
            </w:r>
            <w:r>
              <w:rPr>
                <w:rFonts w:hint="eastAsia" w:ascii="宋体" w:hAnsi="宋体" w:eastAsia="宋体" w:cs="宋体"/>
                <w:i/>
                <w:color w:val="808080"/>
                <w:sz w:val="20"/>
                <w:szCs w:val="20"/>
                <w:shd w:val="clear" w:fill="C8EDCC"/>
              </w:rPr>
              <w:t>是否存储</w:t>
            </w:r>
            <w:r>
              <w:rPr>
                <w:rFonts w:hint="default" w:ascii="Courier New" w:hAnsi="Courier New" w:cs="Courier New"/>
                <w:i/>
                <w:color w:val="808080"/>
                <w:sz w:val="20"/>
                <w:szCs w:val="20"/>
                <w:shd w:val="clear" w:fill="C8EDCC"/>
              </w:rPr>
              <w:t xml:space="preserve"> index: </w:t>
            </w:r>
            <w:r>
              <w:rPr>
                <w:rFonts w:hint="eastAsia" w:ascii="宋体" w:hAnsi="宋体" w:eastAsia="宋体" w:cs="宋体"/>
                <w:i/>
                <w:color w:val="808080"/>
                <w:sz w:val="20"/>
                <w:szCs w:val="20"/>
                <w:shd w:val="clear" w:fill="C8EDCC"/>
              </w:rPr>
              <w:t>是否创建索引</w:t>
            </w:r>
            <w:r>
              <w:rPr>
                <w:rFonts w:hint="default" w:ascii="Courier New" w:hAnsi="Courier New" w:cs="Courier New"/>
                <w:i/>
                <w:color w:val="808080"/>
                <w:sz w:val="20"/>
                <w:szCs w:val="20"/>
                <w:shd w:val="clear" w:fill="C8EDCC"/>
              </w:rPr>
              <w:t xml:space="preserve"> type: </w:t>
            </w:r>
            <w:r>
              <w:rPr>
                <w:rFonts w:hint="eastAsia" w:ascii="宋体" w:hAnsi="宋体" w:eastAsia="宋体" w:cs="宋体"/>
                <w:i/>
                <w:color w:val="808080"/>
                <w:sz w:val="20"/>
                <w:szCs w:val="20"/>
                <w:shd w:val="clear" w:fill="C8EDCC"/>
              </w:rPr>
              <w:t>数据类型</w:t>
            </w:r>
            <w:r>
              <w:rPr>
                <w:rFonts w:hint="eastAsia" w:ascii="宋体" w:hAnsi="宋体" w:eastAsia="宋体" w:cs="宋体"/>
                <w:i/>
                <w:color w:val="808080"/>
                <w:sz w:val="20"/>
                <w:szCs w:val="20"/>
                <w:shd w:val="clear" w:fill="C8EDCC"/>
              </w:rPr>
              <w:br w:type="textWrapping"/>
            </w:r>
            <w:r>
              <w:rPr>
                <w:rFonts w:hint="eastAsia" w:ascii="宋体" w:hAnsi="宋体" w:eastAsia="宋体" w:cs="宋体"/>
                <w:i/>
                <w:color w:val="808080"/>
                <w:sz w:val="20"/>
                <w:szCs w:val="20"/>
                <w:shd w:val="clear" w:fill="C8EDCC"/>
              </w:rPr>
              <w:t xml:space="preserve">    </w:t>
            </w:r>
            <w:r>
              <w:rPr>
                <w:rFonts w:hint="default" w:ascii="Courier New" w:hAnsi="Courier New" w:cs="Courier New"/>
                <w:b/>
                <w:bCs/>
                <w:color w:val="FF0000"/>
                <w:sz w:val="20"/>
                <w:szCs w:val="20"/>
                <w:shd w:val="clear" w:fill="C8EDCC"/>
              </w:rPr>
              <w:t>@Field(store = true,index = true,type = FieldType.</w:t>
            </w:r>
            <w:r>
              <w:rPr>
                <w:rFonts w:hint="default" w:ascii="Courier New" w:hAnsi="Courier New" w:cs="Courier New"/>
                <w:b/>
                <w:bCs/>
                <w:i/>
                <w:color w:val="FF0000"/>
                <w:sz w:val="20"/>
                <w:szCs w:val="20"/>
                <w:shd w:val="clear" w:fill="C8EDCC"/>
              </w:rPr>
              <w:t>Long</w:t>
            </w:r>
            <w:r>
              <w:rPr>
                <w:rFonts w:hint="default" w:ascii="Courier New" w:hAnsi="Courier New" w:cs="Courier New"/>
                <w:b/>
                <w:bCs/>
                <w:color w:val="FF0000"/>
                <w:sz w:val="20"/>
                <w:szCs w:val="20"/>
                <w:shd w:val="clear" w:fill="C8EDCC"/>
              </w:rPr>
              <w:t>)</w:t>
            </w:r>
            <w:r>
              <w:rPr>
                <w:rFonts w:hint="default" w:ascii="Courier New" w:hAnsi="Courier New" w:cs="Courier New"/>
                <w:b/>
                <w:bCs/>
                <w:color w:val="FF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b/>
                <w:color w:val="000080"/>
                <w:sz w:val="20"/>
                <w:szCs w:val="20"/>
                <w:shd w:val="clear" w:fill="C8EDCC"/>
              </w:rPr>
              <w:t xml:space="preserve">private </w:t>
            </w:r>
            <w:r>
              <w:rPr>
                <w:rFonts w:hint="default" w:ascii="Courier New" w:hAnsi="Courier New" w:cs="Courier New"/>
                <w:color w:val="000000"/>
                <w:sz w:val="20"/>
                <w:szCs w:val="20"/>
                <w:shd w:val="clear" w:fill="C8EDCC"/>
              </w:rPr>
              <w:t xml:space="preserve">Long </w:t>
            </w:r>
            <w:r>
              <w:rPr>
                <w:rFonts w:hint="default" w:ascii="Courier New" w:hAnsi="Courier New" w:cs="Courier New"/>
                <w:b/>
                <w:color w:val="660E7A"/>
                <w:sz w:val="20"/>
                <w:szCs w:val="20"/>
                <w:shd w:val="clear" w:fill="C8EDCC"/>
              </w:rPr>
              <w:t>id</w:t>
            </w:r>
            <w:r>
              <w:rPr>
                <w:rFonts w:hint="default" w:ascii="Courier New" w:hAnsi="Courier New" w:cs="Courier New"/>
                <w:color w:val="000000"/>
                <w:sz w:val="20"/>
                <w:szCs w:val="20"/>
                <w:shd w:val="clear" w:fill="C8EDCC"/>
              </w:rPr>
              <w: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i/>
                <w:color w:val="808080"/>
                <w:sz w:val="20"/>
                <w:szCs w:val="20"/>
                <w:shd w:val="clear" w:fill="C8EDCC"/>
              </w:rPr>
              <w:t>// SKU</w:t>
            </w:r>
            <w:r>
              <w:rPr>
                <w:rFonts w:hint="eastAsia" w:ascii="宋体" w:hAnsi="宋体" w:eastAsia="宋体" w:cs="宋体"/>
                <w:i/>
                <w:color w:val="808080"/>
                <w:sz w:val="20"/>
                <w:szCs w:val="20"/>
                <w:shd w:val="clear" w:fill="C8EDCC"/>
              </w:rPr>
              <w:t>商品标题</w:t>
            </w:r>
            <w:r>
              <w:rPr>
                <w:rFonts w:hint="eastAsia" w:ascii="宋体" w:hAnsi="宋体" w:eastAsia="宋体" w:cs="宋体"/>
                <w:i/>
                <w:color w:val="808080"/>
                <w:sz w:val="20"/>
                <w:szCs w:val="20"/>
                <w:shd w:val="clear" w:fill="C8EDCC"/>
              </w:rPr>
              <w:br w:type="textWrapping"/>
            </w:r>
            <w:r>
              <w:rPr>
                <w:rFonts w:hint="eastAsia" w:ascii="宋体" w:hAnsi="宋体" w:eastAsia="宋体" w:cs="宋体"/>
                <w:i/>
                <w:color w:val="808080"/>
                <w:sz w:val="20"/>
                <w:szCs w:val="20"/>
                <w:shd w:val="clear" w:fill="C8EDCC"/>
              </w:rPr>
              <w:t xml:space="preserve">    </w:t>
            </w:r>
            <w:r>
              <w:rPr>
                <w:rFonts w:hint="default" w:ascii="Courier New" w:hAnsi="Courier New" w:cs="Courier New"/>
                <w:b/>
                <w:bCs/>
                <w:color w:val="FF0000"/>
                <w:sz w:val="20"/>
                <w:szCs w:val="20"/>
                <w:shd w:val="clear" w:fill="C8EDCC"/>
              </w:rPr>
              <w:t>@Field(store = true,type = FieldType.</w:t>
            </w:r>
            <w:r>
              <w:rPr>
                <w:rFonts w:hint="default" w:ascii="Courier New" w:hAnsi="Courier New" w:cs="Courier New"/>
                <w:b/>
                <w:bCs/>
                <w:i/>
                <w:color w:val="FF0000"/>
                <w:sz w:val="20"/>
                <w:szCs w:val="20"/>
                <w:shd w:val="clear" w:fill="C8EDCC"/>
              </w:rPr>
              <w:t>Text</w:t>
            </w:r>
            <w:r>
              <w:rPr>
                <w:rFonts w:hint="default" w:ascii="Courier New" w:hAnsi="Courier New" w:cs="Courier New"/>
                <w:b/>
                <w:bCs/>
                <w:color w:val="FF0000"/>
                <w:sz w:val="20"/>
                <w:szCs w:val="20"/>
                <w:shd w:val="clear" w:fill="C8EDCC"/>
              </w:rPr>
              <w:t>,</w:t>
            </w:r>
            <w:r>
              <w:rPr>
                <w:rFonts w:hint="default" w:ascii="Courier New" w:hAnsi="Courier New" w:cs="Courier New"/>
                <w:b/>
                <w:bCs/>
                <w:color w:val="FF0000"/>
                <w:sz w:val="20"/>
                <w:szCs w:val="20"/>
                <w:shd w:val="clear" w:fill="C8EDCC"/>
              </w:rPr>
              <w:br w:type="textWrapping"/>
            </w:r>
            <w:r>
              <w:rPr>
                <w:rFonts w:hint="default" w:ascii="Courier New" w:hAnsi="Courier New" w:cs="Courier New"/>
                <w:b/>
                <w:bCs/>
                <w:color w:val="FF0000"/>
                <w:sz w:val="20"/>
                <w:szCs w:val="20"/>
                <w:shd w:val="clear" w:fill="C8EDCC"/>
              </w:rPr>
              <w:t xml:space="preserve">            analyzer = "ik_smart",</w:t>
            </w:r>
            <w:r>
              <w:rPr>
                <w:rFonts w:hint="default" w:ascii="Courier New" w:hAnsi="Courier New" w:cs="Courier New"/>
                <w:b/>
                <w:bCs/>
                <w:color w:val="FF0000"/>
                <w:sz w:val="20"/>
                <w:szCs w:val="20"/>
                <w:shd w:val="clear" w:fill="C8EDCC"/>
              </w:rPr>
              <w:br w:type="textWrapping"/>
            </w:r>
            <w:r>
              <w:rPr>
                <w:rFonts w:hint="default" w:ascii="Courier New" w:hAnsi="Courier New" w:cs="Courier New"/>
                <w:b/>
                <w:bCs/>
                <w:color w:val="FF0000"/>
                <w:sz w:val="20"/>
                <w:szCs w:val="20"/>
                <w:shd w:val="clear" w:fill="C8EDCC"/>
              </w:rPr>
              <w:t xml:space="preserve">            searchAnalyzer = "ik_smart")</w:t>
            </w:r>
            <w:r>
              <w:rPr>
                <w:rFonts w:hint="default" w:ascii="Courier New" w:hAnsi="Courier New" w:cs="Courier New"/>
                <w:b/>
                <w:bCs/>
                <w:color w:val="FF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b/>
                <w:color w:val="000080"/>
                <w:sz w:val="20"/>
                <w:szCs w:val="20"/>
                <w:shd w:val="clear" w:fill="C8EDCC"/>
              </w:rPr>
              <w:t xml:space="preserve">private </w:t>
            </w:r>
            <w:r>
              <w:rPr>
                <w:rFonts w:hint="default" w:ascii="Courier New" w:hAnsi="Courier New" w:cs="Courier New"/>
                <w:color w:val="000000"/>
                <w:sz w:val="20"/>
                <w:szCs w:val="20"/>
                <w:shd w:val="clear" w:fill="C8EDCC"/>
              </w:rPr>
              <w:t xml:space="preserve">String </w:t>
            </w:r>
            <w:r>
              <w:rPr>
                <w:rFonts w:hint="default" w:ascii="Courier New" w:hAnsi="Courier New" w:cs="Courier New"/>
                <w:b/>
                <w:color w:val="660E7A"/>
                <w:sz w:val="20"/>
                <w:szCs w:val="20"/>
                <w:shd w:val="clear" w:fill="C8EDCC"/>
              </w:rPr>
              <w:t>title</w:t>
            </w:r>
            <w:r>
              <w:rPr>
                <w:rFonts w:hint="default" w:ascii="Courier New" w:hAnsi="Courier New" w:cs="Courier New"/>
                <w:color w:val="000000"/>
                <w:sz w:val="20"/>
                <w:szCs w:val="20"/>
                <w:shd w:val="clear" w:fill="C8EDCC"/>
              </w:rPr>
              <w: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i/>
                <w:color w:val="808080"/>
                <w:sz w:val="20"/>
                <w:szCs w:val="20"/>
                <w:shd w:val="clear" w:fill="C8EDCC"/>
              </w:rPr>
              <w:t>// SKU</w:t>
            </w:r>
            <w:r>
              <w:rPr>
                <w:rFonts w:hint="eastAsia" w:ascii="宋体" w:hAnsi="宋体" w:eastAsia="宋体" w:cs="宋体"/>
                <w:i/>
                <w:color w:val="808080"/>
                <w:sz w:val="20"/>
                <w:szCs w:val="20"/>
                <w:shd w:val="clear" w:fill="C8EDCC"/>
              </w:rPr>
              <w:t>商品价格</w:t>
            </w:r>
            <w:r>
              <w:rPr>
                <w:rFonts w:hint="eastAsia" w:ascii="宋体" w:hAnsi="宋体" w:eastAsia="宋体" w:cs="宋体"/>
                <w:i/>
                <w:color w:val="808080"/>
                <w:sz w:val="20"/>
                <w:szCs w:val="20"/>
                <w:shd w:val="clear" w:fill="C8EDCC"/>
              </w:rPr>
              <w:br w:type="textWrapping"/>
            </w:r>
            <w:r>
              <w:rPr>
                <w:rFonts w:hint="eastAsia" w:ascii="宋体" w:hAnsi="宋体" w:eastAsia="宋体" w:cs="宋体"/>
                <w:i/>
                <w:color w:val="808080"/>
                <w:sz w:val="20"/>
                <w:szCs w:val="20"/>
                <w:shd w:val="clear" w:fill="C8EDCC"/>
              </w:rPr>
              <w:t xml:space="preserve">    </w:t>
            </w:r>
            <w:r>
              <w:rPr>
                <w:rFonts w:hint="default" w:ascii="Courier New" w:hAnsi="Courier New" w:cs="Courier New"/>
                <w:b/>
                <w:bCs/>
                <w:color w:val="FF0000"/>
                <w:sz w:val="20"/>
                <w:szCs w:val="20"/>
                <w:shd w:val="clear" w:fill="C8EDCC"/>
              </w:rPr>
              <w:t>@Field(store = true,type = FieldType.</w:t>
            </w:r>
            <w:r>
              <w:rPr>
                <w:rFonts w:hint="default" w:ascii="Courier New" w:hAnsi="Courier New" w:cs="Courier New"/>
                <w:b/>
                <w:bCs/>
                <w:i/>
                <w:color w:val="FF0000"/>
                <w:sz w:val="20"/>
                <w:szCs w:val="20"/>
                <w:shd w:val="clear" w:fill="C8EDCC"/>
              </w:rPr>
              <w:t>Double</w:t>
            </w:r>
            <w:r>
              <w:rPr>
                <w:rFonts w:hint="default" w:ascii="Courier New" w:hAnsi="Courier New" w:cs="Courier New"/>
                <w:b/>
                <w:bCs/>
                <w:color w:val="FF0000"/>
                <w:sz w:val="20"/>
                <w:szCs w:val="20"/>
                <w:shd w:val="clear" w:fill="C8EDCC"/>
              </w:rPr>
              <w: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b/>
                <w:color w:val="000080"/>
                <w:sz w:val="20"/>
                <w:szCs w:val="20"/>
                <w:shd w:val="clear" w:fill="C8EDCC"/>
              </w:rPr>
              <w:t xml:space="preserve">private </w:t>
            </w:r>
            <w:r>
              <w:rPr>
                <w:rFonts w:hint="default" w:ascii="Courier New" w:hAnsi="Courier New" w:cs="Courier New"/>
                <w:b/>
                <w:color w:val="000080"/>
                <w:sz w:val="20"/>
                <w:szCs w:val="20"/>
                <w:shd w:val="clear" w:fill="C8EDCC"/>
                <w:lang w:val="en-US"/>
              </w:rPr>
              <w:t>D</w:t>
            </w:r>
            <w:r>
              <w:rPr>
                <w:rFonts w:hint="default" w:ascii="Courier New" w:hAnsi="Courier New" w:cs="Courier New"/>
                <w:b/>
                <w:color w:val="000080"/>
                <w:sz w:val="20"/>
                <w:szCs w:val="20"/>
                <w:shd w:val="clear" w:fill="C8EDCC"/>
              </w:rPr>
              <w:t xml:space="preserve">ouble </w:t>
            </w:r>
            <w:r>
              <w:rPr>
                <w:rFonts w:hint="default" w:ascii="Courier New" w:hAnsi="Courier New" w:cs="Courier New"/>
                <w:b/>
                <w:color w:val="660E7A"/>
                <w:sz w:val="20"/>
                <w:szCs w:val="20"/>
                <w:shd w:val="clear" w:fill="C8EDCC"/>
              </w:rPr>
              <w:t>price</w:t>
            </w:r>
            <w:r>
              <w:rPr>
                <w:rFonts w:hint="default" w:ascii="Courier New" w:hAnsi="Courier New" w:cs="Courier New"/>
                <w:color w:val="000000"/>
                <w:sz w:val="20"/>
                <w:szCs w:val="20"/>
                <w:shd w:val="clear" w:fill="C8EDCC"/>
              </w:rPr>
              <w: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i/>
                <w:color w:val="808080"/>
                <w:sz w:val="20"/>
                <w:szCs w:val="20"/>
                <w:shd w:val="clear" w:fill="C8EDCC"/>
              </w:rPr>
              <w:t>// SKU</w:t>
            </w:r>
            <w:r>
              <w:rPr>
                <w:rFonts w:hint="eastAsia" w:ascii="宋体" w:hAnsi="宋体" w:eastAsia="宋体" w:cs="宋体"/>
                <w:i/>
                <w:color w:val="808080"/>
                <w:sz w:val="20"/>
                <w:szCs w:val="20"/>
                <w:shd w:val="clear" w:fill="C8EDCC"/>
              </w:rPr>
              <w:t>商品图片</w:t>
            </w:r>
            <w:r>
              <w:rPr>
                <w:rFonts w:hint="eastAsia" w:ascii="宋体" w:hAnsi="宋体" w:eastAsia="宋体" w:cs="宋体"/>
                <w:i/>
                <w:color w:val="808080"/>
                <w:sz w:val="20"/>
                <w:szCs w:val="20"/>
                <w:shd w:val="clear" w:fill="C8EDCC"/>
              </w:rPr>
              <w:br w:type="textWrapping"/>
            </w:r>
            <w:r>
              <w:rPr>
                <w:rFonts w:hint="eastAsia" w:ascii="宋体" w:hAnsi="宋体" w:eastAsia="宋体" w:cs="宋体"/>
                <w:i/>
                <w:color w:val="808080"/>
                <w:sz w:val="20"/>
                <w:szCs w:val="20"/>
                <w:shd w:val="clear" w:fill="C8EDCC"/>
              </w:rPr>
              <w:t xml:space="preserve">   </w:t>
            </w:r>
            <w:r>
              <w:rPr>
                <w:rFonts w:hint="eastAsia" w:ascii="宋体" w:hAnsi="宋体" w:eastAsia="宋体" w:cs="宋体"/>
                <w:b/>
                <w:bCs/>
                <w:i/>
                <w:color w:val="FF0000"/>
                <w:sz w:val="20"/>
                <w:szCs w:val="20"/>
                <w:shd w:val="clear" w:fill="C8EDCC"/>
              </w:rPr>
              <w:t xml:space="preserve"> </w:t>
            </w:r>
            <w:r>
              <w:rPr>
                <w:rFonts w:hint="default" w:ascii="Courier New" w:hAnsi="Courier New" w:cs="Courier New"/>
                <w:b/>
                <w:bCs/>
                <w:color w:val="FF0000"/>
                <w:sz w:val="20"/>
                <w:szCs w:val="20"/>
                <w:shd w:val="clear" w:fill="C8EDCC"/>
              </w:rPr>
              <w:t>@Field(store = true,index = false, type = FieldType.</w:t>
            </w:r>
            <w:r>
              <w:rPr>
                <w:rFonts w:hint="default" w:ascii="Courier New" w:hAnsi="Courier New" w:cs="Courier New"/>
                <w:b/>
                <w:bCs/>
                <w:i/>
                <w:color w:val="FF0000"/>
                <w:sz w:val="20"/>
                <w:szCs w:val="20"/>
                <w:shd w:val="clear" w:fill="C8EDCC"/>
              </w:rPr>
              <w:t>Text</w:t>
            </w:r>
            <w:r>
              <w:rPr>
                <w:rFonts w:hint="default" w:ascii="Courier New" w:hAnsi="Courier New" w:cs="Courier New"/>
                <w:b/>
                <w:bCs/>
                <w:color w:val="FF0000"/>
                <w:sz w:val="20"/>
                <w:szCs w:val="20"/>
                <w:shd w:val="clear" w:fill="C8EDCC"/>
              </w:rPr>
              <w:t>)</w:t>
            </w:r>
            <w:r>
              <w:rPr>
                <w:rFonts w:hint="default" w:ascii="Courier New" w:hAnsi="Courier New" w:cs="Courier New"/>
                <w:b/>
                <w:bCs/>
                <w:color w:val="FF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b/>
                <w:color w:val="000080"/>
                <w:sz w:val="20"/>
                <w:szCs w:val="20"/>
                <w:shd w:val="clear" w:fill="C8EDCC"/>
              </w:rPr>
              <w:t xml:space="preserve">private </w:t>
            </w:r>
            <w:r>
              <w:rPr>
                <w:rFonts w:hint="default" w:ascii="Courier New" w:hAnsi="Courier New" w:cs="Courier New"/>
                <w:color w:val="000000"/>
                <w:sz w:val="20"/>
                <w:szCs w:val="20"/>
                <w:shd w:val="clear" w:fill="C8EDCC"/>
              </w:rPr>
              <w:t xml:space="preserve">String </w:t>
            </w:r>
            <w:r>
              <w:rPr>
                <w:rFonts w:hint="default" w:ascii="Courier New" w:hAnsi="Courier New" w:cs="Courier New"/>
                <w:b/>
                <w:color w:val="660E7A"/>
                <w:sz w:val="20"/>
                <w:szCs w:val="20"/>
                <w:shd w:val="clear" w:fill="C8EDCC"/>
              </w:rPr>
              <w:t>image</w:t>
            </w:r>
            <w:r>
              <w:rPr>
                <w:rFonts w:hint="default" w:ascii="Courier New" w:hAnsi="Courier New" w:cs="Courier New"/>
                <w:color w:val="000000"/>
                <w:sz w:val="20"/>
                <w:szCs w:val="20"/>
                <w:shd w:val="clear" w:fill="C8EDCC"/>
              </w:rPr>
              <w: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i/>
                <w:color w:val="808080"/>
                <w:sz w:val="20"/>
                <w:szCs w:val="20"/>
                <w:shd w:val="clear" w:fill="C8EDCC"/>
              </w:rPr>
              <w:t>// SKU</w:t>
            </w:r>
            <w:r>
              <w:rPr>
                <w:rFonts w:hint="eastAsia" w:ascii="宋体" w:hAnsi="宋体" w:eastAsia="宋体" w:cs="宋体"/>
                <w:i/>
                <w:color w:val="808080"/>
                <w:sz w:val="20"/>
                <w:szCs w:val="20"/>
                <w:shd w:val="clear" w:fill="C8EDCC"/>
              </w:rPr>
              <w:t>商品关联的</w:t>
            </w:r>
            <w:r>
              <w:rPr>
                <w:rFonts w:hint="default" w:ascii="Courier New" w:hAnsi="Courier New" w:cs="Courier New"/>
                <w:i/>
                <w:color w:val="808080"/>
                <w:sz w:val="20"/>
                <w:szCs w:val="20"/>
                <w:shd w:val="clear" w:fill="C8EDCC"/>
              </w:rPr>
              <w:t>SPU</w:t>
            </w:r>
            <w:r>
              <w:rPr>
                <w:rFonts w:hint="eastAsia" w:ascii="宋体" w:hAnsi="宋体" w:eastAsia="宋体" w:cs="宋体"/>
                <w:i/>
                <w:color w:val="808080"/>
                <w:sz w:val="20"/>
                <w:szCs w:val="20"/>
                <w:shd w:val="clear" w:fill="C8EDCC"/>
              </w:rPr>
              <w:t>的</w:t>
            </w:r>
            <w:r>
              <w:rPr>
                <w:rFonts w:hint="default" w:ascii="Courier New" w:hAnsi="Courier New" w:cs="Courier New"/>
                <w:i/>
                <w:color w:val="808080"/>
                <w:sz w:val="20"/>
                <w:szCs w:val="20"/>
                <w:shd w:val="clear" w:fill="C8EDCC"/>
              </w:rPr>
              <w:t>id</w:t>
            </w:r>
            <w:r>
              <w:rPr>
                <w:rFonts w:hint="default" w:ascii="Courier New" w:hAnsi="Courier New" w:cs="Courier New"/>
                <w:i/>
                <w:color w:val="808080"/>
                <w:sz w:val="20"/>
                <w:szCs w:val="20"/>
                <w:shd w:val="clear" w:fill="C8EDCC"/>
              </w:rPr>
              <w:br w:type="textWrapping"/>
            </w:r>
            <w:r>
              <w:rPr>
                <w:rFonts w:hint="default" w:ascii="Courier New" w:hAnsi="Courier New" w:cs="Courier New"/>
                <w:i/>
                <w:color w:val="808080"/>
                <w:sz w:val="20"/>
                <w:szCs w:val="20"/>
                <w:shd w:val="clear" w:fill="C8EDCC"/>
              </w:rPr>
              <w:t xml:space="preserve">   </w:t>
            </w:r>
            <w:r>
              <w:rPr>
                <w:rFonts w:hint="default" w:ascii="Courier New" w:hAnsi="Courier New" w:cs="Courier New"/>
                <w:b/>
                <w:bCs/>
                <w:i/>
                <w:color w:val="FF0000"/>
                <w:sz w:val="20"/>
                <w:szCs w:val="20"/>
                <w:shd w:val="clear" w:fill="C8EDCC"/>
              </w:rPr>
              <w:t xml:space="preserve"> </w:t>
            </w:r>
            <w:r>
              <w:rPr>
                <w:rFonts w:hint="default" w:ascii="Courier New" w:hAnsi="Courier New" w:cs="Courier New"/>
                <w:b/>
                <w:bCs/>
                <w:color w:val="FF0000"/>
                <w:sz w:val="20"/>
                <w:szCs w:val="20"/>
                <w:shd w:val="clear" w:fill="C8EDCC"/>
              </w:rPr>
              <w:t>@Field(store = true,type = FieldType.</w:t>
            </w:r>
            <w:r>
              <w:rPr>
                <w:rFonts w:hint="default" w:ascii="Courier New" w:hAnsi="Courier New" w:cs="Courier New"/>
                <w:b/>
                <w:bCs/>
                <w:i/>
                <w:color w:val="FF0000"/>
                <w:sz w:val="20"/>
                <w:szCs w:val="20"/>
                <w:shd w:val="clear" w:fill="C8EDCC"/>
              </w:rPr>
              <w:t>Long</w:t>
            </w:r>
            <w:r>
              <w:rPr>
                <w:rFonts w:hint="default" w:ascii="Courier New" w:hAnsi="Courier New" w:cs="Courier New"/>
                <w:b/>
                <w:bCs/>
                <w:color w:val="FF0000"/>
                <w:sz w:val="20"/>
                <w:szCs w:val="20"/>
                <w:shd w:val="clear" w:fill="C8EDCC"/>
              </w:rPr>
              <w:t>)</w:t>
            </w:r>
            <w:r>
              <w:rPr>
                <w:rFonts w:hint="default" w:ascii="Courier New" w:hAnsi="Courier New" w:cs="Courier New"/>
                <w:b/>
                <w:bCs/>
                <w:color w:val="FF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b/>
                <w:color w:val="000080"/>
                <w:sz w:val="20"/>
                <w:szCs w:val="20"/>
                <w:shd w:val="clear" w:fill="C8EDCC"/>
              </w:rPr>
              <w:t xml:space="preserve">private </w:t>
            </w:r>
            <w:r>
              <w:rPr>
                <w:rFonts w:hint="default" w:ascii="Courier New" w:hAnsi="Courier New" w:cs="Courier New"/>
                <w:color w:val="000000"/>
                <w:sz w:val="20"/>
                <w:szCs w:val="20"/>
                <w:shd w:val="clear" w:fill="C8EDCC"/>
              </w:rPr>
              <w:t xml:space="preserve">Long </w:t>
            </w:r>
            <w:r>
              <w:rPr>
                <w:rFonts w:hint="default" w:ascii="Courier New" w:hAnsi="Courier New" w:cs="Courier New"/>
                <w:b/>
                <w:color w:val="660E7A"/>
                <w:sz w:val="20"/>
                <w:szCs w:val="20"/>
                <w:shd w:val="clear" w:fill="C8EDCC"/>
              </w:rPr>
              <w:t>goodsId</w:t>
            </w:r>
            <w:r>
              <w:rPr>
                <w:rFonts w:hint="default" w:ascii="Courier New" w:hAnsi="Courier New" w:cs="Courier New"/>
                <w:color w:val="000000"/>
                <w:sz w:val="20"/>
                <w:szCs w:val="20"/>
                <w:shd w:val="clear" w:fill="C8EDCC"/>
              </w:rPr>
              <w: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i/>
                <w:color w:val="808080"/>
                <w:sz w:val="20"/>
                <w:szCs w:val="20"/>
                <w:shd w:val="clear" w:fill="C8EDCC"/>
              </w:rPr>
              <w:t>// SKU</w:t>
            </w:r>
            <w:r>
              <w:rPr>
                <w:rFonts w:hint="eastAsia" w:ascii="宋体" w:hAnsi="宋体" w:eastAsia="宋体" w:cs="宋体"/>
                <w:i/>
                <w:color w:val="808080"/>
                <w:sz w:val="20"/>
                <w:szCs w:val="20"/>
                <w:shd w:val="clear" w:fill="C8EDCC"/>
              </w:rPr>
              <w:t>商品关联的商品分类</w:t>
            </w:r>
            <w:r>
              <w:rPr>
                <w:rFonts w:hint="default" w:cs="宋体"/>
                <w:i/>
                <w:color w:val="808080"/>
                <w:sz w:val="20"/>
                <w:szCs w:val="20"/>
                <w:shd w:val="clear" w:fill="C8EDCC"/>
                <w:lang w:val="en-US"/>
              </w:rPr>
              <w:t>(</w:t>
            </w:r>
            <w:r>
              <w:rPr>
                <w:rFonts w:hint="eastAsia" w:cs="宋体"/>
                <w:i/>
                <w:color w:val="808080"/>
                <w:sz w:val="20"/>
                <w:szCs w:val="20"/>
                <w:shd w:val="clear" w:fill="C8EDCC"/>
                <w:lang w:val="en-US" w:eastAsia="zh-CN"/>
              </w:rPr>
              <w:t>不分词</w:t>
            </w:r>
            <w:r>
              <w:rPr>
                <w:rFonts w:hint="default" w:cs="宋体"/>
                <w:i/>
                <w:color w:val="808080"/>
                <w:sz w:val="20"/>
                <w:szCs w:val="20"/>
                <w:shd w:val="clear" w:fill="C8EDCC"/>
                <w:lang w:val="en-US"/>
              </w:rPr>
              <w:t>)</w:t>
            </w:r>
            <w:r>
              <w:rPr>
                <w:rFonts w:hint="eastAsia" w:ascii="宋体" w:hAnsi="宋体" w:eastAsia="宋体" w:cs="宋体"/>
                <w:i/>
                <w:color w:val="808080"/>
                <w:sz w:val="20"/>
                <w:szCs w:val="20"/>
                <w:shd w:val="clear" w:fill="C8EDCC"/>
              </w:rPr>
              <w:br w:type="textWrapping"/>
            </w:r>
            <w:r>
              <w:rPr>
                <w:rFonts w:hint="eastAsia" w:ascii="宋体" w:hAnsi="宋体" w:eastAsia="宋体" w:cs="宋体"/>
                <w:i/>
                <w:color w:val="808080"/>
                <w:sz w:val="20"/>
                <w:szCs w:val="20"/>
                <w:shd w:val="clear" w:fill="C8EDCC"/>
              </w:rPr>
              <w:t xml:space="preserve">    </w:t>
            </w:r>
            <w:r>
              <w:rPr>
                <w:rFonts w:hint="default" w:ascii="Courier New" w:hAnsi="Courier New" w:cs="Courier New"/>
                <w:b/>
                <w:bCs/>
                <w:color w:val="FF0000"/>
                <w:sz w:val="20"/>
                <w:szCs w:val="20"/>
                <w:shd w:val="clear" w:fill="C8EDCC"/>
              </w:rPr>
              <w:t>@Field(store = true,type = FieldType.</w:t>
            </w:r>
            <w:r>
              <w:rPr>
                <w:rFonts w:hint="default" w:ascii="Courier New" w:hAnsi="Courier New" w:cs="Courier New"/>
                <w:b/>
                <w:bCs/>
                <w:i/>
                <w:color w:val="FF0000"/>
                <w:sz w:val="20"/>
                <w:szCs w:val="20"/>
                <w:shd w:val="clear" w:fill="C8EDCC"/>
              </w:rPr>
              <w:t>Keyword</w:t>
            </w:r>
            <w:r>
              <w:rPr>
                <w:rFonts w:hint="default" w:ascii="Courier New" w:hAnsi="Courier New" w:cs="Courier New"/>
                <w:b/>
                <w:bCs/>
                <w:color w:val="FF0000"/>
                <w:sz w:val="20"/>
                <w:szCs w:val="20"/>
                <w:shd w:val="clear" w:fill="C8EDCC"/>
              </w:rPr>
              <w:t>)</w:t>
            </w:r>
            <w:r>
              <w:rPr>
                <w:rFonts w:hint="default" w:ascii="Courier New" w:hAnsi="Courier New" w:cs="Courier New"/>
                <w:b/>
                <w:bCs/>
                <w:color w:val="FF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b/>
                <w:color w:val="000080"/>
                <w:sz w:val="20"/>
                <w:szCs w:val="20"/>
                <w:shd w:val="clear" w:fill="C8EDCC"/>
              </w:rPr>
              <w:t xml:space="preserve">private </w:t>
            </w:r>
            <w:r>
              <w:rPr>
                <w:rFonts w:hint="default" w:ascii="Courier New" w:hAnsi="Courier New" w:cs="Courier New"/>
                <w:color w:val="000000"/>
                <w:sz w:val="20"/>
                <w:szCs w:val="20"/>
                <w:shd w:val="clear" w:fill="C8EDCC"/>
              </w:rPr>
              <w:t xml:space="preserve">String </w:t>
            </w:r>
            <w:r>
              <w:rPr>
                <w:rFonts w:hint="default" w:ascii="Courier New" w:hAnsi="Courier New" w:cs="Courier New"/>
                <w:b/>
                <w:color w:val="660E7A"/>
                <w:sz w:val="20"/>
                <w:szCs w:val="20"/>
                <w:shd w:val="clear" w:fill="C8EDCC"/>
              </w:rPr>
              <w:t>category</w:t>
            </w:r>
            <w:r>
              <w:rPr>
                <w:rFonts w:hint="default" w:ascii="Courier New" w:hAnsi="Courier New" w:cs="Courier New"/>
                <w:color w:val="000000"/>
                <w:sz w:val="20"/>
                <w:szCs w:val="20"/>
                <w:shd w:val="clear" w:fill="C8EDCC"/>
              </w:rPr>
              <w: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i/>
                <w:color w:val="808080"/>
                <w:sz w:val="20"/>
                <w:szCs w:val="20"/>
                <w:shd w:val="clear" w:fill="C8EDCC"/>
              </w:rPr>
              <w:t>// SKU</w:t>
            </w:r>
            <w:r>
              <w:rPr>
                <w:rFonts w:hint="eastAsia" w:ascii="宋体" w:hAnsi="宋体" w:eastAsia="宋体" w:cs="宋体"/>
                <w:i/>
                <w:color w:val="808080"/>
                <w:sz w:val="20"/>
                <w:szCs w:val="20"/>
                <w:shd w:val="clear" w:fill="C8EDCC"/>
              </w:rPr>
              <w:t>商品关联的品牌</w:t>
            </w:r>
            <w:r>
              <w:rPr>
                <w:rFonts w:hint="default" w:cs="宋体"/>
                <w:i/>
                <w:color w:val="808080"/>
                <w:sz w:val="20"/>
                <w:szCs w:val="20"/>
                <w:shd w:val="clear" w:fill="C8EDCC"/>
                <w:lang w:val="en-US"/>
              </w:rPr>
              <w:t>(</w:t>
            </w:r>
            <w:r>
              <w:rPr>
                <w:rFonts w:hint="eastAsia" w:cs="宋体"/>
                <w:i/>
                <w:color w:val="808080"/>
                <w:sz w:val="20"/>
                <w:szCs w:val="20"/>
                <w:shd w:val="clear" w:fill="C8EDCC"/>
                <w:lang w:val="en-US" w:eastAsia="zh-CN"/>
              </w:rPr>
              <w:t>不分词</w:t>
            </w:r>
            <w:r>
              <w:rPr>
                <w:rFonts w:hint="default" w:cs="宋体"/>
                <w:i/>
                <w:color w:val="808080"/>
                <w:sz w:val="20"/>
                <w:szCs w:val="20"/>
                <w:shd w:val="clear" w:fill="C8EDCC"/>
                <w:lang w:val="en-US"/>
              </w:rPr>
              <w:t>)</w:t>
            </w:r>
            <w:r>
              <w:rPr>
                <w:rFonts w:hint="eastAsia" w:ascii="宋体" w:hAnsi="宋体" w:eastAsia="宋体" w:cs="宋体"/>
                <w:i/>
                <w:color w:val="808080"/>
                <w:sz w:val="20"/>
                <w:szCs w:val="20"/>
                <w:shd w:val="clear" w:fill="C8EDCC"/>
              </w:rPr>
              <w:br w:type="textWrapping"/>
            </w:r>
            <w:r>
              <w:rPr>
                <w:rFonts w:hint="eastAsia" w:ascii="宋体" w:hAnsi="宋体" w:eastAsia="宋体" w:cs="宋体"/>
                <w:i/>
                <w:color w:val="808080"/>
                <w:sz w:val="20"/>
                <w:szCs w:val="20"/>
                <w:shd w:val="clear" w:fill="C8EDCC"/>
              </w:rPr>
              <w:t xml:space="preserve">    </w:t>
            </w:r>
            <w:r>
              <w:rPr>
                <w:rFonts w:hint="default" w:ascii="Courier New" w:hAnsi="Courier New" w:cs="Courier New"/>
                <w:b/>
                <w:bCs/>
                <w:color w:val="FF0000"/>
                <w:sz w:val="20"/>
                <w:szCs w:val="20"/>
                <w:shd w:val="clear" w:fill="C8EDCC"/>
              </w:rPr>
              <w:t>@Field(store = true,type = FieldType.</w:t>
            </w:r>
            <w:r>
              <w:rPr>
                <w:rFonts w:hint="default" w:ascii="Courier New" w:hAnsi="Courier New" w:cs="Courier New"/>
                <w:b/>
                <w:bCs/>
                <w:i/>
                <w:color w:val="FF0000"/>
                <w:sz w:val="20"/>
                <w:szCs w:val="20"/>
                <w:shd w:val="clear" w:fill="C8EDCC"/>
              </w:rPr>
              <w:t>Keyword</w:t>
            </w:r>
            <w:r>
              <w:rPr>
                <w:rFonts w:hint="default" w:ascii="Courier New" w:hAnsi="Courier New" w:cs="Courier New"/>
                <w:b/>
                <w:bCs/>
                <w:color w:val="FF0000"/>
                <w:sz w:val="20"/>
                <w:szCs w:val="20"/>
                <w:shd w:val="clear" w:fill="C8EDCC"/>
              </w:rPr>
              <w: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b/>
                <w:color w:val="000080"/>
                <w:sz w:val="20"/>
                <w:szCs w:val="20"/>
                <w:shd w:val="clear" w:fill="C8EDCC"/>
              </w:rPr>
              <w:t xml:space="preserve">private </w:t>
            </w:r>
            <w:r>
              <w:rPr>
                <w:rFonts w:hint="default" w:ascii="Courier New" w:hAnsi="Courier New" w:cs="Courier New"/>
                <w:color w:val="000000"/>
                <w:sz w:val="20"/>
                <w:szCs w:val="20"/>
                <w:shd w:val="clear" w:fill="C8EDCC"/>
              </w:rPr>
              <w:t xml:space="preserve">String </w:t>
            </w:r>
            <w:r>
              <w:rPr>
                <w:rFonts w:hint="default" w:ascii="Courier New" w:hAnsi="Courier New" w:cs="Courier New"/>
                <w:b/>
                <w:color w:val="660E7A"/>
                <w:sz w:val="20"/>
                <w:szCs w:val="20"/>
                <w:shd w:val="clear" w:fill="C8EDCC"/>
              </w:rPr>
              <w:t>brand</w:t>
            </w:r>
            <w:r>
              <w:rPr>
                <w:rFonts w:hint="default" w:ascii="Courier New" w:hAnsi="Courier New" w:cs="Courier New"/>
                <w:color w:val="000000"/>
                <w:sz w:val="20"/>
                <w:szCs w:val="20"/>
                <w:shd w:val="clear" w:fill="C8EDCC"/>
              </w:rPr>
              <w: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i/>
                <w:color w:val="808080"/>
                <w:sz w:val="20"/>
                <w:szCs w:val="20"/>
                <w:shd w:val="clear" w:fill="C8EDCC"/>
              </w:rPr>
              <w:t>// SKU</w:t>
            </w:r>
            <w:r>
              <w:rPr>
                <w:rFonts w:hint="eastAsia" w:ascii="宋体" w:hAnsi="宋体" w:eastAsia="宋体" w:cs="宋体"/>
                <w:i/>
                <w:color w:val="808080"/>
                <w:sz w:val="20"/>
                <w:szCs w:val="20"/>
                <w:shd w:val="clear" w:fill="C8EDCC"/>
              </w:rPr>
              <w:t>商品关联的商家</w:t>
            </w:r>
            <w:r>
              <w:rPr>
                <w:rFonts w:hint="default" w:cs="宋体"/>
                <w:i/>
                <w:color w:val="808080"/>
                <w:sz w:val="20"/>
                <w:szCs w:val="20"/>
                <w:shd w:val="clear" w:fill="C8EDCC"/>
                <w:lang w:val="en-US"/>
              </w:rPr>
              <w:t>(</w:t>
            </w:r>
            <w:r>
              <w:rPr>
                <w:rFonts w:hint="eastAsia" w:cs="宋体"/>
                <w:i/>
                <w:color w:val="808080"/>
                <w:sz w:val="20"/>
                <w:szCs w:val="20"/>
                <w:shd w:val="clear" w:fill="C8EDCC"/>
                <w:lang w:val="en-US" w:eastAsia="zh-CN"/>
              </w:rPr>
              <w:t>不分词</w:t>
            </w:r>
            <w:r>
              <w:rPr>
                <w:rFonts w:hint="default" w:cs="宋体"/>
                <w:i/>
                <w:color w:val="808080"/>
                <w:sz w:val="20"/>
                <w:szCs w:val="20"/>
                <w:shd w:val="clear" w:fill="C8EDCC"/>
                <w:lang w:val="en-US"/>
              </w:rPr>
              <w:t>)</w:t>
            </w:r>
            <w:r>
              <w:rPr>
                <w:rFonts w:hint="eastAsia" w:ascii="宋体" w:hAnsi="宋体" w:eastAsia="宋体" w:cs="宋体"/>
                <w:i/>
                <w:color w:val="808080"/>
                <w:sz w:val="20"/>
                <w:szCs w:val="20"/>
                <w:shd w:val="clear" w:fill="C8EDCC"/>
              </w:rPr>
              <w:br w:type="textWrapping"/>
            </w:r>
            <w:r>
              <w:rPr>
                <w:rFonts w:hint="eastAsia" w:ascii="宋体" w:hAnsi="宋体" w:eastAsia="宋体" w:cs="宋体"/>
                <w:i/>
                <w:color w:val="808080"/>
                <w:sz w:val="20"/>
                <w:szCs w:val="20"/>
                <w:shd w:val="clear" w:fill="C8EDCC"/>
              </w:rPr>
              <w:t xml:space="preserve">    </w:t>
            </w:r>
            <w:r>
              <w:rPr>
                <w:rFonts w:hint="default" w:ascii="Courier New" w:hAnsi="Courier New" w:cs="Courier New"/>
                <w:b/>
                <w:bCs/>
                <w:color w:val="FF0000"/>
                <w:sz w:val="20"/>
                <w:szCs w:val="20"/>
                <w:shd w:val="clear" w:fill="C8EDCC"/>
              </w:rPr>
              <w:t>@Field(store = true,type = FieldType.</w:t>
            </w:r>
            <w:r>
              <w:rPr>
                <w:rFonts w:hint="default" w:ascii="Courier New" w:hAnsi="Courier New" w:cs="Courier New"/>
                <w:b/>
                <w:bCs/>
                <w:i/>
                <w:color w:val="FF0000"/>
                <w:sz w:val="20"/>
                <w:szCs w:val="20"/>
                <w:shd w:val="clear" w:fill="C8EDCC"/>
              </w:rPr>
              <w:t>Keyword</w:t>
            </w:r>
            <w:r>
              <w:rPr>
                <w:rFonts w:hint="default" w:ascii="Courier New" w:hAnsi="Courier New" w:cs="Courier New"/>
                <w:b/>
                <w:bCs/>
                <w:color w:val="FF0000"/>
                <w:sz w:val="20"/>
                <w:szCs w:val="20"/>
                <w:shd w:val="clear" w:fill="C8EDCC"/>
              </w:rPr>
              <w: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b/>
                <w:color w:val="000080"/>
                <w:sz w:val="20"/>
                <w:szCs w:val="20"/>
                <w:shd w:val="clear" w:fill="C8EDCC"/>
              </w:rPr>
              <w:t xml:space="preserve">private </w:t>
            </w:r>
            <w:r>
              <w:rPr>
                <w:rFonts w:hint="default" w:ascii="Courier New" w:hAnsi="Courier New" w:cs="Courier New"/>
                <w:color w:val="000000"/>
                <w:sz w:val="20"/>
                <w:szCs w:val="20"/>
                <w:shd w:val="clear" w:fill="C8EDCC"/>
              </w:rPr>
              <w:t xml:space="preserve">String </w:t>
            </w:r>
            <w:r>
              <w:rPr>
                <w:rFonts w:hint="default" w:ascii="Courier New" w:hAnsi="Courier New" w:cs="Courier New"/>
                <w:b/>
                <w:color w:val="660E7A"/>
                <w:sz w:val="20"/>
                <w:szCs w:val="20"/>
                <w:shd w:val="clear" w:fill="C8EDCC"/>
              </w:rPr>
              <w:t>seller</w:t>
            </w:r>
            <w:r>
              <w:rPr>
                <w:rFonts w:hint="default" w:ascii="Courier New" w:hAnsi="Courier New" w:cs="Courier New"/>
                <w:color w:val="000000"/>
                <w:sz w:val="20"/>
                <w:szCs w:val="20"/>
                <w:shd w:val="clear" w:fill="C8EDCC"/>
              </w:rPr>
              <w: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i/>
                <w:color w:val="808080"/>
                <w:sz w:val="20"/>
                <w:szCs w:val="20"/>
                <w:shd w:val="clear" w:fill="C8EDCC"/>
              </w:rPr>
              <w:t>// SKU</w:t>
            </w:r>
            <w:r>
              <w:rPr>
                <w:rFonts w:hint="eastAsia" w:ascii="宋体" w:hAnsi="宋体" w:eastAsia="宋体" w:cs="宋体"/>
                <w:i/>
                <w:color w:val="808080"/>
                <w:sz w:val="20"/>
                <w:szCs w:val="20"/>
                <w:shd w:val="clear" w:fill="C8EDCC"/>
              </w:rPr>
              <w:t>商品更新时间</w:t>
            </w:r>
            <w:r>
              <w:rPr>
                <w:rFonts w:hint="eastAsia" w:ascii="宋体" w:hAnsi="宋体" w:eastAsia="宋体" w:cs="宋体"/>
                <w:i/>
                <w:color w:val="808080"/>
                <w:sz w:val="20"/>
                <w:szCs w:val="20"/>
                <w:shd w:val="clear" w:fill="C8EDCC"/>
              </w:rPr>
              <w:br w:type="textWrapping"/>
            </w:r>
            <w:r>
              <w:rPr>
                <w:rFonts w:hint="eastAsia" w:ascii="宋体" w:hAnsi="宋体" w:eastAsia="宋体" w:cs="宋体"/>
                <w:i/>
                <w:color w:val="808080"/>
                <w:sz w:val="20"/>
                <w:szCs w:val="20"/>
                <w:shd w:val="clear" w:fill="C8EDCC"/>
              </w:rPr>
              <w:t xml:space="preserve">    </w:t>
            </w:r>
            <w:r>
              <w:rPr>
                <w:rFonts w:hint="default" w:ascii="Courier New" w:hAnsi="Courier New" w:cs="Courier New"/>
                <w:b/>
                <w:bCs/>
                <w:color w:val="FF0000"/>
                <w:sz w:val="18"/>
                <w:szCs w:val="18"/>
                <w:shd w:val="clear" w:fill="C8EDCC"/>
              </w:rPr>
              <w:t>@Field(store = true, type = FieldType.</w:t>
            </w:r>
            <w:r>
              <w:rPr>
                <w:rFonts w:hint="default" w:ascii="Courier New" w:hAnsi="Courier New" w:cs="Courier New"/>
                <w:b/>
                <w:bCs/>
                <w:i/>
                <w:color w:val="FF0000"/>
                <w:sz w:val="18"/>
                <w:szCs w:val="18"/>
                <w:shd w:val="clear" w:fill="C8EDCC"/>
              </w:rPr>
              <w:t>Date</w:t>
            </w:r>
            <w:r>
              <w:rPr>
                <w:rFonts w:hint="default" w:ascii="Courier New" w:hAnsi="Courier New" w:cs="Courier New"/>
                <w:b/>
                <w:bCs/>
                <w:color w:val="FF0000"/>
                <w:sz w:val="18"/>
                <w:szCs w:val="18"/>
                <w:shd w:val="clear" w:fill="C8EDCC"/>
              </w:rPr>
              <w:t>, pattern = "yyyy-MM-dd HH:mm:ss")</w:t>
            </w:r>
            <w:r>
              <w:rPr>
                <w:rFonts w:hint="default" w:ascii="Courier New" w:hAnsi="Courier New" w:cs="Courier New"/>
                <w:color w:val="000000"/>
                <w:sz w:val="18"/>
                <w:szCs w:val="18"/>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b/>
                <w:color w:val="000080"/>
                <w:sz w:val="20"/>
                <w:szCs w:val="20"/>
                <w:shd w:val="clear" w:fill="C8EDCC"/>
              </w:rPr>
              <w:t xml:space="preserve">private </w:t>
            </w:r>
            <w:r>
              <w:rPr>
                <w:rFonts w:hint="default" w:ascii="Courier New" w:hAnsi="Courier New" w:cs="Courier New"/>
                <w:color w:val="000000"/>
                <w:sz w:val="20"/>
                <w:szCs w:val="20"/>
                <w:shd w:val="clear" w:fill="C8EDCC"/>
              </w:rPr>
              <w:t xml:space="preserve">Date </w:t>
            </w:r>
            <w:r>
              <w:rPr>
                <w:rFonts w:hint="default" w:ascii="Courier New" w:hAnsi="Courier New" w:cs="Courier New"/>
                <w:b/>
                <w:color w:val="660E7A"/>
                <w:sz w:val="20"/>
                <w:szCs w:val="20"/>
                <w:shd w:val="clear" w:fill="C8EDCC"/>
              </w:rPr>
              <w:t>updateTime</w:t>
            </w:r>
            <w:r>
              <w:rPr>
                <w:rFonts w:hint="default" w:ascii="Courier New" w:hAnsi="Courier New" w:cs="Courier New"/>
                <w:color w:val="000000"/>
                <w:sz w:val="20"/>
                <w:szCs w:val="20"/>
                <w:shd w:val="clear" w:fill="C8EDCC"/>
              </w:rPr>
              <w: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i/>
                <w:color w:val="808080"/>
                <w:sz w:val="20"/>
                <w:szCs w:val="20"/>
                <w:shd w:val="clear" w:fill="C8EDCC"/>
              </w:rPr>
              <w:t>/** setter and getter method */</w:t>
            </w:r>
          </w:p>
          <w:p>
            <w:pPr>
              <w:pStyle w:val="13"/>
              <w:keepNext w:val="0"/>
              <w:keepLines w:val="0"/>
              <w:pageBreakBefore w:val="0"/>
              <w:widowControl/>
              <w:suppressLineNumbers w:val="0"/>
              <w:shd w:val="clear" w:fill="C8EDCC"/>
              <w:kinsoku/>
              <w:wordWrap/>
              <w:overflowPunct/>
              <w:topLinePunct w:val="0"/>
              <w:autoSpaceDE/>
              <w:autoSpaceDN/>
              <w:bidi w:val="0"/>
              <w:adjustRightInd/>
              <w:snapToGrid/>
              <w:spacing w:after="0"/>
              <w:ind w:firstLine="400" w:firstLineChars="200"/>
              <w:textAlignment w:val="auto"/>
              <w:rPr>
                <w:rFonts w:hint="default" w:ascii="Courier New" w:hAnsi="Courier New" w:eastAsia="Consolas" w:cs="Courier New"/>
                <w:color w:val="000000"/>
                <w:sz w:val="16"/>
                <w:szCs w:val="16"/>
                <w:lang w:val="en-US" w:eastAsia="zh-CN"/>
              </w:rPr>
            </w:pPr>
            <w:r>
              <w:rPr>
                <w:rFonts w:hint="default" w:ascii="Courier New" w:hAnsi="Courier New" w:cs="Courier New"/>
                <w:i/>
                <w:color w:val="808080"/>
                <w:sz w:val="20"/>
                <w:szCs w:val="20"/>
                <w:shd w:val="clear" w:fill="C8EDCC"/>
                <w:lang w:val="en-US" w:eastAsia="zh-CN"/>
              </w:rPr>
              <w:t xml:space="preserve">// </w:t>
            </w:r>
            <w:r>
              <w:rPr>
                <w:rFonts w:hint="eastAsia" w:ascii="Courier New" w:hAnsi="Courier New" w:cs="Courier New"/>
                <w:i/>
                <w:color w:val="808080"/>
                <w:sz w:val="20"/>
                <w:szCs w:val="20"/>
                <w:shd w:val="clear" w:fill="C8EDCC"/>
                <w:lang w:val="en-US" w:eastAsia="zh-CN"/>
              </w:rPr>
              <w:t>省略</w:t>
            </w:r>
            <w:r>
              <w:rPr>
                <w:rFonts w:hint="default" w:ascii="Courier New" w:hAnsi="Courier New" w:cs="Courier New"/>
                <w:i/>
                <w:color w:val="808080"/>
                <w:sz w:val="20"/>
                <w:szCs w:val="20"/>
                <w:shd w:val="clear" w:fill="C8EDCC"/>
                <w:lang w:val="en-US" w:eastAsia="zh-CN"/>
              </w:rPr>
              <w:t>......</w:t>
            </w:r>
            <w:r>
              <w:rPr>
                <w:rFonts w:hint="default" w:ascii="Courier New" w:hAnsi="Courier New" w:cs="Courier New"/>
                <w:i/>
                <w:color w:val="808080"/>
                <w:sz w:val="20"/>
                <w:szCs w:val="20"/>
                <w:shd w:val="clear" w:fill="C8EDCC"/>
              </w:rPr>
              <w:br w:type="textWrapping"/>
            </w:r>
            <w:r>
              <w:rPr>
                <w:rFonts w:hint="default" w:ascii="Courier New" w:hAnsi="Courier New" w:cs="Courier New"/>
                <w:color w:val="000000"/>
                <w:sz w:val="20"/>
                <w:szCs w:val="20"/>
                <w:shd w:val="clear" w:fill="C8EDCC"/>
              </w:rPr>
              <w:t>}</w:t>
            </w:r>
          </w:p>
        </w:tc>
      </w:tr>
    </w:tbl>
    <w:p>
      <w:pPr>
        <w:pStyle w:val="5"/>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3"/>
        <w:rPr>
          <w:rFonts w:hint="eastAsia" w:asciiTheme="majorHAnsi" w:hAnsiTheme="majorHAnsi" w:eastAsiaTheme="majorEastAsia" w:cstheme="majorBidi"/>
          <w:b/>
          <w:bCs/>
          <w:color w:val="1E1C11" w:themeColor="background2" w:themeShade="1A"/>
          <w:kern w:val="2"/>
          <w:sz w:val="28"/>
          <w:szCs w:val="28"/>
          <w:lang w:val="en-US" w:eastAsia="zh-CN" w:bidi="ar-SA"/>
        </w:rPr>
      </w:pPr>
      <w:r>
        <w:rPr>
          <w:rFonts w:hint="eastAsia" w:asciiTheme="majorHAnsi" w:hAnsiTheme="majorHAnsi" w:eastAsiaTheme="majorEastAsia" w:cstheme="majorBidi"/>
          <w:b/>
          <w:bCs/>
          <w:color w:val="1E1C11" w:themeColor="background2" w:themeShade="1A"/>
          <w:kern w:val="2"/>
          <w:sz w:val="28"/>
          <w:szCs w:val="28"/>
          <w:lang w:val="en-US" w:eastAsia="zh-CN" w:bidi="ar-SA"/>
        </w:rPr>
        <w:t>2.2.</w:t>
      </w:r>
      <w:r>
        <w:rPr>
          <w:rFonts w:hint="default" w:asciiTheme="majorHAnsi" w:hAnsiTheme="majorHAnsi" w:eastAsiaTheme="majorEastAsia" w:cstheme="majorBidi"/>
          <w:b/>
          <w:bCs/>
          <w:color w:val="1E1C11" w:themeColor="background2" w:themeShade="1A"/>
          <w:kern w:val="2"/>
          <w:sz w:val="28"/>
          <w:szCs w:val="28"/>
          <w:lang w:val="en-US" w:eastAsia="zh-CN" w:bidi="ar-SA"/>
        </w:rPr>
        <w:t>4</w:t>
      </w:r>
      <w:r>
        <w:rPr>
          <w:rFonts w:hint="eastAsia" w:asciiTheme="majorHAnsi" w:hAnsiTheme="majorHAnsi" w:eastAsiaTheme="majorEastAsia" w:cstheme="majorBidi"/>
          <w:b/>
          <w:bCs/>
          <w:color w:val="1E1C11" w:themeColor="background2" w:themeShade="1A"/>
          <w:kern w:val="2"/>
          <w:sz w:val="28"/>
          <w:szCs w:val="28"/>
          <w:lang w:val="en-US" w:eastAsia="zh-CN" w:bidi="ar-SA"/>
        </w:rPr>
        <w:t>.</w:t>
      </w:r>
      <w:r>
        <w:rPr>
          <w:rFonts w:hint="default" w:asciiTheme="majorHAnsi" w:hAnsiTheme="majorHAnsi" w:eastAsiaTheme="majorEastAsia" w:cstheme="majorBidi"/>
          <w:b/>
          <w:bCs/>
          <w:color w:val="1E1C11" w:themeColor="background2" w:themeShade="1A"/>
          <w:kern w:val="2"/>
          <w:sz w:val="28"/>
          <w:szCs w:val="28"/>
          <w:lang w:val="en-US" w:eastAsia="zh-CN" w:bidi="ar-SA"/>
        </w:rPr>
        <w:t>2</w:t>
      </w:r>
      <w:r>
        <w:rPr>
          <w:rFonts w:hint="eastAsia" w:asciiTheme="majorHAnsi" w:hAnsiTheme="majorHAnsi" w:eastAsiaTheme="majorEastAsia" w:cstheme="majorBidi"/>
          <w:b/>
          <w:bCs/>
          <w:color w:val="1E1C11" w:themeColor="background2" w:themeShade="1A"/>
          <w:kern w:val="2"/>
          <w:sz w:val="28"/>
          <w:szCs w:val="28"/>
          <w:lang w:val="en-US" w:eastAsia="zh-CN" w:bidi="ar-SA"/>
        </w:rPr>
        <w:t>配置部分</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both"/>
        <w:textAlignment w:val="auto"/>
        <w:outlineLvl w:val="9"/>
        <w:rPr>
          <w:rFonts w:hint="default" w:ascii="Courier New" w:hAnsi="Courier New" w:eastAsia="宋体" w:cs="Courier New"/>
          <w:sz w:val="21"/>
          <w:szCs w:val="21"/>
          <w:lang w:val="en-US" w:eastAsia="zh-CN"/>
        </w:rPr>
      </w:pPr>
      <w:r>
        <w:rPr>
          <w:rFonts w:hint="default" w:ascii="Courier New" w:hAnsi="Courier New" w:cs="Courier New"/>
          <w:color w:val="000000"/>
          <w:sz w:val="21"/>
          <w:szCs w:val="21"/>
          <w:shd w:val="clear" w:fill="C7EDCC"/>
        </w:rPr>
        <w:t>spring-data-</w:t>
      </w:r>
      <w:r>
        <w:rPr>
          <w:rFonts w:hint="default" w:ascii="Courier New" w:hAnsi="Courier New" w:cs="Courier New"/>
          <w:color w:val="000000"/>
          <w:sz w:val="21"/>
          <w:szCs w:val="21"/>
          <w:shd w:val="clear" w:fill="C7EDCC"/>
          <w:lang w:val="en-US"/>
        </w:rPr>
        <w:t>es</w:t>
      </w:r>
      <w:r>
        <w:rPr>
          <w:rFonts w:hint="default" w:ascii="Courier New" w:hAnsi="Courier New" w:cs="Courier New"/>
          <w:color w:val="000000"/>
          <w:sz w:val="21"/>
          <w:szCs w:val="21"/>
          <w:shd w:val="clear" w:fill="C7EDCC"/>
        </w:rPr>
        <w:t>-test</w:t>
      </w:r>
      <w:r>
        <w:rPr>
          <w:rFonts w:hint="eastAsia" w:ascii="Courier New" w:hAnsi="Courier New" w:cs="Courier New"/>
          <w:color w:val="000000"/>
          <w:sz w:val="21"/>
          <w:szCs w:val="21"/>
          <w:shd w:val="clear" w:fill="C7EDCC"/>
          <w:lang w:val="en-US" w:eastAsia="zh-CN"/>
        </w:rPr>
        <w:t>/</w:t>
      </w:r>
      <w:r>
        <w:rPr>
          <w:rFonts w:hint="default" w:ascii="Courier New" w:hAnsi="Courier New" w:cs="Courier New"/>
          <w:sz w:val="21"/>
          <w:szCs w:val="21"/>
          <w:lang w:val="en-US" w:eastAsia="zh-CN"/>
        </w:rPr>
        <w:t>src/main/resources</w:t>
      </w:r>
      <w:r>
        <w:rPr>
          <w:rFonts w:hint="eastAsia" w:ascii="Courier New" w:hAnsi="Courier New" w:cs="Courier New"/>
          <w:sz w:val="21"/>
          <w:szCs w:val="21"/>
          <w:lang w:val="en-US" w:eastAsia="zh-CN"/>
        </w:rPr>
        <w:t>/</w:t>
      </w:r>
      <w:r>
        <w:rPr>
          <w:rFonts w:hint="default" w:ascii="Courier New" w:hAnsi="Courier New" w:cs="Courier New"/>
          <w:sz w:val="21"/>
          <w:szCs w:val="21"/>
          <w:lang w:val="en-US" w:eastAsia="zh-CN"/>
        </w:rPr>
        <w:t>applicationContext-elasticsearch.xml</w:t>
      </w:r>
      <w:r>
        <w:rPr>
          <w:rFonts w:hint="eastAsia" w:ascii="Courier New" w:hAnsi="Courier New" w:cs="Courier New"/>
          <w:sz w:val="21"/>
          <w:szCs w:val="21"/>
          <w:lang w:val="en-US" w:eastAsia="zh-CN"/>
        </w:rPr>
        <w:t>配置文件</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pageBreakBefore w:val="0"/>
              <w:widowControl/>
              <w:suppressLineNumbers w:val="0"/>
              <w:shd w:val="clear" w:fill="C8EDCC"/>
              <w:kinsoku/>
              <w:wordWrap/>
              <w:overflowPunct/>
              <w:topLinePunct w:val="0"/>
              <w:autoSpaceDE/>
              <w:autoSpaceDN/>
              <w:bidi w:val="0"/>
              <w:adjustRightInd/>
              <w:snapToGrid/>
              <w:spacing w:after="0"/>
              <w:textAlignment w:val="auto"/>
              <w:rPr>
                <w:rFonts w:hint="default" w:ascii="Courier New" w:hAnsi="Courier New" w:cs="Courier New"/>
                <w:sz w:val="16"/>
                <w:szCs w:val="16"/>
                <w:vertAlign w:val="baseline"/>
                <w:lang w:val="en-US" w:eastAsia="zh-CN"/>
              </w:rPr>
            </w:pPr>
            <w:r>
              <w:rPr>
                <w:rFonts w:hint="default" w:ascii="Courier New" w:hAnsi="Courier New" w:cs="Courier New"/>
                <w:i/>
                <w:color w:val="000000"/>
                <w:sz w:val="20"/>
                <w:szCs w:val="20"/>
                <w:shd w:val="clear" w:fill="C8EDCC"/>
              </w:rPr>
              <w:t>&lt;?</w:t>
            </w:r>
            <w:r>
              <w:rPr>
                <w:rFonts w:hint="default" w:ascii="Courier New" w:hAnsi="Courier New" w:cs="Courier New"/>
                <w:b/>
                <w:color w:val="0000FF"/>
                <w:sz w:val="20"/>
                <w:szCs w:val="20"/>
                <w:shd w:val="clear" w:fill="C8EDCC"/>
              </w:rPr>
              <w:t>xml version</w:t>
            </w:r>
            <w:r>
              <w:rPr>
                <w:rFonts w:hint="default" w:ascii="Courier New" w:hAnsi="Courier New" w:cs="Courier New"/>
                <w:b/>
                <w:color w:val="008000"/>
                <w:sz w:val="20"/>
                <w:szCs w:val="20"/>
                <w:shd w:val="clear" w:fill="C8EDCC"/>
              </w:rPr>
              <w:t xml:space="preserve">="1.0" </w:t>
            </w:r>
            <w:r>
              <w:rPr>
                <w:rFonts w:hint="default" w:ascii="Courier New" w:hAnsi="Courier New" w:cs="Courier New"/>
                <w:b/>
                <w:color w:val="0000FF"/>
                <w:sz w:val="20"/>
                <w:szCs w:val="20"/>
                <w:shd w:val="clear" w:fill="C8EDCC"/>
              </w:rPr>
              <w:t>encoding</w:t>
            </w:r>
            <w:r>
              <w:rPr>
                <w:rFonts w:hint="default" w:ascii="Courier New" w:hAnsi="Courier New" w:cs="Courier New"/>
                <w:b/>
                <w:color w:val="008000"/>
                <w:sz w:val="20"/>
                <w:szCs w:val="20"/>
                <w:shd w:val="clear" w:fill="C8EDCC"/>
              </w:rPr>
              <w:t>="UTF-8"</w:t>
            </w:r>
            <w:r>
              <w:rPr>
                <w:rFonts w:hint="default" w:ascii="Courier New" w:hAnsi="Courier New" w:cs="Courier New"/>
                <w:i/>
                <w:color w:val="000000"/>
                <w:sz w:val="20"/>
                <w:szCs w:val="20"/>
                <w:shd w:val="clear" w:fill="C8EDCC"/>
              </w:rPr>
              <w:t>?&gt;</w:t>
            </w:r>
            <w:r>
              <w:rPr>
                <w:rFonts w:hint="default" w:ascii="Courier New" w:hAnsi="Courier New" w:cs="Courier New"/>
                <w:i/>
                <w:color w:val="000000"/>
                <w:sz w:val="20"/>
                <w:szCs w:val="20"/>
                <w:shd w:val="clear" w:fill="C8EDCC"/>
              </w:rPr>
              <w:br w:type="textWrapping"/>
            </w:r>
            <w:r>
              <w:rPr>
                <w:rFonts w:hint="default" w:ascii="Courier New" w:hAnsi="Courier New" w:cs="Courier New"/>
                <w:color w:val="000000"/>
                <w:sz w:val="15"/>
                <w:szCs w:val="15"/>
                <w:shd w:val="clear" w:fill="C8EDCC"/>
              </w:rPr>
              <w:t>&lt;</w:t>
            </w:r>
            <w:r>
              <w:rPr>
                <w:rFonts w:hint="default" w:ascii="Courier New" w:hAnsi="Courier New" w:cs="Courier New"/>
                <w:b/>
                <w:color w:val="000080"/>
                <w:sz w:val="15"/>
                <w:szCs w:val="15"/>
                <w:shd w:val="clear" w:fill="C8EDCC"/>
              </w:rPr>
              <w:t xml:space="preserve">beans </w:t>
            </w:r>
            <w:r>
              <w:rPr>
                <w:rFonts w:hint="default" w:ascii="Courier New" w:hAnsi="Courier New" w:cs="Courier New"/>
                <w:b/>
                <w:color w:val="0000FF"/>
                <w:sz w:val="15"/>
                <w:szCs w:val="15"/>
                <w:shd w:val="clear" w:fill="C8EDCC"/>
              </w:rPr>
              <w:t>xmlns</w:t>
            </w:r>
            <w:r>
              <w:rPr>
                <w:rFonts w:hint="default" w:ascii="Courier New" w:hAnsi="Courier New" w:cs="Courier New"/>
                <w:b/>
                <w:color w:val="008000"/>
                <w:sz w:val="15"/>
                <w:szCs w:val="15"/>
                <w:shd w:val="clear" w:fill="C8EDCC"/>
              </w:rPr>
              <w:t>="http://www.springframework.org/schema/beans"</w:t>
            </w:r>
            <w:r>
              <w:rPr>
                <w:rFonts w:hint="default" w:ascii="Courier New" w:hAnsi="Courier New" w:cs="Courier New"/>
                <w:b/>
                <w:color w:val="008000"/>
                <w:sz w:val="15"/>
                <w:szCs w:val="15"/>
                <w:shd w:val="clear" w:fill="C8EDCC"/>
              </w:rPr>
              <w:br w:type="textWrapping"/>
            </w:r>
            <w:r>
              <w:rPr>
                <w:rFonts w:hint="default" w:ascii="Courier New" w:hAnsi="Courier New" w:cs="Courier New"/>
                <w:b/>
                <w:color w:val="008000"/>
                <w:sz w:val="15"/>
                <w:szCs w:val="15"/>
                <w:shd w:val="clear" w:fill="C8EDCC"/>
              </w:rPr>
              <w:t xml:space="preserve">       </w:t>
            </w:r>
            <w:r>
              <w:rPr>
                <w:rFonts w:hint="default" w:ascii="Courier New" w:hAnsi="Courier New" w:cs="Courier New"/>
                <w:b/>
                <w:color w:val="0000FF"/>
                <w:sz w:val="15"/>
                <w:szCs w:val="15"/>
                <w:shd w:val="clear" w:fill="C8EDCC"/>
              </w:rPr>
              <w:t>xmlns:</w:t>
            </w:r>
            <w:r>
              <w:rPr>
                <w:rFonts w:hint="default" w:ascii="Courier New" w:hAnsi="Courier New" w:cs="Courier New"/>
                <w:b/>
                <w:color w:val="660E7A"/>
                <w:sz w:val="15"/>
                <w:szCs w:val="15"/>
                <w:shd w:val="clear" w:fill="C8EDCC"/>
              </w:rPr>
              <w:t>xsi</w:t>
            </w:r>
            <w:r>
              <w:rPr>
                <w:rFonts w:hint="default" w:ascii="Courier New" w:hAnsi="Courier New" w:cs="Courier New"/>
                <w:b/>
                <w:color w:val="008000"/>
                <w:sz w:val="15"/>
                <w:szCs w:val="15"/>
                <w:shd w:val="clear" w:fill="C8EDCC"/>
              </w:rPr>
              <w:t>="http://www.w3.org/2001/XMLSchema-instance"</w:t>
            </w:r>
            <w:r>
              <w:rPr>
                <w:rFonts w:hint="default" w:ascii="Courier New" w:hAnsi="Courier New" w:cs="Courier New"/>
                <w:b/>
                <w:color w:val="008000"/>
                <w:sz w:val="15"/>
                <w:szCs w:val="15"/>
                <w:shd w:val="clear" w:fill="C8EDCC"/>
              </w:rPr>
              <w:br w:type="textWrapping"/>
            </w:r>
            <w:r>
              <w:rPr>
                <w:rFonts w:hint="default" w:ascii="Courier New" w:hAnsi="Courier New" w:cs="Courier New"/>
                <w:b/>
                <w:color w:val="008000"/>
                <w:sz w:val="15"/>
                <w:szCs w:val="15"/>
                <w:shd w:val="clear" w:fill="C8EDCC"/>
              </w:rPr>
              <w:t xml:space="preserve">       </w:t>
            </w:r>
            <w:r>
              <w:rPr>
                <w:rFonts w:hint="default" w:ascii="Courier New" w:hAnsi="Courier New" w:cs="Courier New"/>
                <w:b/>
                <w:bCs w:val="0"/>
                <w:color w:val="FF0000"/>
                <w:sz w:val="15"/>
                <w:szCs w:val="15"/>
                <w:shd w:val="clear" w:fill="C8EDCC"/>
              </w:rPr>
              <w:t>xmlns:elasticsearch="http://www.springframework.org/schema/data/elasticsearch"</w:t>
            </w:r>
            <w:r>
              <w:rPr>
                <w:rFonts w:hint="default" w:ascii="Courier New" w:hAnsi="Courier New" w:cs="Courier New"/>
                <w:b/>
                <w:bCs w:val="0"/>
                <w:color w:val="FF0000"/>
                <w:sz w:val="15"/>
                <w:szCs w:val="15"/>
                <w:shd w:val="clear" w:fill="C8EDCC"/>
              </w:rPr>
              <w:br w:type="textWrapping"/>
            </w:r>
            <w:r>
              <w:rPr>
                <w:rFonts w:hint="default" w:ascii="Courier New" w:hAnsi="Courier New" w:cs="Courier New"/>
                <w:b/>
                <w:color w:val="008000"/>
                <w:sz w:val="15"/>
                <w:szCs w:val="15"/>
                <w:shd w:val="clear" w:fill="C8EDCC"/>
              </w:rPr>
              <w:t xml:space="preserve">       </w:t>
            </w:r>
            <w:r>
              <w:rPr>
                <w:rFonts w:hint="default" w:ascii="Courier New" w:hAnsi="Courier New" w:cs="Courier New"/>
                <w:b/>
                <w:color w:val="660E7A"/>
                <w:sz w:val="15"/>
                <w:szCs w:val="15"/>
                <w:shd w:val="clear" w:fill="C8EDCC"/>
              </w:rPr>
              <w:t>xsi</w:t>
            </w:r>
            <w:r>
              <w:rPr>
                <w:rFonts w:hint="default" w:ascii="Courier New" w:hAnsi="Courier New" w:cs="Courier New"/>
                <w:b/>
                <w:color w:val="0000FF"/>
                <w:sz w:val="15"/>
                <w:szCs w:val="15"/>
                <w:shd w:val="clear" w:fill="C8EDCC"/>
              </w:rPr>
              <w:t>:schemaLocation</w:t>
            </w:r>
            <w:r>
              <w:rPr>
                <w:rFonts w:hint="default" w:ascii="Courier New" w:hAnsi="Courier New" w:cs="Courier New"/>
                <w:b/>
                <w:color w:val="008000"/>
                <w:sz w:val="15"/>
                <w:szCs w:val="15"/>
                <w:shd w:val="clear" w:fill="C8EDCC"/>
              </w:rPr>
              <w:t>="http://www.springframework.org/schema/beans</w:t>
            </w:r>
            <w:r>
              <w:rPr>
                <w:rFonts w:hint="default" w:ascii="Courier New" w:hAnsi="Courier New" w:cs="Courier New"/>
                <w:b/>
                <w:color w:val="008000"/>
                <w:sz w:val="15"/>
                <w:szCs w:val="15"/>
                <w:shd w:val="clear" w:fill="C8EDCC"/>
              </w:rPr>
              <w:br w:type="textWrapping"/>
            </w:r>
            <w:r>
              <w:rPr>
                <w:rFonts w:hint="default" w:ascii="Courier New" w:hAnsi="Courier New" w:cs="Courier New"/>
                <w:b/>
                <w:color w:val="008000"/>
                <w:sz w:val="15"/>
                <w:szCs w:val="15"/>
                <w:shd w:val="clear" w:fill="C8EDCC"/>
              </w:rPr>
              <w:t xml:space="preserve">       http://www.springframework.org/schema/beans/spring-beans.xsd</w:t>
            </w:r>
            <w:r>
              <w:rPr>
                <w:rFonts w:hint="default" w:ascii="Courier New" w:hAnsi="Courier New" w:cs="Courier New"/>
                <w:b/>
                <w:color w:val="008000"/>
                <w:sz w:val="15"/>
                <w:szCs w:val="15"/>
                <w:shd w:val="clear" w:fill="C8EDCC"/>
              </w:rPr>
              <w:br w:type="textWrapping"/>
            </w:r>
            <w:r>
              <w:rPr>
                <w:rFonts w:hint="default" w:ascii="Courier New" w:hAnsi="Courier New" w:cs="Courier New"/>
                <w:b/>
                <w:color w:val="008000"/>
                <w:sz w:val="15"/>
                <w:szCs w:val="15"/>
                <w:shd w:val="clear" w:fill="C8EDCC"/>
              </w:rPr>
              <w:t xml:space="preserve">       </w:t>
            </w:r>
            <w:r>
              <w:rPr>
                <w:rFonts w:hint="default" w:ascii="Courier New" w:hAnsi="Courier New" w:cs="Courier New"/>
                <w:b/>
                <w:bCs w:val="0"/>
                <w:color w:val="FF0000"/>
                <w:sz w:val="15"/>
                <w:szCs w:val="15"/>
                <w:shd w:val="clear" w:fill="C8EDCC"/>
              </w:rPr>
              <w:t>http://www.springframework.org/schema/data/elasticsearch</w:t>
            </w:r>
            <w:r>
              <w:rPr>
                <w:rFonts w:hint="default" w:ascii="Courier New" w:hAnsi="Courier New" w:cs="Courier New"/>
                <w:b/>
                <w:bCs w:val="0"/>
                <w:color w:val="FF0000"/>
                <w:sz w:val="15"/>
                <w:szCs w:val="15"/>
                <w:shd w:val="clear" w:fill="C8EDCC"/>
              </w:rPr>
              <w:br w:type="textWrapping"/>
            </w:r>
            <w:r>
              <w:rPr>
                <w:rFonts w:hint="default" w:ascii="Courier New" w:hAnsi="Courier New" w:cs="Courier New"/>
                <w:b/>
                <w:bCs w:val="0"/>
                <w:color w:val="FF0000"/>
                <w:sz w:val="15"/>
                <w:szCs w:val="15"/>
                <w:shd w:val="clear" w:fill="C8EDCC"/>
              </w:rPr>
              <w:t xml:space="preserve">       http://www.springframework.org/schema/data/elasticsearch/spring-elasticsearch.xsd</w:t>
            </w:r>
            <w:r>
              <w:rPr>
                <w:rFonts w:hint="default" w:ascii="Courier New" w:hAnsi="Courier New" w:cs="Courier New"/>
                <w:b/>
                <w:color w:val="008000"/>
                <w:sz w:val="15"/>
                <w:szCs w:val="15"/>
                <w:shd w:val="clear" w:fill="C8EDCC"/>
              </w:rPr>
              <w:t>"</w:t>
            </w:r>
            <w:r>
              <w:rPr>
                <w:rFonts w:hint="default" w:ascii="Courier New" w:hAnsi="Courier New" w:cs="Courier New"/>
                <w:color w:val="000000"/>
                <w:sz w:val="15"/>
                <w:szCs w:val="15"/>
                <w:shd w:val="clear" w:fill="C8EDCC"/>
              </w:rPr>
              <w:t>&gt;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i/>
                <w:color w:val="808080"/>
                <w:sz w:val="20"/>
                <w:szCs w:val="20"/>
                <w:shd w:val="clear" w:fill="C8EDCC"/>
              </w:rPr>
              <w:t xml:space="preserve">&lt;!-- </w:t>
            </w:r>
            <w:r>
              <w:rPr>
                <w:rFonts w:hint="default" w:ascii="Courier New" w:hAnsi="Courier New" w:cs="Courier New"/>
                <w:b/>
                <w:bCs/>
                <w:i/>
                <w:color w:val="FF0000"/>
                <w:sz w:val="20"/>
                <w:szCs w:val="20"/>
                <w:shd w:val="clear" w:fill="C8EDCC"/>
                <w:lang w:val="en-US"/>
              </w:rPr>
              <w:t>2.</w:t>
            </w:r>
            <w:r>
              <w:rPr>
                <w:rFonts w:hint="eastAsia" w:ascii="宋体" w:hAnsi="宋体" w:eastAsia="宋体" w:cs="宋体"/>
                <w:b/>
                <w:bCs/>
                <w:i/>
                <w:color w:val="FF0000"/>
                <w:sz w:val="20"/>
                <w:szCs w:val="20"/>
                <w:shd w:val="clear" w:fill="C8EDCC"/>
              </w:rPr>
              <w:t>配置</w:t>
            </w:r>
            <w:r>
              <w:rPr>
                <w:rFonts w:hint="default" w:ascii="Courier New" w:hAnsi="Courier New" w:cs="Courier New"/>
                <w:b/>
                <w:bCs/>
                <w:i/>
                <w:color w:val="FF0000"/>
                <w:sz w:val="20"/>
                <w:szCs w:val="20"/>
                <w:shd w:val="clear" w:fill="C8EDCC"/>
              </w:rPr>
              <w:t>Elasticsearch</w:t>
            </w:r>
            <w:r>
              <w:rPr>
                <w:rFonts w:hint="eastAsia" w:ascii="宋体" w:hAnsi="宋体" w:eastAsia="宋体" w:cs="宋体"/>
                <w:b/>
                <w:bCs/>
                <w:i/>
                <w:color w:val="FF0000"/>
                <w:sz w:val="20"/>
                <w:szCs w:val="20"/>
                <w:shd w:val="clear" w:fill="C8EDCC"/>
              </w:rPr>
              <w:t>客户端连接对象</w:t>
            </w:r>
            <w:r>
              <w:rPr>
                <w:rFonts w:hint="default" w:ascii="Courier New" w:hAnsi="Courier New" w:cs="Courier New"/>
                <w:i/>
                <w:color w:val="808080"/>
                <w:sz w:val="20"/>
                <w:szCs w:val="20"/>
                <w:shd w:val="clear" w:fill="C8EDCC"/>
              </w:rPr>
              <w:br w:type="textWrapping"/>
            </w:r>
            <w:r>
              <w:rPr>
                <w:rFonts w:hint="default" w:ascii="Courier New" w:hAnsi="Courier New" w:cs="Courier New"/>
                <w:i/>
                <w:color w:val="808080"/>
                <w:sz w:val="20"/>
                <w:szCs w:val="20"/>
                <w:shd w:val="clear" w:fill="C8EDCC"/>
              </w:rPr>
              <w:t xml:space="preserve">        cluster-nodes: </w:t>
            </w:r>
            <w:r>
              <w:rPr>
                <w:rFonts w:hint="eastAsia" w:ascii="宋体" w:hAnsi="宋体" w:eastAsia="宋体" w:cs="宋体"/>
                <w:i/>
                <w:color w:val="808080"/>
                <w:sz w:val="20"/>
                <w:szCs w:val="20"/>
                <w:shd w:val="clear" w:fill="C8EDCC"/>
              </w:rPr>
              <w:t>集群中的节点</w:t>
            </w:r>
            <w:r>
              <w:rPr>
                <w:rFonts w:hint="default" w:ascii="Courier New" w:hAnsi="Courier New" w:cs="Courier New"/>
                <w:i/>
                <w:color w:val="808080"/>
                <w:sz w:val="20"/>
                <w:szCs w:val="20"/>
                <w:shd w:val="clear" w:fill="C8EDCC"/>
              </w:rPr>
              <w:br w:type="textWrapping"/>
            </w:r>
            <w:r>
              <w:rPr>
                <w:rFonts w:hint="default" w:ascii="Courier New" w:hAnsi="Courier New" w:cs="Courier New"/>
                <w:i/>
                <w:color w:val="808080"/>
                <w:sz w:val="20"/>
                <w:szCs w:val="20"/>
                <w:shd w:val="clear" w:fill="C8EDCC"/>
              </w:rPr>
              <w:t xml:space="preserve">        cluster-name: </w:t>
            </w:r>
            <w:r>
              <w:rPr>
                <w:rFonts w:hint="eastAsia" w:ascii="宋体" w:hAnsi="宋体" w:eastAsia="宋体" w:cs="宋体"/>
                <w:i/>
                <w:color w:val="808080"/>
                <w:sz w:val="20"/>
                <w:szCs w:val="20"/>
                <w:shd w:val="clear" w:fill="C8EDCC"/>
              </w:rPr>
              <w:t>集群的名称</w:t>
            </w:r>
            <w:r>
              <w:rPr>
                <w:rFonts w:hint="eastAsia" w:ascii="宋体" w:hAnsi="宋体" w:eastAsia="宋体" w:cs="宋体"/>
                <w:i/>
                <w:color w:val="808080"/>
                <w:sz w:val="20"/>
                <w:szCs w:val="20"/>
                <w:shd w:val="clear" w:fill="C8EDCC"/>
              </w:rPr>
              <w:br w:type="textWrapping"/>
            </w:r>
            <w:r>
              <w:rPr>
                <w:rFonts w:hint="eastAsia" w:ascii="宋体" w:hAnsi="宋体" w:eastAsia="宋体" w:cs="宋体"/>
                <w:i/>
                <w:color w:val="808080"/>
                <w:sz w:val="20"/>
                <w:szCs w:val="20"/>
                <w:shd w:val="clear" w:fill="C8EDCC"/>
              </w:rPr>
              <w:t xml:space="preserve">     </w:t>
            </w:r>
            <w:r>
              <w:rPr>
                <w:rFonts w:hint="default" w:ascii="Courier New" w:hAnsi="Courier New" w:cs="Courier New"/>
                <w:i/>
                <w:color w:val="808080"/>
                <w:sz w:val="20"/>
                <w:szCs w:val="20"/>
                <w:shd w:val="clear" w:fill="C8EDCC"/>
              </w:rPr>
              <w:t>--&gt;</w:t>
            </w:r>
            <w:r>
              <w:rPr>
                <w:rFonts w:hint="default" w:ascii="Courier New" w:hAnsi="Courier New" w:cs="Courier New"/>
                <w:i/>
                <w:color w:val="808080"/>
                <w:sz w:val="20"/>
                <w:szCs w:val="20"/>
                <w:shd w:val="clear" w:fill="C8EDCC"/>
              </w:rPr>
              <w:br w:type="textWrapping"/>
            </w:r>
            <w:r>
              <w:rPr>
                <w:rFonts w:hint="default" w:ascii="Courier New" w:hAnsi="Courier New" w:cs="Courier New"/>
                <w:i/>
                <w:color w:val="808080"/>
                <w:sz w:val="20"/>
                <w:szCs w:val="20"/>
                <w:shd w:val="clear" w:fill="C8EDCC"/>
              </w:rPr>
              <w:t xml:space="preserve">    </w:t>
            </w:r>
            <w:r>
              <w:rPr>
                <w:rFonts w:hint="default" w:ascii="Courier New" w:hAnsi="Courier New" w:cs="Courier New"/>
                <w:color w:val="000000"/>
                <w:sz w:val="20"/>
                <w:szCs w:val="20"/>
                <w:shd w:val="clear" w:fill="C8EDCC"/>
              </w:rPr>
              <w:t>&lt;</w:t>
            </w:r>
            <w:r>
              <w:rPr>
                <w:rFonts w:hint="default" w:ascii="Courier New" w:hAnsi="Courier New" w:cs="Courier New"/>
                <w:b/>
                <w:color w:val="660E7A"/>
                <w:sz w:val="20"/>
                <w:szCs w:val="20"/>
                <w:shd w:val="clear" w:fill="C8EDCC"/>
              </w:rPr>
              <w:t>elasticsearch</w:t>
            </w:r>
            <w:r>
              <w:rPr>
                <w:rFonts w:hint="default" w:ascii="Courier New" w:hAnsi="Courier New" w:cs="Courier New"/>
                <w:b/>
                <w:color w:val="000080"/>
                <w:sz w:val="20"/>
                <w:szCs w:val="20"/>
                <w:shd w:val="clear" w:fill="C8EDCC"/>
              </w:rPr>
              <w:t xml:space="preserve">:transport-client </w:t>
            </w:r>
            <w:r>
              <w:rPr>
                <w:rFonts w:hint="default" w:ascii="Courier New" w:hAnsi="Courier New" w:cs="Courier New"/>
                <w:b/>
                <w:color w:val="0000FF"/>
                <w:sz w:val="20"/>
                <w:szCs w:val="20"/>
                <w:shd w:val="clear" w:fill="C8EDCC"/>
              </w:rPr>
              <w:t>id</w:t>
            </w:r>
            <w:r>
              <w:rPr>
                <w:rFonts w:hint="default" w:ascii="Courier New" w:hAnsi="Courier New" w:cs="Courier New"/>
                <w:b/>
                <w:color w:val="008000"/>
                <w:sz w:val="20"/>
                <w:szCs w:val="20"/>
                <w:shd w:val="clear" w:fill="C8EDCC"/>
              </w:rPr>
              <w:t>="client"</w:t>
            </w:r>
            <w:r>
              <w:rPr>
                <w:rFonts w:hint="default" w:ascii="Courier New" w:hAnsi="Courier New" w:cs="Courier New"/>
                <w:b/>
                <w:color w:val="008000"/>
                <w:sz w:val="20"/>
                <w:szCs w:val="20"/>
                <w:shd w:val="clear" w:fill="C8EDCC"/>
              </w:rPr>
              <w:br w:type="textWrapping"/>
            </w:r>
            <w:r>
              <w:rPr>
                <w:rFonts w:hint="default" w:ascii="Courier New" w:hAnsi="Courier New" w:cs="Courier New"/>
                <w:b/>
                <w:color w:val="008000"/>
                <w:sz w:val="20"/>
                <w:szCs w:val="20"/>
                <w:shd w:val="clear" w:fill="C8EDCC"/>
              </w:rPr>
              <w:t xml:space="preserve">                                    </w:t>
            </w:r>
            <w:r>
              <w:rPr>
                <w:rFonts w:hint="default" w:ascii="Courier New" w:hAnsi="Courier New" w:cs="Courier New"/>
                <w:b/>
                <w:color w:val="0000FF"/>
                <w:sz w:val="20"/>
                <w:szCs w:val="20"/>
                <w:shd w:val="clear" w:fill="C8EDCC"/>
              </w:rPr>
              <w:t>cluster-nodes</w:t>
            </w:r>
            <w:r>
              <w:rPr>
                <w:rFonts w:hint="default" w:ascii="Courier New" w:hAnsi="Courier New" w:cs="Courier New"/>
                <w:b/>
                <w:color w:val="008000"/>
                <w:sz w:val="20"/>
                <w:szCs w:val="20"/>
                <w:shd w:val="clear" w:fill="C8EDCC"/>
              </w:rPr>
              <w:t>="192.168.12.131:9300"</w:t>
            </w:r>
            <w:r>
              <w:rPr>
                <w:rFonts w:hint="default" w:ascii="Courier New" w:hAnsi="Courier New" w:cs="Courier New"/>
                <w:b/>
                <w:color w:val="008000"/>
                <w:sz w:val="20"/>
                <w:szCs w:val="20"/>
                <w:shd w:val="clear" w:fill="C8EDCC"/>
              </w:rPr>
              <w:br w:type="textWrapping"/>
            </w:r>
            <w:r>
              <w:rPr>
                <w:rFonts w:hint="default" w:ascii="Courier New" w:hAnsi="Courier New" w:cs="Courier New"/>
                <w:b/>
                <w:color w:val="008000"/>
                <w:sz w:val="20"/>
                <w:szCs w:val="20"/>
                <w:shd w:val="clear" w:fill="C8EDCC"/>
              </w:rPr>
              <w:t xml:space="preserve">                                    </w:t>
            </w:r>
            <w:r>
              <w:rPr>
                <w:rFonts w:hint="default" w:ascii="Courier New" w:hAnsi="Courier New" w:cs="Courier New"/>
                <w:b/>
                <w:color w:val="0000FF"/>
                <w:sz w:val="20"/>
                <w:szCs w:val="20"/>
                <w:shd w:val="clear" w:fill="C8EDCC"/>
              </w:rPr>
              <w:t>cluster-name</w:t>
            </w:r>
            <w:r>
              <w:rPr>
                <w:rFonts w:hint="default" w:ascii="Courier New" w:hAnsi="Courier New" w:cs="Courier New"/>
                <w:b/>
                <w:color w:val="008000"/>
                <w:sz w:val="20"/>
                <w:szCs w:val="20"/>
                <w:shd w:val="clear" w:fill="C8EDCC"/>
              </w:rPr>
              <w:t>="elasticsearch"</w:t>
            </w:r>
            <w:r>
              <w:rPr>
                <w:rFonts w:hint="default" w:ascii="Courier New" w:hAnsi="Courier New" w:cs="Courier New"/>
                <w:color w:val="000000"/>
                <w:sz w:val="20"/>
                <w:szCs w:val="20"/>
                <w:shd w:val="clear" w:fill="C8EDCC"/>
              </w:rPr>
              <w:t>/&gt;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i/>
                <w:color w:val="808080"/>
                <w:sz w:val="20"/>
                <w:szCs w:val="20"/>
                <w:shd w:val="clear" w:fill="C8EDCC"/>
              </w:rPr>
              <w:t xml:space="preserve">&lt;!-- </w:t>
            </w:r>
            <w:r>
              <w:rPr>
                <w:rFonts w:hint="default" w:ascii="Courier New" w:hAnsi="Courier New" w:cs="Courier New"/>
                <w:b/>
                <w:bCs/>
                <w:i/>
                <w:color w:val="FF0000"/>
                <w:sz w:val="20"/>
                <w:szCs w:val="20"/>
                <w:shd w:val="clear" w:fill="C8EDCC"/>
                <w:lang w:val="en-US"/>
              </w:rPr>
              <w:t>1.</w:t>
            </w:r>
            <w:r>
              <w:rPr>
                <w:rFonts w:hint="eastAsia" w:ascii="宋体" w:hAnsi="宋体" w:eastAsia="宋体" w:cs="宋体"/>
                <w:b/>
                <w:bCs/>
                <w:i/>
                <w:color w:val="FF0000"/>
                <w:sz w:val="20"/>
                <w:szCs w:val="20"/>
                <w:shd w:val="clear" w:fill="C8EDCC"/>
              </w:rPr>
              <w:t>配置</w:t>
            </w:r>
            <w:r>
              <w:rPr>
                <w:rFonts w:hint="default" w:ascii="Courier New" w:hAnsi="Courier New" w:cs="Courier New"/>
                <w:b/>
                <w:bCs/>
                <w:i/>
                <w:color w:val="FF0000"/>
                <w:sz w:val="20"/>
                <w:szCs w:val="20"/>
                <w:shd w:val="clear" w:fill="C8EDCC"/>
              </w:rPr>
              <w:t>ElasticsearchTemplate</w:t>
            </w:r>
            <w:r>
              <w:rPr>
                <w:rFonts w:hint="eastAsia" w:ascii="宋体" w:hAnsi="宋体" w:eastAsia="宋体" w:cs="宋体"/>
                <w:b/>
                <w:bCs/>
                <w:i/>
                <w:color w:val="FF0000"/>
                <w:sz w:val="20"/>
                <w:szCs w:val="20"/>
                <w:shd w:val="clear" w:fill="C8EDCC"/>
              </w:rPr>
              <w:t>模板对象</w:t>
            </w:r>
            <w:r>
              <w:rPr>
                <w:rFonts w:hint="eastAsia" w:ascii="宋体" w:hAnsi="宋体" w:eastAsia="宋体" w:cs="宋体"/>
                <w:i/>
                <w:color w:val="808080"/>
                <w:sz w:val="20"/>
                <w:szCs w:val="20"/>
                <w:shd w:val="clear" w:fill="C8EDCC"/>
              </w:rPr>
              <w:t xml:space="preserve"> </w:t>
            </w:r>
            <w:r>
              <w:rPr>
                <w:rFonts w:hint="default" w:ascii="Courier New" w:hAnsi="Courier New" w:cs="Courier New"/>
                <w:i/>
                <w:color w:val="808080"/>
                <w:sz w:val="20"/>
                <w:szCs w:val="20"/>
                <w:shd w:val="clear" w:fill="C8EDCC"/>
              </w:rPr>
              <w:t>--&gt;</w:t>
            </w:r>
            <w:r>
              <w:rPr>
                <w:rFonts w:hint="default" w:ascii="Courier New" w:hAnsi="Courier New" w:cs="Courier New"/>
                <w:i/>
                <w:color w:val="808080"/>
                <w:sz w:val="20"/>
                <w:szCs w:val="20"/>
                <w:shd w:val="clear" w:fill="C8EDCC"/>
              </w:rPr>
              <w:br w:type="textWrapping"/>
            </w:r>
            <w:r>
              <w:rPr>
                <w:rFonts w:hint="default" w:ascii="Courier New" w:hAnsi="Courier New" w:cs="Courier New"/>
                <w:i/>
                <w:color w:val="808080"/>
                <w:sz w:val="20"/>
                <w:szCs w:val="20"/>
                <w:shd w:val="clear" w:fill="C8EDCC"/>
              </w:rPr>
              <w:t xml:space="preserve">    </w:t>
            </w:r>
            <w:r>
              <w:rPr>
                <w:rFonts w:hint="default" w:ascii="Courier New" w:hAnsi="Courier New" w:cs="Courier New"/>
                <w:color w:val="000000"/>
                <w:sz w:val="20"/>
                <w:szCs w:val="20"/>
                <w:shd w:val="clear" w:fill="C8EDCC"/>
              </w:rPr>
              <w:t>&lt;</w:t>
            </w:r>
            <w:r>
              <w:rPr>
                <w:rFonts w:hint="default" w:ascii="Courier New" w:hAnsi="Courier New" w:cs="Courier New"/>
                <w:b/>
                <w:color w:val="000080"/>
                <w:sz w:val="20"/>
                <w:szCs w:val="20"/>
                <w:shd w:val="clear" w:fill="C8EDCC"/>
              </w:rPr>
              <w:t xml:space="preserve">bean </w:t>
            </w:r>
            <w:r>
              <w:rPr>
                <w:rFonts w:hint="default" w:ascii="Courier New" w:hAnsi="Courier New" w:cs="Courier New"/>
                <w:b/>
                <w:color w:val="0000FF"/>
                <w:sz w:val="20"/>
                <w:szCs w:val="20"/>
                <w:shd w:val="clear" w:fill="C8EDCC"/>
              </w:rPr>
              <w:t>id</w:t>
            </w:r>
            <w:r>
              <w:rPr>
                <w:rFonts w:hint="default" w:ascii="Courier New" w:hAnsi="Courier New" w:cs="Courier New"/>
                <w:b/>
                <w:color w:val="008000"/>
                <w:sz w:val="20"/>
                <w:szCs w:val="20"/>
                <w:shd w:val="clear" w:fill="C8EDCC"/>
              </w:rPr>
              <w:t>="elasticsearchTemplate"</w:t>
            </w:r>
            <w:r>
              <w:rPr>
                <w:rFonts w:hint="default" w:ascii="Courier New" w:hAnsi="Courier New" w:cs="Courier New"/>
                <w:b/>
                <w:color w:val="008000"/>
                <w:sz w:val="20"/>
                <w:szCs w:val="20"/>
                <w:shd w:val="clear" w:fill="C8EDCC"/>
              </w:rPr>
              <w:br w:type="textWrapping"/>
            </w:r>
            <w:r>
              <w:rPr>
                <w:rFonts w:hint="default" w:ascii="Courier New" w:hAnsi="Courier New" w:cs="Courier New"/>
                <w:b/>
                <w:color w:val="008000"/>
                <w:sz w:val="20"/>
                <w:szCs w:val="20"/>
                <w:shd w:val="clear" w:fill="C8EDCC"/>
              </w:rPr>
              <w:t xml:space="preserve">          </w:t>
            </w:r>
            <w:r>
              <w:rPr>
                <w:rFonts w:hint="default" w:ascii="Courier New" w:hAnsi="Courier New" w:cs="Courier New"/>
                <w:b/>
                <w:color w:val="0000FF"/>
                <w:sz w:val="16"/>
                <w:szCs w:val="16"/>
                <w:shd w:val="clear" w:fill="C8EDCC"/>
              </w:rPr>
              <w:t>class</w:t>
            </w:r>
            <w:r>
              <w:rPr>
                <w:rFonts w:hint="default" w:ascii="Courier New" w:hAnsi="Courier New" w:cs="Courier New"/>
                <w:b/>
                <w:color w:val="008000"/>
                <w:sz w:val="16"/>
                <w:szCs w:val="16"/>
                <w:shd w:val="clear" w:fill="C8EDCC"/>
              </w:rPr>
              <w:t>="org.springframework.data.elasticsearch.core.ElasticsearchTemplate"</w:t>
            </w:r>
            <w:r>
              <w:rPr>
                <w:rFonts w:hint="default" w:ascii="Courier New" w:hAnsi="Courier New" w:cs="Courier New"/>
                <w:color w:val="000000"/>
                <w:sz w:val="16"/>
                <w:szCs w:val="16"/>
                <w:shd w:val="clear" w:fill="C8EDCC"/>
              </w:rPr>
              <w:t>&gt;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i/>
                <w:color w:val="808080"/>
                <w:sz w:val="20"/>
                <w:szCs w:val="20"/>
                <w:shd w:val="clear" w:fill="C8EDCC"/>
              </w:rPr>
              <w:t xml:space="preserve">&lt;!-- </w:t>
            </w:r>
            <w:r>
              <w:rPr>
                <w:rFonts w:hint="eastAsia" w:ascii="宋体" w:hAnsi="宋体" w:eastAsia="宋体" w:cs="宋体"/>
                <w:i/>
                <w:color w:val="808080"/>
                <w:sz w:val="20"/>
                <w:szCs w:val="20"/>
                <w:shd w:val="clear" w:fill="C8EDCC"/>
              </w:rPr>
              <w:t xml:space="preserve">设置客户端连接对象 </w:t>
            </w:r>
            <w:r>
              <w:rPr>
                <w:rFonts w:hint="default" w:ascii="Courier New" w:hAnsi="Courier New" w:cs="Courier New"/>
                <w:i/>
                <w:color w:val="808080"/>
                <w:sz w:val="20"/>
                <w:szCs w:val="20"/>
                <w:shd w:val="clear" w:fill="C8EDCC"/>
              </w:rPr>
              <w:t>--&gt;</w:t>
            </w:r>
            <w:r>
              <w:rPr>
                <w:rFonts w:hint="default" w:ascii="Courier New" w:hAnsi="Courier New" w:cs="Courier New"/>
                <w:i/>
                <w:color w:val="808080"/>
                <w:sz w:val="20"/>
                <w:szCs w:val="20"/>
                <w:shd w:val="clear" w:fill="C8EDCC"/>
              </w:rPr>
              <w:br w:type="textWrapping"/>
            </w:r>
            <w:r>
              <w:rPr>
                <w:rFonts w:hint="default" w:ascii="Courier New" w:hAnsi="Courier New" w:cs="Courier New"/>
                <w:i/>
                <w:color w:val="808080"/>
                <w:sz w:val="20"/>
                <w:szCs w:val="20"/>
                <w:shd w:val="clear" w:fill="C8EDCC"/>
              </w:rPr>
              <w:t xml:space="preserve">        </w:t>
            </w:r>
            <w:r>
              <w:rPr>
                <w:rFonts w:hint="default" w:ascii="Courier New" w:hAnsi="Courier New" w:cs="Courier New"/>
                <w:color w:val="000000"/>
                <w:sz w:val="20"/>
                <w:szCs w:val="20"/>
                <w:shd w:val="clear" w:fill="C8EDCC"/>
              </w:rPr>
              <w:t>&lt;</w:t>
            </w:r>
            <w:r>
              <w:rPr>
                <w:rFonts w:hint="default" w:ascii="Courier New" w:hAnsi="Courier New" w:cs="Courier New"/>
                <w:b/>
                <w:color w:val="000080"/>
                <w:sz w:val="20"/>
                <w:szCs w:val="20"/>
                <w:shd w:val="clear" w:fill="C8EDCC"/>
              </w:rPr>
              <w:t xml:space="preserve">constructor-arg </w:t>
            </w:r>
            <w:r>
              <w:rPr>
                <w:rFonts w:hint="default" w:ascii="Courier New" w:hAnsi="Courier New" w:cs="Courier New"/>
                <w:b/>
                <w:color w:val="0000FF"/>
                <w:sz w:val="20"/>
                <w:szCs w:val="20"/>
                <w:shd w:val="clear" w:fill="C8EDCC"/>
              </w:rPr>
              <w:t>name</w:t>
            </w:r>
            <w:r>
              <w:rPr>
                <w:rFonts w:hint="default" w:ascii="Courier New" w:hAnsi="Courier New" w:cs="Courier New"/>
                <w:b/>
                <w:color w:val="008000"/>
                <w:sz w:val="20"/>
                <w:szCs w:val="20"/>
                <w:shd w:val="clear" w:fill="C8EDCC"/>
              </w:rPr>
              <w:t xml:space="preserve">="client" </w:t>
            </w:r>
            <w:r>
              <w:rPr>
                <w:rFonts w:hint="default" w:ascii="Courier New" w:hAnsi="Courier New" w:cs="Courier New"/>
                <w:b/>
                <w:color w:val="0000FF"/>
                <w:sz w:val="20"/>
                <w:szCs w:val="20"/>
                <w:shd w:val="clear" w:fill="C8EDCC"/>
              </w:rPr>
              <w:t>ref</w:t>
            </w:r>
            <w:r>
              <w:rPr>
                <w:rFonts w:hint="default" w:ascii="Courier New" w:hAnsi="Courier New" w:cs="Courier New"/>
                <w:b/>
                <w:color w:val="008000"/>
                <w:sz w:val="20"/>
                <w:szCs w:val="20"/>
                <w:shd w:val="clear" w:fill="C8EDCC"/>
              </w:rPr>
              <w:t>="client"</w:t>
            </w:r>
            <w:r>
              <w:rPr>
                <w:rFonts w:hint="default" w:ascii="Courier New" w:hAnsi="Courier New" w:cs="Courier New"/>
                <w:color w:val="000000"/>
                <w:sz w:val="20"/>
                <w:szCs w:val="20"/>
                <w:shd w:val="clear" w:fill="C8EDCC"/>
              </w:rPr>
              <w:t>/&gt;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&lt;/</w:t>
            </w:r>
            <w:r>
              <w:rPr>
                <w:rFonts w:hint="default" w:ascii="Courier New" w:hAnsi="Courier New" w:cs="Courier New"/>
                <w:b/>
                <w:color w:val="000080"/>
                <w:sz w:val="20"/>
                <w:szCs w:val="20"/>
                <w:shd w:val="clear" w:fill="C8EDCC"/>
              </w:rPr>
              <w:t>bean</w:t>
            </w:r>
            <w:r>
              <w:rPr>
                <w:rFonts w:hint="default" w:ascii="Courier New" w:hAnsi="Courier New" w:cs="Courier New"/>
                <w:color w:val="000000"/>
                <w:sz w:val="20"/>
                <w:szCs w:val="20"/>
                <w:shd w:val="clear" w:fill="C8EDCC"/>
              </w:rPr>
              <w:t>&gt;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i/>
                <w:color w:val="808080"/>
                <w:sz w:val="20"/>
                <w:szCs w:val="20"/>
                <w:shd w:val="clear" w:fill="C8EDCC"/>
              </w:rPr>
              <w:t xml:space="preserve">&lt;!-- </w:t>
            </w:r>
            <w:r>
              <w:rPr>
                <w:rFonts w:hint="default" w:ascii="Courier New" w:hAnsi="Courier New" w:cs="Courier New"/>
                <w:b/>
                <w:bCs/>
                <w:i/>
                <w:color w:val="FF0000"/>
                <w:sz w:val="20"/>
                <w:szCs w:val="20"/>
                <w:shd w:val="clear" w:fill="C8EDCC"/>
                <w:lang w:val="en-US"/>
              </w:rPr>
              <w:t>3.</w:t>
            </w:r>
            <w:r>
              <w:rPr>
                <w:rFonts w:hint="eastAsia" w:ascii="宋体" w:hAnsi="宋体" w:eastAsia="宋体" w:cs="宋体"/>
                <w:b/>
                <w:bCs/>
                <w:i/>
                <w:color w:val="FF0000"/>
                <w:sz w:val="20"/>
                <w:szCs w:val="20"/>
                <w:shd w:val="clear" w:fill="C8EDCC"/>
              </w:rPr>
              <w:t>配置</w:t>
            </w:r>
            <w:r>
              <w:rPr>
                <w:rFonts w:hint="default" w:ascii="Courier New" w:hAnsi="Courier New" w:cs="Courier New"/>
                <w:b/>
                <w:bCs/>
                <w:i/>
                <w:color w:val="FF0000"/>
                <w:sz w:val="20"/>
                <w:szCs w:val="20"/>
                <w:shd w:val="clear" w:fill="C8EDCC"/>
              </w:rPr>
              <w:t>Elasticsearch</w:t>
            </w:r>
            <w:r>
              <w:rPr>
                <w:rFonts w:hint="eastAsia" w:ascii="宋体" w:hAnsi="宋体" w:eastAsia="宋体" w:cs="宋体"/>
                <w:b/>
                <w:bCs/>
                <w:i/>
                <w:color w:val="FF0000"/>
                <w:sz w:val="20"/>
                <w:szCs w:val="20"/>
                <w:shd w:val="clear" w:fill="C8EDCC"/>
              </w:rPr>
              <w:t>数据访问接口，采用包扫描</w:t>
            </w:r>
            <w:r>
              <w:rPr>
                <w:rFonts w:hint="eastAsia" w:ascii="宋体" w:hAnsi="宋体" w:eastAsia="宋体" w:cs="宋体"/>
                <w:i/>
                <w:color w:val="808080"/>
                <w:sz w:val="20"/>
                <w:szCs w:val="20"/>
                <w:shd w:val="clear" w:fill="C8EDCC"/>
              </w:rPr>
              <w:t xml:space="preserve"> </w:t>
            </w:r>
            <w:r>
              <w:rPr>
                <w:rFonts w:hint="default" w:ascii="Courier New" w:hAnsi="Courier New" w:cs="Courier New"/>
                <w:i/>
                <w:color w:val="808080"/>
                <w:sz w:val="20"/>
                <w:szCs w:val="20"/>
                <w:shd w:val="clear" w:fill="C8EDCC"/>
              </w:rPr>
              <w:t>--&gt;</w:t>
            </w:r>
            <w:r>
              <w:rPr>
                <w:rFonts w:hint="default" w:ascii="Courier New" w:hAnsi="Courier New" w:cs="Courier New"/>
                <w:i/>
                <w:color w:val="808080"/>
                <w:sz w:val="20"/>
                <w:szCs w:val="20"/>
                <w:shd w:val="clear" w:fill="C8EDCC"/>
              </w:rPr>
              <w:br w:type="textWrapping"/>
            </w:r>
            <w:r>
              <w:rPr>
                <w:rFonts w:hint="default" w:ascii="Courier New" w:hAnsi="Courier New" w:cs="Courier New"/>
                <w:i/>
                <w:color w:val="808080"/>
                <w:sz w:val="20"/>
                <w:szCs w:val="20"/>
                <w:shd w:val="clear" w:fill="C8EDCC"/>
              </w:rPr>
              <w:t xml:space="preserve">    </w:t>
            </w:r>
            <w:r>
              <w:rPr>
                <w:rFonts w:hint="default" w:ascii="Courier New" w:hAnsi="Courier New" w:cs="Courier New"/>
                <w:color w:val="000000"/>
                <w:sz w:val="20"/>
                <w:szCs w:val="20"/>
                <w:shd w:val="clear" w:fill="C8EDCC"/>
              </w:rPr>
              <w:t>&lt;</w:t>
            </w:r>
            <w:r>
              <w:rPr>
                <w:rFonts w:hint="default" w:ascii="Courier New" w:hAnsi="Courier New" w:cs="Courier New"/>
                <w:b/>
                <w:color w:val="660E7A"/>
                <w:sz w:val="20"/>
                <w:szCs w:val="20"/>
                <w:shd w:val="clear" w:fill="C8EDCC"/>
              </w:rPr>
              <w:t>elasticsearch</w:t>
            </w:r>
            <w:r>
              <w:rPr>
                <w:rFonts w:hint="default" w:ascii="Courier New" w:hAnsi="Courier New" w:cs="Courier New"/>
                <w:b/>
                <w:color w:val="000080"/>
                <w:sz w:val="20"/>
                <w:szCs w:val="20"/>
                <w:shd w:val="clear" w:fill="C8EDCC"/>
              </w:rPr>
              <w:t xml:space="preserve">:repositories </w:t>
            </w:r>
            <w:r>
              <w:rPr>
                <w:rFonts w:hint="default" w:ascii="Courier New" w:hAnsi="Courier New" w:cs="Courier New"/>
                <w:b/>
                <w:color w:val="0000FF"/>
                <w:sz w:val="20"/>
                <w:szCs w:val="20"/>
                <w:shd w:val="clear" w:fill="C8EDCC"/>
              </w:rPr>
              <w:t>base-package</w:t>
            </w:r>
            <w:r>
              <w:rPr>
                <w:rFonts w:hint="default" w:ascii="Courier New" w:hAnsi="Courier New" w:cs="Courier New"/>
                <w:b/>
                <w:color w:val="008000"/>
                <w:sz w:val="20"/>
                <w:szCs w:val="20"/>
                <w:shd w:val="clear" w:fill="C8EDCC"/>
              </w:rPr>
              <w:t>="cn.itcast.es.dao"</w:t>
            </w:r>
            <w:r>
              <w:rPr>
                <w:rFonts w:hint="default" w:ascii="Courier New" w:hAnsi="Courier New" w:cs="Courier New"/>
                <w:color w:val="000000"/>
                <w:sz w:val="20"/>
                <w:szCs w:val="20"/>
                <w:shd w:val="clear" w:fill="C8EDCC"/>
              </w:rPr>
              <w:t>/&gt;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&lt;/</w:t>
            </w:r>
            <w:r>
              <w:rPr>
                <w:rFonts w:hint="default" w:ascii="Courier New" w:hAnsi="Courier New" w:cs="Courier New"/>
                <w:b/>
                <w:color w:val="000080"/>
                <w:sz w:val="20"/>
                <w:szCs w:val="20"/>
                <w:shd w:val="clear" w:fill="C8EDCC"/>
              </w:rPr>
              <w:t>beans</w:t>
            </w:r>
            <w:r>
              <w:rPr>
                <w:rFonts w:hint="default" w:ascii="Courier New" w:hAnsi="Courier New" w:cs="Courier New"/>
                <w:color w:val="000000"/>
                <w:sz w:val="20"/>
                <w:szCs w:val="20"/>
                <w:shd w:val="clear" w:fill="C8EDCC"/>
              </w:rPr>
              <w:t>&gt;</w:t>
            </w:r>
          </w:p>
        </w:tc>
      </w:tr>
    </w:tbl>
    <w:p>
      <w:pPr>
        <w:pStyle w:val="5"/>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3"/>
        <w:rPr>
          <w:rFonts w:hint="default" w:asciiTheme="majorHAnsi" w:hAnsiTheme="majorHAnsi" w:eastAsiaTheme="majorEastAsia" w:cstheme="majorBidi"/>
          <w:b/>
          <w:bCs/>
          <w:color w:val="1E1C11" w:themeColor="background2" w:themeShade="1A"/>
          <w:kern w:val="2"/>
          <w:sz w:val="28"/>
          <w:szCs w:val="28"/>
          <w:lang w:val="en-US" w:eastAsia="zh-CN" w:bidi="ar-SA"/>
        </w:rPr>
      </w:pPr>
      <w:r>
        <w:rPr>
          <w:rFonts w:hint="eastAsia" w:asciiTheme="majorHAnsi" w:hAnsiTheme="majorHAnsi" w:eastAsiaTheme="majorEastAsia" w:cstheme="majorBidi"/>
          <w:b/>
          <w:bCs/>
          <w:color w:val="1E1C11" w:themeColor="background2" w:themeShade="1A"/>
          <w:kern w:val="2"/>
          <w:sz w:val="28"/>
          <w:szCs w:val="28"/>
          <w:lang w:val="en-US" w:eastAsia="zh-CN" w:bidi="ar-SA"/>
        </w:rPr>
        <w:t>2.2.</w:t>
      </w:r>
      <w:r>
        <w:rPr>
          <w:rFonts w:hint="default" w:asciiTheme="majorHAnsi" w:hAnsiTheme="majorHAnsi" w:eastAsiaTheme="majorEastAsia" w:cstheme="majorBidi"/>
          <w:b/>
          <w:bCs/>
          <w:color w:val="1E1C11" w:themeColor="background2" w:themeShade="1A"/>
          <w:kern w:val="2"/>
          <w:sz w:val="28"/>
          <w:szCs w:val="28"/>
          <w:lang w:val="en-US" w:eastAsia="zh-CN" w:bidi="ar-SA"/>
        </w:rPr>
        <w:t>4</w:t>
      </w:r>
      <w:r>
        <w:rPr>
          <w:rFonts w:hint="eastAsia" w:asciiTheme="majorHAnsi" w:hAnsiTheme="majorHAnsi" w:eastAsiaTheme="majorEastAsia" w:cstheme="majorBidi"/>
          <w:b/>
          <w:bCs/>
          <w:color w:val="1E1C11" w:themeColor="background2" w:themeShade="1A"/>
          <w:kern w:val="2"/>
          <w:sz w:val="28"/>
          <w:szCs w:val="28"/>
          <w:lang w:val="en-US" w:eastAsia="zh-CN" w:bidi="ar-SA"/>
        </w:rPr>
        <w:t>.</w:t>
      </w:r>
      <w:r>
        <w:rPr>
          <w:rFonts w:hint="default" w:asciiTheme="majorHAnsi" w:hAnsiTheme="majorHAnsi" w:eastAsiaTheme="majorEastAsia" w:cstheme="majorBidi"/>
          <w:b/>
          <w:bCs/>
          <w:color w:val="1E1C11" w:themeColor="background2" w:themeShade="1A"/>
          <w:kern w:val="2"/>
          <w:sz w:val="28"/>
          <w:szCs w:val="28"/>
          <w:lang w:val="en-US" w:eastAsia="zh-CN" w:bidi="ar-SA"/>
        </w:rPr>
        <w:t>3</w:t>
      </w:r>
      <w:r>
        <w:rPr>
          <w:rFonts w:hint="eastAsia" w:asciiTheme="majorHAnsi" w:hAnsiTheme="majorHAnsi" w:eastAsiaTheme="majorEastAsia" w:cstheme="majorBidi"/>
          <w:b/>
          <w:bCs/>
          <w:color w:val="1E1C11" w:themeColor="background2" w:themeShade="1A"/>
          <w:kern w:val="2"/>
          <w:sz w:val="28"/>
          <w:szCs w:val="28"/>
          <w:lang w:val="en-US" w:eastAsia="zh-CN" w:bidi="ar-SA"/>
        </w:rPr>
        <w:t>索引数据访问接口</w:t>
      </w:r>
    </w:p>
    <w:p>
      <w:pPr>
        <w:keepNext w:val="0"/>
        <w:keepLines w:val="0"/>
        <w:pageBreakBefore w:val="0"/>
        <w:widowControl w:val="0"/>
        <w:kinsoku/>
        <w:wordWrap/>
        <w:overflowPunct/>
        <w:topLinePunct w:val="0"/>
        <w:autoSpaceDE/>
        <w:autoSpaceDN/>
        <w:bidi w:val="0"/>
        <w:adjustRightInd/>
        <w:snapToGrid/>
        <w:spacing w:after="0"/>
        <w:textAlignment w:val="auto"/>
        <w:rPr>
          <w:rFonts w:hint="default" w:ascii="Courier New" w:hAnsi="Courier New" w:cs="Courier New"/>
          <w:lang w:val="en-US" w:eastAsia="zh-CN"/>
        </w:rPr>
      </w:pPr>
      <w:r>
        <w:rPr>
          <w:rFonts w:hint="default" w:ascii="Courier New" w:hAnsi="Courier New" w:cs="Courier New"/>
          <w:lang w:val="en-US" w:eastAsia="zh-CN"/>
        </w:rPr>
        <w:t>spring-data-es-test\src\main\java\cn\itcast\es\dao\ItemDao.java</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pageBreakBefore w:val="0"/>
              <w:widowControl/>
              <w:suppressLineNumbers w:val="0"/>
              <w:shd w:val="clear" w:fill="C8EDCC"/>
              <w:kinsoku/>
              <w:wordWrap/>
              <w:overflowPunct/>
              <w:topLinePunct w:val="0"/>
              <w:autoSpaceDE/>
              <w:autoSpaceDN/>
              <w:bidi w:val="0"/>
              <w:adjustRightInd/>
              <w:snapToGrid/>
              <w:spacing w:after="0"/>
              <w:textAlignment w:val="auto"/>
              <w:rPr>
                <w:rFonts w:hint="default" w:ascii="Courier New" w:hAnsi="Courier New" w:eastAsia="宋体" w:cs="Courier New"/>
                <w:color w:val="000000"/>
                <w:sz w:val="15"/>
                <w:szCs w:val="15"/>
                <w:lang w:val="en-US" w:eastAsia="zh-CN"/>
              </w:rPr>
            </w:pPr>
            <w:r>
              <w:rPr>
                <w:rFonts w:hint="default" w:ascii="Courier New" w:hAnsi="Courier New" w:cs="Courier New"/>
                <w:i/>
                <w:color w:val="808080"/>
                <w:sz w:val="21"/>
                <w:szCs w:val="21"/>
                <w:shd w:val="clear" w:fill="C8EDCC"/>
              </w:rPr>
              <w:t>/** Item</w:t>
            </w:r>
            <w:r>
              <w:rPr>
                <w:rFonts w:hint="eastAsia" w:ascii="宋体" w:hAnsi="宋体" w:eastAsia="宋体" w:cs="宋体"/>
                <w:i/>
                <w:color w:val="808080"/>
                <w:sz w:val="21"/>
                <w:szCs w:val="21"/>
                <w:shd w:val="clear" w:fill="C8EDCC"/>
              </w:rPr>
              <w:t xml:space="preserve">数据访问接口 </w:t>
            </w:r>
            <w:r>
              <w:rPr>
                <w:rFonts w:hint="default" w:ascii="Courier New" w:hAnsi="Courier New" w:cs="Courier New"/>
                <w:i/>
                <w:color w:val="808080"/>
                <w:sz w:val="21"/>
                <w:szCs w:val="21"/>
                <w:shd w:val="clear" w:fill="C8EDCC"/>
              </w:rPr>
              <w:t>*/</w:t>
            </w:r>
            <w:r>
              <w:rPr>
                <w:rFonts w:hint="default" w:ascii="Courier New" w:hAnsi="Courier New" w:cs="Courier New"/>
                <w:color w:val="808000"/>
                <w:sz w:val="21"/>
                <w:szCs w:val="21"/>
                <w:shd w:val="clear" w:fill="C8EDCC"/>
              </w:rPr>
              <w:br w:type="textWrapping"/>
            </w:r>
            <w:r>
              <w:rPr>
                <w:rFonts w:hint="default" w:ascii="Courier New" w:hAnsi="Courier New" w:cs="Courier New"/>
                <w:b/>
                <w:color w:val="000080"/>
                <w:sz w:val="21"/>
                <w:szCs w:val="21"/>
                <w:shd w:val="clear" w:fill="C8EDCC"/>
              </w:rPr>
              <w:t xml:space="preserve">public interface </w:t>
            </w:r>
            <w:r>
              <w:rPr>
                <w:rFonts w:hint="default" w:ascii="Courier New" w:hAnsi="Courier New" w:cs="Courier New"/>
                <w:color w:val="000000"/>
                <w:sz w:val="21"/>
                <w:szCs w:val="21"/>
                <w:shd w:val="clear" w:fill="C8EDCC"/>
              </w:rPr>
              <w:t xml:space="preserve">ItemDao </w:t>
            </w:r>
            <w:r>
              <w:rPr>
                <w:rFonts w:hint="default" w:ascii="Courier New" w:hAnsi="Courier New" w:cs="Courier New"/>
                <w:b/>
                <w:color w:val="000080"/>
                <w:sz w:val="21"/>
                <w:szCs w:val="21"/>
                <w:shd w:val="clear" w:fill="C8EDCC"/>
              </w:rPr>
              <w:t>extends</w:t>
            </w:r>
            <w:r>
              <w:rPr>
                <w:rFonts w:hint="default" w:ascii="Courier New" w:hAnsi="Courier New" w:cs="Courier New"/>
                <w:b/>
                <w:bCs w:val="0"/>
                <w:color w:val="FF0000"/>
                <w:sz w:val="21"/>
                <w:szCs w:val="21"/>
                <w:shd w:val="clear" w:fill="C8EDCC"/>
              </w:rPr>
              <w:t xml:space="preserve"> ElasticsearchRepository&lt;Item,Long</w:t>
            </w:r>
            <w:r>
              <w:rPr>
                <w:rFonts w:hint="default" w:ascii="Courier New" w:hAnsi="Courier New" w:cs="Courier New"/>
                <w:b w:val="0"/>
                <w:bCs/>
                <w:color w:val="FF0000"/>
                <w:sz w:val="21"/>
                <w:szCs w:val="21"/>
                <w:shd w:val="clear" w:fill="C8EDCC"/>
              </w:rPr>
              <w:t>&gt;</w:t>
            </w:r>
            <w:r>
              <w:rPr>
                <w:rFonts w:hint="default" w:ascii="Courier New" w:hAnsi="Courier New" w:cs="Courier New"/>
                <w:color w:val="000000"/>
                <w:sz w:val="21"/>
                <w:szCs w:val="21"/>
                <w:shd w:val="clear" w:fill="C8EDCC"/>
              </w:rPr>
              <w: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w:t>
            </w:r>
          </w:p>
        </w:tc>
      </w:tr>
    </w:tbl>
    <w:p>
      <w:pPr>
        <w:pStyle w:val="4"/>
        <w:keepNext/>
        <w:keepLines/>
        <w:pageBreakBefore w:val="0"/>
        <w:widowControl w:val="0"/>
        <w:numPr>
          <w:ilvl w:val="2"/>
          <w:numId w:val="0"/>
        </w:numPr>
        <w:kinsoku/>
        <w:wordWrap/>
        <w:overflowPunct/>
        <w:topLinePunct w:val="0"/>
        <w:autoSpaceDE/>
        <w:autoSpaceDN/>
        <w:bidi w:val="0"/>
        <w:adjustRightInd/>
        <w:snapToGrid/>
        <w:spacing w:before="140" w:after="140"/>
        <w:ind w:leftChars="0"/>
        <w:textAlignment w:val="auto"/>
        <w:outlineLvl w:val="2"/>
        <w:rPr>
          <w:rFonts w:hint="default"/>
          <w:lang w:val="en-US" w:eastAsia="zh-CN"/>
        </w:rPr>
      </w:pPr>
      <w:r>
        <w:rPr>
          <w:rFonts w:hint="eastAsia"/>
          <w:lang w:val="en-US" w:eastAsia="zh-CN"/>
        </w:rPr>
        <w:t>2.2.</w:t>
      </w:r>
      <w:r>
        <w:rPr>
          <w:rFonts w:hint="default"/>
          <w:lang w:val="en-US" w:eastAsia="zh-CN"/>
        </w:rPr>
        <w:t>5</w:t>
      </w:r>
      <w:r>
        <w:rPr>
          <w:rFonts w:hint="eastAsia"/>
          <w:lang w:val="en-US" w:eastAsia="zh-CN"/>
        </w:rPr>
        <w:t xml:space="preserve"> 操作</w:t>
      </w:r>
      <w:r>
        <w:rPr>
          <w:rFonts w:hint="default"/>
          <w:lang w:val="en-US" w:eastAsia="zh-CN"/>
        </w:rPr>
        <w:t>ElasticSearch</w:t>
      </w:r>
    </w:p>
    <w:p>
      <w:pPr>
        <w:pStyle w:val="5"/>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3"/>
        <w:rPr>
          <w:rFonts w:hint="default" w:asciiTheme="majorHAnsi" w:hAnsiTheme="majorHAnsi" w:eastAsiaTheme="majorEastAsia" w:cstheme="majorBidi"/>
          <w:b/>
          <w:bCs/>
          <w:color w:val="1E1C11" w:themeColor="background2" w:themeShade="1A"/>
          <w:kern w:val="2"/>
          <w:sz w:val="28"/>
          <w:szCs w:val="28"/>
          <w:lang w:val="en-US" w:eastAsia="zh-CN" w:bidi="ar-SA"/>
        </w:rPr>
      </w:pPr>
      <w:r>
        <w:rPr>
          <w:rFonts w:hint="eastAsia" w:asciiTheme="majorHAnsi" w:hAnsiTheme="majorHAnsi" w:eastAsiaTheme="majorEastAsia" w:cstheme="majorBidi"/>
          <w:b/>
          <w:bCs/>
          <w:color w:val="1E1C11" w:themeColor="background2" w:themeShade="1A"/>
          <w:kern w:val="2"/>
          <w:sz w:val="28"/>
          <w:szCs w:val="28"/>
          <w:lang w:val="en-US" w:eastAsia="zh-CN" w:bidi="ar-SA"/>
        </w:rPr>
        <w:t>2.2.</w:t>
      </w:r>
      <w:r>
        <w:rPr>
          <w:rFonts w:hint="default" w:asciiTheme="majorHAnsi" w:hAnsiTheme="majorHAnsi" w:eastAsiaTheme="majorEastAsia" w:cstheme="majorBidi"/>
          <w:b/>
          <w:bCs/>
          <w:color w:val="1E1C11" w:themeColor="background2" w:themeShade="1A"/>
          <w:kern w:val="2"/>
          <w:sz w:val="28"/>
          <w:szCs w:val="28"/>
          <w:lang w:val="en-US" w:eastAsia="zh-CN" w:bidi="ar-SA"/>
        </w:rPr>
        <w:t>5</w:t>
      </w:r>
      <w:r>
        <w:rPr>
          <w:rFonts w:hint="eastAsia" w:asciiTheme="majorHAnsi" w:hAnsiTheme="majorHAnsi" w:eastAsiaTheme="majorEastAsia" w:cstheme="majorBidi"/>
          <w:b/>
          <w:bCs/>
          <w:color w:val="1E1C11" w:themeColor="background2" w:themeShade="1A"/>
          <w:kern w:val="2"/>
          <w:sz w:val="28"/>
          <w:szCs w:val="28"/>
          <w:lang w:val="en-US" w:eastAsia="zh-CN" w:bidi="ar-SA"/>
        </w:rPr>
        <w:t>.</w:t>
      </w:r>
      <w:r>
        <w:rPr>
          <w:rFonts w:hint="default" w:asciiTheme="majorHAnsi" w:hAnsiTheme="majorHAnsi" w:eastAsiaTheme="majorEastAsia" w:cstheme="majorBidi"/>
          <w:b/>
          <w:bCs/>
          <w:color w:val="1E1C11" w:themeColor="background2" w:themeShade="1A"/>
          <w:kern w:val="2"/>
          <w:sz w:val="28"/>
          <w:szCs w:val="28"/>
          <w:lang w:val="en-US" w:eastAsia="zh-CN" w:bidi="ar-SA"/>
        </w:rPr>
        <w:t>1</w:t>
      </w:r>
      <w:r>
        <w:rPr>
          <w:rFonts w:hint="eastAsia" w:asciiTheme="majorHAnsi" w:hAnsiTheme="majorHAnsi" w:eastAsiaTheme="majorEastAsia" w:cstheme="majorBidi"/>
          <w:b/>
          <w:bCs/>
          <w:color w:val="1E1C11" w:themeColor="background2" w:themeShade="1A"/>
          <w:kern w:val="2"/>
          <w:sz w:val="28"/>
          <w:szCs w:val="28"/>
          <w:lang w:val="en-US" w:eastAsia="zh-CN" w:bidi="ar-SA"/>
        </w:rPr>
        <w:t>创建索引</w:t>
      </w:r>
      <w:r>
        <w:rPr>
          <w:rFonts w:hint="default" w:asciiTheme="majorHAnsi" w:hAnsiTheme="majorHAnsi" w:eastAsiaTheme="majorEastAsia" w:cstheme="majorBidi"/>
          <w:b/>
          <w:bCs/>
          <w:color w:val="1E1C11" w:themeColor="background2" w:themeShade="1A"/>
          <w:kern w:val="2"/>
          <w:sz w:val="28"/>
          <w:szCs w:val="28"/>
          <w:lang w:val="en-US" w:eastAsia="zh-CN" w:bidi="ar-SA"/>
        </w:rPr>
        <w:t>&amp;</w:t>
      </w:r>
      <w:r>
        <w:rPr>
          <w:rFonts w:hint="eastAsia" w:asciiTheme="majorHAnsi" w:hAnsiTheme="majorHAnsi" w:eastAsiaTheme="majorEastAsia" w:cstheme="majorBidi"/>
          <w:b/>
          <w:bCs/>
          <w:color w:val="1E1C11" w:themeColor="background2" w:themeShade="1A"/>
          <w:kern w:val="2"/>
          <w:sz w:val="28"/>
          <w:szCs w:val="28"/>
          <w:lang w:val="en-US" w:eastAsia="zh-CN" w:bidi="ar-SA"/>
        </w:rPr>
        <w:t>映射</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both"/>
        <w:textAlignment w:val="auto"/>
        <w:outlineLvl w:val="9"/>
        <w:rPr>
          <w:rFonts w:hint="default" w:ascii="Courier New" w:hAnsi="Courier New" w:cs="Courier New"/>
          <w:lang w:val="en-US" w:eastAsia="zh-CN"/>
        </w:rPr>
      </w:pPr>
      <w:r>
        <w:rPr>
          <w:rFonts w:hint="default" w:ascii="Courier New" w:hAnsi="Courier New" w:cs="Courier New"/>
          <w:lang w:val="en-US" w:eastAsia="zh-CN"/>
        </w:rPr>
        <w:t>spring-data-es-test\src\test\java\cn\itcast\es\SpringDataElasticSearchTest.java测试类</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pageBreakBefore w:val="0"/>
              <w:widowControl/>
              <w:suppressLineNumbers w:val="0"/>
              <w:shd w:val="clear" w:fill="C8EDCC"/>
              <w:kinsoku/>
              <w:wordWrap/>
              <w:overflowPunct/>
              <w:topLinePunct w:val="0"/>
              <w:autoSpaceDE/>
              <w:autoSpaceDN/>
              <w:bidi w:val="0"/>
              <w:adjustRightInd/>
              <w:snapToGrid/>
              <w:spacing w:after="0"/>
              <w:textAlignment w:val="auto"/>
              <w:rPr>
                <w:rFonts w:hint="default" w:ascii="Courier New" w:hAnsi="Courier New" w:eastAsia="宋体" w:cs="Courier New"/>
                <w:color w:val="000000"/>
                <w:sz w:val="15"/>
                <w:szCs w:val="15"/>
                <w:lang w:val="en-US" w:eastAsia="zh-CN"/>
              </w:rPr>
            </w:pPr>
            <w:r>
              <w:rPr>
                <w:rFonts w:hint="default" w:ascii="Courier New" w:hAnsi="Courier New" w:cs="Courier New"/>
                <w:color w:val="808000"/>
                <w:sz w:val="21"/>
                <w:szCs w:val="21"/>
                <w:shd w:val="clear" w:fill="C8EDCC"/>
              </w:rPr>
              <w:t>@RunWith</w:t>
            </w:r>
            <w:r>
              <w:rPr>
                <w:rFonts w:hint="default" w:ascii="Courier New" w:hAnsi="Courier New" w:cs="Courier New"/>
                <w:color w:val="000000"/>
                <w:sz w:val="21"/>
                <w:szCs w:val="21"/>
                <w:shd w:val="clear" w:fill="C8EDCC"/>
              </w:rPr>
              <w:t>(SpringJUnit4ClassRunner.</w:t>
            </w:r>
            <w:r>
              <w:rPr>
                <w:rFonts w:hint="default" w:ascii="Courier New" w:hAnsi="Courier New" w:cs="Courier New"/>
                <w:b/>
                <w:color w:val="000080"/>
                <w:sz w:val="21"/>
                <w:szCs w:val="21"/>
                <w:shd w:val="clear" w:fill="C8EDCC"/>
              </w:rPr>
              <w:t>class</w:t>
            </w:r>
            <w:r>
              <w:rPr>
                <w:rFonts w:hint="default" w:ascii="Courier New" w:hAnsi="Courier New" w:cs="Courier New"/>
                <w:color w:val="000000"/>
                <w:sz w:val="21"/>
                <w:szCs w:val="21"/>
                <w:shd w:val="clear" w:fill="C8EDCC"/>
              </w:rPr>
              <w:t>)</w:t>
            </w:r>
            <w:r>
              <w:rPr>
                <w:rFonts w:hint="default" w:ascii="Courier New" w:hAnsi="Courier New" w:cs="Courier New"/>
                <w:color w:val="000000"/>
                <w:sz w:val="21"/>
                <w:szCs w:val="21"/>
                <w:shd w:val="clear" w:fill="C8EDCC"/>
              </w:rPr>
              <w:br w:type="textWrapping"/>
            </w:r>
            <w:r>
              <w:rPr>
                <w:rFonts w:hint="default" w:ascii="Courier New" w:hAnsi="Courier New" w:cs="Courier New"/>
                <w:color w:val="808000"/>
                <w:sz w:val="21"/>
                <w:szCs w:val="21"/>
                <w:shd w:val="clear" w:fill="C8EDCC"/>
              </w:rPr>
              <w:t>@ContextConfiguration</w:t>
            </w:r>
            <w:r>
              <w:rPr>
                <w:rFonts w:hint="default" w:ascii="Courier New" w:hAnsi="Courier New" w:cs="Courier New"/>
                <w:color w:val="000000"/>
                <w:sz w:val="21"/>
                <w:szCs w:val="21"/>
                <w:shd w:val="clear" w:fill="C8EDCC"/>
              </w:rPr>
              <w:t xml:space="preserve">(locations = </w:t>
            </w:r>
            <w:r>
              <w:rPr>
                <w:rFonts w:hint="default" w:ascii="Courier New" w:hAnsi="Courier New" w:cs="Courier New"/>
                <w:b/>
                <w:color w:val="008000"/>
                <w:sz w:val="21"/>
                <w:szCs w:val="21"/>
                <w:shd w:val="clear" w:fill="C8EDCC"/>
              </w:rPr>
              <w:t>"classpath:applicationContext-elasticsearch.xml"</w:t>
            </w:r>
            <w:r>
              <w:rPr>
                <w:rFonts w:hint="default" w:ascii="Courier New" w:hAnsi="Courier New" w:cs="Courier New"/>
                <w:color w:val="000000"/>
                <w:sz w:val="21"/>
                <w:szCs w:val="21"/>
                <w:shd w:val="clear" w:fill="C8EDCC"/>
              </w:rPr>
              <w:t>)</w:t>
            </w:r>
            <w:r>
              <w:rPr>
                <w:rFonts w:hint="default" w:ascii="Courier New" w:hAnsi="Courier New" w:cs="Courier New"/>
                <w:color w:val="000000"/>
                <w:sz w:val="21"/>
                <w:szCs w:val="21"/>
                <w:shd w:val="clear" w:fill="C8EDCC"/>
              </w:rPr>
              <w:br w:type="textWrapping"/>
            </w:r>
            <w:r>
              <w:rPr>
                <w:rFonts w:hint="default" w:ascii="Courier New" w:hAnsi="Courier New" w:cs="Courier New"/>
                <w:b/>
                <w:color w:val="000080"/>
                <w:sz w:val="21"/>
                <w:szCs w:val="21"/>
                <w:shd w:val="clear" w:fill="C8EDCC"/>
              </w:rPr>
              <w:t xml:space="preserve">public class </w:t>
            </w:r>
            <w:r>
              <w:rPr>
                <w:rFonts w:hint="default" w:ascii="Courier New" w:hAnsi="Courier New" w:cs="Courier New"/>
                <w:color w:val="000000"/>
                <w:sz w:val="21"/>
                <w:szCs w:val="21"/>
                <w:shd w:val="clear" w:fill="C8EDCC"/>
              </w:rPr>
              <w:t>SpringDataElasticSearchTest {</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color w:val="FF0000"/>
                <w:sz w:val="21"/>
                <w:szCs w:val="21"/>
                <w:shd w:val="clear" w:fill="C8EDCC"/>
              </w:rPr>
              <w:t xml:space="preserve"> @Autowired</w:t>
            </w:r>
            <w:r>
              <w:rPr>
                <w:rFonts w:hint="default" w:ascii="Courier New" w:hAnsi="Courier New" w:cs="Courier New"/>
                <w:color w:val="FF0000"/>
                <w:sz w:val="21"/>
                <w:szCs w:val="21"/>
                <w:shd w:val="clear" w:fill="C8EDCC"/>
              </w:rPr>
              <w:br w:type="textWrapping"/>
            </w:r>
            <w:r>
              <w:rPr>
                <w:rFonts w:hint="default" w:ascii="Courier New" w:hAnsi="Courier New" w:cs="Courier New"/>
                <w:color w:val="FF0000"/>
                <w:sz w:val="21"/>
                <w:szCs w:val="21"/>
                <w:shd w:val="clear" w:fill="C8EDCC"/>
              </w:rPr>
              <w:t xml:space="preserve">    </w:t>
            </w:r>
            <w:r>
              <w:rPr>
                <w:rFonts w:hint="default" w:ascii="Courier New" w:hAnsi="Courier New" w:cs="Courier New"/>
                <w:b/>
                <w:color w:val="FF0000"/>
                <w:sz w:val="21"/>
                <w:szCs w:val="21"/>
                <w:shd w:val="clear" w:fill="C8EDCC"/>
              </w:rPr>
              <w:t xml:space="preserve">private </w:t>
            </w:r>
            <w:r>
              <w:rPr>
                <w:rFonts w:hint="default" w:ascii="Courier New" w:hAnsi="Courier New" w:cs="Courier New"/>
                <w:color w:val="FF0000"/>
                <w:sz w:val="21"/>
                <w:szCs w:val="21"/>
                <w:shd w:val="clear" w:fill="C8EDCC"/>
              </w:rPr>
              <w:t xml:space="preserve">ElasticsearchTemplate </w:t>
            </w:r>
            <w:r>
              <w:rPr>
                <w:rFonts w:hint="default" w:ascii="Courier New" w:hAnsi="Courier New" w:cs="Courier New"/>
                <w:b/>
                <w:color w:val="FF0000"/>
                <w:sz w:val="21"/>
                <w:szCs w:val="21"/>
                <w:shd w:val="clear" w:fill="C8EDCC"/>
              </w:rPr>
              <w:t>esTemplate</w:t>
            </w:r>
            <w:r>
              <w:rPr>
                <w:rFonts w:hint="default" w:ascii="Courier New" w:hAnsi="Courier New" w:cs="Courier New"/>
                <w:color w:val="FF0000"/>
                <w:sz w:val="21"/>
                <w:szCs w:val="21"/>
                <w:shd w:val="clear" w:fill="C8EDCC"/>
              </w:rPr>
              <w:t>;</w:t>
            </w:r>
            <w:r>
              <w:rPr>
                <w:rFonts w:hint="default" w:ascii="Courier New" w:hAnsi="Courier New" w:cs="Courier New"/>
                <w:color w:val="FF0000"/>
                <w:sz w:val="21"/>
                <w:szCs w:val="21"/>
                <w:shd w:val="clear" w:fill="C8EDCC"/>
              </w:rPr>
              <w:br w:type="textWrapping"/>
            </w:r>
            <w:r>
              <w:rPr>
                <w:rFonts w:hint="default" w:ascii="Courier New" w:hAnsi="Courier New" w:cs="Courier New"/>
                <w:color w:val="FF0000"/>
                <w:sz w:val="21"/>
                <w:szCs w:val="21"/>
                <w:shd w:val="clear" w:fill="C8EDCC"/>
              </w:rPr>
              <w:t xml:space="preserve">    @Autowired(required = </w:t>
            </w:r>
            <w:r>
              <w:rPr>
                <w:rFonts w:hint="default" w:ascii="Courier New" w:hAnsi="Courier New" w:cs="Courier New"/>
                <w:b/>
                <w:color w:val="FF0000"/>
                <w:sz w:val="21"/>
                <w:szCs w:val="21"/>
                <w:shd w:val="clear" w:fill="C8EDCC"/>
              </w:rPr>
              <w:t>false</w:t>
            </w:r>
            <w:r>
              <w:rPr>
                <w:rFonts w:hint="default" w:ascii="Courier New" w:hAnsi="Courier New" w:cs="Courier New"/>
                <w:color w:val="FF0000"/>
                <w:sz w:val="21"/>
                <w:szCs w:val="21"/>
                <w:shd w:val="clear" w:fill="C8EDCC"/>
              </w:rPr>
              <w:t>)</w:t>
            </w:r>
            <w:r>
              <w:rPr>
                <w:rFonts w:hint="default" w:ascii="Courier New" w:hAnsi="Courier New" w:cs="Courier New"/>
                <w:color w:val="FF0000"/>
                <w:sz w:val="21"/>
                <w:szCs w:val="21"/>
                <w:shd w:val="clear" w:fill="C8EDCC"/>
              </w:rPr>
              <w:br w:type="textWrapping"/>
            </w:r>
            <w:r>
              <w:rPr>
                <w:rFonts w:hint="default" w:ascii="Courier New" w:hAnsi="Courier New" w:cs="Courier New"/>
                <w:color w:val="FF0000"/>
                <w:sz w:val="21"/>
                <w:szCs w:val="21"/>
                <w:shd w:val="clear" w:fill="C8EDCC"/>
              </w:rPr>
              <w:t xml:space="preserve">    </w:t>
            </w:r>
            <w:r>
              <w:rPr>
                <w:rFonts w:hint="default" w:ascii="Courier New" w:hAnsi="Courier New" w:cs="Courier New"/>
                <w:b/>
                <w:color w:val="FF0000"/>
                <w:sz w:val="21"/>
                <w:szCs w:val="21"/>
                <w:shd w:val="clear" w:fill="C8EDCC"/>
              </w:rPr>
              <w:t xml:space="preserve">private </w:t>
            </w:r>
            <w:r>
              <w:rPr>
                <w:rFonts w:hint="default" w:ascii="Courier New" w:hAnsi="Courier New" w:cs="Courier New"/>
                <w:color w:val="FF0000"/>
                <w:sz w:val="21"/>
                <w:szCs w:val="21"/>
                <w:shd w:val="clear" w:fill="C8EDCC"/>
              </w:rPr>
              <w:t xml:space="preserve">ItemDao </w:t>
            </w:r>
            <w:r>
              <w:rPr>
                <w:rFonts w:hint="default" w:ascii="Courier New" w:hAnsi="Courier New" w:cs="Courier New"/>
                <w:b/>
                <w:color w:val="FF0000"/>
                <w:sz w:val="21"/>
                <w:szCs w:val="21"/>
                <w:shd w:val="clear" w:fill="C8EDCC"/>
              </w:rPr>
              <w:t>itemDao</w:t>
            </w:r>
            <w:r>
              <w:rPr>
                <w:rFonts w:hint="default" w:ascii="Courier New" w:hAnsi="Courier New" w:cs="Courier New"/>
                <w:color w:val="FF0000"/>
                <w:sz w:val="21"/>
                <w:szCs w:val="21"/>
                <w:shd w:val="clear" w:fill="C8EDCC"/>
              </w:rPr>
              <w: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i/>
                <w:color w:val="808080"/>
                <w:sz w:val="21"/>
                <w:szCs w:val="21"/>
                <w:shd w:val="clear" w:fill="C8EDCC"/>
              </w:rPr>
              <w:t xml:space="preserve">// </w:t>
            </w:r>
            <w:r>
              <w:rPr>
                <w:rFonts w:hint="eastAsia" w:ascii="宋体" w:hAnsi="宋体" w:eastAsia="宋体" w:cs="宋体"/>
                <w:i/>
                <w:color w:val="808080"/>
                <w:sz w:val="21"/>
                <w:szCs w:val="21"/>
                <w:shd w:val="clear" w:fill="C8EDCC"/>
              </w:rPr>
              <w:t>创建索引与映射</w:t>
            </w:r>
            <w:r>
              <w:rPr>
                <w:rFonts w:hint="eastAsia" w:ascii="宋体" w:hAnsi="宋体" w:eastAsia="宋体" w:cs="宋体"/>
                <w:i/>
                <w:color w:val="808080"/>
                <w:sz w:val="21"/>
                <w:szCs w:val="21"/>
                <w:shd w:val="clear" w:fill="C8EDCC"/>
              </w:rPr>
              <w:br w:type="textWrapping"/>
            </w:r>
            <w:r>
              <w:rPr>
                <w:rFonts w:hint="eastAsia" w:ascii="宋体" w:hAnsi="宋体" w:eastAsia="宋体" w:cs="宋体"/>
                <w:i/>
                <w:color w:val="808080"/>
                <w:sz w:val="21"/>
                <w:szCs w:val="21"/>
                <w:shd w:val="clear" w:fill="C8EDCC"/>
              </w:rPr>
              <w:t xml:space="preserve">    </w:t>
            </w:r>
            <w:r>
              <w:rPr>
                <w:rFonts w:hint="default" w:ascii="Courier New" w:hAnsi="Courier New" w:cs="Courier New"/>
                <w:color w:val="808000"/>
                <w:sz w:val="21"/>
                <w:szCs w:val="21"/>
                <w:shd w:val="clear" w:fill="C8EDCC"/>
              </w:rPr>
              <w:t>@Test</w:t>
            </w:r>
            <w:r>
              <w:rPr>
                <w:rFonts w:hint="default" w:ascii="Courier New" w:hAnsi="Courier New" w:cs="Courier New"/>
                <w:color w:val="808000"/>
                <w:sz w:val="21"/>
                <w:szCs w:val="21"/>
                <w:shd w:val="clear" w:fill="C8EDCC"/>
              </w:rPr>
              <w:br w:type="textWrapping"/>
            </w:r>
            <w:r>
              <w:rPr>
                <w:rFonts w:hint="default" w:ascii="Courier New" w:hAnsi="Courier New" w:cs="Courier New"/>
                <w:color w:val="808000"/>
                <w:sz w:val="21"/>
                <w:szCs w:val="21"/>
                <w:shd w:val="clear" w:fill="C8EDCC"/>
              </w:rPr>
              <w:t xml:space="preserve">    </w:t>
            </w:r>
            <w:r>
              <w:rPr>
                <w:rFonts w:hint="default" w:ascii="Courier New" w:hAnsi="Courier New" w:cs="Courier New"/>
                <w:b/>
                <w:color w:val="000080"/>
                <w:sz w:val="21"/>
                <w:szCs w:val="21"/>
                <w:shd w:val="clear" w:fill="C8EDCC"/>
              </w:rPr>
              <w:t xml:space="preserve">public void </w:t>
            </w:r>
            <w:r>
              <w:rPr>
                <w:rFonts w:hint="default" w:ascii="Courier New" w:hAnsi="Courier New" w:cs="Courier New"/>
                <w:color w:val="000000"/>
                <w:sz w:val="21"/>
                <w:szCs w:val="21"/>
                <w:shd w:val="clear" w:fill="C8EDCC"/>
              </w:rPr>
              <w:t>testCreateIndexAndMapping() {</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i/>
                <w:color w:val="FF0000"/>
                <w:sz w:val="21"/>
                <w:szCs w:val="21"/>
                <w:shd w:val="clear" w:fill="C8EDCC"/>
              </w:rPr>
              <w:t xml:space="preserve">// </w:t>
            </w:r>
            <w:r>
              <w:rPr>
                <w:rFonts w:hint="eastAsia" w:ascii="宋体" w:hAnsi="宋体" w:eastAsia="宋体" w:cs="宋体"/>
                <w:i/>
                <w:color w:val="FF0000"/>
                <w:sz w:val="21"/>
                <w:szCs w:val="21"/>
                <w:shd w:val="clear" w:fill="C8EDCC"/>
              </w:rPr>
              <w:t>创建索</w:t>
            </w:r>
            <w:r>
              <w:rPr>
                <w:rFonts w:hint="eastAsia" w:cs="宋体"/>
                <w:i/>
                <w:color w:val="FF0000"/>
                <w:sz w:val="21"/>
                <w:szCs w:val="21"/>
                <w:shd w:val="clear" w:fill="C8EDCC"/>
                <w:lang w:val="en-US" w:eastAsia="zh-CN"/>
              </w:rPr>
              <w:t>引</w:t>
            </w:r>
            <w:r>
              <w:rPr>
                <w:rFonts w:hint="eastAsia" w:ascii="宋体" w:hAnsi="宋体" w:eastAsia="宋体" w:cs="宋体"/>
                <w:i/>
                <w:color w:val="FF0000"/>
                <w:sz w:val="21"/>
                <w:szCs w:val="21"/>
                <w:shd w:val="clear" w:fill="C8EDCC"/>
              </w:rPr>
              <w:br w:type="textWrapping"/>
            </w:r>
            <w:r>
              <w:rPr>
                <w:rFonts w:hint="eastAsia" w:ascii="宋体" w:hAnsi="宋体" w:eastAsia="宋体" w:cs="宋体"/>
                <w:i/>
                <w:color w:val="FF0000"/>
                <w:sz w:val="21"/>
                <w:szCs w:val="21"/>
                <w:shd w:val="clear" w:fill="C8EDCC"/>
              </w:rPr>
              <w:t xml:space="preserve">        </w:t>
            </w:r>
            <w:r>
              <w:rPr>
                <w:rFonts w:hint="default" w:ascii="Courier New" w:hAnsi="Courier New" w:cs="Courier New"/>
                <w:b/>
                <w:color w:val="FF0000"/>
                <w:sz w:val="21"/>
                <w:szCs w:val="21"/>
                <w:shd w:val="clear" w:fill="C8EDCC"/>
              </w:rPr>
              <w:t>esTemplate</w:t>
            </w:r>
            <w:r>
              <w:rPr>
                <w:rFonts w:hint="default" w:ascii="Courier New" w:hAnsi="Courier New" w:cs="Courier New"/>
                <w:color w:val="FF0000"/>
                <w:sz w:val="21"/>
                <w:szCs w:val="21"/>
                <w:shd w:val="clear" w:fill="C8EDCC"/>
              </w:rPr>
              <w:t>.createIndex(Item.</w:t>
            </w:r>
            <w:r>
              <w:rPr>
                <w:rFonts w:hint="default" w:ascii="Courier New" w:hAnsi="Courier New" w:cs="Courier New"/>
                <w:b/>
                <w:color w:val="FF0000"/>
                <w:sz w:val="21"/>
                <w:szCs w:val="21"/>
                <w:shd w:val="clear" w:fill="C8EDCC"/>
              </w:rPr>
              <w:t>class</w:t>
            </w:r>
            <w:r>
              <w:rPr>
                <w:rFonts w:hint="default" w:ascii="Courier New" w:hAnsi="Courier New" w:cs="Courier New"/>
                <w:color w:val="FF0000"/>
                <w:sz w:val="21"/>
                <w:szCs w:val="21"/>
                <w:shd w:val="clear" w:fill="C8EDCC"/>
              </w:rPr>
              <w:t>);</w:t>
            </w:r>
            <w:r>
              <w:rPr>
                <w:rFonts w:hint="default" w:ascii="Courier New" w:hAnsi="Courier New" w:cs="Courier New"/>
                <w:color w:val="FF0000"/>
                <w:sz w:val="21"/>
                <w:szCs w:val="21"/>
                <w:shd w:val="clear" w:fill="C8EDCC"/>
              </w:rPr>
              <w:br w:type="textWrapping"/>
            </w:r>
            <w:r>
              <w:rPr>
                <w:rFonts w:hint="default" w:ascii="Courier New" w:hAnsi="Courier New" w:cs="Courier New"/>
                <w:color w:val="FF0000"/>
                <w:sz w:val="21"/>
                <w:szCs w:val="21"/>
                <w:shd w:val="clear" w:fill="C8EDCC"/>
              </w:rPr>
              <w:t xml:space="preserve">        </w:t>
            </w:r>
            <w:r>
              <w:rPr>
                <w:rFonts w:hint="default" w:ascii="Courier New" w:hAnsi="Courier New" w:cs="Courier New"/>
                <w:i/>
                <w:color w:val="FF0000"/>
                <w:sz w:val="21"/>
                <w:szCs w:val="21"/>
                <w:shd w:val="clear" w:fill="C8EDCC"/>
              </w:rPr>
              <w:t xml:space="preserve">// </w:t>
            </w:r>
            <w:r>
              <w:rPr>
                <w:rFonts w:hint="eastAsia" w:ascii="宋体" w:hAnsi="宋体" w:eastAsia="宋体" w:cs="宋体"/>
                <w:i/>
                <w:color w:val="FF0000"/>
                <w:sz w:val="21"/>
                <w:szCs w:val="21"/>
                <w:shd w:val="clear" w:fill="C8EDCC"/>
              </w:rPr>
              <w:t>创建映射</w:t>
            </w:r>
            <w:r>
              <w:rPr>
                <w:rFonts w:hint="eastAsia" w:ascii="宋体" w:hAnsi="宋体" w:eastAsia="宋体" w:cs="宋体"/>
                <w:i/>
                <w:color w:val="FF0000"/>
                <w:sz w:val="21"/>
                <w:szCs w:val="21"/>
                <w:shd w:val="clear" w:fill="C8EDCC"/>
              </w:rPr>
              <w:br w:type="textWrapping"/>
            </w:r>
            <w:r>
              <w:rPr>
                <w:rFonts w:hint="eastAsia" w:ascii="宋体" w:hAnsi="宋体" w:eastAsia="宋体" w:cs="宋体"/>
                <w:i/>
                <w:color w:val="FF0000"/>
                <w:sz w:val="21"/>
                <w:szCs w:val="21"/>
                <w:shd w:val="clear" w:fill="C8EDCC"/>
              </w:rPr>
              <w:t xml:space="preserve">        </w:t>
            </w:r>
            <w:r>
              <w:rPr>
                <w:rFonts w:hint="default" w:ascii="Courier New" w:hAnsi="Courier New" w:cs="Courier New"/>
                <w:b/>
                <w:color w:val="FF0000"/>
                <w:sz w:val="21"/>
                <w:szCs w:val="21"/>
                <w:shd w:val="clear" w:fill="C8EDCC"/>
              </w:rPr>
              <w:t>esTemplate</w:t>
            </w:r>
            <w:r>
              <w:rPr>
                <w:rFonts w:hint="default" w:ascii="Courier New" w:hAnsi="Courier New" w:cs="Courier New"/>
                <w:color w:val="FF0000"/>
                <w:sz w:val="21"/>
                <w:szCs w:val="21"/>
                <w:shd w:val="clear" w:fill="C8EDCC"/>
              </w:rPr>
              <w:t>.putMapping(Item.</w:t>
            </w:r>
            <w:r>
              <w:rPr>
                <w:rFonts w:hint="default" w:ascii="Courier New" w:hAnsi="Courier New" w:cs="Courier New"/>
                <w:b/>
                <w:color w:val="FF0000"/>
                <w:sz w:val="21"/>
                <w:szCs w:val="21"/>
                <w:shd w:val="clear" w:fill="C8EDCC"/>
              </w:rPr>
              <w:t>class</w:t>
            </w:r>
            <w:r>
              <w:rPr>
                <w:rFonts w:hint="default" w:ascii="Courier New" w:hAnsi="Courier New" w:cs="Courier New"/>
                <w:color w:val="FF0000"/>
                <w:sz w:val="21"/>
                <w:szCs w:val="21"/>
                <w:shd w:val="clear" w:fill="C8EDCC"/>
              </w:rPr>
              <w: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w:t>
            </w:r>
          </w:p>
        </w:tc>
      </w:tr>
    </w:tbl>
    <w:p>
      <w:pPr>
        <w:pStyle w:val="5"/>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3"/>
        <w:rPr>
          <w:rFonts w:hint="default" w:asciiTheme="majorHAnsi" w:hAnsiTheme="majorHAnsi" w:eastAsiaTheme="majorEastAsia" w:cstheme="majorBidi"/>
          <w:b/>
          <w:bCs/>
          <w:color w:val="1E1C11" w:themeColor="background2" w:themeShade="1A"/>
          <w:kern w:val="2"/>
          <w:sz w:val="28"/>
          <w:szCs w:val="28"/>
          <w:lang w:val="en-US" w:eastAsia="zh-CN" w:bidi="ar-SA"/>
        </w:rPr>
      </w:pPr>
      <w:r>
        <w:rPr>
          <w:rFonts w:hint="eastAsia" w:asciiTheme="majorHAnsi" w:hAnsiTheme="majorHAnsi" w:eastAsiaTheme="majorEastAsia" w:cstheme="majorBidi"/>
          <w:b/>
          <w:bCs/>
          <w:color w:val="1E1C11" w:themeColor="background2" w:themeShade="1A"/>
          <w:kern w:val="2"/>
          <w:sz w:val="28"/>
          <w:szCs w:val="28"/>
          <w:lang w:val="en-US" w:eastAsia="zh-CN" w:bidi="ar-SA"/>
        </w:rPr>
        <w:t>2.2.</w:t>
      </w:r>
      <w:r>
        <w:rPr>
          <w:rFonts w:hint="default" w:asciiTheme="majorHAnsi" w:hAnsiTheme="majorHAnsi" w:eastAsiaTheme="majorEastAsia" w:cstheme="majorBidi"/>
          <w:b/>
          <w:bCs/>
          <w:color w:val="1E1C11" w:themeColor="background2" w:themeShade="1A"/>
          <w:kern w:val="2"/>
          <w:sz w:val="28"/>
          <w:szCs w:val="28"/>
          <w:lang w:val="en-US" w:eastAsia="zh-CN" w:bidi="ar-SA"/>
        </w:rPr>
        <w:t>5</w:t>
      </w:r>
      <w:r>
        <w:rPr>
          <w:rFonts w:hint="eastAsia" w:asciiTheme="majorHAnsi" w:hAnsiTheme="majorHAnsi" w:eastAsiaTheme="majorEastAsia" w:cstheme="majorBidi"/>
          <w:b/>
          <w:bCs/>
          <w:color w:val="1E1C11" w:themeColor="background2" w:themeShade="1A"/>
          <w:kern w:val="2"/>
          <w:sz w:val="28"/>
          <w:szCs w:val="28"/>
          <w:lang w:val="en-US" w:eastAsia="zh-CN" w:bidi="ar-SA"/>
        </w:rPr>
        <w:t>.</w:t>
      </w:r>
      <w:r>
        <w:rPr>
          <w:rFonts w:hint="default" w:asciiTheme="majorHAnsi" w:hAnsiTheme="majorHAnsi" w:eastAsiaTheme="majorEastAsia" w:cstheme="majorBidi"/>
          <w:b/>
          <w:bCs/>
          <w:color w:val="1E1C11" w:themeColor="background2" w:themeShade="1A"/>
          <w:kern w:val="2"/>
          <w:sz w:val="28"/>
          <w:szCs w:val="28"/>
          <w:lang w:val="en-US" w:eastAsia="zh-CN" w:bidi="ar-SA"/>
        </w:rPr>
        <w:t>2</w:t>
      </w:r>
      <w:r>
        <w:rPr>
          <w:rFonts w:hint="eastAsia" w:asciiTheme="majorHAnsi" w:hAnsiTheme="majorHAnsi" w:eastAsiaTheme="majorEastAsia" w:cstheme="majorBidi"/>
          <w:b/>
          <w:bCs/>
          <w:color w:val="1E1C11" w:themeColor="background2" w:themeShade="1A"/>
          <w:kern w:val="2"/>
          <w:sz w:val="28"/>
          <w:szCs w:val="28"/>
          <w:lang w:val="en-US" w:eastAsia="zh-CN" w:bidi="ar-SA"/>
        </w:rPr>
        <w:t>添加或修改</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both"/>
        <w:textAlignment w:val="auto"/>
        <w:outlineLvl w:val="9"/>
        <w:rPr>
          <w:rFonts w:hint="default" w:ascii="Courier New" w:hAnsi="Courier New" w:cs="Courier New"/>
          <w:lang w:val="en-US" w:eastAsia="zh-CN"/>
        </w:rPr>
      </w:pPr>
      <w:r>
        <w:rPr>
          <w:rFonts w:hint="default" w:ascii="Courier New" w:hAnsi="Courier New" w:cs="Courier New"/>
          <w:lang w:val="en-US" w:eastAsia="zh-CN"/>
        </w:rPr>
        <w:t>spring-data-es-test\src\test\java\cn\itcast\es\SpringDataElasticSearchTest.java测试类</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pageBreakBefore w:val="0"/>
              <w:widowControl/>
              <w:suppressLineNumbers w:val="0"/>
              <w:shd w:val="clear" w:fill="C8EDCC"/>
              <w:kinsoku/>
              <w:wordWrap/>
              <w:overflowPunct/>
              <w:topLinePunct w:val="0"/>
              <w:autoSpaceDE/>
              <w:autoSpaceDN/>
              <w:bidi w:val="0"/>
              <w:adjustRightInd/>
              <w:snapToGrid/>
              <w:spacing w:after="0"/>
              <w:textAlignment w:val="auto"/>
              <w:rPr>
                <w:rFonts w:hint="default" w:ascii="Courier New" w:hAnsi="Courier New" w:eastAsia="宋体" w:cs="Courier New"/>
                <w:color w:val="000000"/>
                <w:sz w:val="13"/>
                <w:szCs w:val="13"/>
                <w:lang w:val="en-US" w:eastAsia="zh-CN"/>
              </w:rPr>
            </w:pPr>
            <w:r>
              <w:rPr>
                <w:rFonts w:hint="default" w:ascii="Courier New" w:hAnsi="Courier New" w:cs="Courier New"/>
                <w:i/>
                <w:color w:val="808080"/>
                <w:sz w:val="22"/>
                <w:szCs w:val="22"/>
                <w:shd w:val="clear" w:fill="C8EDCC"/>
              </w:rPr>
              <w:t xml:space="preserve">// </w:t>
            </w:r>
            <w:r>
              <w:rPr>
                <w:rFonts w:hint="eastAsia" w:ascii="宋体" w:hAnsi="宋体" w:eastAsia="宋体" w:cs="宋体"/>
                <w:i/>
                <w:color w:val="FF0000"/>
                <w:sz w:val="22"/>
                <w:szCs w:val="22"/>
                <w:shd w:val="clear" w:fill="C8EDCC"/>
              </w:rPr>
              <w:t>添加或修改类型</w:t>
            </w:r>
            <w:r>
              <w:rPr>
                <w:rFonts w:hint="default" w:ascii="Courier New" w:hAnsi="Courier New" w:cs="Courier New"/>
                <w:i/>
                <w:color w:val="FF0000"/>
                <w:sz w:val="22"/>
                <w:szCs w:val="22"/>
                <w:shd w:val="clear" w:fill="C8EDCC"/>
              </w:rPr>
              <w:t>(</w:t>
            </w:r>
            <w:r>
              <w:rPr>
                <w:rFonts w:hint="eastAsia" w:ascii="宋体" w:hAnsi="宋体" w:eastAsia="宋体" w:cs="宋体"/>
                <w:i/>
                <w:color w:val="FF0000"/>
                <w:sz w:val="22"/>
                <w:szCs w:val="22"/>
                <w:shd w:val="clear" w:fill="C8EDCC"/>
              </w:rPr>
              <w:t>如果没有索引库与映射会自动创建</w:t>
            </w:r>
            <w:r>
              <w:rPr>
                <w:rFonts w:hint="default" w:ascii="Courier New" w:hAnsi="Courier New" w:cs="Courier New"/>
                <w:i/>
                <w:color w:val="FF0000"/>
                <w:sz w:val="22"/>
                <w:szCs w:val="22"/>
                <w:shd w:val="clear" w:fill="C8EDCC"/>
              </w:rPr>
              <w:t>)</w:t>
            </w:r>
            <w:r>
              <w:rPr>
                <w:rFonts w:hint="default" w:ascii="Courier New" w:hAnsi="Courier New" w:cs="Courier New"/>
                <w:i/>
                <w:color w:val="FF0000"/>
                <w:sz w:val="22"/>
                <w:szCs w:val="22"/>
                <w:shd w:val="clear" w:fill="C8EDCC"/>
              </w:rPr>
              <w:br w:type="textWrapping"/>
            </w:r>
            <w:r>
              <w:rPr>
                <w:rFonts w:hint="default" w:ascii="Courier New" w:hAnsi="Courier New" w:cs="Courier New"/>
                <w:color w:val="808000"/>
                <w:sz w:val="22"/>
                <w:szCs w:val="22"/>
                <w:shd w:val="clear" w:fill="C8EDCC"/>
              </w:rPr>
              <w:t>@Test</w:t>
            </w:r>
            <w:r>
              <w:rPr>
                <w:rFonts w:hint="default" w:ascii="Courier New" w:hAnsi="Courier New" w:cs="Courier New"/>
                <w:color w:val="808000"/>
                <w:sz w:val="22"/>
                <w:szCs w:val="22"/>
                <w:shd w:val="clear" w:fill="C8EDCC"/>
              </w:rPr>
              <w:br w:type="textWrapping"/>
            </w:r>
            <w:r>
              <w:rPr>
                <w:rFonts w:hint="default" w:ascii="Courier New" w:hAnsi="Courier New" w:cs="Courier New"/>
                <w:b/>
                <w:color w:val="000080"/>
                <w:sz w:val="22"/>
                <w:szCs w:val="22"/>
                <w:shd w:val="clear" w:fill="C8EDCC"/>
              </w:rPr>
              <w:t xml:space="preserve">public void </w:t>
            </w:r>
            <w:r>
              <w:rPr>
                <w:rFonts w:hint="default" w:ascii="Courier New" w:hAnsi="Courier New" w:cs="Courier New"/>
                <w:color w:val="000000"/>
                <w:sz w:val="22"/>
                <w:szCs w:val="22"/>
                <w:shd w:val="clear" w:fill="C8EDCC"/>
              </w:rPr>
              <w:t>testSave(){</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Item item = </w:t>
            </w:r>
            <w:r>
              <w:rPr>
                <w:rFonts w:hint="default" w:ascii="Courier New" w:hAnsi="Courier New" w:cs="Courier New"/>
                <w:b/>
                <w:color w:val="000080"/>
                <w:sz w:val="22"/>
                <w:szCs w:val="22"/>
                <w:shd w:val="clear" w:fill="C8EDCC"/>
              </w:rPr>
              <w:t xml:space="preserve">new </w:t>
            </w:r>
            <w:r>
              <w:rPr>
                <w:rFonts w:hint="default" w:ascii="Courier New" w:hAnsi="Courier New" w:cs="Courier New"/>
                <w:color w:val="000000"/>
                <w:sz w:val="22"/>
                <w:szCs w:val="22"/>
                <w:shd w:val="clear" w:fill="C8EDCC"/>
              </w:rPr>
              <w:t>Item();</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item.setId(</w:t>
            </w:r>
            <w:r>
              <w:rPr>
                <w:rFonts w:hint="default" w:ascii="Courier New" w:hAnsi="Courier New" w:cs="Courier New"/>
                <w:color w:val="0000FF"/>
                <w:sz w:val="22"/>
                <w:szCs w:val="22"/>
                <w:shd w:val="clear" w:fill="C8EDCC"/>
              </w:rPr>
              <w:t>1L</w:t>
            </w:r>
            <w:r>
              <w:rPr>
                <w:rFonts w:hint="default" w:ascii="Courier New" w:hAnsi="Courier New" w:cs="Courier New"/>
                <w:color w:val="000000"/>
                <w:sz w:val="22"/>
                <w:szCs w:val="22"/>
                <w:shd w:val="clear" w:fill="C8EDCC"/>
              </w:rPr>
              <w:t>);</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item.setTitle(</w:t>
            </w:r>
            <w:r>
              <w:rPr>
                <w:rFonts w:hint="default" w:ascii="Courier New" w:hAnsi="Courier New" w:cs="Courier New"/>
                <w:b/>
                <w:color w:val="008000"/>
                <w:sz w:val="22"/>
                <w:szCs w:val="22"/>
                <w:shd w:val="clear" w:fill="C8EDCC"/>
              </w:rPr>
              <w:t>"</w:t>
            </w:r>
            <w:r>
              <w:rPr>
                <w:rFonts w:hint="eastAsia" w:ascii="宋体" w:hAnsi="宋体" w:eastAsia="宋体" w:cs="宋体"/>
                <w:b/>
                <w:color w:val="008000"/>
                <w:sz w:val="22"/>
                <w:szCs w:val="22"/>
                <w:shd w:val="clear" w:fill="C8EDCC"/>
              </w:rPr>
              <w:t>华为</w:t>
            </w:r>
            <w:r>
              <w:rPr>
                <w:rFonts w:hint="default" w:ascii="Courier New" w:hAnsi="Courier New" w:cs="Courier New"/>
                <w:b/>
                <w:color w:val="008000"/>
                <w:sz w:val="22"/>
                <w:szCs w:val="22"/>
                <w:shd w:val="clear" w:fill="C8EDCC"/>
              </w:rPr>
              <w:t>Mate10"</w:t>
            </w:r>
            <w:r>
              <w:rPr>
                <w:rFonts w:hint="default" w:ascii="Courier New" w:hAnsi="Courier New" w:cs="Courier New"/>
                <w:color w:val="000000"/>
                <w:sz w:val="22"/>
                <w:szCs w:val="22"/>
                <w:shd w:val="clear" w:fill="C8EDCC"/>
              </w:rPr>
              <w:t>);</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item.setPrice(</w:t>
            </w:r>
            <w:r>
              <w:rPr>
                <w:rFonts w:hint="default" w:ascii="Courier New" w:hAnsi="Courier New" w:cs="Courier New"/>
                <w:color w:val="0000FF"/>
                <w:sz w:val="22"/>
                <w:szCs w:val="22"/>
                <w:shd w:val="clear" w:fill="C8EDCC"/>
              </w:rPr>
              <w:t>2020</w:t>
            </w:r>
            <w:r>
              <w:rPr>
                <w:rFonts w:hint="default" w:ascii="Courier New" w:hAnsi="Courier New" w:cs="Courier New"/>
                <w:color w:val="0000FF"/>
                <w:sz w:val="22"/>
                <w:szCs w:val="22"/>
                <w:shd w:val="clear" w:fill="C8EDCC"/>
                <w:lang w:val="en-US"/>
              </w:rPr>
              <w:t>d</w:t>
            </w:r>
            <w:bookmarkStart w:id="5" w:name="_GoBack"/>
            <w:bookmarkEnd w:id="5"/>
            <w:r>
              <w:rPr>
                <w:rFonts w:hint="default" w:ascii="Courier New" w:hAnsi="Courier New" w:cs="Courier New"/>
                <w:color w:val="000000"/>
                <w:sz w:val="22"/>
                <w:szCs w:val="22"/>
                <w:shd w:val="clear" w:fill="C8EDCC"/>
              </w:rPr>
              <w:t>);</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item.setImage(</w:t>
            </w:r>
            <w:r>
              <w:rPr>
                <w:rFonts w:hint="default" w:ascii="Courier New" w:hAnsi="Courier New" w:cs="Courier New"/>
                <w:b/>
                <w:color w:val="008000"/>
                <w:sz w:val="22"/>
                <w:szCs w:val="22"/>
                <w:shd w:val="clear" w:fill="C8EDCC"/>
              </w:rPr>
              <w:t>"1.jpg"</w:t>
            </w:r>
            <w:r>
              <w:rPr>
                <w:rFonts w:hint="default" w:ascii="Courier New" w:hAnsi="Courier New" w:cs="Courier New"/>
                <w:color w:val="000000"/>
                <w:sz w:val="22"/>
                <w:szCs w:val="22"/>
                <w:shd w:val="clear" w:fill="C8EDCC"/>
              </w:rPr>
              <w:t>);</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item.setGoodsId(</w:t>
            </w:r>
            <w:r>
              <w:rPr>
                <w:rFonts w:hint="default" w:ascii="Courier New" w:hAnsi="Courier New" w:cs="Courier New"/>
                <w:color w:val="0000FF"/>
                <w:sz w:val="22"/>
                <w:szCs w:val="22"/>
                <w:shd w:val="clear" w:fill="C8EDCC"/>
              </w:rPr>
              <w:t>1L</w:t>
            </w:r>
            <w:r>
              <w:rPr>
                <w:rFonts w:hint="default" w:ascii="Courier New" w:hAnsi="Courier New" w:cs="Courier New"/>
                <w:color w:val="000000"/>
                <w:sz w:val="22"/>
                <w:szCs w:val="22"/>
                <w:shd w:val="clear" w:fill="C8EDCC"/>
              </w:rPr>
              <w:t>);</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item.setCategory(</w:t>
            </w:r>
            <w:r>
              <w:rPr>
                <w:rFonts w:hint="default" w:ascii="Courier New" w:hAnsi="Courier New" w:cs="Courier New"/>
                <w:b/>
                <w:color w:val="008000"/>
                <w:sz w:val="22"/>
                <w:szCs w:val="22"/>
                <w:shd w:val="clear" w:fill="C8EDCC"/>
              </w:rPr>
              <w:t>"</w:t>
            </w:r>
            <w:r>
              <w:rPr>
                <w:rFonts w:hint="eastAsia" w:ascii="宋体" w:hAnsi="宋体" w:eastAsia="宋体" w:cs="宋体"/>
                <w:b/>
                <w:color w:val="008000"/>
                <w:sz w:val="22"/>
                <w:szCs w:val="22"/>
                <w:shd w:val="clear" w:fill="C8EDCC"/>
              </w:rPr>
              <w:t>手机</w:t>
            </w:r>
            <w:r>
              <w:rPr>
                <w:rFonts w:hint="default" w:ascii="Courier New" w:hAnsi="Courier New" w:cs="Courier New"/>
                <w:b/>
                <w:color w:val="008000"/>
                <w:sz w:val="22"/>
                <w:szCs w:val="22"/>
                <w:shd w:val="clear" w:fill="C8EDCC"/>
              </w:rPr>
              <w:t>"</w:t>
            </w:r>
            <w:r>
              <w:rPr>
                <w:rFonts w:hint="default" w:ascii="Courier New" w:hAnsi="Courier New" w:cs="Courier New"/>
                <w:color w:val="000000"/>
                <w:sz w:val="22"/>
                <w:szCs w:val="22"/>
                <w:shd w:val="clear" w:fill="C8EDCC"/>
              </w:rPr>
              <w:t>);</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item.setBrand(</w:t>
            </w:r>
            <w:r>
              <w:rPr>
                <w:rFonts w:hint="default" w:ascii="Courier New" w:hAnsi="Courier New" w:cs="Courier New"/>
                <w:b/>
                <w:color w:val="008000"/>
                <w:sz w:val="22"/>
                <w:szCs w:val="22"/>
                <w:shd w:val="clear" w:fill="C8EDCC"/>
              </w:rPr>
              <w:t>"</w:t>
            </w:r>
            <w:r>
              <w:rPr>
                <w:rFonts w:hint="eastAsia" w:ascii="宋体" w:hAnsi="宋体" w:eastAsia="宋体" w:cs="宋体"/>
                <w:b/>
                <w:color w:val="008000"/>
                <w:sz w:val="22"/>
                <w:szCs w:val="22"/>
                <w:shd w:val="clear" w:fill="C8EDCC"/>
              </w:rPr>
              <w:t>华为</w:t>
            </w:r>
            <w:r>
              <w:rPr>
                <w:rFonts w:hint="default" w:ascii="Courier New" w:hAnsi="Courier New" w:cs="Courier New"/>
                <w:b/>
                <w:color w:val="008000"/>
                <w:sz w:val="22"/>
                <w:szCs w:val="22"/>
                <w:shd w:val="clear" w:fill="C8EDCC"/>
              </w:rPr>
              <w:t>"</w:t>
            </w:r>
            <w:r>
              <w:rPr>
                <w:rFonts w:hint="default" w:ascii="Courier New" w:hAnsi="Courier New" w:cs="Courier New"/>
                <w:color w:val="000000"/>
                <w:sz w:val="22"/>
                <w:szCs w:val="22"/>
                <w:shd w:val="clear" w:fill="C8EDCC"/>
              </w:rPr>
              <w:t>);</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item.setSeller(</w:t>
            </w:r>
            <w:r>
              <w:rPr>
                <w:rFonts w:hint="default" w:ascii="Courier New" w:hAnsi="Courier New" w:cs="Courier New"/>
                <w:b/>
                <w:color w:val="008000"/>
                <w:sz w:val="22"/>
                <w:szCs w:val="22"/>
                <w:shd w:val="clear" w:fill="C8EDCC"/>
              </w:rPr>
              <w:t>"</w:t>
            </w:r>
            <w:r>
              <w:rPr>
                <w:rFonts w:hint="eastAsia" w:ascii="宋体" w:hAnsi="宋体" w:eastAsia="宋体" w:cs="宋体"/>
                <w:b/>
                <w:color w:val="008000"/>
                <w:sz w:val="22"/>
                <w:szCs w:val="22"/>
                <w:shd w:val="clear" w:fill="C8EDCC"/>
              </w:rPr>
              <w:t>华为</w:t>
            </w:r>
            <w:r>
              <w:rPr>
                <w:rFonts w:hint="default" w:ascii="Courier New" w:hAnsi="Courier New" w:cs="Courier New"/>
                <w:b/>
                <w:color w:val="008000"/>
                <w:sz w:val="22"/>
                <w:szCs w:val="22"/>
                <w:shd w:val="clear" w:fill="C8EDCC"/>
              </w:rPr>
              <w:t>2</w:t>
            </w:r>
            <w:r>
              <w:rPr>
                <w:rFonts w:hint="eastAsia" w:ascii="宋体" w:hAnsi="宋体" w:eastAsia="宋体" w:cs="宋体"/>
                <w:b/>
                <w:color w:val="008000"/>
                <w:sz w:val="22"/>
                <w:szCs w:val="22"/>
                <w:shd w:val="clear" w:fill="C8EDCC"/>
              </w:rPr>
              <w:t>号专卖店</w:t>
            </w:r>
            <w:r>
              <w:rPr>
                <w:rFonts w:hint="default" w:ascii="Courier New" w:hAnsi="Courier New" w:cs="Courier New"/>
                <w:b/>
                <w:color w:val="008000"/>
                <w:sz w:val="22"/>
                <w:szCs w:val="22"/>
                <w:shd w:val="clear" w:fill="C8EDCC"/>
              </w:rPr>
              <w:t>"</w:t>
            </w:r>
            <w:r>
              <w:rPr>
                <w:rFonts w:hint="default" w:ascii="Courier New" w:hAnsi="Courier New" w:cs="Courier New"/>
                <w:color w:val="000000"/>
                <w:sz w:val="22"/>
                <w:szCs w:val="22"/>
                <w:shd w:val="clear" w:fill="C8EDCC"/>
              </w:rPr>
              <w:t>);</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item.setUpdateTime(</w:t>
            </w:r>
            <w:r>
              <w:rPr>
                <w:rFonts w:hint="default" w:ascii="Courier New" w:hAnsi="Courier New" w:cs="Courier New"/>
                <w:b/>
                <w:color w:val="000080"/>
                <w:sz w:val="22"/>
                <w:szCs w:val="22"/>
                <w:shd w:val="clear" w:fill="C8EDCC"/>
              </w:rPr>
              <w:t xml:space="preserve">new </w:t>
            </w:r>
            <w:r>
              <w:rPr>
                <w:rFonts w:hint="default" w:ascii="Courier New" w:hAnsi="Courier New" w:cs="Courier New"/>
                <w:color w:val="000000"/>
                <w:sz w:val="22"/>
                <w:szCs w:val="22"/>
                <w:shd w:val="clear" w:fill="C8EDCC"/>
              </w:rPr>
              <w:t>Date());</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w:t>
            </w:r>
            <w:r>
              <w:rPr>
                <w:rFonts w:hint="default" w:ascii="Courier New" w:hAnsi="Courier New" w:cs="Courier New"/>
                <w:i/>
                <w:color w:val="808080"/>
                <w:sz w:val="22"/>
                <w:szCs w:val="22"/>
                <w:shd w:val="clear" w:fill="C8EDCC"/>
              </w:rPr>
              <w:t xml:space="preserve">// </w:t>
            </w:r>
            <w:r>
              <w:rPr>
                <w:rFonts w:hint="eastAsia" w:ascii="宋体" w:hAnsi="宋体" w:eastAsia="宋体" w:cs="宋体"/>
                <w:i/>
                <w:color w:val="808080"/>
                <w:sz w:val="22"/>
                <w:szCs w:val="22"/>
                <w:shd w:val="clear" w:fill="C8EDCC"/>
              </w:rPr>
              <w:t>添加或修改类型</w:t>
            </w:r>
            <w:r>
              <w:rPr>
                <w:rFonts w:hint="eastAsia" w:ascii="宋体" w:hAnsi="宋体" w:eastAsia="宋体" w:cs="宋体"/>
                <w:i/>
                <w:color w:val="808080"/>
                <w:sz w:val="22"/>
                <w:szCs w:val="22"/>
                <w:shd w:val="clear" w:fill="C8EDCC"/>
              </w:rPr>
              <w:br w:type="textWrapping"/>
            </w:r>
            <w:r>
              <w:rPr>
                <w:rFonts w:hint="eastAsia" w:ascii="宋体" w:hAnsi="宋体" w:eastAsia="宋体" w:cs="宋体"/>
                <w:i/>
                <w:color w:val="808080"/>
                <w:sz w:val="22"/>
                <w:szCs w:val="22"/>
                <w:shd w:val="clear" w:fill="C8EDCC"/>
              </w:rPr>
              <w:t xml:space="preserve">    </w:t>
            </w:r>
            <w:r>
              <w:rPr>
                <w:rFonts w:hint="default" w:ascii="Courier New" w:hAnsi="Courier New" w:cs="Courier New"/>
                <w:b/>
                <w:color w:val="FF0000"/>
                <w:sz w:val="22"/>
                <w:szCs w:val="22"/>
                <w:shd w:val="clear" w:fill="C8EDCC"/>
              </w:rPr>
              <w:t>itemDao</w:t>
            </w:r>
            <w:r>
              <w:rPr>
                <w:rFonts w:hint="default" w:ascii="Courier New" w:hAnsi="Courier New" w:cs="Courier New"/>
                <w:color w:val="FF0000"/>
                <w:sz w:val="22"/>
                <w:szCs w:val="22"/>
                <w:shd w:val="clear" w:fill="C8EDCC"/>
              </w:rPr>
              <w:t>.save(item);</w:t>
            </w:r>
            <w:r>
              <w:rPr>
                <w:rFonts w:hint="default" w:ascii="Courier New" w:hAnsi="Courier New" w:cs="Courier New"/>
                <w:color w:val="FF0000"/>
                <w:sz w:val="22"/>
                <w:szCs w:val="22"/>
                <w:shd w:val="clear" w:fill="C8EDCC"/>
              </w:rPr>
              <w:br w:type="textWrapping"/>
            </w:r>
            <w:r>
              <w:rPr>
                <w:rFonts w:hint="default" w:ascii="Courier New" w:hAnsi="Courier New" w:cs="Courier New"/>
                <w:color w:val="000000"/>
                <w:sz w:val="22"/>
                <w:szCs w:val="22"/>
                <w:shd w:val="clear" w:fill="C8EDCC"/>
              </w:rPr>
              <w:t>}</w:t>
            </w:r>
            <w:r>
              <w:rPr>
                <w:rFonts w:hint="default" w:ascii="Courier New" w:hAnsi="Courier New" w:cs="Courier New"/>
                <w:color w:val="000000"/>
                <w:sz w:val="22"/>
                <w:szCs w:val="22"/>
                <w:shd w:val="clear" w:fill="C8EDCC"/>
              </w:rPr>
              <w:br w:type="textWrapping"/>
            </w:r>
            <w:r>
              <w:rPr>
                <w:rFonts w:hint="default" w:ascii="Courier New" w:hAnsi="Courier New" w:cs="Courier New"/>
                <w:i/>
                <w:color w:val="808080"/>
                <w:sz w:val="22"/>
                <w:szCs w:val="22"/>
                <w:shd w:val="clear" w:fill="C8EDCC"/>
              </w:rPr>
              <w:t xml:space="preserve">// </w:t>
            </w:r>
            <w:r>
              <w:rPr>
                <w:rFonts w:hint="eastAsia" w:ascii="宋体" w:hAnsi="宋体" w:eastAsia="宋体" w:cs="宋体"/>
                <w:i/>
                <w:color w:val="FF0000"/>
                <w:sz w:val="22"/>
                <w:szCs w:val="22"/>
                <w:shd w:val="clear" w:fill="C8EDCC"/>
              </w:rPr>
              <w:t>批量添加或修改类型</w:t>
            </w:r>
            <w:r>
              <w:rPr>
                <w:rFonts w:hint="default" w:ascii="Courier New" w:hAnsi="Courier New" w:cs="Courier New"/>
                <w:i/>
                <w:color w:val="FF0000"/>
                <w:sz w:val="22"/>
                <w:szCs w:val="22"/>
                <w:shd w:val="clear" w:fill="C8EDCC"/>
              </w:rPr>
              <w:t>(</w:t>
            </w:r>
            <w:r>
              <w:rPr>
                <w:rFonts w:hint="eastAsia" w:ascii="宋体" w:hAnsi="宋体" w:eastAsia="宋体" w:cs="宋体"/>
                <w:i/>
                <w:color w:val="FF0000"/>
                <w:sz w:val="22"/>
                <w:szCs w:val="22"/>
                <w:shd w:val="clear" w:fill="C8EDCC"/>
              </w:rPr>
              <w:t>如果没有索引库与映射会自动创建</w:t>
            </w:r>
            <w:r>
              <w:rPr>
                <w:rFonts w:hint="default" w:ascii="Courier New" w:hAnsi="Courier New" w:cs="Courier New"/>
                <w:i/>
                <w:color w:val="FF0000"/>
                <w:sz w:val="22"/>
                <w:szCs w:val="22"/>
                <w:shd w:val="clear" w:fill="C8EDCC"/>
              </w:rPr>
              <w:t>)</w:t>
            </w:r>
            <w:r>
              <w:rPr>
                <w:rFonts w:hint="default" w:ascii="Courier New" w:hAnsi="Courier New" w:cs="Courier New"/>
                <w:i/>
                <w:color w:val="FF0000"/>
                <w:sz w:val="22"/>
                <w:szCs w:val="22"/>
                <w:shd w:val="clear" w:fill="C8EDCC"/>
              </w:rPr>
              <w:br w:type="textWrapping"/>
            </w:r>
            <w:r>
              <w:rPr>
                <w:rFonts w:hint="default" w:ascii="Courier New" w:hAnsi="Courier New" w:cs="Courier New"/>
                <w:color w:val="808000"/>
                <w:sz w:val="22"/>
                <w:szCs w:val="22"/>
                <w:shd w:val="clear" w:fill="C8EDCC"/>
              </w:rPr>
              <w:t>@Test</w:t>
            </w:r>
            <w:r>
              <w:rPr>
                <w:rFonts w:hint="default" w:ascii="Courier New" w:hAnsi="Courier New" w:cs="Courier New"/>
                <w:color w:val="808000"/>
                <w:sz w:val="22"/>
                <w:szCs w:val="22"/>
                <w:shd w:val="clear" w:fill="C8EDCC"/>
              </w:rPr>
              <w:br w:type="textWrapping"/>
            </w:r>
            <w:r>
              <w:rPr>
                <w:rFonts w:hint="default" w:ascii="Courier New" w:hAnsi="Courier New" w:cs="Courier New"/>
                <w:b/>
                <w:color w:val="000080"/>
                <w:sz w:val="22"/>
                <w:szCs w:val="22"/>
                <w:shd w:val="clear" w:fill="C8EDCC"/>
              </w:rPr>
              <w:t xml:space="preserve">public void </w:t>
            </w:r>
            <w:r>
              <w:rPr>
                <w:rFonts w:hint="default" w:ascii="Courier New" w:hAnsi="Courier New" w:cs="Courier New"/>
                <w:color w:val="000000"/>
                <w:sz w:val="22"/>
                <w:szCs w:val="22"/>
                <w:shd w:val="clear" w:fill="C8EDCC"/>
              </w:rPr>
              <w:t>testBatchSave(){</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List&lt;Item&gt; itemList = </w:t>
            </w:r>
            <w:r>
              <w:rPr>
                <w:rFonts w:hint="default" w:ascii="Courier New" w:hAnsi="Courier New" w:cs="Courier New"/>
                <w:b/>
                <w:color w:val="000080"/>
                <w:sz w:val="22"/>
                <w:szCs w:val="22"/>
                <w:shd w:val="clear" w:fill="C8EDCC"/>
              </w:rPr>
              <w:t xml:space="preserve">new </w:t>
            </w:r>
            <w:r>
              <w:rPr>
                <w:rFonts w:hint="default" w:ascii="Courier New" w:hAnsi="Courier New" w:cs="Courier New"/>
                <w:color w:val="000000"/>
                <w:sz w:val="22"/>
                <w:szCs w:val="22"/>
                <w:shd w:val="clear" w:fill="C8EDCC"/>
              </w:rPr>
              <w:t>ArrayList&lt;&gt;();</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w:t>
            </w:r>
            <w:r>
              <w:rPr>
                <w:rFonts w:hint="default" w:ascii="Courier New" w:hAnsi="Courier New" w:cs="Courier New"/>
                <w:b/>
                <w:color w:val="000080"/>
                <w:sz w:val="22"/>
                <w:szCs w:val="22"/>
                <w:shd w:val="clear" w:fill="C8EDCC"/>
              </w:rPr>
              <w:t xml:space="preserve">for </w:t>
            </w:r>
            <w:r>
              <w:rPr>
                <w:rFonts w:hint="default" w:ascii="Courier New" w:hAnsi="Courier New" w:cs="Courier New"/>
                <w:color w:val="000000"/>
                <w:sz w:val="22"/>
                <w:szCs w:val="22"/>
                <w:shd w:val="clear" w:fill="C8EDCC"/>
              </w:rPr>
              <w:t>(</w:t>
            </w:r>
            <w:r>
              <w:rPr>
                <w:rFonts w:hint="default" w:ascii="Courier New" w:hAnsi="Courier New" w:cs="Courier New"/>
                <w:b/>
                <w:color w:val="000080"/>
                <w:sz w:val="22"/>
                <w:szCs w:val="22"/>
                <w:shd w:val="clear" w:fill="C8EDCC"/>
              </w:rPr>
              <w:t xml:space="preserve">long </w:t>
            </w:r>
            <w:r>
              <w:rPr>
                <w:rFonts w:hint="default" w:ascii="Courier New" w:hAnsi="Courier New" w:cs="Courier New"/>
                <w:color w:val="000000"/>
                <w:sz w:val="22"/>
                <w:szCs w:val="22"/>
                <w:shd w:val="clear" w:fill="C8EDCC"/>
              </w:rPr>
              <w:t xml:space="preserve">i = </w:t>
            </w:r>
            <w:r>
              <w:rPr>
                <w:rFonts w:hint="default" w:ascii="Courier New" w:hAnsi="Courier New" w:cs="Courier New"/>
                <w:color w:val="0000FF"/>
                <w:sz w:val="22"/>
                <w:szCs w:val="22"/>
                <w:shd w:val="clear" w:fill="C8EDCC"/>
              </w:rPr>
              <w:t>1</w:t>
            </w:r>
            <w:r>
              <w:rPr>
                <w:rFonts w:hint="default" w:ascii="Courier New" w:hAnsi="Courier New" w:cs="Courier New"/>
                <w:color w:val="000000"/>
                <w:sz w:val="22"/>
                <w:szCs w:val="22"/>
                <w:shd w:val="clear" w:fill="C8EDCC"/>
              </w:rPr>
              <w:t xml:space="preserve">; i &lt;= </w:t>
            </w:r>
            <w:r>
              <w:rPr>
                <w:rFonts w:hint="default" w:ascii="Courier New" w:hAnsi="Courier New" w:cs="Courier New"/>
                <w:color w:val="0000FF"/>
                <w:sz w:val="22"/>
                <w:szCs w:val="22"/>
                <w:shd w:val="clear" w:fill="C8EDCC"/>
              </w:rPr>
              <w:t>1000</w:t>
            </w:r>
            <w:r>
              <w:rPr>
                <w:rFonts w:hint="default" w:ascii="Courier New" w:hAnsi="Courier New" w:cs="Courier New"/>
                <w:color w:val="000000"/>
                <w:sz w:val="22"/>
                <w:szCs w:val="22"/>
                <w:shd w:val="clear" w:fill="C8EDCC"/>
              </w:rPr>
              <w:t>; i++) {</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Item item = </w:t>
            </w:r>
            <w:r>
              <w:rPr>
                <w:rFonts w:hint="default" w:ascii="Courier New" w:hAnsi="Courier New" w:cs="Courier New"/>
                <w:b/>
                <w:color w:val="000080"/>
                <w:sz w:val="22"/>
                <w:szCs w:val="22"/>
                <w:shd w:val="clear" w:fill="C8EDCC"/>
              </w:rPr>
              <w:t xml:space="preserve">new </w:t>
            </w:r>
            <w:r>
              <w:rPr>
                <w:rFonts w:hint="default" w:ascii="Courier New" w:hAnsi="Courier New" w:cs="Courier New"/>
                <w:color w:val="000000"/>
                <w:sz w:val="22"/>
                <w:szCs w:val="22"/>
                <w:shd w:val="clear" w:fill="C8EDCC"/>
              </w:rPr>
              <w:t>Item();</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item.setId(i);</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item.setTitle(</w:t>
            </w:r>
            <w:r>
              <w:rPr>
                <w:rFonts w:hint="default" w:ascii="Courier New" w:hAnsi="Courier New" w:cs="Courier New"/>
                <w:b/>
                <w:color w:val="008000"/>
                <w:sz w:val="22"/>
                <w:szCs w:val="22"/>
                <w:shd w:val="clear" w:fill="C8EDCC"/>
              </w:rPr>
              <w:t>"</w:t>
            </w:r>
            <w:r>
              <w:rPr>
                <w:rFonts w:hint="eastAsia" w:ascii="宋体" w:hAnsi="宋体" w:eastAsia="宋体" w:cs="宋体"/>
                <w:b/>
                <w:color w:val="008000"/>
                <w:sz w:val="22"/>
                <w:szCs w:val="22"/>
                <w:shd w:val="clear" w:fill="C8EDCC"/>
              </w:rPr>
              <w:t>华为</w:t>
            </w:r>
            <w:r>
              <w:rPr>
                <w:rFonts w:hint="default" w:ascii="Courier New" w:hAnsi="Courier New" w:cs="Courier New"/>
                <w:b/>
                <w:color w:val="008000"/>
                <w:sz w:val="22"/>
                <w:szCs w:val="22"/>
                <w:shd w:val="clear" w:fill="C8EDCC"/>
              </w:rPr>
              <w:t xml:space="preserve">Mate9" </w:t>
            </w:r>
            <w:r>
              <w:rPr>
                <w:rFonts w:hint="default" w:ascii="Courier New" w:hAnsi="Courier New" w:cs="Courier New"/>
                <w:color w:val="000000"/>
                <w:sz w:val="22"/>
                <w:szCs w:val="22"/>
                <w:shd w:val="clear" w:fill="C8EDCC"/>
              </w:rPr>
              <w:t>+ i);</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item.setPrice(i * </w:t>
            </w:r>
            <w:r>
              <w:rPr>
                <w:rFonts w:hint="default" w:ascii="Courier New" w:hAnsi="Courier New" w:cs="Courier New"/>
                <w:color w:val="0000FF"/>
                <w:sz w:val="22"/>
                <w:szCs w:val="22"/>
                <w:shd w:val="clear" w:fill="C8EDCC"/>
              </w:rPr>
              <w:t>10</w:t>
            </w:r>
            <w:r>
              <w:rPr>
                <w:rFonts w:hint="default" w:ascii="Courier New" w:hAnsi="Courier New" w:cs="Courier New"/>
                <w:color w:val="000000"/>
                <w:sz w:val="22"/>
                <w:szCs w:val="22"/>
                <w:shd w:val="clear" w:fill="C8EDCC"/>
              </w:rPr>
              <w:t>);</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item.setImage(</w:t>
            </w:r>
            <w:r>
              <w:rPr>
                <w:rFonts w:hint="default" w:ascii="Courier New" w:hAnsi="Courier New" w:cs="Courier New"/>
                <w:b/>
                <w:color w:val="008000"/>
                <w:sz w:val="22"/>
                <w:szCs w:val="22"/>
                <w:shd w:val="clear" w:fill="C8EDCC"/>
              </w:rPr>
              <w:t>"1.jpg"</w:t>
            </w:r>
            <w:r>
              <w:rPr>
                <w:rFonts w:hint="default" w:ascii="Courier New" w:hAnsi="Courier New" w:cs="Courier New"/>
                <w:color w:val="000000"/>
                <w:sz w:val="22"/>
                <w:szCs w:val="22"/>
                <w:shd w:val="clear" w:fill="C8EDCC"/>
              </w:rPr>
              <w:t>);</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item.setGoodsId(</w:t>
            </w:r>
            <w:r>
              <w:rPr>
                <w:rFonts w:hint="default" w:ascii="Courier New" w:hAnsi="Courier New" w:cs="Courier New"/>
                <w:color w:val="0000FF"/>
                <w:sz w:val="22"/>
                <w:szCs w:val="22"/>
                <w:shd w:val="clear" w:fill="C8EDCC"/>
              </w:rPr>
              <w:t>1L</w:t>
            </w:r>
            <w:r>
              <w:rPr>
                <w:rFonts w:hint="default" w:ascii="Courier New" w:hAnsi="Courier New" w:cs="Courier New"/>
                <w:color w:val="000000"/>
                <w:sz w:val="22"/>
                <w:szCs w:val="22"/>
                <w:shd w:val="clear" w:fill="C8EDCC"/>
              </w:rPr>
              <w:t>);</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item.setCategory(</w:t>
            </w:r>
            <w:r>
              <w:rPr>
                <w:rFonts w:hint="default" w:ascii="Courier New" w:hAnsi="Courier New" w:cs="Courier New"/>
                <w:b/>
                <w:color w:val="008000"/>
                <w:sz w:val="22"/>
                <w:szCs w:val="22"/>
                <w:shd w:val="clear" w:fill="C8EDCC"/>
              </w:rPr>
              <w:t>"</w:t>
            </w:r>
            <w:r>
              <w:rPr>
                <w:rFonts w:hint="eastAsia" w:ascii="宋体" w:hAnsi="宋体" w:eastAsia="宋体" w:cs="宋体"/>
                <w:b/>
                <w:color w:val="008000"/>
                <w:sz w:val="22"/>
                <w:szCs w:val="22"/>
                <w:shd w:val="clear" w:fill="C8EDCC"/>
              </w:rPr>
              <w:t>手机</w:t>
            </w:r>
            <w:r>
              <w:rPr>
                <w:rFonts w:hint="default" w:ascii="Courier New" w:hAnsi="Courier New" w:cs="Courier New"/>
                <w:b/>
                <w:color w:val="008000"/>
                <w:sz w:val="22"/>
                <w:szCs w:val="22"/>
                <w:shd w:val="clear" w:fill="C8EDCC"/>
              </w:rPr>
              <w:t>"</w:t>
            </w:r>
            <w:r>
              <w:rPr>
                <w:rFonts w:hint="default" w:ascii="Courier New" w:hAnsi="Courier New" w:cs="Courier New"/>
                <w:color w:val="000000"/>
                <w:sz w:val="22"/>
                <w:szCs w:val="22"/>
                <w:shd w:val="clear" w:fill="C8EDCC"/>
              </w:rPr>
              <w:t>);</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item.setBrand(</w:t>
            </w:r>
            <w:r>
              <w:rPr>
                <w:rFonts w:hint="default" w:ascii="Courier New" w:hAnsi="Courier New" w:cs="Courier New"/>
                <w:b/>
                <w:color w:val="008000"/>
                <w:sz w:val="22"/>
                <w:szCs w:val="22"/>
                <w:shd w:val="clear" w:fill="C8EDCC"/>
              </w:rPr>
              <w:t>"</w:t>
            </w:r>
            <w:r>
              <w:rPr>
                <w:rFonts w:hint="eastAsia" w:ascii="宋体" w:hAnsi="宋体" w:eastAsia="宋体" w:cs="宋体"/>
                <w:b/>
                <w:color w:val="008000"/>
                <w:sz w:val="22"/>
                <w:szCs w:val="22"/>
                <w:shd w:val="clear" w:fill="C8EDCC"/>
              </w:rPr>
              <w:t>华为</w:t>
            </w:r>
            <w:r>
              <w:rPr>
                <w:rFonts w:hint="default" w:ascii="Courier New" w:hAnsi="Courier New" w:cs="Courier New"/>
                <w:b/>
                <w:color w:val="008000"/>
                <w:sz w:val="22"/>
                <w:szCs w:val="22"/>
                <w:shd w:val="clear" w:fill="C8EDCC"/>
              </w:rPr>
              <w:t>"</w:t>
            </w:r>
            <w:r>
              <w:rPr>
                <w:rFonts w:hint="default" w:ascii="Courier New" w:hAnsi="Courier New" w:cs="Courier New"/>
                <w:color w:val="000000"/>
                <w:sz w:val="22"/>
                <w:szCs w:val="22"/>
                <w:shd w:val="clear" w:fill="C8EDCC"/>
              </w:rPr>
              <w:t>);</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item.setSeller(</w:t>
            </w:r>
            <w:r>
              <w:rPr>
                <w:rFonts w:hint="default" w:ascii="Courier New" w:hAnsi="Courier New" w:cs="Courier New"/>
                <w:b/>
                <w:color w:val="008000"/>
                <w:sz w:val="22"/>
                <w:szCs w:val="22"/>
                <w:shd w:val="clear" w:fill="C8EDCC"/>
              </w:rPr>
              <w:t>"</w:t>
            </w:r>
            <w:r>
              <w:rPr>
                <w:rFonts w:hint="eastAsia" w:ascii="宋体" w:hAnsi="宋体" w:eastAsia="宋体" w:cs="宋体"/>
                <w:b/>
                <w:color w:val="008000"/>
                <w:sz w:val="22"/>
                <w:szCs w:val="22"/>
                <w:shd w:val="clear" w:fill="C8EDCC"/>
              </w:rPr>
              <w:t>华为</w:t>
            </w:r>
            <w:r>
              <w:rPr>
                <w:rFonts w:hint="default" w:ascii="Courier New" w:hAnsi="Courier New" w:cs="Courier New"/>
                <w:b/>
                <w:color w:val="008000"/>
                <w:sz w:val="22"/>
                <w:szCs w:val="22"/>
                <w:shd w:val="clear" w:fill="C8EDCC"/>
              </w:rPr>
              <w:t>2</w:t>
            </w:r>
            <w:r>
              <w:rPr>
                <w:rFonts w:hint="eastAsia" w:ascii="宋体" w:hAnsi="宋体" w:eastAsia="宋体" w:cs="宋体"/>
                <w:b/>
                <w:color w:val="008000"/>
                <w:sz w:val="22"/>
                <w:szCs w:val="22"/>
                <w:shd w:val="clear" w:fill="C8EDCC"/>
              </w:rPr>
              <w:t>号专卖店</w:t>
            </w:r>
            <w:r>
              <w:rPr>
                <w:rFonts w:hint="default" w:ascii="Courier New" w:hAnsi="Courier New" w:cs="Courier New"/>
                <w:b/>
                <w:color w:val="008000"/>
                <w:sz w:val="22"/>
                <w:szCs w:val="22"/>
                <w:shd w:val="clear" w:fill="C8EDCC"/>
              </w:rPr>
              <w:t>"</w:t>
            </w:r>
            <w:r>
              <w:rPr>
                <w:rFonts w:hint="default" w:ascii="Courier New" w:hAnsi="Courier New" w:cs="Courier New"/>
                <w:color w:val="000000"/>
                <w:sz w:val="22"/>
                <w:szCs w:val="22"/>
                <w:shd w:val="clear" w:fill="C8EDCC"/>
              </w:rPr>
              <w:t>);</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item.setUpdateTime(</w:t>
            </w:r>
            <w:r>
              <w:rPr>
                <w:rFonts w:hint="default" w:ascii="Courier New" w:hAnsi="Courier New" w:cs="Courier New"/>
                <w:b/>
                <w:color w:val="000080"/>
                <w:sz w:val="22"/>
                <w:szCs w:val="22"/>
                <w:shd w:val="clear" w:fill="C8EDCC"/>
              </w:rPr>
              <w:t xml:space="preserve">new </w:t>
            </w:r>
            <w:r>
              <w:rPr>
                <w:rFonts w:hint="default" w:ascii="Courier New" w:hAnsi="Courier New" w:cs="Courier New"/>
                <w:color w:val="000000"/>
                <w:sz w:val="22"/>
                <w:szCs w:val="22"/>
                <w:shd w:val="clear" w:fill="C8EDCC"/>
              </w:rPr>
              <w:t>Date());</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lang w:val="en-US"/>
              </w:rPr>
              <w:t xml:space="preserve">        </w:t>
            </w:r>
            <w:r>
              <w:rPr>
                <w:rFonts w:hint="default" w:ascii="Courier New" w:hAnsi="Courier New" w:cs="Courier New"/>
                <w:color w:val="000000"/>
                <w:sz w:val="22"/>
                <w:szCs w:val="22"/>
                <w:shd w:val="clear" w:fill="C8EDCC"/>
              </w:rPr>
              <w:t>itemList.add(item);</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w:t>
            </w:r>
            <w:r>
              <w:rPr>
                <w:rFonts w:hint="default" w:ascii="Courier New" w:hAnsi="Courier New" w:cs="Courier New"/>
                <w:i/>
                <w:color w:val="808080"/>
                <w:sz w:val="22"/>
                <w:szCs w:val="22"/>
                <w:shd w:val="clear" w:fill="C8EDCC"/>
              </w:rPr>
              <w:t xml:space="preserve">// </w:t>
            </w:r>
            <w:r>
              <w:rPr>
                <w:rFonts w:hint="eastAsia" w:ascii="宋体" w:hAnsi="宋体" w:eastAsia="宋体" w:cs="宋体"/>
                <w:i/>
                <w:color w:val="808080"/>
                <w:sz w:val="22"/>
                <w:szCs w:val="22"/>
                <w:shd w:val="clear" w:fill="C8EDCC"/>
              </w:rPr>
              <w:t>批量添加或修改类型</w:t>
            </w:r>
            <w:r>
              <w:rPr>
                <w:rFonts w:hint="eastAsia" w:ascii="宋体" w:hAnsi="宋体" w:eastAsia="宋体" w:cs="宋体"/>
                <w:i/>
                <w:color w:val="808080"/>
                <w:sz w:val="22"/>
                <w:szCs w:val="22"/>
                <w:shd w:val="clear" w:fill="C8EDCC"/>
              </w:rPr>
              <w:br w:type="textWrapping"/>
            </w:r>
            <w:r>
              <w:rPr>
                <w:rFonts w:hint="eastAsia" w:ascii="宋体" w:hAnsi="宋体" w:eastAsia="宋体" w:cs="宋体"/>
                <w:i/>
                <w:color w:val="808080"/>
                <w:sz w:val="22"/>
                <w:szCs w:val="22"/>
                <w:shd w:val="clear" w:fill="C8EDCC"/>
              </w:rPr>
              <w:t xml:space="preserve">   </w:t>
            </w:r>
            <w:r>
              <w:rPr>
                <w:rFonts w:hint="eastAsia" w:ascii="宋体" w:hAnsi="宋体" w:eastAsia="宋体" w:cs="宋体"/>
                <w:i/>
                <w:color w:val="FF0000"/>
                <w:sz w:val="22"/>
                <w:szCs w:val="22"/>
                <w:shd w:val="clear" w:fill="C8EDCC"/>
              </w:rPr>
              <w:t xml:space="preserve"> </w:t>
            </w:r>
            <w:r>
              <w:rPr>
                <w:rFonts w:hint="default" w:ascii="Courier New" w:hAnsi="Courier New" w:cs="Courier New"/>
                <w:b/>
                <w:color w:val="FF0000"/>
                <w:sz w:val="22"/>
                <w:szCs w:val="22"/>
                <w:shd w:val="clear" w:fill="C8EDCC"/>
              </w:rPr>
              <w:t>itemDao</w:t>
            </w:r>
            <w:r>
              <w:rPr>
                <w:rFonts w:hint="default" w:ascii="Courier New" w:hAnsi="Courier New" w:cs="Courier New"/>
                <w:color w:val="FF0000"/>
                <w:sz w:val="22"/>
                <w:szCs w:val="22"/>
                <w:shd w:val="clear" w:fill="C8EDCC"/>
              </w:rPr>
              <w:t>.saveAll(itemList);</w:t>
            </w:r>
            <w:r>
              <w:rPr>
                <w:rFonts w:hint="default" w:ascii="Courier New" w:hAnsi="Courier New" w:cs="Courier New"/>
                <w:color w:val="FF0000"/>
                <w:sz w:val="22"/>
                <w:szCs w:val="22"/>
                <w:shd w:val="clear" w:fill="C8EDCC"/>
              </w:rPr>
              <w:br w:type="textWrapping"/>
            </w:r>
            <w:r>
              <w:rPr>
                <w:rFonts w:hint="default" w:ascii="Courier New" w:hAnsi="Courier New" w:cs="Courier New"/>
                <w:color w:val="000000"/>
                <w:sz w:val="22"/>
                <w:szCs w:val="22"/>
                <w:shd w:val="clear" w:fill="C8EDCC"/>
              </w:rPr>
              <w:t>}</w:t>
            </w:r>
          </w:p>
        </w:tc>
      </w:tr>
    </w:tbl>
    <w:p>
      <w:pPr>
        <w:pStyle w:val="5"/>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3"/>
        <w:rPr>
          <w:rFonts w:hint="default" w:asciiTheme="majorHAnsi" w:hAnsiTheme="majorHAnsi" w:eastAsiaTheme="majorEastAsia" w:cstheme="majorBidi"/>
          <w:b/>
          <w:bCs/>
          <w:color w:val="1E1C11" w:themeColor="background2" w:themeShade="1A"/>
          <w:kern w:val="2"/>
          <w:sz w:val="28"/>
          <w:szCs w:val="28"/>
          <w:lang w:val="en-US" w:eastAsia="zh-CN" w:bidi="ar-SA"/>
        </w:rPr>
      </w:pPr>
      <w:r>
        <w:rPr>
          <w:rFonts w:hint="eastAsia" w:asciiTheme="majorHAnsi" w:hAnsiTheme="majorHAnsi" w:eastAsiaTheme="majorEastAsia" w:cstheme="majorBidi"/>
          <w:b/>
          <w:bCs/>
          <w:color w:val="1E1C11" w:themeColor="background2" w:themeShade="1A"/>
          <w:kern w:val="2"/>
          <w:sz w:val="28"/>
          <w:szCs w:val="28"/>
          <w:lang w:val="en-US" w:eastAsia="zh-CN" w:bidi="ar-SA"/>
        </w:rPr>
        <w:t>2.2.</w:t>
      </w:r>
      <w:r>
        <w:rPr>
          <w:rFonts w:hint="default" w:asciiTheme="majorHAnsi" w:hAnsiTheme="majorHAnsi" w:eastAsiaTheme="majorEastAsia" w:cstheme="majorBidi"/>
          <w:b/>
          <w:bCs/>
          <w:color w:val="1E1C11" w:themeColor="background2" w:themeShade="1A"/>
          <w:kern w:val="2"/>
          <w:sz w:val="28"/>
          <w:szCs w:val="28"/>
          <w:lang w:val="en-US" w:eastAsia="zh-CN" w:bidi="ar-SA"/>
        </w:rPr>
        <w:t>5</w:t>
      </w:r>
      <w:r>
        <w:rPr>
          <w:rFonts w:hint="eastAsia" w:asciiTheme="majorHAnsi" w:hAnsiTheme="majorHAnsi" w:eastAsiaTheme="majorEastAsia" w:cstheme="majorBidi"/>
          <w:b/>
          <w:bCs/>
          <w:color w:val="1E1C11" w:themeColor="background2" w:themeShade="1A"/>
          <w:kern w:val="2"/>
          <w:sz w:val="28"/>
          <w:szCs w:val="28"/>
          <w:lang w:val="en-US" w:eastAsia="zh-CN" w:bidi="ar-SA"/>
        </w:rPr>
        <w:t>.</w:t>
      </w:r>
      <w:r>
        <w:rPr>
          <w:rFonts w:hint="default" w:asciiTheme="majorHAnsi" w:hAnsiTheme="majorHAnsi" w:eastAsiaTheme="majorEastAsia" w:cstheme="majorBidi"/>
          <w:b/>
          <w:bCs/>
          <w:color w:val="1E1C11" w:themeColor="background2" w:themeShade="1A"/>
          <w:kern w:val="2"/>
          <w:sz w:val="28"/>
          <w:szCs w:val="28"/>
          <w:lang w:val="en-US" w:eastAsia="zh-CN" w:bidi="ar-SA"/>
        </w:rPr>
        <w:t>3</w:t>
      </w:r>
      <w:r>
        <w:rPr>
          <w:rFonts w:hint="eastAsia" w:asciiTheme="majorHAnsi" w:hAnsiTheme="majorHAnsi" w:eastAsiaTheme="majorEastAsia" w:cstheme="majorBidi"/>
          <w:b/>
          <w:bCs/>
          <w:color w:val="1E1C11" w:themeColor="background2" w:themeShade="1A"/>
          <w:kern w:val="2"/>
          <w:sz w:val="28"/>
          <w:szCs w:val="28"/>
          <w:lang w:val="en-US" w:eastAsia="zh-CN" w:bidi="ar-SA"/>
        </w:rPr>
        <w:t>删除</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both"/>
        <w:textAlignment w:val="auto"/>
        <w:outlineLvl w:val="9"/>
        <w:rPr>
          <w:rFonts w:hint="default" w:ascii="Courier New" w:hAnsi="Courier New" w:cs="Courier New"/>
          <w:lang w:val="en-US" w:eastAsia="zh-CN"/>
        </w:rPr>
      </w:pPr>
      <w:r>
        <w:rPr>
          <w:rFonts w:hint="default" w:ascii="Courier New" w:hAnsi="Courier New" w:cs="Courier New"/>
          <w:lang w:val="en-US" w:eastAsia="zh-CN"/>
        </w:rPr>
        <w:t>spring-data-es-test\src\test\java\cn\itcast\es\SpringDataElasticSearchTest.java测试类</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pageBreakBefore w:val="0"/>
              <w:widowControl/>
              <w:suppressLineNumbers w:val="0"/>
              <w:shd w:val="clear" w:fill="C8EDCC"/>
              <w:kinsoku/>
              <w:wordWrap/>
              <w:overflowPunct/>
              <w:topLinePunct w:val="0"/>
              <w:autoSpaceDE/>
              <w:autoSpaceDN/>
              <w:bidi w:val="0"/>
              <w:adjustRightInd/>
              <w:snapToGrid/>
              <w:spacing w:after="0"/>
              <w:textAlignment w:val="auto"/>
              <w:rPr>
                <w:rFonts w:hint="default" w:ascii="Courier New" w:hAnsi="Courier New" w:eastAsia="宋体" w:cs="Courier New"/>
                <w:color w:val="000000"/>
                <w:sz w:val="13"/>
                <w:szCs w:val="13"/>
                <w:lang w:val="en-US" w:eastAsia="zh-CN"/>
              </w:rPr>
            </w:pPr>
            <w:r>
              <w:rPr>
                <w:rFonts w:hint="default" w:ascii="Courier New" w:hAnsi="Courier New" w:cs="Courier New"/>
                <w:i/>
                <w:color w:val="808080"/>
                <w:sz w:val="22"/>
                <w:szCs w:val="22"/>
                <w:shd w:val="clear" w:fill="C8EDCC"/>
              </w:rPr>
              <w:t xml:space="preserve">/** </w:t>
            </w:r>
            <w:r>
              <w:rPr>
                <w:rFonts w:hint="eastAsia" w:ascii="宋体" w:hAnsi="宋体" w:eastAsia="宋体" w:cs="宋体"/>
                <w:i/>
                <w:color w:val="FF0000"/>
                <w:sz w:val="22"/>
                <w:szCs w:val="22"/>
                <w:shd w:val="clear" w:fill="C8EDCC"/>
              </w:rPr>
              <w:t>根据主键</w:t>
            </w:r>
            <w:r>
              <w:rPr>
                <w:rFonts w:hint="default" w:ascii="Courier New" w:hAnsi="Courier New" w:cs="Courier New"/>
                <w:i/>
                <w:color w:val="FF0000"/>
                <w:sz w:val="22"/>
                <w:szCs w:val="22"/>
                <w:shd w:val="clear" w:fill="C8EDCC"/>
              </w:rPr>
              <w:t>id</w:t>
            </w:r>
            <w:r>
              <w:rPr>
                <w:rFonts w:hint="eastAsia" w:ascii="宋体" w:hAnsi="宋体" w:eastAsia="宋体" w:cs="宋体"/>
                <w:i/>
                <w:color w:val="FF0000"/>
                <w:sz w:val="22"/>
                <w:szCs w:val="22"/>
                <w:shd w:val="clear" w:fill="C8EDCC"/>
              </w:rPr>
              <w:t>删除</w:t>
            </w:r>
            <w:r>
              <w:rPr>
                <w:rFonts w:hint="eastAsia" w:ascii="宋体" w:hAnsi="宋体" w:eastAsia="宋体" w:cs="宋体"/>
                <w:i/>
                <w:color w:val="808080"/>
                <w:sz w:val="22"/>
                <w:szCs w:val="22"/>
                <w:shd w:val="clear" w:fill="C8EDCC"/>
              </w:rPr>
              <w:t xml:space="preserve"> </w:t>
            </w:r>
            <w:r>
              <w:rPr>
                <w:rFonts w:hint="default" w:ascii="Courier New" w:hAnsi="Courier New" w:cs="Courier New"/>
                <w:i/>
                <w:color w:val="808080"/>
                <w:sz w:val="22"/>
                <w:szCs w:val="22"/>
                <w:shd w:val="clear" w:fill="C8EDCC"/>
              </w:rPr>
              <w:t>*/</w:t>
            </w:r>
            <w:r>
              <w:rPr>
                <w:rFonts w:hint="default" w:ascii="Courier New" w:hAnsi="Courier New" w:cs="Courier New"/>
                <w:i/>
                <w:color w:val="808080"/>
                <w:sz w:val="22"/>
                <w:szCs w:val="22"/>
                <w:shd w:val="clear" w:fill="C8EDCC"/>
              </w:rPr>
              <w:br w:type="textWrapping"/>
            </w:r>
            <w:r>
              <w:rPr>
                <w:rFonts w:hint="default" w:ascii="Courier New" w:hAnsi="Courier New" w:cs="Courier New"/>
                <w:color w:val="808000"/>
                <w:sz w:val="22"/>
                <w:szCs w:val="22"/>
                <w:shd w:val="clear" w:fill="C8EDCC"/>
              </w:rPr>
              <w:t>@Test</w:t>
            </w:r>
            <w:r>
              <w:rPr>
                <w:rFonts w:hint="default" w:ascii="Courier New" w:hAnsi="Courier New" w:cs="Courier New"/>
                <w:color w:val="808000"/>
                <w:sz w:val="22"/>
                <w:szCs w:val="22"/>
                <w:shd w:val="clear" w:fill="C8EDCC"/>
              </w:rPr>
              <w:br w:type="textWrapping"/>
            </w:r>
            <w:r>
              <w:rPr>
                <w:rFonts w:hint="default" w:ascii="Courier New" w:hAnsi="Courier New" w:cs="Courier New"/>
                <w:b/>
                <w:color w:val="000080"/>
                <w:sz w:val="22"/>
                <w:szCs w:val="22"/>
                <w:shd w:val="clear" w:fill="C8EDCC"/>
              </w:rPr>
              <w:t xml:space="preserve">public void </w:t>
            </w:r>
            <w:r>
              <w:rPr>
                <w:rFonts w:hint="default" w:ascii="Courier New" w:hAnsi="Courier New" w:cs="Courier New"/>
                <w:color w:val="000000"/>
                <w:sz w:val="22"/>
                <w:szCs w:val="22"/>
                <w:shd w:val="clear" w:fill="C8EDCC"/>
              </w:rPr>
              <w:t>testDeleteById(){</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w:t>
            </w:r>
            <w:r>
              <w:rPr>
                <w:rFonts w:hint="default" w:ascii="Courier New" w:hAnsi="Courier New" w:cs="Courier New"/>
                <w:b/>
                <w:color w:val="FF0000"/>
                <w:sz w:val="22"/>
                <w:szCs w:val="22"/>
                <w:shd w:val="clear" w:fill="C8EDCC"/>
              </w:rPr>
              <w:t>itemDao</w:t>
            </w:r>
            <w:r>
              <w:rPr>
                <w:rFonts w:hint="default" w:ascii="Courier New" w:hAnsi="Courier New" w:cs="Courier New"/>
                <w:color w:val="FF0000"/>
                <w:sz w:val="22"/>
                <w:szCs w:val="22"/>
                <w:shd w:val="clear" w:fill="C8EDCC"/>
              </w:rPr>
              <w:t>.deleteById(1L);</w:t>
            </w:r>
            <w:r>
              <w:rPr>
                <w:rFonts w:hint="default" w:ascii="Courier New" w:hAnsi="Courier New" w:cs="Courier New"/>
                <w:color w:val="FF0000"/>
                <w:sz w:val="22"/>
                <w:szCs w:val="22"/>
                <w:shd w:val="clear" w:fill="C8EDCC"/>
              </w:rPr>
              <w:br w:type="textWrapping"/>
            </w:r>
            <w:r>
              <w:rPr>
                <w:rFonts w:hint="default" w:ascii="Courier New" w:hAnsi="Courier New" w:cs="Courier New"/>
                <w:color w:val="000000"/>
                <w:sz w:val="22"/>
                <w:szCs w:val="22"/>
                <w:shd w:val="clear" w:fill="C8EDCC"/>
              </w:rPr>
              <w:t>}</w:t>
            </w:r>
            <w:r>
              <w:rPr>
                <w:rFonts w:hint="default" w:ascii="Courier New" w:hAnsi="Courier New" w:cs="Courier New"/>
                <w:color w:val="000000"/>
                <w:sz w:val="22"/>
                <w:szCs w:val="22"/>
                <w:shd w:val="clear" w:fill="C8EDCC"/>
              </w:rPr>
              <w:br w:type="textWrapping"/>
            </w:r>
            <w:r>
              <w:rPr>
                <w:rFonts w:hint="default" w:ascii="Courier New" w:hAnsi="Courier New" w:cs="Courier New"/>
                <w:i/>
                <w:color w:val="808080"/>
                <w:sz w:val="22"/>
                <w:szCs w:val="22"/>
                <w:shd w:val="clear" w:fill="C8EDCC"/>
              </w:rPr>
              <w:t xml:space="preserve">/** </w:t>
            </w:r>
            <w:r>
              <w:rPr>
                <w:rFonts w:hint="eastAsia" w:ascii="宋体" w:hAnsi="宋体" w:eastAsia="宋体" w:cs="宋体"/>
                <w:i/>
                <w:color w:val="FF0000"/>
                <w:sz w:val="22"/>
                <w:szCs w:val="22"/>
                <w:shd w:val="clear" w:fill="C8EDCC"/>
              </w:rPr>
              <w:t>根据条件删除</w:t>
            </w:r>
            <w:r>
              <w:rPr>
                <w:rFonts w:hint="eastAsia" w:ascii="宋体" w:hAnsi="宋体" w:eastAsia="宋体" w:cs="宋体"/>
                <w:i/>
                <w:color w:val="808080"/>
                <w:sz w:val="22"/>
                <w:szCs w:val="22"/>
                <w:shd w:val="clear" w:fill="C8EDCC"/>
              </w:rPr>
              <w:t xml:space="preserve"> </w:t>
            </w:r>
            <w:r>
              <w:rPr>
                <w:rFonts w:hint="default" w:ascii="Courier New" w:hAnsi="Courier New" w:cs="Courier New"/>
                <w:i/>
                <w:color w:val="808080"/>
                <w:sz w:val="22"/>
                <w:szCs w:val="22"/>
                <w:shd w:val="clear" w:fill="C8EDCC"/>
              </w:rPr>
              <w:t>*/</w:t>
            </w:r>
            <w:r>
              <w:rPr>
                <w:rFonts w:hint="default" w:ascii="Courier New" w:hAnsi="Courier New" w:cs="Courier New"/>
                <w:i/>
                <w:color w:val="808080"/>
                <w:sz w:val="22"/>
                <w:szCs w:val="22"/>
                <w:shd w:val="clear" w:fill="C8EDCC"/>
              </w:rPr>
              <w:br w:type="textWrapping"/>
            </w:r>
            <w:r>
              <w:rPr>
                <w:rFonts w:hint="default" w:ascii="Courier New" w:hAnsi="Courier New" w:cs="Courier New"/>
                <w:color w:val="808000"/>
                <w:sz w:val="22"/>
                <w:szCs w:val="22"/>
                <w:shd w:val="clear" w:fill="C8EDCC"/>
              </w:rPr>
              <w:t>@Test</w:t>
            </w:r>
            <w:r>
              <w:rPr>
                <w:rFonts w:hint="default" w:ascii="Courier New" w:hAnsi="Courier New" w:cs="Courier New"/>
                <w:color w:val="808000"/>
                <w:sz w:val="22"/>
                <w:szCs w:val="22"/>
                <w:shd w:val="clear" w:fill="C8EDCC"/>
              </w:rPr>
              <w:br w:type="textWrapping"/>
            </w:r>
            <w:r>
              <w:rPr>
                <w:rFonts w:hint="default" w:ascii="Courier New" w:hAnsi="Courier New" w:cs="Courier New"/>
                <w:b/>
                <w:color w:val="000080"/>
                <w:sz w:val="22"/>
                <w:szCs w:val="22"/>
                <w:shd w:val="clear" w:fill="C8EDCC"/>
              </w:rPr>
              <w:t xml:space="preserve">public void </w:t>
            </w:r>
            <w:r>
              <w:rPr>
                <w:rFonts w:hint="default" w:ascii="Courier New" w:hAnsi="Courier New" w:cs="Courier New"/>
                <w:color w:val="000000"/>
                <w:sz w:val="22"/>
                <w:szCs w:val="22"/>
                <w:shd w:val="clear" w:fill="C8EDCC"/>
              </w:rPr>
              <w:t>testDeleteByItem(){</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Item item = </w:t>
            </w:r>
            <w:r>
              <w:rPr>
                <w:rFonts w:hint="default" w:ascii="Courier New" w:hAnsi="Courier New" w:cs="Courier New"/>
                <w:b/>
                <w:color w:val="000080"/>
                <w:sz w:val="22"/>
                <w:szCs w:val="22"/>
                <w:shd w:val="clear" w:fill="C8EDCC"/>
              </w:rPr>
              <w:t xml:space="preserve">new </w:t>
            </w:r>
            <w:r>
              <w:rPr>
                <w:rFonts w:hint="default" w:ascii="Courier New" w:hAnsi="Courier New" w:cs="Courier New"/>
                <w:color w:val="000000"/>
                <w:sz w:val="22"/>
                <w:szCs w:val="22"/>
                <w:shd w:val="clear" w:fill="C8EDCC"/>
              </w:rPr>
              <w:t>Item();</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item.setId(</w:t>
            </w:r>
            <w:r>
              <w:rPr>
                <w:rFonts w:hint="default" w:ascii="Courier New" w:hAnsi="Courier New" w:cs="Courier New"/>
                <w:color w:val="0000FF"/>
                <w:sz w:val="22"/>
                <w:szCs w:val="22"/>
                <w:shd w:val="clear" w:fill="C8EDCC"/>
              </w:rPr>
              <w:t>10L</w:t>
            </w:r>
            <w:r>
              <w:rPr>
                <w:rFonts w:hint="default" w:ascii="Courier New" w:hAnsi="Courier New" w:cs="Courier New"/>
                <w:color w:val="000000"/>
                <w:sz w:val="22"/>
                <w:szCs w:val="22"/>
                <w:shd w:val="clear" w:fill="C8EDCC"/>
              </w:rPr>
              <w:t>);</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w:t>
            </w:r>
            <w:r>
              <w:rPr>
                <w:rFonts w:hint="default" w:ascii="Courier New" w:hAnsi="Courier New" w:cs="Courier New"/>
                <w:b/>
                <w:color w:val="FF0000"/>
                <w:sz w:val="22"/>
                <w:szCs w:val="22"/>
                <w:shd w:val="clear" w:fill="C8EDCC"/>
              </w:rPr>
              <w:t>itemDao</w:t>
            </w:r>
            <w:r>
              <w:rPr>
                <w:rFonts w:hint="default" w:ascii="Courier New" w:hAnsi="Courier New" w:cs="Courier New"/>
                <w:color w:val="FF0000"/>
                <w:sz w:val="22"/>
                <w:szCs w:val="22"/>
                <w:shd w:val="clear" w:fill="C8EDCC"/>
              </w:rPr>
              <w:t>.delete(item);</w:t>
            </w:r>
            <w:r>
              <w:rPr>
                <w:rFonts w:hint="default" w:ascii="Courier New" w:hAnsi="Courier New" w:cs="Courier New"/>
                <w:color w:val="FF0000"/>
                <w:sz w:val="22"/>
                <w:szCs w:val="22"/>
                <w:shd w:val="clear" w:fill="C8EDCC"/>
              </w:rPr>
              <w:br w:type="textWrapping"/>
            </w:r>
            <w:r>
              <w:rPr>
                <w:rFonts w:hint="default" w:ascii="Courier New" w:hAnsi="Courier New" w:cs="Courier New"/>
                <w:color w:val="000000"/>
                <w:sz w:val="22"/>
                <w:szCs w:val="22"/>
                <w:shd w:val="clear" w:fill="C8EDCC"/>
              </w:rPr>
              <w:t>}</w:t>
            </w:r>
            <w:r>
              <w:rPr>
                <w:rFonts w:hint="default" w:ascii="Courier New" w:hAnsi="Courier New" w:cs="Courier New"/>
                <w:color w:val="000000"/>
                <w:sz w:val="22"/>
                <w:szCs w:val="22"/>
                <w:shd w:val="clear" w:fill="C8EDCC"/>
              </w:rPr>
              <w:br w:type="textWrapping"/>
            </w:r>
            <w:r>
              <w:rPr>
                <w:rFonts w:hint="default" w:ascii="Courier New" w:hAnsi="Courier New" w:cs="Courier New"/>
                <w:i/>
                <w:color w:val="808080"/>
                <w:sz w:val="22"/>
                <w:szCs w:val="22"/>
                <w:shd w:val="clear" w:fill="C8EDCC"/>
              </w:rPr>
              <w:t xml:space="preserve">/** </w:t>
            </w:r>
            <w:r>
              <w:rPr>
                <w:rFonts w:hint="eastAsia" w:ascii="宋体" w:hAnsi="宋体" w:eastAsia="宋体" w:cs="宋体"/>
                <w:i/>
                <w:color w:val="FF0000"/>
                <w:sz w:val="22"/>
                <w:szCs w:val="22"/>
                <w:shd w:val="clear" w:fill="C8EDCC"/>
              </w:rPr>
              <w:t>删除全部</w:t>
            </w:r>
            <w:r>
              <w:rPr>
                <w:rFonts w:hint="eastAsia" w:ascii="宋体" w:hAnsi="宋体" w:eastAsia="宋体" w:cs="宋体"/>
                <w:i/>
                <w:color w:val="808080"/>
                <w:sz w:val="22"/>
                <w:szCs w:val="22"/>
                <w:shd w:val="clear" w:fill="C8EDCC"/>
              </w:rPr>
              <w:t xml:space="preserve"> </w:t>
            </w:r>
            <w:r>
              <w:rPr>
                <w:rFonts w:hint="default" w:ascii="Courier New" w:hAnsi="Courier New" w:cs="Courier New"/>
                <w:i/>
                <w:color w:val="808080"/>
                <w:sz w:val="22"/>
                <w:szCs w:val="22"/>
                <w:shd w:val="clear" w:fill="C8EDCC"/>
              </w:rPr>
              <w:t>*/</w:t>
            </w:r>
            <w:r>
              <w:rPr>
                <w:rFonts w:hint="default" w:ascii="Courier New" w:hAnsi="Courier New" w:cs="Courier New"/>
                <w:i/>
                <w:color w:val="808080"/>
                <w:sz w:val="22"/>
                <w:szCs w:val="22"/>
                <w:shd w:val="clear" w:fill="C8EDCC"/>
              </w:rPr>
              <w:br w:type="textWrapping"/>
            </w:r>
            <w:r>
              <w:rPr>
                <w:rFonts w:hint="default" w:ascii="Courier New" w:hAnsi="Courier New" w:cs="Courier New"/>
                <w:color w:val="808000"/>
                <w:sz w:val="22"/>
                <w:szCs w:val="22"/>
                <w:shd w:val="clear" w:fill="C8EDCC"/>
              </w:rPr>
              <w:t>@Test</w:t>
            </w:r>
            <w:r>
              <w:rPr>
                <w:rFonts w:hint="default" w:ascii="Courier New" w:hAnsi="Courier New" w:cs="Courier New"/>
                <w:color w:val="808000"/>
                <w:sz w:val="22"/>
                <w:szCs w:val="22"/>
                <w:shd w:val="clear" w:fill="C8EDCC"/>
              </w:rPr>
              <w:br w:type="textWrapping"/>
            </w:r>
            <w:r>
              <w:rPr>
                <w:rFonts w:hint="default" w:ascii="Courier New" w:hAnsi="Courier New" w:cs="Courier New"/>
                <w:b/>
                <w:color w:val="000080"/>
                <w:sz w:val="22"/>
                <w:szCs w:val="22"/>
                <w:shd w:val="clear" w:fill="C8EDCC"/>
              </w:rPr>
              <w:t xml:space="preserve">public void </w:t>
            </w:r>
            <w:r>
              <w:rPr>
                <w:rFonts w:hint="default" w:ascii="Courier New" w:hAnsi="Courier New" w:cs="Courier New"/>
                <w:color w:val="000000"/>
                <w:sz w:val="22"/>
                <w:szCs w:val="22"/>
                <w:shd w:val="clear" w:fill="C8EDCC"/>
              </w:rPr>
              <w:t>testDeleteAll(){</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w:t>
            </w:r>
            <w:r>
              <w:rPr>
                <w:rFonts w:hint="default" w:ascii="Courier New" w:hAnsi="Courier New" w:cs="Courier New"/>
                <w:b/>
                <w:color w:val="FF0000"/>
                <w:sz w:val="22"/>
                <w:szCs w:val="22"/>
                <w:shd w:val="clear" w:fill="C8EDCC"/>
              </w:rPr>
              <w:t>itemDao</w:t>
            </w:r>
            <w:r>
              <w:rPr>
                <w:rFonts w:hint="default" w:ascii="Courier New" w:hAnsi="Courier New" w:cs="Courier New"/>
                <w:color w:val="FF0000"/>
                <w:sz w:val="22"/>
                <w:szCs w:val="22"/>
                <w:shd w:val="clear" w:fill="C8EDCC"/>
              </w:rPr>
              <w:t>.deleteAll();</w:t>
            </w:r>
            <w:r>
              <w:rPr>
                <w:rFonts w:hint="default" w:ascii="Courier New" w:hAnsi="Courier New" w:cs="Courier New"/>
                <w:color w:val="FF0000"/>
                <w:sz w:val="22"/>
                <w:szCs w:val="22"/>
                <w:shd w:val="clear" w:fill="C8EDCC"/>
              </w:rPr>
              <w:br w:type="textWrapping"/>
            </w:r>
            <w:r>
              <w:rPr>
                <w:rFonts w:hint="default" w:ascii="Courier New" w:hAnsi="Courier New" w:cs="Courier New"/>
                <w:color w:val="000000"/>
                <w:sz w:val="22"/>
                <w:szCs w:val="22"/>
                <w:shd w:val="clear" w:fill="C8EDCC"/>
              </w:rPr>
              <w:t>}</w:t>
            </w:r>
          </w:p>
        </w:tc>
      </w:tr>
    </w:tbl>
    <w:p>
      <w:pPr>
        <w:pStyle w:val="5"/>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3"/>
        <w:rPr>
          <w:rFonts w:hint="default" w:asciiTheme="majorHAnsi" w:hAnsiTheme="majorHAnsi" w:eastAsiaTheme="majorEastAsia" w:cstheme="majorBidi"/>
          <w:b/>
          <w:bCs/>
          <w:color w:val="1E1C11" w:themeColor="background2" w:themeShade="1A"/>
          <w:kern w:val="2"/>
          <w:sz w:val="28"/>
          <w:szCs w:val="28"/>
          <w:lang w:val="en-US" w:eastAsia="zh-CN" w:bidi="ar-SA"/>
        </w:rPr>
      </w:pPr>
      <w:r>
        <w:rPr>
          <w:rFonts w:hint="eastAsia" w:asciiTheme="majorHAnsi" w:hAnsiTheme="majorHAnsi" w:eastAsiaTheme="majorEastAsia" w:cstheme="majorBidi"/>
          <w:b/>
          <w:bCs/>
          <w:color w:val="1E1C11" w:themeColor="background2" w:themeShade="1A"/>
          <w:kern w:val="2"/>
          <w:sz w:val="28"/>
          <w:szCs w:val="28"/>
          <w:lang w:val="en-US" w:eastAsia="zh-CN" w:bidi="ar-SA"/>
        </w:rPr>
        <w:t>2.2.</w:t>
      </w:r>
      <w:r>
        <w:rPr>
          <w:rFonts w:hint="default" w:asciiTheme="majorHAnsi" w:hAnsiTheme="majorHAnsi" w:eastAsiaTheme="majorEastAsia" w:cstheme="majorBidi"/>
          <w:b/>
          <w:bCs/>
          <w:color w:val="1E1C11" w:themeColor="background2" w:themeShade="1A"/>
          <w:kern w:val="2"/>
          <w:sz w:val="28"/>
          <w:szCs w:val="28"/>
          <w:lang w:val="en-US" w:eastAsia="zh-CN" w:bidi="ar-SA"/>
        </w:rPr>
        <w:t>5</w:t>
      </w:r>
      <w:r>
        <w:rPr>
          <w:rFonts w:hint="eastAsia" w:asciiTheme="majorHAnsi" w:hAnsiTheme="majorHAnsi" w:eastAsiaTheme="majorEastAsia" w:cstheme="majorBidi"/>
          <w:b/>
          <w:bCs/>
          <w:color w:val="1E1C11" w:themeColor="background2" w:themeShade="1A"/>
          <w:kern w:val="2"/>
          <w:sz w:val="28"/>
          <w:szCs w:val="28"/>
          <w:lang w:val="en-US" w:eastAsia="zh-CN" w:bidi="ar-SA"/>
        </w:rPr>
        <w:t>.</w:t>
      </w:r>
      <w:r>
        <w:rPr>
          <w:rFonts w:hint="default" w:asciiTheme="majorHAnsi" w:hAnsiTheme="majorHAnsi" w:eastAsiaTheme="majorEastAsia" w:cstheme="majorBidi"/>
          <w:b/>
          <w:bCs/>
          <w:color w:val="1E1C11" w:themeColor="background2" w:themeShade="1A"/>
          <w:kern w:val="2"/>
          <w:sz w:val="28"/>
          <w:szCs w:val="28"/>
          <w:lang w:val="en-US" w:eastAsia="zh-CN" w:bidi="ar-SA"/>
        </w:rPr>
        <w:t>4</w:t>
      </w:r>
      <w:r>
        <w:rPr>
          <w:rFonts w:hint="eastAsia" w:asciiTheme="majorHAnsi" w:hAnsiTheme="majorHAnsi" w:eastAsiaTheme="majorEastAsia" w:cstheme="majorBidi"/>
          <w:b/>
          <w:bCs/>
          <w:color w:val="1E1C11" w:themeColor="background2" w:themeShade="1A"/>
          <w:kern w:val="2"/>
          <w:sz w:val="28"/>
          <w:szCs w:val="28"/>
          <w:lang w:val="en-US" w:eastAsia="zh-CN" w:bidi="ar-SA"/>
        </w:rPr>
        <w:t>查询或搜索</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both"/>
        <w:textAlignment w:val="auto"/>
        <w:outlineLvl w:val="9"/>
        <w:rPr>
          <w:rFonts w:hint="default" w:ascii="Courier New" w:hAnsi="Courier New" w:cs="Courier New"/>
          <w:lang w:val="en-US" w:eastAsia="zh-CN"/>
        </w:rPr>
      </w:pPr>
      <w:r>
        <w:rPr>
          <w:rFonts w:hint="default" w:ascii="Courier New" w:hAnsi="Courier New" w:cs="Courier New"/>
          <w:lang w:val="en-US" w:eastAsia="zh-CN"/>
        </w:rPr>
        <w:t>spring-data-es-test\src\test\java\cn\itcast\es\SpringDataElasticSearchTest.java测试类</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pageBreakBefore w:val="0"/>
              <w:widowControl/>
              <w:suppressLineNumbers w:val="0"/>
              <w:shd w:val="clear" w:fill="C8EDCC"/>
              <w:kinsoku/>
              <w:wordWrap/>
              <w:overflowPunct/>
              <w:topLinePunct w:val="0"/>
              <w:autoSpaceDE/>
              <w:autoSpaceDN/>
              <w:bidi w:val="0"/>
              <w:adjustRightInd/>
              <w:snapToGrid/>
              <w:spacing w:after="0"/>
              <w:textAlignment w:val="auto"/>
              <w:rPr>
                <w:rFonts w:hint="default" w:ascii="Courier New" w:hAnsi="Courier New" w:eastAsia="宋体" w:cs="Courier New"/>
                <w:color w:val="000000"/>
                <w:sz w:val="13"/>
                <w:szCs w:val="13"/>
                <w:lang w:val="en-US" w:eastAsia="zh-CN"/>
              </w:rPr>
            </w:pPr>
            <w:r>
              <w:rPr>
                <w:rFonts w:hint="default" w:ascii="Courier New" w:hAnsi="Courier New" w:cs="Courier New"/>
                <w:i/>
                <w:color w:val="808080"/>
                <w:sz w:val="22"/>
                <w:szCs w:val="22"/>
                <w:shd w:val="clear" w:fill="C8EDCC"/>
              </w:rPr>
              <w:t xml:space="preserve">/** </w:t>
            </w:r>
            <w:r>
              <w:rPr>
                <w:rFonts w:hint="eastAsia" w:ascii="宋体" w:hAnsi="宋体" w:eastAsia="宋体" w:cs="宋体"/>
                <w:i/>
                <w:color w:val="FF0000"/>
                <w:sz w:val="22"/>
                <w:szCs w:val="22"/>
                <w:shd w:val="clear" w:fill="C8EDCC"/>
              </w:rPr>
              <w:t>根据主键</w:t>
            </w:r>
            <w:r>
              <w:rPr>
                <w:rFonts w:hint="default" w:ascii="Courier New" w:hAnsi="Courier New" w:cs="Courier New"/>
                <w:i/>
                <w:color w:val="FF0000"/>
                <w:sz w:val="22"/>
                <w:szCs w:val="22"/>
                <w:shd w:val="clear" w:fill="C8EDCC"/>
              </w:rPr>
              <w:t>id</w:t>
            </w:r>
            <w:r>
              <w:rPr>
                <w:rFonts w:hint="eastAsia" w:ascii="宋体" w:hAnsi="宋体" w:eastAsia="宋体" w:cs="宋体"/>
                <w:i/>
                <w:color w:val="FF0000"/>
                <w:sz w:val="22"/>
                <w:szCs w:val="22"/>
                <w:shd w:val="clear" w:fill="C8EDCC"/>
              </w:rPr>
              <w:t xml:space="preserve">查询 </w:t>
            </w:r>
            <w:r>
              <w:rPr>
                <w:rFonts w:hint="default" w:ascii="Courier New" w:hAnsi="Courier New" w:cs="Courier New"/>
                <w:i/>
                <w:color w:val="808080"/>
                <w:sz w:val="22"/>
                <w:szCs w:val="22"/>
                <w:shd w:val="clear" w:fill="C8EDCC"/>
              </w:rPr>
              <w:t>*/</w:t>
            </w:r>
            <w:r>
              <w:rPr>
                <w:rFonts w:hint="default" w:ascii="Courier New" w:hAnsi="Courier New" w:cs="Courier New"/>
                <w:i/>
                <w:color w:val="808080"/>
                <w:sz w:val="22"/>
                <w:szCs w:val="22"/>
                <w:shd w:val="clear" w:fill="C8EDCC"/>
              </w:rPr>
              <w:br w:type="textWrapping"/>
            </w:r>
            <w:r>
              <w:rPr>
                <w:rFonts w:hint="default" w:ascii="Courier New" w:hAnsi="Courier New" w:cs="Courier New"/>
                <w:color w:val="808000"/>
                <w:sz w:val="22"/>
                <w:szCs w:val="22"/>
                <w:shd w:val="clear" w:fill="C8EDCC"/>
              </w:rPr>
              <w:t>@Test</w:t>
            </w:r>
            <w:r>
              <w:rPr>
                <w:rFonts w:hint="default" w:ascii="Courier New" w:hAnsi="Courier New" w:cs="Courier New"/>
                <w:color w:val="808000"/>
                <w:sz w:val="22"/>
                <w:szCs w:val="22"/>
                <w:shd w:val="clear" w:fill="C8EDCC"/>
              </w:rPr>
              <w:br w:type="textWrapping"/>
            </w:r>
            <w:r>
              <w:rPr>
                <w:rFonts w:hint="default" w:ascii="Courier New" w:hAnsi="Courier New" w:cs="Courier New"/>
                <w:b/>
                <w:color w:val="000080"/>
                <w:sz w:val="22"/>
                <w:szCs w:val="22"/>
                <w:shd w:val="clear" w:fill="C8EDCC"/>
              </w:rPr>
              <w:t xml:space="preserve">public void </w:t>
            </w:r>
            <w:r>
              <w:rPr>
                <w:rFonts w:hint="default" w:ascii="Courier New" w:hAnsi="Courier New" w:cs="Courier New"/>
                <w:color w:val="000000"/>
                <w:sz w:val="22"/>
                <w:szCs w:val="22"/>
                <w:shd w:val="clear" w:fill="C8EDCC"/>
              </w:rPr>
              <w:t>testFindById(){</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Item item = </w:t>
            </w:r>
            <w:r>
              <w:rPr>
                <w:rFonts w:hint="default" w:ascii="Courier New" w:hAnsi="Courier New" w:cs="Courier New"/>
                <w:b/>
                <w:color w:val="660E7A"/>
                <w:sz w:val="22"/>
                <w:szCs w:val="22"/>
                <w:shd w:val="clear" w:fill="C8EDCC"/>
              </w:rPr>
              <w:t>itemDao</w:t>
            </w:r>
            <w:r>
              <w:rPr>
                <w:rFonts w:hint="default" w:ascii="Courier New" w:hAnsi="Courier New" w:cs="Courier New"/>
                <w:color w:val="000000"/>
                <w:sz w:val="22"/>
                <w:szCs w:val="22"/>
                <w:shd w:val="clear" w:fill="C8EDCC"/>
              </w:rPr>
              <w:t>.</w:t>
            </w:r>
            <w:r>
              <w:rPr>
                <w:rFonts w:hint="default" w:ascii="Courier New" w:hAnsi="Courier New" w:cs="Courier New"/>
                <w:color w:val="FF0000"/>
                <w:sz w:val="22"/>
                <w:szCs w:val="22"/>
                <w:shd w:val="clear" w:fill="C8EDCC"/>
              </w:rPr>
              <w:t>findById</w:t>
            </w:r>
            <w:r>
              <w:rPr>
                <w:rFonts w:hint="default" w:ascii="Courier New" w:hAnsi="Courier New" w:cs="Courier New"/>
                <w:color w:val="000000"/>
                <w:sz w:val="22"/>
                <w:szCs w:val="22"/>
                <w:shd w:val="clear" w:fill="C8EDCC"/>
              </w:rPr>
              <w:t>(</w:t>
            </w:r>
            <w:r>
              <w:rPr>
                <w:rFonts w:hint="default" w:ascii="Courier New" w:hAnsi="Courier New" w:cs="Courier New"/>
                <w:color w:val="0000FF"/>
                <w:sz w:val="22"/>
                <w:szCs w:val="22"/>
                <w:shd w:val="clear" w:fill="C8EDCC"/>
              </w:rPr>
              <w:t>1L</w:t>
            </w:r>
            <w:r>
              <w:rPr>
                <w:rFonts w:hint="default" w:ascii="Courier New" w:hAnsi="Courier New" w:cs="Courier New"/>
                <w:color w:val="000000"/>
                <w:sz w:val="22"/>
                <w:szCs w:val="22"/>
                <w:shd w:val="clear" w:fill="C8EDCC"/>
              </w:rPr>
              <w:t>).get();</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System.</w:t>
            </w:r>
            <w:r>
              <w:rPr>
                <w:rFonts w:hint="default" w:ascii="Courier New" w:hAnsi="Courier New" w:cs="Courier New"/>
                <w:b/>
                <w:i/>
                <w:color w:val="660E7A"/>
                <w:sz w:val="22"/>
                <w:szCs w:val="22"/>
                <w:shd w:val="clear" w:fill="C8EDCC"/>
              </w:rPr>
              <w:t>out</w:t>
            </w:r>
            <w:r>
              <w:rPr>
                <w:rFonts w:hint="default" w:ascii="Courier New" w:hAnsi="Courier New" w:cs="Courier New"/>
                <w:color w:val="000000"/>
                <w:sz w:val="22"/>
                <w:szCs w:val="22"/>
                <w:shd w:val="clear" w:fill="C8EDCC"/>
              </w:rPr>
              <w:t xml:space="preserve">.println(item.getId() + </w:t>
            </w:r>
            <w:r>
              <w:rPr>
                <w:rFonts w:hint="default" w:ascii="Courier New" w:hAnsi="Courier New" w:cs="Courier New"/>
                <w:b/>
                <w:color w:val="008000"/>
                <w:sz w:val="22"/>
                <w:szCs w:val="22"/>
                <w:shd w:val="clear" w:fill="C8EDCC"/>
              </w:rPr>
              <w:t>"</w:t>
            </w:r>
            <w:r>
              <w:rPr>
                <w:rFonts w:hint="default" w:ascii="Courier New" w:hAnsi="Courier New" w:cs="Courier New"/>
                <w:b/>
                <w:color w:val="000080"/>
                <w:sz w:val="22"/>
                <w:szCs w:val="22"/>
                <w:shd w:val="clear" w:fill="C8EDCC"/>
              </w:rPr>
              <w:t>\t</w:t>
            </w:r>
            <w:r>
              <w:rPr>
                <w:rFonts w:hint="default" w:ascii="Courier New" w:hAnsi="Courier New" w:cs="Courier New"/>
                <w:b/>
                <w:color w:val="008000"/>
                <w:sz w:val="22"/>
                <w:szCs w:val="22"/>
                <w:shd w:val="clear" w:fill="C8EDCC"/>
              </w:rPr>
              <w:t xml:space="preserve">" </w:t>
            </w:r>
            <w:r>
              <w:rPr>
                <w:rFonts w:hint="default" w:ascii="Courier New" w:hAnsi="Courier New" w:cs="Courier New"/>
                <w:color w:val="000000"/>
                <w:sz w:val="22"/>
                <w:szCs w:val="22"/>
                <w:shd w:val="clear" w:fill="C8EDCC"/>
              </w:rPr>
              <w:t>+ item.getTitle());</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w:t>
            </w:r>
            <w:r>
              <w:rPr>
                <w:rFonts w:hint="default" w:ascii="Courier New" w:hAnsi="Courier New" w:cs="Courier New"/>
                <w:color w:val="000000"/>
                <w:sz w:val="22"/>
                <w:szCs w:val="22"/>
                <w:shd w:val="clear" w:fill="C8EDCC"/>
              </w:rPr>
              <w:br w:type="textWrapping"/>
            </w:r>
            <w:r>
              <w:rPr>
                <w:rFonts w:hint="default" w:ascii="Courier New" w:hAnsi="Courier New" w:cs="Courier New"/>
                <w:i/>
                <w:color w:val="808080"/>
                <w:sz w:val="22"/>
                <w:szCs w:val="22"/>
                <w:shd w:val="clear" w:fill="C8EDCC"/>
              </w:rPr>
              <w:t xml:space="preserve">/** </w:t>
            </w:r>
            <w:r>
              <w:rPr>
                <w:rFonts w:hint="eastAsia" w:ascii="宋体" w:hAnsi="宋体" w:eastAsia="宋体" w:cs="宋体"/>
                <w:i/>
                <w:color w:val="FF0000"/>
                <w:sz w:val="22"/>
                <w:szCs w:val="22"/>
                <w:shd w:val="clear" w:fill="C8EDCC"/>
              </w:rPr>
              <w:t xml:space="preserve">查询全部 </w:t>
            </w:r>
            <w:r>
              <w:rPr>
                <w:rFonts w:hint="default" w:ascii="Courier New" w:hAnsi="Courier New" w:cs="Courier New"/>
                <w:i/>
                <w:color w:val="808080"/>
                <w:sz w:val="22"/>
                <w:szCs w:val="22"/>
                <w:shd w:val="clear" w:fill="C8EDCC"/>
              </w:rPr>
              <w:t>*/</w:t>
            </w:r>
            <w:r>
              <w:rPr>
                <w:rFonts w:hint="default" w:ascii="Courier New" w:hAnsi="Courier New" w:cs="Courier New"/>
                <w:i/>
                <w:color w:val="808080"/>
                <w:sz w:val="22"/>
                <w:szCs w:val="22"/>
                <w:shd w:val="clear" w:fill="C8EDCC"/>
              </w:rPr>
              <w:br w:type="textWrapping"/>
            </w:r>
            <w:r>
              <w:rPr>
                <w:rFonts w:hint="default" w:ascii="Courier New" w:hAnsi="Courier New" w:cs="Courier New"/>
                <w:color w:val="808000"/>
                <w:sz w:val="22"/>
                <w:szCs w:val="22"/>
                <w:shd w:val="clear" w:fill="C8EDCC"/>
              </w:rPr>
              <w:t>@Test</w:t>
            </w:r>
            <w:r>
              <w:rPr>
                <w:rFonts w:hint="default" w:ascii="Courier New" w:hAnsi="Courier New" w:cs="Courier New"/>
                <w:color w:val="808000"/>
                <w:sz w:val="22"/>
                <w:szCs w:val="22"/>
                <w:shd w:val="clear" w:fill="C8EDCC"/>
              </w:rPr>
              <w:br w:type="textWrapping"/>
            </w:r>
            <w:r>
              <w:rPr>
                <w:rFonts w:hint="default" w:ascii="Courier New" w:hAnsi="Courier New" w:cs="Courier New"/>
                <w:b/>
                <w:color w:val="000080"/>
                <w:sz w:val="22"/>
                <w:szCs w:val="22"/>
                <w:shd w:val="clear" w:fill="C8EDCC"/>
              </w:rPr>
              <w:t xml:space="preserve">public void </w:t>
            </w:r>
            <w:r>
              <w:rPr>
                <w:rFonts w:hint="default" w:ascii="Courier New" w:hAnsi="Courier New" w:cs="Courier New"/>
                <w:color w:val="000000"/>
                <w:sz w:val="22"/>
                <w:szCs w:val="22"/>
                <w:shd w:val="clear" w:fill="C8EDCC"/>
              </w:rPr>
              <w:t>testFindAll(){</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Iterable&lt;Item&gt; items = </w:t>
            </w:r>
            <w:r>
              <w:rPr>
                <w:rFonts w:hint="default" w:ascii="Courier New" w:hAnsi="Courier New" w:cs="Courier New"/>
                <w:b/>
                <w:color w:val="660E7A"/>
                <w:sz w:val="22"/>
                <w:szCs w:val="22"/>
                <w:shd w:val="clear" w:fill="C8EDCC"/>
              </w:rPr>
              <w:t>itemDao</w:t>
            </w:r>
            <w:r>
              <w:rPr>
                <w:rFonts w:hint="default" w:ascii="Courier New" w:hAnsi="Courier New" w:cs="Courier New"/>
                <w:color w:val="000000"/>
                <w:sz w:val="22"/>
                <w:szCs w:val="22"/>
                <w:shd w:val="clear" w:fill="C8EDCC"/>
              </w:rPr>
              <w:t>.</w:t>
            </w:r>
            <w:r>
              <w:rPr>
                <w:rFonts w:hint="default" w:ascii="Courier New" w:hAnsi="Courier New" w:cs="Courier New"/>
                <w:color w:val="FF0000"/>
                <w:sz w:val="22"/>
                <w:szCs w:val="22"/>
                <w:shd w:val="clear" w:fill="C8EDCC"/>
              </w:rPr>
              <w:t>findAll</w:t>
            </w:r>
            <w:r>
              <w:rPr>
                <w:rFonts w:hint="default" w:ascii="Courier New" w:hAnsi="Courier New" w:cs="Courier New"/>
                <w:color w:val="000000"/>
                <w:sz w:val="22"/>
                <w:szCs w:val="22"/>
                <w:shd w:val="clear" w:fill="C8EDCC"/>
              </w:rPr>
              <w:t>();</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w:t>
            </w:r>
            <w:r>
              <w:rPr>
                <w:rFonts w:hint="default" w:ascii="Courier New" w:hAnsi="Courier New" w:cs="Courier New"/>
                <w:b/>
                <w:color w:val="000080"/>
                <w:sz w:val="22"/>
                <w:szCs w:val="22"/>
                <w:shd w:val="clear" w:fill="C8EDCC"/>
              </w:rPr>
              <w:t xml:space="preserve">for </w:t>
            </w:r>
            <w:r>
              <w:rPr>
                <w:rFonts w:hint="default" w:ascii="Courier New" w:hAnsi="Courier New" w:cs="Courier New"/>
                <w:color w:val="000000"/>
                <w:sz w:val="22"/>
                <w:szCs w:val="22"/>
                <w:shd w:val="clear" w:fill="C8EDCC"/>
              </w:rPr>
              <w:t>(Item item : items) {</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System.</w:t>
            </w:r>
            <w:r>
              <w:rPr>
                <w:rFonts w:hint="default" w:ascii="Courier New" w:hAnsi="Courier New" w:cs="Courier New"/>
                <w:b/>
                <w:i/>
                <w:color w:val="660E7A"/>
                <w:sz w:val="22"/>
                <w:szCs w:val="22"/>
                <w:shd w:val="clear" w:fill="C8EDCC"/>
              </w:rPr>
              <w:t>out</w:t>
            </w:r>
            <w:r>
              <w:rPr>
                <w:rFonts w:hint="default" w:ascii="Courier New" w:hAnsi="Courier New" w:cs="Courier New"/>
                <w:color w:val="000000"/>
                <w:sz w:val="22"/>
                <w:szCs w:val="22"/>
                <w:shd w:val="clear" w:fill="C8EDCC"/>
              </w:rPr>
              <w:t xml:space="preserve">.println(item.getId() + </w:t>
            </w:r>
            <w:r>
              <w:rPr>
                <w:rFonts w:hint="default" w:ascii="Courier New" w:hAnsi="Courier New" w:cs="Courier New"/>
                <w:b/>
                <w:color w:val="008000"/>
                <w:sz w:val="22"/>
                <w:szCs w:val="22"/>
                <w:shd w:val="clear" w:fill="C8EDCC"/>
              </w:rPr>
              <w:t>"</w:t>
            </w:r>
            <w:r>
              <w:rPr>
                <w:rFonts w:hint="default" w:ascii="Courier New" w:hAnsi="Courier New" w:cs="Courier New"/>
                <w:b/>
                <w:color w:val="000080"/>
                <w:sz w:val="22"/>
                <w:szCs w:val="22"/>
                <w:shd w:val="clear" w:fill="C8EDCC"/>
              </w:rPr>
              <w:t>\t</w:t>
            </w:r>
            <w:r>
              <w:rPr>
                <w:rFonts w:hint="default" w:ascii="Courier New" w:hAnsi="Courier New" w:cs="Courier New"/>
                <w:b/>
                <w:color w:val="008000"/>
                <w:sz w:val="22"/>
                <w:szCs w:val="22"/>
                <w:shd w:val="clear" w:fill="C8EDCC"/>
              </w:rPr>
              <w:t xml:space="preserve">" </w:t>
            </w:r>
            <w:r>
              <w:rPr>
                <w:rFonts w:hint="default" w:ascii="Courier New" w:hAnsi="Courier New" w:cs="Courier New"/>
                <w:color w:val="000000"/>
                <w:sz w:val="22"/>
                <w:szCs w:val="22"/>
                <w:shd w:val="clear" w:fill="C8EDCC"/>
              </w:rPr>
              <w:t>+ item.getTitle());</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w:t>
            </w:r>
            <w:r>
              <w:rPr>
                <w:rFonts w:hint="default" w:ascii="Courier New" w:hAnsi="Courier New" w:cs="Courier New"/>
                <w:color w:val="000000"/>
                <w:sz w:val="22"/>
                <w:szCs w:val="22"/>
                <w:shd w:val="clear" w:fill="C8EDCC"/>
              </w:rPr>
              <w:br w:type="textWrapping"/>
            </w:r>
            <w:r>
              <w:rPr>
                <w:rFonts w:hint="default" w:ascii="Courier New" w:hAnsi="Courier New" w:cs="Courier New"/>
                <w:i/>
                <w:color w:val="808080"/>
                <w:sz w:val="22"/>
                <w:szCs w:val="22"/>
                <w:shd w:val="clear" w:fill="C8EDCC"/>
              </w:rPr>
              <w:t xml:space="preserve">/** </w:t>
            </w:r>
            <w:r>
              <w:rPr>
                <w:rFonts w:hint="eastAsia" w:ascii="宋体" w:hAnsi="宋体" w:eastAsia="宋体" w:cs="宋体"/>
                <w:i/>
                <w:color w:val="FF0000"/>
                <w:sz w:val="22"/>
                <w:szCs w:val="22"/>
                <w:shd w:val="clear" w:fill="C8EDCC"/>
              </w:rPr>
              <w:t>分页查询</w:t>
            </w:r>
            <w:r>
              <w:rPr>
                <w:rFonts w:hint="eastAsia" w:ascii="宋体" w:hAnsi="宋体" w:eastAsia="宋体" w:cs="宋体"/>
                <w:i/>
                <w:color w:val="808080"/>
                <w:sz w:val="22"/>
                <w:szCs w:val="22"/>
                <w:shd w:val="clear" w:fill="C8EDCC"/>
              </w:rPr>
              <w:t xml:space="preserve"> </w:t>
            </w:r>
            <w:r>
              <w:rPr>
                <w:rFonts w:hint="default" w:ascii="Courier New" w:hAnsi="Courier New" w:cs="Courier New"/>
                <w:i/>
                <w:color w:val="808080"/>
                <w:sz w:val="22"/>
                <w:szCs w:val="22"/>
                <w:shd w:val="clear" w:fill="C8EDCC"/>
              </w:rPr>
              <w:t>*/</w:t>
            </w:r>
            <w:r>
              <w:rPr>
                <w:rFonts w:hint="default" w:ascii="Courier New" w:hAnsi="Courier New" w:cs="Courier New"/>
                <w:i/>
                <w:color w:val="808080"/>
                <w:sz w:val="22"/>
                <w:szCs w:val="22"/>
                <w:shd w:val="clear" w:fill="C8EDCC"/>
              </w:rPr>
              <w:br w:type="textWrapping"/>
            </w:r>
            <w:r>
              <w:rPr>
                <w:rFonts w:hint="default" w:ascii="Courier New" w:hAnsi="Courier New" w:cs="Courier New"/>
                <w:color w:val="808000"/>
                <w:sz w:val="22"/>
                <w:szCs w:val="22"/>
                <w:shd w:val="clear" w:fill="C8EDCC"/>
              </w:rPr>
              <w:t>@Test</w:t>
            </w:r>
            <w:r>
              <w:rPr>
                <w:rFonts w:hint="default" w:ascii="Courier New" w:hAnsi="Courier New" w:cs="Courier New"/>
                <w:color w:val="808000"/>
                <w:sz w:val="22"/>
                <w:szCs w:val="22"/>
                <w:shd w:val="clear" w:fill="C8EDCC"/>
              </w:rPr>
              <w:br w:type="textWrapping"/>
            </w:r>
            <w:r>
              <w:rPr>
                <w:rFonts w:hint="default" w:ascii="Courier New" w:hAnsi="Courier New" w:cs="Courier New"/>
                <w:b/>
                <w:color w:val="000080"/>
                <w:sz w:val="22"/>
                <w:szCs w:val="22"/>
                <w:shd w:val="clear" w:fill="C8EDCC"/>
              </w:rPr>
              <w:t xml:space="preserve">public void </w:t>
            </w:r>
            <w:r>
              <w:rPr>
                <w:rFonts w:hint="default" w:ascii="Courier New" w:hAnsi="Courier New" w:cs="Courier New"/>
                <w:color w:val="000000"/>
                <w:sz w:val="22"/>
                <w:szCs w:val="22"/>
                <w:shd w:val="clear" w:fill="C8EDCC"/>
              </w:rPr>
              <w:t>testFindByPage(){</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w:t>
            </w:r>
            <w:r>
              <w:rPr>
                <w:rFonts w:hint="default" w:ascii="Courier New" w:hAnsi="Courier New" w:cs="Courier New"/>
                <w:i/>
                <w:color w:val="808080"/>
                <w:sz w:val="22"/>
                <w:szCs w:val="22"/>
                <w:shd w:val="clear" w:fill="C8EDCC"/>
              </w:rPr>
              <w:t xml:space="preserve">// </w:t>
            </w:r>
            <w:r>
              <w:rPr>
                <w:rFonts w:hint="eastAsia" w:ascii="宋体" w:hAnsi="宋体" w:eastAsia="宋体" w:cs="宋体"/>
                <w:i/>
                <w:color w:val="808080"/>
                <w:sz w:val="22"/>
                <w:szCs w:val="22"/>
                <w:shd w:val="clear" w:fill="C8EDCC"/>
              </w:rPr>
              <w:t>创建分页参数封装对象</w:t>
            </w:r>
            <w:r>
              <w:rPr>
                <w:rFonts w:hint="eastAsia" w:ascii="宋体" w:hAnsi="宋体" w:eastAsia="宋体" w:cs="宋体"/>
                <w:i/>
                <w:color w:val="808080"/>
                <w:sz w:val="22"/>
                <w:szCs w:val="22"/>
                <w:shd w:val="clear" w:fill="C8EDCC"/>
              </w:rPr>
              <w:br w:type="textWrapping"/>
            </w:r>
            <w:r>
              <w:rPr>
                <w:rFonts w:hint="eastAsia" w:ascii="宋体" w:hAnsi="宋体" w:eastAsia="宋体" w:cs="宋体"/>
                <w:i/>
                <w:color w:val="808080"/>
                <w:sz w:val="22"/>
                <w:szCs w:val="22"/>
                <w:shd w:val="clear" w:fill="C8EDCC"/>
              </w:rPr>
              <w:t xml:space="preserve">    </w:t>
            </w:r>
            <w:r>
              <w:rPr>
                <w:rFonts w:hint="default" w:ascii="Courier New" w:hAnsi="Courier New" w:cs="Courier New"/>
                <w:color w:val="000000"/>
                <w:sz w:val="22"/>
                <w:szCs w:val="22"/>
                <w:shd w:val="clear" w:fill="C8EDCC"/>
              </w:rPr>
              <w:t>Pageable pageable = PageRequest.</w:t>
            </w:r>
            <w:r>
              <w:rPr>
                <w:rFonts w:hint="default" w:ascii="Courier New" w:hAnsi="Courier New" w:cs="Courier New"/>
                <w:i/>
                <w:color w:val="000000"/>
                <w:sz w:val="22"/>
                <w:szCs w:val="22"/>
                <w:shd w:val="clear" w:fill="C8EDCC"/>
              </w:rPr>
              <w:t>of</w:t>
            </w:r>
            <w:r>
              <w:rPr>
                <w:rFonts w:hint="default" w:ascii="Courier New" w:hAnsi="Courier New" w:cs="Courier New"/>
                <w:color w:val="000000"/>
                <w:sz w:val="22"/>
                <w:szCs w:val="22"/>
                <w:shd w:val="clear" w:fill="C8EDCC"/>
              </w:rPr>
              <w:t>(</w:t>
            </w:r>
            <w:r>
              <w:rPr>
                <w:rFonts w:hint="default" w:ascii="Courier New" w:hAnsi="Courier New" w:cs="Courier New"/>
                <w:color w:val="0000FF"/>
                <w:sz w:val="22"/>
                <w:szCs w:val="22"/>
                <w:shd w:val="clear" w:fill="C8EDCC"/>
              </w:rPr>
              <w:t>0</w:t>
            </w:r>
            <w:r>
              <w:rPr>
                <w:rFonts w:hint="default" w:ascii="Courier New" w:hAnsi="Courier New" w:cs="Courier New"/>
                <w:color w:val="000000"/>
                <w:sz w:val="22"/>
                <w:szCs w:val="22"/>
                <w:shd w:val="clear" w:fill="C8EDCC"/>
              </w:rPr>
              <w:t xml:space="preserve">, </w:t>
            </w:r>
            <w:r>
              <w:rPr>
                <w:rFonts w:hint="default" w:ascii="Courier New" w:hAnsi="Courier New" w:cs="Courier New"/>
                <w:color w:val="0000FF"/>
                <w:sz w:val="22"/>
                <w:szCs w:val="22"/>
                <w:shd w:val="clear" w:fill="C8EDCC"/>
              </w:rPr>
              <w:t>5</w:t>
            </w:r>
            <w:r>
              <w:rPr>
                <w:rFonts w:hint="default" w:ascii="Courier New" w:hAnsi="Courier New" w:cs="Courier New"/>
                <w:color w:val="000000"/>
                <w:sz w:val="22"/>
                <w:szCs w:val="22"/>
                <w:shd w:val="clear" w:fill="C8EDCC"/>
              </w:rPr>
              <w:t>);</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w:t>
            </w:r>
            <w:r>
              <w:rPr>
                <w:rFonts w:hint="default" w:ascii="Courier New" w:hAnsi="Courier New" w:cs="Courier New"/>
                <w:i/>
                <w:color w:val="808080"/>
                <w:sz w:val="22"/>
                <w:szCs w:val="22"/>
                <w:shd w:val="clear" w:fill="C8EDCC"/>
              </w:rPr>
              <w:t xml:space="preserve">// </w:t>
            </w:r>
            <w:r>
              <w:rPr>
                <w:rFonts w:hint="eastAsia" w:ascii="宋体" w:hAnsi="宋体" w:eastAsia="宋体" w:cs="宋体"/>
                <w:i/>
                <w:color w:val="808080"/>
                <w:sz w:val="22"/>
                <w:szCs w:val="22"/>
                <w:shd w:val="clear" w:fill="C8EDCC"/>
              </w:rPr>
              <w:t>分页查询</w:t>
            </w:r>
            <w:r>
              <w:rPr>
                <w:rFonts w:hint="eastAsia" w:ascii="宋体" w:hAnsi="宋体" w:eastAsia="宋体" w:cs="宋体"/>
                <w:i/>
                <w:color w:val="808080"/>
                <w:sz w:val="22"/>
                <w:szCs w:val="22"/>
                <w:shd w:val="clear" w:fill="C8EDCC"/>
              </w:rPr>
              <w:br w:type="textWrapping"/>
            </w:r>
            <w:r>
              <w:rPr>
                <w:rFonts w:hint="eastAsia" w:ascii="宋体" w:hAnsi="宋体" w:eastAsia="宋体" w:cs="宋体"/>
                <w:i/>
                <w:color w:val="808080"/>
                <w:sz w:val="22"/>
                <w:szCs w:val="22"/>
                <w:shd w:val="clear" w:fill="C8EDCC"/>
              </w:rPr>
              <w:t xml:space="preserve">    </w:t>
            </w:r>
            <w:r>
              <w:rPr>
                <w:rFonts w:hint="default" w:ascii="Courier New" w:hAnsi="Courier New" w:cs="Courier New"/>
                <w:color w:val="000000"/>
                <w:sz w:val="22"/>
                <w:szCs w:val="22"/>
                <w:shd w:val="clear" w:fill="C8EDCC"/>
              </w:rPr>
              <w:t xml:space="preserve">Page&lt;Item&gt; page = </w:t>
            </w:r>
            <w:r>
              <w:rPr>
                <w:rFonts w:hint="default" w:ascii="Courier New" w:hAnsi="Courier New" w:cs="Courier New"/>
                <w:b/>
                <w:color w:val="FF0000"/>
                <w:sz w:val="22"/>
                <w:szCs w:val="22"/>
                <w:shd w:val="clear" w:fill="C8EDCC"/>
              </w:rPr>
              <w:t>itemDao</w:t>
            </w:r>
            <w:r>
              <w:rPr>
                <w:rFonts w:hint="default" w:ascii="Courier New" w:hAnsi="Courier New" w:cs="Courier New"/>
                <w:color w:val="FF0000"/>
                <w:sz w:val="22"/>
                <w:szCs w:val="22"/>
                <w:shd w:val="clear" w:fill="C8EDCC"/>
              </w:rPr>
              <w:t>.findAll(pageable);</w:t>
            </w:r>
            <w:r>
              <w:rPr>
                <w:rFonts w:hint="default" w:ascii="Courier New" w:hAnsi="Courier New" w:cs="Courier New"/>
                <w:color w:val="FF0000"/>
                <w:sz w:val="22"/>
                <w:szCs w:val="22"/>
                <w:shd w:val="clear" w:fill="C8EDCC"/>
              </w:rPr>
              <w:br w:type="textWrapping"/>
            </w:r>
            <w:r>
              <w:rPr>
                <w:rFonts w:hint="default" w:ascii="Courier New" w:hAnsi="Courier New" w:cs="Courier New"/>
                <w:color w:val="000000"/>
                <w:sz w:val="22"/>
                <w:szCs w:val="22"/>
                <w:shd w:val="clear" w:fill="C8EDCC"/>
              </w:rPr>
              <w:t xml:space="preserve">    System.</w:t>
            </w:r>
            <w:r>
              <w:rPr>
                <w:rFonts w:hint="default" w:ascii="Courier New" w:hAnsi="Courier New" w:cs="Courier New"/>
                <w:b/>
                <w:i/>
                <w:color w:val="660E7A"/>
                <w:sz w:val="22"/>
                <w:szCs w:val="22"/>
                <w:shd w:val="clear" w:fill="C8EDCC"/>
              </w:rPr>
              <w:t>out</w:t>
            </w:r>
            <w:r>
              <w:rPr>
                <w:rFonts w:hint="default" w:ascii="Courier New" w:hAnsi="Courier New" w:cs="Courier New"/>
                <w:color w:val="000000"/>
                <w:sz w:val="22"/>
                <w:szCs w:val="22"/>
                <w:shd w:val="clear" w:fill="C8EDCC"/>
              </w:rPr>
              <w:t>.println(</w:t>
            </w:r>
            <w:r>
              <w:rPr>
                <w:rFonts w:hint="default" w:ascii="Courier New" w:hAnsi="Courier New" w:cs="Courier New"/>
                <w:b/>
                <w:color w:val="008000"/>
                <w:sz w:val="22"/>
                <w:szCs w:val="22"/>
                <w:shd w:val="clear" w:fill="C8EDCC"/>
              </w:rPr>
              <w:t>"</w:t>
            </w:r>
            <w:r>
              <w:rPr>
                <w:rFonts w:hint="eastAsia" w:ascii="宋体" w:hAnsi="宋体" w:eastAsia="宋体" w:cs="宋体"/>
                <w:b/>
                <w:color w:val="008000"/>
                <w:sz w:val="22"/>
                <w:szCs w:val="22"/>
                <w:shd w:val="clear" w:fill="C8EDCC"/>
              </w:rPr>
              <w:t>总记录数</w:t>
            </w:r>
            <w:r>
              <w:rPr>
                <w:rFonts w:hint="default" w:ascii="Courier New" w:hAnsi="Courier New" w:cs="Courier New"/>
                <w:b/>
                <w:color w:val="008000"/>
                <w:sz w:val="22"/>
                <w:szCs w:val="22"/>
                <w:shd w:val="clear" w:fill="C8EDCC"/>
              </w:rPr>
              <w:t xml:space="preserve">: " </w:t>
            </w:r>
            <w:r>
              <w:rPr>
                <w:rFonts w:hint="default" w:ascii="Courier New" w:hAnsi="Courier New" w:cs="Courier New"/>
                <w:color w:val="000000"/>
                <w:sz w:val="22"/>
                <w:szCs w:val="22"/>
                <w:shd w:val="clear" w:fill="C8EDCC"/>
              </w:rPr>
              <w:t>+ page.getTotalElements());</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System.</w:t>
            </w:r>
            <w:r>
              <w:rPr>
                <w:rFonts w:hint="default" w:ascii="Courier New" w:hAnsi="Courier New" w:cs="Courier New"/>
                <w:b/>
                <w:i/>
                <w:color w:val="660E7A"/>
                <w:sz w:val="22"/>
                <w:szCs w:val="22"/>
                <w:shd w:val="clear" w:fill="C8EDCC"/>
              </w:rPr>
              <w:t>out</w:t>
            </w:r>
            <w:r>
              <w:rPr>
                <w:rFonts w:hint="default" w:ascii="Courier New" w:hAnsi="Courier New" w:cs="Courier New"/>
                <w:color w:val="000000"/>
                <w:sz w:val="22"/>
                <w:szCs w:val="22"/>
                <w:shd w:val="clear" w:fill="C8EDCC"/>
              </w:rPr>
              <w:t>.println(</w:t>
            </w:r>
            <w:r>
              <w:rPr>
                <w:rFonts w:hint="default" w:ascii="Courier New" w:hAnsi="Courier New" w:cs="Courier New"/>
                <w:b/>
                <w:color w:val="008000"/>
                <w:sz w:val="22"/>
                <w:szCs w:val="22"/>
                <w:shd w:val="clear" w:fill="C8EDCC"/>
              </w:rPr>
              <w:t>"</w:t>
            </w:r>
            <w:r>
              <w:rPr>
                <w:rFonts w:hint="eastAsia" w:ascii="宋体" w:hAnsi="宋体" w:eastAsia="宋体" w:cs="宋体"/>
                <w:b/>
                <w:color w:val="008000"/>
                <w:sz w:val="22"/>
                <w:szCs w:val="22"/>
                <w:shd w:val="clear" w:fill="C8EDCC"/>
              </w:rPr>
              <w:t>总页数</w:t>
            </w:r>
            <w:r>
              <w:rPr>
                <w:rFonts w:hint="default" w:ascii="Courier New" w:hAnsi="Courier New" w:cs="Courier New"/>
                <w:b/>
                <w:color w:val="008000"/>
                <w:sz w:val="22"/>
                <w:szCs w:val="22"/>
                <w:shd w:val="clear" w:fill="C8EDCC"/>
              </w:rPr>
              <w:t xml:space="preserve">: " </w:t>
            </w:r>
            <w:r>
              <w:rPr>
                <w:rFonts w:hint="default" w:ascii="Courier New" w:hAnsi="Courier New" w:cs="Courier New"/>
                <w:color w:val="000000"/>
                <w:sz w:val="22"/>
                <w:szCs w:val="22"/>
                <w:shd w:val="clear" w:fill="C8EDCC"/>
              </w:rPr>
              <w:t>+ page.getTotalPages());</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w:t>
            </w:r>
            <w:r>
              <w:rPr>
                <w:rFonts w:hint="default" w:ascii="Courier New" w:hAnsi="Courier New" w:cs="Courier New"/>
                <w:i/>
                <w:color w:val="808080"/>
                <w:sz w:val="22"/>
                <w:szCs w:val="22"/>
                <w:shd w:val="clear" w:fill="C8EDCC"/>
              </w:rPr>
              <w:t xml:space="preserve">// </w:t>
            </w:r>
            <w:r>
              <w:rPr>
                <w:rFonts w:hint="eastAsia" w:ascii="宋体" w:hAnsi="宋体" w:eastAsia="宋体" w:cs="宋体"/>
                <w:i/>
                <w:color w:val="808080"/>
                <w:sz w:val="22"/>
                <w:szCs w:val="22"/>
                <w:shd w:val="clear" w:fill="C8EDCC"/>
              </w:rPr>
              <w:t>获取分页数据</w:t>
            </w:r>
            <w:r>
              <w:rPr>
                <w:rFonts w:hint="eastAsia" w:ascii="宋体" w:hAnsi="宋体" w:eastAsia="宋体" w:cs="宋体"/>
                <w:i/>
                <w:color w:val="808080"/>
                <w:sz w:val="22"/>
                <w:szCs w:val="22"/>
                <w:shd w:val="clear" w:fill="C8EDCC"/>
              </w:rPr>
              <w:br w:type="textWrapping"/>
            </w:r>
            <w:r>
              <w:rPr>
                <w:rFonts w:hint="eastAsia" w:ascii="宋体" w:hAnsi="宋体" w:eastAsia="宋体" w:cs="宋体"/>
                <w:i/>
                <w:color w:val="808080"/>
                <w:sz w:val="22"/>
                <w:szCs w:val="22"/>
                <w:shd w:val="clear" w:fill="C8EDCC"/>
              </w:rPr>
              <w:t xml:space="preserve">    </w:t>
            </w:r>
            <w:r>
              <w:rPr>
                <w:rFonts w:hint="default" w:ascii="Courier New" w:hAnsi="Courier New" w:cs="Courier New"/>
                <w:color w:val="000000"/>
                <w:sz w:val="22"/>
                <w:szCs w:val="22"/>
                <w:shd w:val="clear" w:fill="C8EDCC"/>
              </w:rPr>
              <w:t>List&lt;Item&gt; items = page.getContent();</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w:t>
            </w:r>
            <w:r>
              <w:rPr>
                <w:rFonts w:hint="default" w:ascii="Courier New" w:hAnsi="Courier New" w:cs="Courier New"/>
                <w:b/>
                <w:color w:val="000080"/>
                <w:sz w:val="22"/>
                <w:szCs w:val="22"/>
                <w:shd w:val="clear" w:fill="C8EDCC"/>
              </w:rPr>
              <w:t xml:space="preserve">for </w:t>
            </w:r>
            <w:r>
              <w:rPr>
                <w:rFonts w:hint="default" w:ascii="Courier New" w:hAnsi="Courier New" w:cs="Courier New"/>
                <w:color w:val="000000"/>
                <w:sz w:val="22"/>
                <w:szCs w:val="22"/>
                <w:shd w:val="clear" w:fill="C8EDCC"/>
              </w:rPr>
              <w:t>(Item item : items) {</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System.</w:t>
            </w:r>
            <w:r>
              <w:rPr>
                <w:rFonts w:hint="default" w:ascii="Courier New" w:hAnsi="Courier New" w:cs="Courier New"/>
                <w:b/>
                <w:i/>
                <w:color w:val="660E7A"/>
                <w:sz w:val="22"/>
                <w:szCs w:val="22"/>
                <w:shd w:val="clear" w:fill="C8EDCC"/>
              </w:rPr>
              <w:t>out</w:t>
            </w:r>
            <w:r>
              <w:rPr>
                <w:rFonts w:hint="default" w:ascii="Courier New" w:hAnsi="Courier New" w:cs="Courier New"/>
                <w:color w:val="000000"/>
                <w:sz w:val="22"/>
                <w:szCs w:val="22"/>
                <w:shd w:val="clear" w:fill="C8EDCC"/>
              </w:rPr>
              <w:t xml:space="preserve">.println(item.getId() + </w:t>
            </w:r>
            <w:r>
              <w:rPr>
                <w:rFonts w:hint="default" w:ascii="Courier New" w:hAnsi="Courier New" w:cs="Courier New"/>
                <w:b/>
                <w:color w:val="008000"/>
                <w:sz w:val="22"/>
                <w:szCs w:val="22"/>
                <w:shd w:val="clear" w:fill="C8EDCC"/>
              </w:rPr>
              <w:t>"</w:t>
            </w:r>
            <w:r>
              <w:rPr>
                <w:rFonts w:hint="default" w:ascii="Courier New" w:hAnsi="Courier New" w:cs="Courier New"/>
                <w:b/>
                <w:color w:val="000080"/>
                <w:sz w:val="22"/>
                <w:szCs w:val="22"/>
                <w:shd w:val="clear" w:fill="C8EDCC"/>
              </w:rPr>
              <w:t>\t</w:t>
            </w:r>
            <w:r>
              <w:rPr>
                <w:rFonts w:hint="default" w:ascii="Courier New" w:hAnsi="Courier New" w:cs="Courier New"/>
                <w:b/>
                <w:color w:val="008000"/>
                <w:sz w:val="22"/>
                <w:szCs w:val="22"/>
                <w:shd w:val="clear" w:fill="C8EDCC"/>
              </w:rPr>
              <w:t xml:space="preserve">" </w:t>
            </w:r>
            <w:r>
              <w:rPr>
                <w:rFonts w:hint="default" w:ascii="Courier New" w:hAnsi="Courier New" w:cs="Courier New"/>
                <w:color w:val="000000"/>
                <w:sz w:val="22"/>
                <w:szCs w:val="22"/>
                <w:shd w:val="clear" w:fill="C8EDCC"/>
              </w:rPr>
              <w:t>+ item.getTitle());</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w:t>
            </w:r>
            <w:r>
              <w:rPr>
                <w:rFonts w:hint="default" w:ascii="Courier New" w:hAnsi="Courier New" w:cs="Courier New"/>
                <w:color w:val="000000"/>
                <w:sz w:val="22"/>
                <w:szCs w:val="22"/>
                <w:shd w:val="clear" w:fill="C8EDCC"/>
              </w:rPr>
              <w:br w:type="textWrapping"/>
            </w:r>
            <w:r>
              <w:rPr>
                <w:rFonts w:hint="default" w:ascii="Courier New" w:hAnsi="Courier New" w:cs="Courier New"/>
                <w:i/>
                <w:color w:val="808080"/>
                <w:sz w:val="22"/>
                <w:szCs w:val="22"/>
                <w:shd w:val="clear" w:fill="C8EDCC"/>
              </w:rPr>
              <w:t xml:space="preserve">/** </w:t>
            </w:r>
            <w:r>
              <w:rPr>
                <w:rFonts w:hint="eastAsia" w:ascii="宋体" w:hAnsi="宋体" w:eastAsia="宋体" w:cs="宋体"/>
                <w:i/>
                <w:color w:val="FF0000"/>
                <w:sz w:val="22"/>
                <w:szCs w:val="22"/>
                <w:shd w:val="clear" w:fill="C8EDCC"/>
              </w:rPr>
              <w:t>通匹符搜索</w:t>
            </w:r>
            <w:r>
              <w:rPr>
                <w:rFonts w:hint="eastAsia" w:ascii="宋体" w:hAnsi="宋体" w:eastAsia="宋体" w:cs="宋体"/>
                <w:i/>
                <w:color w:val="808080"/>
                <w:sz w:val="22"/>
                <w:szCs w:val="22"/>
                <w:shd w:val="clear" w:fill="C8EDCC"/>
              </w:rPr>
              <w:t xml:space="preserve"> </w:t>
            </w:r>
            <w:r>
              <w:rPr>
                <w:rFonts w:hint="default" w:ascii="Courier New" w:hAnsi="Courier New" w:cs="Courier New"/>
                <w:i/>
                <w:color w:val="808080"/>
                <w:sz w:val="22"/>
                <w:szCs w:val="22"/>
                <w:shd w:val="clear" w:fill="C8EDCC"/>
              </w:rPr>
              <w:t>*/</w:t>
            </w:r>
            <w:r>
              <w:rPr>
                <w:rFonts w:hint="default" w:ascii="Courier New" w:hAnsi="Courier New" w:cs="Courier New"/>
                <w:i/>
                <w:color w:val="808080"/>
                <w:sz w:val="22"/>
                <w:szCs w:val="22"/>
                <w:shd w:val="clear" w:fill="C8EDCC"/>
              </w:rPr>
              <w:br w:type="textWrapping"/>
            </w:r>
            <w:r>
              <w:rPr>
                <w:rFonts w:hint="default" w:ascii="Courier New" w:hAnsi="Courier New" w:cs="Courier New"/>
                <w:color w:val="808000"/>
                <w:sz w:val="22"/>
                <w:szCs w:val="22"/>
                <w:shd w:val="clear" w:fill="C8EDCC"/>
              </w:rPr>
              <w:t>@Test</w:t>
            </w:r>
            <w:r>
              <w:rPr>
                <w:rFonts w:hint="default" w:ascii="Courier New" w:hAnsi="Courier New" w:cs="Courier New"/>
                <w:color w:val="808000"/>
                <w:sz w:val="22"/>
                <w:szCs w:val="22"/>
                <w:shd w:val="clear" w:fill="C8EDCC"/>
              </w:rPr>
              <w:br w:type="textWrapping"/>
            </w:r>
            <w:r>
              <w:rPr>
                <w:rFonts w:hint="default" w:ascii="Courier New" w:hAnsi="Courier New" w:cs="Courier New"/>
                <w:b/>
                <w:color w:val="000080"/>
                <w:sz w:val="22"/>
                <w:szCs w:val="22"/>
                <w:shd w:val="clear" w:fill="C8EDCC"/>
              </w:rPr>
              <w:t xml:space="preserve">public void </w:t>
            </w:r>
            <w:r>
              <w:rPr>
                <w:rFonts w:hint="default" w:ascii="Courier New" w:hAnsi="Courier New" w:cs="Courier New"/>
                <w:color w:val="000000"/>
                <w:sz w:val="22"/>
                <w:szCs w:val="22"/>
                <w:shd w:val="clear" w:fill="C8EDCC"/>
              </w:rPr>
              <w:t>testWildcardQuery(){</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w:t>
            </w:r>
            <w:r>
              <w:rPr>
                <w:rFonts w:hint="default" w:ascii="Courier New" w:hAnsi="Courier New" w:cs="Courier New"/>
                <w:i/>
                <w:color w:val="808080"/>
                <w:sz w:val="22"/>
                <w:szCs w:val="22"/>
                <w:shd w:val="clear" w:fill="C8EDCC"/>
              </w:rPr>
              <w:t xml:space="preserve">// </w:t>
            </w:r>
            <w:r>
              <w:rPr>
                <w:rFonts w:hint="eastAsia" w:ascii="宋体" w:hAnsi="宋体" w:eastAsia="宋体" w:cs="宋体"/>
                <w:i/>
                <w:color w:val="808080"/>
                <w:sz w:val="22"/>
                <w:szCs w:val="22"/>
                <w:shd w:val="clear" w:fill="C8EDCC"/>
              </w:rPr>
              <w:t>创建搜索查询对象</w:t>
            </w:r>
            <w:r>
              <w:rPr>
                <w:rFonts w:hint="default" w:ascii="Courier New" w:hAnsi="Courier New" w:cs="Courier New"/>
                <w:i/>
                <w:color w:val="808080"/>
                <w:sz w:val="22"/>
                <w:szCs w:val="22"/>
                <w:shd w:val="clear" w:fill="C8EDCC"/>
              </w:rPr>
              <w:t xml:space="preserve"> (wildcardQuery: </w:t>
            </w:r>
            <w:r>
              <w:rPr>
                <w:rFonts w:hint="eastAsia" w:ascii="宋体" w:hAnsi="宋体" w:eastAsia="宋体" w:cs="宋体"/>
                <w:i/>
                <w:color w:val="808080"/>
                <w:sz w:val="22"/>
                <w:szCs w:val="22"/>
                <w:shd w:val="clear" w:fill="C8EDCC"/>
              </w:rPr>
              <w:t>不分词</w:t>
            </w:r>
            <w:r>
              <w:rPr>
                <w:rFonts w:hint="default" w:ascii="Courier New" w:hAnsi="Courier New" w:cs="Courier New"/>
                <w:i/>
                <w:color w:val="808080"/>
                <w:sz w:val="22"/>
                <w:szCs w:val="22"/>
                <w:shd w:val="clear" w:fill="C8EDCC"/>
              </w:rPr>
              <w:t>)</w:t>
            </w:r>
            <w:r>
              <w:rPr>
                <w:rFonts w:hint="default" w:ascii="Courier New" w:hAnsi="Courier New" w:cs="Courier New"/>
                <w:i/>
                <w:color w:val="808080"/>
                <w:sz w:val="22"/>
                <w:szCs w:val="22"/>
                <w:shd w:val="clear" w:fill="C8EDCC"/>
              </w:rPr>
              <w:br w:type="textWrapping"/>
            </w:r>
            <w:r>
              <w:rPr>
                <w:rFonts w:hint="default" w:ascii="Courier New" w:hAnsi="Courier New" w:cs="Courier New"/>
                <w:i/>
                <w:color w:val="808080"/>
                <w:sz w:val="22"/>
                <w:szCs w:val="22"/>
                <w:shd w:val="clear" w:fill="C8EDCC"/>
              </w:rPr>
              <w:t xml:space="preserve">    </w:t>
            </w:r>
            <w:r>
              <w:rPr>
                <w:rFonts w:hint="default" w:ascii="Courier New" w:hAnsi="Courier New" w:cs="Courier New"/>
                <w:color w:val="000000"/>
                <w:sz w:val="22"/>
                <w:szCs w:val="22"/>
                <w:shd w:val="clear" w:fill="C8EDCC"/>
              </w:rPr>
              <w:t xml:space="preserve">SearchQuery query = </w:t>
            </w:r>
            <w:r>
              <w:rPr>
                <w:rFonts w:hint="default" w:ascii="Courier New" w:hAnsi="Courier New" w:cs="Courier New"/>
                <w:b/>
                <w:color w:val="000080"/>
                <w:sz w:val="22"/>
                <w:szCs w:val="22"/>
                <w:shd w:val="clear" w:fill="C8EDCC"/>
              </w:rPr>
              <w:t xml:space="preserve">new </w:t>
            </w:r>
            <w:r>
              <w:rPr>
                <w:rFonts w:hint="default" w:ascii="Courier New" w:hAnsi="Courier New" w:cs="Courier New"/>
                <w:color w:val="000000"/>
                <w:sz w:val="22"/>
                <w:szCs w:val="22"/>
                <w:shd w:val="clear" w:fill="C8EDCC"/>
              </w:rPr>
              <w:t>NativeSearchQuery(QueryBuilders</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w:t>
            </w:r>
            <w:r>
              <w:rPr>
                <w:rFonts w:hint="default" w:ascii="Courier New" w:hAnsi="Courier New" w:cs="Courier New"/>
                <w:i/>
                <w:color w:val="000000"/>
                <w:sz w:val="22"/>
                <w:szCs w:val="22"/>
                <w:shd w:val="clear" w:fill="C8EDCC"/>
              </w:rPr>
              <w:t>wildcardQuery</w:t>
            </w:r>
            <w:r>
              <w:rPr>
                <w:rFonts w:hint="default" w:ascii="Courier New" w:hAnsi="Courier New" w:cs="Courier New"/>
                <w:color w:val="000000"/>
                <w:sz w:val="22"/>
                <w:szCs w:val="22"/>
                <w:shd w:val="clear" w:fill="C8EDCC"/>
              </w:rPr>
              <w:t>(</w:t>
            </w:r>
            <w:r>
              <w:rPr>
                <w:rFonts w:hint="default" w:ascii="Courier New" w:hAnsi="Courier New" w:cs="Courier New"/>
                <w:b/>
                <w:color w:val="008000"/>
                <w:sz w:val="22"/>
                <w:szCs w:val="22"/>
                <w:shd w:val="clear" w:fill="C8EDCC"/>
              </w:rPr>
              <w:t>"title"</w:t>
            </w:r>
            <w:r>
              <w:rPr>
                <w:rFonts w:hint="default" w:ascii="Courier New" w:hAnsi="Courier New" w:cs="Courier New"/>
                <w:color w:val="000000"/>
                <w:sz w:val="22"/>
                <w:szCs w:val="22"/>
                <w:shd w:val="clear" w:fill="C8EDCC"/>
              </w:rPr>
              <w:t xml:space="preserve">, </w:t>
            </w:r>
            <w:r>
              <w:rPr>
                <w:rFonts w:hint="default" w:ascii="Courier New" w:hAnsi="Courier New" w:cs="Courier New"/>
                <w:b/>
                <w:color w:val="008000"/>
                <w:sz w:val="22"/>
                <w:szCs w:val="22"/>
                <w:shd w:val="clear" w:fill="C8EDCC"/>
              </w:rPr>
              <w:t>"</w:t>
            </w:r>
            <w:r>
              <w:rPr>
                <w:rFonts w:hint="eastAsia" w:ascii="宋体" w:hAnsi="宋体" w:eastAsia="宋体" w:cs="宋体"/>
                <w:b/>
                <w:color w:val="008000"/>
                <w:sz w:val="22"/>
                <w:szCs w:val="22"/>
                <w:shd w:val="clear" w:fill="C8EDCC"/>
              </w:rPr>
              <w:t>华为</w:t>
            </w:r>
            <w:r>
              <w:rPr>
                <w:rFonts w:hint="default" w:ascii="Courier New" w:hAnsi="Courier New" w:cs="Courier New"/>
                <w:b/>
                <w:color w:val="008000"/>
                <w:sz w:val="22"/>
                <w:szCs w:val="22"/>
                <w:shd w:val="clear" w:fill="C8EDCC"/>
              </w:rPr>
              <w:t>"</w:t>
            </w:r>
            <w:r>
              <w:rPr>
                <w:rFonts w:hint="default" w:ascii="Courier New" w:hAnsi="Courier New" w:cs="Courier New"/>
                <w:color w:val="000000"/>
                <w:sz w:val="22"/>
                <w:szCs w:val="22"/>
                <w:shd w:val="clear" w:fill="C8EDCC"/>
              </w:rPr>
              <w:t>));</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w:t>
            </w:r>
            <w:r>
              <w:rPr>
                <w:rFonts w:hint="default" w:ascii="Courier New" w:hAnsi="Courier New" w:cs="Courier New"/>
                <w:i/>
                <w:color w:val="808080"/>
                <w:sz w:val="22"/>
                <w:szCs w:val="22"/>
                <w:shd w:val="clear" w:fill="C8EDCC"/>
              </w:rPr>
              <w:t xml:space="preserve">// </w:t>
            </w:r>
            <w:r>
              <w:rPr>
                <w:rFonts w:hint="eastAsia" w:ascii="宋体" w:hAnsi="宋体" w:eastAsia="宋体" w:cs="宋体"/>
                <w:i/>
                <w:color w:val="808080"/>
                <w:sz w:val="22"/>
                <w:szCs w:val="22"/>
                <w:shd w:val="clear" w:fill="C8EDCC"/>
              </w:rPr>
              <w:t>分页搜索</w:t>
            </w:r>
            <w:r>
              <w:rPr>
                <w:rFonts w:hint="eastAsia" w:cs="宋体"/>
                <w:i/>
                <w:color w:val="808080"/>
                <w:sz w:val="22"/>
                <w:szCs w:val="22"/>
                <w:shd w:val="clear" w:fill="C8EDCC"/>
                <w:lang w:eastAsia="zh-CN"/>
              </w:rPr>
              <w:t>，</w:t>
            </w:r>
            <w:r>
              <w:rPr>
                <w:rFonts w:hint="eastAsia" w:cs="宋体"/>
                <w:i/>
                <w:color w:val="808080"/>
                <w:sz w:val="22"/>
                <w:szCs w:val="22"/>
                <w:shd w:val="clear" w:fill="C8EDCC"/>
                <w:lang w:val="en-US" w:eastAsia="zh-CN"/>
              </w:rPr>
              <w:t>得到合计分页对象</w:t>
            </w:r>
            <w:r>
              <w:rPr>
                <w:rFonts w:hint="eastAsia" w:ascii="宋体" w:hAnsi="宋体" w:eastAsia="宋体" w:cs="宋体"/>
                <w:i/>
                <w:color w:val="808080"/>
                <w:sz w:val="22"/>
                <w:szCs w:val="22"/>
                <w:shd w:val="clear" w:fill="C8EDCC"/>
              </w:rPr>
              <w:br w:type="textWrapping"/>
            </w:r>
            <w:r>
              <w:rPr>
                <w:rFonts w:hint="eastAsia" w:ascii="宋体" w:hAnsi="宋体" w:eastAsia="宋体" w:cs="宋体"/>
                <w:i/>
                <w:color w:val="808080"/>
                <w:sz w:val="22"/>
                <w:szCs w:val="22"/>
                <w:shd w:val="clear" w:fill="C8EDCC"/>
              </w:rPr>
              <w:t xml:space="preserve">    </w:t>
            </w:r>
            <w:r>
              <w:rPr>
                <w:rFonts w:hint="default" w:ascii="Courier New" w:hAnsi="Courier New" w:cs="Courier New"/>
                <w:color w:val="000000"/>
                <w:sz w:val="22"/>
                <w:szCs w:val="22"/>
                <w:shd w:val="clear" w:fill="C8EDCC"/>
              </w:rPr>
              <w:t xml:space="preserve">AggregatedPage&lt;Item&gt; page = </w:t>
            </w:r>
            <w:r>
              <w:rPr>
                <w:rFonts w:hint="default" w:ascii="Courier New" w:hAnsi="Courier New" w:cs="Courier New"/>
                <w:b/>
                <w:color w:val="660E7A"/>
                <w:sz w:val="22"/>
                <w:szCs w:val="22"/>
                <w:shd w:val="clear" w:fill="C8EDCC"/>
              </w:rPr>
              <w:t>esTemplate</w:t>
            </w:r>
            <w:r>
              <w:rPr>
                <w:rFonts w:hint="default" w:ascii="Courier New" w:hAnsi="Courier New" w:cs="Courier New"/>
                <w:color w:val="000000"/>
                <w:sz w:val="22"/>
                <w:szCs w:val="22"/>
                <w:shd w:val="clear" w:fill="C8EDCC"/>
              </w:rPr>
              <w:t>.queryForPage(query, Item.</w:t>
            </w:r>
            <w:r>
              <w:rPr>
                <w:rFonts w:hint="default" w:ascii="Courier New" w:hAnsi="Courier New" w:cs="Courier New"/>
                <w:b/>
                <w:color w:val="000080"/>
                <w:sz w:val="22"/>
                <w:szCs w:val="22"/>
                <w:shd w:val="clear" w:fill="C8EDCC"/>
              </w:rPr>
              <w:t>class</w:t>
            </w:r>
            <w:r>
              <w:rPr>
                <w:rFonts w:hint="default" w:ascii="Courier New" w:hAnsi="Courier New" w:cs="Courier New"/>
                <w:color w:val="000000"/>
                <w:sz w:val="22"/>
                <w:szCs w:val="22"/>
                <w:shd w:val="clear" w:fill="C8EDCC"/>
              </w:rPr>
              <w:t>);</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System.</w:t>
            </w:r>
            <w:r>
              <w:rPr>
                <w:rFonts w:hint="default" w:ascii="Courier New" w:hAnsi="Courier New" w:cs="Courier New"/>
                <w:b/>
                <w:i/>
                <w:color w:val="660E7A"/>
                <w:sz w:val="22"/>
                <w:szCs w:val="22"/>
                <w:shd w:val="clear" w:fill="C8EDCC"/>
              </w:rPr>
              <w:t>out</w:t>
            </w:r>
            <w:r>
              <w:rPr>
                <w:rFonts w:hint="default" w:ascii="Courier New" w:hAnsi="Courier New" w:cs="Courier New"/>
                <w:color w:val="000000"/>
                <w:sz w:val="22"/>
                <w:szCs w:val="22"/>
                <w:shd w:val="clear" w:fill="C8EDCC"/>
              </w:rPr>
              <w:t>.println(</w:t>
            </w:r>
            <w:r>
              <w:rPr>
                <w:rFonts w:hint="default" w:ascii="Courier New" w:hAnsi="Courier New" w:cs="Courier New"/>
                <w:b/>
                <w:color w:val="008000"/>
                <w:sz w:val="22"/>
                <w:szCs w:val="22"/>
                <w:shd w:val="clear" w:fill="C8EDCC"/>
              </w:rPr>
              <w:t>"</w:t>
            </w:r>
            <w:r>
              <w:rPr>
                <w:rFonts w:hint="eastAsia" w:ascii="宋体" w:hAnsi="宋体" w:eastAsia="宋体" w:cs="宋体"/>
                <w:b/>
                <w:color w:val="008000"/>
                <w:sz w:val="22"/>
                <w:szCs w:val="22"/>
                <w:shd w:val="clear" w:fill="C8EDCC"/>
              </w:rPr>
              <w:t>总记录数</w:t>
            </w:r>
            <w:r>
              <w:rPr>
                <w:rFonts w:hint="default" w:ascii="Courier New" w:hAnsi="Courier New" w:cs="Courier New"/>
                <w:b/>
                <w:color w:val="008000"/>
                <w:sz w:val="22"/>
                <w:szCs w:val="22"/>
                <w:shd w:val="clear" w:fill="C8EDCC"/>
              </w:rPr>
              <w:t xml:space="preserve">: " </w:t>
            </w:r>
            <w:r>
              <w:rPr>
                <w:rFonts w:hint="default" w:ascii="Courier New" w:hAnsi="Courier New" w:cs="Courier New"/>
                <w:color w:val="000000"/>
                <w:sz w:val="22"/>
                <w:szCs w:val="22"/>
                <w:shd w:val="clear" w:fill="C8EDCC"/>
              </w:rPr>
              <w:t>+ page.getTotalElements());</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System.</w:t>
            </w:r>
            <w:r>
              <w:rPr>
                <w:rFonts w:hint="default" w:ascii="Courier New" w:hAnsi="Courier New" w:cs="Courier New"/>
                <w:b/>
                <w:i/>
                <w:color w:val="660E7A"/>
                <w:sz w:val="22"/>
                <w:szCs w:val="22"/>
                <w:shd w:val="clear" w:fill="C8EDCC"/>
              </w:rPr>
              <w:t>out</w:t>
            </w:r>
            <w:r>
              <w:rPr>
                <w:rFonts w:hint="default" w:ascii="Courier New" w:hAnsi="Courier New" w:cs="Courier New"/>
                <w:color w:val="000000"/>
                <w:sz w:val="22"/>
                <w:szCs w:val="22"/>
                <w:shd w:val="clear" w:fill="C8EDCC"/>
              </w:rPr>
              <w:t>.println(</w:t>
            </w:r>
            <w:r>
              <w:rPr>
                <w:rFonts w:hint="default" w:ascii="Courier New" w:hAnsi="Courier New" w:cs="Courier New"/>
                <w:b/>
                <w:color w:val="008000"/>
                <w:sz w:val="22"/>
                <w:szCs w:val="22"/>
                <w:shd w:val="clear" w:fill="C8EDCC"/>
              </w:rPr>
              <w:t>"</w:t>
            </w:r>
            <w:r>
              <w:rPr>
                <w:rFonts w:hint="eastAsia" w:ascii="宋体" w:hAnsi="宋体" w:eastAsia="宋体" w:cs="宋体"/>
                <w:b/>
                <w:color w:val="008000"/>
                <w:sz w:val="22"/>
                <w:szCs w:val="22"/>
                <w:shd w:val="clear" w:fill="C8EDCC"/>
              </w:rPr>
              <w:t>总页数</w:t>
            </w:r>
            <w:r>
              <w:rPr>
                <w:rFonts w:hint="default" w:ascii="Courier New" w:hAnsi="Courier New" w:cs="Courier New"/>
                <w:b/>
                <w:color w:val="008000"/>
                <w:sz w:val="22"/>
                <w:szCs w:val="22"/>
                <w:shd w:val="clear" w:fill="C8EDCC"/>
              </w:rPr>
              <w:t xml:space="preserve">: " </w:t>
            </w:r>
            <w:r>
              <w:rPr>
                <w:rFonts w:hint="default" w:ascii="Courier New" w:hAnsi="Courier New" w:cs="Courier New"/>
                <w:color w:val="000000"/>
                <w:sz w:val="22"/>
                <w:szCs w:val="22"/>
                <w:shd w:val="clear" w:fill="C8EDCC"/>
              </w:rPr>
              <w:t>+ page.getTotalPages());</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w:t>
            </w:r>
            <w:r>
              <w:rPr>
                <w:rFonts w:hint="default" w:ascii="Courier New" w:hAnsi="Courier New" w:cs="Courier New"/>
                <w:i/>
                <w:color w:val="808080"/>
                <w:sz w:val="22"/>
                <w:szCs w:val="22"/>
                <w:shd w:val="clear" w:fill="C8EDCC"/>
              </w:rPr>
              <w:t xml:space="preserve">// </w:t>
            </w:r>
            <w:r>
              <w:rPr>
                <w:rFonts w:hint="eastAsia" w:ascii="宋体" w:hAnsi="宋体" w:eastAsia="宋体" w:cs="宋体"/>
                <w:i/>
                <w:color w:val="808080"/>
                <w:sz w:val="22"/>
                <w:szCs w:val="22"/>
                <w:shd w:val="clear" w:fill="C8EDCC"/>
              </w:rPr>
              <w:t>获取分页数据</w:t>
            </w:r>
            <w:r>
              <w:rPr>
                <w:rFonts w:hint="eastAsia" w:ascii="宋体" w:hAnsi="宋体" w:eastAsia="宋体" w:cs="宋体"/>
                <w:i/>
                <w:color w:val="808080"/>
                <w:sz w:val="22"/>
                <w:szCs w:val="22"/>
                <w:shd w:val="clear" w:fill="C8EDCC"/>
              </w:rPr>
              <w:br w:type="textWrapping"/>
            </w:r>
            <w:r>
              <w:rPr>
                <w:rFonts w:hint="eastAsia" w:ascii="宋体" w:hAnsi="宋体" w:eastAsia="宋体" w:cs="宋体"/>
                <w:i/>
                <w:color w:val="808080"/>
                <w:sz w:val="22"/>
                <w:szCs w:val="22"/>
                <w:shd w:val="clear" w:fill="C8EDCC"/>
              </w:rPr>
              <w:t xml:space="preserve">    </w:t>
            </w:r>
            <w:r>
              <w:rPr>
                <w:rFonts w:hint="default" w:ascii="Courier New" w:hAnsi="Courier New" w:cs="Courier New"/>
                <w:color w:val="000000"/>
                <w:sz w:val="22"/>
                <w:szCs w:val="22"/>
                <w:shd w:val="clear" w:fill="C8EDCC"/>
              </w:rPr>
              <w:t>List&lt;Item&gt; items = page.getContent();</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w:t>
            </w:r>
            <w:r>
              <w:rPr>
                <w:rFonts w:hint="default" w:ascii="Courier New" w:hAnsi="Courier New" w:cs="Courier New"/>
                <w:b/>
                <w:color w:val="000080"/>
                <w:sz w:val="22"/>
                <w:szCs w:val="22"/>
                <w:shd w:val="clear" w:fill="C8EDCC"/>
              </w:rPr>
              <w:t xml:space="preserve">for </w:t>
            </w:r>
            <w:r>
              <w:rPr>
                <w:rFonts w:hint="default" w:ascii="Courier New" w:hAnsi="Courier New" w:cs="Courier New"/>
                <w:color w:val="000000"/>
                <w:sz w:val="22"/>
                <w:szCs w:val="22"/>
                <w:shd w:val="clear" w:fill="C8EDCC"/>
              </w:rPr>
              <w:t>(Item item : items) {</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System.</w:t>
            </w:r>
            <w:r>
              <w:rPr>
                <w:rFonts w:hint="default" w:ascii="Courier New" w:hAnsi="Courier New" w:cs="Courier New"/>
                <w:b/>
                <w:i/>
                <w:color w:val="660E7A"/>
                <w:sz w:val="22"/>
                <w:szCs w:val="22"/>
                <w:shd w:val="clear" w:fill="C8EDCC"/>
              </w:rPr>
              <w:t>out</w:t>
            </w:r>
            <w:r>
              <w:rPr>
                <w:rFonts w:hint="default" w:ascii="Courier New" w:hAnsi="Courier New" w:cs="Courier New"/>
                <w:color w:val="000000"/>
                <w:sz w:val="22"/>
                <w:szCs w:val="22"/>
                <w:shd w:val="clear" w:fill="C8EDCC"/>
              </w:rPr>
              <w:t xml:space="preserve">.println(item.getId() + </w:t>
            </w:r>
            <w:r>
              <w:rPr>
                <w:rFonts w:hint="default" w:ascii="Courier New" w:hAnsi="Courier New" w:cs="Courier New"/>
                <w:b/>
                <w:color w:val="008000"/>
                <w:sz w:val="22"/>
                <w:szCs w:val="22"/>
                <w:shd w:val="clear" w:fill="C8EDCC"/>
              </w:rPr>
              <w:t>"</w:t>
            </w:r>
            <w:r>
              <w:rPr>
                <w:rFonts w:hint="default" w:ascii="Courier New" w:hAnsi="Courier New" w:cs="Courier New"/>
                <w:b/>
                <w:color w:val="000080"/>
                <w:sz w:val="22"/>
                <w:szCs w:val="22"/>
                <w:shd w:val="clear" w:fill="C8EDCC"/>
              </w:rPr>
              <w:t>\t</w:t>
            </w:r>
            <w:r>
              <w:rPr>
                <w:rFonts w:hint="default" w:ascii="Courier New" w:hAnsi="Courier New" w:cs="Courier New"/>
                <w:b/>
                <w:color w:val="008000"/>
                <w:sz w:val="22"/>
                <w:szCs w:val="22"/>
                <w:shd w:val="clear" w:fill="C8EDCC"/>
              </w:rPr>
              <w:t xml:space="preserve">" </w:t>
            </w:r>
            <w:r>
              <w:rPr>
                <w:rFonts w:hint="default" w:ascii="Courier New" w:hAnsi="Courier New" w:cs="Courier New"/>
                <w:color w:val="000000"/>
                <w:sz w:val="22"/>
                <w:szCs w:val="22"/>
                <w:shd w:val="clear" w:fill="C8EDCC"/>
              </w:rPr>
              <w:t>+ item.getTitle());</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w:t>
            </w:r>
            <w:r>
              <w:rPr>
                <w:rFonts w:hint="default" w:ascii="Courier New" w:hAnsi="Courier New" w:cs="Courier New"/>
                <w:color w:val="000000"/>
                <w:sz w:val="22"/>
                <w:szCs w:val="22"/>
                <w:shd w:val="clear" w:fill="C8EDCC"/>
              </w:rPr>
              <w:br w:type="textWrapping"/>
            </w:r>
            <w:r>
              <w:rPr>
                <w:rFonts w:hint="default" w:ascii="Courier New" w:hAnsi="Courier New" w:cs="Courier New"/>
                <w:i/>
                <w:color w:val="808080"/>
                <w:sz w:val="22"/>
                <w:szCs w:val="22"/>
                <w:shd w:val="clear" w:fill="C8EDCC"/>
              </w:rPr>
              <w:t xml:space="preserve">/** </w:t>
            </w:r>
            <w:r>
              <w:rPr>
                <w:rFonts w:hint="eastAsia" w:ascii="宋体" w:hAnsi="宋体" w:eastAsia="宋体" w:cs="宋体"/>
                <w:i/>
                <w:color w:val="FF0000"/>
                <w:sz w:val="22"/>
                <w:szCs w:val="22"/>
                <w:shd w:val="clear" w:fill="C8EDCC"/>
              </w:rPr>
              <w:t>匹配分页搜索</w:t>
            </w:r>
            <w:r>
              <w:rPr>
                <w:rFonts w:hint="eastAsia" w:ascii="宋体" w:hAnsi="宋体" w:eastAsia="宋体" w:cs="宋体"/>
                <w:i/>
                <w:color w:val="808080"/>
                <w:sz w:val="22"/>
                <w:szCs w:val="22"/>
                <w:shd w:val="clear" w:fill="C8EDCC"/>
              </w:rPr>
              <w:t xml:space="preserve"> </w:t>
            </w:r>
            <w:r>
              <w:rPr>
                <w:rFonts w:hint="default" w:ascii="Courier New" w:hAnsi="Courier New" w:cs="Courier New"/>
                <w:i/>
                <w:color w:val="808080"/>
                <w:sz w:val="22"/>
                <w:szCs w:val="22"/>
                <w:shd w:val="clear" w:fill="C8EDCC"/>
              </w:rPr>
              <w:t>*/</w:t>
            </w:r>
            <w:r>
              <w:rPr>
                <w:rFonts w:hint="default" w:ascii="Courier New" w:hAnsi="Courier New" w:cs="Courier New"/>
                <w:i/>
                <w:color w:val="808080"/>
                <w:sz w:val="22"/>
                <w:szCs w:val="22"/>
                <w:shd w:val="clear" w:fill="C8EDCC"/>
              </w:rPr>
              <w:br w:type="textWrapping"/>
            </w:r>
            <w:r>
              <w:rPr>
                <w:rFonts w:hint="default" w:ascii="Courier New" w:hAnsi="Courier New" w:cs="Courier New"/>
                <w:color w:val="808000"/>
                <w:sz w:val="22"/>
                <w:szCs w:val="22"/>
                <w:shd w:val="clear" w:fill="C8EDCC"/>
              </w:rPr>
              <w:t>@Test</w:t>
            </w:r>
            <w:r>
              <w:rPr>
                <w:rFonts w:hint="default" w:ascii="Courier New" w:hAnsi="Courier New" w:cs="Courier New"/>
                <w:color w:val="808000"/>
                <w:sz w:val="22"/>
                <w:szCs w:val="22"/>
                <w:shd w:val="clear" w:fill="C8EDCC"/>
              </w:rPr>
              <w:br w:type="textWrapping"/>
            </w:r>
            <w:r>
              <w:rPr>
                <w:rFonts w:hint="default" w:ascii="Courier New" w:hAnsi="Courier New" w:cs="Courier New"/>
                <w:b/>
                <w:color w:val="000080"/>
                <w:sz w:val="22"/>
                <w:szCs w:val="22"/>
                <w:shd w:val="clear" w:fill="C8EDCC"/>
              </w:rPr>
              <w:t xml:space="preserve">public void </w:t>
            </w:r>
            <w:r>
              <w:rPr>
                <w:rFonts w:hint="default" w:ascii="Courier New" w:hAnsi="Courier New" w:cs="Courier New"/>
                <w:color w:val="000000"/>
                <w:sz w:val="22"/>
                <w:szCs w:val="22"/>
                <w:shd w:val="clear" w:fill="C8EDCC"/>
              </w:rPr>
              <w:t>testMatchQuery(){</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w:t>
            </w:r>
            <w:r>
              <w:rPr>
                <w:rFonts w:hint="default" w:ascii="Courier New" w:hAnsi="Courier New" w:cs="Courier New"/>
                <w:i/>
                <w:color w:val="808080"/>
                <w:sz w:val="20"/>
                <w:szCs w:val="20"/>
                <w:shd w:val="clear" w:fill="C8EDCC"/>
              </w:rPr>
              <w:t xml:space="preserve">// </w:t>
            </w:r>
            <w:r>
              <w:rPr>
                <w:rFonts w:hint="eastAsia" w:ascii="宋体" w:hAnsi="宋体" w:eastAsia="宋体" w:cs="宋体"/>
                <w:i/>
                <w:color w:val="808080"/>
                <w:sz w:val="20"/>
                <w:szCs w:val="20"/>
                <w:shd w:val="clear" w:fill="C8EDCC"/>
              </w:rPr>
              <w:t>创建搜索查询对象</w:t>
            </w:r>
            <w:r>
              <w:rPr>
                <w:rFonts w:hint="default" w:ascii="Courier New" w:hAnsi="Courier New" w:cs="Courier New"/>
                <w:i/>
                <w:color w:val="808080"/>
                <w:sz w:val="20"/>
                <w:szCs w:val="20"/>
                <w:shd w:val="clear" w:fill="C8EDCC"/>
              </w:rPr>
              <w:t xml:space="preserve"> (matchQuery: </w:t>
            </w:r>
            <w:r>
              <w:rPr>
                <w:rFonts w:hint="eastAsia" w:ascii="宋体" w:hAnsi="宋体" w:eastAsia="宋体" w:cs="宋体"/>
                <w:i/>
                <w:color w:val="808080"/>
                <w:sz w:val="20"/>
                <w:szCs w:val="20"/>
                <w:shd w:val="clear" w:fill="C8EDCC"/>
              </w:rPr>
              <w:t>分词</w:t>
            </w:r>
            <w:r>
              <w:rPr>
                <w:rFonts w:hint="default" w:ascii="Courier New" w:hAnsi="Courier New" w:cs="Courier New"/>
                <w:i/>
                <w:color w:val="808080"/>
                <w:sz w:val="20"/>
                <w:szCs w:val="20"/>
                <w:shd w:val="clear" w:fill="C8EDCC"/>
              </w:rPr>
              <w:t>)</w:t>
            </w:r>
            <w:r>
              <w:rPr>
                <w:rFonts w:hint="default" w:ascii="Courier New" w:hAnsi="Courier New" w:cs="Courier New"/>
                <w:i/>
                <w:color w:val="808080"/>
                <w:sz w:val="20"/>
                <w:szCs w:val="20"/>
                <w:shd w:val="clear" w:fill="C8EDCC"/>
              </w:rPr>
              <w:br w:type="textWrapping"/>
            </w:r>
            <w:r>
              <w:rPr>
                <w:rFonts w:hint="default" w:ascii="Courier New" w:hAnsi="Courier New" w:cs="Courier New"/>
                <w:i/>
                <w:color w:val="808080"/>
                <w:sz w:val="20"/>
                <w:szCs w:val="20"/>
                <w:shd w:val="clear" w:fill="C8EDCC"/>
              </w:rPr>
              <w:t xml:space="preserve">    </w:t>
            </w:r>
            <w:r>
              <w:rPr>
                <w:rFonts w:hint="default" w:ascii="Courier New" w:hAnsi="Courier New" w:cs="Courier New"/>
                <w:color w:val="000000"/>
                <w:sz w:val="20"/>
                <w:szCs w:val="20"/>
                <w:shd w:val="clear" w:fill="C8EDCC"/>
              </w:rPr>
              <w:t xml:space="preserve">SearchQuery query = </w:t>
            </w:r>
            <w:r>
              <w:rPr>
                <w:rFonts w:hint="default" w:ascii="Courier New" w:hAnsi="Courier New" w:cs="Courier New"/>
                <w:b/>
                <w:color w:val="000080"/>
                <w:sz w:val="20"/>
                <w:szCs w:val="20"/>
                <w:shd w:val="clear" w:fill="C8EDCC"/>
              </w:rPr>
              <w:t xml:space="preserve">new </w:t>
            </w:r>
            <w:r>
              <w:rPr>
                <w:rFonts w:hint="default" w:ascii="Courier New" w:hAnsi="Courier New" w:cs="Courier New"/>
                <w:color w:val="000000"/>
                <w:sz w:val="20"/>
                <w:szCs w:val="20"/>
                <w:shd w:val="clear" w:fill="C8EDCC"/>
              </w:rPr>
              <w:t>NativeSearchQuery(QueryBuilders.</w:t>
            </w:r>
            <w:r>
              <w:rPr>
                <w:rFonts w:hint="default" w:ascii="Courier New" w:hAnsi="Courier New" w:cs="Courier New"/>
                <w:i/>
                <w:color w:val="000000"/>
                <w:sz w:val="20"/>
                <w:szCs w:val="20"/>
                <w:shd w:val="clear" w:fill="C8EDCC"/>
              </w:rPr>
              <w:t>matchQuery</w:t>
            </w:r>
            <w:r>
              <w:rPr>
                <w:rFonts w:hint="default" w:ascii="Courier New" w:hAnsi="Courier New" w:cs="Courier New"/>
                <w:color w:val="000000"/>
                <w:sz w:val="20"/>
                <w:szCs w:val="20"/>
                <w:shd w:val="clear" w:fill="C8EDCC"/>
              </w:rPr>
              <w:t>(</w:t>
            </w:r>
            <w:r>
              <w:rPr>
                <w:rFonts w:hint="default" w:ascii="Courier New" w:hAnsi="Courier New" w:cs="Courier New"/>
                <w:b/>
                <w:color w:val="008000"/>
                <w:sz w:val="20"/>
                <w:szCs w:val="20"/>
                <w:shd w:val="clear" w:fill="C8EDCC"/>
              </w:rPr>
              <w:t>"keywords"</w:t>
            </w:r>
            <w:r>
              <w:rPr>
                <w:rFonts w:hint="default" w:ascii="Courier New" w:hAnsi="Courier New" w:cs="Courier New"/>
                <w:color w:val="000000"/>
                <w:sz w:val="20"/>
                <w:szCs w:val="20"/>
                <w:shd w:val="clear" w:fill="C8EDCC"/>
              </w:rPr>
              <w:t xml:space="preserve">, </w:t>
            </w:r>
            <w:r>
              <w:rPr>
                <w:rFonts w:hint="default" w:ascii="Courier New" w:hAnsi="Courier New" w:cs="Courier New"/>
                <w:b/>
                <w:color w:val="008000"/>
                <w:sz w:val="20"/>
                <w:szCs w:val="20"/>
                <w:shd w:val="clear" w:fill="C8EDCC"/>
              </w:rPr>
              <w:t>"</w:t>
            </w:r>
            <w:r>
              <w:rPr>
                <w:rFonts w:hint="eastAsia" w:ascii="宋体" w:hAnsi="宋体" w:eastAsia="宋体" w:cs="宋体"/>
                <w:b/>
                <w:color w:val="008000"/>
                <w:sz w:val="20"/>
                <w:szCs w:val="20"/>
                <w:shd w:val="clear" w:fill="C8EDCC"/>
              </w:rPr>
              <w:t>华为小米</w:t>
            </w:r>
            <w:r>
              <w:rPr>
                <w:rFonts w:hint="default" w:ascii="Courier New" w:hAnsi="Courier New" w:cs="Courier New"/>
                <w:b/>
                <w:color w:val="008000"/>
                <w:sz w:val="20"/>
                <w:szCs w:val="20"/>
                <w:shd w:val="clear" w:fill="C8EDCC"/>
              </w:rPr>
              <w:t>"</w:t>
            </w:r>
            <w:r>
              <w:rPr>
                <w:rFonts w:hint="default" w:ascii="Courier New" w:hAnsi="Courier New" w:cs="Courier New"/>
                <w:color w:val="000000"/>
                <w:sz w:val="20"/>
                <w:szCs w:val="20"/>
                <w:shd w:val="clear" w:fill="C8EDCC"/>
              </w:rPr>
              <w: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2"/>
                <w:szCs w:val="22"/>
                <w:shd w:val="clear" w:fill="C8EDCC"/>
              </w:rPr>
              <w:t xml:space="preserve">    </w:t>
            </w:r>
            <w:r>
              <w:rPr>
                <w:rFonts w:hint="default" w:ascii="Courier New" w:hAnsi="Courier New" w:cs="Courier New"/>
                <w:i/>
                <w:color w:val="808080"/>
                <w:sz w:val="22"/>
                <w:szCs w:val="22"/>
                <w:shd w:val="clear" w:fill="C8EDCC"/>
              </w:rPr>
              <w:t xml:space="preserve">// </w:t>
            </w:r>
            <w:r>
              <w:rPr>
                <w:rFonts w:hint="eastAsia" w:ascii="宋体" w:hAnsi="宋体" w:eastAsia="宋体" w:cs="宋体"/>
                <w:i/>
                <w:color w:val="808080"/>
                <w:sz w:val="22"/>
                <w:szCs w:val="22"/>
                <w:shd w:val="clear" w:fill="C8EDCC"/>
              </w:rPr>
              <w:t>创建分页参数封装对象</w:t>
            </w:r>
            <w:r>
              <w:rPr>
                <w:rFonts w:hint="eastAsia" w:ascii="宋体" w:hAnsi="宋体" w:eastAsia="宋体" w:cs="宋体"/>
                <w:i/>
                <w:color w:val="808080"/>
                <w:sz w:val="22"/>
                <w:szCs w:val="22"/>
                <w:shd w:val="clear" w:fill="C8EDCC"/>
              </w:rPr>
              <w:br w:type="textWrapping"/>
            </w:r>
            <w:r>
              <w:rPr>
                <w:rFonts w:hint="eastAsia" w:ascii="宋体" w:hAnsi="宋体" w:eastAsia="宋体" w:cs="宋体"/>
                <w:i/>
                <w:color w:val="808080"/>
                <w:sz w:val="22"/>
                <w:szCs w:val="22"/>
                <w:shd w:val="clear" w:fill="C8EDCC"/>
              </w:rPr>
              <w:t xml:space="preserve">    </w:t>
            </w:r>
            <w:r>
              <w:rPr>
                <w:rFonts w:hint="default" w:ascii="Courier New" w:hAnsi="Courier New" w:cs="Courier New"/>
                <w:color w:val="000000"/>
                <w:sz w:val="22"/>
                <w:szCs w:val="22"/>
                <w:shd w:val="clear" w:fill="C8EDCC"/>
              </w:rPr>
              <w:t>Pageable pageable = PageRequest.</w:t>
            </w:r>
            <w:r>
              <w:rPr>
                <w:rFonts w:hint="default" w:ascii="Courier New" w:hAnsi="Courier New" w:cs="Courier New"/>
                <w:i/>
                <w:color w:val="000000"/>
                <w:sz w:val="22"/>
                <w:szCs w:val="22"/>
                <w:shd w:val="clear" w:fill="C8EDCC"/>
              </w:rPr>
              <w:t>of</w:t>
            </w:r>
            <w:r>
              <w:rPr>
                <w:rFonts w:hint="default" w:ascii="Courier New" w:hAnsi="Courier New" w:cs="Courier New"/>
                <w:color w:val="000000"/>
                <w:sz w:val="22"/>
                <w:szCs w:val="22"/>
                <w:shd w:val="clear" w:fill="C8EDCC"/>
              </w:rPr>
              <w:t>(</w:t>
            </w:r>
            <w:r>
              <w:rPr>
                <w:rFonts w:hint="default" w:ascii="Courier New" w:hAnsi="Courier New" w:cs="Courier New"/>
                <w:color w:val="0000FF"/>
                <w:sz w:val="22"/>
                <w:szCs w:val="22"/>
                <w:shd w:val="clear" w:fill="C8EDCC"/>
              </w:rPr>
              <w:t>0</w:t>
            </w:r>
            <w:r>
              <w:rPr>
                <w:rFonts w:hint="default" w:ascii="Courier New" w:hAnsi="Courier New" w:cs="Courier New"/>
                <w:color w:val="000000"/>
                <w:sz w:val="22"/>
                <w:szCs w:val="22"/>
                <w:shd w:val="clear" w:fill="C8EDCC"/>
              </w:rPr>
              <w:t xml:space="preserve">, </w:t>
            </w:r>
            <w:r>
              <w:rPr>
                <w:rFonts w:hint="default" w:ascii="Courier New" w:hAnsi="Courier New" w:cs="Courier New"/>
                <w:color w:val="0000FF"/>
                <w:sz w:val="22"/>
                <w:szCs w:val="22"/>
                <w:shd w:val="clear" w:fill="C8EDCC"/>
              </w:rPr>
              <w:t>5</w:t>
            </w:r>
            <w:r>
              <w:rPr>
                <w:rFonts w:hint="default" w:ascii="Courier New" w:hAnsi="Courier New" w:cs="Courier New"/>
                <w:color w:val="000000"/>
                <w:sz w:val="22"/>
                <w:szCs w:val="22"/>
                <w:shd w:val="clear" w:fill="C8EDCC"/>
              </w:rPr>
              <w:t>);</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w:t>
            </w:r>
            <w:r>
              <w:rPr>
                <w:rFonts w:hint="default" w:ascii="Courier New" w:hAnsi="Courier New" w:cs="Courier New"/>
                <w:i/>
                <w:color w:val="808080"/>
                <w:sz w:val="22"/>
                <w:szCs w:val="22"/>
                <w:shd w:val="clear" w:fill="C8EDCC"/>
              </w:rPr>
              <w:t xml:space="preserve">// </w:t>
            </w:r>
            <w:r>
              <w:rPr>
                <w:rFonts w:hint="eastAsia" w:ascii="宋体" w:hAnsi="宋体" w:eastAsia="宋体" w:cs="宋体"/>
                <w:i/>
                <w:color w:val="808080"/>
                <w:sz w:val="22"/>
                <w:szCs w:val="22"/>
                <w:shd w:val="clear" w:fill="C8EDCC"/>
              </w:rPr>
              <w:t>设置分页</w:t>
            </w:r>
            <w:r>
              <w:rPr>
                <w:rFonts w:hint="eastAsia" w:ascii="宋体" w:hAnsi="宋体" w:eastAsia="宋体" w:cs="宋体"/>
                <w:i/>
                <w:color w:val="808080"/>
                <w:sz w:val="22"/>
                <w:szCs w:val="22"/>
                <w:shd w:val="clear" w:fill="C8EDCC"/>
              </w:rPr>
              <w:br w:type="textWrapping"/>
            </w:r>
            <w:r>
              <w:rPr>
                <w:rFonts w:hint="eastAsia" w:ascii="宋体" w:hAnsi="宋体" w:eastAsia="宋体" w:cs="宋体"/>
                <w:i/>
                <w:color w:val="808080"/>
                <w:sz w:val="22"/>
                <w:szCs w:val="22"/>
                <w:shd w:val="clear" w:fill="C8EDCC"/>
              </w:rPr>
              <w:t xml:space="preserve">    </w:t>
            </w:r>
            <w:r>
              <w:rPr>
                <w:rFonts w:hint="default" w:ascii="Courier New" w:hAnsi="Courier New" w:cs="Courier New"/>
                <w:color w:val="000000"/>
                <w:sz w:val="22"/>
                <w:szCs w:val="22"/>
                <w:shd w:val="clear" w:fill="C8EDCC"/>
              </w:rPr>
              <w:t>query.setPageable(pageable);</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w:t>
            </w:r>
            <w:r>
              <w:rPr>
                <w:rFonts w:hint="default" w:ascii="Courier New" w:hAnsi="Courier New" w:cs="Courier New"/>
                <w:i/>
                <w:color w:val="808080"/>
                <w:sz w:val="22"/>
                <w:szCs w:val="22"/>
                <w:shd w:val="clear" w:fill="C8EDCC"/>
              </w:rPr>
              <w:t xml:space="preserve">// </w:t>
            </w:r>
            <w:r>
              <w:rPr>
                <w:rFonts w:hint="eastAsia" w:ascii="宋体" w:hAnsi="宋体" w:eastAsia="宋体" w:cs="宋体"/>
                <w:i/>
                <w:color w:val="808080"/>
                <w:sz w:val="22"/>
                <w:szCs w:val="22"/>
                <w:shd w:val="clear" w:fill="C8EDCC"/>
              </w:rPr>
              <w:t>分页搜索</w:t>
            </w:r>
            <w:r>
              <w:rPr>
                <w:rFonts w:hint="eastAsia" w:ascii="宋体" w:hAnsi="宋体" w:eastAsia="宋体" w:cs="宋体"/>
                <w:i/>
                <w:color w:val="808080"/>
                <w:sz w:val="22"/>
                <w:szCs w:val="22"/>
                <w:shd w:val="clear" w:fill="C8EDCC"/>
              </w:rPr>
              <w:br w:type="textWrapping"/>
            </w:r>
            <w:r>
              <w:rPr>
                <w:rFonts w:hint="eastAsia" w:ascii="宋体" w:hAnsi="宋体" w:eastAsia="宋体" w:cs="宋体"/>
                <w:i/>
                <w:color w:val="808080"/>
                <w:sz w:val="22"/>
                <w:szCs w:val="22"/>
                <w:shd w:val="clear" w:fill="C8EDCC"/>
              </w:rPr>
              <w:t xml:space="preserve">    </w:t>
            </w:r>
            <w:r>
              <w:rPr>
                <w:rFonts w:hint="default" w:ascii="Courier New" w:hAnsi="Courier New" w:cs="Courier New"/>
                <w:color w:val="FF0000"/>
                <w:sz w:val="18"/>
                <w:szCs w:val="18"/>
                <w:shd w:val="clear" w:fill="C8EDCC"/>
              </w:rPr>
              <w:t xml:space="preserve">AggregatedPage&lt;Item&gt; page = </w:t>
            </w:r>
            <w:r>
              <w:rPr>
                <w:rFonts w:hint="default" w:ascii="Courier New" w:hAnsi="Courier New" w:cs="Courier New"/>
                <w:b/>
                <w:color w:val="FF0000"/>
                <w:sz w:val="18"/>
                <w:szCs w:val="18"/>
                <w:shd w:val="clear" w:fill="C8EDCC"/>
              </w:rPr>
              <w:t>esTemplate</w:t>
            </w:r>
            <w:r>
              <w:rPr>
                <w:rFonts w:hint="default" w:ascii="Courier New" w:hAnsi="Courier New" w:cs="Courier New"/>
                <w:color w:val="FF0000"/>
                <w:sz w:val="18"/>
                <w:szCs w:val="18"/>
                <w:shd w:val="clear" w:fill="C8EDCC"/>
              </w:rPr>
              <w:t>.queryForPage(query, Item.</w:t>
            </w:r>
            <w:r>
              <w:rPr>
                <w:rFonts w:hint="default" w:ascii="Courier New" w:hAnsi="Courier New" w:cs="Courier New"/>
                <w:b/>
                <w:color w:val="FF0000"/>
                <w:sz w:val="18"/>
                <w:szCs w:val="18"/>
                <w:shd w:val="clear" w:fill="C8EDCC"/>
              </w:rPr>
              <w:t>class</w:t>
            </w:r>
            <w:r>
              <w:rPr>
                <w:rFonts w:hint="default" w:ascii="Courier New" w:hAnsi="Courier New" w:cs="Courier New"/>
                <w:color w:val="FF0000"/>
                <w:sz w:val="18"/>
                <w:szCs w:val="18"/>
                <w:shd w:val="clear" w:fill="C8EDCC"/>
              </w:rPr>
              <w:t>);</w:t>
            </w:r>
            <w:r>
              <w:rPr>
                <w:rFonts w:hint="default" w:ascii="Courier New" w:hAnsi="Courier New" w:cs="Courier New"/>
                <w:color w:val="FF0000"/>
                <w:sz w:val="18"/>
                <w:szCs w:val="18"/>
                <w:shd w:val="clear" w:fill="C8EDCC"/>
              </w:rPr>
              <w:br w:type="textWrapping"/>
            </w:r>
            <w:r>
              <w:rPr>
                <w:rFonts w:hint="default" w:ascii="Courier New" w:hAnsi="Courier New" w:cs="Courier New"/>
                <w:color w:val="000000"/>
                <w:sz w:val="22"/>
                <w:szCs w:val="22"/>
                <w:shd w:val="clear" w:fill="C8EDCC"/>
              </w:rPr>
              <w:t xml:space="preserve">    System.</w:t>
            </w:r>
            <w:r>
              <w:rPr>
                <w:rFonts w:hint="default" w:ascii="Courier New" w:hAnsi="Courier New" w:cs="Courier New"/>
                <w:b/>
                <w:i/>
                <w:color w:val="660E7A"/>
                <w:sz w:val="22"/>
                <w:szCs w:val="22"/>
                <w:shd w:val="clear" w:fill="C8EDCC"/>
              </w:rPr>
              <w:t>out</w:t>
            </w:r>
            <w:r>
              <w:rPr>
                <w:rFonts w:hint="default" w:ascii="Courier New" w:hAnsi="Courier New" w:cs="Courier New"/>
                <w:color w:val="000000"/>
                <w:sz w:val="22"/>
                <w:szCs w:val="22"/>
                <w:shd w:val="clear" w:fill="C8EDCC"/>
              </w:rPr>
              <w:t>.println(</w:t>
            </w:r>
            <w:r>
              <w:rPr>
                <w:rFonts w:hint="default" w:ascii="Courier New" w:hAnsi="Courier New" w:cs="Courier New"/>
                <w:b/>
                <w:color w:val="008000"/>
                <w:sz w:val="22"/>
                <w:szCs w:val="22"/>
                <w:shd w:val="clear" w:fill="C8EDCC"/>
              </w:rPr>
              <w:t>"</w:t>
            </w:r>
            <w:r>
              <w:rPr>
                <w:rFonts w:hint="eastAsia" w:ascii="宋体" w:hAnsi="宋体" w:eastAsia="宋体" w:cs="宋体"/>
                <w:b/>
                <w:color w:val="008000"/>
                <w:sz w:val="22"/>
                <w:szCs w:val="22"/>
                <w:shd w:val="clear" w:fill="C8EDCC"/>
              </w:rPr>
              <w:t>总记录数</w:t>
            </w:r>
            <w:r>
              <w:rPr>
                <w:rFonts w:hint="default" w:ascii="Courier New" w:hAnsi="Courier New" w:cs="Courier New"/>
                <w:b/>
                <w:color w:val="008000"/>
                <w:sz w:val="22"/>
                <w:szCs w:val="22"/>
                <w:shd w:val="clear" w:fill="C8EDCC"/>
              </w:rPr>
              <w:t xml:space="preserve">: " </w:t>
            </w:r>
            <w:r>
              <w:rPr>
                <w:rFonts w:hint="default" w:ascii="Courier New" w:hAnsi="Courier New" w:cs="Courier New"/>
                <w:color w:val="000000"/>
                <w:sz w:val="22"/>
                <w:szCs w:val="22"/>
                <w:shd w:val="clear" w:fill="C8EDCC"/>
              </w:rPr>
              <w:t>+ page.getTotalElements());</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System.</w:t>
            </w:r>
            <w:r>
              <w:rPr>
                <w:rFonts w:hint="default" w:ascii="Courier New" w:hAnsi="Courier New" w:cs="Courier New"/>
                <w:b/>
                <w:i/>
                <w:color w:val="660E7A"/>
                <w:sz w:val="22"/>
                <w:szCs w:val="22"/>
                <w:shd w:val="clear" w:fill="C8EDCC"/>
              </w:rPr>
              <w:t>out</w:t>
            </w:r>
            <w:r>
              <w:rPr>
                <w:rFonts w:hint="default" w:ascii="Courier New" w:hAnsi="Courier New" w:cs="Courier New"/>
                <w:color w:val="000000"/>
                <w:sz w:val="22"/>
                <w:szCs w:val="22"/>
                <w:shd w:val="clear" w:fill="C8EDCC"/>
              </w:rPr>
              <w:t>.println(</w:t>
            </w:r>
            <w:r>
              <w:rPr>
                <w:rFonts w:hint="default" w:ascii="Courier New" w:hAnsi="Courier New" w:cs="Courier New"/>
                <w:b/>
                <w:color w:val="008000"/>
                <w:sz w:val="22"/>
                <w:szCs w:val="22"/>
                <w:shd w:val="clear" w:fill="C8EDCC"/>
              </w:rPr>
              <w:t>"</w:t>
            </w:r>
            <w:r>
              <w:rPr>
                <w:rFonts w:hint="eastAsia" w:ascii="宋体" w:hAnsi="宋体" w:eastAsia="宋体" w:cs="宋体"/>
                <w:b/>
                <w:color w:val="008000"/>
                <w:sz w:val="22"/>
                <w:szCs w:val="22"/>
                <w:shd w:val="clear" w:fill="C8EDCC"/>
              </w:rPr>
              <w:t>总页数</w:t>
            </w:r>
            <w:r>
              <w:rPr>
                <w:rFonts w:hint="default" w:ascii="Courier New" w:hAnsi="Courier New" w:cs="Courier New"/>
                <w:b/>
                <w:color w:val="008000"/>
                <w:sz w:val="22"/>
                <w:szCs w:val="22"/>
                <w:shd w:val="clear" w:fill="C8EDCC"/>
              </w:rPr>
              <w:t xml:space="preserve">: " </w:t>
            </w:r>
            <w:r>
              <w:rPr>
                <w:rFonts w:hint="default" w:ascii="Courier New" w:hAnsi="Courier New" w:cs="Courier New"/>
                <w:color w:val="000000"/>
                <w:sz w:val="22"/>
                <w:szCs w:val="22"/>
                <w:shd w:val="clear" w:fill="C8EDCC"/>
              </w:rPr>
              <w:t>+ page.getTotalPages());</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w:t>
            </w:r>
            <w:r>
              <w:rPr>
                <w:rFonts w:hint="default" w:ascii="Courier New" w:hAnsi="Courier New" w:cs="Courier New"/>
                <w:i/>
                <w:color w:val="808080"/>
                <w:sz w:val="22"/>
                <w:szCs w:val="22"/>
                <w:shd w:val="clear" w:fill="C8EDCC"/>
              </w:rPr>
              <w:t xml:space="preserve">// </w:t>
            </w:r>
            <w:r>
              <w:rPr>
                <w:rFonts w:hint="eastAsia" w:ascii="宋体" w:hAnsi="宋体" w:eastAsia="宋体" w:cs="宋体"/>
                <w:i/>
                <w:color w:val="808080"/>
                <w:sz w:val="22"/>
                <w:szCs w:val="22"/>
                <w:shd w:val="clear" w:fill="C8EDCC"/>
              </w:rPr>
              <w:t>获取分页数据</w:t>
            </w:r>
            <w:r>
              <w:rPr>
                <w:rFonts w:hint="eastAsia" w:ascii="宋体" w:hAnsi="宋体" w:eastAsia="宋体" w:cs="宋体"/>
                <w:i/>
                <w:color w:val="808080"/>
                <w:sz w:val="22"/>
                <w:szCs w:val="22"/>
                <w:shd w:val="clear" w:fill="C8EDCC"/>
              </w:rPr>
              <w:br w:type="textWrapping"/>
            </w:r>
            <w:r>
              <w:rPr>
                <w:rFonts w:hint="eastAsia" w:ascii="宋体" w:hAnsi="宋体" w:eastAsia="宋体" w:cs="宋体"/>
                <w:i/>
                <w:color w:val="808080"/>
                <w:sz w:val="22"/>
                <w:szCs w:val="22"/>
                <w:shd w:val="clear" w:fill="C8EDCC"/>
              </w:rPr>
              <w:t xml:space="preserve">    </w:t>
            </w:r>
            <w:r>
              <w:rPr>
                <w:rFonts w:hint="default" w:ascii="Courier New" w:hAnsi="Courier New" w:cs="Courier New"/>
                <w:color w:val="000000"/>
                <w:sz w:val="22"/>
                <w:szCs w:val="22"/>
                <w:shd w:val="clear" w:fill="C8EDCC"/>
              </w:rPr>
              <w:t>List&lt;Item&gt; items = page.getContent();</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w:t>
            </w:r>
            <w:r>
              <w:rPr>
                <w:rFonts w:hint="default" w:ascii="Courier New" w:hAnsi="Courier New" w:cs="Courier New"/>
                <w:b/>
                <w:color w:val="000080"/>
                <w:sz w:val="22"/>
                <w:szCs w:val="22"/>
                <w:shd w:val="clear" w:fill="C8EDCC"/>
              </w:rPr>
              <w:t xml:space="preserve">for </w:t>
            </w:r>
            <w:r>
              <w:rPr>
                <w:rFonts w:hint="default" w:ascii="Courier New" w:hAnsi="Courier New" w:cs="Courier New"/>
                <w:color w:val="000000"/>
                <w:sz w:val="22"/>
                <w:szCs w:val="22"/>
                <w:shd w:val="clear" w:fill="C8EDCC"/>
              </w:rPr>
              <w:t>(Item item : items) {</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System.</w:t>
            </w:r>
            <w:r>
              <w:rPr>
                <w:rFonts w:hint="default" w:ascii="Courier New" w:hAnsi="Courier New" w:cs="Courier New"/>
                <w:b/>
                <w:i/>
                <w:color w:val="660E7A"/>
                <w:sz w:val="22"/>
                <w:szCs w:val="22"/>
                <w:shd w:val="clear" w:fill="C8EDCC"/>
              </w:rPr>
              <w:t>out</w:t>
            </w:r>
            <w:r>
              <w:rPr>
                <w:rFonts w:hint="default" w:ascii="Courier New" w:hAnsi="Courier New" w:cs="Courier New"/>
                <w:color w:val="000000"/>
                <w:sz w:val="22"/>
                <w:szCs w:val="22"/>
                <w:shd w:val="clear" w:fill="C8EDCC"/>
              </w:rPr>
              <w:t xml:space="preserve">.println(item.getId() + </w:t>
            </w:r>
            <w:r>
              <w:rPr>
                <w:rFonts w:hint="default" w:ascii="Courier New" w:hAnsi="Courier New" w:cs="Courier New"/>
                <w:b/>
                <w:color w:val="008000"/>
                <w:sz w:val="22"/>
                <w:szCs w:val="22"/>
                <w:shd w:val="clear" w:fill="C8EDCC"/>
              </w:rPr>
              <w:t>"</w:t>
            </w:r>
            <w:r>
              <w:rPr>
                <w:rFonts w:hint="default" w:ascii="Courier New" w:hAnsi="Courier New" w:cs="Courier New"/>
                <w:b/>
                <w:color w:val="000080"/>
                <w:sz w:val="22"/>
                <w:szCs w:val="22"/>
                <w:shd w:val="clear" w:fill="C8EDCC"/>
              </w:rPr>
              <w:t>\t</w:t>
            </w:r>
            <w:r>
              <w:rPr>
                <w:rFonts w:hint="default" w:ascii="Courier New" w:hAnsi="Courier New" w:cs="Courier New"/>
                <w:b/>
                <w:color w:val="008000"/>
                <w:sz w:val="22"/>
                <w:szCs w:val="22"/>
                <w:shd w:val="clear" w:fill="C8EDCC"/>
              </w:rPr>
              <w:t xml:space="preserve">" </w:t>
            </w:r>
            <w:r>
              <w:rPr>
                <w:rFonts w:hint="default" w:ascii="Courier New" w:hAnsi="Courier New" w:cs="Courier New"/>
                <w:color w:val="000000"/>
                <w:sz w:val="22"/>
                <w:szCs w:val="22"/>
                <w:shd w:val="clear" w:fill="C8EDCC"/>
              </w:rPr>
              <w:t>+ item.getTitle());</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w:t>
            </w:r>
          </w:p>
        </w:tc>
      </w:tr>
    </w:tbl>
    <w:p>
      <w:pPr>
        <w:pStyle w:val="4"/>
        <w:keepNext/>
        <w:keepLines/>
        <w:pageBreakBefore w:val="0"/>
        <w:widowControl w:val="0"/>
        <w:numPr>
          <w:ilvl w:val="2"/>
          <w:numId w:val="0"/>
        </w:numPr>
        <w:kinsoku/>
        <w:wordWrap/>
        <w:overflowPunct/>
        <w:topLinePunct w:val="0"/>
        <w:autoSpaceDE/>
        <w:autoSpaceDN/>
        <w:bidi w:val="0"/>
        <w:adjustRightInd/>
        <w:snapToGrid/>
        <w:spacing w:before="140" w:after="140"/>
        <w:ind w:leftChars="0"/>
        <w:textAlignment w:val="auto"/>
        <w:outlineLvl w:val="2"/>
        <w:rPr>
          <w:rFonts w:hint="default"/>
          <w:lang w:val="en-US" w:eastAsia="zh-CN"/>
        </w:rPr>
      </w:pPr>
      <w:r>
        <w:rPr>
          <w:rFonts w:hint="eastAsia"/>
          <w:lang w:val="en-US" w:eastAsia="zh-CN"/>
        </w:rPr>
        <w:t>2.2.</w:t>
      </w:r>
      <w:r>
        <w:rPr>
          <w:rFonts w:hint="default"/>
          <w:lang w:val="en-US" w:eastAsia="zh-CN"/>
        </w:rPr>
        <w:t>6</w:t>
      </w:r>
      <w:r>
        <w:rPr>
          <w:rFonts w:hint="eastAsia"/>
          <w:lang w:val="en-US" w:eastAsia="zh-CN"/>
        </w:rPr>
        <w:t>复制</w:t>
      </w:r>
      <w:r>
        <w:rPr>
          <w:rFonts w:hint="default"/>
          <w:lang w:val="en-US" w:eastAsia="zh-CN"/>
        </w:rPr>
        <w:t>Field</w:t>
      </w:r>
    </w:p>
    <w:p>
      <w:pPr>
        <w:keepNext w:val="0"/>
        <w:keepLines w:val="0"/>
        <w:pageBreakBefore w:val="0"/>
        <w:widowControl w:val="0"/>
        <w:kinsoku/>
        <w:wordWrap/>
        <w:overflowPunct/>
        <w:topLinePunct w:val="0"/>
        <w:autoSpaceDE/>
        <w:autoSpaceDN/>
        <w:bidi w:val="0"/>
        <w:adjustRightInd/>
        <w:snapToGrid/>
        <w:spacing w:after="0"/>
        <w:textAlignment w:val="auto"/>
        <w:rPr>
          <w:rFonts w:hint="default" w:ascii="Courier New" w:hAnsi="Courier New" w:eastAsia="宋体" w:cs="Courier New"/>
          <w:sz w:val="20"/>
          <w:szCs w:val="21"/>
          <w:lang w:val="en-US" w:eastAsia="zh-CN"/>
        </w:rPr>
      </w:pPr>
      <w:r>
        <w:rPr>
          <w:rFonts w:hint="default" w:ascii="Courier New" w:hAnsi="Courier New" w:cs="Courier New"/>
          <w:sz w:val="21"/>
          <w:szCs w:val="22"/>
          <w:lang w:val="en-US" w:eastAsia="zh-CN"/>
        </w:rPr>
        <w:t>spring-data-es-test\src\main\java\cn\itcast\es\pojo\Item.java，</w:t>
      </w:r>
      <w:r>
        <w:rPr>
          <w:rFonts w:hint="default" w:ascii="Courier New" w:hAnsi="Courier New" w:cs="Courier New"/>
          <w:sz w:val="20"/>
          <w:szCs w:val="21"/>
          <w:lang w:val="en-US" w:eastAsia="zh-CN"/>
        </w:rPr>
        <w:t>增加</w:t>
      </w:r>
      <w:r>
        <w:rPr>
          <w:rFonts w:hint="default" w:ascii="Courier New" w:hAnsi="Courier New" w:cs="Courier New"/>
          <w:b/>
          <w:bCs/>
          <w:color w:val="FF0000"/>
          <w:sz w:val="20"/>
          <w:szCs w:val="21"/>
          <w:lang w:val="en-US" w:eastAsia="zh-CN"/>
        </w:rPr>
        <w:t>copyTo</w:t>
      </w:r>
      <w:r>
        <w:rPr>
          <w:rFonts w:hint="default" w:ascii="Courier New" w:hAnsi="Courier New" w:cs="Courier New"/>
          <w:sz w:val="20"/>
          <w:szCs w:val="21"/>
          <w:lang w:val="en-US" w:eastAsia="zh-CN"/>
        </w:rPr>
        <w:t>属性，如下：</w:t>
      </w:r>
    </w:p>
    <w:p>
      <w:pPr>
        <w:keepNext w:val="0"/>
        <w:keepLines w:val="0"/>
        <w:pageBreakBefore w:val="0"/>
        <w:widowControl w:val="0"/>
        <w:kinsoku/>
        <w:wordWrap/>
        <w:overflowPunct/>
        <w:topLinePunct w:val="0"/>
        <w:autoSpaceDE/>
        <w:autoSpaceDN/>
        <w:bidi w:val="0"/>
        <w:adjustRightInd/>
        <w:snapToGrid/>
        <w:spacing w:after="0"/>
        <w:textAlignment w:val="auto"/>
        <w:rPr>
          <w:rFonts w:hint="default" w:ascii="Courier New" w:hAnsi="Courier New" w:cs="Courier New"/>
          <w:lang w:val="en-US" w:eastAsia="zh-CN"/>
        </w:rPr>
      </w:pPr>
      <w:r>
        <w:drawing>
          <wp:inline distT="0" distB="0" distL="114300" distR="114300">
            <wp:extent cx="5272405" cy="3359785"/>
            <wp:effectExtent l="9525" t="9525" r="13970" b="2159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4"/>
                    <a:stretch>
                      <a:fillRect/>
                    </a:stretch>
                  </pic:blipFill>
                  <pic:spPr>
                    <a:xfrm>
                      <a:off x="0" y="0"/>
                      <a:ext cx="5272405" cy="3359785"/>
                    </a:xfrm>
                    <a:prstGeom prst="rect">
                      <a:avLst/>
                    </a:prstGeom>
                    <a:noFill/>
                    <a:ln>
                      <a:solidFill>
                        <a:schemeClr val="tx1"/>
                      </a:solid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both"/>
        <w:textAlignment w:val="auto"/>
        <w:outlineLvl w:val="9"/>
        <w:rPr>
          <w:rFonts w:hint="default" w:ascii="Courier New" w:hAnsi="Courier New" w:eastAsia="宋体" w:cs="Courier New"/>
          <w:lang w:val="en-US" w:eastAsia="zh-CN"/>
        </w:rPr>
      </w:pPr>
      <w:r>
        <w:rPr>
          <w:rFonts w:hint="default" w:ascii="Courier New" w:hAnsi="Courier New" w:cs="Courier New"/>
          <w:lang w:val="en-US" w:eastAsia="zh-CN"/>
        </w:rPr>
        <w:t>spring-data-es-test\src\test\java\cn\itcast\es\SpringDataElasticSearchTest.java测试</w:t>
      </w:r>
      <w:r>
        <w:rPr>
          <w:rFonts w:hint="eastAsia" w:ascii="Courier New" w:hAnsi="Courier New" w:cs="Courier New"/>
          <w:lang w:val="en-US" w:eastAsia="zh-CN"/>
        </w:rPr>
        <w:t>类，运行</w:t>
      </w:r>
      <w:r>
        <w:rPr>
          <w:rFonts w:hint="default" w:ascii="Courier New" w:hAnsi="Courier New" w:cs="Courier New"/>
          <w:lang w:val="en-US" w:eastAsia="zh-CN"/>
        </w:rPr>
        <w:t>testSave()</w:t>
      </w:r>
      <w:r>
        <w:rPr>
          <w:rFonts w:hint="eastAsia" w:ascii="Courier New" w:hAnsi="Courier New" w:cs="Courier New"/>
          <w:lang w:val="en-US" w:eastAsia="zh-CN"/>
        </w:rPr>
        <w:t>方法后，查询索引库如下：</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both"/>
        <w:textAlignment w:val="auto"/>
        <w:outlineLvl w:val="9"/>
        <w:rPr>
          <w:rFonts w:hint="eastAsia" w:ascii="Courier New" w:hAnsi="Courier New" w:cs="Courier New"/>
          <w:lang w:val="en-US" w:eastAsia="zh-CN"/>
        </w:rPr>
      </w:pPr>
      <w:r>
        <w:drawing>
          <wp:inline distT="0" distB="0" distL="114300" distR="114300">
            <wp:extent cx="5273040" cy="2444115"/>
            <wp:effectExtent l="9525" t="9525" r="13335" b="22860"/>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15"/>
                    <a:stretch>
                      <a:fillRect/>
                    </a:stretch>
                  </pic:blipFill>
                  <pic:spPr>
                    <a:xfrm>
                      <a:off x="0" y="0"/>
                      <a:ext cx="5273040" cy="2444115"/>
                    </a:xfrm>
                    <a:prstGeom prst="rect">
                      <a:avLst/>
                    </a:prstGeom>
                    <a:noFill/>
                    <a:ln>
                      <a:solidFill>
                        <a:schemeClr val="tx1"/>
                      </a:solid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both"/>
        <w:textAlignment w:val="auto"/>
        <w:outlineLvl w:val="9"/>
        <w:rPr>
          <w:rFonts w:hint="default" w:ascii="Courier New" w:hAnsi="Courier New" w:cs="Courier New"/>
          <w:lang w:val="en-US" w:eastAsia="zh-CN"/>
        </w:rPr>
      </w:pPr>
      <w:r>
        <w:drawing>
          <wp:inline distT="0" distB="0" distL="114300" distR="114300">
            <wp:extent cx="2095500" cy="3228975"/>
            <wp:effectExtent l="0" t="0" r="0" b="9525"/>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pic:cNvPicPr>
                      <a:picLocks noChangeAspect="1"/>
                    </pic:cNvPicPr>
                  </pic:nvPicPr>
                  <pic:blipFill>
                    <a:blip r:embed="rId16"/>
                    <a:stretch>
                      <a:fillRect/>
                    </a:stretch>
                  </pic:blipFill>
                  <pic:spPr>
                    <a:xfrm>
                      <a:off x="0" y="0"/>
                      <a:ext cx="2095500" cy="3228975"/>
                    </a:xfrm>
                    <a:prstGeom prst="rect">
                      <a:avLst/>
                    </a:prstGeom>
                    <a:noFill/>
                    <a:ln>
                      <a:noFill/>
                    </a:ln>
                  </pic:spPr>
                </pic:pic>
              </a:graphicData>
            </a:graphic>
          </wp:inline>
        </w:drawing>
      </w:r>
      <w:r>
        <w:drawing>
          <wp:inline distT="0" distB="0" distL="114300" distR="114300">
            <wp:extent cx="2028825" cy="3219450"/>
            <wp:effectExtent l="9525" t="9525" r="19050" b="9525"/>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17"/>
                    <a:stretch>
                      <a:fillRect/>
                    </a:stretch>
                  </pic:blipFill>
                  <pic:spPr>
                    <a:xfrm>
                      <a:off x="0" y="0"/>
                      <a:ext cx="2028825" cy="3219450"/>
                    </a:xfrm>
                    <a:prstGeom prst="rect">
                      <a:avLst/>
                    </a:prstGeom>
                    <a:noFill/>
                    <a:ln>
                      <a:solidFill>
                        <a:schemeClr val="tx1"/>
                      </a:solidFill>
                    </a:ln>
                  </pic:spPr>
                </pic:pic>
              </a:graphicData>
            </a:graphic>
          </wp:inline>
        </w:drawing>
      </w:r>
    </w:p>
    <w:p>
      <w:pPr>
        <w:pStyle w:val="4"/>
        <w:keepNext/>
        <w:keepLines/>
        <w:pageBreakBefore w:val="0"/>
        <w:widowControl w:val="0"/>
        <w:numPr>
          <w:ilvl w:val="2"/>
          <w:numId w:val="0"/>
        </w:numPr>
        <w:kinsoku/>
        <w:wordWrap/>
        <w:overflowPunct/>
        <w:topLinePunct w:val="0"/>
        <w:autoSpaceDE/>
        <w:autoSpaceDN/>
        <w:bidi w:val="0"/>
        <w:adjustRightInd/>
        <w:snapToGrid/>
        <w:spacing w:before="140" w:after="140"/>
        <w:ind w:leftChars="0"/>
        <w:textAlignment w:val="auto"/>
        <w:outlineLvl w:val="2"/>
        <w:rPr>
          <w:rFonts w:hint="default"/>
          <w:lang w:val="en-US" w:eastAsia="zh-CN"/>
        </w:rPr>
      </w:pPr>
      <w:r>
        <w:rPr>
          <w:rFonts w:hint="eastAsia"/>
          <w:lang w:val="en-US" w:eastAsia="zh-CN"/>
        </w:rPr>
        <w:t>2.2.</w:t>
      </w:r>
      <w:r>
        <w:rPr>
          <w:rFonts w:hint="default"/>
          <w:lang w:val="en-US" w:eastAsia="zh-CN"/>
        </w:rPr>
        <w:t>7</w:t>
      </w:r>
      <w:r>
        <w:rPr>
          <w:rFonts w:hint="eastAsia"/>
          <w:lang w:val="en-US" w:eastAsia="zh-CN"/>
        </w:rPr>
        <w:t>嵌套</w:t>
      </w:r>
      <w:r>
        <w:rPr>
          <w:rFonts w:hint="default"/>
          <w:lang w:val="en-US" w:eastAsia="zh-CN"/>
        </w:rPr>
        <w:t>Field</w:t>
      </w:r>
    </w:p>
    <w:p>
      <w:pPr>
        <w:keepNext w:val="0"/>
        <w:keepLines w:val="0"/>
        <w:pageBreakBefore w:val="0"/>
        <w:widowControl w:val="0"/>
        <w:kinsoku/>
        <w:wordWrap/>
        <w:overflowPunct/>
        <w:topLinePunct w:val="0"/>
        <w:autoSpaceDE/>
        <w:autoSpaceDN/>
        <w:bidi w:val="0"/>
        <w:adjustRightInd/>
        <w:snapToGrid/>
        <w:spacing w:after="0"/>
        <w:textAlignment w:val="auto"/>
        <w:rPr>
          <w:rFonts w:hint="default" w:ascii="Courier New" w:hAnsi="Courier New" w:cs="Courier New"/>
          <w:sz w:val="20"/>
          <w:szCs w:val="21"/>
          <w:lang w:val="en-US" w:eastAsia="zh-CN"/>
        </w:rPr>
      </w:pPr>
      <w:r>
        <w:rPr>
          <w:rFonts w:hint="default" w:ascii="Courier New" w:hAnsi="Courier New" w:cs="Courier New"/>
          <w:sz w:val="20"/>
          <w:szCs w:val="21"/>
          <w:lang w:val="en-US" w:eastAsia="zh-CN"/>
        </w:rPr>
        <w:t>spring-data-es-test\src\main\java\cn\itcast\es\pojo\Item.java</w:t>
      </w:r>
      <w:r>
        <w:rPr>
          <w:rFonts w:hint="eastAsia" w:ascii="Courier New" w:hAnsi="Courier New" w:cs="Courier New"/>
          <w:sz w:val="20"/>
          <w:szCs w:val="21"/>
          <w:lang w:val="en-US" w:eastAsia="zh-CN"/>
        </w:rPr>
        <w:t>，用</w:t>
      </w:r>
      <w:r>
        <w:rPr>
          <w:rFonts w:hint="default" w:ascii="Courier New" w:hAnsi="Courier New" w:cs="Courier New"/>
          <w:sz w:val="20"/>
          <w:szCs w:val="21"/>
          <w:lang w:val="en-US" w:eastAsia="zh-CN"/>
        </w:rPr>
        <w:t>Map</w:t>
      </w:r>
      <w:r>
        <w:rPr>
          <w:rFonts w:hint="eastAsia" w:ascii="Courier New" w:hAnsi="Courier New" w:cs="Courier New"/>
          <w:sz w:val="20"/>
          <w:szCs w:val="21"/>
          <w:lang w:val="en-US" w:eastAsia="zh-CN"/>
        </w:rPr>
        <w:t>集合定义嵌套类型</w:t>
      </w:r>
      <w:r>
        <w:rPr>
          <w:rFonts w:hint="default" w:ascii="Courier New" w:hAnsi="Courier New" w:cs="Courier New"/>
          <w:sz w:val="20"/>
          <w:szCs w:val="21"/>
          <w:lang w:val="en-US" w:eastAsia="zh-CN"/>
        </w:rPr>
        <w:t>：</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pageBreakBefore w:val="0"/>
              <w:widowControl/>
              <w:suppressLineNumbers w:val="0"/>
              <w:shd w:val="clear" w:fill="C8EDCC"/>
              <w:kinsoku/>
              <w:wordWrap/>
              <w:overflowPunct/>
              <w:topLinePunct w:val="0"/>
              <w:autoSpaceDE/>
              <w:autoSpaceDN/>
              <w:bidi w:val="0"/>
              <w:adjustRightInd/>
              <w:snapToGrid/>
              <w:spacing w:after="0"/>
              <w:textAlignment w:val="auto"/>
              <w:rPr>
                <w:rFonts w:ascii="Courier New" w:hAnsi="Courier New" w:cs="Courier New"/>
                <w:color w:val="000000"/>
                <w:sz w:val="22"/>
                <w:szCs w:val="22"/>
              </w:rPr>
            </w:pPr>
            <w:r>
              <w:rPr>
                <w:rFonts w:hint="default" w:ascii="Courier New" w:hAnsi="Courier New" w:cs="Courier New"/>
                <w:i/>
                <w:color w:val="FF0000"/>
                <w:sz w:val="22"/>
                <w:szCs w:val="22"/>
                <w:shd w:val="clear" w:fill="C8EDCC"/>
              </w:rPr>
              <w:t>// SKU</w:t>
            </w:r>
            <w:r>
              <w:rPr>
                <w:rFonts w:hint="eastAsia" w:ascii="宋体" w:hAnsi="宋体" w:eastAsia="宋体" w:cs="宋体"/>
                <w:i/>
                <w:color w:val="FF0000"/>
                <w:sz w:val="22"/>
                <w:szCs w:val="22"/>
                <w:shd w:val="clear" w:fill="C8EDCC"/>
              </w:rPr>
              <w:t>商品规格选项</w:t>
            </w:r>
            <w:r>
              <w:rPr>
                <w:rFonts w:hint="default" w:ascii="Courier New" w:hAnsi="Courier New" w:cs="Courier New"/>
                <w:i/>
                <w:color w:val="FF0000"/>
                <w:sz w:val="22"/>
                <w:szCs w:val="22"/>
                <w:shd w:val="clear" w:fill="C8EDCC"/>
              </w:rPr>
              <w:t>(</w:t>
            </w:r>
            <w:r>
              <w:rPr>
                <w:rFonts w:hint="eastAsia" w:ascii="宋体" w:hAnsi="宋体" w:eastAsia="宋体" w:cs="宋体"/>
                <w:i/>
                <w:color w:val="FF0000"/>
                <w:sz w:val="22"/>
                <w:szCs w:val="22"/>
                <w:shd w:val="clear" w:fill="C8EDCC"/>
              </w:rPr>
              <w:t>嵌套类型，多种规格</w:t>
            </w:r>
            <w:r>
              <w:rPr>
                <w:rFonts w:hint="default" w:ascii="Courier New" w:hAnsi="Courier New" w:cs="Courier New"/>
                <w:i/>
                <w:color w:val="FF0000"/>
                <w:sz w:val="22"/>
                <w:szCs w:val="22"/>
                <w:shd w:val="clear" w:fill="C8EDCC"/>
              </w:rPr>
              <w:t>)</w:t>
            </w:r>
            <w:r>
              <w:rPr>
                <w:rFonts w:hint="default" w:ascii="Courier New" w:hAnsi="Courier New" w:cs="Courier New"/>
                <w:i/>
                <w:color w:val="808080"/>
                <w:sz w:val="22"/>
                <w:szCs w:val="22"/>
                <w:shd w:val="clear" w:fill="C8EDCC"/>
              </w:rPr>
              <w:br w:type="textWrapping"/>
            </w:r>
            <w:r>
              <w:rPr>
                <w:rFonts w:hint="default" w:ascii="Courier New" w:hAnsi="Courier New" w:cs="Courier New"/>
                <w:color w:val="FF0000"/>
                <w:sz w:val="22"/>
                <w:szCs w:val="22"/>
                <w:shd w:val="clear" w:fill="C8EDCC"/>
              </w:rPr>
              <w:t xml:space="preserve">@Field(store = </w:t>
            </w:r>
            <w:r>
              <w:rPr>
                <w:rFonts w:hint="default" w:ascii="Courier New" w:hAnsi="Courier New" w:cs="Courier New"/>
                <w:b/>
                <w:color w:val="FF0000"/>
                <w:sz w:val="22"/>
                <w:szCs w:val="22"/>
                <w:shd w:val="clear" w:fill="C8EDCC"/>
              </w:rPr>
              <w:t>true</w:t>
            </w:r>
            <w:r>
              <w:rPr>
                <w:rFonts w:hint="default" w:ascii="Courier New" w:hAnsi="Courier New" w:cs="Courier New"/>
                <w:color w:val="FF0000"/>
                <w:sz w:val="22"/>
                <w:szCs w:val="22"/>
                <w:shd w:val="clear" w:fill="C8EDCC"/>
              </w:rPr>
              <w:t>, type = FieldType.</w:t>
            </w:r>
            <w:r>
              <w:rPr>
                <w:rFonts w:hint="default" w:ascii="Courier New" w:hAnsi="Courier New" w:cs="Courier New"/>
                <w:b/>
                <w:i/>
                <w:color w:val="FF0000"/>
                <w:sz w:val="22"/>
                <w:szCs w:val="22"/>
                <w:shd w:val="clear" w:fill="C8EDCC"/>
              </w:rPr>
              <w:t>Nested</w:t>
            </w:r>
            <w:r>
              <w:rPr>
                <w:rFonts w:hint="default" w:ascii="Courier New" w:hAnsi="Courier New" w:cs="Courier New"/>
                <w:color w:val="FF0000"/>
                <w:sz w:val="22"/>
                <w:szCs w:val="22"/>
                <w:shd w:val="clear" w:fill="C8EDCC"/>
              </w:rPr>
              <w:t>)</w:t>
            </w:r>
            <w:r>
              <w:rPr>
                <w:rFonts w:hint="default" w:ascii="Courier New" w:hAnsi="Courier New" w:cs="Courier New"/>
                <w:color w:val="FF0000"/>
                <w:sz w:val="22"/>
                <w:szCs w:val="22"/>
                <w:shd w:val="clear" w:fill="C8EDCC"/>
              </w:rPr>
              <w:br w:type="textWrapping"/>
            </w:r>
            <w:r>
              <w:rPr>
                <w:rFonts w:hint="default" w:ascii="Courier New" w:hAnsi="Courier New" w:cs="Courier New"/>
                <w:b/>
                <w:color w:val="FF0000"/>
                <w:sz w:val="22"/>
                <w:szCs w:val="22"/>
                <w:shd w:val="clear" w:fill="C8EDCC"/>
              </w:rPr>
              <w:t xml:space="preserve">private </w:t>
            </w:r>
            <w:r>
              <w:rPr>
                <w:rFonts w:hint="default" w:ascii="Courier New" w:hAnsi="Courier New" w:cs="Courier New"/>
                <w:color w:val="FF0000"/>
                <w:sz w:val="22"/>
                <w:szCs w:val="22"/>
                <w:shd w:val="clear" w:fill="C8EDCC"/>
              </w:rPr>
              <w:t xml:space="preserve">Map&lt;String,String&gt; </w:t>
            </w:r>
            <w:r>
              <w:rPr>
                <w:rFonts w:hint="default" w:ascii="Courier New" w:hAnsi="Courier New" w:cs="Courier New"/>
                <w:b/>
                <w:color w:val="FF0000"/>
                <w:sz w:val="22"/>
                <w:szCs w:val="22"/>
                <w:shd w:val="clear" w:fill="C8EDCC"/>
              </w:rPr>
              <w:t>spec</w:t>
            </w:r>
            <w:r>
              <w:rPr>
                <w:rFonts w:hint="default" w:ascii="Courier New" w:hAnsi="Courier New" w:cs="Courier New"/>
                <w:color w:val="FF0000"/>
                <w:sz w:val="22"/>
                <w:szCs w:val="22"/>
                <w:shd w:val="clear" w:fill="C8EDCC"/>
              </w:rPr>
              <w:t>;</w:t>
            </w:r>
          </w:p>
          <w:p>
            <w:pPr>
              <w:pStyle w:val="13"/>
              <w:keepNext w:val="0"/>
              <w:keepLines w:val="0"/>
              <w:pageBreakBefore w:val="0"/>
              <w:widowControl/>
              <w:suppressLineNumbers w:val="0"/>
              <w:shd w:val="clear" w:fill="C8EDCC"/>
              <w:kinsoku/>
              <w:wordWrap/>
              <w:overflowPunct/>
              <w:topLinePunct w:val="0"/>
              <w:autoSpaceDE/>
              <w:autoSpaceDN/>
              <w:bidi w:val="0"/>
              <w:adjustRightInd/>
              <w:snapToGrid/>
              <w:spacing w:after="0"/>
              <w:textAlignment w:val="auto"/>
              <w:rPr>
                <w:rFonts w:hint="default" w:ascii="Courier New" w:hAnsi="Courier New" w:eastAsia="宋体" w:cs="Courier New"/>
                <w:color w:val="000000"/>
                <w:sz w:val="13"/>
                <w:szCs w:val="13"/>
                <w:lang w:val="en-US" w:eastAsia="zh-CN"/>
              </w:rPr>
            </w:pPr>
            <w:r>
              <w:rPr>
                <w:rFonts w:hint="default" w:ascii="Courier New" w:hAnsi="Courier New" w:cs="Courier New"/>
                <w:b/>
                <w:color w:val="000080"/>
                <w:sz w:val="22"/>
                <w:szCs w:val="22"/>
                <w:shd w:val="clear" w:fill="C8EDCC"/>
              </w:rPr>
              <w:t xml:space="preserve">public </w:t>
            </w:r>
            <w:r>
              <w:rPr>
                <w:rFonts w:hint="default" w:ascii="Courier New" w:hAnsi="Courier New" w:cs="Courier New"/>
                <w:color w:val="000000"/>
                <w:sz w:val="22"/>
                <w:szCs w:val="22"/>
                <w:shd w:val="clear" w:fill="C8EDCC"/>
              </w:rPr>
              <w:t>Map&lt;String, String&gt; getSpec() {</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w:t>
            </w:r>
            <w:r>
              <w:rPr>
                <w:rFonts w:hint="default" w:ascii="Courier New" w:hAnsi="Courier New" w:cs="Courier New"/>
                <w:b/>
                <w:color w:val="000080"/>
                <w:sz w:val="22"/>
                <w:szCs w:val="22"/>
                <w:shd w:val="clear" w:fill="C8EDCC"/>
              </w:rPr>
              <w:t xml:space="preserve">return </w:t>
            </w:r>
            <w:r>
              <w:rPr>
                <w:rFonts w:hint="default" w:ascii="Courier New" w:hAnsi="Courier New" w:cs="Courier New"/>
                <w:b/>
                <w:color w:val="660E7A"/>
                <w:sz w:val="22"/>
                <w:szCs w:val="22"/>
                <w:shd w:val="clear" w:fill="C8EDCC"/>
              </w:rPr>
              <w:t>spec</w:t>
            </w:r>
            <w:r>
              <w:rPr>
                <w:rFonts w:hint="default" w:ascii="Courier New" w:hAnsi="Courier New" w:cs="Courier New"/>
                <w:color w:val="000000"/>
                <w:sz w:val="22"/>
                <w:szCs w:val="22"/>
                <w:shd w:val="clear" w:fill="C8EDCC"/>
              </w:rPr>
              <w:t>;</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w:t>
            </w:r>
            <w:r>
              <w:rPr>
                <w:rFonts w:hint="default" w:ascii="Courier New" w:hAnsi="Courier New" w:cs="Courier New"/>
                <w:color w:val="000000"/>
                <w:sz w:val="22"/>
                <w:szCs w:val="22"/>
                <w:shd w:val="clear" w:fill="C8EDCC"/>
              </w:rPr>
              <w:br w:type="textWrapping"/>
            </w:r>
            <w:r>
              <w:rPr>
                <w:rFonts w:hint="default" w:ascii="Courier New" w:hAnsi="Courier New" w:cs="Courier New"/>
                <w:b/>
                <w:color w:val="000080"/>
                <w:sz w:val="22"/>
                <w:szCs w:val="22"/>
                <w:shd w:val="clear" w:fill="C8EDCC"/>
              </w:rPr>
              <w:t xml:space="preserve">public void </w:t>
            </w:r>
            <w:r>
              <w:rPr>
                <w:rFonts w:hint="default" w:ascii="Courier New" w:hAnsi="Courier New" w:cs="Courier New"/>
                <w:color w:val="000000"/>
                <w:sz w:val="22"/>
                <w:szCs w:val="22"/>
                <w:shd w:val="clear" w:fill="C8EDCC"/>
              </w:rPr>
              <w:t>setSpec(Map&lt;String, String&gt; spec) {</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 xml:space="preserve">    </w:t>
            </w:r>
            <w:r>
              <w:rPr>
                <w:rFonts w:hint="default" w:ascii="Courier New" w:hAnsi="Courier New" w:cs="Courier New"/>
                <w:b/>
                <w:color w:val="000080"/>
                <w:sz w:val="22"/>
                <w:szCs w:val="22"/>
                <w:shd w:val="clear" w:fill="C8EDCC"/>
              </w:rPr>
              <w:t>this</w:t>
            </w:r>
            <w:r>
              <w:rPr>
                <w:rFonts w:hint="default" w:ascii="Courier New" w:hAnsi="Courier New" w:cs="Courier New"/>
                <w:color w:val="000000"/>
                <w:sz w:val="22"/>
                <w:szCs w:val="22"/>
                <w:shd w:val="clear" w:fill="C8EDCC"/>
              </w:rPr>
              <w:t>.</w:t>
            </w:r>
            <w:r>
              <w:rPr>
                <w:rFonts w:hint="default" w:ascii="Courier New" w:hAnsi="Courier New" w:cs="Courier New"/>
                <w:b/>
                <w:color w:val="660E7A"/>
                <w:sz w:val="22"/>
                <w:szCs w:val="22"/>
                <w:shd w:val="clear" w:fill="C8EDCC"/>
              </w:rPr>
              <w:t xml:space="preserve">spec </w:t>
            </w:r>
            <w:r>
              <w:rPr>
                <w:rFonts w:hint="default" w:ascii="Courier New" w:hAnsi="Courier New" w:cs="Courier New"/>
                <w:color w:val="000000"/>
                <w:sz w:val="22"/>
                <w:szCs w:val="22"/>
                <w:shd w:val="clear" w:fill="C8EDCC"/>
              </w:rPr>
              <w:t>= spec;</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both"/>
        <w:textAlignment w:val="auto"/>
        <w:outlineLvl w:val="9"/>
        <w:rPr>
          <w:rFonts w:hint="default" w:ascii="Courier New" w:hAnsi="Courier New" w:eastAsia="宋体" w:cs="Courier New"/>
          <w:lang w:val="en-US" w:eastAsia="zh-CN"/>
        </w:rPr>
      </w:pPr>
      <w:r>
        <w:rPr>
          <w:rFonts w:hint="default" w:ascii="Courier New" w:hAnsi="Courier New" w:cs="Courier New"/>
          <w:lang w:val="en-US" w:eastAsia="zh-CN"/>
        </w:rPr>
        <w:t>spring-data-es-test\src\test\java\cn\itcast\es\SpringDataElasticSearchTest.java测试类</w:t>
      </w:r>
      <w:r>
        <w:rPr>
          <w:rFonts w:hint="eastAsia" w:ascii="Courier New" w:hAnsi="Courier New" w:cs="Courier New"/>
          <w:lang w:val="en-US" w:eastAsia="zh-CN"/>
        </w:rPr>
        <w:t>，修改</w:t>
      </w:r>
      <w:r>
        <w:rPr>
          <w:rFonts w:hint="default" w:ascii="Courier New" w:hAnsi="Courier New" w:cs="Courier New"/>
          <w:lang w:val="en-US" w:eastAsia="zh-CN"/>
        </w:rPr>
        <w:t>testBatchSave()</w:t>
      </w:r>
      <w:r>
        <w:rPr>
          <w:rFonts w:hint="eastAsia" w:ascii="Courier New" w:hAnsi="Courier New" w:cs="Courier New"/>
          <w:lang w:val="en-US" w:eastAsia="zh-CN"/>
        </w:rPr>
        <w:t>方法</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pageBreakBefore w:val="0"/>
              <w:widowControl/>
              <w:suppressLineNumbers w:val="0"/>
              <w:shd w:val="clear" w:fill="C8EDCC"/>
              <w:kinsoku/>
              <w:wordWrap/>
              <w:overflowPunct/>
              <w:topLinePunct w:val="0"/>
              <w:autoSpaceDE/>
              <w:autoSpaceDN/>
              <w:bidi w:val="0"/>
              <w:adjustRightInd/>
              <w:snapToGrid/>
              <w:spacing w:after="0"/>
              <w:textAlignment w:val="auto"/>
              <w:rPr>
                <w:rFonts w:hint="default" w:ascii="Courier New" w:hAnsi="Courier New" w:eastAsia="宋体" w:cs="Courier New"/>
                <w:color w:val="000000"/>
                <w:sz w:val="11"/>
                <w:szCs w:val="11"/>
                <w:lang w:val="en-US" w:eastAsia="zh-CN"/>
              </w:rPr>
            </w:pPr>
            <w:r>
              <w:rPr>
                <w:rFonts w:hint="default" w:ascii="Courier New" w:hAnsi="Courier New" w:cs="Courier New"/>
                <w:i/>
                <w:color w:val="808080"/>
                <w:sz w:val="21"/>
                <w:szCs w:val="21"/>
                <w:shd w:val="clear" w:fill="C8EDCC"/>
              </w:rPr>
              <w:t xml:space="preserve">// </w:t>
            </w:r>
            <w:r>
              <w:rPr>
                <w:rFonts w:hint="eastAsia" w:ascii="宋体" w:hAnsi="宋体" w:eastAsia="宋体" w:cs="宋体"/>
                <w:i/>
                <w:color w:val="808080"/>
                <w:sz w:val="21"/>
                <w:szCs w:val="21"/>
                <w:shd w:val="clear" w:fill="C8EDCC"/>
              </w:rPr>
              <w:t>批量添加或修改类型</w:t>
            </w:r>
            <w:r>
              <w:rPr>
                <w:rFonts w:hint="default" w:ascii="Courier New" w:hAnsi="Courier New" w:cs="Courier New"/>
                <w:i/>
                <w:color w:val="808080"/>
                <w:sz w:val="21"/>
                <w:szCs w:val="21"/>
                <w:shd w:val="clear" w:fill="C8EDCC"/>
              </w:rPr>
              <w:t>(</w:t>
            </w:r>
            <w:r>
              <w:rPr>
                <w:rFonts w:hint="eastAsia" w:ascii="宋体" w:hAnsi="宋体" w:eastAsia="宋体" w:cs="宋体"/>
                <w:i/>
                <w:color w:val="808080"/>
                <w:sz w:val="21"/>
                <w:szCs w:val="21"/>
                <w:shd w:val="clear" w:fill="C8EDCC"/>
              </w:rPr>
              <w:t>如果没有索引库与映射会自动创建</w:t>
            </w:r>
            <w:r>
              <w:rPr>
                <w:rFonts w:hint="default" w:ascii="Courier New" w:hAnsi="Courier New" w:cs="Courier New"/>
                <w:i/>
                <w:color w:val="808080"/>
                <w:sz w:val="21"/>
                <w:szCs w:val="21"/>
                <w:shd w:val="clear" w:fill="C8EDCC"/>
              </w:rPr>
              <w:t>)</w:t>
            </w:r>
            <w:r>
              <w:rPr>
                <w:rFonts w:hint="default" w:ascii="Courier New" w:hAnsi="Courier New" w:cs="Courier New"/>
                <w:i/>
                <w:color w:val="808080"/>
                <w:sz w:val="21"/>
                <w:szCs w:val="21"/>
                <w:shd w:val="clear" w:fill="C8EDCC"/>
              </w:rPr>
              <w:br w:type="textWrapping"/>
            </w:r>
            <w:r>
              <w:rPr>
                <w:rFonts w:hint="default" w:ascii="Courier New" w:hAnsi="Courier New" w:cs="Courier New"/>
                <w:color w:val="808000"/>
                <w:sz w:val="21"/>
                <w:szCs w:val="21"/>
                <w:shd w:val="clear" w:fill="C8EDCC"/>
              </w:rPr>
              <w:t>@Test</w:t>
            </w:r>
            <w:r>
              <w:rPr>
                <w:rFonts w:hint="default" w:ascii="Courier New" w:hAnsi="Courier New" w:cs="Courier New"/>
                <w:color w:val="808000"/>
                <w:sz w:val="21"/>
                <w:szCs w:val="21"/>
                <w:shd w:val="clear" w:fill="C8EDCC"/>
              </w:rPr>
              <w:br w:type="textWrapping"/>
            </w:r>
            <w:r>
              <w:rPr>
                <w:rFonts w:hint="default" w:ascii="Courier New" w:hAnsi="Courier New" w:cs="Courier New"/>
                <w:b/>
                <w:color w:val="000080"/>
                <w:sz w:val="21"/>
                <w:szCs w:val="21"/>
                <w:shd w:val="clear" w:fill="C8EDCC"/>
              </w:rPr>
              <w:t xml:space="preserve">public void </w:t>
            </w:r>
            <w:r>
              <w:rPr>
                <w:rFonts w:hint="default" w:ascii="Courier New" w:hAnsi="Courier New" w:cs="Courier New"/>
                <w:color w:val="000000"/>
                <w:sz w:val="21"/>
                <w:szCs w:val="21"/>
                <w:shd w:val="clear" w:fill="C8EDCC"/>
              </w:rPr>
              <w:t>testBatchSave(){</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List&lt;Item&gt; itemList = </w:t>
            </w:r>
            <w:r>
              <w:rPr>
                <w:rFonts w:hint="default" w:ascii="Courier New" w:hAnsi="Courier New" w:cs="Courier New"/>
                <w:b/>
                <w:color w:val="000080"/>
                <w:sz w:val="21"/>
                <w:szCs w:val="21"/>
                <w:shd w:val="clear" w:fill="C8EDCC"/>
              </w:rPr>
              <w:t xml:space="preserve">new </w:t>
            </w:r>
            <w:r>
              <w:rPr>
                <w:rFonts w:hint="default" w:ascii="Courier New" w:hAnsi="Courier New" w:cs="Courier New"/>
                <w:color w:val="000000"/>
                <w:sz w:val="21"/>
                <w:szCs w:val="21"/>
                <w:shd w:val="clear" w:fill="C8EDCC"/>
              </w:rPr>
              <w:t>ArrayList&lt;&gt;();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b/>
                <w:color w:val="000080"/>
                <w:sz w:val="21"/>
                <w:szCs w:val="21"/>
                <w:shd w:val="clear" w:fill="C8EDCC"/>
              </w:rPr>
              <w:t xml:space="preserve">for </w:t>
            </w:r>
            <w:r>
              <w:rPr>
                <w:rFonts w:hint="default" w:ascii="Courier New" w:hAnsi="Courier New" w:cs="Courier New"/>
                <w:color w:val="000000"/>
                <w:sz w:val="21"/>
                <w:szCs w:val="21"/>
                <w:shd w:val="clear" w:fill="C8EDCC"/>
              </w:rPr>
              <w:t>(</w:t>
            </w:r>
            <w:r>
              <w:rPr>
                <w:rFonts w:hint="default" w:ascii="Courier New" w:hAnsi="Courier New" w:cs="Courier New"/>
                <w:b/>
                <w:color w:val="000080"/>
                <w:sz w:val="21"/>
                <w:szCs w:val="21"/>
                <w:shd w:val="clear" w:fill="C8EDCC"/>
              </w:rPr>
              <w:t xml:space="preserve">long </w:t>
            </w:r>
            <w:r>
              <w:rPr>
                <w:rFonts w:hint="default" w:ascii="Courier New" w:hAnsi="Courier New" w:cs="Courier New"/>
                <w:color w:val="000000"/>
                <w:sz w:val="21"/>
                <w:szCs w:val="21"/>
                <w:shd w:val="clear" w:fill="C8EDCC"/>
              </w:rPr>
              <w:t xml:space="preserve">i = </w:t>
            </w:r>
            <w:r>
              <w:rPr>
                <w:rFonts w:hint="default" w:ascii="Courier New" w:hAnsi="Courier New" w:cs="Courier New"/>
                <w:color w:val="0000FF"/>
                <w:sz w:val="21"/>
                <w:szCs w:val="21"/>
                <w:shd w:val="clear" w:fill="C8EDCC"/>
              </w:rPr>
              <w:t>1</w:t>
            </w:r>
            <w:r>
              <w:rPr>
                <w:rFonts w:hint="default" w:ascii="Courier New" w:hAnsi="Courier New" w:cs="Courier New"/>
                <w:color w:val="000000"/>
                <w:sz w:val="21"/>
                <w:szCs w:val="21"/>
                <w:shd w:val="clear" w:fill="C8EDCC"/>
              </w:rPr>
              <w:t xml:space="preserve">; i &lt;= </w:t>
            </w:r>
            <w:r>
              <w:rPr>
                <w:rFonts w:hint="default" w:ascii="Courier New" w:hAnsi="Courier New" w:cs="Courier New"/>
                <w:color w:val="0000FF"/>
                <w:sz w:val="21"/>
                <w:szCs w:val="21"/>
                <w:shd w:val="clear" w:fill="C8EDCC"/>
              </w:rPr>
              <w:t>1000</w:t>
            </w:r>
            <w:r>
              <w:rPr>
                <w:rFonts w:hint="default" w:ascii="Courier New" w:hAnsi="Courier New" w:cs="Courier New"/>
                <w:color w:val="000000"/>
                <w:sz w:val="21"/>
                <w:szCs w:val="21"/>
                <w:shd w:val="clear" w:fill="C8EDCC"/>
              </w:rPr>
              <w:t>; i++) {</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Item item = </w:t>
            </w:r>
            <w:r>
              <w:rPr>
                <w:rFonts w:hint="default" w:ascii="Courier New" w:hAnsi="Courier New" w:cs="Courier New"/>
                <w:b/>
                <w:color w:val="000080"/>
                <w:sz w:val="21"/>
                <w:szCs w:val="21"/>
                <w:shd w:val="clear" w:fill="C8EDCC"/>
              </w:rPr>
              <w:t xml:space="preserve">new </w:t>
            </w:r>
            <w:r>
              <w:rPr>
                <w:rFonts w:hint="default" w:ascii="Courier New" w:hAnsi="Courier New" w:cs="Courier New"/>
                <w:color w:val="000000"/>
                <w:sz w:val="21"/>
                <w:szCs w:val="21"/>
                <w:shd w:val="clear" w:fill="C8EDCC"/>
              </w:rPr>
              <w:t>Item();</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item.setId(i);</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item.setTitle(</w:t>
            </w:r>
            <w:r>
              <w:rPr>
                <w:rFonts w:hint="default" w:ascii="Courier New" w:hAnsi="Courier New" w:cs="Courier New"/>
                <w:b/>
                <w:color w:val="008000"/>
                <w:sz w:val="21"/>
                <w:szCs w:val="21"/>
                <w:shd w:val="clear" w:fill="C8EDCC"/>
              </w:rPr>
              <w:t>"</w:t>
            </w:r>
            <w:r>
              <w:rPr>
                <w:rFonts w:hint="eastAsia" w:ascii="宋体" w:hAnsi="宋体" w:eastAsia="宋体" w:cs="宋体"/>
                <w:b/>
                <w:color w:val="008000"/>
                <w:sz w:val="21"/>
                <w:szCs w:val="21"/>
                <w:shd w:val="clear" w:fill="C8EDCC"/>
              </w:rPr>
              <w:t>华为</w:t>
            </w:r>
            <w:r>
              <w:rPr>
                <w:rFonts w:hint="default" w:ascii="Courier New" w:hAnsi="Courier New" w:cs="Courier New"/>
                <w:b/>
                <w:color w:val="008000"/>
                <w:sz w:val="21"/>
                <w:szCs w:val="21"/>
                <w:shd w:val="clear" w:fill="C8EDCC"/>
              </w:rPr>
              <w:t xml:space="preserve">Mate9" </w:t>
            </w:r>
            <w:r>
              <w:rPr>
                <w:rFonts w:hint="default" w:ascii="Courier New" w:hAnsi="Courier New" w:cs="Courier New"/>
                <w:color w:val="000000"/>
                <w:sz w:val="21"/>
                <w:szCs w:val="21"/>
                <w:shd w:val="clear" w:fill="C8EDCC"/>
              </w:rPr>
              <w:t>+ i);</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item.setPrice(i * </w:t>
            </w:r>
            <w:r>
              <w:rPr>
                <w:rFonts w:hint="default" w:ascii="Courier New" w:hAnsi="Courier New" w:cs="Courier New"/>
                <w:color w:val="0000FF"/>
                <w:sz w:val="21"/>
                <w:szCs w:val="21"/>
                <w:shd w:val="clear" w:fill="C8EDCC"/>
              </w:rPr>
              <w:t>10</w:t>
            </w:r>
            <w:r>
              <w:rPr>
                <w:rFonts w:hint="default" w:ascii="Courier New" w:hAnsi="Courier New" w:cs="Courier New"/>
                <w:color w:val="000000"/>
                <w:sz w:val="21"/>
                <w:szCs w:val="21"/>
                <w:shd w:val="clear" w:fill="C8EDCC"/>
              </w:rPr>
              <w: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item.setImage(</w:t>
            </w:r>
            <w:r>
              <w:rPr>
                <w:rFonts w:hint="default" w:ascii="Courier New" w:hAnsi="Courier New" w:cs="Courier New"/>
                <w:b/>
                <w:color w:val="008000"/>
                <w:sz w:val="21"/>
                <w:szCs w:val="21"/>
                <w:shd w:val="clear" w:fill="C8EDCC"/>
              </w:rPr>
              <w:t>"1.jpg"</w:t>
            </w:r>
            <w:r>
              <w:rPr>
                <w:rFonts w:hint="default" w:ascii="Courier New" w:hAnsi="Courier New" w:cs="Courier New"/>
                <w:color w:val="000000"/>
                <w:sz w:val="21"/>
                <w:szCs w:val="21"/>
                <w:shd w:val="clear" w:fill="C8EDCC"/>
              </w:rPr>
              <w: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item.setGoodsId(</w:t>
            </w:r>
            <w:r>
              <w:rPr>
                <w:rFonts w:hint="default" w:ascii="Courier New" w:hAnsi="Courier New" w:cs="Courier New"/>
                <w:color w:val="0000FF"/>
                <w:sz w:val="21"/>
                <w:szCs w:val="21"/>
                <w:shd w:val="clear" w:fill="C8EDCC"/>
              </w:rPr>
              <w:t>1L</w:t>
            </w:r>
            <w:r>
              <w:rPr>
                <w:rFonts w:hint="default" w:ascii="Courier New" w:hAnsi="Courier New" w:cs="Courier New"/>
                <w:color w:val="000000"/>
                <w:sz w:val="21"/>
                <w:szCs w:val="21"/>
                <w:shd w:val="clear" w:fill="C8EDCC"/>
              </w:rPr>
              <w: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item.setCategory(</w:t>
            </w:r>
            <w:r>
              <w:rPr>
                <w:rFonts w:hint="default" w:ascii="Courier New" w:hAnsi="Courier New" w:cs="Courier New"/>
                <w:b/>
                <w:color w:val="008000"/>
                <w:sz w:val="21"/>
                <w:szCs w:val="21"/>
                <w:shd w:val="clear" w:fill="C8EDCC"/>
              </w:rPr>
              <w:t>"</w:t>
            </w:r>
            <w:r>
              <w:rPr>
                <w:rFonts w:hint="eastAsia" w:ascii="宋体" w:hAnsi="宋体" w:eastAsia="宋体" w:cs="宋体"/>
                <w:b/>
                <w:color w:val="008000"/>
                <w:sz w:val="21"/>
                <w:szCs w:val="21"/>
                <w:shd w:val="clear" w:fill="C8EDCC"/>
              </w:rPr>
              <w:t>手机</w:t>
            </w:r>
            <w:r>
              <w:rPr>
                <w:rFonts w:hint="default" w:ascii="Courier New" w:hAnsi="Courier New" w:cs="Courier New"/>
                <w:b/>
                <w:color w:val="008000"/>
                <w:sz w:val="21"/>
                <w:szCs w:val="21"/>
                <w:shd w:val="clear" w:fill="C8EDCC"/>
              </w:rPr>
              <w:t>"</w:t>
            </w:r>
            <w:r>
              <w:rPr>
                <w:rFonts w:hint="default" w:ascii="Courier New" w:hAnsi="Courier New" w:cs="Courier New"/>
                <w:color w:val="000000"/>
                <w:sz w:val="21"/>
                <w:szCs w:val="21"/>
                <w:shd w:val="clear" w:fill="C8EDCC"/>
              </w:rPr>
              <w: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item.setBrand(</w:t>
            </w:r>
            <w:r>
              <w:rPr>
                <w:rFonts w:hint="default" w:ascii="Courier New" w:hAnsi="Courier New" w:cs="Courier New"/>
                <w:b/>
                <w:color w:val="008000"/>
                <w:sz w:val="21"/>
                <w:szCs w:val="21"/>
                <w:shd w:val="clear" w:fill="C8EDCC"/>
              </w:rPr>
              <w:t>"</w:t>
            </w:r>
            <w:r>
              <w:rPr>
                <w:rFonts w:hint="eastAsia" w:ascii="宋体" w:hAnsi="宋体" w:eastAsia="宋体" w:cs="宋体"/>
                <w:b/>
                <w:color w:val="008000"/>
                <w:sz w:val="21"/>
                <w:szCs w:val="21"/>
                <w:shd w:val="clear" w:fill="C8EDCC"/>
              </w:rPr>
              <w:t>华为</w:t>
            </w:r>
            <w:r>
              <w:rPr>
                <w:rFonts w:hint="default" w:ascii="Courier New" w:hAnsi="Courier New" w:cs="Courier New"/>
                <w:b/>
                <w:color w:val="008000"/>
                <w:sz w:val="21"/>
                <w:szCs w:val="21"/>
                <w:shd w:val="clear" w:fill="C8EDCC"/>
              </w:rPr>
              <w:t>"</w:t>
            </w:r>
            <w:r>
              <w:rPr>
                <w:rFonts w:hint="default" w:ascii="Courier New" w:hAnsi="Courier New" w:cs="Courier New"/>
                <w:color w:val="000000"/>
                <w:sz w:val="21"/>
                <w:szCs w:val="21"/>
                <w:shd w:val="clear" w:fill="C8EDCC"/>
              </w:rPr>
              <w: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item.setSeller(</w:t>
            </w:r>
            <w:r>
              <w:rPr>
                <w:rFonts w:hint="default" w:ascii="Courier New" w:hAnsi="Courier New" w:cs="Courier New"/>
                <w:b/>
                <w:color w:val="008000"/>
                <w:sz w:val="21"/>
                <w:szCs w:val="21"/>
                <w:shd w:val="clear" w:fill="C8EDCC"/>
              </w:rPr>
              <w:t>"</w:t>
            </w:r>
            <w:r>
              <w:rPr>
                <w:rFonts w:hint="eastAsia" w:ascii="宋体" w:hAnsi="宋体" w:eastAsia="宋体" w:cs="宋体"/>
                <w:b/>
                <w:color w:val="008000"/>
                <w:sz w:val="21"/>
                <w:szCs w:val="21"/>
                <w:shd w:val="clear" w:fill="C8EDCC"/>
              </w:rPr>
              <w:t>华为</w:t>
            </w:r>
            <w:r>
              <w:rPr>
                <w:rFonts w:hint="default" w:ascii="Courier New" w:hAnsi="Courier New" w:cs="Courier New"/>
                <w:b/>
                <w:color w:val="008000"/>
                <w:sz w:val="21"/>
                <w:szCs w:val="21"/>
                <w:shd w:val="clear" w:fill="C8EDCC"/>
              </w:rPr>
              <w:t>2</w:t>
            </w:r>
            <w:r>
              <w:rPr>
                <w:rFonts w:hint="eastAsia" w:ascii="宋体" w:hAnsi="宋体" w:eastAsia="宋体" w:cs="宋体"/>
                <w:b/>
                <w:color w:val="008000"/>
                <w:sz w:val="21"/>
                <w:szCs w:val="21"/>
                <w:shd w:val="clear" w:fill="C8EDCC"/>
              </w:rPr>
              <w:t>号专卖店</w:t>
            </w:r>
            <w:r>
              <w:rPr>
                <w:rFonts w:hint="default" w:ascii="Courier New" w:hAnsi="Courier New" w:cs="Courier New"/>
                <w:b/>
                <w:color w:val="008000"/>
                <w:sz w:val="21"/>
                <w:szCs w:val="21"/>
                <w:shd w:val="clear" w:fill="C8EDCC"/>
              </w:rPr>
              <w:t>"</w:t>
            </w:r>
            <w:r>
              <w:rPr>
                <w:rFonts w:hint="default" w:ascii="Courier New" w:hAnsi="Courier New" w:cs="Courier New"/>
                <w:color w:val="000000"/>
                <w:sz w:val="21"/>
                <w:szCs w:val="21"/>
                <w:shd w:val="clear" w:fill="C8EDCC"/>
              </w:rPr>
              <w: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item.setUpdateTime(</w:t>
            </w:r>
            <w:r>
              <w:rPr>
                <w:rFonts w:hint="default" w:ascii="Courier New" w:hAnsi="Courier New" w:cs="Courier New"/>
                <w:b/>
                <w:color w:val="000080"/>
                <w:sz w:val="21"/>
                <w:szCs w:val="21"/>
                <w:shd w:val="clear" w:fill="C8EDCC"/>
              </w:rPr>
              <w:t xml:space="preserve">new </w:t>
            </w:r>
            <w:r>
              <w:rPr>
                <w:rFonts w:hint="default" w:ascii="Courier New" w:hAnsi="Courier New" w:cs="Courier New"/>
                <w:color w:val="000000"/>
                <w:sz w:val="21"/>
                <w:szCs w:val="21"/>
                <w:shd w:val="clear" w:fill="C8EDCC"/>
              </w:rPr>
              <w:t>Date());</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b/>
                <w:bCs/>
                <w:i/>
                <w:color w:val="FF0000"/>
                <w:sz w:val="21"/>
                <w:szCs w:val="21"/>
                <w:shd w:val="clear" w:fill="C8EDCC"/>
              </w:rPr>
              <w:t xml:space="preserve">// </w:t>
            </w:r>
            <w:r>
              <w:rPr>
                <w:rFonts w:hint="eastAsia" w:ascii="宋体" w:hAnsi="宋体" w:eastAsia="宋体" w:cs="宋体"/>
                <w:b/>
                <w:bCs/>
                <w:i/>
                <w:color w:val="FF0000"/>
                <w:sz w:val="21"/>
                <w:szCs w:val="21"/>
                <w:shd w:val="clear" w:fill="C8EDCC"/>
              </w:rPr>
              <w:t>嵌套</w:t>
            </w:r>
            <w:r>
              <w:rPr>
                <w:rFonts w:hint="default" w:ascii="Courier New" w:hAnsi="Courier New" w:cs="Courier New"/>
                <w:b/>
                <w:bCs/>
                <w:i/>
                <w:color w:val="FF0000"/>
                <w:sz w:val="21"/>
                <w:szCs w:val="21"/>
                <w:shd w:val="clear" w:fill="C8EDCC"/>
              </w:rPr>
              <w:t>Field(</w:t>
            </w:r>
            <w:r>
              <w:rPr>
                <w:rFonts w:hint="eastAsia" w:ascii="宋体" w:hAnsi="宋体" w:eastAsia="宋体" w:cs="宋体"/>
                <w:b/>
                <w:bCs/>
                <w:i/>
                <w:color w:val="FF0000"/>
                <w:sz w:val="21"/>
                <w:szCs w:val="21"/>
                <w:shd w:val="clear" w:fill="C8EDCC"/>
              </w:rPr>
              <w:t>规格选项</w:t>
            </w:r>
            <w:r>
              <w:rPr>
                <w:rFonts w:hint="default" w:ascii="Courier New" w:hAnsi="Courier New" w:cs="Courier New"/>
                <w:b/>
                <w:bCs/>
                <w:i/>
                <w:color w:val="FF0000"/>
                <w:sz w:val="21"/>
                <w:szCs w:val="21"/>
                <w:shd w:val="clear" w:fill="C8EDCC"/>
              </w:rPr>
              <w:t>)</w:t>
            </w:r>
            <w:r>
              <w:rPr>
                <w:rFonts w:hint="default" w:ascii="Courier New" w:hAnsi="Courier New" w:cs="Courier New"/>
                <w:b/>
                <w:bCs/>
                <w:i/>
                <w:color w:val="FF0000"/>
                <w:sz w:val="21"/>
                <w:szCs w:val="21"/>
                <w:shd w:val="clear" w:fill="C8EDCC"/>
              </w:rPr>
              <w:br w:type="textWrapping"/>
            </w:r>
            <w:r>
              <w:rPr>
                <w:rFonts w:hint="default" w:ascii="Courier New" w:hAnsi="Courier New" w:cs="Courier New"/>
                <w:b/>
                <w:bCs/>
                <w:i/>
                <w:color w:val="FF0000"/>
                <w:sz w:val="21"/>
                <w:szCs w:val="21"/>
                <w:shd w:val="clear" w:fill="C8EDCC"/>
              </w:rPr>
              <w:t xml:space="preserve">        </w:t>
            </w:r>
            <w:r>
              <w:rPr>
                <w:rFonts w:hint="default" w:ascii="Courier New" w:hAnsi="Courier New" w:cs="Courier New"/>
                <w:b/>
                <w:bCs/>
                <w:color w:val="FF0000"/>
                <w:sz w:val="21"/>
                <w:szCs w:val="21"/>
                <w:shd w:val="clear" w:fill="C8EDCC"/>
              </w:rPr>
              <w:t>Map&lt;String, String&gt; spec = new HashMap&lt;&gt;();</w:t>
            </w:r>
            <w:r>
              <w:rPr>
                <w:rFonts w:hint="default" w:ascii="Courier New" w:hAnsi="Courier New" w:cs="Courier New"/>
                <w:b/>
                <w:bCs/>
                <w:color w:val="FF0000"/>
                <w:sz w:val="21"/>
                <w:szCs w:val="21"/>
                <w:shd w:val="clear" w:fill="C8EDCC"/>
              </w:rPr>
              <w:br w:type="textWrapping"/>
            </w:r>
            <w:r>
              <w:rPr>
                <w:rFonts w:hint="default" w:ascii="Courier New" w:hAnsi="Courier New" w:cs="Courier New"/>
                <w:b/>
                <w:bCs/>
                <w:color w:val="FF0000"/>
                <w:sz w:val="21"/>
                <w:szCs w:val="21"/>
                <w:shd w:val="clear" w:fill="C8EDCC"/>
              </w:rPr>
              <w:t xml:space="preserve">        spec.put("</w:t>
            </w:r>
            <w:r>
              <w:rPr>
                <w:rFonts w:hint="eastAsia" w:ascii="宋体" w:hAnsi="宋体" w:eastAsia="宋体" w:cs="宋体"/>
                <w:b/>
                <w:bCs/>
                <w:color w:val="FF0000"/>
                <w:sz w:val="21"/>
                <w:szCs w:val="21"/>
                <w:shd w:val="clear" w:fill="C8EDCC"/>
              </w:rPr>
              <w:t>网络</w:t>
            </w:r>
            <w:r>
              <w:rPr>
                <w:rFonts w:hint="default" w:ascii="Courier New" w:hAnsi="Courier New" w:cs="Courier New"/>
                <w:b/>
                <w:bCs/>
                <w:color w:val="FF0000"/>
                <w:sz w:val="21"/>
                <w:szCs w:val="21"/>
                <w:shd w:val="clear" w:fill="C8EDCC"/>
              </w:rPr>
              <w:t>","</w:t>
            </w:r>
            <w:r>
              <w:rPr>
                <w:rFonts w:hint="eastAsia" w:ascii="宋体" w:hAnsi="宋体" w:eastAsia="宋体" w:cs="宋体"/>
                <w:b/>
                <w:bCs/>
                <w:color w:val="FF0000"/>
                <w:sz w:val="21"/>
                <w:szCs w:val="21"/>
                <w:shd w:val="clear" w:fill="C8EDCC"/>
              </w:rPr>
              <w:t>移动</w:t>
            </w:r>
            <w:r>
              <w:rPr>
                <w:rFonts w:hint="default" w:ascii="Courier New" w:hAnsi="Courier New" w:cs="Courier New"/>
                <w:b/>
                <w:bCs/>
                <w:color w:val="FF0000"/>
                <w:sz w:val="21"/>
                <w:szCs w:val="21"/>
                <w:shd w:val="clear" w:fill="C8EDCC"/>
              </w:rPr>
              <w:t>4G");</w:t>
            </w:r>
            <w:r>
              <w:rPr>
                <w:rFonts w:hint="default" w:ascii="Courier New" w:hAnsi="Courier New" w:cs="Courier New"/>
                <w:b/>
                <w:bCs/>
                <w:color w:val="FF0000"/>
                <w:sz w:val="21"/>
                <w:szCs w:val="21"/>
                <w:shd w:val="clear" w:fill="C8EDCC"/>
              </w:rPr>
              <w:br w:type="textWrapping"/>
            </w:r>
            <w:r>
              <w:rPr>
                <w:rFonts w:hint="default" w:ascii="Courier New" w:hAnsi="Courier New" w:cs="Courier New"/>
                <w:b/>
                <w:bCs/>
                <w:color w:val="FF0000"/>
                <w:sz w:val="21"/>
                <w:szCs w:val="21"/>
                <w:shd w:val="clear" w:fill="C8EDCC"/>
              </w:rPr>
              <w:t xml:space="preserve">        spec.put("</w:t>
            </w:r>
            <w:r>
              <w:rPr>
                <w:rFonts w:hint="eastAsia" w:ascii="宋体" w:hAnsi="宋体" w:eastAsia="宋体" w:cs="宋体"/>
                <w:b/>
                <w:bCs/>
                <w:color w:val="FF0000"/>
                <w:sz w:val="21"/>
                <w:szCs w:val="21"/>
                <w:shd w:val="clear" w:fill="C8EDCC"/>
              </w:rPr>
              <w:t>机身内存</w:t>
            </w:r>
            <w:r>
              <w:rPr>
                <w:rFonts w:hint="default" w:ascii="Courier New" w:hAnsi="Courier New" w:cs="Courier New"/>
                <w:b/>
                <w:bCs/>
                <w:color w:val="FF0000"/>
                <w:sz w:val="21"/>
                <w:szCs w:val="21"/>
                <w:shd w:val="clear" w:fill="C8EDCC"/>
              </w:rPr>
              <w:t>","128G");</w:t>
            </w:r>
            <w:r>
              <w:rPr>
                <w:rFonts w:hint="default" w:ascii="Courier New" w:hAnsi="Courier New" w:cs="Courier New"/>
                <w:b/>
                <w:bCs/>
                <w:color w:val="FF0000"/>
                <w:sz w:val="21"/>
                <w:szCs w:val="21"/>
                <w:shd w:val="clear" w:fill="C8EDCC"/>
              </w:rPr>
              <w:br w:type="textWrapping"/>
            </w:r>
            <w:r>
              <w:rPr>
                <w:rFonts w:hint="default" w:ascii="Courier New" w:hAnsi="Courier New" w:cs="Courier New"/>
                <w:b/>
                <w:bCs/>
                <w:color w:val="FF0000"/>
                <w:sz w:val="21"/>
                <w:szCs w:val="21"/>
                <w:shd w:val="clear" w:fill="C8EDCC"/>
              </w:rPr>
              <w:t xml:space="preserve">        item.setSpec(spec);</w:t>
            </w:r>
            <w:r>
              <w:rPr>
                <w:rFonts w:hint="default" w:ascii="Courier New" w:hAnsi="Courier New" w:cs="Courier New"/>
                <w:b/>
                <w:bCs/>
                <w:color w:val="FF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itemList.add(item);</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i/>
                <w:color w:val="808080"/>
                <w:sz w:val="21"/>
                <w:szCs w:val="21"/>
                <w:shd w:val="clear" w:fill="C8EDCC"/>
              </w:rPr>
              <w:t xml:space="preserve">// </w:t>
            </w:r>
            <w:r>
              <w:rPr>
                <w:rFonts w:hint="eastAsia" w:ascii="宋体" w:hAnsi="宋体" w:eastAsia="宋体" w:cs="宋体"/>
                <w:i/>
                <w:color w:val="808080"/>
                <w:sz w:val="21"/>
                <w:szCs w:val="21"/>
                <w:shd w:val="clear" w:fill="C8EDCC"/>
              </w:rPr>
              <w:t>批量添加或修改类型</w:t>
            </w:r>
            <w:r>
              <w:rPr>
                <w:rFonts w:hint="eastAsia" w:ascii="宋体" w:hAnsi="宋体" w:eastAsia="宋体" w:cs="宋体"/>
                <w:i/>
                <w:color w:val="808080"/>
                <w:sz w:val="21"/>
                <w:szCs w:val="21"/>
                <w:shd w:val="clear" w:fill="C8EDCC"/>
              </w:rPr>
              <w:br w:type="textWrapping"/>
            </w:r>
            <w:r>
              <w:rPr>
                <w:rFonts w:hint="eastAsia" w:ascii="宋体" w:hAnsi="宋体" w:eastAsia="宋体" w:cs="宋体"/>
                <w:i/>
                <w:color w:val="808080"/>
                <w:sz w:val="21"/>
                <w:szCs w:val="21"/>
                <w:shd w:val="clear" w:fill="C8EDCC"/>
              </w:rPr>
              <w:t xml:space="preserve">    </w:t>
            </w:r>
            <w:r>
              <w:rPr>
                <w:rFonts w:hint="default" w:ascii="Courier New" w:hAnsi="Courier New" w:cs="Courier New"/>
                <w:b/>
                <w:color w:val="660E7A"/>
                <w:sz w:val="21"/>
                <w:szCs w:val="21"/>
                <w:shd w:val="clear" w:fill="C8EDCC"/>
              </w:rPr>
              <w:t>itemDao</w:t>
            </w:r>
            <w:r>
              <w:rPr>
                <w:rFonts w:hint="default" w:ascii="Courier New" w:hAnsi="Courier New" w:cs="Courier New"/>
                <w:color w:val="000000"/>
                <w:sz w:val="21"/>
                <w:szCs w:val="21"/>
                <w:shd w:val="clear" w:fill="C8EDCC"/>
              </w:rPr>
              <w:t>.saveAll(itemList);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w:t>
            </w:r>
          </w:p>
        </w:tc>
      </w:tr>
    </w:tbl>
    <w:p>
      <w:pPr>
        <w:keepNext w:val="0"/>
        <w:keepLines w:val="0"/>
        <w:pageBreakBefore w:val="0"/>
        <w:widowControl w:val="0"/>
        <w:kinsoku/>
        <w:wordWrap/>
        <w:overflowPunct/>
        <w:topLinePunct w:val="0"/>
        <w:autoSpaceDE/>
        <w:autoSpaceDN/>
        <w:bidi w:val="0"/>
        <w:adjustRightInd/>
        <w:snapToGrid/>
        <w:spacing w:after="0"/>
        <w:textAlignment w:val="auto"/>
        <w:rPr>
          <w:rFonts w:hint="default" w:ascii="Courier New" w:hAnsi="Courier New" w:cs="Courier New"/>
          <w:lang w:val="en-US" w:eastAsia="zh-CN"/>
        </w:rPr>
      </w:pPr>
      <w:r>
        <w:rPr>
          <w:rFonts w:hint="default" w:ascii="Courier New" w:hAnsi="Courier New" w:cs="Courier New"/>
          <w:lang w:val="en-US" w:eastAsia="zh-CN"/>
        </w:rPr>
        <w:t>嵌套Field最终效果(</w:t>
      </w:r>
      <w:r>
        <w:rPr>
          <w:rFonts w:hint="eastAsia" w:ascii="Courier New" w:hAnsi="Courier New" w:cs="Courier New"/>
          <w:b/>
          <w:bCs/>
          <w:color w:val="FF0000"/>
          <w:lang w:val="en-US" w:eastAsia="zh-CN"/>
        </w:rPr>
        <w:t>多种规格</w:t>
      </w:r>
      <w:r>
        <w:rPr>
          <w:rFonts w:hint="default" w:ascii="Courier New" w:hAnsi="Courier New" w:cs="Courier New"/>
          <w:lang w:val="en-US" w:eastAsia="zh-CN"/>
        </w:rPr>
        <w:t>)：</w:t>
      </w:r>
    </w:p>
    <w:p>
      <w:pPr>
        <w:keepNext w:val="0"/>
        <w:keepLines w:val="0"/>
        <w:pageBreakBefore w:val="0"/>
        <w:widowControl w:val="0"/>
        <w:kinsoku/>
        <w:wordWrap/>
        <w:overflowPunct/>
        <w:topLinePunct w:val="0"/>
        <w:autoSpaceDE/>
        <w:autoSpaceDN/>
        <w:bidi w:val="0"/>
        <w:adjustRightInd/>
        <w:snapToGrid/>
        <w:spacing w:after="0"/>
        <w:textAlignment w:val="auto"/>
        <w:rPr>
          <w:rFonts w:hint="eastAsia"/>
          <w:lang w:val="en-US" w:eastAsia="zh-CN"/>
        </w:rPr>
      </w:pPr>
      <w:r>
        <w:drawing>
          <wp:inline distT="0" distB="0" distL="114300" distR="114300">
            <wp:extent cx="3371850" cy="2330450"/>
            <wp:effectExtent l="9525" t="9525" r="9525" b="22225"/>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pic:cNvPicPr>
                      <a:picLocks noChangeAspect="1"/>
                    </pic:cNvPicPr>
                  </pic:nvPicPr>
                  <pic:blipFill>
                    <a:blip r:embed="rId18"/>
                    <a:stretch>
                      <a:fillRect/>
                    </a:stretch>
                  </pic:blipFill>
                  <pic:spPr>
                    <a:xfrm>
                      <a:off x="0" y="0"/>
                      <a:ext cx="3371850" cy="2330450"/>
                    </a:xfrm>
                    <a:prstGeom prst="rect">
                      <a:avLst/>
                    </a:prstGeom>
                    <a:noFill/>
                    <a:ln>
                      <a:solidFill>
                        <a:schemeClr val="tx1"/>
                      </a:solidFill>
                    </a:ln>
                  </pic:spPr>
                </pic:pic>
              </a:graphicData>
            </a:graphic>
          </wp:inline>
        </w:drawing>
      </w:r>
    </w:p>
    <w:p>
      <w:pPr>
        <w:pStyle w:val="2"/>
        <w:keepNext/>
        <w:keepLines/>
        <w:pageBreakBefore w:val="0"/>
        <w:widowControl w:val="0"/>
        <w:numPr>
          <w:ilvl w:val="0"/>
          <w:numId w:val="0"/>
        </w:numPr>
        <w:tabs>
          <w:tab w:val="left" w:pos="425"/>
        </w:tabs>
        <w:kinsoku/>
        <w:wordWrap/>
        <w:overflowPunct/>
        <w:topLinePunct w:val="0"/>
        <w:autoSpaceDE/>
        <w:autoSpaceDN/>
        <w:bidi w:val="0"/>
        <w:adjustRightInd/>
        <w:snapToGrid/>
        <w:spacing w:before="100" w:after="90" w:line="276" w:lineRule="auto"/>
        <w:ind w:leftChars="0"/>
        <w:jc w:val="both"/>
        <w:textAlignment w:val="auto"/>
        <w:outlineLvl w:val="0"/>
        <w:rPr>
          <w:rFonts w:hint="eastAsia" w:eastAsia="黑体"/>
          <w:lang w:val="en-US" w:eastAsia="zh-CN"/>
        </w:rPr>
      </w:pPr>
      <w:r>
        <w:rPr>
          <w:rFonts w:hint="eastAsia"/>
          <w:lang w:val="en-US" w:eastAsia="zh-CN"/>
        </w:rPr>
        <w:t>3.批量数据导入</w:t>
      </w:r>
    </w:p>
    <w:p>
      <w:pPr>
        <w:pStyle w:val="3"/>
        <w:keepNext/>
        <w:keepLines/>
        <w:pageBreakBefore w:val="0"/>
        <w:widowControl w:val="0"/>
        <w:numPr>
          <w:ilvl w:val="1"/>
          <w:numId w:val="0"/>
        </w:numPr>
        <w:kinsoku/>
        <w:wordWrap/>
        <w:overflowPunct/>
        <w:topLinePunct w:val="0"/>
        <w:autoSpaceDE/>
        <w:autoSpaceDN/>
        <w:bidi w:val="0"/>
        <w:adjustRightInd/>
        <w:snapToGrid/>
        <w:spacing w:before="20" w:after="140"/>
        <w:ind w:leftChars="0"/>
        <w:textAlignment w:val="auto"/>
        <w:outlineLvl w:val="1"/>
        <w:rPr>
          <w:rFonts w:hint="eastAsia"/>
          <w:lang w:val="en-US" w:eastAsia="zh-CN"/>
        </w:rPr>
      </w:pPr>
      <w:r>
        <w:rPr>
          <w:rFonts w:hint="eastAsia"/>
          <w:lang w:val="en-US" w:eastAsia="zh-CN"/>
        </w:rPr>
        <w:t>3.1需求分析</w:t>
      </w:r>
    </w:p>
    <w:p>
      <w:pPr>
        <w:keepNext w:val="0"/>
        <w:keepLines w:val="0"/>
        <w:pageBreakBefore w:val="0"/>
        <w:widowControl w:val="0"/>
        <w:kinsoku/>
        <w:wordWrap/>
        <w:overflowPunct/>
        <w:topLinePunct w:val="0"/>
        <w:autoSpaceDE/>
        <w:autoSpaceDN/>
        <w:bidi w:val="0"/>
        <w:adjustRightInd/>
        <w:snapToGrid/>
        <w:spacing w:after="0" w:line="240" w:lineRule="auto"/>
        <w:ind w:firstLine="420" w:firstLineChars="0"/>
        <w:textAlignment w:val="auto"/>
        <w:outlineLvl w:val="9"/>
        <w:rPr>
          <w:rFonts w:hint="eastAsia" w:ascii="Courier New" w:hAnsi="Courier New" w:cs="Courier New"/>
          <w:lang w:val="en-US" w:eastAsia="zh-CN"/>
        </w:rPr>
      </w:pPr>
      <w:r>
        <w:rPr>
          <w:rFonts w:hint="default" w:ascii="Courier New" w:hAnsi="Courier New" w:cs="Courier New"/>
          <w:lang w:val="en-US" w:eastAsia="zh-CN"/>
        </w:rPr>
        <w:t>编写</w:t>
      </w:r>
      <w:r>
        <w:rPr>
          <w:rFonts w:hint="eastAsia" w:ascii="Courier New" w:hAnsi="Courier New" w:cs="Courier New"/>
          <w:lang w:val="en-US" w:eastAsia="zh-CN"/>
        </w:rPr>
        <w:t>数据</w:t>
      </w:r>
      <w:r>
        <w:rPr>
          <w:rFonts w:hint="default" w:ascii="Courier New" w:hAnsi="Courier New" w:cs="Courier New"/>
          <w:lang w:val="en-US" w:eastAsia="zh-CN"/>
        </w:rPr>
        <w:t>导入程序，将商品数据导入到ElasticSearch</w:t>
      </w:r>
      <w:r>
        <w:rPr>
          <w:rFonts w:hint="eastAsia" w:ascii="Courier New" w:hAnsi="Courier New" w:cs="Courier New"/>
          <w:lang w:val="en-US" w:eastAsia="zh-CN"/>
        </w:rPr>
        <w:t>的</w:t>
      </w:r>
      <w:r>
        <w:rPr>
          <w:rFonts w:hint="default" w:ascii="Courier New" w:hAnsi="Courier New" w:cs="Courier New"/>
          <w:lang w:val="en-US" w:eastAsia="zh-CN"/>
        </w:rPr>
        <w:t>pinyougou</w:t>
      </w:r>
      <w:r>
        <w:rPr>
          <w:rFonts w:hint="eastAsia" w:ascii="Courier New" w:hAnsi="Courier New" w:cs="Courier New"/>
          <w:lang w:val="en-US" w:eastAsia="zh-CN"/>
        </w:rPr>
        <w:t>索引库</w:t>
      </w:r>
      <w:r>
        <w:rPr>
          <w:rFonts w:hint="default" w:ascii="Courier New" w:hAnsi="Courier New" w:cs="Courier New"/>
          <w:lang w:val="en-US" w:eastAsia="zh-CN"/>
        </w:rPr>
        <w:t>中</w:t>
      </w:r>
      <w:r>
        <w:rPr>
          <w:rFonts w:hint="eastAsia" w:ascii="Courier New" w:hAnsi="Courier New" w:cs="Courier New"/>
          <w:lang w:val="en-US" w:eastAsia="zh-CN"/>
        </w:rPr>
        <w:t>。</w:t>
      </w:r>
    </w:p>
    <w:p>
      <w:pPr>
        <w:pStyle w:val="3"/>
        <w:keepNext/>
        <w:keepLines/>
        <w:pageBreakBefore w:val="0"/>
        <w:widowControl w:val="0"/>
        <w:numPr>
          <w:ilvl w:val="1"/>
          <w:numId w:val="0"/>
        </w:numPr>
        <w:kinsoku/>
        <w:wordWrap/>
        <w:overflowPunct/>
        <w:topLinePunct w:val="0"/>
        <w:autoSpaceDE/>
        <w:autoSpaceDN/>
        <w:bidi w:val="0"/>
        <w:adjustRightInd/>
        <w:snapToGrid/>
        <w:spacing w:before="20" w:after="140"/>
        <w:ind w:leftChars="0"/>
        <w:textAlignment w:val="auto"/>
        <w:outlineLvl w:val="1"/>
        <w:rPr>
          <w:rFonts w:hint="eastAsia" w:eastAsia="黑体"/>
          <w:lang w:val="en-US" w:eastAsia="zh-CN"/>
        </w:rPr>
      </w:pPr>
      <w:r>
        <w:rPr>
          <w:rFonts w:hint="eastAsia"/>
          <w:lang w:val="en-US" w:eastAsia="zh-CN"/>
        </w:rPr>
        <w:t>3.2搭建工程</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eastAsia" w:ascii="Courier New" w:hAnsi="Courier New" w:cs="Courier New"/>
          <w:lang w:val="en-US" w:eastAsia="zh-CN"/>
        </w:rPr>
      </w:pPr>
      <w:r>
        <w:rPr>
          <w:rFonts w:hint="default" w:ascii="Courier New" w:hAnsi="Courier New" w:cs="Courier New"/>
          <w:lang w:val="en-US" w:eastAsia="zh-CN"/>
        </w:rPr>
        <w:t>创建pinyougou-es-import</w:t>
      </w:r>
      <w:r>
        <w:rPr>
          <w:rFonts w:hint="eastAsia" w:ascii="Courier New" w:hAnsi="Courier New" w:cs="Courier New"/>
          <w:lang w:val="en-US" w:eastAsia="zh-CN"/>
        </w:rPr>
        <w:t>模块，打包方式</w:t>
      </w:r>
      <w:r>
        <w:rPr>
          <w:rFonts w:hint="eastAsia" w:ascii="Courier New" w:hAnsi="Courier New" w:cs="Courier New"/>
          <w:color w:val="FF0000"/>
          <w:lang w:val="en-US" w:eastAsia="zh-CN"/>
        </w:rPr>
        <w:t>jar</w:t>
      </w:r>
      <w:r>
        <w:rPr>
          <w:rFonts w:hint="eastAsia" w:ascii="Courier New" w:hAnsi="Courier New" w:cs="Courier New"/>
          <w:lang w:val="en-US" w:eastAsia="zh-CN"/>
        </w:rPr>
        <w:t>：</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ascii="宋体" w:hAnsi="宋体" w:eastAsia="宋体" w:cs="宋体"/>
          <w:color w:val="1E1C11" w:themeColor="background2" w:themeShade="1A"/>
          <w:kern w:val="0"/>
          <w:sz w:val="24"/>
          <w:szCs w:val="24"/>
          <w:lang w:val="en-US" w:eastAsia="zh-CN" w:bidi="ar"/>
        </w:rPr>
      </w:pPr>
      <w:r>
        <w:drawing>
          <wp:inline distT="0" distB="0" distL="114300" distR="114300">
            <wp:extent cx="5269865" cy="1045845"/>
            <wp:effectExtent l="9525" t="9525" r="16510" b="1143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19"/>
                    <a:stretch>
                      <a:fillRect/>
                    </a:stretch>
                  </pic:blipFill>
                  <pic:spPr>
                    <a:xfrm>
                      <a:off x="0" y="0"/>
                      <a:ext cx="5269865" cy="1045845"/>
                    </a:xfrm>
                    <a:prstGeom prst="rect">
                      <a:avLst/>
                    </a:prstGeom>
                    <a:noFill/>
                    <a:ln>
                      <a:solidFill>
                        <a:schemeClr val="tx1"/>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ascii="宋体" w:hAnsi="宋体" w:eastAsia="宋体" w:cs="宋体"/>
          <w:color w:val="1E1C11" w:themeColor="background2" w:themeShade="1A"/>
          <w:kern w:val="0"/>
          <w:sz w:val="24"/>
          <w:szCs w:val="24"/>
          <w:lang w:val="en-US" w:eastAsia="zh-CN" w:bidi="ar"/>
        </w:rPr>
      </w:pPr>
      <w:r>
        <w:drawing>
          <wp:inline distT="0" distB="0" distL="114300" distR="114300">
            <wp:extent cx="5272405" cy="2753995"/>
            <wp:effectExtent l="0" t="0" r="4445" b="8255"/>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20"/>
                    <a:stretch>
                      <a:fillRect/>
                    </a:stretch>
                  </pic:blipFill>
                  <pic:spPr>
                    <a:xfrm>
                      <a:off x="0" y="0"/>
                      <a:ext cx="5272405" cy="27539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pPr>
      <w:r>
        <w:drawing>
          <wp:inline distT="0" distB="0" distL="114300" distR="114300">
            <wp:extent cx="5272405" cy="2921000"/>
            <wp:effectExtent l="0" t="0" r="4445" b="12700"/>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21"/>
                    <a:stretch>
                      <a:fillRect/>
                    </a:stretch>
                  </pic:blipFill>
                  <pic:spPr>
                    <a:xfrm>
                      <a:off x="0" y="0"/>
                      <a:ext cx="5272405" cy="29210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lang w:val="en-US" w:eastAsia="zh-CN"/>
        </w:rPr>
      </w:pPr>
      <w:r>
        <w:drawing>
          <wp:inline distT="0" distB="0" distL="114300" distR="114300">
            <wp:extent cx="5272405" cy="3000375"/>
            <wp:effectExtent l="0" t="0" r="4445" b="9525"/>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pic:cNvPicPr>
                      <a:picLocks noChangeAspect="1"/>
                    </pic:cNvPicPr>
                  </pic:nvPicPr>
                  <pic:blipFill>
                    <a:blip r:embed="rId22"/>
                    <a:stretch>
                      <a:fillRect/>
                    </a:stretch>
                  </pic:blipFill>
                  <pic:spPr>
                    <a:xfrm>
                      <a:off x="0" y="0"/>
                      <a:ext cx="5272405" cy="30003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textAlignment w:val="auto"/>
        <w:outlineLvl w:val="9"/>
        <w:rPr>
          <w:rFonts w:hint="default" w:ascii="Courier New" w:hAnsi="Courier New" w:cs="Courier New"/>
          <w:lang w:val="en-US" w:eastAsia="zh-CN"/>
        </w:rPr>
      </w:pPr>
      <w:r>
        <w:rPr>
          <w:rFonts w:hint="default" w:ascii="Courier New" w:hAnsi="Courier New" w:cs="Courier New"/>
          <w:lang w:val="en-US" w:eastAsia="zh-CN"/>
        </w:rPr>
        <w:t>pinyougou-es-import\pom.xml</w:t>
      </w:r>
      <w:r>
        <w:rPr>
          <w:rFonts w:hint="eastAsia" w:ascii="Courier New" w:hAnsi="Courier New" w:cs="Courier New"/>
          <w:lang w:val="en-US" w:eastAsia="zh-CN"/>
        </w:rPr>
        <w:t>，</w:t>
      </w:r>
      <w:r>
        <w:rPr>
          <w:rFonts w:hint="default" w:ascii="Courier New" w:hAnsi="Courier New" w:cs="Courier New"/>
          <w:lang w:val="en-US" w:eastAsia="zh-CN"/>
        </w:rPr>
        <w:t>引入依赖</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pageBreakBefore w:val="0"/>
              <w:widowControl/>
              <w:suppressLineNumbers w:val="0"/>
              <w:shd w:val="clear" w:fill="C8EDCC"/>
              <w:kinsoku/>
              <w:wordWrap/>
              <w:overflowPunct/>
              <w:topLinePunct w:val="0"/>
              <w:autoSpaceDE/>
              <w:autoSpaceDN/>
              <w:bidi w:val="0"/>
              <w:adjustRightInd/>
              <w:snapToGrid/>
              <w:spacing w:after="0"/>
              <w:textAlignment w:val="auto"/>
              <w:rPr>
                <w:rFonts w:hint="default" w:ascii="Courier New" w:hAnsi="Courier New" w:cs="Courier New"/>
                <w:color w:val="000000"/>
                <w:sz w:val="21"/>
                <w:szCs w:val="21"/>
                <w:shd w:val="clear" w:fill="C8EDCC"/>
              </w:rPr>
            </w:pPr>
            <w:r>
              <w:rPr>
                <w:rFonts w:hint="default" w:ascii="Courier New" w:hAnsi="Courier New" w:cs="Courier New"/>
                <w:i/>
                <w:color w:val="000000"/>
                <w:sz w:val="21"/>
                <w:szCs w:val="21"/>
                <w:shd w:val="clear" w:fill="C8EDCC"/>
              </w:rPr>
              <w:t>&lt;?</w:t>
            </w:r>
            <w:r>
              <w:rPr>
                <w:rFonts w:hint="default" w:ascii="Courier New" w:hAnsi="Courier New" w:cs="Courier New"/>
                <w:b/>
                <w:color w:val="0000FF"/>
                <w:sz w:val="21"/>
                <w:szCs w:val="21"/>
                <w:shd w:val="clear" w:fill="C8EDCC"/>
              </w:rPr>
              <w:t>xml version</w:t>
            </w:r>
            <w:r>
              <w:rPr>
                <w:rFonts w:hint="default" w:ascii="Courier New" w:hAnsi="Courier New" w:cs="Courier New"/>
                <w:b/>
                <w:color w:val="008000"/>
                <w:sz w:val="21"/>
                <w:szCs w:val="21"/>
                <w:shd w:val="clear" w:fill="C8EDCC"/>
              </w:rPr>
              <w:t xml:space="preserve">="1.0" </w:t>
            </w:r>
            <w:r>
              <w:rPr>
                <w:rFonts w:hint="default" w:ascii="Courier New" w:hAnsi="Courier New" w:cs="Courier New"/>
                <w:b/>
                <w:color w:val="0000FF"/>
                <w:sz w:val="21"/>
                <w:szCs w:val="21"/>
                <w:shd w:val="clear" w:fill="C8EDCC"/>
              </w:rPr>
              <w:t>encoding</w:t>
            </w:r>
            <w:r>
              <w:rPr>
                <w:rFonts w:hint="default" w:ascii="Courier New" w:hAnsi="Courier New" w:cs="Courier New"/>
                <w:b/>
                <w:color w:val="008000"/>
                <w:sz w:val="21"/>
                <w:szCs w:val="21"/>
                <w:shd w:val="clear" w:fill="C8EDCC"/>
              </w:rPr>
              <w:t>="UTF-8"</w:t>
            </w:r>
            <w:r>
              <w:rPr>
                <w:rFonts w:hint="default" w:ascii="Courier New" w:hAnsi="Courier New" w:cs="Courier New"/>
                <w:i/>
                <w:color w:val="000000"/>
                <w:sz w:val="21"/>
                <w:szCs w:val="21"/>
                <w:shd w:val="clear" w:fill="C8EDCC"/>
              </w:rPr>
              <w:t>?&gt;</w:t>
            </w:r>
            <w:r>
              <w:rPr>
                <w:rFonts w:hint="default" w:ascii="Courier New" w:hAnsi="Courier New" w:cs="Courier New"/>
                <w:i/>
                <w:color w:val="000000"/>
                <w:sz w:val="21"/>
                <w:szCs w:val="21"/>
                <w:shd w:val="clear" w:fill="C8EDCC"/>
              </w:rPr>
              <w:br w:type="textWrapping"/>
            </w:r>
            <w:r>
              <w:rPr>
                <w:rFonts w:hint="default" w:ascii="Courier New" w:hAnsi="Courier New" w:cs="Courier New"/>
                <w:color w:val="000000"/>
                <w:sz w:val="21"/>
                <w:szCs w:val="21"/>
                <w:shd w:val="clear" w:fill="C8EDCC"/>
              </w:rPr>
              <w:t>&lt;</w:t>
            </w:r>
            <w:r>
              <w:rPr>
                <w:rFonts w:hint="default" w:ascii="Courier New" w:hAnsi="Courier New" w:cs="Courier New"/>
                <w:b/>
                <w:color w:val="000080"/>
                <w:sz w:val="21"/>
                <w:szCs w:val="21"/>
                <w:shd w:val="clear" w:fill="C8EDCC"/>
              </w:rPr>
              <w:t xml:space="preserve">project </w:t>
            </w:r>
            <w:r>
              <w:rPr>
                <w:rFonts w:hint="default" w:ascii="Courier New" w:hAnsi="Courier New" w:cs="Courier New"/>
                <w:b/>
                <w:color w:val="0000FF"/>
                <w:sz w:val="21"/>
                <w:szCs w:val="21"/>
                <w:shd w:val="clear" w:fill="C8EDCC"/>
              </w:rPr>
              <w:t>xmlns</w:t>
            </w:r>
            <w:r>
              <w:rPr>
                <w:rFonts w:hint="default" w:ascii="Courier New" w:hAnsi="Courier New" w:cs="Courier New"/>
                <w:b/>
                <w:color w:val="008000"/>
                <w:sz w:val="21"/>
                <w:szCs w:val="21"/>
                <w:shd w:val="clear" w:fill="C8EDCC"/>
              </w:rPr>
              <w:t>="http://maven.apache.org/POM/4.0.0"</w:t>
            </w:r>
            <w:r>
              <w:rPr>
                <w:rFonts w:hint="default" w:ascii="Courier New" w:hAnsi="Courier New" w:cs="Courier New"/>
                <w:b/>
                <w:color w:val="008000"/>
                <w:sz w:val="21"/>
                <w:szCs w:val="21"/>
                <w:shd w:val="clear" w:fill="C8EDCC"/>
              </w:rPr>
              <w:br w:type="textWrapping"/>
            </w:r>
            <w:r>
              <w:rPr>
                <w:rFonts w:hint="default" w:ascii="Courier New" w:hAnsi="Courier New" w:cs="Courier New"/>
                <w:b/>
                <w:color w:val="008000"/>
                <w:sz w:val="21"/>
                <w:szCs w:val="21"/>
                <w:shd w:val="clear" w:fill="C8EDCC"/>
              </w:rPr>
              <w:t xml:space="preserve">         </w:t>
            </w:r>
            <w:r>
              <w:rPr>
                <w:rFonts w:hint="default" w:ascii="Courier New" w:hAnsi="Courier New" w:cs="Courier New"/>
                <w:b/>
                <w:color w:val="0000FF"/>
                <w:sz w:val="21"/>
                <w:szCs w:val="21"/>
                <w:shd w:val="clear" w:fill="C8EDCC"/>
              </w:rPr>
              <w:t>xmlns:</w:t>
            </w:r>
            <w:r>
              <w:rPr>
                <w:rFonts w:hint="default" w:ascii="Courier New" w:hAnsi="Courier New" w:cs="Courier New"/>
                <w:b/>
                <w:color w:val="660E7A"/>
                <w:sz w:val="21"/>
                <w:szCs w:val="21"/>
                <w:shd w:val="clear" w:fill="C8EDCC"/>
              </w:rPr>
              <w:t>xsi</w:t>
            </w:r>
            <w:r>
              <w:rPr>
                <w:rFonts w:hint="default" w:ascii="Courier New" w:hAnsi="Courier New" w:cs="Courier New"/>
                <w:b/>
                <w:color w:val="008000"/>
                <w:sz w:val="21"/>
                <w:szCs w:val="21"/>
                <w:shd w:val="clear" w:fill="C8EDCC"/>
              </w:rPr>
              <w:t>="http://www.w3.org/2001/XMLSchema-instance"</w:t>
            </w:r>
            <w:r>
              <w:rPr>
                <w:rFonts w:hint="default" w:ascii="Courier New" w:hAnsi="Courier New" w:cs="Courier New"/>
                <w:b/>
                <w:color w:val="008000"/>
                <w:sz w:val="21"/>
                <w:szCs w:val="21"/>
                <w:shd w:val="clear" w:fill="C8EDCC"/>
              </w:rPr>
              <w:br w:type="textWrapping"/>
            </w:r>
            <w:r>
              <w:rPr>
                <w:rFonts w:hint="default" w:ascii="Courier New" w:hAnsi="Courier New" w:cs="Courier New"/>
                <w:b/>
                <w:color w:val="008000"/>
                <w:sz w:val="21"/>
                <w:szCs w:val="21"/>
                <w:shd w:val="clear" w:fill="C8EDCC"/>
              </w:rPr>
              <w:t xml:space="preserve">         </w:t>
            </w:r>
            <w:r>
              <w:rPr>
                <w:rFonts w:hint="default" w:ascii="Courier New" w:hAnsi="Courier New" w:cs="Courier New"/>
                <w:b/>
                <w:color w:val="660E7A"/>
                <w:sz w:val="21"/>
                <w:szCs w:val="21"/>
                <w:shd w:val="clear" w:fill="C8EDCC"/>
              </w:rPr>
              <w:t>xsi</w:t>
            </w:r>
            <w:r>
              <w:rPr>
                <w:rFonts w:hint="default" w:ascii="Courier New" w:hAnsi="Courier New" w:cs="Courier New"/>
                <w:b/>
                <w:color w:val="0000FF"/>
                <w:sz w:val="21"/>
                <w:szCs w:val="21"/>
                <w:shd w:val="clear" w:fill="C8EDCC"/>
              </w:rPr>
              <w:t>:schemaLocation</w:t>
            </w:r>
            <w:r>
              <w:rPr>
                <w:rFonts w:hint="default" w:ascii="Courier New" w:hAnsi="Courier New" w:cs="Courier New"/>
                <w:b/>
                <w:color w:val="008000"/>
                <w:sz w:val="21"/>
                <w:szCs w:val="21"/>
                <w:shd w:val="clear" w:fill="C8EDCC"/>
              </w:rPr>
              <w:t>="http://maven.apache.org/POM/4.0.0</w:t>
            </w:r>
            <w:r>
              <w:rPr>
                <w:rFonts w:hint="default" w:ascii="Courier New" w:hAnsi="Courier New" w:cs="Courier New"/>
                <w:b/>
                <w:color w:val="008000"/>
                <w:sz w:val="21"/>
                <w:szCs w:val="21"/>
                <w:shd w:val="clear" w:fill="C8EDCC"/>
              </w:rPr>
              <w:br w:type="textWrapping"/>
            </w:r>
            <w:r>
              <w:rPr>
                <w:rFonts w:hint="default" w:ascii="Courier New" w:hAnsi="Courier New" w:cs="Courier New"/>
                <w:b/>
                <w:color w:val="008000"/>
                <w:sz w:val="21"/>
                <w:szCs w:val="21"/>
                <w:shd w:val="clear" w:fill="C8EDCC"/>
              </w:rPr>
              <w:t xml:space="preserve">         http://maven.apache.org/xsd/maven-4.0.0.xsd"</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parent</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artifactId</w:t>
            </w:r>
            <w:r>
              <w:rPr>
                <w:rFonts w:hint="default" w:ascii="Courier New" w:hAnsi="Courier New" w:cs="Courier New"/>
                <w:color w:val="000000"/>
                <w:sz w:val="21"/>
                <w:szCs w:val="21"/>
                <w:shd w:val="clear" w:fill="C8EDCC"/>
              </w:rPr>
              <w:t>&gt;pinyougou-parent&lt;/</w:t>
            </w:r>
            <w:r>
              <w:rPr>
                <w:rFonts w:hint="default" w:ascii="Courier New" w:hAnsi="Courier New" w:cs="Courier New"/>
                <w:b/>
                <w:color w:val="000080"/>
                <w:sz w:val="21"/>
                <w:szCs w:val="21"/>
                <w:shd w:val="clear" w:fill="C8EDCC"/>
              </w:rPr>
              <w:t>artifactId</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groupId</w:t>
            </w:r>
            <w:r>
              <w:rPr>
                <w:rFonts w:hint="default" w:ascii="Courier New" w:hAnsi="Courier New" w:cs="Courier New"/>
                <w:color w:val="000000"/>
                <w:sz w:val="21"/>
                <w:szCs w:val="21"/>
                <w:shd w:val="clear" w:fill="C8EDCC"/>
              </w:rPr>
              <w:t>&gt;com.pinyougou&lt;/</w:t>
            </w:r>
            <w:r>
              <w:rPr>
                <w:rFonts w:hint="default" w:ascii="Courier New" w:hAnsi="Courier New" w:cs="Courier New"/>
                <w:b/>
                <w:color w:val="000080"/>
                <w:sz w:val="21"/>
                <w:szCs w:val="21"/>
                <w:shd w:val="clear" w:fill="C8EDCC"/>
              </w:rPr>
              <w:t>groupId</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version</w:t>
            </w:r>
            <w:r>
              <w:rPr>
                <w:rFonts w:hint="default" w:ascii="Courier New" w:hAnsi="Courier New" w:cs="Courier New"/>
                <w:color w:val="000000"/>
                <w:sz w:val="21"/>
                <w:szCs w:val="21"/>
                <w:shd w:val="clear" w:fill="C8EDCC"/>
              </w:rPr>
              <w:t>&gt;1.0-SNAPSHOT&lt;/</w:t>
            </w:r>
            <w:r>
              <w:rPr>
                <w:rFonts w:hint="default" w:ascii="Courier New" w:hAnsi="Courier New" w:cs="Courier New"/>
                <w:b/>
                <w:color w:val="000080"/>
                <w:sz w:val="21"/>
                <w:szCs w:val="21"/>
                <w:shd w:val="clear" w:fill="C8EDCC"/>
              </w:rPr>
              <w:t>version</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parent</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modelVersion</w:t>
            </w:r>
            <w:r>
              <w:rPr>
                <w:rFonts w:hint="default" w:ascii="Courier New" w:hAnsi="Courier New" w:cs="Courier New"/>
                <w:color w:val="000000"/>
                <w:sz w:val="21"/>
                <w:szCs w:val="21"/>
                <w:shd w:val="clear" w:fill="C8EDCC"/>
              </w:rPr>
              <w:t>&gt;4.0.0&lt;/</w:t>
            </w:r>
            <w:r>
              <w:rPr>
                <w:rFonts w:hint="default" w:ascii="Courier New" w:hAnsi="Courier New" w:cs="Courier New"/>
                <w:b/>
                <w:color w:val="000080"/>
                <w:sz w:val="21"/>
                <w:szCs w:val="21"/>
                <w:shd w:val="clear" w:fill="C8EDCC"/>
              </w:rPr>
              <w:t>modelVersion</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artifactId</w:t>
            </w:r>
            <w:r>
              <w:rPr>
                <w:rFonts w:hint="default" w:ascii="Courier New" w:hAnsi="Courier New" w:cs="Courier New"/>
                <w:color w:val="000000"/>
                <w:sz w:val="21"/>
                <w:szCs w:val="21"/>
                <w:shd w:val="clear" w:fill="C8EDCC"/>
              </w:rPr>
              <w:t>&gt;pinyougou-es-import&lt;/</w:t>
            </w:r>
            <w:r>
              <w:rPr>
                <w:rFonts w:hint="default" w:ascii="Courier New" w:hAnsi="Courier New" w:cs="Courier New"/>
                <w:b/>
                <w:color w:val="000080"/>
                <w:sz w:val="21"/>
                <w:szCs w:val="21"/>
                <w:shd w:val="clear" w:fill="C8EDCC"/>
              </w:rPr>
              <w:t>artifactId</w:t>
            </w:r>
            <w:r>
              <w:rPr>
                <w:rFonts w:hint="default" w:ascii="Courier New" w:hAnsi="Courier New" w:cs="Courier New"/>
                <w:color w:val="000000"/>
                <w:sz w:val="21"/>
                <w:szCs w:val="21"/>
                <w:shd w:val="clear" w:fill="C8EDCC"/>
              </w:rPr>
              <w:t>&gt;</w:t>
            </w:r>
          </w:p>
          <w:p>
            <w:pPr>
              <w:pStyle w:val="13"/>
              <w:keepNext w:val="0"/>
              <w:keepLines w:val="0"/>
              <w:pageBreakBefore w:val="0"/>
              <w:widowControl/>
              <w:suppressLineNumbers w:val="0"/>
              <w:shd w:val="clear" w:fill="C8EDCC"/>
              <w:kinsoku/>
              <w:wordWrap/>
              <w:overflowPunct/>
              <w:topLinePunct w:val="0"/>
              <w:autoSpaceDE/>
              <w:autoSpaceDN/>
              <w:bidi w:val="0"/>
              <w:adjustRightInd/>
              <w:snapToGrid/>
              <w:spacing w:after="0"/>
              <w:textAlignment w:val="auto"/>
              <w:rPr>
                <w:rFonts w:hint="default" w:ascii="Courier New" w:hAnsi="Courier New" w:cs="Courier New"/>
                <w:sz w:val="15"/>
                <w:szCs w:val="15"/>
                <w:vertAlign w:val="baseline"/>
                <w:lang w:val="en-US" w:eastAsia="zh-CN"/>
              </w:rPr>
            </w:pP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dependencies</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color w:val="FF0000"/>
                <w:sz w:val="21"/>
                <w:szCs w:val="21"/>
                <w:shd w:val="clear" w:fill="C8EDCC"/>
              </w:rPr>
              <w:t>&lt;</w:t>
            </w:r>
            <w:r>
              <w:rPr>
                <w:rFonts w:hint="default" w:ascii="Courier New" w:hAnsi="Courier New" w:cs="Courier New"/>
                <w:b/>
                <w:color w:val="FF0000"/>
                <w:sz w:val="21"/>
                <w:szCs w:val="21"/>
                <w:shd w:val="clear" w:fill="C8EDCC"/>
              </w:rPr>
              <w:t>dependency</w:t>
            </w:r>
            <w:r>
              <w:rPr>
                <w:rFonts w:hint="default" w:ascii="Courier New" w:hAnsi="Courier New" w:cs="Courier New"/>
                <w:color w:val="FF0000"/>
                <w:sz w:val="21"/>
                <w:szCs w:val="21"/>
                <w:shd w:val="clear" w:fill="C8EDCC"/>
              </w:rPr>
              <w:t>&gt;</w:t>
            </w:r>
            <w:r>
              <w:rPr>
                <w:rFonts w:hint="default" w:ascii="Courier New" w:hAnsi="Courier New" w:cs="Courier New"/>
                <w:color w:val="FF0000"/>
                <w:sz w:val="21"/>
                <w:szCs w:val="21"/>
                <w:shd w:val="clear" w:fill="C8EDCC"/>
              </w:rPr>
              <w:br w:type="textWrapping"/>
            </w:r>
            <w:r>
              <w:rPr>
                <w:rFonts w:hint="default" w:ascii="Courier New" w:hAnsi="Courier New" w:cs="Courier New"/>
                <w:color w:val="FF0000"/>
                <w:sz w:val="21"/>
                <w:szCs w:val="21"/>
                <w:shd w:val="clear" w:fill="C8EDCC"/>
              </w:rPr>
              <w:t xml:space="preserve">            &lt;</w:t>
            </w:r>
            <w:r>
              <w:rPr>
                <w:rFonts w:hint="default" w:ascii="Courier New" w:hAnsi="Courier New" w:cs="Courier New"/>
                <w:b/>
                <w:color w:val="FF0000"/>
                <w:sz w:val="21"/>
                <w:szCs w:val="21"/>
                <w:shd w:val="clear" w:fill="C8EDCC"/>
              </w:rPr>
              <w:t>groupId</w:t>
            </w:r>
            <w:r>
              <w:rPr>
                <w:rFonts w:hint="default" w:ascii="Courier New" w:hAnsi="Courier New" w:cs="Courier New"/>
                <w:color w:val="FF0000"/>
                <w:sz w:val="21"/>
                <w:szCs w:val="21"/>
                <w:shd w:val="clear" w:fill="C8EDCC"/>
              </w:rPr>
              <w:t>&gt;com.pinyougou&lt;/</w:t>
            </w:r>
            <w:r>
              <w:rPr>
                <w:rFonts w:hint="default" w:ascii="Courier New" w:hAnsi="Courier New" w:cs="Courier New"/>
                <w:b/>
                <w:color w:val="FF0000"/>
                <w:sz w:val="21"/>
                <w:szCs w:val="21"/>
                <w:shd w:val="clear" w:fill="C8EDCC"/>
              </w:rPr>
              <w:t>groupId</w:t>
            </w:r>
            <w:r>
              <w:rPr>
                <w:rFonts w:hint="default" w:ascii="Courier New" w:hAnsi="Courier New" w:cs="Courier New"/>
                <w:color w:val="FF0000"/>
                <w:sz w:val="21"/>
                <w:szCs w:val="21"/>
                <w:shd w:val="clear" w:fill="C8EDCC"/>
              </w:rPr>
              <w:t>&gt;</w:t>
            </w:r>
            <w:r>
              <w:rPr>
                <w:rFonts w:hint="default" w:ascii="Courier New" w:hAnsi="Courier New" w:cs="Courier New"/>
                <w:color w:val="FF0000"/>
                <w:sz w:val="21"/>
                <w:szCs w:val="21"/>
                <w:shd w:val="clear" w:fill="C8EDCC"/>
              </w:rPr>
              <w:br w:type="textWrapping"/>
            </w:r>
            <w:r>
              <w:rPr>
                <w:rFonts w:hint="default" w:ascii="Courier New" w:hAnsi="Courier New" w:cs="Courier New"/>
                <w:color w:val="FF0000"/>
                <w:sz w:val="21"/>
                <w:szCs w:val="21"/>
                <w:shd w:val="clear" w:fill="C8EDCC"/>
              </w:rPr>
              <w:t xml:space="preserve">            &lt;</w:t>
            </w:r>
            <w:r>
              <w:rPr>
                <w:rFonts w:hint="default" w:ascii="Courier New" w:hAnsi="Courier New" w:cs="Courier New"/>
                <w:b/>
                <w:color w:val="FF0000"/>
                <w:sz w:val="21"/>
                <w:szCs w:val="21"/>
                <w:shd w:val="clear" w:fill="C8EDCC"/>
              </w:rPr>
              <w:t>artifactId</w:t>
            </w:r>
            <w:r>
              <w:rPr>
                <w:rFonts w:hint="default" w:ascii="Courier New" w:hAnsi="Courier New" w:cs="Courier New"/>
                <w:color w:val="FF0000"/>
                <w:sz w:val="21"/>
                <w:szCs w:val="21"/>
                <w:shd w:val="clear" w:fill="C8EDCC"/>
              </w:rPr>
              <w:t>&gt;pinyougou-mapper&lt;/</w:t>
            </w:r>
            <w:r>
              <w:rPr>
                <w:rFonts w:hint="default" w:ascii="Courier New" w:hAnsi="Courier New" w:cs="Courier New"/>
                <w:b/>
                <w:color w:val="FF0000"/>
                <w:sz w:val="21"/>
                <w:szCs w:val="21"/>
                <w:shd w:val="clear" w:fill="C8EDCC"/>
              </w:rPr>
              <w:t>artifactId</w:t>
            </w:r>
            <w:r>
              <w:rPr>
                <w:rFonts w:hint="default" w:ascii="Courier New" w:hAnsi="Courier New" w:cs="Courier New"/>
                <w:color w:val="FF0000"/>
                <w:sz w:val="21"/>
                <w:szCs w:val="21"/>
                <w:shd w:val="clear" w:fill="C8EDCC"/>
              </w:rPr>
              <w:t>&gt;</w:t>
            </w:r>
            <w:r>
              <w:rPr>
                <w:rFonts w:hint="default" w:ascii="Courier New" w:hAnsi="Courier New" w:cs="Courier New"/>
                <w:color w:val="FF0000"/>
                <w:sz w:val="21"/>
                <w:szCs w:val="21"/>
                <w:shd w:val="clear" w:fill="C8EDCC"/>
              </w:rPr>
              <w:br w:type="textWrapping"/>
            </w:r>
            <w:r>
              <w:rPr>
                <w:rFonts w:hint="default" w:ascii="Courier New" w:hAnsi="Courier New" w:cs="Courier New"/>
                <w:color w:val="FF0000"/>
                <w:sz w:val="21"/>
                <w:szCs w:val="21"/>
                <w:shd w:val="clear" w:fill="C8EDCC"/>
              </w:rPr>
              <w:t xml:space="preserve">            &lt;</w:t>
            </w:r>
            <w:r>
              <w:rPr>
                <w:rFonts w:hint="default" w:ascii="Courier New" w:hAnsi="Courier New" w:cs="Courier New"/>
                <w:b/>
                <w:color w:val="FF0000"/>
                <w:sz w:val="21"/>
                <w:szCs w:val="21"/>
                <w:shd w:val="clear" w:fill="C8EDCC"/>
              </w:rPr>
              <w:t>version</w:t>
            </w:r>
            <w:r>
              <w:rPr>
                <w:rFonts w:hint="default" w:ascii="Courier New" w:hAnsi="Courier New" w:cs="Courier New"/>
                <w:color w:val="FF0000"/>
                <w:sz w:val="21"/>
                <w:szCs w:val="21"/>
                <w:shd w:val="clear" w:fill="C8EDCC"/>
              </w:rPr>
              <w:t>&gt;1.0-SNAPSHOT&lt;/</w:t>
            </w:r>
            <w:r>
              <w:rPr>
                <w:rFonts w:hint="default" w:ascii="Courier New" w:hAnsi="Courier New" w:cs="Courier New"/>
                <w:b/>
                <w:color w:val="FF0000"/>
                <w:sz w:val="21"/>
                <w:szCs w:val="21"/>
                <w:shd w:val="clear" w:fill="C8EDCC"/>
              </w:rPr>
              <w:t>version</w:t>
            </w:r>
            <w:r>
              <w:rPr>
                <w:rFonts w:hint="default" w:ascii="Courier New" w:hAnsi="Courier New" w:cs="Courier New"/>
                <w:color w:val="FF0000"/>
                <w:sz w:val="21"/>
                <w:szCs w:val="21"/>
                <w:shd w:val="clear" w:fill="C8EDCC"/>
              </w:rPr>
              <w:t>&gt;</w:t>
            </w:r>
            <w:r>
              <w:rPr>
                <w:rFonts w:hint="default" w:ascii="Courier New" w:hAnsi="Courier New" w:cs="Courier New"/>
                <w:color w:val="FF0000"/>
                <w:sz w:val="21"/>
                <w:szCs w:val="21"/>
                <w:shd w:val="clear" w:fill="C8EDCC"/>
              </w:rPr>
              <w:br w:type="textWrapping"/>
            </w:r>
            <w:r>
              <w:rPr>
                <w:rFonts w:hint="default" w:ascii="Courier New" w:hAnsi="Courier New" w:cs="Courier New"/>
                <w:color w:val="FF0000"/>
                <w:sz w:val="21"/>
                <w:szCs w:val="21"/>
                <w:shd w:val="clear" w:fill="C8EDCC"/>
              </w:rPr>
              <w:t xml:space="preserve">        &lt;/</w:t>
            </w:r>
            <w:r>
              <w:rPr>
                <w:rFonts w:hint="default" w:ascii="Courier New" w:hAnsi="Courier New" w:cs="Courier New"/>
                <w:b/>
                <w:color w:val="FF0000"/>
                <w:sz w:val="21"/>
                <w:szCs w:val="21"/>
                <w:shd w:val="clear" w:fill="C8EDCC"/>
              </w:rPr>
              <w:t>dependency</w:t>
            </w:r>
            <w:r>
              <w:rPr>
                <w:rFonts w:hint="default" w:ascii="Courier New" w:hAnsi="Courier New" w:cs="Courier New"/>
                <w:color w:val="FF0000"/>
                <w:sz w:val="21"/>
                <w:szCs w:val="21"/>
                <w:shd w:val="clear" w:fill="C8EDCC"/>
              </w:rPr>
              <w:t>&gt;</w:t>
            </w:r>
            <w:r>
              <w:rPr>
                <w:rFonts w:hint="default" w:ascii="Courier New" w:hAnsi="Courier New" w:cs="Courier New"/>
                <w:color w:val="FF0000"/>
                <w:sz w:val="21"/>
                <w:szCs w:val="21"/>
                <w:shd w:val="clear" w:fill="C8EDCC"/>
              </w:rPr>
              <w:br w:type="textWrapping"/>
            </w:r>
            <w:r>
              <w:rPr>
                <w:rFonts w:hint="default" w:ascii="Courier New" w:hAnsi="Courier New" w:cs="Courier New"/>
                <w:color w:val="FF0000"/>
                <w:sz w:val="21"/>
                <w:szCs w:val="21"/>
                <w:shd w:val="clear" w:fill="C8EDCC"/>
              </w:rPr>
              <w:t xml:space="preserve">        </w:t>
            </w:r>
            <w:r>
              <w:rPr>
                <w:rFonts w:hint="default" w:ascii="Courier New" w:hAnsi="Courier New" w:cs="Courier New"/>
                <w:i/>
                <w:color w:val="FF0000"/>
                <w:sz w:val="21"/>
                <w:szCs w:val="21"/>
                <w:shd w:val="clear" w:fill="C8EDCC"/>
              </w:rPr>
              <w:t xml:space="preserve">&lt;!-- </w:t>
            </w:r>
            <w:r>
              <w:rPr>
                <w:rFonts w:hint="eastAsia" w:ascii="宋体" w:hAnsi="宋体" w:eastAsia="宋体" w:cs="宋体"/>
                <w:i/>
                <w:color w:val="FF0000"/>
                <w:sz w:val="21"/>
                <w:szCs w:val="21"/>
                <w:shd w:val="clear" w:fill="C8EDCC"/>
              </w:rPr>
              <w:t>配置</w:t>
            </w:r>
            <w:r>
              <w:rPr>
                <w:rFonts w:hint="default" w:ascii="Courier New" w:hAnsi="Courier New" w:cs="Courier New"/>
                <w:i/>
                <w:color w:val="FF0000"/>
                <w:sz w:val="21"/>
                <w:szCs w:val="21"/>
                <w:shd w:val="clear" w:fill="C8EDCC"/>
              </w:rPr>
              <w:t>spring-data-elasticsearch --&gt;</w:t>
            </w:r>
            <w:r>
              <w:rPr>
                <w:rFonts w:hint="default" w:ascii="Courier New" w:hAnsi="Courier New" w:cs="Courier New"/>
                <w:i/>
                <w:color w:val="FF0000"/>
                <w:sz w:val="21"/>
                <w:szCs w:val="21"/>
                <w:shd w:val="clear" w:fill="C8EDCC"/>
              </w:rPr>
              <w:br w:type="textWrapping"/>
            </w:r>
            <w:r>
              <w:rPr>
                <w:rFonts w:hint="default" w:ascii="Courier New" w:hAnsi="Courier New" w:cs="Courier New"/>
                <w:i/>
                <w:color w:val="FF0000"/>
                <w:sz w:val="21"/>
                <w:szCs w:val="21"/>
                <w:shd w:val="clear" w:fill="C8EDCC"/>
              </w:rPr>
              <w:t xml:space="preserve">        </w:t>
            </w:r>
            <w:r>
              <w:rPr>
                <w:rFonts w:hint="default" w:ascii="Courier New" w:hAnsi="Courier New" w:cs="Courier New"/>
                <w:color w:val="FF0000"/>
                <w:sz w:val="21"/>
                <w:szCs w:val="21"/>
                <w:shd w:val="clear" w:fill="C8EDCC"/>
              </w:rPr>
              <w:t>&lt;</w:t>
            </w:r>
            <w:r>
              <w:rPr>
                <w:rFonts w:hint="default" w:ascii="Courier New" w:hAnsi="Courier New" w:cs="Courier New"/>
                <w:b/>
                <w:color w:val="FF0000"/>
                <w:sz w:val="21"/>
                <w:szCs w:val="21"/>
                <w:shd w:val="clear" w:fill="C8EDCC"/>
              </w:rPr>
              <w:t>dependency</w:t>
            </w:r>
            <w:r>
              <w:rPr>
                <w:rFonts w:hint="default" w:ascii="Courier New" w:hAnsi="Courier New" w:cs="Courier New"/>
                <w:color w:val="FF0000"/>
                <w:sz w:val="21"/>
                <w:szCs w:val="21"/>
                <w:shd w:val="clear" w:fill="C8EDCC"/>
              </w:rPr>
              <w:t>&gt;</w:t>
            </w:r>
            <w:r>
              <w:rPr>
                <w:rFonts w:hint="default" w:ascii="Courier New" w:hAnsi="Courier New" w:cs="Courier New"/>
                <w:color w:val="FF0000"/>
                <w:sz w:val="21"/>
                <w:szCs w:val="21"/>
                <w:shd w:val="clear" w:fill="C8EDCC"/>
              </w:rPr>
              <w:br w:type="textWrapping"/>
            </w:r>
            <w:r>
              <w:rPr>
                <w:rFonts w:hint="default" w:ascii="Courier New" w:hAnsi="Courier New" w:cs="Courier New"/>
                <w:color w:val="FF0000"/>
                <w:sz w:val="21"/>
                <w:szCs w:val="21"/>
                <w:shd w:val="clear" w:fill="C8EDCC"/>
              </w:rPr>
              <w:t xml:space="preserve">            &lt;</w:t>
            </w:r>
            <w:r>
              <w:rPr>
                <w:rFonts w:hint="default" w:ascii="Courier New" w:hAnsi="Courier New" w:cs="Courier New"/>
                <w:b/>
                <w:color w:val="FF0000"/>
                <w:sz w:val="21"/>
                <w:szCs w:val="21"/>
                <w:shd w:val="clear" w:fill="C8EDCC"/>
              </w:rPr>
              <w:t>groupId</w:t>
            </w:r>
            <w:r>
              <w:rPr>
                <w:rFonts w:hint="default" w:ascii="Courier New" w:hAnsi="Courier New" w:cs="Courier New"/>
                <w:color w:val="FF0000"/>
                <w:sz w:val="21"/>
                <w:szCs w:val="21"/>
                <w:shd w:val="clear" w:fill="C8EDCC"/>
              </w:rPr>
              <w:t>&gt;org.springframework.data&lt;/</w:t>
            </w:r>
            <w:r>
              <w:rPr>
                <w:rFonts w:hint="default" w:ascii="Courier New" w:hAnsi="Courier New" w:cs="Courier New"/>
                <w:b/>
                <w:color w:val="FF0000"/>
                <w:sz w:val="21"/>
                <w:szCs w:val="21"/>
                <w:shd w:val="clear" w:fill="C8EDCC"/>
              </w:rPr>
              <w:t>groupId</w:t>
            </w:r>
            <w:r>
              <w:rPr>
                <w:rFonts w:hint="default" w:ascii="Courier New" w:hAnsi="Courier New" w:cs="Courier New"/>
                <w:color w:val="FF0000"/>
                <w:sz w:val="21"/>
                <w:szCs w:val="21"/>
                <w:shd w:val="clear" w:fill="C8EDCC"/>
              </w:rPr>
              <w:t>&gt;</w:t>
            </w:r>
            <w:r>
              <w:rPr>
                <w:rFonts w:hint="default" w:ascii="Courier New" w:hAnsi="Courier New" w:cs="Courier New"/>
                <w:color w:val="FF0000"/>
                <w:sz w:val="21"/>
                <w:szCs w:val="21"/>
                <w:shd w:val="clear" w:fill="C8EDCC"/>
              </w:rPr>
              <w:br w:type="textWrapping"/>
            </w:r>
            <w:r>
              <w:rPr>
                <w:rFonts w:hint="default" w:ascii="Courier New" w:hAnsi="Courier New" w:cs="Courier New"/>
                <w:color w:val="FF0000"/>
                <w:sz w:val="21"/>
                <w:szCs w:val="21"/>
                <w:shd w:val="clear" w:fill="C8EDCC"/>
              </w:rPr>
              <w:t xml:space="preserve">            &lt;</w:t>
            </w:r>
            <w:r>
              <w:rPr>
                <w:rFonts w:hint="default" w:ascii="Courier New" w:hAnsi="Courier New" w:cs="Courier New"/>
                <w:b/>
                <w:color w:val="FF0000"/>
                <w:sz w:val="21"/>
                <w:szCs w:val="21"/>
                <w:shd w:val="clear" w:fill="C8EDCC"/>
              </w:rPr>
              <w:t>artifactId</w:t>
            </w:r>
            <w:r>
              <w:rPr>
                <w:rFonts w:hint="default" w:ascii="Courier New" w:hAnsi="Courier New" w:cs="Courier New"/>
                <w:color w:val="FF0000"/>
                <w:sz w:val="21"/>
                <w:szCs w:val="21"/>
                <w:shd w:val="clear" w:fill="C8EDCC"/>
              </w:rPr>
              <w:t>&gt;spring-data-elasticsearch&lt;/</w:t>
            </w:r>
            <w:r>
              <w:rPr>
                <w:rFonts w:hint="default" w:ascii="Courier New" w:hAnsi="Courier New" w:cs="Courier New"/>
                <w:b/>
                <w:color w:val="FF0000"/>
                <w:sz w:val="21"/>
                <w:szCs w:val="21"/>
                <w:shd w:val="clear" w:fill="C8EDCC"/>
              </w:rPr>
              <w:t>artifactId</w:t>
            </w:r>
            <w:r>
              <w:rPr>
                <w:rFonts w:hint="default" w:ascii="Courier New" w:hAnsi="Courier New" w:cs="Courier New"/>
                <w:color w:val="FF0000"/>
                <w:sz w:val="21"/>
                <w:szCs w:val="21"/>
                <w:shd w:val="clear" w:fill="C8EDCC"/>
              </w:rPr>
              <w:t>&gt;</w:t>
            </w:r>
            <w:r>
              <w:rPr>
                <w:rFonts w:hint="default" w:ascii="Courier New" w:hAnsi="Courier New" w:cs="Courier New"/>
                <w:color w:val="FF0000"/>
                <w:sz w:val="21"/>
                <w:szCs w:val="21"/>
                <w:shd w:val="clear" w:fill="C8EDCC"/>
              </w:rPr>
              <w:br w:type="textWrapping"/>
            </w:r>
            <w:r>
              <w:rPr>
                <w:rFonts w:hint="default" w:ascii="Courier New" w:hAnsi="Courier New" w:cs="Courier New"/>
                <w:color w:val="FF0000"/>
                <w:sz w:val="21"/>
                <w:szCs w:val="21"/>
                <w:shd w:val="clear" w:fill="C8EDCC"/>
              </w:rPr>
              <w:t xml:space="preserve">        &lt;/</w:t>
            </w:r>
            <w:r>
              <w:rPr>
                <w:rFonts w:hint="default" w:ascii="Courier New" w:hAnsi="Courier New" w:cs="Courier New"/>
                <w:b/>
                <w:color w:val="FF0000"/>
                <w:sz w:val="21"/>
                <w:szCs w:val="21"/>
                <w:shd w:val="clear" w:fill="C8EDCC"/>
              </w:rPr>
              <w:t>dependency</w:t>
            </w:r>
            <w:r>
              <w:rPr>
                <w:rFonts w:hint="default" w:ascii="Courier New" w:hAnsi="Courier New" w:cs="Courier New"/>
                <w:color w:val="FF0000"/>
                <w:sz w:val="21"/>
                <w:szCs w:val="21"/>
                <w:shd w:val="clear" w:fill="C8EDCC"/>
              </w:rPr>
              <w:t>&gt;</w:t>
            </w:r>
            <w:r>
              <w:rPr>
                <w:rFonts w:hint="default" w:ascii="Courier New" w:hAnsi="Courier New" w:cs="Courier New"/>
                <w:color w:val="FF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dependencies</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&lt;/</w:t>
            </w:r>
            <w:r>
              <w:rPr>
                <w:rFonts w:hint="default" w:ascii="Courier New" w:hAnsi="Courier New" w:cs="Courier New"/>
                <w:b/>
                <w:color w:val="000080"/>
                <w:sz w:val="21"/>
                <w:szCs w:val="21"/>
                <w:shd w:val="clear" w:fill="C8EDCC"/>
              </w:rPr>
              <w:t>project</w:t>
            </w:r>
            <w:r>
              <w:rPr>
                <w:rFonts w:hint="default" w:ascii="Courier New" w:hAnsi="Courier New" w:cs="Courier New"/>
                <w:color w:val="000000"/>
                <w:sz w:val="21"/>
                <w:szCs w:val="21"/>
                <w:shd w:val="clear" w:fill="C8EDCC"/>
              </w:rPr>
              <w:t>&gt;</w:t>
            </w:r>
          </w:p>
        </w:tc>
      </w:tr>
    </w:tbl>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ascii="Courier New" w:hAnsi="Courier New" w:cs="Courier New"/>
          <w:lang w:val="en-US" w:eastAsia="zh-CN"/>
        </w:rPr>
      </w:pPr>
      <w:r>
        <w:rPr>
          <w:rFonts w:hint="default" w:ascii="Courier New" w:hAnsi="Courier New" w:cs="Courier New"/>
          <w:lang w:val="en-US" w:eastAsia="zh-CN"/>
        </w:rPr>
        <w:t>pinyougou-es-import\src\main\resources\applicationContext.xml</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pageBreakBefore w:val="0"/>
              <w:widowControl/>
              <w:suppressLineNumbers w:val="0"/>
              <w:shd w:val="clear" w:fill="C8EDCC"/>
              <w:kinsoku/>
              <w:wordWrap/>
              <w:overflowPunct/>
              <w:topLinePunct w:val="0"/>
              <w:autoSpaceDE/>
              <w:autoSpaceDN/>
              <w:bidi w:val="0"/>
              <w:adjustRightInd/>
              <w:snapToGrid/>
              <w:spacing w:after="0"/>
              <w:textAlignment w:val="auto"/>
              <w:rPr>
                <w:rFonts w:hint="default" w:ascii="Courier New" w:hAnsi="Courier New" w:cs="Courier New"/>
                <w:sz w:val="15"/>
                <w:szCs w:val="15"/>
                <w:vertAlign w:val="baseline"/>
                <w:lang w:val="en-US" w:eastAsia="zh-CN"/>
              </w:rPr>
            </w:pPr>
            <w:r>
              <w:rPr>
                <w:rFonts w:hint="default" w:ascii="Courier New" w:hAnsi="Courier New" w:cs="Courier New"/>
                <w:i/>
                <w:color w:val="000000"/>
                <w:sz w:val="18"/>
                <w:szCs w:val="18"/>
                <w:shd w:val="clear" w:fill="C8EDCC"/>
              </w:rPr>
              <w:t>&lt;?</w:t>
            </w:r>
            <w:r>
              <w:rPr>
                <w:rFonts w:hint="default" w:ascii="Courier New" w:hAnsi="Courier New" w:cs="Courier New"/>
                <w:b/>
                <w:color w:val="0000FF"/>
                <w:sz w:val="18"/>
                <w:szCs w:val="18"/>
                <w:shd w:val="clear" w:fill="C8EDCC"/>
              </w:rPr>
              <w:t>xml version</w:t>
            </w:r>
            <w:r>
              <w:rPr>
                <w:rFonts w:hint="default" w:ascii="Courier New" w:hAnsi="Courier New" w:cs="Courier New"/>
                <w:b/>
                <w:color w:val="008000"/>
                <w:sz w:val="18"/>
                <w:szCs w:val="18"/>
                <w:shd w:val="clear" w:fill="C8EDCC"/>
              </w:rPr>
              <w:t xml:space="preserve">="1.0" </w:t>
            </w:r>
            <w:r>
              <w:rPr>
                <w:rFonts w:hint="default" w:ascii="Courier New" w:hAnsi="Courier New" w:cs="Courier New"/>
                <w:b/>
                <w:color w:val="0000FF"/>
                <w:sz w:val="18"/>
                <w:szCs w:val="18"/>
                <w:shd w:val="clear" w:fill="C8EDCC"/>
              </w:rPr>
              <w:t>encoding</w:t>
            </w:r>
            <w:r>
              <w:rPr>
                <w:rFonts w:hint="default" w:ascii="Courier New" w:hAnsi="Courier New" w:cs="Courier New"/>
                <w:b/>
                <w:color w:val="008000"/>
                <w:sz w:val="18"/>
                <w:szCs w:val="18"/>
                <w:shd w:val="clear" w:fill="C8EDCC"/>
              </w:rPr>
              <w:t>="utf-8"</w:t>
            </w:r>
            <w:r>
              <w:rPr>
                <w:rFonts w:hint="default" w:ascii="Courier New" w:hAnsi="Courier New" w:cs="Courier New"/>
                <w:i/>
                <w:color w:val="000000"/>
                <w:sz w:val="18"/>
                <w:szCs w:val="18"/>
                <w:shd w:val="clear" w:fill="C8EDCC"/>
              </w:rPr>
              <w:t>?&gt;</w:t>
            </w:r>
            <w:r>
              <w:rPr>
                <w:rFonts w:hint="default" w:ascii="Courier New" w:hAnsi="Courier New" w:cs="Courier New"/>
                <w:i/>
                <w:color w:val="000000"/>
                <w:sz w:val="18"/>
                <w:szCs w:val="18"/>
                <w:shd w:val="clear" w:fill="C8EDCC"/>
              </w:rPr>
              <w:br w:type="textWrapping"/>
            </w:r>
            <w:r>
              <w:rPr>
                <w:rFonts w:hint="default" w:ascii="Courier New" w:hAnsi="Courier New" w:cs="Courier New"/>
                <w:color w:val="000000"/>
                <w:sz w:val="18"/>
                <w:szCs w:val="18"/>
                <w:shd w:val="clear" w:fill="C8EDCC"/>
              </w:rPr>
              <w:t>&lt;</w:t>
            </w:r>
            <w:r>
              <w:rPr>
                <w:rFonts w:hint="default" w:ascii="Courier New" w:hAnsi="Courier New" w:cs="Courier New"/>
                <w:b/>
                <w:color w:val="000080"/>
                <w:sz w:val="18"/>
                <w:szCs w:val="18"/>
                <w:shd w:val="clear" w:fill="C8EDCC"/>
              </w:rPr>
              <w:t xml:space="preserve">beans </w:t>
            </w:r>
            <w:r>
              <w:rPr>
                <w:rFonts w:hint="default" w:ascii="Courier New" w:hAnsi="Courier New" w:cs="Courier New"/>
                <w:b/>
                <w:color w:val="0000FF"/>
                <w:sz w:val="18"/>
                <w:szCs w:val="18"/>
                <w:shd w:val="clear" w:fill="C8EDCC"/>
              </w:rPr>
              <w:t>xmlns</w:t>
            </w:r>
            <w:r>
              <w:rPr>
                <w:rFonts w:hint="default" w:ascii="Courier New" w:hAnsi="Courier New" w:cs="Courier New"/>
                <w:b/>
                <w:color w:val="008000"/>
                <w:sz w:val="18"/>
                <w:szCs w:val="18"/>
                <w:shd w:val="clear" w:fill="C8EDCC"/>
              </w:rPr>
              <w:t>="http://www.springframework.org/schema/beans"</w:t>
            </w:r>
            <w:r>
              <w:rPr>
                <w:rFonts w:hint="default" w:ascii="Courier New" w:hAnsi="Courier New" w:cs="Courier New"/>
                <w:b/>
                <w:color w:val="008000"/>
                <w:sz w:val="18"/>
                <w:szCs w:val="18"/>
                <w:shd w:val="clear" w:fill="C8EDCC"/>
              </w:rPr>
              <w:br w:type="textWrapping"/>
            </w:r>
            <w:r>
              <w:rPr>
                <w:rFonts w:hint="default" w:ascii="Courier New" w:hAnsi="Courier New" w:cs="Courier New"/>
                <w:b/>
                <w:color w:val="008000"/>
                <w:sz w:val="18"/>
                <w:szCs w:val="18"/>
                <w:shd w:val="clear" w:fill="C8EDCC"/>
              </w:rPr>
              <w:t xml:space="preserve">       </w:t>
            </w:r>
            <w:r>
              <w:rPr>
                <w:rFonts w:hint="default" w:ascii="Courier New" w:hAnsi="Courier New" w:cs="Courier New"/>
                <w:b/>
                <w:color w:val="0000FF"/>
                <w:sz w:val="18"/>
                <w:szCs w:val="18"/>
                <w:shd w:val="clear" w:fill="C8EDCC"/>
              </w:rPr>
              <w:t>xmlns:</w:t>
            </w:r>
            <w:r>
              <w:rPr>
                <w:rFonts w:hint="default" w:ascii="Courier New" w:hAnsi="Courier New" w:cs="Courier New"/>
                <w:b/>
                <w:color w:val="660E7A"/>
                <w:sz w:val="18"/>
                <w:szCs w:val="18"/>
                <w:shd w:val="clear" w:fill="C8EDCC"/>
              </w:rPr>
              <w:t>xsi</w:t>
            </w:r>
            <w:r>
              <w:rPr>
                <w:rFonts w:hint="default" w:ascii="Courier New" w:hAnsi="Courier New" w:cs="Courier New"/>
                <w:b/>
                <w:color w:val="008000"/>
                <w:sz w:val="18"/>
                <w:szCs w:val="18"/>
                <w:shd w:val="clear" w:fill="C8EDCC"/>
              </w:rPr>
              <w:t>="http://www.w3.org/2001/XMLSchema-instance"</w:t>
            </w:r>
            <w:r>
              <w:rPr>
                <w:rFonts w:hint="default" w:ascii="Courier New" w:hAnsi="Courier New" w:cs="Courier New"/>
                <w:b/>
                <w:color w:val="008000"/>
                <w:sz w:val="18"/>
                <w:szCs w:val="18"/>
                <w:shd w:val="clear" w:fill="C8EDCC"/>
              </w:rPr>
              <w:br w:type="textWrapping"/>
            </w:r>
            <w:r>
              <w:rPr>
                <w:rFonts w:hint="default" w:ascii="Courier New" w:hAnsi="Courier New" w:cs="Courier New"/>
                <w:b/>
                <w:color w:val="008000"/>
                <w:sz w:val="18"/>
                <w:szCs w:val="18"/>
                <w:shd w:val="clear" w:fill="C8EDCC"/>
              </w:rPr>
              <w:t xml:space="preserve">       </w:t>
            </w:r>
            <w:r>
              <w:rPr>
                <w:rFonts w:hint="default" w:ascii="Courier New" w:hAnsi="Courier New" w:cs="Courier New"/>
                <w:b/>
                <w:color w:val="0000FF"/>
                <w:sz w:val="18"/>
                <w:szCs w:val="18"/>
                <w:shd w:val="clear" w:fill="C8EDCC"/>
              </w:rPr>
              <w:t>xmlns:</w:t>
            </w:r>
            <w:r>
              <w:rPr>
                <w:rFonts w:hint="default" w:ascii="Courier New" w:hAnsi="Courier New" w:cs="Courier New"/>
                <w:b/>
                <w:color w:val="660E7A"/>
                <w:sz w:val="18"/>
                <w:szCs w:val="18"/>
                <w:shd w:val="clear" w:fill="C8EDCC"/>
              </w:rPr>
              <w:t>context</w:t>
            </w:r>
            <w:r>
              <w:rPr>
                <w:rFonts w:hint="default" w:ascii="Courier New" w:hAnsi="Courier New" w:cs="Courier New"/>
                <w:b/>
                <w:color w:val="008000"/>
                <w:sz w:val="18"/>
                <w:szCs w:val="18"/>
                <w:shd w:val="clear" w:fill="C8EDCC"/>
              </w:rPr>
              <w:t>="http://www.springframework.org/schema/context"</w:t>
            </w:r>
            <w:r>
              <w:rPr>
                <w:rFonts w:hint="default" w:ascii="Courier New" w:hAnsi="Courier New" w:cs="Courier New"/>
                <w:b/>
                <w:color w:val="008000"/>
                <w:sz w:val="18"/>
                <w:szCs w:val="18"/>
                <w:shd w:val="clear" w:fill="C8EDCC"/>
              </w:rPr>
              <w:br w:type="textWrapping"/>
            </w:r>
            <w:r>
              <w:rPr>
                <w:rFonts w:hint="default" w:ascii="Courier New" w:hAnsi="Courier New" w:cs="Courier New"/>
                <w:b/>
                <w:color w:val="008000"/>
                <w:sz w:val="18"/>
                <w:szCs w:val="18"/>
                <w:shd w:val="clear" w:fill="C8EDCC"/>
              </w:rPr>
              <w:t xml:space="preserve">       </w:t>
            </w:r>
            <w:r>
              <w:rPr>
                <w:rFonts w:hint="default" w:ascii="Courier New" w:hAnsi="Courier New" w:cs="Courier New"/>
                <w:b/>
                <w:color w:val="660E7A"/>
                <w:sz w:val="18"/>
                <w:szCs w:val="18"/>
                <w:shd w:val="clear" w:fill="C8EDCC"/>
              </w:rPr>
              <w:t>xsi</w:t>
            </w:r>
            <w:r>
              <w:rPr>
                <w:rFonts w:hint="default" w:ascii="Courier New" w:hAnsi="Courier New" w:cs="Courier New"/>
                <w:b/>
                <w:color w:val="0000FF"/>
                <w:sz w:val="18"/>
                <w:szCs w:val="18"/>
                <w:shd w:val="clear" w:fill="C8EDCC"/>
              </w:rPr>
              <w:t>:schemaLocation</w:t>
            </w:r>
            <w:r>
              <w:rPr>
                <w:rFonts w:hint="default" w:ascii="Courier New" w:hAnsi="Courier New" w:cs="Courier New"/>
                <w:b/>
                <w:color w:val="008000"/>
                <w:sz w:val="18"/>
                <w:szCs w:val="18"/>
                <w:shd w:val="clear" w:fill="C8EDCC"/>
              </w:rPr>
              <w:t>="http://www.springframework.org/schema/beans</w:t>
            </w:r>
            <w:r>
              <w:rPr>
                <w:rFonts w:hint="default" w:ascii="Courier New" w:hAnsi="Courier New" w:cs="Courier New"/>
                <w:b/>
                <w:color w:val="008000"/>
                <w:sz w:val="18"/>
                <w:szCs w:val="18"/>
                <w:shd w:val="clear" w:fill="C8EDCC"/>
              </w:rPr>
              <w:br w:type="textWrapping"/>
            </w:r>
            <w:r>
              <w:rPr>
                <w:rFonts w:hint="default" w:ascii="Courier New" w:hAnsi="Courier New" w:cs="Courier New"/>
                <w:b/>
                <w:color w:val="008000"/>
                <w:sz w:val="18"/>
                <w:szCs w:val="18"/>
                <w:shd w:val="clear" w:fill="C8EDCC"/>
              </w:rPr>
              <w:t xml:space="preserve">       http://www.springframework.org/schema/beans/spring-beans.xsd</w:t>
            </w:r>
            <w:r>
              <w:rPr>
                <w:rFonts w:hint="default" w:ascii="Courier New" w:hAnsi="Courier New" w:cs="Courier New"/>
                <w:b/>
                <w:color w:val="008000"/>
                <w:sz w:val="18"/>
                <w:szCs w:val="18"/>
                <w:shd w:val="clear" w:fill="C8EDCC"/>
              </w:rPr>
              <w:br w:type="textWrapping"/>
            </w:r>
            <w:r>
              <w:rPr>
                <w:rFonts w:hint="default" w:ascii="Courier New" w:hAnsi="Courier New" w:cs="Courier New"/>
                <w:b/>
                <w:color w:val="008000"/>
                <w:sz w:val="18"/>
                <w:szCs w:val="18"/>
                <w:shd w:val="clear" w:fill="C8EDCC"/>
              </w:rPr>
              <w:t xml:space="preserve">       http://www.springframework.org/schema/context</w:t>
            </w:r>
            <w:r>
              <w:rPr>
                <w:rFonts w:hint="default" w:ascii="Courier New" w:hAnsi="Courier New" w:cs="Courier New"/>
                <w:b/>
                <w:color w:val="008000"/>
                <w:sz w:val="18"/>
                <w:szCs w:val="18"/>
                <w:shd w:val="clear" w:fill="C8EDCC"/>
              </w:rPr>
              <w:br w:type="textWrapping"/>
            </w:r>
            <w:r>
              <w:rPr>
                <w:rFonts w:hint="default" w:ascii="Courier New" w:hAnsi="Courier New" w:cs="Courier New"/>
                <w:b/>
                <w:color w:val="008000"/>
                <w:sz w:val="18"/>
                <w:szCs w:val="18"/>
                <w:shd w:val="clear" w:fill="C8EDCC"/>
              </w:rPr>
              <w:t xml:space="preserve">       http://www.springframework.org/schema/context/spring-context.xsd"</w:t>
            </w:r>
            <w:r>
              <w:rPr>
                <w:rFonts w:hint="default" w:ascii="Courier New" w:hAnsi="Courier New" w:cs="Courier New"/>
                <w:color w:val="000000"/>
                <w:sz w:val="18"/>
                <w:szCs w:val="18"/>
                <w:shd w:val="clear" w:fill="C8EDCC"/>
              </w:rPr>
              <w:t>&gt;</w:t>
            </w:r>
            <w:r>
              <w:rPr>
                <w:rFonts w:hint="default" w:ascii="Courier New" w:hAnsi="Courier New" w:cs="Courier New"/>
                <w:color w:val="000000"/>
                <w:sz w:val="18"/>
                <w:szCs w:val="18"/>
                <w:shd w:val="clear" w:fill="C8EDCC"/>
              </w:rPr>
              <w:br w:type="textWrapping"/>
            </w:r>
            <w:r>
              <w:rPr>
                <w:rFonts w:hint="default" w:ascii="Courier New" w:hAnsi="Courier New" w:cs="Courier New"/>
                <w:color w:val="000000"/>
                <w:sz w:val="18"/>
                <w:szCs w:val="18"/>
                <w:shd w:val="clear" w:fill="C8EDCC"/>
              </w:rPr>
              <w:br w:type="textWrapping"/>
            </w:r>
            <w:r>
              <w:rPr>
                <w:rFonts w:hint="default" w:ascii="Courier New" w:hAnsi="Courier New" w:cs="Courier New"/>
                <w:color w:val="000000"/>
                <w:sz w:val="18"/>
                <w:szCs w:val="18"/>
                <w:shd w:val="clear" w:fill="C8EDCC"/>
              </w:rPr>
              <w:t xml:space="preserve">    </w:t>
            </w:r>
            <w:r>
              <w:rPr>
                <w:rFonts w:hint="default" w:ascii="Courier New" w:hAnsi="Courier New" w:cs="Courier New"/>
                <w:i/>
                <w:color w:val="808080"/>
                <w:sz w:val="21"/>
                <w:szCs w:val="21"/>
                <w:shd w:val="clear" w:fill="C8EDCC"/>
              </w:rPr>
              <w:t xml:space="preserve">&lt;!-- </w:t>
            </w:r>
            <w:r>
              <w:rPr>
                <w:rFonts w:hint="eastAsia" w:ascii="宋体" w:hAnsi="宋体" w:eastAsia="宋体" w:cs="宋体"/>
                <w:i/>
                <w:color w:val="808080"/>
                <w:sz w:val="21"/>
                <w:szCs w:val="21"/>
                <w:shd w:val="clear" w:fill="C8EDCC"/>
              </w:rPr>
              <w:t xml:space="preserve">配置加载属性文件 </w:t>
            </w:r>
            <w:r>
              <w:rPr>
                <w:rFonts w:hint="default" w:ascii="Courier New" w:hAnsi="Courier New" w:cs="Courier New"/>
                <w:i/>
                <w:color w:val="808080"/>
                <w:sz w:val="21"/>
                <w:szCs w:val="21"/>
                <w:shd w:val="clear" w:fill="C8EDCC"/>
              </w:rPr>
              <w:t>--&gt;</w:t>
            </w:r>
            <w:r>
              <w:rPr>
                <w:rFonts w:hint="default" w:ascii="Courier New" w:hAnsi="Courier New" w:cs="Courier New"/>
                <w:i/>
                <w:color w:val="808080"/>
                <w:sz w:val="21"/>
                <w:szCs w:val="21"/>
                <w:shd w:val="clear" w:fill="C8EDCC"/>
              </w:rPr>
              <w:br w:type="textWrapping"/>
            </w:r>
            <w:r>
              <w:rPr>
                <w:rFonts w:hint="default" w:ascii="Courier New" w:hAnsi="Courier New" w:cs="Courier New"/>
                <w:i/>
                <w:color w:val="808080"/>
                <w:sz w:val="21"/>
                <w:szCs w:val="21"/>
                <w:shd w:val="clear" w:fill="C8EDCC"/>
              </w:rPr>
              <w:t xml:space="preserve">    </w:t>
            </w:r>
            <w:r>
              <w:rPr>
                <w:rFonts w:hint="default" w:ascii="Courier New" w:hAnsi="Courier New" w:cs="Courier New"/>
                <w:color w:val="000000"/>
                <w:sz w:val="21"/>
                <w:szCs w:val="21"/>
                <w:shd w:val="clear" w:fill="C8EDCC"/>
              </w:rPr>
              <w:t>&lt;</w:t>
            </w:r>
            <w:r>
              <w:rPr>
                <w:rFonts w:hint="default" w:ascii="Courier New" w:hAnsi="Courier New" w:cs="Courier New"/>
                <w:b/>
                <w:color w:val="660E7A"/>
                <w:sz w:val="21"/>
                <w:szCs w:val="21"/>
                <w:shd w:val="clear" w:fill="C8EDCC"/>
              </w:rPr>
              <w:t>context</w:t>
            </w:r>
            <w:r>
              <w:rPr>
                <w:rFonts w:hint="default" w:ascii="Courier New" w:hAnsi="Courier New" w:cs="Courier New"/>
                <w:b/>
                <w:color w:val="000080"/>
                <w:sz w:val="21"/>
                <w:szCs w:val="21"/>
                <w:shd w:val="clear" w:fill="C8EDCC"/>
              </w:rPr>
              <w:t>:property-placeholder</w:t>
            </w:r>
            <w:r>
              <w:rPr>
                <w:rFonts w:hint="default" w:ascii="Courier New" w:hAnsi="Courier New" w:cs="Courier New"/>
                <w:b/>
                <w:color w:val="000080"/>
                <w:sz w:val="21"/>
                <w:szCs w:val="21"/>
                <w:shd w:val="clear" w:fill="C8EDCC"/>
              </w:rPr>
              <w:br w:type="textWrapping"/>
            </w:r>
            <w:r>
              <w:rPr>
                <w:rFonts w:hint="default" w:ascii="Courier New" w:hAnsi="Courier New" w:cs="Courier New"/>
                <w:b/>
                <w:color w:val="000080"/>
                <w:sz w:val="21"/>
                <w:szCs w:val="21"/>
                <w:shd w:val="clear" w:fill="C8EDCC"/>
              </w:rPr>
              <w:t xml:space="preserve">            </w:t>
            </w:r>
            <w:r>
              <w:rPr>
                <w:rFonts w:hint="default" w:ascii="Courier New" w:hAnsi="Courier New" w:cs="Courier New"/>
                <w:b/>
                <w:color w:val="0000FF"/>
                <w:sz w:val="21"/>
                <w:szCs w:val="21"/>
                <w:shd w:val="clear" w:fill="C8EDCC"/>
              </w:rPr>
              <w:t>location</w:t>
            </w:r>
            <w:r>
              <w:rPr>
                <w:rFonts w:hint="default" w:ascii="Courier New" w:hAnsi="Courier New" w:cs="Courier New"/>
                <w:b/>
                <w:color w:val="008000"/>
                <w:sz w:val="21"/>
                <w:szCs w:val="21"/>
                <w:shd w:val="clear" w:fill="C8EDCC"/>
              </w:rPr>
              <w:t>="classpath*:props/*.properties"</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i/>
                <w:color w:val="808080"/>
                <w:sz w:val="21"/>
                <w:szCs w:val="21"/>
                <w:shd w:val="clear" w:fill="C8EDCC"/>
              </w:rPr>
              <w:t xml:space="preserve">&lt;!-- </w:t>
            </w:r>
            <w:r>
              <w:rPr>
                <w:rFonts w:hint="eastAsia" w:ascii="宋体" w:hAnsi="宋体" w:eastAsia="宋体" w:cs="宋体"/>
                <w:i/>
                <w:color w:val="808080"/>
                <w:sz w:val="21"/>
                <w:szCs w:val="21"/>
                <w:shd w:val="clear" w:fill="C8EDCC"/>
              </w:rPr>
              <w:t xml:space="preserve">导入数据访问配置文件 </w:t>
            </w:r>
            <w:r>
              <w:rPr>
                <w:rFonts w:hint="default" w:ascii="Courier New" w:hAnsi="Courier New" w:cs="Courier New"/>
                <w:i/>
                <w:color w:val="808080"/>
                <w:sz w:val="21"/>
                <w:szCs w:val="21"/>
                <w:shd w:val="clear" w:fill="C8EDCC"/>
              </w:rPr>
              <w:t>--&gt;</w:t>
            </w:r>
            <w:r>
              <w:rPr>
                <w:rFonts w:hint="default" w:ascii="Courier New" w:hAnsi="Courier New" w:cs="Courier New"/>
                <w:i/>
                <w:color w:val="808080"/>
                <w:sz w:val="21"/>
                <w:szCs w:val="21"/>
                <w:shd w:val="clear" w:fill="C8EDCC"/>
              </w:rPr>
              <w:br w:type="textWrapping"/>
            </w:r>
            <w:r>
              <w:rPr>
                <w:rFonts w:hint="default" w:ascii="Courier New" w:hAnsi="Courier New" w:cs="Courier New"/>
                <w:i/>
                <w:color w:val="808080"/>
                <w:sz w:val="21"/>
                <w:szCs w:val="21"/>
                <w:shd w:val="clear" w:fill="C8EDCC"/>
              </w:rPr>
              <w:t xml:space="preserve">    </w:t>
            </w:r>
            <w:r>
              <w:rPr>
                <w:rFonts w:hint="default" w:ascii="Courier New" w:hAnsi="Courier New" w:cs="Courier New"/>
                <w:color w:val="000000"/>
                <w:sz w:val="21"/>
                <w:szCs w:val="21"/>
                <w:shd w:val="clear" w:fill="C8EDCC"/>
              </w:rPr>
              <w:t>&lt;</w:t>
            </w:r>
            <w:r>
              <w:rPr>
                <w:rFonts w:hint="default" w:ascii="Courier New" w:hAnsi="Courier New" w:cs="Courier New"/>
                <w:b/>
                <w:color w:val="000080"/>
                <w:sz w:val="21"/>
                <w:szCs w:val="21"/>
                <w:shd w:val="clear" w:fill="C8EDCC"/>
              </w:rPr>
              <w:t xml:space="preserve">import </w:t>
            </w:r>
            <w:r>
              <w:rPr>
                <w:rFonts w:hint="default" w:ascii="Courier New" w:hAnsi="Courier New" w:cs="Courier New"/>
                <w:b/>
                <w:color w:val="0000FF"/>
                <w:sz w:val="21"/>
                <w:szCs w:val="21"/>
                <w:shd w:val="clear" w:fill="C8EDCC"/>
              </w:rPr>
              <w:t>resource</w:t>
            </w:r>
            <w:r>
              <w:rPr>
                <w:rFonts w:hint="default" w:ascii="Courier New" w:hAnsi="Courier New" w:cs="Courier New"/>
                <w:b/>
                <w:color w:val="008000"/>
                <w:sz w:val="21"/>
                <w:szCs w:val="21"/>
                <w:shd w:val="clear" w:fill="C8EDCC"/>
              </w:rPr>
              <w:t>="classpath:applicationContext-mapper.xml"</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i/>
                <w:color w:val="808080"/>
                <w:sz w:val="21"/>
                <w:szCs w:val="21"/>
                <w:shd w:val="clear" w:fill="C8EDCC"/>
              </w:rPr>
              <w:t xml:space="preserve">&lt;!-- </w:t>
            </w:r>
            <w:r>
              <w:rPr>
                <w:rFonts w:hint="eastAsia" w:ascii="宋体" w:hAnsi="宋体" w:eastAsia="宋体" w:cs="宋体"/>
                <w:i/>
                <w:color w:val="808080"/>
                <w:sz w:val="21"/>
                <w:szCs w:val="21"/>
                <w:shd w:val="clear" w:fill="C8EDCC"/>
              </w:rPr>
              <w:t xml:space="preserve">配置组件扫描 </w:t>
            </w:r>
            <w:r>
              <w:rPr>
                <w:rFonts w:hint="default" w:ascii="Courier New" w:hAnsi="Courier New" w:cs="Courier New"/>
                <w:i/>
                <w:color w:val="808080"/>
                <w:sz w:val="21"/>
                <w:szCs w:val="21"/>
                <w:shd w:val="clear" w:fill="C8EDCC"/>
              </w:rPr>
              <w:t>--&gt;</w:t>
            </w:r>
            <w:r>
              <w:rPr>
                <w:rFonts w:hint="default" w:ascii="Courier New" w:hAnsi="Courier New" w:cs="Courier New"/>
                <w:i/>
                <w:color w:val="808080"/>
                <w:sz w:val="21"/>
                <w:szCs w:val="21"/>
                <w:shd w:val="clear" w:fill="C8EDCC"/>
              </w:rPr>
              <w:br w:type="textWrapping"/>
            </w:r>
            <w:r>
              <w:rPr>
                <w:rFonts w:hint="default" w:ascii="Courier New" w:hAnsi="Courier New" w:cs="Courier New"/>
                <w:i/>
                <w:color w:val="808080"/>
                <w:sz w:val="21"/>
                <w:szCs w:val="21"/>
                <w:shd w:val="clear" w:fill="C8EDCC"/>
              </w:rPr>
              <w:t xml:space="preserve">    </w:t>
            </w:r>
            <w:r>
              <w:rPr>
                <w:rFonts w:hint="default" w:ascii="Courier New" w:hAnsi="Courier New" w:cs="Courier New"/>
                <w:color w:val="000000"/>
                <w:sz w:val="21"/>
                <w:szCs w:val="21"/>
                <w:shd w:val="clear" w:fill="C8EDCC"/>
              </w:rPr>
              <w:t>&lt;</w:t>
            </w:r>
            <w:r>
              <w:rPr>
                <w:rFonts w:hint="default" w:ascii="Courier New" w:hAnsi="Courier New" w:cs="Courier New"/>
                <w:b/>
                <w:color w:val="660E7A"/>
                <w:sz w:val="21"/>
                <w:szCs w:val="21"/>
                <w:shd w:val="clear" w:fill="C8EDCC"/>
              </w:rPr>
              <w:t>context</w:t>
            </w:r>
            <w:r>
              <w:rPr>
                <w:rFonts w:hint="default" w:ascii="Courier New" w:hAnsi="Courier New" w:cs="Courier New"/>
                <w:b/>
                <w:color w:val="000080"/>
                <w:sz w:val="21"/>
                <w:szCs w:val="21"/>
                <w:shd w:val="clear" w:fill="C8EDCC"/>
              </w:rPr>
              <w:t xml:space="preserve">:component-scan </w:t>
            </w:r>
            <w:r>
              <w:rPr>
                <w:rFonts w:hint="default" w:ascii="Courier New" w:hAnsi="Courier New" w:cs="Courier New"/>
                <w:b/>
                <w:color w:val="0000FF"/>
                <w:sz w:val="21"/>
                <w:szCs w:val="21"/>
                <w:shd w:val="clear" w:fill="C8EDCC"/>
              </w:rPr>
              <w:t>base-package</w:t>
            </w:r>
            <w:r>
              <w:rPr>
                <w:rFonts w:hint="default" w:ascii="Courier New" w:hAnsi="Courier New" w:cs="Courier New"/>
                <w:b/>
                <w:color w:val="008000"/>
                <w:sz w:val="21"/>
                <w:szCs w:val="21"/>
                <w:shd w:val="clear" w:fill="C8EDCC"/>
              </w:rPr>
              <w:t>="</w:t>
            </w:r>
            <w:r>
              <w:rPr>
                <w:rFonts w:hint="default" w:ascii="Courier New" w:hAnsi="Courier New" w:cs="Courier New"/>
                <w:b/>
                <w:bCs w:val="0"/>
                <w:color w:val="FF0000"/>
                <w:sz w:val="21"/>
                <w:szCs w:val="21"/>
                <w:shd w:val="clear" w:fill="C8EDCC"/>
              </w:rPr>
              <w:t>com.pinyougou.es</w:t>
            </w:r>
            <w:r>
              <w:rPr>
                <w:rFonts w:hint="default" w:ascii="Courier New" w:hAnsi="Courier New" w:cs="Courier New"/>
                <w:b/>
                <w:color w:val="008000"/>
                <w:sz w:val="21"/>
                <w:szCs w:val="21"/>
                <w:shd w:val="clear" w:fill="C8EDCC"/>
              </w:rPr>
              <w:t>"</w:t>
            </w:r>
            <w:r>
              <w:rPr>
                <w:rFonts w:hint="default" w:ascii="Courier New" w:hAnsi="Courier New" w:cs="Courier New"/>
                <w:color w:val="000000"/>
                <w:sz w:val="21"/>
                <w:szCs w:val="21"/>
                <w:shd w:val="clear" w:fill="C8EDCC"/>
              </w:rPr>
              <w:t>/&gt;</w:t>
            </w:r>
            <w:r>
              <w:rPr>
                <w:rFonts w:hint="default" w:ascii="Courier New" w:hAnsi="Courier New" w:cs="Courier New"/>
                <w:color w:val="000000"/>
                <w:sz w:val="18"/>
                <w:szCs w:val="18"/>
                <w:shd w:val="clear" w:fill="C8EDCC"/>
              </w:rPr>
              <w:br w:type="textWrapping"/>
            </w:r>
            <w:r>
              <w:rPr>
                <w:rFonts w:hint="default" w:ascii="Courier New" w:hAnsi="Courier New" w:cs="Courier New"/>
                <w:color w:val="000000"/>
                <w:sz w:val="18"/>
                <w:szCs w:val="18"/>
                <w:shd w:val="clear" w:fill="C8EDCC"/>
              </w:rPr>
              <w:t>&lt;/</w:t>
            </w:r>
            <w:r>
              <w:rPr>
                <w:rFonts w:hint="default" w:ascii="Courier New" w:hAnsi="Courier New" w:cs="Courier New"/>
                <w:b/>
                <w:color w:val="000080"/>
                <w:sz w:val="18"/>
                <w:szCs w:val="18"/>
                <w:shd w:val="clear" w:fill="C8EDCC"/>
              </w:rPr>
              <w:t>beans</w:t>
            </w:r>
            <w:r>
              <w:rPr>
                <w:rFonts w:hint="default" w:ascii="Courier New" w:hAnsi="Courier New" w:cs="Courier New"/>
                <w:color w:val="000000"/>
                <w:sz w:val="18"/>
                <w:szCs w:val="18"/>
                <w:shd w:val="clear" w:fill="C8EDCC"/>
              </w:rPr>
              <w:t>&gt;</w:t>
            </w:r>
          </w:p>
        </w:tc>
      </w:tr>
    </w:tbl>
    <w:p>
      <w:pPr>
        <w:pStyle w:val="3"/>
        <w:keepNext/>
        <w:keepLines/>
        <w:pageBreakBefore w:val="0"/>
        <w:widowControl w:val="0"/>
        <w:numPr>
          <w:ilvl w:val="1"/>
          <w:numId w:val="0"/>
        </w:numPr>
        <w:kinsoku/>
        <w:wordWrap/>
        <w:overflowPunct/>
        <w:topLinePunct w:val="0"/>
        <w:autoSpaceDE/>
        <w:autoSpaceDN/>
        <w:bidi w:val="0"/>
        <w:adjustRightInd/>
        <w:snapToGrid/>
        <w:spacing w:before="20" w:after="20"/>
        <w:ind w:leftChars="0"/>
        <w:textAlignment w:val="auto"/>
        <w:outlineLvl w:val="1"/>
        <w:rPr>
          <w:rFonts w:hint="eastAsia"/>
          <w:lang w:val="en-US" w:eastAsia="zh-CN"/>
        </w:rPr>
      </w:pPr>
      <w:r>
        <w:rPr>
          <w:rFonts w:hint="eastAsia"/>
          <w:lang w:val="en-US" w:eastAsia="zh-CN"/>
        </w:rPr>
        <w:t>3.3查询SKU商品数据</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textAlignment w:val="auto"/>
        <w:outlineLvl w:val="9"/>
        <w:rPr>
          <w:rFonts w:hint="default" w:ascii="Courier New" w:hAnsi="Courier New" w:eastAsia="宋体" w:cs="Courier New"/>
          <w:sz w:val="21"/>
          <w:szCs w:val="21"/>
          <w:lang w:val="en-US" w:eastAsia="zh-CN"/>
        </w:rPr>
      </w:pPr>
      <w:r>
        <w:rPr>
          <w:rFonts w:hint="default" w:ascii="Courier New" w:hAnsi="Courier New" w:cs="Courier New"/>
          <w:sz w:val="21"/>
          <w:szCs w:val="21"/>
          <w:lang w:val="en-US" w:eastAsia="zh-CN"/>
        </w:rPr>
        <w:t>pinyougou-es-import\src\main\java\com\pinyougou\es\ItemImport.java，实现SKU商品数据的查询(</w:t>
      </w:r>
      <w:r>
        <w:rPr>
          <w:rFonts w:hint="eastAsia" w:ascii="Courier New" w:hAnsi="Courier New" w:cs="Courier New"/>
          <w:sz w:val="21"/>
          <w:szCs w:val="21"/>
          <w:lang w:val="en-US" w:eastAsia="zh-CN"/>
        </w:rPr>
        <w:t>上架的商品</w:t>
      </w:r>
      <w:r>
        <w:rPr>
          <w:rFonts w:hint="default" w:ascii="Courier New" w:hAnsi="Courier New" w:cs="Courier New"/>
          <w:sz w:val="21"/>
          <w:szCs w:val="21"/>
          <w:lang w:val="en-US" w:eastAsia="zh-CN"/>
        </w:rPr>
        <w:t>)：</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pageBreakBefore w:val="0"/>
              <w:widowControl/>
              <w:suppressLineNumbers w:val="0"/>
              <w:shd w:val="clear" w:fill="C8EDCC"/>
              <w:kinsoku/>
              <w:wordWrap/>
              <w:overflowPunct/>
              <w:topLinePunct w:val="0"/>
              <w:autoSpaceDE/>
              <w:autoSpaceDN/>
              <w:bidi w:val="0"/>
              <w:adjustRightInd/>
              <w:snapToGrid/>
              <w:spacing w:after="0"/>
              <w:textAlignment w:val="auto"/>
              <w:rPr>
                <w:rFonts w:hint="eastAsia"/>
                <w:sz w:val="18"/>
                <w:szCs w:val="18"/>
                <w:vertAlign w:val="baseline"/>
                <w:lang w:val="en-US" w:eastAsia="zh-CN"/>
              </w:rPr>
            </w:pPr>
            <w:r>
              <w:rPr>
                <w:rFonts w:hint="default" w:ascii="Courier New" w:hAnsi="Courier New" w:cs="Courier New"/>
                <w:i/>
                <w:color w:val="808080"/>
                <w:sz w:val="21"/>
                <w:szCs w:val="21"/>
                <w:shd w:val="clear" w:fill="C8EDCC"/>
              </w:rPr>
              <w:t xml:space="preserve">/** </w:t>
            </w:r>
            <w:r>
              <w:rPr>
                <w:rFonts w:hint="eastAsia" w:ascii="宋体" w:hAnsi="宋体" w:eastAsia="宋体" w:cs="宋体"/>
                <w:i/>
                <w:color w:val="808080"/>
                <w:sz w:val="21"/>
                <w:szCs w:val="21"/>
                <w:shd w:val="clear" w:fill="C8EDCC"/>
              </w:rPr>
              <w:t xml:space="preserve">数据导入 </w:t>
            </w:r>
            <w:r>
              <w:rPr>
                <w:rFonts w:hint="default" w:ascii="Courier New" w:hAnsi="Courier New" w:cs="Courier New"/>
                <w:i/>
                <w:color w:val="808080"/>
                <w:sz w:val="21"/>
                <w:szCs w:val="21"/>
                <w:shd w:val="clear" w:fill="C8EDCC"/>
              </w:rPr>
              <w:t>*/</w:t>
            </w:r>
            <w:r>
              <w:rPr>
                <w:rFonts w:hint="default" w:ascii="Courier New" w:hAnsi="Courier New" w:cs="Courier New"/>
                <w:i/>
                <w:color w:val="808080"/>
                <w:sz w:val="21"/>
                <w:szCs w:val="21"/>
                <w:shd w:val="clear" w:fill="C8EDCC"/>
              </w:rPr>
              <w:br w:type="textWrapping"/>
            </w:r>
            <w:r>
              <w:rPr>
                <w:rFonts w:hint="default" w:ascii="Courier New" w:hAnsi="Courier New" w:cs="Courier New"/>
                <w:color w:val="808000"/>
                <w:sz w:val="21"/>
                <w:szCs w:val="21"/>
                <w:shd w:val="clear" w:fill="C8EDCC"/>
              </w:rPr>
              <w:t>@Component</w:t>
            </w:r>
            <w:r>
              <w:rPr>
                <w:rFonts w:hint="default" w:ascii="Courier New" w:hAnsi="Courier New" w:cs="Courier New"/>
                <w:color w:val="808000"/>
                <w:sz w:val="21"/>
                <w:szCs w:val="21"/>
                <w:shd w:val="clear" w:fill="C8EDCC"/>
              </w:rPr>
              <w:br w:type="textWrapping"/>
            </w:r>
            <w:r>
              <w:rPr>
                <w:rFonts w:hint="default" w:ascii="Courier New" w:hAnsi="Courier New" w:cs="Courier New"/>
                <w:b/>
                <w:color w:val="000080"/>
                <w:sz w:val="21"/>
                <w:szCs w:val="21"/>
                <w:shd w:val="clear" w:fill="C8EDCC"/>
              </w:rPr>
              <w:t xml:space="preserve">public class </w:t>
            </w:r>
            <w:r>
              <w:rPr>
                <w:rFonts w:hint="default" w:ascii="Courier New" w:hAnsi="Courier New" w:cs="Courier New"/>
                <w:color w:val="000000"/>
                <w:sz w:val="21"/>
                <w:szCs w:val="21"/>
                <w:shd w:val="clear" w:fill="C8EDCC"/>
              </w:rPr>
              <w:t>ItemImport {</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color w:val="808000"/>
                <w:sz w:val="21"/>
                <w:szCs w:val="21"/>
                <w:shd w:val="clear" w:fill="C8EDCC"/>
              </w:rPr>
              <w:t>@Autowired</w:t>
            </w:r>
            <w:r>
              <w:rPr>
                <w:rFonts w:hint="default" w:ascii="Courier New" w:hAnsi="Courier New" w:cs="Courier New"/>
                <w:color w:val="808000"/>
                <w:sz w:val="21"/>
                <w:szCs w:val="21"/>
                <w:shd w:val="clear" w:fill="C8EDCC"/>
              </w:rPr>
              <w:br w:type="textWrapping"/>
            </w:r>
            <w:r>
              <w:rPr>
                <w:rFonts w:hint="default" w:ascii="Courier New" w:hAnsi="Courier New" w:cs="Courier New"/>
                <w:color w:val="808000"/>
                <w:sz w:val="21"/>
                <w:szCs w:val="21"/>
                <w:shd w:val="clear" w:fill="C8EDCC"/>
              </w:rPr>
              <w:t xml:space="preserve">    </w:t>
            </w:r>
            <w:r>
              <w:rPr>
                <w:rFonts w:hint="default" w:ascii="Courier New" w:hAnsi="Courier New" w:cs="Courier New"/>
                <w:b/>
                <w:color w:val="000080"/>
                <w:sz w:val="21"/>
                <w:szCs w:val="21"/>
                <w:shd w:val="clear" w:fill="C8EDCC"/>
              </w:rPr>
              <w:t xml:space="preserve">private </w:t>
            </w:r>
            <w:r>
              <w:rPr>
                <w:rFonts w:hint="default" w:ascii="Courier New" w:hAnsi="Courier New" w:cs="Courier New"/>
                <w:color w:val="000000"/>
                <w:sz w:val="21"/>
                <w:szCs w:val="21"/>
                <w:shd w:val="clear" w:fill="C8EDCC"/>
              </w:rPr>
              <w:t xml:space="preserve">ItemMapper </w:t>
            </w:r>
            <w:r>
              <w:rPr>
                <w:rFonts w:hint="default" w:ascii="Courier New" w:hAnsi="Courier New" w:cs="Courier New"/>
                <w:b/>
                <w:color w:val="660E7A"/>
                <w:sz w:val="21"/>
                <w:szCs w:val="21"/>
                <w:shd w:val="clear" w:fill="C8EDCC"/>
              </w:rPr>
              <w:t>itemMapper</w:t>
            </w:r>
            <w:r>
              <w:rPr>
                <w:rFonts w:hint="default" w:ascii="Courier New" w:hAnsi="Courier New" w:cs="Courier New"/>
                <w:color w:val="000000"/>
                <w:sz w:val="21"/>
                <w:szCs w:val="21"/>
                <w:shd w:val="clear" w:fill="C8EDCC"/>
              </w:rPr>
              <w: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i/>
                <w:color w:val="808080"/>
                <w:sz w:val="21"/>
                <w:szCs w:val="21"/>
                <w:shd w:val="clear" w:fill="C8EDCC"/>
              </w:rPr>
              <w:t xml:space="preserve">/** </w:t>
            </w:r>
            <w:r>
              <w:rPr>
                <w:rFonts w:hint="eastAsia" w:ascii="宋体" w:hAnsi="宋体" w:eastAsia="宋体" w:cs="宋体"/>
                <w:i/>
                <w:color w:val="808080"/>
                <w:sz w:val="21"/>
                <w:szCs w:val="21"/>
                <w:shd w:val="clear" w:fill="C8EDCC"/>
              </w:rPr>
              <w:t xml:space="preserve">导入数据 </w:t>
            </w:r>
            <w:r>
              <w:rPr>
                <w:rFonts w:hint="default" w:ascii="Courier New" w:hAnsi="Courier New" w:cs="Courier New"/>
                <w:i/>
                <w:color w:val="808080"/>
                <w:sz w:val="21"/>
                <w:szCs w:val="21"/>
                <w:shd w:val="clear" w:fill="C8EDCC"/>
              </w:rPr>
              <w:t>*/</w:t>
            </w:r>
            <w:r>
              <w:rPr>
                <w:rFonts w:hint="default" w:ascii="Courier New" w:hAnsi="Courier New" w:cs="Courier New"/>
                <w:i/>
                <w:color w:val="808080"/>
                <w:sz w:val="21"/>
                <w:szCs w:val="21"/>
                <w:shd w:val="clear" w:fill="C8EDCC"/>
              </w:rPr>
              <w:br w:type="textWrapping"/>
            </w:r>
            <w:r>
              <w:rPr>
                <w:rFonts w:hint="default" w:ascii="Courier New" w:hAnsi="Courier New" w:cs="Courier New"/>
                <w:i/>
                <w:color w:val="808080"/>
                <w:sz w:val="21"/>
                <w:szCs w:val="21"/>
                <w:shd w:val="clear" w:fill="C8EDCC"/>
              </w:rPr>
              <w:t xml:space="preserve">    </w:t>
            </w:r>
            <w:r>
              <w:rPr>
                <w:rFonts w:hint="default" w:ascii="Courier New" w:hAnsi="Courier New" w:cs="Courier New"/>
                <w:b/>
                <w:color w:val="000080"/>
                <w:sz w:val="21"/>
                <w:szCs w:val="21"/>
                <w:shd w:val="clear" w:fill="C8EDCC"/>
              </w:rPr>
              <w:t xml:space="preserve">public void </w:t>
            </w:r>
            <w:r>
              <w:rPr>
                <w:rFonts w:hint="default" w:ascii="Courier New" w:hAnsi="Courier New" w:cs="Courier New"/>
                <w:color w:val="000000"/>
                <w:sz w:val="21"/>
                <w:szCs w:val="21"/>
                <w:shd w:val="clear" w:fill="C8EDCC"/>
              </w:rPr>
              <w:t>importData(){</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i/>
                <w:color w:val="808080"/>
                <w:sz w:val="21"/>
                <w:szCs w:val="21"/>
                <w:shd w:val="clear" w:fill="C8EDCC"/>
              </w:rPr>
              <w:t xml:space="preserve">// </w:t>
            </w:r>
            <w:r>
              <w:rPr>
                <w:rFonts w:hint="eastAsia" w:ascii="宋体" w:hAnsi="宋体" w:eastAsia="宋体" w:cs="宋体"/>
                <w:i/>
                <w:color w:val="808080"/>
                <w:sz w:val="21"/>
                <w:szCs w:val="21"/>
                <w:shd w:val="clear" w:fill="C8EDCC"/>
              </w:rPr>
              <w:t>创建</w:t>
            </w:r>
            <w:r>
              <w:rPr>
                <w:rFonts w:hint="default" w:ascii="Courier New" w:hAnsi="Courier New" w:cs="Courier New"/>
                <w:i/>
                <w:color w:val="808080"/>
                <w:sz w:val="21"/>
                <w:szCs w:val="21"/>
                <w:shd w:val="clear" w:fill="C8EDCC"/>
              </w:rPr>
              <w:t>Item</w:t>
            </w:r>
            <w:r>
              <w:rPr>
                <w:rFonts w:hint="eastAsia" w:ascii="宋体" w:hAnsi="宋体" w:eastAsia="宋体" w:cs="宋体"/>
                <w:i/>
                <w:color w:val="808080"/>
                <w:sz w:val="21"/>
                <w:szCs w:val="21"/>
                <w:shd w:val="clear" w:fill="C8EDCC"/>
              </w:rPr>
              <w:t>对象封装查询条件</w:t>
            </w:r>
            <w:r>
              <w:rPr>
                <w:rFonts w:hint="eastAsia" w:ascii="宋体" w:hAnsi="宋体" w:eastAsia="宋体" w:cs="宋体"/>
                <w:i/>
                <w:color w:val="808080"/>
                <w:sz w:val="21"/>
                <w:szCs w:val="21"/>
                <w:shd w:val="clear" w:fill="C8EDCC"/>
              </w:rPr>
              <w:br w:type="textWrapping"/>
            </w:r>
            <w:r>
              <w:rPr>
                <w:rFonts w:hint="eastAsia" w:ascii="宋体" w:hAnsi="宋体" w:eastAsia="宋体" w:cs="宋体"/>
                <w:i/>
                <w:color w:val="808080"/>
                <w:sz w:val="21"/>
                <w:szCs w:val="21"/>
                <w:shd w:val="clear" w:fill="C8EDCC"/>
              </w:rPr>
              <w:t xml:space="preserve">        </w:t>
            </w:r>
            <w:r>
              <w:rPr>
                <w:rFonts w:hint="default" w:ascii="Courier New" w:hAnsi="Courier New" w:cs="Courier New"/>
                <w:color w:val="000000"/>
                <w:sz w:val="21"/>
                <w:szCs w:val="21"/>
                <w:shd w:val="clear" w:fill="C8EDCC"/>
              </w:rPr>
              <w:t xml:space="preserve">Item item = </w:t>
            </w:r>
            <w:r>
              <w:rPr>
                <w:rFonts w:hint="default" w:ascii="Courier New" w:hAnsi="Courier New" w:cs="Courier New"/>
                <w:b/>
                <w:color w:val="000080"/>
                <w:sz w:val="21"/>
                <w:szCs w:val="21"/>
                <w:shd w:val="clear" w:fill="C8EDCC"/>
              </w:rPr>
              <w:t xml:space="preserve">new </w:t>
            </w:r>
            <w:r>
              <w:rPr>
                <w:rFonts w:hint="default" w:ascii="Courier New" w:hAnsi="Courier New" w:cs="Courier New"/>
                <w:color w:val="000000"/>
                <w:sz w:val="21"/>
                <w:szCs w:val="21"/>
                <w:shd w:val="clear" w:fill="C8EDCC"/>
              </w:rPr>
              <w:t>Item();</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i/>
                <w:color w:val="808080"/>
                <w:sz w:val="21"/>
                <w:szCs w:val="21"/>
                <w:shd w:val="clear" w:fill="C8EDCC"/>
              </w:rPr>
              <w:t xml:space="preserve">// </w:t>
            </w:r>
            <w:r>
              <w:rPr>
                <w:rFonts w:hint="eastAsia" w:ascii="Courier New" w:hAnsi="Courier New" w:cs="Courier New"/>
                <w:i/>
                <w:color w:val="808080"/>
                <w:sz w:val="21"/>
                <w:szCs w:val="21"/>
                <w:shd w:val="clear" w:fill="C8EDCC"/>
                <w:lang w:val="en-US" w:eastAsia="zh-CN"/>
              </w:rPr>
              <w:t>正常</w:t>
            </w:r>
            <w:r>
              <w:rPr>
                <w:rFonts w:hint="eastAsia" w:ascii="宋体" w:hAnsi="宋体" w:eastAsia="宋体" w:cs="宋体"/>
                <w:i/>
                <w:color w:val="808080"/>
                <w:sz w:val="21"/>
                <w:szCs w:val="21"/>
                <w:shd w:val="clear" w:fill="C8EDCC"/>
              </w:rPr>
              <w:t>的商品</w:t>
            </w:r>
            <w:r>
              <w:rPr>
                <w:rFonts w:hint="eastAsia" w:ascii="宋体" w:hAnsi="宋体" w:eastAsia="宋体" w:cs="宋体"/>
                <w:i/>
                <w:color w:val="808080"/>
                <w:sz w:val="21"/>
                <w:szCs w:val="21"/>
                <w:shd w:val="clear" w:fill="C8EDCC"/>
              </w:rPr>
              <w:br w:type="textWrapping"/>
            </w:r>
            <w:r>
              <w:rPr>
                <w:rFonts w:hint="eastAsia" w:ascii="宋体" w:hAnsi="宋体" w:eastAsia="宋体" w:cs="宋体"/>
                <w:i/>
                <w:color w:val="808080"/>
                <w:sz w:val="21"/>
                <w:szCs w:val="21"/>
                <w:shd w:val="clear" w:fill="C8EDCC"/>
              </w:rPr>
              <w:t xml:space="preserve">        </w:t>
            </w:r>
            <w:r>
              <w:rPr>
                <w:rFonts w:hint="default" w:ascii="Courier New" w:hAnsi="Courier New" w:cs="Courier New"/>
                <w:color w:val="000000"/>
                <w:sz w:val="21"/>
                <w:szCs w:val="21"/>
                <w:shd w:val="clear" w:fill="C8EDCC"/>
              </w:rPr>
              <w:t>item.setStatus(</w:t>
            </w:r>
            <w:r>
              <w:rPr>
                <w:rFonts w:hint="default" w:ascii="Courier New" w:hAnsi="Courier New" w:cs="Courier New"/>
                <w:b/>
                <w:color w:val="008000"/>
                <w:sz w:val="21"/>
                <w:szCs w:val="21"/>
                <w:shd w:val="clear" w:fill="C8EDCC"/>
              </w:rPr>
              <w:t>"1"</w:t>
            </w:r>
            <w:r>
              <w:rPr>
                <w:rFonts w:hint="default" w:ascii="Courier New" w:hAnsi="Courier New" w:cs="Courier New"/>
                <w:color w:val="000000"/>
                <w:sz w:val="21"/>
                <w:szCs w:val="21"/>
                <w:shd w:val="clear" w:fill="C8EDCC"/>
              </w:rPr>
              <w: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i/>
                <w:color w:val="808080"/>
                <w:sz w:val="21"/>
                <w:szCs w:val="21"/>
                <w:shd w:val="clear" w:fill="C8EDCC"/>
              </w:rPr>
              <w:t xml:space="preserve">// </w:t>
            </w:r>
            <w:r>
              <w:rPr>
                <w:rFonts w:hint="eastAsia" w:ascii="宋体" w:hAnsi="宋体" w:eastAsia="宋体" w:cs="宋体"/>
                <w:i/>
                <w:color w:val="808080"/>
                <w:sz w:val="21"/>
                <w:szCs w:val="21"/>
                <w:shd w:val="clear" w:fill="C8EDCC"/>
              </w:rPr>
              <w:t>从数据库表中查询</w:t>
            </w:r>
            <w:r>
              <w:rPr>
                <w:rFonts w:hint="default" w:ascii="Courier New" w:hAnsi="Courier New" w:cs="Courier New"/>
                <w:i/>
                <w:color w:val="808080"/>
                <w:sz w:val="21"/>
                <w:szCs w:val="21"/>
                <w:shd w:val="clear" w:fill="C8EDCC"/>
              </w:rPr>
              <w:t>SKU</w:t>
            </w:r>
            <w:r>
              <w:rPr>
                <w:rFonts w:hint="eastAsia" w:ascii="宋体" w:hAnsi="宋体" w:eastAsia="宋体" w:cs="宋体"/>
                <w:i/>
                <w:color w:val="808080"/>
                <w:sz w:val="21"/>
                <w:szCs w:val="21"/>
                <w:shd w:val="clear" w:fill="C8EDCC"/>
              </w:rPr>
              <w:t>商品数据</w:t>
            </w:r>
            <w:r>
              <w:rPr>
                <w:rFonts w:hint="eastAsia" w:ascii="宋体" w:hAnsi="宋体" w:eastAsia="宋体" w:cs="宋体"/>
                <w:i/>
                <w:color w:val="808080"/>
                <w:sz w:val="21"/>
                <w:szCs w:val="21"/>
                <w:shd w:val="clear" w:fill="C8EDCC"/>
              </w:rPr>
              <w:br w:type="textWrapping"/>
            </w:r>
            <w:r>
              <w:rPr>
                <w:rFonts w:hint="eastAsia" w:ascii="宋体" w:hAnsi="宋体" w:eastAsia="宋体" w:cs="宋体"/>
                <w:i/>
                <w:color w:val="808080"/>
                <w:sz w:val="21"/>
                <w:szCs w:val="21"/>
                <w:shd w:val="clear" w:fill="C8EDCC"/>
              </w:rPr>
              <w:t xml:space="preserve">        </w:t>
            </w:r>
            <w:r>
              <w:rPr>
                <w:rFonts w:hint="default" w:ascii="Courier New" w:hAnsi="Courier New" w:cs="Courier New"/>
                <w:color w:val="000000"/>
                <w:sz w:val="21"/>
                <w:szCs w:val="21"/>
                <w:shd w:val="clear" w:fill="C8EDCC"/>
              </w:rPr>
              <w:t xml:space="preserve">List&lt;Item&gt; itemList = </w:t>
            </w:r>
            <w:r>
              <w:rPr>
                <w:rFonts w:hint="default" w:ascii="Courier New" w:hAnsi="Courier New" w:cs="Courier New"/>
                <w:b/>
                <w:color w:val="660E7A"/>
                <w:sz w:val="21"/>
                <w:szCs w:val="21"/>
                <w:shd w:val="clear" w:fill="C8EDCC"/>
              </w:rPr>
              <w:t>itemMapper</w:t>
            </w:r>
            <w:r>
              <w:rPr>
                <w:rFonts w:hint="default" w:ascii="Courier New" w:hAnsi="Courier New" w:cs="Courier New"/>
                <w:color w:val="000000"/>
                <w:sz w:val="21"/>
                <w:szCs w:val="21"/>
                <w:shd w:val="clear" w:fill="C8EDCC"/>
              </w:rPr>
              <w:t>.select(item);</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System.</w:t>
            </w:r>
            <w:r>
              <w:rPr>
                <w:rFonts w:hint="default" w:ascii="Courier New" w:hAnsi="Courier New" w:cs="Courier New"/>
                <w:b/>
                <w:i/>
                <w:color w:val="660E7A"/>
                <w:sz w:val="21"/>
                <w:szCs w:val="21"/>
                <w:shd w:val="clear" w:fill="C8EDCC"/>
              </w:rPr>
              <w:t>out</w:t>
            </w:r>
            <w:r>
              <w:rPr>
                <w:rFonts w:hint="default" w:ascii="Courier New" w:hAnsi="Courier New" w:cs="Courier New"/>
                <w:color w:val="000000"/>
                <w:sz w:val="21"/>
                <w:szCs w:val="21"/>
                <w:shd w:val="clear" w:fill="C8EDCC"/>
              </w:rPr>
              <w:t>.println(</w:t>
            </w:r>
            <w:r>
              <w:rPr>
                <w:rFonts w:hint="default" w:ascii="Courier New" w:hAnsi="Courier New" w:cs="Courier New"/>
                <w:b/>
                <w:color w:val="008000"/>
                <w:sz w:val="21"/>
                <w:szCs w:val="21"/>
                <w:shd w:val="clear" w:fill="C8EDCC"/>
              </w:rPr>
              <w:t>"===</w:t>
            </w:r>
            <w:r>
              <w:rPr>
                <w:rFonts w:hint="eastAsia" w:ascii="Courier New" w:hAnsi="Courier New" w:cs="Courier New"/>
                <w:b/>
                <w:color w:val="008000"/>
                <w:sz w:val="21"/>
                <w:szCs w:val="21"/>
                <w:shd w:val="clear" w:fill="C8EDCC"/>
                <w:lang w:val="en-US" w:eastAsia="zh-CN"/>
              </w:rPr>
              <w:t>开始</w:t>
            </w:r>
            <w:r>
              <w:rPr>
                <w:rFonts w:hint="default" w:ascii="Courier New" w:hAnsi="Courier New" w:cs="Courier New"/>
                <w:b/>
                <w:color w:val="008000"/>
                <w:sz w:val="21"/>
                <w:szCs w:val="21"/>
                <w:shd w:val="clear" w:fill="C8EDCC"/>
              </w:rPr>
              <w:t>==="</w:t>
            </w:r>
            <w:r>
              <w:rPr>
                <w:rFonts w:hint="default" w:ascii="Courier New" w:hAnsi="Courier New" w:cs="Courier New"/>
                <w:color w:val="000000"/>
                <w:sz w:val="21"/>
                <w:szCs w:val="21"/>
                <w:shd w:val="clear" w:fill="C8EDCC"/>
              </w:rPr>
              <w: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b/>
                <w:color w:val="000080"/>
                <w:sz w:val="21"/>
                <w:szCs w:val="21"/>
                <w:shd w:val="clear" w:fill="C8EDCC"/>
              </w:rPr>
              <w:t>for</w:t>
            </w:r>
            <w:r>
              <w:rPr>
                <w:rFonts w:hint="default" w:ascii="Courier New" w:hAnsi="Courier New" w:cs="Courier New"/>
                <w:color w:val="000000"/>
                <w:sz w:val="21"/>
                <w:szCs w:val="21"/>
                <w:shd w:val="clear" w:fill="C8EDCC"/>
              </w:rPr>
              <w:t>(Item item1 : itemList){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System.</w:t>
            </w:r>
            <w:r>
              <w:rPr>
                <w:rFonts w:hint="default" w:ascii="Courier New" w:hAnsi="Courier New" w:cs="Courier New"/>
                <w:b/>
                <w:i/>
                <w:color w:val="660E7A"/>
                <w:sz w:val="21"/>
                <w:szCs w:val="21"/>
                <w:shd w:val="clear" w:fill="C8EDCC"/>
              </w:rPr>
              <w:t>out</w:t>
            </w:r>
            <w:r>
              <w:rPr>
                <w:rFonts w:hint="default" w:ascii="Courier New" w:hAnsi="Courier New" w:cs="Courier New"/>
                <w:color w:val="000000"/>
                <w:sz w:val="21"/>
                <w:szCs w:val="21"/>
                <w:shd w:val="clear" w:fill="C8EDCC"/>
              </w:rPr>
              <w:t>.println(item1.getTitle());</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System.</w:t>
            </w:r>
            <w:r>
              <w:rPr>
                <w:rFonts w:hint="default" w:ascii="Courier New" w:hAnsi="Courier New" w:cs="Courier New"/>
                <w:b/>
                <w:i/>
                <w:color w:val="660E7A"/>
                <w:sz w:val="21"/>
                <w:szCs w:val="21"/>
                <w:shd w:val="clear" w:fill="C8EDCC"/>
              </w:rPr>
              <w:t>out</w:t>
            </w:r>
            <w:r>
              <w:rPr>
                <w:rFonts w:hint="default" w:ascii="Courier New" w:hAnsi="Courier New" w:cs="Courier New"/>
                <w:color w:val="000000"/>
                <w:sz w:val="21"/>
                <w:szCs w:val="21"/>
                <w:shd w:val="clear" w:fill="C8EDCC"/>
              </w:rPr>
              <w:t>.println(</w:t>
            </w:r>
            <w:r>
              <w:rPr>
                <w:rFonts w:hint="default" w:ascii="Courier New" w:hAnsi="Courier New" w:cs="Courier New"/>
                <w:b/>
                <w:color w:val="008000"/>
                <w:sz w:val="21"/>
                <w:szCs w:val="21"/>
                <w:shd w:val="clear" w:fill="C8EDCC"/>
              </w:rPr>
              <w:t>"===</w:t>
            </w:r>
            <w:r>
              <w:rPr>
                <w:rFonts w:hint="eastAsia" w:ascii="宋体" w:hAnsi="宋体" w:eastAsia="宋体" w:cs="宋体"/>
                <w:b/>
                <w:color w:val="008000"/>
                <w:sz w:val="21"/>
                <w:szCs w:val="21"/>
                <w:shd w:val="clear" w:fill="C8EDCC"/>
              </w:rPr>
              <w:t>结束</w:t>
            </w:r>
            <w:r>
              <w:rPr>
                <w:rFonts w:hint="default" w:ascii="Courier New" w:hAnsi="Courier New" w:cs="Courier New"/>
                <w:b/>
                <w:color w:val="008000"/>
                <w:sz w:val="21"/>
                <w:szCs w:val="21"/>
                <w:shd w:val="clear" w:fill="C8EDCC"/>
              </w:rPr>
              <w:t>==="</w:t>
            </w:r>
            <w:r>
              <w:rPr>
                <w:rFonts w:hint="default" w:ascii="Courier New" w:hAnsi="Courier New" w:cs="Courier New"/>
                <w:color w:val="000000"/>
                <w:sz w:val="21"/>
                <w:szCs w:val="21"/>
                <w:shd w:val="clear" w:fill="C8EDCC"/>
              </w:rPr>
              <w: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b/>
                <w:color w:val="000080"/>
                <w:sz w:val="21"/>
                <w:szCs w:val="21"/>
                <w:shd w:val="clear" w:fill="C8EDCC"/>
              </w:rPr>
              <w:t xml:space="preserve">public static void </w:t>
            </w:r>
            <w:r>
              <w:rPr>
                <w:rFonts w:hint="default" w:ascii="Courier New" w:hAnsi="Courier New" w:cs="Courier New"/>
                <w:color w:val="000000"/>
                <w:sz w:val="21"/>
                <w:szCs w:val="21"/>
                <w:shd w:val="clear" w:fill="C8EDCC"/>
              </w:rPr>
              <w:t>main(String[] args) {</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color w:val="000000"/>
                <w:sz w:val="16"/>
                <w:szCs w:val="16"/>
                <w:shd w:val="clear" w:fill="C8EDCC"/>
              </w:rPr>
              <w:t xml:space="preserve">ApplicationContext context = </w:t>
            </w:r>
            <w:r>
              <w:rPr>
                <w:rFonts w:hint="default" w:ascii="Courier New" w:hAnsi="Courier New" w:cs="Courier New"/>
                <w:b/>
                <w:color w:val="000080"/>
                <w:sz w:val="16"/>
                <w:szCs w:val="16"/>
                <w:shd w:val="clear" w:fill="C8EDCC"/>
              </w:rPr>
              <w:t>new</w:t>
            </w:r>
            <w:r>
              <w:rPr>
                <w:rFonts w:hint="default" w:ascii="Courier New" w:hAnsi="Courier New" w:cs="Courier New"/>
                <w:b/>
                <w:color w:val="000080"/>
                <w:sz w:val="16"/>
                <w:szCs w:val="16"/>
                <w:shd w:val="clear" w:fill="C8EDCC"/>
              </w:rPr>
              <w:br w:type="textWrapping"/>
            </w:r>
            <w:r>
              <w:rPr>
                <w:rFonts w:hint="default" w:ascii="Courier New" w:hAnsi="Courier New" w:cs="Courier New"/>
                <w:b/>
                <w:color w:val="000080"/>
                <w:sz w:val="16"/>
                <w:szCs w:val="16"/>
                <w:shd w:val="clear" w:fill="C8EDCC"/>
              </w:rPr>
              <w:t xml:space="preserve">                </w:t>
            </w:r>
            <w:r>
              <w:rPr>
                <w:rFonts w:hint="default" w:ascii="Courier New" w:hAnsi="Courier New" w:cs="Courier New"/>
                <w:color w:val="000000"/>
                <w:sz w:val="16"/>
                <w:szCs w:val="16"/>
                <w:shd w:val="clear" w:fill="C8EDCC"/>
              </w:rPr>
              <w:t>ClassPathXmlApplicationContext(</w:t>
            </w:r>
            <w:r>
              <w:rPr>
                <w:rFonts w:hint="default" w:ascii="Courier New" w:hAnsi="Courier New" w:cs="Courier New"/>
                <w:b/>
                <w:color w:val="008000"/>
                <w:sz w:val="16"/>
                <w:szCs w:val="16"/>
                <w:shd w:val="clear" w:fill="C8EDCC"/>
              </w:rPr>
              <w:t>"classpath:applicationContext.xml"</w:t>
            </w:r>
            <w:r>
              <w:rPr>
                <w:rFonts w:hint="default" w:ascii="Courier New" w:hAnsi="Courier New" w:cs="Courier New"/>
                <w:color w:val="000000"/>
                <w:sz w:val="16"/>
                <w:szCs w:val="16"/>
                <w:shd w:val="clear" w:fill="C8EDCC"/>
              </w:rPr>
              <w:t>);</w:t>
            </w:r>
            <w:r>
              <w:rPr>
                <w:rFonts w:hint="default" w:ascii="Courier New" w:hAnsi="Courier New" w:cs="Courier New"/>
                <w:color w:val="000000"/>
                <w:sz w:val="16"/>
                <w:szCs w:val="16"/>
                <w:shd w:val="clear" w:fill="C8EDCC"/>
              </w:rPr>
              <w:br w:type="textWrapping"/>
            </w:r>
            <w:r>
              <w:rPr>
                <w:rFonts w:hint="default" w:ascii="Courier New" w:hAnsi="Courier New" w:cs="Courier New"/>
                <w:color w:val="000000"/>
                <w:sz w:val="21"/>
                <w:szCs w:val="21"/>
                <w:shd w:val="clear" w:fill="C8EDCC"/>
              </w:rPr>
              <w:t xml:space="preserve">        ItemImport itemImport = context.getBean(ItemImport.</w:t>
            </w:r>
            <w:r>
              <w:rPr>
                <w:rFonts w:hint="default" w:ascii="Courier New" w:hAnsi="Courier New" w:cs="Courier New"/>
                <w:b/>
                <w:color w:val="000080"/>
                <w:sz w:val="21"/>
                <w:szCs w:val="21"/>
                <w:shd w:val="clear" w:fill="C8EDCC"/>
              </w:rPr>
              <w:t>class</w:t>
            </w:r>
            <w:r>
              <w:rPr>
                <w:rFonts w:hint="default" w:ascii="Courier New" w:hAnsi="Courier New" w:cs="Courier New"/>
                <w:color w:val="000000"/>
                <w:sz w:val="21"/>
                <w:szCs w:val="21"/>
                <w:shd w:val="clear" w:fill="C8EDCC"/>
              </w:rPr>
              <w: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itemImport.importData();</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w:t>
            </w:r>
          </w:p>
        </w:tc>
      </w:tr>
    </w:tbl>
    <w:p>
      <w:pPr>
        <w:pStyle w:val="3"/>
        <w:keepNext/>
        <w:keepLines/>
        <w:pageBreakBefore w:val="0"/>
        <w:widowControl w:val="0"/>
        <w:numPr>
          <w:ilvl w:val="1"/>
          <w:numId w:val="0"/>
        </w:numPr>
        <w:kinsoku/>
        <w:wordWrap/>
        <w:overflowPunct/>
        <w:topLinePunct w:val="0"/>
        <w:autoSpaceDE/>
        <w:autoSpaceDN/>
        <w:bidi w:val="0"/>
        <w:adjustRightInd/>
        <w:snapToGrid/>
        <w:spacing w:before="0" w:after="20"/>
        <w:ind w:leftChars="0"/>
        <w:textAlignment w:val="auto"/>
        <w:outlineLvl w:val="1"/>
        <w:rPr>
          <w:rFonts w:hint="default"/>
          <w:lang w:val="en-US" w:eastAsia="zh-CN"/>
        </w:rPr>
      </w:pPr>
      <w:r>
        <w:rPr>
          <w:rFonts w:hint="eastAsia"/>
          <w:lang w:val="en-US" w:eastAsia="zh-CN"/>
        </w:rPr>
        <w:t>3.4集成SpringData</w:t>
      </w:r>
      <w:r>
        <w:rPr>
          <w:rFonts w:hint="default"/>
          <w:lang w:val="en-US" w:eastAsia="zh-CN"/>
        </w:rPr>
        <w:t>ElasticSearch</w:t>
      </w:r>
    </w:p>
    <w:p>
      <w:pPr>
        <w:pStyle w:val="4"/>
        <w:keepNext/>
        <w:keepLines/>
        <w:pageBreakBefore w:val="0"/>
        <w:widowControl w:val="0"/>
        <w:numPr>
          <w:ilvl w:val="2"/>
          <w:numId w:val="0"/>
        </w:numPr>
        <w:kinsoku/>
        <w:wordWrap/>
        <w:overflowPunct/>
        <w:topLinePunct w:val="0"/>
        <w:autoSpaceDE/>
        <w:autoSpaceDN/>
        <w:bidi w:val="0"/>
        <w:adjustRightInd/>
        <w:snapToGrid/>
        <w:spacing w:before="140" w:after="140"/>
        <w:ind w:leftChars="0"/>
        <w:textAlignment w:val="auto"/>
        <w:outlineLvl w:val="2"/>
        <w:rPr>
          <w:rFonts w:hint="eastAsia"/>
          <w:lang w:val="en-US" w:eastAsia="zh-CN"/>
        </w:rPr>
      </w:pPr>
      <w:r>
        <w:rPr>
          <w:rFonts w:hint="eastAsia"/>
          <w:lang w:val="en-US" w:eastAsia="zh-CN"/>
        </w:rPr>
        <w:t>3.4.1拷贝实体类</w:t>
      </w:r>
    </w:p>
    <w:p>
      <w:pPr>
        <w:keepNext w:val="0"/>
        <w:keepLines w:val="0"/>
        <w:pageBreakBefore w:val="0"/>
        <w:widowControl w:val="0"/>
        <w:numPr>
          <w:ilvl w:val="0"/>
          <w:numId w:val="0"/>
        </w:numPr>
        <w:kinsoku/>
        <w:wordWrap/>
        <w:overflowPunct/>
        <w:topLinePunct w:val="0"/>
        <w:autoSpaceDE/>
        <w:autoSpaceDN/>
        <w:bidi w:val="0"/>
        <w:adjustRightInd/>
        <w:snapToGrid/>
        <w:spacing w:after="0"/>
        <w:textAlignment w:val="auto"/>
        <w:outlineLvl w:val="9"/>
        <w:rPr>
          <w:rFonts w:hint="default" w:ascii="Courier New" w:hAnsi="Courier New" w:cs="Courier New"/>
          <w:lang w:val="en-US" w:eastAsia="zh-CN"/>
        </w:rPr>
      </w:pPr>
      <w:r>
        <w:rPr>
          <w:rFonts w:hint="default" w:ascii="Courier New" w:hAnsi="Courier New" w:cs="Courier New"/>
          <w:lang w:val="en-US" w:eastAsia="zh-CN"/>
        </w:rPr>
        <w:t>将</w:t>
      </w:r>
      <w:r>
        <w:rPr>
          <w:rFonts w:hint="eastAsia" w:ascii="Courier New" w:hAnsi="Courier New" w:cs="Courier New"/>
          <w:lang w:val="en-US" w:eastAsia="zh-CN"/>
        </w:rPr>
        <w:t>spring-data-</w:t>
      </w:r>
      <w:r>
        <w:rPr>
          <w:rFonts w:hint="default" w:ascii="Courier New" w:hAnsi="Courier New" w:cs="Courier New"/>
          <w:lang w:val="en-US" w:eastAsia="zh-CN"/>
        </w:rPr>
        <w:t>es</w:t>
      </w:r>
      <w:r>
        <w:rPr>
          <w:rFonts w:hint="eastAsia" w:ascii="Courier New" w:hAnsi="Courier New" w:cs="Courier New"/>
          <w:lang w:val="en-US" w:eastAsia="zh-CN"/>
        </w:rPr>
        <w:t>-test测试模块</w:t>
      </w:r>
      <w:r>
        <w:rPr>
          <w:rFonts w:hint="default" w:ascii="Courier New" w:hAnsi="Courier New" w:cs="Courier New"/>
          <w:lang w:val="en-US" w:eastAsia="zh-CN"/>
        </w:rPr>
        <w:t>中</w:t>
      </w:r>
      <w:r>
        <w:rPr>
          <w:rFonts w:hint="eastAsia" w:ascii="Courier New" w:hAnsi="Courier New" w:cs="Courier New"/>
          <w:lang w:val="en-US" w:eastAsia="zh-CN"/>
        </w:rPr>
        <w:t>，</w:t>
      </w:r>
      <w:r>
        <w:rPr>
          <w:rFonts w:hint="default" w:ascii="Courier New" w:hAnsi="Courier New" w:cs="Courier New"/>
          <w:lang w:val="en-US" w:eastAsia="zh-CN"/>
        </w:rPr>
        <w:t>添加了注解的实体类</w:t>
      </w:r>
      <w:r>
        <w:rPr>
          <w:rFonts w:hint="eastAsia" w:ascii="Courier New" w:hAnsi="Courier New" w:cs="Courier New"/>
          <w:b/>
          <w:bCs/>
          <w:color w:val="FF0000"/>
          <w:lang w:val="en-US" w:eastAsia="zh-CN"/>
        </w:rPr>
        <w:t>Item</w:t>
      </w:r>
      <w:r>
        <w:rPr>
          <w:rFonts w:hint="default" w:ascii="Courier New" w:hAnsi="Courier New" w:cs="Courier New"/>
          <w:b/>
          <w:bCs/>
          <w:color w:val="FF0000"/>
          <w:lang w:val="en-US" w:eastAsia="zh-CN"/>
        </w:rPr>
        <w:t>.java</w:t>
      </w:r>
      <w:r>
        <w:rPr>
          <w:rFonts w:hint="default" w:ascii="Courier New" w:hAnsi="Courier New" w:cs="Courier New"/>
          <w:lang w:val="en-US" w:eastAsia="zh-CN"/>
        </w:rPr>
        <w:t>拷贝到pinyougou-pojo</w:t>
      </w:r>
      <w:r>
        <w:rPr>
          <w:rFonts w:hint="eastAsia" w:ascii="Courier New" w:hAnsi="Courier New" w:cs="Courier New"/>
          <w:lang w:val="en-US" w:eastAsia="zh-CN"/>
        </w:rPr>
        <w:t>/src/main/java/com</w:t>
      </w:r>
      <w:r>
        <w:rPr>
          <w:rFonts w:hint="default" w:ascii="Courier New" w:hAnsi="Courier New" w:cs="Courier New"/>
          <w:lang w:val="en-US" w:eastAsia="zh-CN"/>
        </w:rPr>
        <w:t>/</w:t>
      </w:r>
      <w:r>
        <w:rPr>
          <w:rFonts w:hint="eastAsia" w:ascii="Courier New" w:hAnsi="Courier New" w:cs="Courier New"/>
          <w:lang w:val="en-US" w:eastAsia="zh-CN"/>
        </w:rPr>
        <w:t>pinyougou</w:t>
      </w:r>
      <w:r>
        <w:rPr>
          <w:rFonts w:hint="default" w:ascii="Courier New" w:hAnsi="Courier New" w:cs="Courier New"/>
          <w:lang w:val="en-US" w:eastAsia="zh-CN"/>
        </w:rPr>
        <w:t>/es</w:t>
      </w:r>
      <w:r>
        <w:rPr>
          <w:rFonts w:hint="eastAsia" w:ascii="Courier New" w:hAnsi="Courier New" w:cs="Courier New"/>
          <w:lang w:val="en-US" w:eastAsia="zh-CN"/>
        </w:rPr>
        <w:t>包下，重命名为</w:t>
      </w:r>
      <w:r>
        <w:rPr>
          <w:rFonts w:hint="default" w:ascii="Courier New" w:hAnsi="Courier New" w:cs="Courier New"/>
          <w:b/>
          <w:bCs/>
          <w:i w:val="0"/>
          <w:iCs w:val="0"/>
          <w:color w:val="FF0000"/>
          <w:lang w:val="en-US" w:eastAsia="zh-CN"/>
        </w:rPr>
        <w:t>Es</w:t>
      </w:r>
      <w:r>
        <w:rPr>
          <w:rFonts w:hint="eastAsia" w:ascii="Courier New" w:hAnsi="Courier New" w:cs="Courier New"/>
          <w:b/>
          <w:bCs/>
          <w:i w:val="0"/>
          <w:iCs w:val="0"/>
          <w:color w:val="FF0000"/>
          <w:lang w:val="en-US" w:eastAsia="zh-CN"/>
        </w:rPr>
        <w:t>Item</w:t>
      </w:r>
      <w:r>
        <w:rPr>
          <w:rFonts w:hint="eastAsia" w:ascii="Courier New" w:hAnsi="Courier New" w:cs="Courier New"/>
          <w:lang w:val="en-US" w:eastAsia="zh-CN"/>
        </w:rPr>
        <w:t>。</w:t>
      </w:r>
    </w:p>
    <w:p>
      <w:pPr>
        <w:pStyle w:val="4"/>
        <w:keepNext/>
        <w:keepLines/>
        <w:pageBreakBefore w:val="0"/>
        <w:widowControl w:val="0"/>
        <w:numPr>
          <w:ilvl w:val="2"/>
          <w:numId w:val="0"/>
        </w:numPr>
        <w:kinsoku/>
        <w:wordWrap/>
        <w:overflowPunct/>
        <w:topLinePunct w:val="0"/>
        <w:autoSpaceDE/>
        <w:autoSpaceDN/>
        <w:bidi w:val="0"/>
        <w:adjustRightInd/>
        <w:snapToGrid/>
        <w:spacing w:before="140" w:after="140"/>
        <w:ind w:leftChars="0"/>
        <w:textAlignment w:val="auto"/>
        <w:outlineLvl w:val="2"/>
        <w:rPr>
          <w:rFonts w:hint="eastAsia" w:ascii="Courier New" w:hAnsi="Courier New" w:eastAsia="黑体" w:cs="Courier New"/>
          <w:lang w:val="en-US" w:eastAsia="zh-CN"/>
        </w:rPr>
      </w:pPr>
      <w:r>
        <w:rPr>
          <w:rFonts w:hint="eastAsia"/>
          <w:lang w:val="en-US" w:eastAsia="zh-CN"/>
        </w:rPr>
        <w:t>3.4.2配置依赖</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textAlignment w:val="auto"/>
        <w:outlineLvl w:val="9"/>
        <w:rPr>
          <w:rFonts w:hint="default" w:ascii="Courier New" w:hAnsi="Courier New" w:cs="Courier New"/>
          <w:lang w:val="en-US" w:eastAsia="zh-CN"/>
        </w:rPr>
      </w:pPr>
      <w:r>
        <w:rPr>
          <w:rFonts w:hint="default" w:ascii="Courier New" w:hAnsi="Courier New" w:cs="Courier New"/>
          <w:lang w:val="en-US" w:eastAsia="zh-CN"/>
        </w:rPr>
        <w:t>在pinyougou-pojo/</w:t>
      </w:r>
      <w:r>
        <w:rPr>
          <w:rFonts w:hint="eastAsia" w:ascii="Courier New" w:hAnsi="Courier New" w:cs="Courier New"/>
          <w:lang w:val="en-US" w:eastAsia="zh-CN"/>
        </w:rPr>
        <w:t>pom.xml中，</w:t>
      </w:r>
      <w:r>
        <w:rPr>
          <w:rFonts w:hint="default" w:ascii="Courier New" w:hAnsi="Courier New" w:cs="Courier New"/>
          <w:lang w:val="en-US" w:eastAsia="zh-CN"/>
        </w:rPr>
        <w:t>引入依赖</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pageBreakBefore w:val="0"/>
              <w:widowControl/>
              <w:suppressLineNumbers w:val="0"/>
              <w:shd w:val="clear" w:fill="C8EDCC"/>
              <w:kinsoku/>
              <w:wordWrap/>
              <w:overflowPunct/>
              <w:topLinePunct w:val="0"/>
              <w:autoSpaceDE/>
              <w:autoSpaceDN/>
              <w:bidi w:val="0"/>
              <w:adjustRightInd/>
              <w:snapToGrid/>
              <w:spacing w:after="0"/>
              <w:textAlignment w:val="auto"/>
              <w:rPr>
                <w:rFonts w:hint="default" w:ascii="Courier New" w:hAnsi="Courier New" w:cs="Courier New"/>
                <w:sz w:val="16"/>
                <w:szCs w:val="16"/>
                <w:vertAlign w:val="baseline"/>
                <w:lang w:val="en-US" w:eastAsia="zh-CN"/>
              </w:rPr>
            </w:pPr>
            <w:r>
              <w:rPr>
                <w:rFonts w:hint="default" w:ascii="Courier New" w:hAnsi="Courier New" w:cs="Courier New"/>
                <w:i/>
                <w:color w:val="808080"/>
                <w:sz w:val="21"/>
                <w:szCs w:val="21"/>
                <w:shd w:val="clear" w:fill="C8EDCC"/>
              </w:rPr>
              <w:t xml:space="preserve">&lt;!-- </w:t>
            </w:r>
            <w:r>
              <w:rPr>
                <w:rFonts w:hint="eastAsia" w:ascii="宋体" w:hAnsi="宋体" w:eastAsia="宋体" w:cs="宋体"/>
                <w:i/>
                <w:color w:val="808080"/>
                <w:sz w:val="21"/>
                <w:szCs w:val="21"/>
                <w:shd w:val="clear" w:fill="C8EDCC"/>
              </w:rPr>
              <w:t>配置</w:t>
            </w:r>
            <w:r>
              <w:rPr>
                <w:rFonts w:hint="default" w:ascii="Courier New" w:hAnsi="Courier New" w:cs="Courier New"/>
                <w:i/>
                <w:color w:val="808080"/>
                <w:sz w:val="21"/>
                <w:szCs w:val="21"/>
                <w:shd w:val="clear" w:fill="C8EDCC"/>
              </w:rPr>
              <w:t>spring-data-elasticsearch --&gt;</w:t>
            </w:r>
            <w:r>
              <w:rPr>
                <w:rFonts w:hint="default" w:ascii="Courier New" w:hAnsi="Courier New" w:cs="Courier New"/>
                <w:i/>
                <w:color w:val="808080"/>
                <w:sz w:val="21"/>
                <w:szCs w:val="21"/>
                <w:shd w:val="clear" w:fill="C8EDCC"/>
              </w:rPr>
              <w:br w:type="textWrapping"/>
            </w:r>
            <w:r>
              <w:rPr>
                <w:rFonts w:hint="default" w:ascii="Courier New" w:hAnsi="Courier New" w:cs="Courier New"/>
                <w:color w:val="000000"/>
                <w:sz w:val="21"/>
                <w:szCs w:val="21"/>
                <w:shd w:val="clear" w:fill="C8EDCC"/>
              </w:rPr>
              <w:t>&lt;</w:t>
            </w:r>
            <w:r>
              <w:rPr>
                <w:rFonts w:hint="default" w:ascii="Courier New" w:hAnsi="Courier New" w:cs="Courier New"/>
                <w:b/>
                <w:color w:val="000080"/>
                <w:sz w:val="21"/>
                <w:szCs w:val="21"/>
                <w:shd w:val="clear" w:fill="C8EDCC"/>
              </w:rPr>
              <w:t>dependency</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groupId</w:t>
            </w:r>
            <w:r>
              <w:rPr>
                <w:rFonts w:hint="default" w:ascii="Courier New" w:hAnsi="Courier New" w:cs="Courier New"/>
                <w:color w:val="000000"/>
                <w:sz w:val="21"/>
                <w:szCs w:val="21"/>
                <w:shd w:val="clear" w:fill="C8EDCC"/>
              </w:rPr>
              <w:t>&gt;org.springframework.data&lt;/</w:t>
            </w:r>
            <w:r>
              <w:rPr>
                <w:rFonts w:hint="default" w:ascii="Courier New" w:hAnsi="Courier New" w:cs="Courier New"/>
                <w:b/>
                <w:color w:val="000080"/>
                <w:sz w:val="21"/>
                <w:szCs w:val="21"/>
                <w:shd w:val="clear" w:fill="C8EDCC"/>
              </w:rPr>
              <w:t>groupId</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artifactId</w:t>
            </w:r>
            <w:r>
              <w:rPr>
                <w:rFonts w:hint="default" w:ascii="Courier New" w:hAnsi="Courier New" w:cs="Courier New"/>
                <w:color w:val="000000"/>
                <w:sz w:val="21"/>
                <w:szCs w:val="21"/>
                <w:shd w:val="clear" w:fill="C8EDCC"/>
              </w:rPr>
              <w:t>&gt;spring-data-elasticsearch&lt;/</w:t>
            </w:r>
            <w:r>
              <w:rPr>
                <w:rFonts w:hint="default" w:ascii="Courier New" w:hAnsi="Courier New" w:cs="Courier New"/>
                <w:b/>
                <w:color w:val="000080"/>
                <w:sz w:val="21"/>
                <w:szCs w:val="21"/>
                <w:shd w:val="clear" w:fill="C8EDCC"/>
              </w:rPr>
              <w:t>artifactId</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color w:val="FF0000"/>
                <w:sz w:val="21"/>
                <w:szCs w:val="21"/>
                <w:shd w:val="clear" w:fill="C8EDCC"/>
              </w:rPr>
              <w:t>&lt;</w:t>
            </w:r>
            <w:r>
              <w:rPr>
                <w:rFonts w:hint="default" w:ascii="Courier New" w:hAnsi="Courier New" w:cs="Courier New"/>
                <w:b/>
                <w:color w:val="FF0000"/>
                <w:sz w:val="21"/>
                <w:szCs w:val="21"/>
                <w:shd w:val="clear" w:fill="C8EDCC"/>
              </w:rPr>
              <w:t>scope</w:t>
            </w:r>
            <w:r>
              <w:rPr>
                <w:rFonts w:hint="default" w:ascii="Courier New" w:hAnsi="Courier New" w:cs="Courier New"/>
                <w:color w:val="FF0000"/>
                <w:sz w:val="21"/>
                <w:szCs w:val="21"/>
                <w:shd w:val="clear" w:fill="C8EDCC"/>
              </w:rPr>
              <w:t>&gt;provided&lt;/</w:t>
            </w:r>
            <w:r>
              <w:rPr>
                <w:rFonts w:hint="default" w:ascii="Courier New" w:hAnsi="Courier New" w:cs="Courier New"/>
                <w:b/>
                <w:color w:val="FF0000"/>
                <w:sz w:val="21"/>
                <w:szCs w:val="21"/>
                <w:shd w:val="clear" w:fill="C8EDCC"/>
              </w:rPr>
              <w:t>scope</w:t>
            </w:r>
            <w:r>
              <w:rPr>
                <w:rFonts w:hint="default" w:ascii="Courier New" w:hAnsi="Courier New" w:cs="Courier New"/>
                <w:color w:val="FF0000"/>
                <w:sz w:val="21"/>
                <w:szCs w:val="21"/>
                <w:shd w:val="clear" w:fill="C8EDCC"/>
              </w:rPr>
              <w:t>&gt;</w:t>
            </w:r>
            <w:r>
              <w:rPr>
                <w:rFonts w:hint="default" w:ascii="Courier New" w:hAnsi="Courier New" w:cs="Courier New"/>
                <w:color w:val="FF0000"/>
                <w:sz w:val="21"/>
                <w:szCs w:val="21"/>
                <w:shd w:val="clear" w:fill="C8EDCC"/>
              </w:rPr>
              <w:br w:type="textWrapping"/>
            </w:r>
            <w:r>
              <w:rPr>
                <w:rFonts w:hint="default" w:ascii="Courier New" w:hAnsi="Courier New" w:cs="Courier New"/>
                <w:color w:val="000000"/>
                <w:sz w:val="21"/>
                <w:szCs w:val="21"/>
                <w:shd w:val="clear" w:fill="C8EDCC"/>
              </w:rPr>
              <w:t>&lt;/</w:t>
            </w:r>
            <w:r>
              <w:rPr>
                <w:rFonts w:hint="default" w:ascii="Courier New" w:hAnsi="Courier New" w:cs="Courier New"/>
                <w:b/>
                <w:color w:val="000080"/>
                <w:sz w:val="21"/>
                <w:szCs w:val="21"/>
                <w:shd w:val="clear" w:fill="C8EDCC"/>
              </w:rPr>
              <w:t>dependency</w:t>
            </w:r>
            <w:r>
              <w:rPr>
                <w:rFonts w:hint="default" w:ascii="Courier New" w:hAnsi="Courier New" w:cs="Courier New"/>
                <w:color w:val="000000"/>
                <w:sz w:val="21"/>
                <w:szCs w:val="21"/>
                <w:shd w:val="clear" w:fill="C8EDCC"/>
              </w:rPr>
              <w:t>&gt;</w:t>
            </w:r>
          </w:p>
        </w:tc>
      </w:tr>
    </w:tbl>
    <w:p>
      <w:pPr>
        <w:pStyle w:val="4"/>
        <w:keepNext/>
        <w:keepLines/>
        <w:pageBreakBefore w:val="0"/>
        <w:widowControl w:val="0"/>
        <w:numPr>
          <w:ilvl w:val="2"/>
          <w:numId w:val="0"/>
        </w:numPr>
        <w:kinsoku/>
        <w:wordWrap/>
        <w:overflowPunct/>
        <w:topLinePunct w:val="0"/>
        <w:autoSpaceDE/>
        <w:autoSpaceDN/>
        <w:bidi w:val="0"/>
        <w:adjustRightInd/>
        <w:snapToGrid/>
        <w:spacing w:before="140" w:after="140"/>
        <w:ind w:leftChars="0"/>
        <w:textAlignment w:val="auto"/>
        <w:outlineLvl w:val="2"/>
        <w:rPr>
          <w:rFonts w:hint="default" w:eastAsia="黑体"/>
          <w:lang w:val="en-US" w:eastAsia="zh-CN"/>
        </w:rPr>
      </w:pPr>
      <w:r>
        <w:rPr>
          <w:rFonts w:hint="eastAsia"/>
          <w:lang w:val="en-US" w:eastAsia="zh-CN"/>
        </w:rPr>
        <w:t>3.4.3配置文件</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ascii="Courier New" w:hAnsi="Courier New" w:cs="Courier New"/>
          <w:lang w:val="en-US" w:eastAsia="zh-CN"/>
        </w:rPr>
      </w:pPr>
      <w:r>
        <w:rPr>
          <w:rFonts w:hint="eastAsia" w:ascii="Courier New" w:hAnsi="Courier New" w:cs="Courier New"/>
          <w:lang w:val="en-US" w:eastAsia="zh-CN"/>
        </w:rPr>
        <w:t>修改</w:t>
      </w:r>
      <w:r>
        <w:rPr>
          <w:rFonts w:hint="default" w:ascii="Courier New" w:hAnsi="Courier New" w:cs="Courier New"/>
          <w:lang w:val="en-US" w:eastAsia="zh-CN"/>
        </w:rPr>
        <w:t>pinyougou-es-import\src\main\resources\applicationContext.xml</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pageBreakBefore w:val="0"/>
              <w:widowControl/>
              <w:suppressLineNumbers w:val="0"/>
              <w:shd w:val="clear" w:fill="C8EDCC"/>
              <w:kinsoku/>
              <w:wordWrap/>
              <w:overflowPunct/>
              <w:topLinePunct w:val="0"/>
              <w:autoSpaceDE/>
              <w:autoSpaceDN/>
              <w:bidi w:val="0"/>
              <w:adjustRightInd/>
              <w:snapToGrid/>
              <w:spacing w:after="0"/>
              <w:textAlignment w:val="auto"/>
              <w:rPr>
                <w:rFonts w:hint="default" w:ascii="Courier New" w:hAnsi="Courier New" w:cs="Courier New"/>
                <w:sz w:val="16"/>
                <w:szCs w:val="16"/>
                <w:vertAlign w:val="baseline"/>
                <w:lang w:val="en-US" w:eastAsia="zh-CN"/>
              </w:rPr>
            </w:pPr>
            <w:r>
              <w:rPr>
                <w:rFonts w:hint="default" w:ascii="Courier New" w:hAnsi="Courier New" w:cs="Courier New"/>
                <w:i/>
                <w:color w:val="000000"/>
                <w:sz w:val="20"/>
                <w:szCs w:val="20"/>
                <w:shd w:val="clear" w:fill="C8EDCC"/>
              </w:rPr>
              <w:t>&lt;?</w:t>
            </w:r>
            <w:r>
              <w:rPr>
                <w:rFonts w:hint="default" w:ascii="Courier New" w:hAnsi="Courier New" w:cs="Courier New"/>
                <w:b/>
                <w:color w:val="0000FF"/>
                <w:sz w:val="20"/>
                <w:szCs w:val="20"/>
                <w:shd w:val="clear" w:fill="C8EDCC"/>
              </w:rPr>
              <w:t>xml version</w:t>
            </w:r>
            <w:r>
              <w:rPr>
                <w:rFonts w:hint="default" w:ascii="Courier New" w:hAnsi="Courier New" w:cs="Courier New"/>
                <w:b/>
                <w:color w:val="008000"/>
                <w:sz w:val="20"/>
                <w:szCs w:val="20"/>
                <w:shd w:val="clear" w:fill="C8EDCC"/>
              </w:rPr>
              <w:t xml:space="preserve">="1.0" </w:t>
            </w:r>
            <w:r>
              <w:rPr>
                <w:rFonts w:hint="default" w:ascii="Courier New" w:hAnsi="Courier New" w:cs="Courier New"/>
                <w:b/>
                <w:color w:val="0000FF"/>
                <w:sz w:val="20"/>
                <w:szCs w:val="20"/>
                <w:shd w:val="clear" w:fill="C8EDCC"/>
              </w:rPr>
              <w:t>encoding</w:t>
            </w:r>
            <w:r>
              <w:rPr>
                <w:rFonts w:hint="default" w:ascii="Courier New" w:hAnsi="Courier New" w:cs="Courier New"/>
                <w:b/>
                <w:color w:val="008000"/>
                <w:sz w:val="20"/>
                <w:szCs w:val="20"/>
                <w:shd w:val="clear" w:fill="C8EDCC"/>
              </w:rPr>
              <w:t>="utf-8"</w:t>
            </w:r>
            <w:r>
              <w:rPr>
                <w:rFonts w:hint="default" w:ascii="Courier New" w:hAnsi="Courier New" w:cs="Courier New"/>
                <w:i/>
                <w:color w:val="000000"/>
                <w:sz w:val="20"/>
                <w:szCs w:val="20"/>
                <w:shd w:val="clear" w:fill="C8EDCC"/>
              </w:rPr>
              <w:t>?&gt;</w:t>
            </w:r>
            <w:r>
              <w:rPr>
                <w:rFonts w:hint="default" w:ascii="Courier New" w:hAnsi="Courier New" w:cs="Courier New"/>
                <w:i/>
                <w:color w:val="000000"/>
                <w:sz w:val="20"/>
                <w:szCs w:val="20"/>
                <w:shd w:val="clear" w:fill="C8EDCC"/>
              </w:rPr>
              <w:br w:type="textWrapping"/>
            </w:r>
            <w:r>
              <w:rPr>
                <w:rFonts w:hint="default" w:ascii="Courier New" w:hAnsi="Courier New" w:cs="Courier New"/>
                <w:color w:val="000000"/>
                <w:sz w:val="15"/>
                <w:szCs w:val="15"/>
                <w:shd w:val="clear" w:fill="C8EDCC"/>
              </w:rPr>
              <w:t>&lt;</w:t>
            </w:r>
            <w:r>
              <w:rPr>
                <w:rFonts w:hint="default" w:ascii="Courier New" w:hAnsi="Courier New" w:cs="Courier New"/>
                <w:b/>
                <w:color w:val="000080"/>
                <w:sz w:val="15"/>
                <w:szCs w:val="15"/>
                <w:shd w:val="clear" w:fill="C8EDCC"/>
              </w:rPr>
              <w:t xml:space="preserve">beans </w:t>
            </w:r>
            <w:r>
              <w:rPr>
                <w:rFonts w:hint="default" w:ascii="Courier New" w:hAnsi="Courier New" w:cs="Courier New"/>
                <w:b/>
                <w:color w:val="0000FF"/>
                <w:sz w:val="15"/>
                <w:szCs w:val="15"/>
                <w:shd w:val="clear" w:fill="C8EDCC"/>
              </w:rPr>
              <w:t>xmlns</w:t>
            </w:r>
            <w:r>
              <w:rPr>
                <w:rFonts w:hint="default" w:ascii="Courier New" w:hAnsi="Courier New" w:cs="Courier New"/>
                <w:b/>
                <w:color w:val="008000"/>
                <w:sz w:val="15"/>
                <w:szCs w:val="15"/>
                <w:shd w:val="clear" w:fill="C8EDCC"/>
              </w:rPr>
              <w:t>="http://www.springframework.org/schema/beans"</w:t>
            </w:r>
            <w:r>
              <w:rPr>
                <w:rFonts w:hint="default" w:ascii="Courier New" w:hAnsi="Courier New" w:cs="Courier New"/>
                <w:b/>
                <w:color w:val="008000"/>
                <w:sz w:val="15"/>
                <w:szCs w:val="15"/>
                <w:shd w:val="clear" w:fill="C8EDCC"/>
              </w:rPr>
              <w:br w:type="textWrapping"/>
            </w:r>
            <w:r>
              <w:rPr>
                <w:rFonts w:hint="default" w:ascii="Courier New" w:hAnsi="Courier New" w:cs="Courier New"/>
                <w:b/>
                <w:color w:val="008000"/>
                <w:sz w:val="15"/>
                <w:szCs w:val="15"/>
                <w:shd w:val="clear" w:fill="C8EDCC"/>
              </w:rPr>
              <w:t xml:space="preserve">       </w:t>
            </w:r>
            <w:r>
              <w:rPr>
                <w:rFonts w:hint="default" w:ascii="Courier New" w:hAnsi="Courier New" w:cs="Courier New"/>
                <w:b/>
                <w:color w:val="0000FF"/>
                <w:sz w:val="15"/>
                <w:szCs w:val="15"/>
                <w:shd w:val="clear" w:fill="C8EDCC"/>
              </w:rPr>
              <w:t>xmlns:</w:t>
            </w:r>
            <w:r>
              <w:rPr>
                <w:rFonts w:hint="default" w:ascii="Courier New" w:hAnsi="Courier New" w:cs="Courier New"/>
                <w:b/>
                <w:color w:val="660E7A"/>
                <w:sz w:val="15"/>
                <w:szCs w:val="15"/>
                <w:shd w:val="clear" w:fill="C8EDCC"/>
              </w:rPr>
              <w:t>xsi</w:t>
            </w:r>
            <w:r>
              <w:rPr>
                <w:rFonts w:hint="default" w:ascii="Courier New" w:hAnsi="Courier New" w:cs="Courier New"/>
                <w:b/>
                <w:color w:val="008000"/>
                <w:sz w:val="15"/>
                <w:szCs w:val="15"/>
                <w:shd w:val="clear" w:fill="C8EDCC"/>
              </w:rPr>
              <w:t>="http://www.w3.org/2001/XMLSchema-instance"</w:t>
            </w:r>
            <w:r>
              <w:rPr>
                <w:rFonts w:hint="default" w:ascii="Courier New" w:hAnsi="Courier New" w:cs="Courier New"/>
                <w:b/>
                <w:color w:val="008000"/>
                <w:sz w:val="15"/>
                <w:szCs w:val="15"/>
                <w:shd w:val="clear" w:fill="C8EDCC"/>
              </w:rPr>
              <w:br w:type="textWrapping"/>
            </w:r>
            <w:r>
              <w:rPr>
                <w:rFonts w:hint="default" w:ascii="Courier New" w:hAnsi="Courier New" w:cs="Courier New"/>
                <w:b/>
                <w:color w:val="008000"/>
                <w:sz w:val="15"/>
                <w:szCs w:val="15"/>
                <w:shd w:val="clear" w:fill="C8EDCC"/>
              </w:rPr>
              <w:t xml:space="preserve">       </w:t>
            </w:r>
            <w:r>
              <w:rPr>
                <w:rFonts w:hint="default" w:ascii="Courier New" w:hAnsi="Courier New" w:cs="Courier New"/>
                <w:b/>
                <w:color w:val="0000FF"/>
                <w:sz w:val="15"/>
                <w:szCs w:val="15"/>
                <w:shd w:val="clear" w:fill="C8EDCC"/>
              </w:rPr>
              <w:t>xmlns:</w:t>
            </w:r>
            <w:r>
              <w:rPr>
                <w:rFonts w:hint="default" w:ascii="Courier New" w:hAnsi="Courier New" w:cs="Courier New"/>
                <w:b/>
                <w:color w:val="660E7A"/>
                <w:sz w:val="15"/>
                <w:szCs w:val="15"/>
                <w:shd w:val="clear" w:fill="C8EDCC"/>
              </w:rPr>
              <w:t>context</w:t>
            </w:r>
            <w:r>
              <w:rPr>
                <w:rFonts w:hint="default" w:ascii="Courier New" w:hAnsi="Courier New" w:cs="Courier New"/>
                <w:b/>
                <w:color w:val="008000"/>
                <w:sz w:val="15"/>
                <w:szCs w:val="15"/>
                <w:shd w:val="clear" w:fill="C8EDCC"/>
              </w:rPr>
              <w:t>="http://www.springframework.org/schema/context"</w:t>
            </w:r>
            <w:r>
              <w:rPr>
                <w:rFonts w:hint="default" w:ascii="Courier New" w:hAnsi="Courier New" w:cs="Courier New"/>
                <w:b/>
                <w:color w:val="008000"/>
                <w:sz w:val="15"/>
                <w:szCs w:val="15"/>
                <w:shd w:val="clear" w:fill="C8EDCC"/>
              </w:rPr>
              <w:br w:type="textWrapping"/>
            </w:r>
            <w:r>
              <w:rPr>
                <w:rFonts w:hint="default" w:ascii="Courier New" w:hAnsi="Courier New" w:cs="Courier New"/>
                <w:b/>
                <w:color w:val="008000"/>
                <w:sz w:val="15"/>
                <w:szCs w:val="15"/>
                <w:shd w:val="clear" w:fill="C8EDCC"/>
              </w:rPr>
              <w:t xml:space="preserve">       </w:t>
            </w:r>
            <w:r>
              <w:rPr>
                <w:rFonts w:hint="default" w:ascii="Courier New" w:hAnsi="Courier New" w:cs="Courier New"/>
                <w:b/>
                <w:bCs w:val="0"/>
                <w:color w:val="FF0000"/>
                <w:sz w:val="15"/>
                <w:szCs w:val="15"/>
                <w:shd w:val="clear" w:fill="C8EDCC"/>
              </w:rPr>
              <w:t>xmlns:elasticsearch="http://www.springframework.org/schema/data/elasticsearch"</w:t>
            </w:r>
            <w:r>
              <w:rPr>
                <w:rFonts w:hint="default" w:ascii="Courier New" w:hAnsi="Courier New" w:cs="Courier New"/>
                <w:b/>
                <w:bCs w:val="0"/>
                <w:color w:val="FF0000"/>
                <w:sz w:val="15"/>
                <w:szCs w:val="15"/>
                <w:shd w:val="clear" w:fill="C8EDCC"/>
              </w:rPr>
              <w:br w:type="textWrapping"/>
            </w:r>
            <w:r>
              <w:rPr>
                <w:rFonts w:hint="default" w:ascii="Courier New" w:hAnsi="Courier New" w:cs="Courier New"/>
                <w:b/>
                <w:color w:val="008000"/>
                <w:sz w:val="15"/>
                <w:szCs w:val="15"/>
                <w:shd w:val="clear" w:fill="C8EDCC"/>
              </w:rPr>
              <w:t xml:space="preserve">       </w:t>
            </w:r>
            <w:r>
              <w:rPr>
                <w:rFonts w:hint="default" w:ascii="Courier New" w:hAnsi="Courier New" w:cs="Courier New"/>
                <w:b/>
                <w:color w:val="660E7A"/>
                <w:sz w:val="15"/>
                <w:szCs w:val="15"/>
                <w:shd w:val="clear" w:fill="C8EDCC"/>
              </w:rPr>
              <w:t>xsi</w:t>
            </w:r>
            <w:r>
              <w:rPr>
                <w:rFonts w:hint="default" w:ascii="Courier New" w:hAnsi="Courier New" w:cs="Courier New"/>
                <w:b/>
                <w:color w:val="0000FF"/>
                <w:sz w:val="15"/>
                <w:szCs w:val="15"/>
                <w:shd w:val="clear" w:fill="C8EDCC"/>
              </w:rPr>
              <w:t>:schemaLocation</w:t>
            </w:r>
            <w:r>
              <w:rPr>
                <w:rFonts w:hint="default" w:ascii="Courier New" w:hAnsi="Courier New" w:cs="Courier New"/>
                <w:b/>
                <w:color w:val="008000"/>
                <w:sz w:val="15"/>
                <w:szCs w:val="15"/>
                <w:shd w:val="clear" w:fill="C8EDCC"/>
              </w:rPr>
              <w:t>="http://www.springframework.org/schema/beans</w:t>
            </w:r>
            <w:r>
              <w:rPr>
                <w:rFonts w:hint="default" w:ascii="Courier New" w:hAnsi="Courier New" w:cs="Courier New"/>
                <w:b/>
                <w:color w:val="008000"/>
                <w:sz w:val="15"/>
                <w:szCs w:val="15"/>
                <w:shd w:val="clear" w:fill="C8EDCC"/>
              </w:rPr>
              <w:br w:type="textWrapping"/>
            </w:r>
            <w:r>
              <w:rPr>
                <w:rFonts w:hint="default" w:ascii="Courier New" w:hAnsi="Courier New" w:cs="Courier New"/>
                <w:b/>
                <w:color w:val="008000"/>
                <w:sz w:val="15"/>
                <w:szCs w:val="15"/>
                <w:shd w:val="clear" w:fill="C8EDCC"/>
              </w:rPr>
              <w:t xml:space="preserve">       http://www.springframework.org/schema/beans/spring-beans.xsd</w:t>
            </w:r>
            <w:r>
              <w:rPr>
                <w:rFonts w:hint="default" w:ascii="Courier New" w:hAnsi="Courier New" w:cs="Courier New"/>
                <w:b/>
                <w:color w:val="008000"/>
                <w:sz w:val="15"/>
                <w:szCs w:val="15"/>
                <w:shd w:val="clear" w:fill="C8EDCC"/>
              </w:rPr>
              <w:br w:type="textWrapping"/>
            </w:r>
            <w:r>
              <w:rPr>
                <w:rFonts w:hint="default" w:ascii="Courier New" w:hAnsi="Courier New" w:cs="Courier New"/>
                <w:b/>
                <w:color w:val="008000"/>
                <w:sz w:val="15"/>
                <w:szCs w:val="15"/>
                <w:shd w:val="clear" w:fill="C8EDCC"/>
              </w:rPr>
              <w:t xml:space="preserve">       http://www.springframework.org/schema/context</w:t>
            </w:r>
            <w:r>
              <w:rPr>
                <w:rFonts w:hint="default" w:ascii="Courier New" w:hAnsi="Courier New" w:cs="Courier New"/>
                <w:b/>
                <w:color w:val="008000"/>
                <w:sz w:val="15"/>
                <w:szCs w:val="15"/>
                <w:shd w:val="clear" w:fill="C8EDCC"/>
              </w:rPr>
              <w:br w:type="textWrapping"/>
            </w:r>
            <w:r>
              <w:rPr>
                <w:rFonts w:hint="default" w:ascii="Courier New" w:hAnsi="Courier New" w:cs="Courier New"/>
                <w:b/>
                <w:color w:val="008000"/>
                <w:sz w:val="15"/>
                <w:szCs w:val="15"/>
                <w:shd w:val="clear" w:fill="C8EDCC"/>
              </w:rPr>
              <w:t xml:space="preserve">       http://www.springframework.org/schema/context/spring-context.xsd</w:t>
            </w:r>
            <w:r>
              <w:rPr>
                <w:rFonts w:hint="default" w:ascii="Courier New" w:hAnsi="Courier New" w:cs="Courier New"/>
                <w:b/>
                <w:color w:val="008000"/>
                <w:sz w:val="15"/>
                <w:szCs w:val="15"/>
                <w:shd w:val="clear" w:fill="C8EDCC"/>
              </w:rPr>
              <w:br w:type="textWrapping"/>
            </w:r>
            <w:r>
              <w:rPr>
                <w:rFonts w:hint="default" w:ascii="Courier New" w:hAnsi="Courier New" w:cs="Courier New"/>
                <w:b/>
                <w:color w:val="008000"/>
                <w:sz w:val="15"/>
                <w:szCs w:val="15"/>
                <w:shd w:val="clear" w:fill="C8EDCC"/>
              </w:rPr>
              <w:t xml:space="preserve">      </w:t>
            </w:r>
            <w:r>
              <w:rPr>
                <w:rFonts w:hint="default" w:ascii="Courier New" w:hAnsi="Courier New" w:cs="Courier New"/>
                <w:b/>
                <w:bCs w:val="0"/>
                <w:color w:val="FF0000"/>
                <w:sz w:val="15"/>
                <w:szCs w:val="15"/>
                <w:shd w:val="clear" w:fill="C8EDCC"/>
              </w:rPr>
              <w:t xml:space="preserve"> http://www.springframework.org/schema/data/elasticsearch</w:t>
            </w:r>
            <w:r>
              <w:rPr>
                <w:rFonts w:hint="default" w:ascii="Courier New" w:hAnsi="Courier New" w:cs="Courier New"/>
                <w:b/>
                <w:bCs w:val="0"/>
                <w:color w:val="FF0000"/>
                <w:sz w:val="15"/>
                <w:szCs w:val="15"/>
                <w:shd w:val="clear" w:fill="C8EDCC"/>
              </w:rPr>
              <w:br w:type="textWrapping"/>
            </w:r>
            <w:r>
              <w:rPr>
                <w:rFonts w:hint="default" w:ascii="Courier New" w:hAnsi="Courier New" w:cs="Courier New"/>
                <w:b/>
                <w:bCs w:val="0"/>
                <w:color w:val="FF0000"/>
                <w:sz w:val="15"/>
                <w:szCs w:val="15"/>
                <w:shd w:val="clear" w:fill="C8EDCC"/>
              </w:rPr>
              <w:t xml:space="preserve">       http://www.springframework.org/schema/data/elasticsearch/spring-elasticsearch.xsd</w:t>
            </w:r>
            <w:r>
              <w:rPr>
                <w:rFonts w:hint="default" w:ascii="Courier New" w:hAnsi="Courier New" w:cs="Courier New"/>
                <w:b/>
                <w:color w:val="008000"/>
                <w:sz w:val="15"/>
                <w:szCs w:val="15"/>
                <w:shd w:val="clear" w:fill="C8EDCC"/>
              </w:rPr>
              <w:t>"</w:t>
            </w:r>
            <w:r>
              <w:rPr>
                <w:rFonts w:hint="default" w:ascii="Courier New" w:hAnsi="Courier New" w:cs="Courier New"/>
                <w:color w:val="000000"/>
                <w:sz w:val="15"/>
                <w:szCs w:val="15"/>
                <w:shd w:val="clear" w:fill="C8EDCC"/>
              </w:rPr>
              <w:t>&gt;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i/>
                <w:color w:val="808080"/>
                <w:sz w:val="20"/>
                <w:szCs w:val="20"/>
                <w:shd w:val="clear" w:fill="C8EDCC"/>
              </w:rPr>
              <w:t xml:space="preserve">&lt;!-- </w:t>
            </w:r>
            <w:r>
              <w:rPr>
                <w:rFonts w:hint="eastAsia" w:ascii="宋体" w:hAnsi="宋体" w:eastAsia="宋体" w:cs="宋体"/>
                <w:i/>
                <w:color w:val="808080"/>
                <w:sz w:val="20"/>
                <w:szCs w:val="20"/>
                <w:shd w:val="clear" w:fill="C8EDCC"/>
              </w:rPr>
              <w:t xml:space="preserve">配置加载属性文件 </w:t>
            </w:r>
            <w:r>
              <w:rPr>
                <w:rFonts w:hint="default" w:ascii="Courier New" w:hAnsi="Courier New" w:cs="Courier New"/>
                <w:i/>
                <w:color w:val="808080"/>
                <w:sz w:val="20"/>
                <w:szCs w:val="20"/>
                <w:shd w:val="clear" w:fill="C8EDCC"/>
              </w:rPr>
              <w:t>--&gt;</w:t>
            </w:r>
            <w:r>
              <w:rPr>
                <w:rFonts w:hint="default" w:ascii="Courier New" w:hAnsi="Courier New" w:cs="Courier New"/>
                <w:i/>
                <w:color w:val="808080"/>
                <w:sz w:val="20"/>
                <w:szCs w:val="20"/>
                <w:shd w:val="clear" w:fill="C8EDCC"/>
              </w:rPr>
              <w:br w:type="textWrapping"/>
            </w:r>
            <w:r>
              <w:rPr>
                <w:rFonts w:hint="default" w:ascii="Courier New" w:hAnsi="Courier New" w:cs="Courier New"/>
                <w:i/>
                <w:color w:val="808080"/>
                <w:sz w:val="20"/>
                <w:szCs w:val="20"/>
                <w:shd w:val="clear" w:fill="C8EDCC"/>
              </w:rPr>
              <w:t xml:space="preserve">    </w:t>
            </w:r>
            <w:r>
              <w:rPr>
                <w:rFonts w:hint="default" w:ascii="Courier New" w:hAnsi="Courier New" w:cs="Courier New"/>
                <w:color w:val="000000"/>
                <w:sz w:val="20"/>
                <w:szCs w:val="20"/>
                <w:shd w:val="clear" w:fill="C8EDCC"/>
              </w:rPr>
              <w:t>&lt;</w:t>
            </w:r>
            <w:r>
              <w:rPr>
                <w:rFonts w:hint="default" w:ascii="Courier New" w:hAnsi="Courier New" w:cs="Courier New"/>
                <w:b/>
                <w:color w:val="660E7A"/>
                <w:sz w:val="20"/>
                <w:szCs w:val="20"/>
                <w:shd w:val="clear" w:fill="C8EDCC"/>
              </w:rPr>
              <w:t>context</w:t>
            </w:r>
            <w:r>
              <w:rPr>
                <w:rFonts w:hint="default" w:ascii="Courier New" w:hAnsi="Courier New" w:cs="Courier New"/>
                <w:b/>
                <w:color w:val="000080"/>
                <w:sz w:val="20"/>
                <w:szCs w:val="20"/>
                <w:shd w:val="clear" w:fill="C8EDCC"/>
              </w:rPr>
              <w:t>:property-placeholder</w:t>
            </w:r>
            <w:r>
              <w:rPr>
                <w:rFonts w:hint="default" w:ascii="Courier New" w:hAnsi="Courier New" w:cs="Courier New"/>
                <w:b/>
                <w:color w:val="000080"/>
                <w:sz w:val="20"/>
                <w:szCs w:val="20"/>
                <w:shd w:val="clear" w:fill="C8EDCC"/>
              </w:rPr>
              <w:br w:type="textWrapping"/>
            </w:r>
            <w:r>
              <w:rPr>
                <w:rFonts w:hint="default" w:ascii="Courier New" w:hAnsi="Courier New" w:cs="Courier New"/>
                <w:b/>
                <w:color w:val="000080"/>
                <w:sz w:val="20"/>
                <w:szCs w:val="20"/>
                <w:shd w:val="clear" w:fill="C8EDCC"/>
              </w:rPr>
              <w:t xml:space="preserve">            </w:t>
            </w:r>
            <w:r>
              <w:rPr>
                <w:rFonts w:hint="default" w:ascii="Courier New" w:hAnsi="Courier New" w:cs="Courier New"/>
                <w:b/>
                <w:color w:val="0000FF"/>
                <w:sz w:val="20"/>
                <w:szCs w:val="20"/>
                <w:shd w:val="clear" w:fill="C8EDCC"/>
              </w:rPr>
              <w:t>location</w:t>
            </w:r>
            <w:r>
              <w:rPr>
                <w:rFonts w:hint="default" w:ascii="Courier New" w:hAnsi="Courier New" w:cs="Courier New"/>
                <w:b/>
                <w:color w:val="008000"/>
                <w:sz w:val="20"/>
                <w:szCs w:val="20"/>
                <w:shd w:val="clear" w:fill="C8EDCC"/>
              </w:rPr>
              <w:t>="classpath*:props/*.properties"</w:t>
            </w:r>
            <w:r>
              <w:rPr>
                <w:rFonts w:hint="default" w:ascii="Courier New" w:hAnsi="Courier New" w:cs="Courier New"/>
                <w:color w:val="000000"/>
                <w:sz w:val="20"/>
                <w:szCs w:val="20"/>
                <w:shd w:val="clear" w:fill="C8EDCC"/>
              </w:rPr>
              <w:t>/&gt;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i/>
                <w:color w:val="808080"/>
                <w:sz w:val="20"/>
                <w:szCs w:val="20"/>
                <w:shd w:val="clear" w:fill="C8EDCC"/>
              </w:rPr>
              <w:t xml:space="preserve">&lt;!-- </w:t>
            </w:r>
            <w:r>
              <w:rPr>
                <w:rFonts w:hint="eastAsia" w:ascii="宋体" w:hAnsi="宋体" w:eastAsia="宋体" w:cs="宋体"/>
                <w:i/>
                <w:color w:val="808080"/>
                <w:sz w:val="20"/>
                <w:szCs w:val="20"/>
                <w:shd w:val="clear" w:fill="C8EDCC"/>
              </w:rPr>
              <w:t xml:space="preserve">导入数据访问配置文件 </w:t>
            </w:r>
            <w:r>
              <w:rPr>
                <w:rFonts w:hint="default" w:ascii="Courier New" w:hAnsi="Courier New" w:cs="Courier New"/>
                <w:i/>
                <w:color w:val="808080"/>
                <w:sz w:val="20"/>
                <w:szCs w:val="20"/>
                <w:shd w:val="clear" w:fill="C8EDCC"/>
              </w:rPr>
              <w:t>--&gt;</w:t>
            </w:r>
            <w:r>
              <w:rPr>
                <w:rFonts w:hint="default" w:ascii="Courier New" w:hAnsi="Courier New" w:cs="Courier New"/>
                <w:i/>
                <w:color w:val="808080"/>
                <w:sz w:val="20"/>
                <w:szCs w:val="20"/>
                <w:shd w:val="clear" w:fill="C8EDCC"/>
              </w:rPr>
              <w:br w:type="textWrapping"/>
            </w:r>
            <w:r>
              <w:rPr>
                <w:rFonts w:hint="default" w:ascii="Courier New" w:hAnsi="Courier New" w:cs="Courier New"/>
                <w:i/>
                <w:color w:val="808080"/>
                <w:sz w:val="20"/>
                <w:szCs w:val="20"/>
                <w:shd w:val="clear" w:fill="C8EDCC"/>
              </w:rPr>
              <w:t xml:space="preserve">    </w:t>
            </w:r>
            <w:r>
              <w:rPr>
                <w:rFonts w:hint="default" w:ascii="Courier New" w:hAnsi="Courier New" w:cs="Courier New"/>
                <w:color w:val="000000"/>
                <w:sz w:val="20"/>
                <w:szCs w:val="20"/>
                <w:shd w:val="clear" w:fill="C8EDCC"/>
              </w:rPr>
              <w:t>&lt;</w:t>
            </w:r>
            <w:r>
              <w:rPr>
                <w:rFonts w:hint="default" w:ascii="Courier New" w:hAnsi="Courier New" w:cs="Courier New"/>
                <w:b/>
                <w:color w:val="000080"/>
                <w:sz w:val="20"/>
                <w:szCs w:val="20"/>
                <w:shd w:val="clear" w:fill="C8EDCC"/>
              </w:rPr>
              <w:t xml:space="preserve">import </w:t>
            </w:r>
            <w:r>
              <w:rPr>
                <w:rFonts w:hint="default" w:ascii="Courier New" w:hAnsi="Courier New" w:cs="Courier New"/>
                <w:b/>
                <w:color w:val="0000FF"/>
                <w:sz w:val="20"/>
                <w:szCs w:val="20"/>
                <w:shd w:val="clear" w:fill="C8EDCC"/>
              </w:rPr>
              <w:t>resource</w:t>
            </w:r>
            <w:r>
              <w:rPr>
                <w:rFonts w:hint="default" w:ascii="Courier New" w:hAnsi="Courier New" w:cs="Courier New"/>
                <w:b/>
                <w:color w:val="008000"/>
                <w:sz w:val="20"/>
                <w:szCs w:val="20"/>
                <w:shd w:val="clear" w:fill="C8EDCC"/>
              </w:rPr>
              <w:t>="classpath:applicationContext-mapper.xml"</w:t>
            </w:r>
            <w:r>
              <w:rPr>
                <w:rFonts w:hint="default" w:ascii="Courier New" w:hAnsi="Courier New" w:cs="Courier New"/>
                <w:color w:val="000000"/>
                <w:sz w:val="20"/>
                <w:szCs w:val="20"/>
                <w:shd w:val="clear" w:fill="C8EDCC"/>
              </w:rPr>
              <w:t>/&gt;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i/>
                <w:color w:val="808080"/>
                <w:sz w:val="20"/>
                <w:szCs w:val="20"/>
                <w:shd w:val="clear" w:fill="C8EDCC"/>
              </w:rPr>
              <w:t xml:space="preserve">&lt;!-- </w:t>
            </w:r>
            <w:r>
              <w:rPr>
                <w:rFonts w:hint="eastAsia" w:ascii="宋体" w:hAnsi="宋体" w:eastAsia="宋体" w:cs="宋体"/>
                <w:i/>
                <w:color w:val="808080"/>
                <w:sz w:val="20"/>
                <w:szCs w:val="20"/>
                <w:shd w:val="clear" w:fill="C8EDCC"/>
              </w:rPr>
              <w:t xml:space="preserve">配置组件扫描 </w:t>
            </w:r>
            <w:r>
              <w:rPr>
                <w:rFonts w:hint="default" w:ascii="Courier New" w:hAnsi="Courier New" w:cs="Courier New"/>
                <w:i/>
                <w:color w:val="808080"/>
                <w:sz w:val="20"/>
                <w:szCs w:val="20"/>
                <w:shd w:val="clear" w:fill="C8EDCC"/>
              </w:rPr>
              <w:t>--&gt;</w:t>
            </w:r>
            <w:r>
              <w:rPr>
                <w:rFonts w:hint="default" w:ascii="Courier New" w:hAnsi="Courier New" w:cs="Courier New"/>
                <w:i/>
                <w:color w:val="808080"/>
                <w:sz w:val="20"/>
                <w:szCs w:val="20"/>
                <w:shd w:val="clear" w:fill="C8EDCC"/>
              </w:rPr>
              <w:br w:type="textWrapping"/>
            </w:r>
            <w:r>
              <w:rPr>
                <w:rFonts w:hint="default" w:ascii="Courier New" w:hAnsi="Courier New" w:cs="Courier New"/>
                <w:i/>
                <w:color w:val="808080"/>
                <w:sz w:val="20"/>
                <w:szCs w:val="20"/>
                <w:shd w:val="clear" w:fill="C8EDCC"/>
              </w:rPr>
              <w:t xml:space="preserve">    </w:t>
            </w:r>
            <w:r>
              <w:rPr>
                <w:rFonts w:hint="default" w:ascii="Courier New" w:hAnsi="Courier New" w:cs="Courier New"/>
                <w:color w:val="000000"/>
                <w:sz w:val="20"/>
                <w:szCs w:val="20"/>
                <w:shd w:val="clear" w:fill="C8EDCC"/>
              </w:rPr>
              <w:t>&lt;</w:t>
            </w:r>
            <w:r>
              <w:rPr>
                <w:rFonts w:hint="default" w:ascii="Courier New" w:hAnsi="Courier New" w:cs="Courier New"/>
                <w:b/>
                <w:color w:val="660E7A"/>
                <w:sz w:val="20"/>
                <w:szCs w:val="20"/>
                <w:shd w:val="clear" w:fill="C8EDCC"/>
              </w:rPr>
              <w:t>context</w:t>
            </w:r>
            <w:r>
              <w:rPr>
                <w:rFonts w:hint="default" w:ascii="Courier New" w:hAnsi="Courier New" w:cs="Courier New"/>
                <w:b/>
                <w:color w:val="000080"/>
                <w:sz w:val="20"/>
                <w:szCs w:val="20"/>
                <w:shd w:val="clear" w:fill="C8EDCC"/>
              </w:rPr>
              <w:t xml:space="preserve">:component-scan </w:t>
            </w:r>
            <w:r>
              <w:rPr>
                <w:rFonts w:hint="default" w:ascii="Courier New" w:hAnsi="Courier New" w:cs="Courier New"/>
                <w:b/>
                <w:color w:val="0000FF"/>
                <w:sz w:val="20"/>
                <w:szCs w:val="20"/>
                <w:shd w:val="clear" w:fill="C8EDCC"/>
              </w:rPr>
              <w:t>base-package</w:t>
            </w:r>
            <w:r>
              <w:rPr>
                <w:rFonts w:hint="default" w:ascii="Courier New" w:hAnsi="Courier New" w:cs="Courier New"/>
                <w:b/>
                <w:color w:val="008000"/>
                <w:sz w:val="20"/>
                <w:szCs w:val="20"/>
                <w:shd w:val="clear" w:fill="C8EDCC"/>
              </w:rPr>
              <w:t>="com.pinyougou.es"</w:t>
            </w:r>
            <w:r>
              <w:rPr>
                <w:rFonts w:hint="default" w:ascii="Courier New" w:hAnsi="Courier New" w:cs="Courier New"/>
                <w:color w:val="000000"/>
                <w:sz w:val="20"/>
                <w:szCs w:val="20"/>
                <w:shd w:val="clear" w:fill="C8EDCC"/>
              </w:rPr>
              <w:t>/&gt;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i/>
                <w:color w:val="808080"/>
                <w:sz w:val="20"/>
                <w:szCs w:val="20"/>
                <w:shd w:val="clear" w:fill="C8EDCC"/>
              </w:rPr>
              <w:t xml:space="preserve">&lt;!-- ############ </w:t>
            </w:r>
            <w:r>
              <w:rPr>
                <w:rFonts w:hint="eastAsia" w:ascii="宋体" w:hAnsi="宋体" w:eastAsia="宋体" w:cs="宋体"/>
                <w:i/>
                <w:color w:val="808080"/>
                <w:sz w:val="20"/>
                <w:szCs w:val="20"/>
                <w:shd w:val="clear" w:fill="C8EDCC"/>
              </w:rPr>
              <w:t>集成</w:t>
            </w:r>
            <w:r>
              <w:rPr>
                <w:rFonts w:hint="default" w:ascii="Courier New" w:hAnsi="Courier New" w:cs="Courier New"/>
                <w:i/>
                <w:color w:val="808080"/>
                <w:sz w:val="20"/>
                <w:szCs w:val="20"/>
                <w:shd w:val="clear" w:fill="C8EDCC"/>
              </w:rPr>
              <w:t>Spring-Data-ElasticSearch ############ --&gt;</w:t>
            </w:r>
            <w:r>
              <w:rPr>
                <w:rFonts w:hint="default" w:ascii="Courier New" w:hAnsi="Courier New" w:cs="Courier New"/>
                <w:i/>
                <w:color w:val="808080"/>
                <w:sz w:val="20"/>
                <w:szCs w:val="20"/>
                <w:shd w:val="clear" w:fill="C8EDCC"/>
              </w:rPr>
              <w:br w:type="textWrapping"/>
            </w:r>
            <w:r>
              <w:rPr>
                <w:rFonts w:hint="default" w:ascii="Courier New" w:hAnsi="Courier New" w:cs="Courier New"/>
                <w:i/>
                <w:color w:val="808080"/>
                <w:sz w:val="20"/>
                <w:szCs w:val="20"/>
                <w:shd w:val="clear" w:fill="C8EDCC"/>
              </w:rPr>
              <w:t xml:space="preserve">    &lt;!-- </w:t>
            </w:r>
            <w:r>
              <w:rPr>
                <w:rFonts w:hint="eastAsia" w:ascii="宋体" w:hAnsi="宋体" w:eastAsia="宋体" w:cs="宋体"/>
                <w:i/>
                <w:color w:val="808080"/>
                <w:sz w:val="20"/>
                <w:szCs w:val="20"/>
                <w:shd w:val="clear" w:fill="C8EDCC"/>
              </w:rPr>
              <w:t>配置</w:t>
            </w:r>
            <w:r>
              <w:rPr>
                <w:rFonts w:hint="default" w:ascii="Courier New" w:hAnsi="Courier New" w:cs="Courier New"/>
                <w:i/>
                <w:color w:val="808080"/>
                <w:sz w:val="20"/>
                <w:szCs w:val="20"/>
                <w:shd w:val="clear" w:fill="C8EDCC"/>
              </w:rPr>
              <w:t>Elasticsearch</w:t>
            </w:r>
            <w:r>
              <w:rPr>
                <w:rFonts w:hint="eastAsia" w:ascii="宋体" w:hAnsi="宋体" w:eastAsia="宋体" w:cs="宋体"/>
                <w:i/>
                <w:color w:val="808080"/>
                <w:sz w:val="20"/>
                <w:szCs w:val="20"/>
                <w:shd w:val="clear" w:fill="C8EDCC"/>
              </w:rPr>
              <w:t>客户端连接对象</w:t>
            </w:r>
            <w:r>
              <w:rPr>
                <w:rFonts w:hint="default" w:ascii="Courier New" w:hAnsi="Courier New" w:cs="Courier New"/>
                <w:i/>
                <w:color w:val="808080"/>
                <w:sz w:val="20"/>
                <w:szCs w:val="20"/>
                <w:shd w:val="clear" w:fill="C8EDCC"/>
              </w:rPr>
              <w:br w:type="textWrapping"/>
            </w:r>
            <w:r>
              <w:rPr>
                <w:rFonts w:hint="default" w:ascii="Courier New" w:hAnsi="Courier New" w:cs="Courier New"/>
                <w:i/>
                <w:color w:val="808080"/>
                <w:sz w:val="20"/>
                <w:szCs w:val="20"/>
                <w:shd w:val="clear" w:fill="C8EDCC"/>
              </w:rPr>
              <w:t xml:space="preserve">        cluster-nodes: </w:t>
            </w:r>
            <w:r>
              <w:rPr>
                <w:rFonts w:hint="eastAsia" w:ascii="宋体" w:hAnsi="宋体" w:eastAsia="宋体" w:cs="宋体"/>
                <w:i/>
                <w:color w:val="808080"/>
                <w:sz w:val="20"/>
                <w:szCs w:val="20"/>
                <w:shd w:val="clear" w:fill="C8EDCC"/>
              </w:rPr>
              <w:t>集群中的节点</w:t>
            </w:r>
            <w:r>
              <w:rPr>
                <w:rFonts w:hint="default" w:ascii="Courier New" w:hAnsi="Courier New" w:cs="Courier New"/>
                <w:i/>
                <w:color w:val="808080"/>
                <w:sz w:val="20"/>
                <w:szCs w:val="20"/>
                <w:shd w:val="clear" w:fill="C8EDCC"/>
              </w:rPr>
              <w:br w:type="textWrapping"/>
            </w:r>
            <w:r>
              <w:rPr>
                <w:rFonts w:hint="default" w:ascii="Courier New" w:hAnsi="Courier New" w:cs="Courier New"/>
                <w:i/>
                <w:color w:val="808080"/>
                <w:sz w:val="20"/>
                <w:szCs w:val="20"/>
                <w:shd w:val="clear" w:fill="C8EDCC"/>
              </w:rPr>
              <w:t xml:space="preserve">        cluster-name: </w:t>
            </w:r>
            <w:r>
              <w:rPr>
                <w:rFonts w:hint="eastAsia" w:ascii="宋体" w:hAnsi="宋体" w:eastAsia="宋体" w:cs="宋体"/>
                <w:i/>
                <w:color w:val="808080"/>
                <w:sz w:val="20"/>
                <w:szCs w:val="20"/>
                <w:shd w:val="clear" w:fill="C8EDCC"/>
              </w:rPr>
              <w:t>集群的名称</w:t>
            </w:r>
            <w:r>
              <w:rPr>
                <w:rFonts w:hint="eastAsia" w:ascii="宋体" w:hAnsi="宋体" w:eastAsia="宋体" w:cs="宋体"/>
                <w:i/>
                <w:color w:val="808080"/>
                <w:sz w:val="20"/>
                <w:szCs w:val="20"/>
                <w:shd w:val="clear" w:fill="C8EDCC"/>
              </w:rPr>
              <w:br w:type="textWrapping"/>
            </w:r>
            <w:r>
              <w:rPr>
                <w:rFonts w:hint="eastAsia" w:ascii="宋体" w:hAnsi="宋体" w:eastAsia="宋体" w:cs="宋体"/>
                <w:i/>
                <w:color w:val="808080"/>
                <w:sz w:val="20"/>
                <w:szCs w:val="20"/>
                <w:shd w:val="clear" w:fill="C8EDCC"/>
              </w:rPr>
              <w:t xml:space="preserve">     </w:t>
            </w:r>
            <w:r>
              <w:rPr>
                <w:rFonts w:hint="default" w:ascii="Courier New" w:hAnsi="Courier New" w:cs="Courier New"/>
                <w:i/>
                <w:color w:val="808080"/>
                <w:sz w:val="20"/>
                <w:szCs w:val="20"/>
                <w:shd w:val="clear" w:fill="C8EDCC"/>
              </w:rPr>
              <w:t>--&gt;</w:t>
            </w:r>
            <w:r>
              <w:rPr>
                <w:rFonts w:hint="default" w:ascii="Courier New" w:hAnsi="Courier New" w:cs="Courier New"/>
                <w:i/>
                <w:color w:val="808080"/>
                <w:sz w:val="20"/>
                <w:szCs w:val="20"/>
                <w:shd w:val="clear" w:fill="C8EDCC"/>
              </w:rPr>
              <w:br w:type="textWrapping"/>
            </w:r>
            <w:r>
              <w:rPr>
                <w:rFonts w:hint="default" w:ascii="Courier New" w:hAnsi="Courier New" w:cs="Courier New"/>
                <w:i/>
                <w:color w:val="808080"/>
                <w:sz w:val="20"/>
                <w:szCs w:val="20"/>
                <w:shd w:val="clear" w:fill="C8EDCC"/>
              </w:rPr>
              <w:t xml:space="preserve">    </w:t>
            </w:r>
            <w:r>
              <w:rPr>
                <w:rFonts w:hint="default" w:ascii="Courier New" w:hAnsi="Courier New" w:cs="Courier New"/>
                <w:color w:val="000000"/>
                <w:sz w:val="20"/>
                <w:szCs w:val="20"/>
                <w:shd w:val="clear" w:fill="C8EDCC"/>
              </w:rPr>
              <w:t>&lt;</w:t>
            </w:r>
            <w:r>
              <w:rPr>
                <w:rFonts w:hint="default" w:ascii="Courier New" w:hAnsi="Courier New" w:cs="Courier New"/>
                <w:b/>
                <w:color w:val="660E7A"/>
                <w:sz w:val="20"/>
                <w:szCs w:val="20"/>
                <w:shd w:val="clear" w:fill="C8EDCC"/>
              </w:rPr>
              <w:t>elasticsearch</w:t>
            </w:r>
            <w:r>
              <w:rPr>
                <w:rFonts w:hint="default" w:ascii="Courier New" w:hAnsi="Courier New" w:cs="Courier New"/>
                <w:b/>
                <w:color w:val="000080"/>
                <w:sz w:val="20"/>
                <w:szCs w:val="20"/>
                <w:shd w:val="clear" w:fill="C8EDCC"/>
              </w:rPr>
              <w:t xml:space="preserve">:transport-client </w:t>
            </w:r>
            <w:r>
              <w:rPr>
                <w:rFonts w:hint="default" w:ascii="Courier New" w:hAnsi="Courier New" w:cs="Courier New"/>
                <w:b/>
                <w:color w:val="0000FF"/>
                <w:sz w:val="20"/>
                <w:szCs w:val="20"/>
                <w:shd w:val="clear" w:fill="C8EDCC"/>
              </w:rPr>
              <w:t>id</w:t>
            </w:r>
            <w:r>
              <w:rPr>
                <w:rFonts w:hint="default" w:ascii="Courier New" w:hAnsi="Courier New" w:cs="Courier New"/>
                <w:b/>
                <w:color w:val="008000"/>
                <w:sz w:val="20"/>
                <w:szCs w:val="20"/>
                <w:shd w:val="clear" w:fill="C8EDCC"/>
              </w:rPr>
              <w:t>="client"</w:t>
            </w:r>
            <w:r>
              <w:rPr>
                <w:rFonts w:hint="default" w:ascii="Courier New" w:hAnsi="Courier New" w:cs="Courier New"/>
                <w:b/>
                <w:color w:val="008000"/>
                <w:sz w:val="20"/>
                <w:szCs w:val="20"/>
                <w:shd w:val="clear" w:fill="C8EDCC"/>
              </w:rPr>
              <w:br w:type="textWrapping"/>
            </w:r>
            <w:r>
              <w:rPr>
                <w:rFonts w:hint="default" w:ascii="Courier New" w:hAnsi="Courier New" w:cs="Courier New"/>
                <w:b/>
                <w:color w:val="008000"/>
                <w:sz w:val="20"/>
                <w:szCs w:val="20"/>
                <w:shd w:val="clear" w:fill="C8EDCC"/>
              </w:rPr>
              <w:t xml:space="preserve">                                    </w:t>
            </w:r>
            <w:r>
              <w:rPr>
                <w:rFonts w:hint="default" w:ascii="Courier New" w:hAnsi="Courier New" w:cs="Courier New"/>
                <w:b/>
                <w:color w:val="0000FF"/>
                <w:sz w:val="20"/>
                <w:szCs w:val="20"/>
                <w:shd w:val="clear" w:fill="C8EDCC"/>
              </w:rPr>
              <w:t>cluster-nodes</w:t>
            </w:r>
            <w:r>
              <w:rPr>
                <w:rFonts w:hint="default" w:ascii="Courier New" w:hAnsi="Courier New" w:cs="Courier New"/>
                <w:b/>
                <w:color w:val="008000"/>
                <w:sz w:val="20"/>
                <w:szCs w:val="20"/>
                <w:shd w:val="clear" w:fill="C8EDCC"/>
              </w:rPr>
              <w:t>="192.168.12.131:9300"</w:t>
            </w:r>
            <w:r>
              <w:rPr>
                <w:rFonts w:hint="default" w:ascii="Courier New" w:hAnsi="Courier New" w:cs="Courier New"/>
                <w:b/>
                <w:color w:val="008000"/>
                <w:sz w:val="20"/>
                <w:szCs w:val="20"/>
                <w:shd w:val="clear" w:fill="C8EDCC"/>
              </w:rPr>
              <w:br w:type="textWrapping"/>
            </w:r>
            <w:r>
              <w:rPr>
                <w:rFonts w:hint="default" w:ascii="Courier New" w:hAnsi="Courier New" w:cs="Courier New"/>
                <w:b/>
                <w:color w:val="008000"/>
                <w:sz w:val="20"/>
                <w:szCs w:val="20"/>
                <w:shd w:val="clear" w:fill="C8EDCC"/>
              </w:rPr>
              <w:t xml:space="preserve">                                    </w:t>
            </w:r>
            <w:r>
              <w:rPr>
                <w:rFonts w:hint="default" w:ascii="Courier New" w:hAnsi="Courier New" w:cs="Courier New"/>
                <w:b/>
                <w:color w:val="0000FF"/>
                <w:sz w:val="20"/>
                <w:szCs w:val="20"/>
                <w:shd w:val="clear" w:fill="C8EDCC"/>
              </w:rPr>
              <w:t>cluster-name</w:t>
            </w:r>
            <w:r>
              <w:rPr>
                <w:rFonts w:hint="default" w:ascii="Courier New" w:hAnsi="Courier New" w:cs="Courier New"/>
                <w:b/>
                <w:color w:val="008000"/>
                <w:sz w:val="20"/>
                <w:szCs w:val="20"/>
                <w:shd w:val="clear" w:fill="C8EDCC"/>
              </w:rPr>
              <w:t>="elasticsearch"</w:t>
            </w:r>
            <w:r>
              <w:rPr>
                <w:rFonts w:hint="default" w:ascii="Courier New" w:hAnsi="Courier New" w:cs="Courier New"/>
                <w:color w:val="000000"/>
                <w:sz w:val="20"/>
                <w:szCs w:val="20"/>
                <w:shd w:val="clear" w:fill="C8EDCC"/>
              </w:rPr>
              <w:t>/&gt;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i/>
                <w:color w:val="808080"/>
                <w:sz w:val="20"/>
                <w:szCs w:val="20"/>
                <w:shd w:val="clear" w:fill="C8EDCC"/>
              </w:rPr>
              <w:t xml:space="preserve">&lt;!-- </w:t>
            </w:r>
            <w:r>
              <w:rPr>
                <w:rFonts w:hint="eastAsia" w:ascii="宋体" w:hAnsi="宋体" w:eastAsia="宋体" w:cs="宋体"/>
                <w:i/>
                <w:color w:val="808080"/>
                <w:sz w:val="20"/>
                <w:szCs w:val="20"/>
                <w:shd w:val="clear" w:fill="C8EDCC"/>
              </w:rPr>
              <w:t>配置</w:t>
            </w:r>
            <w:r>
              <w:rPr>
                <w:rFonts w:hint="default" w:ascii="Courier New" w:hAnsi="Courier New" w:cs="Courier New"/>
                <w:i/>
                <w:color w:val="808080"/>
                <w:sz w:val="20"/>
                <w:szCs w:val="20"/>
                <w:shd w:val="clear" w:fill="C8EDCC"/>
              </w:rPr>
              <w:t>ElasticsearchTemplate</w:t>
            </w:r>
            <w:r>
              <w:rPr>
                <w:rFonts w:hint="eastAsia" w:ascii="宋体" w:hAnsi="宋体" w:eastAsia="宋体" w:cs="宋体"/>
                <w:i/>
                <w:color w:val="808080"/>
                <w:sz w:val="20"/>
                <w:szCs w:val="20"/>
                <w:shd w:val="clear" w:fill="C8EDCC"/>
              </w:rPr>
              <w:t xml:space="preserve">模板对象 </w:t>
            </w:r>
            <w:r>
              <w:rPr>
                <w:rFonts w:hint="default" w:ascii="Courier New" w:hAnsi="Courier New" w:cs="Courier New"/>
                <w:i/>
                <w:color w:val="808080"/>
                <w:sz w:val="20"/>
                <w:szCs w:val="20"/>
                <w:shd w:val="clear" w:fill="C8EDCC"/>
              </w:rPr>
              <w:t>--&gt;</w:t>
            </w:r>
            <w:r>
              <w:rPr>
                <w:rFonts w:hint="default" w:ascii="Courier New" w:hAnsi="Courier New" w:cs="Courier New"/>
                <w:i/>
                <w:color w:val="808080"/>
                <w:sz w:val="20"/>
                <w:szCs w:val="20"/>
                <w:shd w:val="clear" w:fill="C8EDCC"/>
              </w:rPr>
              <w:br w:type="textWrapping"/>
            </w:r>
            <w:r>
              <w:rPr>
                <w:rFonts w:hint="default" w:ascii="Courier New" w:hAnsi="Courier New" w:cs="Courier New"/>
                <w:i/>
                <w:color w:val="808080"/>
                <w:sz w:val="20"/>
                <w:szCs w:val="20"/>
                <w:shd w:val="clear" w:fill="C8EDCC"/>
              </w:rPr>
              <w:t xml:space="preserve">    </w:t>
            </w:r>
            <w:r>
              <w:rPr>
                <w:rFonts w:hint="default" w:ascii="Courier New" w:hAnsi="Courier New" w:cs="Courier New"/>
                <w:color w:val="000000"/>
                <w:sz w:val="20"/>
                <w:szCs w:val="20"/>
                <w:shd w:val="clear" w:fill="C8EDCC"/>
              </w:rPr>
              <w:t>&lt;</w:t>
            </w:r>
            <w:r>
              <w:rPr>
                <w:rFonts w:hint="default" w:ascii="Courier New" w:hAnsi="Courier New" w:cs="Courier New"/>
                <w:b/>
                <w:color w:val="000080"/>
                <w:sz w:val="20"/>
                <w:szCs w:val="20"/>
                <w:shd w:val="clear" w:fill="C8EDCC"/>
              </w:rPr>
              <w:t xml:space="preserve">bean </w:t>
            </w:r>
            <w:r>
              <w:rPr>
                <w:rFonts w:hint="default" w:ascii="Courier New" w:hAnsi="Courier New" w:cs="Courier New"/>
                <w:b/>
                <w:color w:val="0000FF"/>
                <w:sz w:val="20"/>
                <w:szCs w:val="20"/>
                <w:shd w:val="clear" w:fill="C8EDCC"/>
              </w:rPr>
              <w:t>id</w:t>
            </w:r>
            <w:r>
              <w:rPr>
                <w:rFonts w:hint="default" w:ascii="Courier New" w:hAnsi="Courier New" w:cs="Courier New"/>
                <w:b/>
                <w:color w:val="008000"/>
                <w:sz w:val="20"/>
                <w:szCs w:val="20"/>
                <w:shd w:val="clear" w:fill="C8EDCC"/>
              </w:rPr>
              <w:t>="elasticsearchTemplate"</w:t>
            </w:r>
            <w:r>
              <w:rPr>
                <w:rFonts w:hint="default" w:ascii="Courier New" w:hAnsi="Courier New" w:cs="Courier New"/>
                <w:b/>
                <w:color w:val="008000"/>
                <w:sz w:val="20"/>
                <w:szCs w:val="20"/>
                <w:shd w:val="clear" w:fill="C8EDCC"/>
              </w:rPr>
              <w:br w:type="textWrapping"/>
            </w:r>
            <w:r>
              <w:rPr>
                <w:rFonts w:hint="default" w:ascii="Courier New" w:hAnsi="Courier New" w:cs="Courier New"/>
                <w:b/>
                <w:color w:val="008000"/>
                <w:sz w:val="16"/>
                <w:szCs w:val="16"/>
                <w:shd w:val="clear" w:fill="C8EDCC"/>
              </w:rPr>
              <w:t xml:space="preserve">          </w:t>
            </w:r>
            <w:r>
              <w:rPr>
                <w:rFonts w:hint="default" w:ascii="Courier New" w:hAnsi="Courier New" w:cs="Courier New"/>
                <w:b/>
                <w:color w:val="0000FF"/>
                <w:sz w:val="16"/>
                <w:szCs w:val="16"/>
                <w:shd w:val="clear" w:fill="C8EDCC"/>
              </w:rPr>
              <w:t>class</w:t>
            </w:r>
            <w:r>
              <w:rPr>
                <w:rFonts w:hint="default" w:ascii="Courier New" w:hAnsi="Courier New" w:cs="Courier New"/>
                <w:b/>
                <w:color w:val="008000"/>
                <w:sz w:val="16"/>
                <w:szCs w:val="16"/>
                <w:shd w:val="clear" w:fill="C8EDCC"/>
              </w:rPr>
              <w:t>="org.springframework.data.elasticsearch.core.ElasticsearchTemplate"</w:t>
            </w:r>
            <w:r>
              <w:rPr>
                <w:rFonts w:hint="default" w:ascii="Courier New" w:hAnsi="Courier New" w:cs="Courier New"/>
                <w:color w:val="000000"/>
                <w:sz w:val="16"/>
                <w:szCs w:val="16"/>
                <w:shd w:val="clear" w:fill="C8EDCC"/>
              </w:rPr>
              <w:t>&gt;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i/>
                <w:color w:val="808080"/>
                <w:sz w:val="20"/>
                <w:szCs w:val="20"/>
                <w:shd w:val="clear" w:fill="C8EDCC"/>
              </w:rPr>
              <w:t xml:space="preserve">&lt;!-- </w:t>
            </w:r>
            <w:r>
              <w:rPr>
                <w:rFonts w:hint="eastAsia" w:ascii="宋体" w:hAnsi="宋体" w:eastAsia="宋体" w:cs="宋体"/>
                <w:i/>
                <w:color w:val="808080"/>
                <w:sz w:val="20"/>
                <w:szCs w:val="20"/>
                <w:shd w:val="clear" w:fill="C8EDCC"/>
              </w:rPr>
              <w:t xml:space="preserve">设置客户端连接对象 </w:t>
            </w:r>
            <w:r>
              <w:rPr>
                <w:rFonts w:hint="default" w:ascii="Courier New" w:hAnsi="Courier New" w:cs="Courier New"/>
                <w:i/>
                <w:color w:val="808080"/>
                <w:sz w:val="20"/>
                <w:szCs w:val="20"/>
                <w:shd w:val="clear" w:fill="C8EDCC"/>
              </w:rPr>
              <w:t>--&gt;</w:t>
            </w:r>
            <w:r>
              <w:rPr>
                <w:rFonts w:hint="default" w:ascii="Courier New" w:hAnsi="Courier New" w:cs="Courier New"/>
                <w:i/>
                <w:color w:val="808080"/>
                <w:sz w:val="20"/>
                <w:szCs w:val="20"/>
                <w:shd w:val="clear" w:fill="C8EDCC"/>
              </w:rPr>
              <w:br w:type="textWrapping"/>
            </w:r>
            <w:r>
              <w:rPr>
                <w:rFonts w:hint="default" w:ascii="Courier New" w:hAnsi="Courier New" w:cs="Courier New"/>
                <w:i/>
                <w:color w:val="808080"/>
                <w:sz w:val="20"/>
                <w:szCs w:val="20"/>
                <w:shd w:val="clear" w:fill="C8EDCC"/>
              </w:rPr>
              <w:t xml:space="preserve">        </w:t>
            </w:r>
            <w:r>
              <w:rPr>
                <w:rFonts w:hint="default" w:ascii="Courier New" w:hAnsi="Courier New" w:cs="Courier New"/>
                <w:color w:val="000000"/>
                <w:sz w:val="20"/>
                <w:szCs w:val="20"/>
                <w:shd w:val="clear" w:fill="C8EDCC"/>
              </w:rPr>
              <w:t>&lt;</w:t>
            </w:r>
            <w:r>
              <w:rPr>
                <w:rFonts w:hint="default" w:ascii="Courier New" w:hAnsi="Courier New" w:cs="Courier New"/>
                <w:b/>
                <w:color w:val="000080"/>
                <w:sz w:val="20"/>
                <w:szCs w:val="20"/>
                <w:shd w:val="clear" w:fill="C8EDCC"/>
              </w:rPr>
              <w:t xml:space="preserve">constructor-arg </w:t>
            </w:r>
            <w:r>
              <w:rPr>
                <w:rFonts w:hint="default" w:ascii="Courier New" w:hAnsi="Courier New" w:cs="Courier New"/>
                <w:b/>
                <w:color w:val="0000FF"/>
                <w:sz w:val="20"/>
                <w:szCs w:val="20"/>
                <w:shd w:val="clear" w:fill="C8EDCC"/>
              </w:rPr>
              <w:t>name</w:t>
            </w:r>
            <w:r>
              <w:rPr>
                <w:rFonts w:hint="default" w:ascii="Courier New" w:hAnsi="Courier New" w:cs="Courier New"/>
                <w:b/>
                <w:color w:val="008000"/>
                <w:sz w:val="20"/>
                <w:szCs w:val="20"/>
                <w:shd w:val="clear" w:fill="C8EDCC"/>
              </w:rPr>
              <w:t xml:space="preserve">="client" </w:t>
            </w:r>
            <w:r>
              <w:rPr>
                <w:rFonts w:hint="default" w:ascii="Courier New" w:hAnsi="Courier New" w:cs="Courier New"/>
                <w:b/>
                <w:color w:val="0000FF"/>
                <w:sz w:val="20"/>
                <w:szCs w:val="20"/>
                <w:shd w:val="clear" w:fill="C8EDCC"/>
              </w:rPr>
              <w:t>ref</w:t>
            </w:r>
            <w:r>
              <w:rPr>
                <w:rFonts w:hint="default" w:ascii="Courier New" w:hAnsi="Courier New" w:cs="Courier New"/>
                <w:b/>
                <w:color w:val="008000"/>
                <w:sz w:val="20"/>
                <w:szCs w:val="20"/>
                <w:shd w:val="clear" w:fill="C8EDCC"/>
              </w:rPr>
              <w:t>="client"</w:t>
            </w:r>
            <w:r>
              <w:rPr>
                <w:rFonts w:hint="default" w:ascii="Courier New" w:hAnsi="Courier New" w:cs="Courier New"/>
                <w:color w:val="000000"/>
                <w:sz w:val="20"/>
                <w:szCs w:val="20"/>
                <w:shd w:val="clear" w:fill="C8EDCC"/>
              </w:rPr>
              <w:t>/&gt;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&lt;/</w:t>
            </w:r>
            <w:r>
              <w:rPr>
                <w:rFonts w:hint="default" w:ascii="Courier New" w:hAnsi="Courier New" w:cs="Courier New"/>
                <w:b/>
                <w:color w:val="000080"/>
                <w:sz w:val="20"/>
                <w:szCs w:val="20"/>
                <w:shd w:val="clear" w:fill="C8EDCC"/>
              </w:rPr>
              <w:t>bean</w:t>
            </w:r>
            <w:r>
              <w:rPr>
                <w:rFonts w:hint="default" w:ascii="Courier New" w:hAnsi="Courier New" w:cs="Courier New"/>
                <w:color w:val="000000"/>
                <w:sz w:val="20"/>
                <w:szCs w:val="20"/>
                <w:shd w:val="clear" w:fill="C8EDCC"/>
              </w:rPr>
              <w:t>&gt;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i/>
                <w:color w:val="808080"/>
                <w:sz w:val="20"/>
                <w:szCs w:val="20"/>
                <w:shd w:val="clear" w:fill="C8EDCC"/>
              </w:rPr>
              <w:t xml:space="preserve">&lt;!-- </w:t>
            </w:r>
            <w:r>
              <w:rPr>
                <w:rFonts w:hint="eastAsia" w:ascii="宋体" w:hAnsi="宋体" w:eastAsia="宋体" w:cs="宋体"/>
                <w:i/>
                <w:color w:val="808080"/>
                <w:sz w:val="20"/>
                <w:szCs w:val="20"/>
                <w:shd w:val="clear" w:fill="C8EDCC"/>
              </w:rPr>
              <w:t>配置</w:t>
            </w:r>
            <w:r>
              <w:rPr>
                <w:rFonts w:hint="default" w:ascii="Courier New" w:hAnsi="Courier New" w:cs="Courier New"/>
                <w:i/>
                <w:color w:val="808080"/>
                <w:sz w:val="20"/>
                <w:szCs w:val="20"/>
                <w:shd w:val="clear" w:fill="C8EDCC"/>
              </w:rPr>
              <w:t>Elasticsearch</w:t>
            </w:r>
            <w:r>
              <w:rPr>
                <w:rFonts w:hint="eastAsia" w:ascii="宋体" w:hAnsi="宋体" w:eastAsia="宋体" w:cs="宋体"/>
                <w:i/>
                <w:color w:val="808080"/>
                <w:sz w:val="20"/>
                <w:szCs w:val="20"/>
                <w:shd w:val="clear" w:fill="C8EDCC"/>
              </w:rPr>
              <w:t xml:space="preserve">数据访问接口，采用包扫描 </w:t>
            </w:r>
            <w:r>
              <w:rPr>
                <w:rFonts w:hint="default" w:ascii="Courier New" w:hAnsi="Courier New" w:cs="Courier New"/>
                <w:i/>
                <w:color w:val="808080"/>
                <w:sz w:val="20"/>
                <w:szCs w:val="20"/>
                <w:shd w:val="clear" w:fill="C8EDCC"/>
              </w:rPr>
              <w:t>--&gt;</w:t>
            </w:r>
            <w:r>
              <w:rPr>
                <w:rFonts w:hint="default" w:ascii="Courier New" w:hAnsi="Courier New" w:cs="Courier New"/>
                <w:i/>
                <w:color w:val="808080"/>
                <w:sz w:val="20"/>
                <w:szCs w:val="20"/>
                <w:shd w:val="clear" w:fill="C8EDCC"/>
              </w:rPr>
              <w:br w:type="textWrapping"/>
            </w:r>
            <w:r>
              <w:rPr>
                <w:rFonts w:hint="default" w:ascii="Courier New" w:hAnsi="Courier New" w:cs="Courier New"/>
                <w:i/>
                <w:color w:val="808080"/>
                <w:sz w:val="20"/>
                <w:szCs w:val="20"/>
                <w:shd w:val="clear" w:fill="C8EDCC"/>
              </w:rPr>
              <w:t xml:space="preserve">    </w:t>
            </w:r>
            <w:r>
              <w:rPr>
                <w:rFonts w:hint="default" w:ascii="Courier New" w:hAnsi="Courier New" w:cs="Courier New"/>
                <w:color w:val="000000"/>
                <w:sz w:val="20"/>
                <w:szCs w:val="20"/>
                <w:shd w:val="clear" w:fill="C8EDCC"/>
              </w:rPr>
              <w:t>&lt;</w:t>
            </w:r>
            <w:r>
              <w:rPr>
                <w:rFonts w:hint="default" w:ascii="Courier New" w:hAnsi="Courier New" w:cs="Courier New"/>
                <w:b/>
                <w:color w:val="660E7A"/>
                <w:sz w:val="20"/>
                <w:szCs w:val="20"/>
                <w:shd w:val="clear" w:fill="C8EDCC"/>
              </w:rPr>
              <w:t>elasticsearch</w:t>
            </w:r>
            <w:r>
              <w:rPr>
                <w:rFonts w:hint="default" w:ascii="Courier New" w:hAnsi="Courier New" w:cs="Courier New"/>
                <w:b/>
                <w:color w:val="000080"/>
                <w:sz w:val="20"/>
                <w:szCs w:val="20"/>
                <w:shd w:val="clear" w:fill="C8EDCC"/>
              </w:rPr>
              <w:t xml:space="preserve">:repositories </w:t>
            </w:r>
            <w:r>
              <w:rPr>
                <w:rFonts w:hint="default" w:ascii="Courier New" w:hAnsi="Courier New" w:cs="Courier New"/>
                <w:b/>
                <w:color w:val="0000FF"/>
                <w:sz w:val="20"/>
                <w:szCs w:val="20"/>
                <w:shd w:val="clear" w:fill="C8EDCC"/>
              </w:rPr>
              <w:t>base-package</w:t>
            </w:r>
            <w:r>
              <w:rPr>
                <w:rFonts w:hint="default" w:ascii="Courier New" w:hAnsi="Courier New" w:cs="Courier New"/>
                <w:b/>
                <w:color w:val="008000"/>
                <w:sz w:val="20"/>
                <w:szCs w:val="20"/>
                <w:shd w:val="clear" w:fill="C8EDCC"/>
              </w:rPr>
              <w:t>="</w:t>
            </w:r>
            <w:r>
              <w:rPr>
                <w:rFonts w:hint="default" w:ascii="Courier New" w:hAnsi="Courier New" w:cs="Courier New"/>
                <w:b/>
                <w:color w:val="FF0000"/>
                <w:sz w:val="20"/>
                <w:szCs w:val="20"/>
                <w:shd w:val="clear" w:fill="C8EDCC"/>
              </w:rPr>
              <w:t>com.pinyougou.es.dao</w:t>
            </w:r>
            <w:r>
              <w:rPr>
                <w:rFonts w:hint="default" w:ascii="Courier New" w:hAnsi="Courier New" w:cs="Courier New"/>
                <w:b/>
                <w:color w:val="008000"/>
                <w:sz w:val="20"/>
                <w:szCs w:val="20"/>
                <w:shd w:val="clear" w:fill="C8EDCC"/>
              </w:rPr>
              <w:t>"</w:t>
            </w:r>
            <w:r>
              <w:rPr>
                <w:rFonts w:hint="default" w:ascii="Courier New" w:hAnsi="Courier New" w:cs="Courier New"/>
                <w:color w:val="000000"/>
                <w:sz w:val="20"/>
                <w:szCs w:val="20"/>
                <w:shd w:val="clear" w:fill="C8EDCC"/>
              </w:rPr>
              <w:t>/&gt;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&lt;/</w:t>
            </w:r>
            <w:r>
              <w:rPr>
                <w:rFonts w:hint="default" w:ascii="Courier New" w:hAnsi="Courier New" w:cs="Courier New"/>
                <w:b/>
                <w:color w:val="000080"/>
                <w:sz w:val="20"/>
                <w:szCs w:val="20"/>
                <w:shd w:val="clear" w:fill="C8EDCC"/>
              </w:rPr>
              <w:t>beans</w:t>
            </w:r>
            <w:r>
              <w:rPr>
                <w:rFonts w:hint="default" w:ascii="Courier New" w:hAnsi="Courier New" w:cs="Courier New"/>
                <w:color w:val="000000"/>
                <w:sz w:val="20"/>
                <w:szCs w:val="20"/>
                <w:shd w:val="clear" w:fill="C8EDCC"/>
              </w:rPr>
              <w:t>&gt;</w:t>
            </w:r>
          </w:p>
        </w:tc>
      </w:tr>
    </w:tbl>
    <w:p>
      <w:pPr>
        <w:keepNext w:val="0"/>
        <w:keepLines w:val="0"/>
        <w:pageBreakBefore w:val="0"/>
        <w:widowControl w:val="0"/>
        <w:kinsoku/>
        <w:wordWrap/>
        <w:overflowPunct/>
        <w:topLinePunct w:val="0"/>
        <w:autoSpaceDE/>
        <w:autoSpaceDN/>
        <w:bidi w:val="0"/>
        <w:adjustRightInd/>
        <w:snapToGrid/>
        <w:spacing w:after="0"/>
        <w:textAlignment w:val="auto"/>
        <w:rPr>
          <w:rFonts w:hint="default" w:ascii="Courier New" w:hAnsi="Courier New" w:cs="Courier New"/>
          <w:lang w:val="en-US" w:eastAsia="zh-CN"/>
        </w:rPr>
      </w:pPr>
      <w:r>
        <w:rPr>
          <w:rFonts w:hint="eastAsia" w:ascii="Courier New" w:hAnsi="Courier New" w:cs="Courier New"/>
          <w:lang w:val="en-US" w:eastAsia="zh-CN"/>
        </w:rPr>
        <w:t>提供</w:t>
      </w:r>
      <w:r>
        <w:rPr>
          <w:rFonts w:hint="default" w:ascii="Courier New" w:hAnsi="Courier New" w:cs="Courier New"/>
          <w:lang w:val="en-US" w:eastAsia="zh-CN"/>
        </w:rPr>
        <w:t>pinyougou-es-import\src\main\resources\log4j2.xml</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pageBreakBefore w:val="0"/>
              <w:widowControl/>
              <w:suppressLineNumbers w:val="0"/>
              <w:shd w:val="clear" w:fill="C8EDCC"/>
              <w:kinsoku/>
              <w:wordWrap/>
              <w:overflowPunct/>
              <w:topLinePunct w:val="0"/>
              <w:autoSpaceDE/>
              <w:autoSpaceDN/>
              <w:bidi w:val="0"/>
              <w:adjustRightInd/>
              <w:snapToGrid/>
              <w:spacing w:after="0"/>
              <w:textAlignment w:val="auto"/>
              <w:rPr>
                <w:rFonts w:hint="default" w:ascii="Courier New" w:hAnsi="Courier New" w:cs="Courier New"/>
                <w:sz w:val="10"/>
                <w:szCs w:val="10"/>
                <w:vertAlign w:val="baseline"/>
                <w:lang w:val="en-US" w:eastAsia="zh-CN"/>
              </w:rPr>
            </w:pPr>
            <w:r>
              <w:rPr>
                <w:rFonts w:hint="default" w:ascii="Courier New" w:hAnsi="Courier New" w:cs="Courier New"/>
                <w:i/>
                <w:color w:val="000000"/>
                <w:sz w:val="21"/>
                <w:szCs w:val="21"/>
                <w:shd w:val="clear" w:fill="C8EDCC"/>
              </w:rPr>
              <w:t>&lt;?</w:t>
            </w:r>
            <w:r>
              <w:rPr>
                <w:rFonts w:hint="default" w:ascii="Courier New" w:hAnsi="Courier New" w:cs="Courier New"/>
                <w:b/>
                <w:color w:val="0000FF"/>
                <w:sz w:val="21"/>
                <w:szCs w:val="21"/>
                <w:shd w:val="clear" w:fill="C8EDCC"/>
              </w:rPr>
              <w:t>xml version</w:t>
            </w:r>
            <w:r>
              <w:rPr>
                <w:rFonts w:hint="default" w:ascii="Courier New" w:hAnsi="Courier New" w:cs="Courier New"/>
                <w:b/>
                <w:color w:val="008000"/>
                <w:sz w:val="21"/>
                <w:szCs w:val="21"/>
                <w:shd w:val="clear" w:fill="C8EDCC"/>
              </w:rPr>
              <w:t xml:space="preserve">="1.0" </w:t>
            </w:r>
            <w:r>
              <w:rPr>
                <w:rFonts w:hint="default" w:ascii="Courier New" w:hAnsi="Courier New" w:cs="Courier New"/>
                <w:b/>
                <w:color w:val="0000FF"/>
                <w:sz w:val="21"/>
                <w:szCs w:val="21"/>
                <w:shd w:val="clear" w:fill="C8EDCC"/>
              </w:rPr>
              <w:t>encoding</w:t>
            </w:r>
            <w:r>
              <w:rPr>
                <w:rFonts w:hint="default" w:ascii="Courier New" w:hAnsi="Courier New" w:cs="Courier New"/>
                <w:b/>
                <w:color w:val="008000"/>
                <w:sz w:val="21"/>
                <w:szCs w:val="21"/>
                <w:shd w:val="clear" w:fill="C8EDCC"/>
              </w:rPr>
              <w:t>="UTF-8"</w:t>
            </w:r>
            <w:r>
              <w:rPr>
                <w:rFonts w:hint="default" w:ascii="Courier New" w:hAnsi="Courier New" w:cs="Courier New"/>
                <w:i/>
                <w:color w:val="000000"/>
                <w:sz w:val="21"/>
                <w:szCs w:val="21"/>
                <w:shd w:val="clear" w:fill="C8EDCC"/>
              </w:rPr>
              <w:t>?&gt;</w:t>
            </w:r>
            <w:r>
              <w:rPr>
                <w:rFonts w:hint="default" w:ascii="Courier New" w:hAnsi="Courier New" w:cs="Courier New"/>
                <w:i/>
                <w:color w:val="000000"/>
                <w:sz w:val="21"/>
                <w:szCs w:val="21"/>
                <w:shd w:val="clear" w:fill="C8EDCC"/>
              </w:rPr>
              <w:br w:type="textWrapping"/>
            </w:r>
            <w:r>
              <w:rPr>
                <w:rFonts w:hint="default" w:ascii="Courier New" w:hAnsi="Courier New" w:cs="Courier New"/>
                <w:color w:val="000000"/>
                <w:sz w:val="21"/>
                <w:szCs w:val="21"/>
                <w:shd w:val="clear" w:fill="C8EDCC"/>
              </w:rPr>
              <w:t>&lt;</w:t>
            </w:r>
            <w:r>
              <w:rPr>
                <w:rFonts w:hint="default" w:ascii="Courier New" w:hAnsi="Courier New" w:cs="Courier New"/>
                <w:b/>
                <w:color w:val="000080"/>
                <w:sz w:val="21"/>
                <w:szCs w:val="21"/>
                <w:shd w:val="clear" w:fill="C8EDCC"/>
              </w:rPr>
              <w:t xml:space="preserve">Configuration </w:t>
            </w:r>
            <w:r>
              <w:rPr>
                <w:rFonts w:hint="default" w:ascii="Courier New" w:hAnsi="Courier New" w:cs="Courier New"/>
                <w:b/>
                <w:color w:val="0000FF"/>
                <w:sz w:val="21"/>
                <w:szCs w:val="21"/>
                <w:shd w:val="clear" w:fill="C8EDCC"/>
              </w:rPr>
              <w:t>status</w:t>
            </w:r>
            <w:r>
              <w:rPr>
                <w:rFonts w:hint="default" w:ascii="Courier New" w:hAnsi="Courier New" w:cs="Courier New"/>
                <w:b/>
                <w:color w:val="008000"/>
                <w:sz w:val="21"/>
                <w:szCs w:val="21"/>
                <w:shd w:val="clear" w:fill="C8EDCC"/>
              </w:rPr>
              <w:t>="warn"</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Appenders</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 xml:space="preserve">Console </w:t>
            </w:r>
            <w:r>
              <w:rPr>
                <w:rFonts w:hint="default" w:ascii="Courier New" w:hAnsi="Courier New" w:cs="Courier New"/>
                <w:b/>
                <w:color w:val="0000FF"/>
                <w:sz w:val="21"/>
                <w:szCs w:val="21"/>
                <w:shd w:val="clear" w:fill="C8EDCC"/>
              </w:rPr>
              <w:t>name</w:t>
            </w:r>
            <w:r>
              <w:rPr>
                <w:rFonts w:hint="default" w:ascii="Courier New" w:hAnsi="Courier New" w:cs="Courier New"/>
                <w:b/>
                <w:color w:val="008000"/>
                <w:sz w:val="21"/>
                <w:szCs w:val="21"/>
                <w:shd w:val="clear" w:fill="C8EDCC"/>
              </w:rPr>
              <w:t xml:space="preserve">="Console" </w:t>
            </w:r>
            <w:r>
              <w:rPr>
                <w:rFonts w:hint="default" w:ascii="Courier New" w:hAnsi="Courier New" w:cs="Courier New"/>
                <w:b/>
                <w:color w:val="0000FF"/>
                <w:sz w:val="21"/>
                <w:szCs w:val="21"/>
                <w:shd w:val="clear" w:fill="C8EDCC"/>
              </w:rPr>
              <w:t>target</w:t>
            </w:r>
            <w:r>
              <w:rPr>
                <w:rFonts w:hint="default" w:ascii="Courier New" w:hAnsi="Courier New" w:cs="Courier New"/>
                <w:b/>
                <w:color w:val="008000"/>
                <w:sz w:val="21"/>
                <w:szCs w:val="21"/>
                <w:shd w:val="clear" w:fill="C8EDCC"/>
              </w:rPr>
              <w:t>="SYSTEM_OUT"</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 xml:space="preserve">PatternLayout </w:t>
            </w:r>
            <w:r>
              <w:rPr>
                <w:rFonts w:hint="default" w:ascii="Courier New" w:hAnsi="Courier New" w:cs="Courier New"/>
                <w:b/>
                <w:color w:val="0000FF"/>
                <w:sz w:val="21"/>
                <w:szCs w:val="21"/>
                <w:shd w:val="clear" w:fill="C8EDCC"/>
              </w:rPr>
              <w:t>pattern</w:t>
            </w:r>
            <w:r>
              <w:rPr>
                <w:rFonts w:hint="default" w:ascii="Courier New" w:hAnsi="Courier New" w:cs="Courier New"/>
                <w:b/>
                <w:color w:val="008000"/>
                <w:sz w:val="21"/>
                <w:szCs w:val="21"/>
                <w:shd w:val="clear" w:fill="C8EDCC"/>
              </w:rPr>
              <w:t>="%m%n"</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Console</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Appenders</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Loggers</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 xml:space="preserve">Root </w:t>
            </w:r>
            <w:r>
              <w:rPr>
                <w:rFonts w:hint="default" w:ascii="Courier New" w:hAnsi="Courier New" w:cs="Courier New"/>
                <w:b/>
                <w:color w:val="0000FF"/>
                <w:sz w:val="21"/>
                <w:szCs w:val="21"/>
                <w:shd w:val="clear" w:fill="C8EDCC"/>
              </w:rPr>
              <w:t>level</w:t>
            </w:r>
            <w:r>
              <w:rPr>
                <w:rFonts w:hint="default" w:ascii="Courier New" w:hAnsi="Courier New" w:cs="Courier New"/>
                <w:b/>
                <w:color w:val="008000"/>
                <w:sz w:val="21"/>
                <w:szCs w:val="21"/>
                <w:shd w:val="clear" w:fill="C8EDCC"/>
              </w:rPr>
              <w:t>="INFO"</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 xml:space="preserve">AppenderRef </w:t>
            </w:r>
            <w:r>
              <w:rPr>
                <w:rFonts w:hint="default" w:ascii="Courier New" w:hAnsi="Courier New" w:cs="Courier New"/>
                <w:b/>
                <w:color w:val="0000FF"/>
                <w:sz w:val="21"/>
                <w:szCs w:val="21"/>
                <w:shd w:val="clear" w:fill="C8EDCC"/>
              </w:rPr>
              <w:t>ref</w:t>
            </w:r>
            <w:r>
              <w:rPr>
                <w:rFonts w:hint="default" w:ascii="Courier New" w:hAnsi="Courier New" w:cs="Courier New"/>
                <w:b/>
                <w:color w:val="008000"/>
                <w:sz w:val="21"/>
                <w:szCs w:val="21"/>
                <w:shd w:val="clear" w:fill="C8EDCC"/>
              </w:rPr>
              <w:t>="Console"</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Root</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Loggers</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&lt;/</w:t>
            </w:r>
            <w:r>
              <w:rPr>
                <w:rFonts w:hint="default" w:ascii="Courier New" w:hAnsi="Courier New" w:cs="Courier New"/>
                <w:b/>
                <w:color w:val="000080"/>
                <w:sz w:val="21"/>
                <w:szCs w:val="21"/>
                <w:shd w:val="clear" w:fill="C8EDCC"/>
              </w:rPr>
              <w:t>Configuration</w:t>
            </w:r>
            <w:r>
              <w:rPr>
                <w:rFonts w:hint="default" w:ascii="Courier New" w:hAnsi="Courier New" w:cs="Courier New"/>
                <w:color w:val="000000"/>
                <w:sz w:val="21"/>
                <w:szCs w:val="21"/>
                <w:shd w:val="clear" w:fill="C8EDCC"/>
              </w:rPr>
              <w:t>&gt;</w:t>
            </w:r>
          </w:p>
        </w:tc>
      </w:tr>
    </w:tbl>
    <w:p>
      <w:pPr>
        <w:pStyle w:val="4"/>
        <w:keepNext/>
        <w:keepLines/>
        <w:pageBreakBefore w:val="0"/>
        <w:widowControl w:val="0"/>
        <w:numPr>
          <w:ilvl w:val="2"/>
          <w:numId w:val="0"/>
        </w:numPr>
        <w:kinsoku/>
        <w:wordWrap/>
        <w:overflowPunct/>
        <w:topLinePunct w:val="0"/>
        <w:autoSpaceDE/>
        <w:autoSpaceDN/>
        <w:bidi w:val="0"/>
        <w:adjustRightInd/>
        <w:snapToGrid/>
        <w:spacing w:before="140" w:after="140"/>
        <w:ind w:leftChars="0"/>
        <w:textAlignment w:val="auto"/>
        <w:outlineLvl w:val="2"/>
        <w:rPr>
          <w:rFonts w:hint="default" w:eastAsia="黑体"/>
          <w:lang w:val="en-US" w:eastAsia="zh-CN"/>
        </w:rPr>
      </w:pPr>
      <w:r>
        <w:rPr>
          <w:rFonts w:hint="eastAsia"/>
          <w:lang w:val="en-US" w:eastAsia="zh-CN"/>
        </w:rPr>
        <w:t>3.4.</w:t>
      </w:r>
      <w:r>
        <w:rPr>
          <w:rFonts w:hint="default"/>
          <w:lang w:val="en-US" w:eastAsia="zh-CN"/>
        </w:rPr>
        <w:t>4</w:t>
      </w:r>
      <w:r>
        <w:rPr>
          <w:rFonts w:hint="eastAsia"/>
          <w:lang w:val="en-US" w:eastAsia="zh-CN"/>
        </w:rPr>
        <w:t>索引数据访问接口</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ascii="Courier New" w:hAnsi="Courier New" w:eastAsia="宋体" w:cs="Courier New"/>
          <w:lang w:val="en-US" w:eastAsia="zh-CN"/>
        </w:rPr>
      </w:pPr>
      <w:r>
        <w:rPr>
          <w:rFonts w:hint="default" w:ascii="Courier New" w:hAnsi="Courier New" w:cs="Courier New"/>
          <w:lang w:val="en-US" w:eastAsia="zh-CN"/>
        </w:rPr>
        <w:t>pinyougou-es-import\src\main\java\com\pinyougou\es\dao\EsItemDao.java</w:t>
      </w:r>
      <w:r>
        <w:rPr>
          <w:rFonts w:hint="eastAsia" w:ascii="Courier New" w:hAnsi="Courier New" w:cs="Courier New"/>
          <w:lang w:val="en-US" w:eastAsia="zh-CN"/>
        </w:rPr>
        <w:t>，索引数据访问接口</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pageBreakBefore w:val="0"/>
              <w:widowControl/>
              <w:suppressLineNumbers w:val="0"/>
              <w:shd w:val="clear" w:fill="C8EDCC"/>
              <w:kinsoku/>
              <w:wordWrap/>
              <w:overflowPunct/>
              <w:topLinePunct w:val="0"/>
              <w:autoSpaceDE/>
              <w:autoSpaceDN/>
              <w:bidi w:val="0"/>
              <w:adjustRightInd/>
              <w:snapToGrid/>
              <w:spacing w:after="0"/>
              <w:textAlignment w:val="auto"/>
              <w:rPr>
                <w:rFonts w:hint="default" w:ascii="Courier New" w:hAnsi="Courier New" w:cs="Courier New"/>
                <w:sz w:val="13"/>
                <w:szCs w:val="13"/>
                <w:vertAlign w:val="baseline"/>
                <w:lang w:val="en-US" w:eastAsia="zh-CN"/>
              </w:rPr>
            </w:pPr>
            <w:r>
              <w:rPr>
                <w:rFonts w:hint="default" w:ascii="Courier New" w:hAnsi="Courier New" w:cs="Courier New"/>
                <w:b/>
                <w:color w:val="000080"/>
                <w:sz w:val="21"/>
                <w:szCs w:val="21"/>
                <w:shd w:val="clear" w:fill="C8EDCC"/>
              </w:rPr>
              <w:t xml:space="preserve">package </w:t>
            </w:r>
            <w:r>
              <w:rPr>
                <w:rFonts w:hint="default" w:ascii="Courier New" w:hAnsi="Courier New" w:cs="Courier New"/>
                <w:color w:val="000000"/>
                <w:sz w:val="21"/>
                <w:szCs w:val="21"/>
                <w:shd w:val="clear" w:fill="C8EDCC"/>
              </w:rPr>
              <w:t>com.pinyougou.es.dao;</w:t>
            </w:r>
            <w:r>
              <w:rPr>
                <w:rFonts w:hint="default" w:ascii="Courier New" w:hAnsi="Courier New" w:cs="Courier New"/>
                <w:color w:val="000000"/>
                <w:sz w:val="21"/>
                <w:szCs w:val="21"/>
                <w:shd w:val="clear" w:fill="C8EDCC"/>
              </w:rPr>
              <w:br w:type="textWrapping"/>
            </w:r>
            <w:r>
              <w:rPr>
                <w:rFonts w:hint="default" w:ascii="Courier New" w:hAnsi="Courier New" w:cs="Courier New"/>
                <w:b/>
                <w:color w:val="000080"/>
                <w:sz w:val="21"/>
                <w:szCs w:val="21"/>
                <w:shd w:val="clear" w:fill="C8EDCC"/>
              </w:rPr>
              <w:t xml:space="preserve">import </w:t>
            </w:r>
            <w:r>
              <w:rPr>
                <w:rFonts w:hint="default" w:ascii="Courier New" w:hAnsi="Courier New" w:cs="Courier New"/>
                <w:color w:val="000000"/>
                <w:sz w:val="21"/>
                <w:szCs w:val="21"/>
                <w:shd w:val="clear" w:fill="C8EDCC"/>
              </w:rPr>
              <w:t>com.pinyougou.es.EsItem;</w:t>
            </w:r>
            <w:r>
              <w:rPr>
                <w:rFonts w:hint="default" w:ascii="Courier New" w:hAnsi="Courier New" w:cs="Courier New"/>
                <w:color w:val="000000"/>
                <w:sz w:val="21"/>
                <w:szCs w:val="21"/>
                <w:shd w:val="clear" w:fill="C8EDCC"/>
              </w:rPr>
              <w:br w:type="textWrapping"/>
            </w:r>
            <w:r>
              <w:rPr>
                <w:rFonts w:hint="default" w:ascii="Courier New" w:hAnsi="Courier New" w:cs="Courier New"/>
                <w:b/>
                <w:color w:val="000080"/>
                <w:sz w:val="21"/>
                <w:szCs w:val="21"/>
                <w:shd w:val="clear" w:fill="C8EDCC"/>
              </w:rPr>
              <w:t xml:space="preserve">import </w:t>
            </w:r>
            <w:r>
              <w:rPr>
                <w:rFonts w:hint="default" w:ascii="Courier New" w:hAnsi="Courier New" w:cs="Courier New"/>
                <w:color w:val="000000"/>
                <w:sz w:val="21"/>
                <w:szCs w:val="21"/>
                <w:shd w:val="clear" w:fill="C8EDCC"/>
              </w:rPr>
              <w:t>org.springframework.data.elasticsearch.repository.ElasticsearchRepository;</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br w:type="textWrapping"/>
            </w:r>
            <w:r>
              <w:rPr>
                <w:rFonts w:hint="default" w:ascii="Courier New" w:hAnsi="Courier New" w:cs="Courier New"/>
                <w:i/>
                <w:color w:val="808080"/>
                <w:sz w:val="21"/>
                <w:szCs w:val="21"/>
                <w:shd w:val="clear" w:fill="C8EDCC"/>
              </w:rPr>
              <w:t>/** EsItemDao</w:t>
            </w:r>
            <w:r>
              <w:rPr>
                <w:rFonts w:hint="eastAsia" w:ascii="宋体" w:hAnsi="宋体" w:eastAsia="宋体" w:cs="宋体"/>
                <w:i/>
                <w:color w:val="808080"/>
                <w:sz w:val="21"/>
                <w:szCs w:val="21"/>
                <w:shd w:val="clear" w:fill="C8EDCC"/>
              </w:rPr>
              <w:t xml:space="preserve">数据访问接口 </w:t>
            </w:r>
            <w:r>
              <w:rPr>
                <w:rFonts w:hint="default" w:ascii="Courier New" w:hAnsi="Courier New" w:cs="Courier New"/>
                <w:i/>
                <w:color w:val="808080"/>
                <w:sz w:val="21"/>
                <w:szCs w:val="21"/>
                <w:shd w:val="clear" w:fill="C8EDCC"/>
              </w:rPr>
              <w:t>*/</w:t>
            </w:r>
            <w:r>
              <w:rPr>
                <w:rFonts w:hint="default" w:ascii="Courier New" w:hAnsi="Courier New" w:cs="Courier New"/>
                <w:i/>
                <w:color w:val="808080"/>
                <w:sz w:val="21"/>
                <w:szCs w:val="21"/>
                <w:shd w:val="clear" w:fill="C8EDCC"/>
              </w:rPr>
              <w:br w:type="textWrapping"/>
            </w:r>
            <w:r>
              <w:rPr>
                <w:rFonts w:hint="default" w:ascii="Courier New" w:hAnsi="Courier New" w:cs="Courier New"/>
                <w:b/>
                <w:color w:val="000080"/>
                <w:sz w:val="21"/>
                <w:szCs w:val="21"/>
                <w:shd w:val="clear" w:fill="C8EDCC"/>
              </w:rPr>
              <w:t xml:space="preserve">public interface </w:t>
            </w:r>
            <w:r>
              <w:rPr>
                <w:rFonts w:hint="default" w:ascii="Courier New" w:hAnsi="Courier New" w:cs="Courier New"/>
                <w:color w:val="000000"/>
                <w:sz w:val="21"/>
                <w:szCs w:val="21"/>
                <w:shd w:val="clear" w:fill="C8EDCC"/>
              </w:rPr>
              <w:t xml:space="preserve">EsItemDao </w:t>
            </w:r>
            <w:r>
              <w:rPr>
                <w:rFonts w:hint="default" w:ascii="Courier New" w:hAnsi="Courier New" w:cs="Courier New"/>
                <w:b/>
                <w:color w:val="000080"/>
                <w:sz w:val="21"/>
                <w:szCs w:val="21"/>
                <w:shd w:val="clear" w:fill="C8EDCC"/>
              </w:rPr>
              <w:t xml:space="preserve">extends </w:t>
            </w:r>
            <w:r>
              <w:rPr>
                <w:rFonts w:hint="default" w:ascii="Courier New" w:hAnsi="Courier New" w:cs="Courier New"/>
                <w:color w:val="000000"/>
                <w:sz w:val="21"/>
                <w:szCs w:val="21"/>
                <w:shd w:val="clear" w:fill="C8EDCC"/>
              </w:rPr>
              <w:t>ElasticsearchRepository&lt;EsItem, Long&gt;{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w:t>
            </w:r>
          </w:p>
        </w:tc>
      </w:tr>
    </w:tbl>
    <w:p>
      <w:pPr>
        <w:pStyle w:val="3"/>
        <w:keepNext/>
        <w:keepLines/>
        <w:pageBreakBefore w:val="0"/>
        <w:widowControl w:val="0"/>
        <w:numPr>
          <w:ilvl w:val="1"/>
          <w:numId w:val="0"/>
        </w:numPr>
        <w:kinsoku/>
        <w:wordWrap/>
        <w:overflowPunct/>
        <w:topLinePunct w:val="0"/>
        <w:autoSpaceDE/>
        <w:autoSpaceDN/>
        <w:bidi w:val="0"/>
        <w:adjustRightInd/>
        <w:snapToGrid/>
        <w:spacing w:before="120" w:after="120"/>
        <w:ind w:leftChars="0"/>
        <w:textAlignment w:val="auto"/>
        <w:outlineLvl w:val="1"/>
        <w:rPr>
          <w:rFonts w:hint="eastAsia"/>
          <w:lang w:val="en-US" w:eastAsia="zh-CN"/>
        </w:rPr>
      </w:pPr>
      <w:r>
        <w:rPr>
          <w:rFonts w:hint="eastAsia"/>
          <w:lang w:val="en-US" w:eastAsia="zh-CN"/>
        </w:rPr>
        <w:t>3.5数据导入</w:t>
      </w:r>
      <w:r>
        <w:rPr>
          <w:rFonts w:hint="default"/>
          <w:lang w:val="en-US" w:eastAsia="zh-CN"/>
        </w:rPr>
        <w:t>ElasticSearch</w:t>
      </w:r>
      <w:r>
        <w:rPr>
          <w:rFonts w:hint="eastAsia"/>
          <w:lang w:val="en-US" w:eastAsia="zh-CN"/>
        </w:rPr>
        <w:t>索引库</w:t>
      </w:r>
    </w:p>
    <w:p>
      <w:pPr>
        <w:keepNext w:val="0"/>
        <w:keepLines w:val="0"/>
        <w:pageBreakBefore w:val="0"/>
        <w:widowControl w:val="0"/>
        <w:kinsoku/>
        <w:wordWrap/>
        <w:overflowPunct/>
        <w:topLinePunct w:val="0"/>
        <w:autoSpaceDE/>
        <w:autoSpaceDN/>
        <w:bidi w:val="0"/>
        <w:adjustRightInd/>
        <w:snapToGrid/>
        <w:spacing w:after="0"/>
        <w:textAlignment w:val="auto"/>
        <w:rPr>
          <w:rFonts w:hint="default" w:ascii="Courier New" w:hAnsi="Courier New" w:eastAsia="宋体" w:cs="Courier New"/>
          <w:sz w:val="21"/>
          <w:szCs w:val="21"/>
          <w:lang w:val="en-US" w:eastAsia="zh-CN"/>
        </w:rPr>
      </w:pPr>
      <w:r>
        <w:rPr>
          <w:rFonts w:hint="default" w:ascii="Courier New" w:hAnsi="Courier New" w:cs="Courier New"/>
          <w:sz w:val="21"/>
          <w:szCs w:val="21"/>
          <w:lang w:val="en-US" w:eastAsia="zh-CN"/>
        </w:rPr>
        <w:t>在浏览器访问：</w:t>
      </w:r>
      <w:r>
        <w:rPr>
          <w:rFonts w:hint="default" w:ascii="Courier New" w:hAnsi="Courier New" w:eastAsia="宋体" w:cs="Courier New"/>
          <w:sz w:val="21"/>
          <w:szCs w:val="21"/>
        </w:rPr>
        <w:fldChar w:fldCharType="begin"/>
      </w:r>
      <w:r>
        <w:rPr>
          <w:rFonts w:hint="default" w:ascii="Courier New" w:hAnsi="Courier New" w:eastAsia="宋体" w:cs="Courier New"/>
          <w:sz w:val="21"/>
          <w:szCs w:val="21"/>
        </w:rPr>
        <w:instrText xml:space="preserve"> HYPERLINK "http://192.168.12.131:8088/" </w:instrText>
      </w:r>
      <w:r>
        <w:rPr>
          <w:rFonts w:hint="default" w:ascii="Courier New" w:hAnsi="Courier New" w:eastAsia="宋体" w:cs="Courier New"/>
          <w:sz w:val="21"/>
          <w:szCs w:val="21"/>
        </w:rPr>
        <w:fldChar w:fldCharType="separate"/>
      </w:r>
      <w:r>
        <w:rPr>
          <w:rStyle w:val="21"/>
          <w:rFonts w:hint="default" w:ascii="Courier New" w:hAnsi="Courier New" w:eastAsia="宋体" w:cs="Courier New"/>
          <w:sz w:val="21"/>
          <w:szCs w:val="21"/>
        </w:rPr>
        <w:t>http://192.168.12.131:8088/</w:t>
      </w:r>
      <w:r>
        <w:rPr>
          <w:rFonts w:hint="default" w:ascii="Courier New" w:hAnsi="Courier New" w:eastAsia="宋体" w:cs="Courier New"/>
          <w:sz w:val="21"/>
          <w:szCs w:val="21"/>
        </w:rPr>
        <w:fldChar w:fldCharType="end"/>
      </w:r>
      <w:r>
        <w:rPr>
          <w:rFonts w:hint="default" w:ascii="Courier New" w:hAnsi="Courier New" w:cs="Courier New"/>
          <w:sz w:val="21"/>
          <w:szCs w:val="21"/>
          <w:lang w:val="en-US" w:eastAsia="zh-CN"/>
        </w:rPr>
        <w:t>，删除pinyougou索引库</w:t>
      </w:r>
    </w:p>
    <w:p>
      <w:pPr>
        <w:keepNext w:val="0"/>
        <w:keepLines w:val="0"/>
        <w:pageBreakBefore w:val="0"/>
        <w:widowControl w:val="0"/>
        <w:kinsoku/>
        <w:wordWrap/>
        <w:overflowPunct/>
        <w:topLinePunct w:val="0"/>
        <w:autoSpaceDE/>
        <w:autoSpaceDN/>
        <w:bidi w:val="0"/>
        <w:adjustRightInd/>
        <w:snapToGrid/>
        <w:spacing w:after="0"/>
        <w:textAlignment w:val="auto"/>
      </w:pPr>
      <w:r>
        <w:drawing>
          <wp:inline distT="0" distB="0" distL="114300" distR="114300">
            <wp:extent cx="5273040" cy="2496185"/>
            <wp:effectExtent l="9525" t="9525" r="13335" b="27940"/>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23"/>
                    <a:stretch>
                      <a:fillRect/>
                    </a:stretch>
                  </pic:blipFill>
                  <pic:spPr>
                    <a:xfrm>
                      <a:off x="0" y="0"/>
                      <a:ext cx="5273040" cy="2496185"/>
                    </a:xfrm>
                    <a:prstGeom prst="rect">
                      <a:avLst/>
                    </a:prstGeom>
                    <a:noFill/>
                    <a:ln>
                      <a:solidFill>
                        <a:schemeClr val="tx1"/>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0"/>
        <w:textAlignment w:val="auto"/>
        <w:rPr>
          <w:rFonts w:hint="eastAsia"/>
          <w:lang w:val="en-US" w:eastAsia="zh-CN"/>
        </w:rPr>
      </w:pPr>
      <w:r>
        <w:drawing>
          <wp:inline distT="0" distB="0" distL="114300" distR="114300">
            <wp:extent cx="4191000" cy="1743075"/>
            <wp:effectExtent l="9525" t="9525" r="9525" b="19050"/>
            <wp:docPr id="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pic:cNvPicPr>
                      <a:picLocks noChangeAspect="1"/>
                    </pic:cNvPicPr>
                  </pic:nvPicPr>
                  <pic:blipFill>
                    <a:blip r:embed="rId24"/>
                    <a:stretch>
                      <a:fillRect/>
                    </a:stretch>
                  </pic:blipFill>
                  <pic:spPr>
                    <a:xfrm>
                      <a:off x="0" y="0"/>
                      <a:ext cx="4191000" cy="1743075"/>
                    </a:xfrm>
                    <a:prstGeom prst="rect">
                      <a:avLst/>
                    </a:prstGeom>
                    <a:noFill/>
                    <a:ln>
                      <a:solidFill>
                        <a:schemeClr val="tx1"/>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ascii="Courier New" w:hAnsi="Courier New" w:eastAsia="宋体" w:cs="Courier New"/>
          <w:lang w:val="en-US" w:eastAsia="zh-CN"/>
        </w:rPr>
      </w:pPr>
      <w:r>
        <w:rPr>
          <w:rFonts w:hint="default" w:ascii="Courier New" w:hAnsi="Courier New" w:cs="Courier New"/>
          <w:lang w:val="en-US" w:eastAsia="zh-CN"/>
        </w:rPr>
        <w:t>pinyougou-es-import\src\main\java\com\pinyougou\es\ItemImport.java</w:t>
      </w:r>
      <w:r>
        <w:rPr>
          <w:rFonts w:hint="eastAsia" w:ascii="Courier New" w:hAnsi="Courier New" w:cs="Courier New"/>
          <w:lang w:val="en-US" w:eastAsia="zh-CN"/>
        </w:rPr>
        <w:t>，修改</w:t>
      </w:r>
      <w:r>
        <w:rPr>
          <w:rFonts w:hint="default" w:ascii="Courier New" w:hAnsi="Courier New" w:cs="Courier New"/>
          <w:lang w:val="en-US" w:eastAsia="zh-CN"/>
        </w:rPr>
        <w:t>importData()</w:t>
      </w:r>
      <w:r>
        <w:rPr>
          <w:rFonts w:hint="eastAsia" w:ascii="Courier New" w:hAnsi="Courier New" w:cs="Courier New"/>
          <w:lang w:val="en-US" w:eastAsia="zh-CN"/>
        </w:rPr>
        <w:t>方法：</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pageBreakBefore w:val="0"/>
              <w:widowControl/>
              <w:suppressLineNumbers w:val="0"/>
              <w:shd w:val="clear" w:fill="C8EDCC"/>
              <w:kinsoku/>
              <w:wordWrap/>
              <w:overflowPunct/>
              <w:topLinePunct w:val="0"/>
              <w:autoSpaceDE/>
              <w:autoSpaceDN/>
              <w:bidi w:val="0"/>
              <w:adjustRightInd/>
              <w:snapToGrid/>
              <w:spacing w:after="0"/>
              <w:textAlignment w:val="auto"/>
              <w:rPr>
                <w:rFonts w:hint="eastAsia"/>
                <w:color w:val="7F7F7F" w:themeColor="background1" w:themeShade="80"/>
                <w:sz w:val="16"/>
                <w:szCs w:val="16"/>
                <w:vertAlign w:val="baseline"/>
                <w:lang w:val="en-US" w:eastAsia="zh-CN"/>
              </w:rPr>
            </w:pPr>
            <w:r>
              <w:rPr>
                <w:rFonts w:hint="default" w:ascii="Courier New" w:hAnsi="Courier New" w:cs="Courier New"/>
                <w:i/>
                <w:color w:val="808080"/>
                <w:sz w:val="20"/>
                <w:szCs w:val="20"/>
                <w:shd w:val="clear" w:fill="C8EDCC"/>
              </w:rPr>
              <w:t xml:space="preserve">/** </w:t>
            </w:r>
            <w:r>
              <w:rPr>
                <w:rFonts w:hint="eastAsia" w:ascii="宋体" w:hAnsi="宋体" w:eastAsia="宋体" w:cs="宋体"/>
                <w:i/>
                <w:color w:val="808080"/>
                <w:sz w:val="20"/>
                <w:szCs w:val="20"/>
                <w:shd w:val="clear" w:fill="C8EDCC"/>
              </w:rPr>
              <w:t xml:space="preserve">数据导入 </w:t>
            </w:r>
            <w:r>
              <w:rPr>
                <w:rFonts w:hint="default" w:ascii="Courier New" w:hAnsi="Courier New" w:cs="Courier New"/>
                <w:i/>
                <w:color w:val="808080"/>
                <w:sz w:val="20"/>
                <w:szCs w:val="20"/>
                <w:shd w:val="clear" w:fill="C8EDCC"/>
              </w:rPr>
              <w:t>*/</w:t>
            </w:r>
            <w:r>
              <w:rPr>
                <w:rFonts w:hint="default" w:ascii="Courier New" w:hAnsi="Courier New" w:cs="Courier New"/>
                <w:i/>
                <w:color w:val="808080"/>
                <w:sz w:val="20"/>
                <w:szCs w:val="20"/>
                <w:shd w:val="clear" w:fill="C8EDCC"/>
              </w:rPr>
              <w:br w:type="textWrapping"/>
            </w:r>
            <w:r>
              <w:rPr>
                <w:rFonts w:hint="default" w:ascii="Courier New" w:hAnsi="Courier New" w:cs="Courier New"/>
                <w:color w:val="808000"/>
                <w:sz w:val="20"/>
                <w:szCs w:val="20"/>
                <w:shd w:val="clear" w:fill="C8EDCC"/>
              </w:rPr>
              <w:t>@Component</w:t>
            </w:r>
            <w:r>
              <w:rPr>
                <w:rFonts w:hint="default" w:ascii="Courier New" w:hAnsi="Courier New" w:cs="Courier New"/>
                <w:color w:val="808000"/>
                <w:sz w:val="20"/>
                <w:szCs w:val="20"/>
                <w:shd w:val="clear" w:fill="C8EDCC"/>
              </w:rPr>
              <w:br w:type="textWrapping"/>
            </w:r>
            <w:r>
              <w:rPr>
                <w:rFonts w:hint="default" w:ascii="Courier New" w:hAnsi="Courier New" w:cs="Courier New"/>
                <w:b/>
                <w:color w:val="000080"/>
                <w:sz w:val="20"/>
                <w:szCs w:val="20"/>
                <w:shd w:val="clear" w:fill="C8EDCC"/>
              </w:rPr>
              <w:t xml:space="preserve">public class </w:t>
            </w:r>
            <w:r>
              <w:rPr>
                <w:rFonts w:hint="default" w:ascii="Courier New" w:hAnsi="Courier New" w:cs="Courier New"/>
                <w:color w:val="000000"/>
                <w:sz w:val="20"/>
                <w:szCs w:val="20"/>
                <w:shd w:val="clear" w:fill="C8EDCC"/>
              </w:rPr>
              <w:t>ItemImport {</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color w:val="808000"/>
                <w:sz w:val="20"/>
                <w:szCs w:val="20"/>
                <w:shd w:val="clear" w:fill="C8EDCC"/>
              </w:rPr>
              <w:t>@Autowired</w:t>
            </w:r>
            <w:r>
              <w:rPr>
                <w:rFonts w:hint="default" w:ascii="Courier New" w:hAnsi="Courier New" w:cs="Courier New"/>
                <w:color w:val="808000"/>
                <w:sz w:val="20"/>
                <w:szCs w:val="20"/>
                <w:shd w:val="clear" w:fill="C8EDCC"/>
              </w:rPr>
              <w:br w:type="textWrapping"/>
            </w:r>
            <w:r>
              <w:rPr>
                <w:rFonts w:hint="default" w:ascii="Courier New" w:hAnsi="Courier New" w:cs="Courier New"/>
                <w:color w:val="808000"/>
                <w:sz w:val="20"/>
                <w:szCs w:val="20"/>
                <w:shd w:val="clear" w:fill="C8EDCC"/>
              </w:rPr>
              <w:t xml:space="preserve">    </w:t>
            </w:r>
            <w:r>
              <w:rPr>
                <w:rFonts w:hint="default" w:ascii="Courier New" w:hAnsi="Courier New" w:cs="Courier New"/>
                <w:b/>
                <w:color w:val="000080"/>
                <w:sz w:val="20"/>
                <w:szCs w:val="20"/>
                <w:shd w:val="clear" w:fill="C8EDCC"/>
              </w:rPr>
              <w:t xml:space="preserve">private </w:t>
            </w:r>
            <w:r>
              <w:rPr>
                <w:rFonts w:hint="default" w:ascii="Courier New" w:hAnsi="Courier New" w:cs="Courier New"/>
                <w:color w:val="000000"/>
                <w:sz w:val="20"/>
                <w:szCs w:val="20"/>
                <w:shd w:val="clear" w:fill="C8EDCC"/>
              </w:rPr>
              <w:t xml:space="preserve">ItemMapper </w:t>
            </w:r>
            <w:r>
              <w:rPr>
                <w:rFonts w:hint="default" w:ascii="Courier New" w:hAnsi="Courier New" w:cs="Courier New"/>
                <w:b/>
                <w:color w:val="660E7A"/>
                <w:sz w:val="20"/>
                <w:szCs w:val="20"/>
                <w:shd w:val="clear" w:fill="C8EDCC"/>
              </w:rPr>
              <w:t>itemMapper</w:t>
            </w:r>
            <w:r>
              <w:rPr>
                <w:rFonts w:hint="default" w:ascii="Courier New" w:hAnsi="Courier New" w:cs="Courier New"/>
                <w:color w:val="000000"/>
                <w:sz w:val="20"/>
                <w:szCs w:val="20"/>
                <w:shd w:val="clear" w:fill="C8EDCC"/>
              </w:rPr>
              <w: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color w:val="FF0000"/>
                <w:sz w:val="20"/>
                <w:szCs w:val="20"/>
                <w:shd w:val="clear" w:fill="C8EDCC"/>
              </w:rPr>
              <w:t>@Autowired</w:t>
            </w:r>
            <w:r>
              <w:rPr>
                <w:rFonts w:hint="default" w:ascii="Courier New" w:hAnsi="Courier New" w:cs="Courier New"/>
                <w:color w:val="FF0000"/>
                <w:sz w:val="20"/>
                <w:szCs w:val="20"/>
                <w:shd w:val="clear" w:fill="C8EDCC"/>
              </w:rPr>
              <w:br w:type="textWrapping"/>
            </w:r>
            <w:r>
              <w:rPr>
                <w:rFonts w:hint="default" w:ascii="Courier New" w:hAnsi="Courier New" w:cs="Courier New"/>
                <w:color w:val="FF0000"/>
                <w:sz w:val="20"/>
                <w:szCs w:val="20"/>
                <w:shd w:val="clear" w:fill="C8EDCC"/>
              </w:rPr>
              <w:t xml:space="preserve">    </w:t>
            </w:r>
            <w:r>
              <w:rPr>
                <w:rFonts w:hint="default" w:ascii="Courier New" w:hAnsi="Courier New" w:cs="Courier New"/>
                <w:b/>
                <w:color w:val="FF0000"/>
                <w:sz w:val="20"/>
                <w:szCs w:val="20"/>
                <w:shd w:val="clear" w:fill="C8EDCC"/>
              </w:rPr>
              <w:t xml:space="preserve">private </w:t>
            </w:r>
            <w:r>
              <w:rPr>
                <w:rFonts w:hint="default" w:ascii="Courier New" w:hAnsi="Courier New" w:cs="Courier New"/>
                <w:color w:val="FF0000"/>
                <w:sz w:val="20"/>
                <w:szCs w:val="20"/>
                <w:shd w:val="clear" w:fill="C8EDCC"/>
              </w:rPr>
              <w:t xml:space="preserve">EsItemDao </w:t>
            </w:r>
            <w:r>
              <w:rPr>
                <w:rFonts w:hint="default" w:ascii="Courier New" w:hAnsi="Courier New" w:cs="Courier New"/>
                <w:b/>
                <w:color w:val="FF0000"/>
                <w:sz w:val="20"/>
                <w:szCs w:val="20"/>
                <w:shd w:val="clear" w:fill="C8EDCC"/>
              </w:rPr>
              <w:t>esItemDao</w:t>
            </w:r>
            <w:r>
              <w:rPr>
                <w:rFonts w:hint="default" w:ascii="Courier New" w:hAnsi="Courier New" w:cs="Courier New"/>
                <w:color w:val="FF0000"/>
                <w:sz w:val="20"/>
                <w:szCs w:val="20"/>
                <w:shd w:val="clear" w:fill="C8EDCC"/>
              </w:rPr>
              <w:t>;</w:t>
            </w:r>
            <w:r>
              <w:rPr>
                <w:rFonts w:hint="default" w:ascii="Courier New" w:hAnsi="Courier New" w:cs="Courier New"/>
                <w:color w:val="FF0000"/>
                <w:sz w:val="20"/>
                <w:szCs w:val="20"/>
                <w:shd w:val="clear" w:fill="C8EDCC"/>
              </w:rPr>
              <w:br w:type="textWrapping"/>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i/>
                <w:color w:val="808080"/>
                <w:sz w:val="20"/>
                <w:szCs w:val="20"/>
                <w:shd w:val="clear" w:fill="C8EDCC"/>
              </w:rPr>
              <w:t xml:space="preserve">/** </w:t>
            </w:r>
            <w:r>
              <w:rPr>
                <w:rFonts w:hint="eastAsia" w:ascii="宋体" w:hAnsi="宋体" w:eastAsia="宋体" w:cs="宋体"/>
                <w:i/>
                <w:color w:val="808080"/>
                <w:sz w:val="20"/>
                <w:szCs w:val="20"/>
                <w:shd w:val="clear" w:fill="C8EDCC"/>
              </w:rPr>
              <w:t xml:space="preserve">导入数据 </w:t>
            </w:r>
            <w:r>
              <w:rPr>
                <w:rFonts w:hint="default" w:ascii="Courier New" w:hAnsi="Courier New" w:cs="Courier New"/>
                <w:i/>
                <w:color w:val="808080"/>
                <w:sz w:val="20"/>
                <w:szCs w:val="20"/>
                <w:shd w:val="clear" w:fill="C8EDCC"/>
              </w:rPr>
              <w:t>*/</w:t>
            </w:r>
            <w:r>
              <w:rPr>
                <w:rFonts w:hint="default" w:ascii="Courier New" w:hAnsi="Courier New" w:cs="Courier New"/>
                <w:i/>
                <w:color w:val="808080"/>
                <w:sz w:val="20"/>
                <w:szCs w:val="20"/>
                <w:shd w:val="clear" w:fill="C8EDCC"/>
              </w:rPr>
              <w:br w:type="textWrapping"/>
            </w:r>
            <w:r>
              <w:rPr>
                <w:rFonts w:hint="default" w:ascii="Courier New" w:hAnsi="Courier New" w:cs="Courier New"/>
                <w:i/>
                <w:color w:val="808080"/>
                <w:sz w:val="20"/>
                <w:szCs w:val="20"/>
                <w:shd w:val="clear" w:fill="C8EDCC"/>
              </w:rPr>
              <w:t xml:space="preserve">    </w:t>
            </w:r>
            <w:r>
              <w:rPr>
                <w:rFonts w:hint="default" w:ascii="Courier New" w:hAnsi="Courier New" w:cs="Courier New"/>
                <w:b/>
                <w:color w:val="000080"/>
                <w:sz w:val="20"/>
                <w:szCs w:val="20"/>
                <w:shd w:val="clear" w:fill="C8EDCC"/>
              </w:rPr>
              <w:t xml:space="preserve">public void </w:t>
            </w:r>
            <w:r>
              <w:rPr>
                <w:rFonts w:hint="default" w:ascii="Courier New" w:hAnsi="Courier New" w:cs="Courier New"/>
                <w:color w:val="000000"/>
                <w:sz w:val="20"/>
                <w:szCs w:val="20"/>
                <w:shd w:val="clear" w:fill="C8EDCC"/>
              </w:rPr>
              <w:t>importData() {</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b/>
                <w:color w:val="000080"/>
                <w:sz w:val="20"/>
                <w:szCs w:val="20"/>
                <w:shd w:val="clear" w:fill="C8EDCC"/>
              </w:rPr>
              <w:t xml:space="preserve">try </w:t>
            </w:r>
            <w:r>
              <w:rPr>
                <w:rFonts w:hint="default" w:ascii="Courier New" w:hAnsi="Courier New" w:cs="Courier New"/>
                <w:color w:val="000000"/>
                <w:sz w:val="20"/>
                <w:szCs w:val="20"/>
                <w:shd w:val="clear" w:fill="C8EDCC"/>
              </w:rPr>
              <w: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i/>
                <w:color w:val="808080"/>
                <w:sz w:val="20"/>
                <w:szCs w:val="20"/>
                <w:shd w:val="clear" w:fill="C8EDCC"/>
              </w:rPr>
              <w:t xml:space="preserve">// </w:t>
            </w:r>
            <w:r>
              <w:rPr>
                <w:rFonts w:hint="eastAsia" w:ascii="宋体" w:hAnsi="宋体" w:eastAsia="宋体" w:cs="宋体"/>
                <w:i/>
                <w:color w:val="808080"/>
                <w:sz w:val="20"/>
                <w:szCs w:val="20"/>
                <w:shd w:val="clear" w:fill="C8EDCC"/>
              </w:rPr>
              <w:t>创建</w:t>
            </w:r>
            <w:r>
              <w:rPr>
                <w:rFonts w:hint="default" w:ascii="Courier New" w:hAnsi="Courier New" w:cs="Courier New"/>
                <w:i/>
                <w:color w:val="808080"/>
                <w:sz w:val="20"/>
                <w:szCs w:val="20"/>
                <w:shd w:val="clear" w:fill="C8EDCC"/>
              </w:rPr>
              <w:t>Item</w:t>
            </w:r>
            <w:r>
              <w:rPr>
                <w:rFonts w:hint="eastAsia" w:ascii="宋体" w:hAnsi="宋体" w:eastAsia="宋体" w:cs="宋体"/>
                <w:i/>
                <w:color w:val="808080"/>
                <w:sz w:val="20"/>
                <w:szCs w:val="20"/>
                <w:shd w:val="clear" w:fill="C8EDCC"/>
              </w:rPr>
              <w:t>对象封装查询条件</w:t>
            </w:r>
            <w:r>
              <w:rPr>
                <w:rFonts w:hint="eastAsia" w:ascii="宋体" w:hAnsi="宋体" w:eastAsia="宋体" w:cs="宋体"/>
                <w:i/>
                <w:color w:val="808080"/>
                <w:sz w:val="20"/>
                <w:szCs w:val="20"/>
                <w:shd w:val="clear" w:fill="C8EDCC"/>
              </w:rPr>
              <w:br w:type="textWrapping"/>
            </w:r>
            <w:r>
              <w:rPr>
                <w:rFonts w:hint="eastAsia" w:ascii="宋体" w:hAnsi="宋体" w:eastAsia="宋体" w:cs="宋体"/>
                <w:i/>
                <w:color w:val="808080"/>
                <w:sz w:val="20"/>
                <w:szCs w:val="20"/>
                <w:shd w:val="clear" w:fill="C8EDCC"/>
              </w:rPr>
              <w:t xml:space="preserve">            </w:t>
            </w:r>
            <w:r>
              <w:rPr>
                <w:rFonts w:hint="default" w:ascii="Courier New" w:hAnsi="Courier New" w:cs="Courier New"/>
                <w:color w:val="000000"/>
                <w:sz w:val="20"/>
                <w:szCs w:val="20"/>
                <w:shd w:val="clear" w:fill="C8EDCC"/>
              </w:rPr>
              <w:t xml:space="preserve">Item item = </w:t>
            </w:r>
            <w:r>
              <w:rPr>
                <w:rFonts w:hint="default" w:ascii="Courier New" w:hAnsi="Courier New" w:cs="Courier New"/>
                <w:b/>
                <w:color w:val="000080"/>
                <w:sz w:val="20"/>
                <w:szCs w:val="20"/>
                <w:shd w:val="clear" w:fill="C8EDCC"/>
              </w:rPr>
              <w:t xml:space="preserve">new </w:t>
            </w:r>
            <w:r>
              <w:rPr>
                <w:rFonts w:hint="default" w:ascii="Courier New" w:hAnsi="Courier New" w:cs="Courier New"/>
                <w:color w:val="000000"/>
                <w:sz w:val="20"/>
                <w:szCs w:val="20"/>
                <w:shd w:val="clear" w:fill="C8EDCC"/>
              </w:rPr>
              <w:t>Item();</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i/>
                <w:color w:val="808080"/>
                <w:sz w:val="20"/>
                <w:szCs w:val="20"/>
                <w:shd w:val="clear" w:fill="C8EDCC"/>
              </w:rPr>
              <w:t xml:space="preserve">// </w:t>
            </w:r>
            <w:r>
              <w:rPr>
                <w:rFonts w:hint="eastAsia" w:ascii="宋体" w:hAnsi="宋体" w:eastAsia="宋体" w:cs="宋体"/>
                <w:i/>
                <w:color w:val="808080"/>
                <w:sz w:val="20"/>
                <w:szCs w:val="20"/>
                <w:shd w:val="clear" w:fill="C8EDCC"/>
              </w:rPr>
              <w:t>上架的商品</w:t>
            </w:r>
            <w:r>
              <w:rPr>
                <w:rFonts w:hint="eastAsia" w:ascii="宋体" w:hAnsi="宋体" w:eastAsia="宋体" w:cs="宋体"/>
                <w:i/>
                <w:color w:val="808080"/>
                <w:sz w:val="20"/>
                <w:szCs w:val="20"/>
                <w:shd w:val="clear" w:fill="C8EDCC"/>
              </w:rPr>
              <w:br w:type="textWrapping"/>
            </w:r>
            <w:r>
              <w:rPr>
                <w:rFonts w:hint="eastAsia" w:ascii="宋体" w:hAnsi="宋体" w:eastAsia="宋体" w:cs="宋体"/>
                <w:i/>
                <w:color w:val="808080"/>
                <w:sz w:val="20"/>
                <w:szCs w:val="20"/>
                <w:shd w:val="clear" w:fill="C8EDCC"/>
              </w:rPr>
              <w:t xml:space="preserve">            </w:t>
            </w:r>
            <w:r>
              <w:rPr>
                <w:rFonts w:hint="default" w:ascii="Courier New" w:hAnsi="Courier New" w:cs="Courier New"/>
                <w:color w:val="000000"/>
                <w:sz w:val="20"/>
                <w:szCs w:val="20"/>
                <w:shd w:val="clear" w:fill="C8EDCC"/>
              </w:rPr>
              <w:t>item.setStatus(</w:t>
            </w:r>
            <w:r>
              <w:rPr>
                <w:rFonts w:hint="default" w:ascii="Courier New" w:hAnsi="Courier New" w:cs="Courier New"/>
                <w:b/>
                <w:color w:val="008000"/>
                <w:sz w:val="20"/>
                <w:szCs w:val="20"/>
                <w:shd w:val="clear" w:fill="C8EDCC"/>
              </w:rPr>
              <w:t>"1"</w:t>
            </w:r>
            <w:r>
              <w:rPr>
                <w:rFonts w:hint="default" w:ascii="Courier New" w:hAnsi="Courier New" w:cs="Courier New"/>
                <w:color w:val="000000"/>
                <w:sz w:val="20"/>
                <w:szCs w:val="20"/>
                <w:shd w:val="clear" w:fill="C8EDCC"/>
              </w:rPr>
              <w: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i/>
                <w:color w:val="808080"/>
                <w:sz w:val="20"/>
                <w:szCs w:val="20"/>
                <w:shd w:val="clear" w:fill="C8EDCC"/>
              </w:rPr>
              <w:t xml:space="preserve">// </w:t>
            </w:r>
            <w:r>
              <w:rPr>
                <w:rFonts w:hint="eastAsia" w:ascii="宋体" w:hAnsi="宋体" w:eastAsia="宋体" w:cs="宋体"/>
                <w:i/>
                <w:color w:val="808080"/>
                <w:sz w:val="20"/>
                <w:szCs w:val="20"/>
                <w:shd w:val="clear" w:fill="C8EDCC"/>
              </w:rPr>
              <w:t>从数据库表中查询</w:t>
            </w:r>
            <w:r>
              <w:rPr>
                <w:rFonts w:hint="default" w:ascii="Courier New" w:hAnsi="Courier New" w:cs="Courier New"/>
                <w:i/>
                <w:color w:val="808080"/>
                <w:sz w:val="20"/>
                <w:szCs w:val="20"/>
                <w:shd w:val="clear" w:fill="C8EDCC"/>
              </w:rPr>
              <w:t>SKU</w:t>
            </w:r>
            <w:r>
              <w:rPr>
                <w:rFonts w:hint="eastAsia" w:ascii="宋体" w:hAnsi="宋体" w:eastAsia="宋体" w:cs="宋体"/>
                <w:i/>
                <w:color w:val="808080"/>
                <w:sz w:val="20"/>
                <w:szCs w:val="20"/>
                <w:shd w:val="clear" w:fill="C8EDCC"/>
              </w:rPr>
              <w:t>商品数据</w:t>
            </w:r>
            <w:r>
              <w:rPr>
                <w:rFonts w:hint="eastAsia" w:ascii="宋体" w:hAnsi="宋体" w:eastAsia="宋体" w:cs="宋体"/>
                <w:i/>
                <w:color w:val="808080"/>
                <w:sz w:val="20"/>
                <w:szCs w:val="20"/>
                <w:shd w:val="clear" w:fill="C8EDCC"/>
              </w:rPr>
              <w:br w:type="textWrapping"/>
            </w:r>
            <w:r>
              <w:rPr>
                <w:rFonts w:hint="eastAsia" w:ascii="宋体" w:hAnsi="宋体" w:eastAsia="宋体" w:cs="宋体"/>
                <w:i/>
                <w:color w:val="808080"/>
                <w:sz w:val="20"/>
                <w:szCs w:val="20"/>
                <w:shd w:val="clear" w:fill="C8EDCC"/>
              </w:rPr>
              <w:t xml:space="preserve">            </w:t>
            </w:r>
            <w:r>
              <w:rPr>
                <w:rFonts w:hint="default" w:ascii="Courier New" w:hAnsi="Courier New" w:cs="Courier New"/>
                <w:color w:val="000000"/>
                <w:sz w:val="20"/>
                <w:szCs w:val="20"/>
                <w:shd w:val="clear" w:fill="C8EDCC"/>
              </w:rPr>
              <w:t xml:space="preserve">List&lt;Item&gt; itemList = </w:t>
            </w:r>
            <w:r>
              <w:rPr>
                <w:rFonts w:hint="default" w:ascii="Courier New" w:hAnsi="Courier New" w:cs="Courier New"/>
                <w:b/>
                <w:color w:val="660E7A"/>
                <w:sz w:val="20"/>
                <w:szCs w:val="20"/>
                <w:shd w:val="clear" w:fill="C8EDCC"/>
              </w:rPr>
              <w:t>itemMapper</w:t>
            </w:r>
            <w:r>
              <w:rPr>
                <w:rFonts w:hint="default" w:ascii="Courier New" w:hAnsi="Courier New" w:cs="Courier New"/>
                <w:color w:val="000000"/>
                <w:sz w:val="20"/>
                <w:szCs w:val="20"/>
                <w:shd w:val="clear" w:fill="C8EDCC"/>
              </w:rPr>
              <w:t>.select(item);</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System.</w:t>
            </w:r>
            <w:r>
              <w:rPr>
                <w:rFonts w:hint="default" w:ascii="Courier New" w:hAnsi="Courier New" w:cs="Courier New"/>
                <w:b/>
                <w:i/>
                <w:color w:val="660E7A"/>
                <w:sz w:val="20"/>
                <w:szCs w:val="20"/>
                <w:shd w:val="clear" w:fill="C8EDCC"/>
              </w:rPr>
              <w:t>out</w:t>
            </w:r>
            <w:r>
              <w:rPr>
                <w:rFonts w:hint="default" w:ascii="Courier New" w:hAnsi="Courier New" w:cs="Courier New"/>
                <w:color w:val="000000"/>
                <w:sz w:val="20"/>
                <w:szCs w:val="20"/>
                <w:shd w:val="clear" w:fill="C8EDCC"/>
              </w:rPr>
              <w:t>.println(</w:t>
            </w:r>
            <w:r>
              <w:rPr>
                <w:rFonts w:hint="default" w:ascii="Courier New" w:hAnsi="Courier New" w:cs="Courier New"/>
                <w:b/>
                <w:color w:val="008000"/>
                <w:sz w:val="20"/>
                <w:szCs w:val="20"/>
                <w:shd w:val="clear" w:fill="C8EDCC"/>
              </w:rPr>
              <w:t>"===</w:t>
            </w:r>
            <w:r>
              <w:rPr>
                <w:rFonts w:hint="eastAsia" w:ascii="宋体" w:hAnsi="宋体" w:eastAsia="宋体" w:cs="宋体"/>
                <w:b/>
                <w:color w:val="008000"/>
                <w:sz w:val="20"/>
                <w:szCs w:val="20"/>
                <w:shd w:val="clear" w:fill="C8EDCC"/>
              </w:rPr>
              <w:t>开始</w:t>
            </w:r>
            <w:r>
              <w:rPr>
                <w:rFonts w:hint="default" w:ascii="Courier New" w:hAnsi="Courier New" w:cs="Courier New"/>
                <w:b/>
                <w:color w:val="008000"/>
                <w:sz w:val="20"/>
                <w:szCs w:val="20"/>
                <w:shd w:val="clear" w:fill="C8EDCC"/>
              </w:rPr>
              <w:t>==="</w:t>
            </w:r>
            <w:r>
              <w:rPr>
                <w:rFonts w:hint="default" w:ascii="Courier New" w:hAnsi="Courier New" w:cs="Courier New"/>
                <w:color w:val="000000"/>
                <w:sz w:val="20"/>
                <w:szCs w:val="20"/>
                <w:shd w:val="clear" w:fill="C8EDCC"/>
              </w:rPr>
              <w: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i/>
                <w:color w:val="808080"/>
                <w:sz w:val="20"/>
                <w:szCs w:val="20"/>
                <w:shd w:val="clear" w:fill="C8EDCC"/>
              </w:rPr>
              <w:t xml:space="preserve">// </w:t>
            </w:r>
            <w:r>
              <w:rPr>
                <w:rFonts w:hint="eastAsia" w:ascii="宋体" w:hAnsi="宋体" w:eastAsia="宋体" w:cs="宋体"/>
                <w:i/>
                <w:color w:val="808080"/>
                <w:sz w:val="20"/>
                <w:szCs w:val="20"/>
                <w:shd w:val="clear" w:fill="C8EDCC"/>
              </w:rPr>
              <w:t>定义</w:t>
            </w:r>
            <w:r>
              <w:rPr>
                <w:rFonts w:hint="default" w:ascii="Courier New" w:hAnsi="Courier New" w:cs="Courier New"/>
                <w:i/>
                <w:color w:val="808080"/>
                <w:sz w:val="20"/>
                <w:szCs w:val="20"/>
                <w:shd w:val="clear" w:fill="C8EDCC"/>
              </w:rPr>
              <w:t>EsItem</w:t>
            </w:r>
            <w:r>
              <w:rPr>
                <w:rFonts w:hint="eastAsia" w:ascii="宋体" w:hAnsi="宋体" w:eastAsia="宋体" w:cs="宋体"/>
                <w:i/>
                <w:color w:val="808080"/>
                <w:sz w:val="20"/>
                <w:szCs w:val="20"/>
                <w:shd w:val="clear" w:fill="C8EDCC"/>
              </w:rPr>
              <w:t>集合</w:t>
            </w:r>
            <w:r>
              <w:rPr>
                <w:rFonts w:hint="eastAsia" w:ascii="宋体" w:hAnsi="宋体" w:eastAsia="宋体" w:cs="宋体"/>
                <w:i/>
                <w:color w:val="808080"/>
                <w:sz w:val="20"/>
                <w:szCs w:val="20"/>
                <w:shd w:val="clear" w:fill="C8EDCC"/>
              </w:rPr>
              <w:br w:type="textWrapping"/>
            </w:r>
            <w:r>
              <w:rPr>
                <w:rFonts w:hint="eastAsia" w:ascii="宋体" w:hAnsi="宋体" w:eastAsia="宋体" w:cs="宋体"/>
                <w:i/>
                <w:color w:val="808080"/>
                <w:sz w:val="20"/>
                <w:szCs w:val="20"/>
                <w:shd w:val="clear" w:fill="C8EDCC"/>
              </w:rPr>
              <w:t xml:space="preserve">            </w:t>
            </w:r>
            <w:r>
              <w:rPr>
                <w:rFonts w:hint="default" w:ascii="Courier New" w:hAnsi="Courier New" w:cs="Courier New"/>
                <w:color w:val="000000"/>
                <w:sz w:val="20"/>
                <w:szCs w:val="20"/>
                <w:shd w:val="clear" w:fill="C8EDCC"/>
              </w:rPr>
              <w:t xml:space="preserve">List&lt;EsItem&gt; esItems = </w:t>
            </w:r>
            <w:r>
              <w:rPr>
                <w:rFonts w:hint="default" w:ascii="Courier New" w:hAnsi="Courier New" w:cs="Courier New"/>
                <w:b/>
                <w:color w:val="000080"/>
                <w:sz w:val="20"/>
                <w:szCs w:val="20"/>
                <w:shd w:val="clear" w:fill="C8EDCC"/>
              </w:rPr>
              <w:t xml:space="preserve">new </w:t>
            </w:r>
            <w:r>
              <w:rPr>
                <w:rFonts w:hint="default" w:ascii="Courier New" w:hAnsi="Courier New" w:cs="Courier New"/>
                <w:color w:val="000000"/>
                <w:sz w:val="20"/>
                <w:szCs w:val="20"/>
                <w:shd w:val="clear" w:fill="C8EDCC"/>
              </w:rPr>
              <w:t>ArrayList&lt;&gt;();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b/>
                <w:color w:val="000080"/>
                <w:sz w:val="20"/>
                <w:szCs w:val="20"/>
                <w:shd w:val="clear" w:fill="C8EDCC"/>
              </w:rPr>
              <w:t xml:space="preserve">for </w:t>
            </w:r>
            <w:r>
              <w:rPr>
                <w:rFonts w:hint="default" w:ascii="Courier New" w:hAnsi="Courier New" w:cs="Courier New"/>
                <w:color w:val="000000"/>
                <w:sz w:val="20"/>
                <w:szCs w:val="20"/>
                <w:shd w:val="clear" w:fill="C8EDCC"/>
              </w:rPr>
              <w:t>(Item item1 : itemList) {</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EsItem esItem = </w:t>
            </w:r>
            <w:r>
              <w:rPr>
                <w:rFonts w:hint="default" w:ascii="Courier New" w:hAnsi="Courier New" w:cs="Courier New"/>
                <w:b/>
                <w:color w:val="000080"/>
                <w:sz w:val="20"/>
                <w:szCs w:val="20"/>
                <w:shd w:val="clear" w:fill="C8EDCC"/>
              </w:rPr>
              <w:t xml:space="preserve">new </w:t>
            </w:r>
            <w:r>
              <w:rPr>
                <w:rFonts w:hint="default" w:ascii="Courier New" w:hAnsi="Courier New" w:cs="Courier New"/>
                <w:color w:val="000000"/>
                <w:sz w:val="20"/>
                <w:szCs w:val="20"/>
                <w:shd w:val="clear" w:fill="C8EDCC"/>
              </w:rPr>
              <w:t>EsItem();</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esItem.setId(item1.getId());</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esItem.setTitle(item1.getTitle());</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esItem.setPrice(item1.getPrice().doubleValue());</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esItem.setImage(item1.getImage());</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esItem.setGoodsId(item1.getGoodsId());</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esItem.setCategory(item1.getCategory());</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esItem.setBrand(item1.getBrand());</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esItem.setSeller(item1.getSeller());</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esItem.setUpdateTime(item1.getUpdateTime());</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b/>
                <w:bCs/>
                <w:color w:val="FF0000"/>
                <w:sz w:val="20"/>
                <w:szCs w:val="20"/>
                <w:shd w:val="clear" w:fill="C8EDCC"/>
              </w:rPr>
              <w:t xml:space="preserve"> </w:t>
            </w:r>
            <w:r>
              <w:rPr>
                <w:rFonts w:hint="default" w:ascii="Courier New" w:hAnsi="Courier New" w:cs="Courier New"/>
                <w:b/>
                <w:bCs/>
                <w:i/>
                <w:color w:val="FF0000"/>
                <w:sz w:val="20"/>
                <w:szCs w:val="20"/>
                <w:shd w:val="clear" w:fill="C8EDCC"/>
              </w:rPr>
              <w:t xml:space="preserve">// </w:t>
            </w:r>
            <w:r>
              <w:rPr>
                <w:rFonts w:hint="eastAsia" w:ascii="宋体" w:hAnsi="宋体" w:eastAsia="宋体" w:cs="宋体"/>
                <w:b/>
                <w:bCs/>
                <w:i/>
                <w:color w:val="FF0000"/>
                <w:sz w:val="20"/>
                <w:szCs w:val="20"/>
                <w:shd w:val="clear" w:fill="C8EDCC"/>
              </w:rPr>
              <w:t>把</w:t>
            </w:r>
            <w:r>
              <w:rPr>
                <w:rFonts w:hint="default" w:ascii="Courier New" w:hAnsi="Courier New" w:cs="Courier New"/>
                <w:b/>
                <w:bCs/>
                <w:i/>
                <w:color w:val="FF0000"/>
                <w:sz w:val="20"/>
                <w:szCs w:val="20"/>
                <w:shd w:val="clear" w:fill="C8EDCC"/>
              </w:rPr>
              <w:t>SKU</w:t>
            </w:r>
            <w:r>
              <w:rPr>
                <w:rFonts w:hint="eastAsia" w:ascii="宋体" w:hAnsi="宋体" w:eastAsia="宋体" w:cs="宋体"/>
                <w:b/>
                <w:bCs/>
                <w:i/>
                <w:color w:val="FF0000"/>
                <w:sz w:val="20"/>
                <w:szCs w:val="20"/>
                <w:shd w:val="clear" w:fill="C8EDCC"/>
              </w:rPr>
              <w:t>的规格</w:t>
            </w:r>
            <w:r>
              <w:rPr>
                <w:rFonts w:hint="default" w:ascii="Courier New" w:hAnsi="Courier New" w:cs="Courier New"/>
                <w:b/>
                <w:bCs/>
                <w:i/>
                <w:color w:val="FF0000"/>
                <w:sz w:val="20"/>
                <w:szCs w:val="20"/>
                <w:shd w:val="clear" w:fill="C8EDCC"/>
              </w:rPr>
              <w:t>json</w:t>
            </w:r>
            <w:r>
              <w:rPr>
                <w:rFonts w:hint="eastAsia" w:ascii="宋体" w:hAnsi="宋体" w:eastAsia="宋体" w:cs="宋体"/>
                <w:b/>
                <w:bCs/>
                <w:i/>
                <w:color w:val="FF0000"/>
                <w:sz w:val="20"/>
                <w:szCs w:val="20"/>
                <w:shd w:val="clear" w:fill="C8EDCC"/>
              </w:rPr>
              <w:t>字符串，转化成</w:t>
            </w:r>
            <w:r>
              <w:rPr>
                <w:rFonts w:hint="default" w:ascii="Courier New" w:hAnsi="Courier New" w:cs="Courier New"/>
                <w:b/>
                <w:bCs/>
                <w:i/>
                <w:color w:val="FF0000"/>
                <w:sz w:val="20"/>
                <w:szCs w:val="20"/>
                <w:shd w:val="clear" w:fill="C8EDCC"/>
              </w:rPr>
              <w:t>Map</w:t>
            </w:r>
            <w:r>
              <w:rPr>
                <w:rFonts w:hint="eastAsia" w:ascii="宋体" w:hAnsi="宋体" w:eastAsia="宋体" w:cs="宋体"/>
                <w:b/>
                <w:bCs/>
                <w:i/>
                <w:color w:val="FF0000"/>
                <w:sz w:val="20"/>
                <w:szCs w:val="20"/>
                <w:shd w:val="clear" w:fill="C8EDCC"/>
              </w:rPr>
              <w:t>集合</w:t>
            </w:r>
            <w:r>
              <w:rPr>
                <w:rFonts w:hint="default" w:cs="宋体"/>
                <w:b/>
                <w:bCs/>
                <w:i/>
                <w:color w:val="FF0000"/>
                <w:sz w:val="20"/>
                <w:szCs w:val="20"/>
                <w:shd w:val="clear" w:fill="C8EDCC"/>
                <w:lang w:val="en-US"/>
              </w:rPr>
              <w:t>(jackson)</w:t>
            </w:r>
            <w:r>
              <w:rPr>
                <w:rFonts w:hint="eastAsia" w:ascii="宋体" w:hAnsi="宋体" w:eastAsia="宋体" w:cs="宋体"/>
                <w:b/>
                <w:bCs/>
                <w:i/>
                <w:color w:val="FF0000"/>
                <w:sz w:val="20"/>
                <w:szCs w:val="20"/>
                <w:shd w:val="clear" w:fill="C8EDCC"/>
              </w:rPr>
              <w:br w:type="textWrapping"/>
            </w:r>
            <w:r>
              <w:rPr>
                <w:rFonts w:hint="eastAsia" w:ascii="宋体" w:hAnsi="宋体" w:eastAsia="宋体" w:cs="宋体"/>
                <w:b/>
                <w:bCs/>
                <w:i/>
                <w:color w:val="FF0000"/>
                <w:sz w:val="20"/>
                <w:szCs w:val="20"/>
                <w:shd w:val="clear" w:fill="C8EDCC"/>
              </w:rPr>
              <w:t xml:space="preserve">                </w:t>
            </w:r>
            <w:r>
              <w:rPr>
                <w:rFonts w:hint="default" w:ascii="Courier New" w:hAnsi="Courier New" w:cs="Courier New"/>
                <w:b/>
                <w:bCs/>
                <w:color w:val="FF0000"/>
                <w:sz w:val="20"/>
                <w:szCs w:val="20"/>
                <w:shd w:val="clear" w:fill="C8EDCC"/>
              </w:rPr>
              <w:t>Map&lt;String, String&gt; spec = new ObjectMapper()</w:t>
            </w:r>
            <w:r>
              <w:rPr>
                <w:rFonts w:hint="default" w:ascii="Courier New" w:hAnsi="Courier New" w:cs="Courier New"/>
                <w:b/>
                <w:bCs/>
                <w:color w:val="FF0000"/>
                <w:sz w:val="20"/>
                <w:szCs w:val="20"/>
                <w:shd w:val="clear" w:fill="C8EDCC"/>
              </w:rPr>
              <w:br w:type="textWrapping"/>
            </w:r>
            <w:r>
              <w:rPr>
                <w:rFonts w:hint="default" w:ascii="Courier New" w:hAnsi="Courier New" w:cs="Courier New"/>
                <w:b/>
                <w:bCs/>
                <w:color w:val="FF0000"/>
                <w:sz w:val="20"/>
                <w:szCs w:val="20"/>
                <w:shd w:val="clear" w:fill="C8EDCC"/>
              </w:rPr>
              <w:t xml:space="preserve">                        .readValue(item1.getSpec(), Map.class);</w:t>
            </w:r>
            <w:r>
              <w:rPr>
                <w:rFonts w:hint="default" w:ascii="Courier New" w:hAnsi="Courier New" w:cs="Courier New"/>
                <w:b/>
                <w:bCs/>
                <w:color w:val="FF0000"/>
                <w:sz w:val="20"/>
                <w:szCs w:val="20"/>
                <w:shd w:val="clear" w:fill="C8EDCC"/>
              </w:rPr>
              <w:br w:type="textWrapping"/>
            </w:r>
            <w:r>
              <w:rPr>
                <w:rFonts w:hint="default" w:ascii="Courier New" w:hAnsi="Courier New" w:cs="Courier New"/>
                <w:b/>
                <w:bCs/>
                <w:color w:val="FF0000"/>
                <w:sz w:val="20"/>
                <w:szCs w:val="20"/>
                <w:shd w:val="clear" w:fill="C8EDCC"/>
              </w:rPr>
              <w:t xml:space="preserve">                </w:t>
            </w:r>
            <w:r>
              <w:rPr>
                <w:rFonts w:hint="default" w:ascii="Courier New" w:hAnsi="Courier New" w:cs="Courier New"/>
                <w:b/>
                <w:bCs/>
                <w:i/>
                <w:color w:val="FF0000"/>
                <w:sz w:val="20"/>
                <w:szCs w:val="20"/>
                <w:shd w:val="clear" w:fill="C8EDCC"/>
              </w:rPr>
              <w:t xml:space="preserve">// </w:t>
            </w:r>
            <w:r>
              <w:rPr>
                <w:rFonts w:hint="eastAsia" w:ascii="宋体" w:hAnsi="宋体" w:eastAsia="宋体" w:cs="宋体"/>
                <w:b/>
                <w:bCs/>
                <w:i/>
                <w:color w:val="FF0000"/>
                <w:sz w:val="20"/>
                <w:szCs w:val="20"/>
                <w:shd w:val="clear" w:fill="C8EDCC"/>
              </w:rPr>
              <w:t>规格嵌套</w:t>
            </w:r>
            <w:r>
              <w:rPr>
                <w:rFonts w:hint="default" w:ascii="Courier New" w:hAnsi="Courier New" w:cs="Courier New"/>
                <w:b/>
                <w:bCs/>
                <w:i/>
                <w:color w:val="FF0000"/>
                <w:sz w:val="20"/>
                <w:szCs w:val="20"/>
                <w:shd w:val="clear" w:fill="C8EDCC"/>
              </w:rPr>
              <w:t>Field</w:t>
            </w:r>
            <w:r>
              <w:rPr>
                <w:rFonts w:hint="default" w:ascii="Courier New" w:hAnsi="Courier New" w:cs="Courier New"/>
                <w:b/>
                <w:bCs/>
                <w:i/>
                <w:color w:val="FF0000"/>
                <w:sz w:val="20"/>
                <w:szCs w:val="20"/>
                <w:shd w:val="clear" w:fill="C8EDCC"/>
              </w:rPr>
              <w:br w:type="textWrapping"/>
            </w:r>
            <w:r>
              <w:rPr>
                <w:rFonts w:hint="default" w:ascii="Courier New" w:hAnsi="Courier New" w:cs="Courier New"/>
                <w:b/>
                <w:bCs/>
                <w:i/>
                <w:color w:val="FF0000"/>
                <w:sz w:val="20"/>
                <w:szCs w:val="20"/>
                <w:shd w:val="clear" w:fill="C8EDCC"/>
              </w:rPr>
              <w:t xml:space="preserve">                </w:t>
            </w:r>
            <w:r>
              <w:rPr>
                <w:rFonts w:hint="default" w:ascii="Courier New" w:hAnsi="Courier New" w:cs="Courier New"/>
                <w:b/>
                <w:bCs/>
                <w:color w:val="FF0000"/>
                <w:sz w:val="20"/>
                <w:szCs w:val="20"/>
                <w:shd w:val="clear" w:fill="C8EDCC"/>
              </w:rPr>
              <w:t>esItem.setSpec(spec);</w:t>
            </w:r>
            <w:r>
              <w:rPr>
                <w:rFonts w:hint="default" w:ascii="Courier New" w:hAnsi="Courier New" w:cs="Courier New"/>
                <w:b/>
                <w:bCs/>
                <w:color w:val="FF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i/>
                <w:color w:val="808080"/>
                <w:sz w:val="20"/>
                <w:szCs w:val="20"/>
                <w:shd w:val="clear" w:fill="C8EDCC"/>
              </w:rPr>
              <w:t xml:space="preserve">// </w:t>
            </w:r>
            <w:r>
              <w:rPr>
                <w:rFonts w:hint="eastAsia" w:ascii="宋体" w:hAnsi="宋体" w:eastAsia="宋体" w:cs="宋体"/>
                <w:i/>
                <w:color w:val="808080"/>
                <w:sz w:val="20"/>
                <w:szCs w:val="20"/>
                <w:shd w:val="clear" w:fill="C8EDCC"/>
              </w:rPr>
              <w:t>添加到集合</w:t>
            </w:r>
            <w:r>
              <w:rPr>
                <w:rFonts w:hint="eastAsia" w:ascii="宋体" w:hAnsi="宋体" w:eastAsia="宋体" w:cs="宋体"/>
                <w:i/>
                <w:color w:val="808080"/>
                <w:sz w:val="20"/>
                <w:szCs w:val="20"/>
                <w:shd w:val="clear" w:fill="C8EDCC"/>
              </w:rPr>
              <w:br w:type="textWrapping"/>
            </w:r>
            <w:r>
              <w:rPr>
                <w:rFonts w:hint="eastAsia" w:ascii="宋体" w:hAnsi="宋体" w:eastAsia="宋体" w:cs="宋体"/>
                <w:i/>
                <w:color w:val="808080"/>
                <w:sz w:val="20"/>
                <w:szCs w:val="20"/>
                <w:shd w:val="clear" w:fill="C8EDCC"/>
              </w:rPr>
              <w:t xml:space="preserve">                </w:t>
            </w:r>
            <w:r>
              <w:rPr>
                <w:rFonts w:hint="default" w:ascii="Courier New" w:hAnsi="Courier New" w:cs="Courier New"/>
                <w:color w:val="000000"/>
                <w:sz w:val="20"/>
                <w:szCs w:val="20"/>
                <w:shd w:val="clear" w:fill="C8EDCC"/>
              </w:rPr>
              <w:t>esItems.add(esItem);</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i/>
                <w:color w:val="808080"/>
                <w:sz w:val="20"/>
                <w:szCs w:val="20"/>
                <w:shd w:val="clear" w:fill="C8EDCC"/>
              </w:rPr>
              <w:t xml:space="preserve">// </w:t>
            </w:r>
            <w:r>
              <w:rPr>
                <w:rFonts w:hint="eastAsia" w:ascii="宋体" w:hAnsi="宋体" w:eastAsia="宋体" w:cs="宋体"/>
                <w:i/>
                <w:color w:val="808080"/>
                <w:sz w:val="20"/>
                <w:szCs w:val="20"/>
                <w:shd w:val="clear" w:fill="C8EDCC"/>
              </w:rPr>
              <w:t>添加或修改索引库数据</w:t>
            </w:r>
            <w:r>
              <w:rPr>
                <w:rFonts w:hint="eastAsia" w:ascii="宋体" w:hAnsi="宋体" w:eastAsia="宋体" w:cs="宋体"/>
                <w:i/>
                <w:color w:val="808080"/>
                <w:sz w:val="20"/>
                <w:szCs w:val="20"/>
                <w:shd w:val="clear" w:fill="C8EDCC"/>
              </w:rPr>
              <w:br w:type="textWrapping"/>
            </w:r>
            <w:r>
              <w:rPr>
                <w:rFonts w:hint="eastAsia" w:ascii="宋体" w:hAnsi="宋体" w:eastAsia="宋体" w:cs="宋体"/>
                <w:i/>
                <w:color w:val="808080"/>
                <w:sz w:val="20"/>
                <w:szCs w:val="20"/>
                <w:shd w:val="clear" w:fill="C8EDCC"/>
              </w:rPr>
              <w:t xml:space="preserve">            </w:t>
            </w:r>
            <w:r>
              <w:rPr>
                <w:rFonts w:hint="default" w:ascii="Courier New" w:hAnsi="Courier New" w:cs="Courier New"/>
                <w:b/>
                <w:color w:val="660E7A"/>
                <w:sz w:val="20"/>
                <w:szCs w:val="20"/>
                <w:shd w:val="clear" w:fill="C8EDCC"/>
              </w:rPr>
              <w:t>esItemDao</w:t>
            </w:r>
            <w:r>
              <w:rPr>
                <w:rFonts w:hint="default" w:ascii="Courier New" w:hAnsi="Courier New" w:cs="Courier New"/>
                <w:color w:val="000000"/>
                <w:sz w:val="20"/>
                <w:szCs w:val="20"/>
                <w:shd w:val="clear" w:fill="C8EDCC"/>
              </w:rPr>
              <w:t>.saveAll(esItems);</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System.</w:t>
            </w:r>
            <w:r>
              <w:rPr>
                <w:rFonts w:hint="default" w:ascii="Courier New" w:hAnsi="Courier New" w:cs="Courier New"/>
                <w:b/>
                <w:i/>
                <w:color w:val="660E7A"/>
                <w:sz w:val="20"/>
                <w:szCs w:val="20"/>
                <w:shd w:val="clear" w:fill="C8EDCC"/>
              </w:rPr>
              <w:t>out</w:t>
            </w:r>
            <w:r>
              <w:rPr>
                <w:rFonts w:hint="default" w:ascii="Courier New" w:hAnsi="Courier New" w:cs="Courier New"/>
                <w:color w:val="000000"/>
                <w:sz w:val="20"/>
                <w:szCs w:val="20"/>
                <w:shd w:val="clear" w:fill="C8EDCC"/>
              </w:rPr>
              <w:t>.println(</w:t>
            </w:r>
            <w:r>
              <w:rPr>
                <w:rFonts w:hint="default" w:ascii="Courier New" w:hAnsi="Courier New" w:cs="Courier New"/>
                <w:b/>
                <w:color w:val="008000"/>
                <w:sz w:val="20"/>
                <w:szCs w:val="20"/>
                <w:shd w:val="clear" w:fill="C8EDCC"/>
              </w:rPr>
              <w:t>"===</w:t>
            </w:r>
            <w:r>
              <w:rPr>
                <w:rFonts w:hint="eastAsia" w:ascii="宋体" w:hAnsi="宋体" w:eastAsia="宋体" w:cs="宋体"/>
                <w:b/>
                <w:color w:val="008000"/>
                <w:sz w:val="20"/>
                <w:szCs w:val="20"/>
                <w:shd w:val="clear" w:fill="C8EDCC"/>
              </w:rPr>
              <w:t>结束</w:t>
            </w:r>
            <w:r>
              <w:rPr>
                <w:rFonts w:hint="default" w:ascii="Courier New" w:hAnsi="Courier New" w:cs="Courier New"/>
                <w:b/>
                <w:color w:val="008000"/>
                <w:sz w:val="20"/>
                <w:szCs w:val="20"/>
                <w:shd w:val="clear" w:fill="C8EDCC"/>
              </w:rPr>
              <w:t>==="</w:t>
            </w:r>
            <w:r>
              <w:rPr>
                <w:rFonts w:hint="default" w:ascii="Courier New" w:hAnsi="Courier New" w:cs="Courier New"/>
                <w:color w:val="000000"/>
                <w:sz w:val="20"/>
                <w:szCs w:val="20"/>
                <w:shd w:val="clear" w:fill="C8EDCC"/>
              </w:rPr>
              <w: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b/>
                <w:color w:val="000080"/>
                <w:sz w:val="20"/>
                <w:szCs w:val="20"/>
                <w:shd w:val="clear" w:fill="C8EDCC"/>
              </w:rPr>
              <w:t xml:space="preserve">catch </w:t>
            </w:r>
            <w:r>
              <w:rPr>
                <w:rFonts w:hint="default" w:ascii="Courier New" w:hAnsi="Courier New" w:cs="Courier New"/>
                <w:color w:val="000000"/>
                <w:sz w:val="20"/>
                <w:szCs w:val="20"/>
                <w:shd w:val="clear" w:fill="C8EDCC"/>
              </w:rPr>
              <w:t>(Exception ex){</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ex.printStackTrace();</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b/>
                <w:color w:val="000080"/>
                <w:sz w:val="20"/>
                <w:szCs w:val="20"/>
                <w:shd w:val="clear" w:fill="C8EDCC"/>
              </w:rPr>
              <w:t xml:space="preserve">public static void </w:t>
            </w:r>
            <w:r>
              <w:rPr>
                <w:rFonts w:hint="default" w:ascii="Courier New" w:hAnsi="Courier New" w:cs="Courier New"/>
                <w:color w:val="000000"/>
                <w:sz w:val="20"/>
                <w:szCs w:val="20"/>
                <w:shd w:val="clear" w:fill="C8EDCC"/>
              </w:rPr>
              <w:t>main(String[] args) {</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color w:val="000000"/>
                <w:sz w:val="21"/>
                <w:szCs w:val="21"/>
                <w:shd w:val="clear" w:fill="C8EDCC"/>
              </w:rPr>
              <w:t xml:space="preserve"> </w:t>
            </w:r>
            <w:r>
              <w:rPr>
                <w:rFonts w:hint="default" w:ascii="Courier New" w:hAnsi="Courier New" w:cs="Courier New"/>
                <w:color w:val="000000"/>
                <w:sz w:val="16"/>
                <w:szCs w:val="16"/>
                <w:shd w:val="clear" w:fill="C8EDCC"/>
              </w:rPr>
              <w:t xml:space="preserve"> ApplicationContext context = </w:t>
            </w:r>
            <w:r>
              <w:rPr>
                <w:rFonts w:hint="default" w:ascii="Courier New" w:hAnsi="Courier New" w:cs="Courier New"/>
                <w:b/>
                <w:color w:val="000080"/>
                <w:sz w:val="16"/>
                <w:szCs w:val="16"/>
                <w:shd w:val="clear" w:fill="C8EDCC"/>
              </w:rPr>
              <w:t>new</w:t>
            </w:r>
            <w:r>
              <w:rPr>
                <w:rFonts w:hint="default" w:ascii="Courier New" w:hAnsi="Courier New" w:cs="Courier New"/>
                <w:b/>
                <w:color w:val="000080"/>
                <w:sz w:val="16"/>
                <w:szCs w:val="16"/>
                <w:shd w:val="clear" w:fill="C8EDCC"/>
              </w:rPr>
              <w:br w:type="textWrapping"/>
            </w:r>
            <w:r>
              <w:rPr>
                <w:rFonts w:hint="default" w:ascii="Courier New" w:hAnsi="Courier New" w:cs="Courier New"/>
                <w:b/>
                <w:color w:val="000080"/>
                <w:sz w:val="16"/>
                <w:szCs w:val="16"/>
                <w:shd w:val="clear" w:fill="C8EDCC"/>
              </w:rPr>
              <w:t xml:space="preserve">                </w:t>
            </w:r>
            <w:r>
              <w:rPr>
                <w:rFonts w:hint="default" w:ascii="Courier New" w:hAnsi="Courier New" w:cs="Courier New"/>
                <w:color w:val="000000"/>
                <w:sz w:val="16"/>
                <w:szCs w:val="16"/>
                <w:shd w:val="clear" w:fill="C8EDCC"/>
              </w:rPr>
              <w:t>ClassPathXmlApplicationContext(</w:t>
            </w:r>
            <w:r>
              <w:rPr>
                <w:rFonts w:hint="default" w:ascii="Courier New" w:hAnsi="Courier New" w:cs="Courier New"/>
                <w:b/>
                <w:color w:val="008000"/>
                <w:sz w:val="16"/>
                <w:szCs w:val="16"/>
                <w:shd w:val="clear" w:fill="C8EDCC"/>
              </w:rPr>
              <w:t>"classpath:applicationContext.xml"</w:t>
            </w:r>
            <w:r>
              <w:rPr>
                <w:rFonts w:hint="default" w:ascii="Courier New" w:hAnsi="Courier New" w:cs="Courier New"/>
                <w:color w:val="000000"/>
                <w:sz w:val="16"/>
                <w:szCs w:val="16"/>
                <w:shd w:val="clear" w:fill="C8EDCC"/>
              </w:rPr>
              <w: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0"/>
                <w:szCs w:val="20"/>
                <w:shd w:val="clear" w:fill="C8EDCC"/>
              </w:rPr>
              <w:t xml:space="preserve">        ItemImport itemImport = context.getBean(ItemImport.</w:t>
            </w:r>
            <w:r>
              <w:rPr>
                <w:rFonts w:hint="default" w:ascii="Courier New" w:hAnsi="Courier New" w:cs="Courier New"/>
                <w:b/>
                <w:color w:val="000080"/>
                <w:sz w:val="20"/>
                <w:szCs w:val="20"/>
                <w:shd w:val="clear" w:fill="C8EDCC"/>
              </w:rPr>
              <w:t>class</w:t>
            </w:r>
            <w:r>
              <w:rPr>
                <w:rFonts w:hint="default" w:ascii="Courier New" w:hAnsi="Courier New" w:cs="Courier New"/>
                <w:color w:val="000000"/>
                <w:sz w:val="20"/>
                <w:szCs w:val="20"/>
                <w:shd w:val="clear" w:fill="C8EDCC"/>
              </w:rPr>
              <w: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itemImport.importData();</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w:t>
            </w:r>
          </w:p>
        </w:tc>
      </w:tr>
    </w:tbl>
    <w:p>
      <w:pPr>
        <w:rPr>
          <w:rFonts w:hint="eastAsia"/>
          <w:lang w:val="en-US" w:eastAsia="zh-CN"/>
        </w:rPr>
      </w:pPr>
      <w:r>
        <w:drawing>
          <wp:inline distT="0" distB="0" distL="114300" distR="114300">
            <wp:extent cx="4686300" cy="1332865"/>
            <wp:effectExtent l="9525" t="9525" r="9525" b="10160"/>
            <wp:docPr id="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
                    <pic:cNvPicPr>
                      <a:picLocks noChangeAspect="1"/>
                    </pic:cNvPicPr>
                  </pic:nvPicPr>
                  <pic:blipFill>
                    <a:blip r:embed="rId25"/>
                    <a:stretch>
                      <a:fillRect/>
                    </a:stretch>
                  </pic:blipFill>
                  <pic:spPr>
                    <a:xfrm>
                      <a:off x="0" y="0"/>
                      <a:ext cx="4686300" cy="1332865"/>
                    </a:xfrm>
                    <a:prstGeom prst="rect">
                      <a:avLst/>
                    </a:prstGeom>
                    <a:noFill/>
                    <a:ln>
                      <a:solidFill>
                        <a:schemeClr val="tx1"/>
                      </a:solidFill>
                    </a:ln>
                  </pic:spPr>
                </pic:pic>
              </a:graphicData>
            </a:graphic>
          </wp:inline>
        </w:drawing>
      </w:r>
    </w:p>
    <w:p>
      <w:pPr>
        <w:pStyle w:val="2"/>
        <w:keepNext/>
        <w:keepLines/>
        <w:pageBreakBefore w:val="0"/>
        <w:widowControl w:val="0"/>
        <w:numPr>
          <w:ilvl w:val="0"/>
          <w:numId w:val="0"/>
        </w:numPr>
        <w:tabs>
          <w:tab w:val="left" w:pos="425"/>
        </w:tabs>
        <w:kinsoku/>
        <w:wordWrap/>
        <w:overflowPunct/>
        <w:topLinePunct w:val="0"/>
        <w:autoSpaceDE/>
        <w:autoSpaceDN/>
        <w:bidi w:val="0"/>
        <w:adjustRightInd/>
        <w:snapToGrid/>
        <w:spacing w:before="100" w:after="90" w:line="276" w:lineRule="auto"/>
        <w:ind w:leftChars="0"/>
        <w:jc w:val="both"/>
        <w:textAlignment w:val="auto"/>
        <w:outlineLvl w:val="0"/>
        <w:rPr>
          <w:rFonts w:hint="eastAsia" w:eastAsia="黑体"/>
          <w:lang w:val="en-US" w:eastAsia="zh-CN"/>
        </w:rPr>
      </w:pPr>
      <w:r>
        <w:rPr>
          <w:rFonts w:hint="eastAsia"/>
          <w:lang w:val="en-US" w:eastAsia="zh-CN"/>
        </w:rPr>
        <w:t>4.搭建搜索工程</w:t>
      </w:r>
    </w:p>
    <w:p>
      <w:pPr>
        <w:keepNext w:val="0"/>
        <w:keepLines w:val="0"/>
        <w:pageBreakBefore w:val="0"/>
        <w:widowControl w:val="0"/>
        <w:kinsoku/>
        <w:wordWrap/>
        <w:overflowPunct/>
        <w:topLinePunct w:val="0"/>
        <w:autoSpaceDE/>
        <w:autoSpaceDN/>
        <w:bidi w:val="0"/>
        <w:adjustRightInd/>
        <w:snapToGrid/>
        <w:spacing w:after="0"/>
        <w:textAlignment w:val="auto"/>
        <w:outlineLvl w:val="9"/>
        <w:rPr>
          <w:rFonts w:hint="default"/>
          <w:lang w:val="en-US"/>
        </w:rPr>
      </w:pPr>
      <w:r>
        <w:rPr>
          <w:rFonts w:hint="default"/>
          <w:lang w:val="en-US"/>
        </w:rPr>
        <w:drawing>
          <wp:inline distT="0" distB="0" distL="114300" distR="114300">
            <wp:extent cx="5267960" cy="3691255"/>
            <wp:effectExtent l="0" t="0" r="8890" b="4445"/>
            <wp:docPr id="3" name="图片 3" descr="品优购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品优购架构图"/>
                    <pic:cNvPicPr>
                      <a:picLocks noChangeAspect="1"/>
                    </pic:cNvPicPr>
                  </pic:nvPicPr>
                  <pic:blipFill>
                    <a:blip r:embed="rId26"/>
                    <a:stretch>
                      <a:fillRect/>
                    </a:stretch>
                  </pic:blipFill>
                  <pic:spPr>
                    <a:xfrm>
                      <a:off x="0" y="0"/>
                      <a:ext cx="5267960" cy="3691255"/>
                    </a:xfrm>
                    <a:prstGeom prst="rect">
                      <a:avLst/>
                    </a:prstGeom>
                  </pic:spPr>
                </pic:pic>
              </a:graphicData>
            </a:graphic>
          </wp:inline>
        </w:drawing>
      </w:r>
    </w:p>
    <w:p>
      <w:pPr>
        <w:pStyle w:val="3"/>
        <w:keepNext/>
        <w:keepLines/>
        <w:pageBreakBefore w:val="0"/>
        <w:widowControl w:val="0"/>
        <w:numPr>
          <w:ilvl w:val="1"/>
          <w:numId w:val="0"/>
        </w:numPr>
        <w:kinsoku/>
        <w:wordWrap/>
        <w:overflowPunct/>
        <w:topLinePunct w:val="0"/>
        <w:autoSpaceDE/>
        <w:autoSpaceDN/>
        <w:bidi w:val="0"/>
        <w:adjustRightInd/>
        <w:snapToGrid/>
        <w:spacing w:before="20" w:after="140"/>
        <w:ind w:leftChars="0"/>
        <w:textAlignment w:val="auto"/>
        <w:outlineLvl w:val="1"/>
        <w:rPr>
          <w:rFonts w:hint="eastAsia"/>
          <w:lang w:val="en-US" w:eastAsia="zh-CN"/>
        </w:rPr>
      </w:pPr>
      <w:r>
        <w:rPr>
          <w:rFonts w:hint="eastAsia"/>
          <w:lang w:val="en-US" w:eastAsia="zh-CN"/>
        </w:rPr>
        <w:t>4.1 pinyougou-search-service(war)</w:t>
      </w:r>
    </w:p>
    <w:p>
      <w:pPr>
        <w:keepNext w:val="0"/>
        <w:keepLines w:val="0"/>
        <w:pageBreakBefore w:val="0"/>
        <w:widowControl w:val="0"/>
        <w:kinsoku/>
        <w:wordWrap/>
        <w:overflowPunct/>
        <w:topLinePunct w:val="0"/>
        <w:autoSpaceDE/>
        <w:autoSpaceDN/>
        <w:bidi w:val="0"/>
        <w:adjustRightInd/>
        <w:snapToGrid/>
        <w:spacing w:after="105"/>
        <w:textAlignment w:val="auto"/>
        <w:outlineLvl w:val="9"/>
        <w:rPr>
          <w:rFonts w:hint="eastAsia" w:ascii="Courier New" w:hAnsi="Courier New" w:eastAsia="宋体" w:cs="Courier New"/>
          <w:lang w:val="en-US" w:eastAsia="zh-CN"/>
        </w:rPr>
      </w:pPr>
      <w:r>
        <w:rPr>
          <w:rFonts w:hint="eastAsia" w:ascii="Courier New" w:hAnsi="Courier New" w:cs="Courier New"/>
          <w:lang w:val="en-US" w:eastAsia="zh-CN"/>
        </w:rPr>
        <w:t>与pinyougou-content-service</w:t>
      </w:r>
      <w:r>
        <w:rPr>
          <w:rFonts w:hint="default" w:ascii="Courier New" w:hAnsi="Courier New" w:cs="Courier New"/>
          <w:lang w:val="en-US" w:eastAsia="zh-CN"/>
        </w:rPr>
        <w:t>构建方式</w:t>
      </w:r>
      <w:r>
        <w:rPr>
          <w:rFonts w:hint="eastAsia" w:ascii="Courier New" w:hAnsi="Courier New" w:cs="Courier New"/>
          <w:lang w:val="en-US" w:eastAsia="zh-CN"/>
        </w:rPr>
        <w:t>一样，拷贝pinyougou-content-service模块中的</w:t>
      </w:r>
      <w:r>
        <w:rPr>
          <w:rFonts w:hint="eastAsia" w:ascii="Courier New" w:hAnsi="Courier New" w:cs="Courier New"/>
          <w:b/>
          <w:bCs/>
          <w:color w:val="FF0000"/>
          <w:lang w:val="en-US" w:eastAsia="zh-CN"/>
        </w:rPr>
        <w:t>web.xml、applicationContext-service</w:t>
      </w:r>
      <w:r>
        <w:rPr>
          <w:rFonts w:hint="default" w:ascii="Courier New" w:hAnsi="Courier New" w:cs="Courier New"/>
          <w:b/>
          <w:bCs/>
          <w:color w:val="FF0000"/>
          <w:lang w:val="en-US" w:eastAsia="zh-CN"/>
        </w:rPr>
        <w:t>.xml</w:t>
      </w:r>
      <w:r>
        <w:rPr>
          <w:rFonts w:hint="eastAsia" w:ascii="Courier New" w:hAnsi="Courier New" w:cs="Courier New"/>
          <w:b/>
          <w:bCs/>
          <w:color w:val="FF0000"/>
          <w:lang w:val="en-US" w:eastAsia="zh-CN"/>
        </w:rPr>
        <w:t>、log4j.properties</w:t>
      </w:r>
      <w:r>
        <w:rPr>
          <w:rFonts w:hint="eastAsia" w:ascii="Courier New" w:hAnsi="Courier New" w:cs="Courier New"/>
          <w:lang w:val="en-US" w:eastAsia="zh-CN"/>
        </w:rPr>
        <w:t>。</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ascii="Courier New" w:hAnsi="Courier New" w:cs="Courier New"/>
          <w:lang w:val="en-US" w:eastAsia="zh-CN"/>
        </w:rPr>
      </w:pPr>
      <w:r>
        <w:rPr>
          <w:rFonts w:hint="eastAsia" w:ascii="Courier New" w:hAnsi="Courier New" w:cs="Courier New"/>
          <w:lang w:val="en-US" w:eastAsia="zh-CN"/>
        </w:rPr>
        <w:t>pinyougou-search-service/</w:t>
      </w:r>
      <w:r>
        <w:rPr>
          <w:rFonts w:hint="default" w:ascii="Courier New" w:hAnsi="Courier New" w:cs="Courier New"/>
          <w:lang w:val="en-US" w:eastAsia="zh-CN"/>
        </w:rPr>
        <w:t>pom.xml：</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pageBreakBefore w:val="0"/>
              <w:widowControl/>
              <w:suppressLineNumbers w:val="0"/>
              <w:shd w:val="clear" w:fill="C8EDCC"/>
              <w:kinsoku/>
              <w:wordWrap/>
              <w:overflowPunct/>
              <w:topLinePunct w:val="0"/>
              <w:autoSpaceDE/>
              <w:autoSpaceDN/>
              <w:bidi w:val="0"/>
              <w:adjustRightInd/>
              <w:snapToGrid/>
              <w:spacing w:after="0"/>
              <w:textAlignment w:val="auto"/>
              <w:rPr>
                <w:rFonts w:hint="default" w:ascii="Courier New" w:hAnsi="Courier New" w:cs="Courier New"/>
                <w:sz w:val="18"/>
                <w:szCs w:val="18"/>
                <w:vertAlign w:val="baseline"/>
                <w:lang w:val="en-US" w:eastAsia="zh-CN"/>
              </w:rPr>
            </w:pPr>
            <w:r>
              <w:rPr>
                <w:rFonts w:hint="default" w:ascii="Courier New" w:hAnsi="Courier New" w:cs="Courier New"/>
                <w:color w:val="000000"/>
                <w:sz w:val="21"/>
                <w:szCs w:val="21"/>
                <w:shd w:val="clear" w:fill="C8EDCC"/>
              </w:rPr>
              <w:t>&lt;</w:t>
            </w:r>
            <w:r>
              <w:rPr>
                <w:rFonts w:hint="default" w:ascii="Courier New" w:hAnsi="Courier New" w:cs="Courier New"/>
                <w:b/>
                <w:color w:val="000080"/>
                <w:sz w:val="21"/>
                <w:szCs w:val="21"/>
                <w:shd w:val="clear" w:fill="C8EDCC"/>
              </w:rPr>
              <w:t>properties</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i/>
                <w:color w:val="808080"/>
                <w:sz w:val="21"/>
                <w:szCs w:val="21"/>
                <w:shd w:val="clear" w:fill="C8EDCC"/>
              </w:rPr>
              <w:t xml:space="preserve">&lt;!-- </w:t>
            </w:r>
            <w:r>
              <w:rPr>
                <w:rFonts w:hint="eastAsia" w:ascii="宋体" w:hAnsi="宋体" w:eastAsia="宋体" w:cs="宋体"/>
                <w:i/>
                <w:color w:val="808080"/>
                <w:sz w:val="21"/>
                <w:szCs w:val="21"/>
                <w:shd w:val="clear" w:fill="C8EDCC"/>
              </w:rPr>
              <w:t>配置</w:t>
            </w:r>
            <w:r>
              <w:rPr>
                <w:rFonts w:hint="default" w:ascii="Courier New" w:hAnsi="Courier New" w:cs="Courier New"/>
                <w:i/>
                <w:color w:val="808080"/>
                <w:sz w:val="21"/>
                <w:szCs w:val="21"/>
                <w:shd w:val="clear" w:fill="C8EDCC"/>
              </w:rPr>
              <w:t>tomcat</w:t>
            </w:r>
            <w:r>
              <w:rPr>
                <w:rFonts w:hint="eastAsia" w:ascii="宋体" w:hAnsi="宋体" w:eastAsia="宋体" w:cs="宋体"/>
                <w:i/>
                <w:color w:val="808080"/>
                <w:sz w:val="21"/>
                <w:szCs w:val="21"/>
                <w:shd w:val="clear" w:fill="C8EDCC"/>
              </w:rPr>
              <w:t xml:space="preserve">端口号 </w:t>
            </w:r>
            <w:r>
              <w:rPr>
                <w:rFonts w:hint="default" w:ascii="Courier New" w:hAnsi="Courier New" w:cs="Courier New"/>
                <w:i/>
                <w:color w:val="808080"/>
                <w:sz w:val="21"/>
                <w:szCs w:val="21"/>
                <w:shd w:val="clear" w:fill="C8EDCC"/>
              </w:rPr>
              <w:t>--&gt;</w:t>
            </w:r>
            <w:r>
              <w:rPr>
                <w:rFonts w:hint="default" w:ascii="Courier New" w:hAnsi="Courier New" w:cs="Courier New"/>
                <w:i/>
                <w:color w:val="808080"/>
                <w:sz w:val="21"/>
                <w:szCs w:val="21"/>
                <w:shd w:val="clear" w:fill="C8EDCC"/>
              </w:rPr>
              <w:br w:type="textWrapping"/>
            </w:r>
            <w:r>
              <w:rPr>
                <w:rFonts w:hint="default" w:ascii="Courier New" w:hAnsi="Courier New" w:cs="Courier New"/>
                <w:i/>
                <w:color w:val="808080"/>
                <w:sz w:val="21"/>
                <w:szCs w:val="21"/>
                <w:shd w:val="clear" w:fill="C8EDCC"/>
              </w:rPr>
              <w:t xml:space="preserve">    </w:t>
            </w:r>
            <w:r>
              <w:rPr>
                <w:rFonts w:hint="default" w:ascii="Courier New" w:hAnsi="Courier New" w:cs="Courier New"/>
                <w:b/>
                <w:bCs/>
                <w:color w:val="FF0000"/>
                <w:sz w:val="21"/>
                <w:szCs w:val="21"/>
                <w:shd w:val="clear" w:fill="C8EDCC"/>
              </w:rPr>
              <w:t>&lt;port&gt;9003&lt;/port&gt;</w:t>
            </w:r>
            <w:r>
              <w:rPr>
                <w:rFonts w:hint="default" w:ascii="Courier New" w:hAnsi="Courier New" w:cs="Courier New"/>
                <w:b/>
                <w:bCs/>
                <w:color w:val="FF0000"/>
                <w:sz w:val="21"/>
                <w:szCs w:val="21"/>
                <w:shd w:val="clear" w:fill="C8EDCC"/>
              </w:rPr>
              <w:br w:type="textWrapping"/>
            </w:r>
            <w:r>
              <w:rPr>
                <w:rFonts w:hint="default" w:ascii="Courier New" w:hAnsi="Courier New" w:cs="Courier New"/>
                <w:color w:val="000000"/>
                <w:sz w:val="21"/>
                <w:szCs w:val="21"/>
                <w:shd w:val="clear" w:fill="C8EDCC"/>
              </w:rPr>
              <w:t>&lt;/</w:t>
            </w:r>
            <w:r>
              <w:rPr>
                <w:rFonts w:hint="default" w:ascii="Courier New" w:hAnsi="Courier New" w:cs="Courier New"/>
                <w:b/>
                <w:color w:val="000080"/>
                <w:sz w:val="21"/>
                <w:szCs w:val="21"/>
                <w:shd w:val="clear" w:fill="C8EDCC"/>
              </w:rPr>
              <w:t>properties</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&lt;</w:t>
            </w:r>
            <w:r>
              <w:rPr>
                <w:rFonts w:hint="default" w:ascii="Courier New" w:hAnsi="Courier New" w:cs="Courier New"/>
                <w:b/>
                <w:color w:val="000080"/>
                <w:sz w:val="21"/>
                <w:szCs w:val="21"/>
                <w:shd w:val="clear" w:fill="C8EDCC"/>
              </w:rPr>
              <w:t>dependencies</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color w:val="FF0000"/>
                <w:sz w:val="21"/>
                <w:szCs w:val="21"/>
                <w:shd w:val="clear" w:fill="C8EDCC"/>
              </w:rPr>
              <w:t xml:space="preserve"> &lt;</w:t>
            </w:r>
            <w:r>
              <w:rPr>
                <w:rFonts w:hint="default" w:ascii="Courier New" w:hAnsi="Courier New" w:cs="Courier New"/>
                <w:b/>
                <w:color w:val="FF0000"/>
                <w:sz w:val="21"/>
                <w:szCs w:val="21"/>
                <w:shd w:val="clear" w:fill="C8EDCC"/>
              </w:rPr>
              <w:t>dependency</w:t>
            </w:r>
            <w:r>
              <w:rPr>
                <w:rFonts w:hint="default" w:ascii="Courier New" w:hAnsi="Courier New" w:cs="Courier New"/>
                <w:color w:val="FF0000"/>
                <w:sz w:val="21"/>
                <w:szCs w:val="21"/>
                <w:shd w:val="clear" w:fill="C8EDCC"/>
              </w:rPr>
              <w:t>&gt;</w:t>
            </w:r>
            <w:r>
              <w:rPr>
                <w:rFonts w:hint="default" w:ascii="Courier New" w:hAnsi="Courier New" w:cs="Courier New"/>
                <w:color w:val="FF0000"/>
                <w:sz w:val="21"/>
                <w:szCs w:val="21"/>
                <w:shd w:val="clear" w:fill="C8EDCC"/>
              </w:rPr>
              <w:br w:type="textWrapping"/>
            </w:r>
            <w:r>
              <w:rPr>
                <w:rFonts w:hint="default" w:ascii="Courier New" w:hAnsi="Courier New" w:cs="Courier New"/>
                <w:color w:val="FF0000"/>
                <w:sz w:val="21"/>
                <w:szCs w:val="21"/>
                <w:shd w:val="clear" w:fill="C8EDCC"/>
              </w:rPr>
              <w:t xml:space="preserve">        &lt;</w:t>
            </w:r>
            <w:r>
              <w:rPr>
                <w:rFonts w:hint="default" w:ascii="Courier New" w:hAnsi="Courier New" w:cs="Courier New"/>
                <w:b/>
                <w:color w:val="FF0000"/>
                <w:sz w:val="21"/>
                <w:szCs w:val="21"/>
                <w:shd w:val="clear" w:fill="C8EDCC"/>
              </w:rPr>
              <w:t>groupId</w:t>
            </w:r>
            <w:r>
              <w:rPr>
                <w:rFonts w:hint="default" w:ascii="Courier New" w:hAnsi="Courier New" w:cs="Courier New"/>
                <w:color w:val="FF0000"/>
                <w:sz w:val="21"/>
                <w:szCs w:val="21"/>
                <w:shd w:val="clear" w:fill="C8EDCC"/>
              </w:rPr>
              <w:t>&gt;org.springframework.data&lt;/</w:t>
            </w:r>
            <w:r>
              <w:rPr>
                <w:rFonts w:hint="default" w:ascii="Courier New" w:hAnsi="Courier New" w:cs="Courier New"/>
                <w:b/>
                <w:color w:val="FF0000"/>
                <w:sz w:val="21"/>
                <w:szCs w:val="21"/>
                <w:shd w:val="clear" w:fill="C8EDCC"/>
              </w:rPr>
              <w:t>groupId</w:t>
            </w:r>
            <w:r>
              <w:rPr>
                <w:rFonts w:hint="default" w:ascii="Courier New" w:hAnsi="Courier New" w:cs="Courier New"/>
                <w:color w:val="FF0000"/>
                <w:sz w:val="21"/>
                <w:szCs w:val="21"/>
                <w:shd w:val="clear" w:fill="C8EDCC"/>
              </w:rPr>
              <w:t>&gt;</w:t>
            </w:r>
            <w:r>
              <w:rPr>
                <w:rFonts w:hint="default" w:ascii="Courier New" w:hAnsi="Courier New" w:cs="Courier New"/>
                <w:color w:val="FF0000"/>
                <w:sz w:val="21"/>
                <w:szCs w:val="21"/>
                <w:shd w:val="clear" w:fill="C8EDCC"/>
              </w:rPr>
              <w:br w:type="textWrapping"/>
            </w:r>
            <w:r>
              <w:rPr>
                <w:rFonts w:hint="default" w:ascii="Courier New" w:hAnsi="Courier New" w:cs="Courier New"/>
                <w:color w:val="FF0000"/>
                <w:sz w:val="21"/>
                <w:szCs w:val="21"/>
                <w:shd w:val="clear" w:fill="C8EDCC"/>
              </w:rPr>
              <w:t xml:space="preserve">        &lt;</w:t>
            </w:r>
            <w:r>
              <w:rPr>
                <w:rFonts w:hint="default" w:ascii="Courier New" w:hAnsi="Courier New" w:cs="Courier New"/>
                <w:b/>
                <w:color w:val="FF0000"/>
                <w:sz w:val="21"/>
                <w:szCs w:val="21"/>
                <w:shd w:val="clear" w:fill="C8EDCC"/>
              </w:rPr>
              <w:t>artifactId</w:t>
            </w:r>
            <w:r>
              <w:rPr>
                <w:rFonts w:hint="default" w:ascii="Courier New" w:hAnsi="Courier New" w:cs="Courier New"/>
                <w:color w:val="FF0000"/>
                <w:sz w:val="21"/>
                <w:szCs w:val="21"/>
                <w:shd w:val="clear" w:fill="C8EDCC"/>
              </w:rPr>
              <w:t>&gt;spring-data-elasticsearch&lt;/</w:t>
            </w:r>
            <w:r>
              <w:rPr>
                <w:rFonts w:hint="default" w:ascii="Courier New" w:hAnsi="Courier New" w:cs="Courier New"/>
                <w:b/>
                <w:color w:val="FF0000"/>
                <w:sz w:val="21"/>
                <w:szCs w:val="21"/>
                <w:shd w:val="clear" w:fill="C8EDCC"/>
              </w:rPr>
              <w:t>artifactId</w:t>
            </w:r>
            <w:r>
              <w:rPr>
                <w:rFonts w:hint="default" w:ascii="Courier New" w:hAnsi="Courier New" w:cs="Courier New"/>
                <w:color w:val="FF0000"/>
                <w:sz w:val="21"/>
                <w:szCs w:val="21"/>
                <w:shd w:val="clear" w:fill="C8EDCC"/>
              </w:rPr>
              <w:t>&gt;</w:t>
            </w:r>
            <w:r>
              <w:rPr>
                <w:rFonts w:hint="default" w:ascii="Courier New" w:hAnsi="Courier New" w:cs="Courier New"/>
                <w:color w:val="FF0000"/>
                <w:sz w:val="21"/>
                <w:szCs w:val="21"/>
                <w:shd w:val="clear" w:fill="C8EDCC"/>
              </w:rPr>
              <w:br w:type="textWrapping"/>
            </w:r>
            <w:r>
              <w:rPr>
                <w:rFonts w:hint="default" w:ascii="Courier New" w:hAnsi="Courier New" w:cs="Courier New"/>
                <w:color w:val="FF0000"/>
                <w:sz w:val="21"/>
                <w:szCs w:val="21"/>
                <w:shd w:val="clear" w:fill="C8EDCC"/>
              </w:rPr>
              <w:t xml:space="preserve">    &lt;/</w:t>
            </w:r>
            <w:r>
              <w:rPr>
                <w:rFonts w:hint="default" w:ascii="Courier New" w:hAnsi="Courier New" w:cs="Courier New"/>
                <w:b/>
                <w:color w:val="FF0000"/>
                <w:sz w:val="21"/>
                <w:szCs w:val="21"/>
                <w:shd w:val="clear" w:fill="C8EDCC"/>
              </w:rPr>
              <w:t>dependency</w:t>
            </w:r>
            <w:r>
              <w:rPr>
                <w:rFonts w:hint="default" w:ascii="Courier New" w:hAnsi="Courier New" w:cs="Courier New"/>
                <w:color w:val="FF0000"/>
                <w:sz w:val="21"/>
                <w:szCs w:val="21"/>
                <w:shd w:val="clear" w:fill="C8EDCC"/>
              </w:rPr>
              <w:t>&gt;</w:t>
            </w:r>
            <w:r>
              <w:rPr>
                <w:rFonts w:hint="default" w:ascii="Courier New" w:hAnsi="Courier New" w:cs="Courier New"/>
                <w:color w:val="FF0000"/>
                <w:sz w:val="21"/>
                <w:szCs w:val="21"/>
                <w:shd w:val="clear" w:fill="C8EDCC"/>
              </w:rPr>
              <w:br w:type="textWrapping"/>
            </w:r>
            <w:r>
              <w:rPr>
                <w:rFonts w:hint="default" w:ascii="Courier New" w:hAnsi="Courier New" w:cs="Courier New"/>
                <w:color w:val="000000"/>
                <w:sz w:val="21"/>
                <w:szCs w:val="21"/>
                <w:shd w:val="clear" w:fill="C8EDCC"/>
              </w:rPr>
              <w:t>&lt;/</w:t>
            </w:r>
            <w:r>
              <w:rPr>
                <w:rFonts w:hint="default" w:ascii="Courier New" w:hAnsi="Courier New" w:cs="Courier New"/>
                <w:b/>
                <w:color w:val="000080"/>
                <w:sz w:val="21"/>
                <w:szCs w:val="21"/>
                <w:shd w:val="clear" w:fill="C8EDCC"/>
              </w:rPr>
              <w:t>dependencies</w:t>
            </w:r>
            <w:r>
              <w:rPr>
                <w:rFonts w:hint="default" w:ascii="Courier New" w:hAnsi="Courier New" w:cs="Courier New"/>
                <w:color w:val="000000"/>
                <w:sz w:val="21"/>
                <w:szCs w:val="21"/>
                <w:shd w:val="clear" w:fill="C8EDCC"/>
              </w:rPr>
              <w:t>&gt;</w:t>
            </w:r>
          </w:p>
        </w:tc>
      </w:tr>
    </w:tbl>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eastAsia" w:ascii="Courier New" w:hAnsi="Courier New" w:eastAsia="宋体" w:cs="Courier New"/>
          <w:sz w:val="18"/>
          <w:szCs w:val="18"/>
          <w:lang w:val="en-US" w:eastAsia="zh-CN"/>
        </w:rPr>
      </w:pPr>
      <w:r>
        <w:rPr>
          <w:rFonts w:hint="eastAsia" w:ascii="Courier New" w:hAnsi="Courier New" w:cs="Courier New"/>
          <w:lang w:val="en-US" w:eastAsia="zh-CN"/>
        </w:rPr>
        <w:t>pinyougou-search-service/src/main/resources</w:t>
      </w:r>
      <w:r>
        <w:rPr>
          <w:rFonts w:hint="eastAsia" w:ascii="Courier New" w:hAnsi="Courier New" w:cs="Courier New"/>
          <w:sz w:val="20"/>
          <w:szCs w:val="20"/>
          <w:lang w:val="en-US" w:eastAsia="zh-CN"/>
        </w:rPr>
        <w:t>/</w:t>
      </w:r>
      <w:r>
        <w:rPr>
          <w:rFonts w:hint="default" w:ascii="Courier New" w:hAnsi="Courier New" w:cs="Courier New"/>
          <w:sz w:val="20"/>
          <w:szCs w:val="20"/>
          <w:lang w:val="en-US" w:eastAsia="zh-CN"/>
        </w:rPr>
        <w:t>applicationContext-</w:t>
      </w:r>
      <w:r>
        <w:rPr>
          <w:rFonts w:hint="eastAsia" w:ascii="Courier New" w:hAnsi="Courier New" w:cs="Courier New"/>
          <w:sz w:val="20"/>
          <w:szCs w:val="20"/>
          <w:lang w:val="en-US" w:eastAsia="zh-CN"/>
        </w:rPr>
        <w:t>service</w:t>
      </w:r>
      <w:r>
        <w:rPr>
          <w:rFonts w:hint="default" w:ascii="Courier New" w:hAnsi="Courier New" w:cs="Courier New"/>
          <w:sz w:val="20"/>
          <w:szCs w:val="20"/>
          <w:lang w:val="en-US" w:eastAsia="zh-CN"/>
        </w:rPr>
        <w:t>.xml</w:t>
      </w:r>
      <w:r>
        <w:rPr>
          <w:rFonts w:hint="eastAsia" w:ascii="Courier New" w:hAnsi="Courier New" w:cs="Courier New"/>
          <w:sz w:val="20"/>
          <w:szCs w:val="20"/>
          <w:lang w:val="en-US" w:eastAsia="zh-CN"/>
        </w:rPr>
        <w:t>：</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pageBreakBefore w:val="0"/>
              <w:widowControl/>
              <w:suppressLineNumbers w:val="0"/>
              <w:shd w:val="clear" w:fill="C7EDCC"/>
              <w:kinsoku/>
              <w:wordWrap/>
              <w:overflowPunct/>
              <w:topLinePunct w:val="0"/>
              <w:autoSpaceDE/>
              <w:autoSpaceDN/>
              <w:bidi w:val="0"/>
              <w:adjustRightInd/>
              <w:snapToGrid/>
              <w:spacing w:after="0"/>
              <w:textAlignment w:val="auto"/>
              <w:outlineLvl w:val="9"/>
              <w:rPr>
                <w:rFonts w:hint="default" w:ascii="Courier New" w:hAnsi="Courier New" w:cs="Courier New"/>
                <w:sz w:val="21"/>
                <w:szCs w:val="21"/>
                <w:vertAlign w:val="baseline"/>
                <w:lang w:val="en-US" w:eastAsia="zh-CN"/>
              </w:rPr>
            </w:pPr>
            <w:r>
              <w:rPr>
                <w:rFonts w:hint="default" w:ascii="Courier New" w:hAnsi="Courier New" w:cs="Courier New"/>
                <w:i/>
                <w:color w:val="000000"/>
                <w:sz w:val="20"/>
                <w:szCs w:val="20"/>
                <w:shd w:val="clear" w:fill="C7EDCC"/>
              </w:rPr>
              <w:t>&lt;?</w:t>
            </w:r>
            <w:r>
              <w:rPr>
                <w:rFonts w:hint="default" w:ascii="Courier New" w:hAnsi="Courier New" w:cs="Courier New"/>
                <w:b/>
                <w:color w:val="0000FF"/>
                <w:sz w:val="20"/>
                <w:szCs w:val="20"/>
                <w:shd w:val="clear" w:fill="C7EDCC"/>
              </w:rPr>
              <w:t>xml version</w:t>
            </w:r>
            <w:r>
              <w:rPr>
                <w:rFonts w:hint="default" w:ascii="Courier New" w:hAnsi="Courier New" w:cs="Courier New"/>
                <w:b/>
                <w:color w:val="008000"/>
                <w:sz w:val="20"/>
                <w:szCs w:val="20"/>
                <w:shd w:val="clear" w:fill="C7EDCC"/>
              </w:rPr>
              <w:t xml:space="preserve">="1.0" </w:t>
            </w:r>
            <w:r>
              <w:rPr>
                <w:rFonts w:hint="default" w:ascii="Courier New" w:hAnsi="Courier New" w:cs="Courier New"/>
                <w:b/>
                <w:color w:val="0000FF"/>
                <w:sz w:val="20"/>
                <w:szCs w:val="20"/>
                <w:shd w:val="clear" w:fill="C7EDCC"/>
              </w:rPr>
              <w:t>encoding</w:t>
            </w:r>
            <w:r>
              <w:rPr>
                <w:rFonts w:hint="default" w:ascii="Courier New" w:hAnsi="Courier New" w:cs="Courier New"/>
                <w:b/>
                <w:color w:val="008000"/>
                <w:sz w:val="20"/>
                <w:szCs w:val="20"/>
                <w:shd w:val="clear" w:fill="C7EDCC"/>
              </w:rPr>
              <w:t>="utf-8"</w:t>
            </w:r>
            <w:r>
              <w:rPr>
                <w:rFonts w:hint="default" w:ascii="Courier New" w:hAnsi="Courier New" w:cs="Courier New"/>
                <w:i/>
                <w:color w:val="000000"/>
                <w:sz w:val="20"/>
                <w:szCs w:val="20"/>
                <w:shd w:val="clear" w:fill="C7EDCC"/>
              </w:rPr>
              <w:t>?&gt;</w:t>
            </w:r>
            <w:r>
              <w:rPr>
                <w:rFonts w:hint="default" w:ascii="Courier New" w:hAnsi="Courier New" w:cs="Courier New"/>
                <w:i/>
                <w:color w:val="000000"/>
                <w:sz w:val="20"/>
                <w:szCs w:val="20"/>
                <w:shd w:val="clear" w:fill="C7EDCC"/>
              </w:rPr>
              <w:br w:type="textWrapping"/>
            </w:r>
            <w:r>
              <w:rPr>
                <w:rFonts w:hint="default" w:ascii="Courier New" w:hAnsi="Courier New" w:cs="Courier New"/>
                <w:color w:val="000000"/>
                <w:sz w:val="20"/>
                <w:szCs w:val="20"/>
                <w:shd w:val="clear" w:fill="C7EDCC"/>
              </w:rPr>
              <w:t>&lt;</w:t>
            </w:r>
            <w:r>
              <w:rPr>
                <w:rFonts w:hint="default" w:ascii="Courier New" w:hAnsi="Courier New" w:cs="Courier New"/>
                <w:b/>
                <w:color w:val="000080"/>
                <w:sz w:val="20"/>
                <w:szCs w:val="20"/>
                <w:shd w:val="clear" w:fill="C7EDCC"/>
              </w:rPr>
              <w:t xml:space="preserve">beans </w:t>
            </w:r>
            <w:r>
              <w:rPr>
                <w:rFonts w:hint="default" w:ascii="Courier New" w:hAnsi="Courier New" w:cs="Courier New"/>
                <w:b/>
                <w:color w:val="0000FF"/>
                <w:sz w:val="20"/>
                <w:szCs w:val="20"/>
                <w:shd w:val="clear" w:fill="C7EDCC"/>
              </w:rPr>
              <w:t>xmlns</w:t>
            </w:r>
            <w:r>
              <w:rPr>
                <w:rFonts w:hint="default" w:ascii="Courier New" w:hAnsi="Courier New" w:cs="Courier New"/>
                <w:b/>
                <w:color w:val="008000"/>
                <w:sz w:val="20"/>
                <w:szCs w:val="20"/>
                <w:shd w:val="clear" w:fill="C7EDCC"/>
              </w:rPr>
              <w:t>="http://www.springframework.org/schema/beans"</w:t>
            </w:r>
            <w:r>
              <w:rPr>
                <w:rFonts w:hint="default" w:ascii="Courier New" w:hAnsi="Courier New" w:cs="Courier New"/>
                <w:b/>
                <w:color w:val="008000"/>
                <w:sz w:val="20"/>
                <w:szCs w:val="20"/>
                <w:shd w:val="clear" w:fill="C7EDCC"/>
              </w:rPr>
              <w:br w:type="textWrapping"/>
            </w:r>
            <w:r>
              <w:rPr>
                <w:rFonts w:hint="default" w:ascii="Courier New" w:hAnsi="Courier New" w:cs="Courier New"/>
                <w:b/>
                <w:color w:val="008000"/>
                <w:sz w:val="20"/>
                <w:szCs w:val="20"/>
                <w:shd w:val="clear" w:fill="C7EDCC"/>
              </w:rPr>
              <w:t xml:space="preserve">       </w:t>
            </w:r>
            <w:r>
              <w:rPr>
                <w:rFonts w:hint="default" w:ascii="Courier New" w:hAnsi="Courier New" w:cs="Courier New"/>
                <w:b/>
                <w:color w:val="0000FF"/>
                <w:sz w:val="20"/>
                <w:szCs w:val="20"/>
                <w:shd w:val="clear" w:fill="C7EDCC"/>
              </w:rPr>
              <w:t>xmlns:xsi</w:t>
            </w:r>
            <w:r>
              <w:rPr>
                <w:rFonts w:hint="default" w:ascii="Courier New" w:hAnsi="Courier New" w:cs="Courier New"/>
                <w:b/>
                <w:color w:val="008000"/>
                <w:sz w:val="20"/>
                <w:szCs w:val="20"/>
                <w:shd w:val="clear" w:fill="C7EDCC"/>
              </w:rPr>
              <w:t>="http://www.w3.org/2001/XMLSchema-instance"</w:t>
            </w:r>
            <w:r>
              <w:rPr>
                <w:rFonts w:hint="default" w:ascii="Courier New" w:hAnsi="Courier New" w:cs="Courier New"/>
                <w:b/>
                <w:color w:val="008000"/>
                <w:sz w:val="20"/>
                <w:szCs w:val="20"/>
                <w:shd w:val="clear" w:fill="C7EDCC"/>
              </w:rPr>
              <w:br w:type="textWrapping"/>
            </w:r>
            <w:r>
              <w:rPr>
                <w:rFonts w:hint="default" w:ascii="Courier New" w:hAnsi="Courier New" w:cs="Courier New"/>
                <w:b/>
                <w:color w:val="008000"/>
                <w:sz w:val="20"/>
                <w:szCs w:val="20"/>
                <w:shd w:val="clear" w:fill="C7EDCC"/>
              </w:rPr>
              <w:t xml:space="preserve">       </w:t>
            </w:r>
            <w:r>
              <w:rPr>
                <w:rFonts w:hint="default" w:ascii="Courier New" w:hAnsi="Courier New" w:cs="Courier New"/>
                <w:b/>
                <w:color w:val="0000FF"/>
                <w:sz w:val="20"/>
                <w:szCs w:val="20"/>
                <w:shd w:val="clear" w:fill="C7EDCC"/>
              </w:rPr>
              <w:t>xmlns:dubbo</w:t>
            </w:r>
            <w:r>
              <w:rPr>
                <w:rFonts w:hint="default" w:ascii="Courier New" w:hAnsi="Courier New" w:cs="Courier New"/>
                <w:b/>
                <w:color w:val="008000"/>
                <w:sz w:val="20"/>
                <w:szCs w:val="20"/>
                <w:shd w:val="clear" w:fill="C7EDCC"/>
              </w:rPr>
              <w:t>="http://code.alibabatech.com/schema/dubbo"</w:t>
            </w:r>
            <w:r>
              <w:rPr>
                <w:rFonts w:hint="default" w:ascii="Courier New" w:hAnsi="Courier New" w:cs="Courier New"/>
                <w:b/>
                <w:color w:val="008000"/>
                <w:sz w:val="20"/>
                <w:szCs w:val="20"/>
                <w:shd w:val="clear" w:fill="C7EDCC"/>
              </w:rPr>
              <w:br w:type="textWrapping"/>
            </w:r>
            <w:r>
              <w:rPr>
                <w:rFonts w:hint="default" w:ascii="Courier New" w:hAnsi="Courier New" w:cs="Courier New"/>
                <w:b/>
                <w:color w:val="008000"/>
                <w:sz w:val="20"/>
                <w:szCs w:val="20"/>
                <w:shd w:val="clear" w:fill="C7EDCC"/>
              </w:rPr>
              <w:t xml:space="preserve">       </w:t>
            </w:r>
            <w:r>
              <w:rPr>
                <w:rFonts w:hint="default" w:ascii="Courier New" w:hAnsi="Courier New" w:cs="Courier New"/>
                <w:b/>
                <w:color w:val="0000FF"/>
                <w:sz w:val="20"/>
                <w:szCs w:val="20"/>
                <w:shd w:val="clear" w:fill="C7EDCC"/>
              </w:rPr>
              <w:t>xmlns:context</w:t>
            </w:r>
            <w:r>
              <w:rPr>
                <w:rFonts w:hint="default" w:ascii="Courier New" w:hAnsi="Courier New" w:cs="Courier New"/>
                <w:b/>
                <w:color w:val="008000"/>
                <w:sz w:val="20"/>
                <w:szCs w:val="20"/>
                <w:shd w:val="clear" w:fill="C7EDCC"/>
              </w:rPr>
              <w:t>="http://www.springframework.org/schema/context"</w:t>
            </w:r>
            <w:r>
              <w:rPr>
                <w:rFonts w:hint="default" w:ascii="Courier New" w:hAnsi="Courier New" w:cs="Courier New"/>
                <w:b/>
                <w:color w:val="008000"/>
                <w:sz w:val="20"/>
                <w:szCs w:val="20"/>
                <w:shd w:val="clear" w:fill="C7EDCC"/>
              </w:rPr>
              <w:br w:type="textWrapping"/>
            </w:r>
            <w:r>
              <w:rPr>
                <w:rFonts w:hint="default" w:ascii="Courier New" w:hAnsi="Courier New" w:cs="Courier New"/>
                <w:b/>
                <w:color w:val="008000"/>
                <w:sz w:val="20"/>
                <w:szCs w:val="20"/>
                <w:shd w:val="clear" w:fill="C7EDCC"/>
              </w:rPr>
              <w:t xml:space="preserve">       </w:t>
            </w:r>
            <w:r>
              <w:rPr>
                <w:rFonts w:hint="default" w:ascii="Courier New" w:hAnsi="Courier New" w:cs="Courier New"/>
                <w:b/>
                <w:color w:val="0000FF"/>
                <w:sz w:val="20"/>
                <w:szCs w:val="20"/>
                <w:shd w:val="clear" w:fill="C7EDCC"/>
              </w:rPr>
              <w:t>xsi:schemaLocation</w:t>
            </w:r>
            <w:r>
              <w:rPr>
                <w:rFonts w:hint="default" w:ascii="Courier New" w:hAnsi="Courier New" w:cs="Courier New"/>
                <w:b/>
                <w:color w:val="008000"/>
                <w:sz w:val="20"/>
                <w:szCs w:val="20"/>
                <w:shd w:val="clear" w:fill="C7EDCC"/>
              </w:rPr>
              <w:t>="http://www.springframework.org/schema/beans</w:t>
            </w:r>
            <w:r>
              <w:rPr>
                <w:rFonts w:hint="default" w:ascii="Courier New" w:hAnsi="Courier New" w:cs="Courier New"/>
                <w:b/>
                <w:color w:val="008000"/>
                <w:sz w:val="20"/>
                <w:szCs w:val="20"/>
                <w:shd w:val="clear" w:fill="C7EDCC"/>
              </w:rPr>
              <w:br w:type="textWrapping"/>
            </w:r>
            <w:r>
              <w:rPr>
                <w:rFonts w:hint="default" w:ascii="Courier New" w:hAnsi="Courier New" w:cs="Courier New"/>
                <w:b/>
                <w:color w:val="008000"/>
                <w:sz w:val="20"/>
                <w:szCs w:val="20"/>
                <w:shd w:val="clear" w:fill="C7EDCC"/>
              </w:rPr>
              <w:t xml:space="preserve">       http://www.springframework.org/schema/beans/spring-beans.xsd</w:t>
            </w:r>
            <w:r>
              <w:rPr>
                <w:rFonts w:hint="default" w:ascii="Courier New" w:hAnsi="Courier New" w:cs="Courier New"/>
                <w:b/>
                <w:color w:val="008000"/>
                <w:sz w:val="20"/>
                <w:szCs w:val="20"/>
                <w:shd w:val="clear" w:fill="C7EDCC"/>
              </w:rPr>
              <w:br w:type="textWrapping"/>
            </w:r>
            <w:r>
              <w:rPr>
                <w:rFonts w:hint="default" w:ascii="Courier New" w:hAnsi="Courier New" w:cs="Courier New"/>
                <w:b/>
                <w:color w:val="008000"/>
                <w:sz w:val="20"/>
                <w:szCs w:val="20"/>
                <w:shd w:val="clear" w:fill="C7EDCC"/>
              </w:rPr>
              <w:t xml:space="preserve">       http://code.alibabatech.com/schema/dubbo</w:t>
            </w:r>
            <w:r>
              <w:rPr>
                <w:rFonts w:hint="default" w:ascii="Courier New" w:hAnsi="Courier New" w:cs="Courier New"/>
                <w:b/>
                <w:color w:val="008000"/>
                <w:sz w:val="20"/>
                <w:szCs w:val="20"/>
                <w:shd w:val="clear" w:fill="C7EDCC"/>
              </w:rPr>
              <w:br w:type="textWrapping"/>
            </w:r>
            <w:r>
              <w:rPr>
                <w:rFonts w:hint="default" w:ascii="Courier New" w:hAnsi="Courier New" w:cs="Courier New"/>
                <w:b/>
                <w:color w:val="008000"/>
                <w:sz w:val="20"/>
                <w:szCs w:val="20"/>
                <w:shd w:val="clear" w:fill="C7EDCC"/>
              </w:rPr>
              <w:t xml:space="preserve">       http://code.alibabatech.com/schema/dubbo/dubbo.xsd</w:t>
            </w:r>
            <w:r>
              <w:rPr>
                <w:rFonts w:hint="default" w:ascii="Courier New" w:hAnsi="Courier New" w:cs="Courier New"/>
                <w:b/>
                <w:color w:val="008000"/>
                <w:sz w:val="20"/>
                <w:szCs w:val="20"/>
                <w:shd w:val="clear" w:fill="C7EDCC"/>
              </w:rPr>
              <w:br w:type="textWrapping"/>
            </w:r>
            <w:r>
              <w:rPr>
                <w:rFonts w:hint="default" w:ascii="Courier New" w:hAnsi="Courier New" w:cs="Courier New"/>
                <w:b/>
                <w:color w:val="008000"/>
                <w:sz w:val="20"/>
                <w:szCs w:val="20"/>
                <w:shd w:val="clear" w:fill="C7EDCC"/>
              </w:rPr>
              <w:t xml:space="preserve">       http://www.springframework.org/schema/context</w:t>
            </w:r>
            <w:r>
              <w:rPr>
                <w:rFonts w:hint="default" w:ascii="Courier New" w:hAnsi="Courier New" w:cs="Courier New"/>
                <w:b/>
                <w:color w:val="008000"/>
                <w:sz w:val="20"/>
                <w:szCs w:val="20"/>
                <w:shd w:val="clear" w:fill="C7EDCC"/>
              </w:rPr>
              <w:br w:type="textWrapping"/>
            </w:r>
            <w:r>
              <w:rPr>
                <w:rFonts w:hint="default" w:ascii="Courier New" w:hAnsi="Courier New" w:cs="Courier New"/>
                <w:b/>
                <w:color w:val="008000"/>
                <w:sz w:val="18"/>
                <w:szCs w:val="18"/>
                <w:shd w:val="clear" w:fill="C7EDCC"/>
              </w:rPr>
              <w:t xml:space="preserve">       </w:t>
            </w:r>
            <w:r>
              <w:rPr>
                <w:rFonts w:hint="eastAsia" w:ascii="Courier New" w:hAnsi="Courier New" w:cs="Courier New"/>
                <w:b/>
                <w:color w:val="008000"/>
                <w:sz w:val="18"/>
                <w:szCs w:val="18"/>
                <w:shd w:val="clear" w:fill="C7EDCC"/>
                <w:lang w:val="en-US" w:eastAsia="zh-CN"/>
              </w:rPr>
              <w:t xml:space="preserve"> </w:t>
            </w:r>
            <w:r>
              <w:rPr>
                <w:rFonts w:hint="default" w:ascii="Courier New" w:hAnsi="Courier New" w:cs="Courier New"/>
                <w:b/>
                <w:color w:val="008000"/>
                <w:sz w:val="18"/>
                <w:szCs w:val="18"/>
                <w:shd w:val="clear" w:fill="C7EDCC"/>
              </w:rPr>
              <w:t>http://www.springframework.org/schema/context/spring-context.xsd"</w:t>
            </w:r>
            <w:r>
              <w:rPr>
                <w:rFonts w:hint="default" w:ascii="Courier New" w:hAnsi="Courier New" w:cs="Courier New"/>
                <w:color w:val="000000"/>
                <w:sz w:val="18"/>
                <w:szCs w:val="18"/>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&lt;!-- ############## </w:t>
            </w:r>
            <w:r>
              <w:rPr>
                <w:rFonts w:hint="eastAsia" w:ascii="宋体" w:hAnsi="宋体" w:eastAsia="宋体" w:cs="宋体"/>
                <w:i/>
                <w:color w:val="808080"/>
                <w:sz w:val="21"/>
                <w:szCs w:val="21"/>
                <w:shd w:val="clear" w:fill="C7EDCC"/>
              </w:rPr>
              <w:t>配置</w:t>
            </w:r>
            <w:r>
              <w:rPr>
                <w:rFonts w:hint="default" w:ascii="Courier New" w:hAnsi="Courier New" w:cs="Courier New"/>
                <w:i/>
                <w:color w:val="808080"/>
                <w:sz w:val="21"/>
                <w:szCs w:val="21"/>
                <w:shd w:val="clear" w:fill="C7EDCC"/>
              </w:rPr>
              <w:t>dubbo</w:t>
            </w:r>
            <w:r>
              <w:rPr>
                <w:rFonts w:hint="eastAsia" w:ascii="宋体" w:hAnsi="宋体" w:eastAsia="宋体" w:cs="宋体"/>
                <w:i/>
                <w:color w:val="808080"/>
                <w:sz w:val="21"/>
                <w:szCs w:val="21"/>
                <w:shd w:val="clear" w:fill="C7EDCC"/>
              </w:rPr>
              <w:t>服务提供者</w:t>
            </w:r>
            <w:r>
              <w:rPr>
                <w:rFonts w:hint="default" w:ascii="Courier New" w:hAnsi="Courier New" w:cs="Courier New"/>
                <w:i/>
                <w:color w:val="808080"/>
                <w:sz w:val="21"/>
                <w:szCs w:val="21"/>
                <w:shd w:val="clear" w:fill="C7EDCC"/>
              </w:rPr>
              <w:t xml:space="preserve"> ############## --&gt;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&lt;!-- </w:t>
            </w:r>
            <w:r>
              <w:rPr>
                <w:rFonts w:hint="eastAsia" w:ascii="宋体" w:hAnsi="宋体" w:eastAsia="宋体" w:cs="宋体"/>
                <w:i/>
                <w:color w:val="808080"/>
                <w:sz w:val="21"/>
                <w:szCs w:val="21"/>
                <w:shd w:val="clear" w:fill="C7EDCC"/>
              </w:rPr>
              <w:t xml:space="preserve">配置当前应用的名称 </w:t>
            </w:r>
            <w:r>
              <w:rPr>
                <w:rFonts w:hint="default" w:ascii="Courier New" w:hAnsi="Courier New" w:cs="Courier New"/>
                <w:i/>
                <w:color w:val="808080"/>
                <w:sz w:val="21"/>
                <w:szCs w:val="21"/>
                <w:shd w:val="clear" w:fill="C7EDCC"/>
              </w:rPr>
              <w:t>--&gt;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color w:val="000000"/>
                <w:sz w:val="21"/>
                <w:szCs w:val="21"/>
                <w:shd w:val="clear" w:fill="C7EDCC"/>
              </w:rPr>
              <w:t>&lt;</w:t>
            </w:r>
            <w:r>
              <w:rPr>
                <w:rFonts w:hint="default" w:ascii="Courier New" w:hAnsi="Courier New" w:cs="Courier New"/>
                <w:b/>
                <w:color w:val="000080"/>
                <w:sz w:val="21"/>
                <w:szCs w:val="21"/>
                <w:shd w:val="clear" w:fill="C7EDCC"/>
              </w:rPr>
              <w:t xml:space="preserve">dubbo:application </w:t>
            </w:r>
            <w:r>
              <w:rPr>
                <w:rFonts w:hint="default" w:ascii="Courier New" w:hAnsi="Courier New" w:cs="Courier New"/>
                <w:b/>
                <w:color w:val="0000FF"/>
                <w:sz w:val="21"/>
                <w:szCs w:val="21"/>
                <w:shd w:val="clear" w:fill="C7EDCC"/>
              </w:rPr>
              <w:t>name</w:t>
            </w:r>
            <w:r>
              <w:rPr>
                <w:rFonts w:hint="default" w:ascii="Courier New" w:hAnsi="Courier New" w:cs="Courier New"/>
                <w:b/>
                <w:color w:val="008000"/>
                <w:sz w:val="21"/>
                <w:szCs w:val="21"/>
                <w:shd w:val="clear" w:fill="C7EDCC"/>
              </w:rPr>
              <w:t>="pinyougou-</w:t>
            </w:r>
            <w:r>
              <w:rPr>
                <w:rFonts w:hint="default" w:ascii="Courier New" w:hAnsi="Courier New" w:cs="Courier New"/>
                <w:b/>
                <w:color w:val="FF0000"/>
                <w:sz w:val="21"/>
                <w:szCs w:val="21"/>
                <w:shd w:val="clear" w:fill="C7EDCC"/>
              </w:rPr>
              <w:t>search</w:t>
            </w:r>
            <w:r>
              <w:rPr>
                <w:rFonts w:hint="default" w:ascii="Courier New" w:hAnsi="Courier New" w:cs="Courier New"/>
                <w:b/>
                <w:color w:val="008000"/>
                <w:sz w:val="21"/>
                <w:szCs w:val="21"/>
                <w:shd w:val="clear" w:fill="C7EDCC"/>
              </w:rPr>
              <w:t>-service"</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&lt;!-- </w:t>
            </w:r>
            <w:r>
              <w:rPr>
                <w:rFonts w:hint="eastAsia" w:ascii="宋体" w:hAnsi="宋体" w:eastAsia="宋体" w:cs="宋体"/>
                <w:i/>
                <w:color w:val="808080"/>
                <w:sz w:val="21"/>
                <w:szCs w:val="21"/>
                <w:shd w:val="clear" w:fill="C7EDCC"/>
              </w:rPr>
              <w:t>配置</w:t>
            </w:r>
            <w:r>
              <w:rPr>
                <w:rFonts w:hint="default" w:ascii="Courier New" w:hAnsi="Courier New" w:cs="Courier New"/>
                <w:i/>
                <w:color w:val="808080"/>
                <w:sz w:val="21"/>
                <w:szCs w:val="21"/>
                <w:shd w:val="clear" w:fill="C7EDCC"/>
              </w:rPr>
              <w:t>zookeeper</w:t>
            </w:r>
            <w:r>
              <w:rPr>
                <w:rFonts w:hint="eastAsia" w:ascii="宋体" w:hAnsi="宋体" w:eastAsia="宋体" w:cs="宋体"/>
                <w:i/>
                <w:color w:val="808080"/>
                <w:sz w:val="21"/>
                <w:szCs w:val="21"/>
                <w:shd w:val="clear" w:fill="C7EDCC"/>
              </w:rPr>
              <w:t xml:space="preserve">作为注册中心，注册服务地址 </w:t>
            </w:r>
            <w:r>
              <w:rPr>
                <w:rFonts w:hint="default" w:ascii="Courier New" w:hAnsi="Courier New" w:cs="Courier New"/>
                <w:i/>
                <w:color w:val="808080"/>
                <w:sz w:val="21"/>
                <w:szCs w:val="21"/>
                <w:shd w:val="clear" w:fill="C7EDCC"/>
              </w:rPr>
              <w:t>--&gt;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i/>
                <w:color w:val="808080"/>
                <w:sz w:val="18"/>
                <w:szCs w:val="18"/>
                <w:shd w:val="clear" w:fill="C7EDCC"/>
              </w:rPr>
              <w:t xml:space="preserve"> </w:t>
            </w:r>
            <w:r>
              <w:rPr>
                <w:rFonts w:hint="default" w:ascii="Courier New" w:hAnsi="Courier New" w:cs="Courier New"/>
                <w:color w:val="000000"/>
                <w:sz w:val="18"/>
                <w:szCs w:val="18"/>
                <w:shd w:val="clear" w:fill="C7EDCC"/>
              </w:rPr>
              <w:t>&lt;</w:t>
            </w:r>
            <w:r>
              <w:rPr>
                <w:rFonts w:hint="default" w:ascii="Courier New" w:hAnsi="Courier New" w:cs="Courier New"/>
                <w:b/>
                <w:color w:val="000080"/>
                <w:sz w:val="18"/>
                <w:szCs w:val="18"/>
                <w:shd w:val="clear" w:fill="C7EDCC"/>
              </w:rPr>
              <w:t xml:space="preserve">dubbo:registry </w:t>
            </w:r>
            <w:r>
              <w:rPr>
                <w:rFonts w:hint="default" w:ascii="Courier New" w:hAnsi="Courier New" w:cs="Courier New"/>
                <w:b/>
                <w:color w:val="0000FF"/>
                <w:sz w:val="18"/>
                <w:szCs w:val="18"/>
                <w:shd w:val="clear" w:fill="C7EDCC"/>
              </w:rPr>
              <w:t>protocol</w:t>
            </w:r>
            <w:r>
              <w:rPr>
                <w:rFonts w:hint="default" w:ascii="Courier New" w:hAnsi="Courier New" w:cs="Courier New"/>
                <w:b/>
                <w:color w:val="008000"/>
                <w:sz w:val="18"/>
                <w:szCs w:val="18"/>
                <w:shd w:val="clear" w:fill="C7EDCC"/>
              </w:rPr>
              <w:t xml:space="preserve">="zookeeper" </w:t>
            </w:r>
            <w:r>
              <w:rPr>
                <w:rFonts w:hint="default" w:ascii="Courier New" w:hAnsi="Courier New" w:cs="Courier New"/>
                <w:b/>
                <w:color w:val="0000FF"/>
                <w:sz w:val="18"/>
                <w:szCs w:val="18"/>
                <w:shd w:val="clear" w:fill="C7EDCC"/>
              </w:rPr>
              <w:t>address</w:t>
            </w:r>
            <w:r>
              <w:rPr>
                <w:rFonts w:hint="default" w:ascii="Courier New" w:hAnsi="Courier New" w:cs="Courier New"/>
                <w:b/>
                <w:color w:val="008000"/>
                <w:sz w:val="18"/>
                <w:szCs w:val="18"/>
                <w:shd w:val="clear" w:fill="C7EDCC"/>
              </w:rPr>
              <w:t>="192.168.12.131:2181"</w:t>
            </w:r>
            <w:r>
              <w:rPr>
                <w:rFonts w:hint="default" w:ascii="Courier New" w:hAnsi="Courier New" w:cs="Courier New"/>
                <w:color w:val="000000"/>
                <w:sz w:val="18"/>
                <w:szCs w:val="18"/>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&lt;!-- </w:t>
            </w:r>
            <w:r>
              <w:rPr>
                <w:rFonts w:hint="eastAsia" w:ascii="宋体" w:hAnsi="宋体" w:eastAsia="宋体" w:cs="宋体"/>
                <w:i/>
                <w:color w:val="808080"/>
                <w:sz w:val="21"/>
                <w:szCs w:val="21"/>
                <w:shd w:val="clear" w:fill="C7EDCC"/>
              </w:rPr>
              <w:t>用</w:t>
            </w:r>
            <w:r>
              <w:rPr>
                <w:rFonts w:hint="default" w:ascii="Courier New" w:hAnsi="Courier New" w:cs="Courier New"/>
                <w:i/>
                <w:color w:val="808080"/>
                <w:sz w:val="21"/>
                <w:szCs w:val="21"/>
                <w:shd w:val="clear" w:fill="C7EDCC"/>
              </w:rPr>
              <w:t>dubbo</w:t>
            </w:r>
            <w:r>
              <w:rPr>
                <w:rFonts w:hint="eastAsia" w:ascii="宋体" w:hAnsi="宋体" w:eastAsia="宋体" w:cs="宋体"/>
                <w:i/>
                <w:color w:val="808080"/>
                <w:sz w:val="21"/>
                <w:szCs w:val="21"/>
                <w:shd w:val="clear" w:fill="C7EDCC"/>
              </w:rPr>
              <w:t>协议在</w:t>
            </w:r>
            <w:r>
              <w:rPr>
                <w:rFonts w:hint="default" w:ascii="Courier New" w:hAnsi="Courier New" w:cs="Courier New"/>
                <w:i/>
                <w:color w:val="808080"/>
                <w:sz w:val="21"/>
                <w:szCs w:val="21"/>
                <w:shd w:val="clear" w:fill="C7EDCC"/>
              </w:rPr>
              <w:t>20882</w:t>
            </w:r>
            <w:r>
              <w:rPr>
                <w:rFonts w:hint="eastAsia" w:ascii="宋体" w:hAnsi="宋体" w:eastAsia="宋体" w:cs="宋体"/>
                <w:i/>
                <w:color w:val="808080"/>
                <w:sz w:val="21"/>
                <w:szCs w:val="21"/>
                <w:shd w:val="clear" w:fill="C7EDCC"/>
              </w:rPr>
              <w:t xml:space="preserve">端口暴露服务 </w:t>
            </w:r>
            <w:r>
              <w:rPr>
                <w:rFonts w:hint="default" w:ascii="Courier New" w:hAnsi="Courier New" w:cs="Courier New"/>
                <w:i/>
                <w:color w:val="808080"/>
                <w:sz w:val="21"/>
                <w:szCs w:val="21"/>
                <w:shd w:val="clear" w:fill="C7EDCC"/>
              </w:rPr>
              <w:t>--&gt;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color w:val="000000"/>
                <w:sz w:val="21"/>
                <w:szCs w:val="21"/>
                <w:shd w:val="clear" w:fill="C7EDCC"/>
              </w:rPr>
              <w:t>&lt;</w:t>
            </w:r>
            <w:r>
              <w:rPr>
                <w:rFonts w:hint="default" w:ascii="Courier New" w:hAnsi="Courier New" w:cs="Courier New"/>
                <w:b/>
                <w:color w:val="000080"/>
                <w:sz w:val="21"/>
                <w:szCs w:val="21"/>
                <w:shd w:val="clear" w:fill="C7EDCC"/>
              </w:rPr>
              <w:t xml:space="preserve">dubbo:protocol </w:t>
            </w:r>
            <w:r>
              <w:rPr>
                <w:rFonts w:hint="default" w:ascii="Courier New" w:hAnsi="Courier New" w:cs="Courier New"/>
                <w:b/>
                <w:color w:val="0000FF"/>
                <w:sz w:val="21"/>
                <w:szCs w:val="21"/>
                <w:shd w:val="clear" w:fill="C7EDCC"/>
              </w:rPr>
              <w:t>name</w:t>
            </w:r>
            <w:r>
              <w:rPr>
                <w:rFonts w:hint="default" w:ascii="Courier New" w:hAnsi="Courier New" w:cs="Courier New"/>
                <w:b/>
                <w:color w:val="008000"/>
                <w:sz w:val="21"/>
                <w:szCs w:val="21"/>
                <w:shd w:val="clear" w:fill="C7EDCC"/>
              </w:rPr>
              <w:t xml:space="preserve">="dubbo" </w:t>
            </w:r>
            <w:r>
              <w:rPr>
                <w:rFonts w:hint="default" w:ascii="Courier New" w:hAnsi="Courier New" w:cs="Courier New"/>
                <w:b/>
                <w:color w:val="0000FF"/>
                <w:sz w:val="21"/>
                <w:szCs w:val="21"/>
                <w:shd w:val="clear" w:fill="C7EDCC"/>
              </w:rPr>
              <w:t>port</w:t>
            </w:r>
            <w:r>
              <w:rPr>
                <w:rFonts w:hint="default" w:ascii="Courier New" w:hAnsi="Courier New" w:cs="Courier New"/>
                <w:b/>
                <w:color w:val="008000"/>
                <w:sz w:val="21"/>
                <w:szCs w:val="21"/>
                <w:shd w:val="clear" w:fill="C7EDCC"/>
              </w:rPr>
              <w:t>="</w:t>
            </w:r>
            <w:r>
              <w:rPr>
                <w:rFonts w:hint="default" w:ascii="Courier New" w:hAnsi="Courier New" w:cs="Courier New"/>
                <w:b/>
                <w:color w:val="FF0000"/>
                <w:sz w:val="21"/>
                <w:szCs w:val="21"/>
                <w:shd w:val="clear" w:fill="C7EDCC"/>
              </w:rPr>
              <w:t>20882</w:t>
            </w:r>
            <w:r>
              <w:rPr>
                <w:rFonts w:hint="default" w:ascii="Courier New" w:hAnsi="Courier New" w:cs="Courier New"/>
                <w:b/>
                <w:color w:val="008000"/>
                <w:sz w:val="21"/>
                <w:szCs w:val="21"/>
                <w:shd w:val="clear" w:fill="C7EDCC"/>
              </w:rPr>
              <w:t>"</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&lt;!-- </w:t>
            </w:r>
            <w:r>
              <w:rPr>
                <w:rFonts w:hint="eastAsia" w:ascii="宋体" w:hAnsi="宋体" w:eastAsia="宋体" w:cs="宋体"/>
                <w:i/>
                <w:color w:val="808080"/>
                <w:sz w:val="21"/>
                <w:szCs w:val="21"/>
                <w:shd w:val="clear" w:fill="C7EDCC"/>
              </w:rPr>
              <w:t xml:space="preserve">配置采用包扫描来暴露服务 </w:t>
            </w:r>
            <w:r>
              <w:rPr>
                <w:rFonts w:hint="default" w:ascii="Courier New" w:hAnsi="Courier New" w:cs="Courier New"/>
                <w:i/>
                <w:color w:val="808080"/>
                <w:sz w:val="21"/>
                <w:szCs w:val="21"/>
                <w:shd w:val="clear" w:fill="C7EDCC"/>
              </w:rPr>
              <w:t>--&gt;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color w:val="000000"/>
                <w:sz w:val="21"/>
                <w:szCs w:val="21"/>
                <w:shd w:val="clear" w:fill="C7EDCC"/>
              </w:rPr>
              <w:t>&lt;</w:t>
            </w:r>
            <w:r>
              <w:rPr>
                <w:rFonts w:hint="default" w:ascii="Courier New" w:hAnsi="Courier New" w:cs="Courier New"/>
                <w:b/>
                <w:color w:val="000080"/>
                <w:sz w:val="21"/>
                <w:szCs w:val="21"/>
                <w:shd w:val="clear" w:fill="C7EDCC"/>
              </w:rPr>
              <w:t xml:space="preserve">dubbo:annotation </w:t>
            </w:r>
            <w:r>
              <w:rPr>
                <w:rFonts w:hint="default" w:ascii="Courier New" w:hAnsi="Courier New" w:cs="Courier New"/>
                <w:b/>
                <w:color w:val="0000FF"/>
                <w:sz w:val="21"/>
                <w:szCs w:val="21"/>
                <w:shd w:val="clear" w:fill="C7EDCC"/>
              </w:rPr>
              <w:t>package</w:t>
            </w:r>
            <w:r>
              <w:rPr>
                <w:rFonts w:hint="default" w:ascii="Courier New" w:hAnsi="Courier New" w:cs="Courier New"/>
                <w:b/>
                <w:color w:val="008000"/>
                <w:sz w:val="21"/>
                <w:szCs w:val="21"/>
                <w:shd w:val="clear" w:fill="C7EDCC"/>
              </w:rPr>
              <w:t>="com.pinyougou.</w:t>
            </w:r>
            <w:r>
              <w:rPr>
                <w:rFonts w:hint="default" w:ascii="Courier New" w:hAnsi="Courier New" w:cs="Courier New"/>
                <w:b/>
                <w:color w:val="FF0000"/>
                <w:sz w:val="21"/>
                <w:szCs w:val="21"/>
                <w:shd w:val="clear" w:fill="C7EDCC"/>
              </w:rPr>
              <w:t>search</w:t>
            </w:r>
            <w:r>
              <w:rPr>
                <w:rFonts w:hint="default" w:ascii="Courier New" w:hAnsi="Courier New" w:cs="Courier New"/>
                <w:b/>
                <w:color w:val="008000"/>
                <w:sz w:val="21"/>
                <w:szCs w:val="21"/>
                <w:shd w:val="clear" w:fill="C7EDCC"/>
              </w:rPr>
              <w:t>.service.impl"</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&lt;/</w:t>
            </w:r>
            <w:r>
              <w:rPr>
                <w:rFonts w:hint="default" w:ascii="Courier New" w:hAnsi="Courier New" w:cs="Courier New"/>
                <w:b/>
                <w:color w:val="000080"/>
                <w:sz w:val="21"/>
                <w:szCs w:val="21"/>
                <w:shd w:val="clear" w:fill="C7EDCC"/>
              </w:rPr>
              <w:t>beans</w:t>
            </w:r>
            <w:r>
              <w:rPr>
                <w:rFonts w:hint="default" w:ascii="Courier New" w:hAnsi="Courier New" w:cs="Courier New"/>
                <w:color w:val="000000"/>
                <w:sz w:val="21"/>
                <w:szCs w:val="21"/>
                <w:shd w:val="clear" w:fill="C7EDCC"/>
              </w:rPr>
              <w:t>&gt;</w:t>
            </w:r>
          </w:p>
        </w:tc>
      </w:tr>
    </w:tbl>
    <w:p>
      <w:pPr>
        <w:keepNext w:val="0"/>
        <w:keepLines w:val="0"/>
        <w:pageBreakBefore w:val="0"/>
        <w:widowControl w:val="0"/>
        <w:kinsoku/>
        <w:wordWrap/>
        <w:overflowPunct/>
        <w:topLinePunct w:val="0"/>
        <w:autoSpaceDE/>
        <w:autoSpaceDN/>
        <w:bidi w:val="0"/>
        <w:adjustRightInd/>
        <w:snapToGrid/>
        <w:spacing w:after="0"/>
        <w:textAlignment w:val="auto"/>
        <w:rPr>
          <w:rFonts w:hint="default" w:ascii="Courier New" w:hAnsi="Courier New" w:eastAsia="宋体" w:cs="Courier New"/>
          <w:lang w:val="en-US" w:eastAsia="zh-CN"/>
        </w:rPr>
      </w:pPr>
      <w:r>
        <w:rPr>
          <w:rFonts w:hint="eastAsia" w:ascii="Courier New" w:hAnsi="Courier New" w:cs="Courier New"/>
          <w:lang w:val="en-US" w:eastAsia="zh-CN"/>
        </w:rPr>
        <w:t>提供</w:t>
      </w:r>
      <w:r>
        <w:rPr>
          <w:rFonts w:hint="default" w:ascii="Courier New" w:hAnsi="Courier New" w:cs="Courier New"/>
          <w:lang w:val="en-US" w:eastAsia="zh-CN"/>
        </w:rPr>
        <w:t>pinyougou-search-service\src\main\resources\log4j2.xml</w:t>
      </w:r>
      <w:r>
        <w:rPr>
          <w:rFonts w:hint="eastAsia" w:ascii="Courier New" w:hAnsi="Courier New" w:cs="Courier New"/>
          <w:lang w:val="en-US" w:eastAsia="zh-CN"/>
        </w:rPr>
        <w:t>，该文件为</w:t>
      </w:r>
      <w:r>
        <w:rPr>
          <w:rFonts w:hint="default" w:ascii="Courier New" w:hAnsi="Courier New" w:cs="Courier New"/>
          <w:lang w:val="en-US" w:eastAsia="zh-CN"/>
        </w:rPr>
        <w:t>ElasticSearch</w:t>
      </w:r>
      <w:r>
        <w:rPr>
          <w:rFonts w:hint="eastAsia" w:ascii="Courier New" w:hAnsi="Courier New" w:cs="Courier New"/>
          <w:lang w:val="en-US" w:eastAsia="zh-CN"/>
        </w:rPr>
        <w:t>的</w:t>
      </w:r>
      <w:r>
        <w:rPr>
          <w:rFonts w:hint="default" w:ascii="Courier New" w:hAnsi="Courier New" w:cs="Courier New"/>
          <w:lang w:val="en-US" w:eastAsia="zh-CN"/>
        </w:rPr>
        <w:t>java</w:t>
      </w:r>
      <w:r>
        <w:rPr>
          <w:rFonts w:hint="eastAsia" w:ascii="Courier New" w:hAnsi="Courier New" w:cs="Courier New"/>
          <w:lang w:val="en-US" w:eastAsia="zh-CN"/>
        </w:rPr>
        <w:t>客户端需要的日志文件。</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pageBreakBefore w:val="0"/>
              <w:widowControl/>
              <w:suppressLineNumbers w:val="0"/>
              <w:shd w:val="clear" w:fill="C8EDCC"/>
              <w:kinsoku/>
              <w:wordWrap/>
              <w:overflowPunct/>
              <w:topLinePunct w:val="0"/>
              <w:autoSpaceDE/>
              <w:autoSpaceDN/>
              <w:bidi w:val="0"/>
              <w:adjustRightInd/>
              <w:snapToGrid/>
              <w:spacing w:after="0"/>
              <w:textAlignment w:val="auto"/>
              <w:rPr>
                <w:rFonts w:hint="default" w:ascii="Courier New" w:hAnsi="Courier New" w:cs="Courier New"/>
                <w:sz w:val="10"/>
                <w:szCs w:val="10"/>
                <w:vertAlign w:val="baseline"/>
                <w:lang w:val="en-US" w:eastAsia="zh-CN"/>
              </w:rPr>
            </w:pPr>
            <w:r>
              <w:rPr>
                <w:rFonts w:hint="default" w:ascii="Courier New" w:hAnsi="Courier New" w:cs="Courier New"/>
                <w:i/>
                <w:color w:val="000000"/>
                <w:sz w:val="21"/>
                <w:szCs w:val="21"/>
                <w:shd w:val="clear" w:fill="C8EDCC"/>
              </w:rPr>
              <w:t>&lt;?</w:t>
            </w:r>
            <w:r>
              <w:rPr>
                <w:rFonts w:hint="default" w:ascii="Courier New" w:hAnsi="Courier New" w:cs="Courier New"/>
                <w:b/>
                <w:color w:val="0000FF"/>
                <w:sz w:val="21"/>
                <w:szCs w:val="21"/>
                <w:shd w:val="clear" w:fill="C8EDCC"/>
              </w:rPr>
              <w:t>xml version</w:t>
            </w:r>
            <w:r>
              <w:rPr>
                <w:rFonts w:hint="default" w:ascii="Courier New" w:hAnsi="Courier New" w:cs="Courier New"/>
                <w:b/>
                <w:color w:val="008000"/>
                <w:sz w:val="21"/>
                <w:szCs w:val="21"/>
                <w:shd w:val="clear" w:fill="C8EDCC"/>
              </w:rPr>
              <w:t xml:space="preserve">="1.0" </w:t>
            </w:r>
            <w:r>
              <w:rPr>
                <w:rFonts w:hint="default" w:ascii="Courier New" w:hAnsi="Courier New" w:cs="Courier New"/>
                <w:b/>
                <w:color w:val="0000FF"/>
                <w:sz w:val="21"/>
                <w:szCs w:val="21"/>
                <w:shd w:val="clear" w:fill="C8EDCC"/>
              </w:rPr>
              <w:t>encoding</w:t>
            </w:r>
            <w:r>
              <w:rPr>
                <w:rFonts w:hint="default" w:ascii="Courier New" w:hAnsi="Courier New" w:cs="Courier New"/>
                <w:b/>
                <w:color w:val="008000"/>
                <w:sz w:val="21"/>
                <w:szCs w:val="21"/>
                <w:shd w:val="clear" w:fill="C8EDCC"/>
              </w:rPr>
              <w:t>="UTF-8"</w:t>
            </w:r>
            <w:r>
              <w:rPr>
                <w:rFonts w:hint="default" w:ascii="Courier New" w:hAnsi="Courier New" w:cs="Courier New"/>
                <w:i/>
                <w:color w:val="000000"/>
                <w:sz w:val="21"/>
                <w:szCs w:val="21"/>
                <w:shd w:val="clear" w:fill="C8EDCC"/>
              </w:rPr>
              <w:t>?&gt;</w:t>
            </w:r>
            <w:r>
              <w:rPr>
                <w:rFonts w:hint="default" w:ascii="Courier New" w:hAnsi="Courier New" w:cs="Courier New"/>
                <w:i/>
                <w:color w:val="000000"/>
                <w:sz w:val="21"/>
                <w:szCs w:val="21"/>
                <w:shd w:val="clear" w:fill="C8EDCC"/>
              </w:rPr>
              <w:br w:type="textWrapping"/>
            </w:r>
            <w:r>
              <w:rPr>
                <w:rFonts w:hint="default" w:ascii="Courier New" w:hAnsi="Courier New" w:cs="Courier New"/>
                <w:color w:val="000000"/>
                <w:sz w:val="21"/>
                <w:szCs w:val="21"/>
                <w:shd w:val="clear" w:fill="C8EDCC"/>
              </w:rPr>
              <w:t>&lt;</w:t>
            </w:r>
            <w:r>
              <w:rPr>
                <w:rFonts w:hint="default" w:ascii="Courier New" w:hAnsi="Courier New" w:cs="Courier New"/>
                <w:b/>
                <w:color w:val="000080"/>
                <w:sz w:val="21"/>
                <w:szCs w:val="21"/>
                <w:shd w:val="clear" w:fill="C8EDCC"/>
              </w:rPr>
              <w:t xml:space="preserve">Configuration </w:t>
            </w:r>
            <w:r>
              <w:rPr>
                <w:rFonts w:hint="default" w:ascii="Courier New" w:hAnsi="Courier New" w:cs="Courier New"/>
                <w:b/>
                <w:color w:val="0000FF"/>
                <w:sz w:val="21"/>
                <w:szCs w:val="21"/>
                <w:shd w:val="clear" w:fill="C8EDCC"/>
              </w:rPr>
              <w:t>status</w:t>
            </w:r>
            <w:r>
              <w:rPr>
                <w:rFonts w:hint="default" w:ascii="Courier New" w:hAnsi="Courier New" w:cs="Courier New"/>
                <w:b/>
                <w:color w:val="008000"/>
                <w:sz w:val="21"/>
                <w:szCs w:val="21"/>
                <w:shd w:val="clear" w:fill="C8EDCC"/>
              </w:rPr>
              <w:t>="warn"</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Appenders</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 xml:space="preserve">Console </w:t>
            </w:r>
            <w:r>
              <w:rPr>
                <w:rFonts w:hint="default" w:ascii="Courier New" w:hAnsi="Courier New" w:cs="Courier New"/>
                <w:b/>
                <w:color w:val="0000FF"/>
                <w:sz w:val="21"/>
                <w:szCs w:val="21"/>
                <w:shd w:val="clear" w:fill="C8EDCC"/>
              </w:rPr>
              <w:t>name</w:t>
            </w:r>
            <w:r>
              <w:rPr>
                <w:rFonts w:hint="default" w:ascii="Courier New" w:hAnsi="Courier New" w:cs="Courier New"/>
                <w:b/>
                <w:color w:val="008000"/>
                <w:sz w:val="21"/>
                <w:szCs w:val="21"/>
                <w:shd w:val="clear" w:fill="C8EDCC"/>
              </w:rPr>
              <w:t xml:space="preserve">="Console" </w:t>
            </w:r>
            <w:r>
              <w:rPr>
                <w:rFonts w:hint="default" w:ascii="Courier New" w:hAnsi="Courier New" w:cs="Courier New"/>
                <w:b/>
                <w:color w:val="0000FF"/>
                <w:sz w:val="21"/>
                <w:szCs w:val="21"/>
                <w:shd w:val="clear" w:fill="C8EDCC"/>
              </w:rPr>
              <w:t>target</w:t>
            </w:r>
            <w:r>
              <w:rPr>
                <w:rFonts w:hint="default" w:ascii="Courier New" w:hAnsi="Courier New" w:cs="Courier New"/>
                <w:b/>
                <w:color w:val="008000"/>
                <w:sz w:val="21"/>
                <w:szCs w:val="21"/>
                <w:shd w:val="clear" w:fill="C8EDCC"/>
              </w:rPr>
              <w:t>="SYSTEM_OUT"</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 xml:space="preserve">PatternLayout </w:t>
            </w:r>
            <w:r>
              <w:rPr>
                <w:rFonts w:hint="default" w:ascii="Courier New" w:hAnsi="Courier New" w:cs="Courier New"/>
                <w:b/>
                <w:color w:val="0000FF"/>
                <w:sz w:val="21"/>
                <w:szCs w:val="21"/>
                <w:shd w:val="clear" w:fill="C8EDCC"/>
              </w:rPr>
              <w:t>pattern</w:t>
            </w:r>
            <w:r>
              <w:rPr>
                <w:rFonts w:hint="default" w:ascii="Courier New" w:hAnsi="Courier New" w:cs="Courier New"/>
                <w:b/>
                <w:color w:val="008000"/>
                <w:sz w:val="21"/>
                <w:szCs w:val="21"/>
                <w:shd w:val="clear" w:fill="C8EDCC"/>
              </w:rPr>
              <w:t>="%m%n"</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Console</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Appenders</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Loggers</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 xml:space="preserve">Root </w:t>
            </w:r>
            <w:r>
              <w:rPr>
                <w:rFonts w:hint="default" w:ascii="Courier New" w:hAnsi="Courier New" w:cs="Courier New"/>
                <w:b/>
                <w:color w:val="0000FF"/>
                <w:sz w:val="21"/>
                <w:szCs w:val="21"/>
                <w:shd w:val="clear" w:fill="C8EDCC"/>
              </w:rPr>
              <w:t>level</w:t>
            </w:r>
            <w:r>
              <w:rPr>
                <w:rFonts w:hint="default" w:ascii="Courier New" w:hAnsi="Courier New" w:cs="Courier New"/>
                <w:b/>
                <w:color w:val="008000"/>
                <w:sz w:val="21"/>
                <w:szCs w:val="21"/>
                <w:shd w:val="clear" w:fill="C8EDCC"/>
              </w:rPr>
              <w:t>="INFO"</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 xml:space="preserve">AppenderRef </w:t>
            </w:r>
            <w:r>
              <w:rPr>
                <w:rFonts w:hint="default" w:ascii="Courier New" w:hAnsi="Courier New" w:cs="Courier New"/>
                <w:b/>
                <w:color w:val="0000FF"/>
                <w:sz w:val="21"/>
                <w:szCs w:val="21"/>
                <w:shd w:val="clear" w:fill="C8EDCC"/>
              </w:rPr>
              <w:t>ref</w:t>
            </w:r>
            <w:r>
              <w:rPr>
                <w:rFonts w:hint="default" w:ascii="Courier New" w:hAnsi="Courier New" w:cs="Courier New"/>
                <w:b/>
                <w:color w:val="008000"/>
                <w:sz w:val="21"/>
                <w:szCs w:val="21"/>
                <w:shd w:val="clear" w:fill="C8EDCC"/>
              </w:rPr>
              <w:t>="Console"</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Root</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&lt;/</w:t>
            </w:r>
            <w:r>
              <w:rPr>
                <w:rFonts w:hint="default" w:ascii="Courier New" w:hAnsi="Courier New" w:cs="Courier New"/>
                <w:b/>
                <w:color w:val="000080"/>
                <w:sz w:val="21"/>
                <w:szCs w:val="21"/>
                <w:shd w:val="clear" w:fill="C8EDCC"/>
              </w:rPr>
              <w:t>Loggers</w:t>
            </w:r>
            <w:r>
              <w:rPr>
                <w:rFonts w:hint="default" w:ascii="Courier New" w:hAnsi="Courier New" w:cs="Courier New"/>
                <w:color w:val="000000"/>
                <w:sz w:val="21"/>
                <w:szCs w:val="21"/>
                <w:shd w:val="clear" w:fill="C8EDCC"/>
              </w:rPr>
              <w: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&lt;/</w:t>
            </w:r>
            <w:r>
              <w:rPr>
                <w:rFonts w:hint="default" w:ascii="Courier New" w:hAnsi="Courier New" w:cs="Courier New"/>
                <w:b/>
                <w:color w:val="000080"/>
                <w:sz w:val="21"/>
                <w:szCs w:val="21"/>
                <w:shd w:val="clear" w:fill="C8EDCC"/>
              </w:rPr>
              <w:t>Configuration</w:t>
            </w:r>
            <w:r>
              <w:rPr>
                <w:rFonts w:hint="default" w:ascii="Courier New" w:hAnsi="Courier New" w:cs="Courier New"/>
                <w:color w:val="000000"/>
                <w:sz w:val="21"/>
                <w:szCs w:val="21"/>
                <w:shd w:val="clear" w:fill="C8EDCC"/>
              </w:rPr>
              <w:t>&gt;</w:t>
            </w:r>
          </w:p>
        </w:tc>
      </w:tr>
    </w:tbl>
    <w:p>
      <w:pPr>
        <w:pStyle w:val="3"/>
        <w:keepNext/>
        <w:keepLines/>
        <w:pageBreakBefore w:val="0"/>
        <w:widowControl w:val="0"/>
        <w:numPr>
          <w:ilvl w:val="1"/>
          <w:numId w:val="0"/>
        </w:numPr>
        <w:kinsoku/>
        <w:wordWrap/>
        <w:overflowPunct/>
        <w:topLinePunct w:val="0"/>
        <w:autoSpaceDE/>
        <w:autoSpaceDN/>
        <w:bidi w:val="0"/>
        <w:adjustRightInd/>
        <w:snapToGrid/>
        <w:spacing w:before="20" w:after="20"/>
        <w:ind w:leftChars="0"/>
        <w:textAlignment w:val="auto"/>
        <w:outlineLvl w:val="1"/>
        <w:rPr>
          <w:rFonts w:hint="eastAsia"/>
          <w:lang w:val="en-US" w:eastAsia="zh-CN"/>
        </w:rPr>
      </w:pPr>
      <w:r>
        <w:rPr>
          <w:rFonts w:hint="eastAsia"/>
          <w:lang w:val="en-US" w:eastAsia="zh-CN"/>
        </w:rPr>
        <w:t>4.2 pinyougou-search-web(war)</w:t>
      </w:r>
    </w:p>
    <w:p>
      <w:pPr>
        <w:keepNext w:val="0"/>
        <w:keepLines w:val="0"/>
        <w:pageBreakBefore w:val="0"/>
        <w:widowControl w:val="0"/>
        <w:kinsoku/>
        <w:wordWrap/>
        <w:overflowPunct/>
        <w:topLinePunct w:val="0"/>
        <w:autoSpaceDE/>
        <w:autoSpaceDN/>
        <w:bidi w:val="0"/>
        <w:adjustRightInd/>
        <w:snapToGrid/>
        <w:spacing w:after="105"/>
        <w:textAlignment w:val="auto"/>
        <w:outlineLvl w:val="9"/>
        <w:rPr>
          <w:rFonts w:hint="default" w:ascii="Courier New" w:hAnsi="Courier New" w:cs="Courier New"/>
          <w:lang w:val="en-US" w:eastAsia="zh-CN"/>
        </w:rPr>
      </w:pPr>
      <w:r>
        <w:rPr>
          <w:rFonts w:hint="eastAsia" w:ascii="Courier New" w:hAnsi="Courier New" w:cs="Courier New"/>
          <w:lang w:val="en-US" w:eastAsia="zh-CN"/>
        </w:rPr>
        <w:t>与pinyougou-portal-web</w:t>
      </w:r>
      <w:r>
        <w:rPr>
          <w:rFonts w:hint="default" w:ascii="Courier New" w:hAnsi="Courier New" w:cs="Courier New"/>
          <w:lang w:val="en-US" w:eastAsia="zh-CN"/>
        </w:rPr>
        <w:t>构建方式</w:t>
      </w:r>
      <w:r>
        <w:rPr>
          <w:rFonts w:hint="eastAsia" w:ascii="Courier New" w:hAnsi="Courier New" w:cs="Courier New"/>
          <w:lang w:val="en-US" w:eastAsia="zh-CN"/>
        </w:rPr>
        <w:t>一样，拷贝pinyougou-portal-web模块中的</w:t>
      </w:r>
      <w:r>
        <w:rPr>
          <w:rFonts w:hint="eastAsia" w:ascii="Courier New" w:hAnsi="Courier New" w:cs="Courier New"/>
          <w:b/>
          <w:bCs/>
          <w:color w:val="FF0000"/>
          <w:lang w:val="en-US" w:eastAsia="zh-CN"/>
        </w:rPr>
        <w:t>web.xml、springmvc</w:t>
      </w:r>
      <w:r>
        <w:rPr>
          <w:rFonts w:hint="default" w:ascii="Courier New" w:hAnsi="Courier New" w:cs="Courier New"/>
          <w:b/>
          <w:bCs/>
          <w:color w:val="FF0000"/>
          <w:lang w:val="en-US" w:eastAsia="zh-CN"/>
        </w:rPr>
        <w:t>.xml</w:t>
      </w:r>
      <w:r>
        <w:rPr>
          <w:rFonts w:hint="eastAsia" w:ascii="Courier New" w:hAnsi="Courier New" w:cs="Courier New"/>
          <w:b/>
          <w:bCs/>
          <w:color w:val="FF0000"/>
          <w:lang w:val="en-US" w:eastAsia="zh-CN"/>
        </w:rPr>
        <w:t>、log4j.properties</w:t>
      </w:r>
    </w:p>
    <w:p>
      <w:pPr>
        <w:keepNext w:val="0"/>
        <w:keepLines w:val="0"/>
        <w:pageBreakBefore w:val="0"/>
        <w:widowControl w:val="0"/>
        <w:kinsoku/>
        <w:wordWrap/>
        <w:overflowPunct/>
        <w:topLinePunct w:val="0"/>
        <w:autoSpaceDE/>
        <w:autoSpaceDN/>
        <w:bidi w:val="0"/>
        <w:adjustRightInd/>
        <w:snapToGrid/>
        <w:spacing w:after="105"/>
        <w:textAlignment w:val="auto"/>
        <w:outlineLvl w:val="9"/>
        <w:rPr>
          <w:rFonts w:hint="eastAsia" w:ascii="Courier New" w:hAnsi="Courier New" w:cs="Courier New"/>
          <w:lang w:val="en-US" w:eastAsia="zh-CN"/>
        </w:rPr>
      </w:pPr>
      <w:r>
        <w:rPr>
          <w:rFonts w:hint="eastAsia" w:ascii="Courier New" w:hAnsi="Courier New" w:cs="Courier New"/>
          <w:lang w:val="en-US" w:eastAsia="zh-CN"/>
        </w:rPr>
        <w:t>pinyougou-search-web/pom.xml：</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pageBreakBefore w:val="0"/>
              <w:widowControl/>
              <w:suppressLineNumbers w:val="0"/>
              <w:shd w:val="clear" w:fill="C7EDCC"/>
              <w:kinsoku/>
              <w:wordWrap/>
              <w:overflowPunct/>
              <w:topLinePunct w:val="0"/>
              <w:autoSpaceDE/>
              <w:autoSpaceDN/>
              <w:bidi w:val="0"/>
              <w:adjustRightInd/>
              <w:snapToGrid/>
              <w:spacing w:after="0"/>
              <w:textAlignment w:val="auto"/>
              <w:outlineLvl w:val="9"/>
              <w:rPr>
                <w:rFonts w:hint="default" w:ascii="Courier New" w:hAnsi="Courier New" w:cs="Courier New"/>
                <w:sz w:val="21"/>
                <w:szCs w:val="21"/>
              </w:rPr>
            </w:pPr>
            <w:r>
              <w:rPr>
                <w:rFonts w:hint="default" w:ascii="Courier New" w:hAnsi="Courier New" w:cs="Courier New"/>
                <w:color w:val="000000"/>
                <w:sz w:val="21"/>
                <w:szCs w:val="21"/>
                <w:shd w:val="clear" w:fill="C7EDCC"/>
              </w:rPr>
              <w:t>&lt;</w:t>
            </w:r>
            <w:r>
              <w:rPr>
                <w:rFonts w:hint="default" w:ascii="Courier New" w:hAnsi="Courier New" w:cs="Courier New"/>
                <w:b/>
                <w:color w:val="000080"/>
                <w:sz w:val="21"/>
                <w:szCs w:val="21"/>
                <w:shd w:val="clear" w:fill="C7EDCC"/>
              </w:rPr>
              <w:t>properties</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&lt;!-- </w:t>
            </w:r>
            <w:r>
              <w:rPr>
                <w:rFonts w:hint="eastAsia" w:ascii="宋体" w:hAnsi="宋体" w:eastAsia="宋体" w:cs="宋体"/>
                <w:i/>
                <w:color w:val="808080"/>
                <w:sz w:val="21"/>
                <w:szCs w:val="21"/>
                <w:shd w:val="clear" w:fill="C7EDCC"/>
              </w:rPr>
              <w:t>覆盖父工程中的</w:t>
            </w:r>
            <w:r>
              <w:rPr>
                <w:rFonts w:hint="default" w:ascii="Courier New" w:hAnsi="Courier New" w:cs="Courier New"/>
                <w:i/>
                <w:color w:val="808080"/>
                <w:sz w:val="21"/>
                <w:szCs w:val="21"/>
                <w:shd w:val="clear" w:fill="C7EDCC"/>
              </w:rPr>
              <w:t>port</w:t>
            </w:r>
            <w:r>
              <w:rPr>
                <w:rFonts w:hint="eastAsia" w:ascii="宋体" w:hAnsi="宋体" w:eastAsia="宋体" w:cs="宋体"/>
                <w:i/>
                <w:color w:val="808080"/>
                <w:sz w:val="21"/>
                <w:szCs w:val="21"/>
                <w:shd w:val="clear" w:fill="C7EDCC"/>
              </w:rPr>
              <w:t xml:space="preserve">属性 </w:t>
            </w:r>
            <w:r>
              <w:rPr>
                <w:rFonts w:hint="default" w:ascii="Courier New" w:hAnsi="Courier New" w:cs="Courier New"/>
                <w:i/>
                <w:color w:val="808080"/>
                <w:sz w:val="21"/>
                <w:szCs w:val="21"/>
                <w:shd w:val="clear" w:fill="C7EDCC"/>
              </w:rPr>
              <w:t>--&gt;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color w:val="000000"/>
                <w:sz w:val="21"/>
                <w:szCs w:val="21"/>
                <w:shd w:val="clear" w:fill="C7EDCC"/>
              </w:rPr>
              <w:t>&lt;</w:t>
            </w:r>
            <w:r>
              <w:rPr>
                <w:rFonts w:hint="default" w:ascii="Courier New" w:hAnsi="Courier New" w:cs="Courier New"/>
                <w:b/>
                <w:color w:val="000080"/>
                <w:sz w:val="21"/>
                <w:szCs w:val="21"/>
                <w:shd w:val="clear" w:fill="C7EDCC"/>
              </w:rPr>
              <w:t>port</w:t>
            </w:r>
            <w:r>
              <w:rPr>
                <w:rFonts w:hint="default" w:ascii="Courier New" w:hAnsi="Courier New" w:cs="Courier New"/>
                <w:color w:val="000000"/>
                <w:sz w:val="21"/>
                <w:szCs w:val="21"/>
                <w:shd w:val="clear" w:fill="C7EDCC"/>
              </w:rPr>
              <w:t>&gt;</w:t>
            </w:r>
            <w:r>
              <w:rPr>
                <w:rFonts w:hint="default" w:ascii="Courier New" w:hAnsi="Courier New" w:cs="Courier New"/>
                <w:b/>
                <w:bCs/>
                <w:color w:val="FF0000"/>
                <w:sz w:val="21"/>
                <w:szCs w:val="21"/>
                <w:shd w:val="clear" w:fill="C7EDCC"/>
              </w:rPr>
              <w:t>910</w:t>
            </w:r>
            <w:r>
              <w:rPr>
                <w:rFonts w:hint="eastAsia" w:ascii="Courier New" w:hAnsi="Courier New" w:cs="Courier New"/>
                <w:b/>
                <w:bCs/>
                <w:color w:val="FF0000"/>
                <w:sz w:val="21"/>
                <w:szCs w:val="21"/>
                <w:shd w:val="clear" w:fill="C7EDCC"/>
                <w:lang w:val="en-US" w:eastAsia="zh-CN"/>
              </w:rPr>
              <w:t>4</w:t>
            </w:r>
            <w:r>
              <w:rPr>
                <w:rFonts w:hint="default" w:ascii="Courier New" w:hAnsi="Courier New" w:cs="Courier New"/>
                <w:color w:val="000000"/>
                <w:sz w:val="21"/>
                <w:szCs w:val="21"/>
                <w:shd w:val="clear" w:fill="C7EDCC"/>
              </w:rPr>
              <w:t>&lt;/</w:t>
            </w:r>
            <w:r>
              <w:rPr>
                <w:rFonts w:hint="default" w:ascii="Courier New" w:hAnsi="Courier New" w:cs="Courier New"/>
                <w:b/>
                <w:color w:val="000080"/>
                <w:sz w:val="21"/>
                <w:szCs w:val="21"/>
                <w:shd w:val="clear" w:fill="C7EDCC"/>
              </w:rPr>
              <w:t>port</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&lt;/</w:t>
            </w:r>
            <w:r>
              <w:rPr>
                <w:rFonts w:hint="default" w:ascii="Courier New" w:hAnsi="Courier New" w:cs="Courier New"/>
                <w:b/>
                <w:color w:val="000080"/>
                <w:sz w:val="21"/>
                <w:szCs w:val="21"/>
                <w:shd w:val="clear" w:fill="C7EDCC"/>
              </w:rPr>
              <w:t>properties</w:t>
            </w:r>
            <w:r>
              <w:rPr>
                <w:rFonts w:hint="default" w:ascii="Courier New" w:hAnsi="Courier New" w:cs="Courier New"/>
                <w:color w:val="000000"/>
                <w:sz w:val="21"/>
                <w:szCs w:val="21"/>
                <w:shd w:val="clear" w:fill="C7EDCC"/>
              </w:rPr>
              <w:t>&gt;</w:t>
            </w:r>
          </w:p>
        </w:tc>
      </w:tr>
    </w:tbl>
    <w:p>
      <w:pPr>
        <w:keepNext w:val="0"/>
        <w:keepLines w:val="0"/>
        <w:pageBreakBefore w:val="0"/>
        <w:widowControl w:val="0"/>
        <w:kinsoku/>
        <w:wordWrap/>
        <w:overflowPunct/>
        <w:topLinePunct w:val="0"/>
        <w:autoSpaceDE/>
        <w:autoSpaceDN/>
        <w:bidi w:val="0"/>
        <w:adjustRightInd/>
        <w:snapToGrid/>
        <w:spacing w:after="105"/>
        <w:textAlignment w:val="auto"/>
        <w:outlineLvl w:val="9"/>
        <w:rPr>
          <w:rFonts w:hint="eastAsia" w:ascii="Courier New" w:hAnsi="Courier New" w:cs="Courier New"/>
          <w:lang w:val="en-US" w:eastAsia="zh-CN"/>
        </w:rPr>
      </w:pPr>
      <w:r>
        <w:rPr>
          <w:rFonts w:hint="eastAsia" w:ascii="Courier New" w:hAnsi="Courier New" w:cs="Courier New"/>
          <w:lang w:val="en-US" w:eastAsia="zh-CN"/>
        </w:rPr>
        <w:t>pinyougou-search-web/src/main/resources/springmvc.xml：</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pageBreakBefore w:val="0"/>
              <w:widowControl/>
              <w:suppressLineNumbers w:val="0"/>
              <w:shd w:val="clear" w:fill="C8EDCC"/>
              <w:kinsoku/>
              <w:wordWrap/>
              <w:overflowPunct/>
              <w:topLinePunct w:val="0"/>
              <w:autoSpaceDE/>
              <w:autoSpaceDN/>
              <w:bidi w:val="0"/>
              <w:adjustRightInd/>
              <w:snapToGrid/>
              <w:spacing w:after="0"/>
              <w:textAlignment w:val="auto"/>
              <w:rPr>
                <w:rFonts w:hint="default" w:ascii="Courier New" w:hAnsi="Courier New" w:cs="Courier New"/>
                <w:sz w:val="16"/>
                <w:szCs w:val="16"/>
              </w:rPr>
            </w:pPr>
            <w:r>
              <w:rPr>
                <w:rFonts w:hint="default" w:ascii="Courier New" w:hAnsi="Courier New" w:cs="Courier New"/>
                <w:i/>
                <w:color w:val="000000"/>
                <w:sz w:val="20"/>
                <w:szCs w:val="20"/>
                <w:shd w:val="clear" w:fill="C8EDCC"/>
              </w:rPr>
              <w:t>&lt;?</w:t>
            </w:r>
            <w:r>
              <w:rPr>
                <w:rFonts w:hint="default" w:ascii="Courier New" w:hAnsi="Courier New" w:cs="Courier New"/>
                <w:b/>
                <w:color w:val="0000FF"/>
                <w:sz w:val="20"/>
                <w:szCs w:val="20"/>
                <w:shd w:val="clear" w:fill="C8EDCC"/>
              </w:rPr>
              <w:t>xml version</w:t>
            </w:r>
            <w:r>
              <w:rPr>
                <w:rFonts w:hint="default" w:ascii="Courier New" w:hAnsi="Courier New" w:cs="Courier New"/>
                <w:b/>
                <w:color w:val="008000"/>
                <w:sz w:val="20"/>
                <w:szCs w:val="20"/>
                <w:shd w:val="clear" w:fill="C8EDCC"/>
              </w:rPr>
              <w:t xml:space="preserve">="1.0" </w:t>
            </w:r>
            <w:r>
              <w:rPr>
                <w:rFonts w:hint="default" w:ascii="Courier New" w:hAnsi="Courier New" w:cs="Courier New"/>
                <w:b/>
                <w:color w:val="0000FF"/>
                <w:sz w:val="20"/>
                <w:szCs w:val="20"/>
                <w:shd w:val="clear" w:fill="C8EDCC"/>
              </w:rPr>
              <w:t>encoding</w:t>
            </w:r>
            <w:r>
              <w:rPr>
                <w:rFonts w:hint="default" w:ascii="Courier New" w:hAnsi="Courier New" w:cs="Courier New"/>
                <w:b/>
                <w:color w:val="008000"/>
                <w:sz w:val="20"/>
                <w:szCs w:val="20"/>
                <w:shd w:val="clear" w:fill="C8EDCC"/>
              </w:rPr>
              <w:t>="utf-8"</w:t>
            </w:r>
            <w:r>
              <w:rPr>
                <w:rFonts w:hint="default" w:ascii="Courier New" w:hAnsi="Courier New" w:cs="Courier New"/>
                <w:i/>
                <w:color w:val="000000"/>
                <w:sz w:val="20"/>
                <w:szCs w:val="20"/>
                <w:shd w:val="clear" w:fill="C8EDCC"/>
              </w:rPr>
              <w:t>?&gt;</w:t>
            </w:r>
            <w:r>
              <w:rPr>
                <w:rFonts w:hint="default" w:ascii="Courier New" w:hAnsi="Courier New" w:cs="Courier New"/>
                <w:i/>
                <w:color w:val="000000"/>
                <w:sz w:val="20"/>
                <w:szCs w:val="20"/>
                <w:shd w:val="clear" w:fill="C8EDCC"/>
              </w:rPr>
              <w:br w:type="textWrapping"/>
            </w:r>
            <w:r>
              <w:rPr>
                <w:rFonts w:hint="default" w:ascii="Courier New" w:hAnsi="Courier New" w:cs="Courier New"/>
                <w:color w:val="000000"/>
                <w:sz w:val="20"/>
                <w:szCs w:val="20"/>
                <w:shd w:val="clear" w:fill="C8EDCC"/>
              </w:rPr>
              <w:t>&lt;</w:t>
            </w:r>
            <w:r>
              <w:rPr>
                <w:rFonts w:hint="default" w:ascii="Courier New" w:hAnsi="Courier New" w:cs="Courier New"/>
                <w:b/>
                <w:color w:val="000080"/>
                <w:sz w:val="20"/>
                <w:szCs w:val="20"/>
                <w:shd w:val="clear" w:fill="C8EDCC"/>
              </w:rPr>
              <w:t xml:space="preserve">beans </w:t>
            </w:r>
            <w:r>
              <w:rPr>
                <w:rFonts w:hint="default" w:ascii="Courier New" w:hAnsi="Courier New" w:cs="Courier New"/>
                <w:b/>
                <w:color w:val="0000FF"/>
                <w:sz w:val="20"/>
                <w:szCs w:val="20"/>
                <w:shd w:val="clear" w:fill="C8EDCC"/>
              </w:rPr>
              <w:t>xmlns</w:t>
            </w:r>
            <w:r>
              <w:rPr>
                <w:rFonts w:hint="default" w:ascii="Courier New" w:hAnsi="Courier New" w:cs="Courier New"/>
                <w:b/>
                <w:color w:val="008000"/>
                <w:sz w:val="20"/>
                <w:szCs w:val="20"/>
                <w:shd w:val="clear" w:fill="C8EDCC"/>
              </w:rPr>
              <w:t>="http://www.springframework.org/schema/beans"</w:t>
            </w:r>
            <w:r>
              <w:rPr>
                <w:rFonts w:hint="default" w:ascii="Courier New" w:hAnsi="Courier New" w:cs="Courier New"/>
                <w:b/>
                <w:color w:val="008000"/>
                <w:sz w:val="20"/>
                <w:szCs w:val="20"/>
                <w:shd w:val="clear" w:fill="C8EDCC"/>
              </w:rPr>
              <w:br w:type="textWrapping"/>
            </w:r>
            <w:r>
              <w:rPr>
                <w:rFonts w:hint="default" w:ascii="Courier New" w:hAnsi="Courier New" w:cs="Courier New"/>
                <w:b/>
                <w:color w:val="008000"/>
                <w:sz w:val="20"/>
                <w:szCs w:val="20"/>
                <w:shd w:val="clear" w:fill="C8EDCC"/>
              </w:rPr>
              <w:t xml:space="preserve">       </w:t>
            </w:r>
            <w:r>
              <w:rPr>
                <w:rFonts w:hint="default" w:ascii="Courier New" w:hAnsi="Courier New" w:cs="Courier New"/>
                <w:b/>
                <w:color w:val="0000FF"/>
                <w:sz w:val="20"/>
                <w:szCs w:val="20"/>
                <w:shd w:val="clear" w:fill="C8EDCC"/>
              </w:rPr>
              <w:t>xmlns:</w:t>
            </w:r>
            <w:r>
              <w:rPr>
                <w:rFonts w:hint="default" w:ascii="Courier New" w:hAnsi="Courier New" w:cs="Courier New"/>
                <w:b/>
                <w:color w:val="660E7A"/>
                <w:sz w:val="20"/>
                <w:szCs w:val="20"/>
                <w:shd w:val="clear" w:fill="C8EDCC"/>
              </w:rPr>
              <w:t>xsi</w:t>
            </w:r>
            <w:r>
              <w:rPr>
                <w:rFonts w:hint="default" w:ascii="Courier New" w:hAnsi="Courier New" w:cs="Courier New"/>
                <w:b/>
                <w:color w:val="008000"/>
                <w:sz w:val="20"/>
                <w:szCs w:val="20"/>
                <w:shd w:val="clear" w:fill="C8EDCC"/>
              </w:rPr>
              <w:t>="http://www.w3.org/2001/XMLSchema-instance"</w:t>
            </w:r>
            <w:r>
              <w:rPr>
                <w:rFonts w:hint="default" w:ascii="Courier New" w:hAnsi="Courier New" w:cs="Courier New"/>
                <w:b/>
                <w:color w:val="008000"/>
                <w:sz w:val="20"/>
                <w:szCs w:val="20"/>
                <w:shd w:val="clear" w:fill="C8EDCC"/>
              </w:rPr>
              <w:br w:type="textWrapping"/>
            </w:r>
            <w:r>
              <w:rPr>
                <w:rFonts w:hint="default" w:ascii="Courier New" w:hAnsi="Courier New" w:cs="Courier New"/>
                <w:b/>
                <w:color w:val="008000"/>
                <w:sz w:val="20"/>
                <w:szCs w:val="20"/>
                <w:shd w:val="clear" w:fill="C8EDCC"/>
              </w:rPr>
              <w:t xml:space="preserve">       </w:t>
            </w:r>
            <w:r>
              <w:rPr>
                <w:rFonts w:hint="default" w:ascii="Courier New" w:hAnsi="Courier New" w:cs="Courier New"/>
                <w:b/>
                <w:color w:val="0000FF"/>
                <w:sz w:val="20"/>
                <w:szCs w:val="20"/>
                <w:shd w:val="clear" w:fill="C8EDCC"/>
              </w:rPr>
              <w:t>xmlns:</w:t>
            </w:r>
            <w:r>
              <w:rPr>
                <w:rFonts w:hint="default" w:ascii="Courier New" w:hAnsi="Courier New" w:cs="Courier New"/>
                <w:b/>
                <w:color w:val="660E7A"/>
                <w:sz w:val="20"/>
                <w:szCs w:val="20"/>
                <w:shd w:val="clear" w:fill="C8EDCC"/>
              </w:rPr>
              <w:t>mvc</w:t>
            </w:r>
            <w:r>
              <w:rPr>
                <w:rFonts w:hint="default" w:ascii="Courier New" w:hAnsi="Courier New" w:cs="Courier New"/>
                <w:b/>
                <w:color w:val="008000"/>
                <w:sz w:val="20"/>
                <w:szCs w:val="20"/>
                <w:shd w:val="clear" w:fill="C8EDCC"/>
              </w:rPr>
              <w:t>="http://www.springframework.org/schema/mvc"</w:t>
            </w:r>
            <w:r>
              <w:rPr>
                <w:rFonts w:hint="default" w:ascii="Courier New" w:hAnsi="Courier New" w:cs="Courier New"/>
                <w:b/>
                <w:color w:val="008000"/>
                <w:sz w:val="20"/>
                <w:szCs w:val="20"/>
                <w:shd w:val="clear" w:fill="C8EDCC"/>
              </w:rPr>
              <w:br w:type="textWrapping"/>
            </w:r>
            <w:r>
              <w:rPr>
                <w:rFonts w:hint="default" w:ascii="Courier New" w:hAnsi="Courier New" w:cs="Courier New"/>
                <w:b/>
                <w:color w:val="008000"/>
                <w:sz w:val="20"/>
                <w:szCs w:val="20"/>
                <w:shd w:val="clear" w:fill="C8EDCC"/>
              </w:rPr>
              <w:t xml:space="preserve">       </w:t>
            </w:r>
            <w:r>
              <w:rPr>
                <w:rFonts w:hint="default" w:ascii="Courier New" w:hAnsi="Courier New" w:cs="Courier New"/>
                <w:b/>
                <w:color w:val="0000FF"/>
                <w:sz w:val="20"/>
                <w:szCs w:val="20"/>
                <w:shd w:val="clear" w:fill="C8EDCC"/>
              </w:rPr>
              <w:t>xmlns:</w:t>
            </w:r>
            <w:r>
              <w:rPr>
                <w:rFonts w:hint="default" w:ascii="Courier New" w:hAnsi="Courier New" w:cs="Courier New"/>
                <w:b/>
                <w:color w:val="660E7A"/>
                <w:sz w:val="20"/>
                <w:szCs w:val="20"/>
                <w:shd w:val="clear" w:fill="C8EDCC"/>
              </w:rPr>
              <w:t>dubbo</w:t>
            </w:r>
            <w:r>
              <w:rPr>
                <w:rFonts w:hint="default" w:ascii="Courier New" w:hAnsi="Courier New" w:cs="Courier New"/>
                <w:b/>
                <w:color w:val="008000"/>
                <w:sz w:val="20"/>
                <w:szCs w:val="20"/>
                <w:shd w:val="clear" w:fill="C8EDCC"/>
              </w:rPr>
              <w:t>="http://code.alibabatech.com/schema/dubbo"</w:t>
            </w:r>
            <w:r>
              <w:rPr>
                <w:rFonts w:hint="default" w:ascii="Courier New" w:hAnsi="Courier New" w:cs="Courier New"/>
                <w:b/>
                <w:color w:val="008000"/>
                <w:sz w:val="20"/>
                <w:szCs w:val="20"/>
                <w:shd w:val="clear" w:fill="C8EDCC"/>
              </w:rPr>
              <w:br w:type="textWrapping"/>
            </w:r>
            <w:r>
              <w:rPr>
                <w:rFonts w:hint="default" w:ascii="Courier New" w:hAnsi="Courier New" w:cs="Courier New"/>
                <w:b/>
                <w:color w:val="008000"/>
                <w:sz w:val="20"/>
                <w:szCs w:val="20"/>
                <w:shd w:val="clear" w:fill="C8EDCC"/>
              </w:rPr>
              <w:t xml:space="preserve">       </w:t>
            </w:r>
            <w:r>
              <w:rPr>
                <w:rFonts w:hint="default" w:ascii="Courier New" w:hAnsi="Courier New" w:cs="Courier New"/>
                <w:b/>
                <w:color w:val="0000FF"/>
                <w:sz w:val="20"/>
                <w:szCs w:val="20"/>
                <w:shd w:val="clear" w:fill="C8EDCC"/>
              </w:rPr>
              <w:t>xmlns:</w:t>
            </w:r>
            <w:r>
              <w:rPr>
                <w:rFonts w:hint="default" w:ascii="Courier New" w:hAnsi="Courier New" w:cs="Courier New"/>
                <w:b/>
                <w:color w:val="660E7A"/>
                <w:sz w:val="20"/>
                <w:szCs w:val="20"/>
                <w:shd w:val="clear" w:fill="C8EDCC"/>
              </w:rPr>
              <w:t>context</w:t>
            </w:r>
            <w:r>
              <w:rPr>
                <w:rFonts w:hint="default" w:ascii="Courier New" w:hAnsi="Courier New" w:cs="Courier New"/>
                <w:b/>
                <w:color w:val="008000"/>
                <w:sz w:val="20"/>
                <w:szCs w:val="20"/>
                <w:shd w:val="clear" w:fill="C8EDCC"/>
              </w:rPr>
              <w:t>="http://www.springframework.org/schema/context"</w:t>
            </w:r>
            <w:r>
              <w:rPr>
                <w:rFonts w:hint="default" w:ascii="Courier New" w:hAnsi="Courier New" w:cs="Courier New"/>
                <w:b/>
                <w:color w:val="008000"/>
                <w:sz w:val="20"/>
                <w:szCs w:val="20"/>
                <w:shd w:val="clear" w:fill="C8EDCC"/>
              </w:rPr>
              <w:br w:type="textWrapping"/>
            </w:r>
            <w:r>
              <w:rPr>
                <w:rFonts w:hint="default" w:ascii="Courier New" w:hAnsi="Courier New" w:cs="Courier New"/>
                <w:b/>
                <w:color w:val="008000"/>
                <w:sz w:val="20"/>
                <w:szCs w:val="20"/>
                <w:shd w:val="clear" w:fill="C8EDCC"/>
              </w:rPr>
              <w:t xml:space="preserve">       </w:t>
            </w:r>
            <w:r>
              <w:rPr>
                <w:rFonts w:hint="default" w:ascii="Courier New" w:hAnsi="Courier New" w:cs="Courier New"/>
                <w:b/>
                <w:color w:val="660E7A"/>
                <w:sz w:val="20"/>
                <w:szCs w:val="20"/>
                <w:shd w:val="clear" w:fill="C8EDCC"/>
              </w:rPr>
              <w:t>xsi</w:t>
            </w:r>
            <w:r>
              <w:rPr>
                <w:rFonts w:hint="default" w:ascii="Courier New" w:hAnsi="Courier New" w:cs="Courier New"/>
                <w:b/>
                <w:color w:val="0000FF"/>
                <w:sz w:val="20"/>
                <w:szCs w:val="20"/>
                <w:shd w:val="clear" w:fill="C8EDCC"/>
              </w:rPr>
              <w:t>:schemaLocation</w:t>
            </w:r>
            <w:r>
              <w:rPr>
                <w:rFonts w:hint="default" w:ascii="Courier New" w:hAnsi="Courier New" w:cs="Courier New"/>
                <w:b/>
                <w:color w:val="008000"/>
                <w:sz w:val="20"/>
                <w:szCs w:val="20"/>
                <w:shd w:val="clear" w:fill="C8EDCC"/>
              </w:rPr>
              <w:t>="http://www.springframework.org/schema/beans</w:t>
            </w:r>
            <w:r>
              <w:rPr>
                <w:rFonts w:hint="default" w:ascii="Courier New" w:hAnsi="Courier New" w:cs="Courier New"/>
                <w:b/>
                <w:color w:val="008000"/>
                <w:sz w:val="20"/>
                <w:szCs w:val="20"/>
                <w:shd w:val="clear" w:fill="C8EDCC"/>
              </w:rPr>
              <w:br w:type="textWrapping"/>
            </w:r>
            <w:r>
              <w:rPr>
                <w:rFonts w:hint="default" w:ascii="Courier New" w:hAnsi="Courier New" w:cs="Courier New"/>
                <w:b/>
                <w:color w:val="008000"/>
                <w:sz w:val="20"/>
                <w:szCs w:val="20"/>
                <w:shd w:val="clear" w:fill="C8EDCC"/>
              </w:rPr>
              <w:t xml:space="preserve">       http://www.springframework.org/schema/beans/spring-beans.xsd</w:t>
            </w:r>
            <w:r>
              <w:rPr>
                <w:rFonts w:hint="default" w:ascii="Courier New" w:hAnsi="Courier New" w:cs="Courier New"/>
                <w:b/>
                <w:color w:val="008000"/>
                <w:sz w:val="20"/>
                <w:szCs w:val="20"/>
                <w:shd w:val="clear" w:fill="C8EDCC"/>
              </w:rPr>
              <w:br w:type="textWrapping"/>
            </w:r>
            <w:r>
              <w:rPr>
                <w:rFonts w:hint="default" w:ascii="Courier New" w:hAnsi="Courier New" w:cs="Courier New"/>
                <w:b/>
                <w:color w:val="008000"/>
                <w:sz w:val="20"/>
                <w:szCs w:val="20"/>
                <w:shd w:val="clear" w:fill="C8EDCC"/>
              </w:rPr>
              <w:t xml:space="preserve">       http://www.springframework.org/schema/mvc</w:t>
            </w:r>
            <w:r>
              <w:rPr>
                <w:rFonts w:hint="default" w:ascii="Courier New" w:hAnsi="Courier New" w:cs="Courier New"/>
                <w:b/>
                <w:color w:val="008000"/>
                <w:sz w:val="20"/>
                <w:szCs w:val="20"/>
                <w:shd w:val="clear" w:fill="C8EDCC"/>
              </w:rPr>
              <w:br w:type="textWrapping"/>
            </w:r>
            <w:r>
              <w:rPr>
                <w:rFonts w:hint="default" w:ascii="Courier New" w:hAnsi="Courier New" w:cs="Courier New"/>
                <w:b/>
                <w:color w:val="008000"/>
                <w:sz w:val="20"/>
                <w:szCs w:val="20"/>
                <w:shd w:val="clear" w:fill="C8EDCC"/>
              </w:rPr>
              <w:t xml:space="preserve">       http://www.springframework.org/schema/mvc/spring-mvc.xsd</w:t>
            </w:r>
            <w:r>
              <w:rPr>
                <w:rFonts w:hint="default" w:ascii="Courier New" w:hAnsi="Courier New" w:cs="Courier New"/>
                <w:b/>
                <w:color w:val="008000"/>
                <w:sz w:val="20"/>
                <w:szCs w:val="20"/>
                <w:shd w:val="clear" w:fill="C8EDCC"/>
              </w:rPr>
              <w:br w:type="textWrapping"/>
            </w:r>
            <w:r>
              <w:rPr>
                <w:rFonts w:hint="default" w:ascii="Courier New" w:hAnsi="Courier New" w:cs="Courier New"/>
                <w:b/>
                <w:color w:val="008000"/>
                <w:sz w:val="20"/>
                <w:szCs w:val="20"/>
                <w:shd w:val="clear" w:fill="C8EDCC"/>
              </w:rPr>
              <w:t xml:space="preserve">       http://code.alibabatech.com/schema/dubbo</w:t>
            </w:r>
            <w:r>
              <w:rPr>
                <w:rFonts w:hint="default" w:ascii="Courier New" w:hAnsi="Courier New" w:cs="Courier New"/>
                <w:b/>
                <w:color w:val="008000"/>
                <w:sz w:val="20"/>
                <w:szCs w:val="20"/>
                <w:shd w:val="clear" w:fill="C8EDCC"/>
              </w:rPr>
              <w:br w:type="textWrapping"/>
            </w:r>
            <w:r>
              <w:rPr>
                <w:rFonts w:hint="default" w:ascii="Courier New" w:hAnsi="Courier New" w:cs="Courier New"/>
                <w:b/>
                <w:color w:val="008000"/>
                <w:sz w:val="20"/>
                <w:szCs w:val="20"/>
                <w:shd w:val="clear" w:fill="C8EDCC"/>
              </w:rPr>
              <w:t xml:space="preserve">       http://code.alibabatech.com/schema/dubbo/dubbo.xsd</w:t>
            </w:r>
            <w:r>
              <w:rPr>
                <w:rFonts w:hint="default" w:ascii="Courier New" w:hAnsi="Courier New" w:cs="Courier New"/>
                <w:b/>
                <w:color w:val="008000"/>
                <w:sz w:val="20"/>
                <w:szCs w:val="20"/>
                <w:shd w:val="clear" w:fill="C8EDCC"/>
              </w:rPr>
              <w:br w:type="textWrapping"/>
            </w:r>
            <w:r>
              <w:rPr>
                <w:rFonts w:hint="default" w:ascii="Courier New" w:hAnsi="Courier New" w:cs="Courier New"/>
                <w:b/>
                <w:color w:val="008000"/>
                <w:sz w:val="20"/>
                <w:szCs w:val="20"/>
                <w:shd w:val="clear" w:fill="C8EDCC"/>
              </w:rPr>
              <w:t xml:space="preserve">       http://www.springframework.org/schema/context</w:t>
            </w:r>
            <w:r>
              <w:rPr>
                <w:rFonts w:hint="default" w:ascii="Courier New" w:hAnsi="Courier New" w:cs="Courier New"/>
                <w:b/>
                <w:color w:val="008000"/>
                <w:sz w:val="20"/>
                <w:szCs w:val="20"/>
                <w:shd w:val="clear" w:fill="C8EDCC"/>
              </w:rPr>
              <w:br w:type="textWrapping"/>
            </w:r>
            <w:r>
              <w:rPr>
                <w:rFonts w:hint="default" w:ascii="Courier New" w:hAnsi="Courier New" w:cs="Courier New"/>
                <w:b/>
                <w:color w:val="008000"/>
                <w:sz w:val="18"/>
                <w:szCs w:val="18"/>
                <w:shd w:val="clear" w:fill="C8EDCC"/>
              </w:rPr>
              <w:t xml:space="preserve">       http://www.springframework.org/schema/context/spring-context.xsd"</w:t>
            </w:r>
            <w:r>
              <w:rPr>
                <w:rFonts w:hint="default" w:ascii="Courier New" w:hAnsi="Courier New" w:cs="Courier New"/>
                <w:color w:val="000000"/>
                <w:sz w:val="18"/>
                <w:szCs w:val="18"/>
                <w:shd w:val="clear" w:fill="C8EDCC"/>
              </w:rPr>
              <w:t>&gt;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i/>
                <w:color w:val="808080"/>
                <w:sz w:val="20"/>
                <w:szCs w:val="20"/>
                <w:shd w:val="clear" w:fill="C8EDCC"/>
              </w:rPr>
              <w:t xml:space="preserve">&lt;!-- </w:t>
            </w:r>
            <w:r>
              <w:rPr>
                <w:rFonts w:hint="eastAsia" w:ascii="宋体" w:hAnsi="宋体" w:eastAsia="宋体" w:cs="宋体"/>
                <w:i/>
                <w:color w:val="808080"/>
                <w:sz w:val="20"/>
                <w:szCs w:val="20"/>
                <w:shd w:val="clear" w:fill="C8EDCC"/>
              </w:rPr>
              <w:t xml:space="preserve">配置开启组件扫描 </w:t>
            </w:r>
            <w:r>
              <w:rPr>
                <w:rFonts w:hint="default" w:ascii="Courier New" w:hAnsi="Courier New" w:cs="Courier New"/>
                <w:i/>
                <w:color w:val="808080"/>
                <w:sz w:val="20"/>
                <w:szCs w:val="20"/>
                <w:shd w:val="clear" w:fill="C8EDCC"/>
              </w:rPr>
              <w:t>--&gt;</w:t>
            </w:r>
            <w:r>
              <w:rPr>
                <w:rFonts w:hint="default" w:ascii="Courier New" w:hAnsi="Courier New" w:cs="Courier New"/>
                <w:i/>
                <w:color w:val="808080"/>
                <w:sz w:val="20"/>
                <w:szCs w:val="20"/>
                <w:shd w:val="clear" w:fill="C8EDCC"/>
              </w:rPr>
              <w:br w:type="textWrapping"/>
            </w:r>
            <w:r>
              <w:rPr>
                <w:rFonts w:hint="default" w:ascii="Courier New" w:hAnsi="Courier New" w:cs="Courier New"/>
                <w:i/>
                <w:color w:val="808080"/>
                <w:sz w:val="20"/>
                <w:szCs w:val="20"/>
                <w:shd w:val="clear" w:fill="C8EDCC"/>
              </w:rPr>
              <w:t xml:space="preserve">   </w:t>
            </w:r>
            <w:r>
              <w:rPr>
                <w:rFonts w:hint="default" w:ascii="Courier New" w:hAnsi="Courier New" w:cs="Courier New"/>
                <w:b/>
                <w:bCs/>
                <w:i/>
                <w:color w:val="FF0000"/>
                <w:sz w:val="18"/>
                <w:szCs w:val="18"/>
                <w:shd w:val="clear" w:fill="C8EDCC"/>
              </w:rPr>
              <w:t xml:space="preserve"> </w:t>
            </w:r>
            <w:r>
              <w:rPr>
                <w:rFonts w:hint="default" w:ascii="Courier New" w:hAnsi="Courier New" w:cs="Courier New"/>
                <w:b/>
                <w:bCs/>
                <w:color w:val="FF0000"/>
                <w:sz w:val="18"/>
                <w:szCs w:val="18"/>
                <w:shd w:val="clear" w:fill="C8EDCC"/>
              </w:rPr>
              <w:t>&lt;context:component-scan base-package="com.pinyougou.search.controller"/&gt;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i/>
                <w:color w:val="808080"/>
                <w:sz w:val="20"/>
                <w:szCs w:val="20"/>
                <w:shd w:val="clear" w:fill="C8EDCC"/>
              </w:rPr>
              <w:t xml:space="preserve">&lt;!-- </w:t>
            </w:r>
            <w:r>
              <w:rPr>
                <w:rFonts w:hint="eastAsia" w:ascii="宋体" w:hAnsi="宋体" w:eastAsia="宋体" w:cs="宋体"/>
                <w:i/>
                <w:color w:val="808080"/>
                <w:sz w:val="20"/>
                <w:szCs w:val="20"/>
                <w:shd w:val="clear" w:fill="C8EDCC"/>
              </w:rPr>
              <w:t>开启</w:t>
            </w:r>
            <w:r>
              <w:rPr>
                <w:rFonts w:hint="default" w:ascii="Courier New" w:hAnsi="Courier New" w:cs="Courier New"/>
                <w:i/>
                <w:color w:val="808080"/>
                <w:sz w:val="20"/>
                <w:szCs w:val="20"/>
                <w:shd w:val="clear" w:fill="C8EDCC"/>
              </w:rPr>
              <w:t>MVC</w:t>
            </w:r>
            <w:r>
              <w:rPr>
                <w:rFonts w:hint="eastAsia" w:ascii="宋体" w:hAnsi="宋体" w:eastAsia="宋体" w:cs="宋体"/>
                <w:i/>
                <w:color w:val="808080"/>
                <w:sz w:val="20"/>
                <w:szCs w:val="20"/>
                <w:shd w:val="clear" w:fill="C8EDCC"/>
              </w:rPr>
              <w:t xml:space="preserve">注解驱动 </w:t>
            </w:r>
            <w:r>
              <w:rPr>
                <w:rFonts w:hint="default" w:ascii="Courier New" w:hAnsi="Courier New" w:cs="Courier New"/>
                <w:i/>
                <w:color w:val="808080"/>
                <w:sz w:val="20"/>
                <w:szCs w:val="20"/>
                <w:shd w:val="clear" w:fill="C8EDCC"/>
              </w:rPr>
              <w:t>--&gt;</w:t>
            </w:r>
            <w:r>
              <w:rPr>
                <w:rFonts w:hint="default" w:ascii="Courier New" w:hAnsi="Courier New" w:cs="Courier New"/>
                <w:i/>
                <w:color w:val="808080"/>
                <w:sz w:val="20"/>
                <w:szCs w:val="20"/>
                <w:shd w:val="clear" w:fill="C8EDCC"/>
              </w:rPr>
              <w:br w:type="textWrapping"/>
            </w:r>
            <w:r>
              <w:rPr>
                <w:rFonts w:hint="default" w:ascii="Courier New" w:hAnsi="Courier New" w:cs="Courier New"/>
                <w:i/>
                <w:color w:val="808080"/>
                <w:sz w:val="20"/>
                <w:szCs w:val="20"/>
                <w:shd w:val="clear" w:fill="C8EDCC"/>
              </w:rPr>
              <w:t xml:space="preserve">    </w:t>
            </w:r>
            <w:r>
              <w:rPr>
                <w:rFonts w:hint="default" w:ascii="Courier New" w:hAnsi="Courier New" w:cs="Courier New"/>
                <w:color w:val="000000"/>
                <w:sz w:val="20"/>
                <w:szCs w:val="20"/>
                <w:shd w:val="clear" w:fill="C8EDCC"/>
              </w:rPr>
              <w:t>&lt;</w:t>
            </w:r>
            <w:r>
              <w:rPr>
                <w:rFonts w:hint="default" w:ascii="Courier New" w:hAnsi="Courier New" w:cs="Courier New"/>
                <w:b/>
                <w:color w:val="660E7A"/>
                <w:sz w:val="20"/>
                <w:szCs w:val="20"/>
                <w:shd w:val="clear" w:fill="C8EDCC"/>
              </w:rPr>
              <w:t>mvc</w:t>
            </w:r>
            <w:r>
              <w:rPr>
                <w:rFonts w:hint="default" w:ascii="Courier New" w:hAnsi="Courier New" w:cs="Courier New"/>
                <w:b/>
                <w:color w:val="000080"/>
                <w:sz w:val="20"/>
                <w:szCs w:val="20"/>
                <w:shd w:val="clear" w:fill="C8EDCC"/>
              </w:rPr>
              <w:t>:annotation-driven</w:t>
            </w:r>
            <w:r>
              <w:rPr>
                <w:rFonts w:hint="default" w:ascii="Courier New" w:hAnsi="Courier New" w:cs="Courier New"/>
                <w:color w:val="000000"/>
                <w:sz w:val="20"/>
                <w:szCs w:val="20"/>
                <w:shd w:val="clear" w:fill="C8EDCC"/>
              </w:rPr>
              <w:t>&gt;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i/>
                <w:color w:val="808080"/>
                <w:sz w:val="20"/>
                <w:szCs w:val="20"/>
                <w:shd w:val="clear" w:fill="C8EDCC"/>
              </w:rPr>
              <w:t xml:space="preserve">&lt;!-- </w:t>
            </w:r>
            <w:r>
              <w:rPr>
                <w:rFonts w:hint="eastAsia" w:ascii="宋体" w:hAnsi="宋体" w:eastAsia="宋体" w:cs="宋体"/>
                <w:i/>
                <w:color w:val="808080"/>
                <w:sz w:val="20"/>
                <w:szCs w:val="20"/>
                <w:shd w:val="clear" w:fill="C8EDCC"/>
              </w:rPr>
              <w:t xml:space="preserve">配置消息转换 </w:t>
            </w:r>
            <w:r>
              <w:rPr>
                <w:rFonts w:hint="default" w:ascii="Courier New" w:hAnsi="Courier New" w:cs="Courier New"/>
                <w:i/>
                <w:color w:val="808080"/>
                <w:sz w:val="20"/>
                <w:szCs w:val="20"/>
                <w:shd w:val="clear" w:fill="C8EDCC"/>
              </w:rPr>
              <w:t>--&gt;</w:t>
            </w:r>
            <w:r>
              <w:rPr>
                <w:rFonts w:hint="default" w:ascii="Courier New" w:hAnsi="Courier New" w:cs="Courier New"/>
                <w:i/>
                <w:color w:val="808080"/>
                <w:sz w:val="20"/>
                <w:szCs w:val="20"/>
                <w:shd w:val="clear" w:fill="C8EDCC"/>
              </w:rPr>
              <w:br w:type="textWrapping"/>
            </w:r>
            <w:r>
              <w:rPr>
                <w:rFonts w:hint="default" w:ascii="Courier New" w:hAnsi="Courier New" w:cs="Courier New"/>
                <w:i/>
                <w:color w:val="808080"/>
                <w:sz w:val="20"/>
                <w:szCs w:val="20"/>
                <w:shd w:val="clear" w:fill="C8EDCC"/>
              </w:rPr>
              <w:t xml:space="preserve">        </w:t>
            </w:r>
            <w:r>
              <w:rPr>
                <w:rFonts w:hint="default" w:ascii="Courier New" w:hAnsi="Courier New" w:cs="Courier New"/>
                <w:color w:val="000000"/>
                <w:sz w:val="20"/>
                <w:szCs w:val="20"/>
                <w:shd w:val="clear" w:fill="C8EDCC"/>
              </w:rPr>
              <w:t>&lt;</w:t>
            </w:r>
            <w:r>
              <w:rPr>
                <w:rFonts w:hint="default" w:ascii="Courier New" w:hAnsi="Courier New" w:cs="Courier New"/>
                <w:b/>
                <w:color w:val="660E7A"/>
                <w:sz w:val="20"/>
                <w:szCs w:val="20"/>
                <w:shd w:val="clear" w:fill="C8EDCC"/>
              </w:rPr>
              <w:t>mvc</w:t>
            </w:r>
            <w:r>
              <w:rPr>
                <w:rFonts w:hint="default" w:ascii="Courier New" w:hAnsi="Courier New" w:cs="Courier New"/>
                <w:b/>
                <w:color w:val="000080"/>
                <w:sz w:val="20"/>
                <w:szCs w:val="20"/>
                <w:shd w:val="clear" w:fill="C8EDCC"/>
              </w:rPr>
              <w:t>:message-converters</w:t>
            </w:r>
            <w:r>
              <w:rPr>
                <w:rFonts w:hint="default" w:ascii="Courier New" w:hAnsi="Courier New" w:cs="Courier New"/>
                <w:color w:val="000000"/>
                <w:sz w:val="20"/>
                <w:szCs w:val="20"/>
                <w:shd w:val="clear" w:fill="C8EDCC"/>
              </w:rPr>
              <w:t>&gt;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i/>
                <w:color w:val="808080"/>
                <w:sz w:val="20"/>
                <w:szCs w:val="20"/>
                <w:shd w:val="clear" w:fill="C8EDCC"/>
              </w:rPr>
              <w:t xml:space="preserve">&lt;!-- </w:t>
            </w:r>
            <w:r>
              <w:rPr>
                <w:rFonts w:hint="eastAsia" w:ascii="宋体" w:hAnsi="宋体" w:eastAsia="宋体" w:cs="宋体"/>
                <w:i/>
                <w:color w:val="808080"/>
                <w:sz w:val="20"/>
                <w:szCs w:val="20"/>
                <w:shd w:val="clear" w:fill="C8EDCC"/>
              </w:rPr>
              <w:t>配置用</w:t>
            </w:r>
            <w:r>
              <w:rPr>
                <w:rFonts w:hint="default" w:ascii="Courier New" w:hAnsi="Courier New" w:cs="Courier New"/>
                <w:i/>
                <w:color w:val="808080"/>
                <w:sz w:val="20"/>
                <w:szCs w:val="20"/>
                <w:shd w:val="clear" w:fill="C8EDCC"/>
              </w:rPr>
              <w:t>fastjson</w:t>
            </w:r>
            <w:r>
              <w:rPr>
                <w:rFonts w:hint="eastAsia" w:ascii="宋体" w:hAnsi="宋体" w:eastAsia="宋体" w:cs="宋体"/>
                <w:i/>
                <w:color w:val="808080"/>
                <w:sz w:val="20"/>
                <w:szCs w:val="20"/>
                <w:shd w:val="clear" w:fill="C8EDCC"/>
              </w:rPr>
              <w:t>作为</w:t>
            </w:r>
            <w:r>
              <w:rPr>
                <w:rFonts w:hint="default" w:ascii="Courier New" w:hAnsi="Courier New" w:cs="Courier New"/>
                <w:i/>
                <w:color w:val="808080"/>
                <w:sz w:val="20"/>
                <w:szCs w:val="20"/>
                <w:shd w:val="clear" w:fill="C8EDCC"/>
              </w:rPr>
              <w:t>json</w:t>
            </w:r>
            <w:r>
              <w:rPr>
                <w:rFonts w:hint="eastAsia" w:ascii="宋体" w:hAnsi="宋体" w:eastAsia="宋体" w:cs="宋体"/>
                <w:i/>
                <w:color w:val="808080"/>
                <w:sz w:val="20"/>
                <w:szCs w:val="20"/>
                <w:shd w:val="clear" w:fill="C8EDCC"/>
              </w:rPr>
              <w:t xml:space="preserve">处理框架 </w:t>
            </w:r>
            <w:r>
              <w:rPr>
                <w:rFonts w:hint="default" w:ascii="Courier New" w:hAnsi="Courier New" w:cs="Courier New"/>
                <w:i/>
                <w:color w:val="808080"/>
                <w:sz w:val="20"/>
                <w:szCs w:val="20"/>
                <w:shd w:val="clear" w:fill="C8EDCC"/>
              </w:rPr>
              <w:t>--&gt;</w:t>
            </w:r>
            <w:r>
              <w:rPr>
                <w:rFonts w:hint="default" w:ascii="Courier New" w:hAnsi="Courier New" w:cs="Courier New"/>
                <w:i/>
                <w:color w:val="808080"/>
                <w:sz w:val="20"/>
                <w:szCs w:val="20"/>
                <w:shd w:val="clear" w:fill="C8EDCC"/>
              </w:rPr>
              <w:br w:type="textWrapping"/>
            </w:r>
            <w:r>
              <w:rPr>
                <w:rFonts w:hint="default" w:ascii="Courier New" w:hAnsi="Courier New" w:cs="Courier New"/>
                <w:i/>
                <w:color w:val="808080"/>
                <w:sz w:val="20"/>
                <w:szCs w:val="20"/>
                <w:shd w:val="clear" w:fill="C8EDCC"/>
              </w:rPr>
              <w:t xml:space="preserve">            </w:t>
            </w:r>
            <w:r>
              <w:rPr>
                <w:rFonts w:hint="default" w:ascii="Courier New" w:hAnsi="Courier New" w:cs="Courier New"/>
                <w:color w:val="000000"/>
                <w:sz w:val="15"/>
                <w:szCs w:val="15"/>
                <w:shd w:val="clear" w:fill="C8EDCC"/>
              </w:rPr>
              <w:t>&lt;</w:t>
            </w:r>
            <w:r>
              <w:rPr>
                <w:rFonts w:hint="default" w:ascii="Courier New" w:hAnsi="Courier New" w:cs="Courier New"/>
                <w:b/>
                <w:color w:val="000080"/>
                <w:sz w:val="15"/>
                <w:szCs w:val="15"/>
                <w:shd w:val="clear" w:fill="C8EDCC"/>
              </w:rPr>
              <w:t xml:space="preserve">bean </w:t>
            </w:r>
            <w:r>
              <w:rPr>
                <w:rFonts w:hint="default" w:ascii="Courier New" w:hAnsi="Courier New" w:cs="Courier New"/>
                <w:b/>
                <w:color w:val="0000FF"/>
                <w:sz w:val="15"/>
                <w:szCs w:val="15"/>
                <w:shd w:val="clear" w:fill="C8EDCC"/>
              </w:rPr>
              <w:t>class</w:t>
            </w:r>
            <w:r>
              <w:rPr>
                <w:rFonts w:hint="default" w:ascii="Courier New" w:hAnsi="Courier New" w:cs="Courier New"/>
                <w:b/>
                <w:color w:val="008000"/>
                <w:sz w:val="15"/>
                <w:szCs w:val="15"/>
                <w:shd w:val="clear" w:fill="C8EDCC"/>
              </w:rPr>
              <w:t>="com.alibaba.fastjson.support.spring.FastJsonHttpMessageConverter"</w:t>
            </w:r>
            <w:r>
              <w:rPr>
                <w:rFonts w:hint="default" w:ascii="Courier New" w:hAnsi="Courier New" w:cs="Courier New"/>
                <w:color w:val="000000"/>
                <w:sz w:val="15"/>
                <w:szCs w:val="15"/>
                <w:shd w:val="clear" w:fill="C8EDCC"/>
              </w:rPr>
              <w:t>&gt;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i/>
                <w:color w:val="808080"/>
                <w:sz w:val="20"/>
                <w:szCs w:val="20"/>
                <w:shd w:val="clear" w:fill="C8EDCC"/>
              </w:rPr>
              <w:t xml:space="preserve">&lt;!-- </w:t>
            </w:r>
            <w:r>
              <w:rPr>
                <w:rFonts w:hint="eastAsia" w:ascii="宋体" w:hAnsi="宋体" w:eastAsia="宋体" w:cs="宋体"/>
                <w:i/>
                <w:color w:val="808080"/>
                <w:sz w:val="20"/>
                <w:szCs w:val="20"/>
                <w:shd w:val="clear" w:fill="C8EDCC"/>
              </w:rPr>
              <w:t xml:space="preserve">配置支持的类型 </w:t>
            </w:r>
            <w:r>
              <w:rPr>
                <w:rFonts w:hint="default" w:ascii="Courier New" w:hAnsi="Courier New" w:cs="Courier New"/>
                <w:i/>
                <w:color w:val="808080"/>
                <w:sz w:val="20"/>
                <w:szCs w:val="20"/>
                <w:shd w:val="clear" w:fill="C8EDCC"/>
              </w:rPr>
              <w:t>--&gt;</w:t>
            </w:r>
            <w:r>
              <w:rPr>
                <w:rFonts w:hint="default" w:ascii="Courier New" w:hAnsi="Courier New" w:cs="Courier New"/>
                <w:i/>
                <w:color w:val="808080"/>
                <w:sz w:val="20"/>
                <w:szCs w:val="20"/>
                <w:shd w:val="clear" w:fill="C8EDCC"/>
              </w:rPr>
              <w:br w:type="textWrapping"/>
            </w:r>
            <w:r>
              <w:rPr>
                <w:rFonts w:hint="default" w:ascii="Courier New" w:hAnsi="Courier New" w:cs="Courier New"/>
                <w:i/>
                <w:color w:val="808080"/>
                <w:sz w:val="20"/>
                <w:szCs w:val="20"/>
                <w:shd w:val="clear" w:fill="C8EDCC"/>
              </w:rPr>
              <w:t xml:space="preserve">                </w:t>
            </w:r>
            <w:r>
              <w:rPr>
                <w:rFonts w:hint="default" w:ascii="Courier New" w:hAnsi="Courier New" w:cs="Courier New"/>
                <w:color w:val="000000"/>
                <w:sz w:val="20"/>
                <w:szCs w:val="20"/>
                <w:shd w:val="clear" w:fill="C8EDCC"/>
              </w:rPr>
              <w:t>&lt;</w:t>
            </w:r>
            <w:r>
              <w:rPr>
                <w:rFonts w:hint="default" w:ascii="Courier New" w:hAnsi="Courier New" w:cs="Courier New"/>
                <w:b/>
                <w:color w:val="000080"/>
                <w:sz w:val="20"/>
                <w:szCs w:val="20"/>
                <w:shd w:val="clear" w:fill="C8EDCC"/>
              </w:rPr>
              <w:t xml:space="preserve">property </w:t>
            </w:r>
            <w:r>
              <w:rPr>
                <w:rFonts w:hint="default" w:ascii="Courier New" w:hAnsi="Courier New" w:cs="Courier New"/>
                <w:b/>
                <w:color w:val="0000FF"/>
                <w:sz w:val="20"/>
                <w:szCs w:val="20"/>
                <w:shd w:val="clear" w:fill="C8EDCC"/>
              </w:rPr>
              <w:t>name</w:t>
            </w:r>
            <w:r>
              <w:rPr>
                <w:rFonts w:hint="default" w:ascii="Courier New" w:hAnsi="Courier New" w:cs="Courier New"/>
                <w:b/>
                <w:color w:val="008000"/>
                <w:sz w:val="20"/>
                <w:szCs w:val="20"/>
                <w:shd w:val="clear" w:fill="C8EDCC"/>
              </w:rPr>
              <w:t>="supportedMediaTypes"</w:t>
            </w:r>
            <w:r>
              <w:rPr>
                <w:rFonts w:hint="default" w:ascii="Courier New" w:hAnsi="Courier New" w:cs="Courier New"/>
                <w:b/>
                <w:color w:val="008000"/>
                <w:sz w:val="20"/>
                <w:szCs w:val="20"/>
                <w:shd w:val="clear" w:fill="C8EDCC"/>
              </w:rPr>
              <w:br w:type="textWrapping"/>
            </w:r>
            <w:r>
              <w:rPr>
                <w:rFonts w:hint="default" w:ascii="Courier New" w:hAnsi="Courier New" w:cs="Courier New"/>
                <w:b/>
                <w:color w:val="008000"/>
                <w:sz w:val="20"/>
                <w:szCs w:val="20"/>
                <w:shd w:val="clear" w:fill="C8EDCC"/>
              </w:rPr>
              <w:t xml:space="preserve">                          </w:t>
            </w:r>
            <w:r>
              <w:rPr>
                <w:rFonts w:hint="default" w:ascii="Courier New" w:hAnsi="Courier New" w:cs="Courier New"/>
                <w:b/>
                <w:color w:val="0000FF"/>
                <w:sz w:val="20"/>
                <w:szCs w:val="20"/>
                <w:shd w:val="clear" w:fill="C8EDCC"/>
              </w:rPr>
              <w:t>value</w:t>
            </w:r>
            <w:r>
              <w:rPr>
                <w:rFonts w:hint="default" w:ascii="Courier New" w:hAnsi="Courier New" w:cs="Courier New"/>
                <w:b/>
                <w:color w:val="008000"/>
                <w:sz w:val="20"/>
                <w:szCs w:val="20"/>
                <w:shd w:val="clear" w:fill="C8EDCC"/>
              </w:rPr>
              <w:t>="application/json;charset=UTF-8"</w:t>
            </w:r>
            <w:r>
              <w:rPr>
                <w:rFonts w:hint="default" w:ascii="Courier New" w:hAnsi="Courier New" w:cs="Courier New"/>
                <w:color w:val="000000"/>
                <w:sz w:val="20"/>
                <w:szCs w:val="20"/>
                <w:shd w:val="clear" w:fill="C8EDCC"/>
              </w:rPr>
              <w:t>/&gt;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&lt;/</w:t>
            </w:r>
            <w:r>
              <w:rPr>
                <w:rFonts w:hint="default" w:ascii="Courier New" w:hAnsi="Courier New" w:cs="Courier New"/>
                <w:b/>
                <w:color w:val="000080"/>
                <w:sz w:val="20"/>
                <w:szCs w:val="20"/>
                <w:shd w:val="clear" w:fill="C8EDCC"/>
              </w:rPr>
              <w:t>bean</w:t>
            </w:r>
            <w:r>
              <w:rPr>
                <w:rFonts w:hint="default" w:ascii="Courier New" w:hAnsi="Courier New" w:cs="Courier New"/>
                <w:color w:val="000000"/>
                <w:sz w:val="20"/>
                <w:szCs w:val="20"/>
                <w:shd w:val="clear" w:fill="C8EDCC"/>
              </w:rPr>
              <w:t>&gt;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&lt;/</w:t>
            </w:r>
            <w:r>
              <w:rPr>
                <w:rFonts w:hint="default" w:ascii="Courier New" w:hAnsi="Courier New" w:cs="Courier New"/>
                <w:b/>
                <w:color w:val="660E7A"/>
                <w:sz w:val="20"/>
                <w:szCs w:val="20"/>
                <w:shd w:val="clear" w:fill="C8EDCC"/>
              </w:rPr>
              <w:t>mvc</w:t>
            </w:r>
            <w:r>
              <w:rPr>
                <w:rFonts w:hint="default" w:ascii="Courier New" w:hAnsi="Courier New" w:cs="Courier New"/>
                <w:b/>
                <w:color w:val="000080"/>
                <w:sz w:val="20"/>
                <w:szCs w:val="20"/>
                <w:shd w:val="clear" w:fill="C8EDCC"/>
              </w:rPr>
              <w:t>:message-converters</w:t>
            </w:r>
            <w:r>
              <w:rPr>
                <w:rFonts w:hint="default" w:ascii="Courier New" w:hAnsi="Courier New" w:cs="Courier New"/>
                <w:color w:val="000000"/>
                <w:sz w:val="20"/>
                <w:szCs w:val="20"/>
                <w:shd w:val="clear" w:fill="C8EDCC"/>
              </w:rPr>
              <w:t>&gt;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&lt;/</w:t>
            </w:r>
            <w:r>
              <w:rPr>
                <w:rFonts w:hint="default" w:ascii="Courier New" w:hAnsi="Courier New" w:cs="Courier New"/>
                <w:b/>
                <w:color w:val="660E7A"/>
                <w:sz w:val="20"/>
                <w:szCs w:val="20"/>
                <w:shd w:val="clear" w:fill="C8EDCC"/>
              </w:rPr>
              <w:t>mvc</w:t>
            </w:r>
            <w:r>
              <w:rPr>
                <w:rFonts w:hint="default" w:ascii="Courier New" w:hAnsi="Courier New" w:cs="Courier New"/>
                <w:b/>
                <w:color w:val="000080"/>
                <w:sz w:val="20"/>
                <w:szCs w:val="20"/>
                <w:shd w:val="clear" w:fill="C8EDCC"/>
              </w:rPr>
              <w:t>:annotation-driven</w:t>
            </w:r>
            <w:r>
              <w:rPr>
                <w:rFonts w:hint="default" w:ascii="Courier New" w:hAnsi="Courier New" w:cs="Courier New"/>
                <w:color w:val="000000"/>
                <w:sz w:val="20"/>
                <w:szCs w:val="20"/>
                <w:shd w:val="clear" w:fill="C8EDCC"/>
              </w:rPr>
              <w:t>&gt;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i/>
                <w:color w:val="808080"/>
                <w:sz w:val="20"/>
                <w:szCs w:val="20"/>
                <w:shd w:val="clear" w:fill="C8EDCC"/>
              </w:rPr>
              <w:t xml:space="preserve">&lt;!-- </w:t>
            </w:r>
            <w:r>
              <w:rPr>
                <w:rFonts w:hint="eastAsia" w:ascii="宋体" w:hAnsi="宋体" w:eastAsia="宋体" w:cs="宋体"/>
                <w:i/>
                <w:color w:val="808080"/>
                <w:sz w:val="20"/>
                <w:szCs w:val="20"/>
                <w:shd w:val="clear" w:fill="C8EDCC"/>
              </w:rPr>
              <w:t>配置静态资源用</w:t>
            </w:r>
            <w:r>
              <w:rPr>
                <w:rFonts w:hint="default" w:ascii="Courier New" w:hAnsi="Courier New" w:cs="Courier New"/>
                <w:i/>
                <w:color w:val="808080"/>
                <w:sz w:val="20"/>
                <w:szCs w:val="20"/>
                <w:shd w:val="clear" w:fill="C8EDCC"/>
              </w:rPr>
              <w:t>WEB</w:t>
            </w:r>
            <w:r>
              <w:rPr>
                <w:rFonts w:hint="eastAsia" w:ascii="宋体" w:hAnsi="宋体" w:eastAsia="宋体" w:cs="宋体"/>
                <w:i/>
                <w:color w:val="808080"/>
                <w:sz w:val="20"/>
                <w:szCs w:val="20"/>
                <w:shd w:val="clear" w:fill="C8EDCC"/>
              </w:rPr>
              <w:t>容器默认的</w:t>
            </w:r>
            <w:r>
              <w:rPr>
                <w:rFonts w:hint="default" w:ascii="Courier New" w:hAnsi="Courier New" w:cs="Courier New"/>
                <w:i/>
                <w:color w:val="808080"/>
                <w:sz w:val="20"/>
                <w:szCs w:val="20"/>
                <w:shd w:val="clear" w:fill="C8EDCC"/>
              </w:rPr>
              <w:t>servlet</w:t>
            </w:r>
            <w:r>
              <w:rPr>
                <w:rFonts w:hint="eastAsia" w:ascii="宋体" w:hAnsi="宋体" w:eastAsia="宋体" w:cs="宋体"/>
                <w:i/>
                <w:color w:val="808080"/>
                <w:sz w:val="20"/>
                <w:szCs w:val="20"/>
                <w:shd w:val="clear" w:fill="C8EDCC"/>
              </w:rPr>
              <w:t xml:space="preserve">来处理 </w:t>
            </w:r>
            <w:r>
              <w:rPr>
                <w:rFonts w:hint="default" w:ascii="Courier New" w:hAnsi="Courier New" w:cs="Courier New"/>
                <w:i/>
                <w:color w:val="808080"/>
                <w:sz w:val="20"/>
                <w:szCs w:val="20"/>
                <w:shd w:val="clear" w:fill="C8EDCC"/>
              </w:rPr>
              <w:t>--&gt;</w:t>
            </w:r>
            <w:r>
              <w:rPr>
                <w:rFonts w:hint="default" w:ascii="Courier New" w:hAnsi="Courier New" w:cs="Courier New"/>
                <w:i/>
                <w:color w:val="808080"/>
                <w:sz w:val="20"/>
                <w:szCs w:val="20"/>
                <w:shd w:val="clear" w:fill="C8EDCC"/>
              </w:rPr>
              <w:br w:type="textWrapping"/>
            </w:r>
            <w:r>
              <w:rPr>
                <w:rFonts w:hint="default" w:ascii="Courier New" w:hAnsi="Courier New" w:cs="Courier New"/>
                <w:i/>
                <w:color w:val="808080"/>
                <w:sz w:val="20"/>
                <w:szCs w:val="20"/>
                <w:shd w:val="clear" w:fill="C8EDCC"/>
              </w:rPr>
              <w:t xml:space="preserve">    </w:t>
            </w:r>
            <w:r>
              <w:rPr>
                <w:rFonts w:hint="default" w:ascii="Courier New" w:hAnsi="Courier New" w:cs="Courier New"/>
                <w:color w:val="000000"/>
                <w:sz w:val="20"/>
                <w:szCs w:val="20"/>
                <w:shd w:val="clear" w:fill="C8EDCC"/>
              </w:rPr>
              <w:t>&lt;</w:t>
            </w:r>
            <w:r>
              <w:rPr>
                <w:rFonts w:hint="default" w:ascii="Courier New" w:hAnsi="Courier New" w:cs="Courier New"/>
                <w:b/>
                <w:color w:val="660E7A"/>
                <w:sz w:val="20"/>
                <w:szCs w:val="20"/>
                <w:shd w:val="clear" w:fill="C8EDCC"/>
              </w:rPr>
              <w:t>mvc</w:t>
            </w:r>
            <w:r>
              <w:rPr>
                <w:rFonts w:hint="default" w:ascii="Courier New" w:hAnsi="Courier New" w:cs="Courier New"/>
                <w:b/>
                <w:color w:val="000080"/>
                <w:sz w:val="20"/>
                <w:szCs w:val="20"/>
                <w:shd w:val="clear" w:fill="C8EDCC"/>
              </w:rPr>
              <w:t>:default-servlet-handler</w:t>
            </w:r>
            <w:r>
              <w:rPr>
                <w:rFonts w:hint="default" w:ascii="Courier New" w:hAnsi="Courier New" w:cs="Courier New"/>
                <w:color w:val="000000"/>
                <w:sz w:val="20"/>
                <w:szCs w:val="20"/>
                <w:shd w:val="clear" w:fill="C8EDCC"/>
              </w:rPr>
              <w:t>/&gt;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i/>
                <w:color w:val="808080"/>
                <w:sz w:val="20"/>
                <w:szCs w:val="20"/>
                <w:shd w:val="clear" w:fill="C8EDCC"/>
              </w:rPr>
              <w:t xml:space="preserve">&lt;!-- ############## </w:t>
            </w:r>
            <w:r>
              <w:rPr>
                <w:rFonts w:hint="eastAsia" w:ascii="宋体" w:hAnsi="宋体" w:eastAsia="宋体" w:cs="宋体"/>
                <w:i/>
                <w:color w:val="808080"/>
                <w:sz w:val="20"/>
                <w:szCs w:val="20"/>
                <w:shd w:val="clear" w:fill="C8EDCC"/>
              </w:rPr>
              <w:t>配置</w:t>
            </w:r>
            <w:r>
              <w:rPr>
                <w:rFonts w:hint="default" w:ascii="Courier New" w:hAnsi="Courier New" w:cs="Courier New"/>
                <w:i/>
                <w:color w:val="808080"/>
                <w:sz w:val="20"/>
                <w:szCs w:val="20"/>
                <w:shd w:val="clear" w:fill="C8EDCC"/>
              </w:rPr>
              <w:t>dubbo</w:t>
            </w:r>
            <w:r>
              <w:rPr>
                <w:rFonts w:hint="eastAsia" w:ascii="宋体" w:hAnsi="宋体" w:eastAsia="宋体" w:cs="宋体"/>
                <w:i/>
                <w:color w:val="808080"/>
                <w:sz w:val="20"/>
                <w:szCs w:val="20"/>
                <w:shd w:val="clear" w:fill="C8EDCC"/>
              </w:rPr>
              <w:t>服务消费者</w:t>
            </w:r>
            <w:r>
              <w:rPr>
                <w:rFonts w:hint="default" w:ascii="Courier New" w:hAnsi="Courier New" w:cs="Courier New"/>
                <w:i/>
                <w:color w:val="808080"/>
                <w:sz w:val="20"/>
                <w:szCs w:val="20"/>
                <w:shd w:val="clear" w:fill="C8EDCC"/>
              </w:rPr>
              <w:t xml:space="preserve"> ############## --&gt;</w:t>
            </w:r>
            <w:r>
              <w:rPr>
                <w:rFonts w:hint="default" w:ascii="Courier New" w:hAnsi="Courier New" w:cs="Courier New"/>
                <w:i/>
                <w:color w:val="808080"/>
                <w:sz w:val="20"/>
                <w:szCs w:val="20"/>
                <w:shd w:val="clear" w:fill="C8EDCC"/>
              </w:rPr>
              <w:br w:type="textWrapping"/>
            </w:r>
            <w:r>
              <w:rPr>
                <w:rFonts w:hint="default" w:ascii="Courier New" w:hAnsi="Courier New" w:cs="Courier New"/>
                <w:i/>
                <w:color w:val="808080"/>
                <w:sz w:val="20"/>
                <w:szCs w:val="20"/>
                <w:shd w:val="clear" w:fill="C8EDCC"/>
              </w:rPr>
              <w:t xml:space="preserve">    &lt;!-- </w:t>
            </w:r>
            <w:r>
              <w:rPr>
                <w:rFonts w:hint="eastAsia" w:ascii="宋体" w:hAnsi="宋体" w:eastAsia="宋体" w:cs="宋体"/>
                <w:i/>
                <w:color w:val="808080"/>
                <w:sz w:val="20"/>
                <w:szCs w:val="20"/>
                <w:shd w:val="clear" w:fill="C8EDCC"/>
              </w:rPr>
              <w:t xml:space="preserve">配置当前应用的名称 </w:t>
            </w:r>
            <w:r>
              <w:rPr>
                <w:rFonts w:hint="default" w:ascii="Courier New" w:hAnsi="Courier New" w:cs="Courier New"/>
                <w:i/>
                <w:color w:val="808080"/>
                <w:sz w:val="20"/>
                <w:szCs w:val="20"/>
                <w:shd w:val="clear" w:fill="C8EDCC"/>
              </w:rPr>
              <w:t>--&gt;</w:t>
            </w:r>
            <w:r>
              <w:rPr>
                <w:rFonts w:hint="default" w:ascii="Courier New" w:hAnsi="Courier New" w:cs="Courier New"/>
                <w:i/>
                <w:color w:val="808080"/>
                <w:sz w:val="20"/>
                <w:szCs w:val="20"/>
                <w:shd w:val="clear" w:fill="C8EDCC"/>
              </w:rPr>
              <w:br w:type="textWrapping"/>
            </w:r>
            <w:r>
              <w:rPr>
                <w:rFonts w:hint="default" w:ascii="Courier New" w:hAnsi="Courier New" w:cs="Courier New"/>
                <w:i/>
                <w:color w:val="808080"/>
                <w:sz w:val="20"/>
                <w:szCs w:val="20"/>
                <w:shd w:val="clear" w:fill="C8EDCC"/>
              </w:rPr>
              <w:t xml:space="preserve">    </w:t>
            </w:r>
            <w:r>
              <w:rPr>
                <w:rFonts w:hint="default" w:ascii="Courier New" w:hAnsi="Courier New" w:cs="Courier New"/>
                <w:color w:val="000000"/>
                <w:sz w:val="20"/>
                <w:szCs w:val="20"/>
                <w:shd w:val="clear" w:fill="C8EDCC"/>
              </w:rPr>
              <w:t>&lt;</w:t>
            </w:r>
            <w:r>
              <w:rPr>
                <w:rFonts w:hint="default" w:ascii="Courier New" w:hAnsi="Courier New" w:cs="Courier New"/>
                <w:b/>
                <w:color w:val="660E7A"/>
                <w:sz w:val="20"/>
                <w:szCs w:val="20"/>
                <w:shd w:val="clear" w:fill="C8EDCC"/>
              </w:rPr>
              <w:t>dubbo</w:t>
            </w:r>
            <w:r>
              <w:rPr>
                <w:rFonts w:hint="default" w:ascii="Courier New" w:hAnsi="Courier New" w:cs="Courier New"/>
                <w:b/>
                <w:color w:val="000080"/>
                <w:sz w:val="20"/>
                <w:szCs w:val="20"/>
                <w:shd w:val="clear" w:fill="C8EDCC"/>
              </w:rPr>
              <w:t xml:space="preserve">:application </w:t>
            </w:r>
            <w:r>
              <w:rPr>
                <w:rFonts w:hint="default" w:ascii="Courier New" w:hAnsi="Courier New" w:cs="Courier New"/>
                <w:b/>
                <w:color w:val="0000FF"/>
                <w:sz w:val="20"/>
                <w:szCs w:val="20"/>
                <w:shd w:val="clear" w:fill="C8EDCC"/>
              </w:rPr>
              <w:t>name</w:t>
            </w:r>
            <w:r>
              <w:rPr>
                <w:rFonts w:hint="default" w:ascii="Courier New" w:hAnsi="Courier New" w:cs="Courier New"/>
                <w:b/>
                <w:color w:val="008000"/>
                <w:sz w:val="20"/>
                <w:szCs w:val="20"/>
                <w:shd w:val="clear" w:fill="C8EDCC"/>
              </w:rPr>
              <w:t>="pinyougou-</w:t>
            </w:r>
            <w:r>
              <w:rPr>
                <w:rFonts w:hint="default" w:ascii="Courier New" w:hAnsi="Courier New" w:cs="Courier New"/>
                <w:b/>
                <w:color w:val="FF0000"/>
                <w:sz w:val="20"/>
                <w:szCs w:val="20"/>
                <w:shd w:val="clear" w:fill="C8EDCC"/>
              </w:rPr>
              <w:t>search</w:t>
            </w:r>
            <w:r>
              <w:rPr>
                <w:rFonts w:hint="default" w:ascii="Courier New" w:hAnsi="Courier New" w:cs="Courier New"/>
                <w:b/>
                <w:color w:val="008000"/>
                <w:sz w:val="20"/>
                <w:szCs w:val="20"/>
                <w:shd w:val="clear" w:fill="C8EDCC"/>
              </w:rPr>
              <w:t>-web"</w:t>
            </w:r>
            <w:r>
              <w:rPr>
                <w:rFonts w:hint="default" w:ascii="Courier New" w:hAnsi="Courier New" w:cs="Courier New"/>
                <w:color w:val="000000"/>
                <w:sz w:val="20"/>
                <w:szCs w:val="20"/>
                <w:shd w:val="clear" w:fill="C8EDCC"/>
              </w:rPr>
              <w:t>/&gt;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i/>
                <w:color w:val="808080"/>
                <w:sz w:val="20"/>
                <w:szCs w:val="20"/>
                <w:shd w:val="clear" w:fill="C8EDCC"/>
              </w:rPr>
              <w:t xml:space="preserve">&lt;!-- </w:t>
            </w:r>
            <w:r>
              <w:rPr>
                <w:rFonts w:hint="eastAsia" w:ascii="宋体" w:hAnsi="宋体" w:eastAsia="宋体" w:cs="宋体"/>
                <w:i/>
                <w:color w:val="808080"/>
                <w:sz w:val="20"/>
                <w:szCs w:val="20"/>
                <w:shd w:val="clear" w:fill="C8EDCC"/>
              </w:rPr>
              <w:t>配置</w:t>
            </w:r>
            <w:r>
              <w:rPr>
                <w:rFonts w:hint="default" w:ascii="Courier New" w:hAnsi="Courier New" w:cs="Courier New"/>
                <w:i/>
                <w:color w:val="808080"/>
                <w:sz w:val="20"/>
                <w:szCs w:val="20"/>
                <w:shd w:val="clear" w:fill="C8EDCC"/>
              </w:rPr>
              <w:t>zookeeper</w:t>
            </w:r>
            <w:r>
              <w:rPr>
                <w:rFonts w:hint="eastAsia" w:ascii="宋体" w:hAnsi="宋体" w:eastAsia="宋体" w:cs="宋体"/>
                <w:i/>
                <w:color w:val="808080"/>
                <w:sz w:val="20"/>
                <w:szCs w:val="20"/>
                <w:shd w:val="clear" w:fill="C8EDCC"/>
              </w:rPr>
              <w:t xml:space="preserve">作为注册中心，注册服务地址 </w:t>
            </w:r>
            <w:r>
              <w:rPr>
                <w:rFonts w:hint="default" w:ascii="Courier New" w:hAnsi="Courier New" w:cs="Courier New"/>
                <w:i/>
                <w:color w:val="808080"/>
                <w:sz w:val="20"/>
                <w:szCs w:val="20"/>
                <w:shd w:val="clear" w:fill="C8EDCC"/>
              </w:rPr>
              <w:t>--&gt;</w:t>
            </w:r>
            <w:r>
              <w:rPr>
                <w:rFonts w:hint="default" w:ascii="Courier New" w:hAnsi="Courier New" w:cs="Courier New"/>
                <w:i/>
                <w:color w:val="808080"/>
                <w:sz w:val="20"/>
                <w:szCs w:val="20"/>
                <w:shd w:val="clear" w:fill="C8EDCC"/>
              </w:rPr>
              <w:br w:type="textWrapping"/>
            </w:r>
            <w:r>
              <w:rPr>
                <w:rFonts w:hint="default" w:ascii="Courier New" w:hAnsi="Courier New" w:cs="Courier New"/>
                <w:i/>
                <w:color w:val="808080"/>
                <w:sz w:val="20"/>
                <w:szCs w:val="20"/>
                <w:shd w:val="clear" w:fill="C8EDCC"/>
              </w:rPr>
              <w:t xml:space="preserve">    </w:t>
            </w:r>
            <w:r>
              <w:rPr>
                <w:rFonts w:hint="default" w:ascii="Courier New" w:hAnsi="Courier New" w:cs="Courier New"/>
                <w:color w:val="000000"/>
                <w:sz w:val="18"/>
                <w:szCs w:val="18"/>
                <w:shd w:val="clear" w:fill="C8EDCC"/>
              </w:rPr>
              <w:t>&lt;</w:t>
            </w:r>
            <w:r>
              <w:rPr>
                <w:rFonts w:hint="default" w:ascii="Courier New" w:hAnsi="Courier New" w:cs="Courier New"/>
                <w:b/>
                <w:color w:val="660E7A"/>
                <w:sz w:val="18"/>
                <w:szCs w:val="18"/>
                <w:shd w:val="clear" w:fill="C8EDCC"/>
              </w:rPr>
              <w:t>dubbo</w:t>
            </w:r>
            <w:r>
              <w:rPr>
                <w:rFonts w:hint="default" w:ascii="Courier New" w:hAnsi="Courier New" w:cs="Courier New"/>
                <w:b/>
                <w:color w:val="000080"/>
                <w:sz w:val="18"/>
                <w:szCs w:val="18"/>
                <w:shd w:val="clear" w:fill="C8EDCC"/>
              </w:rPr>
              <w:t xml:space="preserve">:registry </w:t>
            </w:r>
            <w:r>
              <w:rPr>
                <w:rFonts w:hint="default" w:ascii="Courier New" w:hAnsi="Courier New" w:cs="Courier New"/>
                <w:b/>
                <w:color w:val="0000FF"/>
                <w:sz w:val="18"/>
                <w:szCs w:val="18"/>
                <w:shd w:val="clear" w:fill="C8EDCC"/>
              </w:rPr>
              <w:t>protocol</w:t>
            </w:r>
            <w:r>
              <w:rPr>
                <w:rFonts w:hint="default" w:ascii="Courier New" w:hAnsi="Courier New" w:cs="Courier New"/>
                <w:b/>
                <w:color w:val="008000"/>
                <w:sz w:val="18"/>
                <w:szCs w:val="18"/>
                <w:shd w:val="clear" w:fill="C8EDCC"/>
              </w:rPr>
              <w:t xml:space="preserve">="zookeeper" </w:t>
            </w:r>
            <w:r>
              <w:rPr>
                <w:rFonts w:hint="default" w:ascii="Courier New" w:hAnsi="Courier New" w:cs="Courier New"/>
                <w:b/>
                <w:color w:val="0000FF"/>
                <w:sz w:val="18"/>
                <w:szCs w:val="18"/>
                <w:shd w:val="clear" w:fill="C8EDCC"/>
              </w:rPr>
              <w:t>address</w:t>
            </w:r>
            <w:r>
              <w:rPr>
                <w:rFonts w:hint="default" w:ascii="Courier New" w:hAnsi="Courier New" w:cs="Courier New"/>
                <w:b/>
                <w:color w:val="008000"/>
                <w:sz w:val="18"/>
                <w:szCs w:val="18"/>
                <w:shd w:val="clear" w:fill="C8EDCC"/>
              </w:rPr>
              <w:t>="192.168.12.131:2181"</w:t>
            </w:r>
            <w:r>
              <w:rPr>
                <w:rFonts w:hint="default" w:ascii="Courier New" w:hAnsi="Courier New" w:cs="Courier New"/>
                <w:color w:val="000000"/>
                <w:sz w:val="18"/>
                <w:szCs w:val="18"/>
                <w:shd w:val="clear" w:fill="C8EDCC"/>
              </w:rPr>
              <w:t>/&gt;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i/>
                <w:color w:val="808080"/>
                <w:sz w:val="20"/>
                <w:szCs w:val="20"/>
                <w:shd w:val="clear" w:fill="C8EDCC"/>
              </w:rPr>
              <w:t xml:space="preserve">&lt;!-- </w:t>
            </w:r>
            <w:r>
              <w:rPr>
                <w:rFonts w:hint="eastAsia" w:ascii="宋体" w:hAnsi="宋体" w:eastAsia="宋体" w:cs="宋体"/>
                <w:i/>
                <w:color w:val="808080"/>
                <w:sz w:val="20"/>
                <w:szCs w:val="20"/>
                <w:shd w:val="clear" w:fill="C8EDCC"/>
              </w:rPr>
              <w:t xml:space="preserve">配置采用包扫描来引用服务，产生服务接口的代理对象 </w:t>
            </w:r>
            <w:r>
              <w:rPr>
                <w:rFonts w:hint="default" w:ascii="Courier New" w:hAnsi="Courier New" w:cs="Courier New"/>
                <w:i/>
                <w:color w:val="808080"/>
                <w:sz w:val="20"/>
                <w:szCs w:val="20"/>
                <w:shd w:val="clear" w:fill="C8EDCC"/>
              </w:rPr>
              <w:t>--&gt;</w:t>
            </w:r>
            <w:r>
              <w:rPr>
                <w:rFonts w:hint="default" w:ascii="Courier New" w:hAnsi="Courier New" w:cs="Courier New"/>
                <w:i/>
                <w:color w:val="808080"/>
                <w:sz w:val="20"/>
                <w:szCs w:val="20"/>
                <w:shd w:val="clear" w:fill="C8EDCC"/>
              </w:rPr>
              <w:br w:type="textWrapping"/>
            </w:r>
            <w:r>
              <w:rPr>
                <w:rFonts w:hint="default" w:ascii="Courier New" w:hAnsi="Courier New" w:cs="Courier New"/>
                <w:i/>
                <w:color w:val="808080"/>
                <w:sz w:val="20"/>
                <w:szCs w:val="20"/>
                <w:shd w:val="clear" w:fill="C8EDCC"/>
              </w:rPr>
              <w:t xml:space="preserve">    </w:t>
            </w:r>
            <w:r>
              <w:rPr>
                <w:rFonts w:hint="default" w:ascii="Courier New" w:hAnsi="Courier New" w:cs="Courier New"/>
                <w:color w:val="000000"/>
                <w:sz w:val="20"/>
                <w:szCs w:val="20"/>
                <w:shd w:val="clear" w:fill="C8EDCC"/>
              </w:rPr>
              <w:t>&lt;</w:t>
            </w:r>
            <w:r>
              <w:rPr>
                <w:rFonts w:hint="default" w:ascii="Courier New" w:hAnsi="Courier New" w:cs="Courier New"/>
                <w:b/>
                <w:color w:val="660E7A"/>
                <w:sz w:val="20"/>
                <w:szCs w:val="20"/>
                <w:shd w:val="clear" w:fill="C8EDCC"/>
              </w:rPr>
              <w:t>dubbo</w:t>
            </w:r>
            <w:r>
              <w:rPr>
                <w:rFonts w:hint="default" w:ascii="Courier New" w:hAnsi="Courier New" w:cs="Courier New"/>
                <w:b/>
                <w:color w:val="000080"/>
                <w:sz w:val="20"/>
                <w:szCs w:val="20"/>
                <w:shd w:val="clear" w:fill="C8EDCC"/>
              </w:rPr>
              <w:t xml:space="preserve">:annotation </w:t>
            </w:r>
            <w:r>
              <w:rPr>
                <w:rFonts w:hint="default" w:ascii="Courier New" w:hAnsi="Courier New" w:cs="Courier New"/>
                <w:b/>
                <w:color w:val="0000FF"/>
                <w:sz w:val="20"/>
                <w:szCs w:val="20"/>
                <w:shd w:val="clear" w:fill="C8EDCC"/>
              </w:rPr>
              <w:t>package</w:t>
            </w:r>
            <w:r>
              <w:rPr>
                <w:rFonts w:hint="default" w:ascii="Courier New" w:hAnsi="Courier New" w:cs="Courier New"/>
                <w:b/>
                <w:color w:val="008000"/>
                <w:sz w:val="20"/>
                <w:szCs w:val="20"/>
                <w:shd w:val="clear" w:fill="C8EDCC"/>
              </w:rPr>
              <w:t>="com.pinyougou.</w:t>
            </w:r>
            <w:r>
              <w:rPr>
                <w:rFonts w:hint="default" w:ascii="Courier New" w:hAnsi="Courier New" w:cs="Courier New"/>
                <w:b/>
                <w:color w:val="FF0000"/>
                <w:sz w:val="20"/>
                <w:szCs w:val="20"/>
                <w:shd w:val="clear" w:fill="C8EDCC"/>
              </w:rPr>
              <w:t>search</w:t>
            </w:r>
            <w:r>
              <w:rPr>
                <w:rFonts w:hint="default" w:ascii="Courier New" w:hAnsi="Courier New" w:cs="Courier New"/>
                <w:b/>
                <w:color w:val="008000"/>
                <w:sz w:val="20"/>
                <w:szCs w:val="20"/>
                <w:shd w:val="clear" w:fill="C8EDCC"/>
              </w:rPr>
              <w:t>.controller"</w:t>
            </w:r>
            <w:r>
              <w:rPr>
                <w:rFonts w:hint="default" w:ascii="Courier New" w:hAnsi="Courier New" w:cs="Courier New"/>
                <w:color w:val="000000"/>
                <w:sz w:val="20"/>
                <w:szCs w:val="20"/>
                <w:shd w:val="clear" w:fill="C8EDCC"/>
              </w:rPr>
              <w:t>/&gt;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&lt;/</w:t>
            </w:r>
            <w:r>
              <w:rPr>
                <w:rFonts w:hint="default" w:ascii="Courier New" w:hAnsi="Courier New" w:cs="Courier New"/>
                <w:b/>
                <w:color w:val="000080"/>
                <w:sz w:val="20"/>
                <w:szCs w:val="20"/>
                <w:shd w:val="clear" w:fill="C8EDCC"/>
              </w:rPr>
              <w:t>beans</w:t>
            </w:r>
            <w:r>
              <w:rPr>
                <w:rFonts w:hint="default" w:ascii="Courier New" w:hAnsi="Courier New" w:cs="Courier New"/>
                <w:color w:val="000000"/>
                <w:sz w:val="20"/>
                <w:szCs w:val="20"/>
                <w:shd w:val="clear" w:fill="C8EDCC"/>
              </w:rPr>
              <w:t>&gt;</w:t>
            </w:r>
          </w:p>
        </w:tc>
      </w:tr>
    </w:tbl>
    <w:p>
      <w:pPr>
        <w:pStyle w:val="3"/>
        <w:keepNext/>
        <w:keepLines/>
        <w:pageBreakBefore w:val="0"/>
        <w:widowControl w:val="0"/>
        <w:numPr>
          <w:ilvl w:val="1"/>
          <w:numId w:val="0"/>
        </w:numPr>
        <w:kinsoku/>
        <w:wordWrap/>
        <w:overflowPunct/>
        <w:topLinePunct w:val="0"/>
        <w:autoSpaceDE/>
        <w:autoSpaceDN/>
        <w:bidi w:val="0"/>
        <w:adjustRightInd/>
        <w:snapToGrid/>
        <w:spacing w:before="140" w:after="140"/>
        <w:ind w:leftChars="0"/>
        <w:textAlignment w:val="auto"/>
        <w:outlineLvl w:val="1"/>
        <w:rPr>
          <w:rFonts w:hint="eastAsia"/>
          <w:lang w:val="en-US" w:eastAsia="zh-CN"/>
        </w:rPr>
      </w:pPr>
      <w:r>
        <w:rPr>
          <w:rFonts w:hint="eastAsia"/>
          <w:lang w:val="en-US" w:eastAsia="zh-CN"/>
        </w:rPr>
        <w:t>4.3静态资源</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ascii="Courier New" w:hAnsi="Courier New" w:eastAsia="宋体" w:cs="Courier New"/>
          <w:lang w:val="en-US" w:eastAsia="zh-CN"/>
        </w:rPr>
      </w:pPr>
      <w:r>
        <w:rPr>
          <w:rFonts w:hint="default" w:ascii="Courier New" w:hAnsi="Courier New" w:cs="Courier New"/>
          <w:lang w:val="en-US" w:eastAsia="zh-CN"/>
        </w:rPr>
        <w:t>拷贝</w:t>
      </w:r>
      <w:r>
        <w:rPr>
          <w:rFonts w:hint="eastAsia" w:ascii="Courier New" w:hAnsi="Courier New" w:cs="Courier New"/>
          <w:lang w:val="en-US" w:eastAsia="zh-CN"/>
        </w:rPr>
        <w:t>【资料\搜索系统静态资源】</w:t>
      </w:r>
      <w:r>
        <w:rPr>
          <w:rFonts w:hint="default" w:ascii="Courier New" w:hAnsi="Courier New" w:cs="Courier New"/>
          <w:lang w:val="en-US" w:eastAsia="zh-CN"/>
        </w:rPr>
        <w:t>至pinyougou-search-web</w:t>
      </w:r>
      <w:r>
        <w:rPr>
          <w:rFonts w:hint="eastAsia" w:ascii="Courier New" w:hAnsi="Courier New" w:cs="Courier New"/>
          <w:lang w:val="en-US" w:eastAsia="zh-CN"/>
        </w:rPr>
        <w:t>/src/main/webapp/下面：</w:t>
      </w:r>
    </w:p>
    <w:p>
      <w:pPr>
        <w:keepNext w:val="0"/>
        <w:keepLines w:val="0"/>
        <w:pageBreakBefore w:val="0"/>
        <w:widowControl w:val="0"/>
        <w:kinsoku/>
        <w:wordWrap/>
        <w:overflowPunct/>
        <w:topLinePunct w:val="0"/>
        <w:autoSpaceDE/>
        <w:autoSpaceDN/>
        <w:bidi w:val="0"/>
        <w:adjustRightInd/>
        <w:snapToGrid/>
        <w:spacing w:after="0"/>
        <w:textAlignment w:val="auto"/>
        <w:outlineLvl w:val="9"/>
        <w:rPr>
          <w:rFonts w:hint="default" w:ascii="Courier New" w:hAnsi="Courier New" w:cs="Courier New"/>
          <w:lang w:val="en-US" w:eastAsia="zh-CN"/>
        </w:rPr>
      </w:pPr>
      <w:r>
        <w:drawing>
          <wp:inline distT="0" distB="0" distL="114300" distR="114300">
            <wp:extent cx="2562225" cy="1963420"/>
            <wp:effectExtent l="0" t="0" r="9525" b="1778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7"/>
                    <a:stretch>
                      <a:fillRect/>
                    </a:stretch>
                  </pic:blipFill>
                  <pic:spPr>
                    <a:xfrm>
                      <a:off x="0" y="0"/>
                      <a:ext cx="2562225" cy="1963420"/>
                    </a:xfrm>
                    <a:prstGeom prst="rect">
                      <a:avLst/>
                    </a:prstGeom>
                    <a:noFill/>
                    <a:ln>
                      <a:noFill/>
                    </a:ln>
                  </pic:spPr>
                </pic:pic>
              </a:graphicData>
            </a:graphic>
          </wp:inline>
        </w:drawing>
      </w:r>
    </w:p>
    <w:p>
      <w:pPr>
        <w:pStyle w:val="3"/>
        <w:keepNext/>
        <w:keepLines/>
        <w:pageBreakBefore w:val="0"/>
        <w:widowControl w:val="0"/>
        <w:numPr>
          <w:ilvl w:val="1"/>
          <w:numId w:val="0"/>
        </w:numPr>
        <w:kinsoku/>
        <w:wordWrap/>
        <w:overflowPunct/>
        <w:topLinePunct w:val="0"/>
        <w:autoSpaceDE/>
        <w:autoSpaceDN/>
        <w:bidi w:val="0"/>
        <w:adjustRightInd/>
        <w:snapToGrid/>
        <w:spacing w:before="140" w:after="140"/>
        <w:ind w:leftChars="0"/>
        <w:textAlignment w:val="auto"/>
        <w:outlineLvl w:val="1"/>
        <w:rPr>
          <w:rFonts w:hint="eastAsia"/>
          <w:lang w:val="en-US" w:eastAsia="zh-CN"/>
        </w:rPr>
      </w:pPr>
      <w:r>
        <w:rPr>
          <w:rFonts w:hint="eastAsia"/>
          <w:lang w:val="en-US" w:eastAsia="zh-CN"/>
        </w:rPr>
        <w:t>4.4配置域名访问</w:t>
      </w:r>
    </w:p>
    <w:p>
      <w:pPr>
        <w:keepNext w:val="0"/>
        <w:keepLines w:val="0"/>
        <w:pageBreakBefore w:val="0"/>
        <w:widowControl w:val="0"/>
        <w:kinsoku/>
        <w:wordWrap/>
        <w:overflowPunct/>
        <w:topLinePunct w:val="0"/>
        <w:autoSpaceDE/>
        <w:autoSpaceDN/>
        <w:bidi w:val="0"/>
        <w:adjustRightInd/>
        <w:snapToGrid/>
        <w:spacing w:after="105" w:line="240" w:lineRule="auto"/>
        <w:ind w:left="0" w:leftChars="0" w:right="0" w:rightChars="0" w:firstLine="0" w:firstLineChars="0"/>
        <w:jc w:val="both"/>
        <w:textAlignment w:val="auto"/>
        <w:outlineLvl w:val="9"/>
        <w:rPr>
          <w:rFonts w:hint="default" w:ascii="Courier New" w:hAnsi="Courier New" w:cs="Courier New"/>
          <w:lang w:val="en-US" w:eastAsia="zh-CN"/>
        </w:rPr>
      </w:pPr>
      <w:r>
        <w:rPr>
          <w:rFonts w:hint="eastAsia" w:ascii="Courier New" w:hAnsi="Courier New" w:cs="Courier New"/>
          <w:lang w:val="en-US" w:eastAsia="zh-CN"/>
        </w:rPr>
        <w:t>访问域名</w:t>
      </w:r>
      <w:r>
        <w:rPr>
          <w:rFonts w:hint="default" w:ascii="Courier New" w:hAnsi="Courier New" w:cs="Courier New"/>
          <w:lang w:val="en-US" w:eastAsia="zh-CN"/>
        </w:rPr>
        <w:t>：</w:t>
      </w:r>
      <w:r>
        <w:rPr>
          <w:rFonts w:hint="default" w:ascii="Courier New" w:hAnsi="Courier New" w:cs="Courier New"/>
          <w:lang w:val="en-US" w:eastAsia="zh-CN"/>
        </w:rPr>
        <w:fldChar w:fldCharType="begin"/>
      </w:r>
      <w:r>
        <w:rPr>
          <w:rFonts w:hint="default" w:ascii="Courier New" w:hAnsi="Courier New" w:cs="Courier New"/>
          <w:lang w:val="en-US" w:eastAsia="zh-CN"/>
        </w:rPr>
        <w:instrText xml:space="preserve"> HYPERLINK "http://search.pinyougou.com" </w:instrText>
      </w:r>
      <w:r>
        <w:rPr>
          <w:rFonts w:hint="default" w:ascii="Courier New" w:hAnsi="Courier New" w:cs="Courier New"/>
          <w:lang w:val="en-US" w:eastAsia="zh-CN"/>
        </w:rPr>
        <w:fldChar w:fldCharType="separate"/>
      </w:r>
      <w:r>
        <w:rPr>
          <w:rStyle w:val="21"/>
          <w:rFonts w:hint="default" w:ascii="Courier New" w:hAnsi="Courier New" w:cs="Courier New"/>
          <w:lang w:val="en-US" w:eastAsia="zh-CN"/>
        </w:rPr>
        <w:t>http://search.pinyougou.com</w:t>
      </w:r>
      <w:r>
        <w:rPr>
          <w:rFonts w:hint="default" w:ascii="Courier New" w:hAnsi="Courier New" w:cs="Courier New"/>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05" w:line="240" w:lineRule="auto"/>
        <w:ind w:left="0" w:leftChars="0" w:right="0" w:rightChars="0" w:firstLine="0" w:firstLineChars="0"/>
        <w:jc w:val="both"/>
        <w:textAlignment w:val="auto"/>
        <w:outlineLvl w:val="9"/>
        <w:rPr>
          <w:rFonts w:hint="default" w:ascii="Courier New" w:hAnsi="Courier New" w:cs="Courier New"/>
          <w:lang w:val="en-US" w:eastAsia="zh-CN"/>
        </w:rPr>
      </w:pPr>
      <w:r>
        <w:rPr>
          <w:rFonts w:hint="default" w:ascii="Courier New" w:hAnsi="Courier New" w:cs="Courier New"/>
          <w:lang w:val="en-US" w:eastAsia="zh-CN"/>
        </w:rPr>
        <w:t>配置hosts：127.0.0.1  search.pinyougou.com</w:t>
      </w:r>
    </w:p>
    <w:p>
      <w:pPr>
        <w:keepNext w:val="0"/>
        <w:keepLines w:val="0"/>
        <w:pageBreakBefore w:val="0"/>
        <w:widowControl w:val="0"/>
        <w:kinsoku/>
        <w:wordWrap/>
        <w:overflowPunct/>
        <w:topLinePunct w:val="0"/>
        <w:autoSpaceDE/>
        <w:autoSpaceDN/>
        <w:bidi w:val="0"/>
        <w:adjustRightInd/>
        <w:snapToGrid/>
        <w:spacing w:after="105" w:line="240" w:lineRule="auto"/>
        <w:ind w:left="0" w:leftChars="0" w:right="0" w:rightChars="0" w:firstLine="0" w:firstLineChars="0"/>
        <w:jc w:val="both"/>
        <w:textAlignment w:val="auto"/>
        <w:outlineLvl w:val="9"/>
        <w:rPr>
          <w:rFonts w:hint="eastAsia" w:ascii="Courier New" w:hAnsi="Courier New" w:eastAsia="宋体" w:cs="Courier New"/>
          <w:lang w:val="en-US" w:eastAsia="zh-CN"/>
        </w:rPr>
      </w:pPr>
      <w:r>
        <w:rPr>
          <w:rFonts w:hint="eastAsia" w:ascii="Courier New" w:hAnsi="Courier New" w:cs="Courier New"/>
          <w:lang w:val="en-US" w:eastAsia="zh-CN"/>
        </w:rPr>
        <w:t>配置Nginx反向代理：</w:t>
      </w:r>
    </w:p>
    <w:tbl>
      <w:tblPr>
        <w:tblStyle w:val="17"/>
        <w:tblW w:w="8318" w:type="dxa"/>
        <w:tblInd w:w="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18" w:type="dxa"/>
          </w:tcPr>
          <w:p>
            <w:pPr>
              <w:pStyle w:val="13"/>
              <w:keepNext w:val="0"/>
              <w:keepLines w:val="0"/>
              <w:pageBreakBefore w:val="0"/>
              <w:widowControl/>
              <w:suppressLineNumbers w:val="0"/>
              <w:shd w:val="clear" w:fill="C7EDCC"/>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ascii="Courier New" w:hAnsi="Courier New" w:eastAsia="宋体" w:cs="Courier New"/>
                <w:color w:val="1E1C11" w:themeColor="background2" w:themeShade="1A"/>
                <w:kern w:val="2"/>
                <w:sz w:val="21"/>
                <w:szCs w:val="22"/>
                <w:lang w:val="en-US" w:eastAsia="zh-CN" w:bidi="ar-SA"/>
              </w:rPr>
            </w:pPr>
            <w:r>
              <w:rPr>
                <w:rFonts w:hint="default" w:ascii="Courier New" w:hAnsi="Courier New" w:eastAsia="宋体" w:cs="Courier New"/>
                <w:color w:val="1E1C11" w:themeColor="background2" w:themeShade="1A"/>
                <w:kern w:val="2"/>
                <w:sz w:val="21"/>
                <w:szCs w:val="22"/>
                <w:lang w:val="en-US" w:eastAsia="zh-CN" w:bidi="ar-SA"/>
              </w:rPr>
              <w:t>server {</w:t>
            </w:r>
          </w:p>
          <w:p>
            <w:pPr>
              <w:pStyle w:val="13"/>
              <w:keepNext w:val="0"/>
              <w:keepLines w:val="0"/>
              <w:pageBreakBefore w:val="0"/>
              <w:widowControl/>
              <w:suppressLineNumbers w:val="0"/>
              <w:shd w:val="clear" w:fill="C7EDCC"/>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ascii="Courier New" w:hAnsi="Courier New" w:eastAsia="宋体" w:cs="Courier New"/>
                <w:color w:val="1E1C11" w:themeColor="background2" w:themeShade="1A"/>
                <w:kern w:val="2"/>
                <w:sz w:val="21"/>
                <w:szCs w:val="22"/>
                <w:lang w:val="en-US" w:eastAsia="zh-CN" w:bidi="ar-SA"/>
              </w:rPr>
            </w:pPr>
            <w:r>
              <w:rPr>
                <w:rFonts w:hint="default" w:ascii="Courier New" w:hAnsi="Courier New" w:eastAsia="宋体" w:cs="Courier New"/>
                <w:color w:val="1E1C11" w:themeColor="background2" w:themeShade="1A"/>
                <w:kern w:val="2"/>
                <w:sz w:val="21"/>
                <w:szCs w:val="22"/>
                <w:lang w:val="en-US" w:eastAsia="zh-CN" w:bidi="ar-SA"/>
              </w:rPr>
              <w:tab/>
            </w:r>
            <w:r>
              <w:rPr>
                <w:rFonts w:hint="default" w:ascii="Courier New" w:hAnsi="Courier New" w:eastAsia="宋体" w:cs="Courier New"/>
                <w:color w:val="1E1C11" w:themeColor="background2" w:themeShade="1A"/>
                <w:kern w:val="2"/>
                <w:sz w:val="21"/>
                <w:szCs w:val="22"/>
                <w:lang w:val="en-US" w:eastAsia="zh-CN" w:bidi="ar-SA"/>
              </w:rPr>
              <w:t>listen       80;</w:t>
            </w:r>
          </w:p>
          <w:p>
            <w:pPr>
              <w:pStyle w:val="13"/>
              <w:keepNext w:val="0"/>
              <w:keepLines w:val="0"/>
              <w:pageBreakBefore w:val="0"/>
              <w:widowControl/>
              <w:suppressLineNumbers w:val="0"/>
              <w:shd w:val="clear" w:fill="C7EDCC"/>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ascii="Courier New" w:hAnsi="Courier New" w:eastAsia="宋体" w:cs="Courier New"/>
                <w:color w:val="1E1C11" w:themeColor="background2" w:themeShade="1A"/>
                <w:kern w:val="2"/>
                <w:sz w:val="21"/>
                <w:szCs w:val="22"/>
                <w:lang w:val="en-US" w:eastAsia="zh-CN" w:bidi="ar-SA"/>
              </w:rPr>
            </w:pPr>
            <w:r>
              <w:rPr>
                <w:rFonts w:hint="default" w:ascii="Courier New" w:hAnsi="Courier New" w:eastAsia="宋体" w:cs="Courier New"/>
                <w:color w:val="1E1C11" w:themeColor="background2" w:themeShade="1A"/>
                <w:kern w:val="2"/>
                <w:sz w:val="21"/>
                <w:szCs w:val="22"/>
                <w:lang w:val="en-US" w:eastAsia="zh-CN" w:bidi="ar-SA"/>
              </w:rPr>
              <w:tab/>
            </w:r>
            <w:r>
              <w:rPr>
                <w:rFonts w:hint="default" w:ascii="Courier New" w:hAnsi="Courier New" w:eastAsia="宋体" w:cs="Courier New"/>
                <w:color w:val="1E1C11" w:themeColor="background2" w:themeShade="1A"/>
                <w:kern w:val="2"/>
                <w:sz w:val="21"/>
                <w:szCs w:val="22"/>
                <w:lang w:val="en-US" w:eastAsia="zh-CN" w:bidi="ar-SA"/>
              </w:rPr>
              <w:t xml:space="preserve">server_name  </w:t>
            </w:r>
            <w:r>
              <w:rPr>
                <w:rFonts w:hint="default" w:ascii="Courier New" w:hAnsi="Courier New" w:eastAsia="宋体" w:cs="Courier New"/>
                <w:color w:val="FF0000"/>
                <w:kern w:val="2"/>
                <w:sz w:val="21"/>
                <w:szCs w:val="22"/>
                <w:lang w:val="en-US" w:eastAsia="zh-CN" w:bidi="ar-SA"/>
              </w:rPr>
              <w:t>search.pinyougou.com;</w:t>
            </w:r>
          </w:p>
          <w:p>
            <w:pPr>
              <w:pStyle w:val="13"/>
              <w:keepNext w:val="0"/>
              <w:keepLines w:val="0"/>
              <w:pageBreakBefore w:val="0"/>
              <w:widowControl/>
              <w:suppressLineNumbers w:val="0"/>
              <w:shd w:val="clear" w:fill="C7EDCC"/>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ascii="Courier New" w:hAnsi="Courier New" w:eastAsia="宋体" w:cs="Courier New"/>
                <w:color w:val="1E1C11" w:themeColor="background2" w:themeShade="1A"/>
                <w:kern w:val="2"/>
                <w:sz w:val="21"/>
                <w:szCs w:val="22"/>
                <w:lang w:val="en-US" w:eastAsia="zh-CN" w:bidi="ar-SA"/>
              </w:rPr>
            </w:pPr>
          </w:p>
          <w:p>
            <w:pPr>
              <w:pStyle w:val="13"/>
              <w:keepNext w:val="0"/>
              <w:keepLines w:val="0"/>
              <w:pageBreakBefore w:val="0"/>
              <w:widowControl/>
              <w:suppressLineNumbers w:val="0"/>
              <w:shd w:val="clear" w:fill="C7EDCC"/>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ascii="Courier New" w:hAnsi="Courier New" w:eastAsia="宋体" w:cs="Courier New"/>
                <w:color w:val="1E1C11" w:themeColor="background2" w:themeShade="1A"/>
                <w:kern w:val="2"/>
                <w:sz w:val="21"/>
                <w:szCs w:val="22"/>
                <w:lang w:val="en-US" w:eastAsia="zh-CN" w:bidi="ar-SA"/>
              </w:rPr>
            </w:pPr>
            <w:r>
              <w:rPr>
                <w:rFonts w:hint="default" w:ascii="Courier New" w:hAnsi="Courier New" w:eastAsia="宋体" w:cs="Courier New"/>
                <w:color w:val="1E1C11" w:themeColor="background2" w:themeShade="1A"/>
                <w:kern w:val="2"/>
                <w:sz w:val="21"/>
                <w:szCs w:val="22"/>
                <w:lang w:val="en-US" w:eastAsia="zh-CN" w:bidi="ar-SA"/>
              </w:rPr>
              <w:tab/>
            </w:r>
            <w:r>
              <w:rPr>
                <w:rFonts w:hint="default" w:ascii="Courier New" w:hAnsi="Courier New" w:eastAsia="宋体" w:cs="Courier New"/>
                <w:color w:val="1E1C11" w:themeColor="background2" w:themeShade="1A"/>
                <w:kern w:val="2"/>
                <w:sz w:val="21"/>
                <w:szCs w:val="22"/>
                <w:lang w:val="en-US" w:eastAsia="zh-CN" w:bidi="ar-SA"/>
              </w:rPr>
              <w:t>proxy_set_header X-Forwarded-Host $host;</w:t>
            </w:r>
          </w:p>
          <w:p>
            <w:pPr>
              <w:pStyle w:val="13"/>
              <w:keepNext w:val="0"/>
              <w:keepLines w:val="0"/>
              <w:pageBreakBefore w:val="0"/>
              <w:widowControl/>
              <w:suppressLineNumbers w:val="0"/>
              <w:shd w:val="clear" w:fill="C7EDCC"/>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ascii="Courier New" w:hAnsi="Courier New" w:eastAsia="宋体" w:cs="Courier New"/>
                <w:color w:val="1E1C11" w:themeColor="background2" w:themeShade="1A"/>
                <w:kern w:val="2"/>
                <w:sz w:val="21"/>
                <w:szCs w:val="22"/>
                <w:lang w:val="en-US" w:eastAsia="zh-CN" w:bidi="ar-SA"/>
              </w:rPr>
            </w:pPr>
            <w:r>
              <w:rPr>
                <w:rFonts w:hint="default" w:ascii="Courier New" w:hAnsi="Courier New" w:eastAsia="宋体" w:cs="Courier New"/>
                <w:color w:val="1E1C11" w:themeColor="background2" w:themeShade="1A"/>
                <w:kern w:val="2"/>
                <w:sz w:val="21"/>
                <w:szCs w:val="22"/>
                <w:lang w:val="en-US" w:eastAsia="zh-CN" w:bidi="ar-SA"/>
              </w:rPr>
              <w:tab/>
            </w:r>
            <w:r>
              <w:rPr>
                <w:rFonts w:hint="default" w:ascii="Courier New" w:hAnsi="Courier New" w:eastAsia="宋体" w:cs="Courier New"/>
                <w:color w:val="1E1C11" w:themeColor="background2" w:themeShade="1A"/>
                <w:kern w:val="2"/>
                <w:sz w:val="21"/>
                <w:szCs w:val="22"/>
                <w:lang w:val="en-US" w:eastAsia="zh-CN" w:bidi="ar-SA"/>
              </w:rPr>
              <w:t>proxy_set_header X-Forwarded-Server $host;</w:t>
            </w:r>
          </w:p>
          <w:p>
            <w:pPr>
              <w:pStyle w:val="13"/>
              <w:keepNext w:val="0"/>
              <w:keepLines w:val="0"/>
              <w:pageBreakBefore w:val="0"/>
              <w:widowControl/>
              <w:suppressLineNumbers w:val="0"/>
              <w:shd w:val="clear" w:fill="C7EDCC"/>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ascii="Courier New" w:hAnsi="Courier New" w:eastAsia="宋体" w:cs="Courier New"/>
                <w:color w:val="1E1C11" w:themeColor="background2" w:themeShade="1A"/>
                <w:kern w:val="2"/>
                <w:sz w:val="21"/>
                <w:szCs w:val="22"/>
                <w:lang w:val="en-US" w:eastAsia="zh-CN" w:bidi="ar-SA"/>
              </w:rPr>
            </w:pPr>
          </w:p>
          <w:p>
            <w:pPr>
              <w:pStyle w:val="13"/>
              <w:keepNext w:val="0"/>
              <w:keepLines w:val="0"/>
              <w:pageBreakBefore w:val="0"/>
              <w:widowControl/>
              <w:suppressLineNumbers w:val="0"/>
              <w:shd w:val="clear" w:fill="C7EDCC"/>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ascii="Courier New" w:hAnsi="Courier New" w:eastAsia="宋体" w:cs="Courier New"/>
                <w:color w:val="1E1C11" w:themeColor="background2" w:themeShade="1A"/>
                <w:kern w:val="2"/>
                <w:sz w:val="21"/>
                <w:szCs w:val="22"/>
                <w:lang w:val="en-US" w:eastAsia="zh-CN" w:bidi="ar-SA"/>
              </w:rPr>
            </w:pPr>
            <w:r>
              <w:rPr>
                <w:rFonts w:hint="default" w:ascii="Courier New" w:hAnsi="Courier New" w:eastAsia="宋体" w:cs="Courier New"/>
                <w:color w:val="1E1C11" w:themeColor="background2" w:themeShade="1A"/>
                <w:kern w:val="2"/>
                <w:sz w:val="21"/>
                <w:szCs w:val="22"/>
                <w:lang w:val="en-US" w:eastAsia="zh-CN" w:bidi="ar-SA"/>
              </w:rPr>
              <w:tab/>
            </w:r>
            <w:r>
              <w:rPr>
                <w:rFonts w:hint="default" w:ascii="Courier New" w:hAnsi="Courier New" w:eastAsia="宋体" w:cs="Courier New"/>
                <w:color w:val="1E1C11" w:themeColor="background2" w:themeShade="1A"/>
                <w:kern w:val="2"/>
                <w:sz w:val="21"/>
                <w:szCs w:val="22"/>
                <w:lang w:val="en-US" w:eastAsia="zh-CN" w:bidi="ar-SA"/>
              </w:rPr>
              <w:t>location / {</w:t>
            </w:r>
          </w:p>
          <w:p>
            <w:pPr>
              <w:pStyle w:val="13"/>
              <w:keepNext w:val="0"/>
              <w:keepLines w:val="0"/>
              <w:pageBreakBefore w:val="0"/>
              <w:widowControl/>
              <w:suppressLineNumbers w:val="0"/>
              <w:shd w:val="clear" w:fill="C7EDCC"/>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ascii="Courier New" w:hAnsi="Courier New" w:eastAsia="宋体" w:cs="Courier New"/>
                <w:color w:val="FF0000"/>
                <w:kern w:val="2"/>
                <w:sz w:val="21"/>
                <w:szCs w:val="22"/>
                <w:lang w:val="en-US" w:eastAsia="zh-CN" w:bidi="ar-SA"/>
              </w:rPr>
            </w:pPr>
            <w:r>
              <w:rPr>
                <w:rFonts w:hint="default" w:ascii="Courier New" w:hAnsi="Courier New" w:eastAsia="宋体" w:cs="Courier New"/>
                <w:color w:val="1E1C11" w:themeColor="background2" w:themeShade="1A"/>
                <w:kern w:val="2"/>
                <w:sz w:val="21"/>
                <w:szCs w:val="22"/>
                <w:lang w:val="en-US" w:eastAsia="zh-CN" w:bidi="ar-SA"/>
              </w:rPr>
              <w:tab/>
            </w:r>
            <w:r>
              <w:rPr>
                <w:rFonts w:hint="default" w:ascii="Courier New" w:hAnsi="Courier New" w:eastAsia="宋体" w:cs="Courier New"/>
                <w:color w:val="1E1C11" w:themeColor="background2" w:themeShade="1A"/>
                <w:kern w:val="2"/>
                <w:sz w:val="21"/>
                <w:szCs w:val="22"/>
                <w:lang w:val="en-US" w:eastAsia="zh-CN" w:bidi="ar-SA"/>
              </w:rPr>
              <w:tab/>
            </w:r>
            <w:r>
              <w:rPr>
                <w:rFonts w:hint="default" w:ascii="Courier New" w:hAnsi="Courier New" w:eastAsia="宋体" w:cs="Courier New"/>
                <w:color w:val="FF0000"/>
                <w:kern w:val="2"/>
                <w:sz w:val="21"/>
                <w:szCs w:val="22"/>
                <w:lang w:val="en-US" w:eastAsia="zh-CN" w:bidi="ar-SA"/>
              </w:rPr>
              <w:t>proxy_pass http://127.0.0.1:9104;</w:t>
            </w:r>
          </w:p>
          <w:p>
            <w:pPr>
              <w:pStyle w:val="13"/>
              <w:keepNext w:val="0"/>
              <w:keepLines w:val="0"/>
              <w:pageBreakBefore w:val="0"/>
              <w:widowControl/>
              <w:suppressLineNumbers w:val="0"/>
              <w:shd w:val="clear" w:fill="C7EDCC"/>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ascii="Courier New" w:hAnsi="Courier New" w:eastAsia="宋体" w:cs="Courier New"/>
                <w:color w:val="1E1C11" w:themeColor="background2" w:themeShade="1A"/>
                <w:kern w:val="2"/>
                <w:sz w:val="21"/>
                <w:szCs w:val="22"/>
                <w:lang w:val="en-US" w:eastAsia="zh-CN" w:bidi="ar-SA"/>
              </w:rPr>
            </w:pPr>
            <w:r>
              <w:rPr>
                <w:rFonts w:hint="default" w:ascii="Courier New" w:hAnsi="Courier New" w:eastAsia="宋体" w:cs="Courier New"/>
                <w:color w:val="1E1C11" w:themeColor="background2" w:themeShade="1A"/>
                <w:kern w:val="2"/>
                <w:sz w:val="21"/>
                <w:szCs w:val="22"/>
                <w:lang w:val="en-US" w:eastAsia="zh-CN" w:bidi="ar-SA"/>
              </w:rPr>
              <w:tab/>
            </w:r>
            <w:r>
              <w:rPr>
                <w:rFonts w:hint="default" w:ascii="Courier New" w:hAnsi="Courier New" w:eastAsia="宋体" w:cs="Courier New"/>
                <w:color w:val="1E1C11" w:themeColor="background2" w:themeShade="1A"/>
                <w:kern w:val="2"/>
                <w:sz w:val="21"/>
                <w:szCs w:val="22"/>
                <w:lang w:val="en-US" w:eastAsia="zh-CN" w:bidi="ar-SA"/>
              </w:rPr>
              <w:tab/>
            </w:r>
            <w:r>
              <w:rPr>
                <w:rFonts w:hint="default" w:ascii="Courier New" w:hAnsi="Courier New" w:eastAsia="宋体" w:cs="Courier New"/>
                <w:color w:val="1E1C11" w:themeColor="background2" w:themeShade="1A"/>
                <w:kern w:val="2"/>
                <w:sz w:val="21"/>
                <w:szCs w:val="22"/>
                <w:lang w:val="en-US" w:eastAsia="zh-CN" w:bidi="ar-SA"/>
              </w:rPr>
              <w:t>proxy_connect_timeout 600;</w:t>
            </w:r>
          </w:p>
          <w:p>
            <w:pPr>
              <w:pStyle w:val="13"/>
              <w:keepNext w:val="0"/>
              <w:keepLines w:val="0"/>
              <w:pageBreakBefore w:val="0"/>
              <w:widowControl/>
              <w:suppressLineNumbers w:val="0"/>
              <w:shd w:val="clear" w:fill="C7EDCC"/>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ascii="Courier New" w:hAnsi="Courier New" w:eastAsia="宋体" w:cs="Courier New"/>
                <w:color w:val="1E1C11" w:themeColor="background2" w:themeShade="1A"/>
                <w:kern w:val="2"/>
                <w:sz w:val="21"/>
                <w:szCs w:val="22"/>
                <w:lang w:val="en-US" w:eastAsia="zh-CN" w:bidi="ar-SA"/>
              </w:rPr>
            </w:pPr>
            <w:r>
              <w:rPr>
                <w:rFonts w:hint="default" w:ascii="Courier New" w:hAnsi="Courier New" w:eastAsia="宋体" w:cs="Courier New"/>
                <w:color w:val="1E1C11" w:themeColor="background2" w:themeShade="1A"/>
                <w:kern w:val="2"/>
                <w:sz w:val="21"/>
                <w:szCs w:val="22"/>
                <w:lang w:val="en-US" w:eastAsia="zh-CN" w:bidi="ar-SA"/>
              </w:rPr>
              <w:tab/>
            </w:r>
            <w:r>
              <w:rPr>
                <w:rFonts w:hint="default" w:ascii="Courier New" w:hAnsi="Courier New" w:eastAsia="宋体" w:cs="Courier New"/>
                <w:color w:val="1E1C11" w:themeColor="background2" w:themeShade="1A"/>
                <w:kern w:val="2"/>
                <w:sz w:val="21"/>
                <w:szCs w:val="22"/>
                <w:lang w:val="en-US" w:eastAsia="zh-CN" w:bidi="ar-SA"/>
              </w:rPr>
              <w:tab/>
            </w:r>
            <w:r>
              <w:rPr>
                <w:rFonts w:hint="default" w:ascii="Courier New" w:hAnsi="Courier New" w:eastAsia="宋体" w:cs="Courier New"/>
                <w:color w:val="1E1C11" w:themeColor="background2" w:themeShade="1A"/>
                <w:kern w:val="2"/>
                <w:sz w:val="21"/>
                <w:szCs w:val="22"/>
                <w:lang w:val="en-US" w:eastAsia="zh-CN" w:bidi="ar-SA"/>
              </w:rPr>
              <w:t>proxy_read_timeout 600;</w:t>
            </w:r>
          </w:p>
          <w:p>
            <w:pPr>
              <w:pStyle w:val="13"/>
              <w:keepNext w:val="0"/>
              <w:keepLines w:val="0"/>
              <w:pageBreakBefore w:val="0"/>
              <w:widowControl/>
              <w:suppressLineNumbers w:val="0"/>
              <w:shd w:val="clear" w:fill="C7EDCC"/>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ascii="Courier New" w:hAnsi="Courier New" w:eastAsia="宋体" w:cs="Courier New"/>
                <w:color w:val="1E1C11" w:themeColor="background2" w:themeShade="1A"/>
                <w:kern w:val="2"/>
                <w:sz w:val="21"/>
                <w:szCs w:val="22"/>
                <w:lang w:val="en-US" w:eastAsia="zh-CN" w:bidi="ar-SA"/>
              </w:rPr>
            </w:pPr>
            <w:r>
              <w:rPr>
                <w:rFonts w:hint="default" w:ascii="Courier New" w:hAnsi="Courier New" w:eastAsia="宋体" w:cs="Courier New"/>
                <w:color w:val="1E1C11" w:themeColor="background2" w:themeShade="1A"/>
                <w:kern w:val="2"/>
                <w:sz w:val="21"/>
                <w:szCs w:val="22"/>
                <w:lang w:val="en-US" w:eastAsia="zh-CN" w:bidi="ar-SA"/>
              </w:rPr>
              <w:tab/>
            </w:r>
            <w:r>
              <w:rPr>
                <w:rFonts w:hint="default" w:ascii="Courier New" w:hAnsi="Courier New" w:eastAsia="宋体" w:cs="Courier New"/>
                <w:color w:val="1E1C11" w:themeColor="background2" w:themeShade="1A"/>
                <w:kern w:val="2"/>
                <w:sz w:val="21"/>
                <w:szCs w:val="22"/>
                <w:lang w:val="en-US" w:eastAsia="zh-CN" w:bidi="ar-SA"/>
              </w:rPr>
              <w:t xml:space="preserve">} </w:t>
            </w:r>
          </w:p>
          <w:p>
            <w:pPr>
              <w:pStyle w:val="13"/>
              <w:keepNext w:val="0"/>
              <w:keepLines w:val="0"/>
              <w:pageBreakBefore w:val="0"/>
              <w:widowControl/>
              <w:suppressLineNumbers w:val="0"/>
              <w:shd w:val="clear" w:fill="C7EDCC"/>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ascii="Courier New" w:hAnsi="Courier New" w:cs="Courier New"/>
                <w:color w:val="7F7F7F" w:themeColor="background1" w:themeShade="80"/>
                <w:sz w:val="21"/>
                <w:szCs w:val="21"/>
                <w:vertAlign w:val="baseline"/>
                <w:lang w:val="en-US" w:eastAsia="zh-CN"/>
              </w:rPr>
            </w:pPr>
            <w:r>
              <w:rPr>
                <w:rFonts w:hint="default" w:ascii="Courier New" w:hAnsi="Courier New" w:eastAsia="宋体" w:cs="Courier New"/>
                <w:color w:val="1E1C11" w:themeColor="background2" w:themeShade="1A"/>
                <w:kern w:val="2"/>
                <w:sz w:val="21"/>
                <w:szCs w:val="22"/>
                <w:lang w:val="en-US" w:eastAsia="zh-CN" w:bidi="ar-SA"/>
              </w:rPr>
              <w:t xml:space="preserve">    }</w:t>
            </w:r>
          </w:p>
        </w:tc>
      </w:tr>
    </w:tbl>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ascii="Courier New" w:hAnsi="Courier New" w:cs="Courier New"/>
          <w:b/>
          <w:bCs/>
          <w:color w:val="FF0000"/>
          <w:lang w:val="en-US" w:eastAsia="zh-CN"/>
        </w:rPr>
        <w:t>注意：重启nginx (nginx -s reload)</w:t>
      </w:r>
    </w:p>
    <w:p>
      <w:pPr>
        <w:pStyle w:val="3"/>
        <w:keepNext/>
        <w:keepLines/>
        <w:pageBreakBefore w:val="0"/>
        <w:widowControl w:val="0"/>
        <w:numPr>
          <w:ilvl w:val="1"/>
          <w:numId w:val="0"/>
        </w:numPr>
        <w:kinsoku/>
        <w:wordWrap/>
        <w:overflowPunct/>
        <w:topLinePunct w:val="0"/>
        <w:autoSpaceDE/>
        <w:autoSpaceDN/>
        <w:bidi w:val="0"/>
        <w:adjustRightInd/>
        <w:snapToGrid/>
        <w:spacing w:before="140" w:after="140"/>
        <w:ind w:leftChars="0"/>
        <w:textAlignment w:val="auto"/>
        <w:outlineLvl w:val="1"/>
        <w:rPr>
          <w:rFonts w:hint="default" w:eastAsia="黑体"/>
          <w:lang w:val="en-US" w:eastAsia="zh-CN"/>
        </w:rPr>
      </w:pPr>
      <w:r>
        <w:rPr>
          <w:rFonts w:hint="eastAsia"/>
          <w:lang w:val="en-US" w:eastAsia="zh-CN"/>
        </w:rPr>
        <w:t>4.5集成SpringData</w:t>
      </w:r>
      <w:r>
        <w:rPr>
          <w:rFonts w:hint="default"/>
          <w:lang w:val="en-US" w:eastAsia="zh-CN"/>
        </w:rPr>
        <w:t>ElasticSearch</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textAlignment w:val="auto"/>
        <w:outlineLvl w:val="9"/>
        <w:rPr>
          <w:rFonts w:hint="default" w:ascii="Courier New" w:hAnsi="Courier New" w:cs="Courier New"/>
          <w:lang w:val="en-US" w:eastAsia="zh-CN"/>
        </w:rPr>
      </w:pPr>
      <w:r>
        <w:rPr>
          <w:rFonts w:hint="eastAsia" w:ascii="Courier New" w:hAnsi="Courier New" w:cs="Courier New"/>
          <w:lang w:val="en-US" w:eastAsia="zh-CN"/>
        </w:rPr>
        <w:t>pinyougou-search-service\src\main\resources\applicationContext-elasticsearch.xml</w:t>
      </w:r>
      <w:r>
        <w:rPr>
          <w:rFonts w:hint="default" w:ascii="Courier New" w:hAnsi="Courier New" w:cs="Courier New"/>
          <w:lang w:val="en-US" w:eastAsia="zh-CN"/>
        </w:rPr>
        <w:t>：</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pageBreakBefore w:val="0"/>
              <w:widowControl/>
              <w:suppressLineNumbers w:val="0"/>
              <w:shd w:val="clear" w:fill="C8EDCC"/>
              <w:kinsoku/>
              <w:wordWrap/>
              <w:overflowPunct/>
              <w:topLinePunct w:val="0"/>
              <w:autoSpaceDE/>
              <w:autoSpaceDN/>
              <w:bidi w:val="0"/>
              <w:adjustRightInd/>
              <w:snapToGrid/>
              <w:spacing w:after="0"/>
              <w:textAlignment w:val="auto"/>
              <w:rPr>
                <w:rFonts w:hint="eastAsia"/>
                <w:sz w:val="16"/>
                <w:szCs w:val="16"/>
                <w:vertAlign w:val="baseline"/>
                <w:lang w:val="en-US" w:eastAsia="zh-CN"/>
              </w:rPr>
            </w:pPr>
            <w:r>
              <w:rPr>
                <w:rFonts w:hint="default" w:ascii="Courier New" w:hAnsi="Courier New" w:cs="Courier New"/>
                <w:i/>
                <w:color w:val="000000"/>
                <w:sz w:val="20"/>
                <w:szCs w:val="20"/>
                <w:shd w:val="clear" w:fill="C8EDCC"/>
              </w:rPr>
              <w:t>&lt;?</w:t>
            </w:r>
            <w:r>
              <w:rPr>
                <w:rFonts w:hint="default" w:ascii="Courier New" w:hAnsi="Courier New" w:cs="Courier New"/>
                <w:b/>
                <w:color w:val="0000FF"/>
                <w:sz w:val="20"/>
                <w:szCs w:val="20"/>
                <w:shd w:val="clear" w:fill="C8EDCC"/>
              </w:rPr>
              <w:t>xml version</w:t>
            </w:r>
            <w:r>
              <w:rPr>
                <w:rFonts w:hint="default" w:ascii="Courier New" w:hAnsi="Courier New" w:cs="Courier New"/>
                <w:b/>
                <w:color w:val="008000"/>
                <w:sz w:val="20"/>
                <w:szCs w:val="20"/>
                <w:shd w:val="clear" w:fill="C8EDCC"/>
              </w:rPr>
              <w:t xml:space="preserve">="1.0" </w:t>
            </w:r>
            <w:r>
              <w:rPr>
                <w:rFonts w:hint="default" w:ascii="Courier New" w:hAnsi="Courier New" w:cs="Courier New"/>
                <w:b/>
                <w:color w:val="0000FF"/>
                <w:sz w:val="20"/>
                <w:szCs w:val="20"/>
                <w:shd w:val="clear" w:fill="C8EDCC"/>
              </w:rPr>
              <w:t>encoding</w:t>
            </w:r>
            <w:r>
              <w:rPr>
                <w:rFonts w:hint="default" w:ascii="Courier New" w:hAnsi="Courier New" w:cs="Courier New"/>
                <w:b/>
                <w:color w:val="008000"/>
                <w:sz w:val="20"/>
                <w:szCs w:val="20"/>
                <w:shd w:val="clear" w:fill="C8EDCC"/>
              </w:rPr>
              <w:t>="UTF-8"</w:t>
            </w:r>
            <w:r>
              <w:rPr>
                <w:rFonts w:hint="default" w:ascii="Courier New" w:hAnsi="Courier New" w:cs="Courier New"/>
                <w:i/>
                <w:color w:val="000000"/>
                <w:sz w:val="20"/>
                <w:szCs w:val="20"/>
                <w:shd w:val="clear" w:fill="C8EDCC"/>
              </w:rPr>
              <w:t>?&gt;</w:t>
            </w:r>
            <w:r>
              <w:rPr>
                <w:rFonts w:hint="default" w:ascii="Courier New" w:hAnsi="Courier New" w:cs="Courier New"/>
                <w:i/>
                <w:color w:val="000000"/>
                <w:sz w:val="20"/>
                <w:szCs w:val="20"/>
                <w:shd w:val="clear" w:fill="C8EDCC"/>
              </w:rPr>
              <w:br w:type="textWrapping"/>
            </w:r>
            <w:r>
              <w:rPr>
                <w:rFonts w:hint="default" w:ascii="Courier New" w:hAnsi="Courier New" w:cs="Courier New"/>
                <w:color w:val="000000"/>
                <w:sz w:val="20"/>
                <w:szCs w:val="20"/>
                <w:shd w:val="clear" w:fill="C8EDCC"/>
              </w:rPr>
              <w:t>&lt;</w:t>
            </w:r>
            <w:r>
              <w:rPr>
                <w:rFonts w:hint="default" w:ascii="Courier New" w:hAnsi="Courier New" w:cs="Courier New"/>
                <w:b/>
                <w:color w:val="000080"/>
                <w:sz w:val="20"/>
                <w:szCs w:val="20"/>
                <w:shd w:val="clear" w:fill="C8EDCC"/>
              </w:rPr>
              <w:t xml:space="preserve">beans </w:t>
            </w:r>
            <w:r>
              <w:rPr>
                <w:rFonts w:hint="default" w:ascii="Courier New" w:hAnsi="Courier New" w:cs="Courier New"/>
                <w:b/>
                <w:color w:val="0000FF"/>
                <w:sz w:val="20"/>
                <w:szCs w:val="20"/>
                <w:shd w:val="clear" w:fill="C8EDCC"/>
              </w:rPr>
              <w:t>xmlns</w:t>
            </w:r>
            <w:r>
              <w:rPr>
                <w:rFonts w:hint="default" w:ascii="Courier New" w:hAnsi="Courier New" w:cs="Courier New"/>
                <w:b/>
                <w:color w:val="008000"/>
                <w:sz w:val="20"/>
                <w:szCs w:val="20"/>
                <w:shd w:val="clear" w:fill="C8EDCC"/>
              </w:rPr>
              <w:t>="http://www.springframework.org/schema/beans"</w:t>
            </w:r>
            <w:r>
              <w:rPr>
                <w:rFonts w:hint="default" w:ascii="Courier New" w:hAnsi="Courier New" w:cs="Courier New"/>
                <w:b/>
                <w:color w:val="008000"/>
                <w:sz w:val="20"/>
                <w:szCs w:val="20"/>
                <w:shd w:val="clear" w:fill="C8EDCC"/>
              </w:rPr>
              <w:br w:type="textWrapping"/>
            </w:r>
            <w:r>
              <w:rPr>
                <w:rFonts w:hint="default" w:ascii="Courier New" w:hAnsi="Courier New" w:cs="Courier New"/>
                <w:b/>
                <w:color w:val="008000"/>
                <w:sz w:val="20"/>
                <w:szCs w:val="20"/>
                <w:shd w:val="clear" w:fill="C8EDCC"/>
              </w:rPr>
              <w:t xml:space="preserve">       </w:t>
            </w:r>
            <w:r>
              <w:rPr>
                <w:rFonts w:hint="default" w:ascii="Courier New" w:hAnsi="Courier New" w:cs="Courier New"/>
                <w:b/>
                <w:color w:val="0000FF"/>
                <w:sz w:val="20"/>
                <w:szCs w:val="20"/>
                <w:shd w:val="clear" w:fill="C8EDCC"/>
              </w:rPr>
              <w:t>xmlns:</w:t>
            </w:r>
            <w:r>
              <w:rPr>
                <w:rFonts w:hint="default" w:ascii="Courier New" w:hAnsi="Courier New" w:cs="Courier New"/>
                <w:b/>
                <w:color w:val="660E7A"/>
                <w:sz w:val="20"/>
                <w:szCs w:val="20"/>
                <w:shd w:val="clear" w:fill="C8EDCC"/>
              </w:rPr>
              <w:t>xsi</w:t>
            </w:r>
            <w:r>
              <w:rPr>
                <w:rFonts w:hint="default" w:ascii="Courier New" w:hAnsi="Courier New" w:cs="Courier New"/>
                <w:b/>
                <w:color w:val="008000"/>
                <w:sz w:val="20"/>
                <w:szCs w:val="20"/>
                <w:shd w:val="clear" w:fill="C8EDCC"/>
              </w:rPr>
              <w:t>="http://www.w3.org/2001/XMLSchema-instance"</w:t>
            </w:r>
            <w:r>
              <w:rPr>
                <w:rFonts w:hint="default" w:ascii="Courier New" w:hAnsi="Courier New" w:cs="Courier New"/>
                <w:b/>
                <w:color w:val="008000"/>
                <w:sz w:val="20"/>
                <w:szCs w:val="20"/>
                <w:shd w:val="clear" w:fill="C8EDCC"/>
              </w:rPr>
              <w:br w:type="textWrapping"/>
            </w:r>
            <w:r>
              <w:rPr>
                <w:rFonts w:hint="default" w:ascii="Courier New" w:hAnsi="Courier New" w:cs="Courier New"/>
                <w:b/>
                <w:color w:val="008000"/>
                <w:sz w:val="20"/>
                <w:szCs w:val="20"/>
                <w:shd w:val="clear" w:fill="C8EDCC"/>
              </w:rPr>
              <w:t xml:space="preserve">       </w:t>
            </w:r>
            <w:r>
              <w:rPr>
                <w:rFonts w:hint="default" w:ascii="Courier New" w:hAnsi="Courier New" w:cs="Courier New"/>
                <w:b/>
                <w:color w:val="0000FF"/>
                <w:sz w:val="20"/>
                <w:szCs w:val="20"/>
                <w:shd w:val="clear" w:fill="C8EDCC"/>
              </w:rPr>
              <w:t>xmlns:</w:t>
            </w:r>
            <w:r>
              <w:rPr>
                <w:rFonts w:hint="default" w:ascii="Courier New" w:hAnsi="Courier New" w:cs="Courier New"/>
                <w:b/>
                <w:color w:val="660E7A"/>
                <w:sz w:val="20"/>
                <w:szCs w:val="20"/>
                <w:shd w:val="clear" w:fill="C8EDCC"/>
              </w:rPr>
              <w:t>context</w:t>
            </w:r>
            <w:r>
              <w:rPr>
                <w:rFonts w:hint="default" w:ascii="Courier New" w:hAnsi="Courier New" w:cs="Courier New"/>
                <w:b/>
                <w:color w:val="008000"/>
                <w:sz w:val="20"/>
                <w:szCs w:val="20"/>
                <w:shd w:val="clear" w:fill="C8EDCC"/>
              </w:rPr>
              <w:t>="http://www.springframework.org/schema/context"</w:t>
            </w:r>
            <w:r>
              <w:rPr>
                <w:rFonts w:hint="default" w:ascii="Courier New" w:hAnsi="Courier New" w:cs="Courier New"/>
                <w:b/>
                <w:color w:val="008000"/>
                <w:sz w:val="20"/>
                <w:szCs w:val="20"/>
                <w:shd w:val="clear" w:fill="C8EDCC"/>
              </w:rPr>
              <w:br w:type="textWrapping"/>
            </w:r>
            <w:r>
              <w:rPr>
                <w:rFonts w:hint="default" w:ascii="Courier New" w:hAnsi="Courier New" w:cs="Courier New"/>
                <w:b/>
                <w:color w:val="FF0000"/>
                <w:sz w:val="16"/>
                <w:szCs w:val="16"/>
                <w:shd w:val="clear" w:fill="C8EDCC"/>
              </w:rPr>
              <w:t xml:space="preserve">       </w:t>
            </w:r>
            <w:r>
              <w:rPr>
                <w:rFonts w:hint="default" w:ascii="Courier New" w:hAnsi="Courier New" w:cs="Courier New"/>
                <w:b/>
                <w:color w:val="FF0000"/>
                <w:sz w:val="16"/>
                <w:szCs w:val="16"/>
                <w:shd w:val="clear" w:fill="C8EDCC"/>
                <w:lang w:val="en-US"/>
              </w:rPr>
              <w:t xml:space="preserve">  </w:t>
            </w:r>
            <w:r>
              <w:rPr>
                <w:rFonts w:hint="default" w:ascii="Courier New" w:hAnsi="Courier New" w:cs="Courier New"/>
                <w:b/>
                <w:color w:val="FF0000"/>
                <w:sz w:val="16"/>
                <w:szCs w:val="16"/>
                <w:shd w:val="clear" w:fill="C8EDCC"/>
              </w:rPr>
              <w:t>xmlns:elasticsearch="http://www.springframework.org/schema/data/elasticsearch"</w:t>
            </w:r>
            <w:r>
              <w:rPr>
                <w:rFonts w:hint="default" w:ascii="Courier New" w:hAnsi="Courier New" w:cs="Courier New"/>
                <w:b/>
                <w:color w:val="008000"/>
                <w:sz w:val="20"/>
                <w:szCs w:val="20"/>
                <w:shd w:val="clear" w:fill="C8EDCC"/>
              </w:rPr>
              <w:br w:type="textWrapping"/>
            </w:r>
            <w:r>
              <w:rPr>
                <w:rFonts w:hint="default" w:ascii="Courier New" w:hAnsi="Courier New" w:cs="Courier New"/>
                <w:b/>
                <w:color w:val="008000"/>
                <w:sz w:val="20"/>
                <w:szCs w:val="20"/>
                <w:shd w:val="clear" w:fill="C8EDCC"/>
              </w:rPr>
              <w:t xml:space="preserve">       </w:t>
            </w:r>
            <w:r>
              <w:rPr>
                <w:rFonts w:hint="default" w:ascii="Courier New" w:hAnsi="Courier New" w:cs="Courier New"/>
                <w:b/>
                <w:color w:val="660E7A"/>
                <w:sz w:val="20"/>
                <w:szCs w:val="20"/>
                <w:shd w:val="clear" w:fill="C8EDCC"/>
              </w:rPr>
              <w:t>xsi</w:t>
            </w:r>
            <w:r>
              <w:rPr>
                <w:rFonts w:hint="default" w:ascii="Courier New" w:hAnsi="Courier New" w:cs="Courier New"/>
                <w:b/>
                <w:color w:val="0000FF"/>
                <w:sz w:val="20"/>
                <w:szCs w:val="20"/>
                <w:shd w:val="clear" w:fill="C8EDCC"/>
              </w:rPr>
              <w:t>:schemaLocation</w:t>
            </w:r>
            <w:r>
              <w:rPr>
                <w:rFonts w:hint="default" w:ascii="Courier New" w:hAnsi="Courier New" w:cs="Courier New"/>
                <w:b/>
                <w:color w:val="008000"/>
                <w:sz w:val="20"/>
                <w:szCs w:val="20"/>
                <w:shd w:val="clear" w:fill="C8EDCC"/>
              </w:rPr>
              <w:t>="http://www.springframework.org/schema/beans</w:t>
            </w:r>
            <w:r>
              <w:rPr>
                <w:rFonts w:hint="default" w:ascii="Courier New" w:hAnsi="Courier New" w:cs="Courier New"/>
                <w:b/>
                <w:color w:val="008000"/>
                <w:sz w:val="20"/>
                <w:szCs w:val="20"/>
                <w:shd w:val="clear" w:fill="C8EDCC"/>
              </w:rPr>
              <w:br w:type="textWrapping"/>
            </w:r>
            <w:r>
              <w:rPr>
                <w:rFonts w:hint="default" w:ascii="Courier New" w:hAnsi="Courier New" w:cs="Courier New"/>
                <w:b/>
                <w:color w:val="008000"/>
                <w:sz w:val="20"/>
                <w:szCs w:val="20"/>
                <w:shd w:val="clear" w:fill="C8EDCC"/>
              </w:rPr>
              <w:t xml:space="preserve">       http://www.springframework.org/schema/beans/spring-beans.xsd</w:t>
            </w:r>
            <w:r>
              <w:rPr>
                <w:rFonts w:hint="default" w:ascii="Courier New" w:hAnsi="Courier New" w:cs="Courier New"/>
                <w:b/>
                <w:color w:val="008000"/>
                <w:sz w:val="20"/>
                <w:szCs w:val="20"/>
                <w:shd w:val="clear" w:fill="C8EDCC"/>
              </w:rPr>
              <w:br w:type="textWrapping"/>
            </w:r>
            <w:r>
              <w:rPr>
                <w:rFonts w:hint="default" w:ascii="Courier New" w:hAnsi="Courier New" w:cs="Courier New"/>
                <w:b/>
                <w:color w:val="008000"/>
                <w:sz w:val="20"/>
                <w:szCs w:val="20"/>
                <w:shd w:val="clear" w:fill="C8EDCC"/>
              </w:rPr>
              <w:t xml:space="preserve">       http://www.springframework.org/schema/context</w:t>
            </w:r>
            <w:r>
              <w:rPr>
                <w:rFonts w:hint="default" w:ascii="Courier New" w:hAnsi="Courier New" w:cs="Courier New"/>
                <w:b/>
                <w:color w:val="008000"/>
                <w:sz w:val="20"/>
                <w:szCs w:val="20"/>
                <w:shd w:val="clear" w:fill="C8EDCC"/>
              </w:rPr>
              <w:br w:type="textWrapping"/>
            </w:r>
            <w:r>
              <w:rPr>
                <w:rFonts w:hint="default" w:ascii="Courier New" w:hAnsi="Courier New" w:cs="Courier New"/>
                <w:b/>
                <w:color w:val="008000"/>
                <w:sz w:val="18"/>
                <w:szCs w:val="18"/>
                <w:shd w:val="clear" w:fill="C8EDCC"/>
              </w:rPr>
              <w:t xml:space="preserve">       </w:t>
            </w:r>
            <w:r>
              <w:rPr>
                <w:rFonts w:hint="default" w:ascii="Courier New" w:hAnsi="Courier New" w:cs="Courier New"/>
                <w:b/>
                <w:color w:val="008000"/>
                <w:sz w:val="18"/>
                <w:szCs w:val="18"/>
                <w:shd w:val="clear" w:fill="C8EDCC"/>
                <w:lang w:val="en-US"/>
              </w:rPr>
              <w:t xml:space="preserve"> </w:t>
            </w:r>
            <w:r>
              <w:rPr>
                <w:rFonts w:hint="default" w:ascii="Courier New" w:hAnsi="Courier New" w:cs="Courier New"/>
                <w:b/>
                <w:color w:val="008000"/>
                <w:sz w:val="18"/>
                <w:szCs w:val="18"/>
                <w:shd w:val="clear" w:fill="C8EDCC"/>
              </w:rPr>
              <w:t>http://www.springframework.org/schema/context/spring-context.xsd</w:t>
            </w:r>
            <w:r>
              <w:rPr>
                <w:rFonts w:hint="default" w:ascii="Courier New" w:hAnsi="Courier New" w:cs="Courier New"/>
                <w:b/>
                <w:color w:val="008000"/>
                <w:sz w:val="20"/>
                <w:szCs w:val="20"/>
                <w:shd w:val="clear" w:fill="C8EDCC"/>
              </w:rPr>
              <w:br w:type="textWrapping"/>
            </w:r>
            <w:r>
              <w:rPr>
                <w:rFonts w:hint="default" w:ascii="Courier New" w:hAnsi="Courier New" w:cs="Courier New"/>
                <w:b/>
                <w:color w:val="008000"/>
                <w:sz w:val="20"/>
                <w:szCs w:val="20"/>
                <w:shd w:val="clear" w:fill="C8EDCC"/>
              </w:rPr>
              <w:t xml:space="preserve">       </w:t>
            </w:r>
            <w:r>
              <w:rPr>
                <w:rFonts w:hint="default" w:ascii="Courier New" w:hAnsi="Courier New" w:cs="Courier New"/>
                <w:b/>
                <w:color w:val="FF0000"/>
                <w:sz w:val="20"/>
                <w:szCs w:val="20"/>
                <w:shd w:val="clear" w:fill="C8EDCC"/>
              </w:rPr>
              <w:t>http://www.springframework.org/schema/data/elasticsearch</w:t>
            </w:r>
            <w:r>
              <w:rPr>
                <w:rFonts w:hint="default" w:ascii="Courier New" w:hAnsi="Courier New" w:cs="Courier New"/>
                <w:b/>
                <w:color w:val="FF0000"/>
                <w:sz w:val="20"/>
                <w:szCs w:val="20"/>
                <w:shd w:val="clear" w:fill="C8EDCC"/>
              </w:rPr>
              <w:br w:type="textWrapping"/>
            </w:r>
            <w:r>
              <w:rPr>
                <w:rFonts w:hint="default" w:ascii="Courier New" w:hAnsi="Courier New" w:cs="Courier New"/>
                <w:b/>
                <w:color w:val="FF0000"/>
                <w:sz w:val="15"/>
                <w:szCs w:val="15"/>
                <w:shd w:val="clear" w:fill="C8EDCC"/>
              </w:rPr>
              <w:t xml:space="preserve">       </w:t>
            </w:r>
            <w:r>
              <w:rPr>
                <w:rFonts w:hint="default" w:ascii="Courier New" w:hAnsi="Courier New" w:cs="Courier New"/>
                <w:b/>
                <w:color w:val="FF0000"/>
                <w:sz w:val="15"/>
                <w:szCs w:val="15"/>
                <w:shd w:val="clear" w:fill="C8EDCC"/>
                <w:lang w:val="en-US"/>
              </w:rPr>
              <w:t xml:space="preserve">  </w:t>
            </w:r>
            <w:r>
              <w:rPr>
                <w:rFonts w:hint="default" w:ascii="Courier New" w:hAnsi="Courier New" w:cs="Courier New"/>
                <w:b/>
                <w:color w:val="FF0000"/>
                <w:sz w:val="15"/>
                <w:szCs w:val="15"/>
                <w:shd w:val="clear" w:fill="C8EDCC"/>
              </w:rPr>
              <w:t>http://www.springframework.org/schema/data/elasticsearch/spring-elasticsearch.xsd</w:t>
            </w:r>
            <w:r>
              <w:rPr>
                <w:rFonts w:hint="default" w:ascii="Courier New" w:hAnsi="Courier New" w:cs="Courier New"/>
                <w:b/>
                <w:color w:val="008000"/>
                <w:sz w:val="15"/>
                <w:szCs w:val="15"/>
                <w:shd w:val="clear" w:fill="C8EDCC"/>
              </w:rPr>
              <w:t>"</w:t>
            </w:r>
            <w:r>
              <w:rPr>
                <w:rFonts w:hint="default" w:ascii="Courier New" w:hAnsi="Courier New" w:cs="Courier New"/>
                <w:color w:val="000000"/>
                <w:sz w:val="15"/>
                <w:szCs w:val="15"/>
                <w:shd w:val="clear" w:fill="C8EDCC"/>
              </w:rPr>
              <w:t>&gt;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i/>
                <w:color w:val="808080"/>
                <w:sz w:val="20"/>
                <w:szCs w:val="20"/>
                <w:shd w:val="clear" w:fill="C8EDCC"/>
              </w:rPr>
              <w:t xml:space="preserve">&lt;!-- </w:t>
            </w:r>
            <w:r>
              <w:rPr>
                <w:rFonts w:hint="eastAsia" w:ascii="宋体" w:hAnsi="宋体" w:eastAsia="宋体" w:cs="宋体"/>
                <w:i/>
                <w:color w:val="808080"/>
                <w:sz w:val="20"/>
                <w:szCs w:val="20"/>
                <w:shd w:val="clear" w:fill="C8EDCC"/>
              </w:rPr>
              <w:t xml:space="preserve">配置加载属性文件 </w:t>
            </w:r>
            <w:r>
              <w:rPr>
                <w:rFonts w:hint="default" w:ascii="Courier New" w:hAnsi="Courier New" w:cs="Courier New"/>
                <w:i/>
                <w:color w:val="808080"/>
                <w:sz w:val="20"/>
                <w:szCs w:val="20"/>
                <w:shd w:val="clear" w:fill="C8EDCC"/>
              </w:rPr>
              <w:t>--&gt;</w:t>
            </w:r>
            <w:r>
              <w:rPr>
                <w:rFonts w:hint="default" w:ascii="Courier New" w:hAnsi="Courier New" w:cs="Courier New"/>
                <w:i/>
                <w:color w:val="808080"/>
                <w:sz w:val="20"/>
                <w:szCs w:val="20"/>
                <w:shd w:val="clear" w:fill="C8EDCC"/>
              </w:rPr>
              <w:br w:type="textWrapping"/>
            </w:r>
            <w:r>
              <w:rPr>
                <w:rFonts w:hint="default" w:ascii="Courier New" w:hAnsi="Courier New" w:cs="Courier New"/>
                <w:i/>
                <w:color w:val="808080"/>
                <w:sz w:val="20"/>
                <w:szCs w:val="20"/>
                <w:shd w:val="clear" w:fill="C8EDCC"/>
              </w:rPr>
              <w:t xml:space="preserve">    </w:t>
            </w:r>
            <w:r>
              <w:rPr>
                <w:rFonts w:hint="default" w:ascii="Courier New" w:hAnsi="Courier New" w:cs="Courier New"/>
                <w:color w:val="000000"/>
                <w:sz w:val="20"/>
                <w:szCs w:val="20"/>
                <w:shd w:val="clear" w:fill="C8EDCC"/>
              </w:rPr>
              <w:t>&lt;</w:t>
            </w:r>
            <w:r>
              <w:rPr>
                <w:rFonts w:hint="default" w:ascii="Courier New" w:hAnsi="Courier New" w:cs="Courier New"/>
                <w:b/>
                <w:color w:val="660E7A"/>
                <w:sz w:val="20"/>
                <w:szCs w:val="20"/>
                <w:shd w:val="clear" w:fill="C8EDCC"/>
              </w:rPr>
              <w:t>context</w:t>
            </w:r>
            <w:r>
              <w:rPr>
                <w:rFonts w:hint="default" w:ascii="Courier New" w:hAnsi="Courier New" w:cs="Courier New"/>
                <w:b/>
                <w:color w:val="000080"/>
                <w:sz w:val="20"/>
                <w:szCs w:val="20"/>
                <w:shd w:val="clear" w:fill="C8EDCC"/>
              </w:rPr>
              <w:t>:property-placeholder</w:t>
            </w:r>
            <w:r>
              <w:rPr>
                <w:rFonts w:hint="default" w:ascii="Courier New" w:hAnsi="Courier New" w:cs="Courier New"/>
                <w:b/>
                <w:color w:val="000080"/>
                <w:sz w:val="20"/>
                <w:szCs w:val="20"/>
                <w:shd w:val="clear" w:fill="C8EDCC"/>
              </w:rPr>
              <w:br w:type="textWrapping"/>
            </w:r>
            <w:r>
              <w:rPr>
                <w:rFonts w:hint="default" w:ascii="Courier New" w:hAnsi="Courier New" w:cs="Courier New"/>
                <w:b/>
                <w:color w:val="000080"/>
                <w:sz w:val="20"/>
                <w:szCs w:val="20"/>
                <w:shd w:val="clear" w:fill="C8EDCC"/>
              </w:rPr>
              <w:t xml:space="preserve">            </w:t>
            </w:r>
            <w:r>
              <w:rPr>
                <w:rFonts w:hint="default" w:ascii="Courier New" w:hAnsi="Courier New" w:cs="Courier New"/>
                <w:b/>
                <w:color w:val="0000FF"/>
                <w:sz w:val="20"/>
                <w:szCs w:val="20"/>
                <w:shd w:val="clear" w:fill="C8EDCC"/>
              </w:rPr>
              <w:t>location</w:t>
            </w:r>
            <w:r>
              <w:rPr>
                <w:rFonts w:hint="default" w:ascii="Courier New" w:hAnsi="Courier New" w:cs="Courier New"/>
                <w:b/>
                <w:color w:val="008000"/>
                <w:sz w:val="20"/>
                <w:szCs w:val="20"/>
                <w:shd w:val="clear" w:fill="C8EDCC"/>
              </w:rPr>
              <w:t>="classpath*:props/*.properties"</w:t>
            </w:r>
            <w:r>
              <w:rPr>
                <w:rFonts w:hint="default" w:ascii="Courier New" w:hAnsi="Courier New" w:cs="Courier New"/>
                <w:color w:val="000000"/>
                <w:sz w:val="20"/>
                <w:szCs w:val="20"/>
                <w:shd w:val="clear" w:fill="C8EDCC"/>
              </w:rPr>
              <w:t>/&gt;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i/>
                <w:color w:val="808080"/>
                <w:sz w:val="20"/>
                <w:szCs w:val="20"/>
                <w:shd w:val="clear" w:fill="C8EDCC"/>
              </w:rPr>
              <w:t xml:space="preserve">&lt;!-- 2. </w:t>
            </w:r>
            <w:r>
              <w:rPr>
                <w:rFonts w:hint="eastAsia" w:ascii="宋体" w:hAnsi="宋体" w:eastAsia="宋体" w:cs="宋体"/>
                <w:i/>
                <w:color w:val="808080"/>
                <w:sz w:val="20"/>
                <w:szCs w:val="20"/>
                <w:shd w:val="clear" w:fill="C8EDCC"/>
              </w:rPr>
              <w:t>配置</w:t>
            </w:r>
            <w:r>
              <w:rPr>
                <w:rFonts w:hint="default" w:ascii="Courier New" w:hAnsi="Courier New" w:cs="Courier New"/>
                <w:i/>
                <w:color w:val="808080"/>
                <w:sz w:val="20"/>
                <w:szCs w:val="20"/>
                <w:shd w:val="clear" w:fill="C8EDCC"/>
              </w:rPr>
              <w:t>ElasticSearch</w:t>
            </w:r>
            <w:r>
              <w:rPr>
                <w:rFonts w:hint="eastAsia" w:ascii="宋体" w:hAnsi="宋体" w:eastAsia="宋体" w:cs="宋体"/>
                <w:i/>
                <w:color w:val="808080"/>
                <w:sz w:val="20"/>
                <w:szCs w:val="20"/>
                <w:shd w:val="clear" w:fill="C8EDCC"/>
              </w:rPr>
              <w:t xml:space="preserve">传输客户端对象 </w:t>
            </w:r>
            <w:r>
              <w:rPr>
                <w:rFonts w:hint="default" w:ascii="Courier New" w:hAnsi="Courier New" w:cs="Courier New"/>
                <w:i/>
                <w:color w:val="808080"/>
                <w:sz w:val="20"/>
                <w:szCs w:val="20"/>
                <w:shd w:val="clear" w:fill="C8EDCC"/>
              </w:rPr>
              <w:t>--&gt;</w:t>
            </w:r>
            <w:r>
              <w:rPr>
                <w:rFonts w:hint="default" w:ascii="Courier New" w:hAnsi="Courier New" w:cs="Courier New"/>
                <w:i/>
                <w:color w:val="808080"/>
                <w:sz w:val="20"/>
                <w:szCs w:val="20"/>
                <w:shd w:val="clear" w:fill="C8EDCC"/>
              </w:rPr>
              <w:br w:type="textWrapping"/>
            </w:r>
            <w:r>
              <w:rPr>
                <w:rFonts w:hint="default" w:ascii="Courier New" w:hAnsi="Courier New" w:cs="Courier New"/>
                <w:i/>
                <w:color w:val="808080"/>
                <w:sz w:val="20"/>
                <w:szCs w:val="20"/>
                <w:shd w:val="clear" w:fill="C8EDCC"/>
              </w:rPr>
              <w:t xml:space="preserve">    </w:t>
            </w:r>
            <w:r>
              <w:rPr>
                <w:rFonts w:hint="default" w:ascii="Courier New" w:hAnsi="Courier New" w:cs="Courier New"/>
                <w:color w:val="000000"/>
                <w:sz w:val="20"/>
                <w:szCs w:val="20"/>
                <w:shd w:val="clear" w:fill="C8EDCC"/>
              </w:rPr>
              <w:t>&lt;</w:t>
            </w:r>
            <w:r>
              <w:rPr>
                <w:rFonts w:hint="default" w:ascii="Courier New" w:hAnsi="Courier New" w:cs="Courier New"/>
                <w:b/>
                <w:color w:val="660E7A"/>
                <w:sz w:val="20"/>
                <w:szCs w:val="20"/>
                <w:shd w:val="clear" w:fill="C8EDCC"/>
              </w:rPr>
              <w:t>elasticsearch</w:t>
            </w:r>
            <w:r>
              <w:rPr>
                <w:rFonts w:hint="default" w:ascii="Courier New" w:hAnsi="Courier New" w:cs="Courier New"/>
                <w:b/>
                <w:color w:val="000080"/>
                <w:sz w:val="20"/>
                <w:szCs w:val="20"/>
                <w:shd w:val="clear" w:fill="C8EDCC"/>
              </w:rPr>
              <w:t xml:space="preserve">:transport-client </w:t>
            </w:r>
            <w:r>
              <w:rPr>
                <w:rFonts w:hint="default" w:ascii="Courier New" w:hAnsi="Courier New" w:cs="Courier New"/>
                <w:b/>
                <w:color w:val="0000FF"/>
                <w:sz w:val="20"/>
                <w:szCs w:val="20"/>
                <w:shd w:val="clear" w:fill="C8EDCC"/>
              </w:rPr>
              <w:t>id</w:t>
            </w:r>
            <w:r>
              <w:rPr>
                <w:rFonts w:hint="default" w:ascii="Courier New" w:hAnsi="Courier New" w:cs="Courier New"/>
                <w:b/>
                <w:color w:val="008000"/>
                <w:sz w:val="20"/>
                <w:szCs w:val="20"/>
                <w:shd w:val="clear" w:fill="C8EDCC"/>
              </w:rPr>
              <w:t>="client"</w:t>
            </w:r>
            <w:r>
              <w:rPr>
                <w:rFonts w:hint="default" w:ascii="Courier New" w:hAnsi="Courier New" w:cs="Courier New"/>
                <w:b/>
                <w:color w:val="008000"/>
                <w:sz w:val="20"/>
                <w:szCs w:val="20"/>
                <w:shd w:val="clear" w:fill="C8EDCC"/>
              </w:rPr>
              <w:br w:type="textWrapping"/>
            </w:r>
            <w:r>
              <w:rPr>
                <w:rFonts w:hint="default" w:ascii="Courier New" w:hAnsi="Courier New" w:cs="Courier New"/>
                <w:b/>
                <w:color w:val="008000"/>
                <w:sz w:val="20"/>
                <w:szCs w:val="20"/>
                <w:shd w:val="clear" w:fill="C8EDCC"/>
              </w:rPr>
              <w:t xml:space="preserve">                   </w:t>
            </w:r>
            <w:r>
              <w:rPr>
                <w:rFonts w:hint="default" w:ascii="Courier New" w:hAnsi="Courier New" w:cs="Courier New"/>
                <w:b/>
                <w:color w:val="0000FF"/>
                <w:sz w:val="20"/>
                <w:szCs w:val="20"/>
                <w:shd w:val="clear" w:fill="C8EDCC"/>
              </w:rPr>
              <w:t>cluster-nodes</w:t>
            </w:r>
            <w:r>
              <w:rPr>
                <w:rFonts w:hint="default" w:ascii="Courier New" w:hAnsi="Courier New" w:cs="Courier New"/>
                <w:b/>
                <w:color w:val="008000"/>
                <w:sz w:val="20"/>
                <w:szCs w:val="20"/>
                <w:shd w:val="clear" w:fill="C8EDCC"/>
              </w:rPr>
              <w:t>="${cluster-nodes}"</w:t>
            </w:r>
            <w:r>
              <w:rPr>
                <w:rFonts w:hint="default" w:ascii="Courier New" w:hAnsi="Courier New" w:cs="Courier New"/>
                <w:b/>
                <w:color w:val="008000"/>
                <w:sz w:val="20"/>
                <w:szCs w:val="20"/>
                <w:shd w:val="clear" w:fill="C8EDCC"/>
              </w:rPr>
              <w:br w:type="textWrapping"/>
            </w:r>
            <w:r>
              <w:rPr>
                <w:rFonts w:hint="default" w:ascii="Courier New" w:hAnsi="Courier New" w:cs="Courier New"/>
                <w:b/>
                <w:color w:val="008000"/>
                <w:sz w:val="20"/>
                <w:szCs w:val="20"/>
                <w:shd w:val="clear" w:fill="C8EDCC"/>
              </w:rPr>
              <w:t xml:space="preserve">                   </w:t>
            </w:r>
            <w:r>
              <w:rPr>
                <w:rFonts w:hint="default" w:ascii="Courier New" w:hAnsi="Courier New" w:cs="Courier New"/>
                <w:b/>
                <w:color w:val="0000FF"/>
                <w:sz w:val="20"/>
                <w:szCs w:val="20"/>
                <w:shd w:val="clear" w:fill="C8EDCC"/>
              </w:rPr>
              <w:t>cluster-name</w:t>
            </w:r>
            <w:r>
              <w:rPr>
                <w:rFonts w:hint="default" w:ascii="Courier New" w:hAnsi="Courier New" w:cs="Courier New"/>
                <w:b/>
                <w:color w:val="008000"/>
                <w:sz w:val="20"/>
                <w:szCs w:val="20"/>
                <w:shd w:val="clear" w:fill="C8EDCC"/>
              </w:rPr>
              <w:t>="${cluster-name}"</w:t>
            </w:r>
            <w:r>
              <w:rPr>
                <w:rFonts w:hint="default" w:ascii="Courier New" w:hAnsi="Courier New" w:cs="Courier New"/>
                <w:color w:val="000000"/>
                <w:sz w:val="20"/>
                <w:szCs w:val="20"/>
                <w:shd w:val="clear" w:fill="C8EDCC"/>
              </w:rPr>
              <w:t>/&gt;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i/>
                <w:color w:val="808080"/>
                <w:sz w:val="20"/>
                <w:szCs w:val="20"/>
                <w:shd w:val="clear" w:fill="C8EDCC"/>
              </w:rPr>
              <w:t xml:space="preserve">&lt;!-- 1. </w:t>
            </w:r>
            <w:r>
              <w:rPr>
                <w:rFonts w:hint="eastAsia" w:ascii="宋体" w:hAnsi="宋体" w:eastAsia="宋体" w:cs="宋体"/>
                <w:i/>
                <w:color w:val="808080"/>
                <w:sz w:val="20"/>
                <w:szCs w:val="20"/>
                <w:shd w:val="clear" w:fill="C8EDCC"/>
              </w:rPr>
              <w:t>配置</w:t>
            </w:r>
            <w:r>
              <w:rPr>
                <w:rFonts w:hint="default" w:ascii="Courier New" w:hAnsi="Courier New" w:cs="Courier New"/>
                <w:i/>
                <w:color w:val="808080"/>
                <w:sz w:val="20"/>
                <w:szCs w:val="20"/>
                <w:shd w:val="clear" w:fill="C8EDCC"/>
              </w:rPr>
              <w:t>ElasticsearchTemplate</w:t>
            </w:r>
            <w:r>
              <w:rPr>
                <w:rFonts w:hint="eastAsia" w:ascii="宋体" w:hAnsi="宋体" w:eastAsia="宋体" w:cs="宋体"/>
                <w:i/>
                <w:color w:val="808080"/>
                <w:sz w:val="20"/>
                <w:szCs w:val="20"/>
                <w:shd w:val="clear" w:fill="C8EDCC"/>
              </w:rPr>
              <w:t xml:space="preserve">模板对象 </w:t>
            </w:r>
            <w:r>
              <w:rPr>
                <w:rFonts w:hint="default" w:ascii="Courier New" w:hAnsi="Courier New" w:cs="Courier New"/>
                <w:i/>
                <w:color w:val="808080"/>
                <w:sz w:val="20"/>
                <w:szCs w:val="20"/>
                <w:shd w:val="clear" w:fill="C8EDCC"/>
              </w:rPr>
              <w:t>--&gt;</w:t>
            </w:r>
            <w:r>
              <w:rPr>
                <w:rFonts w:hint="default" w:ascii="Courier New" w:hAnsi="Courier New" w:cs="Courier New"/>
                <w:i/>
                <w:color w:val="808080"/>
                <w:sz w:val="20"/>
                <w:szCs w:val="20"/>
                <w:shd w:val="clear" w:fill="C8EDCC"/>
              </w:rPr>
              <w:br w:type="textWrapping"/>
            </w:r>
            <w:r>
              <w:rPr>
                <w:rFonts w:hint="default" w:ascii="Courier New" w:hAnsi="Courier New" w:cs="Courier New"/>
                <w:i/>
                <w:color w:val="808080"/>
                <w:sz w:val="20"/>
                <w:szCs w:val="20"/>
                <w:shd w:val="clear" w:fill="C8EDCC"/>
              </w:rPr>
              <w:t xml:space="preserve">    </w:t>
            </w:r>
            <w:r>
              <w:rPr>
                <w:rFonts w:hint="default" w:ascii="Courier New" w:hAnsi="Courier New" w:cs="Courier New"/>
                <w:color w:val="000000"/>
                <w:sz w:val="20"/>
                <w:szCs w:val="20"/>
                <w:shd w:val="clear" w:fill="C8EDCC"/>
              </w:rPr>
              <w:t>&lt;</w:t>
            </w:r>
            <w:r>
              <w:rPr>
                <w:rFonts w:hint="default" w:ascii="Courier New" w:hAnsi="Courier New" w:cs="Courier New"/>
                <w:b/>
                <w:color w:val="000080"/>
                <w:sz w:val="20"/>
                <w:szCs w:val="20"/>
                <w:shd w:val="clear" w:fill="C8EDCC"/>
              </w:rPr>
              <w:t xml:space="preserve">bean </w:t>
            </w:r>
            <w:r>
              <w:rPr>
                <w:rFonts w:hint="default" w:ascii="Courier New" w:hAnsi="Courier New" w:cs="Courier New"/>
                <w:b/>
                <w:color w:val="0000FF"/>
                <w:sz w:val="20"/>
                <w:szCs w:val="20"/>
                <w:shd w:val="clear" w:fill="C8EDCC"/>
              </w:rPr>
              <w:t>id</w:t>
            </w:r>
            <w:r>
              <w:rPr>
                <w:rFonts w:hint="default" w:ascii="Courier New" w:hAnsi="Courier New" w:cs="Courier New"/>
                <w:b/>
                <w:color w:val="008000"/>
                <w:sz w:val="20"/>
                <w:szCs w:val="20"/>
                <w:shd w:val="clear" w:fill="C8EDCC"/>
              </w:rPr>
              <w:t>="elasticsearchTemplate"</w:t>
            </w:r>
            <w:r>
              <w:rPr>
                <w:rFonts w:hint="default" w:ascii="Courier New" w:hAnsi="Courier New" w:cs="Courier New"/>
                <w:b/>
                <w:color w:val="008000"/>
                <w:sz w:val="20"/>
                <w:szCs w:val="20"/>
                <w:shd w:val="clear" w:fill="C8EDCC"/>
              </w:rPr>
              <w:br w:type="textWrapping"/>
            </w:r>
            <w:r>
              <w:rPr>
                <w:rFonts w:hint="default" w:ascii="Courier New" w:hAnsi="Courier New" w:cs="Courier New"/>
                <w:b/>
                <w:color w:val="008000"/>
                <w:sz w:val="20"/>
                <w:szCs w:val="20"/>
                <w:shd w:val="clear" w:fill="C8EDCC"/>
              </w:rPr>
              <w:t xml:space="preserve"> </w:t>
            </w:r>
            <w:r>
              <w:rPr>
                <w:rFonts w:hint="default" w:ascii="Courier New" w:hAnsi="Courier New" w:cs="Courier New"/>
                <w:b/>
                <w:color w:val="008000"/>
                <w:sz w:val="16"/>
                <w:szCs w:val="16"/>
                <w:shd w:val="clear" w:fill="C8EDCC"/>
              </w:rPr>
              <w:t xml:space="preserve">         </w:t>
            </w:r>
            <w:r>
              <w:rPr>
                <w:rFonts w:hint="default" w:ascii="Courier New" w:hAnsi="Courier New" w:cs="Courier New"/>
                <w:b/>
                <w:color w:val="0000FF"/>
                <w:sz w:val="16"/>
                <w:szCs w:val="16"/>
                <w:shd w:val="clear" w:fill="C8EDCC"/>
              </w:rPr>
              <w:t>class</w:t>
            </w:r>
            <w:r>
              <w:rPr>
                <w:rFonts w:hint="default" w:ascii="Courier New" w:hAnsi="Courier New" w:cs="Courier New"/>
                <w:b/>
                <w:color w:val="008000"/>
                <w:sz w:val="16"/>
                <w:szCs w:val="16"/>
                <w:shd w:val="clear" w:fill="C8EDCC"/>
              </w:rPr>
              <w:t>="org.springframework.data.elasticsearch.core.ElasticsearchTemplate"</w:t>
            </w:r>
            <w:r>
              <w:rPr>
                <w:rFonts w:hint="default" w:ascii="Courier New" w:hAnsi="Courier New" w:cs="Courier New"/>
                <w:color w:val="000000"/>
                <w:sz w:val="16"/>
                <w:szCs w:val="16"/>
                <w:shd w:val="clear" w:fill="C8EDCC"/>
              </w:rPr>
              <w:t>&gt;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i/>
                <w:color w:val="808080"/>
                <w:sz w:val="20"/>
                <w:szCs w:val="20"/>
                <w:shd w:val="clear" w:fill="C8EDCC"/>
              </w:rPr>
              <w:t xml:space="preserve">&lt;!-- </w:t>
            </w:r>
            <w:r>
              <w:rPr>
                <w:rFonts w:hint="eastAsia" w:ascii="宋体" w:hAnsi="宋体" w:eastAsia="宋体" w:cs="宋体"/>
                <w:i/>
                <w:color w:val="808080"/>
                <w:sz w:val="20"/>
                <w:szCs w:val="20"/>
                <w:shd w:val="clear" w:fill="C8EDCC"/>
              </w:rPr>
              <w:t xml:space="preserve">设置客户端连接对象 </w:t>
            </w:r>
            <w:r>
              <w:rPr>
                <w:rFonts w:hint="default" w:ascii="Courier New" w:hAnsi="Courier New" w:cs="Courier New"/>
                <w:i/>
                <w:color w:val="808080"/>
                <w:sz w:val="20"/>
                <w:szCs w:val="20"/>
                <w:shd w:val="clear" w:fill="C8EDCC"/>
              </w:rPr>
              <w:t>--&gt;</w:t>
            </w:r>
            <w:r>
              <w:rPr>
                <w:rFonts w:hint="default" w:ascii="Courier New" w:hAnsi="Courier New" w:cs="Courier New"/>
                <w:i/>
                <w:color w:val="808080"/>
                <w:sz w:val="20"/>
                <w:szCs w:val="20"/>
                <w:shd w:val="clear" w:fill="C8EDCC"/>
              </w:rPr>
              <w:br w:type="textWrapping"/>
            </w:r>
            <w:r>
              <w:rPr>
                <w:rFonts w:hint="default" w:ascii="Courier New" w:hAnsi="Courier New" w:cs="Courier New"/>
                <w:i/>
                <w:color w:val="808080"/>
                <w:sz w:val="20"/>
                <w:szCs w:val="20"/>
                <w:shd w:val="clear" w:fill="C8EDCC"/>
              </w:rPr>
              <w:t xml:space="preserve">        </w:t>
            </w:r>
            <w:r>
              <w:rPr>
                <w:rFonts w:hint="default" w:ascii="Courier New" w:hAnsi="Courier New" w:cs="Courier New"/>
                <w:color w:val="000000"/>
                <w:sz w:val="20"/>
                <w:szCs w:val="20"/>
                <w:shd w:val="clear" w:fill="C8EDCC"/>
              </w:rPr>
              <w:t>&lt;</w:t>
            </w:r>
            <w:r>
              <w:rPr>
                <w:rFonts w:hint="default" w:ascii="Courier New" w:hAnsi="Courier New" w:cs="Courier New"/>
                <w:b/>
                <w:color w:val="000080"/>
                <w:sz w:val="20"/>
                <w:szCs w:val="20"/>
                <w:shd w:val="clear" w:fill="C8EDCC"/>
              </w:rPr>
              <w:t xml:space="preserve">constructor-arg </w:t>
            </w:r>
            <w:r>
              <w:rPr>
                <w:rFonts w:hint="default" w:ascii="Courier New" w:hAnsi="Courier New" w:cs="Courier New"/>
                <w:b/>
                <w:color w:val="0000FF"/>
                <w:sz w:val="20"/>
                <w:szCs w:val="20"/>
                <w:shd w:val="clear" w:fill="C8EDCC"/>
              </w:rPr>
              <w:t>name</w:t>
            </w:r>
            <w:r>
              <w:rPr>
                <w:rFonts w:hint="default" w:ascii="Courier New" w:hAnsi="Courier New" w:cs="Courier New"/>
                <w:b/>
                <w:color w:val="008000"/>
                <w:sz w:val="20"/>
                <w:szCs w:val="20"/>
                <w:shd w:val="clear" w:fill="C8EDCC"/>
              </w:rPr>
              <w:t xml:space="preserve">="client" </w:t>
            </w:r>
            <w:r>
              <w:rPr>
                <w:rFonts w:hint="default" w:ascii="Courier New" w:hAnsi="Courier New" w:cs="Courier New"/>
                <w:b/>
                <w:color w:val="0000FF"/>
                <w:sz w:val="20"/>
                <w:szCs w:val="20"/>
                <w:shd w:val="clear" w:fill="C8EDCC"/>
              </w:rPr>
              <w:t>ref</w:t>
            </w:r>
            <w:r>
              <w:rPr>
                <w:rFonts w:hint="default" w:ascii="Courier New" w:hAnsi="Courier New" w:cs="Courier New"/>
                <w:b/>
                <w:color w:val="008000"/>
                <w:sz w:val="20"/>
                <w:szCs w:val="20"/>
                <w:shd w:val="clear" w:fill="C8EDCC"/>
              </w:rPr>
              <w:t>="client"</w:t>
            </w:r>
            <w:r>
              <w:rPr>
                <w:rFonts w:hint="default" w:ascii="Courier New" w:hAnsi="Courier New" w:cs="Courier New"/>
                <w:color w:val="000000"/>
                <w:sz w:val="20"/>
                <w:szCs w:val="20"/>
                <w:shd w:val="clear" w:fill="C8EDCC"/>
              </w:rPr>
              <w:t>/&gt;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&lt;/</w:t>
            </w:r>
            <w:r>
              <w:rPr>
                <w:rFonts w:hint="default" w:ascii="Courier New" w:hAnsi="Courier New" w:cs="Courier New"/>
                <w:b/>
                <w:color w:val="000080"/>
                <w:sz w:val="20"/>
                <w:szCs w:val="20"/>
                <w:shd w:val="clear" w:fill="C8EDCC"/>
              </w:rPr>
              <w:t>bean</w:t>
            </w:r>
            <w:r>
              <w:rPr>
                <w:rFonts w:hint="default" w:ascii="Courier New" w:hAnsi="Courier New" w:cs="Courier New"/>
                <w:color w:val="000000"/>
                <w:sz w:val="20"/>
                <w:szCs w:val="20"/>
                <w:shd w:val="clear" w:fill="C8EDCC"/>
              </w:rPr>
              <w:t>&gt;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 xml:space="preserve">    </w:t>
            </w:r>
            <w:r>
              <w:rPr>
                <w:rFonts w:hint="default" w:ascii="Courier New" w:hAnsi="Courier New" w:cs="Courier New"/>
                <w:i/>
                <w:color w:val="808080"/>
                <w:sz w:val="20"/>
                <w:szCs w:val="20"/>
                <w:shd w:val="clear" w:fill="C8EDCC"/>
              </w:rPr>
              <w:t xml:space="preserve">&lt;!-- 3. </w:t>
            </w:r>
            <w:r>
              <w:rPr>
                <w:rFonts w:hint="eastAsia" w:ascii="宋体" w:hAnsi="宋体" w:eastAsia="宋体" w:cs="宋体"/>
                <w:i/>
                <w:color w:val="808080"/>
                <w:sz w:val="20"/>
                <w:szCs w:val="20"/>
                <w:shd w:val="clear" w:fill="C8EDCC"/>
              </w:rPr>
              <w:t>配置</w:t>
            </w:r>
            <w:r>
              <w:rPr>
                <w:rFonts w:hint="default" w:ascii="Courier New" w:hAnsi="Courier New" w:cs="Courier New"/>
                <w:i/>
                <w:color w:val="808080"/>
                <w:sz w:val="20"/>
                <w:szCs w:val="20"/>
                <w:shd w:val="clear" w:fill="C8EDCC"/>
              </w:rPr>
              <w:t>Elasticsearch</w:t>
            </w:r>
            <w:r>
              <w:rPr>
                <w:rFonts w:hint="eastAsia" w:ascii="宋体" w:hAnsi="宋体" w:eastAsia="宋体" w:cs="宋体"/>
                <w:i/>
                <w:color w:val="808080"/>
                <w:sz w:val="20"/>
                <w:szCs w:val="20"/>
                <w:shd w:val="clear" w:fill="C8EDCC"/>
              </w:rPr>
              <w:t xml:space="preserve">数据访问接口，采用包扫描 </w:t>
            </w:r>
            <w:r>
              <w:rPr>
                <w:rFonts w:hint="default" w:ascii="Courier New" w:hAnsi="Courier New" w:cs="Courier New"/>
                <w:i/>
                <w:color w:val="808080"/>
                <w:sz w:val="20"/>
                <w:szCs w:val="20"/>
                <w:shd w:val="clear" w:fill="C8EDCC"/>
              </w:rPr>
              <w:t>--&gt;</w:t>
            </w:r>
            <w:r>
              <w:rPr>
                <w:rFonts w:hint="default" w:ascii="Courier New" w:hAnsi="Courier New" w:cs="Courier New"/>
                <w:i/>
                <w:color w:val="808080"/>
                <w:sz w:val="20"/>
                <w:szCs w:val="20"/>
                <w:shd w:val="clear" w:fill="C8EDCC"/>
              </w:rPr>
              <w:br w:type="textWrapping"/>
            </w:r>
            <w:r>
              <w:rPr>
                <w:rFonts w:hint="default" w:ascii="Courier New" w:hAnsi="Courier New" w:cs="Courier New"/>
                <w:i/>
                <w:color w:val="808080"/>
                <w:sz w:val="20"/>
                <w:szCs w:val="20"/>
                <w:shd w:val="clear" w:fill="C8EDCC"/>
              </w:rPr>
              <w:t xml:space="preserve">    </w:t>
            </w:r>
            <w:r>
              <w:rPr>
                <w:rFonts w:hint="default" w:ascii="Courier New" w:hAnsi="Courier New" w:cs="Courier New"/>
                <w:color w:val="000000"/>
                <w:sz w:val="18"/>
                <w:szCs w:val="18"/>
                <w:shd w:val="clear" w:fill="C8EDCC"/>
              </w:rPr>
              <w:t>&lt;</w:t>
            </w:r>
            <w:r>
              <w:rPr>
                <w:rFonts w:hint="default" w:ascii="Courier New" w:hAnsi="Courier New" w:cs="Courier New"/>
                <w:b/>
                <w:color w:val="660E7A"/>
                <w:sz w:val="18"/>
                <w:szCs w:val="18"/>
                <w:shd w:val="clear" w:fill="C8EDCC"/>
              </w:rPr>
              <w:t>elasticsearch</w:t>
            </w:r>
            <w:r>
              <w:rPr>
                <w:rFonts w:hint="default" w:ascii="Courier New" w:hAnsi="Courier New" w:cs="Courier New"/>
                <w:b/>
                <w:color w:val="000080"/>
                <w:sz w:val="18"/>
                <w:szCs w:val="18"/>
                <w:shd w:val="clear" w:fill="C8EDCC"/>
              </w:rPr>
              <w:t xml:space="preserve">:repositories </w:t>
            </w:r>
            <w:r>
              <w:rPr>
                <w:rFonts w:hint="default" w:ascii="Courier New" w:hAnsi="Courier New" w:cs="Courier New"/>
                <w:b/>
                <w:color w:val="0000FF"/>
                <w:sz w:val="18"/>
                <w:szCs w:val="18"/>
                <w:shd w:val="clear" w:fill="C8EDCC"/>
              </w:rPr>
              <w:t>base-package</w:t>
            </w:r>
            <w:r>
              <w:rPr>
                <w:rFonts w:hint="default" w:ascii="Courier New" w:hAnsi="Courier New" w:cs="Courier New"/>
                <w:b/>
                <w:color w:val="008000"/>
                <w:sz w:val="18"/>
                <w:szCs w:val="18"/>
                <w:shd w:val="clear" w:fill="C8EDCC"/>
              </w:rPr>
              <w:t>="com.pinyougou.search.dao"</w:t>
            </w:r>
            <w:r>
              <w:rPr>
                <w:rFonts w:hint="default" w:ascii="Courier New" w:hAnsi="Courier New" w:cs="Courier New"/>
                <w:color w:val="000000"/>
                <w:sz w:val="18"/>
                <w:szCs w:val="18"/>
                <w:shd w:val="clear" w:fill="C8EDCC"/>
              </w:rPr>
              <w:t>/&gt;</w:t>
            </w:r>
            <w:r>
              <w:rPr>
                <w:rFonts w:hint="default" w:ascii="Courier New" w:hAnsi="Courier New" w:cs="Courier New"/>
                <w:color w:val="000000"/>
                <w:sz w:val="20"/>
                <w:szCs w:val="20"/>
                <w:shd w:val="clear" w:fill="C8EDCC"/>
              </w:rPr>
              <w:br w:type="textWrapping"/>
            </w:r>
            <w:r>
              <w:rPr>
                <w:rFonts w:hint="default" w:ascii="Courier New" w:hAnsi="Courier New" w:cs="Courier New"/>
                <w:color w:val="000000"/>
                <w:sz w:val="20"/>
                <w:szCs w:val="20"/>
                <w:shd w:val="clear" w:fill="C8EDCC"/>
              </w:rPr>
              <w:t>&lt;/</w:t>
            </w:r>
            <w:r>
              <w:rPr>
                <w:rFonts w:hint="default" w:ascii="Courier New" w:hAnsi="Courier New" w:cs="Courier New"/>
                <w:b/>
                <w:color w:val="000080"/>
                <w:sz w:val="20"/>
                <w:szCs w:val="20"/>
                <w:shd w:val="clear" w:fill="C8EDCC"/>
              </w:rPr>
              <w:t>beans</w:t>
            </w:r>
            <w:r>
              <w:rPr>
                <w:rFonts w:hint="default" w:ascii="Courier New" w:hAnsi="Courier New" w:cs="Courier New"/>
                <w:color w:val="000000"/>
                <w:sz w:val="20"/>
                <w:szCs w:val="20"/>
                <w:shd w:val="clear" w:fill="C8EDCC"/>
              </w:rPr>
              <w:t>&gt;</w:t>
            </w:r>
          </w:p>
        </w:tc>
      </w:tr>
    </w:tbl>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textAlignment w:val="auto"/>
        <w:outlineLvl w:val="9"/>
        <w:rPr>
          <w:rFonts w:hint="default" w:ascii="Courier New" w:hAnsi="Courier New" w:cs="Courier New"/>
          <w:lang w:val="en-US" w:eastAsia="zh-CN"/>
        </w:rPr>
      </w:pPr>
      <w:r>
        <w:rPr>
          <w:rFonts w:hint="eastAsia" w:ascii="Courier New" w:hAnsi="Courier New" w:cs="Courier New"/>
          <w:lang w:val="en-US" w:eastAsia="zh-CN"/>
        </w:rPr>
        <w:t>pinyougou-search-service\src\main\resources\</w:t>
      </w:r>
      <w:r>
        <w:rPr>
          <w:rFonts w:hint="eastAsia" w:ascii="Courier New" w:hAnsi="Courier New" w:cs="Courier New"/>
          <w:b/>
          <w:bCs/>
          <w:color w:val="FF0000"/>
          <w:lang w:val="en-US" w:eastAsia="zh-CN"/>
        </w:rPr>
        <w:t>props</w:t>
      </w:r>
      <w:r>
        <w:rPr>
          <w:rFonts w:hint="eastAsia" w:ascii="Courier New" w:hAnsi="Courier New" w:cs="Courier New"/>
          <w:lang w:val="en-US" w:eastAsia="zh-CN"/>
        </w:rPr>
        <w:t>\application.properties</w:t>
      </w:r>
      <w:r>
        <w:rPr>
          <w:rFonts w:hint="default" w:ascii="Courier New" w:hAnsi="Courier New" w:cs="Courier New"/>
          <w:lang w:val="en-US" w:eastAsia="zh-CN"/>
        </w:rPr>
        <w:t>：</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pageBreakBefore w:val="0"/>
              <w:widowControl/>
              <w:suppressLineNumbers w:val="0"/>
              <w:shd w:val="clear" w:fill="C8EDCC"/>
              <w:kinsoku/>
              <w:wordWrap/>
              <w:overflowPunct/>
              <w:topLinePunct w:val="0"/>
              <w:autoSpaceDE/>
              <w:autoSpaceDN/>
              <w:bidi w:val="0"/>
              <w:adjustRightInd/>
              <w:snapToGrid/>
              <w:spacing w:after="0"/>
              <w:textAlignment w:val="auto"/>
              <w:rPr>
                <w:rFonts w:hint="eastAsia"/>
                <w:sz w:val="20"/>
                <w:szCs w:val="20"/>
                <w:vertAlign w:val="baseline"/>
                <w:lang w:val="en-US" w:eastAsia="zh-CN"/>
              </w:rPr>
            </w:pPr>
            <w:r>
              <w:rPr>
                <w:rFonts w:hint="default" w:ascii="Courier New" w:hAnsi="Courier New" w:cs="Courier New"/>
                <w:i/>
                <w:color w:val="808080"/>
                <w:sz w:val="22"/>
                <w:szCs w:val="22"/>
                <w:shd w:val="clear" w:fill="C8EDCC"/>
              </w:rPr>
              <w:t xml:space="preserve"># </w:t>
            </w:r>
            <w:r>
              <w:rPr>
                <w:rFonts w:hint="eastAsia" w:ascii="宋体" w:hAnsi="宋体" w:eastAsia="宋体" w:cs="宋体"/>
                <w:i/>
                <w:color w:val="808080"/>
                <w:sz w:val="22"/>
                <w:szCs w:val="22"/>
                <w:shd w:val="clear" w:fill="C8EDCC"/>
              </w:rPr>
              <w:t>配置集群节点</w:t>
            </w:r>
            <w:r>
              <w:rPr>
                <w:rFonts w:hint="eastAsia" w:ascii="宋体" w:hAnsi="宋体" w:eastAsia="宋体" w:cs="宋体"/>
                <w:i/>
                <w:color w:val="808080"/>
                <w:sz w:val="22"/>
                <w:szCs w:val="22"/>
                <w:shd w:val="clear" w:fill="C8EDCC"/>
              </w:rPr>
              <w:br w:type="textWrapping"/>
            </w:r>
            <w:r>
              <w:rPr>
                <w:rFonts w:hint="default" w:ascii="Courier New" w:hAnsi="Courier New" w:cs="Courier New"/>
                <w:b/>
                <w:color w:val="000080"/>
                <w:sz w:val="22"/>
                <w:szCs w:val="22"/>
                <w:shd w:val="clear" w:fill="C8EDCC"/>
              </w:rPr>
              <w:t>cluster-nodes</w:t>
            </w:r>
            <w:r>
              <w:rPr>
                <w:rFonts w:hint="default" w:ascii="Courier New" w:hAnsi="Courier New" w:cs="Courier New"/>
                <w:color w:val="000000"/>
                <w:sz w:val="22"/>
                <w:szCs w:val="22"/>
                <w:shd w:val="clear" w:fill="C8EDCC"/>
              </w:rPr>
              <w:t>=</w:t>
            </w:r>
            <w:r>
              <w:rPr>
                <w:rFonts w:hint="default" w:ascii="Courier New" w:hAnsi="Courier New" w:cs="Courier New"/>
                <w:b/>
                <w:color w:val="008000"/>
                <w:sz w:val="22"/>
                <w:szCs w:val="22"/>
                <w:shd w:val="clear" w:fill="C8EDCC"/>
              </w:rPr>
              <w:t>192.168.12.131:9300</w:t>
            </w:r>
            <w:r>
              <w:rPr>
                <w:rFonts w:hint="default" w:ascii="Courier New" w:hAnsi="Courier New" w:cs="Courier New"/>
                <w:b/>
                <w:color w:val="008000"/>
                <w:sz w:val="22"/>
                <w:szCs w:val="22"/>
                <w:shd w:val="clear" w:fill="C8EDCC"/>
              </w:rPr>
              <w:br w:type="textWrapping"/>
            </w:r>
            <w:r>
              <w:rPr>
                <w:rFonts w:hint="default" w:ascii="Courier New" w:hAnsi="Courier New" w:cs="Courier New"/>
                <w:i/>
                <w:color w:val="808080"/>
                <w:sz w:val="22"/>
                <w:szCs w:val="22"/>
                <w:shd w:val="clear" w:fill="C8EDCC"/>
              </w:rPr>
              <w:t xml:space="preserve"># </w:t>
            </w:r>
            <w:r>
              <w:rPr>
                <w:rFonts w:hint="eastAsia" w:ascii="宋体" w:hAnsi="宋体" w:eastAsia="宋体" w:cs="宋体"/>
                <w:i/>
                <w:color w:val="808080"/>
                <w:sz w:val="22"/>
                <w:szCs w:val="22"/>
                <w:shd w:val="clear" w:fill="C8EDCC"/>
              </w:rPr>
              <w:t>配置集群名称</w:t>
            </w:r>
            <w:r>
              <w:rPr>
                <w:rFonts w:hint="eastAsia" w:ascii="宋体" w:hAnsi="宋体" w:eastAsia="宋体" w:cs="宋体"/>
                <w:i/>
                <w:color w:val="808080"/>
                <w:sz w:val="22"/>
                <w:szCs w:val="22"/>
                <w:shd w:val="clear" w:fill="C8EDCC"/>
              </w:rPr>
              <w:br w:type="textWrapping"/>
            </w:r>
            <w:r>
              <w:rPr>
                <w:rFonts w:hint="default" w:ascii="Courier New" w:hAnsi="Courier New" w:cs="Courier New"/>
                <w:b/>
                <w:color w:val="000080"/>
                <w:sz w:val="22"/>
                <w:szCs w:val="22"/>
                <w:shd w:val="clear" w:fill="C8EDCC"/>
              </w:rPr>
              <w:t>cluster-name</w:t>
            </w:r>
            <w:r>
              <w:rPr>
                <w:rFonts w:hint="default" w:ascii="Courier New" w:hAnsi="Courier New" w:cs="Courier New"/>
                <w:color w:val="000000"/>
                <w:sz w:val="22"/>
                <w:szCs w:val="22"/>
                <w:shd w:val="clear" w:fill="C8EDCC"/>
              </w:rPr>
              <w:t>=</w:t>
            </w:r>
            <w:r>
              <w:rPr>
                <w:rFonts w:hint="default" w:ascii="Courier New" w:hAnsi="Courier New" w:cs="Courier New"/>
                <w:b/>
                <w:color w:val="008000"/>
                <w:sz w:val="22"/>
                <w:szCs w:val="22"/>
                <w:shd w:val="clear" w:fill="C8EDCC"/>
              </w:rPr>
              <w:t>elasticsearch</w:t>
            </w:r>
          </w:p>
        </w:tc>
      </w:tr>
    </w:tbl>
    <w:p>
      <w:pPr>
        <w:keepNext w:val="0"/>
        <w:keepLines w:val="0"/>
        <w:pageBreakBefore w:val="0"/>
        <w:widowControl w:val="0"/>
        <w:kinsoku/>
        <w:wordWrap/>
        <w:overflowPunct/>
        <w:topLinePunct w:val="0"/>
        <w:autoSpaceDE/>
        <w:autoSpaceDN/>
        <w:bidi w:val="0"/>
        <w:adjustRightInd/>
        <w:snapToGrid/>
        <w:spacing w:after="0"/>
        <w:textAlignment w:val="auto"/>
        <w:rPr>
          <w:rFonts w:hint="default" w:ascii="Courier New" w:hAnsi="Courier New" w:cs="Courier New"/>
          <w:lang w:val="en-US" w:eastAsia="zh-CN"/>
        </w:rPr>
      </w:pPr>
      <w:r>
        <w:rPr>
          <w:rFonts w:hint="eastAsia" w:ascii="Courier New" w:hAnsi="Courier New" w:cs="Courier New"/>
          <w:lang w:val="en-US" w:eastAsia="zh-CN"/>
        </w:rPr>
        <w:t>pinyougou-search-service\src\main</w:t>
      </w:r>
      <w:r>
        <w:rPr>
          <w:rFonts w:hint="default" w:ascii="Courier New" w:hAnsi="Courier New" w:cs="Courier New"/>
          <w:lang w:val="en-US" w:eastAsia="zh-CN"/>
        </w:rPr>
        <w:t>\java\com\pinyougou\search\dao\EsItemDao.java</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pageBreakBefore w:val="0"/>
              <w:widowControl/>
              <w:suppressLineNumbers w:val="0"/>
              <w:shd w:val="clear" w:fill="C8EDCC"/>
              <w:kinsoku/>
              <w:wordWrap/>
              <w:overflowPunct/>
              <w:topLinePunct w:val="0"/>
              <w:autoSpaceDE/>
              <w:autoSpaceDN/>
              <w:bidi w:val="0"/>
              <w:adjustRightInd/>
              <w:snapToGrid/>
              <w:spacing w:after="0"/>
              <w:textAlignment w:val="auto"/>
              <w:rPr>
                <w:rFonts w:hint="default" w:ascii="Courier New" w:hAnsi="Courier New" w:cs="Courier New"/>
                <w:color w:val="000000"/>
                <w:sz w:val="18"/>
                <w:szCs w:val="18"/>
                <w:shd w:val="clear" w:fill="C8EDCC"/>
              </w:rPr>
            </w:pPr>
            <w:r>
              <w:rPr>
                <w:rFonts w:hint="default" w:ascii="Courier New" w:hAnsi="Courier New" w:cs="Courier New"/>
                <w:i/>
                <w:color w:val="808080"/>
                <w:sz w:val="18"/>
                <w:szCs w:val="18"/>
                <w:shd w:val="clear" w:fill="C8EDCC"/>
              </w:rPr>
              <w:t xml:space="preserve">/** </w:t>
            </w:r>
            <w:r>
              <w:rPr>
                <w:rFonts w:hint="default" w:ascii="Courier New" w:hAnsi="Courier New" w:cs="Courier New"/>
                <w:i/>
                <w:color w:val="808080"/>
                <w:sz w:val="18"/>
                <w:szCs w:val="18"/>
                <w:shd w:val="clear" w:fill="C8EDCC"/>
                <w:lang w:val="en-US"/>
              </w:rPr>
              <w:t>Es</w:t>
            </w:r>
            <w:r>
              <w:rPr>
                <w:rFonts w:hint="default" w:ascii="Courier New" w:hAnsi="Courier New" w:cs="Courier New"/>
                <w:i/>
                <w:color w:val="808080"/>
                <w:sz w:val="18"/>
                <w:szCs w:val="18"/>
                <w:shd w:val="clear" w:fill="C8EDCC"/>
              </w:rPr>
              <w:t>Item</w:t>
            </w:r>
            <w:r>
              <w:rPr>
                <w:rFonts w:hint="eastAsia" w:ascii="宋体" w:hAnsi="宋体" w:eastAsia="宋体" w:cs="宋体"/>
                <w:i/>
                <w:color w:val="808080"/>
                <w:sz w:val="18"/>
                <w:szCs w:val="18"/>
                <w:shd w:val="clear" w:fill="C8EDCC"/>
              </w:rPr>
              <w:t xml:space="preserve">数据访问接口 </w:t>
            </w:r>
            <w:r>
              <w:rPr>
                <w:rFonts w:hint="default" w:ascii="Courier New" w:hAnsi="Courier New" w:cs="Courier New"/>
                <w:i/>
                <w:color w:val="808080"/>
                <w:sz w:val="18"/>
                <w:szCs w:val="18"/>
                <w:shd w:val="clear" w:fill="C8EDCC"/>
              </w:rPr>
              <w:t>*/</w:t>
            </w:r>
            <w:r>
              <w:rPr>
                <w:rFonts w:hint="default" w:ascii="Courier New" w:hAnsi="Courier New" w:cs="Courier New"/>
                <w:color w:val="808000"/>
                <w:sz w:val="18"/>
                <w:szCs w:val="18"/>
                <w:shd w:val="clear" w:fill="C8EDCC"/>
              </w:rPr>
              <w:br w:type="textWrapping"/>
            </w:r>
            <w:r>
              <w:rPr>
                <w:rFonts w:hint="default" w:ascii="Courier New" w:hAnsi="Courier New" w:cs="Courier New"/>
                <w:b/>
                <w:color w:val="000080"/>
                <w:sz w:val="18"/>
                <w:szCs w:val="18"/>
                <w:shd w:val="clear" w:fill="C8EDCC"/>
              </w:rPr>
              <w:t xml:space="preserve">public interface </w:t>
            </w:r>
            <w:r>
              <w:rPr>
                <w:rFonts w:hint="default" w:ascii="Courier New" w:hAnsi="Courier New" w:cs="Courier New"/>
                <w:color w:val="000000"/>
                <w:sz w:val="18"/>
                <w:szCs w:val="18"/>
                <w:shd w:val="clear" w:fill="C8EDCC"/>
                <w:lang w:val="en-US"/>
              </w:rPr>
              <w:t>EsI</w:t>
            </w:r>
            <w:r>
              <w:rPr>
                <w:rFonts w:hint="default" w:ascii="Courier New" w:hAnsi="Courier New" w:cs="Courier New"/>
                <w:color w:val="000000"/>
                <w:sz w:val="18"/>
                <w:szCs w:val="18"/>
                <w:shd w:val="clear" w:fill="C8EDCC"/>
              </w:rPr>
              <w:t xml:space="preserve">temDao </w:t>
            </w:r>
            <w:r>
              <w:rPr>
                <w:rFonts w:hint="default" w:ascii="Courier New" w:hAnsi="Courier New" w:cs="Courier New"/>
                <w:b/>
                <w:color w:val="000080"/>
                <w:sz w:val="18"/>
                <w:szCs w:val="18"/>
                <w:shd w:val="clear" w:fill="C8EDCC"/>
              </w:rPr>
              <w:t>extends</w:t>
            </w:r>
            <w:r>
              <w:rPr>
                <w:rFonts w:hint="default" w:ascii="Courier New" w:hAnsi="Courier New" w:cs="Courier New"/>
                <w:b/>
                <w:bCs w:val="0"/>
                <w:color w:val="FF0000"/>
                <w:sz w:val="18"/>
                <w:szCs w:val="18"/>
                <w:shd w:val="clear" w:fill="C8EDCC"/>
              </w:rPr>
              <w:t xml:space="preserve"> ElasticsearchRepository&lt;</w:t>
            </w:r>
            <w:r>
              <w:rPr>
                <w:rFonts w:hint="default" w:ascii="Courier New" w:hAnsi="Courier New" w:cs="Courier New"/>
                <w:b/>
                <w:bCs w:val="0"/>
                <w:color w:val="FF0000"/>
                <w:sz w:val="18"/>
                <w:szCs w:val="18"/>
                <w:shd w:val="clear" w:fill="C8EDCC"/>
                <w:lang w:val="en-US"/>
              </w:rPr>
              <w:t>Es</w:t>
            </w:r>
            <w:r>
              <w:rPr>
                <w:rFonts w:hint="default" w:ascii="Courier New" w:hAnsi="Courier New" w:cs="Courier New"/>
                <w:b/>
                <w:bCs w:val="0"/>
                <w:color w:val="FF0000"/>
                <w:sz w:val="18"/>
                <w:szCs w:val="18"/>
                <w:shd w:val="clear" w:fill="C8EDCC"/>
              </w:rPr>
              <w:t>Item,Long</w:t>
            </w:r>
            <w:r>
              <w:rPr>
                <w:rFonts w:hint="default" w:ascii="Courier New" w:hAnsi="Courier New" w:cs="Courier New"/>
                <w:b w:val="0"/>
                <w:bCs/>
                <w:color w:val="FF0000"/>
                <w:sz w:val="18"/>
                <w:szCs w:val="18"/>
                <w:shd w:val="clear" w:fill="C8EDCC"/>
              </w:rPr>
              <w:t>&gt;</w:t>
            </w:r>
            <w:r>
              <w:rPr>
                <w:rFonts w:hint="default" w:ascii="Courier New" w:hAnsi="Courier New" w:cs="Courier New"/>
                <w:color w:val="000000"/>
                <w:sz w:val="18"/>
                <w:szCs w:val="18"/>
                <w:shd w:val="clear" w:fill="C8EDCC"/>
              </w:rPr>
              <w:t>{</w:t>
            </w:r>
          </w:p>
          <w:p>
            <w:pPr>
              <w:pStyle w:val="13"/>
              <w:keepNext w:val="0"/>
              <w:keepLines w:val="0"/>
              <w:pageBreakBefore w:val="0"/>
              <w:widowControl/>
              <w:suppressLineNumbers w:val="0"/>
              <w:shd w:val="clear" w:fill="C8EDCC"/>
              <w:kinsoku/>
              <w:wordWrap/>
              <w:overflowPunct/>
              <w:topLinePunct w:val="0"/>
              <w:autoSpaceDE/>
              <w:autoSpaceDN/>
              <w:bidi w:val="0"/>
              <w:adjustRightInd/>
              <w:snapToGrid/>
              <w:spacing w:after="0"/>
              <w:textAlignment w:val="auto"/>
              <w:rPr>
                <w:rFonts w:hint="default" w:ascii="Courier New" w:hAnsi="Courier New" w:eastAsia="宋体" w:cs="Courier New"/>
                <w:color w:val="000000"/>
                <w:sz w:val="15"/>
                <w:szCs w:val="15"/>
                <w:lang w:val="en-US" w:eastAsia="zh-CN"/>
              </w:rPr>
            </w:pPr>
            <w:r>
              <w:rPr>
                <w:rFonts w:hint="default" w:ascii="Courier New" w:hAnsi="Courier New" w:cs="Courier New"/>
                <w:color w:val="000000"/>
                <w:sz w:val="18"/>
                <w:szCs w:val="18"/>
                <w:shd w:val="clear" w:fill="C8EDCC"/>
              </w:rPr>
              <w:br w:type="textWrapping"/>
            </w:r>
            <w:r>
              <w:rPr>
                <w:rFonts w:hint="default" w:ascii="Courier New" w:hAnsi="Courier New" w:cs="Courier New"/>
                <w:color w:val="000000"/>
                <w:sz w:val="18"/>
                <w:szCs w:val="18"/>
                <w:shd w:val="clear" w:fill="C8EDCC"/>
              </w:rPr>
              <w:t>}</w:t>
            </w:r>
          </w:p>
        </w:tc>
      </w:tr>
    </w:tbl>
    <w:p>
      <w:pPr>
        <w:pStyle w:val="2"/>
        <w:keepNext/>
        <w:keepLines/>
        <w:pageBreakBefore w:val="0"/>
        <w:widowControl w:val="0"/>
        <w:numPr>
          <w:ilvl w:val="0"/>
          <w:numId w:val="0"/>
        </w:numPr>
        <w:tabs>
          <w:tab w:val="left" w:pos="425"/>
        </w:tabs>
        <w:kinsoku/>
        <w:wordWrap/>
        <w:overflowPunct/>
        <w:topLinePunct w:val="0"/>
        <w:autoSpaceDE/>
        <w:autoSpaceDN/>
        <w:bidi w:val="0"/>
        <w:adjustRightInd/>
        <w:snapToGrid/>
        <w:spacing w:before="100" w:after="90" w:line="276" w:lineRule="auto"/>
        <w:ind w:leftChars="0"/>
        <w:jc w:val="both"/>
        <w:textAlignment w:val="auto"/>
        <w:outlineLvl w:val="0"/>
        <w:rPr>
          <w:rFonts w:hint="eastAsia" w:eastAsia="黑体"/>
          <w:lang w:val="en-US" w:eastAsia="zh-CN"/>
        </w:rPr>
      </w:pPr>
      <w:r>
        <w:rPr>
          <w:rFonts w:hint="eastAsia"/>
          <w:lang w:val="en-US" w:eastAsia="zh-CN"/>
        </w:rPr>
        <w:t>5.关键字搜索</w:t>
      </w:r>
    </w:p>
    <w:p>
      <w:pPr>
        <w:pStyle w:val="3"/>
        <w:keepNext/>
        <w:keepLines/>
        <w:pageBreakBefore w:val="0"/>
        <w:widowControl w:val="0"/>
        <w:numPr>
          <w:ilvl w:val="1"/>
          <w:numId w:val="0"/>
        </w:numPr>
        <w:kinsoku/>
        <w:wordWrap/>
        <w:overflowPunct/>
        <w:topLinePunct w:val="0"/>
        <w:autoSpaceDE/>
        <w:autoSpaceDN/>
        <w:bidi w:val="0"/>
        <w:adjustRightInd/>
        <w:snapToGrid/>
        <w:spacing w:before="140" w:after="140"/>
        <w:ind w:leftChars="0"/>
        <w:textAlignment w:val="auto"/>
        <w:outlineLvl w:val="1"/>
        <w:rPr>
          <w:rFonts w:hint="eastAsia"/>
          <w:lang w:val="en-US" w:eastAsia="zh-CN"/>
        </w:rPr>
      </w:pPr>
      <w:r>
        <w:rPr>
          <w:rFonts w:hint="eastAsia"/>
          <w:lang w:val="en-US" w:eastAsia="zh-CN"/>
        </w:rPr>
        <w:t>5.1需求分析</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ascii="Courier New" w:hAnsi="Courier New" w:cs="Courier New"/>
          <w:lang w:val="en-US" w:eastAsia="zh-CN"/>
        </w:rPr>
      </w:pPr>
      <w:r>
        <w:rPr>
          <w:rFonts w:hint="default" w:ascii="Courier New" w:hAnsi="Courier New" w:cs="Courier New"/>
          <w:lang w:val="en-US" w:eastAsia="zh-CN"/>
        </w:rPr>
        <w:t>打开搜索页面，在搜索框输入要搜索的关键字，点击搜索按钮即可进行搜索，</w:t>
      </w:r>
      <w:r>
        <w:rPr>
          <w:rFonts w:hint="eastAsia" w:ascii="Courier New" w:hAnsi="Courier New" w:cs="Courier New"/>
          <w:lang w:val="en-US" w:eastAsia="zh-CN"/>
        </w:rPr>
        <w:t>显</w:t>
      </w:r>
      <w:r>
        <w:rPr>
          <w:rFonts w:hint="default" w:ascii="Courier New" w:hAnsi="Courier New" w:cs="Courier New"/>
          <w:lang w:val="en-US" w:eastAsia="zh-CN"/>
        </w:rPr>
        <w:t xml:space="preserve">示搜索结果 </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ascii="Courier New" w:hAnsi="Courier New" w:cs="Courier New"/>
          <w:lang w:val="en-US" w:eastAsia="zh-CN"/>
        </w:rPr>
      </w:pPr>
      <w:r>
        <w:drawing>
          <wp:inline distT="0" distB="0" distL="114300" distR="114300">
            <wp:extent cx="5266690" cy="740410"/>
            <wp:effectExtent l="9525" t="9525" r="1968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8"/>
                    <a:stretch>
                      <a:fillRect/>
                    </a:stretch>
                  </pic:blipFill>
                  <pic:spPr>
                    <a:xfrm>
                      <a:off x="0" y="0"/>
                      <a:ext cx="5266690" cy="740410"/>
                    </a:xfrm>
                    <a:prstGeom prst="rect">
                      <a:avLst/>
                    </a:prstGeom>
                    <a:noFill/>
                    <a:ln w="9525">
                      <a:solidFill>
                        <a:schemeClr val="tx1"/>
                      </a:solidFill>
                    </a:ln>
                  </pic:spPr>
                </pic:pic>
              </a:graphicData>
            </a:graphic>
          </wp:inline>
        </w:drawing>
      </w:r>
    </w:p>
    <w:p>
      <w:pPr>
        <w:pStyle w:val="3"/>
        <w:keepNext/>
        <w:keepLines/>
        <w:pageBreakBefore w:val="0"/>
        <w:widowControl w:val="0"/>
        <w:numPr>
          <w:ilvl w:val="1"/>
          <w:numId w:val="0"/>
        </w:numPr>
        <w:kinsoku/>
        <w:wordWrap/>
        <w:overflowPunct/>
        <w:topLinePunct w:val="0"/>
        <w:autoSpaceDE/>
        <w:autoSpaceDN/>
        <w:bidi w:val="0"/>
        <w:adjustRightInd/>
        <w:snapToGrid/>
        <w:spacing w:before="140" w:after="140"/>
        <w:ind w:leftChars="0"/>
        <w:textAlignment w:val="auto"/>
        <w:outlineLvl w:val="1"/>
        <w:rPr>
          <w:rFonts w:hint="eastAsia"/>
          <w:lang w:val="en-US" w:eastAsia="zh-CN"/>
        </w:rPr>
      </w:pPr>
      <w:r>
        <w:rPr>
          <w:rFonts w:hint="eastAsia"/>
          <w:lang w:val="en-US" w:eastAsia="zh-CN"/>
        </w:rPr>
        <w:t>5.2前端代码</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ascii="Courier New" w:hAnsi="Courier New" w:cs="Courier New"/>
          <w:lang w:val="en-US" w:eastAsia="zh-CN"/>
        </w:rPr>
      </w:pPr>
      <w:r>
        <w:rPr>
          <w:rFonts w:hint="default" w:ascii="Courier New" w:hAnsi="Courier New" w:cs="Courier New"/>
          <w:lang w:val="en-US" w:eastAsia="zh-CN"/>
        </w:rPr>
        <w:t>pinyougou-search-web\src\main\webapp\index.html引入js</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pageBreakBefore w:val="0"/>
              <w:widowControl/>
              <w:suppressLineNumbers w:val="0"/>
              <w:shd w:val="clear" w:fill="C8EDCC"/>
              <w:kinsoku/>
              <w:wordWrap/>
              <w:overflowPunct/>
              <w:topLinePunct w:val="0"/>
              <w:autoSpaceDE/>
              <w:autoSpaceDN/>
              <w:bidi w:val="0"/>
              <w:adjustRightInd/>
              <w:snapToGrid/>
              <w:spacing w:after="0"/>
              <w:textAlignment w:val="auto"/>
              <w:rPr>
                <w:rFonts w:hint="eastAsia"/>
                <w:sz w:val="20"/>
                <w:szCs w:val="20"/>
                <w:vertAlign w:val="baseline"/>
                <w:lang w:val="en-US" w:eastAsia="zh-CN"/>
              </w:rPr>
            </w:pPr>
            <w:r>
              <w:rPr>
                <w:rFonts w:hint="default" w:ascii="Courier New" w:hAnsi="Courier New" w:cs="Courier New"/>
                <w:color w:val="000000"/>
                <w:sz w:val="22"/>
                <w:szCs w:val="22"/>
                <w:shd w:val="clear" w:fill="C8EDCC"/>
              </w:rPr>
              <w:t>&lt;</w:t>
            </w:r>
            <w:r>
              <w:rPr>
                <w:rFonts w:hint="default" w:ascii="Courier New" w:hAnsi="Courier New" w:cs="Courier New"/>
                <w:b/>
                <w:color w:val="000080"/>
                <w:sz w:val="22"/>
                <w:szCs w:val="22"/>
                <w:shd w:val="clear" w:fill="C8EDCC"/>
              </w:rPr>
              <w:t xml:space="preserve">script </w:t>
            </w:r>
            <w:r>
              <w:rPr>
                <w:rFonts w:hint="default" w:ascii="Courier New" w:hAnsi="Courier New" w:cs="Courier New"/>
                <w:b/>
                <w:color w:val="0000FF"/>
                <w:sz w:val="22"/>
                <w:szCs w:val="22"/>
                <w:shd w:val="clear" w:fill="C8EDCC"/>
              </w:rPr>
              <w:t>src=</w:t>
            </w:r>
            <w:r>
              <w:rPr>
                <w:rFonts w:hint="default" w:ascii="Courier New" w:hAnsi="Courier New" w:cs="Courier New"/>
                <w:b/>
                <w:color w:val="008000"/>
                <w:sz w:val="22"/>
                <w:szCs w:val="22"/>
                <w:shd w:val="clear" w:fill="C8EDCC"/>
              </w:rPr>
              <w:t>"/js/vue.min.js"</w:t>
            </w:r>
            <w:r>
              <w:rPr>
                <w:rFonts w:hint="default" w:ascii="Courier New" w:hAnsi="Courier New" w:cs="Courier New"/>
                <w:color w:val="000000"/>
                <w:sz w:val="22"/>
                <w:szCs w:val="22"/>
                <w:shd w:val="clear" w:fill="C8EDCC"/>
              </w:rPr>
              <w:t>&gt;&lt;/</w:t>
            </w:r>
            <w:r>
              <w:rPr>
                <w:rFonts w:hint="default" w:ascii="Courier New" w:hAnsi="Courier New" w:cs="Courier New"/>
                <w:b/>
                <w:color w:val="000080"/>
                <w:sz w:val="22"/>
                <w:szCs w:val="22"/>
                <w:shd w:val="clear" w:fill="C8EDCC"/>
              </w:rPr>
              <w:t>script</w:t>
            </w:r>
            <w:r>
              <w:rPr>
                <w:rFonts w:hint="default" w:ascii="Courier New" w:hAnsi="Courier New" w:cs="Courier New"/>
                <w:color w:val="000000"/>
                <w:sz w:val="22"/>
                <w:szCs w:val="22"/>
                <w:shd w:val="clear" w:fill="C8EDCC"/>
              </w:rPr>
              <w:t>&gt;</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&lt;</w:t>
            </w:r>
            <w:r>
              <w:rPr>
                <w:rFonts w:hint="default" w:ascii="Courier New" w:hAnsi="Courier New" w:cs="Courier New"/>
                <w:b/>
                <w:color w:val="000080"/>
                <w:sz w:val="22"/>
                <w:szCs w:val="22"/>
                <w:shd w:val="clear" w:fill="C8EDCC"/>
              </w:rPr>
              <w:t xml:space="preserve">script </w:t>
            </w:r>
            <w:r>
              <w:rPr>
                <w:rFonts w:hint="default" w:ascii="Courier New" w:hAnsi="Courier New" w:cs="Courier New"/>
                <w:b/>
                <w:color w:val="0000FF"/>
                <w:sz w:val="22"/>
                <w:szCs w:val="22"/>
                <w:shd w:val="clear" w:fill="C8EDCC"/>
              </w:rPr>
              <w:t>src=</w:t>
            </w:r>
            <w:r>
              <w:rPr>
                <w:rFonts w:hint="default" w:ascii="Courier New" w:hAnsi="Courier New" w:cs="Courier New"/>
                <w:b/>
                <w:color w:val="008000"/>
                <w:sz w:val="22"/>
                <w:szCs w:val="22"/>
                <w:shd w:val="clear" w:fill="C8EDCC"/>
              </w:rPr>
              <w:t>"/js/axios.min.js"</w:t>
            </w:r>
            <w:r>
              <w:rPr>
                <w:rFonts w:hint="default" w:ascii="Courier New" w:hAnsi="Courier New" w:cs="Courier New"/>
                <w:color w:val="000000"/>
                <w:sz w:val="22"/>
                <w:szCs w:val="22"/>
                <w:shd w:val="clear" w:fill="C8EDCC"/>
              </w:rPr>
              <w:t>&gt;&lt;/</w:t>
            </w:r>
            <w:r>
              <w:rPr>
                <w:rFonts w:hint="default" w:ascii="Courier New" w:hAnsi="Courier New" w:cs="Courier New"/>
                <w:b/>
                <w:color w:val="000080"/>
                <w:sz w:val="22"/>
                <w:szCs w:val="22"/>
                <w:shd w:val="clear" w:fill="C8EDCC"/>
              </w:rPr>
              <w:t>script</w:t>
            </w:r>
            <w:r>
              <w:rPr>
                <w:rFonts w:hint="default" w:ascii="Courier New" w:hAnsi="Courier New" w:cs="Courier New"/>
                <w:color w:val="000000"/>
                <w:sz w:val="22"/>
                <w:szCs w:val="22"/>
                <w:shd w:val="clear" w:fill="C8EDCC"/>
              </w:rPr>
              <w:t>&gt;</w:t>
            </w:r>
            <w:r>
              <w:rPr>
                <w:rFonts w:hint="default" w:ascii="Courier New" w:hAnsi="Courier New" w:cs="Courier New"/>
                <w:color w:val="000000"/>
                <w:sz w:val="22"/>
                <w:szCs w:val="22"/>
                <w:shd w:val="clear" w:fill="C8EDCC"/>
              </w:rPr>
              <w:br w:type="textWrapping"/>
            </w:r>
            <w:r>
              <w:rPr>
                <w:rFonts w:hint="default" w:ascii="Courier New" w:hAnsi="Courier New" w:cs="Courier New"/>
                <w:color w:val="000000"/>
                <w:sz w:val="22"/>
                <w:szCs w:val="22"/>
                <w:shd w:val="clear" w:fill="C8EDCC"/>
              </w:rPr>
              <w:t>&lt;</w:t>
            </w:r>
            <w:r>
              <w:rPr>
                <w:rFonts w:hint="default" w:ascii="Courier New" w:hAnsi="Courier New" w:cs="Courier New"/>
                <w:b/>
                <w:color w:val="000080"/>
                <w:sz w:val="22"/>
                <w:szCs w:val="22"/>
                <w:shd w:val="clear" w:fill="C8EDCC"/>
              </w:rPr>
              <w:t xml:space="preserve">script </w:t>
            </w:r>
            <w:r>
              <w:rPr>
                <w:rFonts w:hint="default" w:ascii="Courier New" w:hAnsi="Courier New" w:cs="Courier New"/>
                <w:b/>
                <w:color w:val="0000FF"/>
                <w:sz w:val="22"/>
                <w:szCs w:val="22"/>
                <w:shd w:val="clear" w:fill="C8EDCC"/>
              </w:rPr>
              <w:t>src=</w:t>
            </w:r>
            <w:r>
              <w:rPr>
                <w:rFonts w:hint="default" w:ascii="Courier New" w:hAnsi="Courier New" w:cs="Courier New"/>
                <w:b/>
                <w:color w:val="008000"/>
                <w:sz w:val="22"/>
                <w:szCs w:val="22"/>
                <w:shd w:val="clear" w:fill="C8EDCC"/>
              </w:rPr>
              <w:t>"/js/controller/searchController.js"</w:t>
            </w:r>
            <w:r>
              <w:rPr>
                <w:rFonts w:hint="default" w:ascii="Courier New" w:hAnsi="Courier New" w:cs="Courier New"/>
                <w:color w:val="000000"/>
                <w:sz w:val="22"/>
                <w:szCs w:val="22"/>
                <w:shd w:val="clear" w:fill="C8EDCC"/>
              </w:rPr>
              <w:t>&gt;&lt;/</w:t>
            </w:r>
            <w:r>
              <w:rPr>
                <w:rFonts w:hint="default" w:ascii="Courier New" w:hAnsi="Courier New" w:cs="Courier New"/>
                <w:b/>
                <w:color w:val="000080"/>
                <w:sz w:val="22"/>
                <w:szCs w:val="22"/>
                <w:shd w:val="clear" w:fill="C8EDCC"/>
              </w:rPr>
              <w:t>script</w:t>
            </w:r>
            <w:r>
              <w:rPr>
                <w:rFonts w:hint="default" w:ascii="Courier New" w:hAnsi="Courier New" w:cs="Courier New"/>
                <w:color w:val="000000"/>
                <w:sz w:val="22"/>
                <w:szCs w:val="22"/>
                <w:shd w:val="clear" w:fill="C8EDCC"/>
              </w:rPr>
              <w:t>&gt;</w:t>
            </w:r>
          </w:p>
        </w:tc>
      </w:tr>
    </w:tbl>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textAlignment w:val="auto"/>
        <w:outlineLvl w:val="9"/>
        <w:rPr>
          <w:rFonts w:hint="default" w:ascii="Courier New" w:hAnsi="Courier New" w:cs="Courier New"/>
          <w:lang w:val="en-US" w:eastAsia="zh-CN"/>
        </w:rPr>
      </w:pPr>
      <w:r>
        <w:rPr>
          <w:rFonts w:hint="default" w:ascii="Courier New" w:hAnsi="Courier New" w:cs="Courier New"/>
          <w:lang w:val="en-US" w:eastAsia="zh-CN"/>
        </w:rPr>
        <w:t>index.html</w:t>
      </w:r>
      <w:r>
        <w:rPr>
          <w:rFonts w:hint="eastAsia" w:ascii="Courier New" w:hAnsi="Courier New" w:cs="Courier New"/>
          <w:lang w:val="en-US" w:eastAsia="zh-CN"/>
        </w:rPr>
        <w:t>页面，</w:t>
      </w:r>
      <w:r>
        <w:rPr>
          <w:rFonts w:hint="default" w:ascii="Courier New" w:hAnsi="Courier New" w:cs="Courier New"/>
          <w:lang w:val="en-US" w:eastAsia="zh-CN"/>
        </w:rPr>
        <w:t>绑定搜索框</w:t>
      </w:r>
      <w:r>
        <w:rPr>
          <w:rFonts w:hint="eastAsia" w:ascii="Courier New" w:hAnsi="Courier New" w:cs="Courier New"/>
          <w:lang w:val="en-US" w:eastAsia="zh-CN"/>
        </w:rPr>
        <w:t>(7</w:t>
      </w:r>
      <w:r>
        <w:rPr>
          <w:rFonts w:hint="default" w:ascii="Courier New" w:hAnsi="Courier New" w:cs="Courier New"/>
          <w:lang w:val="en-US" w:eastAsia="zh-CN"/>
        </w:rPr>
        <w:t>6</w:t>
      </w:r>
      <w:r>
        <w:rPr>
          <w:rFonts w:hint="eastAsia" w:ascii="Courier New" w:hAnsi="Courier New" w:cs="Courier New"/>
          <w:lang w:val="en-US" w:eastAsia="zh-CN"/>
        </w:rPr>
        <w:t>行)：</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pageBreakBefore w:val="0"/>
              <w:widowControl/>
              <w:suppressLineNumbers w:val="0"/>
              <w:shd w:val="clear" w:fill="C7EDCC"/>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eastAsia"/>
                <w:color w:val="7F7F7F" w:themeColor="background1" w:themeShade="80"/>
                <w:sz w:val="21"/>
                <w:szCs w:val="21"/>
                <w:vertAlign w:val="baseline"/>
                <w:lang w:val="en-US" w:eastAsia="zh-CN"/>
              </w:rPr>
            </w:pPr>
            <w:r>
              <w:rPr>
                <w:rFonts w:hint="default" w:ascii="Courier New" w:hAnsi="Courier New" w:cs="Courier New"/>
                <w:color w:val="000000"/>
                <w:sz w:val="21"/>
                <w:szCs w:val="21"/>
                <w:shd w:val="clear" w:fill="C7EDCC"/>
              </w:rPr>
              <w:t>&lt;</w:t>
            </w:r>
            <w:r>
              <w:rPr>
                <w:rFonts w:hint="default" w:ascii="Courier New" w:hAnsi="Courier New" w:cs="Courier New"/>
                <w:b/>
                <w:color w:val="000080"/>
                <w:sz w:val="21"/>
                <w:szCs w:val="21"/>
                <w:shd w:val="clear" w:fill="C7EDCC"/>
              </w:rPr>
              <w:t xml:space="preserve">div </w:t>
            </w:r>
            <w:r>
              <w:rPr>
                <w:rFonts w:hint="default" w:ascii="Courier New" w:hAnsi="Courier New" w:cs="Courier New"/>
                <w:b/>
                <w:color w:val="0000FF"/>
                <w:sz w:val="21"/>
                <w:szCs w:val="21"/>
                <w:shd w:val="clear" w:fill="C7EDCC"/>
              </w:rPr>
              <w:t>class=</w:t>
            </w:r>
            <w:r>
              <w:rPr>
                <w:rFonts w:hint="default" w:ascii="Courier New" w:hAnsi="Courier New" w:cs="Courier New"/>
                <w:b/>
                <w:color w:val="008000"/>
                <w:sz w:val="21"/>
                <w:szCs w:val="21"/>
                <w:shd w:val="clear" w:fill="C7EDCC"/>
              </w:rPr>
              <w:t>"input-append"</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 xml:space="preserve">input </w:t>
            </w:r>
            <w:r>
              <w:rPr>
                <w:rFonts w:hint="default" w:ascii="Courier New" w:hAnsi="Courier New" w:cs="Courier New"/>
                <w:b/>
                <w:color w:val="0000FF"/>
                <w:sz w:val="21"/>
                <w:szCs w:val="21"/>
                <w:shd w:val="clear" w:fill="C7EDCC"/>
              </w:rPr>
              <w:t>type=</w:t>
            </w:r>
            <w:r>
              <w:rPr>
                <w:rFonts w:hint="default" w:ascii="Courier New" w:hAnsi="Courier New" w:cs="Courier New"/>
                <w:b/>
                <w:color w:val="008000"/>
                <w:sz w:val="21"/>
                <w:szCs w:val="21"/>
                <w:shd w:val="clear" w:fill="C7EDCC"/>
              </w:rPr>
              <w:t xml:space="preserve">"text" </w:t>
            </w:r>
            <w:r>
              <w:rPr>
                <w:rFonts w:hint="default" w:ascii="Courier New" w:hAnsi="Courier New" w:cs="Courier New"/>
                <w:b/>
                <w:color w:val="0000FF"/>
                <w:sz w:val="21"/>
                <w:szCs w:val="21"/>
                <w:shd w:val="clear" w:fill="C7EDCC"/>
              </w:rPr>
              <w:t>id=</w:t>
            </w:r>
            <w:r>
              <w:rPr>
                <w:rFonts w:hint="default" w:ascii="Courier New" w:hAnsi="Courier New" w:cs="Courier New"/>
                <w:b/>
                <w:color w:val="008000"/>
                <w:sz w:val="21"/>
                <w:szCs w:val="21"/>
                <w:shd w:val="clear" w:fill="C7EDCC"/>
              </w:rPr>
              <w:t>"autocomplete"</w:t>
            </w:r>
            <w:r>
              <w:rPr>
                <w:rFonts w:hint="default" w:ascii="Courier New" w:hAnsi="Courier New" w:cs="Courier New"/>
                <w:b/>
                <w:color w:val="008000"/>
                <w:sz w:val="21"/>
                <w:szCs w:val="21"/>
                <w:shd w:val="clear" w:fill="C7EDCC"/>
              </w:rPr>
              <w:br w:type="textWrapping"/>
            </w:r>
            <w:r>
              <w:rPr>
                <w:rFonts w:hint="default" w:ascii="Courier New" w:hAnsi="Courier New" w:cs="Courier New"/>
                <w:b/>
                <w:color w:val="008000"/>
                <w:sz w:val="21"/>
                <w:szCs w:val="21"/>
                <w:shd w:val="clear" w:fill="C7EDCC"/>
              </w:rPr>
              <w:t xml:space="preserve">         </w:t>
            </w:r>
            <w:r>
              <w:rPr>
                <w:rFonts w:hint="default" w:ascii="Courier New" w:hAnsi="Courier New" w:cs="Courier New"/>
                <w:b/>
                <w:color w:val="0000FF"/>
                <w:sz w:val="21"/>
                <w:szCs w:val="21"/>
                <w:shd w:val="clear" w:fill="C7EDCC"/>
              </w:rPr>
              <w:t>type=</w:t>
            </w:r>
            <w:r>
              <w:rPr>
                <w:rFonts w:hint="default" w:ascii="Courier New" w:hAnsi="Courier New" w:cs="Courier New"/>
                <w:b/>
                <w:color w:val="008000"/>
                <w:sz w:val="21"/>
                <w:szCs w:val="21"/>
                <w:shd w:val="clear" w:fill="C7EDCC"/>
              </w:rPr>
              <w:t xml:space="preserve">"text" </w:t>
            </w:r>
            <w:r>
              <w:rPr>
                <w:rFonts w:hint="default" w:ascii="Courier New" w:hAnsi="Courier New" w:cs="Courier New"/>
                <w:b/>
                <w:color w:val="0000FF"/>
                <w:sz w:val="21"/>
                <w:szCs w:val="21"/>
                <w:shd w:val="clear" w:fill="C7EDCC"/>
              </w:rPr>
              <w:t>class=</w:t>
            </w:r>
            <w:r>
              <w:rPr>
                <w:rFonts w:hint="default" w:ascii="Courier New" w:hAnsi="Courier New" w:cs="Courier New"/>
                <w:b/>
                <w:color w:val="008000"/>
                <w:sz w:val="21"/>
                <w:szCs w:val="21"/>
                <w:shd w:val="clear" w:fill="C7EDCC"/>
              </w:rPr>
              <w:t>"input-error input-xxlarge"</w:t>
            </w:r>
            <w:r>
              <w:rPr>
                <w:rFonts w:hint="default" w:ascii="Courier New" w:hAnsi="Courier New" w:cs="Courier New"/>
                <w:b/>
                <w:color w:val="008000"/>
                <w:sz w:val="21"/>
                <w:szCs w:val="21"/>
                <w:shd w:val="clear" w:fill="C7EDCC"/>
              </w:rPr>
              <w:br w:type="textWrapping"/>
            </w:r>
            <w:r>
              <w:rPr>
                <w:rFonts w:hint="default" w:ascii="Courier New" w:hAnsi="Courier New" w:cs="Courier New"/>
                <w:b/>
                <w:color w:val="008000"/>
                <w:sz w:val="21"/>
                <w:szCs w:val="21"/>
                <w:shd w:val="clear" w:fill="C7EDCC"/>
              </w:rPr>
              <w:t xml:space="preserve">         </w:t>
            </w:r>
            <w:r>
              <w:rPr>
                <w:rFonts w:hint="default" w:ascii="Courier New" w:hAnsi="Courier New" w:cs="Courier New"/>
                <w:b/>
                <w:color w:val="FF0000"/>
                <w:sz w:val="21"/>
                <w:szCs w:val="21"/>
                <w:shd w:val="clear" w:fill="C7EDCC"/>
                <w:lang w:val="en-US"/>
              </w:rPr>
              <w:t>v</w:t>
            </w:r>
            <w:r>
              <w:rPr>
                <w:rFonts w:hint="default" w:ascii="Courier New" w:hAnsi="Courier New" w:cs="Courier New"/>
                <w:b/>
                <w:color w:val="FF0000"/>
                <w:sz w:val="21"/>
                <w:szCs w:val="21"/>
                <w:shd w:val="clear" w:fill="C7EDCC"/>
              </w:rPr>
              <w:t>-model="searchParam.keywords"</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 xml:space="preserve">button </w:t>
            </w:r>
            <w:r>
              <w:rPr>
                <w:rFonts w:hint="default" w:ascii="Courier New" w:hAnsi="Courier New" w:cs="Courier New"/>
                <w:b/>
                <w:color w:val="0000FF"/>
                <w:sz w:val="21"/>
                <w:szCs w:val="21"/>
                <w:shd w:val="clear" w:fill="C7EDCC"/>
              </w:rPr>
              <w:t>class=</w:t>
            </w:r>
            <w:r>
              <w:rPr>
                <w:rFonts w:hint="default" w:ascii="Courier New" w:hAnsi="Courier New" w:cs="Courier New"/>
                <w:b/>
                <w:color w:val="008000"/>
                <w:sz w:val="21"/>
                <w:szCs w:val="21"/>
                <w:shd w:val="clear" w:fill="C7EDCC"/>
              </w:rPr>
              <w:t>"sui-btn btn-xlarge btn-danger"</w:t>
            </w:r>
            <w:r>
              <w:rPr>
                <w:rFonts w:hint="default" w:ascii="Courier New" w:hAnsi="Courier New" w:cs="Courier New"/>
                <w:b/>
                <w:color w:val="008000"/>
                <w:sz w:val="21"/>
                <w:szCs w:val="21"/>
                <w:shd w:val="clear" w:fill="C7EDCC"/>
              </w:rPr>
              <w:br w:type="textWrapping"/>
            </w:r>
            <w:r>
              <w:rPr>
                <w:rFonts w:hint="default" w:ascii="Courier New" w:hAnsi="Courier New" w:cs="Courier New"/>
                <w:b/>
                <w:color w:val="008000"/>
                <w:sz w:val="21"/>
                <w:szCs w:val="21"/>
                <w:shd w:val="clear" w:fill="C7EDCC"/>
              </w:rPr>
              <w:t xml:space="preserve">         </w:t>
            </w:r>
            <w:r>
              <w:rPr>
                <w:rFonts w:hint="default" w:ascii="Courier New" w:hAnsi="Courier New" w:cs="Courier New"/>
                <w:b/>
                <w:color w:val="FF0000"/>
                <w:sz w:val="21"/>
                <w:szCs w:val="21"/>
                <w:shd w:val="clear" w:fill="C7EDCC"/>
                <w:lang w:val="en-US"/>
              </w:rPr>
              <w:t>@</w:t>
            </w:r>
            <w:r>
              <w:rPr>
                <w:rFonts w:hint="default" w:ascii="Courier New" w:hAnsi="Courier New" w:cs="Courier New"/>
                <w:b/>
                <w:color w:val="FF0000"/>
                <w:sz w:val="21"/>
                <w:szCs w:val="21"/>
                <w:shd w:val="clear" w:fill="C7EDCC"/>
              </w:rPr>
              <w:t>click="search()"</w:t>
            </w:r>
            <w:r>
              <w:rPr>
                <w:rFonts w:hint="default" w:ascii="Courier New" w:hAnsi="Courier New" w:cs="Courier New"/>
                <w:b/>
                <w:color w:val="008000"/>
                <w:sz w:val="21"/>
                <w:szCs w:val="21"/>
                <w:shd w:val="clear" w:fill="C7EDCC"/>
              </w:rPr>
              <w:t xml:space="preserve"> </w:t>
            </w:r>
            <w:r>
              <w:rPr>
                <w:rFonts w:hint="default" w:ascii="Courier New" w:hAnsi="Courier New" w:cs="Courier New"/>
                <w:b/>
                <w:color w:val="0000FF"/>
                <w:sz w:val="21"/>
                <w:szCs w:val="21"/>
                <w:shd w:val="clear" w:fill="C7EDCC"/>
              </w:rPr>
              <w:t>type=</w:t>
            </w:r>
            <w:r>
              <w:rPr>
                <w:rFonts w:hint="default" w:ascii="Courier New" w:hAnsi="Courier New" w:cs="Courier New"/>
                <w:b/>
                <w:color w:val="008000"/>
                <w:sz w:val="21"/>
                <w:szCs w:val="21"/>
                <w:shd w:val="clear" w:fill="C7EDCC"/>
              </w:rPr>
              <w:t>"button"</w:t>
            </w:r>
            <w:r>
              <w:rPr>
                <w:rFonts w:hint="default" w:ascii="Courier New" w:hAnsi="Courier New" w:cs="Courier New"/>
                <w:color w:val="000000"/>
                <w:sz w:val="21"/>
                <w:szCs w:val="21"/>
                <w:shd w:val="clear" w:fill="C7EDCC"/>
              </w:rPr>
              <w:t>&gt;</w:t>
            </w:r>
            <w:r>
              <w:rPr>
                <w:rFonts w:hint="eastAsia" w:ascii="宋体" w:hAnsi="宋体" w:eastAsia="宋体" w:cs="宋体"/>
                <w:color w:val="000000"/>
                <w:sz w:val="21"/>
                <w:szCs w:val="21"/>
                <w:shd w:val="clear" w:fill="C7EDCC"/>
              </w:rPr>
              <w:t>搜索</w:t>
            </w:r>
            <w:r>
              <w:rPr>
                <w:rFonts w:hint="default" w:ascii="Courier New" w:hAnsi="Courier New" w:cs="Courier New"/>
                <w:color w:val="000000"/>
                <w:sz w:val="21"/>
                <w:szCs w:val="21"/>
                <w:shd w:val="clear" w:fill="C7EDCC"/>
              </w:rPr>
              <w:t>&lt;/</w:t>
            </w:r>
            <w:r>
              <w:rPr>
                <w:rFonts w:hint="default" w:ascii="Courier New" w:hAnsi="Courier New" w:cs="Courier New"/>
                <w:b/>
                <w:color w:val="000080"/>
                <w:sz w:val="21"/>
                <w:szCs w:val="21"/>
                <w:shd w:val="clear" w:fill="C7EDCC"/>
              </w:rPr>
              <w:t>button</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&lt;/</w:t>
            </w:r>
            <w:r>
              <w:rPr>
                <w:rFonts w:hint="default" w:ascii="Courier New" w:hAnsi="Courier New" w:cs="Courier New"/>
                <w:b/>
                <w:color w:val="000080"/>
                <w:sz w:val="21"/>
                <w:szCs w:val="21"/>
                <w:shd w:val="clear" w:fill="C7EDCC"/>
              </w:rPr>
              <w:t>div</w:t>
            </w:r>
            <w:r>
              <w:rPr>
                <w:rFonts w:hint="default" w:ascii="Courier New" w:hAnsi="Courier New" w:cs="Courier New"/>
                <w:color w:val="000000"/>
                <w:sz w:val="21"/>
                <w:szCs w:val="21"/>
                <w:shd w:val="clear" w:fill="C7EDCC"/>
              </w:rPr>
              <w:t>&gt;</w:t>
            </w:r>
          </w:p>
        </w:tc>
      </w:tr>
    </w:tbl>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eastAsia" w:ascii="Courier New" w:hAnsi="Courier New" w:eastAsia="宋体" w:cs="Courier New"/>
          <w:lang w:val="en-US" w:eastAsia="zh-CN"/>
        </w:rPr>
      </w:pPr>
      <w:r>
        <w:rPr>
          <w:rFonts w:hint="default" w:ascii="Courier New" w:hAnsi="Courier New" w:cs="Courier New"/>
          <w:lang w:val="en-US" w:eastAsia="zh-CN"/>
        </w:rPr>
        <w:t>pinyougou-search-web</w:t>
      </w:r>
      <w:r>
        <w:rPr>
          <w:rFonts w:hint="eastAsia" w:ascii="Courier New" w:hAnsi="Courier New" w:cs="Courier New"/>
          <w:lang w:val="en-US" w:eastAsia="zh-CN"/>
        </w:rPr>
        <w:t>/src/main/webapp/js/controller/</w:t>
      </w:r>
      <w:r>
        <w:rPr>
          <w:rFonts w:hint="default" w:ascii="Courier New" w:hAnsi="Courier New" w:cs="Courier New"/>
          <w:lang w:val="en-US" w:eastAsia="zh-CN"/>
        </w:rPr>
        <w:t>searchController.js</w:t>
      </w:r>
      <w:r>
        <w:rPr>
          <w:rFonts w:hint="eastAsia" w:ascii="Courier New" w:hAnsi="Courier New" w:cs="Courier New"/>
          <w:lang w:val="en-US" w:eastAsia="zh-CN"/>
        </w:rPr>
        <w:t>：</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pageBreakBefore w:val="0"/>
              <w:widowControl/>
              <w:suppressLineNumbers w:val="0"/>
              <w:shd w:val="clear" w:fill="C8EDCC"/>
              <w:kinsoku/>
              <w:wordWrap/>
              <w:overflowPunct/>
              <w:topLinePunct w:val="0"/>
              <w:autoSpaceDE/>
              <w:autoSpaceDN/>
              <w:bidi w:val="0"/>
              <w:adjustRightInd/>
              <w:snapToGrid/>
              <w:spacing w:after="0"/>
              <w:textAlignment w:val="auto"/>
              <w:rPr>
                <w:rFonts w:hint="default" w:ascii="Courier New" w:hAnsi="Courier New" w:cs="Courier New"/>
                <w:sz w:val="18"/>
                <w:szCs w:val="18"/>
                <w:vertAlign w:val="baseline"/>
                <w:lang w:val="en-US" w:eastAsia="zh-CN"/>
              </w:rPr>
            </w:pPr>
            <w:r>
              <w:rPr>
                <w:rFonts w:hint="default" w:ascii="Courier New" w:hAnsi="Courier New" w:cs="Courier New"/>
                <w:i/>
                <w:color w:val="808080"/>
                <w:sz w:val="21"/>
                <w:szCs w:val="21"/>
                <w:shd w:val="clear" w:fill="C8EDCC"/>
              </w:rPr>
              <w:t xml:space="preserve">// </w:t>
            </w:r>
            <w:r>
              <w:rPr>
                <w:rFonts w:hint="eastAsia" w:ascii="宋体" w:hAnsi="宋体" w:eastAsia="宋体" w:cs="宋体"/>
                <w:i/>
                <w:color w:val="808080"/>
                <w:sz w:val="21"/>
                <w:szCs w:val="21"/>
                <w:shd w:val="clear" w:fill="C8EDCC"/>
              </w:rPr>
              <w:t>窗口加载完</w:t>
            </w:r>
            <w:r>
              <w:rPr>
                <w:rFonts w:hint="eastAsia" w:ascii="宋体" w:hAnsi="宋体" w:eastAsia="宋体" w:cs="宋体"/>
                <w:i/>
                <w:color w:val="808080"/>
                <w:sz w:val="21"/>
                <w:szCs w:val="21"/>
                <w:shd w:val="clear" w:fill="C8EDCC"/>
              </w:rPr>
              <w:br w:type="textWrapping"/>
            </w:r>
            <w:r>
              <w:rPr>
                <w:rFonts w:hint="default" w:ascii="Courier New" w:hAnsi="Courier New" w:cs="Courier New"/>
                <w:b/>
                <w:i/>
                <w:color w:val="660E7A"/>
                <w:sz w:val="21"/>
                <w:szCs w:val="21"/>
                <w:shd w:val="clear" w:fill="C8EDCC"/>
              </w:rPr>
              <w:t>window</w:t>
            </w:r>
            <w:r>
              <w:rPr>
                <w:rFonts w:hint="default" w:ascii="Courier New" w:hAnsi="Courier New" w:cs="Courier New"/>
                <w:color w:val="000000"/>
                <w:sz w:val="21"/>
                <w:szCs w:val="21"/>
                <w:shd w:val="clear" w:fill="C8EDCC"/>
              </w:rPr>
              <w:t xml:space="preserve">.onload = </w:t>
            </w:r>
            <w:r>
              <w:rPr>
                <w:rFonts w:hint="default" w:ascii="Courier New" w:hAnsi="Courier New" w:cs="Courier New"/>
                <w:b/>
                <w:color w:val="000080"/>
                <w:sz w:val="21"/>
                <w:szCs w:val="21"/>
                <w:shd w:val="clear" w:fill="C8EDCC"/>
              </w:rPr>
              <w:t xml:space="preserve">function </w:t>
            </w:r>
            <w:r>
              <w:rPr>
                <w:rFonts w:hint="default" w:ascii="Courier New" w:hAnsi="Courier New" w:cs="Courier New"/>
                <w:color w:val="000000"/>
                <w:sz w:val="21"/>
                <w:szCs w:val="21"/>
                <w:shd w:val="clear" w:fill="C8EDCC"/>
              </w:rPr>
              <w:t>() {</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b/>
                <w:color w:val="000080"/>
                <w:sz w:val="21"/>
                <w:szCs w:val="21"/>
                <w:shd w:val="clear" w:fill="C8EDCC"/>
              </w:rPr>
              <w:t xml:space="preserve">var </w:t>
            </w:r>
            <w:r>
              <w:rPr>
                <w:rFonts w:hint="default" w:ascii="Courier New" w:hAnsi="Courier New" w:cs="Courier New"/>
                <w:color w:val="458383"/>
                <w:sz w:val="21"/>
                <w:szCs w:val="21"/>
                <w:shd w:val="clear" w:fill="C8EDCC"/>
              </w:rPr>
              <w:t xml:space="preserve">vue </w:t>
            </w:r>
            <w:r>
              <w:rPr>
                <w:rFonts w:hint="default" w:ascii="Courier New" w:hAnsi="Courier New" w:cs="Courier New"/>
                <w:color w:val="000000"/>
                <w:sz w:val="21"/>
                <w:szCs w:val="21"/>
                <w:shd w:val="clear" w:fill="C8EDCC"/>
              </w:rPr>
              <w:t xml:space="preserve">= </w:t>
            </w:r>
            <w:r>
              <w:rPr>
                <w:rFonts w:hint="default" w:ascii="Courier New" w:hAnsi="Courier New" w:cs="Courier New"/>
                <w:b/>
                <w:color w:val="000080"/>
                <w:sz w:val="21"/>
                <w:szCs w:val="21"/>
                <w:shd w:val="clear" w:fill="C8EDCC"/>
              </w:rPr>
              <w:t xml:space="preserve">new </w:t>
            </w:r>
            <w:r>
              <w:rPr>
                <w:rFonts w:hint="default" w:ascii="Courier New" w:hAnsi="Courier New" w:cs="Courier New"/>
                <w:b/>
                <w:color w:val="660E7A"/>
                <w:sz w:val="21"/>
                <w:szCs w:val="21"/>
                <w:shd w:val="clear" w:fill="C8EDCC"/>
              </w:rPr>
              <w:t>Vue</w:t>
            </w:r>
            <w:r>
              <w:rPr>
                <w:rFonts w:hint="default" w:ascii="Courier New" w:hAnsi="Courier New" w:cs="Courier New"/>
                <w:color w:val="000000"/>
                <w:sz w:val="21"/>
                <w:szCs w:val="21"/>
                <w:shd w:val="clear" w:fill="C8EDCC"/>
              </w:rPr>
              <w: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b/>
                <w:color w:val="660E7A"/>
                <w:sz w:val="21"/>
                <w:szCs w:val="21"/>
                <w:shd w:val="clear" w:fill="C8EDCC"/>
              </w:rPr>
              <w:t xml:space="preserve">el </w:t>
            </w:r>
            <w:r>
              <w:rPr>
                <w:rFonts w:hint="default" w:ascii="Courier New" w:hAnsi="Courier New" w:cs="Courier New"/>
                <w:color w:val="000000"/>
                <w:sz w:val="21"/>
                <w:szCs w:val="21"/>
                <w:shd w:val="clear" w:fill="C8EDCC"/>
              </w:rPr>
              <w:t xml:space="preserve">: </w:t>
            </w:r>
            <w:r>
              <w:rPr>
                <w:rFonts w:hint="default" w:ascii="Courier New" w:hAnsi="Courier New" w:cs="Courier New"/>
                <w:b/>
                <w:color w:val="008000"/>
                <w:sz w:val="21"/>
                <w:szCs w:val="21"/>
                <w:shd w:val="clear" w:fill="C8EDCC"/>
              </w:rPr>
              <w:t>'#app'</w:t>
            </w:r>
            <w:r>
              <w:rPr>
                <w:rFonts w:hint="default" w:ascii="Courier New" w:hAnsi="Courier New" w:cs="Courier New"/>
                <w:color w:val="000000"/>
                <w:sz w:val="21"/>
                <w:szCs w:val="21"/>
                <w:shd w:val="clear" w:fill="C8EDCC"/>
              </w:rPr>
              <w:t xml:space="preserve">, </w:t>
            </w:r>
            <w:r>
              <w:rPr>
                <w:rFonts w:hint="default" w:ascii="Courier New" w:hAnsi="Courier New" w:cs="Courier New"/>
                <w:i/>
                <w:color w:val="808080"/>
                <w:sz w:val="21"/>
                <w:szCs w:val="21"/>
                <w:shd w:val="clear" w:fill="C8EDCC"/>
              </w:rPr>
              <w:t xml:space="preserve">// </w:t>
            </w:r>
            <w:r>
              <w:rPr>
                <w:rFonts w:hint="eastAsia" w:ascii="宋体" w:hAnsi="宋体" w:eastAsia="宋体" w:cs="宋体"/>
                <w:i/>
                <w:color w:val="808080"/>
                <w:sz w:val="21"/>
                <w:szCs w:val="21"/>
                <w:shd w:val="clear" w:fill="C8EDCC"/>
              </w:rPr>
              <w:t>元素绑定</w:t>
            </w:r>
            <w:r>
              <w:rPr>
                <w:rFonts w:hint="eastAsia" w:ascii="宋体" w:hAnsi="宋体" w:eastAsia="宋体" w:cs="宋体"/>
                <w:i/>
                <w:color w:val="808080"/>
                <w:sz w:val="21"/>
                <w:szCs w:val="21"/>
                <w:shd w:val="clear" w:fill="C8EDCC"/>
              </w:rPr>
              <w:br w:type="textWrapping"/>
            </w:r>
            <w:r>
              <w:rPr>
                <w:rFonts w:hint="eastAsia" w:ascii="宋体" w:hAnsi="宋体" w:eastAsia="宋体" w:cs="宋体"/>
                <w:i/>
                <w:color w:val="808080"/>
                <w:sz w:val="21"/>
                <w:szCs w:val="21"/>
                <w:shd w:val="clear" w:fill="C8EDCC"/>
              </w:rPr>
              <w:t xml:space="preserve">        </w:t>
            </w:r>
            <w:r>
              <w:rPr>
                <w:rFonts w:hint="default" w:ascii="Courier New" w:hAnsi="Courier New" w:cs="Courier New"/>
                <w:b/>
                <w:color w:val="660E7A"/>
                <w:sz w:val="21"/>
                <w:szCs w:val="21"/>
                <w:shd w:val="clear" w:fill="C8EDCC"/>
              </w:rPr>
              <w:t xml:space="preserve">data </w:t>
            </w:r>
            <w:r>
              <w:rPr>
                <w:rFonts w:hint="default" w:ascii="Courier New" w:hAnsi="Courier New" w:cs="Courier New"/>
                <w:color w:val="000000"/>
                <w:sz w:val="21"/>
                <w:szCs w:val="21"/>
                <w:shd w:val="clear" w:fill="C8EDCC"/>
              </w:rPr>
              <w:t xml:space="preserve">: { </w:t>
            </w:r>
            <w:r>
              <w:rPr>
                <w:rFonts w:hint="default" w:ascii="Courier New" w:hAnsi="Courier New" w:cs="Courier New"/>
                <w:i/>
                <w:color w:val="808080"/>
                <w:sz w:val="21"/>
                <w:szCs w:val="21"/>
                <w:shd w:val="clear" w:fill="C8EDCC"/>
              </w:rPr>
              <w:t xml:space="preserve">// </w:t>
            </w:r>
            <w:r>
              <w:rPr>
                <w:rFonts w:hint="eastAsia" w:ascii="宋体" w:hAnsi="宋体" w:eastAsia="宋体" w:cs="宋体"/>
                <w:i/>
                <w:color w:val="808080"/>
                <w:sz w:val="21"/>
                <w:szCs w:val="21"/>
                <w:shd w:val="clear" w:fill="C8EDCC"/>
              </w:rPr>
              <w:t>数据模型</w:t>
            </w:r>
            <w:r>
              <w:rPr>
                <w:rFonts w:hint="eastAsia" w:ascii="宋体" w:hAnsi="宋体" w:eastAsia="宋体" w:cs="宋体"/>
                <w:i/>
                <w:color w:val="808080"/>
                <w:sz w:val="21"/>
                <w:szCs w:val="21"/>
                <w:shd w:val="clear" w:fill="C8EDCC"/>
              </w:rPr>
              <w:br w:type="textWrapping"/>
            </w:r>
            <w:r>
              <w:rPr>
                <w:rFonts w:hint="eastAsia" w:ascii="宋体" w:hAnsi="宋体" w:eastAsia="宋体" w:cs="宋体"/>
                <w:i/>
                <w:color w:val="808080"/>
                <w:sz w:val="21"/>
                <w:szCs w:val="21"/>
                <w:shd w:val="clear" w:fill="C8EDCC"/>
              </w:rPr>
              <w:t xml:space="preserve">           </w:t>
            </w:r>
            <w:r>
              <w:rPr>
                <w:rFonts w:hint="eastAsia" w:ascii="宋体" w:hAnsi="宋体" w:eastAsia="宋体" w:cs="宋体"/>
                <w:i/>
                <w:color w:val="FF0000"/>
                <w:sz w:val="21"/>
                <w:szCs w:val="21"/>
                <w:shd w:val="clear" w:fill="C8EDCC"/>
              </w:rPr>
              <w:t xml:space="preserve"> </w:t>
            </w:r>
            <w:r>
              <w:rPr>
                <w:rFonts w:hint="default" w:ascii="Courier New" w:hAnsi="Courier New" w:cs="Courier New"/>
                <w:b/>
                <w:color w:val="FF0000"/>
                <w:sz w:val="21"/>
                <w:szCs w:val="21"/>
                <w:shd w:val="clear" w:fill="C8EDCC"/>
              </w:rPr>
              <w:t xml:space="preserve">searchParam </w:t>
            </w:r>
            <w:r>
              <w:rPr>
                <w:rFonts w:hint="default" w:ascii="Courier New" w:hAnsi="Courier New" w:cs="Courier New"/>
                <w:color w:val="FF0000"/>
                <w:sz w:val="21"/>
                <w:szCs w:val="21"/>
                <w:shd w:val="clear" w:fill="C8EDCC"/>
              </w:rPr>
              <w:t>: {</w:t>
            </w:r>
            <w:r>
              <w:rPr>
                <w:rFonts w:hint="default" w:ascii="Courier New" w:hAnsi="Courier New" w:cs="Courier New"/>
                <w:b/>
                <w:color w:val="FF0000"/>
                <w:sz w:val="21"/>
                <w:szCs w:val="21"/>
                <w:shd w:val="clear" w:fill="C8EDCC"/>
              </w:rPr>
              <w:t xml:space="preserve">keywords </w:t>
            </w:r>
            <w:r>
              <w:rPr>
                <w:rFonts w:hint="default" w:ascii="Courier New" w:hAnsi="Courier New" w:cs="Courier New"/>
                <w:color w:val="FF0000"/>
                <w:sz w:val="21"/>
                <w:szCs w:val="21"/>
                <w:shd w:val="clear" w:fill="C8EDCC"/>
              </w:rPr>
              <w:t xml:space="preserve">: </w:t>
            </w:r>
            <w:r>
              <w:rPr>
                <w:rFonts w:hint="default" w:ascii="Courier New" w:hAnsi="Courier New" w:cs="Courier New"/>
                <w:b/>
                <w:color w:val="FF0000"/>
                <w:sz w:val="21"/>
                <w:szCs w:val="21"/>
                <w:shd w:val="clear" w:fill="C8EDCC"/>
              </w:rPr>
              <w:t>''</w:t>
            </w:r>
            <w:r>
              <w:rPr>
                <w:rFonts w:hint="default" w:ascii="Courier New" w:hAnsi="Courier New" w:cs="Courier New"/>
                <w:color w:val="FF0000"/>
                <w:sz w:val="21"/>
                <w:szCs w:val="21"/>
                <w:shd w:val="clear" w:fill="C8EDCC"/>
              </w:rPr>
              <w:t xml:space="preserve">}, </w:t>
            </w:r>
            <w:r>
              <w:rPr>
                <w:rFonts w:hint="default" w:ascii="Courier New" w:hAnsi="Courier New" w:cs="Courier New"/>
                <w:i/>
                <w:color w:val="FF0000"/>
                <w:sz w:val="21"/>
                <w:szCs w:val="21"/>
                <w:shd w:val="clear" w:fill="C8EDCC"/>
              </w:rPr>
              <w:t xml:space="preserve">// </w:t>
            </w:r>
            <w:r>
              <w:rPr>
                <w:rFonts w:hint="eastAsia" w:ascii="宋体" w:hAnsi="宋体" w:eastAsia="宋体" w:cs="宋体"/>
                <w:i/>
                <w:color w:val="FF0000"/>
                <w:sz w:val="21"/>
                <w:szCs w:val="21"/>
                <w:shd w:val="clear" w:fill="C8EDCC"/>
              </w:rPr>
              <w:t>搜索参数</w:t>
            </w:r>
            <w:r>
              <w:rPr>
                <w:rFonts w:hint="eastAsia" w:ascii="宋体" w:hAnsi="宋体" w:eastAsia="宋体" w:cs="宋体"/>
                <w:i/>
                <w:color w:val="FF0000"/>
                <w:sz w:val="21"/>
                <w:szCs w:val="21"/>
                <w:shd w:val="clear" w:fill="C8EDCC"/>
              </w:rPr>
              <w:br w:type="textWrapping"/>
            </w:r>
            <w:r>
              <w:rPr>
                <w:rFonts w:hint="eastAsia" w:ascii="宋体" w:hAnsi="宋体" w:eastAsia="宋体" w:cs="宋体"/>
                <w:i/>
                <w:color w:val="FF0000"/>
                <w:sz w:val="21"/>
                <w:szCs w:val="21"/>
                <w:shd w:val="clear" w:fill="C8EDCC"/>
              </w:rPr>
              <w:t xml:space="preserve">            </w:t>
            </w:r>
            <w:r>
              <w:rPr>
                <w:rFonts w:hint="default" w:ascii="Courier New" w:hAnsi="Courier New" w:cs="Courier New"/>
                <w:b/>
                <w:color w:val="FF0000"/>
                <w:sz w:val="21"/>
                <w:szCs w:val="21"/>
                <w:shd w:val="clear" w:fill="C8EDCC"/>
              </w:rPr>
              <w:t xml:space="preserve">resultMap </w:t>
            </w:r>
            <w:r>
              <w:rPr>
                <w:rFonts w:hint="default" w:ascii="Courier New" w:hAnsi="Courier New" w:cs="Courier New"/>
                <w:color w:val="FF0000"/>
                <w:sz w:val="21"/>
                <w:szCs w:val="21"/>
                <w:shd w:val="clear" w:fill="C8EDCC"/>
              </w:rPr>
              <w:t xml:space="preserve">: {} </w:t>
            </w:r>
            <w:r>
              <w:rPr>
                <w:rFonts w:hint="default" w:ascii="Courier New" w:hAnsi="Courier New" w:cs="Courier New"/>
                <w:i/>
                <w:color w:val="FF0000"/>
                <w:sz w:val="21"/>
                <w:szCs w:val="21"/>
                <w:shd w:val="clear" w:fill="C8EDCC"/>
              </w:rPr>
              <w:t xml:space="preserve">// </w:t>
            </w:r>
            <w:r>
              <w:rPr>
                <w:rFonts w:hint="eastAsia" w:ascii="宋体" w:hAnsi="宋体" w:eastAsia="宋体" w:cs="宋体"/>
                <w:i/>
                <w:color w:val="FF0000"/>
                <w:sz w:val="21"/>
                <w:szCs w:val="21"/>
                <w:shd w:val="clear" w:fill="C8EDCC"/>
              </w:rPr>
              <w:t>搜索结果</w:t>
            </w:r>
            <w:r>
              <w:rPr>
                <w:rFonts w:hint="eastAsia" w:ascii="宋体" w:hAnsi="宋体" w:eastAsia="宋体" w:cs="宋体"/>
                <w:i/>
                <w:color w:val="FF0000"/>
                <w:sz w:val="21"/>
                <w:szCs w:val="21"/>
                <w:shd w:val="clear" w:fill="C8EDCC"/>
              </w:rPr>
              <w:br w:type="textWrapping"/>
            </w:r>
            <w:r>
              <w:rPr>
                <w:rFonts w:hint="eastAsia" w:ascii="宋体" w:hAnsi="宋体" w:eastAsia="宋体" w:cs="宋体"/>
                <w:i/>
                <w:color w:val="808080"/>
                <w:sz w:val="21"/>
                <w:szCs w:val="21"/>
                <w:shd w:val="clear" w:fill="C8EDCC"/>
              </w:rPr>
              <w:t xml:space="preserve">        </w:t>
            </w:r>
            <w:r>
              <w:rPr>
                <w:rFonts w:hint="default" w:ascii="Courier New" w:hAnsi="Courier New" w:cs="Courier New"/>
                <w:color w:val="000000"/>
                <w:sz w:val="21"/>
                <w:szCs w:val="21"/>
                <w:shd w:val="clear" w:fill="C8EDCC"/>
              </w:rPr>
              <w: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b/>
                <w:color w:val="660E7A"/>
                <w:sz w:val="21"/>
                <w:szCs w:val="21"/>
                <w:shd w:val="clear" w:fill="C8EDCC"/>
              </w:rPr>
              <w:t xml:space="preserve">methods </w:t>
            </w:r>
            <w:r>
              <w:rPr>
                <w:rFonts w:hint="default" w:ascii="Courier New" w:hAnsi="Courier New" w:cs="Courier New"/>
                <w:color w:val="000000"/>
                <w:sz w:val="21"/>
                <w:szCs w:val="21"/>
                <w:shd w:val="clear" w:fill="C8EDCC"/>
              </w:rPr>
              <w:t xml:space="preserve">: { </w:t>
            </w:r>
            <w:r>
              <w:rPr>
                <w:rFonts w:hint="default" w:ascii="Courier New" w:hAnsi="Courier New" w:cs="Courier New"/>
                <w:i/>
                <w:color w:val="808080"/>
                <w:sz w:val="21"/>
                <w:szCs w:val="21"/>
                <w:shd w:val="clear" w:fill="C8EDCC"/>
              </w:rPr>
              <w:t xml:space="preserve">// </w:t>
            </w:r>
            <w:r>
              <w:rPr>
                <w:rFonts w:hint="eastAsia" w:ascii="宋体" w:hAnsi="宋体" w:eastAsia="宋体" w:cs="宋体"/>
                <w:i/>
                <w:color w:val="808080"/>
                <w:sz w:val="21"/>
                <w:szCs w:val="21"/>
                <w:shd w:val="clear" w:fill="C8EDCC"/>
              </w:rPr>
              <w:t>操作方法</w:t>
            </w:r>
            <w:r>
              <w:rPr>
                <w:rFonts w:hint="eastAsia" w:ascii="宋体" w:hAnsi="宋体" w:eastAsia="宋体" w:cs="宋体"/>
                <w:i/>
                <w:color w:val="808080"/>
                <w:sz w:val="21"/>
                <w:szCs w:val="21"/>
                <w:shd w:val="clear" w:fill="C8EDCC"/>
              </w:rPr>
              <w:br w:type="textWrapping"/>
            </w:r>
            <w:r>
              <w:rPr>
                <w:rFonts w:hint="eastAsia" w:ascii="宋体" w:hAnsi="宋体" w:eastAsia="宋体" w:cs="宋体"/>
                <w:i/>
                <w:color w:val="808080"/>
                <w:sz w:val="21"/>
                <w:szCs w:val="21"/>
                <w:shd w:val="clear" w:fill="C8EDCC"/>
              </w:rPr>
              <w:t xml:space="preserve">            </w:t>
            </w:r>
            <w:r>
              <w:rPr>
                <w:rFonts w:hint="default" w:ascii="Courier New" w:hAnsi="Courier New" w:cs="Courier New"/>
                <w:i/>
                <w:color w:val="808080"/>
                <w:sz w:val="21"/>
                <w:szCs w:val="21"/>
                <w:shd w:val="clear" w:fill="C8EDCC"/>
              </w:rPr>
              <w:t xml:space="preserve">// </w:t>
            </w:r>
            <w:r>
              <w:rPr>
                <w:rFonts w:hint="eastAsia" w:ascii="宋体" w:hAnsi="宋体" w:eastAsia="宋体" w:cs="宋体"/>
                <w:i/>
                <w:color w:val="808080"/>
                <w:sz w:val="21"/>
                <w:szCs w:val="21"/>
                <w:shd w:val="clear" w:fill="C8EDCC"/>
              </w:rPr>
              <w:t>商品搜索</w:t>
            </w:r>
            <w:r>
              <w:rPr>
                <w:rFonts w:hint="eastAsia" w:ascii="宋体" w:hAnsi="宋体" w:eastAsia="宋体" w:cs="宋体"/>
                <w:i/>
                <w:color w:val="808080"/>
                <w:sz w:val="21"/>
                <w:szCs w:val="21"/>
                <w:shd w:val="clear" w:fill="C8EDCC"/>
              </w:rPr>
              <w:br w:type="textWrapping"/>
            </w:r>
            <w:r>
              <w:rPr>
                <w:rFonts w:hint="eastAsia" w:ascii="宋体" w:hAnsi="宋体" w:eastAsia="宋体" w:cs="宋体"/>
                <w:i/>
                <w:color w:val="808080"/>
                <w:sz w:val="21"/>
                <w:szCs w:val="21"/>
                <w:shd w:val="clear" w:fill="C8EDCC"/>
              </w:rPr>
              <w:t xml:space="preserve">            </w:t>
            </w:r>
            <w:r>
              <w:rPr>
                <w:rFonts w:hint="default" w:ascii="Courier New" w:hAnsi="Courier New" w:cs="Courier New"/>
                <w:color w:val="FF0000"/>
                <w:sz w:val="21"/>
                <w:szCs w:val="21"/>
                <w:shd w:val="clear" w:fill="C8EDCC"/>
              </w:rPr>
              <w:t xml:space="preserve">search : </w:t>
            </w:r>
            <w:r>
              <w:rPr>
                <w:rFonts w:hint="default" w:ascii="Courier New" w:hAnsi="Courier New" w:cs="Courier New"/>
                <w:b/>
                <w:color w:val="FF0000"/>
                <w:sz w:val="21"/>
                <w:szCs w:val="21"/>
                <w:shd w:val="clear" w:fill="C8EDCC"/>
              </w:rPr>
              <w:t xml:space="preserve">function </w:t>
            </w:r>
            <w:r>
              <w:rPr>
                <w:rFonts w:hint="default" w:ascii="Courier New" w:hAnsi="Courier New" w:cs="Courier New"/>
                <w:color w:val="FF0000"/>
                <w:sz w:val="21"/>
                <w:szCs w:val="21"/>
                <w:shd w:val="clear" w:fill="C8EDCC"/>
              </w:rPr>
              <w:t>() {</w:t>
            </w:r>
            <w:r>
              <w:rPr>
                <w:rFonts w:hint="default" w:ascii="Courier New" w:hAnsi="Courier New" w:cs="Courier New"/>
                <w:color w:val="FF0000"/>
                <w:sz w:val="21"/>
                <w:szCs w:val="21"/>
                <w:shd w:val="clear" w:fill="C8EDCC"/>
              </w:rPr>
              <w:br w:type="textWrapping"/>
            </w:r>
            <w:r>
              <w:rPr>
                <w:rFonts w:hint="default" w:ascii="Courier New" w:hAnsi="Courier New" w:cs="Courier New"/>
                <w:color w:val="FF0000"/>
                <w:sz w:val="21"/>
                <w:szCs w:val="21"/>
                <w:shd w:val="clear" w:fill="C8EDCC"/>
              </w:rPr>
              <w:t xml:space="preserve">                </w:t>
            </w:r>
            <w:r>
              <w:rPr>
                <w:rFonts w:hint="default" w:ascii="Courier New" w:hAnsi="Courier New" w:cs="Courier New"/>
                <w:i/>
                <w:color w:val="FF0000"/>
                <w:sz w:val="21"/>
                <w:szCs w:val="21"/>
                <w:shd w:val="clear" w:fill="C8EDCC"/>
              </w:rPr>
              <w:t xml:space="preserve">// </w:t>
            </w:r>
            <w:r>
              <w:rPr>
                <w:rFonts w:hint="eastAsia" w:ascii="宋体" w:hAnsi="宋体" w:eastAsia="宋体" w:cs="宋体"/>
                <w:i/>
                <w:color w:val="FF0000"/>
                <w:sz w:val="21"/>
                <w:szCs w:val="21"/>
                <w:shd w:val="clear" w:fill="C8EDCC"/>
              </w:rPr>
              <w:t>发送异步请求</w:t>
            </w:r>
            <w:r>
              <w:rPr>
                <w:rFonts w:hint="eastAsia" w:ascii="宋体" w:hAnsi="宋体" w:eastAsia="宋体" w:cs="宋体"/>
                <w:i/>
                <w:color w:val="FF0000"/>
                <w:sz w:val="21"/>
                <w:szCs w:val="21"/>
                <w:shd w:val="clear" w:fill="C8EDCC"/>
              </w:rPr>
              <w:br w:type="textWrapping"/>
            </w:r>
            <w:r>
              <w:rPr>
                <w:rFonts w:hint="eastAsia" w:ascii="宋体" w:hAnsi="宋体" w:eastAsia="宋体" w:cs="宋体"/>
                <w:i/>
                <w:color w:val="FF0000"/>
                <w:sz w:val="21"/>
                <w:szCs w:val="21"/>
                <w:shd w:val="clear" w:fill="C8EDCC"/>
              </w:rPr>
              <w:t xml:space="preserve">                </w:t>
            </w:r>
            <w:r>
              <w:rPr>
                <w:rFonts w:hint="default" w:ascii="Courier New" w:hAnsi="Courier New" w:cs="Courier New"/>
                <w:b/>
                <w:color w:val="FF0000"/>
                <w:sz w:val="21"/>
                <w:szCs w:val="21"/>
                <w:shd w:val="clear" w:fill="C8EDCC"/>
              </w:rPr>
              <w:t>axios</w:t>
            </w:r>
            <w:r>
              <w:rPr>
                <w:rFonts w:hint="default" w:ascii="Courier New" w:hAnsi="Courier New" w:cs="Courier New"/>
                <w:color w:val="FF0000"/>
                <w:sz w:val="21"/>
                <w:szCs w:val="21"/>
                <w:shd w:val="clear" w:fill="C8EDCC"/>
              </w:rPr>
              <w:t>.post(</w:t>
            </w:r>
            <w:r>
              <w:rPr>
                <w:rFonts w:hint="default" w:ascii="Courier New" w:hAnsi="Courier New" w:cs="Courier New"/>
                <w:b/>
                <w:color w:val="FF0000"/>
                <w:sz w:val="21"/>
                <w:szCs w:val="21"/>
                <w:shd w:val="clear" w:fill="C8EDCC"/>
              </w:rPr>
              <w:t>"/search"</w:t>
            </w:r>
            <w:r>
              <w:rPr>
                <w:rFonts w:hint="default" w:ascii="Courier New" w:hAnsi="Courier New" w:cs="Courier New"/>
                <w:color w:val="FF0000"/>
                <w:sz w:val="21"/>
                <w:szCs w:val="21"/>
                <w:shd w:val="clear" w:fill="C8EDCC"/>
              </w:rPr>
              <w:t xml:space="preserve">, </w:t>
            </w:r>
            <w:r>
              <w:rPr>
                <w:rFonts w:hint="default" w:ascii="Courier New" w:hAnsi="Courier New" w:cs="Courier New"/>
                <w:b/>
                <w:color w:val="FF0000"/>
                <w:sz w:val="21"/>
                <w:szCs w:val="21"/>
                <w:shd w:val="clear" w:fill="C8EDCC"/>
              </w:rPr>
              <w:t>this</w:t>
            </w:r>
            <w:r>
              <w:rPr>
                <w:rFonts w:hint="default" w:ascii="Courier New" w:hAnsi="Courier New" w:cs="Courier New"/>
                <w:color w:val="FF0000"/>
                <w:sz w:val="21"/>
                <w:szCs w:val="21"/>
                <w:shd w:val="clear" w:fill="C8EDCC"/>
              </w:rPr>
              <w:t>.</w:t>
            </w:r>
            <w:r>
              <w:rPr>
                <w:rFonts w:hint="default" w:ascii="Courier New" w:hAnsi="Courier New" w:cs="Courier New"/>
                <w:b/>
                <w:color w:val="FF0000"/>
                <w:sz w:val="21"/>
                <w:szCs w:val="21"/>
                <w:shd w:val="clear" w:fill="C8EDCC"/>
              </w:rPr>
              <w:t>searchParam</w:t>
            </w:r>
            <w:r>
              <w:rPr>
                <w:rFonts w:hint="default" w:ascii="Courier New" w:hAnsi="Courier New" w:cs="Courier New"/>
                <w:color w:val="FF0000"/>
                <w:sz w:val="21"/>
                <w:szCs w:val="21"/>
                <w:shd w:val="clear" w:fill="C8EDCC"/>
              </w:rPr>
              <w:t>)</w:t>
            </w:r>
            <w:r>
              <w:rPr>
                <w:rFonts w:hint="default" w:ascii="Courier New" w:hAnsi="Courier New" w:cs="Courier New"/>
                <w:color w:val="FF0000"/>
                <w:sz w:val="21"/>
                <w:szCs w:val="21"/>
                <w:shd w:val="clear" w:fill="C8EDCC"/>
              </w:rPr>
              <w:br w:type="textWrapping"/>
            </w:r>
            <w:r>
              <w:rPr>
                <w:rFonts w:hint="default" w:ascii="Courier New" w:hAnsi="Courier New" w:cs="Courier New"/>
                <w:color w:val="FF0000"/>
                <w:sz w:val="21"/>
                <w:szCs w:val="21"/>
                <w:shd w:val="clear" w:fill="C8EDCC"/>
              </w:rPr>
              <w:t xml:space="preserve">                    .then(</w:t>
            </w:r>
            <w:r>
              <w:rPr>
                <w:rFonts w:hint="default" w:ascii="Courier New" w:hAnsi="Courier New" w:cs="Courier New"/>
                <w:b/>
                <w:color w:val="FF0000"/>
                <w:sz w:val="21"/>
                <w:szCs w:val="21"/>
                <w:shd w:val="clear" w:fill="C8EDCC"/>
              </w:rPr>
              <w:t>function</w:t>
            </w:r>
            <w:r>
              <w:rPr>
                <w:rFonts w:hint="default" w:ascii="Courier New" w:hAnsi="Courier New" w:cs="Courier New"/>
                <w:color w:val="FF0000"/>
                <w:sz w:val="21"/>
                <w:szCs w:val="21"/>
                <w:shd w:val="clear" w:fill="C8EDCC"/>
              </w:rPr>
              <w:t>(response){</w:t>
            </w:r>
            <w:r>
              <w:rPr>
                <w:rFonts w:hint="default" w:ascii="Courier New" w:hAnsi="Courier New" w:cs="Courier New"/>
                <w:color w:val="FF0000"/>
                <w:sz w:val="21"/>
                <w:szCs w:val="21"/>
                <w:shd w:val="clear" w:fill="C8EDCC"/>
              </w:rPr>
              <w:br w:type="textWrapping"/>
            </w:r>
            <w:r>
              <w:rPr>
                <w:rFonts w:hint="default" w:ascii="Courier New" w:hAnsi="Courier New" w:cs="Courier New"/>
                <w:color w:val="FF0000"/>
                <w:sz w:val="21"/>
                <w:szCs w:val="21"/>
                <w:shd w:val="clear" w:fill="C8EDCC"/>
              </w:rPr>
              <w:t xml:space="preserve">                        </w:t>
            </w:r>
            <w:r>
              <w:rPr>
                <w:rFonts w:hint="default" w:ascii="Courier New" w:hAnsi="Courier New" w:cs="Courier New"/>
                <w:i/>
                <w:color w:val="FF0000"/>
                <w:sz w:val="21"/>
                <w:szCs w:val="21"/>
                <w:shd w:val="clear" w:fill="C8EDCC"/>
              </w:rPr>
              <w:t xml:space="preserve">// </w:t>
            </w:r>
            <w:r>
              <w:rPr>
                <w:rFonts w:hint="eastAsia" w:ascii="宋体" w:hAnsi="宋体" w:eastAsia="宋体" w:cs="宋体"/>
                <w:i/>
                <w:color w:val="FF0000"/>
                <w:sz w:val="21"/>
                <w:szCs w:val="21"/>
                <w:shd w:val="clear" w:fill="C8EDCC"/>
              </w:rPr>
              <w:t>获取搜索结果</w:t>
            </w:r>
            <w:r>
              <w:rPr>
                <w:rFonts w:hint="default" w:ascii="Courier New" w:hAnsi="Courier New" w:cs="Courier New"/>
                <w:i/>
                <w:color w:val="FF0000"/>
                <w:sz w:val="21"/>
                <w:szCs w:val="21"/>
                <w:shd w:val="clear" w:fill="C8EDCC"/>
              </w:rPr>
              <w:t>: {}</w:t>
            </w:r>
            <w:r>
              <w:rPr>
                <w:rFonts w:hint="default" w:ascii="Courier New" w:hAnsi="Courier New" w:cs="Courier New"/>
                <w:i/>
                <w:color w:val="FF0000"/>
                <w:sz w:val="21"/>
                <w:szCs w:val="21"/>
                <w:shd w:val="clear" w:fill="C8EDCC"/>
              </w:rPr>
              <w:br w:type="textWrapping"/>
            </w:r>
            <w:r>
              <w:rPr>
                <w:rFonts w:hint="default" w:ascii="Courier New" w:hAnsi="Courier New" w:cs="Courier New"/>
                <w:i/>
                <w:color w:val="FF0000"/>
                <w:sz w:val="21"/>
                <w:szCs w:val="21"/>
                <w:shd w:val="clear" w:fill="C8EDCC"/>
              </w:rPr>
              <w:t xml:space="preserve">                        </w:t>
            </w:r>
            <w:r>
              <w:rPr>
                <w:rFonts w:hint="default" w:ascii="Courier New" w:hAnsi="Courier New" w:cs="Courier New"/>
                <w:color w:val="FF0000"/>
                <w:sz w:val="21"/>
                <w:szCs w:val="21"/>
                <w:shd w:val="clear" w:fill="C8EDCC"/>
              </w:rPr>
              <w:t>vue.</w:t>
            </w:r>
            <w:r>
              <w:rPr>
                <w:rFonts w:hint="default" w:ascii="Courier New" w:hAnsi="Courier New" w:cs="Courier New"/>
                <w:b/>
                <w:color w:val="FF0000"/>
                <w:sz w:val="21"/>
                <w:szCs w:val="21"/>
                <w:shd w:val="clear" w:fill="C8EDCC"/>
              </w:rPr>
              <w:t xml:space="preserve">resultMap </w:t>
            </w:r>
            <w:r>
              <w:rPr>
                <w:rFonts w:hint="default" w:ascii="Courier New" w:hAnsi="Courier New" w:cs="Courier New"/>
                <w:color w:val="FF0000"/>
                <w:sz w:val="21"/>
                <w:szCs w:val="21"/>
                <w:shd w:val="clear" w:fill="C8EDCC"/>
              </w:rPr>
              <w:t>= response.</w:t>
            </w:r>
            <w:r>
              <w:rPr>
                <w:rFonts w:hint="default" w:ascii="Courier New" w:hAnsi="Courier New" w:cs="Courier New"/>
                <w:b/>
                <w:color w:val="FF0000"/>
                <w:sz w:val="21"/>
                <w:szCs w:val="21"/>
                <w:shd w:val="clear" w:fill="C8EDCC"/>
              </w:rPr>
              <w:t>data</w:t>
            </w:r>
            <w:r>
              <w:rPr>
                <w:rFonts w:hint="default" w:ascii="Courier New" w:hAnsi="Courier New" w:cs="Courier New"/>
                <w:color w:val="FF0000"/>
                <w:sz w:val="21"/>
                <w:szCs w:val="21"/>
                <w:shd w:val="clear" w:fill="C8EDCC"/>
              </w:rPr>
              <w:t>;</w:t>
            </w:r>
            <w:r>
              <w:rPr>
                <w:rFonts w:hint="default" w:ascii="Courier New" w:hAnsi="Courier New" w:cs="Courier New"/>
                <w:color w:val="FF0000"/>
                <w:sz w:val="21"/>
                <w:szCs w:val="21"/>
                <w:shd w:val="clear" w:fill="C8EDCC"/>
              </w:rPr>
              <w:br w:type="textWrapping"/>
            </w:r>
            <w:r>
              <w:rPr>
                <w:rFonts w:hint="default" w:ascii="Courier New" w:hAnsi="Courier New" w:cs="Courier New"/>
                <w:color w:val="FF0000"/>
                <w:sz w:val="21"/>
                <w:szCs w:val="21"/>
                <w:shd w:val="clear" w:fill="C8EDCC"/>
              </w:rPr>
              <w:t xml:space="preserve">                });</w:t>
            </w:r>
            <w:r>
              <w:rPr>
                <w:rFonts w:hint="default" w:ascii="Courier New" w:hAnsi="Courier New" w:cs="Courier New"/>
                <w:color w:val="FF0000"/>
                <w:sz w:val="21"/>
                <w:szCs w:val="21"/>
                <w:shd w:val="clear" w:fill="C8EDCC"/>
              </w:rPr>
              <w:br w:type="textWrapping"/>
            </w:r>
            <w:r>
              <w:rPr>
                <w:rFonts w:hint="default" w:ascii="Courier New" w:hAnsi="Courier New" w:cs="Courier New"/>
                <w:color w:val="FF0000"/>
                <w:sz w:val="21"/>
                <w:szCs w:val="21"/>
                <w:shd w:val="clear" w:fill="C8EDCC"/>
              </w:rPr>
              <w:t xml:space="preserve">            }</w:t>
            </w:r>
            <w:r>
              <w:rPr>
                <w:rFonts w:hint="default" w:ascii="Courier New" w:hAnsi="Courier New" w:cs="Courier New"/>
                <w:color w:val="FF0000"/>
                <w:sz w:val="21"/>
                <w:szCs w:val="21"/>
                <w:shd w:val="clear" w:fill="C8EDCC"/>
              </w:rPr>
              <w:br w:type="textWrapping"/>
            </w:r>
            <w:r>
              <w:rPr>
                <w:rFonts w:hint="default" w:ascii="Courier New" w:hAnsi="Courier New" w:cs="Courier New"/>
                <w:color w:val="FF0000"/>
                <w:sz w:val="21"/>
                <w:szCs w:val="21"/>
                <w:shd w:val="clear" w:fill="C8EDCC"/>
              </w:rPr>
              <w:t xml:space="preserve">        },</w:t>
            </w:r>
            <w:r>
              <w:rPr>
                <w:rFonts w:hint="default" w:ascii="Courier New" w:hAnsi="Courier New" w:cs="Courier New"/>
                <w:color w:val="FF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color w:val="7A7A43"/>
                <w:sz w:val="21"/>
                <w:szCs w:val="21"/>
                <w:shd w:val="clear" w:fill="C8EDCC"/>
              </w:rPr>
              <w:t xml:space="preserve">created </w:t>
            </w:r>
            <w:r>
              <w:rPr>
                <w:rFonts w:hint="default" w:ascii="Courier New" w:hAnsi="Courier New" w:cs="Courier New"/>
                <w:color w:val="000000"/>
                <w:sz w:val="21"/>
                <w:szCs w:val="21"/>
                <w:shd w:val="clear" w:fill="C8EDCC"/>
              </w:rPr>
              <w:t xml:space="preserve">: </w:t>
            </w:r>
            <w:r>
              <w:rPr>
                <w:rFonts w:hint="default" w:ascii="Courier New" w:hAnsi="Courier New" w:cs="Courier New"/>
                <w:b/>
                <w:color w:val="000080"/>
                <w:sz w:val="21"/>
                <w:szCs w:val="21"/>
                <w:shd w:val="clear" w:fill="C8EDCC"/>
              </w:rPr>
              <w:t xml:space="preserve">function </w:t>
            </w:r>
            <w:r>
              <w:rPr>
                <w:rFonts w:hint="default" w:ascii="Courier New" w:hAnsi="Courier New" w:cs="Courier New"/>
                <w:color w:val="000000"/>
                <w:sz w:val="21"/>
                <w:szCs w:val="21"/>
                <w:shd w:val="clear" w:fill="C8EDCC"/>
              </w:rPr>
              <w:t xml:space="preserve">() { </w:t>
            </w:r>
            <w:r>
              <w:rPr>
                <w:rFonts w:hint="default" w:ascii="Courier New" w:hAnsi="Courier New" w:cs="Courier New"/>
                <w:i/>
                <w:color w:val="808080"/>
                <w:sz w:val="21"/>
                <w:szCs w:val="21"/>
                <w:shd w:val="clear" w:fill="C8EDCC"/>
              </w:rPr>
              <w:t xml:space="preserve">// </w:t>
            </w:r>
            <w:r>
              <w:rPr>
                <w:rFonts w:hint="eastAsia" w:ascii="宋体" w:hAnsi="宋体" w:eastAsia="宋体" w:cs="宋体"/>
                <w:i/>
                <w:color w:val="808080"/>
                <w:sz w:val="21"/>
                <w:szCs w:val="21"/>
                <w:shd w:val="clear" w:fill="C8EDCC"/>
              </w:rPr>
              <w:t>创建生命周期</w:t>
            </w:r>
            <w:r>
              <w:rPr>
                <w:rFonts w:hint="eastAsia" w:ascii="宋体" w:hAnsi="宋体" w:eastAsia="宋体" w:cs="宋体"/>
                <w:i/>
                <w:color w:val="808080"/>
                <w:sz w:val="21"/>
                <w:szCs w:val="21"/>
                <w:shd w:val="clear" w:fill="C8EDCC"/>
              </w:rPr>
              <w:br w:type="textWrapping"/>
            </w:r>
            <w:r>
              <w:rPr>
                <w:rFonts w:hint="eastAsia" w:ascii="宋体" w:hAnsi="宋体" w:eastAsia="宋体" w:cs="宋体"/>
                <w:i/>
                <w:color w:val="808080"/>
                <w:sz w:val="21"/>
                <w:szCs w:val="21"/>
                <w:shd w:val="clear" w:fill="C8EDCC"/>
              </w:rPr>
              <w:t xml:space="preserve">            </w:t>
            </w:r>
            <w:r>
              <w:rPr>
                <w:rFonts w:hint="default" w:ascii="Courier New" w:hAnsi="Courier New" w:cs="Courier New"/>
                <w:i/>
                <w:color w:val="808080"/>
                <w:sz w:val="21"/>
                <w:szCs w:val="21"/>
                <w:shd w:val="clear" w:fill="C8EDCC"/>
              </w:rPr>
              <w:t xml:space="preserve">// </w:t>
            </w:r>
            <w:r>
              <w:rPr>
                <w:rFonts w:hint="eastAsia" w:ascii="宋体" w:hAnsi="宋体" w:eastAsia="宋体" w:cs="宋体"/>
                <w:i/>
                <w:color w:val="808080"/>
                <w:sz w:val="21"/>
                <w:szCs w:val="21"/>
                <w:shd w:val="clear" w:fill="C8EDCC"/>
              </w:rPr>
              <w:t>调用商品搜索</w:t>
            </w:r>
            <w:r>
              <w:rPr>
                <w:rFonts w:hint="eastAsia" w:ascii="宋体" w:hAnsi="宋体" w:eastAsia="宋体" w:cs="宋体"/>
                <w:i/>
                <w:color w:val="808080"/>
                <w:sz w:val="21"/>
                <w:szCs w:val="21"/>
                <w:shd w:val="clear" w:fill="C8EDCC"/>
              </w:rPr>
              <w:br w:type="textWrapping"/>
            </w:r>
            <w:r>
              <w:rPr>
                <w:rFonts w:hint="eastAsia" w:ascii="宋体" w:hAnsi="宋体" w:eastAsia="宋体" w:cs="宋体"/>
                <w:i/>
                <w:color w:val="808080"/>
                <w:sz w:val="21"/>
                <w:szCs w:val="21"/>
                <w:shd w:val="clear" w:fill="C8EDCC"/>
              </w:rPr>
              <w:t xml:space="preserve">            </w:t>
            </w:r>
            <w:r>
              <w:rPr>
                <w:rFonts w:hint="default" w:ascii="Courier New" w:hAnsi="Courier New" w:cs="Courier New"/>
                <w:b/>
                <w:color w:val="FF0000"/>
                <w:sz w:val="21"/>
                <w:szCs w:val="21"/>
                <w:shd w:val="clear" w:fill="C8EDCC"/>
              </w:rPr>
              <w:t>this</w:t>
            </w:r>
            <w:r>
              <w:rPr>
                <w:rFonts w:hint="default" w:ascii="Courier New" w:hAnsi="Courier New" w:cs="Courier New"/>
                <w:color w:val="FF0000"/>
                <w:sz w:val="21"/>
                <w:szCs w:val="21"/>
                <w:shd w:val="clear" w:fill="C8EDCC"/>
              </w:rPr>
              <w:t>.search();</w:t>
            </w:r>
            <w:r>
              <w:rPr>
                <w:rFonts w:hint="default" w:ascii="Courier New" w:hAnsi="Courier New" w:cs="Courier New"/>
                <w:color w:val="FF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textAlignment w:val="auto"/>
        <w:outlineLvl w:val="9"/>
        <w:rPr>
          <w:rFonts w:hint="default" w:ascii="Courier New" w:hAnsi="Courier New" w:cs="Courier New"/>
          <w:lang w:val="en-US" w:eastAsia="zh-CN"/>
        </w:rPr>
      </w:pPr>
      <w:r>
        <w:rPr>
          <w:rFonts w:hint="default" w:ascii="Courier New" w:hAnsi="Courier New" w:cs="Courier New"/>
          <w:lang w:val="en-US" w:eastAsia="zh-CN"/>
        </w:rPr>
        <w:t>index.html</w:t>
      </w:r>
      <w:r>
        <w:rPr>
          <w:rFonts w:hint="eastAsia" w:ascii="Courier New" w:hAnsi="Courier New" w:cs="Courier New"/>
          <w:lang w:val="en-US" w:eastAsia="zh-CN"/>
        </w:rPr>
        <w:t>页面，用</w:t>
      </w:r>
      <w:r>
        <w:rPr>
          <w:rFonts w:hint="default" w:ascii="Courier New" w:hAnsi="Courier New" w:cs="Courier New"/>
          <w:lang w:val="en-US" w:eastAsia="zh-CN"/>
        </w:rPr>
        <w:t>v-for循环显示数据</w:t>
      </w:r>
      <w:r>
        <w:rPr>
          <w:rFonts w:hint="eastAsia" w:ascii="Courier New" w:hAnsi="Courier New" w:cs="Courier New"/>
          <w:lang w:val="en-US" w:eastAsia="zh-CN"/>
        </w:rPr>
        <w:t>(</w:t>
      </w:r>
      <w:r>
        <w:rPr>
          <w:rFonts w:hint="default" w:ascii="Courier New" w:hAnsi="Courier New" w:cs="Courier New"/>
          <w:lang w:val="en-US" w:eastAsia="zh-CN"/>
        </w:rPr>
        <w:t>28</w:t>
      </w:r>
      <w:r>
        <w:rPr>
          <w:rFonts w:hint="eastAsia" w:ascii="Courier New" w:hAnsi="Courier New" w:cs="Courier New"/>
          <w:lang w:val="en-US" w:eastAsia="zh-CN"/>
        </w:rPr>
        <w:t>7行)</w:t>
      </w:r>
      <w:r>
        <w:rPr>
          <w:rFonts w:hint="default" w:ascii="Courier New" w:hAnsi="Courier New" w:cs="Courier New"/>
          <w:lang w:val="en-US" w:eastAsia="zh-CN"/>
        </w:rPr>
        <w:t>：</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pageBreakBefore w:val="0"/>
              <w:widowControl/>
              <w:suppressLineNumbers w:val="0"/>
              <w:shd w:val="clear" w:fill="C7EDCC"/>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ascii="Courier New" w:hAnsi="Courier New" w:cs="Courier New"/>
                <w:sz w:val="18"/>
                <w:szCs w:val="18"/>
                <w:vertAlign w:val="baseline"/>
                <w:lang w:val="en-US" w:eastAsia="zh-CN"/>
              </w:rPr>
            </w:pPr>
            <w:r>
              <w:rPr>
                <w:rFonts w:hint="default" w:ascii="Courier New" w:hAnsi="Courier New" w:cs="Courier New"/>
                <w:color w:val="000000"/>
                <w:sz w:val="18"/>
                <w:szCs w:val="18"/>
                <w:shd w:val="clear" w:fill="C7EDCC"/>
              </w:rPr>
              <w:t>&lt;</w:t>
            </w:r>
            <w:r>
              <w:rPr>
                <w:rFonts w:hint="default" w:ascii="Courier New" w:hAnsi="Courier New" w:cs="Courier New"/>
                <w:b/>
                <w:color w:val="000080"/>
                <w:sz w:val="18"/>
                <w:szCs w:val="18"/>
                <w:shd w:val="clear" w:fill="C7EDCC"/>
              </w:rPr>
              <w:t xml:space="preserve">li </w:t>
            </w:r>
            <w:r>
              <w:rPr>
                <w:rFonts w:hint="default" w:ascii="Courier New" w:hAnsi="Courier New" w:cs="Courier New"/>
                <w:b/>
                <w:color w:val="0000FF"/>
                <w:sz w:val="18"/>
                <w:szCs w:val="18"/>
                <w:shd w:val="clear" w:fill="C7EDCC"/>
              </w:rPr>
              <w:t>class=</w:t>
            </w:r>
            <w:r>
              <w:rPr>
                <w:rFonts w:hint="default" w:ascii="Courier New" w:hAnsi="Courier New" w:cs="Courier New"/>
                <w:b/>
                <w:color w:val="008000"/>
                <w:sz w:val="18"/>
                <w:szCs w:val="18"/>
                <w:shd w:val="clear" w:fill="C7EDCC"/>
              </w:rPr>
              <w:t>"yui3-u-1-5"</w:t>
            </w:r>
            <w:r>
              <w:rPr>
                <w:rFonts w:hint="default" w:ascii="Courier New" w:hAnsi="Courier New" w:cs="Courier New"/>
                <w:b/>
                <w:color w:val="FF0000"/>
                <w:sz w:val="18"/>
                <w:szCs w:val="18"/>
                <w:shd w:val="clear" w:fill="C7EDCC"/>
              </w:rPr>
              <w:t xml:space="preserve"> </w:t>
            </w:r>
            <w:r>
              <w:rPr>
                <w:rFonts w:hint="default" w:ascii="Courier New" w:hAnsi="Courier New" w:cs="Courier New"/>
                <w:b/>
                <w:color w:val="FF0000"/>
                <w:sz w:val="18"/>
                <w:szCs w:val="18"/>
                <w:shd w:val="clear" w:fill="C7EDCC"/>
                <w:lang w:val="en-US"/>
              </w:rPr>
              <w:t>v</w:t>
            </w:r>
            <w:r>
              <w:rPr>
                <w:rFonts w:hint="default" w:ascii="Courier New" w:hAnsi="Courier New" w:cs="Courier New"/>
                <w:b/>
                <w:color w:val="FF0000"/>
                <w:sz w:val="18"/>
                <w:szCs w:val="18"/>
                <w:shd w:val="clear" w:fill="C7EDCC"/>
              </w:rPr>
              <w:t>-</w:t>
            </w:r>
            <w:r>
              <w:rPr>
                <w:rFonts w:hint="default" w:ascii="Courier New" w:hAnsi="Courier New" w:cs="Courier New"/>
                <w:b/>
                <w:color w:val="FF0000"/>
                <w:sz w:val="18"/>
                <w:szCs w:val="18"/>
                <w:shd w:val="clear" w:fill="C7EDCC"/>
                <w:lang w:val="en-US"/>
              </w:rPr>
              <w:t>for</w:t>
            </w:r>
            <w:r>
              <w:rPr>
                <w:rFonts w:hint="default" w:ascii="Courier New" w:hAnsi="Courier New" w:cs="Courier New"/>
                <w:b/>
                <w:color w:val="FF0000"/>
                <w:sz w:val="18"/>
                <w:szCs w:val="18"/>
                <w:shd w:val="clear" w:fill="C7EDCC"/>
              </w:rPr>
              <w:t>="item in resultMap.rows"</w:t>
            </w:r>
            <w:r>
              <w:rPr>
                <w:rFonts w:hint="default" w:ascii="Courier New" w:hAnsi="Courier New" w:cs="Courier New"/>
                <w:color w:val="000000"/>
                <w:sz w:val="18"/>
                <w:szCs w:val="18"/>
                <w:shd w:val="clear" w:fill="C7EDCC"/>
              </w:rPr>
              <w:t>&gt;</w:t>
            </w:r>
            <w:r>
              <w:rPr>
                <w:rFonts w:hint="default" w:ascii="Courier New" w:hAnsi="Courier New" w:cs="Courier New"/>
                <w:color w:val="000000"/>
                <w:sz w:val="18"/>
                <w:szCs w:val="18"/>
                <w:shd w:val="clear" w:fill="C7EDCC"/>
              </w:rPr>
              <w:br w:type="textWrapping"/>
            </w:r>
            <w:r>
              <w:rPr>
                <w:rFonts w:hint="default" w:ascii="Courier New" w:hAnsi="Courier New" w:cs="Courier New"/>
                <w:color w:val="000000"/>
                <w:sz w:val="18"/>
                <w:szCs w:val="18"/>
                <w:shd w:val="clear" w:fill="C7EDCC"/>
              </w:rPr>
              <w:t xml:space="preserve">   &lt;</w:t>
            </w:r>
            <w:r>
              <w:rPr>
                <w:rFonts w:hint="default" w:ascii="Courier New" w:hAnsi="Courier New" w:cs="Courier New"/>
                <w:b/>
                <w:color w:val="000080"/>
                <w:sz w:val="18"/>
                <w:szCs w:val="18"/>
                <w:shd w:val="clear" w:fill="C7EDCC"/>
              </w:rPr>
              <w:t xml:space="preserve">div </w:t>
            </w:r>
            <w:r>
              <w:rPr>
                <w:rFonts w:hint="default" w:ascii="Courier New" w:hAnsi="Courier New" w:cs="Courier New"/>
                <w:b/>
                <w:color w:val="0000FF"/>
                <w:sz w:val="18"/>
                <w:szCs w:val="18"/>
                <w:shd w:val="clear" w:fill="C7EDCC"/>
              </w:rPr>
              <w:t>class=</w:t>
            </w:r>
            <w:r>
              <w:rPr>
                <w:rFonts w:hint="default" w:ascii="Courier New" w:hAnsi="Courier New" w:cs="Courier New"/>
                <w:b/>
                <w:color w:val="008000"/>
                <w:sz w:val="18"/>
                <w:szCs w:val="18"/>
                <w:shd w:val="clear" w:fill="C7EDCC"/>
              </w:rPr>
              <w:t>"list-wrap"</w:t>
            </w:r>
            <w:r>
              <w:rPr>
                <w:rFonts w:hint="default" w:ascii="Courier New" w:hAnsi="Courier New" w:cs="Courier New"/>
                <w:color w:val="000000"/>
                <w:sz w:val="18"/>
                <w:szCs w:val="18"/>
                <w:shd w:val="clear" w:fill="C7EDCC"/>
              </w:rPr>
              <w:t>&gt;</w:t>
            </w:r>
            <w:r>
              <w:rPr>
                <w:rFonts w:hint="default" w:ascii="Courier New" w:hAnsi="Courier New" w:cs="Courier New"/>
                <w:color w:val="000000"/>
                <w:sz w:val="18"/>
                <w:szCs w:val="18"/>
                <w:shd w:val="clear" w:fill="C7EDCC"/>
              </w:rPr>
              <w:br w:type="textWrapping"/>
            </w:r>
            <w:r>
              <w:rPr>
                <w:rFonts w:hint="default" w:ascii="Courier New" w:hAnsi="Courier New" w:cs="Courier New"/>
                <w:color w:val="000000"/>
                <w:sz w:val="18"/>
                <w:szCs w:val="18"/>
                <w:shd w:val="clear" w:fill="C7EDCC"/>
              </w:rPr>
              <w:t xml:space="preserve">      &lt;</w:t>
            </w:r>
            <w:r>
              <w:rPr>
                <w:rFonts w:hint="default" w:ascii="Courier New" w:hAnsi="Courier New" w:cs="Courier New"/>
                <w:b/>
                <w:color w:val="000080"/>
                <w:sz w:val="18"/>
                <w:szCs w:val="18"/>
                <w:shd w:val="clear" w:fill="C7EDCC"/>
              </w:rPr>
              <w:t xml:space="preserve">div </w:t>
            </w:r>
            <w:r>
              <w:rPr>
                <w:rFonts w:hint="default" w:ascii="Courier New" w:hAnsi="Courier New" w:cs="Courier New"/>
                <w:b/>
                <w:color w:val="0000FF"/>
                <w:sz w:val="18"/>
                <w:szCs w:val="18"/>
                <w:shd w:val="clear" w:fill="C7EDCC"/>
              </w:rPr>
              <w:t>class=</w:t>
            </w:r>
            <w:r>
              <w:rPr>
                <w:rFonts w:hint="default" w:ascii="Courier New" w:hAnsi="Courier New" w:cs="Courier New"/>
                <w:b/>
                <w:color w:val="008000"/>
                <w:sz w:val="18"/>
                <w:szCs w:val="18"/>
                <w:shd w:val="clear" w:fill="C7EDCC"/>
              </w:rPr>
              <w:t>"p-img"</w:t>
            </w:r>
            <w:r>
              <w:rPr>
                <w:rFonts w:hint="default" w:ascii="Courier New" w:hAnsi="Courier New" w:cs="Courier New"/>
                <w:color w:val="000000"/>
                <w:sz w:val="18"/>
                <w:szCs w:val="18"/>
                <w:shd w:val="clear" w:fill="C7EDCC"/>
              </w:rPr>
              <w:t>&gt;</w:t>
            </w:r>
            <w:r>
              <w:rPr>
                <w:rFonts w:hint="default" w:ascii="Courier New" w:hAnsi="Courier New" w:cs="Courier New"/>
                <w:color w:val="000000"/>
                <w:sz w:val="18"/>
                <w:szCs w:val="18"/>
                <w:shd w:val="clear" w:fill="C7EDCC"/>
              </w:rPr>
              <w:br w:type="textWrapping"/>
            </w:r>
            <w:r>
              <w:rPr>
                <w:rFonts w:hint="default" w:ascii="Courier New" w:hAnsi="Courier New" w:cs="Courier New"/>
                <w:color w:val="000000"/>
                <w:sz w:val="18"/>
                <w:szCs w:val="18"/>
                <w:shd w:val="clear" w:fill="C7EDCC"/>
              </w:rPr>
              <w:t xml:space="preserve">         &lt;</w:t>
            </w:r>
            <w:r>
              <w:rPr>
                <w:rFonts w:hint="default" w:ascii="Courier New" w:hAnsi="Courier New" w:cs="Courier New"/>
                <w:b/>
                <w:color w:val="000080"/>
                <w:sz w:val="18"/>
                <w:szCs w:val="18"/>
                <w:shd w:val="clear" w:fill="C7EDCC"/>
              </w:rPr>
              <w:t xml:space="preserve">a </w:t>
            </w:r>
            <w:r>
              <w:rPr>
                <w:rFonts w:hint="default" w:ascii="Courier New" w:hAnsi="Courier New" w:cs="Courier New"/>
                <w:b/>
                <w:color w:val="0000FF"/>
                <w:sz w:val="18"/>
                <w:szCs w:val="18"/>
                <w:shd w:val="clear" w:fill="C7EDCC"/>
              </w:rPr>
              <w:t>href=</w:t>
            </w:r>
            <w:r>
              <w:rPr>
                <w:rFonts w:hint="default" w:ascii="Courier New" w:hAnsi="Courier New" w:cs="Courier New"/>
                <w:b/>
                <w:color w:val="008000"/>
                <w:sz w:val="18"/>
                <w:szCs w:val="18"/>
                <w:shd w:val="clear" w:fill="C7EDCC"/>
              </w:rPr>
              <w:t xml:space="preserve">"item.html" </w:t>
            </w:r>
            <w:r>
              <w:rPr>
                <w:rFonts w:hint="default" w:ascii="Courier New" w:hAnsi="Courier New" w:cs="Courier New"/>
                <w:b/>
                <w:color w:val="0000FF"/>
                <w:sz w:val="18"/>
                <w:szCs w:val="18"/>
                <w:shd w:val="clear" w:fill="C7EDCC"/>
              </w:rPr>
              <w:t>target=</w:t>
            </w:r>
            <w:r>
              <w:rPr>
                <w:rFonts w:hint="default" w:ascii="Courier New" w:hAnsi="Courier New" w:cs="Courier New"/>
                <w:b/>
                <w:color w:val="008000"/>
                <w:sz w:val="18"/>
                <w:szCs w:val="18"/>
                <w:shd w:val="clear" w:fill="C7EDCC"/>
              </w:rPr>
              <w:t>"_blank"</w:t>
            </w:r>
            <w:r>
              <w:rPr>
                <w:rFonts w:hint="default" w:ascii="Courier New" w:hAnsi="Courier New" w:cs="Courier New"/>
                <w:color w:val="000000"/>
                <w:sz w:val="18"/>
                <w:szCs w:val="18"/>
                <w:shd w:val="clear" w:fill="C7EDCC"/>
              </w:rPr>
              <w:t>&gt;&lt;</w:t>
            </w:r>
            <w:r>
              <w:rPr>
                <w:rFonts w:hint="default" w:ascii="Courier New" w:hAnsi="Courier New" w:cs="Courier New"/>
                <w:b/>
                <w:color w:val="000080"/>
                <w:sz w:val="18"/>
                <w:szCs w:val="18"/>
                <w:shd w:val="clear" w:fill="C7EDCC"/>
              </w:rPr>
              <w:t xml:space="preserve">img </w:t>
            </w:r>
            <w:r>
              <w:rPr>
                <w:rFonts w:hint="default" w:ascii="Courier New" w:hAnsi="Courier New" w:cs="Courier New"/>
                <w:b/>
                <w:bCs w:val="0"/>
                <w:color w:val="FF0000"/>
                <w:sz w:val="18"/>
                <w:szCs w:val="18"/>
                <w:shd w:val="clear" w:fill="C7EDCC"/>
                <w:lang w:val="en-US"/>
              </w:rPr>
              <w:t>:</w:t>
            </w:r>
            <w:r>
              <w:rPr>
                <w:rFonts w:hint="default" w:ascii="Courier New" w:hAnsi="Courier New" w:cs="Courier New"/>
                <w:b/>
                <w:bCs w:val="0"/>
                <w:color w:val="FF0000"/>
                <w:sz w:val="18"/>
                <w:szCs w:val="18"/>
                <w:shd w:val="clear" w:fill="C7EDCC"/>
              </w:rPr>
              <w:t>src="item.image"</w:t>
            </w:r>
            <w:r>
              <w:rPr>
                <w:rFonts w:hint="default" w:ascii="Courier New" w:hAnsi="Courier New" w:cs="Courier New"/>
                <w:color w:val="000000"/>
                <w:sz w:val="18"/>
                <w:szCs w:val="18"/>
                <w:shd w:val="clear" w:fill="C7EDCC"/>
              </w:rPr>
              <w:t>/&gt;&lt;/</w:t>
            </w:r>
            <w:r>
              <w:rPr>
                <w:rFonts w:hint="default" w:ascii="Courier New" w:hAnsi="Courier New" w:cs="Courier New"/>
                <w:b/>
                <w:color w:val="000080"/>
                <w:sz w:val="18"/>
                <w:szCs w:val="18"/>
                <w:shd w:val="clear" w:fill="C7EDCC"/>
              </w:rPr>
              <w:t>a</w:t>
            </w:r>
            <w:r>
              <w:rPr>
                <w:rFonts w:hint="default" w:ascii="Courier New" w:hAnsi="Courier New" w:cs="Courier New"/>
                <w:color w:val="000000"/>
                <w:sz w:val="18"/>
                <w:szCs w:val="18"/>
                <w:shd w:val="clear" w:fill="C7EDCC"/>
              </w:rPr>
              <w:t>&gt;</w:t>
            </w:r>
            <w:r>
              <w:rPr>
                <w:rFonts w:hint="default" w:ascii="Courier New" w:hAnsi="Courier New" w:cs="Courier New"/>
                <w:color w:val="000000"/>
                <w:sz w:val="18"/>
                <w:szCs w:val="18"/>
                <w:shd w:val="clear" w:fill="C7EDCC"/>
              </w:rPr>
              <w:br w:type="textWrapping"/>
            </w:r>
            <w:r>
              <w:rPr>
                <w:rFonts w:hint="default" w:ascii="Courier New" w:hAnsi="Courier New" w:cs="Courier New"/>
                <w:color w:val="000000"/>
                <w:sz w:val="18"/>
                <w:szCs w:val="18"/>
                <w:shd w:val="clear" w:fill="C7EDCC"/>
              </w:rPr>
              <w:t xml:space="preserve">      &lt;/</w:t>
            </w:r>
            <w:r>
              <w:rPr>
                <w:rFonts w:hint="default" w:ascii="Courier New" w:hAnsi="Courier New" w:cs="Courier New"/>
                <w:b/>
                <w:color w:val="000080"/>
                <w:sz w:val="18"/>
                <w:szCs w:val="18"/>
                <w:shd w:val="clear" w:fill="C7EDCC"/>
              </w:rPr>
              <w:t>div</w:t>
            </w:r>
            <w:r>
              <w:rPr>
                <w:rFonts w:hint="default" w:ascii="Courier New" w:hAnsi="Courier New" w:cs="Courier New"/>
                <w:color w:val="000000"/>
                <w:sz w:val="18"/>
                <w:szCs w:val="18"/>
                <w:shd w:val="clear" w:fill="C7EDCC"/>
              </w:rPr>
              <w:t>&gt;</w:t>
            </w:r>
            <w:r>
              <w:rPr>
                <w:rFonts w:hint="default" w:ascii="Courier New" w:hAnsi="Courier New" w:cs="Courier New"/>
                <w:color w:val="000000"/>
                <w:sz w:val="18"/>
                <w:szCs w:val="18"/>
                <w:shd w:val="clear" w:fill="C7EDCC"/>
              </w:rPr>
              <w:br w:type="textWrapping"/>
            </w:r>
            <w:r>
              <w:rPr>
                <w:rFonts w:hint="default" w:ascii="Courier New" w:hAnsi="Courier New" w:cs="Courier New"/>
                <w:color w:val="000000"/>
                <w:sz w:val="18"/>
                <w:szCs w:val="18"/>
                <w:shd w:val="clear" w:fill="C7EDCC"/>
              </w:rPr>
              <w:t xml:space="preserve">      &lt;</w:t>
            </w:r>
            <w:r>
              <w:rPr>
                <w:rFonts w:hint="default" w:ascii="Courier New" w:hAnsi="Courier New" w:cs="Courier New"/>
                <w:b/>
                <w:color w:val="000080"/>
                <w:sz w:val="18"/>
                <w:szCs w:val="18"/>
                <w:shd w:val="clear" w:fill="C7EDCC"/>
              </w:rPr>
              <w:t xml:space="preserve">div </w:t>
            </w:r>
            <w:r>
              <w:rPr>
                <w:rFonts w:hint="default" w:ascii="Courier New" w:hAnsi="Courier New" w:cs="Courier New"/>
                <w:b/>
                <w:color w:val="0000FF"/>
                <w:sz w:val="18"/>
                <w:szCs w:val="18"/>
                <w:shd w:val="clear" w:fill="C7EDCC"/>
              </w:rPr>
              <w:t>class=</w:t>
            </w:r>
            <w:r>
              <w:rPr>
                <w:rFonts w:hint="default" w:ascii="Courier New" w:hAnsi="Courier New" w:cs="Courier New"/>
                <w:b/>
                <w:color w:val="008000"/>
                <w:sz w:val="18"/>
                <w:szCs w:val="18"/>
                <w:shd w:val="clear" w:fill="C7EDCC"/>
              </w:rPr>
              <w:t>"price"</w:t>
            </w:r>
            <w:r>
              <w:rPr>
                <w:rFonts w:hint="default" w:ascii="Courier New" w:hAnsi="Courier New" w:cs="Courier New"/>
                <w:color w:val="000000"/>
                <w:sz w:val="18"/>
                <w:szCs w:val="18"/>
                <w:shd w:val="clear" w:fill="C7EDCC"/>
              </w:rPr>
              <w:t>&gt;</w:t>
            </w:r>
            <w:r>
              <w:rPr>
                <w:rFonts w:hint="default" w:ascii="Courier New" w:hAnsi="Courier New" w:cs="Courier New"/>
                <w:color w:val="000000"/>
                <w:sz w:val="18"/>
                <w:szCs w:val="18"/>
                <w:shd w:val="clear" w:fill="C7EDCC"/>
              </w:rPr>
              <w:br w:type="textWrapping"/>
            </w:r>
            <w:r>
              <w:rPr>
                <w:rFonts w:hint="default" w:ascii="Courier New" w:hAnsi="Courier New" w:cs="Courier New"/>
                <w:color w:val="000000"/>
                <w:sz w:val="18"/>
                <w:szCs w:val="18"/>
                <w:shd w:val="clear" w:fill="C7EDCC"/>
              </w:rPr>
              <w:t xml:space="preserve">         &lt;</w:t>
            </w:r>
            <w:r>
              <w:rPr>
                <w:rFonts w:hint="default" w:ascii="Courier New" w:hAnsi="Courier New" w:cs="Courier New"/>
                <w:b/>
                <w:color w:val="000080"/>
                <w:sz w:val="18"/>
                <w:szCs w:val="18"/>
                <w:shd w:val="clear" w:fill="C7EDCC"/>
              </w:rPr>
              <w:t>strong</w:t>
            </w:r>
            <w:r>
              <w:rPr>
                <w:rFonts w:hint="default" w:ascii="Courier New" w:hAnsi="Courier New" w:cs="Courier New"/>
                <w:color w:val="000000"/>
                <w:sz w:val="18"/>
                <w:szCs w:val="18"/>
                <w:shd w:val="clear" w:fill="C7EDCC"/>
              </w:rPr>
              <w:t>&gt;</w:t>
            </w:r>
            <w:r>
              <w:rPr>
                <w:rFonts w:hint="default" w:ascii="Courier New" w:hAnsi="Courier New" w:cs="Courier New"/>
                <w:color w:val="000000"/>
                <w:sz w:val="18"/>
                <w:szCs w:val="18"/>
                <w:shd w:val="clear" w:fill="C7EDCC"/>
              </w:rPr>
              <w:br w:type="textWrapping"/>
            </w:r>
            <w:r>
              <w:rPr>
                <w:rFonts w:hint="default" w:ascii="Courier New" w:hAnsi="Courier New" w:cs="Courier New"/>
                <w:color w:val="000000"/>
                <w:sz w:val="18"/>
                <w:szCs w:val="18"/>
                <w:shd w:val="clear" w:fill="C7EDCC"/>
              </w:rPr>
              <w:t xml:space="preserve">            &lt;</w:t>
            </w:r>
            <w:r>
              <w:rPr>
                <w:rFonts w:hint="default" w:ascii="Courier New" w:hAnsi="Courier New" w:cs="Courier New"/>
                <w:b/>
                <w:color w:val="000080"/>
                <w:sz w:val="18"/>
                <w:szCs w:val="18"/>
                <w:shd w:val="clear" w:fill="C7EDCC"/>
              </w:rPr>
              <w:t>em</w:t>
            </w:r>
            <w:r>
              <w:rPr>
                <w:rFonts w:hint="default" w:ascii="Courier New" w:hAnsi="Courier New" w:cs="Courier New"/>
                <w:color w:val="000000"/>
                <w:sz w:val="18"/>
                <w:szCs w:val="18"/>
                <w:shd w:val="clear" w:fill="C7EDCC"/>
              </w:rPr>
              <w:t>&gt;¥&lt;/</w:t>
            </w:r>
            <w:r>
              <w:rPr>
                <w:rFonts w:hint="default" w:ascii="Courier New" w:hAnsi="Courier New" w:cs="Courier New"/>
                <w:b/>
                <w:color w:val="000080"/>
                <w:sz w:val="18"/>
                <w:szCs w:val="18"/>
                <w:shd w:val="clear" w:fill="C7EDCC"/>
              </w:rPr>
              <w:t>em</w:t>
            </w:r>
            <w:r>
              <w:rPr>
                <w:rFonts w:hint="default" w:ascii="Courier New" w:hAnsi="Courier New" w:cs="Courier New"/>
                <w:color w:val="000000"/>
                <w:sz w:val="18"/>
                <w:szCs w:val="18"/>
                <w:shd w:val="clear" w:fill="C7EDCC"/>
              </w:rPr>
              <w:t>&gt;</w:t>
            </w:r>
            <w:r>
              <w:rPr>
                <w:rFonts w:hint="default" w:ascii="Courier New" w:hAnsi="Courier New" w:cs="Courier New"/>
                <w:color w:val="000000"/>
                <w:sz w:val="18"/>
                <w:szCs w:val="18"/>
                <w:shd w:val="clear" w:fill="C7EDCC"/>
              </w:rPr>
              <w:br w:type="textWrapping"/>
            </w:r>
            <w:r>
              <w:rPr>
                <w:rFonts w:hint="default" w:ascii="Courier New" w:hAnsi="Courier New" w:cs="Courier New"/>
                <w:color w:val="000000"/>
                <w:sz w:val="18"/>
                <w:szCs w:val="18"/>
                <w:shd w:val="clear" w:fill="C7EDCC"/>
              </w:rPr>
              <w:t xml:space="preserve">            &lt;</w:t>
            </w:r>
            <w:r>
              <w:rPr>
                <w:rFonts w:hint="default" w:ascii="Courier New" w:hAnsi="Courier New" w:cs="Courier New"/>
                <w:b/>
                <w:color w:val="000080"/>
                <w:sz w:val="18"/>
                <w:szCs w:val="18"/>
                <w:shd w:val="clear" w:fill="C7EDCC"/>
              </w:rPr>
              <w:t>i</w:t>
            </w:r>
            <w:r>
              <w:rPr>
                <w:rFonts w:hint="default" w:ascii="Courier New" w:hAnsi="Courier New" w:cs="Courier New"/>
                <w:color w:val="000000"/>
                <w:sz w:val="18"/>
                <w:szCs w:val="18"/>
                <w:shd w:val="clear" w:fill="C7EDCC"/>
              </w:rPr>
              <w:t>&gt;</w:t>
            </w:r>
            <w:r>
              <w:rPr>
                <w:rFonts w:hint="default" w:ascii="Courier New" w:hAnsi="Courier New" w:cs="Courier New"/>
                <w:color w:val="FF0000"/>
                <w:sz w:val="18"/>
                <w:szCs w:val="18"/>
                <w:shd w:val="clear" w:fill="C7EDCC"/>
              </w:rPr>
              <w:t>{{item.price}}</w:t>
            </w:r>
            <w:r>
              <w:rPr>
                <w:rFonts w:hint="default" w:ascii="Courier New" w:hAnsi="Courier New" w:cs="Courier New"/>
                <w:color w:val="000000"/>
                <w:sz w:val="18"/>
                <w:szCs w:val="18"/>
                <w:shd w:val="clear" w:fill="C7EDCC"/>
              </w:rPr>
              <w:t>&lt;/</w:t>
            </w:r>
            <w:r>
              <w:rPr>
                <w:rFonts w:hint="default" w:ascii="Courier New" w:hAnsi="Courier New" w:cs="Courier New"/>
                <w:b/>
                <w:color w:val="000080"/>
                <w:sz w:val="18"/>
                <w:szCs w:val="18"/>
                <w:shd w:val="clear" w:fill="C7EDCC"/>
              </w:rPr>
              <w:t>i</w:t>
            </w:r>
            <w:r>
              <w:rPr>
                <w:rFonts w:hint="default" w:ascii="Courier New" w:hAnsi="Courier New" w:cs="Courier New"/>
                <w:color w:val="000000"/>
                <w:sz w:val="18"/>
                <w:szCs w:val="18"/>
                <w:shd w:val="clear" w:fill="C7EDCC"/>
              </w:rPr>
              <w:t>&gt;</w:t>
            </w:r>
            <w:r>
              <w:rPr>
                <w:rFonts w:hint="default" w:ascii="Courier New" w:hAnsi="Courier New" w:cs="Courier New"/>
                <w:color w:val="000000"/>
                <w:sz w:val="18"/>
                <w:szCs w:val="18"/>
                <w:shd w:val="clear" w:fill="C7EDCC"/>
              </w:rPr>
              <w:br w:type="textWrapping"/>
            </w:r>
            <w:r>
              <w:rPr>
                <w:rFonts w:hint="default" w:ascii="Courier New" w:hAnsi="Courier New" w:cs="Courier New"/>
                <w:color w:val="000000"/>
                <w:sz w:val="18"/>
                <w:szCs w:val="18"/>
                <w:shd w:val="clear" w:fill="C7EDCC"/>
              </w:rPr>
              <w:t xml:space="preserve">         &lt;/</w:t>
            </w:r>
            <w:r>
              <w:rPr>
                <w:rFonts w:hint="default" w:ascii="Courier New" w:hAnsi="Courier New" w:cs="Courier New"/>
                <w:b/>
                <w:color w:val="000080"/>
                <w:sz w:val="18"/>
                <w:szCs w:val="18"/>
                <w:shd w:val="clear" w:fill="C7EDCC"/>
              </w:rPr>
              <w:t>strong</w:t>
            </w:r>
            <w:r>
              <w:rPr>
                <w:rFonts w:hint="default" w:ascii="Courier New" w:hAnsi="Courier New" w:cs="Courier New"/>
                <w:color w:val="000000"/>
                <w:sz w:val="18"/>
                <w:szCs w:val="18"/>
                <w:shd w:val="clear" w:fill="C7EDCC"/>
              </w:rPr>
              <w:t>&gt;</w:t>
            </w:r>
            <w:r>
              <w:rPr>
                <w:rFonts w:hint="default" w:ascii="Courier New" w:hAnsi="Courier New" w:cs="Courier New"/>
                <w:color w:val="000000"/>
                <w:sz w:val="18"/>
                <w:szCs w:val="18"/>
                <w:shd w:val="clear" w:fill="C7EDCC"/>
              </w:rPr>
              <w:br w:type="textWrapping"/>
            </w:r>
            <w:r>
              <w:rPr>
                <w:rFonts w:hint="default" w:ascii="Courier New" w:hAnsi="Courier New" w:cs="Courier New"/>
                <w:color w:val="000000"/>
                <w:sz w:val="18"/>
                <w:szCs w:val="18"/>
                <w:shd w:val="clear" w:fill="C7EDCC"/>
              </w:rPr>
              <w:t xml:space="preserve">      &lt;/</w:t>
            </w:r>
            <w:r>
              <w:rPr>
                <w:rFonts w:hint="default" w:ascii="Courier New" w:hAnsi="Courier New" w:cs="Courier New"/>
                <w:b/>
                <w:color w:val="000080"/>
                <w:sz w:val="18"/>
                <w:szCs w:val="18"/>
                <w:shd w:val="clear" w:fill="C7EDCC"/>
              </w:rPr>
              <w:t>div</w:t>
            </w:r>
            <w:r>
              <w:rPr>
                <w:rFonts w:hint="default" w:ascii="Courier New" w:hAnsi="Courier New" w:cs="Courier New"/>
                <w:color w:val="000000"/>
                <w:sz w:val="18"/>
                <w:szCs w:val="18"/>
                <w:shd w:val="clear" w:fill="C7EDCC"/>
              </w:rPr>
              <w:t>&gt;</w:t>
            </w:r>
            <w:r>
              <w:rPr>
                <w:rFonts w:hint="default" w:ascii="Courier New" w:hAnsi="Courier New" w:cs="Courier New"/>
                <w:color w:val="000000"/>
                <w:sz w:val="18"/>
                <w:szCs w:val="18"/>
                <w:shd w:val="clear" w:fill="C7EDCC"/>
              </w:rPr>
              <w:br w:type="textWrapping"/>
            </w:r>
            <w:r>
              <w:rPr>
                <w:rFonts w:hint="default" w:ascii="Courier New" w:hAnsi="Courier New" w:cs="Courier New"/>
                <w:color w:val="000000"/>
                <w:sz w:val="18"/>
                <w:szCs w:val="18"/>
                <w:shd w:val="clear" w:fill="C7EDCC"/>
              </w:rPr>
              <w:t xml:space="preserve">      &lt;</w:t>
            </w:r>
            <w:r>
              <w:rPr>
                <w:rFonts w:hint="default" w:ascii="Courier New" w:hAnsi="Courier New" w:cs="Courier New"/>
                <w:b/>
                <w:color w:val="000080"/>
                <w:sz w:val="18"/>
                <w:szCs w:val="18"/>
                <w:shd w:val="clear" w:fill="C7EDCC"/>
              </w:rPr>
              <w:t xml:space="preserve">div </w:t>
            </w:r>
            <w:r>
              <w:rPr>
                <w:rFonts w:hint="default" w:ascii="Courier New" w:hAnsi="Courier New" w:cs="Courier New"/>
                <w:b/>
                <w:color w:val="0000FF"/>
                <w:sz w:val="18"/>
                <w:szCs w:val="18"/>
                <w:shd w:val="clear" w:fill="C7EDCC"/>
              </w:rPr>
              <w:t>class=</w:t>
            </w:r>
            <w:r>
              <w:rPr>
                <w:rFonts w:hint="default" w:ascii="Courier New" w:hAnsi="Courier New" w:cs="Courier New"/>
                <w:b/>
                <w:color w:val="008000"/>
                <w:sz w:val="18"/>
                <w:szCs w:val="18"/>
                <w:shd w:val="clear" w:fill="C7EDCC"/>
              </w:rPr>
              <w:t>"attr"</w:t>
            </w:r>
            <w:r>
              <w:rPr>
                <w:rFonts w:hint="default" w:ascii="Courier New" w:hAnsi="Courier New" w:cs="Courier New"/>
                <w:color w:val="000000"/>
                <w:sz w:val="18"/>
                <w:szCs w:val="18"/>
                <w:shd w:val="clear" w:fill="C7EDCC"/>
              </w:rPr>
              <w:t>&gt;</w:t>
            </w:r>
            <w:r>
              <w:rPr>
                <w:rFonts w:hint="default" w:ascii="Courier New" w:hAnsi="Courier New" w:cs="Courier New"/>
                <w:color w:val="000000"/>
                <w:sz w:val="18"/>
                <w:szCs w:val="18"/>
                <w:shd w:val="clear" w:fill="C7EDCC"/>
              </w:rPr>
              <w:br w:type="textWrapping"/>
            </w:r>
            <w:r>
              <w:rPr>
                <w:rFonts w:hint="default" w:ascii="Courier New" w:hAnsi="Courier New" w:cs="Courier New"/>
                <w:color w:val="000000"/>
                <w:sz w:val="18"/>
                <w:szCs w:val="18"/>
                <w:shd w:val="clear" w:fill="C7EDCC"/>
              </w:rPr>
              <w:t xml:space="preserve">         &lt;</w:t>
            </w:r>
            <w:r>
              <w:rPr>
                <w:rFonts w:hint="default" w:ascii="Courier New" w:hAnsi="Courier New" w:cs="Courier New"/>
                <w:b/>
                <w:color w:val="000080"/>
                <w:sz w:val="18"/>
                <w:szCs w:val="18"/>
                <w:shd w:val="clear" w:fill="C7EDCC"/>
              </w:rPr>
              <w:t>em</w:t>
            </w:r>
            <w:r>
              <w:rPr>
                <w:rFonts w:hint="default" w:ascii="Courier New" w:hAnsi="Courier New" w:cs="Courier New"/>
                <w:color w:val="000000"/>
                <w:sz w:val="18"/>
                <w:szCs w:val="18"/>
                <w:shd w:val="clear" w:fill="C7EDCC"/>
              </w:rPr>
              <w:t>&gt;</w:t>
            </w:r>
            <w:r>
              <w:rPr>
                <w:rFonts w:hint="default" w:ascii="Courier New" w:hAnsi="Courier New" w:cs="Courier New"/>
                <w:color w:val="FF0000"/>
                <w:sz w:val="18"/>
                <w:szCs w:val="18"/>
                <w:shd w:val="clear" w:fill="C7EDCC"/>
              </w:rPr>
              <w:t>{{item.title}}</w:t>
            </w:r>
            <w:r>
              <w:rPr>
                <w:rFonts w:hint="default" w:ascii="Courier New" w:hAnsi="Courier New" w:cs="Courier New"/>
                <w:color w:val="000000"/>
                <w:sz w:val="18"/>
                <w:szCs w:val="18"/>
                <w:shd w:val="clear" w:fill="C7EDCC"/>
              </w:rPr>
              <w:t>&lt;/</w:t>
            </w:r>
            <w:r>
              <w:rPr>
                <w:rFonts w:hint="default" w:ascii="Courier New" w:hAnsi="Courier New" w:cs="Courier New"/>
                <w:b/>
                <w:color w:val="000080"/>
                <w:sz w:val="18"/>
                <w:szCs w:val="18"/>
                <w:shd w:val="clear" w:fill="C7EDCC"/>
              </w:rPr>
              <w:t>em</w:t>
            </w:r>
            <w:r>
              <w:rPr>
                <w:rFonts w:hint="default" w:ascii="Courier New" w:hAnsi="Courier New" w:cs="Courier New"/>
                <w:color w:val="000000"/>
                <w:sz w:val="18"/>
                <w:szCs w:val="18"/>
                <w:shd w:val="clear" w:fill="C7EDCC"/>
              </w:rPr>
              <w:t>&gt;</w:t>
            </w:r>
            <w:r>
              <w:rPr>
                <w:rFonts w:hint="default" w:ascii="Courier New" w:hAnsi="Courier New" w:cs="Courier New"/>
                <w:color w:val="000000"/>
                <w:sz w:val="18"/>
                <w:szCs w:val="18"/>
                <w:shd w:val="clear" w:fill="C7EDCC"/>
              </w:rPr>
              <w:br w:type="textWrapping"/>
            </w:r>
            <w:r>
              <w:rPr>
                <w:rFonts w:hint="default" w:ascii="Courier New" w:hAnsi="Courier New" w:cs="Courier New"/>
                <w:color w:val="000000"/>
                <w:sz w:val="18"/>
                <w:szCs w:val="18"/>
                <w:shd w:val="clear" w:fill="C7EDCC"/>
              </w:rPr>
              <w:t xml:space="preserve">      &lt;/</w:t>
            </w:r>
            <w:r>
              <w:rPr>
                <w:rFonts w:hint="default" w:ascii="Courier New" w:hAnsi="Courier New" w:cs="Courier New"/>
                <w:b/>
                <w:color w:val="000080"/>
                <w:sz w:val="18"/>
                <w:szCs w:val="18"/>
                <w:shd w:val="clear" w:fill="C7EDCC"/>
              </w:rPr>
              <w:t>div</w:t>
            </w:r>
            <w:r>
              <w:rPr>
                <w:rFonts w:hint="default" w:ascii="Courier New" w:hAnsi="Courier New" w:cs="Courier New"/>
                <w:color w:val="000000"/>
                <w:sz w:val="18"/>
                <w:szCs w:val="18"/>
                <w:shd w:val="clear" w:fill="C7EDCC"/>
              </w:rPr>
              <w:t>&gt;</w:t>
            </w:r>
            <w:r>
              <w:rPr>
                <w:rFonts w:hint="default" w:ascii="Courier New" w:hAnsi="Courier New" w:cs="Courier New"/>
                <w:color w:val="000000"/>
                <w:sz w:val="18"/>
                <w:szCs w:val="18"/>
                <w:shd w:val="clear" w:fill="C7EDCC"/>
              </w:rPr>
              <w:br w:type="textWrapping"/>
            </w:r>
            <w:r>
              <w:rPr>
                <w:rFonts w:hint="default" w:ascii="Courier New" w:hAnsi="Courier New" w:cs="Courier New"/>
                <w:color w:val="000000"/>
                <w:sz w:val="18"/>
                <w:szCs w:val="18"/>
                <w:shd w:val="clear" w:fill="C7EDCC"/>
              </w:rPr>
              <w:t xml:space="preserve">      &lt;</w:t>
            </w:r>
            <w:r>
              <w:rPr>
                <w:rFonts w:hint="default" w:ascii="Courier New" w:hAnsi="Courier New" w:cs="Courier New"/>
                <w:b/>
                <w:color w:val="000080"/>
                <w:sz w:val="18"/>
                <w:szCs w:val="18"/>
                <w:shd w:val="clear" w:fill="C7EDCC"/>
              </w:rPr>
              <w:t xml:space="preserve">div </w:t>
            </w:r>
            <w:r>
              <w:rPr>
                <w:rFonts w:hint="default" w:ascii="Courier New" w:hAnsi="Courier New" w:cs="Courier New"/>
                <w:b/>
                <w:color w:val="0000FF"/>
                <w:sz w:val="18"/>
                <w:szCs w:val="18"/>
                <w:shd w:val="clear" w:fill="C7EDCC"/>
              </w:rPr>
              <w:t>class=</w:t>
            </w:r>
            <w:r>
              <w:rPr>
                <w:rFonts w:hint="default" w:ascii="Courier New" w:hAnsi="Courier New" w:cs="Courier New"/>
                <w:b/>
                <w:color w:val="008000"/>
                <w:sz w:val="18"/>
                <w:szCs w:val="18"/>
                <w:shd w:val="clear" w:fill="C7EDCC"/>
              </w:rPr>
              <w:t>"cu"</w:t>
            </w:r>
            <w:r>
              <w:rPr>
                <w:rFonts w:hint="default" w:ascii="Courier New" w:hAnsi="Courier New" w:cs="Courier New"/>
                <w:color w:val="000000"/>
                <w:sz w:val="18"/>
                <w:szCs w:val="18"/>
                <w:shd w:val="clear" w:fill="C7EDCC"/>
              </w:rPr>
              <w:t>&gt;</w:t>
            </w:r>
            <w:r>
              <w:rPr>
                <w:rFonts w:hint="default" w:ascii="Courier New" w:hAnsi="Courier New" w:cs="Courier New"/>
                <w:color w:val="000000"/>
                <w:sz w:val="18"/>
                <w:szCs w:val="18"/>
                <w:shd w:val="clear" w:fill="C7EDCC"/>
              </w:rPr>
              <w:br w:type="textWrapping"/>
            </w:r>
            <w:r>
              <w:rPr>
                <w:rFonts w:hint="default" w:ascii="Courier New" w:hAnsi="Courier New" w:cs="Courier New"/>
                <w:color w:val="000000"/>
                <w:sz w:val="18"/>
                <w:szCs w:val="18"/>
                <w:shd w:val="clear" w:fill="C7EDCC"/>
              </w:rPr>
              <w:t xml:space="preserve">        </w:t>
            </w:r>
            <w:r>
              <w:rPr>
                <w:rFonts w:hint="default" w:ascii="Courier New" w:hAnsi="Courier New" w:cs="Courier New"/>
                <w:strike w:val="0"/>
                <w:dstrike w:val="0"/>
                <w:color w:val="000000"/>
                <w:sz w:val="18"/>
                <w:szCs w:val="18"/>
                <w:shd w:val="clear" w:fill="C7EDCC"/>
              </w:rPr>
              <w:t xml:space="preserve"> &lt;</w:t>
            </w:r>
            <w:r>
              <w:rPr>
                <w:rFonts w:hint="default" w:ascii="Courier New" w:hAnsi="Courier New" w:cs="Courier New"/>
                <w:b/>
                <w:strike w:val="0"/>
                <w:dstrike w:val="0"/>
                <w:color w:val="000080"/>
                <w:sz w:val="18"/>
                <w:szCs w:val="18"/>
                <w:shd w:val="clear" w:fill="C7EDCC"/>
              </w:rPr>
              <w:t>em</w:t>
            </w:r>
            <w:r>
              <w:rPr>
                <w:rFonts w:hint="default" w:ascii="Courier New" w:hAnsi="Courier New" w:cs="Courier New"/>
                <w:strike w:val="0"/>
                <w:dstrike w:val="0"/>
                <w:color w:val="000000"/>
                <w:sz w:val="18"/>
                <w:szCs w:val="18"/>
                <w:shd w:val="clear" w:fill="C7EDCC"/>
              </w:rPr>
              <w:t>&gt;&lt;/</w:t>
            </w:r>
            <w:r>
              <w:rPr>
                <w:rFonts w:hint="default" w:ascii="Courier New" w:hAnsi="Courier New" w:cs="Courier New"/>
                <w:b/>
                <w:strike w:val="0"/>
                <w:dstrike w:val="0"/>
                <w:color w:val="000080"/>
                <w:sz w:val="18"/>
                <w:szCs w:val="18"/>
                <w:shd w:val="clear" w:fill="C7EDCC"/>
              </w:rPr>
              <w:t>em</w:t>
            </w:r>
            <w:r>
              <w:rPr>
                <w:rFonts w:hint="default" w:ascii="Courier New" w:hAnsi="Courier New" w:cs="Courier New"/>
                <w:strike w:val="0"/>
                <w:dstrike w:val="0"/>
                <w:color w:val="000000"/>
                <w:sz w:val="18"/>
                <w:szCs w:val="18"/>
                <w:shd w:val="clear" w:fill="C7EDCC"/>
              </w:rPr>
              <w:t>&gt;</w:t>
            </w:r>
            <w:r>
              <w:rPr>
                <w:rFonts w:hint="default" w:ascii="Courier New" w:hAnsi="Courier New" w:cs="Courier New"/>
                <w:strike w:val="0"/>
                <w:dstrike w:val="0"/>
                <w:color w:val="000000"/>
                <w:sz w:val="18"/>
                <w:szCs w:val="18"/>
                <w:shd w:val="clear" w:fill="C7EDCC"/>
              </w:rPr>
              <w:br w:type="textWrapping"/>
            </w:r>
            <w:r>
              <w:rPr>
                <w:rFonts w:hint="default" w:ascii="Courier New" w:hAnsi="Courier New" w:cs="Courier New"/>
                <w:color w:val="000000"/>
                <w:sz w:val="18"/>
                <w:szCs w:val="18"/>
                <w:shd w:val="clear" w:fill="C7EDCC"/>
              </w:rPr>
              <w:t xml:space="preserve">      &lt;/</w:t>
            </w:r>
            <w:r>
              <w:rPr>
                <w:rFonts w:hint="default" w:ascii="Courier New" w:hAnsi="Courier New" w:cs="Courier New"/>
                <w:b/>
                <w:color w:val="000080"/>
                <w:sz w:val="18"/>
                <w:szCs w:val="18"/>
                <w:shd w:val="clear" w:fill="C7EDCC"/>
              </w:rPr>
              <w:t>div</w:t>
            </w:r>
            <w:r>
              <w:rPr>
                <w:rFonts w:hint="default" w:ascii="Courier New" w:hAnsi="Courier New" w:cs="Courier New"/>
                <w:color w:val="000000"/>
                <w:sz w:val="18"/>
                <w:szCs w:val="18"/>
                <w:shd w:val="clear" w:fill="C7EDCC"/>
              </w:rPr>
              <w:t>&gt;</w:t>
            </w:r>
            <w:r>
              <w:rPr>
                <w:rFonts w:hint="default" w:ascii="Courier New" w:hAnsi="Courier New" w:cs="Courier New"/>
                <w:color w:val="000000"/>
                <w:sz w:val="18"/>
                <w:szCs w:val="18"/>
                <w:shd w:val="clear" w:fill="C7EDCC"/>
              </w:rPr>
              <w:br w:type="textWrapping"/>
            </w:r>
            <w:r>
              <w:rPr>
                <w:rFonts w:hint="default" w:ascii="Courier New" w:hAnsi="Courier New" w:cs="Courier New"/>
                <w:color w:val="000000"/>
                <w:sz w:val="18"/>
                <w:szCs w:val="18"/>
                <w:shd w:val="clear" w:fill="C7EDCC"/>
              </w:rPr>
              <w:t xml:space="preserve">      &lt;</w:t>
            </w:r>
            <w:r>
              <w:rPr>
                <w:rFonts w:hint="default" w:ascii="Courier New" w:hAnsi="Courier New" w:cs="Courier New"/>
                <w:b/>
                <w:color w:val="000080"/>
                <w:sz w:val="18"/>
                <w:szCs w:val="18"/>
                <w:shd w:val="clear" w:fill="C7EDCC"/>
              </w:rPr>
              <w:t xml:space="preserve">div </w:t>
            </w:r>
            <w:r>
              <w:rPr>
                <w:rFonts w:hint="default" w:ascii="Courier New" w:hAnsi="Courier New" w:cs="Courier New"/>
                <w:b/>
                <w:color w:val="0000FF"/>
                <w:sz w:val="18"/>
                <w:szCs w:val="18"/>
                <w:shd w:val="clear" w:fill="C7EDCC"/>
              </w:rPr>
              <w:t>class=</w:t>
            </w:r>
            <w:r>
              <w:rPr>
                <w:rFonts w:hint="default" w:ascii="Courier New" w:hAnsi="Courier New" w:cs="Courier New"/>
                <w:b/>
                <w:color w:val="008000"/>
                <w:sz w:val="18"/>
                <w:szCs w:val="18"/>
                <w:shd w:val="clear" w:fill="C7EDCC"/>
              </w:rPr>
              <w:t>"commit"</w:t>
            </w:r>
            <w:r>
              <w:rPr>
                <w:rFonts w:hint="default" w:ascii="Courier New" w:hAnsi="Courier New" w:cs="Courier New"/>
                <w:color w:val="000000"/>
                <w:sz w:val="18"/>
                <w:szCs w:val="18"/>
                <w:shd w:val="clear" w:fill="C7EDCC"/>
              </w:rPr>
              <w:t>&gt;</w:t>
            </w:r>
            <w:r>
              <w:rPr>
                <w:rFonts w:hint="default" w:ascii="Courier New" w:hAnsi="Courier New" w:cs="Courier New"/>
                <w:color w:val="000000"/>
                <w:sz w:val="18"/>
                <w:szCs w:val="18"/>
                <w:shd w:val="clear" w:fill="C7EDCC"/>
              </w:rPr>
              <w:br w:type="textWrapping"/>
            </w:r>
            <w:r>
              <w:rPr>
                <w:rFonts w:hint="default" w:ascii="Courier New" w:hAnsi="Courier New" w:cs="Courier New"/>
                <w:color w:val="000000"/>
                <w:sz w:val="18"/>
                <w:szCs w:val="18"/>
                <w:shd w:val="clear" w:fill="C7EDCC"/>
              </w:rPr>
              <w:t xml:space="preserve">         &lt;</w:t>
            </w:r>
            <w:r>
              <w:rPr>
                <w:rFonts w:hint="default" w:ascii="Courier New" w:hAnsi="Courier New" w:cs="Courier New"/>
                <w:b/>
                <w:color w:val="000080"/>
                <w:sz w:val="18"/>
                <w:szCs w:val="18"/>
                <w:shd w:val="clear" w:fill="C7EDCC"/>
              </w:rPr>
              <w:t xml:space="preserve">i </w:t>
            </w:r>
            <w:r>
              <w:rPr>
                <w:rFonts w:hint="default" w:ascii="Courier New" w:hAnsi="Courier New" w:cs="Courier New"/>
                <w:b/>
                <w:color w:val="0000FF"/>
                <w:sz w:val="18"/>
                <w:szCs w:val="18"/>
                <w:shd w:val="clear" w:fill="C7EDCC"/>
              </w:rPr>
              <w:t>class=</w:t>
            </w:r>
            <w:r>
              <w:rPr>
                <w:rFonts w:hint="default" w:ascii="Courier New" w:hAnsi="Courier New" w:cs="Courier New"/>
                <w:b/>
                <w:color w:val="008000"/>
                <w:sz w:val="18"/>
                <w:szCs w:val="18"/>
                <w:shd w:val="clear" w:fill="C7EDCC"/>
              </w:rPr>
              <w:t>"command"</w:t>
            </w:r>
            <w:r>
              <w:rPr>
                <w:rFonts w:hint="default" w:ascii="Courier New" w:hAnsi="Courier New" w:cs="Courier New"/>
                <w:color w:val="000000"/>
                <w:sz w:val="18"/>
                <w:szCs w:val="18"/>
                <w:shd w:val="clear" w:fill="C7EDCC"/>
              </w:rPr>
              <w:t>&gt;</w:t>
            </w:r>
            <w:r>
              <w:rPr>
                <w:rFonts w:hint="default" w:ascii="Courier New" w:hAnsi="Courier New" w:eastAsia="宋体" w:cs="Courier New"/>
                <w:color w:val="000000"/>
                <w:sz w:val="18"/>
                <w:szCs w:val="18"/>
                <w:shd w:val="clear" w:fill="C7EDCC"/>
              </w:rPr>
              <w:t>已有</w:t>
            </w:r>
            <w:r>
              <w:rPr>
                <w:rFonts w:hint="default" w:ascii="Courier New" w:hAnsi="Courier New" w:cs="Courier New"/>
                <w:color w:val="000000"/>
                <w:sz w:val="18"/>
                <w:szCs w:val="18"/>
                <w:shd w:val="clear" w:fill="C7EDCC"/>
              </w:rPr>
              <w:t>2000</w:t>
            </w:r>
            <w:r>
              <w:rPr>
                <w:rFonts w:hint="default" w:ascii="Courier New" w:hAnsi="Courier New" w:eastAsia="宋体" w:cs="Courier New"/>
                <w:color w:val="000000"/>
                <w:sz w:val="18"/>
                <w:szCs w:val="18"/>
                <w:shd w:val="clear" w:fill="C7EDCC"/>
              </w:rPr>
              <w:t>人评价</w:t>
            </w:r>
            <w:r>
              <w:rPr>
                <w:rFonts w:hint="default" w:ascii="Courier New" w:hAnsi="Courier New" w:cs="Courier New"/>
                <w:color w:val="000000"/>
                <w:sz w:val="18"/>
                <w:szCs w:val="18"/>
                <w:shd w:val="clear" w:fill="C7EDCC"/>
              </w:rPr>
              <w:t>&lt;/</w:t>
            </w:r>
            <w:r>
              <w:rPr>
                <w:rFonts w:hint="default" w:ascii="Courier New" w:hAnsi="Courier New" w:cs="Courier New"/>
                <w:b/>
                <w:color w:val="000080"/>
                <w:sz w:val="18"/>
                <w:szCs w:val="18"/>
                <w:shd w:val="clear" w:fill="C7EDCC"/>
              </w:rPr>
              <w:t>i</w:t>
            </w:r>
            <w:r>
              <w:rPr>
                <w:rFonts w:hint="default" w:ascii="Courier New" w:hAnsi="Courier New" w:cs="Courier New"/>
                <w:color w:val="000000"/>
                <w:sz w:val="18"/>
                <w:szCs w:val="18"/>
                <w:shd w:val="clear" w:fill="C7EDCC"/>
              </w:rPr>
              <w:t>&gt;</w:t>
            </w:r>
            <w:r>
              <w:rPr>
                <w:rFonts w:hint="default" w:ascii="Courier New" w:hAnsi="Courier New" w:cs="Courier New"/>
                <w:color w:val="000000"/>
                <w:sz w:val="18"/>
                <w:szCs w:val="18"/>
                <w:shd w:val="clear" w:fill="C7EDCC"/>
              </w:rPr>
              <w:br w:type="textWrapping"/>
            </w:r>
            <w:r>
              <w:rPr>
                <w:rFonts w:hint="default" w:ascii="Courier New" w:hAnsi="Courier New" w:cs="Courier New"/>
                <w:color w:val="000000"/>
                <w:sz w:val="18"/>
                <w:szCs w:val="18"/>
                <w:shd w:val="clear" w:fill="C7EDCC"/>
              </w:rPr>
              <w:t xml:space="preserve">      &lt;/</w:t>
            </w:r>
            <w:r>
              <w:rPr>
                <w:rFonts w:hint="default" w:ascii="Courier New" w:hAnsi="Courier New" w:cs="Courier New"/>
                <w:b/>
                <w:color w:val="000080"/>
                <w:sz w:val="18"/>
                <w:szCs w:val="18"/>
                <w:shd w:val="clear" w:fill="C7EDCC"/>
              </w:rPr>
              <w:t>div</w:t>
            </w:r>
            <w:r>
              <w:rPr>
                <w:rFonts w:hint="default" w:ascii="Courier New" w:hAnsi="Courier New" w:cs="Courier New"/>
                <w:color w:val="000000"/>
                <w:sz w:val="18"/>
                <w:szCs w:val="18"/>
                <w:shd w:val="clear" w:fill="C7EDCC"/>
              </w:rPr>
              <w:t>&gt;</w:t>
            </w:r>
            <w:r>
              <w:rPr>
                <w:rFonts w:hint="default" w:ascii="Courier New" w:hAnsi="Courier New" w:cs="Courier New"/>
                <w:color w:val="000000"/>
                <w:sz w:val="18"/>
                <w:szCs w:val="18"/>
                <w:shd w:val="clear" w:fill="C7EDCC"/>
              </w:rPr>
              <w:br w:type="textWrapping"/>
            </w:r>
            <w:r>
              <w:rPr>
                <w:rFonts w:hint="default" w:ascii="Courier New" w:hAnsi="Courier New" w:cs="Courier New"/>
                <w:color w:val="000000"/>
                <w:sz w:val="18"/>
                <w:szCs w:val="18"/>
                <w:shd w:val="clear" w:fill="C7EDCC"/>
              </w:rPr>
              <w:t xml:space="preserve">      &lt;</w:t>
            </w:r>
            <w:r>
              <w:rPr>
                <w:rFonts w:hint="default" w:ascii="Courier New" w:hAnsi="Courier New" w:cs="Courier New"/>
                <w:b/>
                <w:color w:val="000080"/>
                <w:sz w:val="18"/>
                <w:szCs w:val="18"/>
                <w:shd w:val="clear" w:fill="C7EDCC"/>
              </w:rPr>
              <w:t xml:space="preserve">div </w:t>
            </w:r>
            <w:r>
              <w:rPr>
                <w:rFonts w:hint="default" w:ascii="Courier New" w:hAnsi="Courier New" w:cs="Courier New"/>
                <w:b/>
                <w:color w:val="0000FF"/>
                <w:sz w:val="18"/>
                <w:szCs w:val="18"/>
                <w:shd w:val="clear" w:fill="C7EDCC"/>
              </w:rPr>
              <w:t>class=</w:t>
            </w:r>
            <w:r>
              <w:rPr>
                <w:rFonts w:hint="default" w:ascii="Courier New" w:hAnsi="Courier New" w:cs="Courier New"/>
                <w:b/>
                <w:color w:val="008000"/>
                <w:sz w:val="18"/>
                <w:szCs w:val="18"/>
                <w:shd w:val="clear" w:fill="C7EDCC"/>
              </w:rPr>
              <w:t>"operate"</w:t>
            </w:r>
            <w:r>
              <w:rPr>
                <w:rFonts w:hint="default" w:ascii="Courier New" w:hAnsi="Courier New" w:cs="Courier New"/>
                <w:color w:val="000000"/>
                <w:sz w:val="18"/>
                <w:szCs w:val="18"/>
                <w:shd w:val="clear" w:fill="C7EDCC"/>
              </w:rPr>
              <w:t>&gt;</w:t>
            </w:r>
            <w:r>
              <w:rPr>
                <w:rFonts w:hint="default" w:ascii="Courier New" w:hAnsi="Courier New" w:cs="Courier New"/>
                <w:color w:val="000000"/>
                <w:sz w:val="18"/>
                <w:szCs w:val="18"/>
                <w:shd w:val="clear" w:fill="C7EDCC"/>
              </w:rPr>
              <w:br w:type="textWrapping"/>
            </w:r>
            <w:r>
              <w:rPr>
                <w:rFonts w:hint="default" w:ascii="Courier New" w:hAnsi="Courier New" w:cs="Courier New"/>
                <w:color w:val="000000"/>
                <w:sz w:val="18"/>
                <w:szCs w:val="18"/>
                <w:shd w:val="clear" w:fill="C7EDCC"/>
              </w:rPr>
              <w:t xml:space="preserve">         &lt;</w:t>
            </w:r>
            <w:r>
              <w:rPr>
                <w:rFonts w:hint="default" w:ascii="Courier New" w:hAnsi="Courier New" w:cs="Courier New"/>
                <w:b/>
                <w:color w:val="000080"/>
                <w:sz w:val="18"/>
                <w:szCs w:val="18"/>
                <w:shd w:val="clear" w:fill="C7EDCC"/>
              </w:rPr>
              <w:t xml:space="preserve">a </w:t>
            </w:r>
            <w:r>
              <w:rPr>
                <w:rFonts w:hint="default" w:ascii="Courier New" w:hAnsi="Courier New" w:cs="Courier New"/>
                <w:b/>
                <w:color w:val="0000FF"/>
                <w:sz w:val="18"/>
                <w:szCs w:val="18"/>
                <w:shd w:val="clear" w:fill="C7EDCC"/>
              </w:rPr>
              <w:t>href=</w:t>
            </w:r>
            <w:r>
              <w:rPr>
                <w:rFonts w:hint="default" w:ascii="Courier New" w:hAnsi="Courier New" w:cs="Courier New"/>
                <w:b/>
                <w:color w:val="008000"/>
                <w:sz w:val="18"/>
                <w:szCs w:val="18"/>
                <w:shd w:val="clear" w:fill="C7EDCC"/>
              </w:rPr>
              <w:t xml:space="preserve">"success-cart.html" </w:t>
            </w:r>
            <w:r>
              <w:rPr>
                <w:rFonts w:hint="default" w:ascii="Courier New" w:hAnsi="Courier New" w:cs="Courier New"/>
                <w:b/>
                <w:color w:val="0000FF"/>
                <w:sz w:val="18"/>
                <w:szCs w:val="18"/>
                <w:shd w:val="clear" w:fill="C7EDCC"/>
              </w:rPr>
              <w:t>target=</w:t>
            </w:r>
            <w:r>
              <w:rPr>
                <w:rFonts w:hint="default" w:ascii="Courier New" w:hAnsi="Courier New" w:cs="Courier New"/>
                <w:b/>
                <w:color w:val="008000"/>
                <w:sz w:val="18"/>
                <w:szCs w:val="18"/>
                <w:shd w:val="clear" w:fill="C7EDCC"/>
              </w:rPr>
              <w:t>"_blank"</w:t>
            </w:r>
            <w:r>
              <w:rPr>
                <w:rFonts w:hint="default" w:ascii="Courier New" w:hAnsi="Courier New" w:cs="Courier New"/>
                <w:b/>
                <w:color w:val="008000"/>
                <w:sz w:val="18"/>
                <w:szCs w:val="18"/>
                <w:shd w:val="clear" w:fill="C7EDCC"/>
              </w:rPr>
              <w:br w:type="textWrapping"/>
            </w:r>
            <w:r>
              <w:rPr>
                <w:rFonts w:hint="default" w:ascii="Courier New" w:hAnsi="Courier New" w:cs="Courier New"/>
                <w:b/>
                <w:color w:val="008000"/>
                <w:sz w:val="18"/>
                <w:szCs w:val="18"/>
                <w:shd w:val="clear" w:fill="C7EDCC"/>
              </w:rPr>
              <w:t xml:space="preserve">            </w:t>
            </w:r>
            <w:r>
              <w:rPr>
                <w:rFonts w:hint="default" w:ascii="Courier New" w:hAnsi="Courier New" w:cs="Courier New"/>
                <w:b/>
                <w:color w:val="0000FF"/>
                <w:sz w:val="18"/>
                <w:szCs w:val="18"/>
                <w:shd w:val="clear" w:fill="C7EDCC"/>
              </w:rPr>
              <w:t>class=</w:t>
            </w:r>
            <w:r>
              <w:rPr>
                <w:rFonts w:hint="default" w:ascii="Courier New" w:hAnsi="Courier New" w:cs="Courier New"/>
                <w:b/>
                <w:color w:val="008000"/>
                <w:sz w:val="18"/>
                <w:szCs w:val="18"/>
                <w:shd w:val="clear" w:fill="C7EDCC"/>
              </w:rPr>
              <w:t>"sui-btn btn-bordered btn-danger"</w:t>
            </w:r>
            <w:r>
              <w:rPr>
                <w:rFonts w:hint="default" w:ascii="Courier New" w:hAnsi="Courier New" w:cs="Courier New"/>
                <w:color w:val="000000"/>
                <w:sz w:val="18"/>
                <w:szCs w:val="18"/>
                <w:shd w:val="clear" w:fill="C7EDCC"/>
              </w:rPr>
              <w:t>&gt;</w:t>
            </w:r>
            <w:r>
              <w:rPr>
                <w:rFonts w:hint="default" w:ascii="Courier New" w:hAnsi="Courier New" w:eastAsia="宋体" w:cs="Courier New"/>
                <w:color w:val="000000"/>
                <w:sz w:val="18"/>
                <w:szCs w:val="18"/>
                <w:shd w:val="clear" w:fill="C7EDCC"/>
              </w:rPr>
              <w:t>加入购物车</w:t>
            </w:r>
            <w:r>
              <w:rPr>
                <w:rFonts w:hint="default" w:ascii="Courier New" w:hAnsi="Courier New" w:cs="Courier New"/>
                <w:color w:val="000000"/>
                <w:sz w:val="18"/>
                <w:szCs w:val="18"/>
                <w:shd w:val="clear" w:fill="C7EDCC"/>
              </w:rPr>
              <w:t>&lt;/</w:t>
            </w:r>
            <w:r>
              <w:rPr>
                <w:rFonts w:hint="default" w:ascii="Courier New" w:hAnsi="Courier New" w:cs="Courier New"/>
                <w:b/>
                <w:color w:val="000080"/>
                <w:sz w:val="18"/>
                <w:szCs w:val="18"/>
                <w:shd w:val="clear" w:fill="C7EDCC"/>
              </w:rPr>
              <w:t>a</w:t>
            </w:r>
            <w:r>
              <w:rPr>
                <w:rFonts w:hint="default" w:ascii="Courier New" w:hAnsi="Courier New" w:cs="Courier New"/>
                <w:color w:val="000000"/>
                <w:sz w:val="18"/>
                <w:szCs w:val="18"/>
                <w:shd w:val="clear" w:fill="C7EDCC"/>
              </w:rPr>
              <w:t>&gt;</w:t>
            </w:r>
            <w:r>
              <w:rPr>
                <w:rFonts w:hint="default" w:ascii="Courier New" w:hAnsi="Courier New" w:cs="Courier New"/>
                <w:color w:val="000000"/>
                <w:sz w:val="18"/>
                <w:szCs w:val="18"/>
                <w:shd w:val="clear" w:fill="C7EDCC"/>
              </w:rPr>
              <w:br w:type="textWrapping"/>
            </w:r>
            <w:r>
              <w:rPr>
                <w:rFonts w:hint="default" w:ascii="Courier New" w:hAnsi="Courier New" w:cs="Courier New"/>
                <w:color w:val="000000"/>
                <w:sz w:val="18"/>
                <w:szCs w:val="18"/>
                <w:shd w:val="clear" w:fill="C7EDCC"/>
              </w:rPr>
              <w:t xml:space="preserve">         &lt;</w:t>
            </w:r>
            <w:r>
              <w:rPr>
                <w:rFonts w:hint="default" w:ascii="Courier New" w:hAnsi="Courier New" w:cs="Courier New"/>
                <w:b/>
                <w:color w:val="000080"/>
                <w:sz w:val="18"/>
                <w:szCs w:val="18"/>
                <w:shd w:val="clear" w:fill="C7EDCC"/>
              </w:rPr>
              <w:t xml:space="preserve">a </w:t>
            </w:r>
            <w:r>
              <w:rPr>
                <w:rFonts w:hint="default" w:ascii="Courier New" w:hAnsi="Courier New" w:cs="Courier New"/>
                <w:b/>
                <w:color w:val="0000FF"/>
                <w:sz w:val="18"/>
                <w:szCs w:val="18"/>
                <w:shd w:val="clear" w:fill="C7EDCC"/>
              </w:rPr>
              <w:t>href=</w:t>
            </w:r>
            <w:r>
              <w:rPr>
                <w:rFonts w:hint="default" w:ascii="Courier New" w:hAnsi="Courier New" w:cs="Courier New"/>
                <w:b/>
                <w:color w:val="008000"/>
                <w:sz w:val="18"/>
                <w:szCs w:val="18"/>
                <w:shd w:val="clear" w:fill="C7EDCC"/>
              </w:rPr>
              <w:t xml:space="preserve">"javascript:void(0);" </w:t>
            </w:r>
            <w:r>
              <w:rPr>
                <w:rFonts w:hint="default" w:ascii="Courier New" w:hAnsi="Courier New" w:cs="Courier New"/>
                <w:b/>
                <w:color w:val="0000FF"/>
                <w:sz w:val="18"/>
                <w:szCs w:val="18"/>
                <w:shd w:val="clear" w:fill="C7EDCC"/>
              </w:rPr>
              <w:t>class=</w:t>
            </w:r>
            <w:r>
              <w:rPr>
                <w:rFonts w:hint="default" w:ascii="Courier New" w:hAnsi="Courier New" w:cs="Courier New"/>
                <w:b/>
                <w:color w:val="008000"/>
                <w:sz w:val="18"/>
                <w:szCs w:val="18"/>
                <w:shd w:val="clear" w:fill="C7EDCC"/>
              </w:rPr>
              <w:t>"sui-btn btn-bordered"</w:t>
            </w:r>
            <w:r>
              <w:rPr>
                <w:rFonts w:hint="default" w:ascii="Courier New" w:hAnsi="Courier New" w:cs="Courier New"/>
                <w:color w:val="000000"/>
                <w:sz w:val="18"/>
                <w:szCs w:val="18"/>
                <w:shd w:val="clear" w:fill="C7EDCC"/>
              </w:rPr>
              <w:t>&gt;</w:t>
            </w:r>
            <w:r>
              <w:rPr>
                <w:rFonts w:hint="default" w:ascii="Courier New" w:hAnsi="Courier New" w:eastAsia="宋体" w:cs="Courier New"/>
                <w:color w:val="000000"/>
                <w:sz w:val="18"/>
                <w:szCs w:val="18"/>
                <w:shd w:val="clear" w:fill="C7EDCC"/>
              </w:rPr>
              <w:t>对比</w:t>
            </w:r>
            <w:r>
              <w:rPr>
                <w:rFonts w:hint="default" w:ascii="Courier New" w:hAnsi="Courier New" w:cs="Courier New"/>
                <w:color w:val="000000"/>
                <w:sz w:val="18"/>
                <w:szCs w:val="18"/>
                <w:shd w:val="clear" w:fill="C7EDCC"/>
              </w:rPr>
              <w:t>&lt;/</w:t>
            </w:r>
            <w:r>
              <w:rPr>
                <w:rFonts w:hint="default" w:ascii="Courier New" w:hAnsi="Courier New" w:cs="Courier New"/>
                <w:b/>
                <w:color w:val="000080"/>
                <w:sz w:val="18"/>
                <w:szCs w:val="18"/>
                <w:shd w:val="clear" w:fill="C7EDCC"/>
              </w:rPr>
              <w:t>a</w:t>
            </w:r>
            <w:r>
              <w:rPr>
                <w:rFonts w:hint="default" w:ascii="Courier New" w:hAnsi="Courier New" w:cs="Courier New"/>
                <w:color w:val="000000"/>
                <w:sz w:val="18"/>
                <w:szCs w:val="18"/>
                <w:shd w:val="clear" w:fill="C7EDCC"/>
              </w:rPr>
              <w:t>&gt;</w:t>
            </w:r>
            <w:r>
              <w:rPr>
                <w:rFonts w:hint="default" w:ascii="Courier New" w:hAnsi="Courier New" w:cs="Courier New"/>
                <w:color w:val="000000"/>
                <w:sz w:val="18"/>
                <w:szCs w:val="18"/>
                <w:shd w:val="clear" w:fill="C7EDCC"/>
              </w:rPr>
              <w:br w:type="textWrapping"/>
            </w:r>
            <w:r>
              <w:rPr>
                <w:rFonts w:hint="default" w:ascii="Courier New" w:hAnsi="Courier New" w:cs="Courier New"/>
                <w:color w:val="000000"/>
                <w:sz w:val="18"/>
                <w:szCs w:val="18"/>
                <w:shd w:val="clear" w:fill="C7EDCC"/>
              </w:rPr>
              <w:t xml:space="preserve">         &lt;</w:t>
            </w:r>
            <w:r>
              <w:rPr>
                <w:rFonts w:hint="default" w:ascii="Courier New" w:hAnsi="Courier New" w:cs="Courier New"/>
                <w:b/>
                <w:color w:val="000080"/>
                <w:sz w:val="18"/>
                <w:szCs w:val="18"/>
                <w:shd w:val="clear" w:fill="C7EDCC"/>
              </w:rPr>
              <w:t xml:space="preserve">a </w:t>
            </w:r>
            <w:r>
              <w:rPr>
                <w:rFonts w:hint="default" w:ascii="Courier New" w:hAnsi="Courier New" w:cs="Courier New"/>
                <w:b/>
                <w:color w:val="0000FF"/>
                <w:sz w:val="18"/>
                <w:szCs w:val="18"/>
                <w:shd w:val="clear" w:fill="C7EDCC"/>
              </w:rPr>
              <w:t>href=</w:t>
            </w:r>
            <w:r>
              <w:rPr>
                <w:rFonts w:hint="default" w:ascii="Courier New" w:hAnsi="Courier New" w:cs="Courier New"/>
                <w:b/>
                <w:color w:val="008000"/>
                <w:sz w:val="18"/>
                <w:szCs w:val="18"/>
                <w:shd w:val="clear" w:fill="C7EDCC"/>
              </w:rPr>
              <w:t xml:space="preserve">"javascript:void(0);" </w:t>
            </w:r>
            <w:r>
              <w:rPr>
                <w:rFonts w:hint="default" w:ascii="Courier New" w:hAnsi="Courier New" w:cs="Courier New"/>
                <w:b/>
                <w:color w:val="0000FF"/>
                <w:sz w:val="18"/>
                <w:szCs w:val="18"/>
                <w:shd w:val="clear" w:fill="C7EDCC"/>
              </w:rPr>
              <w:t>class=</w:t>
            </w:r>
            <w:r>
              <w:rPr>
                <w:rFonts w:hint="default" w:ascii="Courier New" w:hAnsi="Courier New" w:cs="Courier New"/>
                <w:b/>
                <w:color w:val="008000"/>
                <w:sz w:val="18"/>
                <w:szCs w:val="18"/>
                <w:shd w:val="clear" w:fill="C7EDCC"/>
              </w:rPr>
              <w:t>"sui-btn btn-bordered"</w:t>
            </w:r>
            <w:r>
              <w:rPr>
                <w:rFonts w:hint="default" w:ascii="Courier New" w:hAnsi="Courier New" w:cs="Courier New"/>
                <w:color w:val="000000"/>
                <w:sz w:val="18"/>
                <w:szCs w:val="18"/>
                <w:shd w:val="clear" w:fill="C7EDCC"/>
              </w:rPr>
              <w:t>&gt;</w:t>
            </w:r>
            <w:r>
              <w:rPr>
                <w:rFonts w:hint="default" w:ascii="Courier New" w:hAnsi="Courier New" w:eastAsia="宋体" w:cs="Courier New"/>
                <w:color w:val="000000"/>
                <w:sz w:val="18"/>
                <w:szCs w:val="18"/>
                <w:shd w:val="clear" w:fill="C7EDCC"/>
              </w:rPr>
              <w:t>关注</w:t>
            </w:r>
            <w:r>
              <w:rPr>
                <w:rFonts w:hint="default" w:ascii="Courier New" w:hAnsi="Courier New" w:cs="Courier New"/>
                <w:color w:val="000000"/>
                <w:sz w:val="18"/>
                <w:szCs w:val="18"/>
                <w:shd w:val="clear" w:fill="C7EDCC"/>
              </w:rPr>
              <w:t>&lt;/</w:t>
            </w:r>
            <w:r>
              <w:rPr>
                <w:rFonts w:hint="default" w:ascii="Courier New" w:hAnsi="Courier New" w:cs="Courier New"/>
                <w:b/>
                <w:color w:val="000080"/>
                <w:sz w:val="18"/>
                <w:szCs w:val="18"/>
                <w:shd w:val="clear" w:fill="C7EDCC"/>
              </w:rPr>
              <w:t>a</w:t>
            </w:r>
            <w:r>
              <w:rPr>
                <w:rFonts w:hint="default" w:ascii="Courier New" w:hAnsi="Courier New" w:cs="Courier New"/>
                <w:color w:val="000000"/>
                <w:sz w:val="18"/>
                <w:szCs w:val="18"/>
                <w:shd w:val="clear" w:fill="C7EDCC"/>
              </w:rPr>
              <w:t>&gt;</w:t>
            </w:r>
            <w:r>
              <w:rPr>
                <w:rFonts w:hint="default" w:ascii="Courier New" w:hAnsi="Courier New" w:cs="Courier New"/>
                <w:color w:val="000000"/>
                <w:sz w:val="18"/>
                <w:szCs w:val="18"/>
                <w:shd w:val="clear" w:fill="C7EDCC"/>
              </w:rPr>
              <w:br w:type="textWrapping"/>
            </w:r>
            <w:r>
              <w:rPr>
                <w:rFonts w:hint="default" w:ascii="Courier New" w:hAnsi="Courier New" w:cs="Courier New"/>
                <w:color w:val="000000"/>
                <w:sz w:val="18"/>
                <w:szCs w:val="18"/>
                <w:shd w:val="clear" w:fill="C7EDCC"/>
              </w:rPr>
              <w:t xml:space="preserve">      &lt;/</w:t>
            </w:r>
            <w:r>
              <w:rPr>
                <w:rFonts w:hint="default" w:ascii="Courier New" w:hAnsi="Courier New" w:cs="Courier New"/>
                <w:b/>
                <w:color w:val="000080"/>
                <w:sz w:val="18"/>
                <w:szCs w:val="18"/>
                <w:shd w:val="clear" w:fill="C7EDCC"/>
              </w:rPr>
              <w:t>div</w:t>
            </w:r>
            <w:r>
              <w:rPr>
                <w:rFonts w:hint="default" w:ascii="Courier New" w:hAnsi="Courier New" w:cs="Courier New"/>
                <w:color w:val="000000"/>
                <w:sz w:val="18"/>
                <w:szCs w:val="18"/>
                <w:shd w:val="clear" w:fill="C7EDCC"/>
              </w:rPr>
              <w:t>&gt;</w:t>
            </w:r>
            <w:r>
              <w:rPr>
                <w:rFonts w:hint="default" w:ascii="Courier New" w:hAnsi="Courier New" w:cs="Courier New"/>
                <w:color w:val="000000"/>
                <w:sz w:val="18"/>
                <w:szCs w:val="18"/>
                <w:shd w:val="clear" w:fill="C7EDCC"/>
              </w:rPr>
              <w:br w:type="textWrapping"/>
            </w:r>
            <w:r>
              <w:rPr>
                <w:rFonts w:hint="default" w:ascii="Courier New" w:hAnsi="Courier New" w:cs="Courier New"/>
                <w:color w:val="000000"/>
                <w:sz w:val="18"/>
                <w:szCs w:val="18"/>
                <w:shd w:val="clear" w:fill="C7EDCC"/>
              </w:rPr>
              <w:t xml:space="preserve">   &lt;/</w:t>
            </w:r>
            <w:r>
              <w:rPr>
                <w:rFonts w:hint="default" w:ascii="Courier New" w:hAnsi="Courier New" w:cs="Courier New"/>
                <w:b/>
                <w:color w:val="000080"/>
                <w:sz w:val="18"/>
                <w:szCs w:val="18"/>
                <w:shd w:val="clear" w:fill="C7EDCC"/>
              </w:rPr>
              <w:t>div</w:t>
            </w:r>
            <w:r>
              <w:rPr>
                <w:rFonts w:hint="default" w:ascii="Courier New" w:hAnsi="Courier New" w:cs="Courier New"/>
                <w:color w:val="000000"/>
                <w:sz w:val="18"/>
                <w:szCs w:val="18"/>
                <w:shd w:val="clear" w:fill="C7EDCC"/>
              </w:rPr>
              <w:t>&gt;</w:t>
            </w:r>
            <w:r>
              <w:rPr>
                <w:rFonts w:hint="default" w:ascii="Courier New" w:hAnsi="Courier New" w:cs="Courier New"/>
                <w:color w:val="000000"/>
                <w:sz w:val="18"/>
                <w:szCs w:val="18"/>
                <w:shd w:val="clear" w:fill="C7EDCC"/>
              </w:rPr>
              <w:br w:type="textWrapping"/>
            </w:r>
            <w:r>
              <w:rPr>
                <w:rFonts w:hint="default" w:ascii="Courier New" w:hAnsi="Courier New" w:cs="Courier New"/>
                <w:color w:val="000000"/>
                <w:sz w:val="18"/>
                <w:szCs w:val="18"/>
                <w:shd w:val="clear" w:fill="C7EDCC"/>
              </w:rPr>
              <w:t>&lt;/</w:t>
            </w:r>
            <w:r>
              <w:rPr>
                <w:rFonts w:hint="default" w:ascii="Courier New" w:hAnsi="Courier New" w:cs="Courier New"/>
                <w:b/>
                <w:color w:val="000080"/>
                <w:sz w:val="18"/>
                <w:szCs w:val="18"/>
                <w:shd w:val="clear" w:fill="C7EDCC"/>
              </w:rPr>
              <w:t>li</w:t>
            </w:r>
            <w:r>
              <w:rPr>
                <w:rFonts w:hint="default" w:ascii="Courier New" w:hAnsi="Courier New" w:cs="Courier New"/>
                <w:color w:val="000000"/>
                <w:sz w:val="18"/>
                <w:szCs w:val="18"/>
                <w:shd w:val="clear" w:fill="C7EDCC"/>
              </w:rPr>
              <w:t>&gt;</w:t>
            </w:r>
          </w:p>
        </w:tc>
      </w:tr>
    </w:tbl>
    <w:p>
      <w:pPr>
        <w:pStyle w:val="3"/>
        <w:keepNext/>
        <w:keepLines/>
        <w:pageBreakBefore w:val="0"/>
        <w:widowControl w:val="0"/>
        <w:numPr>
          <w:ilvl w:val="1"/>
          <w:numId w:val="0"/>
        </w:numPr>
        <w:kinsoku/>
        <w:wordWrap/>
        <w:overflowPunct/>
        <w:topLinePunct w:val="0"/>
        <w:autoSpaceDE/>
        <w:autoSpaceDN/>
        <w:bidi w:val="0"/>
        <w:adjustRightInd/>
        <w:snapToGrid/>
        <w:spacing w:before="140" w:after="140"/>
        <w:ind w:leftChars="0"/>
        <w:textAlignment w:val="auto"/>
        <w:outlineLvl w:val="1"/>
        <w:rPr>
          <w:rFonts w:hint="eastAsia"/>
          <w:lang w:val="en-US" w:eastAsia="zh-CN"/>
        </w:rPr>
      </w:pPr>
      <w:r>
        <w:rPr>
          <w:rFonts w:hint="eastAsia"/>
          <w:lang w:val="en-US" w:eastAsia="zh-CN"/>
        </w:rPr>
        <w:t>5.3后端代码</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eastAsia" w:eastAsia="宋体"/>
          <w:lang w:val="en-US" w:eastAsia="zh-CN"/>
        </w:rPr>
      </w:pPr>
      <w:r>
        <w:rPr>
          <w:rFonts w:hint="eastAsia" w:ascii="Courier New" w:hAnsi="Courier New" w:cs="Courier New"/>
          <w:lang w:val="en-US" w:eastAsia="zh-CN"/>
        </w:rPr>
        <w:t>pinyougou-search-web/src/main/java/</w:t>
      </w:r>
      <w:r>
        <w:rPr>
          <w:rFonts w:hint="default" w:ascii="Courier New" w:hAnsi="Courier New" w:cs="Courier New"/>
          <w:lang w:val="en-US" w:eastAsia="zh-CN"/>
        </w:rPr>
        <w:t>com/pinyougou/search/controller /</w:t>
      </w:r>
      <w:r>
        <w:rPr>
          <w:rFonts w:hint="eastAsia" w:ascii="Courier New" w:hAnsi="Courier New" w:cs="Courier New"/>
          <w:lang w:val="en-US" w:eastAsia="zh-CN"/>
        </w:rPr>
        <w:t>包下，创建ItemSearchController.java：</w:t>
      </w:r>
      <w:r>
        <w:rPr>
          <w:rFonts w:hint="eastAsia"/>
          <w:lang w:val="en-US" w:eastAsia="zh-CN"/>
        </w:rPr>
        <w:t xml:space="preserve"> </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pageBreakBefore w:val="0"/>
              <w:widowControl/>
              <w:suppressLineNumbers w:val="0"/>
              <w:shd w:val="clear" w:fill="C7EDCC"/>
              <w:kinsoku/>
              <w:wordWrap/>
              <w:overflowPunct/>
              <w:topLinePunct w:val="0"/>
              <w:autoSpaceDE/>
              <w:autoSpaceDN/>
              <w:bidi w:val="0"/>
              <w:adjustRightInd/>
              <w:snapToGrid/>
              <w:spacing w:after="0" w:line="240" w:lineRule="auto"/>
              <w:ind w:left="0" w:leftChars="0" w:right="0" w:rightChars="0"/>
              <w:jc w:val="left"/>
              <w:textAlignment w:val="auto"/>
              <w:rPr>
                <w:rFonts w:ascii="Courier New" w:hAnsi="Courier New" w:cs="Courier New"/>
                <w:color w:val="000000"/>
                <w:sz w:val="21"/>
                <w:szCs w:val="21"/>
              </w:rPr>
            </w:pPr>
            <w:r>
              <w:rPr>
                <w:rFonts w:hint="default" w:ascii="Courier New" w:hAnsi="Courier New" w:cs="Courier New"/>
                <w:color w:val="808000"/>
                <w:sz w:val="21"/>
                <w:szCs w:val="21"/>
                <w:shd w:val="clear" w:fill="C7EDCC"/>
              </w:rPr>
              <w:t>@RestController</w:t>
            </w:r>
            <w:r>
              <w:rPr>
                <w:rFonts w:hint="default" w:ascii="Courier New" w:hAnsi="Courier New" w:cs="Courier New"/>
                <w:color w:val="808000"/>
                <w:sz w:val="21"/>
                <w:szCs w:val="21"/>
                <w:shd w:val="clear" w:fill="C7EDCC"/>
              </w:rPr>
              <w:br w:type="textWrapping"/>
            </w:r>
            <w:r>
              <w:rPr>
                <w:rFonts w:hint="default" w:ascii="Courier New" w:hAnsi="Courier New" w:cs="Courier New"/>
                <w:b/>
                <w:color w:val="000080"/>
                <w:sz w:val="21"/>
                <w:szCs w:val="21"/>
                <w:shd w:val="clear" w:fill="C7EDCC"/>
              </w:rPr>
              <w:t xml:space="preserve">public class </w:t>
            </w:r>
            <w:r>
              <w:rPr>
                <w:rFonts w:hint="default" w:ascii="Courier New" w:hAnsi="Courier New" w:cs="Courier New"/>
                <w:color w:val="000000"/>
                <w:sz w:val="21"/>
                <w:szCs w:val="21"/>
                <w:shd w:val="clear" w:fill="C7EDCC"/>
              </w:rPr>
              <w:t>ItemSearchController {</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color w:val="808000"/>
                <w:sz w:val="21"/>
                <w:szCs w:val="21"/>
                <w:shd w:val="clear" w:fill="C7EDCC"/>
              </w:rPr>
              <w:t>@Reference</w:t>
            </w:r>
            <w:r>
              <w:rPr>
                <w:rFonts w:hint="default" w:ascii="Courier New" w:hAnsi="Courier New" w:cs="Courier New"/>
                <w:color w:val="000000"/>
                <w:sz w:val="21"/>
                <w:szCs w:val="21"/>
                <w:shd w:val="clear" w:fill="C7EDCC"/>
              </w:rPr>
              <w:t>(</w:t>
            </w:r>
            <w:r>
              <w:rPr>
                <w:rFonts w:hint="default" w:ascii="Courier New" w:hAnsi="Courier New" w:cs="Courier New"/>
                <w:color w:val="FF0000"/>
                <w:sz w:val="21"/>
                <w:szCs w:val="21"/>
                <w:shd w:val="clear" w:fill="C7EDCC"/>
              </w:rPr>
              <w:t xml:space="preserve">timeout = </w:t>
            </w:r>
            <w:r>
              <w:rPr>
                <w:rFonts w:hint="default" w:ascii="Courier New" w:hAnsi="Courier New" w:cs="Courier New"/>
                <w:b/>
                <w:bCs/>
                <w:color w:val="FF0000"/>
                <w:sz w:val="21"/>
                <w:szCs w:val="21"/>
                <w:shd w:val="clear" w:fill="C7EDCC"/>
              </w:rPr>
              <w:t>30000</w:t>
            </w:r>
            <w:r>
              <w:rPr>
                <w:rFonts w:hint="default" w:ascii="Courier New" w:hAnsi="Courier New" w:cs="Courier New"/>
                <w:color w:val="000000"/>
                <w:sz w:val="21"/>
                <w:szCs w:val="21"/>
                <w:shd w:val="clear" w:fill="C7EDCC"/>
              </w:rPr>
              <w:t>)</w:t>
            </w:r>
          </w:p>
          <w:p>
            <w:pPr>
              <w:pStyle w:val="13"/>
              <w:keepNext w:val="0"/>
              <w:keepLines w:val="0"/>
              <w:pageBreakBefore w:val="0"/>
              <w:widowControl/>
              <w:suppressLineNumbers w:val="0"/>
              <w:shd w:val="clear" w:fill="C7EDCC"/>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ascii="Courier New" w:hAnsi="Courier New" w:cs="Courier New"/>
                <w:color w:val="808000"/>
                <w:sz w:val="21"/>
                <w:szCs w:val="21"/>
                <w:shd w:val="clear" w:fill="C7EDCC"/>
              </w:rPr>
            </w:pPr>
            <w:r>
              <w:rPr>
                <w:rFonts w:hint="default" w:ascii="Courier New" w:hAnsi="Courier New" w:cs="Courier New"/>
                <w:color w:val="808000"/>
                <w:sz w:val="21"/>
                <w:szCs w:val="21"/>
                <w:shd w:val="clear" w:fill="C7EDCC"/>
              </w:rPr>
              <w:t xml:space="preserve">    </w:t>
            </w:r>
            <w:r>
              <w:rPr>
                <w:rFonts w:hint="default" w:ascii="Courier New" w:hAnsi="Courier New" w:cs="Courier New"/>
                <w:b/>
                <w:color w:val="000080"/>
                <w:sz w:val="21"/>
                <w:szCs w:val="21"/>
                <w:shd w:val="clear" w:fill="C7EDCC"/>
              </w:rPr>
              <w:t xml:space="preserve">private </w:t>
            </w:r>
            <w:r>
              <w:rPr>
                <w:rFonts w:hint="default" w:ascii="Courier New" w:hAnsi="Courier New" w:cs="Courier New"/>
                <w:color w:val="000000"/>
                <w:sz w:val="21"/>
                <w:szCs w:val="21"/>
                <w:shd w:val="clear" w:fill="C7EDCC"/>
              </w:rPr>
              <w:t xml:space="preserve">ItemSearchService </w:t>
            </w:r>
            <w:r>
              <w:rPr>
                <w:rFonts w:hint="default" w:ascii="Courier New" w:hAnsi="Courier New" w:cs="Courier New"/>
                <w:b/>
                <w:color w:val="660E7A"/>
                <w:sz w:val="21"/>
                <w:szCs w:val="21"/>
                <w:shd w:val="clear" w:fill="C7EDCC"/>
              </w:rPr>
              <w:t>itemSearchService</w:t>
            </w:r>
            <w:r>
              <w:rPr>
                <w:rFonts w:hint="default" w:ascii="Courier New" w:hAnsi="Courier New" w:cs="Courier New"/>
                <w:color w:val="000000"/>
                <w:sz w:val="21"/>
                <w:szCs w:val="21"/>
                <w:shd w:val="clear" w:fill="C7EDCC"/>
              </w:rPr>
              <w: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color w:val="808000"/>
                <w:sz w:val="21"/>
                <w:szCs w:val="21"/>
                <w:shd w:val="clear" w:fill="C7EDCC"/>
              </w:rPr>
              <w:t>@PostMapping</w:t>
            </w:r>
            <w:r>
              <w:rPr>
                <w:rFonts w:hint="default" w:ascii="Courier New" w:hAnsi="Courier New" w:cs="Courier New"/>
                <w:color w:val="000000"/>
                <w:sz w:val="21"/>
                <w:szCs w:val="21"/>
                <w:shd w:val="clear" w:fill="C7EDCC"/>
              </w:rPr>
              <w:t>(</w:t>
            </w:r>
            <w:r>
              <w:rPr>
                <w:rFonts w:hint="default" w:ascii="Courier New" w:hAnsi="Courier New" w:cs="Courier New"/>
                <w:b/>
                <w:color w:val="008000"/>
                <w:sz w:val="21"/>
                <w:szCs w:val="21"/>
                <w:shd w:val="clear" w:fill="C7EDCC"/>
              </w:rPr>
              <w:t>"</w:t>
            </w:r>
            <w:r>
              <w:rPr>
                <w:rFonts w:hint="default" w:ascii="Courier New" w:hAnsi="Courier New" w:cs="Courier New"/>
                <w:b/>
                <w:color w:val="FF0000"/>
                <w:sz w:val="21"/>
                <w:szCs w:val="21"/>
                <w:shd w:val="clear" w:fill="C7EDCC"/>
              </w:rPr>
              <w:t>/</w:t>
            </w:r>
            <w:r>
              <w:rPr>
                <w:rFonts w:hint="default" w:ascii="Courier New" w:hAnsi="Courier New" w:cs="Courier New"/>
                <w:b/>
                <w:color w:val="FF0000"/>
                <w:sz w:val="21"/>
                <w:szCs w:val="21"/>
                <w:shd w:val="clear" w:fill="C7EDCC"/>
                <w:lang w:val="en-US"/>
              </w:rPr>
              <w:t>s</w:t>
            </w:r>
            <w:r>
              <w:rPr>
                <w:rFonts w:hint="default" w:ascii="Courier New" w:hAnsi="Courier New" w:cs="Courier New"/>
                <w:b/>
                <w:color w:val="FF0000"/>
                <w:sz w:val="21"/>
                <w:szCs w:val="21"/>
                <w:shd w:val="clear" w:fill="C7EDCC"/>
              </w:rPr>
              <w:t>earch</w:t>
            </w:r>
            <w:r>
              <w:rPr>
                <w:rFonts w:hint="default" w:ascii="Courier New" w:hAnsi="Courier New" w:cs="Courier New"/>
                <w:b/>
                <w:color w:val="008000"/>
                <w:sz w:val="21"/>
                <w:szCs w:val="21"/>
                <w:shd w:val="clear" w:fill="C7EDCC"/>
              </w:rPr>
              <w:t>"</w:t>
            </w:r>
            <w:r>
              <w:rPr>
                <w:rFonts w:hint="default" w:ascii="Courier New" w:hAnsi="Courier New" w:cs="Courier New"/>
                <w:color w:val="000000"/>
                <w:sz w:val="21"/>
                <w:szCs w:val="21"/>
                <w:shd w:val="clear" w:fill="C7EDCC"/>
              </w:rPr>
              <w: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b/>
                <w:color w:val="000080"/>
                <w:sz w:val="21"/>
                <w:szCs w:val="21"/>
                <w:shd w:val="clear" w:fill="C7EDCC"/>
              </w:rPr>
              <w:t xml:space="preserve">public </w:t>
            </w:r>
            <w:r>
              <w:rPr>
                <w:rFonts w:hint="default" w:ascii="Courier New" w:hAnsi="Courier New" w:cs="Courier New"/>
                <w:color w:val="000000"/>
                <w:sz w:val="21"/>
                <w:szCs w:val="21"/>
                <w:shd w:val="clear" w:fill="C7EDCC"/>
              </w:rPr>
              <w:t>Map&lt;String, Object&gt; search(</w:t>
            </w:r>
            <w:r>
              <w:rPr>
                <w:rFonts w:hint="default" w:ascii="Courier New" w:hAnsi="Courier New" w:cs="Courier New"/>
                <w:color w:val="808000"/>
                <w:sz w:val="21"/>
                <w:szCs w:val="21"/>
                <w:shd w:val="clear" w:fill="C7EDCC"/>
              </w:rPr>
              <w:t xml:space="preserve">@RequestBody </w:t>
            </w:r>
          </w:p>
          <w:p>
            <w:pPr>
              <w:pStyle w:val="13"/>
              <w:keepNext w:val="0"/>
              <w:keepLines w:val="0"/>
              <w:pageBreakBefore w:val="0"/>
              <w:widowControl/>
              <w:suppressLineNumbers w:val="0"/>
              <w:shd w:val="clear" w:fill="C7EDCC"/>
              <w:kinsoku/>
              <w:wordWrap/>
              <w:overflowPunct/>
              <w:topLinePunct w:val="0"/>
              <w:autoSpaceDE/>
              <w:autoSpaceDN/>
              <w:bidi w:val="0"/>
              <w:adjustRightInd/>
              <w:snapToGrid/>
              <w:spacing w:after="0" w:line="240" w:lineRule="auto"/>
              <w:ind w:left="0" w:leftChars="0" w:right="0" w:rightChars="0" w:firstLine="1050" w:firstLineChars="500"/>
              <w:jc w:val="left"/>
              <w:textAlignment w:val="auto"/>
              <w:outlineLvl w:val="9"/>
              <w:rPr>
                <w:rFonts w:hint="eastAsia"/>
                <w:sz w:val="21"/>
                <w:szCs w:val="21"/>
                <w:vertAlign w:val="baseline"/>
                <w:lang w:val="en-US" w:eastAsia="zh-CN"/>
              </w:rPr>
            </w:pPr>
            <w:r>
              <w:rPr>
                <w:rFonts w:hint="default" w:ascii="Courier New" w:hAnsi="Courier New" w:cs="Courier New"/>
                <w:color w:val="000000"/>
                <w:sz w:val="21"/>
                <w:szCs w:val="21"/>
                <w:shd w:val="clear" w:fill="C7EDCC"/>
              </w:rPr>
              <w:t>Map&lt;String,Object&gt; params){</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b/>
                <w:color w:val="000080"/>
                <w:sz w:val="21"/>
                <w:szCs w:val="21"/>
                <w:shd w:val="clear" w:fill="C7EDCC"/>
              </w:rPr>
              <w:t xml:space="preserve">return  </w:t>
            </w:r>
            <w:r>
              <w:rPr>
                <w:rFonts w:hint="default" w:ascii="Courier New" w:hAnsi="Courier New" w:cs="Courier New"/>
                <w:b/>
                <w:color w:val="660E7A"/>
                <w:sz w:val="21"/>
                <w:szCs w:val="21"/>
                <w:shd w:val="clear" w:fill="C7EDCC"/>
              </w:rPr>
              <w:t>itemSearchService</w:t>
            </w:r>
            <w:r>
              <w:rPr>
                <w:rFonts w:hint="default" w:ascii="Courier New" w:hAnsi="Courier New" w:cs="Courier New"/>
                <w:color w:val="000000"/>
                <w:sz w:val="21"/>
                <w:szCs w:val="21"/>
                <w:shd w:val="clear" w:fill="C7EDCC"/>
              </w:rPr>
              <w:t>.search(params);</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w:t>
            </w:r>
          </w:p>
        </w:tc>
      </w:tr>
    </w:tbl>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ascii="Courier New" w:hAnsi="Courier New" w:cs="Courier New"/>
          <w:lang w:val="en-US" w:eastAsia="zh-CN"/>
        </w:rPr>
      </w:pPr>
      <w:r>
        <w:rPr>
          <w:rFonts w:hint="default" w:ascii="Courier New" w:hAnsi="Courier New" w:cs="Courier New"/>
          <w:b w:val="0"/>
          <w:bCs w:val="0"/>
          <w:sz w:val="21"/>
          <w:szCs w:val="21"/>
          <w:lang w:val="en-US" w:eastAsia="zh-CN"/>
        </w:rPr>
        <w:t>pinyougou-interface</w:t>
      </w:r>
      <w:r>
        <w:rPr>
          <w:rFonts w:hint="eastAsia" w:ascii="Courier New" w:hAnsi="Courier New" w:cs="Courier New"/>
          <w:b w:val="0"/>
          <w:bCs w:val="0"/>
          <w:sz w:val="21"/>
          <w:szCs w:val="21"/>
          <w:lang w:val="en-US" w:eastAsia="zh-CN"/>
        </w:rPr>
        <w:t>/src/main/java/</w:t>
      </w:r>
      <w:r>
        <w:rPr>
          <w:rFonts w:hint="default" w:ascii="Courier New" w:hAnsi="Courier New" w:cs="Courier New"/>
          <w:lang w:val="en-US" w:eastAsia="zh-CN"/>
        </w:rPr>
        <w:t>com/pinyougou/service包</w:t>
      </w:r>
      <w:r>
        <w:rPr>
          <w:rFonts w:hint="eastAsia" w:ascii="Courier New" w:hAnsi="Courier New" w:cs="Courier New"/>
          <w:lang w:val="en-US" w:eastAsia="zh-CN"/>
        </w:rPr>
        <w:t>下</w:t>
      </w:r>
      <w:r>
        <w:rPr>
          <w:rFonts w:hint="default" w:ascii="Courier New" w:hAnsi="Courier New" w:cs="Courier New"/>
          <w:lang w:val="en-US" w:eastAsia="zh-CN"/>
        </w:rPr>
        <w:t>，创建</w:t>
      </w:r>
      <w:r>
        <w:rPr>
          <w:rFonts w:hint="eastAsia" w:ascii="Courier New" w:hAnsi="Courier New" w:cs="Courier New"/>
          <w:lang w:val="en-US" w:eastAsia="zh-CN"/>
        </w:rPr>
        <w:t>服务</w:t>
      </w:r>
      <w:r>
        <w:rPr>
          <w:rFonts w:hint="default" w:ascii="Courier New" w:hAnsi="Courier New" w:cs="Courier New"/>
          <w:lang w:val="en-US" w:eastAsia="zh-CN"/>
        </w:rPr>
        <w:t>接口</w:t>
      </w:r>
      <w:r>
        <w:rPr>
          <w:rFonts w:hint="eastAsia" w:ascii="Courier New" w:hAnsi="Courier New" w:cs="Courier New"/>
          <w:lang w:val="en-US" w:eastAsia="zh-CN"/>
        </w:rPr>
        <w:t>ItemSearchService.java:</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pageBreakBefore w:val="0"/>
              <w:widowControl/>
              <w:suppressLineNumbers w:val="0"/>
              <w:shd w:val="clear" w:fill="C7EDCC"/>
              <w:kinsoku/>
              <w:wordWrap/>
              <w:overflowPunct/>
              <w:topLinePunct w:val="0"/>
              <w:autoSpaceDE/>
              <w:autoSpaceDN/>
              <w:bidi w:val="0"/>
              <w:adjustRightInd/>
              <w:snapToGrid/>
              <w:spacing w:after="0" w:line="240" w:lineRule="auto"/>
              <w:ind w:left="0" w:leftChars="0" w:right="0" w:rightChars="0" w:firstLine="0" w:firstLineChars="0"/>
              <w:jc w:val="left"/>
              <w:textAlignment w:val="auto"/>
              <w:rPr>
                <w:rFonts w:hint="eastAsia"/>
                <w:sz w:val="21"/>
                <w:szCs w:val="21"/>
                <w:vertAlign w:val="baseline"/>
                <w:lang w:val="en-US" w:eastAsia="zh-CN"/>
              </w:rPr>
            </w:pPr>
            <w:r>
              <w:rPr>
                <w:rFonts w:hint="default" w:ascii="Courier New" w:hAnsi="Courier New" w:cs="Courier New"/>
                <w:b/>
                <w:color w:val="000080"/>
                <w:sz w:val="21"/>
                <w:szCs w:val="21"/>
                <w:shd w:val="clear" w:fill="C7EDCC"/>
              </w:rPr>
              <w:t xml:space="preserve">public interface </w:t>
            </w:r>
            <w:r>
              <w:rPr>
                <w:rFonts w:hint="default" w:ascii="Courier New" w:hAnsi="Courier New" w:cs="Courier New"/>
                <w:color w:val="000000"/>
                <w:sz w:val="21"/>
                <w:szCs w:val="21"/>
                <w:shd w:val="clear" w:fill="C7EDCC"/>
              </w:rPr>
              <w:t>ItemSearchService {</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 </w:t>
            </w:r>
            <w:r>
              <w:rPr>
                <w:rFonts w:hint="eastAsia" w:ascii="宋体" w:hAnsi="宋体" w:eastAsia="宋体" w:cs="宋体"/>
                <w:i/>
                <w:color w:val="808080"/>
                <w:sz w:val="21"/>
                <w:szCs w:val="21"/>
                <w:shd w:val="clear" w:fill="C7EDCC"/>
              </w:rPr>
              <w:t xml:space="preserve">搜索方法 </w:t>
            </w:r>
            <w:r>
              <w:rPr>
                <w:rFonts w:hint="default" w:ascii="Courier New" w:hAnsi="Courier New" w:cs="Courier New"/>
                <w:i/>
                <w:color w:val="808080"/>
                <w:sz w:val="21"/>
                <w:szCs w:val="21"/>
                <w:shd w:val="clear" w:fill="C7EDCC"/>
              </w:rPr>
              <w: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color w:val="000000"/>
                <w:sz w:val="21"/>
                <w:szCs w:val="21"/>
                <w:shd w:val="clear" w:fill="C7EDCC"/>
              </w:rPr>
              <w:t>Map&lt;String,Object&gt; search(Map&lt;String,Object&gt; params);</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w:t>
            </w:r>
          </w:p>
        </w:tc>
      </w:tr>
    </w:tbl>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ascii="Courier New" w:hAnsi="Courier New" w:eastAsia="宋体" w:cs="Courier New"/>
          <w:lang w:val="en-US" w:eastAsia="zh-CN"/>
        </w:rPr>
      </w:pPr>
      <w:r>
        <w:rPr>
          <w:rFonts w:hint="eastAsia" w:ascii="Courier New" w:hAnsi="Courier New" w:cs="Courier New"/>
          <w:lang w:val="en-US" w:eastAsia="zh-CN"/>
        </w:rPr>
        <w:t>pinyougou-search-service/src/main/java/com</w:t>
      </w:r>
      <w:r>
        <w:rPr>
          <w:rFonts w:hint="default" w:ascii="Courier New" w:hAnsi="Courier New" w:cs="Courier New"/>
          <w:lang w:val="en-US" w:eastAsia="zh-CN"/>
        </w:rPr>
        <w:t>/</w:t>
      </w:r>
      <w:r>
        <w:rPr>
          <w:rFonts w:hint="eastAsia" w:ascii="Courier New" w:hAnsi="Courier New" w:cs="Courier New"/>
          <w:lang w:val="en-US" w:eastAsia="zh-CN"/>
        </w:rPr>
        <w:t>pinyougou</w:t>
      </w:r>
      <w:r>
        <w:rPr>
          <w:rFonts w:hint="default" w:ascii="Courier New" w:hAnsi="Courier New" w:cs="Courier New"/>
          <w:lang w:val="en-US" w:eastAsia="zh-CN"/>
        </w:rPr>
        <w:t>/</w:t>
      </w:r>
      <w:r>
        <w:rPr>
          <w:rFonts w:hint="eastAsia" w:ascii="Courier New" w:hAnsi="Courier New" w:cs="Courier New"/>
          <w:lang w:val="en-US" w:eastAsia="zh-CN"/>
        </w:rPr>
        <w:t>search</w:t>
      </w:r>
      <w:r>
        <w:rPr>
          <w:rFonts w:hint="default" w:ascii="Courier New" w:hAnsi="Courier New" w:cs="Courier New"/>
          <w:lang w:val="en-US" w:eastAsia="zh-CN"/>
        </w:rPr>
        <w:t>/</w:t>
      </w:r>
      <w:r>
        <w:rPr>
          <w:rFonts w:hint="eastAsia" w:ascii="Courier New" w:hAnsi="Courier New" w:cs="Courier New"/>
          <w:lang w:val="en-US" w:eastAsia="zh-CN"/>
        </w:rPr>
        <w:t>service</w:t>
      </w:r>
      <w:r>
        <w:rPr>
          <w:rFonts w:hint="default" w:ascii="Courier New" w:hAnsi="Courier New" w:cs="Courier New"/>
          <w:lang w:val="en-US" w:eastAsia="zh-CN"/>
        </w:rPr>
        <w:t>/</w:t>
      </w:r>
      <w:r>
        <w:rPr>
          <w:rFonts w:hint="eastAsia" w:ascii="Courier New" w:hAnsi="Courier New" w:cs="Courier New"/>
          <w:lang w:val="en-US" w:eastAsia="zh-CN"/>
        </w:rPr>
        <w:t>impl包下，创建</w:t>
      </w:r>
      <w:r>
        <w:rPr>
          <w:rFonts w:hint="default" w:ascii="Courier New" w:hAnsi="Courier New" w:cs="Courier New"/>
          <w:lang w:val="en-US" w:eastAsia="zh-CN"/>
        </w:rPr>
        <w:t>服务</w:t>
      </w:r>
      <w:r>
        <w:rPr>
          <w:rFonts w:hint="eastAsia" w:ascii="Courier New" w:hAnsi="Courier New" w:cs="Courier New"/>
          <w:lang w:val="en-US" w:eastAsia="zh-CN"/>
        </w:rPr>
        <w:t>接口</w:t>
      </w:r>
      <w:r>
        <w:rPr>
          <w:rFonts w:hint="default" w:ascii="Courier New" w:hAnsi="Courier New" w:cs="Courier New"/>
          <w:lang w:val="en-US" w:eastAsia="zh-CN"/>
        </w:rPr>
        <w:t>实现</w:t>
      </w:r>
      <w:r>
        <w:rPr>
          <w:rFonts w:hint="eastAsia" w:ascii="Courier New" w:hAnsi="Courier New" w:cs="Courier New"/>
          <w:lang w:val="en-US" w:eastAsia="zh-CN"/>
        </w:rPr>
        <w:t>类</w:t>
      </w:r>
      <w:r>
        <w:rPr>
          <w:rFonts w:hint="default" w:ascii="Courier New" w:hAnsi="Courier New" w:cs="Courier New"/>
          <w:lang w:val="en-US" w:eastAsia="zh-CN"/>
        </w:rPr>
        <w:t>ItemSearchServiceImpl.java</w:t>
      </w:r>
      <w:r>
        <w:rPr>
          <w:rFonts w:hint="eastAsia" w:ascii="Courier New" w:hAnsi="Courier New" w:cs="Courier New"/>
          <w:lang w:val="en-US" w:eastAsia="zh-CN"/>
        </w:rPr>
        <w:t>：</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pageBreakBefore w:val="0"/>
              <w:widowControl/>
              <w:suppressLineNumbers w:val="0"/>
              <w:shd w:val="clear" w:fill="C8EDCC"/>
              <w:kinsoku/>
              <w:wordWrap/>
              <w:overflowPunct/>
              <w:topLinePunct w:val="0"/>
              <w:autoSpaceDE/>
              <w:autoSpaceDN/>
              <w:bidi w:val="0"/>
              <w:adjustRightInd/>
              <w:snapToGrid/>
              <w:spacing w:after="0"/>
              <w:textAlignment w:val="auto"/>
              <w:rPr>
                <w:rFonts w:hint="default" w:ascii="Courier New" w:hAnsi="Courier New" w:cs="Courier New"/>
                <w:sz w:val="15"/>
                <w:szCs w:val="15"/>
                <w:vertAlign w:val="baseline"/>
                <w:lang w:val="en-US" w:eastAsia="zh-CN"/>
              </w:rPr>
            </w:pPr>
            <w:r>
              <w:rPr>
                <w:rFonts w:hint="default" w:ascii="Courier New" w:hAnsi="Courier New" w:cs="Courier New"/>
                <w:i/>
                <w:color w:val="808080"/>
                <w:sz w:val="21"/>
                <w:szCs w:val="21"/>
                <w:shd w:val="clear" w:fill="C8EDCC"/>
              </w:rPr>
              <w:t xml:space="preserve">/** </w:t>
            </w:r>
            <w:r>
              <w:rPr>
                <w:rFonts w:hint="eastAsia" w:ascii="宋体" w:hAnsi="宋体" w:eastAsia="宋体" w:cs="宋体"/>
                <w:i/>
                <w:color w:val="808080"/>
                <w:sz w:val="21"/>
                <w:szCs w:val="21"/>
                <w:shd w:val="clear" w:fill="C8EDCC"/>
              </w:rPr>
              <w:t xml:space="preserve">商品搜索服务接口实现类 </w:t>
            </w:r>
            <w:r>
              <w:rPr>
                <w:rFonts w:hint="default" w:ascii="Courier New" w:hAnsi="Courier New" w:cs="Courier New"/>
                <w:i/>
                <w:color w:val="808080"/>
                <w:sz w:val="21"/>
                <w:szCs w:val="21"/>
                <w:shd w:val="clear" w:fill="C8EDCC"/>
              </w:rPr>
              <w:t>*/</w:t>
            </w:r>
            <w:r>
              <w:rPr>
                <w:rFonts w:hint="default" w:ascii="Courier New" w:hAnsi="Courier New" w:cs="Courier New"/>
                <w:i/>
                <w:color w:val="808080"/>
                <w:sz w:val="21"/>
                <w:szCs w:val="21"/>
                <w:shd w:val="clear" w:fill="C8EDCC"/>
              </w:rPr>
              <w:br w:type="textWrapping"/>
            </w:r>
            <w:r>
              <w:rPr>
                <w:rFonts w:hint="default" w:ascii="Courier New" w:hAnsi="Courier New" w:cs="Courier New"/>
                <w:color w:val="808000"/>
                <w:sz w:val="21"/>
                <w:szCs w:val="21"/>
                <w:shd w:val="clear" w:fill="C8EDCC"/>
              </w:rPr>
              <w:t>@Service</w:t>
            </w:r>
            <w:r>
              <w:rPr>
                <w:rFonts w:hint="default" w:ascii="Courier New" w:hAnsi="Courier New" w:cs="Courier New"/>
                <w:color w:val="000000"/>
                <w:sz w:val="21"/>
                <w:szCs w:val="21"/>
                <w:shd w:val="clear" w:fill="C8EDCC"/>
              </w:rPr>
              <w:t xml:space="preserve">(interfaceName = </w:t>
            </w:r>
            <w:r>
              <w:rPr>
                <w:rFonts w:hint="default" w:ascii="Courier New" w:hAnsi="Courier New" w:cs="Courier New"/>
                <w:b/>
                <w:color w:val="008000"/>
                <w:sz w:val="21"/>
                <w:szCs w:val="21"/>
                <w:shd w:val="clear" w:fill="C8EDCC"/>
              </w:rPr>
              <w:t>"com.pinyougou.service.ItemSearchService"</w:t>
            </w:r>
            <w:r>
              <w:rPr>
                <w:rFonts w:hint="default" w:ascii="Courier New" w:hAnsi="Courier New" w:cs="Courier New"/>
                <w:color w:val="000000"/>
                <w:sz w:val="21"/>
                <w:szCs w:val="21"/>
                <w:shd w:val="clear" w:fill="C8EDCC"/>
              </w:rPr>
              <w:t>)</w:t>
            </w:r>
            <w:r>
              <w:rPr>
                <w:rFonts w:hint="default" w:ascii="Courier New" w:hAnsi="Courier New" w:cs="Courier New"/>
                <w:color w:val="000000"/>
                <w:sz w:val="21"/>
                <w:szCs w:val="21"/>
                <w:shd w:val="clear" w:fill="C8EDCC"/>
              </w:rPr>
              <w:br w:type="textWrapping"/>
            </w:r>
            <w:r>
              <w:rPr>
                <w:rFonts w:hint="default" w:ascii="Courier New" w:hAnsi="Courier New" w:cs="Courier New"/>
                <w:b/>
                <w:color w:val="000080"/>
                <w:sz w:val="21"/>
                <w:szCs w:val="21"/>
                <w:shd w:val="clear" w:fill="C8EDCC"/>
              </w:rPr>
              <w:t xml:space="preserve">public class </w:t>
            </w:r>
            <w:r>
              <w:rPr>
                <w:rFonts w:hint="default" w:ascii="Courier New" w:hAnsi="Courier New" w:cs="Courier New"/>
                <w:color w:val="000000"/>
                <w:sz w:val="21"/>
                <w:szCs w:val="21"/>
                <w:shd w:val="clear" w:fill="C8EDCC"/>
              </w:rPr>
              <w:t xml:space="preserve">ItemSearchServiceImpl </w:t>
            </w:r>
            <w:r>
              <w:rPr>
                <w:rFonts w:hint="default" w:ascii="Courier New" w:hAnsi="Courier New" w:cs="Courier New"/>
                <w:b/>
                <w:color w:val="000080"/>
                <w:sz w:val="21"/>
                <w:szCs w:val="21"/>
                <w:shd w:val="clear" w:fill="C8EDCC"/>
              </w:rPr>
              <w:t xml:space="preserve">implements </w:t>
            </w:r>
            <w:r>
              <w:rPr>
                <w:rFonts w:hint="default" w:ascii="Courier New" w:hAnsi="Courier New" w:cs="Courier New"/>
                <w:color w:val="000000"/>
                <w:sz w:val="21"/>
                <w:szCs w:val="21"/>
                <w:shd w:val="clear" w:fill="C8EDCC"/>
              </w:rPr>
              <w:t>ItemSearchService {</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color w:val="FF0000"/>
                <w:sz w:val="21"/>
                <w:szCs w:val="21"/>
                <w:shd w:val="clear" w:fill="C8EDCC"/>
              </w:rPr>
              <w:t xml:space="preserve"> @Autowired</w:t>
            </w:r>
            <w:r>
              <w:rPr>
                <w:rFonts w:hint="default" w:ascii="Courier New" w:hAnsi="Courier New" w:cs="Courier New"/>
                <w:color w:val="FF0000"/>
                <w:sz w:val="21"/>
                <w:szCs w:val="21"/>
                <w:shd w:val="clear" w:fill="C8EDCC"/>
              </w:rPr>
              <w:br w:type="textWrapping"/>
            </w:r>
            <w:r>
              <w:rPr>
                <w:rFonts w:hint="default" w:ascii="Courier New" w:hAnsi="Courier New" w:cs="Courier New"/>
                <w:color w:val="FF0000"/>
                <w:sz w:val="21"/>
                <w:szCs w:val="21"/>
                <w:shd w:val="clear" w:fill="C8EDCC"/>
              </w:rPr>
              <w:t xml:space="preserve">    </w:t>
            </w:r>
            <w:r>
              <w:rPr>
                <w:rFonts w:hint="default" w:ascii="Courier New" w:hAnsi="Courier New" w:cs="Courier New"/>
                <w:b/>
                <w:color w:val="FF0000"/>
                <w:sz w:val="21"/>
                <w:szCs w:val="21"/>
                <w:shd w:val="clear" w:fill="C8EDCC"/>
              </w:rPr>
              <w:t xml:space="preserve">private </w:t>
            </w:r>
            <w:r>
              <w:rPr>
                <w:rFonts w:hint="default" w:ascii="Courier New" w:hAnsi="Courier New" w:cs="Courier New"/>
                <w:color w:val="FF0000"/>
                <w:sz w:val="21"/>
                <w:szCs w:val="21"/>
                <w:shd w:val="clear" w:fill="C8EDCC"/>
              </w:rPr>
              <w:t xml:space="preserve">ElasticsearchTemplate </w:t>
            </w:r>
            <w:r>
              <w:rPr>
                <w:rFonts w:hint="default" w:ascii="Courier New" w:hAnsi="Courier New" w:cs="Courier New"/>
                <w:b/>
                <w:color w:val="FF0000"/>
                <w:sz w:val="21"/>
                <w:szCs w:val="21"/>
                <w:shd w:val="clear" w:fill="C8EDCC"/>
              </w:rPr>
              <w:t>esTemplate</w:t>
            </w:r>
            <w:r>
              <w:rPr>
                <w:rFonts w:hint="default" w:ascii="Courier New" w:hAnsi="Courier New" w:cs="Courier New"/>
                <w:color w:val="FF0000"/>
                <w:sz w:val="21"/>
                <w:szCs w:val="21"/>
                <w:shd w:val="clear" w:fill="C8EDCC"/>
              </w:rPr>
              <w:t>;</w:t>
            </w:r>
            <w:r>
              <w:rPr>
                <w:rFonts w:hint="default" w:ascii="Courier New" w:hAnsi="Courier New" w:cs="Courier New"/>
                <w:color w:val="FF0000"/>
                <w:sz w:val="21"/>
                <w:szCs w:val="21"/>
                <w:shd w:val="clear" w:fill="C8EDCC"/>
              </w:rPr>
              <w:br w:type="textWrapping"/>
            </w:r>
            <w:r>
              <w:rPr>
                <w:rFonts w:hint="default" w:ascii="Courier New" w:hAnsi="Courier New" w:cs="Courier New"/>
                <w:color w:val="FF0000"/>
                <w:sz w:val="21"/>
                <w:szCs w:val="21"/>
                <w:shd w:val="clear" w:fill="C8EDCC"/>
              </w:rPr>
              <w:t xml:space="preserve">    @Autowired</w:t>
            </w:r>
            <w:r>
              <w:rPr>
                <w:rFonts w:hint="default" w:ascii="Courier New" w:hAnsi="Courier New" w:cs="Courier New"/>
                <w:color w:val="FF0000"/>
                <w:sz w:val="21"/>
                <w:szCs w:val="21"/>
                <w:shd w:val="clear" w:fill="C8EDCC"/>
              </w:rPr>
              <w:br w:type="textWrapping"/>
            </w:r>
            <w:r>
              <w:rPr>
                <w:rFonts w:hint="default" w:ascii="Courier New" w:hAnsi="Courier New" w:cs="Courier New"/>
                <w:color w:val="FF0000"/>
                <w:sz w:val="21"/>
                <w:szCs w:val="21"/>
                <w:shd w:val="clear" w:fill="C8EDCC"/>
              </w:rPr>
              <w:t xml:space="preserve">    </w:t>
            </w:r>
            <w:r>
              <w:rPr>
                <w:rFonts w:hint="default" w:ascii="Courier New" w:hAnsi="Courier New" w:cs="Courier New"/>
                <w:b/>
                <w:color w:val="FF0000"/>
                <w:sz w:val="21"/>
                <w:szCs w:val="21"/>
                <w:shd w:val="clear" w:fill="C8EDCC"/>
              </w:rPr>
              <w:t xml:space="preserve">private </w:t>
            </w:r>
            <w:r>
              <w:rPr>
                <w:rFonts w:hint="default" w:ascii="Courier New" w:hAnsi="Courier New" w:cs="Courier New"/>
                <w:color w:val="FF0000"/>
                <w:sz w:val="21"/>
                <w:szCs w:val="21"/>
                <w:shd w:val="clear" w:fill="C8EDCC"/>
              </w:rPr>
              <w:t xml:space="preserve">EsItemDao </w:t>
            </w:r>
            <w:r>
              <w:rPr>
                <w:rFonts w:hint="default" w:ascii="Courier New" w:hAnsi="Courier New" w:cs="Courier New"/>
                <w:b/>
                <w:color w:val="FF0000"/>
                <w:sz w:val="21"/>
                <w:szCs w:val="21"/>
                <w:shd w:val="clear" w:fill="C8EDCC"/>
              </w:rPr>
              <w:t>esItemDao</w:t>
            </w:r>
            <w:r>
              <w:rPr>
                <w:rFonts w:hint="default" w:ascii="Courier New" w:hAnsi="Courier New" w:cs="Courier New"/>
                <w:color w:val="FF0000"/>
                <w:sz w:val="21"/>
                <w:szCs w:val="21"/>
                <w:shd w:val="clear" w:fill="C8EDCC"/>
              </w:rPr>
              <w:t>;</w:t>
            </w:r>
            <w:r>
              <w:rPr>
                <w:rFonts w:hint="default" w:ascii="Courier New" w:hAnsi="Courier New" w:cs="Courier New"/>
                <w:color w:val="FF0000"/>
                <w:sz w:val="21"/>
                <w:szCs w:val="21"/>
                <w:shd w:val="clear" w:fill="C8EDCC"/>
              </w:rPr>
              <w:br w:type="textWrapping"/>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i/>
                <w:color w:val="808080"/>
                <w:sz w:val="21"/>
                <w:szCs w:val="21"/>
                <w:shd w:val="clear" w:fill="C8EDCC"/>
              </w:rPr>
              <w:t xml:space="preserve">/** </w:t>
            </w:r>
            <w:r>
              <w:rPr>
                <w:rFonts w:hint="eastAsia" w:ascii="宋体" w:hAnsi="宋体" w:eastAsia="宋体" w:cs="宋体"/>
                <w:i/>
                <w:color w:val="808080"/>
                <w:sz w:val="21"/>
                <w:szCs w:val="21"/>
                <w:shd w:val="clear" w:fill="C8EDCC"/>
              </w:rPr>
              <w:t xml:space="preserve">搜索方法 </w:t>
            </w:r>
            <w:r>
              <w:rPr>
                <w:rFonts w:hint="default" w:ascii="Courier New" w:hAnsi="Courier New" w:cs="Courier New"/>
                <w:i/>
                <w:color w:val="808080"/>
                <w:sz w:val="21"/>
                <w:szCs w:val="21"/>
                <w:shd w:val="clear" w:fill="C8EDCC"/>
              </w:rPr>
              <w:t>*/</w:t>
            </w:r>
            <w:r>
              <w:rPr>
                <w:rFonts w:hint="default" w:ascii="Courier New" w:hAnsi="Courier New" w:cs="Courier New"/>
                <w:i/>
                <w:color w:val="808080"/>
                <w:sz w:val="21"/>
                <w:szCs w:val="21"/>
                <w:shd w:val="clear" w:fill="C8EDCC"/>
              </w:rPr>
              <w:br w:type="textWrapping"/>
            </w:r>
            <w:r>
              <w:rPr>
                <w:rFonts w:hint="default" w:ascii="Courier New" w:hAnsi="Courier New" w:cs="Courier New"/>
                <w:i/>
                <w:color w:val="808080"/>
                <w:sz w:val="21"/>
                <w:szCs w:val="21"/>
                <w:shd w:val="clear" w:fill="C8EDCC"/>
              </w:rPr>
              <w:t xml:space="preserve">    </w:t>
            </w:r>
            <w:r>
              <w:rPr>
                <w:rFonts w:hint="default" w:ascii="Courier New" w:hAnsi="Courier New" w:cs="Courier New"/>
                <w:color w:val="808000"/>
                <w:sz w:val="21"/>
                <w:szCs w:val="21"/>
                <w:shd w:val="clear" w:fill="C8EDCC"/>
              </w:rPr>
              <w:t>@Override</w:t>
            </w:r>
            <w:r>
              <w:rPr>
                <w:rFonts w:hint="default" w:ascii="Courier New" w:hAnsi="Courier New" w:cs="Courier New"/>
                <w:color w:val="808000"/>
                <w:sz w:val="21"/>
                <w:szCs w:val="21"/>
                <w:shd w:val="clear" w:fill="C8EDCC"/>
              </w:rPr>
              <w:br w:type="textWrapping"/>
            </w:r>
            <w:r>
              <w:rPr>
                <w:rFonts w:hint="default" w:ascii="Courier New" w:hAnsi="Courier New" w:cs="Courier New"/>
                <w:color w:val="808000"/>
                <w:sz w:val="21"/>
                <w:szCs w:val="21"/>
                <w:shd w:val="clear" w:fill="C8EDCC"/>
              </w:rPr>
              <w:t xml:space="preserve">    </w:t>
            </w:r>
            <w:r>
              <w:rPr>
                <w:rFonts w:hint="default" w:ascii="Courier New" w:hAnsi="Courier New" w:cs="Courier New"/>
                <w:b/>
                <w:color w:val="000080"/>
                <w:sz w:val="21"/>
                <w:szCs w:val="21"/>
                <w:shd w:val="clear" w:fill="C8EDCC"/>
              </w:rPr>
              <w:t xml:space="preserve">public </w:t>
            </w:r>
            <w:r>
              <w:rPr>
                <w:rFonts w:hint="default" w:ascii="Courier New" w:hAnsi="Courier New" w:cs="Courier New"/>
                <w:color w:val="000000"/>
                <w:sz w:val="21"/>
                <w:szCs w:val="21"/>
                <w:shd w:val="clear" w:fill="C8EDCC"/>
              </w:rPr>
              <w:t>Map&lt;String, Object&gt; search(Map&lt;String,Object&gt; params) {</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i/>
                <w:color w:val="808080"/>
                <w:sz w:val="21"/>
                <w:szCs w:val="21"/>
                <w:shd w:val="clear" w:fill="C8EDCC"/>
              </w:rPr>
              <w:t xml:space="preserve">/** </w:t>
            </w:r>
            <w:r>
              <w:rPr>
                <w:rFonts w:hint="eastAsia" w:ascii="宋体" w:hAnsi="宋体" w:eastAsia="宋体" w:cs="宋体"/>
                <w:i/>
                <w:color w:val="808080"/>
                <w:sz w:val="21"/>
                <w:szCs w:val="21"/>
                <w:shd w:val="clear" w:fill="C8EDCC"/>
              </w:rPr>
              <w:t xml:space="preserve">获取查询关键字 </w:t>
            </w:r>
            <w:r>
              <w:rPr>
                <w:rFonts w:hint="default" w:ascii="Courier New" w:hAnsi="Courier New" w:cs="Courier New"/>
                <w:i/>
                <w:color w:val="808080"/>
                <w:sz w:val="21"/>
                <w:szCs w:val="21"/>
                <w:shd w:val="clear" w:fill="C8EDCC"/>
              </w:rPr>
              <w:t>*/</w:t>
            </w:r>
            <w:r>
              <w:rPr>
                <w:rFonts w:hint="default" w:ascii="Courier New" w:hAnsi="Courier New" w:cs="Courier New"/>
                <w:i/>
                <w:color w:val="808080"/>
                <w:sz w:val="21"/>
                <w:szCs w:val="21"/>
                <w:shd w:val="clear" w:fill="C8EDCC"/>
              </w:rPr>
              <w:br w:type="textWrapping"/>
            </w:r>
            <w:r>
              <w:rPr>
                <w:rFonts w:hint="default" w:ascii="Courier New" w:hAnsi="Courier New" w:cs="Courier New"/>
                <w:i/>
                <w:color w:val="808080"/>
                <w:sz w:val="21"/>
                <w:szCs w:val="21"/>
                <w:shd w:val="clear" w:fill="C8EDCC"/>
              </w:rPr>
              <w:t xml:space="preserve">        </w:t>
            </w:r>
            <w:r>
              <w:rPr>
                <w:rFonts w:hint="default" w:ascii="Courier New" w:hAnsi="Courier New" w:cs="Courier New"/>
                <w:color w:val="000000"/>
                <w:sz w:val="21"/>
                <w:szCs w:val="21"/>
                <w:shd w:val="clear" w:fill="C8EDCC"/>
              </w:rPr>
              <w:t>String keywords = (String)params.get(</w:t>
            </w:r>
            <w:r>
              <w:rPr>
                <w:rFonts w:hint="default" w:ascii="Courier New" w:hAnsi="Courier New" w:cs="Courier New"/>
                <w:b/>
                <w:color w:val="008000"/>
                <w:sz w:val="21"/>
                <w:szCs w:val="21"/>
                <w:shd w:val="clear" w:fill="C8EDCC"/>
              </w:rPr>
              <w:t>"keywords"</w:t>
            </w:r>
            <w:r>
              <w:rPr>
                <w:rFonts w:hint="default" w:ascii="Courier New" w:hAnsi="Courier New" w:cs="Courier New"/>
                <w:color w:val="000000"/>
                <w:sz w:val="21"/>
                <w:szCs w:val="21"/>
                <w:shd w:val="clear" w:fill="C8EDCC"/>
              </w:rPr>
              <w: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b w:val="0"/>
                <w:bCs w:val="0"/>
                <w:i/>
                <w:color w:val="FF0000"/>
                <w:sz w:val="18"/>
                <w:szCs w:val="18"/>
                <w:shd w:val="clear" w:fill="C8EDCC"/>
              </w:rPr>
              <w:t xml:space="preserve">// </w:t>
            </w:r>
            <w:r>
              <w:rPr>
                <w:rFonts w:hint="eastAsia" w:ascii="宋体" w:hAnsi="宋体" w:eastAsia="宋体" w:cs="宋体"/>
                <w:b w:val="0"/>
                <w:bCs w:val="0"/>
                <w:i/>
                <w:color w:val="FF0000"/>
                <w:sz w:val="18"/>
                <w:szCs w:val="18"/>
                <w:shd w:val="clear" w:fill="C8EDCC"/>
              </w:rPr>
              <w:t>创建原生的搜索条件构建对象</w:t>
            </w:r>
            <w:r>
              <w:rPr>
                <w:rFonts w:hint="eastAsia" w:ascii="宋体" w:hAnsi="宋体" w:eastAsia="宋体" w:cs="宋体"/>
                <w:b w:val="0"/>
                <w:bCs w:val="0"/>
                <w:i/>
                <w:color w:val="FF0000"/>
                <w:sz w:val="18"/>
                <w:szCs w:val="18"/>
                <w:shd w:val="clear" w:fill="C8EDCC"/>
              </w:rPr>
              <w:br w:type="textWrapping"/>
            </w:r>
            <w:r>
              <w:rPr>
                <w:rFonts w:hint="eastAsia" w:ascii="宋体" w:hAnsi="宋体" w:eastAsia="宋体" w:cs="宋体"/>
                <w:b w:val="0"/>
                <w:bCs w:val="0"/>
                <w:i/>
                <w:color w:val="FF0000"/>
                <w:sz w:val="18"/>
                <w:szCs w:val="18"/>
                <w:shd w:val="clear" w:fill="C8EDCC"/>
              </w:rPr>
              <w:t xml:space="preserve">        </w:t>
            </w:r>
            <w:r>
              <w:rPr>
                <w:rFonts w:hint="default" w:cs="宋体"/>
                <w:b w:val="0"/>
                <w:bCs w:val="0"/>
                <w:i/>
                <w:color w:val="FF0000"/>
                <w:sz w:val="18"/>
                <w:szCs w:val="18"/>
                <w:shd w:val="clear" w:fill="C8EDCC"/>
                <w:lang w:val="en-US"/>
              </w:rPr>
              <w:t xml:space="preserve"> </w:t>
            </w:r>
            <w:r>
              <w:rPr>
                <w:rFonts w:hint="default" w:ascii="Courier New" w:hAnsi="Courier New" w:cs="Courier New"/>
                <w:b w:val="0"/>
                <w:bCs w:val="0"/>
                <w:color w:val="FF0000"/>
                <w:sz w:val="18"/>
                <w:szCs w:val="18"/>
                <w:shd w:val="clear" w:fill="C8EDCC"/>
              </w:rPr>
              <w:t>NativeSearchQueryBuilder builder = new NativeSearchQueryBuilder();</w:t>
            </w:r>
            <w:r>
              <w:rPr>
                <w:rFonts w:hint="default" w:ascii="Courier New" w:hAnsi="Courier New" w:cs="Courier New"/>
                <w:b w:val="0"/>
                <w:bCs w:val="0"/>
                <w:color w:val="FF0000"/>
                <w:sz w:val="21"/>
                <w:szCs w:val="21"/>
                <w:shd w:val="clear" w:fill="C8EDCC"/>
              </w:rPr>
              <w:br w:type="textWrapping"/>
            </w:r>
            <w:r>
              <w:rPr>
                <w:rFonts w:hint="default" w:ascii="Courier New" w:hAnsi="Courier New" w:cs="Courier New"/>
                <w:b w:val="0"/>
                <w:bCs w:val="0"/>
                <w:color w:val="FF0000"/>
                <w:sz w:val="21"/>
                <w:szCs w:val="21"/>
                <w:shd w:val="clear" w:fill="C8EDCC"/>
              </w:rPr>
              <w:t xml:space="preserve">        </w:t>
            </w:r>
            <w:r>
              <w:rPr>
                <w:rFonts w:hint="default" w:ascii="Courier New" w:hAnsi="Courier New" w:cs="Courier New"/>
                <w:b w:val="0"/>
                <w:bCs w:val="0"/>
                <w:i/>
                <w:color w:val="FF0000"/>
                <w:sz w:val="21"/>
                <w:szCs w:val="21"/>
                <w:shd w:val="clear" w:fill="C8EDCC"/>
              </w:rPr>
              <w:t xml:space="preserve">// </w:t>
            </w:r>
            <w:r>
              <w:rPr>
                <w:rFonts w:hint="eastAsia" w:ascii="宋体" w:hAnsi="宋体" w:eastAsia="宋体" w:cs="宋体"/>
                <w:b w:val="0"/>
                <w:bCs w:val="0"/>
                <w:i/>
                <w:color w:val="FF0000"/>
                <w:sz w:val="21"/>
                <w:szCs w:val="21"/>
                <w:shd w:val="clear" w:fill="C8EDCC"/>
              </w:rPr>
              <w:t>设置默认搜索全部</w:t>
            </w:r>
            <w:r>
              <w:rPr>
                <w:rFonts w:hint="eastAsia" w:ascii="宋体" w:hAnsi="宋体" w:eastAsia="宋体" w:cs="宋体"/>
                <w:b w:val="0"/>
                <w:bCs w:val="0"/>
                <w:i/>
                <w:color w:val="FF0000"/>
                <w:sz w:val="21"/>
                <w:szCs w:val="21"/>
                <w:shd w:val="clear" w:fill="C8EDCC"/>
              </w:rPr>
              <w:br w:type="textWrapping"/>
            </w:r>
            <w:r>
              <w:rPr>
                <w:rFonts w:hint="eastAsia" w:ascii="宋体" w:hAnsi="宋体" w:eastAsia="宋体" w:cs="宋体"/>
                <w:b w:val="0"/>
                <w:bCs w:val="0"/>
                <w:i/>
                <w:color w:val="FF0000"/>
                <w:sz w:val="21"/>
                <w:szCs w:val="21"/>
                <w:shd w:val="clear" w:fill="C8EDCC"/>
              </w:rPr>
              <w:t xml:space="preserve">        </w:t>
            </w:r>
            <w:r>
              <w:rPr>
                <w:rFonts w:hint="default" w:ascii="Courier New" w:hAnsi="Courier New" w:cs="Courier New"/>
                <w:b w:val="0"/>
                <w:bCs w:val="0"/>
                <w:color w:val="FF0000"/>
                <w:sz w:val="21"/>
                <w:szCs w:val="21"/>
                <w:shd w:val="clear" w:fill="C8EDCC"/>
              </w:rPr>
              <w:t>builder.withQuery(QueryBuilders.</w:t>
            </w:r>
            <w:r>
              <w:rPr>
                <w:rFonts w:hint="default" w:ascii="Courier New" w:hAnsi="Courier New" w:cs="Courier New"/>
                <w:b w:val="0"/>
                <w:bCs w:val="0"/>
                <w:i/>
                <w:color w:val="FF0000"/>
                <w:sz w:val="21"/>
                <w:szCs w:val="21"/>
                <w:shd w:val="clear" w:fill="C8EDCC"/>
              </w:rPr>
              <w:t>matchAllQuery</w:t>
            </w:r>
            <w:r>
              <w:rPr>
                <w:rFonts w:hint="default" w:ascii="Courier New" w:hAnsi="Courier New" w:cs="Courier New"/>
                <w:b w:val="0"/>
                <w:bCs w:val="0"/>
                <w:color w:val="FF0000"/>
                <w:sz w:val="21"/>
                <w:szCs w:val="21"/>
                <w:shd w:val="clear" w:fill="C8EDCC"/>
              </w:rPr>
              <w:t>());</w:t>
            </w:r>
            <w:r>
              <w:rPr>
                <w:rFonts w:hint="default" w:ascii="Courier New" w:hAnsi="Courier New" w:cs="Courier New"/>
                <w:b/>
                <w:bCs/>
                <w:color w:val="FF0000"/>
                <w:sz w:val="21"/>
                <w:szCs w:val="21"/>
                <w:shd w:val="clear" w:fill="C8EDCC"/>
              </w:rPr>
              <w:br w:type="textWrapping"/>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i/>
                <w:color w:val="808080"/>
                <w:sz w:val="21"/>
                <w:szCs w:val="21"/>
                <w:shd w:val="clear" w:fill="C8EDCC"/>
              </w:rPr>
              <w:t xml:space="preserve">/** </w:t>
            </w:r>
            <w:r>
              <w:rPr>
                <w:rFonts w:hint="eastAsia" w:ascii="宋体" w:hAnsi="宋体" w:eastAsia="宋体" w:cs="宋体"/>
                <w:i/>
                <w:color w:val="808080"/>
                <w:sz w:val="21"/>
                <w:szCs w:val="21"/>
                <w:shd w:val="clear" w:fill="C8EDCC"/>
              </w:rPr>
              <w:t xml:space="preserve">判断检索关键字是否为空 </w:t>
            </w:r>
            <w:r>
              <w:rPr>
                <w:rFonts w:hint="default" w:ascii="Courier New" w:hAnsi="Courier New" w:cs="Courier New"/>
                <w:i/>
                <w:color w:val="808080"/>
                <w:sz w:val="21"/>
                <w:szCs w:val="21"/>
                <w:shd w:val="clear" w:fill="C8EDCC"/>
              </w:rPr>
              <w:t>*/</w:t>
            </w:r>
            <w:r>
              <w:rPr>
                <w:rFonts w:hint="default" w:ascii="Courier New" w:hAnsi="Courier New" w:cs="Courier New"/>
                <w:i/>
                <w:color w:val="808080"/>
                <w:sz w:val="21"/>
                <w:szCs w:val="21"/>
                <w:shd w:val="clear" w:fill="C8EDCC"/>
              </w:rPr>
              <w:br w:type="textWrapping"/>
            </w:r>
            <w:r>
              <w:rPr>
                <w:rFonts w:hint="default" w:ascii="Courier New" w:hAnsi="Courier New" w:cs="Courier New"/>
                <w:i/>
                <w:color w:val="808080"/>
                <w:sz w:val="21"/>
                <w:szCs w:val="21"/>
                <w:shd w:val="clear" w:fill="C8EDCC"/>
              </w:rPr>
              <w:t xml:space="preserve">        </w:t>
            </w:r>
            <w:r>
              <w:rPr>
                <w:rFonts w:hint="default" w:ascii="Courier New" w:hAnsi="Courier New" w:cs="Courier New"/>
                <w:b/>
                <w:color w:val="000080"/>
                <w:sz w:val="21"/>
                <w:szCs w:val="21"/>
                <w:shd w:val="clear" w:fill="C8EDCC"/>
              </w:rPr>
              <w:t xml:space="preserve">if </w:t>
            </w:r>
            <w:r>
              <w:rPr>
                <w:rFonts w:hint="default" w:ascii="Courier New" w:hAnsi="Courier New" w:cs="Courier New"/>
                <w:color w:val="000000"/>
                <w:sz w:val="21"/>
                <w:szCs w:val="21"/>
                <w:shd w:val="clear" w:fill="C8EDCC"/>
              </w:rPr>
              <w:t>(StringUtils.</w:t>
            </w:r>
            <w:r>
              <w:rPr>
                <w:rFonts w:hint="default" w:ascii="Courier New" w:hAnsi="Courier New" w:cs="Courier New"/>
                <w:i/>
                <w:color w:val="000000"/>
                <w:sz w:val="21"/>
                <w:szCs w:val="21"/>
                <w:shd w:val="clear" w:fill="C8EDCC"/>
              </w:rPr>
              <w:t>isNoneBlank</w:t>
            </w:r>
            <w:r>
              <w:rPr>
                <w:rFonts w:hint="default" w:ascii="Courier New" w:hAnsi="Courier New" w:cs="Courier New"/>
                <w:color w:val="000000"/>
                <w:sz w:val="21"/>
                <w:szCs w:val="21"/>
                <w:shd w:val="clear" w:fill="C8EDCC"/>
              </w:rPr>
              <w:t>(keywords)) {</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b w:val="0"/>
                <w:bCs w:val="0"/>
                <w:i/>
                <w:color w:val="FF0000"/>
                <w:sz w:val="21"/>
                <w:szCs w:val="21"/>
                <w:shd w:val="clear" w:fill="C8EDCC"/>
              </w:rPr>
              <w:t xml:space="preserve">// </w:t>
            </w:r>
            <w:r>
              <w:rPr>
                <w:rFonts w:hint="eastAsia" w:ascii="宋体" w:hAnsi="宋体" w:eastAsia="宋体" w:cs="宋体"/>
                <w:b w:val="0"/>
                <w:bCs w:val="0"/>
                <w:i/>
                <w:color w:val="FF0000"/>
                <w:sz w:val="21"/>
                <w:szCs w:val="21"/>
                <w:shd w:val="clear" w:fill="C8EDCC"/>
              </w:rPr>
              <w:t>设置根据条件匹配查询</w:t>
            </w:r>
            <w:r>
              <w:rPr>
                <w:rFonts w:hint="default" w:ascii="Courier New" w:hAnsi="Courier New" w:cs="Courier New"/>
                <w:b w:val="0"/>
                <w:bCs w:val="0"/>
                <w:i/>
                <w:color w:val="FF0000"/>
                <w:sz w:val="21"/>
                <w:szCs w:val="21"/>
                <w:shd w:val="clear" w:fill="C8EDCC"/>
              </w:rPr>
              <w:t xml:space="preserve">: keywords </w:t>
            </w:r>
            <w:r>
              <w:rPr>
                <w:rFonts w:hint="eastAsia" w:ascii="宋体" w:hAnsi="宋体" w:eastAsia="宋体" w:cs="宋体"/>
                <w:b w:val="0"/>
                <w:bCs w:val="0"/>
                <w:i/>
                <w:color w:val="FF0000"/>
                <w:sz w:val="21"/>
                <w:szCs w:val="21"/>
                <w:shd w:val="clear" w:fill="C8EDCC"/>
              </w:rPr>
              <w:t>复制</w:t>
            </w:r>
            <w:r>
              <w:rPr>
                <w:rFonts w:hint="default" w:ascii="Courier New" w:hAnsi="Courier New" w:cs="Courier New"/>
                <w:b w:val="0"/>
                <w:bCs w:val="0"/>
                <w:i/>
                <w:color w:val="FF0000"/>
                <w:sz w:val="21"/>
                <w:szCs w:val="21"/>
                <w:shd w:val="clear" w:fill="C8EDCC"/>
              </w:rPr>
              <w:t>Field</w:t>
            </w:r>
            <w:r>
              <w:rPr>
                <w:rFonts w:hint="default" w:ascii="Courier New" w:hAnsi="Courier New" w:cs="Courier New"/>
                <w:b w:val="0"/>
                <w:bCs w:val="0"/>
                <w:i/>
                <w:color w:val="FF0000"/>
                <w:sz w:val="21"/>
                <w:szCs w:val="21"/>
                <w:shd w:val="clear" w:fill="C8EDCC"/>
              </w:rPr>
              <w:br w:type="textWrapping"/>
            </w:r>
            <w:r>
              <w:rPr>
                <w:rFonts w:hint="default" w:ascii="Courier New" w:hAnsi="Courier New" w:cs="Courier New"/>
                <w:b w:val="0"/>
                <w:bCs w:val="0"/>
                <w:i/>
                <w:color w:val="FF0000"/>
                <w:sz w:val="21"/>
                <w:szCs w:val="21"/>
                <w:shd w:val="clear" w:fill="C8EDCC"/>
              </w:rPr>
              <w:t xml:space="preserve">            </w:t>
            </w:r>
            <w:r>
              <w:rPr>
                <w:rFonts w:hint="default" w:ascii="Courier New" w:hAnsi="Courier New" w:cs="Courier New"/>
                <w:b w:val="0"/>
                <w:bCs w:val="0"/>
                <w:color w:val="FF0000"/>
                <w:sz w:val="21"/>
                <w:szCs w:val="21"/>
                <w:shd w:val="clear" w:fill="C8EDCC"/>
              </w:rPr>
              <w:t>builder.withQuery(QueryBuilders</w:t>
            </w:r>
            <w:r>
              <w:rPr>
                <w:rFonts w:hint="default" w:ascii="Courier New" w:hAnsi="Courier New" w:cs="Courier New"/>
                <w:b w:val="0"/>
                <w:bCs w:val="0"/>
                <w:color w:val="FF0000"/>
                <w:sz w:val="21"/>
                <w:szCs w:val="21"/>
                <w:shd w:val="clear" w:fill="C8EDCC"/>
              </w:rPr>
              <w:br w:type="textWrapping"/>
            </w:r>
            <w:r>
              <w:rPr>
                <w:rFonts w:hint="default" w:ascii="Courier New" w:hAnsi="Courier New" w:cs="Courier New"/>
                <w:b w:val="0"/>
                <w:bCs w:val="0"/>
                <w:color w:val="FF0000"/>
                <w:sz w:val="21"/>
                <w:szCs w:val="21"/>
                <w:shd w:val="clear" w:fill="C8EDCC"/>
              </w:rPr>
              <w:t xml:space="preserve">                    .</w:t>
            </w:r>
            <w:r>
              <w:rPr>
                <w:rFonts w:hint="default" w:ascii="Courier New" w:hAnsi="Courier New" w:cs="Courier New"/>
                <w:b w:val="0"/>
                <w:bCs w:val="0"/>
                <w:i/>
                <w:color w:val="FF0000"/>
                <w:sz w:val="21"/>
                <w:szCs w:val="21"/>
                <w:shd w:val="clear" w:fill="C8EDCC"/>
              </w:rPr>
              <w:t>matchQuery</w:t>
            </w:r>
            <w:r>
              <w:rPr>
                <w:rFonts w:hint="default" w:ascii="Courier New" w:hAnsi="Courier New" w:cs="Courier New"/>
                <w:b w:val="0"/>
                <w:bCs w:val="0"/>
                <w:color w:val="FF0000"/>
                <w:sz w:val="21"/>
                <w:szCs w:val="21"/>
                <w:shd w:val="clear" w:fill="C8EDCC"/>
              </w:rPr>
              <w:t>("keywords", keywords));</w:t>
            </w:r>
            <w:r>
              <w:rPr>
                <w:rFonts w:hint="default" w:ascii="Courier New" w:hAnsi="Courier New" w:cs="Courier New"/>
                <w:b w:val="0"/>
                <w:bCs w:val="0"/>
                <w:color w:val="FF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color w:val="FF0000"/>
                <w:sz w:val="21"/>
                <w:szCs w:val="21"/>
                <w:shd w:val="clear" w:fill="C8EDCC"/>
              </w:rPr>
              <w:t xml:space="preserve"> </w:t>
            </w:r>
            <w:r>
              <w:rPr>
                <w:rFonts w:hint="default" w:ascii="Courier New" w:hAnsi="Courier New" w:cs="Courier New"/>
                <w:i/>
                <w:color w:val="FF0000"/>
                <w:sz w:val="21"/>
                <w:szCs w:val="21"/>
                <w:shd w:val="clear" w:fill="C8EDCC"/>
              </w:rPr>
              <w:t xml:space="preserve">// </w:t>
            </w:r>
            <w:r>
              <w:rPr>
                <w:rFonts w:hint="eastAsia" w:ascii="宋体" w:hAnsi="宋体" w:eastAsia="宋体" w:cs="宋体"/>
                <w:i/>
                <w:color w:val="FF0000"/>
                <w:sz w:val="21"/>
                <w:szCs w:val="21"/>
                <w:shd w:val="clear" w:fill="C8EDCC"/>
              </w:rPr>
              <w:t>构建搜索查询对象</w:t>
            </w:r>
            <w:r>
              <w:rPr>
                <w:rFonts w:hint="eastAsia" w:ascii="宋体" w:hAnsi="宋体" w:eastAsia="宋体" w:cs="宋体"/>
                <w:i/>
                <w:color w:val="FF0000"/>
                <w:sz w:val="21"/>
                <w:szCs w:val="21"/>
                <w:shd w:val="clear" w:fill="C8EDCC"/>
              </w:rPr>
              <w:br w:type="textWrapping"/>
            </w:r>
            <w:r>
              <w:rPr>
                <w:rFonts w:hint="eastAsia" w:ascii="宋体" w:hAnsi="宋体" w:eastAsia="宋体" w:cs="宋体"/>
                <w:i/>
                <w:color w:val="FF0000"/>
                <w:sz w:val="21"/>
                <w:szCs w:val="21"/>
                <w:shd w:val="clear" w:fill="C8EDCC"/>
              </w:rPr>
              <w:t xml:space="preserve">        </w:t>
            </w:r>
            <w:r>
              <w:rPr>
                <w:rFonts w:hint="default" w:ascii="Courier New" w:hAnsi="Courier New" w:cs="Courier New"/>
                <w:color w:val="FF0000"/>
                <w:sz w:val="21"/>
                <w:szCs w:val="21"/>
                <w:shd w:val="clear" w:fill="C8EDCC"/>
              </w:rPr>
              <w:t>SearchQuery query = builder.build();</w:t>
            </w:r>
            <w:r>
              <w:rPr>
                <w:rFonts w:hint="default" w:ascii="Courier New" w:hAnsi="Courier New" w:cs="Courier New"/>
                <w:color w:val="FF0000"/>
                <w:sz w:val="21"/>
                <w:szCs w:val="21"/>
                <w:shd w:val="clear" w:fill="C8EDCC"/>
              </w:rPr>
              <w:br w:type="textWrapping"/>
            </w:r>
            <w:r>
              <w:rPr>
                <w:rFonts w:hint="default" w:ascii="Courier New" w:hAnsi="Courier New" w:cs="Courier New"/>
                <w:color w:val="FF0000"/>
                <w:sz w:val="21"/>
                <w:szCs w:val="21"/>
                <w:shd w:val="clear" w:fill="C8EDCC"/>
              </w:rPr>
              <w:t xml:space="preserve">        </w:t>
            </w:r>
            <w:r>
              <w:rPr>
                <w:rFonts w:hint="default" w:ascii="Courier New" w:hAnsi="Courier New" w:cs="Courier New"/>
                <w:i/>
                <w:color w:val="FF0000"/>
                <w:sz w:val="21"/>
                <w:szCs w:val="21"/>
                <w:shd w:val="clear" w:fill="C8EDCC"/>
              </w:rPr>
              <w:t xml:space="preserve">// </w:t>
            </w:r>
            <w:r>
              <w:rPr>
                <w:rFonts w:hint="eastAsia" w:ascii="宋体" w:hAnsi="宋体" w:eastAsia="宋体" w:cs="宋体"/>
                <w:i/>
                <w:color w:val="FF0000"/>
                <w:sz w:val="21"/>
                <w:szCs w:val="21"/>
                <w:shd w:val="clear" w:fill="C8EDCC"/>
              </w:rPr>
              <w:t>分页查询，得到合计分页对象</w:t>
            </w:r>
            <w:r>
              <w:rPr>
                <w:rFonts w:hint="eastAsia" w:ascii="宋体" w:hAnsi="宋体" w:eastAsia="宋体" w:cs="宋体"/>
                <w:i/>
                <w:color w:val="FF0000"/>
                <w:sz w:val="21"/>
                <w:szCs w:val="21"/>
                <w:shd w:val="clear" w:fill="C8EDCC"/>
              </w:rPr>
              <w:br w:type="textWrapping"/>
            </w:r>
            <w:r>
              <w:rPr>
                <w:rFonts w:hint="eastAsia" w:ascii="宋体" w:hAnsi="宋体" w:eastAsia="宋体" w:cs="宋体"/>
                <w:i/>
                <w:color w:val="FF0000"/>
                <w:sz w:val="21"/>
                <w:szCs w:val="21"/>
                <w:shd w:val="clear" w:fill="C8EDCC"/>
              </w:rPr>
              <w:t xml:space="preserve">        </w:t>
            </w:r>
            <w:r>
              <w:rPr>
                <w:rFonts w:hint="default" w:ascii="Courier New" w:hAnsi="Courier New" w:cs="Courier New"/>
                <w:color w:val="FF0000"/>
                <w:sz w:val="21"/>
                <w:szCs w:val="21"/>
                <w:shd w:val="clear" w:fill="C8EDCC"/>
              </w:rPr>
              <w:t xml:space="preserve">AggregatedPage&lt;EsItem&gt; page = </w:t>
            </w:r>
            <w:r>
              <w:rPr>
                <w:rFonts w:hint="default" w:ascii="Courier New" w:hAnsi="Courier New" w:cs="Courier New"/>
                <w:b/>
                <w:color w:val="FF0000"/>
                <w:sz w:val="21"/>
                <w:szCs w:val="21"/>
                <w:shd w:val="clear" w:fill="C8EDCC"/>
              </w:rPr>
              <w:t>esTemplate</w:t>
            </w:r>
            <w:r>
              <w:rPr>
                <w:rFonts w:hint="default" w:ascii="Courier New" w:hAnsi="Courier New" w:cs="Courier New"/>
                <w:b/>
                <w:color w:val="FF0000"/>
                <w:sz w:val="21"/>
                <w:szCs w:val="21"/>
                <w:shd w:val="clear" w:fill="C8EDCC"/>
              </w:rPr>
              <w:br w:type="textWrapping"/>
            </w:r>
            <w:r>
              <w:rPr>
                <w:rFonts w:hint="default" w:ascii="Courier New" w:hAnsi="Courier New" w:cs="Courier New"/>
                <w:b/>
                <w:color w:val="FF0000"/>
                <w:sz w:val="21"/>
                <w:szCs w:val="21"/>
                <w:shd w:val="clear" w:fill="C8EDCC"/>
              </w:rPr>
              <w:t xml:space="preserve">                </w:t>
            </w:r>
            <w:r>
              <w:rPr>
                <w:rFonts w:hint="default" w:ascii="Courier New" w:hAnsi="Courier New" w:cs="Courier New"/>
                <w:color w:val="FF0000"/>
                <w:sz w:val="21"/>
                <w:szCs w:val="21"/>
                <w:shd w:val="clear" w:fill="C8EDCC"/>
              </w:rPr>
              <w:t>.queryForPage(query, EsItem.</w:t>
            </w:r>
            <w:r>
              <w:rPr>
                <w:rFonts w:hint="default" w:ascii="Courier New" w:hAnsi="Courier New" w:cs="Courier New"/>
                <w:b/>
                <w:color w:val="FF0000"/>
                <w:sz w:val="21"/>
                <w:szCs w:val="21"/>
                <w:shd w:val="clear" w:fill="C8EDCC"/>
              </w:rPr>
              <w:t>class</w:t>
            </w:r>
            <w:r>
              <w:rPr>
                <w:rFonts w:hint="default" w:ascii="Courier New" w:hAnsi="Courier New" w:cs="Courier New"/>
                <w:color w:val="FF0000"/>
                <w:sz w:val="21"/>
                <w:szCs w:val="21"/>
                <w:shd w:val="clear" w:fill="C8EDCC"/>
              </w:rPr>
              <w:t>);</w:t>
            </w:r>
            <w:r>
              <w:rPr>
                <w:rFonts w:hint="default" w:ascii="Courier New" w:hAnsi="Courier New" w:cs="Courier New"/>
                <w:color w:val="FF0000"/>
                <w:sz w:val="21"/>
                <w:szCs w:val="21"/>
                <w:shd w:val="clear" w:fill="C8EDCC"/>
              </w:rPr>
              <w:br w:type="textWrapping"/>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i/>
                <w:color w:val="808080"/>
                <w:sz w:val="21"/>
                <w:szCs w:val="21"/>
                <w:shd w:val="clear" w:fill="C8EDCC"/>
              </w:rPr>
              <w:t xml:space="preserve">// </w:t>
            </w:r>
            <w:r>
              <w:rPr>
                <w:rFonts w:hint="eastAsia" w:ascii="宋体" w:hAnsi="宋体" w:eastAsia="宋体" w:cs="宋体"/>
                <w:i/>
                <w:color w:val="808080"/>
                <w:sz w:val="21"/>
                <w:szCs w:val="21"/>
                <w:shd w:val="clear" w:fill="C8EDCC"/>
              </w:rPr>
              <w:t>定义</w:t>
            </w:r>
            <w:r>
              <w:rPr>
                <w:rFonts w:hint="default" w:ascii="Courier New" w:hAnsi="Courier New" w:cs="Courier New"/>
                <w:i/>
                <w:color w:val="808080"/>
                <w:sz w:val="21"/>
                <w:szCs w:val="21"/>
                <w:shd w:val="clear" w:fill="C8EDCC"/>
              </w:rPr>
              <w:t>Map</w:t>
            </w:r>
            <w:r>
              <w:rPr>
                <w:rFonts w:hint="eastAsia" w:ascii="宋体" w:hAnsi="宋体" w:eastAsia="宋体" w:cs="宋体"/>
                <w:i/>
                <w:color w:val="808080"/>
                <w:sz w:val="21"/>
                <w:szCs w:val="21"/>
                <w:shd w:val="clear" w:fill="C8EDCC"/>
              </w:rPr>
              <w:t>集合封装返回数据</w:t>
            </w:r>
            <w:r>
              <w:rPr>
                <w:rFonts w:hint="eastAsia" w:ascii="宋体" w:hAnsi="宋体" w:eastAsia="宋体" w:cs="宋体"/>
                <w:i/>
                <w:color w:val="808080"/>
                <w:sz w:val="21"/>
                <w:szCs w:val="21"/>
                <w:shd w:val="clear" w:fill="C8EDCC"/>
              </w:rPr>
              <w:br w:type="textWrapping"/>
            </w:r>
            <w:r>
              <w:rPr>
                <w:rFonts w:hint="eastAsia" w:ascii="宋体" w:hAnsi="宋体" w:eastAsia="宋体" w:cs="宋体"/>
                <w:i/>
                <w:color w:val="808080"/>
                <w:sz w:val="21"/>
                <w:szCs w:val="21"/>
                <w:shd w:val="clear" w:fill="C8EDCC"/>
              </w:rPr>
              <w:t xml:space="preserve">        </w:t>
            </w:r>
            <w:r>
              <w:rPr>
                <w:rFonts w:hint="default" w:ascii="Courier New" w:hAnsi="Courier New" w:cs="Courier New"/>
                <w:color w:val="000000"/>
                <w:sz w:val="21"/>
                <w:szCs w:val="21"/>
                <w:shd w:val="clear" w:fill="C8EDCC"/>
              </w:rPr>
              <w:t xml:space="preserve">Map&lt;String,Object&gt; data = </w:t>
            </w:r>
            <w:r>
              <w:rPr>
                <w:rFonts w:hint="default" w:ascii="Courier New" w:hAnsi="Courier New" w:cs="Courier New"/>
                <w:b/>
                <w:color w:val="000080"/>
                <w:sz w:val="21"/>
                <w:szCs w:val="21"/>
                <w:shd w:val="clear" w:fill="C8EDCC"/>
              </w:rPr>
              <w:t xml:space="preserve">new </w:t>
            </w:r>
            <w:r>
              <w:rPr>
                <w:rFonts w:hint="default" w:ascii="Courier New" w:hAnsi="Courier New" w:cs="Courier New"/>
                <w:color w:val="000000"/>
                <w:sz w:val="21"/>
                <w:szCs w:val="21"/>
                <w:shd w:val="clear" w:fill="C8EDCC"/>
              </w:rPr>
              <w:t>HashMap&lt;&gt;();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i/>
                <w:color w:val="808080"/>
                <w:sz w:val="21"/>
                <w:szCs w:val="21"/>
                <w:shd w:val="clear" w:fill="C8EDCC"/>
              </w:rPr>
              <w:t xml:space="preserve">// </w:t>
            </w:r>
            <w:r>
              <w:rPr>
                <w:rFonts w:hint="eastAsia" w:ascii="宋体" w:hAnsi="宋体" w:eastAsia="宋体" w:cs="宋体"/>
                <w:i/>
                <w:color w:val="808080"/>
                <w:sz w:val="21"/>
                <w:szCs w:val="21"/>
                <w:shd w:val="clear" w:fill="C8EDCC"/>
              </w:rPr>
              <w:t>设置总记录数</w:t>
            </w:r>
            <w:r>
              <w:rPr>
                <w:rFonts w:hint="eastAsia" w:ascii="宋体" w:hAnsi="宋体" w:eastAsia="宋体" w:cs="宋体"/>
                <w:i/>
                <w:color w:val="808080"/>
                <w:sz w:val="21"/>
                <w:szCs w:val="21"/>
                <w:shd w:val="clear" w:fill="C8EDCC"/>
              </w:rPr>
              <w:br w:type="textWrapping"/>
            </w:r>
            <w:r>
              <w:rPr>
                <w:rFonts w:hint="eastAsia" w:ascii="宋体" w:hAnsi="宋体" w:eastAsia="宋体" w:cs="宋体"/>
                <w:i/>
                <w:color w:val="808080"/>
                <w:sz w:val="21"/>
                <w:szCs w:val="21"/>
                <w:shd w:val="clear" w:fill="C8EDCC"/>
              </w:rPr>
              <w:t xml:space="preserve">        </w:t>
            </w:r>
            <w:r>
              <w:rPr>
                <w:rFonts w:hint="default" w:ascii="Courier New" w:hAnsi="Courier New" w:cs="Courier New"/>
                <w:color w:val="000000"/>
                <w:sz w:val="21"/>
                <w:szCs w:val="21"/>
                <w:shd w:val="clear" w:fill="C8EDCC"/>
              </w:rPr>
              <w:t>data.put(</w:t>
            </w:r>
            <w:r>
              <w:rPr>
                <w:rFonts w:hint="default" w:ascii="Courier New" w:hAnsi="Courier New" w:cs="Courier New"/>
                <w:b/>
                <w:color w:val="008000"/>
                <w:sz w:val="21"/>
                <w:szCs w:val="21"/>
                <w:shd w:val="clear" w:fill="C8EDCC"/>
              </w:rPr>
              <w:t>"total"</w:t>
            </w:r>
            <w:r>
              <w:rPr>
                <w:rFonts w:hint="default" w:ascii="Courier New" w:hAnsi="Courier New" w:cs="Courier New"/>
                <w:color w:val="000000"/>
                <w:sz w:val="21"/>
                <w:szCs w:val="21"/>
                <w:shd w:val="clear" w:fill="C8EDCC"/>
              </w:rPr>
              <w:t>, page.getTotalElements());</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i/>
                <w:color w:val="808080"/>
                <w:sz w:val="21"/>
                <w:szCs w:val="21"/>
                <w:shd w:val="clear" w:fill="C8EDCC"/>
              </w:rPr>
              <w:t xml:space="preserve">// </w:t>
            </w:r>
            <w:r>
              <w:rPr>
                <w:rFonts w:hint="eastAsia" w:ascii="宋体" w:hAnsi="宋体" w:eastAsia="宋体" w:cs="宋体"/>
                <w:i/>
                <w:color w:val="808080"/>
                <w:sz w:val="21"/>
                <w:szCs w:val="21"/>
                <w:shd w:val="clear" w:fill="C8EDCC"/>
              </w:rPr>
              <w:t>设置分页结果</w:t>
            </w:r>
            <w:r>
              <w:rPr>
                <w:rFonts w:hint="eastAsia" w:ascii="宋体" w:hAnsi="宋体" w:eastAsia="宋体" w:cs="宋体"/>
                <w:i/>
                <w:color w:val="808080"/>
                <w:sz w:val="21"/>
                <w:szCs w:val="21"/>
                <w:shd w:val="clear" w:fill="C8EDCC"/>
              </w:rPr>
              <w:br w:type="textWrapping"/>
            </w:r>
            <w:r>
              <w:rPr>
                <w:rFonts w:hint="eastAsia" w:ascii="宋体" w:hAnsi="宋体" w:eastAsia="宋体" w:cs="宋体"/>
                <w:i/>
                <w:color w:val="808080"/>
                <w:sz w:val="21"/>
                <w:szCs w:val="21"/>
                <w:shd w:val="clear" w:fill="C8EDCC"/>
              </w:rPr>
              <w:t xml:space="preserve">        </w:t>
            </w:r>
            <w:r>
              <w:rPr>
                <w:rFonts w:hint="default" w:ascii="Courier New" w:hAnsi="Courier New" w:cs="Courier New"/>
                <w:color w:val="000000"/>
                <w:sz w:val="21"/>
                <w:szCs w:val="21"/>
                <w:shd w:val="clear" w:fill="C8EDCC"/>
              </w:rPr>
              <w:t>data.put(</w:t>
            </w:r>
            <w:r>
              <w:rPr>
                <w:rFonts w:hint="default" w:ascii="Courier New" w:hAnsi="Courier New" w:cs="Courier New"/>
                <w:b/>
                <w:color w:val="008000"/>
                <w:sz w:val="21"/>
                <w:szCs w:val="21"/>
                <w:shd w:val="clear" w:fill="C8EDCC"/>
              </w:rPr>
              <w:t>"rows"</w:t>
            </w:r>
            <w:r>
              <w:rPr>
                <w:rFonts w:hint="default" w:ascii="Courier New" w:hAnsi="Courier New" w:cs="Courier New"/>
                <w:color w:val="000000"/>
                <w:sz w:val="21"/>
                <w:szCs w:val="21"/>
                <w:shd w:val="clear" w:fill="C8EDCC"/>
              </w:rPr>
              <w:t>, page.getContent());</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b/>
                <w:color w:val="000080"/>
                <w:sz w:val="21"/>
                <w:szCs w:val="21"/>
                <w:shd w:val="clear" w:fill="C8EDCC"/>
              </w:rPr>
              <w:t xml:space="preserve">return </w:t>
            </w:r>
            <w:r>
              <w:rPr>
                <w:rFonts w:hint="default" w:ascii="Courier New" w:hAnsi="Courier New" w:cs="Courier New"/>
                <w:color w:val="000000"/>
                <w:sz w:val="21"/>
                <w:szCs w:val="21"/>
                <w:shd w:val="clear" w:fill="C8EDCC"/>
              </w:rPr>
              <w:t>data;</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 xml:space="preserve">    }</w:t>
            </w:r>
            <w:r>
              <w:rPr>
                <w:rFonts w:hint="default" w:ascii="Courier New" w:hAnsi="Courier New" w:cs="Courier New"/>
                <w:color w:val="000000"/>
                <w:sz w:val="21"/>
                <w:szCs w:val="21"/>
                <w:shd w:val="clear" w:fill="C8EDCC"/>
              </w:rPr>
              <w:br w:type="textWrapping"/>
            </w:r>
            <w:r>
              <w:rPr>
                <w:rFonts w:hint="default" w:ascii="Courier New" w:hAnsi="Courier New" w:cs="Courier New"/>
                <w:color w:val="000000"/>
                <w:sz w:val="21"/>
                <w:szCs w:val="21"/>
                <w:shd w:val="clear" w:fill="C8EDCC"/>
              </w:rPr>
              <w:t>}</w:t>
            </w:r>
          </w:p>
        </w:tc>
      </w:tr>
    </w:tbl>
    <w:p>
      <w:pPr>
        <w:pStyle w:val="2"/>
        <w:keepNext/>
        <w:keepLines/>
        <w:pageBreakBefore w:val="0"/>
        <w:widowControl w:val="0"/>
        <w:numPr>
          <w:ilvl w:val="0"/>
          <w:numId w:val="0"/>
        </w:numPr>
        <w:tabs>
          <w:tab w:val="left" w:pos="425"/>
        </w:tabs>
        <w:kinsoku/>
        <w:wordWrap/>
        <w:overflowPunct/>
        <w:topLinePunct w:val="0"/>
        <w:autoSpaceDE/>
        <w:autoSpaceDN/>
        <w:bidi w:val="0"/>
        <w:adjustRightInd/>
        <w:snapToGrid/>
        <w:spacing w:before="220" w:after="210" w:line="276" w:lineRule="auto"/>
        <w:ind w:leftChars="0"/>
        <w:jc w:val="both"/>
        <w:textAlignment w:val="auto"/>
        <w:outlineLvl w:val="0"/>
        <w:rPr>
          <w:rFonts w:hint="eastAsia" w:eastAsia="黑体"/>
          <w:lang w:val="en-US" w:eastAsia="zh-CN"/>
        </w:rPr>
      </w:pPr>
      <w:r>
        <w:rPr>
          <w:rFonts w:hint="eastAsia"/>
          <w:lang w:val="en-US" w:eastAsia="zh-CN"/>
        </w:rPr>
        <w:t>6.Nginx+Tomcat【动静分离】</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eastAsia" w:ascii="Courier New" w:hAnsi="Courier New" w:cs="Courier New"/>
          <w:b/>
          <w:bCs/>
          <w:color w:val="FF0000"/>
          <w:lang w:val="en-US" w:eastAsia="zh-CN"/>
        </w:rPr>
      </w:pPr>
      <w:r>
        <w:rPr>
          <w:rFonts w:hint="eastAsia" w:ascii="Courier New" w:hAnsi="Courier New" w:cs="Courier New"/>
          <w:b/>
          <w:bCs/>
          <w:color w:val="FF0000"/>
          <w:lang w:val="en-US" w:eastAsia="zh-CN"/>
        </w:rPr>
        <w:t>问题：商品图片访问不了</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eastAsia" w:ascii="Courier New" w:hAnsi="Courier New" w:cs="Courier New"/>
          <w:b/>
          <w:bCs/>
          <w:color w:val="FF0000"/>
          <w:lang w:val="en-US" w:eastAsia="zh-CN"/>
        </w:rPr>
      </w:pPr>
    </w:p>
    <w:p>
      <w:pPr>
        <w:keepNext w:val="0"/>
        <w:keepLines w:val="0"/>
        <w:pageBreakBefore w:val="0"/>
        <w:widowControl w:val="0"/>
        <w:kinsoku/>
        <w:wordWrap/>
        <w:overflowPunct/>
        <w:topLinePunct w:val="0"/>
        <w:autoSpaceDE/>
        <w:autoSpaceDN/>
        <w:bidi w:val="0"/>
        <w:adjustRightInd/>
        <w:snapToGrid/>
        <w:spacing w:after="105" w:line="240" w:lineRule="auto"/>
        <w:textAlignment w:val="auto"/>
        <w:outlineLvl w:val="9"/>
        <w:rPr>
          <w:rFonts w:hint="eastAsia" w:ascii="Courier New" w:hAnsi="Courier New" w:cs="Courier New"/>
          <w:lang w:val="en-US" w:eastAsia="zh-CN"/>
        </w:rPr>
      </w:pPr>
      <w:r>
        <w:rPr>
          <w:rFonts w:hint="eastAsia" w:ascii="Courier New" w:hAnsi="Courier New" w:cs="Courier New"/>
          <w:lang w:val="en-US" w:eastAsia="zh-CN"/>
        </w:rPr>
        <w:fldChar w:fldCharType="begin"/>
      </w:r>
      <w:r>
        <w:rPr>
          <w:rFonts w:hint="eastAsia" w:ascii="Courier New" w:hAnsi="Courier New" w:cs="Courier New"/>
          <w:lang w:val="en-US" w:eastAsia="zh-CN"/>
        </w:rPr>
        <w:instrText xml:space="preserve"> HYPERLINK "http://image.pinyougou.com/jd/wKgMg1qzyiiAIACHAAN_6S46sOo724.jpg" </w:instrText>
      </w:r>
      <w:r>
        <w:rPr>
          <w:rFonts w:hint="eastAsia" w:ascii="Courier New" w:hAnsi="Courier New" w:cs="Courier New"/>
          <w:lang w:val="en-US" w:eastAsia="zh-CN"/>
        </w:rPr>
        <w:fldChar w:fldCharType="separate"/>
      </w:r>
      <w:r>
        <w:rPr>
          <w:rStyle w:val="21"/>
          <w:rFonts w:hint="eastAsia" w:ascii="Courier New" w:hAnsi="Courier New" w:cs="Courier New"/>
          <w:lang w:val="en-US" w:eastAsia="zh-CN"/>
        </w:rPr>
        <w:t>http://image.pinyougou.com/jd/wKgMg1qzyiiAIACHAAN_6S46sOo724.jpg</w:t>
      </w:r>
      <w:r>
        <w:rPr>
          <w:rFonts w:hint="eastAsia" w:ascii="Courier New" w:hAnsi="Courier New" w:cs="Courier New"/>
          <w:lang w:val="en-US" w:eastAsia="zh-CN"/>
        </w:rPr>
        <w:fldChar w:fldCharType="end"/>
      </w:r>
    </w:p>
    <w:p>
      <w:pPr>
        <w:spacing w:line="240" w:lineRule="auto"/>
        <w:rPr>
          <w:rFonts w:hint="default" w:ascii="Courier New" w:hAnsi="Courier New" w:eastAsia="宋体" w:cs="Courier New"/>
          <w:lang w:val="en-US" w:eastAsia="zh-CN"/>
        </w:rPr>
      </w:pPr>
      <w:r>
        <w:rPr>
          <w:rFonts w:hint="default" w:ascii="Courier New" w:hAnsi="Courier New" w:cs="Courier New"/>
          <w:lang w:val="en-US" w:eastAsia="zh-CN"/>
        </w:rPr>
        <w:t>Nginx静态资源服务器，项目中所有的静态资源(css、js、images、html)，不需要经过tomcat服务器</w:t>
      </w:r>
      <w:r>
        <w:rPr>
          <w:rFonts w:hint="eastAsia" w:ascii="Courier New" w:hAnsi="Courier New" w:cs="Courier New"/>
          <w:lang w:val="en-US" w:eastAsia="zh-CN"/>
        </w:rPr>
        <w:t>处理</w:t>
      </w:r>
      <w:r>
        <w:rPr>
          <w:rFonts w:hint="default" w:ascii="Courier New" w:hAnsi="Courier New" w:cs="Courier New"/>
          <w:lang w:val="en-US" w:eastAsia="zh-CN"/>
        </w:rPr>
        <w:t>，用</w:t>
      </w:r>
      <w:r>
        <w:rPr>
          <w:rFonts w:hint="eastAsia" w:ascii="Courier New" w:hAnsi="Courier New" w:cs="Courier New"/>
          <w:lang w:val="en-US" w:eastAsia="zh-CN"/>
        </w:rPr>
        <w:t>是用</w:t>
      </w:r>
      <w:r>
        <w:rPr>
          <w:rFonts w:hint="default" w:ascii="Courier New" w:hAnsi="Courier New" w:cs="Courier New"/>
          <w:lang w:val="en-US" w:eastAsia="zh-CN"/>
        </w:rPr>
        <w:t>Nginx直接进行正向处理：</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default" w:ascii="Courier New" w:hAnsi="Courier New" w:cs="Courier New"/>
          <w:lang w:val="en-US" w:eastAsia="zh-CN"/>
        </w:rPr>
      </w:pPr>
      <w:r>
        <w:rPr>
          <w:rFonts w:hint="default" w:ascii="Courier New" w:hAnsi="Courier New" w:cs="Courier New"/>
          <w:lang w:val="en-US" w:eastAsia="zh-CN"/>
        </w:rPr>
        <w:t>拷贝【资料\商品图片.zip】到F:盘并解压，效果如下：</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Courier New" w:hAnsi="Courier New" w:cs="Courier New"/>
          <w:lang w:val="en-US" w:eastAsia="zh-CN"/>
        </w:rPr>
      </w:pPr>
      <w:r>
        <w:drawing>
          <wp:inline distT="0" distB="0" distL="114300" distR="114300">
            <wp:extent cx="4561840" cy="2087245"/>
            <wp:effectExtent l="9525" t="9525" r="13335" b="1143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29"/>
                    <a:stretch>
                      <a:fillRect/>
                    </a:stretch>
                  </pic:blipFill>
                  <pic:spPr>
                    <a:xfrm>
                      <a:off x="0" y="0"/>
                      <a:ext cx="4561840" cy="2087245"/>
                    </a:xfrm>
                    <a:prstGeom prst="rect">
                      <a:avLst/>
                    </a:prstGeom>
                    <a:noFill/>
                    <a:ln w="9525">
                      <a:solidFill>
                        <a:schemeClr val="tx1"/>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05" w:line="240" w:lineRule="auto"/>
        <w:ind w:left="0" w:leftChars="0" w:right="0" w:rightChars="0" w:firstLine="0" w:firstLineChars="0"/>
        <w:jc w:val="both"/>
        <w:textAlignment w:val="auto"/>
        <w:outlineLvl w:val="9"/>
        <w:rPr>
          <w:rFonts w:hint="default" w:ascii="Courier New" w:hAnsi="Courier New" w:cs="Courier New"/>
          <w:b/>
          <w:bCs/>
          <w:color w:val="FF0000"/>
          <w:lang w:val="en-US" w:eastAsia="zh-CN"/>
        </w:rPr>
      </w:pPr>
      <w:r>
        <w:rPr>
          <w:rFonts w:hint="eastAsia" w:ascii="Courier New" w:hAnsi="Courier New" w:cs="Courier New"/>
          <w:lang w:val="en-US" w:eastAsia="zh-CN"/>
        </w:rPr>
        <w:t>访问域名</w:t>
      </w:r>
      <w:r>
        <w:rPr>
          <w:rFonts w:hint="default" w:ascii="Courier New" w:hAnsi="Courier New" w:cs="Courier New"/>
          <w:lang w:val="en-US" w:eastAsia="zh-CN"/>
        </w:rPr>
        <w:t>：</w:t>
      </w:r>
      <w:r>
        <w:rPr>
          <w:rFonts w:hint="default" w:ascii="Courier New" w:hAnsi="Courier New" w:cs="Courier New"/>
          <w:b/>
          <w:bCs/>
          <w:color w:val="FF0000"/>
          <w:lang w:val="en-US" w:eastAsia="zh-CN"/>
        </w:rPr>
        <w:fldChar w:fldCharType="begin"/>
      </w:r>
      <w:r>
        <w:rPr>
          <w:rFonts w:hint="default" w:ascii="Courier New" w:hAnsi="Courier New" w:cs="Courier New"/>
          <w:b/>
          <w:bCs/>
          <w:color w:val="FF0000"/>
          <w:lang w:val="en-US" w:eastAsia="zh-CN"/>
        </w:rPr>
        <w:instrText xml:space="preserve"> HYPERLINK "http://search.pinyougou.com" </w:instrText>
      </w:r>
      <w:r>
        <w:rPr>
          <w:rFonts w:hint="default" w:ascii="Courier New" w:hAnsi="Courier New" w:cs="Courier New"/>
          <w:b/>
          <w:bCs/>
          <w:color w:val="FF0000"/>
          <w:lang w:val="en-US" w:eastAsia="zh-CN"/>
        </w:rPr>
        <w:fldChar w:fldCharType="separate"/>
      </w:r>
      <w:r>
        <w:rPr>
          <w:rStyle w:val="21"/>
          <w:rFonts w:hint="default" w:ascii="Courier New" w:hAnsi="Courier New" w:cs="Courier New"/>
          <w:b/>
          <w:bCs/>
          <w:color w:val="FF0000"/>
          <w:lang w:val="en-US" w:eastAsia="zh-CN"/>
        </w:rPr>
        <w:t>http://</w:t>
      </w:r>
      <w:r>
        <w:rPr>
          <w:rStyle w:val="21"/>
          <w:rFonts w:hint="eastAsia" w:ascii="Courier New" w:hAnsi="Courier New" w:cs="Courier New"/>
          <w:b/>
          <w:bCs/>
          <w:color w:val="FF0000"/>
          <w:lang w:val="en-US" w:eastAsia="zh-CN"/>
        </w:rPr>
        <w:t>image</w:t>
      </w:r>
      <w:r>
        <w:rPr>
          <w:rStyle w:val="21"/>
          <w:rFonts w:hint="default" w:ascii="Courier New" w:hAnsi="Courier New" w:cs="Courier New"/>
          <w:b/>
          <w:bCs/>
          <w:color w:val="FF0000"/>
          <w:lang w:val="en-US" w:eastAsia="zh-CN"/>
        </w:rPr>
        <w:t>.pinyougou.com</w:t>
      </w:r>
      <w:r>
        <w:rPr>
          <w:rFonts w:hint="default" w:ascii="Courier New" w:hAnsi="Courier New" w:cs="Courier New"/>
          <w:b/>
          <w:bCs/>
          <w:color w:val="FF0000"/>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05" w:line="240" w:lineRule="auto"/>
        <w:ind w:left="0" w:leftChars="0" w:right="0" w:rightChars="0" w:firstLine="0" w:firstLineChars="0"/>
        <w:jc w:val="both"/>
        <w:textAlignment w:val="auto"/>
        <w:outlineLvl w:val="9"/>
        <w:rPr>
          <w:rFonts w:hint="default" w:ascii="Courier New" w:hAnsi="Courier New" w:cs="Courier New"/>
          <w:lang w:val="en-US" w:eastAsia="zh-CN"/>
        </w:rPr>
      </w:pPr>
      <w:r>
        <w:rPr>
          <w:rFonts w:hint="default" w:ascii="Courier New" w:hAnsi="Courier New" w:cs="Courier New"/>
          <w:lang w:val="en-US" w:eastAsia="zh-CN"/>
        </w:rPr>
        <w:t xml:space="preserve">配置hosts：127.0.0.1  </w:t>
      </w:r>
      <w:r>
        <w:rPr>
          <w:rFonts w:hint="eastAsia" w:ascii="Courier New" w:hAnsi="Courier New" w:cs="Courier New"/>
          <w:lang w:val="en-US" w:eastAsia="zh-CN"/>
        </w:rPr>
        <w:t>image</w:t>
      </w:r>
      <w:r>
        <w:rPr>
          <w:rFonts w:hint="default" w:ascii="Courier New" w:hAnsi="Courier New" w:cs="Courier New"/>
          <w:lang w:val="en-US" w:eastAsia="zh-CN"/>
        </w:rPr>
        <w:t>.pinyougou.com</w:t>
      </w:r>
    </w:p>
    <w:p>
      <w:pPr>
        <w:keepNext w:val="0"/>
        <w:keepLines w:val="0"/>
        <w:pageBreakBefore w:val="0"/>
        <w:widowControl w:val="0"/>
        <w:kinsoku/>
        <w:wordWrap/>
        <w:overflowPunct/>
        <w:topLinePunct w:val="0"/>
        <w:autoSpaceDE/>
        <w:autoSpaceDN/>
        <w:bidi w:val="0"/>
        <w:adjustRightInd/>
        <w:snapToGrid/>
        <w:spacing w:after="105" w:line="240" w:lineRule="auto"/>
        <w:ind w:left="0" w:leftChars="0" w:right="0" w:rightChars="0" w:firstLine="0" w:firstLineChars="0"/>
        <w:jc w:val="both"/>
        <w:textAlignment w:val="auto"/>
        <w:outlineLvl w:val="9"/>
        <w:rPr>
          <w:rFonts w:hint="eastAsia" w:ascii="Courier New" w:hAnsi="Courier New" w:eastAsia="宋体" w:cs="Courier New"/>
          <w:lang w:val="en-US" w:eastAsia="zh-CN"/>
        </w:rPr>
      </w:pPr>
      <w:r>
        <w:rPr>
          <w:rFonts w:hint="eastAsia" w:ascii="Courier New" w:hAnsi="Courier New" w:cs="Courier New"/>
          <w:lang w:val="en-US" w:eastAsia="zh-CN"/>
        </w:rPr>
        <w:t>配置Nginx反向代理：</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pageBreakBefore w:val="0"/>
              <w:widowControl/>
              <w:suppressLineNumbers w:val="0"/>
              <w:shd w:val="clear" w:fill="C7EDCC"/>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ascii="Courier New" w:hAnsi="Courier New" w:eastAsia="宋体" w:cs="Courier New"/>
                <w:color w:val="1E1C11" w:themeColor="background2" w:themeShade="1A"/>
                <w:kern w:val="2"/>
                <w:sz w:val="21"/>
                <w:szCs w:val="22"/>
                <w:lang w:val="en-US" w:eastAsia="zh-CN" w:bidi="ar-SA"/>
              </w:rPr>
            </w:pPr>
            <w:r>
              <w:rPr>
                <w:rFonts w:hint="default" w:ascii="Courier New" w:hAnsi="Courier New" w:eastAsia="宋体" w:cs="Courier New"/>
                <w:color w:val="1E1C11" w:themeColor="background2" w:themeShade="1A"/>
                <w:kern w:val="2"/>
                <w:sz w:val="21"/>
                <w:szCs w:val="22"/>
                <w:lang w:val="en-US" w:eastAsia="zh-CN" w:bidi="ar-SA"/>
              </w:rPr>
              <w:t>server {</w:t>
            </w:r>
          </w:p>
          <w:p>
            <w:pPr>
              <w:pStyle w:val="13"/>
              <w:keepNext w:val="0"/>
              <w:keepLines w:val="0"/>
              <w:pageBreakBefore w:val="0"/>
              <w:widowControl/>
              <w:suppressLineNumbers w:val="0"/>
              <w:shd w:val="clear" w:fill="C7EDCC"/>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ascii="Courier New" w:hAnsi="Courier New" w:eastAsia="宋体" w:cs="Courier New"/>
                <w:color w:val="1E1C11" w:themeColor="background2" w:themeShade="1A"/>
                <w:kern w:val="2"/>
                <w:sz w:val="21"/>
                <w:szCs w:val="22"/>
                <w:lang w:val="en-US" w:eastAsia="zh-CN" w:bidi="ar-SA"/>
              </w:rPr>
            </w:pPr>
            <w:r>
              <w:rPr>
                <w:rFonts w:hint="default" w:ascii="Courier New" w:hAnsi="Courier New" w:eastAsia="宋体" w:cs="Courier New"/>
                <w:color w:val="1E1C11" w:themeColor="background2" w:themeShade="1A"/>
                <w:kern w:val="2"/>
                <w:sz w:val="21"/>
                <w:szCs w:val="22"/>
                <w:lang w:val="en-US" w:eastAsia="zh-CN" w:bidi="ar-SA"/>
              </w:rPr>
              <w:tab/>
            </w:r>
            <w:r>
              <w:rPr>
                <w:rFonts w:hint="default" w:ascii="Courier New" w:hAnsi="Courier New" w:eastAsia="宋体" w:cs="Courier New"/>
                <w:color w:val="1E1C11" w:themeColor="background2" w:themeShade="1A"/>
                <w:kern w:val="2"/>
                <w:sz w:val="21"/>
                <w:szCs w:val="22"/>
                <w:lang w:val="en-US" w:eastAsia="zh-CN" w:bidi="ar-SA"/>
              </w:rPr>
              <w:t>listen       80;</w:t>
            </w:r>
          </w:p>
          <w:p>
            <w:pPr>
              <w:pStyle w:val="13"/>
              <w:keepNext w:val="0"/>
              <w:keepLines w:val="0"/>
              <w:pageBreakBefore w:val="0"/>
              <w:widowControl/>
              <w:suppressLineNumbers w:val="0"/>
              <w:shd w:val="clear" w:fill="C7EDCC"/>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ascii="Courier New" w:hAnsi="Courier New" w:eastAsia="宋体" w:cs="Courier New"/>
                <w:color w:val="FF0000"/>
                <w:kern w:val="2"/>
                <w:sz w:val="21"/>
                <w:szCs w:val="22"/>
                <w:lang w:val="en-US" w:eastAsia="zh-CN" w:bidi="ar-SA"/>
              </w:rPr>
            </w:pPr>
            <w:r>
              <w:rPr>
                <w:rFonts w:hint="default" w:ascii="Courier New" w:hAnsi="Courier New" w:eastAsia="宋体" w:cs="Courier New"/>
                <w:color w:val="1E1C11" w:themeColor="background2" w:themeShade="1A"/>
                <w:kern w:val="2"/>
                <w:sz w:val="21"/>
                <w:szCs w:val="22"/>
                <w:lang w:val="en-US" w:eastAsia="zh-CN" w:bidi="ar-SA"/>
              </w:rPr>
              <w:tab/>
            </w:r>
            <w:r>
              <w:rPr>
                <w:rFonts w:hint="default" w:ascii="Courier New" w:hAnsi="Courier New" w:eastAsia="宋体" w:cs="Courier New"/>
                <w:color w:val="FF0000"/>
                <w:kern w:val="2"/>
                <w:sz w:val="21"/>
                <w:szCs w:val="22"/>
                <w:lang w:val="en-US" w:eastAsia="zh-CN" w:bidi="ar-SA"/>
              </w:rPr>
              <w:t>server_name  image.pinyougou.com;</w:t>
            </w:r>
          </w:p>
          <w:p>
            <w:pPr>
              <w:pStyle w:val="13"/>
              <w:keepNext w:val="0"/>
              <w:keepLines w:val="0"/>
              <w:pageBreakBefore w:val="0"/>
              <w:widowControl/>
              <w:suppressLineNumbers w:val="0"/>
              <w:shd w:val="clear" w:fill="C7EDCC"/>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ascii="Courier New" w:hAnsi="Courier New" w:eastAsia="宋体" w:cs="Courier New"/>
                <w:color w:val="FF0000"/>
                <w:kern w:val="2"/>
                <w:sz w:val="21"/>
                <w:szCs w:val="22"/>
                <w:lang w:val="en-US" w:eastAsia="zh-CN" w:bidi="ar-SA"/>
              </w:rPr>
            </w:pPr>
          </w:p>
          <w:p>
            <w:pPr>
              <w:pStyle w:val="13"/>
              <w:keepNext w:val="0"/>
              <w:keepLines w:val="0"/>
              <w:pageBreakBefore w:val="0"/>
              <w:widowControl/>
              <w:suppressLineNumbers w:val="0"/>
              <w:shd w:val="clear" w:fill="C7EDCC"/>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ascii="Courier New" w:hAnsi="Courier New" w:eastAsia="宋体" w:cs="Courier New"/>
                <w:color w:val="1E1C11" w:themeColor="background2" w:themeShade="1A"/>
                <w:kern w:val="2"/>
                <w:sz w:val="21"/>
                <w:szCs w:val="22"/>
                <w:lang w:val="en-US" w:eastAsia="zh-CN" w:bidi="ar-SA"/>
              </w:rPr>
            </w:pPr>
            <w:r>
              <w:rPr>
                <w:rFonts w:hint="default" w:ascii="Courier New" w:hAnsi="Courier New" w:eastAsia="宋体" w:cs="Courier New"/>
                <w:color w:val="1E1C11" w:themeColor="background2" w:themeShade="1A"/>
                <w:kern w:val="2"/>
                <w:sz w:val="21"/>
                <w:szCs w:val="22"/>
                <w:lang w:val="en-US" w:eastAsia="zh-CN" w:bidi="ar-SA"/>
              </w:rPr>
              <w:tab/>
            </w:r>
            <w:r>
              <w:rPr>
                <w:rFonts w:hint="default" w:ascii="Courier New" w:hAnsi="Courier New" w:eastAsia="宋体" w:cs="Courier New"/>
                <w:color w:val="1E1C11" w:themeColor="background2" w:themeShade="1A"/>
                <w:kern w:val="2"/>
                <w:sz w:val="21"/>
                <w:szCs w:val="22"/>
                <w:lang w:val="en-US" w:eastAsia="zh-CN" w:bidi="ar-SA"/>
              </w:rPr>
              <w:t>proxy_set_header X-Forwarded-Host $host;</w:t>
            </w:r>
          </w:p>
          <w:p>
            <w:pPr>
              <w:pStyle w:val="13"/>
              <w:keepNext w:val="0"/>
              <w:keepLines w:val="0"/>
              <w:pageBreakBefore w:val="0"/>
              <w:widowControl/>
              <w:suppressLineNumbers w:val="0"/>
              <w:shd w:val="clear" w:fill="C7EDCC"/>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ascii="Courier New" w:hAnsi="Courier New" w:eastAsia="宋体" w:cs="Courier New"/>
                <w:color w:val="1E1C11" w:themeColor="background2" w:themeShade="1A"/>
                <w:kern w:val="2"/>
                <w:sz w:val="21"/>
                <w:szCs w:val="22"/>
                <w:lang w:val="en-US" w:eastAsia="zh-CN" w:bidi="ar-SA"/>
              </w:rPr>
            </w:pPr>
            <w:r>
              <w:rPr>
                <w:rFonts w:hint="default" w:ascii="Courier New" w:hAnsi="Courier New" w:eastAsia="宋体" w:cs="Courier New"/>
                <w:color w:val="1E1C11" w:themeColor="background2" w:themeShade="1A"/>
                <w:kern w:val="2"/>
                <w:sz w:val="21"/>
                <w:szCs w:val="22"/>
                <w:lang w:val="en-US" w:eastAsia="zh-CN" w:bidi="ar-SA"/>
              </w:rPr>
              <w:tab/>
            </w:r>
            <w:r>
              <w:rPr>
                <w:rFonts w:hint="default" w:ascii="Courier New" w:hAnsi="Courier New" w:eastAsia="宋体" w:cs="Courier New"/>
                <w:color w:val="1E1C11" w:themeColor="background2" w:themeShade="1A"/>
                <w:kern w:val="2"/>
                <w:sz w:val="21"/>
                <w:szCs w:val="22"/>
                <w:lang w:val="en-US" w:eastAsia="zh-CN" w:bidi="ar-SA"/>
              </w:rPr>
              <w:t>proxy_set_header X-Forwarded-Server $host;</w:t>
            </w:r>
          </w:p>
          <w:p>
            <w:pPr>
              <w:pStyle w:val="13"/>
              <w:keepNext w:val="0"/>
              <w:keepLines w:val="0"/>
              <w:pageBreakBefore w:val="0"/>
              <w:widowControl/>
              <w:suppressLineNumbers w:val="0"/>
              <w:shd w:val="clear" w:fill="C7EDCC"/>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ascii="Courier New" w:hAnsi="Courier New" w:eastAsia="宋体" w:cs="Courier New"/>
                <w:color w:val="1E1C11" w:themeColor="background2" w:themeShade="1A"/>
                <w:kern w:val="2"/>
                <w:sz w:val="21"/>
                <w:szCs w:val="22"/>
                <w:lang w:val="en-US" w:eastAsia="zh-CN" w:bidi="ar-SA"/>
              </w:rPr>
            </w:pPr>
            <w:r>
              <w:rPr>
                <w:rFonts w:hint="default" w:ascii="Courier New" w:hAnsi="Courier New" w:eastAsia="宋体" w:cs="Courier New"/>
                <w:color w:val="1E1C11" w:themeColor="background2" w:themeShade="1A"/>
                <w:kern w:val="2"/>
                <w:sz w:val="21"/>
                <w:szCs w:val="22"/>
                <w:lang w:val="en-US" w:eastAsia="zh-CN" w:bidi="ar-SA"/>
              </w:rPr>
              <w:tab/>
            </w:r>
            <w:r>
              <w:rPr>
                <w:rFonts w:hint="default" w:ascii="Courier New" w:hAnsi="Courier New" w:eastAsia="宋体" w:cs="Courier New"/>
                <w:color w:val="1E1C11" w:themeColor="background2" w:themeShade="1A"/>
                <w:kern w:val="2"/>
                <w:sz w:val="21"/>
                <w:szCs w:val="22"/>
                <w:lang w:val="en-US" w:eastAsia="zh-CN" w:bidi="ar-SA"/>
              </w:rPr>
              <w:t>proxy_set_header Host $host;</w:t>
            </w:r>
          </w:p>
          <w:p>
            <w:pPr>
              <w:pStyle w:val="13"/>
              <w:keepNext w:val="0"/>
              <w:keepLines w:val="0"/>
              <w:pageBreakBefore w:val="0"/>
              <w:widowControl/>
              <w:suppressLineNumbers w:val="0"/>
              <w:shd w:val="clear" w:fill="C7EDCC"/>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ascii="Courier New" w:hAnsi="Courier New" w:eastAsia="宋体" w:cs="Courier New"/>
                <w:color w:val="1E1C11" w:themeColor="background2" w:themeShade="1A"/>
                <w:kern w:val="2"/>
                <w:sz w:val="21"/>
                <w:szCs w:val="22"/>
                <w:lang w:val="en-US" w:eastAsia="zh-CN" w:bidi="ar-SA"/>
              </w:rPr>
            </w:pPr>
          </w:p>
          <w:p>
            <w:pPr>
              <w:pStyle w:val="13"/>
              <w:keepNext w:val="0"/>
              <w:keepLines w:val="0"/>
              <w:pageBreakBefore w:val="0"/>
              <w:widowControl/>
              <w:suppressLineNumbers w:val="0"/>
              <w:shd w:val="clear" w:fill="C7EDCC"/>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ascii="Courier New" w:hAnsi="Courier New" w:eastAsia="宋体" w:cs="Courier New"/>
                <w:color w:val="1E1C11" w:themeColor="background2" w:themeShade="1A"/>
                <w:kern w:val="2"/>
                <w:sz w:val="21"/>
                <w:szCs w:val="22"/>
                <w:lang w:val="en-US" w:eastAsia="zh-CN" w:bidi="ar-SA"/>
              </w:rPr>
            </w:pPr>
            <w:r>
              <w:rPr>
                <w:rFonts w:hint="default" w:ascii="Courier New" w:hAnsi="Courier New" w:eastAsia="宋体" w:cs="Courier New"/>
                <w:color w:val="1E1C11" w:themeColor="background2" w:themeShade="1A"/>
                <w:kern w:val="2"/>
                <w:sz w:val="21"/>
                <w:szCs w:val="22"/>
                <w:lang w:val="en-US" w:eastAsia="zh-CN" w:bidi="ar-SA"/>
              </w:rPr>
              <w:tab/>
            </w:r>
            <w:r>
              <w:rPr>
                <w:rFonts w:hint="default" w:ascii="Courier New" w:hAnsi="Courier New" w:eastAsia="宋体" w:cs="Courier New"/>
                <w:color w:val="1E1C11" w:themeColor="background2" w:themeShade="1A"/>
                <w:kern w:val="2"/>
                <w:sz w:val="21"/>
                <w:szCs w:val="22"/>
                <w:lang w:val="en-US" w:eastAsia="zh-CN" w:bidi="ar-SA"/>
              </w:rPr>
              <w:t>location / {</w:t>
            </w:r>
          </w:p>
          <w:p>
            <w:pPr>
              <w:pStyle w:val="13"/>
              <w:keepNext w:val="0"/>
              <w:keepLines w:val="0"/>
              <w:pageBreakBefore w:val="0"/>
              <w:widowControl/>
              <w:suppressLineNumbers w:val="0"/>
              <w:shd w:val="clear" w:fill="C7EDCC"/>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ascii="Courier New" w:hAnsi="Courier New" w:eastAsia="宋体" w:cs="Courier New"/>
                <w:color w:val="FF0000"/>
                <w:kern w:val="2"/>
                <w:sz w:val="21"/>
                <w:szCs w:val="22"/>
                <w:lang w:val="en-US" w:eastAsia="zh-CN" w:bidi="ar-SA"/>
              </w:rPr>
            </w:pPr>
            <w:r>
              <w:rPr>
                <w:rFonts w:hint="default" w:ascii="Courier New" w:hAnsi="Courier New" w:eastAsia="宋体" w:cs="Courier New"/>
                <w:color w:val="1E1C11" w:themeColor="background2" w:themeShade="1A"/>
                <w:kern w:val="2"/>
                <w:sz w:val="21"/>
                <w:szCs w:val="22"/>
                <w:lang w:val="en-US" w:eastAsia="zh-CN" w:bidi="ar-SA"/>
              </w:rPr>
              <w:tab/>
            </w:r>
            <w:r>
              <w:rPr>
                <w:rFonts w:hint="default" w:ascii="Courier New" w:hAnsi="Courier New" w:eastAsia="宋体" w:cs="Courier New"/>
                <w:color w:val="1E1C11" w:themeColor="background2" w:themeShade="1A"/>
                <w:kern w:val="2"/>
                <w:sz w:val="21"/>
                <w:szCs w:val="22"/>
                <w:lang w:val="en-US" w:eastAsia="zh-CN" w:bidi="ar-SA"/>
              </w:rPr>
              <w:tab/>
            </w:r>
            <w:r>
              <w:rPr>
                <w:rFonts w:hint="default" w:ascii="Courier New" w:hAnsi="Courier New" w:eastAsia="宋体" w:cs="Courier New"/>
                <w:color w:val="FF0000"/>
                <w:kern w:val="2"/>
                <w:sz w:val="21"/>
                <w:szCs w:val="22"/>
                <w:lang w:val="en-US" w:eastAsia="zh-CN" w:bidi="ar-SA"/>
              </w:rPr>
              <w:t>root F:</w:t>
            </w:r>
            <w:r>
              <w:rPr>
                <w:rFonts w:hint="eastAsia" w:ascii="Courier New" w:hAnsi="Courier New" w:cs="Courier New"/>
                <w:color w:val="FF0000"/>
                <w:kern w:val="2"/>
                <w:sz w:val="21"/>
                <w:szCs w:val="22"/>
                <w:lang w:val="en-US" w:eastAsia="zh-CN" w:bidi="ar-SA"/>
              </w:rPr>
              <w:t>/</w:t>
            </w:r>
            <w:r>
              <w:rPr>
                <w:rFonts w:hint="default" w:ascii="Courier New" w:hAnsi="Courier New" w:eastAsia="宋体" w:cs="Courier New"/>
                <w:color w:val="FF0000"/>
                <w:kern w:val="2"/>
                <w:sz w:val="21"/>
                <w:szCs w:val="22"/>
                <w:lang w:val="en-US" w:eastAsia="zh-CN" w:bidi="ar-SA"/>
              </w:rPr>
              <w:t>pyg;</w:t>
            </w:r>
          </w:p>
          <w:p>
            <w:pPr>
              <w:pStyle w:val="13"/>
              <w:keepNext w:val="0"/>
              <w:keepLines w:val="0"/>
              <w:pageBreakBefore w:val="0"/>
              <w:widowControl/>
              <w:suppressLineNumbers w:val="0"/>
              <w:shd w:val="clear" w:fill="C7EDCC"/>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ascii="Courier New" w:hAnsi="Courier New" w:eastAsia="宋体" w:cs="Courier New"/>
                <w:color w:val="1E1C11" w:themeColor="background2" w:themeShade="1A"/>
                <w:kern w:val="2"/>
                <w:sz w:val="21"/>
                <w:szCs w:val="22"/>
                <w:lang w:val="en-US" w:eastAsia="zh-CN" w:bidi="ar-SA"/>
              </w:rPr>
            </w:pPr>
            <w:r>
              <w:rPr>
                <w:rFonts w:hint="default" w:ascii="Courier New" w:hAnsi="Courier New" w:eastAsia="宋体" w:cs="Courier New"/>
                <w:color w:val="1E1C11" w:themeColor="background2" w:themeShade="1A"/>
                <w:kern w:val="2"/>
                <w:sz w:val="21"/>
                <w:szCs w:val="22"/>
                <w:lang w:val="en-US" w:eastAsia="zh-CN" w:bidi="ar-SA"/>
              </w:rPr>
              <w:tab/>
            </w:r>
            <w:r>
              <w:rPr>
                <w:rFonts w:hint="default" w:ascii="Courier New" w:hAnsi="Courier New" w:eastAsia="宋体" w:cs="Courier New"/>
                <w:color w:val="1E1C11" w:themeColor="background2" w:themeShade="1A"/>
                <w:kern w:val="2"/>
                <w:sz w:val="21"/>
                <w:szCs w:val="22"/>
                <w:lang w:val="en-US" w:eastAsia="zh-CN" w:bidi="ar-SA"/>
              </w:rPr>
              <w:t xml:space="preserve">} </w:t>
            </w:r>
          </w:p>
          <w:p>
            <w:pPr>
              <w:pStyle w:val="13"/>
              <w:keepNext w:val="0"/>
              <w:keepLines w:val="0"/>
              <w:pageBreakBefore w:val="0"/>
              <w:widowControl/>
              <w:suppressLineNumbers w:val="0"/>
              <w:shd w:val="clear" w:fill="C7EDCC"/>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ascii="Courier New" w:hAnsi="Courier New" w:cs="Courier New"/>
                <w:color w:val="7F7F7F" w:themeColor="background1" w:themeShade="80"/>
                <w:sz w:val="21"/>
                <w:szCs w:val="21"/>
                <w:vertAlign w:val="baseline"/>
                <w:lang w:val="en-US" w:eastAsia="zh-CN"/>
              </w:rPr>
            </w:pPr>
            <w:r>
              <w:rPr>
                <w:rFonts w:hint="default" w:ascii="Courier New" w:hAnsi="Courier New" w:eastAsia="宋体" w:cs="Courier New"/>
                <w:color w:val="1E1C11" w:themeColor="background2" w:themeShade="1A"/>
                <w:kern w:val="2"/>
                <w:sz w:val="21"/>
                <w:szCs w:val="22"/>
                <w:lang w:val="en-US" w:eastAsia="zh-CN" w:bidi="ar-SA"/>
              </w:rPr>
              <w:t>}</w:t>
            </w:r>
          </w:p>
        </w:tc>
      </w:tr>
    </w:tbl>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eastAsia" w:ascii="Courier New" w:hAnsi="Courier New" w:eastAsia="宋体" w:cs="Courier New"/>
          <w:b/>
          <w:bCs/>
          <w:color w:val="FF0000"/>
          <w:lang w:val="en-US" w:eastAsia="zh-CN"/>
        </w:rPr>
      </w:pPr>
      <w:r>
        <w:rPr>
          <w:rFonts w:hint="eastAsia" w:ascii="Courier New" w:hAnsi="Courier New" w:cs="Courier New"/>
          <w:b/>
          <w:bCs/>
          <w:color w:val="FF0000"/>
          <w:sz w:val="21"/>
          <w:szCs w:val="21"/>
          <w:lang w:val="en-US" w:eastAsia="zh-CN"/>
        </w:rPr>
        <w:t>注意：需要重启Nginx反向代理服务器。</w:t>
      </w:r>
    </w:p>
    <w:sectPr>
      <w:headerReference r:id="rId3" w:type="default"/>
      <w:footerReference r:id="rId4" w:type="default"/>
      <w:pgSz w:w="11906" w:h="16838"/>
      <w:pgMar w:top="1440" w:right="1800" w:bottom="1440" w:left="1800" w:header="851" w:footer="397"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兰亭超细黑简体">
    <w:altName w:val="黑体"/>
    <w:panose1 w:val="02000000000000000000"/>
    <w:charset w:val="86"/>
    <w:family w:val="auto"/>
    <w:pitch w:val="default"/>
    <w:sig w:usb0="00000000" w:usb1="0000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86"/>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rFonts w:hint="eastAsia"/>
        <w:lang w:val="en-US" w:eastAsia="zh-CN"/>
      </w:rPr>
      <w:drawing>
        <wp:anchor distT="0" distB="0" distL="114300" distR="114300" simplePos="0" relativeHeight="251657216" behindDoc="1" locked="0" layoutInCell="1" allowOverlap="1">
          <wp:simplePos x="0" y="0"/>
          <wp:positionH relativeFrom="column">
            <wp:posOffset>-1143000</wp:posOffset>
          </wp:positionH>
          <wp:positionV relativeFrom="paragraph">
            <wp:posOffset>-75565</wp:posOffset>
          </wp:positionV>
          <wp:extent cx="7647940" cy="548640"/>
          <wp:effectExtent l="0" t="0" r="0" b="3810"/>
          <wp:wrapNone/>
          <wp:docPr id="8" name="图片 8"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47940" cy="548640"/>
                  </a:xfrm>
                  <a:prstGeom prst="rect">
                    <a:avLst/>
                  </a:prstGeom>
                  <a:noFill/>
                  <a:ln>
                    <a:noFill/>
                  </a:ln>
                </pic:spPr>
              </pic:pic>
            </a:graphicData>
          </a:graphic>
        </wp:anchor>
      </w:drawing>
    </w:r>
    <w:r>
      <w:rPr>
        <w:rFonts w:hint="eastAsia" w:ascii="微软雅黑" w:hAnsi="微软雅黑" w:eastAsia="微软雅黑" w:cs="微软雅黑"/>
        <w:sz w:val="20"/>
        <w:szCs w:val="20"/>
      </w:rPr>
      <w:t>北京市昌平区建材城西路金燕龙办公楼一层   电话：400-618-9090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lang w:val="en-US" w:eastAsia="zh-CN"/>
      </w:rPr>
      <w:drawing>
        <wp:anchor distT="0" distB="0" distL="114300" distR="114300" simplePos="0" relativeHeight="251658240" behindDoc="0" locked="0" layoutInCell="1" allowOverlap="1">
          <wp:simplePos x="0" y="0"/>
          <wp:positionH relativeFrom="column">
            <wp:posOffset>-1183005</wp:posOffset>
          </wp:positionH>
          <wp:positionV relativeFrom="paragraph">
            <wp:posOffset>-521335</wp:posOffset>
          </wp:positionV>
          <wp:extent cx="7630795" cy="910590"/>
          <wp:effectExtent l="0" t="0" r="8255" b="3810"/>
          <wp:wrapNone/>
          <wp:docPr id="11" name="图片 11"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各种word模板cs6-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30795" cy="91059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104E10"/>
    <w:multiLevelType w:val="singleLevel"/>
    <w:tmpl w:val="D8104E10"/>
    <w:lvl w:ilvl="0" w:tentative="0">
      <w:start w:val="1"/>
      <w:numFmt w:val="bullet"/>
      <w:lvlText w:val=""/>
      <w:lvlJc w:val="left"/>
      <w:pPr>
        <w:ind w:left="420" w:hanging="420"/>
      </w:pPr>
      <w:rPr>
        <w:rFonts w:hint="default" w:ascii="Wingdings" w:hAnsi="Wingdings"/>
      </w:rPr>
    </w:lvl>
  </w:abstractNum>
  <w:abstractNum w:abstractNumId="1">
    <w:nsid w:val="2E76330D"/>
    <w:multiLevelType w:val="multilevel"/>
    <w:tmpl w:val="2E76330D"/>
    <w:lvl w:ilvl="0" w:tentative="0">
      <w:start w:val="1"/>
      <w:numFmt w:val="chineseCountingThousand"/>
      <w:pStyle w:val="2"/>
      <w:suff w:val="space"/>
      <w:lvlText w:val="%1、"/>
      <w:lvlJc w:val="left"/>
      <w:pPr>
        <w:ind w:left="425" w:hanging="425"/>
      </w:pPr>
      <w:rPr>
        <w:rFonts w:hint="eastAsia"/>
      </w:rPr>
    </w:lvl>
    <w:lvl w:ilvl="1" w:tentative="0">
      <w:start w:val="1"/>
      <w:numFmt w:val="decimal"/>
      <w:pStyle w:val="3"/>
      <w:suff w:val="space"/>
      <w:lvlText w:val="%2．"/>
      <w:lvlJc w:val="left"/>
      <w:pPr>
        <w:ind w:left="992" w:hanging="992"/>
      </w:pPr>
      <w:rPr>
        <w:rFonts w:hint="eastAsia"/>
      </w:rPr>
    </w:lvl>
    <w:lvl w:ilvl="2" w:tentative="0">
      <w:start w:val="1"/>
      <w:numFmt w:val="decimal"/>
      <w:pStyle w:val="4"/>
      <w:suff w:val="space"/>
      <w:lvlText w:val="%2.%3．"/>
      <w:lvlJc w:val="left"/>
      <w:pPr>
        <w:ind w:left="1418" w:hanging="1418"/>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70194800"/>
    <w:multiLevelType w:val="singleLevel"/>
    <w:tmpl w:val="70194800"/>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4EA7"/>
    <w:rsid w:val="00060011"/>
    <w:rsid w:val="000A24EE"/>
    <w:rsid w:val="000D6273"/>
    <w:rsid w:val="000D6FAD"/>
    <w:rsid w:val="000E461F"/>
    <w:rsid w:val="001116C7"/>
    <w:rsid w:val="00113784"/>
    <w:rsid w:val="001326D5"/>
    <w:rsid w:val="001564BE"/>
    <w:rsid w:val="0018522E"/>
    <w:rsid w:val="001A12B7"/>
    <w:rsid w:val="001D6889"/>
    <w:rsid w:val="001F2EF8"/>
    <w:rsid w:val="00201602"/>
    <w:rsid w:val="00203578"/>
    <w:rsid w:val="00213189"/>
    <w:rsid w:val="00232E19"/>
    <w:rsid w:val="00241A45"/>
    <w:rsid w:val="002A5D9B"/>
    <w:rsid w:val="002B1D75"/>
    <w:rsid w:val="002B2949"/>
    <w:rsid w:val="002C2A94"/>
    <w:rsid w:val="002E0B1E"/>
    <w:rsid w:val="002F42FF"/>
    <w:rsid w:val="00306C9D"/>
    <w:rsid w:val="00310732"/>
    <w:rsid w:val="00333B31"/>
    <w:rsid w:val="003369A9"/>
    <w:rsid w:val="00343C50"/>
    <w:rsid w:val="003474FF"/>
    <w:rsid w:val="00347E92"/>
    <w:rsid w:val="00347EF1"/>
    <w:rsid w:val="003665C2"/>
    <w:rsid w:val="003B0329"/>
    <w:rsid w:val="003C6E90"/>
    <w:rsid w:val="003E551A"/>
    <w:rsid w:val="00416B45"/>
    <w:rsid w:val="00422752"/>
    <w:rsid w:val="00423911"/>
    <w:rsid w:val="00432431"/>
    <w:rsid w:val="00460949"/>
    <w:rsid w:val="004B6946"/>
    <w:rsid w:val="004C6FD2"/>
    <w:rsid w:val="004D3FC7"/>
    <w:rsid w:val="00500700"/>
    <w:rsid w:val="005237AA"/>
    <w:rsid w:val="00524F1C"/>
    <w:rsid w:val="00540F52"/>
    <w:rsid w:val="00543D4D"/>
    <w:rsid w:val="005519FB"/>
    <w:rsid w:val="005520F4"/>
    <w:rsid w:val="00563F41"/>
    <w:rsid w:val="0057053A"/>
    <w:rsid w:val="00590025"/>
    <w:rsid w:val="005A35B9"/>
    <w:rsid w:val="005B4D72"/>
    <w:rsid w:val="005B75A6"/>
    <w:rsid w:val="005E6D3D"/>
    <w:rsid w:val="0067543B"/>
    <w:rsid w:val="006960F8"/>
    <w:rsid w:val="006B7E4E"/>
    <w:rsid w:val="006C7E09"/>
    <w:rsid w:val="006D4ED4"/>
    <w:rsid w:val="006E2176"/>
    <w:rsid w:val="006F0893"/>
    <w:rsid w:val="006F250B"/>
    <w:rsid w:val="00707BC7"/>
    <w:rsid w:val="00720486"/>
    <w:rsid w:val="00746034"/>
    <w:rsid w:val="00753F1D"/>
    <w:rsid w:val="007960DD"/>
    <w:rsid w:val="007C32E6"/>
    <w:rsid w:val="007D66FF"/>
    <w:rsid w:val="007E1E60"/>
    <w:rsid w:val="007E25B3"/>
    <w:rsid w:val="00800F9F"/>
    <w:rsid w:val="00803BC0"/>
    <w:rsid w:val="00807195"/>
    <w:rsid w:val="0081607D"/>
    <w:rsid w:val="00827DE9"/>
    <w:rsid w:val="00843869"/>
    <w:rsid w:val="0084795F"/>
    <w:rsid w:val="00855538"/>
    <w:rsid w:val="008635B3"/>
    <w:rsid w:val="00882AFC"/>
    <w:rsid w:val="0088423D"/>
    <w:rsid w:val="008D6DB7"/>
    <w:rsid w:val="00942981"/>
    <w:rsid w:val="009473F5"/>
    <w:rsid w:val="00950A55"/>
    <w:rsid w:val="00952DED"/>
    <w:rsid w:val="0096019F"/>
    <w:rsid w:val="00977D2F"/>
    <w:rsid w:val="00980DD9"/>
    <w:rsid w:val="009B50D2"/>
    <w:rsid w:val="009B7BE7"/>
    <w:rsid w:val="009D2C95"/>
    <w:rsid w:val="009E1C33"/>
    <w:rsid w:val="009E2BC4"/>
    <w:rsid w:val="009E3D11"/>
    <w:rsid w:val="009E5FB7"/>
    <w:rsid w:val="00A003C5"/>
    <w:rsid w:val="00A34BD4"/>
    <w:rsid w:val="00A40A60"/>
    <w:rsid w:val="00A47463"/>
    <w:rsid w:val="00A75BA5"/>
    <w:rsid w:val="00AA4C8D"/>
    <w:rsid w:val="00AB03B8"/>
    <w:rsid w:val="00AB27FE"/>
    <w:rsid w:val="00AB551A"/>
    <w:rsid w:val="00AE06BC"/>
    <w:rsid w:val="00B03FF4"/>
    <w:rsid w:val="00B23796"/>
    <w:rsid w:val="00B24198"/>
    <w:rsid w:val="00B371A1"/>
    <w:rsid w:val="00B67CEE"/>
    <w:rsid w:val="00B96C5E"/>
    <w:rsid w:val="00BD2571"/>
    <w:rsid w:val="00BD7BEC"/>
    <w:rsid w:val="00C061BD"/>
    <w:rsid w:val="00C25FDB"/>
    <w:rsid w:val="00C30059"/>
    <w:rsid w:val="00C33D53"/>
    <w:rsid w:val="00C55601"/>
    <w:rsid w:val="00C7215F"/>
    <w:rsid w:val="00C95A6D"/>
    <w:rsid w:val="00CE013F"/>
    <w:rsid w:val="00CE2966"/>
    <w:rsid w:val="00CF2C91"/>
    <w:rsid w:val="00D03751"/>
    <w:rsid w:val="00D34854"/>
    <w:rsid w:val="00D4066A"/>
    <w:rsid w:val="00D547D6"/>
    <w:rsid w:val="00D629A8"/>
    <w:rsid w:val="00D654DE"/>
    <w:rsid w:val="00D741AE"/>
    <w:rsid w:val="00D752CA"/>
    <w:rsid w:val="00D76747"/>
    <w:rsid w:val="00D976AF"/>
    <w:rsid w:val="00DA25C9"/>
    <w:rsid w:val="00DB3FE4"/>
    <w:rsid w:val="00DB5371"/>
    <w:rsid w:val="00DB74E3"/>
    <w:rsid w:val="00DD546C"/>
    <w:rsid w:val="00DD745A"/>
    <w:rsid w:val="00DE1798"/>
    <w:rsid w:val="00E00F20"/>
    <w:rsid w:val="00E0161E"/>
    <w:rsid w:val="00E0454B"/>
    <w:rsid w:val="00E11738"/>
    <w:rsid w:val="00E12805"/>
    <w:rsid w:val="00E27CB4"/>
    <w:rsid w:val="00E3362A"/>
    <w:rsid w:val="00E36CC9"/>
    <w:rsid w:val="00E471EF"/>
    <w:rsid w:val="00E504CE"/>
    <w:rsid w:val="00E651FF"/>
    <w:rsid w:val="00E926C9"/>
    <w:rsid w:val="00EA6E88"/>
    <w:rsid w:val="00F1319B"/>
    <w:rsid w:val="00F17FFE"/>
    <w:rsid w:val="00F2670C"/>
    <w:rsid w:val="00F52C04"/>
    <w:rsid w:val="00F56290"/>
    <w:rsid w:val="00F64BFB"/>
    <w:rsid w:val="00F76749"/>
    <w:rsid w:val="00F80995"/>
    <w:rsid w:val="00FA1221"/>
    <w:rsid w:val="00FB0256"/>
    <w:rsid w:val="00FB1ADD"/>
    <w:rsid w:val="00FE0B71"/>
    <w:rsid w:val="00FF6713"/>
    <w:rsid w:val="010072B2"/>
    <w:rsid w:val="010432EA"/>
    <w:rsid w:val="010C2936"/>
    <w:rsid w:val="010C4770"/>
    <w:rsid w:val="010D677E"/>
    <w:rsid w:val="010F6D7E"/>
    <w:rsid w:val="01125F2D"/>
    <w:rsid w:val="0115219E"/>
    <w:rsid w:val="01160D23"/>
    <w:rsid w:val="01164F03"/>
    <w:rsid w:val="011661B1"/>
    <w:rsid w:val="012235F5"/>
    <w:rsid w:val="01225485"/>
    <w:rsid w:val="01241418"/>
    <w:rsid w:val="01250CC5"/>
    <w:rsid w:val="01267049"/>
    <w:rsid w:val="01275603"/>
    <w:rsid w:val="012838B3"/>
    <w:rsid w:val="012A3DB4"/>
    <w:rsid w:val="012A7DB2"/>
    <w:rsid w:val="012D2F36"/>
    <w:rsid w:val="012F62C6"/>
    <w:rsid w:val="012F74FF"/>
    <w:rsid w:val="013861C5"/>
    <w:rsid w:val="013C5647"/>
    <w:rsid w:val="013E24A9"/>
    <w:rsid w:val="013E6E36"/>
    <w:rsid w:val="01402A1F"/>
    <w:rsid w:val="01403B6E"/>
    <w:rsid w:val="01432AA5"/>
    <w:rsid w:val="014E1F24"/>
    <w:rsid w:val="014F4D8C"/>
    <w:rsid w:val="01547DEA"/>
    <w:rsid w:val="01570088"/>
    <w:rsid w:val="01575923"/>
    <w:rsid w:val="015A103F"/>
    <w:rsid w:val="015B2996"/>
    <w:rsid w:val="015B43F2"/>
    <w:rsid w:val="015B7852"/>
    <w:rsid w:val="015D7EF5"/>
    <w:rsid w:val="015E1789"/>
    <w:rsid w:val="015F7E15"/>
    <w:rsid w:val="01612426"/>
    <w:rsid w:val="01624FC6"/>
    <w:rsid w:val="01630D01"/>
    <w:rsid w:val="01640271"/>
    <w:rsid w:val="016556F5"/>
    <w:rsid w:val="01661EFF"/>
    <w:rsid w:val="016711BA"/>
    <w:rsid w:val="016835D6"/>
    <w:rsid w:val="0168362F"/>
    <w:rsid w:val="01690CD8"/>
    <w:rsid w:val="01691960"/>
    <w:rsid w:val="016D1DF6"/>
    <w:rsid w:val="017059A1"/>
    <w:rsid w:val="017266CC"/>
    <w:rsid w:val="01743BC3"/>
    <w:rsid w:val="01744B5E"/>
    <w:rsid w:val="017705AA"/>
    <w:rsid w:val="0178369E"/>
    <w:rsid w:val="017C2583"/>
    <w:rsid w:val="017C2D36"/>
    <w:rsid w:val="017E220A"/>
    <w:rsid w:val="017F5DBA"/>
    <w:rsid w:val="01803F50"/>
    <w:rsid w:val="01826641"/>
    <w:rsid w:val="01851B16"/>
    <w:rsid w:val="018B34B4"/>
    <w:rsid w:val="018D14D9"/>
    <w:rsid w:val="018E0EA9"/>
    <w:rsid w:val="018F0101"/>
    <w:rsid w:val="01914C78"/>
    <w:rsid w:val="01924453"/>
    <w:rsid w:val="019310A1"/>
    <w:rsid w:val="019421EC"/>
    <w:rsid w:val="01945667"/>
    <w:rsid w:val="019505E0"/>
    <w:rsid w:val="01976190"/>
    <w:rsid w:val="01977CB7"/>
    <w:rsid w:val="01995DCE"/>
    <w:rsid w:val="019A3EF9"/>
    <w:rsid w:val="019B06FF"/>
    <w:rsid w:val="019B1462"/>
    <w:rsid w:val="019B29B1"/>
    <w:rsid w:val="019C574A"/>
    <w:rsid w:val="01A10EBE"/>
    <w:rsid w:val="01A42311"/>
    <w:rsid w:val="01A44421"/>
    <w:rsid w:val="01A53E1A"/>
    <w:rsid w:val="01A9763E"/>
    <w:rsid w:val="01AA7F59"/>
    <w:rsid w:val="01AD2674"/>
    <w:rsid w:val="01AD4B6E"/>
    <w:rsid w:val="01AF386A"/>
    <w:rsid w:val="01B06972"/>
    <w:rsid w:val="01B22E32"/>
    <w:rsid w:val="01B578AE"/>
    <w:rsid w:val="01B75599"/>
    <w:rsid w:val="01BA2FC7"/>
    <w:rsid w:val="01BD60CD"/>
    <w:rsid w:val="01C027A4"/>
    <w:rsid w:val="01C079A0"/>
    <w:rsid w:val="01C47D12"/>
    <w:rsid w:val="01C50526"/>
    <w:rsid w:val="01C5376F"/>
    <w:rsid w:val="01C57B7B"/>
    <w:rsid w:val="01C76091"/>
    <w:rsid w:val="01CA1F40"/>
    <w:rsid w:val="01CA32A4"/>
    <w:rsid w:val="01CC0C23"/>
    <w:rsid w:val="01CD2913"/>
    <w:rsid w:val="01CE7796"/>
    <w:rsid w:val="01D12B12"/>
    <w:rsid w:val="01D72C67"/>
    <w:rsid w:val="01D80188"/>
    <w:rsid w:val="01D96F50"/>
    <w:rsid w:val="01DB0214"/>
    <w:rsid w:val="01E0621B"/>
    <w:rsid w:val="01E10C3C"/>
    <w:rsid w:val="01E10CFA"/>
    <w:rsid w:val="01E625AA"/>
    <w:rsid w:val="01E77112"/>
    <w:rsid w:val="01EA1097"/>
    <w:rsid w:val="01EB3B75"/>
    <w:rsid w:val="01EC5C13"/>
    <w:rsid w:val="01EE79B9"/>
    <w:rsid w:val="01F26F09"/>
    <w:rsid w:val="01F3179D"/>
    <w:rsid w:val="01F65674"/>
    <w:rsid w:val="01F725D2"/>
    <w:rsid w:val="01F755FF"/>
    <w:rsid w:val="01F81BA6"/>
    <w:rsid w:val="01F84C22"/>
    <w:rsid w:val="01FB6CF9"/>
    <w:rsid w:val="01FC5135"/>
    <w:rsid w:val="01FD03B9"/>
    <w:rsid w:val="020041D5"/>
    <w:rsid w:val="0202091E"/>
    <w:rsid w:val="02063296"/>
    <w:rsid w:val="02106166"/>
    <w:rsid w:val="021441A4"/>
    <w:rsid w:val="021778FE"/>
    <w:rsid w:val="02182DA8"/>
    <w:rsid w:val="02191D48"/>
    <w:rsid w:val="021D72C8"/>
    <w:rsid w:val="021F3460"/>
    <w:rsid w:val="022326EE"/>
    <w:rsid w:val="02286473"/>
    <w:rsid w:val="022C5277"/>
    <w:rsid w:val="022D1868"/>
    <w:rsid w:val="022D7E41"/>
    <w:rsid w:val="02303E7E"/>
    <w:rsid w:val="023100D7"/>
    <w:rsid w:val="02341E74"/>
    <w:rsid w:val="023A63B7"/>
    <w:rsid w:val="023D4439"/>
    <w:rsid w:val="023D6AFF"/>
    <w:rsid w:val="023F5275"/>
    <w:rsid w:val="0241562F"/>
    <w:rsid w:val="0242082F"/>
    <w:rsid w:val="02421E4A"/>
    <w:rsid w:val="02421FE0"/>
    <w:rsid w:val="02431B80"/>
    <w:rsid w:val="024614E0"/>
    <w:rsid w:val="024C6B32"/>
    <w:rsid w:val="024C6CCD"/>
    <w:rsid w:val="024F3EFC"/>
    <w:rsid w:val="024F7017"/>
    <w:rsid w:val="02500196"/>
    <w:rsid w:val="02500AE9"/>
    <w:rsid w:val="02504584"/>
    <w:rsid w:val="0251203F"/>
    <w:rsid w:val="025120B4"/>
    <w:rsid w:val="02534393"/>
    <w:rsid w:val="02556C44"/>
    <w:rsid w:val="02561D0E"/>
    <w:rsid w:val="02582199"/>
    <w:rsid w:val="025B02FC"/>
    <w:rsid w:val="025C27A8"/>
    <w:rsid w:val="025C2A7D"/>
    <w:rsid w:val="025C754E"/>
    <w:rsid w:val="02601E94"/>
    <w:rsid w:val="02607360"/>
    <w:rsid w:val="02620438"/>
    <w:rsid w:val="02623564"/>
    <w:rsid w:val="0264382D"/>
    <w:rsid w:val="026B0F35"/>
    <w:rsid w:val="026B4880"/>
    <w:rsid w:val="026F441C"/>
    <w:rsid w:val="0272095D"/>
    <w:rsid w:val="0272196A"/>
    <w:rsid w:val="027C2EA9"/>
    <w:rsid w:val="027E0EF0"/>
    <w:rsid w:val="0282002C"/>
    <w:rsid w:val="02836CD2"/>
    <w:rsid w:val="02875888"/>
    <w:rsid w:val="02907B4D"/>
    <w:rsid w:val="02950127"/>
    <w:rsid w:val="02963122"/>
    <w:rsid w:val="029A7E11"/>
    <w:rsid w:val="029B5A1F"/>
    <w:rsid w:val="029C6A04"/>
    <w:rsid w:val="029D7F47"/>
    <w:rsid w:val="029E65A9"/>
    <w:rsid w:val="029F1888"/>
    <w:rsid w:val="02A16419"/>
    <w:rsid w:val="02A90AE3"/>
    <w:rsid w:val="02A9208A"/>
    <w:rsid w:val="02A94339"/>
    <w:rsid w:val="02AA3D41"/>
    <w:rsid w:val="02AB7D01"/>
    <w:rsid w:val="02AD03A2"/>
    <w:rsid w:val="02AE42AA"/>
    <w:rsid w:val="02AF4752"/>
    <w:rsid w:val="02B02F51"/>
    <w:rsid w:val="02B12E9F"/>
    <w:rsid w:val="02B311B6"/>
    <w:rsid w:val="02B806A9"/>
    <w:rsid w:val="02B95F3C"/>
    <w:rsid w:val="02B966C4"/>
    <w:rsid w:val="02BB13B4"/>
    <w:rsid w:val="02BC742E"/>
    <w:rsid w:val="02BF5890"/>
    <w:rsid w:val="02C167FD"/>
    <w:rsid w:val="02C44D7D"/>
    <w:rsid w:val="02C47106"/>
    <w:rsid w:val="02C776E8"/>
    <w:rsid w:val="02C952A1"/>
    <w:rsid w:val="02CA2FAA"/>
    <w:rsid w:val="02CB4755"/>
    <w:rsid w:val="02D00E80"/>
    <w:rsid w:val="02D07E32"/>
    <w:rsid w:val="02D26FB5"/>
    <w:rsid w:val="02D3332E"/>
    <w:rsid w:val="02D81733"/>
    <w:rsid w:val="02D81AE7"/>
    <w:rsid w:val="02DB030F"/>
    <w:rsid w:val="02DB3CD0"/>
    <w:rsid w:val="02DC28F2"/>
    <w:rsid w:val="02DE606F"/>
    <w:rsid w:val="02E02FB4"/>
    <w:rsid w:val="02E2332C"/>
    <w:rsid w:val="02E56876"/>
    <w:rsid w:val="02E85F44"/>
    <w:rsid w:val="02E9524F"/>
    <w:rsid w:val="02EB34EB"/>
    <w:rsid w:val="02EB415F"/>
    <w:rsid w:val="02EC27C3"/>
    <w:rsid w:val="02EC7E2B"/>
    <w:rsid w:val="02EE1475"/>
    <w:rsid w:val="02F50CE2"/>
    <w:rsid w:val="02F65895"/>
    <w:rsid w:val="02FB43E5"/>
    <w:rsid w:val="02FE1018"/>
    <w:rsid w:val="02FE673E"/>
    <w:rsid w:val="03003D4B"/>
    <w:rsid w:val="0301174E"/>
    <w:rsid w:val="03023690"/>
    <w:rsid w:val="030272B6"/>
    <w:rsid w:val="03065002"/>
    <w:rsid w:val="03086341"/>
    <w:rsid w:val="030B3033"/>
    <w:rsid w:val="030B34D5"/>
    <w:rsid w:val="030C0F03"/>
    <w:rsid w:val="030D7041"/>
    <w:rsid w:val="03101DE0"/>
    <w:rsid w:val="03186258"/>
    <w:rsid w:val="031970EF"/>
    <w:rsid w:val="031A112E"/>
    <w:rsid w:val="031B07E1"/>
    <w:rsid w:val="031B1317"/>
    <w:rsid w:val="031E004E"/>
    <w:rsid w:val="03214DA4"/>
    <w:rsid w:val="032446BE"/>
    <w:rsid w:val="03283C8D"/>
    <w:rsid w:val="03286C54"/>
    <w:rsid w:val="03290422"/>
    <w:rsid w:val="032937EC"/>
    <w:rsid w:val="033501B1"/>
    <w:rsid w:val="0337693A"/>
    <w:rsid w:val="033777A6"/>
    <w:rsid w:val="0338180D"/>
    <w:rsid w:val="033818D1"/>
    <w:rsid w:val="03393EA4"/>
    <w:rsid w:val="033E0481"/>
    <w:rsid w:val="033F5709"/>
    <w:rsid w:val="03404F70"/>
    <w:rsid w:val="03422D40"/>
    <w:rsid w:val="03450AA2"/>
    <w:rsid w:val="03462B77"/>
    <w:rsid w:val="034801C4"/>
    <w:rsid w:val="0348022B"/>
    <w:rsid w:val="03485289"/>
    <w:rsid w:val="03495321"/>
    <w:rsid w:val="03495580"/>
    <w:rsid w:val="034B40BA"/>
    <w:rsid w:val="034C526D"/>
    <w:rsid w:val="035200F4"/>
    <w:rsid w:val="0353502A"/>
    <w:rsid w:val="03536ACF"/>
    <w:rsid w:val="03554FEE"/>
    <w:rsid w:val="035B47AD"/>
    <w:rsid w:val="03614859"/>
    <w:rsid w:val="036218D1"/>
    <w:rsid w:val="03685500"/>
    <w:rsid w:val="03686C64"/>
    <w:rsid w:val="036A6C28"/>
    <w:rsid w:val="036D2FEC"/>
    <w:rsid w:val="036E2075"/>
    <w:rsid w:val="036F2F40"/>
    <w:rsid w:val="036F5EE8"/>
    <w:rsid w:val="03714046"/>
    <w:rsid w:val="0374494B"/>
    <w:rsid w:val="03767396"/>
    <w:rsid w:val="03767829"/>
    <w:rsid w:val="03771581"/>
    <w:rsid w:val="03780226"/>
    <w:rsid w:val="037C4C37"/>
    <w:rsid w:val="037C5103"/>
    <w:rsid w:val="038204AB"/>
    <w:rsid w:val="03825159"/>
    <w:rsid w:val="03826BCF"/>
    <w:rsid w:val="038939AC"/>
    <w:rsid w:val="03896F4C"/>
    <w:rsid w:val="038A1495"/>
    <w:rsid w:val="038A3951"/>
    <w:rsid w:val="038B067C"/>
    <w:rsid w:val="038C2C9A"/>
    <w:rsid w:val="038C657C"/>
    <w:rsid w:val="0390329C"/>
    <w:rsid w:val="03915047"/>
    <w:rsid w:val="03932E23"/>
    <w:rsid w:val="03935AE2"/>
    <w:rsid w:val="039457C5"/>
    <w:rsid w:val="0394584A"/>
    <w:rsid w:val="03960E21"/>
    <w:rsid w:val="039804E4"/>
    <w:rsid w:val="03980F63"/>
    <w:rsid w:val="039D3A5B"/>
    <w:rsid w:val="039D5476"/>
    <w:rsid w:val="03A312F1"/>
    <w:rsid w:val="03A541FA"/>
    <w:rsid w:val="03AE51CB"/>
    <w:rsid w:val="03AF0F11"/>
    <w:rsid w:val="03B2149C"/>
    <w:rsid w:val="03B2721B"/>
    <w:rsid w:val="03B86131"/>
    <w:rsid w:val="03BE3D30"/>
    <w:rsid w:val="03BF4934"/>
    <w:rsid w:val="03C04050"/>
    <w:rsid w:val="03C401B8"/>
    <w:rsid w:val="03C42C9D"/>
    <w:rsid w:val="03C5740B"/>
    <w:rsid w:val="03C74570"/>
    <w:rsid w:val="03C8051A"/>
    <w:rsid w:val="03CC792A"/>
    <w:rsid w:val="03D05646"/>
    <w:rsid w:val="03D12180"/>
    <w:rsid w:val="03D12947"/>
    <w:rsid w:val="03D42FD1"/>
    <w:rsid w:val="03DA5855"/>
    <w:rsid w:val="03DA5D18"/>
    <w:rsid w:val="03DA7458"/>
    <w:rsid w:val="03E16B0F"/>
    <w:rsid w:val="03E61E66"/>
    <w:rsid w:val="03E6536F"/>
    <w:rsid w:val="03EE1D8F"/>
    <w:rsid w:val="03F53B57"/>
    <w:rsid w:val="03F60529"/>
    <w:rsid w:val="03F90C00"/>
    <w:rsid w:val="03F962CB"/>
    <w:rsid w:val="03FB78ED"/>
    <w:rsid w:val="04042CA4"/>
    <w:rsid w:val="0406558A"/>
    <w:rsid w:val="04094020"/>
    <w:rsid w:val="040B1955"/>
    <w:rsid w:val="040C351F"/>
    <w:rsid w:val="041053F9"/>
    <w:rsid w:val="04145124"/>
    <w:rsid w:val="04151164"/>
    <w:rsid w:val="041579CE"/>
    <w:rsid w:val="04194C54"/>
    <w:rsid w:val="041C5E4E"/>
    <w:rsid w:val="041E29F8"/>
    <w:rsid w:val="041E3F51"/>
    <w:rsid w:val="041E40B0"/>
    <w:rsid w:val="041F3510"/>
    <w:rsid w:val="042A641C"/>
    <w:rsid w:val="042D1C60"/>
    <w:rsid w:val="0430363B"/>
    <w:rsid w:val="04303BDB"/>
    <w:rsid w:val="04312796"/>
    <w:rsid w:val="04314A82"/>
    <w:rsid w:val="04346D66"/>
    <w:rsid w:val="043949B2"/>
    <w:rsid w:val="04395C7D"/>
    <w:rsid w:val="043A4B37"/>
    <w:rsid w:val="043C0030"/>
    <w:rsid w:val="043D41DA"/>
    <w:rsid w:val="043E0C0D"/>
    <w:rsid w:val="043E6B68"/>
    <w:rsid w:val="043E7E6C"/>
    <w:rsid w:val="04400317"/>
    <w:rsid w:val="0446741E"/>
    <w:rsid w:val="044817A1"/>
    <w:rsid w:val="044826BA"/>
    <w:rsid w:val="044A69C0"/>
    <w:rsid w:val="044B5EEE"/>
    <w:rsid w:val="044E2C65"/>
    <w:rsid w:val="044E2F80"/>
    <w:rsid w:val="04531200"/>
    <w:rsid w:val="0456532E"/>
    <w:rsid w:val="045667BB"/>
    <w:rsid w:val="045971FA"/>
    <w:rsid w:val="045C4C58"/>
    <w:rsid w:val="045C5DC1"/>
    <w:rsid w:val="045F5ABE"/>
    <w:rsid w:val="0460203A"/>
    <w:rsid w:val="04690ED3"/>
    <w:rsid w:val="04692BB4"/>
    <w:rsid w:val="046C6C15"/>
    <w:rsid w:val="046D01D3"/>
    <w:rsid w:val="046D7D8E"/>
    <w:rsid w:val="046E19CA"/>
    <w:rsid w:val="046F6344"/>
    <w:rsid w:val="04730450"/>
    <w:rsid w:val="04767C29"/>
    <w:rsid w:val="047976E4"/>
    <w:rsid w:val="047A5B5A"/>
    <w:rsid w:val="047C2248"/>
    <w:rsid w:val="04801C4F"/>
    <w:rsid w:val="0484785C"/>
    <w:rsid w:val="04852742"/>
    <w:rsid w:val="04897131"/>
    <w:rsid w:val="048E1998"/>
    <w:rsid w:val="048E6EF3"/>
    <w:rsid w:val="048F29E1"/>
    <w:rsid w:val="0491735D"/>
    <w:rsid w:val="049342D6"/>
    <w:rsid w:val="04952C19"/>
    <w:rsid w:val="049D1BE3"/>
    <w:rsid w:val="049D7F6E"/>
    <w:rsid w:val="04A17CA5"/>
    <w:rsid w:val="04A92156"/>
    <w:rsid w:val="04AA5978"/>
    <w:rsid w:val="04B13F16"/>
    <w:rsid w:val="04B276D8"/>
    <w:rsid w:val="04B4449B"/>
    <w:rsid w:val="04B46C44"/>
    <w:rsid w:val="04B50A9C"/>
    <w:rsid w:val="04B5148F"/>
    <w:rsid w:val="04B72B56"/>
    <w:rsid w:val="04B9039A"/>
    <w:rsid w:val="04B95CAC"/>
    <w:rsid w:val="04BA5B7D"/>
    <w:rsid w:val="04BD3097"/>
    <w:rsid w:val="04BE1795"/>
    <w:rsid w:val="04C03745"/>
    <w:rsid w:val="04C04C43"/>
    <w:rsid w:val="04C056CF"/>
    <w:rsid w:val="04C745C4"/>
    <w:rsid w:val="04C83E7C"/>
    <w:rsid w:val="04C84B9D"/>
    <w:rsid w:val="04CB3CF6"/>
    <w:rsid w:val="04CF1436"/>
    <w:rsid w:val="04CF7732"/>
    <w:rsid w:val="04D21858"/>
    <w:rsid w:val="04D33D4E"/>
    <w:rsid w:val="04D7453E"/>
    <w:rsid w:val="04D76B0E"/>
    <w:rsid w:val="04D80AA4"/>
    <w:rsid w:val="04DD3382"/>
    <w:rsid w:val="04DE6764"/>
    <w:rsid w:val="04E05B59"/>
    <w:rsid w:val="04E11079"/>
    <w:rsid w:val="04E42265"/>
    <w:rsid w:val="04EB4E25"/>
    <w:rsid w:val="04EF3D66"/>
    <w:rsid w:val="04F17AB4"/>
    <w:rsid w:val="04F22001"/>
    <w:rsid w:val="04F4061E"/>
    <w:rsid w:val="04F4721D"/>
    <w:rsid w:val="04F82243"/>
    <w:rsid w:val="04F91630"/>
    <w:rsid w:val="04F964D6"/>
    <w:rsid w:val="04F97B53"/>
    <w:rsid w:val="04FA2FAB"/>
    <w:rsid w:val="04FA5054"/>
    <w:rsid w:val="05003B6E"/>
    <w:rsid w:val="050142C6"/>
    <w:rsid w:val="05023F6F"/>
    <w:rsid w:val="05050C88"/>
    <w:rsid w:val="050541D8"/>
    <w:rsid w:val="050D459B"/>
    <w:rsid w:val="050E0751"/>
    <w:rsid w:val="05256497"/>
    <w:rsid w:val="05270DB5"/>
    <w:rsid w:val="05285F3E"/>
    <w:rsid w:val="05312765"/>
    <w:rsid w:val="053329EE"/>
    <w:rsid w:val="05352C1E"/>
    <w:rsid w:val="0539408A"/>
    <w:rsid w:val="053D6E60"/>
    <w:rsid w:val="05405CA9"/>
    <w:rsid w:val="054115CD"/>
    <w:rsid w:val="05421AB4"/>
    <w:rsid w:val="05464CFF"/>
    <w:rsid w:val="054C3AD3"/>
    <w:rsid w:val="054C480A"/>
    <w:rsid w:val="054D69A7"/>
    <w:rsid w:val="05503BBE"/>
    <w:rsid w:val="05564DA5"/>
    <w:rsid w:val="05574B41"/>
    <w:rsid w:val="055D4D1B"/>
    <w:rsid w:val="0560192A"/>
    <w:rsid w:val="056043BB"/>
    <w:rsid w:val="0561792B"/>
    <w:rsid w:val="05640328"/>
    <w:rsid w:val="05644323"/>
    <w:rsid w:val="05693693"/>
    <w:rsid w:val="056A4048"/>
    <w:rsid w:val="056E249B"/>
    <w:rsid w:val="056F27E6"/>
    <w:rsid w:val="05715E52"/>
    <w:rsid w:val="057233CF"/>
    <w:rsid w:val="057361DA"/>
    <w:rsid w:val="057B05BA"/>
    <w:rsid w:val="057B3882"/>
    <w:rsid w:val="057E00AA"/>
    <w:rsid w:val="057E39C3"/>
    <w:rsid w:val="05873A63"/>
    <w:rsid w:val="0587582C"/>
    <w:rsid w:val="058D22D8"/>
    <w:rsid w:val="058D3F0B"/>
    <w:rsid w:val="059053BA"/>
    <w:rsid w:val="05910D88"/>
    <w:rsid w:val="059275E4"/>
    <w:rsid w:val="059A1E44"/>
    <w:rsid w:val="059D11D7"/>
    <w:rsid w:val="05A10D91"/>
    <w:rsid w:val="05A51879"/>
    <w:rsid w:val="05A638A6"/>
    <w:rsid w:val="05AB3FC4"/>
    <w:rsid w:val="05AB59DE"/>
    <w:rsid w:val="05B36D76"/>
    <w:rsid w:val="05B451BF"/>
    <w:rsid w:val="05BA4457"/>
    <w:rsid w:val="05BA772E"/>
    <w:rsid w:val="05BC3F4E"/>
    <w:rsid w:val="05BC4B16"/>
    <w:rsid w:val="05C0315E"/>
    <w:rsid w:val="05C033C7"/>
    <w:rsid w:val="05C242CC"/>
    <w:rsid w:val="05C4330F"/>
    <w:rsid w:val="05C64A3D"/>
    <w:rsid w:val="05C869CE"/>
    <w:rsid w:val="05C952B1"/>
    <w:rsid w:val="05C96488"/>
    <w:rsid w:val="05CA4938"/>
    <w:rsid w:val="05CB5A8C"/>
    <w:rsid w:val="05D018EE"/>
    <w:rsid w:val="05D04492"/>
    <w:rsid w:val="05D13F9A"/>
    <w:rsid w:val="05D56750"/>
    <w:rsid w:val="05D87359"/>
    <w:rsid w:val="05D92A4D"/>
    <w:rsid w:val="05DC1B8A"/>
    <w:rsid w:val="05DC6605"/>
    <w:rsid w:val="05E23314"/>
    <w:rsid w:val="05E25062"/>
    <w:rsid w:val="05E61264"/>
    <w:rsid w:val="05E66F95"/>
    <w:rsid w:val="05EB3AC1"/>
    <w:rsid w:val="05EC7F3D"/>
    <w:rsid w:val="05ED2797"/>
    <w:rsid w:val="05EF0B16"/>
    <w:rsid w:val="05EF1884"/>
    <w:rsid w:val="05F04FF2"/>
    <w:rsid w:val="05FB77C5"/>
    <w:rsid w:val="06007A96"/>
    <w:rsid w:val="0601282F"/>
    <w:rsid w:val="06056D43"/>
    <w:rsid w:val="0607100F"/>
    <w:rsid w:val="060B65D7"/>
    <w:rsid w:val="060D186C"/>
    <w:rsid w:val="06182972"/>
    <w:rsid w:val="061B532A"/>
    <w:rsid w:val="061D3E03"/>
    <w:rsid w:val="06251AC3"/>
    <w:rsid w:val="06274DFC"/>
    <w:rsid w:val="06294230"/>
    <w:rsid w:val="062A245F"/>
    <w:rsid w:val="062C30CF"/>
    <w:rsid w:val="062C3A01"/>
    <w:rsid w:val="062D64B8"/>
    <w:rsid w:val="062E4EC5"/>
    <w:rsid w:val="06336AA7"/>
    <w:rsid w:val="063665AA"/>
    <w:rsid w:val="06377D9F"/>
    <w:rsid w:val="0639277B"/>
    <w:rsid w:val="063A2E29"/>
    <w:rsid w:val="063D68BB"/>
    <w:rsid w:val="0642516B"/>
    <w:rsid w:val="06425DC3"/>
    <w:rsid w:val="06437395"/>
    <w:rsid w:val="0644776D"/>
    <w:rsid w:val="06462007"/>
    <w:rsid w:val="064622F8"/>
    <w:rsid w:val="06477940"/>
    <w:rsid w:val="064D2D9A"/>
    <w:rsid w:val="06513188"/>
    <w:rsid w:val="065304E9"/>
    <w:rsid w:val="06560622"/>
    <w:rsid w:val="06577132"/>
    <w:rsid w:val="065D5852"/>
    <w:rsid w:val="06631F45"/>
    <w:rsid w:val="06674178"/>
    <w:rsid w:val="06696DE8"/>
    <w:rsid w:val="066C1BC8"/>
    <w:rsid w:val="066C7902"/>
    <w:rsid w:val="066F14C4"/>
    <w:rsid w:val="067223A6"/>
    <w:rsid w:val="06756055"/>
    <w:rsid w:val="067B4464"/>
    <w:rsid w:val="067E17A2"/>
    <w:rsid w:val="068243EE"/>
    <w:rsid w:val="068362BC"/>
    <w:rsid w:val="06836B03"/>
    <w:rsid w:val="06867E98"/>
    <w:rsid w:val="0688713C"/>
    <w:rsid w:val="068B3A9D"/>
    <w:rsid w:val="068F590D"/>
    <w:rsid w:val="069022A7"/>
    <w:rsid w:val="06923160"/>
    <w:rsid w:val="06932A79"/>
    <w:rsid w:val="06962FEB"/>
    <w:rsid w:val="06981F02"/>
    <w:rsid w:val="069A7C71"/>
    <w:rsid w:val="069B01F6"/>
    <w:rsid w:val="069C0734"/>
    <w:rsid w:val="069E5147"/>
    <w:rsid w:val="069F5700"/>
    <w:rsid w:val="06A3373B"/>
    <w:rsid w:val="06A3566B"/>
    <w:rsid w:val="06A9210C"/>
    <w:rsid w:val="06AD672D"/>
    <w:rsid w:val="06AD6900"/>
    <w:rsid w:val="06AF782B"/>
    <w:rsid w:val="06B25400"/>
    <w:rsid w:val="06B279EC"/>
    <w:rsid w:val="06B32DD5"/>
    <w:rsid w:val="06B467B7"/>
    <w:rsid w:val="06B6054F"/>
    <w:rsid w:val="06B62789"/>
    <w:rsid w:val="06B82ACF"/>
    <w:rsid w:val="06BC0606"/>
    <w:rsid w:val="06BD55AD"/>
    <w:rsid w:val="06C11480"/>
    <w:rsid w:val="06C75140"/>
    <w:rsid w:val="06C96704"/>
    <w:rsid w:val="06CB41BF"/>
    <w:rsid w:val="06CC22E9"/>
    <w:rsid w:val="06CC4377"/>
    <w:rsid w:val="06CE6013"/>
    <w:rsid w:val="06CE61C7"/>
    <w:rsid w:val="06CF6513"/>
    <w:rsid w:val="06CF6C3D"/>
    <w:rsid w:val="06D045E8"/>
    <w:rsid w:val="06D5536A"/>
    <w:rsid w:val="06D629D4"/>
    <w:rsid w:val="06DA247B"/>
    <w:rsid w:val="06DB44BC"/>
    <w:rsid w:val="06E20399"/>
    <w:rsid w:val="06E20908"/>
    <w:rsid w:val="06E217F2"/>
    <w:rsid w:val="06E6190B"/>
    <w:rsid w:val="06E77EC3"/>
    <w:rsid w:val="06E807A0"/>
    <w:rsid w:val="06E823D9"/>
    <w:rsid w:val="06E82EC5"/>
    <w:rsid w:val="06EA19A4"/>
    <w:rsid w:val="06EB7124"/>
    <w:rsid w:val="06EF6BD1"/>
    <w:rsid w:val="06FD24CC"/>
    <w:rsid w:val="07016ABD"/>
    <w:rsid w:val="07032308"/>
    <w:rsid w:val="07051A06"/>
    <w:rsid w:val="070C6395"/>
    <w:rsid w:val="070D13BB"/>
    <w:rsid w:val="070F049E"/>
    <w:rsid w:val="07112DF6"/>
    <w:rsid w:val="07143FF3"/>
    <w:rsid w:val="0717238F"/>
    <w:rsid w:val="07174632"/>
    <w:rsid w:val="071932B2"/>
    <w:rsid w:val="071C399D"/>
    <w:rsid w:val="07200312"/>
    <w:rsid w:val="07230AAF"/>
    <w:rsid w:val="07246FEC"/>
    <w:rsid w:val="07261B10"/>
    <w:rsid w:val="072769E1"/>
    <w:rsid w:val="07312C55"/>
    <w:rsid w:val="07345B65"/>
    <w:rsid w:val="07361FB0"/>
    <w:rsid w:val="07374D2C"/>
    <w:rsid w:val="07380900"/>
    <w:rsid w:val="07384954"/>
    <w:rsid w:val="073A227D"/>
    <w:rsid w:val="073A4ABE"/>
    <w:rsid w:val="073B2209"/>
    <w:rsid w:val="073E4F83"/>
    <w:rsid w:val="074026CA"/>
    <w:rsid w:val="0744470E"/>
    <w:rsid w:val="07453D6D"/>
    <w:rsid w:val="07471BA6"/>
    <w:rsid w:val="07496EF9"/>
    <w:rsid w:val="074E480A"/>
    <w:rsid w:val="074F51AA"/>
    <w:rsid w:val="074F6D24"/>
    <w:rsid w:val="07501535"/>
    <w:rsid w:val="075357AD"/>
    <w:rsid w:val="075472B9"/>
    <w:rsid w:val="07552871"/>
    <w:rsid w:val="075A27BB"/>
    <w:rsid w:val="075A6DED"/>
    <w:rsid w:val="075A7151"/>
    <w:rsid w:val="075B418C"/>
    <w:rsid w:val="075C25F2"/>
    <w:rsid w:val="07620A10"/>
    <w:rsid w:val="07620BF6"/>
    <w:rsid w:val="076355AE"/>
    <w:rsid w:val="07636E15"/>
    <w:rsid w:val="076527EC"/>
    <w:rsid w:val="07662911"/>
    <w:rsid w:val="076B6604"/>
    <w:rsid w:val="076D1E98"/>
    <w:rsid w:val="07746A70"/>
    <w:rsid w:val="077659AB"/>
    <w:rsid w:val="07776EA9"/>
    <w:rsid w:val="07782D20"/>
    <w:rsid w:val="077862DE"/>
    <w:rsid w:val="07792D93"/>
    <w:rsid w:val="077A15AB"/>
    <w:rsid w:val="077A5E0F"/>
    <w:rsid w:val="077B10AA"/>
    <w:rsid w:val="077D054A"/>
    <w:rsid w:val="077F7F64"/>
    <w:rsid w:val="07811959"/>
    <w:rsid w:val="0781599D"/>
    <w:rsid w:val="07853D89"/>
    <w:rsid w:val="07876F64"/>
    <w:rsid w:val="078A0EF1"/>
    <w:rsid w:val="078C3189"/>
    <w:rsid w:val="078D2DF7"/>
    <w:rsid w:val="07907776"/>
    <w:rsid w:val="07912D70"/>
    <w:rsid w:val="079158AF"/>
    <w:rsid w:val="079C41F2"/>
    <w:rsid w:val="079D441F"/>
    <w:rsid w:val="079F799B"/>
    <w:rsid w:val="07A06036"/>
    <w:rsid w:val="07AC45B0"/>
    <w:rsid w:val="07B25C39"/>
    <w:rsid w:val="07B3206A"/>
    <w:rsid w:val="07B76124"/>
    <w:rsid w:val="07BC7EC2"/>
    <w:rsid w:val="07BD29D8"/>
    <w:rsid w:val="07BE7962"/>
    <w:rsid w:val="07BF0C1B"/>
    <w:rsid w:val="07BF3788"/>
    <w:rsid w:val="07C26968"/>
    <w:rsid w:val="07C309D3"/>
    <w:rsid w:val="07C53288"/>
    <w:rsid w:val="07C90445"/>
    <w:rsid w:val="07CB1178"/>
    <w:rsid w:val="07CC684C"/>
    <w:rsid w:val="07D001A0"/>
    <w:rsid w:val="07D00373"/>
    <w:rsid w:val="07D020CB"/>
    <w:rsid w:val="07D030B4"/>
    <w:rsid w:val="07D226D2"/>
    <w:rsid w:val="07D360B3"/>
    <w:rsid w:val="07D60659"/>
    <w:rsid w:val="07DB2CD2"/>
    <w:rsid w:val="07DE2256"/>
    <w:rsid w:val="07E22E2C"/>
    <w:rsid w:val="07E41EB6"/>
    <w:rsid w:val="07E569E6"/>
    <w:rsid w:val="07EE4730"/>
    <w:rsid w:val="07EF64EE"/>
    <w:rsid w:val="07F44A1A"/>
    <w:rsid w:val="07F47876"/>
    <w:rsid w:val="07F54963"/>
    <w:rsid w:val="07F70805"/>
    <w:rsid w:val="07F758D9"/>
    <w:rsid w:val="07F87B12"/>
    <w:rsid w:val="07FE2119"/>
    <w:rsid w:val="080133D5"/>
    <w:rsid w:val="0801425C"/>
    <w:rsid w:val="08061F82"/>
    <w:rsid w:val="080627BA"/>
    <w:rsid w:val="080878AA"/>
    <w:rsid w:val="080D0C37"/>
    <w:rsid w:val="08102078"/>
    <w:rsid w:val="08102222"/>
    <w:rsid w:val="08131C3D"/>
    <w:rsid w:val="0816066F"/>
    <w:rsid w:val="08161FA7"/>
    <w:rsid w:val="081777FD"/>
    <w:rsid w:val="081D28BA"/>
    <w:rsid w:val="081E5E30"/>
    <w:rsid w:val="082117E2"/>
    <w:rsid w:val="0821254C"/>
    <w:rsid w:val="082438EB"/>
    <w:rsid w:val="082803CF"/>
    <w:rsid w:val="082A2C20"/>
    <w:rsid w:val="082B4C3D"/>
    <w:rsid w:val="082B6348"/>
    <w:rsid w:val="082E74A0"/>
    <w:rsid w:val="082F4AF4"/>
    <w:rsid w:val="083179F8"/>
    <w:rsid w:val="083539C8"/>
    <w:rsid w:val="083602D2"/>
    <w:rsid w:val="083A2BF6"/>
    <w:rsid w:val="083A6AA9"/>
    <w:rsid w:val="083B2024"/>
    <w:rsid w:val="084249B7"/>
    <w:rsid w:val="084270AB"/>
    <w:rsid w:val="08434715"/>
    <w:rsid w:val="08443C4C"/>
    <w:rsid w:val="08453C0C"/>
    <w:rsid w:val="08455ACC"/>
    <w:rsid w:val="08460991"/>
    <w:rsid w:val="084A7767"/>
    <w:rsid w:val="084D2ABF"/>
    <w:rsid w:val="084E117A"/>
    <w:rsid w:val="084F3941"/>
    <w:rsid w:val="08533A93"/>
    <w:rsid w:val="08557FC6"/>
    <w:rsid w:val="08565C8D"/>
    <w:rsid w:val="085B36B0"/>
    <w:rsid w:val="085F75E4"/>
    <w:rsid w:val="0862106C"/>
    <w:rsid w:val="0863480E"/>
    <w:rsid w:val="086447CB"/>
    <w:rsid w:val="086C1AC2"/>
    <w:rsid w:val="086D4F5C"/>
    <w:rsid w:val="087112A0"/>
    <w:rsid w:val="087651B7"/>
    <w:rsid w:val="0876656D"/>
    <w:rsid w:val="08792322"/>
    <w:rsid w:val="087B523F"/>
    <w:rsid w:val="087C6721"/>
    <w:rsid w:val="08802306"/>
    <w:rsid w:val="08821CD6"/>
    <w:rsid w:val="0887176B"/>
    <w:rsid w:val="08877BBC"/>
    <w:rsid w:val="088C74C9"/>
    <w:rsid w:val="088E5B07"/>
    <w:rsid w:val="088E5C5C"/>
    <w:rsid w:val="0890141C"/>
    <w:rsid w:val="089043E5"/>
    <w:rsid w:val="08913CC6"/>
    <w:rsid w:val="0897710D"/>
    <w:rsid w:val="08986130"/>
    <w:rsid w:val="08994042"/>
    <w:rsid w:val="089C69C2"/>
    <w:rsid w:val="089D214C"/>
    <w:rsid w:val="089D337B"/>
    <w:rsid w:val="08A22A0D"/>
    <w:rsid w:val="08A26229"/>
    <w:rsid w:val="08A56747"/>
    <w:rsid w:val="08A90A09"/>
    <w:rsid w:val="08A97769"/>
    <w:rsid w:val="08AA2991"/>
    <w:rsid w:val="08AD3E4F"/>
    <w:rsid w:val="08AE072B"/>
    <w:rsid w:val="08B6067B"/>
    <w:rsid w:val="08B751BE"/>
    <w:rsid w:val="08B7625E"/>
    <w:rsid w:val="08BC1EC2"/>
    <w:rsid w:val="08BE0BD0"/>
    <w:rsid w:val="08BF0D87"/>
    <w:rsid w:val="08C31B9A"/>
    <w:rsid w:val="08C331A6"/>
    <w:rsid w:val="08C34A75"/>
    <w:rsid w:val="08C46808"/>
    <w:rsid w:val="08C47563"/>
    <w:rsid w:val="08CA4BCF"/>
    <w:rsid w:val="08CB105F"/>
    <w:rsid w:val="08CD7BF7"/>
    <w:rsid w:val="08D242E6"/>
    <w:rsid w:val="08D3732A"/>
    <w:rsid w:val="08D85965"/>
    <w:rsid w:val="08D9659A"/>
    <w:rsid w:val="08DB0D47"/>
    <w:rsid w:val="08DB3D89"/>
    <w:rsid w:val="08DC142D"/>
    <w:rsid w:val="08DD3C07"/>
    <w:rsid w:val="08DF7D04"/>
    <w:rsid w:val="08DF7E6E"/>
    <w:rsid w:val="08E00BBD"/>
    <w:rsid w:val="08E109A4"/>
    <w:rsid w:val="08E35D44"/>
    <w:rsid w:val="08E43684"/>
    <w:rsid w:val="08E56FDE"/>
    <w:rsid w:val="08E70248"/>
    <w:rsid w:val="08E96DFD"/>
    <w:rsid w:val="08EE515C"/>
    <w:rsid w:val="08EF4BDA"/>
    <w:rsid w:val="08F12E6F"/>
    <w:rsid w:val="08F22995"/>
    <w:rsid w:val="08F87172"/>
    <w:rsid w:val="08FA3C73"/>
    <w:rsid w:val="08FA4EDB"/>
    <w:rsid w:val="08FB2855"/>
    <w:rsid w:val="0900712C"/>
    <w:rsid w:val="09012029"/>
    <w:rsid w:val="09032583"/>
    <w:rsid w:val="090354F9"/>
    <w:rsid w:val="09053E64"/>
    <w:rsid w:val="09062803"/>
    <w:rsid w:val="09070B81"/>
    <w:rsid w:val="090862F3"/>
    <w:rsid w:val="090C197C"/>
    <w:rsid w:val="090E72E7"/>
    <w:rsid w:val="091425EA"/>
    <w:rsid w:val="091502FD"/>
    <w:rsid w:val="09150BC0"/>
    <w:rsid w:val="0916483C"/>
    <w:rsid w:val="091810B3"/>
    <w:rsid w:val="091A5FB6"/>
    <w:rsid w:val="091C3547"/>
    <w:rsid w:val="091E58B0"/>
    <w:rsid w:val="091F4B6C"/>
    <w:rsid w:val="09210166"/>
    <w:rsid w:val="09211084"/>
    <w:rsid w:val="09214B31"/>
    <w:rsid w:val="092332D6"/>
    <w:rsid w:val="092604F9"/>
    <w:rsid w:val="092747B4"/>
    <w:rsid w:val="092758FD"/>
    <w:rsid w:val="092A402C"/>
    <w:rsid w:val="092A5489"/>
    <w:rsid w:val="092C707C"/>
    <w:rsid w:val="092E2C13"/>
    <w:rsid w:val="092F3C71"/>
    <w:rsid w:val="092F6FA7"/>
    <w:rsid w:val="09305E26"/>
    <w:rsid w:val="09333AD9"/>
    <w:rsid w:val="0933652C"/>
    <w:rsid w:val="093409A5"/>
    <w:rsid w:val="09344F1C"/>
    <w:rsid w:val="09357241"/>
    <w:rsid w:val="093761AE"/>
    <w:rsid w:val="093D03EA"/>
    <w:rsid w:val="094038DA"/>
    <w:rsid w:val="094158DA"/>
    <w:rsid w:val="09425C3D"/>
    <w:rsid w:val="09442C22"/>
    <w:rsid w:val="09446EEC"/>
    <w:rsid w:val="0945777A"/>
    <w:rsid w:val="094775E1"/>
    <w:rsid w:val="094873DA"/>
    <w:rsid w:val="094E3A95"/>
    <w:rsid w:val="094E504D"/>
    <w:rsid w:val="094F1074"/>
    <w:rsid w:val="094F4A2A"/>
    <w:rsid w:val="095011C7"/>
    <w:rsid w:val="09510401"/>
    <w:rsid w:val="0956078F"/>
    <w:rsid w:val="095A6208"/>
    <w:rsid w:val="095C000D"/>
    <w:rsid w:val="0961644B"/>
    <w:rsid w:val="096209CA"/>
    <w:rsid w:val="0968048B"/>
    <w:rsid w:val="09685EAD"/>
    <w:rsid w:val="09695AE6"/>
    <w:rsid w:val="096A2CCA"/>
    <w:rsid w:val="096B0AD9"/>
    <w:rsid w:val="096C2898"/>
    <w:rsid w:val="096D54CE"/>
    <w:rsid w:val="096E57E9"/>
    <w:rsid w:val="09712D2C"/>
    <w:rsid w:val="0971374B"/>
    <w:rsid w:val="09754DB7"/>
    <w:rsid w:val="09777443"/>
    <w:rsid w:val="097A2C87"/>
    <w:rsid w:val="097B6A96"/>
    <w:rsid w:val="097C5B20"/>
    <w:rsid w:val="097C7290"/>
    <w:rsid w:val="097D463F"/>
    <w:rsid w:val="09836EB9"/>
    <w:rsid w:val="09871A21"/>
    <w:rsid w:val="09886059"/>
    <w:rsid w:val="09895FD1"/>
    <w:rsid w:val="098C5D3D"/>
    <w:rsid w:val="098D46F7"/>
    <w:rsid w:val="098F3F0B"/>
    <w:rsid w:val="09903DDF"/>
    <w:rsid w:val="09904F92"/>
    <w:rsid w:val="09922E13"/>
    <w:rsid w:val="09924963"/>
    <w:rsid w:val="099257A7"/>
    <w:rsid w:val="099433EE"/>
    <w:rsid w:val="0994772D"/>
    <w:rsid w:val="099A256F"/>
    <w:rsid w:val="09A6515E"/>
    <w:rsid w:val="09AA4705"/>
    <w:rsid w:val="09AE5AD3"/>
    <w:rsid w:val="09B134EE"/>
    <w:rsid w:val="09B17F1C"/>
    <w:rsid w:val="09B43E30"/>
    <w:rsid w:val="09B769D1"/>
    <w:rsid w:val="09B9304F"/>
    <w:rsid w:val="09BB15DD"/>
    <w:rsid w:val="09BB1EB0"/>
    <w:rsid w:val="09BD3C56"/>
    <w:rsid w:val="09BE56AD"/>
    <w:rsid w:val="09C05685"/>
    <w:rsid w:val="09C61EF0"/>
    <w:rsid w:val="09CE6317"/>
    <w:rsid w:val="09CE7D72"/>
    <w:rsid w:val="09CF3234"/>
    <w:rsid w:val="09D02191"/>
    <w:rsid w:val="09D40048"/>
    <w:rsid w:val="09D41983"/>
    <w:rsid w:val="09D7248E"/>
    <w:rsid w:val="09DB2C05"/>
    <w:rsid w:val="09DC0803"/>
    <w:rsid w:val="09DD6262"/>
    <w:rsid w:val="09DF5DFC"/>
    <w:rsid w:val="09E012CB"/>
    <w:rsid w:val="09E03B64"/>
    <w:rsid w:val="09E0634E"/>
    <w:rsid w:val="09E068B1"/>
    <w:rsid w:val="09E31462"/>
    <w:rsid w:val="09E76227"/>
    <w:rsid w:val="09E87297"/>
    <w:rsid w:val="09E96707"/>
    <w:rsid w:val="09EA283A"/>
    <w:rsid w:val="09ED0139"/>
    <w:rsid w:val="09EF17F4"/>
    <w:rsid w:val="09F2036D"/>
    <w:rsid w:val="09F21A13"/>
    <w:rsid w:val="09F31032"/>
    <w:rsid w:val="09F52ED7"/>
    <w:rsid w:val="09F557BB"/>
    <w:rsid w:val="09FD3CBC"/>
    <w:rsid w:val="09FD7B40"/>
    <w:rsid w:val="09FE10B5"/>
    <w:rsid w:val="09FF0BF6"/>
    <w:rsid w:val="0A000955"/>
    <w:rsid w:val="0A000C8E"/>
    <w:rsid w:val="0A016C59"/>
    <w:rsid w:val="0A032DCD"/>
    <w:rsid w:val="0A051105"/>
    <w:rsid w:val="0A08481B"/>
    <w:rsid w:val="0A0D0AED"/>
    <w:rsid w:val="0A122D2C"/>
    <w:rsid w:val="0A123333"/>
    <w:rsid w:val="0A125B35"/>
    <w:rsid w:val="0A127652"/>
    <w:rsid w:val="0A135D4F"/>
    <w:rsid w:val="0A137BD6"/>
    <w:rsid w:val="0A171989"/>
    <w:rsid w:val="0A184B1D"/>
    <w:rsid w:val="0A1A3180"/>
    <w:rsid w:val="0A1A7145"/>
    <w:rsid w:val="0A1B332A"/>
    <w:rsid w:val="0A1C6A82"/>
    <w:rsid w:val="0A1D5165"/>
    <w:rsid w:val="0A1E0AFF"/>
    <w:rsid w:val="0A1E6A4F"/>
    <w:rsid w:val="0A1F4318"/>
    <w:rsid w:val="0A281C3D"/>
    <w:rsid w:val="0A2E40A1"/>
    <w:rsid w:val="0A312677"/>
    <w:rsid w:val="0A314EC6"/>
    <w:rsid w:val="0A365E34"/>
    <w:rsid w:val="0A3952B4"/>
    <w:rsid w:val="0A3C06E0"/>
    <w:rsid w:val="0A416B1D"/>
    <w:rsid w:val="0A4358E1"/>
    <w:rsid w:val="0A4405D4"/>
    <w:rsid w:val="0A4421A1"/>
    <w:rsid w:val="0A4548CB"/>
    <w:rsid w:val="0A46261A"/>
    <w:rsid w:val="0A4942CF"/>
    <w:rsid w:val="0A4A49F1"/>
    <w:rsid w:val="0A4B0BC8"/>
    <w:rsid w:val="0A4E4FFD"/>
    <w:rsid w:val="0A4F5CA9"/>
    <w:rsid w:val="0A4F5F7F"/>
    <w:rsid w:val="0A4F6BA7"/>
    <w:rsid w:val="0A510729"/>
    <w:rsid w:val="0A515AFB"/>
    <w:rsid w:val="0A53782F"/>
    <w:rsid w:val="0A544AEC"/>
    <w:rsid w:val="0A5603E2"/>
    <w:rsid w:val="0A5C5DA4"/>
    <w:rsid w:val="0A5D4C63"/>
    <w:rsid w:val="0A5F1DE1"/>
    <w:rsid w:val="0A5F6486"/>
    <w:rsid w:val="0A616811"/>
    <w:rsid w:val="0A622C65"/>
    <w:rsid w:val="0A646A0A"/>
    <w:rsid w:val="0A646D0C"/>
    <w:rsid w:val="0A6620CD"/>
    <w:rsid w:val="0A664FDE"/>
    <w:rsid w:val="0A6B6E48"/>
    <w:rsid w:val="0A6C6042"/>
    <w:rsid w:val="0A71204A"/>
    <w:rsid w:val="0A744336"/>
    <w:rsid w:val="0A757604"/>
    <w:rsid w:val="0A76498C"/>
    <w:rsid w:val="0A784164"/>
    <w:rsid w:val="0A797088"/>
    <w:rsid w:val="0A7B5030"/>
    <w:rsid w:val="0A7C4FCD"/>
    <w:rsid w:val="0A7E79A7"/>
    <w:rsid w:val="0A7F2545"/>
    <w:rsid w:val="0A8075C8"/>
    <w:rsid w:val="0A82360B"/>
    <w:rsid w:val="0A84041D"/>
    <w:rsid w:val="0A840FFD"/>
    <w:rsid w:val="0A892436"/>
    <w:rsid w:val="0A894CC7"/>
    <w:rsid w:val="0A8A16BF"/>
    <w:rsid w:val="0A8A2D34"/>
    <w:rsid w:val="0A8A70B9"/>
    <w:rsid w:val="0A8B0E40"/>
    <w:rsid w:val="0A8D723F"/>
    <w:rsid w:val="0A907BB5"/>
    <w:rsid w:val="0A925A94"/>
    <w:rsid w:val="0A9673DB"/>
    <w:rsid w:val="0A997794"/>
    <w:rsid w:val="0A9A7656"/>
    <w:rsid w:val="0A9C0966"/>
    <w:rsid w:val="0A9E76D5"/>
    <w:rsid w:val="0A9F5953"/>
    <w:rsid w:val="0AA039E9"/>
    <w:rsid w:val="0AA35F4E"/>
    <w:rsid w:val="0AA411D3"/>
    <w:rsid w:val="0AA73AC2"/>
    <w:rsid w:val="0AA77AB4"/>
    <w:rsid w:val="0AA81C9D"/>
    <w:rsid w:val="0AA8296C"/>
    <w:rsid w:val="0AA83AE4"/>
    <w:rsid w:val="0AA96878"/>
    <w:rsid w:val="0AAB0ACC"/>
    <w:rsid w:val="0AAC4629"/>
    <w:rsid w:val="0AAF3551"/>
    <w:rsid w:val="0AB14690"/>
    <w:rsid w:val="0AB55BE0"/>
    <w:rsid w:val="0AB911DA"/>
    <w:rsid w:val="0ABB378E"/>
    <w:rsid w:val="0ABD307E"/>
    <w:rsid w:val="0AC20D09"/>
    <w:rsid w:val="0AC30225"/>
    <w:rsid w:val="0AC43B0C"/>
    <w:rsid w:val="0AC67E86"/>
    <w:rsid w:val="0AC95DA0"/>
    <w:rsid w:val="0ACA1669"/>
    <w:rsid w:val="0ACB071A"/>
    <w:rsid w:val="0ACE0ACC"/>
    <w:rsid w:val="0AD06CB4"/>
    <w:rsid w:val="0AD07C41"/>
    <w:rsid w:val="0AD30A54"/>
    <w:rsid w:val="0AD53B5A"/>
    <w:rsid w:val="0AD54913"/>
    <w:rsid w:val="0AD76EC7"/>
    <w:rsid w:val="0AD84B13"/>
    <w:rsid w:val="0AD94003"/>
    <w:rsid w:val="0ADE0833"/>
    <w:rsid w:val="0ADE289A"/>
    <w:rsid w:val="0ADF5CDE"/>
    <w:rsid w:val="0AE709D7"/>
    <w:rsid w:val="0AE8347D"/>
    <w:rsid w:val="0AF04DD0"/>
    <w:rsid w:val="0AF8301E"/>
    <w:rsid w:val="0AFB5FFD"/>
    <w:rsid w:val="0AFF32C3"/>
    <w:rsid w:val="0B015787"/>
    <w:rsid w:val="0B054306"/>
    <w:rsid w:val="0B0547DE"/>
    <w:rsid w:val="0B0A4E89"/>
    <w:rsid w:val="0B0C5F0E"/>
    <w:rsid w:val="0B0C6562"/>
    <w:rsid w:val="0B0F5BFB"/>
    <w:rsid w:val="0B1049EC"/>
    <w:rsid w:val="0B13454D"/>
    <w:rsid w:val="0B1441F6"/>
    <w:rsid w:val="0B147E15"/>
    <w:rsid w:val="0B164A70"/>
    <w:rsid w:val="0B167487"/>
    <w:rsid w:val="0B1A4635"/>
    <w:rsid w:val="0B1C4A89"/>
    <w:rsid w:val="0B1D3028"/>
    <w:rsid w:val="0B1D6D2A"/>
    <w:rsid w:val="0B1E2C9A"/>
    <w:rsid w:val="0B1F5B98"/>
    <w:rsid w:val="0B2018DA"/>
    <w:rsid w:val="0B2126F6"/>
    <w:rsid w:val="0B247661"/>
    <w:rsid w:val="0B2A55DD"/>
    <w:rsid w:val="0B2D0D7F"/>
    <w:rsid w:val="0B321122"/>
    <w:rsid w:val="0B327C48"/>
    <w:rsid w:val="0B38045B"/>
    <w:rsid w:val="0B381451"/>
    <w:rsid w:val="0B3B65F8"/>
    <w:rsid w:val="0B427FD2"/>
    <w:rsid w:val="0B462755"/>
    <w:rsid w:val="0B48324B"/>
    <w:rsid w:val="0B4844E3"/>
    <w:rsid w:val="0B4B253C"/>
    <w:rsid w:val="0B502C8B"/>
    <w:rsid w:val="0B5120E3"/>
    <w:rsid w:val="0B522121"/>
    <w:rsid w:val="0B522E26"/>
    <w:rsid w:val="0B550C0A"/>
    <w:rsid w:val="0B5B2AC6"/>
    <w:rsid w:val="0B5E1594"/>
    <w:rsid w:val="0B5F3FE1"/>
    <w:rsid w:val="0B680D82"/>
    <w:rsid w:val="0B680E96"/>
    <w:rsid w:val="0B6A144A"/>
    <w:rsid w:val="0B6D6D9D"/>
    <w:rsid w:val="0B6F2D88"/>
    <w:rsid w:val="0B765D08"/>
    <w:rsid w:val="0B784FF2"/>
    <w:rsid w:val="0B7A51E1"/>
    <w:rsid w:val="0B7D15E8"/>
    <w:rsid w:val="0B7E32D7"/>
    <w:rsid w:val="0B82395A"/>
    <w:rsid w:val="0B841304"/>
    <w:rsid w:val="0B8945E2"/>
    <w:rsid w:val="0B8A124C"/>
    <w:rsid w:val="0B8C07FA"/>
    <w:rsid w:val="0B8D2F69"/>
    <w:rsid w:val="0B8F5CD5"/>
    <w:rsid w:val="0B904202"/>
    <w:rsid w:val="0B921788"/>
    <w:rsid w:val="0B9348E6"/>
    <w:rsid w:val="0B945AE4"/>
    <w:rsid w:val="0B9509DC"/>
    <w:rsid w:val="0B984F7B"/>
    <w:rsid w:val="0B9A6360"/>
    <w:rsid w:val="0B9B3B28"/>
    <w:rsid w:val="0B9C2FFE"/>
    <w:rsid w:val="0B9C69B7"/>
    <w:rsid w:val="0BA3749B"/>
    <w:rsid w:val="0BA55A0C"/>
    <w:rsid w:val="0BA65F17"/>
    <w:rsid w:val="0BA717CF"/>
    <w:rsid w:val="0BA962A0"/>
    <w:rsid w:val="0BA968CC"/>
    <w:rsid w:val="0BAD3916"/>
    <w:rsid w:val="0BAD653F"/>
    <w:rsid w:val="0BAF5B0B"/>
    <w:rsid w:val="0BB12BF0"/>
    <w:rsid w:val="0BB131C2"/>
    <w:rsid w:val="0BB446DC"/>
    <w:rsid w:val="0BBA0EDE"/>
    <w:rsid w:val="0BBA17C3"/>
    <w:rsid w:val="0BBB6F8C"/>
    <w:rsid w:val="0BBD71C1"/>
    <w:rsid w:val="0BC60849"/>
    <w:rsid w:val="0BC76191"/>
    <w:rsid w:val="0BC823F1"/>
    <w:rsid w:val="0BCA0F09"/>
    <w:rsid w:val="0BCC1B2F"/>
    <w:rsid w:val="0BCF58C9"/>
    <w:rsid w:val="0BD034D9"/>
    <w:rsid w:val="0BD10D76"/>
    <w:rsid w:val="0BD13215"/>
    <w:rsid w:val="0BD26CFF"/>
    <w:rsid w:val="0BD57119"/>
    <w:rsid w:val="0BD94423"/>
    <w:rsid w:val="0BDB4DA2"/>
    <w:rsid w:val="0BDC0CBE"/>
    <w:rsid w:val="0BDF183C"/>
    <w:rsid w:val="0BDF4E86"/>
    <w:rsid w:val="0BE039EE"/>
    <w:rsid w:val="0BE208AC"/>
    <w:rsid w:val="0BE31141"/>
    <w:rsid w:val="0BE366D8"/>
    <w:rsid w:val="0BE7267D"/>
    <w:rsid w:val="0BE93662"/>
    <w:rsid w:val="0BED1BC4"/>
    <w:rsid w:val="0BF04C91"/>
    <w:rsid w:val="0BF2223C"/>
    <w:rsid w:val="0BF43C5B"/>
    <w:rsid w:val="0BF6263E"/>
    <w:rsid w:val="0BF6276B"/>
    <w:rsid w:val="0BF65DB8"/>
    <w:rsid w:val="0BF84614"/>
    <w:rsid w:val="0BFF2172"/>
    <w:rsid w:val="0C012F7B"/>
    <w:rsid w:val="0C027CC5"/>
    <w:rsid w:val="0C04344D"/>
    <w:rsid w:val="0C06470E"/>
    <w:rsid w:val="0C0835C2"/>
    <w:rsid w:val="0C0D46FF"/>
    <w:rsid w:val="0C156C1D"/>
    <w:rsid w:val="0C1C2A11"/>
    <w:rsid w:val="0C1F376B"/>
    <w:rsid w:val="0C2054E0"/>
    <w:rsid w:val="0C22270D"/>
    <w:rsid w:val="0C230DCB"/>
    <w:rsid w:val="0C232E91"/>
    <w:rsid w:val="0C2357B7"/>
    <w:rsid w:val="0C2A4205"/>
    <w:rsid w:val="0C2B6344"/>
    <w:rsid w:val="0C2D5AA6"/>
    <w:rsid w:val="0C2D6960"/>
    <w:rsid w:val="0C3212C8"/>
    <w:rsid w:val="0C342E45"/>
    <w:rsid w:val="0C346A51"/>
    <w:rsid w:val="0C362B52"/>
    <w:rsid w:val="0C385BF0"/>
    <w:rsid w:val="0C3A4059"/>
    <w:rsid w:val="0C3B38C2"/>
    <w:rsid w:val="0C41334F"/>
    <w:rsid w:val="0C4167A3"/>
    <w:rsid w:val="0C4837ED"/>
    <w:rsid w:val="0C4B6B0F"/>
    <w:rsid w:val="0C513AAF"/>
    <w:rsid w:val="0C514B1F"/>
    <w:rsid w:val="0C5303EE"/>
    <w:rsid w:val="0C533F97"/>
    <w:rsid w:val="0C5B66CD"/>
    <w:rsid w:val="0C605F32"/>
    <w:rsid w:val="0C6403A8"/>
    <w:rsid w:val="0C641737"/>
    <w:rsid w:val="0C67190E"/>
    <w:rsid w:val="0C67453E"/>
    <w:rsid w:val="0C690E67"/>
    <w:rsid w:val="0C715435"/>
    <w:rsid w:val="0C767368"/>
    <w:rsid w:val="0C7875BC"/>
    <w:rsid w:val="0C7954C2"/>
    <w:rsid w:val="0C7D2F96"/>
    <w:rsid w:val="0C814954"/>
    <w:rsid w:val="0C84423D"/>
    <w:rsid w:val="0C887063"/>
    <w:rsid w:val="0C89083D"/>
    <w:rsid w:val="0C8D15F0"/>
    <w:rsid w:val="0C8E7D7D"/>
    <w:rsid w:val="0C9151D9"/>
    <w:rsid w:val="0C971BCA"/>
    <w:rsid w:val="0C9E0D8D"/>
    <w:rsid w:val="0C9E6B89"/>
    <w:rsid w:val="0C9F265F"/>
    <w:rsid w:val="0CA16E68"/>
    <w:rsid w:val="0CA366F9"/>
    <w:rsid w:val="0CA44B4D"/>
    <w:rsid w:val="0CA54458"/>
    <w:rsid w:val="0CA568E9"/>
    <w:rsid w:val="0CA57D0C"/>
    <w:rsid w:val="0CB16399"/>
    <w:rsid w:val="0CB36D45"/>
    <w:rsid w:val="0CB702B4"/>
    <w:rsid w:val="0CB8023E"/>
    <w:rsid w:val="0CBB4F65"/>
    <w:rsid w:val="0CBF1CA9"/>
    <w:rsid w:val="0CC00572"/>
    <w:rsid w:val="0CC235AB"/>
    <w:rsid w:val="0CC320F8"/>
    <w:rsid w:val="0CC40AE0"/>
    <w:rsid w:val="0CC60F61"/>
    <w:rsid w:val="0CC85A9E"/>
    <w:rsid w:val="0CCF5159"/>
    <w:rsid w:val="0CD05819"/>
    <w:rsid w:val="0CD17A14"/>
    <w:rsid w:val="0CD33F04"/>
    <w:rsid w:val="0CD728C0"/>
    <w:rsid w:val="0CDC3C6E"/>
    <w:rsid w:val="0CDC691A"/>
    <w:rsid w:val="0CDF106A"/>
    <w:rsid w:val="0CE154F7"/>
    <w:rsid w:val="0CE611D7"/>
    <w:rsid w:val="0CF6302C"/>
    <w:rsid w:val="0CF741E6"/>
    <w:rsid w:val="0CF96740"/>
    <w:rsid w:val="0CFB4A3B"/>
    <w:rsid w:val="0CFC3EE6"/>
    <w:rsid w:val="0CFD655D"/>
    <w:rsid w:val="0CFE510C"/>
    <w:rsid w:val="0D087D34"/>
    <w:rsid w:val="0D096EDE"/>
    <w:rsid w:val="0D0C08AC"/>
    <w:rsid w:val="0D0D036C"/>
    <w:rsid w:val="0D0E35A9"/>
    <w:rsid w:val="0D0E4A3B"/>
    <w:rsid w:val="0D130E33"/>
    <w:rsid w:val="0D137236"/>
    <w:rsid w:val="0D1510B6"/>
    <w:rsid w:val="0D152C75"/>
    <w:rsid w:val="0D177381"/>
    <w:rsid w:val="0D1B7D6E"/>
    <w:rsid w:val="0D255DFF"/>
    <w:rsid w:val="0D260354"/>
    <w:rsid w:val="0D2B22E1"/>
    <w:rsid w:val="0D3259EE"/>
    <w:rsid w:val="0D366992"/>
    <w:rsid w:val="0D37781C"/>
    <w:rsid w:val="0D392D96"/>
    <w:rsid w:val="0D3A5997"/>
    <w:rsid w:val="0D3B5CB1"/>
    <w:rsid w:val="0D3E4622"/>
    <w:rsid w:val="0D3E5FC6"/>
    <w:rsid w:val="0D3F0B85"/>
    <w:rsid w:val="0D444180"/>
    <w:rsid w:val="0D446151"/>
    <w:rsid w:val="0D466B86"/>
    <w:rsid w:val="0D48268C"/>
    <w:rsid w:val="0D4B5DC9"/>
    <w:rsid w:val="0D501358"/>
    <w:rsid w:val="0D541AEE"/>
    <w:rsid w:val="0D573B11"/>
    <w:rsid w:val="0D582A35"/>
    <w:rsid w:val="0D5B4A97"/>
    <w:rsid w:val="0D5C1FB7"/>
    <w:rsid w:val="0D5C3DE5"/>
    <w:rsid w:val="0D5E163D"/>
    <w:rsid w:val="0D5F4F61"/>
    <w:rsid w:val="0D6016DE"/>
    <w:rsid w:val="0D6167D6"/>
    <w:rsid w:val="0D627CEE"/>
    <w:rsid w:val="0D6433A2"/>
    <w:rsid w:val="0D64423A"/>
    <w:rsid w:val="0D672472"/>
    <w:rsid w:val="0D686AC5"/>
    <w:rsid w:val="0D6D6B64"/>
    <w:rsid w:val="0D6F5E9B"/>
    <w:rsid w:val="0D735CD9"/>
    <w:rsid w:val="0D756C98"/>
    <w:rsid w:val="0D7654EC"/>
    <w:rsid w:val="0D777F5B"/>
    <w:rsid w:val="0D7B0A3F"/>
    <w:rsid w:val="0D7D63D4"/>
    <w:rsid w:val="0D7E1932"/>
    <w:rsid w:val="0D7F73F4"/>
    <w:rsid w:val="0D82080D"/>
    <w:rsid w:val="0D8465BE"/>
    <w:rsid w:val="0D8B7D02"/>
    <w:rsid w:val="0D8E5D33"/>
    <w:rsid w:val="0D902DAC"/>
    <w:rsid w:val="0D941F6C"/>
    <w:rsid w:val="0D95120C"/>
    <w:rsid w:val="0DA11835"/>
    <w:rsid w:val="0DA168CF"/>
    <w:rsid w:val="0DA17581"/>
    <w:rsid w:val="0DA32F9F"/>
    <w:rsid w:val="0DA55C3D"/>
    <w:rsid w:val="0DA81F9C"/>
    <w:rsid w:val="0DA95ADF"/>
    <w:rsid w:val="0DAB7EBB"/>
    <w:rsid w:val="0DAE1C85"/>
    <w:rsid w:val="0DAF2E94"/>
    <w:rsid w:val="0DB1605E"/>
    <w:rsid w:val="0DB63419"/>
    <w:rsid w:val="0DB71AAE"/>
    <w:rsid w:val="0DB93E8E"/>
    <w:rsid w:val="0DBA799F"/>
    <w:rsid w:val="0DBB2184"/>
    <w:rsid w:val="0DBB2B5E"/>
    <w:rsid w:val="0DBD193B"/>
    <w:rsid w:val="0DBF2279"/>
    <w:rsid w:val="0DC5133E"/>
    <w:rsid w:val="0DC636C8"/>
    <w:rsid w:val="0DC8389F"/>
    <w:rsid w:val="0DCA4D54"/>
    <w:rsid w:val="0DCC1461"/>
    <w:rsid w:val="0DCD7B67"/>
    <w:rsid w:val="0DCE121E"/>
    <w:rsid w:val="0DD238E8"/>
    <w:rsid w:val="0DD32FB5"/>
    <w:rsid w:val="0DD41A5F"/>
    <w:rsid w:val="0DD73BF9"/>
    <w:rsid w:val="0DD75F94"/>
    <w:rsid w:val="0DDB1855"/>
    <w:rsid w:val="0DE00799"/>
    <w:rsid w:val="0DE019A6"/>
    <w:rsid w:val="0DE11112"/>
    <w:rsid w:val="0DE11AEB"/>
    <w:rsid w:val="0DE16529"/>
    <w:rsid w:val="0DE45B72"/>
    <w:rsid w:val="0DE658AB"/>
    <w:rsid w:val="0DE9279E"/>
    <w:rsid w:val="0DEF2FCF"/>
    <w:rsid w:val="0DF01547"/>
    <w:rsid w:val="0DF12BCD"/>
    <w:rsid w:val="0DF15207"/>
    <w:rsid w:val="0DF47F70"/>
    <w:rsid w:val="0DF507A4"/>
    <w:rsid w:val="0DF959E3"/>
    <w:rsid w:val="0DFA6CA2"/>
    <w:rsid w:val="0DFC148F"/>
    <w:rsid w:val="0DFD0687"/>
    <w:rsid w:val="0DFE7982"/>
    <w:rsid w:val="0E0138BE"/>
    <w:rsid w:val="0E0447C4"/>
    <w:rsid w:val="0E055E49"/>
    <w:rsid w:val="0E067097"/>
    <w:rsid w:val="0E074F73"/>
    <w:rsid w:val="0E0A1CDE"/>
    <w:rsid w:val="0E0A5539"/>
    <w:rsid w:val="0E0D72BE"/>
    <w:rsid w:val="0E0E228A"/>
    <w:rsid w:val="0E112E7E"/>
    <w:rsid w:val="0E1259B0"/>
    <w:rsid w:val="0E126DC6"/>
    <w:rsid w:val="0E150F0D"/>
    <w:rsid w:val="0E174596"/>
    <w:rsid w:val="0E19077C"/>
    <w:rsid w:val="0E1F3625"/>
    <w:rsid w:val="0E2410FB"/>
    <w:rsid w:val="0E2612AE"/>
    <w:rsid w:val="0E2C379B"/>
    <w:rsid w:val="0E325DB9"/>
    <w:rsid w:val="0E33592A"/>
    <w:rsid w:val="0E3B71C5"/>
    <w:rsid w:val="0E3D6D86"/>
    <w:rsid w:val="0E4447CA"/>
    <w:rsid w:val="0E467542"/>
    <w:rsid w:val="0E4709CF"/>
    <w:rsid w:val="0E496379"/>
    <w:rsid w:val="0E4E38F8"/>
    <w:rsid w:val="0E52675F"/>
    <w:rsid w:val="0E567A9D"/>
    <w:rsid w:val="0E5F491A"/>
    <w:rsid w:val="0E607627"/>
    <w:rsid w:val="0E634A54"/>
    <w:rsid w:val="0E636614"/>
    <w:rsid w:val="0E6632A3"/>
    <w:rsid w:val="0E672463"/>
    <w:rsid w:val="0E676CBB"/>
    <w:rsid w:val="0E69529A"/>
    <w:rsid w:val="0E6A658E"/>
    <w:rsid w:val="0E6F0F5D"/>
    <w:rsid w:val="0E70373F"/>
    <w:rsid w:val="0E706770"/>
    <w:rsid w:val="0E717598"/>
    <w:rsid w:val="0E7A08F1"/>
    <w:rsid w:val="0E7E539B"/>
    <w:rsid w:val="0E7F4943"/>
    <w:rsid w:val="0E8A2C0B"/>
    <w:rsid w:val="0E8C0EA8"/>
    <w:rsid w:val="0E8D4784"/>
    <w:rsid w:val="0E8E30E8"/>
    <w:rsid w:val="0E8F2BF4"/>
    <w:rsid w:val="0E9051D5"/>
    <w:rsid w:val="0E905D31"/>
    <w:rsid w:val="0E926B57"/>
    <w:rsid w:val="0E935AB0"/>
    <w:rsid w:val="0E9619E6"/>
    <w:rsid w:val="0E9700C2"/>
    <w:rsid w:val="0E984C04"/>
    <w:rsid w:val="0E9D10BA"/>
    <w:rsid w:val="0E9D10D4"/>
    <w:rsid w:val="0E9E08E4"/>
    <w:rsid w:val="0EA02304"/>
    <w:rsid w:val="0EA102C8"/>
    <w:rsid w:val="0EA129B1"/>
    <w:rsid w:val="0EA801C0"/>
    <w:rsid w:val="0EA81D2F"/>
    <w:rsid w:val="0EAD2AD5"/>
    <w:rsid w:val="0EAE183D"/>
    <w:rsid w:val="0EB2003B"/>
    <w:rsid w:val="0EB330F4"/>
    <w:rsid w:val="0EB43C07"/>
    <w:rsid w:val="0EB50293"/>
    <w:rsid w:val="0EB50E15"/>
    <w:rsid w:val="0EB919A0"/>
    <w:rsid w:val="0EB92ED4"/>
    <w:rsid w:val="0EBB79FF"/>
    <w:rsid w:val="0EC20FC7"/>
    <w:rsid w:val="0EC30939"/>
    <w:rsid w:val="0EC56121"/>
    <w:rsid w:val="0EC648E8"/>
    <w:rsid w:val="0EC82574"/>
    <w:rsid w:val="0EC84432"/>
    <w:rsid w:val="0ECB6F0D"/>
    <w:rsid w:val="0ECE76ED"/>
    <w:rsid w:val="0ED175D4"/>
    <w:rsid w:val="0ED23E1E"/>
    <w:rsid w:val="0ED27DAC"/>
    <w:rsid w:val="0ED54301"/>
    <w:rsid w:val="0EDA2C07"/>
    <w:rsid w:val="0EDA6E54"/>
    <w:rsid w:val="0EDC6FA6"/>
    <w:rsid w:val="0EDC78EF"/>
    <w:rsid w:val="0EDF3839"/>
    <w:rsid w:val="0EE51DB6"/>
    <w:rsid w:val="0EE5451D"/>
    <w:rsid w:val="0EE6514F"/>
    <w:rsid w:val="0EEF1B22"/>
    <w:rsid w:val="0EF10FED"/>
    <w:rsid w:val="0EF34A91"/>
    <w:rsid w:val="0EF51B75"/>
    <w:rsid w:val="0EF51F5F"/>
    <w:rsid w:val="0EF82A18"/>
    <w:rsid w:val="0EFD2008"/>
    <w:rsid w:val="0EFE160C"/>
    <w:rsid w:val="0EFE6364"/>
    <w:rsid w:val="0F0053BA"/>
    <w:rsid w:val="0F0911ED"/>
    <w:rsid w:val="0F0B4456"/>
    <w:rsid w:val="0F0C3BA2"/>
    <w:rsid w:val="0F0D38E9"/>
    <w:rsid w:val="0F0D7EC4"/>
    <w:rsid w:val="0F0F6787"/>
    <w:rsid w:val="0F1027AF"/>
    <w:rsid w:val="0F106058"/>
    <w:rsid w:val="0F127785"/>
    <w:rsid w:val="0F155DA1"/>
    <w:rsid w:val="0F1833E1"/>
    <w:rsid w:val="0F1A664A"/>
    <w:rsid w:val="0F1A7AC2"/>
    <w:rsid w:val="0F1B2856"/>
    <w:rsid w:val="0F1D547D"/>
    <w:rsid w:val="0F20451B"/>
    <w:rsid w:val="0F22016E"/>
    <w:rsid w:val="0F2544FA"/>
    <w:rsid w:val="0F257EB1"/>
    <w:rsid w:val="0F2A72DF"/>
    <w:rsid w:val="0F2B726A"/>
    <w:rsid w:val="0F2C6116"/>
    <w:rsid w:val="0F2E457E"/>
    <w:rsid w:val="0F2F7A23"/>
    <w:rsid w:val="0F33545E"/>
    <w:rsid w:val="0F34202E"/>
    <w:rsid w:val="0F390651"/>
    <w:rsid w:val="0F3A092E"/>
    <w:rsid w:val="0F3A3FDF"/>
    <w:rsid w:val="0F3B3326"/>
    <w:rsid w:val="0F3B4E9E"/>
    <w:rsid w:val="0F3E13BE"/>
    <w:rsid w:val="0F3E6E80"/>
    <w:rsid w:val="0F3F3AF1"/>
    <w:rsid w:val="0F3F62F6"/>
    <w:rsid w:val="0F4332EB"/>
    <w:rsid w:val="0F433D90"/>
    <w:rsid w:val="0F4E63E7"/>
    <w:rsid w:val="0F527C4F"/>
    <w:rsid w:val="0F54775E"/>
    <w:rsid w:val="0F554214"/>
    <w:rsid w:val="0F5812C0"/>
    <w:rsid w:val="0F592E41"/>
    <w:rsid w:val="0F5B513B"/>
    <w:rsid w:val="0F635141"/>
    <w:rsid w:val="0F6600FD"/>
    <w:rsid w:val="0F667ECA"/>
    <w:rsid w:val="0F674FC7"/>
    <w:rsid w:val="0F6852D3"/>
    <w:rsid w:val="0F685D85"/>
    <w:rsid w:val="0F6D1FC3"/>
    <w:rsid w:val="0F6D3CE6"/>
    <w:rsid w:val="0F6E1E32"/>
    <w:rsid w:val="0F72519D"/>
    <w:rsid w:val="0F737E5C"/>
    <w:rsid w:val="0F74256D"/>
    <w:rsid w:val="0F745069"/>
    <w:rsid w:val="0F760BE4"/>
    <w:rsid w:val="0F79563F"/>
    <w:rsid w:val="0F79722A"/>
    <w:rsid w:val="0F7C3362"/>
    <w:rsid w:val="0F7D5411"/>
    <w:rsid w:val="0F824842"/>
    <w:rsid w:val="0F845994"/>
    <w:rsid w:val="0F84714F"/>
    <w:rsid w:val="0F865133"/>
    <w:rsid w:val="0F865A69"/>
    <w:rsid w:val="0F8A56FB"/>
    <w:rsid w:val="0F8D2ECB"/>
    <w:rsid w:val="0F8F288D"/>
    <w:rsid w:val="0F8F399D"/>
    <w:rsid w:val="0F9170AC"/>
    <w:rsid w:val="0F9226E4"/>
    <w:rsid w:val="0F991527"/>
    <w:rsid w:val="0F995027"/>
    <w:rsid w:val="0F9D424B"/>
    <w:rsid w:val="0F9E71EB"/>
    <w:rsid w:val="0FA13772"/>
    <w:rsid w:val="0FA15F08"/>
    <w:rsid w:val="0FA16F41"/>
    <w:rsid w:val="0FA602DF"/>
    <w:rsid w:val="0FAB74E1"/>
    <w:rsid w:val="0FAC046B"/>
    <w:rsid w:val="0FAC72D2"/>
    <w:rsid w:val="0FAE3160"/>
    <w:rsid w:val="0FAE746F"/>
    <w:rsid w:val="0FAF2F4B"/>
    <w:rsid w:val="0FB271F5"/>
    <w:rsid w:val="0FB52052"/>
    <w:rsid w:val="0FB860AB"/>
    <w:rsid w:val="0FBB7251"/>
    <w:rsid w:val="0FBB7442"/>
    <w:rsid w:val="0FC50DD5"/>
    <w:rsid w:val="0FC62361"/>
    <w:rsid w:val="0FCA206B"/>
    <w:rsid w:val="0FCB151E"/>
    <w:rsid w:val="0FCE3F48"/>
    <w:rsid w:val="0FD30067"/>
    <w:rsid w:val="0FD37E40"/>
    <w:rsid w:val="0FD471C2"/>
    <w:rsid w:val="0FD620C3"/>
    <w:rsid w:val="0FD7095A"/>
    <w:rsid w:val="0FD71676"/>
    <w:rsid w:val="0FD74ABD"/>
    <w:rsid w:val="0FD9737C"/>
    <w:rsid w:val="0FDD5CEC"/>
    <w:rsid w:val="0FDE45B1"/>
    <w:rsid w:val="0FDE7E5F"/>
    <w:rsid w:val="0FE0474D"/>
    <w:rsid w:val="0FE40793"/>
    <w:rsid w:val="0FE8037F"/>
    <w:rsid w:val="0FE875DE"/>
    <w:rsid w:val="0FEA07D4"/>
    <w:rsid w:val="0FEA5B42"/>
    <w:rsid w:val="0FEC1EAA"/>
    <w:rsid w:val="0FFA0F50"/>
    <w:rsid w:val="0FFB1F01"/>
    <w:rsid w:val="0FFB5396"/>
    <w:rsid w:val="0FFE4BB2"/>
    <w:rsid w:val="0FFF38A9"/>
    <w:rsid w:val="10011F81"/>
    <w:rsid w:val="10014E43"/>
    <w:rsid w:val="1001575C"/>
    <w:rsid w:val="10032AD2"/>
    <w:rsid w:val="10047495"/>
    <w:rsid w:val="100A6137"/>
    <w:rsid w:val="10127E97"/>
    <w:rsid w:val="101704A2"/>
    <w:rsid w:val="101A2E5D"/>
    <w:rsid w:val="10207B65"/>
    <w:rsid w:val="10222302"/>
    <w:rsid w:val="10230BE1"/>
    <w:rsid w:val="10272D67"/>
    <w:rsid w:val="10276967"/>
    <w:rsid w:val="10282DC0"/>
    <w:rsid w:val="10326E02"/>
    <w:rsid w:val="10355815"/>
    <w:rsid w:val="103C3446"/>
    <w:rsid w:val="10415781"/>
    <w:rsid w:val="104378F8"/>
    <w:rsid w:val="10441F6E"/>
    <w:rsid w:val="10494D6D"/>
    <w:rsid w:val="104E1D4F"/>
    <w:rsid w:val="10565345"/>
    <w:rsid w:val="10576429"/>
    <w:rsid w:val="105922AC"/>
    <w:rsid w:val="10593667"/>
    <w:rsid w:val="105C76FB"/>
    <w:rsid w:val="105E4A5A"/>
    <w:rsid w:val="105F74F3"/>
    <w:rsid w:val="106776D9"/>
    <w:rsid w:val="106A3914"/>
    <w:rsid w:val="106C37B9"/>
    <w:rsid w:val="1070755A"/>
    <w:rsid w:val="1070765D"/>
    <w:rsid w:val="10723BED"/>
    <w:rsid w:val="107621D6"/>
    <w:rsid w:val="107A1AA3"/>
    <w:rsid w:val="107F6788"/>
    <w:rsid w:val="10814A37"/>
    <w:rsid w:val="10817014"/>
    <w:rsid w:val="10872232"/>
    <w:rsid w:val="10896B97"/>
    <w:rsid w:val="108B5581"/>
    <w:rsid w:val="10912706"/>
    <w:rsid w:val="10914B4A"/>
    <w:rsid w:val="10923011"/>
    <w:rsid w:val="109D5FB2"/>
    <w:rsid w:val="10A339CE"/>
    <w:rsid w:val="10A500D9"/>
    <w:rsid w:val="10A5429F"/>
    <w:rsid w:val="10A8241B"/>
    <w:rsid w:val="10A9391E"/>
    <w:rsid w:val="10A97E46"/>
    <w:rsid w:val="10AA636F"/>
    <w:rsid w:val="10AB4102"/>
    <w:rsid w:val="10AE4CE1"/>
    <w:rsid w:val="10B52291"/>
    <w:rsid w:val="10B90DDB"/>
    <w:rsid w:val="10BF0393"/>
    <w:rsid w:val="10C02E4C"/>
    <w:rsid w:val="10C51D3B"/>
    <w:rsid w:val="10C54956"/>
    <w:rsid w:val="10C5574A"/>
    <w:rsid w:val="10CA22A8"/>
    <w:rsid w:val="10CC2E3F"/>
    <w:rsid w:val="10D104D0"/>
    <w:rsid w:val="10D54540"/>
    <w:rsid w:val="10D7112D"/>
    <w:rsid w:val="10D90C04"/>
    <w:rsid w:val="10DC02E0"/>
    <w:rsid w:val="10DD2762"/>
    <w:rsid w:val="10E17EDB"/>
    <w:rsid w:val="10E71866"/>
    <w:rsid w:val="10E727B6"/>
    <w:rsid w:val="10E90796"/>
    <w:rsid w:val="10EF3FC9"/>
    <w:rsid w:val="10F17BE1"/>
    <w:rsid w:val="10F42649"/>
    <w:rsid w:val="10F6134E"/>
    <w:rsid w:val="10F70A9A"/>
    <w:rsid w:val="10F87D1B"/>
    <w:rsid w:val="10FA00B8"/>
    <w:rsid w:val="10FA0722"/>
    <w:rsid w:val="10FA4175"/>
    <w:rsid w:val="10FB6306"/>
    <w:rsid w:val="10FB6459"/>
    <w:rsid w:val="11055FB2"/>
    <w:rsid w:val="110D0485"/>
    <w:rsid w:val="11105616"/>
    <w:rsid w:val="111215DD"/>
    <w:rsid w:val="11137E58"/>
    <w:rsid w:val="111675B0"/>
    <w:rsid w:val="11184B15"/>
    <w:rsid w:val="11185E6F"/>
    <w:rsid w:val="111E74FD"/>
    <w:rsid w:val="112074DF"/>
    <w:rsid w:val="112120B4"/>
    <w:rsid w:val="11257007"/>
    <w:rsid w:val="11261966"/>
    <w:rsid w:val="112713D0"/>
    <w:rsid w:val="112C3379"/>
    <w:rsid w:val="112D0A5D"/>
    <w:rsid w:val="11301EBD"/>
    <w:rsid w:val="1133563C"/>
    <w:rsid w:val="11381E4C"/>
    <w:rsid w:val="113C166F"/>
    <w:rsid w:val="113C31DC"/>
    <w:rsid w:val="113D7897"/>
    <w:rsid w:val="113E2080"/>
    <w:rsid w:val="113F55FF"/>
    <w:rsid w:val="114201A1"/>
    <w:rsid w:val="114263AD"/>
    <w:rsid w:val="114303E9"/>
    <w:rsid w:val="1143768A"/>
    <w:rsid w:val="114533C4"/>
    <w:rsid w:val="11464F81"/>
    <w:rsid w:val="11490D1A"/>
    <w:rsid w:val="114974B0"/>
    <w:rsid w:val="114A4934"/>
    <w:rsid w:val="114F150D"/>
    <w:rsid w:val="115339CC"/>
    <w:rsid w:val="115467FD"/>
    <w:rsid w:val="11547675"/>
    <w:rsid w:val="1155779C"/>
    <w:rsid w:val="115654E9"/>
    <w:rsid w:val="11575F18"/>
    <w:rsid w:val="115D02FD"/>
    <w:rsid w:val="115E497A"/>
    <w:rsid w:val="115F2F4A"/>
    <w:rsid w:val="11616621"/>
    <w:rsid w:val="11644B9F"/>
    <w:rsid w:val="1166289A"/>
    <w:rsid w:val="11691F7E"/>
    <w:rsid w:val="116A014B"/>
    <w:rsid w:val="116F2221"/>
    <w:rsid w:val="1175036C"/>
    <w:rsid w:val="11754061"/>
    <w:rsid w:val="11757667"/>
    <w:rsid w:val="117B5AE0"/>
    <w:rsid w:val="117B7BAB"/>
    <w:rsid w:val="117C7CA1"/>
    <w:rsid w:val="117D20B4"/>
    <w:rsid w:val="117D5665"/>
    <w:rsid w:val="117E00B5"/>
    <w:rsid w:val="117F0CCF"/>
    <w:rsid w:val="117F1C6C"/>
    <w:rsid w:val="11835D86"/>
    <w:rsid w:val="1183615D"/>
    <w:rsid w:val="11847055"/>
    <w:rsid w:val="11867441"/>
    <w:rsid w:val="1187086E"/>
    <w:rsid w:val="1187338C"/>
    <w:rsid w:val="11880729"/>
    <w:rsid w:val="11881937"/>
    <w:rsid w:val="11883ECE"/>
    <w:rsid w:val="118853A6"/>
    <w:rsid w:val="11894D87"/>
    <w:rsid w:val="11964FE2"/>
    <w:rsid w:val="119655AC"/>
    <w:rsid w:val="119806E7"/>
    <w:rsid w:val="119A54A9"/>
    <w:rsid w:val="119B5DF6"/>
    <w:rsid w:val="119B6F38"/>
    <w:rsid w:val="119C1AE5"/>
    <w:rsid w:val="119C4631"/>
    <w:rsid w:val="119D3D96"/>
    <w:rsid w:val="119E6D5C"/>
    <w:rsid w:val="11A65E97"/>
    <w:rsid w:val="11AC7396"/>
    <w:rsid w:val="11B6526B"/>
    <w:rsid w:val="11BA067F"/>
    <w:rsid w:val="11BB6EF9"/>
    <w:rsid w:val="11BC04E2"/>
    <w:rsid w:val="11BE5B9F"/>
    <w:rsid w:val="11C20FF2"/>
    <w:rsid w:val="11C32BDD"/>
    <w:rsid w:val="11C3654D"/>
    <w:rsid w:val="11C75761"/>
    <w:rsid w:val="11C93740"/>
    <w:rsid w:val="11C95F8E"/>
    <w:rsid w:val="11CB26C9"/>
    <w:rsid w:val="11CB6C40"/>
    <w:rsid w:val="11CD1499"/>
    <w:rsid w:val="11CE17A5"/>
    <w:rsid w:val="11D2283B"/>
    <w:rsid w:val="11D50DE8"/>
    <w:rsid w:val="11D51026"/>
    <w:rsid w:val="11D565AF"/>
    <w:rsid w:val="11D93D8B"/>
    <w:rsid w:val="11DA57E8"/>
    <w:rsid w:val="11DC6006"/>
    <w:rsid w:val="11DC753E"/>
    <w:rsid w:val="11E01DDF"/>
    <w:rsid w:val="11E02D99"/>
    <w:rsid w:val="11E144EE"/>
    <w:rsid w:val="11E51456"/>
    <w:rsid w:val="11E8670E"/>
    <w:rsid w:val="11E94D30"/>
    <w:rsid w:val="11F36369"/>
    <w:rsid w:val="11F60675"/>
    <w:rsid w:val="11F80531"/>
    <w:rsid w:val="11F95176"/>
    <w:rsid w:val="12001B6C"/>
    <w:rsid w:val="12003C4A"/>
    <w:rsid w:val="12004A40"/>
    <w:rsid w:val="12007525"/>
    <w:rsid w:val="120106F6"/>
    <w:rsid w:val="120218B6"/>
    <w:rsid w:val="12041BC7"/>
    <w:rsid w:val="12060C3A"/>
    <w:rsid w:val="12075085"/>
    <w:rsid w:val="12076D7B"/>
    <w:rsid w:val="120B6A2B"/>
    <w:rsid w:val="120B7309"/>
    <w:rsid w:val="120E3676"/>
    <w:rsid w:val="1216432E"/>
    <w:rsid w:val="12171217"/>
    <w:rsid w:val="1218344A"/>
    <w:rsid w:val="121B5E8F"/>
    <w:rsid w:val="1220264E"/>
    <w:rsid w:val="12230BDB"/>
    <w:rsid w:val="122728AC"/>
    <w:rsid w:val="122A515D"/>
    <w:rsid w:val="122C0C65"/>
    <w:rsid w:val="122C2492"/>
    <w:rsid w:val="12307D3E"/>
    <w:rsid w:val="123401E2"/>
    <w:rsid w:val="123621CB"/>
    <w:rsid w:val="123732B8"/>
    <w:rsid w:val="123A3425"/>
    <w:rsid w:val="123A7F56"/>
    <w:rsid w:val="123B634C"/>
    <w:rsid w:val="123B71A5"/>
    <w:rsid w:val="123E4EF3"/>
    <w:rsid w:val="1241250C"/>
    <w:rsid w:val="124146A6"/>
    <w:rsid w:val="1243102F"/>
    <w:rsid w:val="12543290"/>
    <w:rsid w:val="1256669F"/>
    <w:rsid w:val="12566E3E"/>
    <w:rsid w:val="12581029"/>
    <w:rsid w:val="125933C4"/>
    <w:rsid w:val="125936DE"/>
    <w:rsid w:val="12595AEE"/>
    <w:rsid w:val="125B3218"/>
    <w:rsid w:val="125B703C"/>
    <w:rsid w:val="125E4185"/>
    <w:rsid w:val="126035C1"/>
    <w:rsid w:val="12654437"/>
    <w:rsid w:val="1266570F"/>
    <w:rsid w:val="126862C6"/>
    <w:rsid w:val="12697344"/>
    <w:rsid w:val="126C7929"/>
    <w:rsid w:val="126D4A3F"/>
    <w:rsid w:val="126E0BEC"/>
    <w:rsid w:val="126F01D9"/>
    <w:rsid w:val="127273E3"/>
    <w:rsid w:val="1276345A"/>
    <w:rsid w:val="12772663"/>
    <w:rsid w:val="127818D7"/>
    <w:rsid w:val="1279059A"/>
    <w:rsid w:val="127E45C8"/>
    <w:rsid w:val="127F6C51"/>
    <w:rsid w:val="127F76FB"/>
    <w:rsid w:val="12823AF9"/>
    <w:rsid w:val="12853FC5"/>
    <w:rsid w:val="128942C2"/>
    <w:rsid w:val="128D2562"/>
    <w:rsid w:val="128D6D89"/>
    <w:rsid w:val="1291627C"/>
    <w:rsid w:val="1292588D"/>
    <w:rsid w:val="1294158F"/>
    <w:rsid w:val="12947992"/>
    <w:rsid w:val="129B1C30"/>
    <w:rsid w:val="129E40A6"/>
    <w:rsid w:val="129F0287"/>
    <w:rsid w:val="12A073BB"/>
    <w:rsid w:val="12A32D22"/>
    <w:rsid w:val="12A8344D"/>
    <w:rsid w:val="12AA5D9C"/>
    <w:rsid w:val="12AE7CC2"/>
    <w:rsid w:val="12AF7836"/>
    <w:rsid w:val="12B418F2"/>
    <w:rsid w:val="12B426F1"/>
    <w:rsid w:val="12B83B76"/>
    <w:rsid w:val="12BB0B66"/>
    <w:rsid w:val="12BD2F4C"/>
    <w:rsid w:val="12BF557C"/>
    <w:rsid w:val="12C238F5"/>
    <w:rsid w:val="12C275EF"/>
    <w:rsid w:val="12C46BAD"/>
    <w:rsid w:val="12CA5A9F"/>
    <w:rsid w:val="12CD2EF2"/>
    <w:rsid w:val="12CE2456"/>
    <w:rsid w:val="12CF38C2"/>
    <w:rsid w:val="12CF560C"/>
    <w:rsid w:val="12D35828"/>
    <w:rsid w:val="12D704D9"/>
    <w:rsid w:val="12D80A4C"/>
    <w:rsid w:val="12D83EBC"/>
    <w:rsid w:val="12D93674"/>
    <w:rsid w:val="12DE0005"/>
    <w:rsid w:val="12E17709"/>
    <w:rsid w:val="12E2264A"/>
    <w:rsid w:val="12E42D41"/>
    <w:rsid w:val="12E459B1"/>
    <w:rsid w:val="12E73F81"/>
    <w:rsid w:val="12E81CEC"/>
    <w:rsid w:val="12ED0218"/>
    <w:rsid w:val="12EE1124"/>
    <w:rsid w:val="12EE2EDD"/>
    <w:rsid w:val="12F350BC"/>
    <w:rsid w:val="12F83EF0"/>
    <w:rsid w:val="13057068"/>
    <w:rsid w:val="1308042E"/>
    <w:rsid w:val="130B1EA4"/>
    <w:rsid w:val="130B2DCB"/>
    <w:rsid w:val="130C37BC"/>
    <w:rsid w:val="130D66A7"/>
    <w:rsid w:val="13115AA2"/>
    <w:rsid w:val="131949DB"/>
    <w:rsid w:val="1319528C"/>
    <w:rsid w:val="131C4556"/>
    <w:rsid w:val="131C5DF3"/>
    <w:rsid w:val="131C73C4"/>
    <w:rsid w:val="131D2263"/>
    <w:rsid w:val="131F094C"/>
    <w:rsid w:val="1324440A"/>
    <w:rsid w:val="1325571C"/>
    <w:rsid w:val="13255BAF"/>
    <w:rsid w:val="13280653"/>
    <w:rsid w:val="132A57CD"/>
    <w:rsid w:val="132B6F91"/>
    <w:rsid w:val="132E3141"/>
    <w:rsid w:val="132F0163"/>
    <w:rsid w:val="133557A0"/>
    <w:rsid w:val="13355BF9"/>
    <w:rsid w:val="13383970"/>
    <w:rsid w:val="133929AA"/>
    <w:rsid w:val="133A51D8"/>
    <w:rsid w:val="133B1266"/>
    <w:rsid w:val="133B13BC"/>
    <w:rsid w:val="133C6718"/>
    <w:rsid w:val="134301AC"/>
    <w:rsid w:val="1348357A"/>
    <w:rsid w:val="134B6F70"/>
    <w:rsid w:val="134E7981"/>
    <w:rsid w:val="13502E79"/>
    <w:rsid w:val="13513CE6"/>
    <w:rsid w:val="135244BF"/>
    <w:rsid w:val="13526D22"/>
    <w:rsid w:val="1353429D"/>
    <w:rsid w:val="135403F7"/>
    <w:rsid w:val="13554C4E"/>
    <w:rsid w:val="1356072E"/>
    <w:rsid w:val="13576FA3"/>
    <w:rsid w:val="13590C6C"/>
    <w:rsid w:val="135B0570"/>
    <w:rsid w:val="135B60BC"/>
    <w:rsid w:val="135D0B0D"/>
    <w:rsid w:val="135E171D"/>
    <w:rsid w:val="135F295C"/>
    <w:rsid w:val="135F5BFF"/>
    <w:rsid w:val="135F6976"/>
    <w:rsid w:val="13606860"/>
    <w:rsid w:val="136125A9"/>
    <w:rsid w:val="13630E79"/>
    <w:rsid w:val="136506C8"/>
    <w:rsid w:val="13651D00"/>
    <w:rsid w:val="1365743F"/>
    <w:rsid w:val="13692DD8"/>
    <w:rsid w:val="136A1FC4"/>
    <w:rsid w:val="136A6B51"/>
    <w:rsid w:val="136D09F3"/>
    <w:rsid w:val="136E67F2"/>
    <w:rsid w:val="13700501"/>
    <w:rsid w:val="13712168"/>
    <w:rsid w:val="1375051A"/>
    <w:rsid w:val="137A027A"/>
    <w:rsid w:val="137C1D26"/>
    <w:rsid w:val="137D636F"/>
    <w:rsid w:val="13817E3F"/>
    <w:rsid w:val="138331CF"/>
    <w:rsid w:val="13837CF6"/>
    <w:rsid w:val="13882492"/>
    <w:rsid w:val="138851B2"/>
    <w:rsid w:val="13887533"/>
    <w:rsid w:val="13887690"/>
    <w:rsid w:val="1392054D"/>
    <w:rsid w:val="13987452"/>
    <w:rsid w:val="139A4D33"/>
    <w:rsid w:val="139C5EB4"/>
    <w:rsid w:val="139D0E63"/>
    <w:rsid w:val="139D242E"/>
    <w:rsid w:val="139D5CB5"/>
    <w:rsid w:val="139E01B8"/>
    <w:rsid w:val="139F5BD3"/>
    <w:rsid w:val="13A1267C"/>
    <w:rsid w:val="13A730C0"/>
    <w:rsid w:val="13AA60CA"/>
    <w:rsid w:val="13AB4D35"/>
    <w:rsid w:val="13AC5673"/>
    <w:rsid w:val="13AE6D94"/>
    <w:rsid w:val="13B12FEF"/>
    <w:rsid w:val="13B24039"/>
    <w:rsid w:val="13B3782A"/>
    <w:rsid w:val="13B52999"/>
    <w:rsid w:val="13B836DC"/>
    <w:rsid w:val="13BB0ED3"/>
    <w:rsid w:val="13BD6A07"/>
    <w:rsid w:val="13BE1076"/>
    <w:rsid w:val="13BE63F3"/>
    <w:rsid w:val="13BF53AF"/>
    <w:rsid w:val="13C107E0"/>
    <w:rsid w:val="13C350FB"/>
    <w:rsid w:val="13C6021D"/>
    <w:rsid w:val="13C61393"/>
    <w:rsid w:val="13C82E1D"/>
    <w:rsid w:val="13C90F42"/>
    <w:rsid w:val="13C93538"/>
    <w:rsid w:val="13CC0E92"/>
    <w:rsid w:val="13CE1438"/>
    <w:rsid w:val="13D026E4"/>
    <w:rsid w:val="13D071AC"/>
    <w:rsid w:val="13D13875"/>
    <w:rsid w:val="13D62FE6"/>
    <w:rsid w:val="13D82A8C"/>
    <w:rsid w:val="13D974C4"/>
    <w:rsid w:val="13DA38C5"/>
    <w:rsid w:val="13DB6F14"/>
    <w:rsid w:val="13E2054E"/>
    <w:rsid w:val="13E42547"/>
    <w:rsid w:val="13E5317A"/>
    <w:rsid w:val="13E72407"/>
    <w:rsid w:val="13EE70B0"/>
    <w:rsid w:val="13EF1C1E"/>
    <w:rsid w:val="13F34E95"/>
    <w:rsid w:val="13F60DF5"/>
    <w:rsid w:val="13F77474"/>
    <w:rsid w:val="13F77986"/>
    <w:rsid w:val="13F779CF"/>
    <w:rsid w:val="13FA012F"/>
    <w:rsid w:val="13FB0C1A"/>
    <w:rsid w:val="13FD4499"/>
    <w:rsid w:val="14011036"/>
    <w:rsid w:val="14032954"/>
    <w:rsid w:val="140354F9"/>
    <w:rsid w:val="14036483"/>
    <w:rsid w:val="140639F3"/>
    <w:rsid w:val="1408520B"/>
    <w:rsid w:val="14092436"/>
    <w:rsid w:val="14094524"/>
    <w:rsid w:val="140C1DBF"/>
    <w:rsid w:val="140F7A36"/>
    <w:rsid w:val="14142A1F"/>
    <w:rsid w:val="14196CDE"/>
    <w:rsid w:val="141E2574"/>
    <w:rsid w:val="1423391C"/>
    <w:rsid w:val="142430B2"/>
    <w:rsid w:val="14245C73"/>
    <w:rsid w:val="14247B1A"/>
    <w:rsid w:val="142666F3"/>
    <w:rsid w:val="142B2848"/>
    <w:rsid w:val="142B3130"/>
    <w:rsid w:val="14302CD8"/>
    <w:rsid w:val="14352322"/>
    <w:rsid w:val="14385B3A"/>
    <w:rsid w:val="143C430B"/>
    <w:rsid w:val="14412CF2"/>
    <w:rsid w:val="14426A21"/>
    <w:rsid w:val="14471FF7"/>
    <w:rsid w:val="14493926"/>
    <w:rsid w:val="144D4898"/>
    <w:rsid w:val="144E29E1"/>
    <w:rsid w:val="144E3DF0"/>
    <w:rsid w:val="144F41DB"/>
    <w:rsid w:val="145125C0"/>
    <w:rsid w:val="14525B4A"/>
    <w:rsid w:val="145361E5"/>
    <w:rsid w:val="145411E0"/>
    <w:rsid w:val="14590F06"/>
    <w:rsid w:val="145B062C"/>
    <w:rsid w:val="145C7352"/>
    <w:rsid w:val="145E0CEA"/>
    <w:rsid w:val="145E213D"/>
    <w:rsid w:val="146144A3"/>
    <w:rsid w:val="146507C3"/>
    <w:rsid w:val="1465605B"/>
    <w:rsid w:val="146574C3"/>
    <w:rsid w:val="14663F3E"/>
    <w:rsid w:val="146F7024"/>
    <w:rsid w:val="147258E3"/>
    <w:rsid w:val="14727BC6"/>
    <w:rsid w:val="147A3BD1"/>
    <w:rsid w:val="147B2F50"/>
    <w:rsid w:val="147C395A"/>
    <w:rsid w:val="147C5959"/>
    <w:rsid w:val="14823148"/>
    <w:rsid w:val="1483114C"/>
    <w:rsid w:val="14870B9B"/>
    <w:rsid w:val="148B681F"/>
    <w:rsid w:val="148E5C53"/>
    <w:rsid w:val="148F4B97"/>
    <w:rsid w:val="148F5C97"/>
    <w:rsid w:val="14915672"/>
    <w:rsid w:val="1496015D"/>
    <w:rsid w:val="1497229F"/>
    <w:rsid w:val="14993618"/>
    <w:rsid w:val="149D1F6A"/>
    <w:rsid w:val="14A11BCE"/>
    <w:rsid w:val="14A22E34"/>
    <w:rsid w:val="14A37987"/>
    <w:rsid w:val="14A47E01"/>
    <w:rsid w:val="14A711DD"/>
    <w:rsid w:val="14AB5BF6"/>
    <w:rsid w:val="14AD52CD"/>
    <w:rsid w:val="14B407C1"/>
    <w:rsid w:val="14B52C41"/>
    <w:rsid w:val="14B60CBC"/>
    <w:rsid w:val="14B627E1"/>
    <w:rsid w:val="14B76369"/>
    <w:rsid w:val="14BB107B"/>
    <w:rsid w:val="14BC3CB2"/>
    <w:rsid w:val="14BC4462"/>
    <w:rsid w:val="14BD102A"/>
    <w:rsid w:val="14BD7013"/>
    <w:rsid w:val="14BE5F7D"/>
    <w:rsid w:val="14BF76A3"/>
    <w:rsid w:val="14C20655"/>
    <w:rsid w:val="14C660A4"/>
    <w:rsid w:val="14C85B7B"/>
    <w:rsid w:val="14CA176D"/>
    <w:rsid w:val="14CB47EB"/>
    <w:rsid w:val="14CC7A2B"/>
    <w:rsid w:val="14CE0DB6"/>
    <w:rsid w:val="14CE7ACC"/>
    <w:rsid w:val="14D201B0"/>
    <w:rsid w:val="14D973BF"/>
    <w:rsid w:val="14DA115B"/>
    <w:rsid w:val="14DD2A6A"/>
    <w:rsid w:val="14DD3958"/>
    <w:rsid w:val="14E00F19"/>
    <w:rsid w:val="14E0142D"/>
    <w:rsid w:val="14E03F34"/>
    <w:rsid w:val="14E123FF"/>
    <w:rsid w:val="14E179A1"/>
    <w:rsid w:val="14E25955"/>
    <w:rsid w:val="14E90C14"/>
    <w:rsid w:val="14EA0CF4"/>
    <w:rsid w:val="14EC07CA"/>
    <w:rsid w:val="14EE4F17"/>
    <w:rsid w:val="14EE517F"/>
    <w:rsid w:val="14F454DA"/>
    <w:rsid w:val="14F574B2"/>
    <w:rsid w:val="14F666EE"/>
    <w:rsid w:val="14F81AF4"/>
    <w:rsid w:val="14F85003"/>
    <w:rsid w:val="14F9467E"/>
    <w:rsid w:val="14FC38C2"/>
    <w:rsid w:val="14FD6283"/>
    <w:rsid w:val="14FF056E"/>
    <w:rsid w:val="15001A10"/>
    <w:rsid w:val="15012E38"/>
    <w:rsid w:val="150142A9"/>
    <w:rsid w:val="15035CCD"/>
    <w:rsid w:val="15046E6C"/>
    <w:rsid w:val="1505490F"/>
    <w:rsid w:val="15065690"/>
    <w:rsid w:val="15081E8D"/>
    <w:rsid w:val="150856BE"/>
    <w:rsid w:val="15093C55"/>
    <w:rsid w:val="150B7227"/>
    <w:rsid w:val="150C24A3"/>
    <w:rsid w:val="150C4329"/>
    <w:rsid w:val="150E53DD"/>
    <w:rsid w:val="150F1AAD"/>
    <w:rsid w:val="15131242"/>
    <w:rsid w:val="151359FA"/>
    <w:rsid w:val="151C5E1B"/>
    <w:rsid w:val="151E1FFE"/>
    <w:rsid w:val="151F22D0"/>
    <w:rsid w:val="15213313"/>
    <w:rsid w:val="15214B20"/>
    <w:rsid w:val="152248DF"/>
    <w:rsid w:val="152559F8"/>
    <w:rsid w:val="15257FAB"/>
    <w:rsid w:val="15275049"/>
    <w:rsid w:val="152C19F2"/>
    <w:rsid w:val="15321C87"/>
    <w:rsid w:val="15323DB4"/>
    <w:rsid w:val="153A2994"/>
    <w:rsid w:val="153C3354"/>
    <w:rsid w:val="153D2DB1"/>
    <w:rsid w:val="153F115A"/>
    <w:rsid w:val="154340AE"/>
    <w:rsid w:val="154C276F"/>
    <w:rsid w:val="154C2E27"/>
    <w:rsid w:val="154D3028"/>
    <w:rsid w:val="154F4403"/>
    <w:rsid w:val="15507B97"/>
    <w:rsid w:val="155508C3"/>
    <w:rsid w:val="155576A8"/>
    <w:rsid w:val="15576AFD"/>
    <w:rsid w:val="1558015C"/>
    <w:rsid w:val="1558193F"/>
    <w:rsid w:val="15592161"/>
    <w:rsid w:val="15592382"/>
    <w:rsid w:val="155B68C4"/>
    <w:rsid w:val="155C1248"/>
    <w:rsid w:val="155E274A"/>
    <w:rsid w:val="15624E37"/>
    <w:rsid w:val="15665844"/>
    <w:rsid w:val="156A66EE"/>
    <w:rsid w:val="156B220F"/>
    <w:rsid w:val="156B6144"/>
    <w:rsid w:val="157157B4"/>
    <w:rsid w:val="15733299"/>
    <w:rsid w:val="15760349"/>
    <w:rsid w:val="15772806"/>
    <w:rsid w:val="157773BF"/>
    <w:rsid w:val="15797825"/>
    <w:rsid w:val="157A6A54"/>
    <w:rsid w:val="157D2A95"/>
    <w:rsid w:val="15823EF5"/>
    <w:rsid w:val="15840947"/>
    <w:rsid w:val="1585234C"/>
    <w:rsid w:val="158562B1"/>
    <w:rsid w:val="158743DD"/>
    <w:rsid w:val="158A7A21"/>
    <w:rsid w:val="15902A16"/>
    <w:rsid w:val="1591256D"/>
    <w:rsid w:val="159330AF"/>
    <w:rsid w:val="15940AF5"/>
    <w:rsid w:val="15953A56"/>
    <w:rsid w:val="15980E77"/>
    <w:rsid w:val="159E7B0F"/>
    <w:rsid w:val="15A2503B"/>
    <w:rsid w:val="15A32ED9"/>
    <w:rsid w:val="15A614BB"/>
    <w:rsid w:val="15A646BC"/>
    <w:rsid w:val="15AB1BEB"/>
    <w:rsid w:val="15AC1E0C"/>
    <w:rsid w:val="15AD40A1"/>
    <w:rsid w:val="15AF4CBB"/>
    <w:rsid w:val="15B32C23"/>
    <w:rsid w:val="15B6778D"/>
    <w:rsid w:val="15B97361"/>
    <w:rsid w:val="15BA7F8B"/>
    <w:rsid w:val="15BB21E5"/>
    <w:rsid w:val="15BB5FD8"/>
    <w:rsid w:val="15BB7863"/>
    <w:rsid w:val="15BD16F4"/>
    <w:rsid w:val="15BD28D1"/>
    <w:rsid w:val="15BE69A2"/>
    <w:rsid w:val="15C1409C"/>
    <w:rsid w:val="15C67722"/>
    <w:rsid w:val="15C77AAD"/>
    <w:rsid w:val="15CB5B4E"/>
    <w:rsid w:val="15CC5597"/>
    <w:rsid w:val="15CC5B62"/>
    <w:rsid w:val="15CC6186"/>
    <w:rsid w:val="15CE6470"/>
    <w:rsid w:val="15CF168B"/>
    <w:rsid w:val="15D23811"/>
    <w:rsid w:val="15D44F69"/>
    <w:rsid w:val="15D5060B"/>
    <w:rsid w:val="15D77965"/>
    <w:rsid w:val="15D86DF2"/>
    <w:rsid w:val="15D9570E"/>
    <w:rsid w:val="15DB442F"/>
    <w:rsid w:val="15DE759E"/>
    <w:rsid w:val="15DF73EE"/>
    <w:rsid w:val="15E7028E"/>
    <w:rsid w:val="15E96C21"/>
    <w:rsid w:val="15EA33B9"/>
    <w:rsid w:val="15EA70DE"/>
    <w:rsid w:val="15EB074A"/>
    <w:rsid w:val="15EF5979"/>
    <w:rsid w:val="15F51223"/>
    <w:rsid w:val="1600512F"/>
    <w:rsid w:val="16007716"/>
    <w:rsid w:val="16021641"/>
    <w:rsid w:val="160470B4"/>
    <w:rsid w:val="16061599"/>
    <w:rsid w:val="16074C49"/>
    <w:rsid w:val="16080C60"/>
    <w:rsid w:val="16095B02"/>
    <w:rsid w:val="16096B18"/>
    <w:rsid w:val="160B23A7"/>
    <w:rsid w:val="160D05ED"/>
    <w:rsid w:val="16122575"/>
    <w:rsid w:val="16152283"/>
    <w:rsid w:val="16185E90"/>
    <w:rsid w:val="161D272B"/>
    <w:rsid w:val="162D00C5"/>
    <w:rsid w:val="162D0AB7"/>
    <w:rsid w:val="162E5167"/>
    <w:rsid w:val="16323484"/>
    <w:rsid w:val="16325D1E"/>
    <w:rsid w:val="163D191F"/>
    <w:rsid w:val="163E3CFC"/>
    <w:rsid w:val="16423B6E"/>
    <w:rsid w:val="164277B4"/>
    <w:rsid w:val="164316DE"/>
    <w:rsid w:val="16453C6E"/>
    <w:rsid w:val="16487C73"/>
    <w:rsid w:val="164A14D8"/>
    <w:rsid w:val="164B4B6D"/>
    <w:rsid w:val="164B52CE"/>
    <w:rsid w:val="164C76C3"/>
    <w:rsid w:val="164D287C"/>
    <w:rsid w:val="164E3841"/>
    <w:rsid w:val="165163B4"/>
    <w:rsid w:val="165E0191"/>
    <w:rsid w:val="166006B7"/>
    <w:rsid w:val="16657863"/>
    <w:rsid w:val="1666267E"/>
    <w:rsid w:val="16690BEF"/>
    <w:rsid w:val="166950BE"/>
    <w:rsid w:val="166E3B6A"/>
    <w:rsid w:val="16720FBC"/>
    <w:rsid w:val="16721043"/>
    <w:rsid w:val="1672491F"/>
    <w:rsid w:val="16753D80"/>
    <w:rsid w:val="1679274C"/>
    <w:rsid w:val="167C2872"/>
    <w:rsid w:val="167C38B4"/>
    <w:rsid w:val="167D42C7"/>
    <w:rsid w:val="167E0B51"/>
    <w:rsid w:val="167E291B"/>
    <w:rsid w:val="167E7656"/>
    <w:rsid w:val="167F51B2"/>
    <w:rsid w:val="16802D8C"/>
    <w:rsid w:val="16804646"/>
    <w:rsid w:val="168304E4"/>
    <w:rsid w:val="168467B4"/>
    <w:rsid w:val="1686787D"/>
    <w:rsid w:val="168C3E0F"/>
    <w:rsid w:val="168D4DDE"/>
    <w:rsid w:val="168F2552"/>
    <w:rsid w:val="169051D2"/>
    <w:rsid w:val="16965B14"/>
    <w:rsid w:val="169A4704"/>
    <w:rsid w:val="169E0203"/>
    <w:rsid w:val="16A410DD"/>
    <w:rsid w:val="16A621ED"/>
    <w:rsid w:val="16A63487"/>
    <w:rsid w:val="16AC4ED8"/>
    <w:rsid w:val="16AD03B9"/>
    <w:rsid w:val="16AD1BA1"/>
    <w:rsid w:val="16B0186D"/>
    <w:rsid w:val="16B0325E"/>
    <w:rsid w:val="16B10ED9"/>
    <w:rsid w:val="16B117A8"/>
    <w:rsid w:val="16B12A2B"/>
    <w:rsid w:val="16B16104"/>
    <w:rsid w:val="16B209C0"/>
    <w:rsid w:val="16B21D12"/>
    <w:rsid w:val="16B620DE"/>
    <w:rsid w:val="16B6755F"/>
    <w:rsid w:val="16B77657"/>
    <w:rsid w:val="16BB0EBB"/>
    <w:rsid w:val="16BB3523"/>
    <w:rsid w:val="16BD445F"/>
    <w:rsid w:val="16BF4894"/>
    <w:rsid w:val="16C338D9"/>
    <w:rsid w:val="16C50453"/>
    <w:rsid w:val="16C93168"/>
    <w:rsid w:val="16CB3344"/>
    <w:rsid w:val="16CC2553"/>
    <w:rsid w:val="16CC61C6"/>
    <w:rsid w:val="16D139CF"/>
    <w:rsid w:val="16D61300"/>
    <w:rsid w:val="16D65DA4"/>
    <w:rsid w:val="16DA1EA0"/>
    <w:rsid w:val="16DB3507"/>
    <w:rsid w:val="16DC1C2D"/>
    <w:rsid w:val="16DC414F"/>
    <w:rsid w:val="16DC4D65"/>
    <w:rsid w:val="16E14161"/>
    <w:rsid w:val="16E158C8"/>
    <w:rsid w:val="16E24C0A"/>
    <w:rsid w:val="16E30DB4"/>
    <w:rsid w:val="16E62A2C"/>
    <w:rsid w:val="16E67BE2"/>
    <w:rsid w:val="16E81026"/>
    <w:rsid w:val="16E974F5"/>
    <w:rsid w:val="16ED129D"/>
    <w:rsid w:val="16EF4178"/>
    <w:rsid w:val="16EF4680"/>
    <w:rsid w:val="16F036B0"/>
    <w:rsid w:val="16F03706"/>
    <w:rsid w:val="16F211E8"/>
    <w:rsid w:val="16F45C37"/>
    <w:rsid w:val="16F63265"/>
    <w:rsid w:val="16FA2FB5"/>
    <w:rsid w:val="16FC2A96"/>
    <w:rsid w:val="170D3308"/>
    <w:rsid w:val="170E2BDD"/>
    <w:rsid w:val="170F4B1B"/>
    <w:rsid w:val="171037ED"/>
    <w:rsid w:val="17122620"/>
    <w:rsid w:val="17126D74"/>
    <w:rsid w:val="17143F07"/>
    <w:rsid w:val="171441B6"/>
    <w:rsid w:val="171665BE"/>
    <w:rsid w:val="17182DAA"/>
    <w:rsid w:val="171B7EB8"/>
    <w:rsid w:val="171F6576"/>
    <w:rsid w:val="172175C2"/>
    <w:rsid w:val="17246A64"/>
    <w:rsid w:val="172479B7"/>
    <w:rsid w:val="17251154"/>
    <w:rsid w:val="172704F3"/>
    <w:rsid w:val="172818DA"/>
    <w:rsid w:val="1728733C"/>
    <w:rsid w:val="172B35DC"/>
    <w:rsid w:val="172C5CED"/>
    <w:rsid w:val="17300183"/>
    <w:rsid w:val="1734547A"/>
    <w:rsid w:val="1739699E"/>
    <w:rsid w:val="173F73E3"/>
    <w:rsid w:val="17441AE4"/>
    <w:rsid w:val="17446D94"/>
    <w:rsid w:val="1744782E"/>
    <w:rsid w:val="1746396C"/>
    <w:rsid w:val="17497326"/>
    <w:rsid w:val="174B29CB"/>
    <w:rsid w:val="174D157D"/>
    <w:rsid w:val="17500302"/>
    <w:rsid w:val="175112C6"/>
    <w:rsid w:val="175A7991"/>
    <w:rsid w:val="175C456C"/>
    <w:rsid w:val="175C56EC"/>
    <w:rsid w:val="175E2CF4"/>
    <w:rsid w:val="17605C9B"/>
    <w:rsid w:val="176140C1"/>
    <w:rsid w:val="1762708D"/>
    <w:rsid w:val="176D6EB5"/>
    <w:rsid w:val="176F762B"/>
    <w:rsid w:val="177036C9"/>
    <w:rsid w:val="17713BAD"/>
    <w:rsid w:val="177277D2"/>
    <w:rsid w:val="1773195D"/>
    <w:rsid w:val="177874A0"/>
    <w:rsid w:val="17791981"/>
    <w:rsid w:val="177C195B"/>
    <w:rsid w:val="177C6B1E"/>
    <w:rsid w:val="177D3556"/>
    <w:rsid w:val="177E2FCD"/>
    <w:rsid w:val="177F7BDF"/>
    <w:rsid w:val="17820213"/>
    <w:rsid w:val="178221DC"/>
    <w:rsid w:val="178251C2"/>
    <w:rsid w:val="178B203B"/>
    <w:rsid w:val="178E4AE9"/>
    <w:rsid w:val="17914DFC"/>
    <w:rsid w:val="1793572B"/>
    <w:rsid w:val="179A2F87"/>
    <w:rsid w:val="179B0204"/>
    <w:rsid w:val="17A31F67"/>
    <w:rsid w:val="17A37BD7"/>
    <w:rsid w:val="17AD77DE"/>
    <w:rsid w:val="17B11FB1"/>
    <w:rsid w:val="17B12006"/>
    <w:rsid w:val="17B120DB"/>
    <w:rsid w:val="17B13956"/>
    <w:rsid w:val="17B47C0C"/>
    <w:rsid w:val="17B5229C"/>
    <w:rsid w:val="17B548FB"/>
    <w:rsid w:val="17B742E2"/>
    <w:rsid w:val="17BA02D4"/>
    <w:rsid w:val="17BD60E3"/>
    <w:rsid w:val="17C03CAB"/>
    <w:rsid w:val="17C16501"/>
    <w:rsid w:val="17C266ED"/>
    <w:rsid w:val="17CA3258"/>
    <w:rsid w:val="17CA3AC3"/>
    <w:rsid w:val="17CB34DB"/>
    <w:rsid w:val="17CC57ED"/>
    <w:rsid w:val="17CC7751"/>
    <w:rsid w:val="17CD3B42"/>
    <w:rsid w:val="17D02ED6"/>
    <w:rsid w:val="17D2722C"/>
    <w:rsid w:val="17D3178B"/>
    <w:rsid w:val="17D37458"/>
    <w:rsid w:val="17D76AB0"/>
    <w:rsid w:val="17DB61EB"/>
    <w:rsid w:val="17DB7849"/>
    <w:rsid w:val="17E2356C"/>
    <w:rsid w:val="17E31EAB"/>
    <w:rsid w:val="17E57981"/>
    <w:rsid w:val="17E747B8"/>
    <w:rsid w:val="17E86714"/>
    <w:rsid w:val="17E97376"/>
    <w:rsid w:val="17F46C47"/>
    <w:rsid w:val="17F6736B"/>
    <w:rsid w:val="17F91C8C"/>
    <w:rsid w:val="18017D31"/>
    <w:rsid w:val="1807540E"/>
    <w:rsid w:val="180A0155"/>
    <w:rsid w:val="180A60D9"/>
    <w:rsid w:val="180C0876"/>
    <w:rsid w:val="180D4924"/>
    <w:rsid w:val="180E2033"/>
    <w:rsid w:val="180F3CDF"/>
    <w:rsid w:val="18110C56"/>
    <w:rsid w:val="181309DE"/>
    <w:rsid w:val="1813204E"/>
    <w:rsid w:val="18134BA0"/>
    <w:rsid w:val="18135AEB"/>
    <w:rsid w:val="181551E8"/>
    <w:rsid w:val="181C65AA"/>
    <w:rsid w:val="181F36CE"/>
    <w:rsid w:val="182D07E5"/>
    <w:rsid w:val="18306313"/>
    <w:rsid w:val="18337F27"/>
    <w:rsid w:val="1837281C"/>
    <w:rsid w:val="18435F61"/>
    <w:rsid w:val="184560E5"/>
    <w:rsid w:val="18485D83"/>
    <w:rsid w:val="1849177A"/>
    <w:rsid w:val="184D3E04"/>
    <w:rsid w:val="184E3A9C"/>
    <w:rsid w:val="18545345"/>
    <w:rsid w:val="185533E3"/>
    <w:rsid w:val="185B2E95"/>
    <w:rsid w:val="185D06D9"/>
    <w:rsid w:val="185F4A9E"/>
    <w:rsid w:val="18617FCF"/>
    <w:rsid w:val="186262A3"/>
    <w:rsid w:val="18634C82"/>
    <w:rsid w:val="18656956"/>
    <w:rsid w:val="1865775B"/>
    <w:rsid w:val="18664307"/>
    <w:rsid w:val="18676C5A"/>
    <w:rsid w:val="1869207A"/>
    <w:rsid w:val="18694C1A"/>
    <w:rsid w:val="186A153F"/>
    <w:rsid w:val="186B5AA8"/>
    <w:rsid w:val="18730A6A"/>
    <w:rsid w:val="187312D0"/>
    <w:rsid w:val="187578BF"/>
    <w:rsid w:val="18794367"/>
    <w:rsid w:val="187C34ED"/>
    <w:rsid w:val="187F117F"/>
    <w:rsid w:val="1880381F"/>
    <w:rsid w:val="1880478D"/>
    <w:rsid w:val="18823A39"/>
    <w:rsid w:val="18830563"/>
    <w:rsid w:val="188436DC"/>
    <w:rsid w:val="188541FC"/>
    <w:rsid w:val="188800CA"/>
    <w:rsid w:val="18884976"/>
    <w:rsid w:val="188957E7"/>
    <w:rsid w:val="188B16D0"/>
    <w:rsid w:val="188D5F4C"/>
    <w:rsid w:val="188D647A"/>
    <w:rsid w:val="18901A61"/>
    <w:rsid w:val="1893745C"/>
    <w:rsid w:val="18952701"/>
    <w:rsid w:val="18970B15"/>
    <w:rsid w:val="18980FE2"/>
    <w:rsid w:val="189A02CC"/>
    <w:rsid w:val="189A323D"/>
    <w:rsid w:val="189C117A"/>
    <w:rsid w:val="189F7457"/>
    <w:rsid w:val="18A075CB"/>
    <w:rsid w:val="18A349C5"/>
    <w:rsid w:val="18A46932"/>
    <w:rsid w:val="18AC3146"/>
    <w:rsid w:val="18AD74B1"/>
    <w:rsid w:val="18AF4F61"/>
    <w:rsid w:val="18B176C2"/>
    <w:rsid w:val="18B33671"/>
    <w:rsid w:val="18B43EB5"/>
    <w:rsid w:val="18B85B90"/>
    <w:rsid w:val="18BC3F40"/>
    <w:rsid w:val="18C37C3A"/>
    <w:rsid w:val="18C511C0"/>
    <w:rsid w:val="18C62A84"/>
    <w:rsid w:val="18C86D69"/>
    <w:rsid w:val="18C978E2"/>
    <w:rsid w:val="18CB3868"/>
    <w:rsid w:val="18D17FDC"/>
    <w:rsid w:val="18D26EB0"/>
    <w:rsid w:val="18D366E7"/>
    <w:rsid w:val="18DB2972"/>
    <w:rsid w:val="18DC49E7"/>
    <w:rsid w:val="18E00CD3"/>
    <w:rsid w:val="18E3037A"/>
    <w:rsid w:val="18E322D3"/>
    <w:rsid w:val="18E3311C"/>
    <w:rsid w:val="18E70D50"/>
    <w:rsid w:val="18E91995"/>
    <w:rsid w:val="18E9557E"/>
    <w:rsid w:val="18EE59F8"/>
    <w:rsid w:val="18F54F12"/>
    <w:rsid w:val="18F72B92"/>
    <w:rsid w:val="18F75091"/>
    <w:rsid w:val="18F8724D"/>
    <w:rsid w:val="18FE79DC"/>
    <w:rsid w:val="18FF5403"/>
    <w:rsid w:val="19006B63"/>
    <w:rsid w:val="19026E98"/>
    <w:rsid w:val="19030070"/>
    <w:rsid w:val="19056D70"/>
    <w:rsid w:val="19092ED2"/>
    <w:rsid w:val="1909308E"/>
    <w:rsid w:val="190B3EB3"/>
    <w:rsid w:val="190B5426"/>
    <w:rsid w:val="190D1E45"/>
    <w:rsid w:val="190E464C"/>
    <w:rsid w:val="19107E72"/>
    <w:rsid w:val="19110808"/>
    <w:rsid w:val="19111B79"/>
    <w:rsid w:val="19157D61"/>
    <w:rsid w:val="191723DA"/>
    <w:rsid w:val="19173897"/>
    <w:rsid w:val="19175118"/>
    <w:rsid w:val="191805F9"/>
    <w:rsid w:val="1918706B"/>
    <w:rsid w:val="19190D26"/>
    <w:rsid w:val="19196CE2"/>
    <w:rsid w:val="191A5078"/>
    <w:rsid w:val="191C530E"/>
    <w:rsid w:val="191E12E2"/>
    <w:rsid w:val="191E276E"/>
    <w:rsid w:val="19201AD6"/>
    <w:rsid w:val="19223B76"/>
    <w:rsid w:val="192371C0"/>
    <w:rsid w:val="192A5D53"/>
    <w:rsid w:val="192E7CC3"/>
    <w:rsid w:val="19301F3F"/>
    <w:rsid w:val="19302DD3"/>
    <w:rsid w:val="193038F7"/>
    <w:rsid w:val="19306A32"/>
    <w:rsid w:val="1931052D"/>
    <w:rsid w:val="193137B0"/>
    <w:rsid w:val="193211FD"/>
    <w:rsid w:val="19345989"/>
    <w:rsid w:val="1935450C"/>
    <w:rsid w:val="19354955"/>
    <w:rsid w:val="19364641"/>
    <w:rsid w:val="193816F7"/>
    <w:rsid w:val="193E50E3"/>
    <w:rsid w:val="19400C28"/>
    <w:rsid w:val="1941344B"/>
    <w:rsid w:val="1946234E"/>
    <w:rsid w:val="19480F22"/>
    <w:rsid w:val="194A5854"/>
    <w:rsid w:val="194C6A7B"/>
    <w:rsid w:val="194D3E9E"/>
    <w:rsid w:val="194D781B"/>
    <w:rsid w:val="194E1CDC"/>
    <w:rsid w:val="19527A00"/>
    <w:rsid w:val="1954341D"/>
    <w:rsid w:val="19551E9A"/>
    <w:rsid w:val="195635B2"/>
    <w:rsid w:val="195F08B4"/>
    <w:rsid w:val="195F669A"/>
    <w:rsid w:val="1965113A"/>
    <w:rsid w:val="19661DAB"/>
    <w:rsid w:val="19670A22"/>
    <w:rsid w:val="196C2929"/>
    <w:rsid w:val="196E0DB5"/>
    <w:rsid w:val="196E2653"/>
    <w:rsid w:val="19700EB8"/>
    <w:rsid w:val="19705A40"/>
    <w:rsid w:val="19740DCD"/>
    <w:rsid w:val="19741C18"/>
    <w:rsid w:val="197B3864"/>
    <w:rsid w:val="197B4C92"/>
    <w:rsid w:val="197D22C9"/>
    <w:rsid w:val="19806AE7"/>
    <w:rsid w:val="19841861"/>
    <w:rsid w:val="198A0753"/>
    <w:rsid w:val="19904D77"/>
    <w:rsid w:val="19911EA5"/>
    <w:rsid w:val="19932596"/>
    <w:rsid w:val="19936EDA"/>
    <w:rsid w:val="19960F01"/>
    <w:rsid w:val="19980A54"/>
    <w:rsid w:val="19992E6F"/>
    <w:rsid w:val="199F2C7A"/>
    <w:rsid w:val="199F7C23"/>
    <w:rsid w:val="19A2007D"/>
    <w:rsid w:val="19A31139"/>
    <w:rsid w:val="19A350F4"/>
    <w:rsid w:val="19A61D6C"/>
    <w:rsid w:val="19A815C3"/>
    <w:rsid w:val="19A86010"/>
    <w:rsid w:val="19A874A4"/>
    <w:rsid w:val="19A9003C"/>
    <w:rsid w:val="19AC2231"/>
    <w:rsid w:val="19AD0183"/>
    <w:rsid w:val="19AD1FBB"/>
    <w:rsid w:val="19AD1FDB"/>
    <w:rsid w:val="19AD275F"/>
    <w:rsid w:val="19AF1EEC"/>
    <w:rsid w:val="19B00C22"/>
    <w:rsid w:val="19B41BA0"/>
    <w:rsid w:val="19B41E5D"/>
    <w:rsid w:val="19B9658A"/>
    <w:rsid w:val="19BA2760"/>
    <w:rsid w:val="19BB0204"/>
    <w:rsid w:val="19BD1AB5"/>
    <w:rsid w:val="19BF4D76"/>
    <w:rsid w:val="19C31B9D"/>
    <w:rsid w:val="19C647BC"/>
    <w:rsid w:val="19CA2013"/>
    <w:rsid w:val="19CB7ABA"/>
    <w:rsid w:val="19CE135B"/>
    <w:rsid w:val="19CF1671"/>
    <w:rsid w:val="19D05532"/>
    <w:rsid w:val="19D123F8"/>
    <w:rsid w:val="19D15526"/>
    <w:rsid w:val="19D23E59"/>
    <w:rsid w:val="19D2797D"/>
    <w:rsid w:val="19D55F1F"/>
    <w:rsid w:val="19D74FD3"/>
    <w:rsid w:val="19D75CE3"/>
    <w:rsid w:val="19D8548E"/>
    <w:rsid w:val="19DB2902"/>
    <w:rsid w:val="19E0181F"/>
    <w:rsid w:val="19E23207"/>
    <w:rsid w:val="19E31A14"/>
    <w:rsid w:val="19E63509"/>
    <w:rsid w:val="19E818CE"/>
    <w:rsid w:val="19E87876"/>
    <w:rsid w:val="19EA55D5"/>
    <w:rsid w:val="19EB73AE"/>
    <w:rsid w:val="19EE0ADD"/>
    <w:rsid w:val="19EE7825"/>
    <w:rsid w:val="19F17187"/>
    <w:rsid w:val="19F227D2"/>
    <w:rsid w:val="19F268A4"/>
    <w:rsid w:val="19F325E6"/>
    <w:rsid w:val="19F34613"/>
    <w:rsid w:val="19F87144"/>
    <w:rsid w:val="19F87EE4"/>
    <w:rsid w:val="19F903D8"/>
    <w:rsid w:val="19FA7CDF"/>
    <w:rsid w:val="19FC4BB3"/>
    <w:rsid w:val="19FE2B75"/>
    <w:rsid w:val="19FF7245"/>
    <w:rsid w:val="1A033F7D"/>
    <w:rsid w:val="1A063E17"/>
    <w:rsid w:val="1A067100"/>
    <w:rsid w:val="1A0773E6"/>
    <w:rsid w:val="1A09126D"/>
    <w:rsid w:val="1A0B7D20"/>
    <w:rsid w:val="1A0F65A5"/>
    <w:rsid w:val="1A105CDA"/>
    <w:rsid w:val="1A1277BB"/>
    <w:rsid w:val="1A182C50"/>
    <w:rsid w:val="1A1A514B"/>
    <w:rsid w:val="1A1B0185"/>
    <w:rsid w:val="1A1D0235"/>
    <w:rsid w:val="1A2262E2"/>
    <w:rsid w:val="1A236EB8"/>
    <w:rsid w:val="1A2A55F4"/>
    <w:rsid w:val="1A2B35B2"/>
    <w:rsid w:val="1A2B4800"/>
    <w:rsid w:val="1A2C66F0"/>
    <w:rsid w:val="1A2F401F"/>
    <w:rsid w:val="1A2F795E"/>
    <w:rsid w:val="1A310751"/>
    <w:rsid w:val="1A36713D"/>
    <w:rsid w:val="1A37605C"/>
    <w:rsid w:val="1A3F551D"/>
    <w:rsid w:val="1A4016EF"/>
    <w:rsid w:val="1A4224D6"/>
    <w:rsid w:val="1A435B44"/>
    <w:rsid w:val="1A4370BF"/>
    <w:rsid w:val="1A453616"/>
    <w:rsid w:val="1A4863FD"/>
    <w:rsid w:val="1A4F5B98"/>
    <w:rsid w:val="1A5763B9"/>
    <w:rsid w:val="1A577574"/>
    <w:rsid w:val="1A596755"/>
    <w:rsid w:val="1A5D6076"/>
    <w:rsid w:val="1A5E5DF9"/>
    <w:rsid w:val="1A6404C6"/>
    <w:rsid w:val="1A654739"/>
    <w:rsid w:val="1A6B2F8E"/>
    <w:rsid w:val="1A6B3824"/>
    <w:rsid w:val="1A6C659F"/>
    <w:rsid w:val="1A6E6CC8"/>
    <w:rsid w:val="1A713BAA"/>
    <w:rsid w:val="1A723248"/>
    <w:rsid w:val="1A744131"/>
    <w:rsid w:val="1A74595B"/>
    <w:rsid w:val="1A7B5DE2"/>
    <w:rsid w:val="1A7C41CA"/>
    <w:rsid w:val="1A7C63B5"/>
    <w:rsid w:val="1A7F0415"/>
    <w:rsid w:val="1A7F680A"/>
    <w:rsid w:val="1A8646F5"/>
    <w:rsid w:val="1A866AC5"/>
    <w:rsid w:val="1A880C2C"/>
    <w:rsid w:val="1A88576B"/>
    <w:rsid w:val="1A8B4F66"/>
    <w:rsid w:val="1A8C578C"/>
    <w:rsid w:val="1A8D4322"/>
    <w:rsid w:val="1A927D7E"/>
    <w:rsid w:val="1A9428E8"/>
    <w:rsid w:val="1A9466E9"/>
    <w:rsid w:val="1A953D87"/>
    <w:rsid w:val="1A977DB5"/>
    <w:rsid w:val="1A9A47A7"/>
    <w:rsid w:val="1A9C01FB"/>
    <w:rsid w:val="1A9C37C2"/>
    <w:rsid w:val="1A9E2727"/>
    <w:rsid w:val="1AA0188A"/>
    <w:rsid w:val="1AA041E1"/>
    <w:rsid w:val="1AA1207B"/>
    <w:rsid w:val="1AA954DF"/>
    <w:rsid w:val="1AAC21A0"/>
    <w:rsid w:val="1AAD580B"/>
    <w:rsid w:val="1AB00128"/>
    <w:rsid w:val="1AB21212"/>
    <w:rsid w:val="1AB42C93"/>
    <w:rsid w:val="1ABA3EFD"/>
    <w:rsid w:val="1AC27A99"/>
    <w:rsid w:val="1AC31C29"/>
    <w:rsid w:val="1AC457C6"/>
    <w:rsid w:val="1AC46B61"/>
    <w:rsid w:val="1ACD4C89"/>
    <w:rsid w:val="1ACE5B92"/>
    <w:rsid w:val="1AD3122B"/>
    <w:rsid w:val="1AD842BE"/>
    <w:rsid w:val="1ADE7425"/>
    <w:rsid w:val="1ADF0824"/>
    <w:rsid w:val="1AE33223"/>
    <w:rsid w:val="1AE36F45"/>
    <w:rsid w:val="1AE37D9B"/>
    <w:rsid w:val="1AE55C10"/>
    <w:rsid w:val="1AE77461"/>
    <w:rsid w:val="1AE84088"/>
    <w:rsid w:val="1AED6373"/>
    <w:rsid w:val="1AEF0D73"/>
    <w:rsid w:val="1AF14413"/>
    <w:rsid w:val="1AF43042"/>
    <w:rsid w:val="1AF50F33"/>
    <w:rsid w:val="1AFC6E5B"/>
    <w:rsid w:val="1B002445"/>
    <w:rsid w:val="1B00469B"/>
    <w:rsid w:val="1B066787"/>
    <w:rsid w:val="1B087F1A"/>
    <w:rsid w:val="1B0C00D0"/>
    <w:rsid w:val="1B0F2BE3"/>
    <w:rsid w:val="1B152423"/>
    <w:rsid w:val="1B162EC0"/>
    <w:rsid w:val="1B1B7A75"/>
    <w:rsid w:val="1B1D5514"/>
    <w:rsid w:val="1B1E1F72"/>
    <w:rsid w:val="1B1F4DC0"/>
    <w:rsid w:val="1B220233"/>
    <w:rsid w:val="1B2418B6"/>
    <w:rsid w:val="1B242D95"/>
    <w:rsid w:val="1B275D6A"/>
    <w:rsid w:val="1B2931B1"/>
    <w:rsid w:val="1B2A6758"/>
    <w:rsid w:val="1B2C2A37"/>
    <w:rsid w:val="1B324B09"/>
    <w:rsid w:val="1B327B50"/>
    <w:rsid w:val="1B380243"/>
    <w:rsid w:val="1B3A155C"/>
    <w:rsid w:val="1B3B30E3"/>
    <w:rsid w:val="1B3D53CD"/>
    <w:rsid w:val="1B3E4C8F"/>
    <w:rsid w:val="1B3F36EA"/>
    <w:rsid w:val="1B42308E"/>
    <w:rsid w:val="1B424A79"/>
    <w:rsid w:val="1B44072F"/>
    <w:rsid w:val="1B4416F0"/>
    <w:rsid w:val="1B4456FD"/>
    <w:rsid w:val="1B4551A8"/>
    <w:rsid w:val="1B460665"/>
    <w:rsid w:val="1B4672E0"/>
    <w:rsid w:val="1B480D97"/>
    <w:rsid w:val="1B4E3040"/>
    <w:rsid w:val="1B4F34D5"/>
    <w:rsid w:val="1B4F3A8D"/>
    <w:rsid w:val="1B4F499A"/>
    <w:rsid w:val="1B5047E1"/>
    <w:rsid w:val="1B5375A2"/>
    <w:rsid w:val="1B541BA0"/>
    <w:rsid w:val="1B5715CC"/>
    <w:rsid w:val="1B5978D1"/>
    <w:rsid w:val="1B5A0F19"/>
    <w:rsid w:val="1B5A2E94"/>
    <w:rsid w:val="1B5C663A"/>
    <w:rsid w:val="1B5D4E2A"/>
    <w:rsid w:val="1B5E12FD"/>
    <w:rsid w:val="1B5E4EBB"/>
    <w:rsid w:val="1B600FF9"/>
    <w:rsid w:val="1B606DC7"/>
    <w:rsid w:val="1B606DD2"/>
    <w:rsid w:val="1B606E4E"/>
    <w:rsid w:val="1B663C48"/>
    <w:rsid w:val="1B6B0BE3"/>
    <w:rsid w:val="1B6B1F45"/>
    <w:rsid w:val="1B6B5B48"/>
    <w:rsid w:val="1B6D4681"/>
    <w:rsid w:val="1B6E5DBD"/>
    <w:rsid w:val="1B6F36C0"/>
    <w:rsid w:val="1B735703"/>
    <w:rsid w:val="1B753A1D"/>
    <w:rsid w:val="1B7B129E"/>
    <w:rsid w:val="1B7D42C7"/>
    <w:rsid w:val="1B822161"/>
    <w:rsid w:val="1B866AD5"/>
    <w:rsid w:val="1B8F51BA"/>
    <w:rsid w:val="1B8F64E1"/>
    <w:rsid w:val="1B926F76"/>
    <w:rsid w:val="1B9304F2"/>
    <w:rsid w:val="1B93468A"/>
    <w:rsid w:val="1B93663D"/>
    <w:rsid w:val="1B97156B"/>
    <w:rsid w:val="1B9C2AF4"/>
    <w:rsid w:val="1B9C3C93"/>
    <w:rsid w:val="1B9E4E86"/>
    <w:rsid w:val="1BA36F6C"/>
    <w:rsid w:val="1BA5053D"/>
    <w:rsid w:val="1BA52A4C"/>
    <w:rsid w:val="1BA66808"/>
    <w:rsid w:val="1BA81609"/>
    <w:rsid w:val="1BA96E07"/>
    <w:rsid w:val="1BAA1773"/>
    <w:rsid w:val="1BAD0954"/>
    <w:rsid w:val="1BAE4124"/>
    <w:rsid w:val="1BB02BE3"/>
    <w:rsid w:val="1BB469A5"/>
    <w:rsid w:val="1BB527BF"/>
    <w:rsid w:val="1BB60497"/>
    <w:rsid w:val="1BB676E6"/>
    <w:rsid w:val="1BBA312A"/>
    <w:rsid w:val="1BBB1575"/>
    <w:rsid w:val="1BBB4752"/>
    <w:rsid w:val="1BBC2E0A"/>
    <w:rsid w:val="1BBE5681"/>
    <w:rsid w:val="1BBF419D"/>
    <w:rsid w:val="1BC26E4A"/>
    <w:rsid w:val="1BC26F6D"/>
    <w:rsid w:val="1BCD1A7B"/>
    <w:rsid w:val="1BCD1C92"/>
    <w:rsid w:val="1BCD2292"/>
    <w:rsid w:val="1BD23C6D"/>
    <w:rsid w:val="1BD4457E"/>
    <w:rsid w:val="1BD97DBC"/>
    <w:rsid w:val="1BDA5872"/>
    <w:rsid w:val="1BDB0438"/>
    <w:rsid w:val="1BDC1DB1"/>
    <w:rsid w:val="1BDD2F41"/>
    <w:rsid w:val="1BDD5F94"/>
    <w:rsid w:val="1BE063F6"/>
    <w:rsid w:val="1BE14EC9"/>
    <w:rsid w:val="1BE46F97"/>
    <w:rsid w:val="1BE62B57"/>
    <w:rsid w:val="1BE80603"/>
    <w:rsid w:val="1BE90021"/>
    <w:rsid w:val="1BE948BC"/>
    <w:rsid w:val="1BEE083D"/>
    <w:rsid w:val="1BEF2C54"/>
    <w:rsid w:val="1BF0436E"/>
    <w:rsid w:val="1BF6009D"/>
    <w:rsid w:val="1BFA5034"/>
    <w:rsid w:val="1BFC2996"/>
    <w:rsid w:val="1BFE1751"/>
    <w:rsid w:val="1BFE4D46"/>
    <w:rsid w:val="1BFE5E9B"/>
    <w:rsid w:val="1BFF741C"/>
    <w:rsid w:val="1C020A77"/>
    <w:rsid w:val="1C037577"/>
    <w:rsid w:val="1C09048A"/>
    <w:rsid w:val="1C0954DA"/>
    <w:rsid w:val="1C0C424B"/>
    <w:rsid w:val="1C0C7341"/>
    <w:rsid w:val="1C115BEE"/>
    <w:rsid w:val="1C1231A9"/>
    <w:rsid w:val="1C137EF2"/>
    <w:rsid w:val="1C145AF0"/>
    <w:rsid w:val="1C1C30B7"/>
    <w:rsid w:val="1C1F0950"/>
    <w:rsid w:val="1C21235B"/>
    <w:rsid w:val="1C212DB9"/>
    <w:rsid w:val="1C2269BB"/>
    <w:rsid w:val="1C231D1B"/>
    <w:rsid w:val="1C256B65"/>
    <w:rsid w:val="1C272FD5"/>
    <w:rsid w:val="1C317ECE"/>
    <w:rsid w:val="1C3255E7"/>
    <w:rsid w:val="1C356D6A"/>
    <w:rsid w:val="1C394030"/>
    <w:rsid w:val="1C3A5625"/>
    <w:rsid w:val="1C3B014D"/>
    <w:rsid w:val="1C3C44B4"/>
    <w:rsid w:val="1C3E3CB0"/>
    <w:rsid w:val="1C3E416F"/>
    <w:rsid w:val="1C3F43C1"/>
    <w:rsid w:val="1C416851"/>
    <w:rsid w:val="1C420DEA"/>
    <w:rsid w:val="1C476F29"/>
    <w:rsid w:val="1C480D9C"/>
    <w:rsid w:val="1C4810B4"/>
    <w:rsid w:val="1C484CFD"/>
    <w:rsid w:val="1C4F5EC9"/>
    <w:rsid w:val="1C516985"/>
    <w:rsid w:val="1C5839C5"/>
    <w:rsid w:val="1C604565"/>
    <w:rsid w:val="1C6A22F8"/>
    <w:rsid w:val="1C6C55E2"/>
    <w:rsid w:val="1C6F1D12"/>
    <w:rsid w:val="1C702558"/>
    <w:rsid w:val="1C705EB2"/>
    <w:rsid w:val="1C711377"/>
    <w:rsid w:val="1C717D25"/>
    <w:rsid w:val="1C7750B6"/>
    <w:rsid w:val="1C787B17"/>
    <w:rsid w:val="1C7D2E9A"/>
    <w:rsid w:val="1C7D49DA"/>
    <w:rsid w:val="1C7F2904"/>
    <w:rsid w:val="1C827425"/>
    <w:rsid w:val="1C8B6E6F"/>
    <w:rsid w:val="1C914C4F"/>
    <w:rsid w:val="1C92509B"/>
    <w:rsid w:val="1C940CD2"/>
    <w:rsid w:val="1C961AFB"/>
    <w:rsid w:val="1C963006"/>
    <w:rsid w:val="1C992009"/>
    <w:rsid w:val="1CA151E5"/>
    <w:rsid w:val="1CA162B7"/>
    <w:rsid w:val="1CA22B0C"/>
    <w:rsid w:val="1CA230B7"/>
    <w:rsid w:val="1CA30C2C"/>
    <w:rsid w:val="1CA465B1"/>
    <w:rsid w:val="1CA637D5"/>
    <w:rsid w:val="1CA801C2"/>
    <w:rsid w:val="1CA857C5"/>
    <w:rsid w:val="1CAC4113"/>
    <w:rsid w:val="1CB07CF0"/>
    <w:rsid w:val="1CB43762"/>
    <w:rsid w:val="1CB50402"/>
    <w:rsid w:val="1CB609B7"/>
    <w:rsid w:val="1CB70C70"/>
    <w:rsid w:val="1CB80BEA"/>
    <w:rsid w:val="1CBC7B18"/>
    <w:rsid w:val="1CC006D5"/>
    <w:rsid w:val="1CC02C05"/>
    <w:rsid w:val="1CC040AE"/>
    <w:rsid w:val="1CC45D55"/>
    <w:rsid w:val="1CC65256"/>
    <w:rsid w:val="1CC71E97"/>
    <w:rsid w:val="1CC757C9"/>
    <w:rsid w:val="1CCB2C5C"/>
    <w:rsid w:val="1CCE5A89"/>
    <w:rsid w:val="1CCF4C5E"/>
    <w:rsid w:val="1CD34D21"/>
    <w:rsid w:val="1CD57A42"/>
    <w:rsid w:val="1CD63A55"/>
    <w:rsid w:val="1CD933B5"/>
    <w:rsid w:val="1CD95C02"/>
    <w:rsid w:val="1CDA6C52"/>
    <w:rsid w:val="1CDD143F"/>
    <w:rsid w:val="1CDD4062"/>
    <w:rsid w:val="1CE02150"/>
    <w:rsid w:val="1CE5074A"/>
    <w:rsid w:val="1CE86714"/>
    <w:rsid w:val="1CEA11B1"/>
    <w:rsid w:val="1CEE6F28"/>
    <w:rsid w:val="1CEF14BB"/>
    <w:rsid w:val="1CF01563"/>
    <w:rsid w:val="1CF11FD1"/>
    <w:rsid w:val="1CF30A51"/>
    <w:rsid w:val="1CF42283"/>
    <w:rsid w:val="1CF529F3"/>
    <w:rsid w:val="1CF6019D"/>
    <w:rsid w:val="1CFD7C38"/>
    <w:rsid w:val="1CFE04B4"/>
    <w:rsid w:val="1D014D8C"/>
    <w:rsid w:val="1D01754F"/>
    <w:rsid w:val="1D063EDA"/>
    <w:rsid w:val="1D0701D9"/>
    <w:rsid w:val="1D071B2B"/>
    <w:rsid w:val="1D0842BB"/>
    <w:rsid w:val="1D090336"/>
    <w:rsid w:val="1D097346"/>
    <w:rsid w:val="1D0A0C5D"/>
    <w:rsid w:val="1D0F1129"/>
    <w:rsid w:val="1D152EF5"/>
    <w:rsid w:val="1D18490A"/>
    <w:rsid w:val="1D1E270F"/>
    <w:rsid w:val="1D1E32EB"/>
    <w:rsid w:val="1D1E4523"/>
    <w:rsid w:val="1D1F2CC5"/>
    <w:rsid w:val="1D1F4FB3"/>
    <w:rsid w:val="1D2167A1"/>
    <w:rsid w:val="1D266DF5"/>
    <w:rsid w:val="1D2752E8"/>
    <w:rsid w:val="1D2924EF"/>
    <w:rsid w:val="1D2B4BBA"/>
    <w:rsid w:val="1D2F05E7"/>
    <w:rsid w:val="1D372652"/>
    <w:rsid w:val="1D380E44"/>
    <w:rsid w:val="1D384F74"/>
    <w:rsid w:val="1D3A4199"/>
    <w:rsid w:val="1D3A64EE"/>
    <w:rsid w:val="1D40321F"/>
    <w:rsid w:val="1D432195"/>
    <w:rsid w:val="1D480CAB"/>
    <w:rsid w:val="1D4B0984"/>
    <w:rsid w:val="1D4F451F"/>
    <w:rsid w:val="1D50600A"/>
    <w:rsid w:val="1D516404"/>
    <w:rsid w:val="1D547EB5"/>
    <w:rsid w:val="1D5557C6"/>
    <w:rsid w:val="1D567F34"/>
    <w:rsid w:val="1D5A3BAC"/>
    <w:rsid w:val="1D5C5D24"/>
    <w:rsid w:val="1D5D44E1"/>
    <w:rsid w:val="1D600E72"/>
    <w:rsid w:val="1D60616B"/>
    <w:rsid w:val="1D606935"/>
    <w:rsid w:val="1D641B2C"/>
    <w:rsid w:val="1D642E37"/>
    <w:rsid w:val="1D645E28"/>
    <w:rsid w:val="1D666F28"/>
    <w:rsid w:val="1D69564A"/>
    <w:rsid w:val="1D726529"/>
    <w:rsid w:val="1D7445B4"/>
    <w:rsid w:val="1D755EB7"/>
    <w:rsid w:val="1D763E33"/>
    <w:rsid w:val="1D7A38AD"/>
    <w:rsid w:val="1D7B6BAD"/>
    <w:rsid w:val="1D7D2C1D"/>
    <w:rsid w:val="1D8306A0"/>
    <w:rsid w:val="1D86063B"/>
    <w:rsid w:val="1D8D2DAC"/>
    <w:rsid w:val="1D8E0ADF"/>
    <w:rsid w:val="1D921A39"/>
    <w:rsid w:val="1D9319DC"/>
    <w:rsid w:val="1D9358F8"/>
    <w:rsid w:val="1D9511C9"/>
    <w:rsid w:val="1D95597F"/>
    <w:rsid w:val="1D9723B9"/>
    <w:rsid w:val="1D99022B"/>
    <w:rsid w:val="1D9B11ED"/>
    <w:rsid w:val="1DA36F8B"/>
    <w:rsid w:val="1DA87860"/>
    <w:rsid w:val="1DAA3523"/>
    <w:rsid w:val="1DAA5196"/>
    <w:rsid w:val="1DB027C9"/>
    <w:rsid w:val="1DB3089F"/>
    <w:rsid w:val="1DB37BFE"/>
    <w:rsid w:val="1DB534C0"/>
    <w:rsid w:val="1DB70B75"/>
    <w:rsid w:val="1DB9466B"/>
    <w:rsid w:val="1DBA5308"/>
    <w:rsid w:val="1DC1190A"/>
    <w:rsid w:val="1DC13402"/>
    <w:rsid w:val="1DCA71EE"/>
    <w:rsid w:val="1DCD77B8"/>
    <w:rsid w:val="1DCF792B"/>
    <w:rsid w:val="1DD26200"/>
    <w:rsid w:val="1DD4367D"/>
    <w:rsid w:val="1DD707C2"/>
    <w:rsid w:val="1DD76C4B"/>
    <w:rsid w:val="1DDA2E91"/>
    <w:rsid w:val="1DDB2FDA"/>
    <w:rsid w:val="1DDB5282"/>
    <w:rsid w:val="1DDD1785"/>
    <w:rsid w:val="1DDD5F9B"/>
    <w:rsid w:val="1DDD71C6"/>
    <w:rsid w:val="1DE43673"/>
    <w:rsid w:val="1DE67E77"/>
    <w:rsid w:val="1DE87F53"/>
    <w:rsid w:val="1DEE0557"/>
    <w:rsid w:val="1DF27BC0"/>
    <w:rsid w:val="1DF32466"/>
    <w:rsid w:val="1DF46A8C"/>
    <w:rsid w:val="1DF81AF4"/>
    <w:rsid w:val="1DFA35E7"/>
    <w:rsid w:val="1DFD099D"/>
    <w:rsid w:val="1DFF658D"/>
    <w:rsid w:val="1E0142E9"/>
    <w:rsid w:val="1E030F72"/>
    <w:rsid w:val="1E057E25"/>
    <w:rsid w:val="1E065EDA"/>
    <w:rsid w:val="1E084D85"/>
    <w:rsid w:val="1E085810"/>
    <w:rsid w:val="1E0904E1"/>
    <w:rsid w:val="1E0A0DDB"/>
    <w:rsid w:val="1E0B1496"/>
    <w:rsid w:val="1E1050EF"/>
    <w:rsid w:val="1E112EBF"/>
    <w:rsid w:val="1E11640D"/>
    <w:rsid w:val="1E1A470E"/>
    <w:rsid w:val="1E1B5315"/>
    <w:rsid w:val="1E1C0E02"/>
    <w:rsid w:val="1E1E03F7"/>
    <w:rsid w:val="1E245D47"/>
    <w:rsid w:val="1E267AD5"/>
    <w:rsid w:val="1E276253"/>
    <w:rsid w:val="1E3A76E8"/>
    <w:rsid w:val="1E3F2BCC"/>
    <w:rsid w:val="1E40557A"/>
    <w:rsid w:val="1E4458BC"/>
    <w:rsid w:val="1E4546B6"/>
    <w:rsid w:val="1E463DA6"/>
    <w:rsid w:val="1E4E741C"/>
    <w:rsid w:val="1E4F5BB1"/>
    <w:rsid w:val="1E5340E6"/>
    <w:rsid w:val="1E554E47"/>
    <w:rsid w:val="1E565801"/>
    <w:rsid w:val="1E5B391E"/>
    <w:rsid w:val="1E5F700F"/>
    <w:rsid w:val="1E6079A2"/>
    <w:rsid w:val="1E615E51"/>
    <w:rsid w:val="1E634ADA"/>
    <w:rsid w:val="1E636306"/>
    <w:rsid w:val="1E6A10D2"/>
    <w:rsid w:val="1E725B7A"/>
    <w:rsid w:val="1E7512DD"/>
    <w:rsid w:val="1E7A3419"/>
    <w:rsid w:val="1E8247C7"/>
    <w:rsid w:val="1E8253DE"/>
    <w:rsid w:val="1E8506AA"/>
    <w:rsid w:val="1E87357A"/>
    <w:rsid w:val="1E8C2975"/>
    <w:rsid w:val="1E8E3232"/>
    <w:rsid w:val="1E8E7BA9"/>
    <w:rsid w:val="1E8F1768"/>
    <w:rsid w:val="1E925670"/>
    <w:rsid w:val="1E934106"/>
    <w:rsid w:val="1E951156"/>
    <w:rsid w:val="1E986468"/>
    <w:rsid w:val="1E990031"/>
    <w:rsid w:val="1E99019A"/>
    <w:rsid w:val="1E9A2D64"/>
    <w:rsid w:val="1E9D110F"/>
    <w:rsid w:val="1EA252D3"/>
    <w:rsid w:val="1EA32447"/>
    <w:rsid w:val="1EA647EF"/>
    <w:rsid w:val="1EA833B3"/>
    <w:rsid w:val="1EA92594"/>
    <w:rsid w:val="1EAC2725"/>
    <w:rsid w:val="1EAF7B77"/>
    <w:rsid w:val="1EB17D10"/>
    <w:rsid w:val="1EB261C6"/>
    <w:rsid w:val="1EB74C1F"/>
    <w:rsid w:val="1EB85F2E"/>
    <w:rsid w:val="1EB92F4F"/>
    <w:rsid w:val="1EBA2468"/>
    <w:rsid w:val="1EBB22A3"/>
    <w:rsid w:val="1EBB6FBA"/>
    <w:rsid w:val="1EC02351"/>
    <w:rsid w:val="1EC256D7"/>
    <w:rsid w:val="1EC47E6B"/>
    <w:rsid w:val="1EC53F4F"/>
    <w:rsid w:val="1EC57CBE"/>
    <w:rsid w:val="1EC608EA"/>
    <w:rsid w:val="1ECA4192"/>
    <w:rsid w:val="1ECB139F"/>
    <w:rsid w:val="1ECF3313"/>
    <w:rsid w:val="1ED13272"/>
    <w:rsid w:val="1ED70B3D"/>
    <w:rsid w:val="1ED76CE6"/>
    <w:rsid w:val="1ED85AD2"/>
    <w:rsid w:val="1EDE43A9"/>
    <w:rsid w:val="1EDF2F00"/>
    <w:rsid w:val="1EE213FC"/>
    <w:rsid w:val="1EE22819"/>
    <w:rsid w:val="1EE527F3"/>
    <w:rsid w:val="1EE551A8"/>
    <w:rsid w:val="1EEA3933"/>
    <w:rsid w:val="1EEB2A65"/>
    <w:rsid w:val="1EF027AA"/>
    <w:rsid w:val="1EF16378"/>
    <w:rsid w:val="1EF60D1A"/>
    <w:rsid w:val="1EFA4416"/>
    <w:rsid w:val="1EFC207F"/>
    <w:rsid w:val="1EFC522E"/>
    <w:rsid w:val="1EFD7C75"/>
    <w:rsid w:val="1EFD7FA2"/>
    <w:rsid w:val="1EFF7D3D"/>
    <w:rsid w:val="1F052BD4"/>
    <w:rsid w:val="1F082486"/>
    <w:rsid w:val="1F0C401B"/>
    <w:rsid w:val="1F0F1C1D"/>
    <w:rsid w:val="1F121DDE"/>
    <w:rsid w:val="1F18687F"/>
    <w:rsid w:val="1F1F3912"/>
    <w:rsid w:val="1F220B09"/>
    <w:rsid w:val="1F291E56"/>
    <w:rsid w:val="1F2A16A3"/>
    <w:rsid w:val="1F2A2D62"/>
    <w:rsid w:val="1F2D116B"/>
    <w:rsid w:val="1F2E0D27"/>
    <w:rsid w:val="1F305F8B"/>
    <w:rsid w:val="1F306657"/>
    <w:rsid w:val="1F314611"/>
    <w:rsid w:val="1F345B82"/>
    <w:rsid w:val="1F354652"/>
    <w:rsid w:val="1F3732B0"/>
    <w:rsid w:val="1F393453"/>
    <w:rsid w:val="1F3A0EE9"/>
    <w:rsid w:val="1F3A5E5B"/>
    <w:rsid w:val="1F3B5E9B"/>
    <w:rsid w:val="1F401B47"/>
    <w:rsid w:val="1F41476D"/>
    <w:rsid w:val="1F4445E4"/>
    <w:rsid w:val="1F464E47"/>
    <w:rsid w:val="1F4735AD"/>
    <w:rsid w:val="1F4D3FB4"/>
    <w:rsid w:val="1F505095"/>
    <w:rsid w:val="1F5155CA"/>
    <w:rsid w:val="1F546107"/>
    <w:rsid w:val="1F5858D1"/>
    <w:rsid w:val="1F592FA1"/>
    <w:rsid w:val="1F5C3AC0"/>
    <w:rsid w:val="1F5D289A"/>
    <w:rsid w:val="1F624F12"/>
    <w:rsid w:val="1F6843A0"/>
    <w:rsid w:val="1F68750A"/>
    <w:rsid w:val="1F6E5CDA"/>
    <w:rsid w:val="1F6F3DC6"/>
    <w:rsid w:val="1F700389"/>
    <w:rsid w:val="1F701E1A"/>
    <w:rsid w:val="1F724178"/>
    <w:rsid w:val="1F74736F"/>
    <w:rsid w:val="1F754FBC"/>
    <w:rsid w:val="1F7800C4"/>
    <w:rsid w:val="1F7B53E5"/>
    <w:rsid w:val="1F7F344C"/>
    <w:rsid w:val="1F800216"/>
    <w:rsid w:val="1F8240F9"/>
    <w:rsid w:val="1F834429"/>
    <w:rsid w:val="1F844301"/>
    <w:rsid w:val="1F876C71"/>
    <w:rsid w:val="1F8A36CE"/>
    <w:rsid w:val="1F8C538D"/>
    <w:rsid w:val="1F8E699F"/>
    <w:rsid w:val="1F8F0A43"/>
    <w:rsid w:val="1F8F3A45"/>
    <w:rsid w:val="1F900BA2"/>
    <w:rsid w:val="1F945465"/>
    <w:rsid w:val="1F94671E"/>
    <w:rsid w:val="1F952100"/>
    <w:rsid w:val="1F952A05"/>
    <w:rsid w:val="1F955A59"/>
    <w:rsid w:val="1F9675F0"/>
    <w:rsid w:val="1F9A7FA2"/>
    <w:rsid w:val="1F9F6CB6"/>
    <w:rsid w:val="1FA1460C"/>
    <w:rsid w:val="1FA37409"/>
    <w:rsid w:val="1FA467D2"/>
    <w:rsid w:val="1FA52263"/>
    <w:rsid w:val="1FA77823"/>
    <w:rsid w:val="1FA83A74"/>
    <w:rsid w:val="1FAB0719"/>
    <w:rsid w:val="1FAE14AA"/>
    <w:rsid w:val="1FAE51D6"/>
    <w:rsid w:val="1FAE53C1"/>
    <w:rsid w:val="1FB001D4"/>
    <w:rsid w:val="1FB16C99"/>
    <w:rsid w:val="1FB17D89"/>
    <w:rsid w:val="1FB27FF7"/>
    <w:rsid w:val="1FB507A0"/>
    <w:rsid w:val="1FB80229"/>
    <w:rsid w:val="1FB83FE9"/>
    <w:rsid w:val="1FBA5F5A"/>
    <w:rsid w:val="1FBB05C5"/>
    <w:rsid w:val="1FBB4A13"/>
    <w:rsid w:val="1FBF5158"/>
    <w:rsid w:val="1FC16C1E"/>
    <w:rsid w:val="1FC36600"/>
    <w:rsid w:val="1FC82A01"/>
    <w:rsid w:val="1FCA05FB"/>
    <w:rsid w:val="1FCA6CA5"/>
    <w:rsid w:val="1FCC47C2"/>
    <w:rsid w:val="1FCD5AB5"/>
    <w:rsid w:val="1FCD6A9A"/>
    <w:rsid w:val="1FCD73F9"/>
    <w:rsid w:val="1FCF34A6"/>
    <w:rsid w:val="1FD173B7"/>
    <w:rsid w:val="1FD211DE"/>
    <w:rsid w:val="1FD7141C"/>
    <w:rsid w:val="1FD92658"/>
    <w:rsid w:val="1FD946F7"/>
    <w:rsid w:val="1FDA2048"/>
    <w:rsid w:val="1FDA253E"/>
    <w:rsid w:val="1FDC5C85"/>
    <w:rsid w:val="1FE0158D"/>
    <w:rsid w:val="1FE12EE6"/>
    <w:rsid w:val="1FED5F12"/>
    <w:rsid w:val="1FEE3A57"/>
    <w:rsid w:val="1FEF6001"/>
    <w:rsid w:val="1FF16BAE"/>
    <w:rsid w:val="1FF3710B"/>
    <w:rsid w:val="1FF42F28"/>
    <w:rsid w:val="1FF605EA"/>
    <w:rsid w:val="1FF77423"/>
    <w:rsid w:val="1FFA3D15"/>
    <w:rsid w:val="1FFC6B4D"/>
    <w:rsid w:val="1FFE7938"/>
    <w:rsid w:val="200D3984"/>
    <w:rsid w:val="20103773"/>
    <w:rsid w:val="20104912"/>
    <w:rsid w:val="20104A61"/>
    <w:rsid w:val="20131157"/>
    <w:rsid w:val="2013677A"/>
    <w:rsid w:val="20183F14"/>
    <w:rsid w:val="201A14A7"/>
    <w:rsid w:val="2020221A"/>
    <w:rsid w:val="20232883"/>
    <w:rsid w:val="20275125"/>
    <w:rsid w:val="202C7E99"/>
    <w:rsid w:val="202F06CA"/>
    <w:rsid w:val="20302CDC"/>
    <w:rsid w:val="20337125"/>
    <w:rsid w:val="203441D5"/>
    <w:rsid w:val="2035045F"/>
    <w:rsid w:val="203A0870"/>
    <w:rsid w:val="203A4D20"/>
    <w:rsid w:val="203C27EE"/>
    <w:rsid w:val="203C3B55"/>
    <w:rsid w:val="203E05EE"/>
    <w:rsid w:val="2041143F"/>
    <w:rsid w:val="20412749"/>
    <w:rsid w:val="20417027"/>
    <w:rsid w:val="20426AA6"/>
    <w:rsid w:val="20436BE0"/>
    <w:rsid w:val="204457D5"/>
    <w:rsid w:val="2045328F"/>
    <w:rsid w:val="20454EFB"/>
    <w:rsid w:val="20455FEA"/>
    <w:rsid w:val="2048272B"/>
    <w:rsid w:val="204974AB"/>
    <w:rsid w:val="204D2332"/>
    <w:rsid w:val="204E3EA2"/>
    <w:rsid w:val="20501C39"/>
    <w:rsid w:val="20547E4C"/>
    <w:rsid w:val="20553618"/>
    <w:rsid w:val="20640799"/>
    <w:rsid w:val="20646FEA"/>
    <w:rsid w:val="206819E6"/>
    <w:rsid w:val="2068518A"/>
    <w:rsid w:val="20691F5D"/>
    <w:rsid w:val="206B5B3E"/>
    <w:rsid w:val="206D71AE"/>
    <w:rsid w:val="206E2A68"/>
    <w:rsid w:val="206E5D34"/>
    <w:rsid w:val="206F42A7"/>
    <w:rsid w:val="20730DB1"/>
    <w:rsid w:val="20731BC1"/>
    <w:rsid w:val="207712C1"/>
    <w:rsid w:val="2079372E"/>
    <w:rsid w:val="207B0564"/>
    <w:rsid w:val="207C1078"/>
    <w:rsid w:val="207D6359"/>
    <w:rsid w:val="207E0900"/>
    <w:rsid w:val="2081348D"/>
    <w:rsid w:val="20813B79"/>
    <w:rsid w:val="20814C2A"/>
    <w:rsid w:val="20834551"/>
    <w:rsid w:val="208465DC"/>
    <w:rsid w:val="20855133"/>
    <w:rsid w:val="20856914"/>
    <w:rsid w:val="20896BB5"/>
    <w:rsid w:val="208B4A20"/>
    <w:rsid w:val="208E78DA"/>
    <w:rsid w:val="20930134"/>
    <w:rsid w:val="209546C7"/>
    <w:rsid w:val="20974910"/>
    <w:rsid w:val="20977FC2"/>
    <w:rsid w:val="20997953"/>
    <w:rsid w:val="209A09D9"/>
    <w:rsid w:val="20A13136"/>
    <w:rsid w:val="20A22B44"/>
    <w:rsid w:val="20A47BAD"/>
    <w:rsid w:val="20A66390"/>
    <w:rsid w:val="20A66EBE"/>
    <w:rsid w:val="20A80B57"/>
    <w:rsid w:val="20A95438"/>
    <w:rsid w:val="20AB06BA"/>
    <w:rsid w:val="20B0423D"/>
    <w:rsid w:val="20B8573A"/>
    <w:rsid w:val="20B859D5"/>
    <w:rsid w:val="20B9252F"/>
    <w:rsid w:val="20BC1D1D"/>
    <w:rsid w:val="20BC7B75"/>
    <w:rsid w:val="20C23B67"/>
    <w:rsid w:val="20C260D8"/>
    <w:rsid w:val="20C33295"/>
    <w:rsid w:val="20C9469F"/>
    <w:rsid w:val="20CA56F5"/>
    <w:rsid w:val="20CA5EA0"/>
    <w:rsid w:val="20CF2125"/>
    <w:rsid w:val="20D10A06"/>
    <w:rsid w:val="20D45DB8"/>
    <w:rsid w:val="20DC452E"/>
    <w:rsid w:val="20DD189D"/>
    <w:rsid w:val="20DF2C57"/>
    <w:rsid w:val="20DF7882"/>
    <w:rsid w:val="20E04083"/>
    <w:rsid w:val="20E53976"/>
    <w:rsid w:val="20E8043E"/>
    <w:rsid w:val="20EA1891"/>
    <w:rsid w:val="20ED287F"/>
    <w:rsid w:val="20F30C42"/>
    <w:rsid w:val="20F64F97"/>
    <w:rsid w:val="20FA022D"/>
    <w:rsid w:val="20FA58DE"/>
    <w:rsid w:val="20FD52C9"/>
    <w:rsid w:val="21014170"/>
    <w:rsid w:val="2102233F"/>
    <w:rsid w:val="210578C0"/>
    <w:rsid w:val="210B0C8A"/>
    <w:rsid w:val="210D70B2"/>
    <w:rsid w:val="21100770"/>
    <w:rsid w:val="21123899"/>
    <w:rsid w:val="2114154B"/>
    <w:rsid w:val="2115527E"/>
    <w:rsid w:val="21156FFD"/>
    <w:rsid w:val="211B045C"/>
    <w:rsid w:val="211B4F81"/>
    <w:rsid w:val="211C303E"/>
    <w:rsid w:val="211F58B7"/>
    <w:rsid w:val="21207EFB"/>
    <w:rsid w:val="21245B5C"/>
    <w:rsid w:val="212767B9"/>
    <w:rsid w:val="212A566E"/>
    <w:rsid w:val="213074CD"/>
    <w:rsid w:val="21345329"/>
    <w:rsid w:val="213523C6"/>
    <w:rsid w:val="21367205"/>
    <w:rsid w:val="21395603"/>
    <w:rsid w:val="213B11C7"/>
    <w:rsid w:val="213B622B"/>
    <w:rsid w:val="213C1B1A"/>
    <w:rsid w:val="2148212A"/>
    <w:rsid w:val="2149244F"/>
    <w:rsid w:val="214D33BA"/>
    <w:rsid w:val="214D3C2E"/>
    <w:rsid w:val="214F60B7"/>
    <w:rsid w:val="2150410E"/>
    <w:rsid w:val="215471BD"/>
    <w:rsid w:val="21547F03"/>
    <w:rsid w:val="215A7675"/>
    <w:rsid w:val="215D2ED0"/>
    <w:rsid w:val="215F0E79"/>
    <w:rsid w:val="21634540"/>
    <w:rsid w:val="216540E4"/>
    <w:rsid w:val="2165565F"/>
    <w:rsid w:val="216575DE"/>
    <w:rsid w:val="21670569"/>
    <w:rsid w:val="216D13D0"/>
    <w:rsid w:val="21701712"/>
    <w:rsid w:val="21741ED4"/>
    <w:rsid w:val="217906B0"/>
    <w:rsid w:val="217A651C"/>
    <w:rsid w:val="217B34C8"/>
    <w:rsid w:val="217D6F3A"/>
    <w:rsid w:val="217E0028"/>
    <w:rsid w:val="2181001D"/>
    <w:rsid w:val="2181252B"/>
    <w:rsid w:val="21867828"/>
    <w:rsid w:val="21883B3F"/>
    <w:rsid w:val="21891C75"/>
    <w:rsid w:val="218A34AD"/>
    <w:rsid w:val="218F53CF"/>
    <w:rsid w:val="21901430"/>
    <w:rsid w:val="21901772"/>
    <w:rsid w:val="219026CB"/>
    <w:rsid w:val="21904E16"/>
    <w:rsid w:val="21907364"/>
    <w:rsid w:val="2192257E"/>
    <w:rsid w:val="2192283C"/>
    <w:rsid w:val="219604CD"/>
    <w:rsid w:val="21970E5A"/>
    <w:rsid w:val="219915E9"/>
    <w:rsid w:val="219A0091"/>
    <w:rsid w:val="219C5515"/>
    <w:rsid w:val="219D297D"/>
    <w:rsid w:val="219F44F2"/>
    <w:rsid w:val="21A303F8"/>
    <w:rsid w:val="21A5023D"/>
    <w:rsid w:val="21A57443"/>
    <w:rsid w:val="21A63705"/>
    <w:rsid w:val="21A82ADD"/>
    <w:rsid w:val="21A96A82"/>
    <w:rsid w:val="21A97849"/>
    <w:rsid w:val="21AA03E9"/>
    <w:rsid w:val="21AC07F0"/>
    <w:rsid w:val="21AC60BE"/>
    <w:rsid w:val="21B018CB"/>
    <w:rsid w:val="21B1186D"/>
    <w:rsid w:val="21B30226"/>
    <w:rsid w:val="21B358DC"/>
    <w:rsid w:val="21B37D11"/>
    <w:rsid w:val="21B465F8"/>
    <w:rsid w:val="21B650F5"/>
    <w:rsid w:val="21BB17EF"/>
    <w:rsid w:val="21BB689E"/>
    <w:rsid w:val="21BE06DA"/>
    <w:rsid w:val="21C12798"/>
    <w:rsid w:val="21C42088"/>
    <w:rsid w:val="21C73CB8"/>
    <w:rsid w:val="21C744FF"/>
    <w:rsid w:val="21C81C4A"/>
    <w:rsid w:val="21C91E6B"/>
    <w:rsid w:val="21CC50D3"/>
    <w:rsid w:val="21D26112"/>
    <w:rsid w:val="21D5059A"/>
    <w:rsid w:val="21D603EC"/>
    <w:rsid w:val="21DA7353"/>
    <w:rsid w:val="21DB6624"/>
    <w:rsid w:val="21DD032A"/>
    <w:rsid w:val="21E31E09"/>
    <w:rsid w:val="21E57C17"/>
    <w:rsid w:val="21E64E7F"/>
    <w:rsid w:val="21ED34E9"/>
    <w:rsid w:val="21ED37B3"/>
    <w:rsid w:val="21ED72A7"/>
    <w:rsid w:val="21F309D7"/>
    <w:rsid w:val="21F33DA2"/>
    <w:rsid w:val="21FD1E03"/>
    <w:rsid w:val="2203512B"/>
    <w:rsid w:val="22066A06"/>
    <w:rsid w:val="220713B5"/>
    <w:rsid w:val="220B1AB7"/>
    <w:rsid w:val="220C1996"/>
    <w:rsid w:val="2210509C"/>
    <w:rsid w:val="22105E57"/>
    <w:rsid w:val="22116B57"/>
    <w:rsid w:val="221349EC"/>
    <w:rsid w:val="221504E6"/>
    <w:rsid w:val="22167E2C"/>
    <w:rsid w:val="22176FD2"/>
    <w:rsid w:val="22191F54"/>
    <w:rsid w:val="221D441D"/>
    <w:rsid w:val="222043D3"/>
    <w:rsid w:val="222117A5"/>
    <w:rsid w:val="222A65E6"/>
    <w:rsid w:val="222B64FD"/>
    <w:rsid w:val="222F1F32"/>
    <w:rsid w:val="222F2366"/>
    <w:rsid w:val="222F2D15"/>
    <w:rsid w:val="22302B10"/>
    <w:rsid w:val="22312F4A"/>
    <w:rsid w:val="2232559B"/>
    <w:rsid w:val="22326DE6"/>
    <w:rsid w:val="22330ACC"/>
    <w:rsid w:val="22375134"/>
    <w:rsid w:val="223B3215"/>
    <w:rsid w:val="223D3055"/>
    <w:rsid w:val="2245310D"/>
    <w:rsid w:val="224B3C7C"/>
    <w:rsid w:val="224C0BE6"/>
    <w:rsid w:val="224C6680"/>
    <w:rsid w:val="224D46B7"/>
    <w:rsid w:val="22516138"/>
    <w:rsid w:val="2252057E"/>
    <w:rsid w:val="22567414"/>
    <w:rsid w:val="22570CB2"/>
    <w:rsid w:val="22573C05"/>
    <w:rsid w:val="22586BB4"/>
    <w:rsid w:val="225C1CA4"/>
    <w:rsid w:val="225D2D9D"/>
    <w:rsid w:val="22612A4C"/>
    <w:rsid w:val="22617F43"/>
    <w:rsid w:val="22662F03"/>
    <w:rsid w:val="226A7201"/>
    <w:rsid w:val="226A7E3C"/>
    <w:rsid w:val="226D33E9"/>
    <w:rsid w:val="226D74D1"/>
    <w:rsid w:val="2271343F"/>
    <w:rsid w:val="227523DE"/>
    <w:rsid w:val="22784E5B"/>
    <w:rsid w:val="22794EF9"/>
    <w:rsid w:val="227C192B"/>
    <w:rsid w:val="227E4F89"/>
    <w:rsid w:val="22810119"/>
    <w:rsid w:val="22823269"/>
    <w:rsid w:val="22842F3F"/>
    <w:rsid w:val="228561A7"/>
    <w:rsid w:val="22862D42"/>
    <w:rsid w:val="22881AFB"/>
    <w:rsid w:val="22884F9D"/>
    <w:rsid w:val="2288553E"/>
    <w:rsid w:val="228901CB"/>
    <w:rsid w:val="228A7B85"/>
    <w:rsid w:val="228B7725"/>
    <w:rsid w:val="228F6D26"/>
    <w:rsid w:val="229104E1"/>
    <w:rsid w:val="229123B3"/>
    <w:rsid w:val="22940533"/>
    <w:rsid w:val="22951119"/>
    <w:rsid w:val="229932BA"/>
    <w:rsid w:val="229B2B8A"/>
    <w:rsid w:val="229C0BFE"/>
    <w:rsid w:val="229C155F"/>
    <w:rsid w:val="22A2157E"/>
    <w:rsid w:val="22A54A65"/>
    <w:rsid w:val="22A711F5"/>
    <w:rsid w:val="22A8515F"/>
    <w:rsid w:val="22AA6C3A"/>
    <w:rsid w:val="22AD0BF5"/>
    <w:rsid w:val="22AD7327"/>
    <w:rsid w:val="22AE2F14"/>
    <w:rsid w:val="22B04A0E"/>
    <w:rsid w:val="22B12651"/>
    <w:rsid w:val="22B32A64"/>
    <w:rsid w:val="22B36124"/>
    <w:rsid w:val="22B43681"/>
    <w:rsid w:val="22B50D94"/>
    <w:rsid w:val="22B72AFE"/>
    <w:rsid w:val="22B95A5B"/>
    <w:rsid w:val="22BC3462"/>
    <w:rsid w:val="22BD525B"/>
    <w:rsid w:val="22C03D87"/>
    <w:rsid w:val="22C45F0C"/>
    <w:rsid w:val="22C51FAD"/>
    <w:rsid w:val="22C559F0"/>
    <w:rsid w:val="22C640BC"/>
    <w:rsid w:val="22CB7ECF"/>
    <w:rsid w:val="22CD638A"/>
    <w:rsid w:val="22D37099"/>
    <w:rsid w:val="22D51262"/>
    <w:rsid w:val="22D859F4"/>
    <w:rsid w:val="22DD37A0"/>
    <w:rsid w:val="22DF2552"/>
    <w:rsid w:val="22E13592"/>
    <w:rsid w:val="22E3045D"/>
    <w:rsid w:val="22E8009C"/>
    <w:rsid w:val="22E80F92"/>
    <w:rsid w:val="22ED5727"/>
    <w:rsid w:val="22ED5A19"/>
    <w:rsid w:val="22F07CF0"/>
    <w:rsid w:val="22F2727E"/>
    <w:rsid w:val="22F4311E"/>
    <w:rsid w:val="22F47984"/>
    <w:rsid w:val="22F521AA"/>
    <w:rsid w:val="22F6012F"/>
    <w:rsid w:val="22F73AC4"/>
    <w:rsid w:val="22F75DB7"/>
    <w:rsid w:val="22FE7FC3"/>
    <w:rsid w:val="23063448"/>
    <w:rsid w:val="23064B50"/>
    <w:rsid w:val="230A5CA1"/>
    <w:rsid w:val="230B1D26"/>
    <w:rsid w:val="230D3618"/>
    <w:rsid w:val="231358A6"/>
    <w:rsid w:val="23142666"/>
    <w:rsid w:val="231426E8"/>
    <w:rsid w:val="231623BC"/>
    <w:rsid w:val="231733E6"/>
    <w:rsid w:val="23181ED0"/>
    <w:rsid w:val="231D422D"/>
    <w:rsid w:val="232214AD"/>
    <w:rsid w:val="23224690"/>
    <w:rsid w:val="23257568"/>
    <w:rsid w:val="232678C1"/>
    <w:rsid w:val="232E4BCB"/>
    <w:rsid w:val="23307F78"/>
    <w:rsid w:val="2331753F"/>
    <w:rsid w:val="23337806"/>
    <w:rsid w:val="23385228"/>
    <w:rsid w:val="23392E60"/>
    <w:rsid w:val="23393695"/>
    <w:rsid w:val="233C0594"/>
    <w:rsid w:val="233E45FC"/>
    <w:rsid w:val="233F7A03"/>
    <w:rsid w:val="2343041A"/>
    <w:rsid w:val="23445A06"/>
    <w:rsid w:val="23464965"/>
    <w:rsid w:val="23476F9D"/>
    <w:rsid w:val="23484964"/>
    <w:rsid w:val="23492904"/>
    <w:rsid w:val="234A2B04"/>
    <w:rsid w:val="234A7A04"/>
    <w:rsid w:val="234D1CC1"/>
    <w:rsid w:val="234D331A"/>
    <w:rsid w:val="23530F57"/>
    <w:rsid w:val="23537DCA"/>
    <w:rsid w:val="23565D67"/>
    <w:rsid w:val="23583849"/>
    <w:rsid w:val="23593D4A"/>
    <w:rsid w:val="235B7D17"/>
    <w:rsid w:val="236149F9"/>
    <w:rsid w:val="23631987"/>
    <w:rsid w:val="236427F5"/>
    <w:rsid w:val="23650B39"/>
    <w:rsid w:val="23651041"/>
    <w:rsid w:val="236A466B"/>
    <w:rsid w:val="237056B5"/>
    <w:rsid w:val="23712E64"/>
    <w:rsid w:val="237A4D0C"/>
    <w:rsid w:val="237D3655"/>
    <w:rsid w:val="237D3C5E"/>
    <w:rsid w:val="237E3588"/>
    <w:rsid w:val="23821C50"/>
    <w:rsid w:val="238645F7"/>
    <w:rsid w:val="23894CA7"/>
    <w:rsid w:val="238C5637"/>
    <w:rsid w:val="238F189A"/>
    <w:rsid w:val="239127BB"/>
    <w:rsid w:val="23953BB9"/>
    <w:rsid w:val="239A54DF"/>
    <w:rsid w:val="239A59E3"/>
    <w:rsid w:val="239D3A22"/>
    <w:rsid w:val="239E329D"/>
    <w:rsid w:val="239E3C4C"/>
    <w:rsid w:val="239E4570"/>
    <w:rsid w:val="239E6164"/>
    <w:rsid w:val="23A23DEA"/>
    <w:rsid w:val="23AA38A1"/>
    <w:rsid w:val="23AB36D0"/>
    <w:rsid w:val="23AB44B9"/>
    <w:rsid w:val="23AD07CB"/>
    <w:rsid w:val="23AD46ED"/>
    <w:rsid w:val="23B05870"/>
    <w:rsid w:val="23B627CE"/>
    <w:rsid w:val="23B90D50"/>
    <w:rsid w:val="23BB2B5F"/>
    <w:rsid w:val="23BB4784"/>
    <w:rsid w:val="23BC3C2C"/>
    <w:rsid w:val="23BC6531"/>
    <w:rsid w:val="23BE3CE1"/>
    <w:rsid w:val="23BF1CCB"/>
    <w:rsid w:val="23C17E2A"/>
    <w:rsid w:val="23C23E41"/>
    <w:rsid w:val="23C24BAD"/>
    <w:rsid w:val="23C3531B"/>
    <w:rsid w:val="23C47E7F"/>
    <w:rsid w:val="23C617EC"/>
    <w:rsid w:val="23C641C9"/>
    <w:rsid w:val="23C86E43"/>
    <w:rsid w:val="23CA4EBD"/>
    <w:rsid w:val="23CA7718"/>
    <w:rsid w:val="23D164C6"/>
    <w:rsid w:val="23D71CD1"/>
    <w:rsid w:val="23D758DC"/>
    <w:rsid w:val="23D75F97"/>
    <w:rsid w:val="23DB58B1"/>
    <w:rsid w:val="23DC2343"/>
    <w:rsid w:val="23DE17F1"/>
    <w:rsid w:val="23DE6EE5"/>
    <w:rsid w:val="23DF3582"/>
    <w:rsid w:val="23E05AD1"/>
    <w:rsid w:val="23E30D8B"/>
    <w:rsid w:val="23E40FF3"/>
    <w:rsid w:val="23E53470"/>
    <w:rsid w:val="23E5746F"/>
    <w:rsid w:val="23EB06EB"/>
    <w:rsid w:val="23EC511A"/>
    <w:rsid w:val="23EC6437"/>
    <w:rsid w:val="23ED7B29"/>
    <w:rsid w:val="23F342BA"/>
    <w:rsid w:val="23F5385B"/>
    <w:rsid w:val="23F615DA"/>
    <w:rsid w:val="23F77669"/>
    <w:rsid w:val="23F96BA7"/>
    <w:rsid w:val="23FB0DC5"/>
    <w:rsid w:val="23FC44FB"/>
    <w:rsid w:val="23FC5844"/>
    <w:rsid w:val="23FD3AFA"/>
    <w:rsid w:val="23FE3D23"/>
    <w:rsid w:val="23FF4F83"/>
    <w:rsid w:val="23FF7982"/>
    <w:rsid w:val="24004CC6"/>
    <w:rsid w:val="24010168"/>
    <w:rsid w:val="24020130"/>
    <w:rsid w:val="240221B3"/>
    <w:rsid w:val="24023DCB"/>
    <w:rsid w:val="24027C82"/>
    <w:rsid w:val="24053A44"/>
    <w:rsid w:val="24091371"/>
    <w:rsid w:val="24094E0E"/>
    <w:rsid w:val="240D7ED9"/>
    <w:rsid w:val="24143593"/>
    <w:rsid w:val="24197F0D"/>
    <w:rsid w:val="241C0B79"/>
    <w:rsid w:val="24200986"/>
    <w:rsid w:val="24200D73"/>
    <w:rsid w:val="24211F26"/>
    <w:rsid w:val="2423038B"/>
    <w:rsid w:val="2424275E"/>
    <w:rsid w:val="242C2C17"/>
    <w:rsid w:val="242C4F40"/>
    <w:rsid w:val="242C67BF"/>
    <w:rsid w:val="242D0B51"/>
    <w:rsid w:val="24302C31"/>
    <w:rsid w:val="24306797"/>
    <w:rsid w:val="24317A98"/>
    <w:rsid w:val="243422B3"/>
    <w:rsid w:val="243449FD"/>
    <w:rsid w:val="243C5927"/>
    <w:rsid w:val="243F25FC"/>
    <w:rsid w:val="243F6ADE"/>
    <w:rsid w:val="24450332"/>
    <w:rsid w:val="244A7779"/>
    <w:rsid w:val="244B4B01"/>
    <w:rsid w:val="244C3523"/>
    <w:rsid w:val="244C584A"/>
    <w:rsid w:val="244E68FD"/>
    <w:rsid w:val="245C0752"/>
    <w:rsid w:val="245E017F"/>
    <w:rsid w:val="245E1BA0"/>
    <w:rsid w:val="24600187"/>
    <w:rsid w:val="24603893"/>
    <w:rsid w:val="2460396C"/>
    <w:rsid w:val="24653E0C"/>
    <w:rsid w:val="24684431"/>
    <w:rsid w:val="246C7898"/>
    <w:rsid w:val="246E3F8A"/>
    <w:rsid w:val="246E4BD4"/>
    <w:rsid w:val="24706FF8"/>
    <w:rsid w:val="24725C6A"/>
    <w:rsid w:val="247457A6"/>
    <w:rsid w:val="24753EAC"/>
    <w:rsid w:val="248069E5"/>
    <w:rsid w:val="24811B91"/>
    <w:rsid w:val="248323AB"/>
    <w:rsid w:val="248428BD"/>
    <w:rsid w:val="24860D3B"/>
    <w:rsid w:val="248718DE"/>
    <w:rsid w:val="24882292"/>
    <w:rsid w:val="248A457B"/>
    <w:rsid w:val="248A4838"/>
    <w:rsid w:val="248C2BFC"/>
    <w:rsid w:val="248F36A3"/>
    <w:rsid w:val="24966846"/>
    <w:rsid w:val="24970DAC"/>
    <w:rsid w:val="249865AD"/>
    <w:rsid w:val="249A3273"/>
    <w:rsid w:val="249B1F92"/>
    <w:rsid w:val="249D249E"/>
    <w:rsid w:val="249D6C2A"/>
    <w:rsid w:val="249E1186"/>
    <w:rsid w:val="24A061C7"/>
    <w:rsid w:val="24A21BDF"/>
    <w:rsid w:val="24A40184"/>
    <w:rsid w:val="24A40655"/>
    <w:rsid w:val="24AC22A0"/>
    <w:rsid w:val="24AC4852"/>
    <w:rsid w:val="24AD506D"/>
    <w:rsid w:val="24AE069F"/>
    <w:rsid w:val="24AF2B74"/>
    <w:rsid w:val="24B06160"/>
    <w:rsid w:val="24B07C42"/>
    <w:rsid w:val="24B52569"/>
    <w:rsid w:val="24B55975"/>
    <w:rsid w:val="24B56CB7"/>
    <w:rsid w:val="24B748E8"/>
    <w:rsid w:val="24B80F86"/>
    <w:rsid w:val="24BC4860"/>
    <w:rsid w:val="24C247E9"/>
    <w:rsid w:val="24CB70ED"/>
    <w:rsid w:val="24D1677F"/>
    <w:rsid w:val="24D54D04"/>
    <w:rsid w:val="24D727CC"/>
    <w:rsid w:val="24DC5EE4"/>
    <w:rsid w:val="24DE11CD"/>
    <w:rsid w:val="24E04812"/>
    <w:rsid w:val="24E06565"/>
    <w:rsid w:val="24E075EC"/>
    <w:rsid w:val="24E13293"/>
    <w:rsid w:val="24E24776"/>
    <w:rsid w:val="24E46B39"/>
    <w:rsid w:val="24E92099"/>
    <w:rsid w:val="24EC2B3E"/>
    <w:rsid w:val="24EC550B"/>
    <w:rsid w:val="24EC65EC"/>
    <w:rsid w:val="24F062C2"/>
    <w:rsid w:val="24F14ACD"/>
    <w:rsid w:val="24F256FE"/>
    <w:rsid w:val="24F414F6"/>
    <w:rsid w:val="24F44E52"/>
    <w:rsid w:val="24F549F6"/>
    <w:rsid w:val="24F72E22"/>
    <w:rsid w:val="24F740A3"/>
    <w:rsid w:val="24FB6832"/>
    <w:rsid w:val="24FF078C"/>
    <w:rsid w:val="250202EE"/>
    <w:rsid w:val="25032CB6"/>
    <w:rsid w:val="25043906"/>
    <w:rsid w:val="250803A5"/>
    <w:rsid w:val="250C4138"/>
    <w:rsid w:val="250C7751"/>
    <w:rsid w:val="251778D3"/>
    <w:rsid w:val="251A59B6"/>
    <w:rsid w:val="251B28ED"/>
    <w:rsid w:val="251C3F25"/>
    <w:rsid w:val="251D2BF2"/>
    <w:rsid w:val="251E1B0C"/>
    <w:rsid w:val="251E3B61"/>
    <w:rsid w:val="251F323F"/>
    <w:rsid w:val="252876DD"/>
    <w:rsid w:val="25287EDB"/>
    <w:rsid w:val="252A70D3"/>
    <w:rsid w:val="252B07AD"/>
    <w:rsid w:val="252F74CF"/>
    <w:rsid w:val="25335BEB"/>
    <w:rsid w:val="253451F6"/>
    <w:rsid w:val="2535374E"/>
    <w:rsid w:val="2536697B"/>
    <w:rsid w:val="253925C7"/>
    <w:rsid w:val="25395856"/>
    <w:rsid w:val="253D2B8A"/>
    <w:rsid w:val="253E5DDD"/>
    <w:rsid w:val="253F2156"/>
    <w:rsid w:val="25412A11"/>
    <w:rsid w:val="25465D14"/>
    <w:rsid w:val="2547081C"/>
    <w:rsid w:val="254708B9"/>
    <w:rsid w:val="25471131"/>
    <w:rsid w:val="25480752"/>
    <w:rsid w:val="254A02BE"/>
    <w:rsid w:val="25526C0C"/>
    <w:rsid w:val="2555470D"/>
    <w:rsid w:val="25563074"/>
    <w:rsid w:val="25585BD6"/>
    <w:rsid w:val="255A6384"/>
    <w:rsid w:val="255B434C"/>
    <w:rsid w:val="255C4490"/>
    <w:rsid w:val="25621845"/>
    <w:rsid w:val="25636DA6"/>
    <w:rsid w:val="256714CA"/>
    <w:rsid w:val="25672848"/>
    <w:rsid w:val="2567767F"/>
    <w:rsid w:val="256E7772"/>
    <w:rsid w:val="256F3976"/>
    <w:rsid w:val="256F5AC4"/>
    <w:rsid w:val="2571461D"/>
    <w:rsid w:val="25721A6A"/>
    <w:rsid w:val="2572402B"/>
    <w:rsid w:val="25753D1C"/>
    <w:rsid w:val="25771547"/>
    <w:rsid w:val="2577161E"/>
    <w:rsid w:val="257747F0"/>
    <w:rsid w:val="2578228D"/>
    <w:rsid w:val="257D4595"/>
    <w:rsid w:val="257E3B3F"/>
    <w:rsid w:val="257F4BEB"/>
    <w:rsid w:val="25817527"/>
    <w:rsid w:val="258934B1"/>
    <w:rsid w:val="258D0EBE"/>
    <w:rsid w:val="258D2CD7"/>
    <w:rsid w:val="258E2BD9"/>
    <w:rsid w:val="258E4EDD"/>
    <w:rsid w:val="25920556"/>
    <w:rsid w:val="25931AFB"/>
    <w:rsid w:val="25954250"/>
    <w:rsid w:val="2595675A"/>
    <w:rsid w:val="25973C84"/>
    <w:rsid w:val="25981118"/>
    <w:rsid w:val="2599126D"/>
    <w:rsid w:val="259B005D"/>
    <w:rsid w:val="259B7E48"/>
    <w:rsid w:val="259F1CD6"/>
    <w:rsid w:val="25A00E92"/>
    <w:rsid w:val="25A12CAE"/>
    <w:rsid w:val="25A37261"/>
    <w:rsid w:val="25A856BA"/>
    <w:rsid w:val="25AA388A"/>
    <w:rsid w:val="25AE146E"/>
    <w:rsid w:val="25AF07E1"/>
    <w:rsid w:val="25AF3943"/>
    <w:rsid w:val="25B34B60"/>
    <w:rsid w:val="25B423B8"/>
    <w:rsid w:val="25B504E6"/>
    <w:rsid w:val="25B848B2"/>
    <w:rsid w:val="25BA4E6E"/>
    <w:rsid w:val="25C07AB9"/>
    <w:rsid w:val="25C50278"/>
    <w:rsid w:val="25C5593F"/>
    <w:rsid w:val="25C64037"/>
    <w:rsid w:val="25C9048A"/>
    <w:rsid w:val="25CB4512"/>
    <w:rsid w:val="25CD1B19"/>
    <w:rsid w:val="25D11AE3"/>
    <w:rsid w:val="25D33985"/>
    <w:rsid w:val="25D409E9"/>
    <w:rsid w:val="25D4262A"/>
    <w:rsid w:val="25D522A9"/>
    <w:rsid w:val="25D5522B"/>
    <w:rsid w:val="25D807E5"/>
    <w:rsid w:val="25DA6DE3"/>
    <w:rsid w:val="25DF735A"/>
    <w:rsid w:val="25E14B15"/>
    <w:rsid w:val="25E1574C"/>
    <w:rsid w:val="25E243F8"/>
    <w:rsid w:val="25E57161"/>
    <w:rsid w:val="25E9784C"/>
    <w:rsid w:val="25EB2CB3"/>
    <w:rsid w:val="25EC3AED"/>
    <w:rsid w:val="25EE0E38"/>
    <w:rsid w:val="25EF228B"/>
    <w:rsid w:val="25F4207F"/>
    <w:rsid w:val="25F52E16"/>
    <w:rsid w:val="25FC7A1A"/>
    <w:rsid w:val="26004589"/>
    <w:rsid w:val="260174A5"/>
    <w:rsid w:val="26043490"/>
    <w:rsid w:val="26072F02"/>
    <w:rsid w:val="260847BA"/>
    <w:rsid w:val="260D54F8"/>
    <w:rsid w:val="260E1FB8"/>
    <w:rsid w:val="260E552D"/>
    <w:rsid w:val="260E7E55"/>
    <w:rsid w:val="26100F43"/>
    <w:rsid w:val="26117902"/>
    <w:rsid w:val="26122373"/>
    <w:rsid w:val="2612254F"/>
    <w:rsid w:val="261250E0"/>
    <w:rsid w:val="26130016"/>
    <w:rsid w:val="2613128C"/>
    <w:rsid w:val="261A5064"/>
    <w:rsid w:val="261C21DA"/>
    <w:rsid w:val="26205D3C"/>
    <w:rsid w:val="26206F95"/>
    <w:rsid w:val="262135DA"/>
    <w:rsid w:val="26251234"/>
    <w:rsid w:val="26260C98"/>
    <w:rsid w:val="26272006"/>
    <w:rsid w:val="262743D8"/>
    <w:rsid w:val="26280256"/>
    <w:rsid w:val="262B0E9C"/>
    <w:rsid w:val="262C1752"/>
    <w:rsid w:val="26301E1E"/>
    <w:rsid w:val="26307ACD"/>
    <w:rsid w:val="263245DC"/>
    <w:rsid w:val="2634163D"/>
    <w:rsid w:val="2635169B"/>
    <w:rsid w:val="263818E9"/>
    <w:rsid w:val="263A162B"/>
    <w:rsid w:val="263B76A8"/>
    <w:rsid w:val="263D3AA0"/>
    <w:rsid w:val="263E71BF"/>
    <w:rsid w:val="26432A09"/>
    <w:rsid w:val="26433EA8"/>
    <w:rsid w:val="26440BD1"/>
    <w:rsid w:val="2644258C"/>
    <w:rsid w:val="26450D91"/>
    <w:rsid w:val="26454B6A"/>
    <w:rsid w:val="26461FAA"/>
    <w:rsid w:val="26473320"/>
    <w:rsid w:val="264833E3"/>
    <w:rsid w:val="264A73AD"/>
    <w:rsid w:val="264B7162"/>
    <w:rsid w:val="264B7202"/>
    <w:rsid w:val="264C54F3"/>
    <w:rsid w:val="264D582E"/>
    <w:rsid w:val="265167FA"/>
    <w:rsid w:val="26524DBC"/>
    <w:rsid w:val="26584437"/>
    <w:rsid w:val="26593C81"/>
    <w:rsid w:val="2659438D"/>
    <w:rsid w:val="265A5978"/>
    <w:rsid w:val="265C2A10"/>
    <w:rsid w:val="265E1D30"/>
    <w:rsid w:val="266311D4"/>
    <w:rsid w:val="26642159"/>
    <w:rsid w:val="266859D6"/>
    <w:rsid w:val="266A0A40"/>
    <w:rsid w:val="266B5C58"/>
    <w:rsid w:val="266E7CE9"/>
    <w:rsid w:val="2671369E"/>
    <w:rsid w:val="26720A73"/>
    <w:rsid w:val="26721AF8"/>
    <w:rsid w:val="26727B69"/>
    <w:rsid w:val="26747397"/>
    <w:rsid w:val="26787C79"/>
    <w:rsid w:val="267A32FC"/>
    <w:rsid w:val="267B616D"/>
    <w:rsid w:val="267C5ACF"/>
    <w:rsid w:val="267D163D"/>
    <w:rsid w:val="2683196B"/>
    <w:rsid w:val="26852520"/>
    <w:rsid w:val="2685255B"/>
    <w:rsid w:val="2685733F"/>
    <w:rsid w:val="26883C1B"/>
    <w:rsid w:val="268A3422"/>
    <w:rsid w:val="268A3D23"/>
    <w:rsid w:val="268B4355"/>
    <w:rsid w:val="268C21D2"/>
    <w:rsid w:val="26927944"/>
    <w:rsid w:val="26980B67"/>
    <w:rsid w:val="26980E62"/>
    <w:rsid w:val="269C5FA9"/>
    <w:rsid w:val="26A31922"/>
    <w:rsid w:val="26A33069"/>
    <w:rsid w:val="26A418E8"/>
    <w:rsid w:val="26A61F70"/>
    <w:rsid w:val="26AA5779"/>
    <w:rsid w:val="26B51FA0"/>
    <w:rsid w:val="26B550E3"/>
    <w:rsid w:val="26B85B10"/>
    <w:rsid w:val="26B932E8"/>
    <w:rsid w:val="26B9418D"/>
    <w:rsid w:val="26BA396D"/>
    <w:rsid w:val="26BA70B6"/>
    <w:rsid w:val="26BB285C"/>
    <w:rsid w:val="26BB78C2"/>
    <w:rsid w:val="26BC2866"/>
    <w:rsid w:val="26C04500"/>
    <w:rsid w:val="26C14744"/>
    <w:rsid w:val="26C274F5"/>
    <w:rsid w:val="26C568D7"/>
    <w:rsid w:val="26C7044C"/>
    <w:rsid w:val="26CB37EF"/>
    <w:rsid w:val="26CB4B56"/>
    <w:rsid w:val="26D32B2E"/>
    <w:rsid w:val="26D422BE"/>
    <w:rsid w:val="26D53987"/>
    <w:rsid w:val="26D931AC"/>
    <w:rsid w:val="26DB0083"/>
    <w:rsid w:val="26DB3906"/>
    <w:rsid w:val="26DC0299"/>
    <w:rsid w:val="26DD7423"/>
    <w:rsid w:val="26E369EA"/>
    <w:rsid w:val="26E8267A"/>
    <w:rsid w:val="26E96556"/>
    <w:rsid w:val="26E96A7B"/>
    <w:rsid w:val="26ED6832"/>
    <w:rsid w:val="26F25895"/>
    <w:rsid w:val="26F566A4"/>
    <w:rsid w:val="26F876A3"/>
    <w:rsid w:val="26F90A8F"/>
    <w:rsid w:val="26F97E57"/>
    <w:rsid w:val="26FA110F"/>
    <w:rsid w:val="26FA42AB"/>
    <w:rsid w:val="26FB4257"/>
    <w:rsid w:val="26FB5BA6"/>
    <w:rsid w:val="270150C1"/>
    <w:rsid w:val="27024FDD"/>
    <w:rsid w:val="270E64C2"/>
    <w:rsid w:val="270F7A78"/>
    <w:rsid w:val="27101BA7"/>
    <w:rsid w:val="27105116"/>
    <w:rsid w:val="2710718F"/>
    <w:rsid w:val="271668E2"/>
    <w:rsid w:val="27166B3F"/>
    <w:rsid w:val="27177E0D"/>
    <w:rsid w:val="2718649D"/>
    <w:rsid w:val="271D3348"/>
    <w:rsid w:val="272010C1"/>
    <w:rsid w:val="272266DB"/>
    <w:rsid w:val="27254DEA"/>
    <w:rsid w:val="27270FA1"/>
    <w:rsid w:val="272B2A57"/>
    <w:rsid w:val="27386204"/>
    <w:rsid w:val="27387AAA"/>
    <w:rsid w:val="273B0415"/>
    <w:rsid w:val="273B2ADE"/>
    <w:rsid w:val="273E786A"/>
    <w:rsid w:val="27402B81"/>
    <w:rsid w:val="2740784A"/>
    <w:rsid w:val="27414726"/>
    <w:rsid w:val="27423562"/>
    <w:rsid w:val="27435D0B"/>
    <w:rsid w:val="27494390"/>
    <w:rsid w:val="27517558"/>
    <w:rsid w:val="275238F7"/>
    <w:rsid w:val="27532351"/>
    <w:rsid w:val="2753491C"/>
    <w:rsid w:val="27544AE0"/>
    <w:rsid w:val="27546428"/>
    <w:rsid w:val="27546693"/>
    <w:rsid w:val="275C7FBB"/>
    <w:rsid w:val="275D0FB5"/>
    <w:rsid w:val="27601FA4"/>
    <w:rsid w:val="27605819"/>
    <w:rsid w:val="27617566"/>
    <w:rsid w:val="27621BDC"/>
    <w:rsid w:val="2766313B"/>
    <w:rsid w:val="276752B5"/>
    <w:rsid w:val="27692E52"/>
    <w:rsid w:val="276A27C2"/>
    <w:rsid w:val="276B51A9"/>
    <w:rsid w:val="276D3219"/>
    <w:rsid w:val="27715875"/>
    <w:rsid w:val="277248F9"/>
    <w:rsid w:val="27733B31"/>
    <w:rsid w:val="27781920"/>
    <w:rsid w:val="277B3F6E"/>
    <w:rsid w:val="277B6ABC"/>
    <w:rsid w:val="277D293D"/>
    <w:rsid w:val="277E6743"/>
    <w:rsid w:val="2784123D"/>
    <w:rsid w:val="278746C4"/>
    <w:rsid w:val="27886FDA"/>
    <w:rsid w:val="278E655C"/>
    <w:rsid w:val="278F2F95"/>
    <w:rsid w:val="2793488C"/>
    <w:rsid w:val="279444F2"/>
    <w:rsid w:val="27952021"/>
    <w:rsid w:val="279D2452"/>
    <w:rsid w:val="279D335A"/>
    <w:rsid w:val="279E38C5"/>
    <w:rsid w:val="279E7996"/>
    <w:rsid w:val="279F68FF"/>
    <w:rsid w:val="27A54E10"/>
    <w:rsid w:val="27A71E42"/>
    <w:rsid w:val="27A77436"/>
    <w:rsid w:val="27A77E3E"/>
    <w:rsid w:val="27A814A7"/>
    <w:rsid w:val="27A8508F"/>
    <w:rsid w:val="27AA063A"/>
    <w:rsid w:val="27AD12C1"/>
    <w:rsid w:val="27AE2214"/>
    <w:rsid w:val="27AF42DE"/>
    <w:rsid w:val="27B43C46"/>
    <w:rsid w:val="27B64216"/>
    <w:rsid w:val="27B90A2E"/>
    <w:rsid w:val="27BA44D5"/>
    <w:rsid w:val="27BA7B7E"/>
    <w:rsid w:val="27C20AEA"/>
    <w:rsid w:val="27C44CD6"/>
    <w:rsid w:val="27CA0834"/>
    <w:rsid w:val="27CB3E70"/>
    <w:rsid w:val="27CC6CEF"/>
    <w:rsid w:val="27CE75D2"/>
    <w:rsid w:val="27D12564"/>
    <w:rsid w:val="27D35ED9"/>
    <w:rsid w:val="27D40B83"/>
    <w:rsid w:val="27D46CA1"/>
    <w:rsid w:val="27D62893"/>
    <w:rsid w:val="27D7187F"/>
    <w:rsid w:val="27DA27C8"/>
    <w:rsid w:val="27DC6A08"/>
    <w:rsid w:val="27DD1202"/>
    <w:rsid w:val="27DE042B"/>
    <w:rsid w:val="27E064BB"/>
    <w:rsid w:val="27E25820"/>
    <w:rsid w:val="27E6004D"/>
    <w:rsid w:val="27E7190E"/>
    <w:rsid w:val="27ED70B6"/>
    <w:rsid w:val="27F06C70"/>
    <w:rsid w:val="27F403DD"/>
    <w:rsid w:val="27F4586E"/>
    <w:rsid w:val="27F8160C"/>
    <w:rsid w:val="27FE5243"/>
    <w:rsid w:val="27FF204E"/>
    <w:rsid w:val="280723DE"/>
    <w:rsid w:val="28080CAE"/>
    <w:rsid w:val="280900DA"/>
    <w:rsid w:val="280C3FC0"/>
    <w:rsid w:val="280D343E"/>
    <w:rsid w:val="28111FC4"/>
    <w:rsid w:val="28114799"/>
    <w:rsid w:val="281659A8"/>
    <w:rsid w:val="28192472"/>
    <w:rsid w:val="281B4514"/>
    <w:rsid w:val="281C3242"/>
    <w:rsid w:val="281C42BA"/>
    <w:rsid w:val="281D37EE"/>
    <w:rsid w:val="281E6137"/>
    <w:rsid w:val="281F2C15"/>
    <w:rsid w:val="28200BA5"/>
    <w:rsid w:val="28207EB8"/>
    <w:rsid w:val="28215713"/>
    <w:rsid w:val="28217F22"/>
    <w:rsid w:val="282408C7"/>
    <w:rsid w:val="28241ECE"/>
    <w:rsid w:val="28281996"/>
    <w:rsid w:val="282B2F7A"/>
    <w:rsid w:val="282E2163"/>
    <w:rsid w:val="2830588A"/>
    <w:rsid w:val="2831708E"/>
    <w:rsid w:val="28383B91"/>
    <w:rsid w:val="283F3E23"/>
    <w:rsid w:val="28421EBB"/>
    <w:rsid w:val="28462E0C"/>
    <w:rsid w:val="2846400F"/>
    <w:rsid w:val="2848061B"/>
    <w:rsid w:val="284A1140"/>
    <w:rsid w:val="284A1B8E"/>
    <w:rsid w:val="284B4947"/>
    <w:rsid w:val="284C18C6"/>
    <w:rsid w:val="284D4E39"/>
    <w:rsid w:val="284D6DA6"/>
    <w:rsid w:val="28521533"/>
    <w:rsid w:val="285247C7"/>
    <w:rsid w:val="28576088"/>
    <w:rsid w:val="2858592B"/>
    <w:rsid w:val="285C4497"/>
    <w:rsid w:val="285F7E79"/>
    <w:rsid w:val="28643A51"/>
    <w:rsid w:val="2868479F"/>
    <w:rsid w:val="286C4100"/>
    <w:rsid w:val="286D75C5"/>
    <w:rsid w:val="286E24A0"/>
    <w:rsid w:val="286F5A33"/>
    <w:rsid w:val="28711FFF"/>
    <w:rsid w:val="287233B3"/>
    <w:rsid w:val="28777DA9"/>
    <w:rsid w:val="287B2FA1"/>
    <w:rsid w:val="287D71D6"/>
    <w:rsid w:val="28815B9B"/>
    <w:rsid w:val="28826A16"/>
    <w:rsid w:val="28857AA5"/>
    <w:rsid w:val="28884B4A"/>
    <w:rsid w:val="288A1F7F"/>
    <w:rsid w:val="289059B0"/>
    <w:rsid w:val="28906AB6"/>
    <w:rsid w:val="28910389"/>
    <w:rsid w:val="28932237"/>
    <w:rsid w:val="28936881"/>
    <w:rsid w:val="28937861"/>
    <w:rsid w:val="28956B32"/>
    <w:rsid w:val="28964CB8"/>
    <w:rsid w:val="289A46E8"/>
    <w:rsid w:val="289E6356"/>
    <w:rsid w:val="28A2134E"/>
    <w:rsid w:val="28A43EB1"/>
    <w:rsid w:val="28A84DAA"/>
    <w:rsid w:val="28A868B9"/>
    <w:rsid w:val="28AA29CF"/>
    <w:rsid w:val="28AA4AE1"/>
    <w:rsid w:val="28AE42B6"/>
    <w:rsid w:val="28B4039F"/>
    <w:rsid w:val="28B5223D"/>
    <w:rsid w:val="28B93E9B"/>
    <w:rsid w:val="28BC2939"/>
    <w:rsid w:val="28BF2062"/>
    <w:rsid w:val="28BF3C5F"/>
    <w:rsid w:val="28BF4062"/>
    <w:rsid w:val="28C01FA6"/>
    <w:rsid w:val="28C03155"/>
    <w:rsid w:val="28C219ED"/>
    <w:rsid w:val="28C94FD2"/>
    <w:rsid w:val="28C95934"/>
    <w:rsid w:val="28CF3904"/>
    <w:rsid w:val="28D11336"/>
    <w:rsid w:val="28D41642"/>
    <w:rsid w:val="28DD746D"/>
    <w:rsid w:val="28DF0031"/>
    <w:rsid w:val="28E10940"/>
    <w:rsid w:val="28E11298"/>
    <w:rsid w:val="28E65B15"/>
    <w:rsid w:val="28E934D5"/>
    <w:rsid w:val="28EA74B0"/>
    <w:rsid w:val="28F141E3"/>
    <w:rsid w:val="28F15EE9"/>
    <w:rsid w:val="28F420A2"/>
    <w:rsid w:val="28F43EE4"/>
    <w:rsid w:val="28F82BB3"/>
    <w:rsid w:val="28F87FCF"/>
    <w:rsid w:val="28F97CDC"/>
    <w:rsid w:val="28FA21B1"/>
    <w:rsid w:val="28FA318C"/>
    <w:rsid w:val="28FA551B"/>
    <w:rsid w:val="28FB0D9D"/>
    <w:rsid w:val="29000E66"/>
    <w:rsid w:val="29000EF9"/>
    <w:rsid w:val="290079FD"/>
    <w:rsid w:val="29065C96"/>
    <w:rsid w:val="29073ECB"/>
    <w:rsid w:val="29083D77"/>
    <w:rsid w:val="290A3BF6"/>
    <w:rsid w:val="290B63E3"/>
    <w:rsid w:val="290C11BC"/>
    <w:rsid w:val="290E6F48"/>
    <w:rsid w:val="29103740"/>
    <w:rsid w:val="291244AD"/>
    <w:rsid w:val="2912603A"/>
    <w:rsid w:val="29164D9D"/>
    <w:rsid w:val="29172C51"/>
    <w:rsid w:val="291819FB"/>
    <w:rsid w:val="291B3761"/>
    <w:rsid w:val="2923778F"/>
    <w:rsid w:val="29261CC7"/>
    <w:rsid w:val="2929023D"/>
    <w:rsid w:val="292A2127"/>
    <w:rsid w:val="292A6500"/>
    <w:rsid w:val="292D2F0B"/>
    <w:rsid w:val="293106A2"/>
    <w:rsid w:val="2931777B"/>
    <w:rsid w:val="2932756B"/>
    <w:rsid w:val="29340364"/>
    <w:rsid w:val="29365E5D"/>
    <w:rsid w:val="29380D30"/>
    <w:rsid w:val="293D7544"/>
    <w:rsid w:val="293E0C61"/>
    <w:rsid w:val="29425349"/>
    <w:rsid w:val="294D12EB"/>
    <w:rsid w:val="295177E4"/>
    <w:rsid w:val="29520812"/>
    <w:rsid w:val="295230C2"/>
    <w:rsid w:val="29556908"/>
    <w:rsid w:val="29560C79"/>
    <w:rsid w:val="295629B1"/>
    <w:rsid w:val="29566A97"/>
    <w:rsid w:val="29567489"/>
    <w:rsid w:val="29573D19"/>
    <w:rsid w:val="295959F2"/>
    <w:rsid w:val="295C50BF"/>
    <w:rsid w:val="295C6716"/>
    <w:rsid w:val="29671906"/>
    <w:rsid w:val="2967423B"/>
    <w:rsid w:val="29674EF3"/>
    <w:rsid w:val="2969027D"/>
    <w:rsid w:val="296916FA"/>
    <w:rsid w:val="29695DB7"/>
    <w:rsid w:val="29697B8F"/>
    <w:rsid w:val="296C53FE"/>
    <w:rsid w:val="296C6F2D"/>
    <w:rsid w:val="296D1064"/>
    <w:rsid w:val="296D1D63"/>
    <w:rsid w:val="2970101C"/>
    <w:rsid w:val="29740AA0"/>
    <w:rsid w:val="29787E60"/>
    <w:rsid w:val="29793264"/>
    <w:rsid w:val="29793B8A"/>
    <w:rsid w:val="2979648F"/>
    <w:rsid w:val="297973FB"/>
    <w:rsid w:val="297A16E4"/>
    <w:rsid w:val="297A7916"/>
    <w:rsid w:val="297B5DB0"/>
    <w:rsid w:val="297C1D41"/>
    <w:rsid w:val="29811830"/>
    <w:rsid w:val="29834C1D"/>
    <w:rsid w:val="29851AE0"/>
    <w:rsid w:val="2989509D"/>
    <w:rsid w:val="298D5C95"/>
    <w:rsid w:val="298F110A"/>
    <w:rsid w:val="298F3D36"/>
    <w:rsid w:val="298F53A1"/>
    <w:rsid w:val="298F5D2F"/>
    <w:rsid w:val="29954869"/>
    <w:rsid w:val="29972B03"/>
    <w:rsid w:val="299C5620"/>
    <w:rsid w:val="299D2F42"/>
    <w:rsid w:val="29A12335"/>
    <w:rsid w:val="29A14E54"/>
    <w:rsid w:val="29A201AA"/>
    <w:rsid w:val="29A36A65"/>
    <w:rsid w:val="29A37B83"/>
    <w:rsid w:val="29A47D92"/>
    <w:rsid w:val="29A53E7B"/>
    <w:rsid w:val="29A81F01"/>
    <w:rsid w:val="29AF126A"/>
    <w:rsid w:val="29AF3A27"/>
    <w:rsid w:val="29B1155C"/>
    <w:rsid w:val="29B26115"/>
    <w:rsid w:val="29B71C16"/>
    <w:rsid w:val="29B80FD7"/>
    <w:rsid w:val="29BB3307"/>
    <w:rsid w:val="29C00707"/>
    <w:rsid w:val="29C031E1"/>
    <w:rsid w:val="29C10220"/>
    <w:rsid w:val="29C12137"/>
    <w:rsid w:val="29C242EA"/>
    <w:rsid w:val="29C53564"/>
    <w:rsid w:val="29C82D7C"/>
    <w:rsid w:val="29C914DE"/>
    <w:rsid w:val="29CA6325"/>
    <w:rsid w:val="29D045B2"/>
    <w:rsid w:val="29D0662E"/>
    <w:rsid w:val="29D43729"/>
    <w:rsid w:val="29D644DC"/>
    <w:rsid w:val="29D831E0"/>
    <w:rsid w:val="29E32D29"/>
    <w:rsid w:val="29E40F5D"/>
    <w:rsid w:val="29E4225A"/>
    <w:rsid w:val="29E717F7"/>
    <w:rsid w:val="29E80E8A"/>
    <w:rsid w:val="29EB6E3E"/>
    <w:rsid w:val="29EC03B9"/>
    <w:rsid w:val="29F17FDD"/>
    <w:rsid w:val="29F529D1"/>
    <w:rsid w:val="29F64C69"/>
    <w:rsid w:val="2A022C00"/>
    <w:rsid w:val="2A026D53"/>
    <w:rsid w:val="2A0302C0"/>
    <w:rsid w:val="2A051120"/>
    <w:rsid w:val="2A057D55"/>
    <w:rsid w:val="2A077C80"/>
    <w:rsid w:val="2A080B9E"/>
    <w:rsid w:val="2A0D0923"/>
    <w:rsid w:val="2A101CA3"/>
    <w:rsid w:val="2A1224D3"/>
    <w:rsid w:val="2A1527EC"/>
    <w:rsid w:val="2A182E99"/>
    <w:rsid w:val="2A187188"/>
    <w:rsid w:val="2A1C5E88"/>
    <w:rsid w:val="2A1F6F7A"/>
    <w:rsid w:val="2A20035E"/>
    <w:rsid w:val="2A200F02"/>
    <w:rsid w:val="2A221D17"/>
    <w:rsid w:val="2A226079"/>
    <w:rsid w:val="2A235CB6"/>
    <w:rsid w:val="2A245F9E"/>
    <w:rsid w:val="2A26386D"/>
    <w:rsid w:val="2A2B273F"/>
    <w:rsid w:val="2A2B4652"/>
    <w:rsid w:val="2A2B5359"/>
    <w:rsid w:val="2A2D6FE4"/>
    <w:rsid w:val="2A2D77F8"/>
    <w:rsid w:val="2A31350D"/>
    <w:rsid w:val="2A3255CB"/>
    <w:rsid w:val="2A35198B"/>
    <w:rsid w:val="2A356257"/>
    <w:rsid w:val="2A39313F"/>
    <w:rsid w:val="2A3A6150"/>
    <w:rsid w:val="2A3D0DBC"/>
    <w:rsid w:val="2A4860B1"/>
    <w:rsid w:val="2A495DF4"/>
    <w:rsid w:val="2A4A429F"/>
    <w:rsid w:val="2A4A6F3B"/>
    <w:rsid w:val="2A4B443D"/>
    <w:rsid w:val="2A522851"/>
    <w:rsid w:val="2A531514"/>
    <w:rsid w:val="2A536A42"/>
    <w:rsid w:val="2A551E69"/>
    <w:rsid w:val="2A5A1EE5"/>
    <w:rsid w:val="2A5C0DEC"/>
    <w:rsid w:val="2A5E3A22"/>
    <w:rsid w:val="2A6A1D9B"/>
    <w:rsid w:val="2A6A4FC0"/>
    <w:rsid w:val="2A6B5AD4"/>
    <w:rsid w:val="2A6C0F70"/>
    <w:rsid w:val="2A6E0EA8"/>
    <w:rsid w:val="2A7032A0"/>
    <w:rsid w:val="2A714780"/>
    <w:rsid w:val="2A747B39"/>
    <w:rsid w:val="2A76611A"/>
    <w:rsid w:val="2A804AFD"/>
    <w:rsid w:val="2A845B82"/>
    <w:rsid w:val="2A8501C2"/>
    <w:rsid w:val="2A8615E9"/>
    <w:rsid w:val="2A865238"/>
    <w:rsid w:val="2A866475"/>
    <w:rsid w:val="2A870E9D"/>
    <w:rsid w:val="2A9343BD"/>
    <w:rsid w:val="2A934E03"/>
    <w:rsid w:val="2A952FF8"/>
    <w:rsid w:val="2A9637A9"/>
    <w:rsid w:val="2A964839"/>
    <w:rsid w:val="2A971EFF"/>
    <w:rsid w:val="2A982DF8"/>
    <w:rsid w:val="2A9C4D12"/>
    <w:rsid w:val="2A9E37CC"/>
    <w:rsid w:val="2A9F66A3"/>
    <w:rsid w:val="2AA15560"/>
    <w:rsid w:val="2AA16BC2"/>
    <w:rsid w:val="2AA26B29"/>
    <w:rsid w:val="2AA2701C"/>
    <w:rsid w:val="2AA45C1C"/>
    <w:rsid w:val="2AA461C9"/>
    <w:rsid w:val="2AA6709E"/>
    <w:rsid w:val="2AA874FE"/>
    <w:rsid w:val="2AA904E7"/>
    <w:rsid w:val="2AAD6FF0"/>
    <w:rsid w:val="2AAE08D3"/>
    <w:rsid w:val="2AAF2DA0"/>
    <w:rsid w:val="2AB662DA"/>
    <w:rsid w:val="2ABA31CE"/>
    <w:rsid w:val="2ABB73F3"/>
    <w:rsid w:val="2ABC456D"/>
    <w:rsid w:val="2ABD2BFB"/>
    <w:rsid w:val="2ABE03E6"/>
    <w:rsid w:val="2AC224FC"/>
    <w:rsid w:val="2AC443F8"/>
    <w:rsid w:val="2AC659BA"/>
    <w:rsid w:val="2ACD79D1"/>
    <w:rsid w:val="2ACF2E2B"/>
    <w:rsid w:val="2AD12BC7"/>
    <w:rsid w:val="2AD1659F"/>
    <w:rsid w:val="2AD2680A"/>
    <w:rsid w:val="2AD673EE"/>
    <w:rsid w:val="2AD81763"/>
    <w:rsid w:val="2ADD0E27"/>
    <w:rsid w:val="2ADD3353"/>
    <w:rsid w:val="2ADE5E99"/>
    <w:rsid w:val="2ADF54BE"/>
    <w:rsid w:val="2ADF6A10"/>
    <w:rsid w:val="2ADF7B36"/>
    <w:rsid w:val="2AE35B4C"/>
    <w:rsid w:val="2AEB220A"/>
    <w:rsid w:val="2AEB4A4D"/>
    <w:rsid w:val="2AEC3696"/>
    <w:rsid w:val="2AEF147E"/>
    <w:rsid w:val="2AEF2022"/>
    <w:rsid w:val="2AEF4490"/>
    <w:rsid w:val="2AF26E58"/>
    <w:rsid w:val="2AF341CC"/>
    <w:rsid w:val="2AF37550"/>
    <w:rsid w:val="2AF40DC2"/>
    <w:rsid w:val="2AF56BF8"/>
    <w:rsid w:val="2AFA7FB9"/>
    <w:rsid w:val="2AFB6F0B"/>
    <w:rsid w:val="2AFC613B"/>
    <w:rsid w:val="2B0006CF"/>
    <w:rsid w:val="2B016F67"/>
    <w:rsid w:val="2B0246D2"/>
    <w:rsid w:val="2B0417C9"/>
    <w:rsid w:val="2B0553E8"/>
    <w:rsid w:val="2B091896"/>
    <w:rsid w:val="2B097FCB"/>
    <w:rsid w:val="2B0C0920"/>
    <w:rsid w:val="2B0D4B3C"/>
    <w:rsid w:val="2B1A497C"/>
    <w:rsid w:val="2B1E40C9"/>
    <w:rsid w:val="2B1E58EA"/>
    <w:rsid w:val="2B206182"/>
    <w:rsid w:val="2B244BB7"/>
    <w:rsid w:val="2B26234C"/>
    <w:rsid w:val="2B263AED"/>
    <w:rsid w:val="2B271FE2"/>
    <w:rsid w:val="2B2C219C"/>
    <w:rsid w:val="2B2C60C1"/>
    <w:rsid w:val="2B2F26D6"/>
    <w:rsid w:val="2B2F6124"/>
    <w:rsid w:val="2B35185B"/>
    <w:rsid w:val="2B386401"/>
    <w:rsid w:val="2B386A70"/>
    <w:rsid w:val="2B3E1656"/>
    <w:rsid w:val="2B3E744D"/>
    <w:rsid w:val="2B45452E"/>
    <w:rsid w:val="2B454769"/>
    <w:rsid w:val="2B457030"/>
    <w:rsid w:val="2B49069B"/>
    <w:rsid w:val="2B4F0C1D"/>
    <w:rsid w:val="2B4F1091"/>
    <w:rsid w:val="2B517B96"/>
    <w:rsid w:val="2B52494A"/>
    <w:rsid w:val="2B5441F5"/>
    <w:rsid w:val="2B5506C6"/>
    <w:rsid w:val="2B5633CB"/>
    <w:rsid w:val="2B563EE5"/>
    <w:rsid w:val="2B580F7C"/>
    <w:rsid w:val="2B595F22"/>
    <w:rsid w:val="2B5969E3"/>
    <w:rsid w:val="2B5B480F"/>
    <w:rsid w:val="2B5C0707"/>
    <w:rsid w:val="2B5C5A16"/>
    <w:rsid w:val="2B617315"/>
    <w:rsid w:val="2B635B22"/>
    <w:rsid w:val="2B6372AC"/>
    <w:rsid w:val="2B653F15"/>
    <w:rsid w:val="2B68747B"/>
    <w:rsid w:val="2B6958C1"/>
    <w:rsid w:val="2B696D8C"/>
    <w:rsid w:val="2B6C4DC3"/>
    <w:rsid w:val="2B6D12EE"/>
    <w:rsid w:val="2B73338A"/>
    <w:rsid w:val="2B796964"/>
    <w:rsid w:val="2B7A4537"/>
    <w:rsid w:val="2B7B27C5"/>
    <w:rsid w:val="2B7B70F6"/>
    <w:rsid w:val="2B7C59CF"/>
    <w:rsid w:val="2B7D1D66"/>
    <w:rsid w:val="2B7F253B"/>
    <w:rsid w:val="2B817762"/>
    <w:rsid w:val="2B837D49"/>
    <w:rsid w:val="2B875277"/>
    <w:rsid w:val="2B891E53"/>
    <w:rsid w:val="2B8E5E64"/>
    <w:rsid w:val="2B9301F5"/>
    <w:rsid w:val="2B9378C2"/>
    <w:rsid w:val="2B9749FC"/>
    <w:rsid w:val="2B9B49D0"/>
    <w:rsid w:val="2BA24CE0"/>
    <w:rsid w:val="2BA32FA5"/>
    <w:rsid w:val="2BA525F1"/>
    <w:rsid w:val="2BA8345D"/>
    <w:rsid w:val="2BAB7015"/>
    <w:rsid w:val="2BAC7D70"/>
    <w:rsid w:val="2BAF64C4"/>
    <w:rsid w:val="2BB16ABB"/>
    <w:rsid w:val="2BB23E5A"/>
    <w:rsid w:val="2BB55B82"/>
    <w:rsid w:val="2BB61F5D"/>
    <w:rsid w:val="2BBC5DF4"/>
    <w:rsid w:val="2BBF63B5"/>
    <w:rsid w:val="2BC11952"/>
    <w:rsid w:val="2BC45D3A"/>
    <w:rsid w:val="2BC56A30"/>
    <w:rsid w:val="2BC67FE5"/>
    <w:rsid w:val="2BC731A2"/>
    <w:rsid w:val="2BC75185"/>
    <w:rsid w:val="2BC925C7"/>
    <w:rsid w:val="2BCC4B98"/>
    <w:rsid w:val="2BD045D4"/>
    <w:rsid w:val="2BD346D7"/>
    <w:rsid w:val="2BD45B77"/>
    <w:rsid w:val="2BD72056"/>
    <w:rsid w:val="2BD93307"/>
    <w:rsid w:val="2BDB1170"/>
    <w:rsid w:val="2BDD6D2B"/>
    <w:rsid w:val="2BE4081E"/>
    <w:rsid w:val="2BE83E2A"/>
    <w:rsid w:val="2BEA3270"/>
    <w:rsid w:val="2BEB5471"/>
    <w:rsid w:val="2BEC3E60"/>
    <w:rsid w:val="2BED24B7"/>
    <w:rsid w:val="2BF07A37"/>
    <w:rsid w:val="2BF14935"/>
    <w:rsid w:val="2BF334EE"/>
    <w:rsid w:val="2BF60D97"/>
    <w:rsid w:val="2BFB20B5"/>
    <w:rsid w:val="2BFC3F8E"/>
    <w:rsid w:val="2BFD1BF6"/>
    <w:rsid w:val="2BFD3E90"/>
    <w:rsid w:val="2BFE04C7"/>
    <w:rsid w:val="2C000CD0"/>
    <w:rsid w:val="2C0267EE"/>
    <w:rsid w:val="2C027FCB"/>
    <w:rsid w:val="2C030882"/>
    <w:rsid w:val="2C042081"/>
    <w:rsid w:val="2C056E4A"/>
    <w:rsid w:val="2C0B6A5A"/>
    <w:rsid w:val="2C0B735F"/>
    <w:rsid w:val="2C0C3169"/>
    <w:rsid w:val="2C0C55EB"/>
    <w:rsid w:val="2C0D310E"/>
    <w:rsid w:val="2C1201D5"/>
    <w:rsid w:val="2C190290"/>
    <w:rsid w:val="2C1B3691"/>
    <w:rsid w:val="2C1D73CC"/>
    <w:rsid w:val="2C2075A2"/>
    <w:rsid w:val="2C2104A8"/>
    <w:rsid w:val="2C2801A9"/>
    <w:rsid w:val="2C2857F5"/>
    <w:rsid w:val="2C285F2C"/>
    <w:rsid w:val="2C296206"/>
    <w:rsid w:val="2C2D0F83"/>
    <w:rsid w:val="2C2D434F"/>
    <w:rsid w:val="2C2D69AD"/>
    <w:rsid w:val="2C342A24"/>
    <w:rsid w:val="2C342DFC"/>
    <w:rsid w:val="2C3848A7"/>
    <w:rsid w:val="2C387BD3"/>
    <w:rsid w:val="2C3E5DF7"/>
    <w:rsid w:val="2C3F266F"/>
    <w:rsid w:val="2C3F609A"/>
    <w:rsid w:val="2C3F624F"/>
    <w:rsid w:val="2C4147B8"/>
    <w:rsid w:val="2C442DC3"/>
    <w:rsid w:val="2C44675B"/>
    <w:rsid w:val="2C455074"/>
    <w:rsid w:val="2C471B3F"/>
    <w:rsid w:val="2C482A3B"/>
    <w:rsid w:val="2C4D07E1"/>
    <w:rsid w:val="2C4E2325"/>
    <w:rsid w:val="2C4F5685"/>
    <w:rsid w:val="2C502C2A"/>
    <w:rsid w:val="2C5043F2"/>
    <w:rsid w:val="2C52154F"/>
    <w:rsid w:val="2C541B27"/>
    <w:rsid w:val="2C552E47"/>
    <w:rsid w:val="2C553318"/>
    <w:rsid w:val="2C574F0F"/>
    <w:rsid w:val="2C5A4749"/>
    <w:rsid w:val="2C5D2DFA"/>
    <w:rsid w:val="2C5D4C2E"/>
    <w:rsid w:val="2C5E1FB4"/>
    <w:rsid w:val="2C640CE5"/>
    <w:rsid w:val="2C6912D7"/>
    <w:rsid w:val="2C6C04A1"/>
    <w:rsid w:val="2C6F56E3"/>
    <w:rsid w:val="2C726EE5"/>
    <w:rsid w:val="2C753F6B"/>
    <w:rsid w:val="2C774748"/>
    <w:rsid w:val="2C796053"/>
    <w:rsid w:val="2C7A29D0"/>
    <w:rsid w:val="2C7B6BD7"/>
    <w:rsid w:val="2C7C4EBE"/>
    <w:rsid w:val="2C7D1849"/>
    <w:rsid w:val="2C7D6893"/>
    <w:rsid w:val="2C7F47ED"/>
    <w:rsid w:val="2C8036C0"/>
    <w:rsid w:val="2C821C54"/>
    <w:rsid w:val="2C8B5D8A"/>
    <w:rsid w:val="2C8E0F41"/>
    <w:rsid w:val="2C8E141E"/>
    <w:rsid w:val="2C912717"/>
    <w:rsid w:val="2C923306"/>
    <w:rsid w:val="2C950711"/>
    <w:rsid w:val="2C9607F5"/>
    <w:rsid w:val="2C964416"/>
    <w:rsid w:val="2C995BD1"/>
    <w:rsid w:val="2C9A712E"/>
    <w:rsid w:val="2C9B445D"/>
    <w:rsid w:val="2C9C3438"/>
    <w:rsid w:val="2C9D3276"/>
    <w:rsid w:val="2C9E36E5"/>
    <w:rsid w:val="2CA03897"/>
    <w:rsid w:val="2CA75913"/>
    <w:rsid w:val="2CAA1E7C"/>
    <w:rsid w:val="2CAA4EC3"/>
    <w:rsid w:val="2CAC0524"/>
    <w:rsid w:val="2CAC767F"/>
    <w:rsid w:val="2CAF01D8"/>
    <w:rsid w:val="2CB31722"/>
    <w:rsid w:val="2CB61AE3"/>
    <w:rsid w:val="2CB6220C"/>
    <w:rsid w:val="2CBA3B07"/>
    <w:rsid w:val="2CBF5B89"/>
    <w:rsid w:val="2CC70BE9"/>
    <w:rsid w:val="2CC71CE9"/>
    <w:rsid w:val="2CCA3679"/>
    <w:rsid w:val="2CD178A6"/>
    <w:rsid w:val="2CD54FE0"/>
    <w:rsid w:val="2CD6333A"/>
    <w:rsid w:val="2CD6455F"/>
    <w:rsid w:val="2CD65EE4"/>
    <w:rsid w:val="2CD76EB7"/>
    <w:rsid w:val="2CD91859"/>
    <w:rsid w:val="2CD97A65"/>
    <w:rsid w:val="2CDB31C4"/>
    <w:rsid w:val="2CDB3A4B"/>
    <w:rsid w:val="2CE04E3F"/>
    <w:rsid w:val="2CE52EC7"/>
    <w:rsid w:val="2CEC6A84"/>
    <w:rsid w:val="2CEC6B11"/>
    <w:rsid w:val="2CF51D11"/>
    <w:rsid w:val="2CF57CEB"/>
    <w:rsid w:val="2CF92364"/>
    <w:rsid w:val="2CFA03E5"/>
    <w:rsid w:val="2CFB277A"/>
    <w:rsid w:val="2CFC2613"/>
    <w:rsid w:val="2CFE4D58"/>
    <w:rsid w:val="2CFF6E25"/>
    <w:rsid w:val="2CFF78C1"/>
    <w:rsid w:val="2D000AA7"/>
    <w:rsid w:val="2D0225B0"/>
    <w:rsid w:val="2D0427F6"/>
    <w:rsid w:val="2D0A2092"/>
    <w:rsid w:val="2D117128"/>
    <w:rsid w:val="2D131921"/>
    <w:rsid w:val="2D1834A8"/>
    <w:rsid w:val="2D1A7224"/>
    <w:rsid w:val="2D1B1E2E"/>
    <w:rsid w:val="2D1E3410"/>
    <w:rsid w:val="2D1F5083"/>
    <w:rsid w:val="2D2134B5"/>
    <w:rsid w:val="2D2419A1"/>
    <w:rsid w:val="2D247B1B"/>
    <w:rsid w:val="2D256FFF"/>
    <w:rsid w:val="2D275F13"/>
    <w:rsid w:val="2D276E48"/>
    <w:rsid w:val="2D2A223D"/>
    <w:rsid w:val="2D2B0B59"/>
    <w:rsid w:val="2D307150"/>
    <w:rsid w:val="2D3A4523"/>
    <w:rsid w:val="2D3D2C3B"/>
    <w:rsid w:val="2D3F39E7"/>
    <w:rsid w:val="2D4116CC"/>
    <w:rsid w:val="2D4235B8"/>
    <w:rsid w:val="2D45175C"/>
    <w:rsid w:val="2D4B497E"/>
    <w:rsid w:val="2D4E3951"/>
    <w:rsid w:val="2D4F36DE"/>
    <w:rsid w:val="2D4F74E3"/>
    <w:rsid w:val="2D543A91"/>
    <w:rsid w:val="2D550AB2"/>
    <w:rsid w:val="2D5A64A9"/>
    <w:rsid w:val="2D5C2A0F"/>
    <w:rsid w:val="2D5D6F96"/>
    <w:rsid w:val="2D5F2169"/>
    <w:rsid w:val="2D662A79"/>
    <w:rsid w:val="2D6E7A1A"/>
    <w:rsid w:val="2D71462F"/>
    <w:rsid w:val="2D741367"/>
    <w:rsid w:val="2D7666D7"/>
    <w:rsid w:val="2D7872C3"/>
    <w:rsid w:val="2D7C3F85"/>
    <w:rsid w:val="2D7D5756"/>
    <w:rsid w:val="2D7D5CAB"/>
    <w:rsid w:val="2D7E583F"/>
    <w:rsid w:val="2D7F04CB"/>
    <w:rsid w:val="2D805DEF"/>
    <w:rsid w:val="2D856C3F"/>
    <w:rsid w:val="2D860AE6"/>
    <w:rsid w:val="2D865EBE"/>
    <w:rsid w:val="2D875FC8"/>
    <w:rsid w:val="2D8D28E4"/>
    <w:rsid w:val="2D8E1A8A"/>
    <w:rsid w:val="2D9017E3"/>
    <w:rsid w:val="2D92179F"/>
    <w:rsid w:val="2D960D18"/>
    <w:rsid w:val="2D963CB4"/>
    <w:rsid w:val="2D974258"/>
    <w:rsid w:val="2D9A0598"/>
    <w:rsid w:val="2D9C76D4"/>
    <w:rsid w:val="2D9D383A"/>
    <w:rsid w:val="2DA65DFF"/>
    <w:rsid w:val="2DA76FB8"/>
    <w:rsid w:val="2DA80CA9"/>
    <w:rsid w:val="2DA85151"/>
    <w:rsid w:val="2DA85D4C"/>
    <w:rsid w:val="2DA913E1"/>
    <w:rsid w:val="2DAA342D"/>
    <w:rsid w:val="2DAA3F32"/>
    <w:rsid w:val="2DAC443E"/>
    <w:rsid w:val="2DAF25CD"/>
    <w:rsid w:val="2DB20299"/>
    <w:rsid w:val="2DB60346"/>
    <w:rsid w:val="2DB772B0"/>
    <w:rsid w:val="2DB83590"/>
    <w:rsid w:val="2DBD1043"/>
    <w:rsid w:val="2DBD3F63"/>
    <w:rsid w:val="2DC07869"/>
    <w:rsid w:val="2DC46BE5"/>
    <w:rsid w:val="2DC47C48"/>
    <w:rsid w:val="2DC57A5B"/>
    <w:rsid w:val="2DC74BF8"/>
    <w:rsid w:val="2DCB13FC"/>
    <w:rsid w:val="2DCC4C23"/>
    <w:rsid w:val="2DCF2672"/>
    <w:rsid w:val="2DD0427F"/>
    <w:rsid w:val="2DD37884"/>
    <w:rsid w:val="2DD40CC0"/>
    <w:rsid w:val="2DD514B8"/>
    <w:rsid w:val="2DD53021"/>
    <w:rsid w:val="2DD73032"/>
    <w:rsid w:val="2DDB6A7C"/>
    <w:rsid w:val="2DDC5012"/>
    <w:rsid w:val="2DE331BC"/>
    <w:rsid w:val="2DE91E0C"/>
    <w:rsid w:val="2DED4C0E"/>
    <w:rsid w:val="2DEE1B12"/>
    <w:rsid w:val="2DF115DA"/>
    <w:rsid w:val="2DF45510"/>
    <w:rsid w:val="2DF847A9"/>
    <w:rsid w:val="2DF8564F"/>
    <w:rsid w:val="2DF9149E"/>
    <w:rsid w:val="2DFC78D7"/>
    <w:rsid w:val="2DFD1A63"/>
    <w:rsid w:val="2DFF5A4A"/>
    <w:rsid w:val="2E005733"/>
    <w:rsid w:val="2E015E29"/>
    <w:rsid w:val="2E01722C"/>
    <w:rsid w:val="2E045D2E"/>
    <w:rsid w:val="2E071758"/>
    <w:rsid w:val="2E071D18"/>
    <w:rsid w:val="2E0A56D5"/>
    <w:rsid w:val="2E0B3B85"/>
    <w:rsid w:val="2E0C613B"/>
    <w:rsid w:val="2E0D27F7"/>
    <w:rsid w:val="2E0E661D"/>
    <w:rsid w:val="2E0F3BA7"/>
    <w:rsid w:val="2E0F54AB"/>
    <w:rsid w:val="2E110110"/>
    <w:rsid w:val="2E1101C4"/>
    <w:rsid w:val="2E122925"/>
    <w:rsid w:val="2E162FE5"/>
    <w:rsid w:val="2E17209F"/>
    <w:rsid w:val="2E182587"/>
    <w:rsid w:val="2E1B4A7C"/>
    <w:rsid w:val="2E1B688D"/>
    <w:rsid w:val="2E1C36DD"/>
    <w:rsid w:val="2E1D5851"/>
    <w:rsid w:val="2E1E7262"/>
    <w:rsid w:val="2E210668"/>
    <w:rsid w:val="2E284798"/>
    <w:rsid w:val="2E2866AE"/>
    <w:rsid w:val="2E2E53E0"/>
    <w:rsid w:val="2E2E6755"/>
    <w:rsid w:val="2E312DA1"/>
    <w:rsid w:val="2E336A5A"/>
    <w:rsid w:val="2E3619D2"/>
    <w:rsid w:val="2E367B18"/>
    <w:rsid w:val="2E3742EE"/>
    <w:rsid w:val="2E3A355A"/>
    <w:rsid w:val="2E3C13BB"/>
    <w:rsid w:val="2E3D6F26"/>
    <w:rsid w:val="2E452C86"/>
    <w:rsid w:val="2E477C97"/>
    <w:rsid w:val="2E4933AD"/>
    <w:rsid w:val="2E49732D"/>
    <w:rsid w:val="2E4A5B8C"/>
    <w:rsid w:val="2E4B766F"/>
    <w:rsid w:val="2E4F4ADA"/>
    <w:rsid w:val="2E507A8E"/>
    <w:rsid w:val="2E5129F6"/>
    <w:rsid w:val="2E51793F"/>
    <w:rsid w:val="2E553A85"/>
    <w:rsid w:val="2E5679CA"/>
    <w:rsid w:val="2E57769D"/>
    <w:rsid w:val="2E5902F0"/>
    <w:rsid w:val="2E591DCE"/>
    <w:rsid w:val="2E5C0653"/>
    <w:rsid w:val="2E5D4383"/>
    <w:rsid w:val="2E5E1325"/>
    <w:rsid w:val="2E5E661D"/>
    <w:rsid w:val="2E621856"/>
    <w:rsid w:val="2E622DED"/>
    <w:rsid w:val="2E651EB9"/>
    <w:rsid w:val="2E676093"/>
    <w:rsid w:val="2E6A57FC"/>
    <w:rsid w:val="2E6A7F99"/>
    <w:rsid w:val="2E6E06D9"/>
    <w:rsid w:val="2E746DA9"/>
    <w:rsid w:val="2E761A98"/>
    <w:rsid w:val="2E7745E1"/>
    <w:rsid w:val="2E78052F"/>
    <w:rsid w:val="2E7A0DE6"/>
    <w:rsid w:val="2E7A6C94"/>
    <w:rsid w:val="2E7D68DF"/>
    <w:rsid w:val="2E7D7AE4"/>
    <w:rsid w:val="2E7F0EE2"/>
    <w:rsid w:val="2E7F2946"/>
    <w:rsid w:val="2E831CCF"/>
    <w:rsid w:val="2E846BBA"/>
    <w:rsid w:val="2E855297"/>
    <w:rsid w:val="2E866CAE"/>
    <w:rsid w:val="2E867D2D"/>
    <w:rsid w:val="2E89372E"/>
    <w:rsid w:val="2E8C1BEF"/>
    <w:rsid w:val="2E8D2FDC"/>
    <w:rsid w:val="2E8F2440"/>
    <w:rsid w:val="2E92606C"/>
    <w:rsid w:val="2E927807"/>
    <w:rsid w:val="2E95470F"/>
    <w:rsid w:val="2E9607E3"/>
    <w:rsid w:val="2E997539"/>
    <w:rsid w:val="2E9A6784"/>
    <w:rsid w:val="2E9D3DD6"/>
    <w:rsid w:val="2E9F5B06"/>
    <w:rsid w:val="2EA20E7F"/>
    <w:rsid w:val="2EA47569"/>
    <w:rsid w:val="2EA91350"/>
    <w:rsid w:val="2EAF06F7"/>
    <w:rsid w:val="2EAF4487"/>
    <w:rsid w:val="2EB44510"/>
    <w:rsid w:val="2EB6389C"/>
    <w:rsid w:val="2EB72310"/>
    <w:rsid w:val="2EB82631"/>
    <w:rsid w:val="2EBA7765"/>
    <w:rsid w:val="2EBB2346"/>
    <w:rsid w:val="2EBB3AA9"/>
    <w:rsid w:val="2EBC482E"/>
    <w:rsid w:val="2EBD40D4"/>
    <w:rsid w:val="2EC077AF"/>
    <w:rsid w:val="2EC33468"/>
    <w:rsid w:val="2EC520C0"/>
    <w:rsid w:val="2EC552A6"/>
    <w:rsid w:val="2EC655D3"/>
    <w:rsid w:val="2EC81A02"/>
    <w:rsid w:val="2ECC412B"/>
    <w:rsid w:val="2ECC668C"/>
    <w:rsid w:val="2ECD367B"/>
    <w:rsid w:val="2ECD4DE4"/>
    <w:rsid w:val="2ECF2C7E"/>
    <w:rsid w:val="2ECF453F"/>
    <w:rsid w:val="2ED217AE"/>
    <w:rsid w:val="2ED51314"/>
    <w:rsid w:val="2ED87438"/>
    <w:rsid w:val="2ED966D1"/>
    <w:rsid w:val="2EDF5C5B"/>
    <w:rsid w:val="2EE52F8B"/>
    <w:rsid w:val="2EE80BA6"/>
    <w:rsid w:val="2EEA2594"/>
    <w:rsid w:val="2EED163B"/>
    <w:rsid w:val="2EEE1D1A"/>
    <w:rsid w:val="2EEF702C"/>
    <w:rsid w:val="2EF31892"/>
    <w:rsid w:val="2EF5198C"/>
    <w:rsid w:val="2EF764E6"/>
    <w:rsid w:val="2EFE64B1"/>
    <w:rsid w:val="2F030EDC"/>
    <w:rsid w:val="2F071A12"/>
    <w:rsid w:val="2F0D7677"/>
    <w:rsid w:val="2F0F200B"/>
    <w:rsid w:val="2F123091"/>
    <w:rsid w:val="2F12438D"/>
    <w:rsid w:val="2F124839"/>
    <w:rsid w:val="2F173125"/>
    <w:rsid w:val="2F195D5C"/>
    <w:rsid w:val="2F1B3072"/>
    <w:rsid w:val="2F1D5824"/>
    <w:rsid w:val="2F1F4110"/>
    <w:rsid w:val="2F2765CC"/>
    <w:rsid w:val="2F281077"/>
    <w:rsid w:val="2F283B36"/>
    <w:rsid w:val="2F2B5B6E"/>
    <w:rsid w:val="2F2F4398"/>
    <w:rsid w:val="2F314F16"/>
    <w:rsid w:val="2F334F71"/>
    <w:rsid w:val="2F366EE9"/>
    <w:rsid w:val="2F372CF4"/>
    <w:rsid w:val="2F381CFF"/>
    <w:rsid w:val="2F3A7600"/>
    <w:rsid w:val="2F3A7CC9"/>
    <w:rsid w:val="2F3D2753"/>
    <w:rsid w:val="2F3E6E74"/>
    <w:rsid w:val="2F431345"/>
    <w:rsid w:val="2F49069A"/>
    <w:rsid w:val="2F496921"/>
    <w:rsid w:val="2F4E7012"/>
    <w:rsid w:val="2F5109C3"/>
    <w:rsid w:val="2F517346"/>
    <w:rsid w:val="2F586E31"/>
    <w:rsid w:val="2F613B63"/>
    <w:rsid w:val="2F63095C"/>
    <w:rsid w:val="2F665B0C"/>
    <w:rsid w:val="2F68480B"/>
    <w:rsid w:val="2F6913CC"/>
    <w:rsid w:val="2F6B544F"/>
    <w:rsid w:val="2F6F0398"/>
    <w:rsid w:val="2F714567"/>
    <w:rsid w:val="2F716089"/>
    <w:rsid w:val="2F745670"/>
    <w:rsid w:val="2F787E87"/>
    <w:rsid w:val="2F7B61F2"/>
    <w:rsid w:val="2F7D6A61"/>
    <w:rsid w:val="2F8160D5"/>
    <w:rsid w:val="2F851F0F"/>
    <w:rsid w:val="2F890661"/>
    <w:rsid w:val="2F8969E1"/>
    <w:rsid w:val="2F8C786C"/>
    <w:rsid w:val="2F8F60FD"/>
    <w:rsid w:val="2F921E79"/>
    <w:rsid w:val="2F943C10"/>
    <w:rsid w:val="2F96327B"/>
    <w:rsid w:val="2F9642E4"/>
    <w:rsid w:val="2F9851DA"/>
    <w:rsid w:val="2F986A39"/>
    <w:rsid w:val="2F99717E"/>
    <w:rsid w:val="2F9A079A"/>
    <w:rsid w:val="2F9C0EF6"/>
    <w:rsid w:val="2F9E7409"/>
    <w:rsid w:val="2FA33A42"/>
    <w:rsid w:val="2FA738A8"/>
    <w:rsid w:val="2FAB28B7"/>
    <w:rsid w:val="2FAD55CC"/>
    <w:rsid w:val="2FBB6692"/>
    <w:rsid w:val="2FBB7333"/>
    <w:rsid w:val="2FBD3FAC"/>
    <w:rsid w:val="2FC15426"/>
    <w:rsid w:val="2FC206C1"/>
    <w:rsid w:val="2FC2217A"/>
    <w:rsid w:val="2FC84EC6"/>
    <w:rsid w:val="2FCA7FF9"/>
    <w:rsid w:val="2FCB55C7"/>
    <w:rsid w:val="2FD02DC7"/>
    <w:rsid w:val="2FD14A50"/>
    <w:rsid w:val="2FD30528"/>
    <w:rsid w:val="2FD50D0D"/>
    <w:rsid w:val="2FD568BF"/>
    <w:rsid w:val="2FD75BA2"/>
    <w:rsid w:val="2FD77C55"/>
    <w:rsid w:val="2FD9237B"/>
    <w:rsid w:val="2FD9399B"/>
    <w:rsid w:val="2FDA4DB1"/>
    <w:rsid w:val="2FDE5642"/>
    <w:rsid w:val="2FDF2A2F"/>
    <w:rsid w:val="2FE1102C"/>
    <w:rsid w:val="2FE17A2C"/>
    <w:rsid w:val="2FE46DAD"/>
    <w:rsid w:val="2FE65DD0"/>
    <w:rsid w:val="2FE66C75"/>
    <w:rsid w:val="2FE70846"/>
    <w:rsid w:val="2FEE36D0"/>
    <w:rsid w:val="2FF039E7"/>
    <w:rsid w:val="2FF05DD4"/>
    <w:rsid w:val="2FF123BA"/>
    <w:rsid w:val="2FF56534"/>
    <w:rsid w:val="2FFC3BA4"/>
    <w:rsid w:val="2FFC49FC"/>
    <w:rsid w:val="2FFD4BDA"/>
    <w:rsid w:val="3002417B"/>
    <w:rsid w:val="30033BDA"/>
    <w:rsid w:val="300616DB"/>
    <w:rsid w:val="3006392B"/>
    <w:rsid w:val="300655B7"/>
    <w:rsid w:val="30087E80"/>
    <w:rsid w:val="300A212D"/>
    <w:rsid w:val="300A2B90"/>
    <w:rsid w:val="300A35B0"/>
    <w:rsid w:val="300B2B35"/>
    <w:rsid w:val="300C0D20"/>
    <w:rsid w:val="300C1F9D"/>
    <w:rsid w:val="300E3768"/>
    <w:rsid w:val="300E6284"/>
    <w:rsid w:val="3012636A"/>
    <w:rsid w:val="30162AA8"/>
    <w:rsid w:val="3018382A"/>
    <w:rsid w:val="301B7F56"/>
    <w:rsid w:val="301E0880"/>
    <w:rsid w:val="301F6F13"/>
    <w:rsid w:val="30215199"/>
    <w:rsid w:val="30222D59"/>
    <w:rsid w:val="302257D8"/>
    <w:rsid w:val="3023185F"/>
    <w:rsid w:val="3024561F"/>
    <w:rsid w:val="30270A7F"/>
    <w:rsid w:val="30292911"/>
    <w:rsid w:val="302953FA"/>
    <w:rsid w:val="30297789"/>
    <w:rsid w:val="302A349C"/>
    <w:rsid w:val="302B3013"/>
    <w:rsid w:val="302F0FCA"/>
    <w:rsid w:val="302F7E51"/>
    <w:rsid w:val="30306D47"/>
    <w:rsid w:val="3030710C"/>
    <w:rsid w:val="30333E69"/>
    <w:rsid w:val="30372780"/>
    <w:rsid w:val="30385436"/>
    <w:rsid w:val="303A5BAD"/>
    <w:rsid w:val="3041780C"/>
    <w:rsid w:val="30436919"/>
    <w:rsid w:val="30443E7C"/>
    <w:rsid w:val="30447D0A"/>
    <w:rsid w:val="30465464"/>
    <w:rsid w:val="30527F43"/>
    <w:rsid w:val="30570D0E"/>
    <w:rsid w:val="30576F94"/>
    <w:rsid w:val="305771A5"/>
    <w:rsid w:val="305916D3"/>
    <w:rsid w:val="305A02CF"/>
    <w:rsid w:val="305B20D9"/>
    <w:rsid w:val="305B6F6A"/>
    <w:rsid w:val="305C132C"/>
    <w:rsid w:val="305E5BCB"/>
    <w:rsid w:val="305E6D22"/>
    <w:rsid w:val="305F08B1"/>
    <w:rsid w:val="30603E66"/>
    <w:rsid w:val="30611B13"/>
    <w:rsid w:val="30626FC0"/>
    <w:rsid w:val="30657FEF"/>
    <w:rsid w:val="30681713"/>
    <w:rsid w:val="306D46B7"/>
    <w:rsid w:val="306E50AF"/>
    <w:rsid w:val="30715BF5"/>
    <w:rsid w:val="30745223"/>
    <w:rsid w:val="30746115"/>
    <w:rsid w:val="3074798E"/>
    <w:rsid w:val="3075169C"/>
    <w:rsid w:val="30761DC2"/>
    <w:rsid w:val="307678F8"/>
    <w:rsid w:val="307A3A83"/>
    <w:rsid w:val="307C6630"/>
    <w:rsid w:val="307D6351"/>
    <w:rsid w:val="307F3882"/>
    <w:rsid w:val="307F4D58"/>
    <w:rsid w:val="30805A3D"/>
    <w:rsid w:val="30847283"/>
    <w:rsid w:val="3085193E"/>
    <w:rsid w:val="30871307"/>
    <w:rsid w:val="30891FE5"/>
    <w:rsid w:val="308A4201"/>
    <w:rsid w:val="308D5D05"/>
    <w:rsid w:val="308F713F"/>
    <w:rsid w:val="30904158"/>
    <w:rsid w:val="309A35EB"/>
    <w:rsid w:val="309A5B22"/>
    <w:rsid w:val="309B37EC"/>
    <w:rsid w:val="309C6BD1"/>
    <w:rsid w:val="309E31C7"/>
    <w:rsid w:val="309F0153"/>
    <w:rsid w:val="309F3883"/>
    <w:rsid w:val="309F69FA"/>
    <w:rsid w:val="30A04C0F"/>
    <w:rsid w:val="30A122E0"/>
    <w:rsid w:val="30A34FE2"/>
    <w:rsid w:val="30A4310C"/>
    <w:rsid w:val="30A50E34"/>
    <w:rsid w:val="30A5230C"/>
    <w:rsid w:val="30A630C4"/>
    <w:rsid w:val="30A63791"/>
    <w:rsid w:val="30A6626A"/>
    <w:rsid w:val="30B1452E"/>
    <w:rsid w:val="30B32895"/>
    <w:rsid w:val="30B7095B"/>
    <w:rsid w:val="30B76E8B"/>
    <w:rsid w:val="30BA0DDA"/>
    <w:rsid w:val="30BE2ED4"/>
    <w:rsid w:val="30BE4F5F"/>
    <w:rsid w:val="30C8598D"/>
    <w:rsid w:val="30CB2E86"/>
    <w:rsid w:val="30CC5C6C"/>
    <w:rsid w:val="30CD24F8"/>
    <w:rsid w:val="30CE5FD3"/>
    <w:rsid w:val="30D90FBA"/>
    <w:rsid w:val="30DA321B"/>
    <w:rsid w:val="30DA704B"/>
    <w:rsid w:val="30DC0B9E"/>
    <w:rsid w:val="30E037C3"/>
    <w:rsid w:val="30E10CC8"/>
    <w:rsid w:val="30E17529"/>
    <w:rsid w:val="30E45F56"/>
    <w:rsid w:val="30E74EFE"/>
    <w:rsid w:val="30E86AEB"/>
    <w:rsid w:val="30F05EFD"/>
    <w:rsid w:val="30F10622"/>
    <w:rsid w:val="30F13469"/>
    <w:rsid w:val="30F25090"/>
    <w:rsid w:val="30F557E2"/>
    <w:rsid w:val="30F57819"/>
    <w:rsid w:val="30F70433"/>
    <w:rsid w:val="30F92AD7"/>
    <w:rsid w:val="30FC68CF"/>
    <w:rsid w:val="31000DF0"/>
    <w:rsid w:val="3102494D"/>
    <w:rsid w:val="3103465C"/>
    <w:rsid w:val="3107078F"/>
    <w:rsid w:val="310A02BA"/>
    <w:rsid w:val="310B2DB2"/>
    <w:rsid w:val="310E42A6"/>
    <w:rsid w:val="31110018"/>
    <w:rsid w:val="31132BF5"/>
    <w:rsid w:val="3113618E"/>
    <w:rsid w:val="311C6D92"/>
    <w:rsid w:val="312103AF"/>
    <w:rsid w:val="31216A9B"/>
    <w:rsid w:val="31224C38"/>
    <w:rsid w:val="31236DBB"/>
    <w:rsid w:val="31292511"/>
    <w:rsid w:val="312A4F49"/>
    <w:rsid w:val="312B6849"/>
    <w:rsid w:val="312D4FBF"/>
    <w:rsid w:val="312E4F99"/>
    <w:rsid w:val="31334037"/>
    <w:rsid w:val="3133661D"/>
    <w:rsid w:val="31364B0A"/>
    <w:rsid w:val="31367645"/>
    <w:rsid w:val="31396297"/>
    <w:rsid w:val="313C1BD1"/>
    <w:rsid w:val="31400837"/>
    <w:rsid w:val="31456560"/>
    <w:rsid w:val="31457C2F"/>
    <w:rsid w:val="31457D69"/>
    <w:rsid w:val="3147240D"/>
    <w:rsid w:val="314844B7"/>
    <w:rsid w:val="314C4C30"/>
    <w:rsid w:val="314E43C6"/>
    <w:rsid w:val="314E5F5F"/>
    <w:rsid w:val="315209EC"/>
    <w:rsid w:val="315314C7"/>
    <w:rsid w:val="31557F5F"/>
    <w:rsid w:val="315612BB"/>
    <w:rsid w:val="315C69BE"/>
    <w:rsid w:val="315F5BA8"/>
    <w:rsid w:val="31621C1A"/>
    <w:rsid w:val="31625482"/>
    <w:rsid w:val="31655988"/>
    <w:rsid w:val="316952FC"/>
    <w:rsid w:val="31697D92"/>
    <w:rsid w:val="316A3C99"/>
    <w:rsid w:val="316A629C"/>
    <w:rsid w:val="316A6B4B"/>
    <w:rsid w:val="316C61C3"/>
    <w:rsid w:val="317157FB"/>
    <w:rsid w:val="317252B5"/>
    <w:rsid w:val="31726929"/>
    <w:rsid w:val="317474A9"/>
    <w:rsid w:val="317D1581"/>
    <w:rsid w:val="317E1044"/>
    <w:rsid w:val="3181098C"/>
    <w:rsid w:val="31846917"/>
    <w:rsid w:val="318505DA"/>
    <w:rsid w:val="3188037E"/>
    <w:rsid w:val="318A2E3E"/>
    <w:rsid w:val="318E231E"/>
    <w:rsid w:val="3196372E"/>
    <w:rsid w:val="31980899"/>
    <w:rsid w:val="3199166D"/>
    <w:rsid w:val="3199200B"/>
    <w:rsid w:val="319B22F8"/>
    <w:rsid w:val="319C7CF9"/>
    <w:rsid w:val="319D720A"/>
    <w:rsid w:val="319E0A41"/>
    <w:rsid w:val="31A14D33"/>
    <w:rsid w:val="31A43A5F"/>
    <w:rsid w:val="31A4693F"/>
    <w:rsid w:val="31A90393"/>
    <w:rsid w:val="31AC534A"/>
    <w:rsid w:val="31B35360"/>
    <w:rsid w:val="31B526EE"/>
    <w:rsid w:val="31B62D95"/>
    <w:rsid w:val="31BA2D82"/>
    <w:rsid w:val="31BB7E0D"/>
    <w:rsid w:val="31BD26FE"/>
    <w:rsid w:val="31C053F5"/>
    <w:rsid w:val="31C16DEC"/>
    <w:rsid w:val="31C16E90"/>
    <w:rsid w:val="31C50717"/>
    <w:rsid w:val="31C57F0B"/>
    <w:rsid w:val="31C95634"/>
    <w:rsid w:val="31C95CC5"/>
    <w:rsid w:val="31CB0E48"/>
    <w:rsid w:val="31CC5D49"/>
    <w:rsid w:val="31D17EBB"/>
    <w:rsid w:val="31D35189"/>
    <w:rsid w:val="31D5696E"/>
    <w:rsid w:val="31D74AA5"/>
    <w:rsid w:val="31DD5000"/>
    <w:rsid w:val="31E13358"/>
    <w:rsid w:val="31E22B6E"/>
    <w:rsid w:val="31E246BF"/>
    <w:rsid w:val="31E70FEE"/>
    <w:rsid w:val="31EE7092"/>
    <w:rsid w:val="31F01BE9"/>
    <w:rsid w:val="31F13DCF"/>
    <w:rsid w:val="31F34583"/>
    <w:rsid w:val="31F36D36"/>
    <w:rsid w:val="31F71143"/>
    <w:rsid w:val="31F938FD"/>
    <w:rsid w:val="31FB0525"/>
    <w:rsid w:val="31FE3C60"/>
    <w:rsid w:val="32033D97"/>
    <w:rsid w:val="32051233"/>
    <w:rsid w:val="32060450"/>
    <w:rsid w:val="32060A51"/>
    <w:rsid w:val="32080481"/>
    <w:rsid w:val="320C0DE4"/>
    <w:rsid w:val="320C6258"/>
    <w:rsid w:val="32121DB1"/>
    <w:rsid w:val="32126FAF"/>
    <w:rsid w:val="32176E85"/>
    <w:rsid w:val="32197748"/>
    <w:rsid w:val="321D46EE"/>
    <w:rsid w:val="321E6C47"/>
    <w:rsid w:val="322266AB"/>
    <w:rsid w:val="32256694"/>
    <w:rsid w:val="322710BB"/>
    <w:rsid w:val="3229452B"/>
    <w:rsid w:val="32294C1D"/>
    <w:rsid w:val="322A475A"/>
    <w:rsid w:val="322B09B1"/>
    <w:rsid w:val="322E6753"/>
    <w:rsid w:val="323007D0"/>
    <w:rsid w:val="3232406E"/>
    <w:rsid w:val="323878A3"/>
    <w:rsid w:val="32390250"/>
    <w:rsid w:val="323A315B"/>
    <w:rsid w:val="323A3A14"/>
    <w:rsid w:val="323B52EC"/>
    <w:rsid w:val="323D2DAA"/>
    <w:rsid w:val="323E1DF1"/>
    <w:rsid w:val="323F70AA"/>
    <w:rsid w:val="324020E5"/>
    <w:rsid w:val="32471938"/>
    <w:rsid w:val="32484477"/>
    <w:rsid w:val="324B6051"/>
    <w:rsid w:val="324C7312"/>
    <w:rsid w:val="324E24D3"/>
    <w:rsid w:val="324F07C2"/>
    <w:rsid w:val="32507507"/>
    <w:rsid w:val="32513046"/>
    <w:rsid w:val="325361F4"/>
    <w:rsid w:val="32545F69"/>
    <w:rsid w:val="32555DB5"/>
    <w:rsid w:val="325C3255"/>
    <w:rsid w:val="32602C56"/>
    <w:rsid w:val="32650ADB"/>
    <w:rsid w:val="32650CC2"/>
    <w:rsid w:val="326A51C7"/>
    <w:rsid w:val="32712151"/>
    <w:rsid w:val="327173DA"/>
    <w:rsid w:val="32774974"/>
    <w:rsid w:val="327A418D"/>
    <w:rsid w:val="327C3166"/>
    <w:rsid w:val="327F6329"/>
    <w:rsid w:val="328058E0"/>
    <w:rsid w:val="32811890"/>
    <w:rsid w:val="32866D4C"/>
    <w:rsid w:val="328A3232"/>
    <w:rsid w:val="328A7B0D"/>
    <w:rsid w:val="328C2B9D"/>
    <w:rsid w:val="328E26D0"/>
    <w:rsid w:val="32925FA6"/>
    <w:rsid w:val="329304E4"/>
    <w:rsid w:val="32933847"/>
    <w:rsid w:val="32996AB0"/>
    <w:rsid w:val="329A2B04"/>
    <w:rsid w:val="329B4F09"/>
    <w:rsid w:val="329E3EA1"/>
    <w:rsid w:val="32A22585"/>
    <w:rsid w:val="32A63E2D"/>
    <w:rsid w:val="32A723BF"/>
    <w:rsid w:val="32AC2858"/>
    <w:rsid w:val="32AE4E4F"/>
    <w:rsid w:val="32AF1C74"/>
    <w:rsid w:val="32B00AF9"/>
    <w:rsid w:val="32B308BC"/>
    <w:rsid w:val="32B4427F"/>
    <w:rsid w:val="32B54449"/>
    <w:rsid w:val="32B77812"/>
    <w:rsid w:val="32B9223D"/>
    <w:rsid w:val="32B94CA6"/>
    <w:rsid w:val="32BA04E6"/>
    <w:rsid w:val="32BD57DE"/>
    <w:rsid w:val="32BF0984"/>
    <w:rsid w:val="32BF45FE"/>
    <w:rsid w:val="32C535AA"/>
    <w:rsid w:val="32C76859"/>
    <w:rsid w:val="32CB03BD"/>
    <w:rsid w:val="32D136F7"/>
    <w:rsid w:val="32D23074"/>
    <w:rsid w:val="32DB57DD"/>
    <w:rsid w:val="32DB7CB3"/>
    <w:rsid w:val="32DE1267"/>
    <w:rsid w:val="32E15280"/>
    <w:rsid w:val="32E70426"/>
    <w:rsid w:val="32E8254E"/>
    <w:rsid w:val="32E9237C"/>
    <w:rsid w:val="32EA7B04"/>
    <w:rsid w:val="32EB6C5C"/>
    <w:rsid w:val="32EE1759"/>
    <w:rsid w:val="32EE45D0"/>
    <w:rsid w:val="32F30C73"/>
    <w:rsid w:val="32F33CA2"/>
    <w:rsid w:val="32F340D2"/>
    <w:rsid w:val="32F3533C"/>
    <w:rsid w:val="32F461F6"/>
    <w:rsid w:val="32F50DBB"/>
    <w:rsid w:val="32F65D72"/>
    <w:rsid w:val="32F757B3"/>
    <w:rsid w:val="32F903EE"/>
    <w:rsid w:val="32F91C1C"/>
    <w:rsid w:val="32FA605A"/>
    <w:rsid w:val="32FB77FF"/>
    <w:rsid w:val="32FE06E7"/>
    <w:rsid w:val="33056F10"/>
    <w:rsid w:val="330576AC"/>
    <w:rsid w:val="33061274"/>
    <w:rsid w:val="330621BE"/>
    <w:rsid w:val="3309598E"/>
    <w:rsid w:val="330F16CF"/>
    <w:rsid w:val="330F3ADB"/>
    <w:rsid w:val="330F6E3C"/>
    <w:rsid w:val="33110063"/>
    <w:rsid w:val="33127E9C"/>
    <w:rsid w:val="3313777D"/>
    <w:rsid w:val="33162F8C"/>
    <w:rsid w:val="33185EE4"/>
    <w:rsid w:val="33187832"/>
    <w:rsid w:val="331F7BCA"/>
    <w:rsid w:val="332351E1"/>
    <w:rsid w:val="332730C1"/>
    <w:rsid w:val="3327477F"/>
    <w:rsid w:val="332D2517"/>
    <w:rsid w:val="332F6F63"/>
    <w:rsid w:val="33307F85"/>
    <w:rsid w:val="333343AD"/>
    <w:rsid w:val="3334010E"/>
    <w:rsid w:val="33397354"/>
    <w:rsid w:val="333973A8"/>
    <w:rsid w:val="333B7868"/>
    <w:rsid w:val="333C1D00"/>
    <w:rsid w:val="333D2058"/>
    <w:rsid w:val="333D5F13"/>
    <w:rsid w:val="333D66F8"/>
    <w:rsid w:val="333E48E2"/>
    <w:rsid w:val="333F10DD"/>
    <w:rsid w:val="33432A34"/>
    <w:rsid w:val="33435D53"/>
    <w:rsid w:val="33456B1C"/>
    <w:rsid w:val="33477AAA"/>
    <w:rsid w:val="3349459D"/>
    <w:rsid w:val="334B4831"/>
    <w:rsid w:val="33514C69"/>
    <w:rsid w:val="33522D12"/>
    <w:rsid w:val="33532A95"/>
    <w:rsid w:val="33535F57"/>
    <w:rsid w:val="33561F47"/>
    <w:rsid w:val="33564DD1"/>
    <w:rsid w:val="33566C16"/>
    <w:rsid w:val="335753F9"/>
    <w:rsid w:val="33597F62"/>
    <w:rsid w:val="335B5139"/>
    <w:rsid w:val="335C412C"/>
    <w:rsid w:val="33605546"/>
    <w:rsid w:val="336177CE"/>
    <w:rsid w:val="3364467E"/>
    <w:rsid w:val="3365758F"/>
    <w:rsid w:val="33657E1D"/>
    <w:rsid w:val="336853DC"/>
    <w:rsid w:val="33697A15"/>
    <w:rsid w:val="336D0141"/>
    <w:rsid w:val="336F1F88"/>
    <w:rsid w:val="337128F8"/>
    <w:rsid w:val="33721D75"/>
    <w:rsid w:val="337353A7"/>
    <w:rsid w:val="337B046C"/>
    <w:rsid w:val="337E6D44"/>
    <w:rsid w:val="338532C8"/>
    <w:rsid w:val="33854D00"/>
    <w:rsid w:val="33877C10"/>
    <w:rsid w:val="33884488"/>
    <w:rsid w:val="338875B9"/>
    <w:rsid w:val="33891E91"/>
    <w:rsid w:val="338B4463"/>
    <w:rsid w:val="33910673"/>
    <w:rsid w:val="3391615E"/>
    <w:rsid w:val="33973A50"/>
    <w:rsid w:val="339A7F92"/>
    <w:rsid w:val="339C1A2B"/>
    <w:rsid w:val="339D381A"/>
    <w:rsid w:val="33A273FA"/>
    <w:rsid w:val="33A33ECB"/>
    <w:rsid w:val="33A35A51"/>
    <w:rsid w:val="33A950AA"/>
    <w:rsid w:val="33AA3CED"/>
    <w:rsid w:val="33AC0409"/>
    <w:rsid w:val="33B271EF"/>
    <w:rsid w:val="33B437BE"/>
    <w:rsid w:val="33B52808"/>
    <w:rsid w:val="33B861D2"/>
    <w:rsid w:val="33BB1D8B"/>
    <w:rsid w:val="33BB6910"/>
    <w:rsid w:val="33C424D3"/>
    <w:rsid w:val="33C96389"/>
    <w:rsid w:val="33CB1222"/>
    <w:rsid w:val="33CD0AF0"/>
    <w:rsid w:val="33D13A58"/>
    <w:rsid w:val="33D570FD"/>
    <w:rsid w:val="33D605AA"/>
    <w:rsid w:val="33D65EA1"/>
    <w:rsid w:val="33D832B3"/>
    <w:rsid w:val="33D86C7F"/>
    <w:rsid w:val="33D87B4D"/>
    <w:rsid w:val="33DA18B1"/>
    <w:rsid w:val="33DA3ABB"/>
    <w:rsid w:val="33E20BAF"/>
    <w:rsid w:val="33E44634"/>
    <w:rsid w:val="33E6047B"/>
    <w:rsid w:val="33EA5769"/>
    <w:rsid w:val="33ED2316"/>
    <w:rsid w:val="33EE2295"/>
    <w:rsid w:val="33EF383A"/>
    <w:rsid w:val="33F041F7"/>
    <w:rsid w:val="33F07B03"/>
    <w:rsid w:val="33F47C8A"/>
    <w:rsid w:val="33FA440F"/>
    <w:rsid w:val="33FD1130"/>
    <w:rsid w:val="3400360B"/>
    <w:rsid w:val="340258F0"/>
    <w:rsid w:val="34073EDB"/>
    <w:rsid w:val="340A2350"/>
    <w:rsid w:val="340D7D99"/>
    <w:rsid w:val="340E4B2F"/>
    <w:rsid w:val="34106192"/>
    <w:rsid w:val="341325A3"/>
    <w:rsid w:val="34135949"/>
    <w:rsid w:val="341459F4"/>
    <w:rsid w:val="341964DD"/>
    <w:rsid w:val="341C07AC"/>
    <w:rsid w:val="341C24D5"/>
    <w:rsid w:val="341F3141"/>
    <w:rsid w:val="341F58BC"/>
    <w:rsid w:val="341F6ED2"/>
    <w:rsid w:val="342438C6"/>
    <w:rsid w:val="34252261"/>
    <w:rsid w:val="342B7F5B"/>
    <w:rsid w:val="342D7CC0"/>
    <w:rsid w:val="342F17C1"/>
    <w:rsid w:val="34322BFC"/>
    <w:rsid w:val="34345B7B"/>
    <w:rsid w:val="343521A4"/>
    <w:rsid w:val="34395347"/>
    <w:rsid w:val="343A566F"/>
    <w:rsid w:val="343A7A64"/>
    <w:rsid w:val="343B0738"/>
    <w:rsid w:val="343E1AE2"/>
    <w:rsid w:val="34401E04"/>
    <w:rsid w:val="344273D3"/>
    <w:rsid w:val="34456309"/>
    <w:rsid w:val="34476204"/>
    <w:rsid w:val="344E5FF7"/>
    <w:rsid w:val="344E63B2"/>
    <w:rsid w:val="344E6611"/>
    <w:rsid w:val="34502FF9"/>
    <w:rsid w:val="345071F2"/>
    <w:rsid w:val="3451469B"/>
    <w:rsid w:val="34540F89"/>
    <w:rsid w:val="345B4C9D"/>
    <w:rsid w:val="345D7246"/>
    <w:rsid w:val="345E01F9"/>
    <w:rsid w:val="345E59B6"/>
    <w:rsid w:val="34600B91"/>
    <w:rsid w:val="34616538"/>
    <w:rsid w:val="34673A5E"/>
    <w:rsid w:val="346E32F6"/>
    <w:rsid w:val="346F54EA"/>
    <w:rsid w:val="34757B37"/>
    <w:rsid w:val="347A3A0C"/>
    <w:rsid w:val="347B394F"/>
    <w:rsid w:val="34805341"/>
    <w:rsid w:val="34826C4D"/>
    <w:rsid w:val="3486418D"/>
    <w:rsid w:val="348B5D3A"/>
    <w:rsid w:val="348E0C81"/>
    <w:rsid w:val="34921BFB"/>
    <w:rsid w:val="349220A0"/>
    <w:rsid w:val="3495152D"/>
    <w:rsid w:val="349537EC"/>
    <w:rsid w:val="34965DA5"/>
    <w:rsid w:val="349804F5"/>
    <w:rsid w:val="349917F0"/>
    <w:rsid w:val="349976DF"/>
    <w:rsid w:val="349A69B0"/>
    <w:rsid w:val="349D0742"/>
    <w:rsid w:val="34A04320"/>
    <w:rsid w:val="34A2526B"/>
    <w:rsid w:val="34A37033"/>
    <w:rsid w:val="34A62422"/>
    <w:rsid w:val="34AB3F9A"/>
    <w:rsid w:val="34AB4535"/>
    <w:rsid w:val="34AF334C"/>
    <w:rsid w:val="34B12617"/>
    <w:rsid w:val="34B32C51"/>
    <w:rsid w:val="34B75A86"/>
    <w:rsid w:val="34B853BF"/>
    <w:rsid w:val="34B86572"/>
    <w:rsid w:val="34BA4AE6"/>
    <w:rsid w:val="34BB726A"/>
    <w:rsid w:val="34C10CA1"/>
    <w:rsid w:val="34C2508F"/>
    <w:rsid w:val="34C32374"/>
    <w:rsid w:val="34C619DF"/>
    <w:rsid w:val="34C74A05"/>
    <w:rsid w:val="34C804D5"/>
    <w:rsid w:val="34CB0F93"/>
    <w:rsid w:val="34CB48BC"/>
    <w:rsid w:val="34CD44EA"/>
    <w:rsid w:val="34CE2BFE"/>
    <w:rsid w:val="34CF1FA5"/>
    <w:rsid w:val="34D5339D"/>
    <w:rsid w:val="34D81407"/>
    <w:rsid w:val="34D8721C"/>
    <w:rsid w:val="34D968E3"/>
    <w:rsid w:val="34DB4971"/>
    <w:rsid w:val="34DC06EA"/>
    <w:rsid w:val="34DD448D"/>
    <w:rsid w:val="34DE7533"/>
    <w:rsid w:val="34DF2B15"/>
    <w:rsid w:val="34E044C5"/>
    <w:rsid w:val="34E84EEC"/>
    <w:rsid w:val="34EE2B7A"/>
    <w:rsid w:val="34F07A45"/>
    <w:rsid w:val="34F20D38"/>
    <w:rsid w:val="34F233E8"/>
    <w:rsid w:val="34F30FA5"/>
    <w:rsid w:val="34F3320D"/>
    <w:rsid w:val="34F50A77"/>
    <w:rsid w:val="34F57FB7"/>
    <w:rsid w:val="34F611A5"/>
    <w:rsid w:val="34F6401F"/>
    <w:rsid w:val="34F828FF"/>
    <w:rsid w:val="34F974E4"/>
    <w:rsid w:val="34FB2CC6"/>
    <w:rsid w:val="34FF067B"/>
    <w:rsid w:val="3501418D"/>
    <w:rsid w:val="35015B98"/>
    <w:rsid w:val="350166B3"/>
    <w:rsid w:val="350464C8"/>
    <w:rsid w:val="35051028"/>
    <w:rsid w:val="350640AB"/>
    <w:rsid w:val="350C32AF"/>
    <w:rsid w:val="35100939"/>
    <w:rsid w:val="3512724F"/>
    <w:rsid w:val="3514156D"/>
    <w:rsid w:val="35165A1B"/>
    <w:rsid w:val="35172F5C"/>
    <w:rsid w:val="351961FB"/>
    <w:rsid w:val="351B1353"/>
    <w:rsid w:val="351D649F"/>
    <w:rsid w:val="351E2966"/>
    <w:rsid w:val="35201EA5"/>
    <w:rsid w:val="352144B3"/>
    <w:rsid w:val="35217D2D"/>
    <w:rsid w:val="35237EA4"/>
    <w:rsid w:val="352473A3"/>
    <w:rsid w:val="352B47F7"/>
    <w:rsid w:val="352C4C5F"/>
    <w:rsid w:val="352D6337"/>
    <w:rsid w:val="352E19E0"/>
    <w:rsid w:val="352F6ACA"/>
    <w:rsid w:val="35307DAD"/>
    <w:rsid w:val="35340D28"/>
    <w:rsid w:val="35362D4D"/>
    <w:rsid w:val="35371BB4"/>
    <w:rsid w:val="353A1E43"/>
    <w:rsid w:val="353A578F"/>
    <w:rsid w:val="353D074D"/>
    <w:rsid w:val="353D28AA"/>
    <w:rsid w:val="353D7C35"/>
    <w:rsid w:val="353E3364"/>
    <w:rsid w:val="353F0D60"/>
    <w:rsid w:val="353F3559"/>
    <w:rsid w:val="354129A3"/>
    <w:rsid w:val="35413B11"/>
    <w:rsid w:val="35447841"/>
    <w:rsid w:val="3545306F"/>
    <w:rsid w:val="35477567"/>
    <w:rsid w:val="3548152D"/>
    <w:rsid w:val="35484546"/>
    <w:rsid w:val="35493AB4"/>
    <w:rsid w:val="354C32AB"/>
    <w:rsid w:val="354D71E1"/>
    <w:rsid w:val="354E79EF"/>
    <w:rsid w:val="354E7FF2"/>
    <w:rsid w:val="354F6F9C"/>
    <w:rsid w:val="35501D28"/>
    <w:rsid w:val="355A2FB3"/>
    <w:rsid w:val="355B7E1B"/>
    <w:rsid w:val="355D362E"/>
    <w:rsid w:val="35601AC9"/>
    <w:rsid w:val="35604B8D"/>
    <w:rsid w:val="35614CB5"/>
    <w:rsid w:val="356536E5"/>
    <w:rsid w:val="35691DBA"/>
    <w:rsid w:val="356C6A26"/>
    <w:rsid w:val="356D7E9F"/>
    <w:rsid w:val="3570558E"/>
    <w:rsid w:val="35706E23"/>
    <w:rsid w:val="3572682D"/>
    <w:rsid w:val="357366CE"/>
    <w:rsid w:val="357A5301"/>
    <w:rsid w:val="357B5B67"/>
    <w:rsid w:val="357D1D45"/>
    <w:rsid w:val="357E294E"/>
    <w:rsid w:val="357F1A57"/>
    <w:rsid w:val="358014E2"/>
    <w:rsid w:val="358C54A2"/>
    <w:rsid w:val="35924B37"/>
    <w:rsid w:val="35945010"/>
    <w:rsid w:val="35955462"/>
    <w:rsid w:val="35967054"/>
    <w:rsid w:val="3596753F"/>
    <w:rsid w:val="359A2A4B"/>
    <w:rsid w:val="359C4DD6"/>
    <w:rsid w:val="359C7338"/>
    <w:rsid w:val="359E4645"/>
    <w:rsid w:val="35A03E55"/>
    <w:rsid w:val="35A33B3D"/>
    <w:rsid w:val="35A56A49"/>
    <w:rsid w:val="35A900B7"/>
    <w:rsid w:val="35A952DD"/>
    <w:rsid w:val="35AA76FB"/>
    <w:rsid w:val="35AC5773"/>
    <w:rsid w:val="35B4139A"/>
    <w:rsid w:val="35B77C8B"/>
    <w:rsid w:val="35B97283"/>
    <w:rsid w:val="35BC19D6"/>
    <w:rsid w:val="35BF17DF"/>
    <w:rsid w:val="35C04944"/>
    <w:rsid w:val="35C33988"/>
    <w:rsid w:val="35C52ADD"/>
    <w:rsid w:val="35C82F69"/>
    <w:rsid w:val="35CA0653"/>
    <w:rsid w:val="35CB3A87"/>
    <w:rsid w:val="35CD35C0"/>
    <w:rsid w:val="35D327CF"/>
    <w:rsid w:val="35D50DD0"/>
    <w:rsid w:val="35D7382D"/>
    <w:rsid w:val="35D84E71"/>
    <w:rsid w:val="35DA553E"/>
    <w:rsid w:val="35DB507D"/>
    <w:rsid w:val="35DE6247"/>
    <w:rsid w:val="35E047DC"/>
    <w:rsid w:val="35E21A2A"/>
    <w:rsid w:val="35E57B62"/>
    <w:rsid w:val="35E728F2"/>
    <w:rsid w:val="35E7327D"/>
    <w:rsid w:val="35EB3D09"/>
    <w:rsid w:val="35ED5B88"/>
    <w:rsid w:val="35EE0D22"/>
    <w:rsid w:val="35EE1332"/>
    <w:rsid w:val="35F21454"/>
    <w:rsid w:val="35F75CE3"/>
    <w:rsid w:val="35F92B60"/>
    <w:rsid w:val="35FB7787"/>
    <w:rsid w:val="35FC01A9"/>
    <w:rsid w:val="35FC7287"/>
    <w:rsid w:val="36001BEE"/>
    <w:rsid w:val="36024767"/>
    <w:rsid w:val="36034A42"/>
    <w:rsid w:val="36061E4B"/>
    <w:rsid w:val="3607569D"/>
    <w:rsid w:val="3608180E"/>
    <w:rsid w:val="36093887"/>
    <w:rsid w:val="36093A6F"/>
    <w:rsid w:val="3609761C"/>
    <w:rsid w:val="360B48EB"/>
    <w:rsid w:val="360C2E80"/>
    <w:rsid w:val="360E3376"/>
    <w:rsid w:val="360F368A"/>
    <w:rsid w:val="3614681D"/>
    <w:rsid w:val="36167A65"/>
    <w:rsid w:val="36191480"/>
    <w:rsid w:val="36195087"/>
    <w:rsid w:val="361B0E4E"/>
    <w:rsid w:val="361B5179"/>
    <w:rsid w:val="36237397"/>
    <w:rsid w:val="362523DF"/>
    <w:rsid w:val="3625717D"/>
    <w:rsid w:val="362649AA"/>
    <w:rsid w:val="362A211E"/>
    <w:rsid w:val="362A6E40"/>
    <w:rsid w:val="362F1587"/>
    <w:rsid w:val="363070D2"/>
    <w:rsid w:val="36342747"/>
    <w:rsid w:val="36354CF8"/>
    <w:rsid w:val="36393D85"/>
    <w:rsid w:val="363E5C4D"/>
    <w:rsid w:val="363F4F10"/>
    <w:rsid w:val="363F7320"/>
    <w:rsid w:val="36412641"/>
    <w:rsid w:val="364471FA"/>
    <w:rsid w:val="36460887"/>
    <w:rsid w:val="364A6506"/>
    <w:rsid w:val="364B1008"/>
    <w:rsid w:val="364B21EE"/>
    <w:rsid w:val="364C5731"/>
    <w:rsid w:val="3650417C"/>
    <w:rsid w:val="36504B8D"/>
    <w:rsid w:val="36551EF8"/>
    <w:rsid w:val="36566472"/>
    <w:rsid w:val="365A1119"/>
    <w:rsid w:val="365C2082"/>
    <w:rsid w:val="365D5FF4"/>
    <w:rsid w:val="365E0A13"/>
    <w:rsid w:val="366A4442"/>
    <w:rsid w:val="366B2CE1"/>
    <w:rsid w:val="367204DA"/>
    <w:rsid w:val="36753846"/>
    <w:rsid w:val="367F77DC"/>
    <w:rsid w:val="368006C1"/>
    <w:rsid w:val="36805B39"/>
    <w:rsid w:val="36857A2A"/>
    <w:rsid w:val="36896DAC"/>
    <w:rsid w:val="368A1349"/>
    <w:rsid w:val="36915F2B"/>
    <w:rsid w:val="36930D53"/>
    <w:rsid w:val="369B120A"/>
    <w:rsid w:val="369E704B"/>
    <w:rsid w:val="36A024BD"/>
    <w:rsid w:val="36A6025D"/>
    <w:rsid w:val="36A82E95"/>
    <w:rsid w:val="36B14A69"/>
    <w:rsid w:val="36B35D0B"/>
    <w:rsid w:val="36B74691"/>
    <w:rsid w:val="36B80538"/>
    <w:rsid w:val="36BB7F42"/>
    <w:rsid w:val="36BD3BE5"/>
    <w:rsid w:val="36C170F2"/>
    <w:rsid w:val="36C829CC"/>
    <w:rsid w:val="36CB3AD7"/>
    <w:rsid w:val="36CE44F7"/>
    <w:rsid w:val="36D04D30"/>
    <w:rsid w:val="36D50DD1"/>
    <w:rsid w:val="36D62134"/>
    <w:rsid w:val="36D67CC4"/>
    <w:rsid w:val="36D808FE"/>
    <w:rsid w:val="36DA1E1D"/>
    <w:rsid w:val="36DB0811"/>
    <w:rsid w:val="36DC4D8F"/>
    <w:rsid w:val="36DD190D"/>
    <w:rsid w:val="36DD5F3B"/>
    <w:rsid w:val="36DF3D26"/>
    <w:rsid w:val="36E131D5"/>
    <w:rsid w:val="36E4264B"/>
    <w:rsid w:val="36E42E0C"/>
    <w:rsid w:val="36E51214"/>
    <w:rsid w:val="36E51436"/>
    <w:rsid w:val="36E9348C"/>
    <w:rsid w:val="36E97E7F"/>
    <w:rsid w:val="36EC605D"/>
    <w:rsid w:val="36ED2A82"/>
    <w:rsid w:val="36F71422"/>
    <w:rsid w:val="36FB5D5B"/>
    <w:rsid w:val="36FD1AEF"/>
    <w:rsid w:val="37004C1A"/>
    <w:rsid w:val="37014B31"/>
    <w:rsid w:val="37041959"/>
    <w:rsid w:val="370575AA"/>
    <w:rsid w:val="37073D53"/>
    <w:rsid w:val="3707652F"/>
    <w:rsid w:val="370A576F"/>
    <w:rsid w:val="370B0C07"/>
    <w:rsid w:val="370D0F69"/>
    <w:rsid w:val="371306A9"/>
    <w:rsid w:val="37170022"/>
    <w:rsid w:val="37177C0B"/>
    <w:rsid w:val="371828C2"/>
    <w:rsid w:val="37191809"/>
    <w:rsid w:val="37193F1A"/>
    <w:rsid w:val="371A72D9"/>
    <w:rsid w:val="371C557B"/>
    <w:rsid w:val="371E6E29"/>
    <w:rsid w:val="371F6B42"/>
    <w:rsid w:val="372160B4"/>
    <w:rsid w:val="372426DF"/>
    <w:rsid w:val="3724288E"/>
    <w:rsid w:val="37257800"/>
    <w:rsid w:val="37262D99"/>
    <w:rsid w:val="372A2993"/>
    <w:rsid w:val="372B0A06"/>
    <w:rsid w:val="372B1192"/>
    <w:rsid w:val="372C1725"/>
    <w:rsid w:val="37327DFB"/>
    <w:rsid w:val="37341E39"/>
    <w:rsid w:val="37345473"/>
    <w:rsid w:val="37353144"/>
    <w:rsid w:val="373931A5"/>
    <w:rsid w:val="37396E9C"/>
    <w:rsid w:val="373C1576"/>
    <w:rsid w:val="373C5785"/>
    <w:rsid w:val="373F1A79"/>
    <w:rsid w:val="37445834"/>
    <w:rsid w:val="374B3E46"/>
    <w:rsid w:val="374C56CA"/>
    <w:rsid w:val="374F5380"/>
    <w:rsid w:val="374F5EB8"/>
    <w:rsid w:val="374F77DC"/>
    <w:rsid w:val="37511887"/>
    <w:rsid w:val="37551BA2"/>
    <w:rsid w:val="37573FCC"/>
    <w:rsid w:val="37592F11"/>
    <w:rsid w:val="375B2675"/>
    <w:rsid w:val="375C1A52"/>
    <w:rsid w:val="376133E9"/>
    <w:rsid w:val="37635A15"/>
    <w:rsid w:val="3765520F"/>
    <w:rsid w:val="3765598E"/>
    <w:rsid w:val="37692E3F"/>
    <w:rsid w:val="376B1D0A"/>
    <w:rsid w:val="376E7F03"/>
    <w:rsid w:val="376F4DDB"/>
    <w:rsid w:val="37736D9C"/>
    <w:rsid w:val="37745002"/>
    <w:rsid w:val="377827DB"/>
    <w:rsid w:val="37786B4B"/>
    <w:rsid w:val="37794DB5"/>
    <w:rsid w:val="377A4890"/>
    <w:rsid w:val="377B0E5D"/>
    <w:rsid w:val="37803808"/>
    <w:rsid w:val="37805942"/>
    <w:rsid w:val="378106C4"/>
    <w:rsid w:val="3785146F"/>
    <w:rsid w:val="378750A8"/>
    <w:rsid w:val="37876ED3"/>
    <w:rsid w:val="378907FD"/>
    <w:rsid w:val="37892B53"/>
    <w:rsid w:val="378A5910"/>
    <w:rsid w:val="378A6E1C"/>
    <w:rsid w:val="378B199C"/>
    <w:rsid w:val="378D0A70"/>
    <w:rsid w:val="378D5FD4"/>
    <w:rsid w:val="379219B4"/>
    <w:rsid w:val="3793736F"/>
    <w:rsid w:val="3794156C"/>
    <w:rsid w:val="37945963"/>
    <w:rsid w:val="3796791F"/>
    <w:rsid w:val="3799684E"/>
    <w:rsid w:val="379A414D"/>
    <w:rsid w:val="379C1252"/>
    <w:rsid w:val="37A30669"/>
    <w:rsid w:val="37A329AA"/>
    <w:rsid w:val="37A92C64"/>
    <w:rsid w:val="37A9320D"/>
    <w:rsid w:val="37AC5714"/>
    <w:rsid w:val="37B23BE6"/>
    <w:rsid w:val="37B24806"/>
    <w:rsid w:val="37B25C8B"/>
    <w:rsid w:val="37B335F5"/>
    <w:rsid w:val="37B51030"/>
    <w:rsid w:val="37B63C38"/>
    <w:rsid w:val="37B6695E"/>
    <w:rsid w:val="37B84B0C"/>
    <w:rsid w:val="37BA69A3"/>
    <w:rsid w:val="37BE222E"/>
    <w:rsid w:val="37BE45B1"/>
    <w:rsid w:val="37BF191A"/>
    <w:rsid w:val="37C5042E"/>
    <w:rsid w:val="37C75770"/>
    <w:rsid w:val="37C773BF"/>
    <w:rsid w:val="37C82691"/>
    <w:rsid w:val="37C869B7"/>
    <w:rsid w:val="37C96863"/>
    <w:rsid w:val="37CC1987"/>
    <w:rsid w:val="37CC5B53"/>
    <w:rsid w:val="37D135F6"/>
    <w:rsid w:val="37D16310"/>
    <w:rsid w:val="37DB3253"/>
    <w:rsid w:val="37DF525A"/>
    <w:rsid w:val="37E04764"/>
    <w:rsid w:val="37E36465"/>
    <w:rsid w:val="37E46EC4"/>
    <w:rsid w:val="37E709D6"/>
    <w:rsid w:val="37ED5005"/>
    <w:rsid w:val="37F00B3F"/>
    <w:rsid w:val="37F60E67"/>
    <w:rsid w:val="37F80064"/>
    <w:rsid w:val="37FC5720"/>
    <w:rsid w:val="37FE12DF"/>
    <w:rsid w:val="38034341"/>
    <w:rsid w:val="38052659"/>
    <w:rsid w:val="380A2B7A"/>
    <w:rsid w:val="38115A2C"/>
    <w:rsid w:val="381A6ADC"/>
    <w:rsid w:val="381B1063"/>
    <w:rsid w:val="381D2101"/>
    <w:rsid w:val="381E60E2"/>
    <w:rsid w:val="3821799F"/>
    <w:rsid w:val="38227E88"/>
    <w:rsid w:val="382462B3"/>
    <w:rsid w:val="3829179E"/>
    <w:rsid w:val="38294744"/>
    <w:rsid w:val="382B2D31"/>
    <w:rsid w:val="382C346A"/>
    <w:rsid w:val="383143DF"/>
    <w:rsid w:val="3832348E"/>
    <w:rsid w:val="38340091"/>
    <w:rsid w:val="383577A0"/>
    <w:rsid w:val="38386CAF"/>
    <w:rsid w:val="383A5094"/>
    <w:rsid w:val="384039D4"/>
    <w:rsid w:val="3841743D"/>
    <w:rsid w:val="384247EF"/>
    <w:rsid w:val="38435F92"/>
    <w:rsid w:val="384973B3"/>
    <w:rsid w:val="384A0013"/>
    <w:rsid w:val="384B6A95"/>
    <w:rsid w:val="384D32B7"/>
    <w:rsid w:val="38525B3E"/>
    <w:rsid w:val="385501C1"/>
    <w:rsid w:val="38551775"/>
    <w:rsid w:val="385628B4"/>
    <w:rsid w:val="38566878"/>
    <w:rsid w:val="385A12BA"/>
    <w:rsid w:val="38634401"/>
    <w:rsid w:val="38640A28"/>
    <w:rsid w:val="386531D3"/>
    <w:rsid w:val="38657419"/>
    <w:rsid w:val="386C57B2"/>
    <w:rsid w:val="386F0D17"/>
    <w:rsid w:val="38730294"/>
    <w:rsid w:val="38733D83"/>
    <w:rsid w:val="3878575B"/>
    <w:rsid w:val="387A74A2"/>
    <w:rsid w:val="387E3E26"/>
    <w:rsid w:val="387E77E1"/>
    <w:rsid w:val="3882668F"/>
    <w:rsid w:val="38834C42"/>
    <w:rsid w:val="388B68E3"/>
    <w:rsid w:val="388D2131"/>
    <w:rsid w:val="388E70EA"/>
    <w:rsid w:val="38900D92"/>
    <w:rsid w:val="389254EC"/>
    <w:rsid w:val="38964E88"/>
    <w:rsid w:val="3898366A"/>
    <w:rsid w:val="38985D74"/>
    <w:rsid w:val="3899624C"/>
    <w:rsid w:val="389969FF"/>
    <w:rsid w:val="389D3C25"/>
    <w:rsid w:val="38A05E0A"/>
    <w:rsid w:val="38A568AF"/>
    <w:rsid w:val="38AC6E92"/>
    <w:rsid w:val="38AC72C2"/>
    <w:rsid w:val="38AE30AD"/>
    <w:rsid w:val="38B11FEB"/>
    <w:rsid w:val="38B30FD4"/>
    <w:rsid w:val="38B5403F"/>
    <w:rsid w:val="38B60DBB"/>
    <w:rsid w:val="38B77D25"/>
    <w:rsid w:val="38B82C4C"/>
    <w:rsid w:val="38B86576"/>
    <w:rsid w:val="38BB1627"/>
    <w:rsid w:val="38BB45E7"/>
    <w:rsid w:val="38BB6522"/>
    <w:rsid w:val="38C37053"/>
    <w:rsid w:val="38C378C5"/>
    <w:rsid w:val="38C5768A"/>
    <w:rsid w:val="38C858CB"/>
    <w:rsid w:val="38CB61C4"/>
    <w:rsid w:val="38CE6210"/>
    <w:rsid w:val="38CF5348"/>
    <w:rsid w:val="38D4336D"/>
    <w:rsid w:val="38D52078"/>
    <w:rsid w:val="38D62113"/>
    <w:rsid w:val="38D63757"/>
    <w:rsid w:val="38DD045B"/>
    <w:rsid w:val="38DF0628"/>
    <w:rsid w:val="38E06960"/>
    <w:rsid w:val="38E112AF"/>
    <w:rsid w:val="38E135C4"/>
    <w:rsid w:val="38E31609"/>
    <w:rsid w:val="38E41DE6"/>
    <w:rsid w:val="38E506E7"/>
    <w:rsid w:val="38E65956"/>
    <w:rsid w:val="38E8526D"/>
    <w:rsid w:val="38EC4B17"/>
    <w:rsid w:val="38F1020D"/>
    <w:rsid w:val="38F16A7D"/>
    <w:rsid w:val="38F26B33"/>
    <w:rsid w:val="38F668C6"/>
    <w:rsid w:val="38FC2E1C"/>
    <w:rsid w:val="390073C3"/>
    <w:rsid w:val="39011511"/>
    <w:rsid w:val="39063FE8"/>
    <w:rsid w:val="390A0D37"/>
    <w:rsid w:val="390E735B"/>
    <w:rsid w:val="39117128"/>
    <w:rsid w:val="39153120"/>
    <w:rsid w:val="391634C5"/>
    <w:rsid w:val="391A186B"/>
    <w:rsid w:val="391B6E97"/>
    <w:rsid w:val="391E41D0"/>
    <w:rsid w:val="391F07F8"/>
    <w:rsid w:val="391F2684"/>
    <w:rsid w:val="3921109B"/>
    <w:rsid w:val="39212A03"/>
    <w:rsid w:val="392601D9"/>
    <w:rsid w:val="3926081B"/>
    <w:rsid w:val="39287F55"/>
    <w:rsid w:val="392D38F9"/>
    <w:rsid w:val="392F7574"/>
    <w:rsid w:val="39314EFC"/>
    <w:rsid w:val="3932739A"/>
    <w:rsid w:val="39327D0C"/>
    <w:rsid w:val="3934077C"/>
    <w:rsid w:val="39355EEB"/>
    <w:rsid w:val="39380ABA"/>
    <w:rsid w:val="39380B6C"/>
    <w:rsid w:val="393E7FD7"/>
    <w:rsid w:val="394017B5"/>
    <w:rsid w:val="39424429"/>
    <w:rsid w:val="394453A2"/>
    <w:rsid w:val="39445F4A"/>
    <w:rsid w:val="3946777C"/>
    <w:rsid w:val="39485031"/>
    <w:rsid w:val="394E2463"/>
    <w:rsid w:val="394E55BF"/>
    <w:rsid w:val="39515831"/>
    <w:rsid w:val="39522C1E"/>
    <w:rsid w:val="39530766"/>
    <w:rsid w:val="39564641"/>
    <w:rsid w:val="39567889"/>
    <w:rsid w:val="395760C9"/>
    <w:rsid w:val="39577055"/>
    <w:rsid w:val="395A626B"/>
    <w:rsid w:val="395D7FF9"/>
    <w:rsid w:val="395E1A3E"/>
    <w:rsid w:val="395F541E"/>
    <w:rsid w:val="39633350"/>
    <w:rsid w:val="396B3C29"/>
    <w:rsid w:val="396C4162"/>
    <w:rsid w:val="39710D64"/>
    <w:rsid w:val="39744352"/>
    <w:rsid w:val="39746636"/>
    <w:rsid w:val="39754DBB"/>
    <w:rsid w:val="39755157"/>
    <w:rsid w:val="3975775C"/>
    <w:rsid w:val="397663FA"/>
    <w:rsid w:val="39771279"/>
    <w:rsid w:val="397B38C0"/>
    <w:rsid w:val="39832207"/>
    <w:rsid w:val="39833F78"/>
    <w:rsid w:val="398418E6"/>
    <w:rsid w:val="3986121F"/>
    <w:rsid w:val="398E3375"/>
    <w:rsid w:val="39902F82"/>
    <w:rsid w:val="39934624"/>
    <w:rsid w:val="39956A46"/>
    <w:rsid w:val="3995727A"/>
    <w:rsid w:val="399636DD"/>
    <w:rsid w:val="399733F8"/>
    <w:rsid w:val="3997431D"/>
    <w:rsid w:val="39975975"/>
    <w:rsid w:val="39985693"/>
    <w:rsid w:val="399A5C53"/>
    <w:rsid w:val="399B620D"/>
    <w:rsid w:val="399B6F33"/>
    <w:rsid w:val="399E66B9"/>
    <w:rsid w:val="399F651D"/>
    <w:rsid w:val="39A525BB"/>
    <w:rsid w:val="39A62CAD"/>
    <w:rsid w:val="39A80268"/>
    <w:rsid w:val="39A83E78"/>
    <w:rsid w:val="39A97439"/>
    <w:rsid w:val="39AB2588"/>
    <w:rsid w:val="39AD063E"/>
    <w:rsid w:val="39B5494D"/>
    <w:rsid w:val="39B64EB1"/>
    <w:rsid w:val="39BA2FA4"/>
    <w:rsid w:val="39BA6EA1"/>
    <w:rsid w:val="39BC7111"/>
    <w:rsid w:val="39C01325"/>
    <w:rsid w:val="39C14FA8"/>
    <w:rsid w:val="39C5099A"/>
    <w:rsid w:val="39C875DE"/>
    <w:rsid w:val="39C87CFE"/>
    <w:rsid w:val="39CE5C64"/>
    <w:rsid w:val="39D038E7"/>
    <w:rsid w:val="39D045B4"/>
    <w:rsid w:val="39D24249"/>
    <w:rsid w:val="39D24285"/>
    <w:rsid w:val="39D5187B"/>
    <w:rsid w:val="39D52332"/>
    <w:rsid w:val="39D62D85"/>
    <w:rsid w:val="39D91F4E"/>
    <w:rsid w:val="39DE6FEE"/>
    <w:rsid w:val="39E01C8B"/>
    <w:rsid w:val="39E17923"/>
    <w:rsid w:val="39E60E46"/>
    <w:rsid w:val="39E62717"/>
    <w:rsid w:val="39EC1390"/>
    <w:rsid w:val="39ED16D6"/>
    <w:rsid w:val="39F05A14"/>
    <w:rsid w:val="39F117FE"/>
    <w:rsid w:val="39F12C78"/>
    <w:rsid w:val="39F16687"/>
    <w:rsid w:val="39F272D2"/>
    <w:rsid w:val="39F42173"/>
    <w:rsid w:val="39F45024"/>
    <w:rsid w:val="39FA04D1"/>
    <w:rsid w:val="39FA617E"/>
    <w:rsid w:val="39FB0DE1"/>
    <w:rsid w:val="39FE671C"/>
    <w:rsid w:val="3A0100BD"/>
    <w:rsid w:val="3A011BBD"/>
    <w:rsid w:val="3A044547"/>
    <w:rsid w:val="3A055007"/>
    <w:rsid w:val="3A0725FB"/>
    <w:rsid w:val="3A0A41F9"/>
    <w:rsid w:val="3A0C0D2A"/>
    <w:rsid w:val="3A113D88"/>
    <w:rsid w:val="3A142761"/>
    <w:rsid w:val="3A142D98"/>
    <w:rsid w:val="3A157EAF"/>
    <w:rsid w:val="3A165D3A"/>
    <w:rsid w:val="3A1811CA"/>
    <w:rsid w:val="3A1B763C"/>
    <w:rsid w:val="3A1E3B8E"/>
    <w:rsid w:val="3A1E72D3"/>
    <w:rsid w:val="3A202A35"/>
    <w:rsid w:val="3A2437A7"/>
    <w:rsid w:val="3A2546AE"/>
    <w:rsid w:val="3A2916C2"/>
    <w:rsid w:val="3A291C81"/>
    <w:rsid w:val="3A2D0572"/>
    <w:rsid w:val="3A30708B"/>
    <w:rsid w:val="3A31054D"/>
    <w:rsid w:val="3A3C727B"/>
    <w:rsid w:val="3A3D4A93"/>
    <w:rsid w:val="3A3D5A5F"/>
    <w:rsid w:val="3A3E02E2"/>
    <w:rsid w:val="3A3F5DE2"/>
    <w:rsid w:val="3A4524AB"/>
    <w:rsid w:val="3A4700B5"/>
    <w:rsid w:val="3A4733E2"/>
    <w:rsid w:val="3A49627B"/>
    <w:rsid w:val="3A4A20D4"/>
    <w:rsid w:val="3A4B4D84"/>
    <w:rsid w:val="3A4F06A6"/>
    <w:rsid w:val="3A4F192E"/>
    <w:rsid w:val="3A4F7AAD"/>
    <w:rsid w:val="3A521198"/>
    <w:rsid w:val="3A5330AF"/>
    <w:rsid w:val="3A5845E2"/>
    <w:rsid w:val="3A594A1F"/>
    <w:rsid w:val="3A5F0B49"/>
    <w:rsid w:val="3A6029F4"/>
    <w:rsid w:val="3A6625F3"/>
    <w:rsid w:val="3A671F69"/>
    <w:rsid w:val="3A6D3BC8"/>
    <w:rsid w:val="3A753E95"/>
    <w:rsid w:val="3A762CAA"/>
    <w:rsid w:val="3A766EE5"/>
    <w:rsid w:val="3A7B5FB9"/>
    <w:rsid w:val="3A7B72AD"/>
    <w:rsid w:val="3A7C59C8"/>
    <w:rsid w:val="3A7D76E4"/>
    <w:rsid w:val="3A7F2114"/>
    <w:rsid w:val="3A800C3F"/>
    <w:rsid w:val="3A805893"/>
    <w:rsid w:val="3A865CB0"/>
    <w:rsid w:val="3A8835DA"/>
    <w:rsid w:val="3A8868FB"/>
    <w:rsid w:val="3A8B664E"/>
    <w:rsid w:val="3A8C00B7"/>
    <w:rsid w:val="3A8D7C69"/>
    <w:rsid w:val="3A904D77"/>
    <w:rsid w:val="3A93566C"/>
    <w:rsid w:val="3A9458FD"/>
    <w:rsid w:val="3A947D19"/>
    <w:rsid w:val="3A951F6E"/>
    <w:rsid w:val="3A972440"/>
    <w:rsid w:val="3A9732D8"/>
    <w:rsid w:val="3A9B074A"/>
    <w:rsid w:val="3AA12D88"/>
    <w:rsid w:val="3AA16DB0"/>
    <w:rsid w:val="3AA82836"/>
    <w:rsid w:val="3AA83000"/>
    <w:rsid w:val="3AAB37D8"/>
    <w:rsid w:val="3AAC6DF9"/>
    <w:rsid w:val="3AB150DE"/>
    <w:rsid w:val="3AB34511"/>
    <w:rsid w:val="3AB40792"/>
    <w:rsid w:val="3AB5212D"/>
    <w:rsid w:val="3AB56E2C"/>
    <w:rsid w:val="3ABB72C7"/>
    <w:rsid w:val="3ABD7162"/>
    <w:rsid w:val="3ABF64D0"/>
    <w:rsid w:val="3AC46CC9"/>
    <w:rsid w:val="3AC5673A"/>
    <w:rsid w:val="3ACA0F81"/>
    <w:rsid w:val="3ACA34D2"/>
    <w:rsid w:val="3ACF36D0"/>
    <w:rsid w:val="3ACF5316"/>
    <w:rsid w:val="3AD70D87"/>
    <w:rsid w:val="3AD71FA8"/>
    <w:rsid w:val="3AD7406F"/>
    <w:rsid w:val="3AD85284"/>
    <w:rsid w:val="3ADB2B4F"/>
    <w:rsid w:val="3ADC6978"/>
    <w:rsid w:val="3AE03F8A"/>
    <w:rsid w:val="3AE33E5F"/>
    <w:rsid w:val="3AE622EC"/>
    <w:rsid w:val="3AE71B89"/>
    <w:rsid w:val="3AEA7F0D"/>
    <w:rsid w:val="3AEC7766"/>
    <w:rsid w:val="3AED2293"/>
    <w:rsid w:val="3AED3A8A"/>
    <w:rsid w:val="3AF5121D"/>
    <w:rsid w:val="3AF873AF"/>
    <w:rsid w:val="3AFC1D4D"/>
    <w:rsid w:val="3AFD5749"/>
    <w:rsid w:val="3B00358A"/>
    <w:rsid w:val="3B0070C7"/>
    <w:rsid w:val="3B016A80"/>
    <w:rsid w:val="3B0339A1"/>
    <w:rsid w:val="3B055300"/>
    <w:rsid w:val="3B056ABD"/>
    <w:rsid w:val="3B057A4E"/>
    <w:rsid w:val="3B065533"/>
    <w:rsid w:val="3B086171"/>
    <w:rsid w:val="3B091EC4"/>
    <w:rsid w:val="3B096423"/>
    <w:rsid w:val="3B0B0CAE"/>
    <w:rsid w:val="3B0C2787"/>
    <w:rsid w:val="3B0E666F"/>
    <w:rsid w:val="3B0E6820"/>
    <w:rsid w:val="3B140886"/>
    <w:rsid w:val="3B170E98"/>
    <w:rsid w:val="3B186999"/>
    <w:rsid w:val="3B1B186B"/>
    <w:rsid w:val="3B1C2D44"/>
    <w:rsid w:val="3B2055B5"/>
    <w:rsid w:val="3B211156"/>
    <w:rsid w:val="3B2241F5"/>
    <w:rsid w:val="3B241FDE"/>
    <w:rsid w:val="3B257119"/>
    <w:rsid w:val="3B2C4C1B"/>
    <w:rsid w:val="3B2D2889"/>
    <w:rsid w:val="3B2E4BEA"/>
    <w:rsid w:val="3B3257C8"/>
    <w:rsid w:val="3B327F99"/>
    <w:rsid w:val="3B39224F"/>
    <w:rsid w:val="3B3A1011"/>
    <w:rsid w:val="3B3C0F73"/>
    <w:rsid w:val="3B3F19B7"/>
    <w:rsid w:val="3B3F1B6C"/>
    <w:rsid w:val="3B42755D"/>
    <w:rsid w:val="3B470BDF"/>
    <w:rsid w:val="3B4870AB"/>
    <w:rsid w:val="3B4C6BB1"/>
    <w:rsid w:val="3B4E165C"/>
    <w:rsid w:val="3B501AC0"/>
    <w:rsid w:val="3B513182"/>
    <w:rsid w:val="3B532915"/>
    <w:rsid w:val="3B556AC2"/>
    <w:rsid w:val="3B5570E3"/>
    <w:rsid w:val="3B564DF7"/>
    <w:rsid w:val="3B574A0E"/>
    <w:rsid w:val="3B5B4A75"/>
    <w:rsid w:val="3B5F3424"/>
    <w:rsid w:val="3B600318"/>
    <w:rsid w:val="3B600C95"/>
    <w:rsid w:val="3B602B9C"/>
    <w:rsid w:val="3B624C27"/>
    <w:rsid w:val="3B641BD0"/>
    <w:rsid w:val="3B6433FB"/>
    <w:rsid w:val="3B645070"/>
    <w:rsid w:val="3B6601B1"/>
    <w:rsid w:val="3B666BF4"/>
    <w:rsid w:val="3B6B48A9"/>
    <w:rsid w:val="3B6B591F"/>
    <w:rsid w:val="3B6C24FA"/>
    <w:rsid w:val="3B701EC2"/>
    <w:rsid w:val="3B720155"/>
    <w:rsid w:val="3B7249CC"/>
    <w:rsid w:val="3B751A38"/>
    <w:rsid w:val="3B822052"/>
    <w:rsid w:val="3B8531D0"/>
    <w:rsid w:val="3B8634AF"/>
    <w:rsid w:val="3B8978BC"/>
    <w:rsid w:val="3B8B30A3"/>
    <w:rsid w:val="3B93345F"/>
    <w:rsid w:val="3B9534DE"/>
    <w:rsid w:val="3B971C68"/>
    <w:rsid w:val="3B975DAE"/>
    <w:rsid w:val="3B980697"/>
    <w:rsid w:val="3B9A33D2"/>
    <w:rsid w:val="3B9B292E"/>
    <w:rsid w:val="3B9B559B"/>
    <w:rsid w:val="3B9E3126"/>
    <w:rsid w:val="3B9E3D67"/>
    <w:rsid w:val="3B9F17B8"/>
    <w:rsid w:val="3B9F6E61"/>
    <w:rsid w:val="3BA20750"/>
    <w:rsid w:val="3BA40581"/>
    <w:rsid w:val="3BAA5FE8"/>
    <w:rsid w:val="3BAD7B15"/>
    <w:rsid w:val="3BB33995"/>
    <w:rsid w:val="3BB6117D"/>
    <w:rsid w:val="3BB61223"/>
    <w:rsid w:val="3BB97A74"/>
    <w:rsid w:val="3BBD0EEE"/>
    <w:rsid w:val="3BBD3BFE"/>
    <w:rsid w:val="3BBF2C22"/>
    <w:rsid w:val="3BC47361"/>
    <w:rsid w:val="3BC616B0"/>
    <w:rsid w:val="3BC63E25"/>
    <w:rsid w:val="3BC72966"/>
    <w:rsid w:val="3BC75D47"/>
    <w:rsid w:val="3BC8432C"/>
    <w:rsid w:val="3BC879CD"/>
    <w:rsid w:val="3BCD7A29"/>
    <w:rsid w:val="3BD01558"/>
    <w:rsid w:val="3BD01A14"/>
    <w:rsid w:val="3BD064F5"/>
    <w:rsid w:val="3BD164AD"/>
    <w:rsid w:val="3BD341BC"/>
    <w:rsid w:val="3BD60821"/>
    <w:rsid w:val="3BD76683"/>
    <w:rsid w:val="3BDB1759"/>
    <w:rsid w:val="3BDC5708"/>
    <w:rsid w:val="3BDC6965"/>
    <w:rsid w:val="3BDC77CE"/>
    <w:rsid w:val="3BDE52B9"/>
    <w:rsid w:val="3BE04163"/>
    <w:rsid w:val="3BE073B6"/>
    <w:rsid w:val="3BE14AE7"/>
    <w:rsid w:val="3BE20C82"/>
    <w:rsid w:val="3BE66CA1"/>
    <w:rsid w:val="3BE83461"/>
    <w:rsid w:val="3BEA5DDE"/>
    <w:rsid w:val="3BEC34B1"/>
    <w:rsid w:val="3BED76F0"/>
    <w:rsid w:val="3BEE71F3"/>
    <w:rsid w:val="3BEF0B42"/>
    <w:rsid w:val="3BF42449"/>
    <w:rsid w:val="3BF52C27"/>
    <w:rsid w:val="3BF72686"/>
    <w:rsid w:val="3BF74884"/>
    <w:rsid w:val="3BF93A24"/>
    <w:rsid w:val="3BFD0D2B"/>
    <w:rsid w:val="3BFF3D40"/>
    <w:rsid w:val="3C011852"/>
    <w:rsid w:val="3C0B6367"/>
    <w:rsid w:val="3C0B7BEC"/>
    <w:rsid w:val="3C0D54E8"/>
    <w:rsid w:val="3C107289"/>
    <w:rsid w:val="3C116B67"/>
    <w:rsid w:val="3C1249AF"/>
    <w:rsid w:val="3C1315A8"/>
    <w:rsid w:val="3C133EB2"/>
    <w:rsid w:val="3C141000"/>
    <w:rsid w:val="3C171D8A"/>
    <w:rsid w:val="3C1767A5"/>
    <w:rsid w:val="3C1771A7"/>
    <w:rsid w:val="3C187241"/>
    <w:rsid w:val="3C187D83"/>
    <w:rsid w:val="3C190BF6"/>
    <w:rsid w:val="3C1A5071"/>
    <w:rsid w:val="3C212A2C"/>
    <w:rsid w:val="3C2318A2"/>
    <w:rsid w:val="3C246776"/>
    <w:rsid w:val="3C2470F9"/>
    <w:rsid w:val="3C266C01"/>
    <w:rsid w:val="3C28175D"/>
    <w:rsid w:val="3C2F11DB"/>
    <w:rsid w:val="3C2F4F3C"/>
    <w:rsid w:val="3C302A5B"/>
    <w:rsid w:val="3C3326BF"/>
    <w:rsid w:val="3C382B2A"/>
    <w:rsid w:val="3C3B25D9"/>
    <w:rsid w:val="3C3C54C4"/>
    <w:rsid w:val="3C3E1E15"/>
    <w:rsid w:val="3C3F29AA"/>
    <w:rsid w:val="3C3F70B5"/>
    <w:rsid w:val="3C4310CB"/>
    <w:rsid w:val="3C4461F4"/>
    <w:rsid w:val="3C4714A3"/>
    <w:rsid w:val="3C487B6D"/>
    <w:rsid w:val="3C5560A3"/>
    <w:rsid w:val="3C5567BF"/>
    <w:rsid w:val="3C582462"/>
    <w:rsid w:val="3C5A2A73"/>
    <w:rsid w:val="3C5A5074"/>
    <w:rsid w:val="3C5E7186"/>
    <w:rsid w:val="3C5F7FA7"/>
    <w:rsid w:val="3C6069BA"/>
    <w:rsid w:val="3C622657"/>
    <w:rsid w:val="3C630C48"/>
    <w:rsid w:val="3C645C7B"/>
    <w:rsid w:val="3C653247"/>
    <w:rsid w:val="3C6641ED"/>
    <w:rsid w:val="3C6A6D5C"/>
    <w:rsid w:val="3C6C358B"/>
    <w:rsid w:val="3C6D1BF2"/>
    <w:rsid w:val="3C706374"/>
    <w:rsid w:val="3C720276"/>
    <w:rsid w:val="3C7427DB"/>
    <w:rsid w:val="3C77640D"/>
    <w:rsid w:val="3C78341F"/>
    <w:rsid w:val="3C78551B"/>
    <w:rsid w:val="3C7C57FE"/>
    <w:rsid w:val="3C7D0B5B"/>
    <w:rsid w:val="3C7D5A18"/>
    <w:rsid w:val="3C7E3A4F"/>
    <w:rsid w:val="3C802BF2"/>
    <w:rsid w:val="3C80586D"/>
    <w:rsid w:val="3C842CC3"/>
    <w:rsid w:val="3C852D8D"/>
    <w:rsid w:val="3C85627A"/>
    <w:rsid w:val="3C86796E"/>
    <w:rsid w:val="3C895136"/>
    <w:rsid w:val="3C8E12AD"/>
    <w:rsid w:val="3C9779F3"/>
    <w:rsid w:val="3C986516"/>
    <w:rsid w:val="3C9D3001"/>
    <w:rsid w:val="3CA26033"/>
    <w:rsid w:val="3CA33969"/>
    <w:rsid w:val="3CA35BA0"/>
    <w:rsid w:val="3CA6041E"/>
    <w:rsid w:val="3CA619B1"/>
    <w:rsid w:val="3CA73445"/>
    <w:rsid w:val="3CA91CB9"/>
    <w:rsid w:val="3CAD4C72"/>
    <w:rsid w:val="3CAE2921"/>
    <w:rsid w:val="3CAF7D20"/>
    <w:rsid w:val="3CB34061"/>
    <w:rsid w:val="3CB5219D"/>
    <w:rsid w:val="3CB84B35"/>
    <w:rsid w:val="3CBA5C44"/>
    <w:rsid w:val="3CBC298E"/>
    <w:rsid w:val="3CBC48F1"/>
    <w:rsid w:val="3CBC551B"/>
    <w:rsid w:val="3CBF0F5F"/>
    <w:rsid w:val="3CBF69C9"/>
    <w:rsid w:val="3CC02F0C"/>
    <w:rsid w:val="3CC0548D"/>
    <w:rsid w:val="3CC51070"/>
    <w:rsid w:val="3CC66B33"/>
    <w:rsid w:val="3CC87014"/>
    <w:rsid w:val="3CC95541"/>
    <w:rsid w:val="3CCC3063"/>
    <w:rsid w:val="3CCC56DA"/>
    <w:rsid w:val="3CCC6162"/>
    <w:rsid w:val="3CCE476F"/>
    <w:rsid w:val="3CCE5EAF"/>
    <w:rsid w:val="3CCF508A"/>
    <w:rsid w:val="3CCF6D69"/>
    <w:rsid w:val="3CD20A14"/>
    <w:rsid w:val="3CD670E4"/>
    <w:rsid w:val="3CD82C33"/>
    <w:rsid w:val="3CD83F90"/>
    <w:rsid w:val="3CD91023"/>
    <w:rsid w:val="3CDA3A75"/>
    <w:rsid w:val="3CDA3A9C"/>
    <w:rsid w:val="3CDA5A2B"/>
    <w:rsid w:val="3CDF2DC0"/>
    <w:rsid w:val="3CE56223"/>
    <w:rsid w:val="3CE87303"/>
    <w:rsid w:val="3CE957B3"/>
    <w:rsid w:val="3CEA0550"/>
    <w:rsid w:val="3CEB20A7"/>
    <w:rsid w:val="3CEB280C"/>
    <w:rsid w:val="3CED3BD6"/>
    <w:rsid w:val="3CEE235D"/>
    <w:rsid w:val="3CF31A53"/>
    <w:rsid w:val="3CF46651"/>
    <w:rsid w:val="3CF46915"/>
    <w:rsid w:val="3CF7171E"/>
    <w:rsid w:val="3CF827AF"/>
    <w:rsid w:val="3CF940E4"/>
    <w:rsid w:val="3CFB3764"/>
    <w:rsid w:val="3D000F14"/>
    <w:rsid w:val="3D05352C"/>
    <w:rsid w:val="3D053DFD"/>
    <w:rsid w:val="3D0B2119"/>
    <w:rsid w:val="3D0C5624"/>
    <w:rsid w:val="3D0D6098"/>
    <w:rsid w:val="3D0E4D44"/>
    <w:rsid w:val="3D1121FD"/>
    <w:rsid w:val="3D120518"/>
    <w:rsid w:val="3D12327D"/>
    <w:rsid w:val="3D1717C1"/>
    <w:rsid w:val="3D1F11AC"/>
    <w:rsid w:val="3D215353"/>
    <w:rsid w:val="3D2165A2"/>
    <w:rsid w:val="3D2209DA"/>
    <w:rsid w:val="3D237E99"/>
    <w:rsid w:val="3D2547DB"/>
    <w:rsid w:val="3D2B3C05"/>
    <w:rsid w:val="3D2E7775"/>
    <w:rsid w:val="3D322AEC"/>
    <w:rsid w:val="3D334C43"/>
    <w:rsid w:val="3D342D5F"/>
    <w:rsid w:val="3D36428A"/>
    <w:rsid w:val="3D366BD7"/>
    <w:rsid w:val="3D383BFF"/>
    <w:rsid w:val="3D391666"/>
    <w:rsid w:val="3D3A262A"/>
    <w:rsid w:val="3D3E4EE1"/>
    <w:rsid w:val="3D3E76E8"/>
    <w:rsid w:val="3D3F46E2"/>
    <w:rsid w:val="3D3F78B2"/>
    <w:rsid w:val="3D412E75"/>
    <w:rsid w:val="3D437CD3"/>
    <w:rsid w:val="3D45430F"/>
    <w:rsid w:val="3D47611F"/>
    <w:rsid w:val="3D48233B"/>
    <w:rsid w:val="3D4A1C2B"/>
    <w:rsid w:val="3D4A5DFF"/>
    <w:rsid w:val="3D4E602B"/>
    <w:rsid w:val="3D4F6802"/>
    <w:rsid w:val="3D512CBB"/>
    <w:rsid w:val="3D521D9F"/>
    <w:rsid w:val="3D522A89"/>
    <w:rsid w:val="3D52621E"/>
    <w:rsid w:val="3D530EDF"/>
    <w:rsid w:val="3D533A43"/>
    <w:rsid w:val="3D540BB2"/>
    <w:rsid w:val="3D5806DD"/>
    <w:rsid w:val="3D5815F8"/>
    <w:rsid w:val="3D584181"/>
    <w:rsid w:val="3D5C2E82"/>
    <w:rsid w:val="3D605299"/>
    <w:rsid w:val="3D62075D"/>
    <w:rsid w:val="3D667122"/>
    <w:rsid w:val="3D671F80"/>
    <w:rsid w:val="3D6A7831"/>
    <w:rsid w:val="3D6B780C"/>
    <w:rsid w:val="3D6E2C65"/>
    <w:rsid w:val="3D702925"/>
    <w:rsid w:val="3D733017"/>
    <w:rsid w:val="3D752DF6"/>
    <w:rsid w:val="3D757D21"/>
    <w:rsid w:val="3D7855C0"/>
    <w:rsid w:val="3D7A0533"/>
    <w:rsid w:val="3D7F48BC"/>
    <w:rsid w:val="3D830326"/>
    <w:rsid w:val="3D836A8D"/>
    <w:rsid w:val="3D8446FF"/>
    <w:rsid w:val="3D860A62"/>
    <w:rsid w:val="3D862150"/>
    <w:rsid w:val="3D872B78"/>
    <w:rsid w:val="3D8A568B"/>
    <w:rsid w:val="3D8B07A5"/>
    <w:rsid w:val="3D8B6053"/>
    <w:rsid w:val="3D8C01F9"/>
    <w:rsid w:val="3D8D4447"/>
    <w:rsid w:val="3D9400FD"/>
    <w:rsid w:val="3D962FD9"/>
    <w:rsid w:val="3D9723AE"/>
    <w:rsid w:val="3D9C1EB9"/>
    <w:rsid w:val="3D9E2C97"/>
    <w:rsid w:val="3D9F2BA4"/>
    <w:rsid w:val="3DA03ADB"/>
    <w:rsid w:val="3DA27377"/>
    <w:rsid w:val="3DA55199"/>
    <w:rsid w:val="3DA66646"/>
    <w:rsid w:val="3DA66F48"/>
    <w:rsid w:val="3DA80F4B"/>
    <w:rsid w:val="3DA950E4"/>
    <w:rsid w:val="3DAA285C"/>
    <w:rsid w:val="3DAF24D8"/>
    <w:rsid w:val="3DB2518D"/>
    <w:rsid w:val="3DB30C42"/>
    <w:rsid w:val="3DB3447E"/>
    <w:rsid w:val="3DB367D0"/>
    <w:rsid w:val="3DB5052A"/>
    <w:rsid w:val="3DB62307"/>
    <w:rsid w:val="3DB65BC2"/>
    <w:rsid w:val="3DB8177C"/>
    <w:rsid w:val="3DB869C3"/>
    <w:rsid w:val="3DBA75DB"/>
    <w:rsid w:val="3DBD52F5"/>
    <w:rsid w:val="3DBD599E"/>
    <w:rsid w:val="3DBE2D3B"/>
    <w:rsid w:val="3DC129A2"/>
    <w:rsid w:val="3DC228C9"/>
    <w:rsid w:val="3DC50052"/>
    <w:rsid w:val="3DD005D7"/>
    <w:rsid w:val="3DD67948"/>
    <w:rsid w:val="3DD713C9"/>
    <w:rsid w:val="3DDC3C3A"/>
    <w:rsid w:val="3DDC771B"/>
    <w:rsid w:val="3DDE1657"/>
    <w:rsid w:val="3DDE2762"/>
    <w:rsid w:val="3DE01170"/>
    <w:rsid w:val="3DE223E7"/>
    <w:rsid w:val="3DE27064"/>
    <w:rsid w:val="3DE41D4B"/>
    <w:rsid w:val="3DE80B66"/>
    <w:rsid w:val="3DE9009E"/>
    <w:rsid w:val="3DED3017"/>
    <w:rsid w:val="3DED4EB9"/>
    <w:rsid w:val="3DF357CC"/>
    <w:rsid w:val="3DF428E7"/>
    <w:rsid w:val="3DFA142D"/>
    <w:rsid w:val="3DFA319A"/>
    <w:rsid w:val="3DFA7C42"/>
    <w:rsid w:val="3DFB542C"/>
    <w:rsid w:val="3DFF24AE"/>
    <w:rsid w:val="3E023E70"/>
    <w:rsid w:val="3E05512F"/>
    <w:rsid w:val="3E0C171E"/>
    <w:rsid w:val="3E0C6CF4"/>
    <w:rsid w:val="3E0D55D0"/>
    <w:rsid w:val="3E1223FD"/>
    <w:rsid w:val="3E150680"/>
    <w:rsid w:val="3E170B85"/>
    <w:rsid w:val="3E170BFF"/>
    <w:rsid w:val="3E193909"/>
    <w:rsid w:val="3E1A1B18"/>
    <w:rsid w:val="3E2509B7"/>
    <w:rsid w:val="3E267AB7"/>
    <w:rsid w:val="3E2845B7"/>
    <w:rsid w:val="3E2A2B6D"/>
    <w:rsid w:val="3E2D1345"/>
    <w:rsid w:val="3E2F39FE"/>
    <w:rsid w:val="3E2F6BF7"/>
    <w:rsid w:val="3E311518"/>
    <w:rsid w:val="3E343489"/>
    <w:rsid w:val="3E345FB9"/>
    <w:rsid w:val="3E355B0D"/>
    <w:rsid w:val="3E370EBD"/>
    <w:rsid w:val="3E3A6297"/>
    <w:rsid w:val="3E4047D3"/>
    <w:rsid w:val="3E406530"/>
    <w:rsid w:val="3E422F8C"/>
    <w:rsid w:val="3E4817A4"/>
    <w:rsid w:val="3E4F6EDD"/>
    <w:rsid w:val="3E4F76EB"/>
    <w:rsid w:val="3E5020C2"/>
    <w:rsid w:val="3E506C84"/>
    <w:rsid w:val="3E5127C1"/>
    <w:rsid w:val="3E514935"/>
    <w:rsid w:val="3E515DDC"/>
    <w:rsid w:val="3E55778A"/>
    <w:rsid w:val="3E5901A0"/>
    <w:rsid w:val="3E5C65CC"/>
    <w:rsid w:val="3E5C79A0"/>
    <w:rsid w:val="3E5D1A02"/>
    <w:rsid w:val="3E5F61C1"/>
    <w:rsid w:val="3E6229E2"/>
    <w:rsid w:val="3E62334C"/>
    <w:rsid w:val="3E664668"/>
    <w:rsid w:val="3E6853E1"/>
    <w:rsid w:val="3E6C113B"/>
    <w:rsid w:val="3E6C5751"/>
    <w:rsid w:val="3E6F0FC3"/>
    <w:rsid w:val="3E6F3A8F"/>
    <w:rsid w:val="3E702EC8"/>
    <w:rsid w:val="3E743A96"/>
    <w:rsid w:val="3E76016E"/>
    <w:rsid w:val="3E781B22"/>
    <w:rsid w:val="3E7B1702"/>
    <w:rsid w:val="3E7B7173"/>
    <w:rsid w:val="3E7C6486"/>
    <w:rsid w:val="3E7F75E0"/>
    <w:rsid w:val="3E80255C"/>
    <w:rsid w:val="3E8560B1"/>
    <w:rsid w:val="3E873804"/>
    <w:rsid w:val="3E886137"/>
    <w:rsid w:val="3E8D19F6"/>
    <w:rsid w:val="3E8F5E79"/>
    <w:rsid w:val="3E903055"/>
    <w:rsid w:val="3E91721A"/>
    <w:rsid w:val="3E93467C"/>
    <w:rsid w:val="3E984390"/>
    <w:rsid w:val="3E9B1332"/>
    <w:rsid w:val="3EA14EBE"/>
    <w:rsid w:val="3EA26512"/>
    <w:rsid w:val="3EA27FAE"/>
    <w:rsid w:val="3EA36C3D"/>
    <w:rsid w:val="3EA91899"/>
    <w:rsid w:val="3EAA5CF3"/>
    <w:rsid w:val="3EAD78D5"/>
    <w:rsid w:val="3EAF2C86"/>
    <w:rsid w:val="3EB2264A"/>
    <w:rsid w:val="3EB66CAE"/>
    <w:rsid w:val="3EB95EE3"/>
    <w:rsid w:val="3EB96024"/>
    <w:rsid w:val="3EBA30AC"/>
    <w:rsid w:val="3EBB113D"/>
    <w:rsid w:val="3EBE584E"/>
    <w:rsid w:val="3EBF2EBB"/>
    <w:rsid w:val="3EC12237"/>
    <w:rsid w:val="3EC12763"/>
    <w:rsid w:val="3EC1665C"/>
    <w:rsid w:val="3EC646EF"/>
    <w:rsid w:val="3ECF7332"/>
    <w:rsid w:val="3ECF78E9"/>
    <w:rsid w:val="3ED02EC7"/>
    <w:rsid w:val="3ED3663C"/>
    <w:rsid w:val="3ED4530A"/>
    <w:rsid w:val="3ED53BDF"/>
    <w:rsid w:val="3ED9314A"/>
    <w:rsid w:val="3EDC2C0E"/>
    <w:rsid w:val="3EDC69B7"/>
    <w:rsid w:val="3EDD5979"/>
    <w:rsid w:val="3EE07348"/>
    <w:rsid w:val="3EE15997"/>
    <w:rsid w:val="3EE52A26"/>
    <w:rsid w:val="3EE53828"/>
    <w:rsid w:val="3EE565C6"/>
    <w:rsid w:val="3EE96A07"/>
    <w:rsid w:val="3EEA26DB"/>
    <w:rsid w:val="3EEA6212"/>
    <w:rsid w:val="3EED0F1E"/>
    <w:rsid w:val="3EED56D8"/>
    <w:rsid w:val="3EF11328"/>
    <w:rsid w:val="3EF3085C"/>
    <w:rsid w:val="3EF50056"/>
    <w:rsid w:val="3EFB7164"/>
    <w:rsid w:val="3EFC70D5"/>
    <w:rsid w:val="3EFE2FF5"/>
    <w:rsid w:val="3F0102F5"/>
    <w:rsid w:val="3F031746"/>
    <w:rsid w:val="3F064294"/>
    <w:rsid w:val="3F0E0D12"/>
    <w:rsid w:val="3F0E6A3F"/>
    <w:rsid w:val="3F103DEF"/>
    <w:rsid w:val="3F106BC8"/>
    <w:rsid w:val="3F155E09"/>
    <w:rsid w:val="3F15686E"/>
    <w:rsid w:val="3F16682E"/>
    <w:rsid w:val="3F185D0F"/>
    <w:rsid w:val="3F190652"/>
    <w:rsid w:val="3F1B7823"/>
    <w:rsid w:val="3F1E2EB8"/>
    <w:rsid w:val="3F1F11BA"/>
    <w:rsid w:val="3F201F9B"/>
    <w:rsid w:val="3F264052"/>
    <w:rsid w:val="3F293CD8"/>
    <w:rsid w:val="3F2B3761"/>
    <w:rsid w:val="3F2D0A6B"/>
    <w:rsid w:val="3F2D6DA1"/>
    <w:rsid w:val="3F2D737C"/>
    <w:rsid w:val="3F301B18"/>
    <w:rsid w:val="3F3240D3"/>
    <w:rsid w:val="3F331EAE"/>
    <w:rsid w:val="3F3A3C83"/>
    <w:rsid w:val="3F3E0231"/>
    <w:rsid w:val="3F433103"/>
    <w:rsid w:val="3F44080D"/>
    <w:rsid w:val="3F4510B0"/>
    <w:rsid w:val="3F45563D"/>
    <w:rsid w:val="3F4712D7"/>
    <w:rsid w:val="3F4948DC"/>
    <w:rsid w:val="3F4A6DD2"/>
    <w:rsid w:val="3F4D75AF"/>
    <w:rsid w:val="3F4F71CE"/>
    <w:rsid w:val="3F511F33"/>
    <w:rsid w:val="3F51311F"/>
    <w:rsid w:val="3F517183"/>
    <w:rsid w:val="3F54136B"/>
    <w:rsid w:val="3F560502"/>
    <w:rsid w:val="3F595A2F"/>
    <w:rsid w:val="3F5A4282"/>
    <w:rsid w:val="3F5D0885"/>
    <w:rsid w:val="3F5E005C"/>
    <w:rsid w:val="3F5F427B"/>
    <w:rsid w:val="3F6213D7"/>
    <w:rsid w:val="3F636323"/>
    <w:rsid w:val="3F664BC5"/>
    <w:rsid w:val="3F7108EA"/>
    <w:rsid w:val="3F7207E1"/>
    <w:rsid w:val="3F743EEB"/>
    <w:rsid w:val="3F747326"/>
    <w:rsid w:val="3F755164"/>
    <w:rsid w:val="3F761AFE"/>
    <w:rsid w:val="3F79347F"/>
    <w:rsid w:val="3F7C1FDC"/>
    <w:rsid w:val="3F7C2E15"/>
    <w:rsid w:val="3F80124F"/>
    <w:rsid w:val="3F804274"/>
    <w:rsid w:val="3F866224"/>
    <w:rsid w:val="3F866AB0"/>
    <w:rsid w:val="3F8F25DC"/>
    <w:rsid w:val="3F914E84"/>
    <w:rsid w:val="3F9445A6"/>
    <w:rsid w:val="3F94771A"/>
    <w:rsid w:val="3F9864D7"/>
    <w:rsid w:val="3F9C24D2"/>
    <w:rsid w:val="3F9D428E"/>
    <w:rsid w:val="3F9E5253"/>
    <w:rsid w:val="3F9F3BB7"/>
    <w:rsid w:val="3FA14B6C"/>
    <w:rsid w:val="3FA32135"/>
    <w:rsid w:val="3FA33147"/>
    <w:rsid w:val="3FA408E8"/>
    <w:rsid w:val="3FA57CA6"/>
    <w:rsid w:val="3FA850A5"/>
    <w:rsid w:val="3FA954EF"/>
    <w:rsid w:val="3FAA26F4"/>
    <w:rsid w:val="3FAC3C58"/>
    <w:rsid w:val="3FAE1DED"/>
    <w:rsid w:val="3FAF326B"/>
    <w:rsid w:val="3FB020B5"/>
    <w:rsid w:val="3FB07477"/>
    <w:rsid w:val="3FB5037C"/>
    <w:rsid w:val="3FB53489"/>
    <w:rsid w:val="3FB575A8"/>
    <w:rsid w:val="3FB74099"/>
    <w:rsid w:val="3FB92F1B"/>
    <w:rsid w:val="3FBC4C9B"/>
    <w:rsid w:val="3FBC7167"/>
    <w:rsid w:val="3FBE02F2"/>
    <w:rsid w:val="3FBF4880"/>
    <w:rsid w:val="3FC00B63"/>
    <w:rsid w:val="3FC35F08"/>
    <w:rsid w:val="3FC64390"/>
    <w:rsid w:val="3FC77227"/>
    <w:rsid w:val="3FCA1C5B"/>
    <w:rsid w:val="3FCE1B44"/>
    <w:rsid w:val="3FCF5FE3"/>
    <w:rsid w:val="3FD078B8"/>
    <w:rsid w:val="3FD32B47"/>
    <w:rsid w:val="3FD33D45"/>
    <w:rsid w:val="3FD51311"/>
    <w:rsid w:val="3FD54C70"/>
    <w:rsid w:val="3FDA1072"/>
    <w:rsid w:val="3FDE15E6"/>
    <w:rsid w:val="3FE01AF9"/>
    <w:rsid w:val="3FE36768"/>
    <w:rsid w:val="3FE4434B"/>
    <w:rsid w:val="3FE57206"/>
    <w:rsid w:val="3FE670A1"/>
    <w:rsid w:val="3FE77F6C"/>
    <w:rsid w:val="3FE8581E"/>
    <w:rsid w:val="3FEA0170"/>
    <w:rsid w:val="3FED3528"/>
    <w:rsid w:val="3FED4238"/>
    <w:rsid w:val="3FEE6F87"/>
    <w:rsid w:val="3FF135FF"/>
    <w:rsid w:val="3FF33C56"/>
    <w:rsid w:val="3FF706CF"/>
    <w:rsid w:val="3FFF0945"/>
    <w:rsid w:val="3FFF2EEB"/>
    <w:rsid w:val="4001737F"/>
    <w:rsid w:val="400374A6"/>
    <w:rsid w:val="40040E29"/>
    <w:rsid w:val="40051842"/>
    <w:rsid w:val="40070789"/>
    <w:rsid w:val="400B7574"/>
    <w:rsid w:val="40155A44"/>
    <w:rsid w:val="4018001B"/>
    <w:rsid w:val="401E5014"/>
    <w:rsid w:val="40203948"/>
    <w:rsid w:val="402322FA"/>
    <w:rsid w:val="4024151B"/>
    <w:rsid w:val="402714CE"/>
    <w:rsid w:val="402A383B"/>
    <w:rsid w:val="402D3835"/>
    <w:rsid w:val="4033321D"/>
    <w:rsid w:val="40356E88"/>
    <w:rsid w:val="403A31F8"/>
    <w:rsid w:val="403A6B88"/>
    <w:rsid w:val="403C19D5"/>
    <w:rsid w:val="4040666F"/>
    <w:rsid w:val="4042762A"/>
    <w:rsid w:val="40437D19"/>
    <w:rsid w:val="40441AB2"/>
    <w:rsid w:val="40484B86"/>
    <w:rsid w:val="404F4C85"/>
    <w:rsid w:val="4050437A"/>
    <w:rsid w:val="405335C5"/>
    <w:rsid w:val="4054517F"/>
    <w:rsid w:val="40546950"/>
    <w:rsid w:val="4055118D"/>
    <w:rsid w:val="40554DA7"/>
    <w:rsid w:val="40574D4E"/>
    <w:rsid w:val="405A088A"/>
    <w:rsid w:val="405B4534"/>
    <w:rsid w:val="405B5FC0"/>
    <w:rsid w:val="405D5614"/>
    <w:rsid w:val="405D6691"/>
    <w:rsid w:val="40602908"/>
    <w:rsid w:val="40621D4A"/>
    <w:rsid w:val="40630375"/>
    <w:rsid w:val="40643567"/>
    <w:rsid w:val="406668F4"/>
    <w:rsid w:val="406727C7"/>
    <w:rsid w:val="40682678"/>
    <w:rsid w:val="406B1139"/>
    <w:rsid w:val="406E1B69"/>
    <w:rsid w:val="40707D86"/>
    <w:rsid w:val="40775DD0"/>
    <w:rsid w:val="407922F7"/>
    <w:rsid w:val="407D1312"/>
    <w:rsid w:val="407D4B72"/>
    <w:rsid w:val="407E3057"/>
    <w:rsid w:val="4080318A"/>
    <w:rsid w:val="40806474"/>
    <w:rsid w:val="408358E4"/>
    <w:rsid w:val="40871E6A"/>
    <w:rsid w:val="408A187F"/>
    <w:rsid w:val="408B69AB"/>
    <w:rsid w:val="408D725A"/>
    <w:rsid w:val="409252AD"/>
    <w:rsid w:val="40947E9B"/>
    <w:rsid w:val="40982D0D"/>
    <w:rsid w:val="409918F8"/>
    <w:rsid w:val="409A6720"/>
    <w:rsid w:val="40A42BAA"/>
    <w:rsid w:val="40A4560E"/>
    <w:rsid w:val="40A51334"/>
    <w:rsid w:val="40AB7BC3"/>
    <w:rsid w:val="40AE3D4D"/>
    <w:rsid w:val="40AF00E3"/>
    <w:rsid w:val="40B161FB"/>
    <w:rsid w:val="40BA5C79"/>
    <w:rsid w:val="40BD5A4D"/>
    <w:rsid w:val="40C14FE2"/>
    <w:rsid w:val="40C161BE"/>
    <w:rsid w:val="40C31AC9"/>
    <w:rsid w:val="40C444F5"/>
    <w:rsid w:val="40C53F9E"/>
    <w:rsid w:val="40C565F9"/>
    <w:rsid w:val="40C64577"/>
    <w:rsid w:val="40C8017C"/>
    <w:rsid w:val="40C840C5"/>
    <w:rsid w:val="40C84279"/>
    <w:rsid w:val="40C855BE"/>
    <w:rsid w:val="40C87213"/>
    <w:rsid w:val="40CC161A"/>
    <w:rsid w:val="40CC4134"/>
    <w:rsid w:val="40CE5EA1"/>
    <w:rsid w:val="40D13582"/>
    <w:rsid w:val="40D77C74"/>
    <w:rsid w:val="40D9266F"/>
    <w:rsid w:val="40DB7565"/>
    <w:rsid w:val="40DF2282"/>
    <w:rsid w:val="40E166BA"/>
    <w:rsid w:val="40E336C8"/>
    <w:rsid w:val="40E50F66"/>
    <w:rsid w:val="40E532E5"/>
    <w:rsid w:val="40E8543C"/>
    <w:rsid w:val="40E915FD"/>
    <w:rsid w:val="40EC1238"/>
    <w:rsid w:val="40EE4B0E"/>
    <w:rsid w:val="40F53F12"/>
    <w:rsid w:val="40F568F1"/>
    <w:rsid w:val="40F71818"/>
    <w:rsid w:val="40FA4B0D"/>
    <w:rsid w:val="40FB00A4"/>
    <w:rsid w:val="41046419"/>
    <w:rsid w:val="41055F2A"/>
    <w:rsid w:val="41073BAE"/>
    <w:rsid w:val="41091E71"/>
    <w:rsid w:val="410A3DFC"/>
    <w:rsid w:val="410B2948"/>
    <w:rsid w:val="410E703D"/>
    <w:rsid w:val="410F0B7A"/>
    <w:rsid w:val="41107AED"/>
    <w:rsid w:val="411416B8"/>
    <w:rsid w:val="41156F7E"/>
    <w:rsid w:val="41175305"/>
    <w:rsid w:val="411801DE"/>
    <w:rsid w:val="411976F1"/>
    <w:rsid w:val="411A77C4"/>
    <w:rsid w:val="41283616"/>
    <w:rsid w:val="4129335C"/>
    <w:rsid w:val="412D350B"/>
    <w:rsid w:val="412D69D6"/>
    <w:rsid w:val="41301BD6"/>
    <w:rsid w:val="41330D61"/>
    <w:rsid w:val="4133596D"/>
    <w:rsid w:val="4134487F"/>
    <w:rsid w:val="4135646A"/>
    <w:rsid w:val="413710A2"/>
    <w:rsid w:val="413D0862"/>
    <w:rsid w:val="413E11B7"/>
    <w:rsid w:val="4141735E"/>
    <w:rsid w:val="41432479"/>
    <w:rsid w:val="41432B7B"/>
    <w:rsid w:val="41443923"/>
    <w:rsid w:val="41446923"/>
    <w:rsid w:val="414A34E6"/>
    <w:rsid w:val="414B6393"/>
    <w:rsid w:val="414F35A3"/>
    <w:rsid w:val="4154079A"/>
    <w:rsid w:val="4155153D"/>
    <w:rsid w:val="415A06AA"/>
    <w:rsid w:val="415C4D03"/>
    <w:rsid w:val="416028F3"/>
    <w:rsid w:val="4160628F"/>
    <w:rsid w:val="41632545"/>
    <w:rsid w:val="41652452"/>
    <w:rsid w:val="41652A52"/>
    <w:rsid w:val="41671370"/>
    <w:rsid w:val="41695453"/>
    <w:rsid w:val="41697B8A"/>
    <w:rsid w:val="41711F9B"/>
    <w:rsid w:val="41771332"/>
    <w:rsid w:val="41771886"/>
    <w:rsid w:val="417A2F41"/>
    <w:rsid w:val="417D12F5"/>
    <w:rsid w:val="417D2202"/>
    <w:rsid w:val="4180507D"/>
    <w:rsid w:val="41811DD2"/>
    <w:rsid w:val="41811F62"/>
    <w:rsid w:val="41821A05"/>
    <w:rsid w:val="41830883"/>
    <w:rsid w:val="41892B00"/>
    <w:rsid w:val="418C1B9C"/>
    <w:rsid w:val="418D3309"/>
    <w:rsid w:val="418E5A8D"/>
    <w:rsid w:val="418E6534"/>
    <w:rsid w:val="418F7397"/>
    <w:rsid w:val="41925712"/>
    <w:rsid w:val="419331EA"/>
    <w:rsid w:val="41964068"/>
    <w:rsid w:val="4199280D"/>
    <w:rsid w:val="41992CE2"/>
    <w:rsid w:val="4199564B"/>
    <w:rsid w:val="419A241E"/>
    <w:rsid w:val="419B32C5"/>
    <w:rsid w:val="419E044E"/>
    <w:rsid w:val="419F52DB"/>
    <w:rsid w:val="41A05D8A"/>
    <w:rsid w:val="41A32F84"/>
    <w:rsid w:val="41A41A56"/>
    <w:rsid w:val="41A57178"/>
    <w:rsid w:val="41A62109"/>
    <w:rsid w:val="41A97F01"/>
    <w:rsid w:val="41AA3B33"/>
    <w:rsid w:val="41AF7D62"/>
    <w:rsid w:val="41B32873"/>
    <w:rsid w:val="41BF0463"/>
    <w:rsid w:val="41C04327"/>
    <w:rsid w:val="41C10EF2"/>
    <w:rsid w:val="41C569AD"/>
    <w:rsid w:val="41C90B36"/>
    <w:rsid w:val="41CE3C4B"/>
    <w:rsid w:val="41CE3CB4"/>
    <w:rsid w:val="41D0081D"/>
    <w:rsid w:val="41D43D1B"/>
    <w:rsid w:val="41DA65F8"/>
    <w:rsid w:val="41E10200"/>
    <w:rsid w:val="41E22240"/>
    <w:rsid w:val="41E6096E"/>
    <w:rsid w:val="41E7351C"/>
    <w:rsid w:val="41E861C6"/>
    <w:rsid w:val="41E962C5"/>
    <w:rsid w:val="41F12EBE"/>
    <w:rsid w:val="41F224AD"/>
    <w:rsid w:val="41F26643"/>
    <w:rsid w:val="41F41653"/>
    <w:rsid w:val="41F638DB"/>
    <w:rsid w:val="41F67C4C"/>
    <w:rsid w:val="41F7755A"/>
    <w:rsid w:val="41F77AFF"/>
    <w:rsid w:val="41FA32E4"/>
    <w:rsid w:val="41FB34AE"/>
    <w:rsid w:val="41FD0F1A"/>
    <w:rsid w:val="41FE29C5"/>
    <w:rsid w:val="41FF248B"/>
    <w:rsid w:val="42005302"/>
    <w:rsid w:val="4203771B"/>
    <w:rsid w:val="42051F3E"/>
    <w:rsid w:val="4208581E"/>
    <w:rsid w:val="42086CCB"/>
    <w:rsid w:val="42093571"/>
    <w:rsid w:val="42096737"/>
    <w:rsid w:val="420A27C1"/>
    <w:rsid w:val="420D335E"/>
    <w:rsid w:val="420F09DE"/>
    <w:rsid w:val="420F15BB"/>
    <w:rsid w:val="420F56DD"/>
    <w:rsid w:val="42114155"/>
    <w:rsid w:val="42117890"/>
    <w:rsid w:val="42127DF8"/>
    <w:rsid w:val="42170E07"/>
    <w:rsid w:val="42186A73"/>
    <w:rsid w:val="42193869"/>
    <w:rsid w:val="421F5413"/>
    <w:rsid w:val="421F6680"/>
    <w:rsid w:val="42223726"/>
    <w:rsid w:val="4223264E"/>
    <w:rsid w:val="4225750F"/>
    <w:rsid w:val="4226410E"/>
    <w:rsid w:val="42295317"/>
    <w:rsid w:val="422B3BEA"/>
    <w:rsid w:val="422D0F74"/>
    <w:rsid w:val="422F2423"/>
    <w:rsid w:val="42301452"/>
    <w:rsid w:val="42324D17"/>
    <w:rsid w:val="42334B2C"/>
    <w:rsid w:val="423B0E10"/>
    <w:rsid w:val="423D2DBF"/>
    <w:rsid w:val="423D4354"/>
    <w:rsid w:val="42402EC7"/>
    <w:rsid w:val="42405392"/>
    <w:rsid w:val="424309ED"/>
    <w:rsid w:val="424325EC"/>
    <w:rsid w:val="42432D34"/>
    <w:rsid w:val="42456A6B"/>
    <w:rsid w:val="42474243"/>
    <w:rsid w:val="4248269D"/>
    <w:rsid w:val="42493603"/>
    <w:rsid w:val="424B6029"/>
    <w:rsid w:val="4251494F"/>
    <w:rsid w:val="4252450B"/>
    <w:rsid w:val="425445AF"/>
    <w:rsid w:val="42545A97"/>
    <w:rsid w:val="425776C3"/>
    <w:rsid w:val="425862DB"/>
    <w:rsid w:val="425973AB"/>
    <w:rsid w:val="425D294B"/>
    <w:rsid w:val="425E69E0"/>
    <w:rsid w:val="425F5DDD"/>
    <w:rsid w:val="426133C9"/>
    <w:rsid w:val="42632977"/>
    <w:rsid w:val="42660865"/>
    <w:rsid w:val="426B1D1B"/>
    <w:rsid w:val="426C191C"/>
    <w:rsid w:val="426C559B"/>
    <w:rsid w:val="426D568E"/>
    <w:rsid w:val="426E6483"/>
    <w:rsid w:val="4272574F"/>
    <w:rsid w:val="427437E3"/>
    <w:rsid w:val="4275662B"/>
    <w:rsid w:val="427D3791"/>
    <w:rsid w:val="427D492A"/>
    <w:rsid w:val="428272EB"/>
    <w:rsid w:val="4284077D"/>
    <w:rsid w:val="42841B15"/>
    <w:rsid w:val="42842B81"/>
    <w:rsid w:val="42851903"/>
    <w:rsid w:val="42861FDE"/>
    <w:rsid w:val="428639DE"/>
    <w:rsid w:val="428E67A7"/>
    <w:rsid w:val="42900320"/>
    <w:rsid w:val="42974F00"/>
    <w:rsid w:val="429867CB"/>
    <w:rsid w:val="42990BCE"/>
    <w:rsid w:val="429A048A"/>
    <w:rsid w:val="42A06405"/>
    <w:rsid w:val="42A06A03"/>
    <w:rsid w:val="42A35241"/>
    <w:rsid w:val="42A42362"/>
    <w:rsid w:val="42A70C29"/>
    <w:rsid w:val="42AC71E6"/>
    <w:rsid w:val="42AF2D21"/>
    <w:rsid w:val="42AF7D15"/>
    <w:rsid w:val="42B06FDF"/>
    <w:rsid w:val="42B162A6"/>
    <w:rsid w:val="42B301EE"/>
    <w:rsid w:val="42B42202"/>
    <w:rsid w:val="42BA5FC3"/>
    <w:rsid w:val="42BE4B2F"/>
    <w:rsid w:val="42BF5EF5"/>
    <w:rsid w:val="42C0153F"/>
    <w:rsid w:val="42C07F97"/>
    <w:rsid w:val="42C22F1F"/>
    <w:rsid w:val="42C45DF4"/>
    <w:rsid w:val="42C6678E"/>
    <w:rsid w:val="42CB0188"/>
    <w:rsid w:val="42CB41CA"/>
    <w:rsid w:val="42CB644D"/>
    <w:rsid w:val="42CC34AE"/>
    <w:rsid w:val="42D00D1A"/>
    <w:rsid w:val="42D27505"/>
    <w:rsid w:val="42D576AF"/>
    <w:rsid w:val="42D85791"/>
    <w:rsid w:val="42DA365A"/>
    <w:rsid w:val="42DF64C5"/>
    <w:rsid w:val="42DF67FE"/>
    <w:rsid w:val="42E213E3"/>
    <w:rsid w:val="42E53319"/>
    <w:rsid w:val="42E56410"/>
    <w:rsid w:val="42E627EA"/>
    <w:rsid w:val="42E80C74"/>
    <w:rsid w:val="42EA45DD"/>
    <w:rsid w:val="42EA6F86"/>
    <w:rsid w:val="42ED19FC"/>
    <w:rsid w:val="42F02103"/>
    <w:rsid w:val="42F209C6"/>
    <w:rsid w:val="42F21B68"/>
    <w:rsid w:val="42F353A8"/>
    <w:rsid w:val="42F41E98"/>
    <w:rsid w:val="42F56431"/>
    <w:rsid w:val="42F70303"/>
    <w:rsid w:val="42F750B7"/>
    <w:rsid w:val="42F97043"/>
    <w:rsid w:val="42FB06E5"/>
    <w:rsid w:val="42FF12DA"/>
    <w:rsid w:val="43036CBD"/>
    <w:rsid w:val="4303748D"/>
    <w:rsid w:val="43040242"/>
    <w:rsid w:val="43084898"/>
    <w:rsid w:val="4309438A"/>
    <w:rsid w:val="430A3BB6"/>
    <w:rsid w:val="430A4EA2"/>
    <w:rsid w:val="430A7082"/>
    <w:rsid w:val="430C2A08"/>
    <w:rsid w:val="430E5603"/>
    <w:rsid w:val="431043B6"/>
    <w:rsid w:val="43113175"/>
    <w:rsid w:val="43173CEE"/>
    <w:rsid w:val="431A12D5"/>
    <w:rsid w:val="431D7B1D"/>
    <w:rsid w:val="43243858"/>
    <w:rsid w:val="4324744D"/>
    <w:rsid w:val="43254270"/>
    <w:rsid w:val="432914E6"/>
    <w:rsid w:val="432D5510"/>
    <w:rsid w:val="432D7CB2"/>
    <w:rsid w:val="432E05E6"/>
    <w:rsid w:val="432E5E7C"/>
    <w:rsid w:val="432F08BA"/>
    <w:rsid w:val="432F2AB5"/>
    <w:rsid w:val="432F3CF6"/>
    <w:rsid w:val="43306198"/>
    <w:rsid w:val="433271E9"/>
    <w:rsid w:val="43352476"/>
    <w:rsid w:val="43377D9B"/>
    <w:rsid w:val="433D2203"/>
    <w:rsid w:val="433F77D5"/>
    <w:rsid w:val="43402A8C"/>
    <w:rsid w:val="43474E4A"/>
    <w:rsid w:val="434E3395"/>
    <w:rsid w:val="434F4B1B"/>
    <w:rsid w:val="43500E5B"/>
    <w:rsid w:val="4350181C"/>
    <w:rsid w:val="43505146"/>
    <w:rsid w:val="43522F5E"/>
    <w:rsid w:val="43524BB1"/>
    <w:rsid w:val="435643F9"/>
    <w:rsid w:val="43593065"/>
    <w:rsid w:val="43594F76"/>
    <w:rsid w:val="435B5B00"/>
    <w:rsid w:val="436200D9"/>
    <w:rsid w:val="43665A0F"/>
    <w:rsid w:val="43684CB8"/>
    <w:rsid w:val="4369220A"/>
    <w:rsid w:val="436963E0"/>
    <w:rsid w:val="436A55FC"/>
    <w:rsid w:val="436F1D79"/>
    <w:rsid w:val="436F513D"/>
    <w:rsid w:val="437166F6"/>
    <w:rsid w:val="43742F6A"/>
    <w:rsid w:val="437B08A6"/>
    <w:rsid w:val="437C4B85"/>
    <w:rsid w:val="43800FBC"/>
    <w:rsid w:val="43824B5E"/>
    <w:rsid w:val="4383696E"/>
    <w:rsid w:val="43836991"/>
    <w:rsid w:val="438614F5"/>
    <w:rsid w:val="43867750"/>
    <w:rsid w:val="4388118F"/>
    <w:rsid w:val="438969CD"/>
    <w:rsid w:val="438A569B"/>
    <w:rsid w:val="438A757E"/>
    <w:rsid w:val="438B7AEE"/>
    <w:rsid w:val="438C6945"/>
    <w:rsid w:val="438D7836"/>
    <w:rsid w:val="438F192D"/>
    <w:rsid w:val="4390221B"/>
    <w:rsid w:val="43920E3B"/>
    <w:rsid w:val="439B3792"/>
    <w:rsid w:val="439E32CC"/>
    <w:rsid w:val="439E53E8"/>
    <w:rsid w:val="439E545A"/>
    <w:rsid w:val="43A344F9"/>
    <w:rsid w:val="43A55460"/>
    <w:rsid w:val="43A674BC"/>
    <w:rsid w:val="43A82801"/>
    <w:rsid w:val="43A82A15"/>
    <w:rsid w:val="43AA5D83"/>
    <w:rsid w:val="43AD34F0"/>
    <w:rsid w:val="43AE0104"/>
    <w:rsid w:val="43AE67E1"/>
    <w:rsid w:val="43B214C8"/>
    <w:rsid w:val="43B2466E"/>
    <w:rsid w:val="43B6215E"/>
    <w:rsid w:val="43B653C4"/>
    <w:rsid w:val="43B7677D"/>
    <w:rsid w:val="43BA2619"/>
    <w:rsid w:val="43BC3D3C"/>
    <w:rsid w:val="43BD2873"/>
    <w:rsid w:val="43BE23AB"/>
    <w:rsid w:val="43BF144B"/>
    <w:rsid w:val="43C52CB4"/>
    <w:rsid w:val="43C60E55"/>
    <w:rsid w:val="43C673C7"/>
    <w:rsid w:val="43C67BB4"/>
    <w:rsid w:val="43C83050"/>
    <w:rsid w:val="43CD49FD"/>
    <w:rsid w:val="43CF2FEC"/>
    <w:rsid w:val="43D069BE"/>
    <w:rsid w:val="43D13FBA"/>
    <w:rsid w:val="43D619D6"/>
    <w:rsid w:val="43DA6EC7"/>
    <w:rsid w:val="43DB6C30"/>
    <w:rsid w:val="43DD2DF3"/>
    <w:rsid w:val="43DD5384"/>
    <w:rsid w:val="43E031AE"/>
    <w:rsid w:val="43E25098"/>
    <w:rsid w:val="43E56D52"/>
    <w:rsid w:val="43E92306"/>
    <w:rsid w:val="43EA0E51"/>
    <w:rsid w:val="43EB4236"/>
    <w:rsid w:val="43ED385C"/>
    <w:rsid w:val="43EE6C32"/>
    <w:rsid w:val="43F06EAB"/>
    <w:rsid w:val="43F14427"/>
    <w:rsid w:val="43F46710"/>
    <w:rsid w:val="43F54A3A"/>
    <w:rsid w:val="43F611AF"/>
    <w:rsid w:val="43F848B4"/>
    <w:rsid w:val="43FD1CAB"/>
    <w:rsid w:val="43FE1244"/>
    <w:rsid w:val="440532F5"/>
    <w:rsid w:val="440645C7"/>
    <w:rsid w:val="44074D05"/>
    <w:rsid w:val="44095877"/>
    <w:rsid w:val="440A6A69"/>
    <w:rsid w:val="440D6C37"/>
    <w:rsid w:val="440F425B"/>
    <w:rsid w:val="441116CB"/>
    <w:rsid w:val="44140CF4"/>
    <w:rsid w:val="441663D3"/>
    <w:rsid w:val="441703C7"/>
    <w:rsid w:val="441A67ED"/>
    <w:rsid w:val="441F1A3F"/>
    <w:rsid w:val="441F353A"/>
    <w:rsid w:val="44220926"/>
    <w:rsid w:val="44264567"/>
    <w:rsid w:val="44277063"/>
    <w:rsid w:val="44277D0E"/>
    <w:rsid w:val="44281738"/>
    <w:rsid w:val="44296C53"/>
    <w:rsid w:val="442C29B7"/>
    <w:rsid w:val="44380555"/>
    <w:rsid w:val="443811D3"/>
    <w:rsid w:val="443A1CA1"/>
    <w:rsid w:val="443D4443"/>
    <w:rsid w:val="44402AAD"/>
    <w:rsid w:val="44404534"/>
    <w:rsid w:val="44423766"/>
    <w:rsid w:val="44425007"/>
    <w:rsid w:val="44425B60"/>
    <w:rsid w:val="44433AF2"/>
    <w:rsid w:val="44442C72"/>
    <w:rsid w:val="44497A45"/>
    <w:rsid w:val="444D15C8"/>
    <w:rsid w:val="444E4364"/>
    <w:rsid w:val="444E4BDB"/>
    <w:rsid w:val="444F4FF0"/>
    <w:rsid w:val="44500878"/>
    <w:rsid w:val="44520764"/>
    <w:rsid w:val="44535E0D"/>
    <w:rsid w:val="44540FD6"/>
    <w:rsid w:val="446249F5"/>
    <w:rsid w:val="44652C6C"/>
    <w:rsid w:val="44652CAB"/>
    <w:rsid w:val="44655F19"/>
    <w:rsid w:val="446B1CDC"/>
    <w:rsid w:val="446C0054"/>
    <w:rsid w:val="446C0AAB"/>
    <w:rsid w:val="446F3AD5"/>
    <w:rsid w:val="44707490"/>
    <w:rsid w:val="44783973"/>
    <w:rsid w:val="447944AD"/>
    <w:rsid w:val="447C4766"/>
    <w:rsid w:val="447E7437"/>
    <w:rsid w:val="448710EC"/>
    <w:rsid w:val="448775EE"/>
    <w:rsid w:val="448A5CAD"/>
    <w:rsid w:val="448E141B"/>
    <w:rsid w:val="449142F1"/>
    <w:rsid w:val="44933169"/>
    <w:rsid w:val="44994ECE"/>
    <w:rsid w:val="4499616B"/>
    <w:rsid w:val="449C4223"/>
    <w:rsid w:val="449E1B6D"/>
    <w:rsid w:val="449E3B5A"/>
    <w:rsid w:val="44A011AC"/>
    <w:rsid w:val="44A274BE"/>
    <w:rsid w:val="44A51FB1"/>
    <w:rsid w:val="44A67624"/>
    <w:rsid w:val="44A77FA4"/>
    <w:rsid w:val="44A83D95"/>
    <w:rsid w:val="44AB7822"/>
    <w:rsid w:val="44AC1192"/>
    <w:rsid w:val="44AC30F3"/>
    <w:rsid w:val="44AC6A44"/>
    <w:rsid w:val="44AD450B"/>
    <w:rsid w:val="44B36A4E"/>
    <w:rsid w:val="44B42840"/>
    <w:rsid w:val="44BB2A2F"/>
    <w:rsid w:val="44BB2EC3"/>
    <w:rsid w:val="44BD7EDD"/>
    <w:rsid w:val="44BE2256"/>
    <w:rsid w:val="44BE6FA3"/>
    <w:rsid w:val="44C017F4"/>
    <w:rsid w:val="44C21086"/>
    <w:rsid w:val="44C21AED"/>
    <w:rsid w:val="44C42BE8"/>
    <w:rsid w:val="44C64109"/>
    <w:rsid w:val="44C65E74"/>
    <w:rsid w:val="44CD3A4F"/>
    <w:rsid w:val="44CE26A4"/>
    <w:rsid w:val="44D16CC9"/>
    <w:rsid w:val="44D203EF"/>
    <w:rsid w:val="44D235DF"/>
    <w:rsid w:val="44DB012A"/>
    <w:rsid w:val="44E5136C"/>
    <w:rsid w:val="44E707A3"/>
    <w:rsid w:val="44EC5E91"/>
    <w:rsid w:val="44EC76D0"/>
    <w:rsid w:val="44ED1087"/>
    <w:rsid w:val="44ED3467"/>
    <w:rsid w:val="44F04098"/>
    <w:rsid w:val="44F34660"/>
    <w:rsid w:val="44F62643"/>
    <w:rsid w:val="44F67621"/>
    <w:rsid w:val="44F75515"/>
    <w:rsid w:val="44F86EB4"/>
    <w:rsid w:val="44F94AC2"/>
    <w:rsid w:val="44FD477A"/>
    <w:rsid w:val="44FF2D8F"/>
    <w:rsid w:val="44FF5B6A"/>
    <w:rsid w:val="44FF6569"/>
    <w:rsid w:val="45000041"/>
    <w:rsid w:val="45024397"/>
    <w:rsid w:val="4509606D"/>
    <w:rsid w:val="450A0E6F"/>
    <w:rsid w:val="450C17B8"/>
    <w:rsid w:val="450D0C38"/>
    <w:rsid w:val="450D7D47"/>
    <w:rsid w:val="451360AA"/>
    <w:rsid w:val="45137033"/>
    <w:rsid w:val="45157250"/>
    <w:rsid w:val="45170A35"/>
    <w:rsid w:val="45172D26"/>
    <w:rsid w:val="45176A34"/>
    <w:rsid w:val="45181815"/>
    <w:rsid w:val="451908BB"/>
    <w:rsid w:val="451A165C"/>
    <w:rsid w:val="451A7C84"/>
    <w:rsid w:val="45205363"/>
    <w:rsid w:val="45211125"/>
    <w:rsid w:val="45215682"/>
    <w:rsid w:val="45263E6F"/>
    <w:rsid w:val="452A1218"/>
    <w:rsid w:val="452D3A0E"/>
    <w:rsid w:val="452D553F"/>
    <w:rsid w:val="452E1C7B"/>
    <w:rsid w:val="452E2EFE"/>
    <w:rsid w:val="452E35CB"/>
    <w:rsid w:val="45307724"/>
    <w:rsid w:val="453118DF"/>
    <w:rsid w:val="45316189"/>
    <w:rsid w:val="4534530D"/>
    <w:rsid w:val="4534655B"/>
    <w:rsid w:val="453C02B0"/>
    <w:rsid w:val="4544694D"/>
    <w:rsid w:val="45446AC4"/>
    <w:rsid w:val="45452FD7"/>
    <w:rsid w:val="454731EC"/>
    <w:rsid w:val="454B48A2"/>
    <w:rsid w:val="454C1EA5"/>
    <w:rsid w:val="454D0D5F"/>
    <w:rsid w:val="454D27A7"/>
    <w:rsid w:val="454E0D0B"/>
    <w:rsid w:val="45516B17"/>
    <w:rsid w:val="45523025"/>
    <w:rsid w:val="455278F5"/>
    <w:rsid w:val="455B383B"/>
    <w:rsid w:val="455C6C3E"/>
    <w:rsid w:val="455F1A3A"/>
    <w:rsid w:val="45602AAC"/>
    <w:rsid w:val="45604F5B"/>
    <w:rsid w:val="45610E5D"/>
    <w:rsid w:val="45625A24"/>
    <w:rsid w:val="45647979"/>
    <w:rsid w:val="45674AFE"/>
    <w:rsid w:val="45690AA2"/>
    <w:rsid w:val="456A0595"/>
    <w:rsid w:val="456C2AF3"/>
    <w:rsid w:val="456D4C0A"/>
    <w:rsid w:val="456E5DE5"/>
    <w:rsid w:val="45736684"/>
    <w:rsid w:val="45776ED2"/>
    <w:rsid w:val="457A3948"/>
    <w:rsid w:val="457D185F"/>
    <w:rsid w:val="457F4404"/>
    <w:rsid w:val="45804990"/>
    <w:rsid w:val="458251F5"/>
    <w:rsid w:val="45834A18"/>
    <w:rsid w:val="45835D45"/>
    <w:rsid w:val="45864D51"/>
    <w:rsid w:val="4587135C"/>
    <w:rsid w:val="45892637"/>
    <w:rsid w:val="458A1A8D"/>
    <w:rsid w:val="458D1F42"/>
    <w:rsid w:val="458F0C9A"/>
    <w:rsid w:val="45915891"/>
    <w:rsid w:val="45924A78"/>
    <w:rsid w:val="4593779A"/>
    <w:rsid w:val="45952E56"/>
    <w:rsid w:val="45963BAA"/>
    <w:rsid w:val="459670D4"/>
    <w:rsid w:val="459748F6"/>
    <w:rsid w:val="4599722C"/>
    <w:rsid w:val="459A0AA2"/>
    <w:rsid w:val="459B2F61"/>
    <w:rsid w:val="459D1A6A"/>
    <w:rsid w:val="45A2011E"/>
    <w:rsid w:val="45A5492B"/>
    <w:rsid w:val="45A92439"/>
    <w:rsid w:val="45AA5668"/>
    <w:rsid w:val="45AB0959"/>
    <w:rsid w:val="45AE2AB6"/>
    <w:rsid w:val="45B103AD"/>
    <w:rsid w:val="45B104A9"/>
    <w:rsid w:val="45B13662"/>
    <w:rsid w:val="45B222CA"/>
    <w:rsid w:val="45B22B25"/>
    <w:rsid w:val="45B24F7E"/>
    <w:rsid w:val="45B3525E"/>
    <w:rsid w:val="45B610A1"/>
    <w:rsid w:val="45B87F91"/>
    <w:rsid w:val="45BB1584"/>
    <w:rsid w:val="45BB3C4A"/>
    <w:rsid w:val="45BC1A0F"/>
    <w:rsid w:val="45C520AA"/>
    <w:rsid w:val="45C54CBD"/>
    <w:rsid w:val="45CB4031"/>
    <w:rsid w:val="45CD11A3"/>
    <w:rsid w:val="45CD1CF4"/>
    <w:rsid w:val="45D22984"/>
    <w:rsid w:val="45D34660"/>
    <w:rsid w:val="45D43F2F"/>
    <w:rsid w:val="45D51160"/>
    <w:rsid w:val="45D63660"/>
    <w:rsid w:val="45D7453A"/>
    <w:rsid w:val="45DA12D4"/>
    <w:rsid w:val="45DD0844"/>
    <w:rsid w:val="45DE28E2"/>
    <w:rsid w:val="45E02B3F"/>
    <w:rsid w:val="45E100D5"/>
    <w:rsid w:val="45E214AB"/>
    <w:rsid w:val="45E3201D"/>
    <w:rsid w:val="45E522C1"/>
    <w:rsid w:val="45E722FF"/>
    <w:rsid w:val="45E80546"/>
    <w:rsid w:val="45E8665C"/>
    <w:rsid w:val="45E957C8"/>
    <w:rsid w:val="45EE4281"/>
    <w:rsid w:val="45EE5959"/>
    <w:rsid w:val="45EF6FA0"/>
    <w:rsid w:val="45F14296"/>
    <w:rsid w:val="45F540C3"/>
    <w:rsid w:val="45FD1F6D"/>
    <w:rsid w:val="46025072"/>
    <w:rsid w:val="46035B3F"/>
    <w:rsid w:val="46066730"/>
    <w:rsid w:val="460B3CDE"/>
    <w:rsid w:val="460B77AA"/>
    <w:rsid w:val="460E78E4"/>
    <w:rsid w:val="4613484F"/>
    <w:rsid w:val="46153D80"/>
    <w:rsid w:val="461931CA"/>
    <w:rsid w:val="461D777E"/>
    <w:rsid w:val="461E5F1D"/>
    <w:rsid w:val="4620658E"/>
    <w:rsid w:val="46243493"/>
    <w:rsid w:val="46262A8D"/>
    <w:rsid w:val="462746DB"/>
    <w:rsid w:val="46295ADB"/>
    <w:rsid w:val="462A6F26"/>
    <w:rsid w:val="462F3276"/>
    <w:rsid w:val="463114FA"/>
    <w:rsid w:val="463159A1"/>
    <w:rsid w:val="463161D2"/>
    <w:rsid w:val="46345F81"/>
    <w:rsid w:val="463C5657"/>
    <w:rsid w:val="46406173"/>
    <w:rsid w:val="464226F3"/>
    <w:rsid w:val="46447FDD"/>
    <w:rsid w:val="46451BBF"/>
    <w:rsid w:val="464723C8"/>
    <w:rsid w:val="46482D33"/>
    <w:rsid w:val="464D3520"/>
    <w:rsid w:val="464E3356"/>
    <w:rsid w:val="465215DB"/>
    <w:rsid w:val="46552A20"/>
    <w:rsid w:val="46595CF5"/>
    <w:rsid w:val="465A6C98"/>
    <w:rsid w:val="465B1BBE"/>
    <w:rsid w:val="465B20C6"/>
    <w:rsid w:val="465B3F67"/>
    <w:rsid w:val="465C4C67"/>
    <w:rsid w:val="465E0059"/>
    <w:rsid w:val="465E69AC"/>
    <w:rsid w:val="465F1AE1"/>
    <w:rsid w:val="46677B5A"/>
    <w:rsid w:val="466C284C"/>
    <w:rsid w:val="466E43B3"/>
    <w:rsid w:val="46736588"/>
    <w:rsid w:val="467764EF"/>
    <w:rsid w:val="467A66FE"/>
    <w:rsid w:val="467C5FB3"/>
    <w:rsid w:val="467E7209"/>
    <w:rsid w:val="467F435C"/>
    <w:rsid w:val="468314E9"/>
    <w:rsid w:val="46884BC7"/>
    <w:rsid w:val="46886E9C"/>
    <w:rsid w:val="468C047B"/>
    <w:rsid w:val="468D429D"/>
    <w:rsid w:val="468E39C9"/>
    <w:rsid w:val="468F482E"/>
    <w:rsid w:val="46915E74"/>
    <w:rsid w:val="46925933"/>
    <w:rsid w:val="46926084"/>
    <w:rsid w:val="46933A87"/>
    <w:rsid w:val="469362EF"/>
    <w:rsid w:val="46967783"/>
    <w:rsid w:val="46971B8D"/>
    <w:rsid w:val="469979BD"/>
    <w:rsid w:val="46A5484A"/>
    <w:rsid w:val="46A815EF"/>
    <w:rsid w:val="46AA46AA"/>
    <w:rsid w:val="46AA6112"/>
    <w:rsid w:val="46AD4E6F"/>
    <w:rsid w:val="46B70AC2"/>
    <w:rsid w:val="46B93450"/>
    <w:rsid w:val="46BD7ACD"/>
    <w:rsid w:val="46BE5988"/>
    <w:rsid w:val="46C117D0"/>
    <w:rsid w:val="46C8517B"/>
    <w:rsid w:val="46C86CB3"/>
    <w:rsid w:val="46C97CC2"/>
    <w:rsid w:val="46CB76D3"/>
    <w:rsid w:val="46CD2A22"/>
    <w:rsid w:val="46CD54A7"/>
    <w:rsid w:val="46D249FE"/>
    <w:rsid w:val="46D32E04"/>
    <w:rsid w:val="46D76FB7"/>
    <w:rsid w:val="46D8254D"/>
    <w:rsid w:val="46D95914"/>
    <w:rsid w:val="46DE3F47"/>
    <w:rsid w:val="46DE7F6F"/>
    <w:rsid w:val="46DF7E54"/>
    <w:rsid w:val="46E06794"/>
    <w:rsid w:val="46E36345"/>
    <w:rsid w:val="46E763CE"/>
    <w:rsid w:val="46EA5415"/>
    <w:rsid w:val="46EB6DDF"/>
    <w:rsid w:val="46EB7B2B"/>
    <w:rsid w:val="46EC5506"/>
    <w:rsid w:val="46EF0B32"/>
    <w:rsid w:val="46F111C7"/>
    <w:rsid w:val="46F1332D"/>
    <w:rsid w:val="46F43E61"/>
    <w:rsid w:val="46F52189"/>
    <w:rsid w:val="46F70919"/>
    <w:rsid w:val="46F86281"/>
    <w:rsid w:val="46F90A2E"/>
    <w:rsid w:val="46FD0FFF"/>
    <w:rsid w:val="46FD58E7"/>
    <w:rsid w:val="46FF0837"/>
    <w:rsid w:val="46FF7855"/>
    <w:rsid w:val="470167B3"/>
    <w:rsid w:val="4702209C"/>
    <w:rsid w:val="4703328C"/>
    <w:rsid w:val="47067634"/>
    <w:rsid w:val="4707030A"/>
    <w:rsid w:val="470A3DB3"/>
    <w:rsid w:val="470C2E24"/>
    <w:rsid w:val="470D46B7"/>
    <w:rsid w:val="470E1E4F"/>
    <w:rsid w:val="470E4CCB"/>
    <w:rsid w:val="47102C5E"/>
    <w:rsid w:val="47133AC5"/>
    <w:rsid w:val="47144D95"/>
    <w:rsid w:val="4718613E"/>
    <w:rsid w:val="471B7D72"/>
    <w:rsid w:val="471C5220"/>
    <w:rsid w:val="471C6294"/>
    <w:rsid w:val="471D3322"/>
    <w:rsid w:val="471F7210"/>
    <w:rsid w:val="47230550"/>
    <w:rsid w:val="47231BE9"/>
    <w:rsid w:val="47250A48"/>
    <w:rsid w:val="4725776C"/>
    <w:rsid w:val="472C5919"/>
    <w:rsid w:val="47303EC4"/>
    <w:rsid w:val="473320F8"/>
    <w:rsid w:val="47341C2F"/>
    <w:rsid w:val="4736006F"/>
    <w:rsid w:val="473750E1"/>
    <w:rsid w:val="4737656C"/>
    <w:rsid w:val="47384686"/>
    <w:rsid w:val="47384BC2"/>
    <w:rsid w:val="47396789"/>
    <w:rsid w:val="473B46DE"/>
    <w:rsid w:val="473C3B8B"/>
    <w:rsid w:val="473C54E8"/>
    <w:rsid w:val="473D48BC"/>
    <w:rsid w:val="473E779B"/>
    <w:rsid w:val="473F2899"/>
    <w:rsid w:val="47442194"/>
    <w:rsid w:val="474827C5"/>
    <w:rsid w:val="474902EE"/>
    <w:rsid w:val="4749126E"/>
    <w:rsid w:val="474931E2"/>
    <w:rsid w:val="474E4C87"/>
    <w:rsid w:val="47520387"/>
    <w:rsid w:val="475A1089"/>
    <w:rsid w:val="475E5702"/>
    <w:rsid w:val="475F5C02"/>
    <w:rsid w:val="4762150D"/>
    <w:rsid w:val="476A150D"/>
    <w:rsid w:val="476B3452"/>
    <w:rsid w:val="476B69BF"/>
    <w:rsid w:val="47707F59"/>
    <w:rsid w:val="477200D7"/>
    <w:rsid w:val="47721AC0"/>
    <w:rsid w:val="47722AF8"/>
    <w:rsid w:val="47782CEF"/>
    <w:rsid w:val="47785E8E"/>
    <w:rsid w:val="4779668E"/>
    <w:rsid w:val="477978DD"/>
    <w:rsid w:val="477A0599"/>
    <w:rsid w:val="477B53E2"/>
    <w:rsid w:val="477C3D85"/>
    <w:rsid w:val="477D6C3C"/>
    <w:rsid w:val="477E7CBF"/>
    <w:rsid w:val="478016B3"/>
    <w:rsid w:val="47897E21"/>
    <w:rsid w:val="478B16B0"/>
    <w:rsid w:val="478B39DF"/>
    <w:rsid w:val="478C5902"/>
    <w:rsid w:val="478D58D8"/>
    <w:rsid w:val="478D70BA"/>
    <w:rsid w:val="478E6A3A"/>
    <w:rsid w:val="478E7DAD"/>
    <w:rsid w:val="47920DB7"/>
    <w:rsid w:val="479438A1"/>
    <w:rsid w:val="479533BA"/>
    <w:rsid w:val="479675B3"/>
    <w:rsid w:val="47985235"/>
    <w:rsid w:val="47993160"/>
    <w:rsid w:val="479A53C9"/>
    <w:rsid w:val="479B38C4"/>
    <w:rsid w:val="479D134F"/>
    <w:rsid w:val="479D7891"/>
    <w:rsid w:val="479F1E63"/>
    <w:rsid w:val="479F1EF8"/>
    <w:rsid w:val="479F4E83"/>
    <w:rsid w:val="47A00392"/>
    <w:rsid w:val="47A126C5"/>
    <w:rsid w:val="47A74DF9"/>
    <w:rsid w:val="47A94D0D"/>
    <w:rsid w:val="47AA1A91"/>
    <w:rsid w:val="47AA4141"/>
    <w:rsid w:val="47AF13D0"/>
    <w:rsid w:val="47B113C4"/>
    <w:rsid w:val="47B12A10"/>
    <w:rsid w:val="47B12A1A"/>
    <w:rsid w:val="47B338BE"/>
    <w:rsid w:val="47BD70E3"/>
    <w:rsid w:val="47BE77BB"/>
    <w:rsid w:val="47C108E5"/>
    <w:rsid w:val="47C456F0"/>
    <w:rsid w:val="47C505CD"/>
    <w:rsid w:val="47C5385C"/>
    <w:rsid w:val="47C543EC"/>
    <w:rsid w:val="47C6396D"/>
    <w:rsid w:val="47CE3310"/>
    <w:rsid w:val="47D13CAD"/>
    <w:rsid w:val="47D14FD1"/>
    <w:rsid w:val="47D3028A"/>
    <w:rsid w:val="47D34381"/>
    <w:rsid w:val="47D35D02"/>
    <w:rsid w:val="47D62160"/>
    <w:rsid w:val="47D75C04"/>
    <w:rsid w:val="47D83278"/>
    <w:rsid w:val="47DB7816"/>
    <w:rsid w:val="47DE00E1"/>
    <w:rsid w:val="47E015FE"/>
    <w:rsid w:val="47E2663F"/>
    <w:rsid w:val="47E26F66"/>
    <w:rsid w:val="47EA3390"/>
    <w:rsid w:val="47ED2D67"/>
    <w:rsid w:val="47EE11E7"/>
    <w:rsid w:val="47EF1024"/>
    <w:rsid w:val="47F27C11"/>
    <w:rsid w:val="47F342DA"/>
    <w:rsid w:val="47F544FC"/>
    <w:rsid w:val="47FA511D"/>
    <w:rsid w:val="47FB2A00"/>
    <w:rsid w:val="47FC311F"/>
    <w:rsid w:val="47FF6905"/>
    <w:rsid w:val="48044738"/>
    <w:rsid w:val="48085E41"/>
    <w:rsid w:val="4808767F"/>
    <w:rsid w:val="480A5D65"/>
    <w:rsid w:val="480B284E"/>
    <w:rsid w:val="480E16FD"/>
    <w:rsid w:val="480E7F9F"/>
    <w:rsid w:val="48101647"/>
    <w:rsid w:val="481125CB"/>
    <w:rsid w:val="48117E23"/>
    <w:rsid w:val="481254DB"/>
    <w:rsid w:val="48127624"/>
    <w:rsid w:val="48165A98"/>
    <w:rsid w:val="481939FF"/>
    <w:rsid w:val="481D494A"/>
    <w:rsid w:val="481E47FB"/>
    <w:rsid w:val="48236315"/>
    <w:rsid w:val="4824450F"/>
    <w:rsid w:val="482872D8"/>
    <w:rsid w:val="482902C5"/>
    <w:rsid w:val="482C4519"/>
    <w:rsid w:val="48316DE9"/>
    <w:rsid w:val="48342EA4"/>
    <w:rsid w:val="48353B70"/>
    <w:rsid w:val="4835785E"/>
    <w:rsid w:val="48362436"/>
    <w:rsid w:val="483F4394"/>
    <w:rsid w:val="48401877"/>
    <w:rsid w:val="484313E7"/>
    <w:rsid w:val="484A2F0E"/>
    <w:rsid w:val="484A4C90"/>
    <w:rsid w:val="484B12F5"/>
    <w:rsid w:val="4857253F"/>
    <w:rsid w:val="48597B16"/>
    <w:rsid w:val="485C0D84"/>
    <w:rsid w:val="485C541F"/>
    <w:rsid w:val="485E4500"/>
    <w:rsid w:val="485F38AD"/>
    <w:rsid w:val="48603FF3"/>
    <w:rsid w:val="48607EAC"/>
    <w:rsid w:val="486441D9"/>
    <w:rsid w:val="48661424"/>
    <w:rsid w:val="48662BDD"/>
    <w:rsid w:val="486659D2"/>
    <w:rsid w:val="4868074A"/>
    <w:rsid w:val="486E10BD"/>
    <w:rsid w:val="486F1CB5"/>
    <w:rsid w:val="486F7146"/>
    <w:rsid w:val="48705CC5"/>
    <w:rsid w:val="48707BC1"/>
    <w:rsid w:val="48711D3B"/>
    <w:rsid w:val="487230C5"/>
    <w:rsid w:val="487853E9"/>
    <w:rsid w:val="487F5D80"/>
    <w:rsid w:val="488201AA"/>
    <w:rsid w:val="48844037"/>
    <w:rsid w:val="488465C4"/>
    <w:rsid w:val="48855800"/>
    <w:rsid w:val="48870966"/>
    <w:rsid w:val="488B204C"/>
    <w:rsid w:val="488B3A26"/>
    <w:rsid w:val="488E01E5"/>
    <w:rsid w:val="488E2F93"/>
    <w:rsid w:val="488E7622"/>
    <w:rsid w:val="488F1CFC"/>
    <w:rsid w:val="48924831"/>
    <w:rsid w:val="48935A0A"/>
    <w:rsid w:val="48943569"/>
    <w:rsid w:val="48952403"/>
    <w:rsid w:val="48975A86"/>
    <w:rsid w:val="489B4223"/>
    <w:rsid w:val="489C7036"/>
    <w:rsid w:val="489D0649"/>
    <w:rsid w:val="48A1046F"/>
    <w:rsid w:val="48A2236A"/>
    <w:rsid w:val="48A26215"/>
    <w:rsid w:val="48AF76DF"/>
    <w:rsid w:val="48B161DC"/>
    <w:rsid w:val="48B2089F"/>
    <w:rsid w:val="48B25ED2"/>
    <w:rsid w:val="48B46C59"/>
    <w:rsid w:val="48B65DDA"/>
    <w:rsid w:val="48B876B2"/>
    <w:rsid w:val="48BD1BE7"/>
    <w:rsid w:val="48BF1F30"/>
    <w:rsid w:val="48C2228F"/>
    <w:rsid w:val="48C27299"/>
    <w:rsid w:val="48C63983"/>
    <w:rsid w:val="48C65584"/>
    <w:rsid w:val="48C95D13"/>
    <w:rsid w:val="48CA348B"/>
    <w:rsid w:val="48CD48F3"/>
    <w:rsid w:val="48D0042E"/>
    <w:rsid w:val="48D4463D"/>
    <w:rsid w:val="48D917AA"/>
    <w:rsid w:val="48DA420C"/>
    <w:rsid w:val="48DB4B5C"/>
    <w:rsid w:val="48DD2C9D"/>
    <w:rsid w:val="48DE2D20"/>
    <w:rsid w:val="48DF5A67"/>
    <w:rsid w:val="48E21DB1"/>
    <w:rsid w:val="48E22696"/>
    <w:rsid w:val="48E44434"/>
    <w:rsid w:val="48E930C6"/>
    <w:rsid w:val="48EC36F1"/>
    <w:rsid w:val="48F01213"/>
    <w:rsid w:val="48F13C49"/>
    <w:rsid w:val="48F16ADE"/>
    <w:rsid w:val="48F44AA7"/>
    <w:rsid w:val="48F717DE"/>
    <w:rsid w:val="48F74653"/>
    <w:rsid w:val="48FD549C"/>
    <w:rsid w:val="48FE61E6"/>
    <w:rsid w:val="48FF12B7"/>
    <w:rsid w:val="49050D5B"/>
    <w:rsid w:val="4905199D"/>
    <w:rsid w:val="49051AFD"/>
    <w:rsid w:val="49060487"/>
    <w:rsid w:val="4908369D"/>
    <w:rsid w:val="490A065A"/>
    <w:rsid w:val="490F17F7"/>
    <w:rsid w:val="49120D2B"/>
    <w:rsid w:val="49131BB1"/>
    <w:rsid w:val="491409E6"/>
    <w:rsid w:val="491633E1"/>
    <w:rsid w:val="49171810"/>
    <w:rsid w:val="49183992"/>
    <w:rsid w:val="491A0ACB"/>
    <w:rsid w:val="491A39E4"/>
    <w:rsid w:val="491A628B"/>
    <w:rsid w:val="491C1434"/>
    <w:rsid w:val="49214565"/>
    <w:rsid w:val="4923538A"/>
    <w:rsid w:val="49294BFE"/>
    <w:rsid w:val="492B004B"/>
    <w:rsid w:val="49312044"/>
    <w:rsid w:val="493611D6"/>
    <w:rsid w:val="493632AB"/>
    <w:rsid w:val="49381995"/>
    <w:rsid w:val="4938321C"/>
    <w:rsid w:val="493926BD"/>
    <w:rsid w:val="493A0170"/>
    <w:rsid w:val="493A64E7"/>
    <w:rsid w:val="493A72D1"/>
    <w:rsid w:val="493C679D"/>
    <w:rsid w:val="493E6DC9"/>
    <w:rsid w:val="49404BD4"/>
    <w:rsid w:val="494405DA"/>
    <w:rsid w:val="49463E07"/>
    <w:rsid w:val="49471B3E"/>
    <w:rsid w:val="494A1D15"/>
    <w:rsid w:val="494B3CD8"/>
    <w:rsid w:val="494C01F4"/>
    <w:rsid w:val="494D1B3C"/>
    <w:rsid w:val="494D42DB"/>
    <w:rsid w:val="494E7518"/>
    <w:rsid w:val="494F3497"/>
    <w:rsid w:val="4952072B"/>
    <w:rsid w:val="4954091E"/>
    <w:rsid w:val="495422A8"/>
    <w:rsid w:val="4956502A"/>
    <w:rsid w:val="49570CB5"/>
    <w:rsid w:val="495E490C"/>
    <w:rsid w:val="4966745A"/>
    <w:rsid w:val="49695631"/>
    <w:rsid w:val="496A528F"/>
    <w:rsid w:val="496B6D73"/>
    <w:rsid w:val="496C4711"/>
    <w:rsid w:val="49714DBA"/>
    <w:rsid w:val="497153A6"/>
    <w:rsid w:val="49720472"/>
    <w:rsid w:val="49787FC5"/>
    <w:rsid w:val="497967D6"/>
    <w:rsid w:val="497B0BF5"/>
    <w:rsid w:val="497B6A28"/>
    <w:rsid w:val="49883F61"/>
    <w:rsid w:val="498A0460"/>
    <w:rsid w:val="498B384E"/>
    <w:rsid w:val="498C3B35"/>
    <w:rsid w:val="498D1DCD"/>
    <w:rsid w:val="498F021D"/>
    <w:rsid w:val="498F7EEF"/>
    <w:rsid w:val="49910632"/>
    <w:rsid w:val="499256C0"/>
    <w:rsid w:val="49941C98"/>
    <w:rsid w:val="49960BC7"/>
    <w:rsid w:val="4997381C"/>
    <w:rsid w:val="499A4FF0"/>
    <w:rsid w:val="499E2897"/>
    <w:rsid w:val="499E34A1"/>
    <w:rsid w:val="499E48A9"/>
    <w:rsid w:val="49A0704F"/>
    <w:rsid w:val="49A17C31"/>
    <w:rsid w:val="49A2162D"/>
    <w:rsid w:val="49A658BD"/>
    <w:rsid w:val="49A65B21"/>
    <w:rsid w:val="49AB6250"/>
    <w:rsid w:val="49AD0737"/>
    <w:rsid w:val="49AD6557"/>
    <w:rsid w:val="49B1556A"/>
    <w:rsid w:val="49B6304A"/>
    <w:rsid w:val="49B704F0"/>
    <w:rsid w:val="49B81B1E"/>
    <w:rsid w:val="49B865F7"/>
    <w:rsid w:val="49B91B92"/>
    <w:rsid w:val="49B941B4"/>
    <w:rsid w:val="49BC2056"/>
    <w:rsid w:val="49C1118E"/>
    <w:rsid w:val="49C16E0B"/>
    <w:rsid w:val="49C35429"/>
    <w:rsid w:val="49C96E1E"/>
    <w:rsid w:val="49CA3C0B"/>
    <w:rsid w:val="49CC6036"/>
    <w:rsid w:val="49D17212"/>
    <w:rsid w:val="49D41AE0"/>
    <w:rsid w:val="49D905C9"/>
    <w:rsid w:val="49DC0DE2"/>
    <w:rsid w:val="49DC4A22"/>
    <w:rsid w:val="49DD5A48"/>
    <w:rsid w:val="49DF1ADC"/>
    <w:rsid w:val="49DF4CE8"/>
    <w:rsid w:val="49E052A6"/>
    <w:rsid w:val="49E06226"/>
    <w:rsid w:val="49E44049"/>
    <w:rsid w:val="49E87EF4"/>
    <w:rsid w:val="49EB657E"/>
    <w:rsid w:val="49F119C6"/>
    <w:rsid w:val="49F236B3"/>
    <w:rsid w:val="49F47569"/>
    <w:rsid w:val="49F629F9"/>
    <w:rsid w:val="49F677A4"/>
    <w:rsid w:val="49F75509"/>
    <w:rsid w:val="49F8152E"/>
    <w:rsid w:val="49FA1959"/>
    <w:rsid w:val="49FC18C9"/>
    <w:rsid w:val="49FE7FBB"/>
    <w:rsid w:val="4A032762"/>
    <w:rsid w:val="4A063DBD"/>
    <w:rsid w:val="4A0B7E0A"/>
    <w:rsid w:val="4A0C4288"/>
    <w:rsid w:val="4A0D193A"/>
    <w:rsid w:val="4A0D7425"/>
    <w:rsid w:val="4A135530"/>
    <w:rsid w:val="4A135B71"/>
    <w:rsid w:val="4A154DB7"/>
    <w:rsid w:val="4A197193"/>
    <w:rsid w:val="4A1B35A5"/>
    <w:rsid w:val="4A1D0EE9"/>
    <w:rsid w:val="4A244741"/>
    <w:rsid w:val="4A257FF5"/>
    <w:rsid w:val="4A260913"/>
    <w:rsid w:val="4A263CA1"/>
    <w:rsid w:val="4A27103A"/>
    <w:rsid w:val="4A27782C"/>
    <w:rsid w:val="4A282C43"/>
    <w:rsid w:val="4A2C6BD9"/>
    <w:rsid w:val="4A30259B"/>
    <w:rsid w:val="4A303BAB"/>
    <w:rsid w:val="4A3159DE"/>
    <w:rsid w:val="4A323BDF"/>
    <w:rsid w:val="4A333FC3"/>
    <w:rsid w:val="4A347783"/>
    <w:rsid w:val="4A357898"/>
    <w:rsid w:val="4A38166D"/>
    <w:rsid w:val="4A384843"/>
    <w:rsid w:val="4A3F77AE"/>
    <w:rsid w:val="4A40445E"/>
    <w:rsid w:val="4A406A2E"/>
    <w:rsid w:val="4A430979"/>
    <w:rsid w:val="4A4354D3"/>
    <w:rsid w:val="4A457A7D"/>
    <w:rsid w:val="4A4B280B"/>
    <w:rsid w:val="4A4B7F39"/>
    <w:rsid w:val="4A4D7065"/>
    <w:rsid w:val="4A4E4C40"/>
    <w:rsid w:val="4A5057F2"/>
    <w:rsid w:val="4A526A9B"/>
    <w:rsid w:val="4A551DF7"/>
    <w:rsid w:val="4A556BFE"/>
    <w:rsid w:val="4A5643B8"/>
    <w:rsid w:val="4A572A9A"/>
    <w:rsid w:val="4A5732FB"/>
    <w:rsid w:val="4A5C2657"/>
    <w:rsid w:val="4A602CF6"/>
    <w:rsid w:val="4A625270"/>
    <w:rsid w:val="4A6357B3"/>
    <w:rsid w:val="4A65277A"/>
    <w:rsid w:val="4A66005D"/>
    <w:rsid w:val="4A660660"/>
    <w:rsid w:val="4A663544"/>
    <w:rsid w:val="4A6A4F48"/>
    <w:rsid w:val="4A6B4397"/>
    <w:rsid w:val="4A6F6293"/>
    <w:rsid w:val="4A713651"/>
    <w:rsid w:val="4A714C63"/>
    <w:rsid w:val="4A726F9E"/>
    <w:rsid w:val="4A740034"/>
    <w:rsid w:val="4A750BB6"/>
    <w:rsid w:val="4A7542FE"/>
    <w:rsid w:val="4A7921DB"/>
    <w:rsid w:val="4A7E19DC"/>
    <w:rsid w:val="4A7E2A1A"/>
    <w:rsid w:val="4A800B23"/>
    <w:rsid w:val="4A816415"/>
    <w:rsid w:val="4A8305C4"/>
    <w:rsid w:val="4A832372"/>
    <w:rsid w:val="4A876850"/>
    <w:rsid w:val="4A881AB5"/>
    <w:rsid w:val="4A895A5A"/>
    <w:rsid w:val="4A8F00A0"/>
    <w:rsid w:val="4A9052D5"/>
    <w:rsid w:val="4A913AAA"/>
    <w:rsid w:val="4A94436B"/>
    <w:rsid w:val="4A9454D7"/>
    <w:rsid w:val="4A98510A"/>
    <w:rsid w:val="4A9D26F5"/>
    <w:rsid w:val="4AA021AD"/>
    <w:rsid w:val="4AA1145E"/>
    <w:rsid w:val="4AA13656"/>
    <w:rsid w:val="4AA503C6"/>
    <w:rsid w:val="4AA514CD"/>
    <w:rsid w:val="4AA73C69"/>
    <w:rsid w:val="4AAB7ECC"/>
    <w:rsid w:val="4AB00F02"/>
    <w:rsid w:val="4AB0517E"/>
    <w:rsid w:val="4AB2276E"/>
    <w:rsid w:val="4AB252B9"/>
    <w:rsid w:val="4AB37948"/>
    <w:rsid w:val="4AB749CE"/>
    <w:rsid w:val="4AB80B3B"/>
    <w:rsid w:val="4AB81FCA"/>
    <w:rsid w:val="4ABB3BCC"/>
    <w:rsid w:val="4ABC7B4A"/>
    <w:rsid w:val="4ABD59BE"/>
    <w:rsid w:val="4ABF71BB"/>
    <w:rsid w:val="4AC07C19"/>
    <w:rsid w:val="4AC30C44"/>
    <w:rsid w:val="4AC35D88"/>
    <w:rsid w:val="4AC417CC"/>
    <w:rsid w:val="4AC51739"/>
    <w:rsid w:val="4AC51884"/>
    <w:rsid w:val="4AC54E53"/>
    <w:rsid w:val="4AC6214F"/>
    <w:rsid w:val="4ACB07D9"/>
    <w:rsid w:val="4ACE2769"/>
    <w:rsid w:val="4ACF2C8F"/>
    <w:rsid w:val="4AD1648B"/>
    <w:rsid w:val="4AD521B5"/>
    <w:rsid w:val="4AD759F3"/>
    <w:rsid w:val="4AD76DA2"/>
    <w:rsid w:val="4ADB6709"/>
    <w:rsid w:val="4ADD581E"/>
    <w:rsid w:val="4ADF7FE2"/>
    <w:rsid w:val="4AE002DD"/>
    <w:rsid w:val="4AE16FB7"/>
    <w:rsid w:val="4AE375F7"/>
    <w:rsid w:val="4AE62322"/>
    <w:rsid w:val="4AEA3D14"/>
    <w:rsid w:val="4AEB2A0E"/>
    <w:rsid w:val="4AED4367"/>
    <w:rsid w:val="4AEF5543"/>
    <w:rsid w:val="4AEF5EA3"/>
    <w:rsid w:val="4AF26D0E"/>
    <w:rsid w:val="4AF465F5"/>
    <w:rsid w:val="4AF55E53"/>
    <w:rsid w:val="4AF84311"/>
    <w:rsid w:val="4AF870F3"/>
    <w:rsid w:val="4AF94E51"/>
    <w:rsid w:val="4AFB6920"/>
    <w:rsid w:val="4AFB72C2"/>
    <w:rsid w:val="4AFE7904"/>
    <w:rsid w:val="4AFF3C98"/>
    <w:rsid w:val="4B0244CB"/>
    <w:rsid w:val="4B032E74"/>
    <w:rsid w:val="4B047BF8"/>
    <w:rsid w:val="4B0563C6"/>
    <w:rsid w:val="4B0A2FA6"/>
    <w:rsid w:val="4B0A4687"/>
    <w:rsid w:val="4B0F3D3D"/>
    <w:rsid w:val="4B0F4A0C"/>
    <w:rsid w:val="4B113A8F"/>
    <w:rsid w:val="4B141994"/>
    <w:rsid w:val="4B142DDD"/>
    <w:rsid w:val="4B1860CA"/>
    <w:rsid w:val="4B1A5B56"/>
    <w:rsid w:val="4B1B5EF6"/>
    <w:rsid w:val="4B1D7444"/>
    <w:rsid w:val="4B1E1506"/>
    <w:rsid w:val="4B1F315A"/>
    <w:rsid w:val="4B241D39"/>
    <w:rsid w:val="4B242F94"/>
    <w:rsid w:val="4B272532"/>
    <w:rsid w:val="4B2943FA"/>
    <w:rsid w:val="4B2C745B"/>
    <w:rsid w:val="4B2D3468"/>
    <w:rsid w:val="4B2D3CF4"/>
    <w:rsid w:val="4B325703"/>
    <w:rsid w:val="4B332406"/>
    <w:rsid w:val="4B34283D"/>
    <w:rsid w:val="4B356162"/>
    <w:rsid w:val="4B3A4CF2"/>
    <w:rsid w:val="4B3A5977"/>
    <w:rsid w:val="4B3B077D"/>
    <w:rsid w:val="4B3C0BBC"/>
    <w:rsid w:val="4B3E2F7A"/>
    <w:rsid w:val="4B41425D"/>
    <w:rsid w:val="4B4142A3"/>
    <w:rsid w:val="4B441F4F"/>
    <w:rsid w:val="4B49709A"/>
    <w:rsid w:val="4B497A6F"/>
    <w:rsid w:val="4B4C0A0D"/>
    <w:rsid w:val="4B4D477A"/>
    <w:rsid w:val="4B5142DE"/>
    <w:rsid w:val="4B516A80"/>
    <w:rsid w:val="4B54562E"/>
    <w:rsid w:val="4B570D16"/>
    <w:rsid w:val="4B5C0801"/>
    <w:rsid w:val="4B5D0914"/>
    <w:rsid w:val="4B5E6271"/>
    <w:rsid w:val="4B643FD8"/>
    <w:rsid w:val="4B656450"/>
    <w:rsid w:val="4B675AD0"/>
    <w:rsid w:val="4B683797"/>
    <w:rsid w:val="4B69012A"/>
    <w:rsid w:val="4B69064C"/>
    <w:rsid w:val="4B6D7E8C"/>
    <w:rsid w:val="4B6F4800"/>
    <w:rsid w:val="4B7100CC"/>
    <w:rsid w:val="4B713F58"/>
    <w:rsid w:val="4B7371C6"/>
    <w:rsid w:val="4B7842AB"/>
    <w:rsid w:val="4B7A256C"/>
    <w:rsid w:val="4B7A2B62"/>
    <w:rsid w:val="4B7E620C"/>
    <w:rsid w:val="4B834E3C"/>
    <w:rsid w:val="4B873A89"/>
    <w:rsid w:val="4B8A0E5B"/>
    <w:rsid w:val="4B8C22AE"/>
    <w:rsid w:val="4B8D7D2E"/>
    <w:rsid w:val="4B974970"/>
    <w:rsid w:val="4B9A03A6"/>
    <w:rsid w:val="4B9C15DA"/>
    <w:rsid w:val="4B9E2B62"/>
    <w:rsid w:val="4BA2695B"/>
    <w:rsid w:val="4BA561D3"/>
    <w:rsid w:val="4BA63BFA"/>
    <w:rsid w:val="4BA76454"/>
    <w:rsid w:val="4BA7785E"/>
    <w:rsid w:val="4BAC6AF3"/>
    <w:rsid w:val="4BAD156E"/>
    <w:rsid w:val="4BAE71C4"/>
    <w:rsid w:val="4BAF409C"/>
    <w:rsid w:val="4BAF5BCE"/>
    <w:rsid w:val="4BB21E9E"/>
    <w:rsid w:val="4BB746C5"/>
    <w:rsid w:val="4BB75364"/>
    <w:rsid w:val="4BB800C0"/>
    <w:rsid w:val="4BBB1EF3"/>
    <w:rsid w:val="4BBD048E"/>
    <w:rsid w:val="4BBD6515"/>
    <w:rsid w:val="4BBD760D"/>
    <w:rsid w:val="4BBE771B"/>
    <w:rsid w:val="4BBF0432"/>
    <w:rsid w:val="4BC231F2"/>
    <w:rsid w:val="4BC36556"/>
    <w:rsid w:val="4BC44037"/>
    <w:rsid w:val="4BC45426"/>
    <w:rsid w:val="4BC53544"/>
    <w:rsid w:val="4BC76B71"/>
    <w:rsid w:val="4BC80ED1"/>
    <w:rsid w:val="4BCB3702"/>
    <w:rsid w:val="4BCC5E72"/>
    <w:rsid w:val="4BCE06BD"/>
    <w:rsid w:val="4BD57A0E"/>
    <w:rsid w:val="4BD67F21"/>
    <w:rsid w:val="4BD77386"/>
    <w:rsid w:val="4BD8677D"/>
    <w:rsid w:val="4BDC1E49"/>
    <w:rsid w:val="4BDD7550"/>
    <w:rsid w:val="4BDF0C9C"/>
    <w:rsid w:val="4BE0511A"/>
    <w:rsid w:val="4BE440E9"/>
    <w:rsid w:val="4BE46043"/>
    <w:rsid w:val="4BE81E5C"/>
    <w:rsid w:val="4BEA6883"/>
    <w:rsid w:val="4BEC6330"/>
    <w:rsid w:val="4BED69A3"/>
    <w:rsid w:val="4BED7E24"/>
    <w:rsid w:val="4BEE2FF0"/>
    <w:rsid w:val="4BEE63D5"/>
    <w:rsid w:val="4BEE6C9A"/>
    <w:rsid w:val="4BF03B67"/>
    <w:rsid w:val="4BF333CF"/>
    <w:rsid w:val="4BF46775"/>
    <w:rsid w:val="4BF562A5"/>
    <w:rsid w:val="4BF80553"/>
    <w:rsid w:val="4BF84C63"/>
    <w:rsid w:val="4BF92A87"/>
    <w:rsid w:val="4BFD3B53"/>
    <w:rsid w:val="4BFF64C2"/>
    <w:rsid w:val="4C05057C"/>
    <w:rsid w:val="4C0618EF"/>
    <w:rsid w:val="4C0846C5"/>
    <w:rsid w:val="4C086185"/>
    <w:rsid w:val="4C086CE7"/>
    <w:rsid w:val="4C0A231B"/>
    <w:rsid w:val="4C0D3E69"/>
    <w:rsid w:val="4C1314CF"/>
    <w:rsid w:val="4C166DB2"/>
    <w:rsid w:val="4C1B2BE0"/>
    <w:rsid w:val="4C1D0538"/>
    <w:rsid w:val="4C1E4B0A"/>
    <w:rsid w:val="4C253A89"/>
    <w:rsid w:val="4C256A3F"/>
    <w:rsid w:val="4C2A2FCD"/>
    <w:rsid w:val="4C2A543A"/>
    <w:rsid w:val="4C2F32A8"/>
    <w:rsid w:val="4C324AB6"/>
    <w:rsid w:val="4C351F1A"/>
    <w:rsid w:val="4C374506"/>
    <w:rsid w:val="4C3A4EE2"/>
    <w:rsid w:val="4C3C68F7"/>
    <w:rsid w:val="4C3F7A6C"/>
    <w:rsid w:val="4C402A32"/>
    <w:rsid w:val="4C40350C"/>
    <w:rsid w:val="4C406966"/>
    <w:rsid w:val="4C4B65DA"/>
    <w:rsid w:val="4C4C38DD"/>
    <w:rsid w:val="4C4C7243"/>
    <w:rsid w:val="4C4F23A2"/>
    <w:rsid w:val="4C516BBB"/>
    <w:rsid w:val="4C5330F1"/>
    <w:rsid w:val="4C541D7F"/>
    <w:rsid w:val="4C55242C"/>
    <w:rsid w:val="4C560D46"/>
    <w:rsid w:val="4C5728DF"/>
    <w:rsid w:val="4C5825A7"/>
    <w:rsid w:val="4C5B688B"/>
    <w:rsid w:val="4C5C18F9"/>
    <w:rsid w:val="4C5F1B6B"/>
    <w:rsid w:val="4C5F46EB"/>
    <w:rsid w:val="4C60222C"/>
    <w:rsid w:val="4C6322C6"/>
    <w:rsid w:val="4C647B1B"/>
    <w:rsid w:val="4C671F72"/>
    <w:rsid w:val="4C682E55"/>
    <w:rsid w:val="4C6A41A5"/>
    <w:rsid w:val="4C6A43A2"/>
    <w:rsid w:val="4C6B3C13"/>
    <w:rsid w:val="4C6B7F1D"/>
    <w:rsid w:val="4C6E0CE0"/>
    <w:rsid w:val="4C6E325F"/>
    <w:rsid w:val="4C7109F1"/>
    <w:rsid w:val="4C7639BE"/>
    <w:rsid w:val="4C785A4F"/>
    <w:rsid w:val="4C7C7B11"/>
    <w:rsid w:val="4C7D3D19"/>
    <w:rsid w:val="4C821C9D"/>
    <w:rsid w:val="4C8A72C2"/>
    <w:rsid w:val="4C8C7733"/>
    <w:rsid w:val="4C8E63EA"/>
    <w:rsid w:val="4C9012BE"/>
    <w:rsid w:val="4C947EFA"/>
    <w:rsid w:val="4C9614F1"/>
    <w:rsid w:val="4C9D0E5A"/>
    <w:rsid w:val="4C9E0110"/>
    <w:rsid w:val="4C9E0852"/>
    <w:rsid w:val="4CA40FF2"/>
    <w:rsid w:val="4CA42117"/>
    <w:rsid w:val="4CA45F36"/>
    <w:rsid w:val="4CA555F3"/>
    <w:rsid w:val="4CA93AC1"/>
    <w:rsid w:val="4CAC5214"/>
    <w:rsid w:val="4CB42A6F"/>
    <w:rsid w:val="4CB54453"/>
    <w:rsid w:val="4CB713C4"/>
    <w:rsid w:val="4CB758D9"/>
    <w:rsid w:val="4CBA7454"/>
    <w:rsid w:val="4CBC032D"/>
    <w:rsid w:val="4CBC65EF"/>
    <w:rsid w:val="4CC416D3"/>
    <w:rsid w:val="4CC45526"/>
    <w:rsid w:val="4CC51FD9"/>
    <w:rsid w:val="4CC643F4"/>
    <w:rsid w:val="4CC67C1B"/>
    <w:rsid w:val="4CCC5743"/>
    <w:rsid w:val="4CCE0E5C"/>
    <w:rsid w:val="4CCE3A6D"/>
    <w:rsid w:val="4CCE7253"/>
    <w:rsid w:val="4CD06279"/>
    <w:rsid w:val="4CD06CBC"/>
    <w:rsid w:val="4CD07AA4"/>
    <w:rsid w:val="4CD13161"/>
    <w:rsid w:val="4CD158B5"/>
    <w:rsid w:val="4CD37C11"/>
    <w:rsid w:val="4CD43829"/>
    <w:rsid w:val="4CD51977"/>
    <w:rsid w:val="4CD625A8"/>
    <w:rsid w:val="4CD665BE"/>
    <w:rsid w:val="4CDC1A87"/>
    <w:rsid w:val="4CE27D41"/>
    <w:rsid w:val="4CE32B27"/>
    <w:rsid w:val="4CE668E6"/>
    <w:rsid w:val="4CE9542D"/>
    <w:rsid w:val="4CEB6C16"/>
    <w:rsid w:val="4CEC300A"/>
    <w:rsid w:val="4CF148A7"/>
    <w:rsid w:val="4CF224F3"/>
    <w:rsid w:val="4CF45A72"/>
    <w:rsid w:val="4CF51AE5"/>
    <w:rsid w:val="4CF52DC0"/>
    <w:rsid w:val="4CF53667"/>
    <w:rsid w:val="4CF626BF"/>
    <w:rsid w:val="4CF71DEA"/>
    <w:rsid w:val="4CFA1B38"/>
    <w:rsid w:val="4CFD75BE"/>
    <w:rsid w:val="4D006D27"/>
    <w:rsid w:val="4D0118CB"/>
    <w:rsid w:val="4D092E31"/>
    <w:rsid w:val="4D0B7AC9"/>
    <w:rsid w:val="4D10204C"/>
    <w:rsid w:val="4D126E3C"/>
    <w:rsid w:val="4D160E56"/>
    <w:rsid w:val="4D167D3A"/>
    <w:rsid w:val="4D186C7B"/>
    <w:rsid w:val="4D1A72D9"/>
    <w:rsid w:val="4D1F0DE5"/>
    <w:rsid w:val="4D1F1D31"/>
    <w:rsid w:val="4D1F38AB"/>
    <w:rsid w:val="4D2303DB"/>
    <w:rsid w:val="4D245A5C"/>
    <w:rsid w:val="4D246394"/>
    <w:rsid w:val="4D2466AE"/>
    <w:rsid w:val="4D264549"/>
    <w:rsid w:val="4D2715A5"/>
    <w:rsid w:val="4D27290F"/>
    <w:rsid w:val="4D2877E8"/>
    <w:rsid w:val="4D295FE8"/>
    <w:rsid w:val="4D2C2FCB"/>
    <w:rsid w:val="4D2E582D"/>
    <w:rsid w:val="4D353835"/>
    <w:rsid w:val="4D37117E"/>
    <w:rsid w:val="4D381860"/>
    <w:rsid w:val="4D3D4382"/>
    <w:rsid w:val="4D42324A"/>
    <w:rsid w:val="4D4459A6"/>
    <w:rsid w:val="4D446BB2"/>
    <w:rsid w:val="4D496F21"/>
    <w:rsid w:val="4D4C0C32"/>
    <w:rsid w:val="4D4E50F1"/>
    <w:rsid w:val="4D4E7E59"/>
    <w:rsid w:val="4D505F89"/>
    <w:rsid w:val="4D514A1E"/>
    <w:rsid w:val="4D523BA1"/>
    <w:rsid w:val="4D524C11"/>
    <w:rsid w:val="4D5371C5"/>
    <w:rsid w:val="4D56685B"/>
    <w:rsid w:val="4D573D1F"/>
    <w:rsid w:val="4D5911AC"/>
    <w:rsid w:val="4D647483"/>
    <w:rsid w:val="4D6479A7"/>
    <w:rsid w:val="4D652536"/>
    <w:rsid w:val="4D6614C2"/>
    <w:rsid w:val="4D682306"/>
    <w:rsid w:val="4D6B6636"/>
    <w:rsid w:val="4D6C6ADA"/>
    <w:rsid w:val="4D6C7528"/>
    <w:rsid w:val="4D70351C"/>
    <w:rsid w:val="4D7D1D91"/>
    <w:rsid w:val="4D7D427E"/>
    <w:rsid w:val="4D815421"/>
    <w:rsid w:val="4D8320A8"/>
    <w:rsid w:val="4D853B31"/>
    <w:rsid w:val="4D8641B0"/>
    <w:rsid w:val="4D8648BD"/>
    <w:rsid w:val="4D87287F"/>
    <w:rsid w:val="4D896700"/>
    <w:rsid w:val="4D8A1981"/>
    <w:rsid w:val="4D8A350A"/>
    <w:rsid w:val="4D8E7BAF"/>
    <w:rsid w:val="4D8F5FBE"/>
    <w:rsid w:val="4D911A4E"/>
    <w:rsid w:val="4D9660C6"/>
    <w:rsid w:val="4D967B23"/>
    <w:rsid w:val="4D9C4737"/>
    <w:rsid w:val="4D9E5B59"/>
    <w:rsid w:val="4DA131E5"/>
    <w:rsid w:val="4DA4562E"/>
    <w:rsid w:val="4DA70F24"/>
    <w:rsid w:val="4DA755AE"/>
    <w:rsid w:val="4DA8617F"/>
    <w:rsid w:val="4DAE7193"/>
    <w:rsid w:val="4DBC052C"/>
    <w:rsid w:val="4DBD377D"/>
    <w:rsid w:val="4DC075D7"/>
    <w:rsid w:val="4DC16162"/>
    <w:rsid w:val="4DC45FD6"/>
    <w:rsid w:val="4DC6299D"/>
    <w:rsid w:val="4DC6633D"/>
    <w:rsid w:val="4DC67309"/>
    <w:rsid w:val="4DC67841"/>
    <w:rsid w:val="4DC71691"/>
    <w:rsid w:val="4DC71C6C"/>
    <w:rsid w:val="4DCA2867"/>
    <w:rsid w:val="4DCB0952"/>
    <w:rsid w:val="4DD5371B"/>
    <w:rsid w:val="4DD5628F"/>
    <w:rsid w:val="4DD66364"/>
    <w:rsid w:val="4DD74D96"/>
    <w:rsid w:val="4DD75B4E"/>
    <w:rsid w:val="4DDA7490"/>
    <w:rsid w:val="4DE14E26"/>
    <w:rsid w:val="4DE4393A"/>
    <w:rsid w:val="4DE57A04"/>
    <w:rsid w:val="4DF502DC"/>
    <w:rsid w:val="4DF539DF"/>
    <w:rsid w:val="4DF619ED"/>
    <w:rsid w:val="4DF67D84"/>
    <w:rsid w:val="4DFA29E7"/>
    <w:rsid w:val="4E04564A"/>
    <w:rsid w:val="4E05364C"/>
    <w:rsid w:val="4E082418"/>
    <w:rsid w:val="4E08324B"/>
    <w:rsid w:val="4E090E96"/>
    <w:rsid w:val="4E0A4514"/>
    <w:rsid w:val="4E0C0801"/>
    <w:rsid w:val="4E0C2D66"/>
    <w:rsid w:val="4E0C6F15"/>
    <w:rsid w:val="4E0E5069"/>
    <w:rsid w:val="4E1032AA"/>
    <w:rsid w:val="4E145620"/>
    <w:rsid w:val="4E151B21"/>
    <w:rsid w:val="4E1A0F1A"/>
    <w:rsid w:val="4E1A62A4"/>
    <w:rsid w:val="4E1D46F7"/>
    <w:rsid w:val="4E205FE0"/>
    <w:rsid w:val="4E29309A"/>
    <w:rsid w:val="4E2B597D"/>
    <w:rsid w:val="4E2C352D"/>
    <w:rsid w:val="4E2D5BAC"/>
    <w:rsid w:val="4E2F0B1B"/>
    <w:rsid w:val="4E301CAC"/>
    <w:rsid w:val="4E316512"/>
    <w:rsid w:val="4E34595C"/>
    <w:rsid w:val="4E3B23FA"/>
    <w:rsid w:val="4E3B32E4"/>
    <w:rsid w:val="4E3D4652"/>
    <w:rsid w:val="4E3D5096"/>
    <w:rsid w:val="4E400A0C"/>
    <w:rsid w:val="4E465DE5"/>
    <w:rsid w:val="4E4667CF"/>
    <w:rsid w:val="4E48105F"/>
    <w:rsid w:val="4E492C09"/>
    <w:rsid w:val="4E4A3DC3"/>
    <w:rsid w:val="4E4A54C4"/>
    <w:rsid w:val="4E4B02E1"/>
    <w:rsid w:val="4E4B1BD2"/>
    <w:rsid w:val="4E4C650E"/>
    <w:rsid w:val="4E4E055B"/>
    <w:rsid w:val="4E4F6BAD"/>
    <w:rsid w:val="4E4F7838"/>
    <w:rsid w:val="4E510F1E"/>
    <w:rsid w:val="4E5163E1"/>
    <w:rsid w:val="4E53348A"/>
    <w:rsid w:val="4E55206A"/>
    <w:rsid w:val="4E56681F"/>
    <w:rsid w:val="4E594C88"/>
    <w:rsid w:val="4E5C0088"/>
    <w:rsid w:val="4E6B082F"/>
    <w:rsid w:val="4E6B5BA5"/>
    <w:rsid w:val="4E6E2472"/>
    <w:rsid w:val="4E7109D5"/>
    <w:rsid w:val="4E730445"/>
    <w:rsid w:val="4E732D2D"/>
    <w:rsid w:val="4E737FB6"/>
    <w:rsid w:val="4E76117D"/>
    <w:rsid w:val="4E7668B5"/>
    <w:rsid w:val="4E775CD9"/>
    <w:rsid w:val="4E776195"/>
    <w:rsid w:val="4E784786"/>
    <w:rsid w:val="4E7A726D"/>
    <w:rsid w:val="4E7B0FAD"/>
    <w:rsid w:val="4E817A83"/>
    <w:rsid w:val="4E821344"/>
    <w:rsid w:val="4E831385"/>
    <w:rsid w:val="4E850953"/>
    <w:rsid w:val="4E854986"/>
    <w:rsid w:val="4E867A25"/>
    <w:rsid w:val="4E8A133F"/>
    <w:rsid w:val="4E8A70E8"/>
    <w:rsid w:val="4E8B5176"/>
    <w:rsid w:val="4E8B6A4F"/>
    <w:rsid w:val="4E8F1349"/>
    <w:rsid w:val="4E8F6785"/>
    <w:rsid w:val="4E916CE8"/>
    <w:rsid w:val="4E9309D8"/>
    <w:rsid w:val="4E995810"/>
    <w:rsid w:val="4E9A1B1C"/>
    <w:rsid w:val="4E9E10E9"/>
    <w:rsid w:val="4E9E6BCC"/>
    <w:rsid w:val="4EA14B9F"/>
    <w:rsid w:val="4EA15A85"/>
    <w:rsid w:val="4EA33572"/>
    <w:rsid w:val="4EA40A82"/>
    <w:rsid w:val="4EA57412"/>
    <w:rsid w:val="4EA648F4"/>
    <w:rsid w:val="4EA8383E"/>
    <w:rsid w:val="4EA92FEE"/>
    <w:rsid w:val="4EAA0897"/>
    <w:rsid w:val="4EAB5A57"/>
    <w:rsid w:val="4EAD4F29"/>
    <w:rsid w:val="4EB252FA"/>
    <w:rsid w:val="4EB40B5F"/>
    <w:rsid w:val="4EB44E6B"/>
    <w:rsid w:val="4EB64801"/>
    <w:rsid w:val="4EB74FF3"/>
    <w:rsid w:val="4EB968F8"/>
    <w:rsid w:val="4EC13DE4"/>
    <w:rsid w:val="4ECF2EF9"/>
    <w:rsid w:val="4ECF3B67"/>
    <w:rsid w:val="4ED8773B"/>
    <w:rsid w:val="4ED92E95"/>
    <w:rsid w:val="4ED93AF8"/>
    <w:rsid w:val="4EDA6BD3"/>
    <w:rsid w:val="4EDC27C6"/>
    <w:rsid w:val="4EDD04EC"/>
    <w:rsid w:val="4EDD57A4"/>
    <w:rsid w:val="4EDF4CE5"/>
    <w:rsid w:val="4EE07711"/>
    <w:rsid w:val="4EE21E46"/>
    <w:rsid w:val="4EE64E5A"/>
    <w:rsid w:val="4EEB03D5"/>
    <w:rsid w:val="4EEB79B5"/>
    <w:rsid w:val="4EF35DBE"/>
    <w:rsid w:val="4EF75F85"/>
    <w:rsid w:val="4EF850CD"/>
    <w:rsid w:val="4EF974AD"/>
    <w:rsid w:val="4EFA5E25"/>
    <w:rsid w:val="4EFE5357"/>
    <w:rsid w:val="4EFE6738"/>
    <w:rsid w:val="4EFF2A67"/>
    <w:rsid w:val="4EFF345D"/>
    <w:rsid w:val="4F0029E3"/>
    <w:rsid w:val="4F004D0D"/>
    <w:rsid w:val="4F04172E"/>
    <w:rsid w:val="4F074FC2"/>
    <w:rsid w:val="4F0801E6"/>
    <w:rsid w:val="4F097331"/>
    <w:rsid w:val="4F0A3392"/>
    <w:rsid w:val="4F1111EA"/>
    <w:rsid w:val="4F127685"/>
    <w:rsid w:val="4F1311B6"/>
    <w:rsid w:val="4F172F90"/>
    <w:rsid w:val="4F183A2D"/>
    <w:rsid w:val="4F1C6103"/>
    <w:rsid w:val="4F1F7584"/>
    <w:rsid w:val="4F1F7B85"/>
    <w:rsid w:val="4F20318E"/>
    <w:rsid w:val="4F217A57"/>
    <w:rsid w:val="4F2317B7"/>
    <w:rsid w:val="4F235024"/>
    <w:rsid w:val="4F246631"/>
    <w:rsid w:val="4F285588"/>
    <w:rsid w:val="4F29321C"/>
    <w:rsid w:val="4F2F7C0B"/>
    <w:rsid w:val="4F3015B1"/>
    <w:rsid w:val="4F326D64"/>
    <w:rsid w:val="4F337EA0"/>
    <w:rsid w:val="4F3523DE"/>
    <w:rsid w:val="4F397B2C"/>
    <w:rsid w:val="4F3B491C"/>
    <w:rsid w:val="4F3C14CF"/>
    <w:rsid w:val="4F3D5461"/>
    <w:rsid w:val="4F3E4C99"/>
    <w:rsid w:val="4F4164DD"/>
    <w:rsid w:val="4F4213C3"/>
    <w:rsid w:val="4F421534"/>
    <w:rsid w:val="4F447045"/>
    <w:rsid w:val="4F455BE8"/>
    <w:rsid w:val="4F4A2AFD"/>
    <w:rsid w:val="4F4A73DB"/>
    <w:rsid w:val="4F4A7ACB"/>
    <w:rsid w:val="4F4F051C"/>
    <w:rsid w:val="4F5A6F53"/>
    <w:rsid w:val="4F5B29BC"/>
    <w:rsid w:val="4F5B323A"/>
    <w:rsid w:val="4F5B35E5"/>
    <w:rsid w:val="4F5E1DE8"/>
    <w:rsid w:val="4F60569C"/>
    <w:rsid w:val="4F63371F"/>
    <w:rsid w:val="4F685616"/>
    <w:rsid w:val="4F6E36D4"/>
    <w:rsid w:val="4F6E70DE"/>
    <w:rsid w:val="4F711713"/>
    <w:rsid w:val="4F76304B"/>
    <w:rsid w:val="4F7722E7"/>
    <w:rsid w:val="4F7A0FB6"/>
    <w:rsid w:val="4F7A2D0A"/>
    <w:rsid w:val="4F7A37E3"/>
    <w:rsid w:val="4F7B5ACD"/>
    <w:rsid w:val="4F7C14C2"/>
    <w:rsid w:val="4F7C5FAF"/>
    <w:rsid w:val="4F7F7740"/>
    <w:rsid w:val="4F812B92"/>
    <w:rsid w:val="4F89019F"/>
    <w:rsid w:val="4F890E96"/>
    <w:rsid w:val="4F894ECB"/>
    <w:rsid w:val="4F8E4214"/>
    <w:rsid w:val="4F92657D"/>
    <w:rsid w:val="4F931380"/>
    <w:rsid w:val="4F9545B4"/>
    <w:rsid w:val="4F9B2127"/>
    <w:rsid w:val="4F9D3504"/>
    <w:rsid w:val="4F9D4F4B"/>
    <w:rsid w:val="4FA54438"/>
    <w:rsid w:val="4FAA4057"/>
    <w:rsid w:val="4FB0368D"/>
    <w:rsid w:val="4FB128AD"/>
    <w:rsid w:val="4FB27536"/>
    <w:rsid w:val="4FB3722D"/>
    <w:rsid w:val="4FB5779A"/>
    <w:rsid w:val="4FBA6FBA"/>
    <w:rsid w:val="4FBA7B95"/>
    <w:rsid w:val="4FBB3ADE"/>
    <w:rsid w:val="4FBD36E8"/>
    <w:rsid w:val="4FBD7ABA"/>
    <w:rsid w:val="4FC36C3B"/>
    <w:rsid w:val="4FC73B1E"/>
    <w:rsid w:val="4FC73F78"/>
    <w:rsid w:val="4FC81E44"/>
    <w:rsid w:val="4FC92A4A"/>
    <w:rsid w:val="4FCA1E40"/>
    <w:rsid w:val="4FCC271D"/>
    <w:rsid w:val="4FCD5E5B"/>
    <w:rsid w:val="4FD07C5E"/>
    <w:rsid w:val="4FD64837"/>
    <w:rsid w:val="4FD8279E"/>
    <w:rsid w:val="4FD919CF"/>
    <w:rsid w:val="4FDA7DE1"/>
    <w:rsid w:val="4FDD5238"/>
    <w:rsid w:val="4FDF3DA1"/>
    <w:rsid w:val="4FE0217F"/>
    <w:rsid w:val="4FE26FE0"/>
    <w:rsid w:val="4FE72625"/>
    <w:rsid w:val="4FE96BAB"/>
    <w:rsid w:val="4FEA60AD"/>
    <w:rsid w:val="4FEC464E"/>
    <w:rsid w:val="4FED7EC6"/>
    <w:rsid w:val="4FEE1EFD"/>
    <w:rsid w:val="4FEE5C41"/>
    <w:rsid w:val="4FF16CCB"/>
    <w:rsid w:val="4FF3072D"/>
    <w:rsid w:val="4FF3273F"/>
    <w:rsid w:val="4FF42576"/>
    <w:rsid w:val="4FF54592"/>
    <w:rsid w:val="4FF867C1"/>
    <w:rsid w:val="4FFA25B5"/>
    <w:rsid w:val="4FFA562C"/>
    <w:rsid w:val="4FFB3DF2"/>
    <w:rsid w:val="4FFE67C5"/>
    <w:rsid w:val="4FFE7B63"/>
    <w:rsid w:val="5001571F"/>
    <w:rsid w:val="500166F4"/>
    <w:rsid w:val="5002449D"/>
    <w:rsid w:val="50071B2A"/>
    <w:rsid w:val="50096069"/>
    <w:rsid w:val="500B2926"/>
    <w:rsid w:val="500C3BCB"/>
    <w:rsid w:val="50107926"/>
    <w:rsid w:val="50131933"/>
    <w:rsid w:val="501F0624"/>
    <w:rsid w:val="502527BD"/>
    <w:rsid w:val="50283101"/>
    <w:rsid w:val="502B3112"/>
    <w:rsid w:val="5035106B"/>
    <w:rsid w:val="50380C4C"/>
    <w:rsid w:val="50391004"/>
    <w:rsid w:val="503A559D"/>
    <w:rsid w:val="503F48CB"/>
    <w:rsid w:val="50405FAA"/>
    <w:rsid w:val="504237D7"/>
    <w:rsid w:val="504331F3"/>
    <w:rsid w:val="50434C6A"/>
    <w:rsid w:val="50465EA5"/>
    <w:rsid w:val="50472902"/>
    <w:rsid w:val="50494BA9"/>
    <w:rsid w:val="50510E96"/>
    <w:rsid w:val="5057289C"/>
    <w:rsid w:val="505839A8"/>
    <w:rsid w:val="50587646"/>
    <w:rsid w:val="505948E3"/>
    <w:rsid w:val="505B5691"/>
    <w:rsid w:val="505F7CBE"/>
    <w:rsid w:val="50606B9C"/>
    <w:rsid w:val="50637CDD"/>
    <w:rsid w:val="50671874"/>
    <w:rsid w:val="506A6A1E"/>
    <w:rsid w:val="506B09BB"/>
    <w:rsid w:val="506B1DFE"/>
    <w:rsid w:val="506C4EC0"/>
    <w:rsid w:val="506F3D59"/>
    <w:rsid w:val="507836EC"/>
    <w:rsid w:val="507A0A35"/>
    <w:rsid w:val="507A0BC3"/>
    <w:rsid w:val="507C4696"/>
    <w:rsid w:val="507D5EDE"/>
    <w:rsid w:val="50817A62"/>
    <w:rsid w:val="508238DA"/>
    <w:rsid w:val="508A052D"/>
    <w:rsid w:val="508A3D1E"/>
    <w:rsid w:val="50921A71"/>
    <w:rsid w:val="509242B3"/>
    <w:rsid w:val="5093294E"/>
    <w:rsid w:val="50944B92"/>
    <w:rsid w:val="5094667E"/>
    <w:rsid w:val="50950D58"/>
    <w:rsid w:val="5095619C"/>
    <w:rsid w:val="509579F4"/>
    <w:rsid w:val="509C2056"/>
    <w:rsid w:val="509E28CA"/>
    <w:rsid w:val="509E4B6C"/>
    <w:rsid w:val="509E6419"/>
    <w:rsid w:val="509F145D"/>
    <w:rsid w:val="50A43D69"/>
    <w:rsid w:val="50A64FD5"/>
    <w:rsid w:val="50AA5692"/>
    <w:rsid w:val="50AB1F46"/>
    <w:rsid w:val="50AB5833"/>
    <w:rsid w:val="50AE7296"/>
    <w:rsid w:val="50B01675"/>
    <w:rsid w:val="50B366DC"/>
    <w:rsid w:val="50B43737"/>
    <w:rsid w:val="50B75EF6"/>
    <w:rsid w:val="50BA0EAE"/>
    <w:rsid w:val="50BA2AA5"/>
    <w:rsid w:val="50BA6C61"/>
    <w:rsid w:val="50BC7EC3"/>
    <w:rsid w:val="50BD2C41"/>
    <w:rsid w:val="50C05F9C"/>
    <w:rsid w:val="50C14952"/>
    <w:rsid w:val="50C22E15"/>
    <w:rsid w:val="50C23AEB"/>
    <w:rsid w:val="50CC6889"/>
    <w:rsid w:val="50CD364A"/>
    <w:rsid w:val="50CE604F"/>
    <w:rsid w:val="50D03295"/>
    <w:rsid w:val="50D67A3E"/>
    <w:rsid w:val="50DC62D1"/>
    <w:rsid w:val="50DE0410"/>
    <w:rsid w:val="50DE1FEF"/>
    <w:rsid w:val="50DF38DB"/>
    <w:rsid w:val="50E610B1"/>
    <w:rsid w:val="50E62943"/>
    <w:rsid w:val="50E66D71"/>
    <w:rsid w:val="50E84E9A"/>
    <w:rsid w:val="50E8791B"/>
    <w:rsid w:val="50EA7A35"/>
    <w:rsid w:val="50EB2A2C"/>
    <w:rsid w:val="50ED1F5E"/>
    <w:rsid w:val="50F6456B"/>
    <w:rsid w:val="50F84D38"/>
    <w:rsid w:val="50FA20AA"/>
    <w:rsid w:val="50FF2C03"/>
    <w:rsid w:val="50FF2C04"/>
    <w:rsid w:val="51000338"/>
    <w:rsid w:val="51073E2C"/>
    <w:rsid w:val="51077DF1"/>
    <w:rsid w:val="510950B0"/>
    <w:rsid w:val="510A1420"/>
    <w:rsid w:val="510B7951"/>
    <w:rsid w:val="510F4AC5"/>
    <w:rsid w:val="51101084"/>
    <w:rsid w:val="511529A0"/>
    <w:rsid w:val="51176DDB"/>
    <w:rsid w:val="51191924"/>
    <w:rsid w:val="511C52EE"/>
    <w:rsid w:val="511F2477"/>
    <w:rsid w:val="512B24C8"/>
    <w:rsid w:val="512B2DE6"/>
    <w:rsid w:val="512D4D33"/>
    <w:rsid w:val="51330E2F"/>
    <w:rsid w:val="51352A4A"/>
    <w:rsid w:val="513968E5"/>
    <w:rsid w:val="513A65C8"/>
    <w:rsid w:val="513A748B"/>
    <w:rsid w:val="513C224F"/>
    <w:rsid w:val="513E5F1C"/>
    <w:rsid w:val="513F6C49"/>
    <w:rsid w:val="5140440A"/>
    <w:rsid w:val="51420EC7"/>
    <w:rsid w:val="514237D3"/>
    <w:rsid w:val="51426A19"/>
    <w:rsid w:val="51453019"/>
    <w:rsid w:val="5145369F"/>
    <w:rsid w:val="51457BBF"/>
    <w:rsid w:val="51487D3B"/>
    <w:rsid w:val="514923C3"/>
    <w:rsid w:val="514B494D"/>
    <w:rsid w:val="51544C2B"/>
    <w:rsid w:val="515640D2"/>
    <w:rsid w:val="51570372"/>
    <w:rsid w:val="5157738F"/>
    <w:rsid w:val="515800A0"/>
    <w:rsid w:val="51580C4E"/>
    <w:rsid w:val="51586501"/>
    <w:rsid w:val="515E22A9"/>
    <w:rsid w:val="515E7BE8"/>
    <w:rsid w:val="515F26C7"/>
    <w:rsid w:val="515F3BD4"/>
    <w:rsid w:val="516107B4"/>
    <w:rsid w:val="5166259B"/>
    <w:rsid w:val="51667B12"/>
    <w:rsid w:val="51675FE9"/>
    <w:rsid w:val="516954E7"/>
    <w:rsid w:val="516F53EB"/>
    <w:rsid w:val="5173556E"/>
    <w:rsid w:val="51784930"/>
    <w:rsid w:val="517931CA"/>
    <w:rsid w:val="517A79C4"/>
    <w:rsid w:val="51886548"/>
    <w:rsid w:val="518925A1"/>
    <w:rsid w:val="51894A71"/>
    <w:rsid w:val="51897E21"/>
    <w:rsid w:val="518B27F7"/>
    <w:rsid w:val="518C021E"/>
    <w:rsid w:val="518C1013"/>
    <w:rsid w:val="518D1B7C"/>
    <w:rsid w:val="518D7613"/>
    <w:rsid w:val="518E7566"/>
    <w:rsid w:val="519131CA"/>
    <w:rsid w:val="51930F15"/>
    <w:rsid w:val="51947997"/>
    <w:rsid w:val="51960C65"/>
    <w:rsid w:val="51962F5D"/>
    <w:rsid w:val="51974B38"/>
    <w:rsid w:val="51994669"/>
    <w:rsid w:val="519D102A"/>
    <w:rsid w:val="51A06209"/>
    <w:rsid w:val="51A2464A"/>
    <w:rsid w:val="51A545C4"/>
    <w:rsid w:val="51A81D79"/>
    <w:rsid w:val="51A91B49"/>
    <w:rsid w:val="51AA1CA0"/>
    <w:rsid w:val="51AE5791"/>
    <w:rsid w:val="51B77932"/>
    <w:rsid w:val="51BE2040"/>
    <w:rsid w:val="51C04F3D"/>
    <w:rsid w:val="51C6513C"/>
    <w:rsid w:val="51C709B9"/>
    <w:rsid w:val="51C727E1"/>
    <w:rsid w:val="51CA48F8"/>
    <w:rsid w:val="51CC4C63"/>
    <w:rsid w:val="51CD74BE"/>
    <w:rsid w:val="51CE2DAD"/>
    <w:rsid w:val="51D20CF1"/>
    <w:rsid w:val="51D50A67"/>
    <w:rsid w:val="51D54569"/>
    <w:rsid w:val="51D73CF1"/>
    <w:rsid w:val="51DB39C5"/>
    <w:rsid w:val="51DE444E"/>
    <w:rsid w:val="51DF5F3C"/>
    <w:rsid w:val="51E12483"/>
    <w:rsid w:val="51E17597"/>
    <w:rsid w:val="51E221C1"/>
    <w:rsid w:val="51E24DB8"/>
    <w:rsid w:val="51E32F46"/>
    <w:rsid w:val="51E34219"/>
    <w:rsid w:val="51E36D5B"/>
    <w:rsid w:val="51E4669F"/>
    <w:rsid w:val="51E46B36"/>
    <w:rsid w:val="51E635C4"/>
    <w:rsid w:val="51E71626"/>
    <w:rsid w:val="51EE08A2"/>
    <w:rsid w:val="51F62C20"/>
    <w:rsid w:val="51FB1DFF"/>
    <w:rsid w:val="51FF0B32"/>
    <w:rsid w:val="52045981"/>
    <w:rsid w:val="520617D8"/>
    <w:rsid w:val="52072B3A"/>
    <w:rsid w:val="5207522F"/>
    <w:rsid w:val="520812B5"/>
    <w:rsid w:val="52090340"/>
    <w:rsid w:val="520C5F7D"/>
    <w:rsid w:val="520D0A67"/>
    <w:rsid w:val="520E4388"/>
    <w:rsid w:val="5210289F"/>
    <w:rsid w:val="52106F5A"/>
    <w:rsid w:val="52126996"/>
    <w:rsid w:val="52143C10"/>
    <w:rsid w:val="52145A56"/>
    <w:rsid w:val="52146013"/>
    <w:rsid w:val="52170D2B"/>
    <w:rsid w:val="52174407"/>
    <w:rsid w:val="521C25EF"/>
    <w:rsid w:val="521F2630"/>
    <w:rsid w:val="521F3C41"/>
    <w:rsid w:val="52220611"/>
    <w:rsid w:val="52242710"/>
    <w:rsid w:val="52295D4F"/>
    <w:rsid w:val="522B3025"/>
    <w:rsid w:val="522B3DA7"/>
    <w:rsid w:val="522B5480"/>
    <w:rsid w:val="522F3B14"/>
    <w:rsid w:val="523140F2"/>
    <w:rsid w:val="52342E97"/>
    <w:rsid w:val="52345D8E"/>
    <w:rsid w:val="52374A98"/>
    <w:rsid w:val="523A0F39"/>
    <w:rsid w:val="523B7BE4"/>
    <w:rsid w:val="523E240E"/>
    <w:rsid w:val="523E4A26"/>
    <w:rsid w:val="52442574"/>
    <w:rsid w:val="52450157"/>
    <w:rsid w:val="52456DED"/>
    <w:rsid w:val="52480FF3"/>
    <w:rsid w:val="524B0E22"/>
    <w:rsid w:val="524B17B1"/>
    <w:rsid w:val="524C1320"/>
    <w:rsid w:val="524C4E08"/>
    <w:rsid w:val="524D26E0"/>
    <w:rsid w:val="5250031E"/>
    <w:rsid w:val="525126E3"/>
    <w:rsid w:val="52566DA4"/>
    <w:rsid w:val="52577E5A"/>
    <w:rsid w:val="525928A4"/>
    <w:rsid w:val="525A1FF3"/>
    <w:rsid w:val="525C5ECB"/>
    <w:rsid w:val="525D59C4"/>
    <w:rsid w:val="525D785F"/>
    <w:rsid w:val="52622EED"/>
    <w:rsid w:val="52625F0C"/>
    <w:rsid w:val="52641C04"/>
    <w:rsid w:val="52646603"/>
    <w:rsid w:val="52682713"/>
    <w:rsid w:val="52695F2B"/>
    <w:rsid w:val="526A4D64"/>
    <w:rsid w:val="526A541C"/>
    <w:rsid w:val="526A6C62"/>
    <w:rsid w:val="527622D5"/>
    <w:rsid w:val="52783E05"/>
    <w:rsid w:val="527928E5"/>
    <w:rsid w:val="527A50C5"/>
    <w:rsid w:val="527E5A86"/>
    <w:rsid w:val="52866633"/>
    <w:rsid w:val="52874455"/>
    <w:rsid w:val="52876A0B"/>
    <w:rsid w:val="528A5C0D"/>
    <w:rsid w:val="528B250C"/>
    <w:rsid w:val="528B7F3B"/>
    <w:rsid w:val="528F7C39"/>
    <w:rsid w:val="529249AB"/>
    <w:rsid w:val="5293474D"/>
    <w:rsid w:val="5294443C"/>
    <w:rsid w:val="529476E0"/>
    <w:rsid w:val="52961D4D"/>
    <w:rsid w:val="529651E1"/>
    <w:rsid w:val="529A5160"/>
    <w:rsid w:val="529C6811"/>
    <w:rsid w:val="529C6ABA"/>
    <w:rsid w:val="529F2D21"/>
    <w:rsid w:val="52A20211"/>
    <w:rsid w:val="52AB1A1A"/>
    <w:rsid w:val="52AE4A12"/>
    <w:rsid w:val="52B4137F"/>
    <w:rsid w:val="52B71943"/>
    <w:rsid w:val="52B734D1"/>
    <w:rsid w:val="52BB61FE"/>
    <w:rsid w:val="52C063A1"/>
    <w:rsid w:val="52C238EB"/>
    <w:rsid w:val="52C35A70"/>
    <w:rsid w:val="52CB3C38"/>
    <w:rsid w:val="52CE7D4C"/>
    <w:rsid w:val="52CF55E2"/>
    <w:rsid w:val="52D3527E"/>
    <w:rsid w:val="52D603B0"/>
    <w:rsid w:val="52D83A07"/>
    <w:rsid w:val="52DD22FC"/>
    <w:rsid w:val="52DD71FB"/>
    <w:rsid w:val="52DF1AC7"/>
    <w:rsid w:val="52E6591A"/>
    <w:rsid w:val="52EE5ABD"/>
    <w:rsid w:val="52F34C83"/>
    <w:rsid w:val="52F65D72"/>
    <w:rsid w:val="52F7515D"/>
    <w:rsid w:val="52F905B8"/>
    <w:rsid w:val="52FC670F"/>
    <w:rsid w:val="52FF564A"/>
    <w:rsid w:val="53050168"/>
    <w:rsid w:val="530B2E6B"/>
    <w:rsid w:val="530B495E"/>
    <w:rsid w:val="530C1394"/>
    <w:rsid w:val="530D622B"/>
    <w:rsid w:val="530E1EB0"/>
    <w:rsid w:val="531319E7"/>
    <w:rsid w:val="531466E7"/>
    <w:rsid w:val="53155AA8"/>
    <w:rsid w:val="531C0FCE"/>
    <w:rsid w:val="53227D8A"/>
    <w:rsid w:val="5325251F"/>
    <w:rsid w:val="53253B7F"/>
    <w:rsid w:val="532608EC"/>
    <w:rsid w:val="53283013"/>
    <w:rsid w:val="5329338E"/>
    <w:rsid w:val="532B7AE8"/>
    <w:rsid w:val="533019BD"/>
    <w:rsid w:val="53381170"/>
    <w:rsid w:val="53386A5A"/>
    <w:rsid w:val="533B1AC3"/>
    <w:rsid w:val="534636EE"/>
    <w:rsid w:val="53465290"/>
    <w:rsid w:val="53494011"/>
    <w:rsid w:val="534A7222"/>
    <w:rsid w:val="534C2242"/>
    <w:rsid w:val="534C54F8"/>
    <w:rsid w:val="534F6854"/>
    <w:rsid w:val="5351748E"/>
    <w:rsid w:val="53564D8A"/>
    <w:rsid w:val="53590F93"/>
    <w:rsid w:val="535A3AB9"/>
    <w:rsid w:val="535B2B32"/>
    <w:rsid w:val="536257B4"/>
    <w:rsid w:val="53680872"/>
    <w:rsid w:val="5368174C"/>
    <w:rsid w:val="536C4655"/>
    <w:rsid w:val="536E258C"/>
    <w:rsid w:val="536E7BFB"/>
    <w:rsid w:val="536F7973"/>
    <w:rsid w:val="537054AE"/>
    <w:rsid w:val="53715458"/>
    <w:rsid w:val="537154B8"/>
    <w:rsid w:val="53720A91"/>
    <w:rsid w:val="5372132C"/>
    <w:rsid w:val="5372264C"/>
    <w:rsid w:val="537308BF"/>
    <w:rsid w:val="53732B88"/>
    <w:rsid w:val="53752899"/>
    <w:rsid w:val="53793A60"/>
    <w:rsid w:val="537B2220"/>
    <w:rsid w:val="537D7885"/>
    <w:rsid w:val="5380752D"/>
    <w:rsid w:val="5383210D"/>
    <w:rsid w:val="538869BC"/>
    <w:rsid w:val="538E370A"/>
    <w:rsid w:val="538F325C"/>
    <w:rsid w:val="538F6609"/>
    <w:rsid w:val="53904CA9"/>
    <w:rsid w:val="53914B98"/>
    <w:rsid w:val="53924344"/>
    <w:rsid w:val="53936987"/>
    <w:rsid w:val="5396264C"/>
    <w:rsid w:val="539766CD"/>
    <w:rsid w:val="539848EC"/>
    <w:rsid w:val="539973E2"/>
    <w:rsid w:val="539C19CE"/>
    <w:rsid w:val="539C4DA2"/>
    <w:rsid w:val="539D3E4B"/>
    <w:rsid w:val="53A0283A"/>
    <w:rsid w:val="53A1277B"/>
    <w:rsid w:val="53A34C51"/>
    <w:rsid w:val="53AB4DBE"/>
    <w:rsid w:val="53B102B5"/>
    <w:rsid w:val="53B31FB0"/>
    <w:rsid w:val="53B41F03"/>
    <w:rsid w:val="53B745C8"/>
    <w:rsid w:val="53BA2558"/>
    <w:rsid w:val="53BB6618"/>
    <w:rsid w:val="53BB6F13"/>
    <w:rsid w:val="53BC54EE"/>
    <w:rsid w:val="53BC7E25"/>
    <w:rsid w:val="53BE5032"/>
    <w:rsid w:val="53C74A2B"/>
    <w:rsid w:val="53C9550D"/>
    <w:rsid w:val="53CA37E4"/>
    <w:rsid w:val="53CC26A8"/>
    <w:rsid w:val="53CC5362"/>
    <w:rsid w:val="53CE3916"/>
    <w:rsid w:val="53CE59A8"/>
    <w:rsid w:val="53CF7F1A"/>
    <w:rsid w:val="53D216C3"/>
    <w:rsid w:val="53D55BB7"/>
    <w:rsid w:val="53D7137E"/>
    <w:rsid w:val="53D92926"/>
    <w:rsid w:val="53DB4459"/>
    <w:rsid w:val="53DC2E94"/>
    <w:rsid w:val="53DC39B6"/>
    <w:rsid w:val="53DE381F"/>
    <w:rsid w:val="53DE435C"/>
    <w:rsid w:val="53E12A7C"/>
    <w:rsid w:val="53E4660D"/>
    <w:rsid w:val="53E54387"/>
    <w:rsid w:val="53E659C7"/>
    <w:rsid w:val="53E92187"/>
    <w:rsid w:val="53EA6411"/>
    <w:rsid w:val="53EB4505"/>
    <w:rsid w:val="53ED2520"/>
    <w:rsid w:val="53F464E9"/>
    <w:rsid w:val="53F65B44"/>
    <w:rsid w:val="53F7031F"/>
    <w:rsid w:val="53F77664"/>
    <w:rsid w:val="53FD1F7C"/>
    <w:rsid w:val="53FE207D"/>
    <w:rsid w:val="53FE3AFE"/>
    <w:rsid w:val="53FE47CD"/>
    <w:rsid w:val="540076AA"/>
    <w:rsid w:val="54027DE3"/>
    <w:rsid w:val="540325F7"/>
    <w:rsid w:val="54054CBF"/>
    <w:rsid w:val="5408551E"/>
    <w:rsid w:val="540916CF"/>
    <w:rsid w:val="540A0293"/>
    <w:rsid w:val="540C7775"/>
    <w:rsid w:val="540F0AC1"/>
    <w:rsid w:val="540F3FA2"/>
    <w:rsid w:val="540F4ACE"/>
    <w:rsid w:val="54103EE5"/>
    <w:rsid w:val="541105B5"/>
    <w:rsid w:val="54111093"/>
    <w:rsid w:val="54116361"/>
    <w:rsid w:val="54153291"/>
    <w:rsid w:val="541602D7"/>
    <w:rsid w:val="54195D03"/>
    <w:rsid w:val="54255DF0"/>
    <w:rsid w:val="54262E2E"/>
    <w:rsid w:val="542808E0"/>
    <w:rsid w:val="54297CA7"/>
    <w:rsid w:val="542A19D0"/>
    <w:rsid w:val="542A4359"/>
    <w:rsid w:val="542B06BB"/>
    <w:rsid w:val="542E1889"/>
    <w:rsid w:val="54344D5A"/>
    <w:rsid w:val="54365DE4"/>
    <w:rsid w:val="54386C16"/>
    <w:rsid w:val="543F5644"/>
    <w:rsid w:val="54404ED6"/>
    <w:rsid w:val="54431414"/>
    <w:rsid w:val="5444281A"/>
    <w:rsid w:val="54442ECC"/>
    <w:rsid w:val="544524F3"/>
    <w:rsid w:val="54452CFF"/>
    <w:rsid w:val="544A0455"/>
    <w:rsid w:val="54543E1A"/>
    <w:rsid w:val="54546C1C"/>
    <w:rsid w:val="54550F54"/>
    <w:rsid w:val="5456254C"/>
    <w:rsid w:val="54566705"/>
    <w:rsid w:val="5456736F"/>
    <w:rsid w:val="545710C6"/>
    <w:rsid w:val="54574407"/>
    <w:rsid w:val="545775E8"/>
    <w:rsid w:val="54597B8A"/>
    <w:rsid w:val="54615FE9"/>
    <w:rsid w:val="54660237"/>
    <w:rsid w:val="54660B84"/>
    <w:rsid w:val="5470643D"/>
    <w:rsid w:val="547179B0"/>
    <w:rsid w:val="5472228C"/>
    <w:rsid w:val="547B4305"/>
    <w:rsid w:val="547E6AAD"/>
    <w:rsid w:val="54831B7B"/>
    <w:rsid w:val="5484391B"/>
    <w:rsid w:val="54854B95"/>
    <w:rsid w:val="548603AF"/>
    <w:rsid w:val="5486466E"/>
    <w:rsid w:val="548D415D"/>
    <w:rsid w:val="548F0BFD"/>
    <w:rsid w:val="549103DE"/>
    <w:rsid w:val="54935FE9"/>
    <w:rsid w:val="549A6C16"/>
    <w:rsid w:val="549D7E24"/>
    <w:rsid w:val="549F279A"/>
    <w:rsid w:val="54A02155"/>
    <w:rsid w:val="54A8776B"/>
    <w:rsid w:val="54A95439"/>
    <w:rsid w:val="54AA0490"/>
    <w:rsid w:val="54AC563D"/>
    <w:rsid w:val="54AE15C6"/>
    <w:rsid w:val="54B00C81"/>
    <w:rsid w:val="54B33D53"/>
    <w:rsid w:val="54B37B04"/>
    <w:rsid w:val="54B4618E"/>
    <w:rsid w:val="54B466F7"/>
    <w:rsid w:val="54B7552C"/>
    <w:rsid w:val="54B906B0"/>
    <w:rsid w:val="54B95C36"/>
    <w:rsid w:val="54BA50CE"/>
    <w:rsid w:val="54BC421D"/>
    <w:rsid w:val="54BD1AEA"/>
    <w:rsid w:val="54BD25B6"/>
    <w:rsid w:val="54C36101"/>
    <w:rsid w:val="54C47549"/>
    <w:rsid w:val="54C80534"/>
    <w:rsid w:val="54CE52CC"/>
    <w:rsid w:val="54CE55CE"/>
    <w:rsid w:val="54CE7698"/>
    <w:rsid w:val="54CE7BB2"/>
    <w:rsid w:val="54CF5BE9"/>
    <w:rsid w:val="54D17312"/>
    <w:rsid w:val="54D334DE"/>
    <w:rsid w:val="54D343CE"/>
    <w:rsid w:val="54D5236A"/>
    <w:rsid w:val="54D761CE"/>
    <w:rsid w:val="54DD030F"/>
    <w:rsid w:val="54DF04BA"/>
    <w:rsid w:val="54E10238"/>
    <w:rsid w:val="54E2296E"/>
    <w:rsid w:val="54E44EB9"/>
    <w:rsid w:val="54EC540F"/>
    <w:rsid w:val="54F06319"/>
    <w:rsid w:val="54F24C35"/>
    <w:rsid w:val="54FB4936"/>
    <w:rsid w:val="54FF6F23"/>
    <w:rsid w:val="55030968"/>
    <w:rsid w:val="55084CDC"/>
    <w:rsid w:val="55094CAB"/>
    <w:rsid w:val="550D655A"/>
    <w:rsid w:val="550F7F63"/>
    <w:rsid w:val="55112CE0"/>
    <w:rsid w:val="551227C0"/>
    <w:rsid w:val="55175D8E"/>
    <w:rsid w:val="55192910"/>
    <w:rsid w:val="551C187F"/>
    <w:rsid w:val="551E76AF"/>
    <w:rsid w:val="551F69AD"/>
    <w:rsid w:val="552255FC"/>
    <w:rsid w:val="55240B5A"/>
    <w:rsid w:val="55251686"/>
    <w:rsid w:val="552A7D7B"/>
    <w:rsid w:val="552D2E50"/>
    <w:rsid w:val="552F45AA"/>
    <w:rsid w:val="55315940"/>
    <w:rsid w:val="55331B17"/>
    <w:rsid w:val="55337EF5"/>
    <w:rsid w:val="553422CE"/>
    <w:rsid w:val="55373363"/>
    <w:rsid w:val="5538599D"/>
    <w:rsid w:val="553E4120"/>
    <w:rsid w:val="553E6E00"/>
    <w:rsid w:val="553F5ADD"/>
    <w:rsid w:val="5540392D"/>
    <w:rsid w:val="55410322"/>
    <w:rsid w:val="554337F0"/>
    <w:rsid w:val="5545387D"/>
    <w:rsid w:val="554809A8"/>
    <w:rsid w:val="554B288A"/>
    <w:rsid w:val="554C3E07"/>
    <w:rsid w:val="554C5F92"/>
    <w:rsid w:val="5551448F"/>
    <w:rsid w:val="555266D8"/>
    <w:rsid w:val="5553427D"/>
    <w:rsid w:val="5555301E"/>
    <w:rsid w:val="5555732F"/>
    <w:rsid w:val="555A64D6"/>
    <w:rsid w:val="555B7D64"/>
    <w:rsid w:val="556009AD"/>
    <w:rsid w:val="55604D9D"/>
    <w:rsid w:val="55604E3F"/>
    <w:rsid w:val="55614B2D"/>
    <w:rsid w:val="55616088"/>
    <w:rsid w:val="556206D0"/>
    <w:rsid w:val="55643D5E"/>
    <w:rsid w:val="556652C6"/>
    <w:rsid w:val="55676D0A"/>
    <w:rsid w:val="55690C75"/>
    <w:rsid w:val="556A7153"/>
    <w:rsid w:val="556C4068"/>
    <w:rsid w:val="5571621E"/>
    <w:rsid w:val="55760DDB"/>
    <w:rsid w:val="55770295"/>
    <w:rsid w:val="55777EE8"/>
    <w:rsid w:val="557B7BAD"/>
    <w:rsid w:val="557C5B3F"/>
    <w:rsid w:val="557D127C"/>
    <w:rsid w:val="557D2B1B"/>
    <w:rsid w:val="55804B43"/>
    <w:rsid w:val="55815C87"/>
    <w:rsid w:val="55826E71"/>
    <w:rsid w:val="5585476B"/>
    <w:rsid w:val="55864BAC"/>
    <w:rsid w:val="55880FFD"/>
    <w:rsid w:val="558E0542"/>
    <w:rsid w:val="558F6DC2"/>
    <w:rsid w:val="55901F63"/>
    <w:rsid w:val="5592181E"/>
    <w:rsid w:val="559559AD"/>
    <w:rsid w:val="55967695"/>
    <w:rsid w:val="559969AE"/>
    <w:rsid w:val="559C02A8"/>
    <w:rsid w:val="55A27992"/>
    <w:rsid w:val="55A32BA2"/>
    <w:rsid w:val="55A36F14"/>
    <w:rsid w:val="55A37E3A"/>
    <w:rsid w:val="55A41E5C"/>
    <w:rsid w:val="55A671D3"/>
    <w:rsid w:val="55A967E5"/>
    <w:rsid w:val="55AB24C2"/>
    <w:rsid w:val="55AB6FD8"/>
    <w:rsid w:val="55AE279C"/>
    <w:rsid w:val="55B107B5"/>
    <w:rsid w:val="55B11BC2"/>
    <w:rsid w:val="55B45916"/>
    <w:rsid w:val="55B53B1F"/>
    <w:rsid w:val="55B9516F"/>
    <w:rsid w:val="55BA0C3C"/>
    <w:rsid w:val="55BD00D8"/>
    <w:rsid w:val="55BD494C"/>
    <w:rsid w:val="55C07AED"/>
    <w:rsid w:val="55C151DB"/>
    <w:rsid w:val="55C956DB"/>
    <w:rsid w:val="55CA4CD5"/>
    <w:rsid w:val="55CD6E55"/>
    <w:rsid w:val="55CF3250"/>
    <w:rsid w:val="55CF4E5B"/>
    <w:rsid w:val="55D07AFC"/>
    <w:rsid w:val="55D12A4D"/>
    <w:rsid w:val="55D1718C"/>
    <w:rsid w:val="55D53076"/>
    <w:rsid w:val="55D61EF0"/>
    <w:rsid w:val="55D87F99"/>
    <w:rsid w:val="55D925C5"/>
    <w:rsid w:val="55DC4777"/>
    <w:rsid w:val="55E1439A"/>
    <w:rsid w:val="55E14B40"/>
    <w:rsid w:val="55E269AB"/>
    <w:rsid w:val="55E323C2"/>
    <w:rsid w:val="55E771D4"/>
    <w:rsid w:val="55E811D8"/>
    <w:rsid w:val="55E94D56"/>
    <w:rsid w:val="55EB5642"/>
    <w:rsid w:val="55EE6D26"/>
    <w:rsid w:val="55EF72E3"/>
    <w:rsid w:val="55F026E1"/>
    <w:rsid w:val="55F1670A"/>
    <w:rsid w:val="55F52435"/>
    <w:rsid w:val="55F65682"/>
    <w:rsid w:val="55F70B40"/>
    <w:rsid w:val="55F724DF"/>
    <w:rsid w:val="55FF189A"/>
    <w:rsid w:val="55FF2F31"/>
    <w:rsid w:val="55FF4C42"/>
    <w:rsid w:val="55FF688D"/>
    <w:rsid w:val="560161EC"/>
    <w:rsid w:val="56051E36"/>
    <w:rsid w:val="56053388"/>
    <w:rsid w:val="560B3ADD"/>
    <w:rsid w:val="560C38B6"/>
    <w:rsid w:val="560C77BA"/>
    <w:rsid w:val="560E434A"/>
    <w:rsid w:val="560F619B"/>
    <w:rsid w:val="56104D81"/>
    <w:rsid w:val="56125617"/>
    <w:rsid w:val="56152A8D"/>
    <w:rsid w:val="561818AA"/>
    <w:rsid w:val="5619073C"/>
    <w:rsid w:val="561C4C1C"/>
    <w:rsid w:val="561E0A05"/>
    <w:rsid w:val="56207EDE"/>
    <w:rsid w:val="56211BB8"/>
    <w:rsid w:val="56237E72"/>
    <w:rsid w:val="56283A6B"/>
    <w:rsid w:val="56287A0F"/>
    <w:rsid w:val="5629219F"/>
    <w:rsid w:val="56297C7C"/>
    <w:rsid w:val="562D4FB3"/>
    <w:rsid w:val="562D60A4"/>
    <w:rsid w:val="562E1C44"/>
    <w:rsid w:val="562F5A01"/>
    <w:rsid w:val="562F6C8E"/>
    <w:rsid w:val="563403C2"/>
    <w:rsid w:val="56346D4D"/>
    <w:rsid w:val="5635532E"/>
    <w:rsid w:val="56396003"/>
    <w:rsid w:val="563B36C0"/>
    <w:rsid w:val="563C5A53"/>
    <w:rsid w:val="563E6747"/>
    <w:rsid w:val="56431412"/>
    <w:rsid w:val="56444CFB"/>
    <w:rsid w:val="56481127"/>
    <w:rsid w:val="564D3E04"/>
    <w:rsid w:val="56504244"/>
    <w:rsid w:val="56512E6D"/>
    <w:rsid w:val="56536CE4"/>
    <w:rsid w:val="56546FA6"/>
    <w:rsid w:val="56550B8E"/>
    <w:rsid w:val="56555B4E"/>
    <w:rsid w:val="5655679C"/>
    <w:rsid w:val="56585C9E"/>
    <w:rsid w:val="565A10F8"/>
    <w:rsid w:val="565A3E40"/>
    <w:rsid w:val="565B6E1A"/>
    <w:rsid w:val="565C4063"/>
    <w:rsid w:val="565D2820"/>
    <w:rsid w:val="56623ABC"/>
    <w:rsid w:val="5662486D"/>
    <w:rsid w:val="56660021"/>
    <w:rsid w:val="566608A7"/>
    <w:rsid w:val="566A4CCB"/>
    <w:rsid w:val="566C1A79"/>
    <w:rsid w:val="566C7075"/>
    <w:rsid w:val="566D2C87"/>
    <w:rsid w:val="566D7A48"/>
    <w:rsid w:val="566E4135"/>
    <w:rsid w:val="56700BCD"/>
    <w:rsid w:val="5670324E"/>
    <w:rsid w:val="56705584"/>
    <w:rsid w:val="56706E27"/>
    <w:rsid w:val="56725DD8"/>
    <w:rsid w:val="567260DF"/>
    <w:rsid w:val="56740360"/>
    <w:rsid w:val="56780CA7"/>
    <w:rsid w:val="567C413A"/>
    <w:rsid w:val="567C4C0E"/>
    <w:rsid w:val="567F3930"/>
    <w:rsid w:val="56864F97"/>
    <w:rsid w:val="568C2C10"/>
    <w:rsid w:val="568C4BFA"/>
    <w:rsid w:val="568D03BE"/>
    <w:rsid w:val="568E3019"/>
    <w:rsid w:val="569621A7"/>
    <w:rsid w:val="5698433A"/>
    <w:rsid w:val="569C28D9"/>
    <w:rsid w:val="56A10AAD"/>
    <w:rsid w:val="56A23041"/>
    <w:rsid w:val="56A31455"/>
    <w:rsid w:val="56A31B31"/>
    <w:rsid w:val="56A34E08"/>
    <w:rsid w:val="56A45263"/>
    <w:rsid w:val="56A8346A"/>
    <w:rsid w:val="56A906EF"/>
    <w:rsid w:val="56AA2456"/>
    <w:rsid w:val="56AB3C11"/>
    <w:rsid w:val="56AB5920"/>
    <w:rsid w:val="56AC576D"/>
    <w:rsid w:val="56AE7240"/>
    <w:rsid w:val="56B34670"/>
    <w:rsid w:val="56B65CD6"/>
    <w:rsid w:val="56B90547"/>
    <w:rsid w:val="56B90D5F"/>
    <w:rsid w:val="56BA464C"/>
    <w:rsid w:val="56BE5A30"/>
    <w:rsid w:val="56C17425"/>
    <w:rsid w:val="56C64088"/>
    <w:rsid w:val="56C725EB"/>
    <w:rsid w:val="56C80FA3"/>
    <w:rsid w:val="56CD3180"/>
    <w:rsid w:val="56CE6844"/>
    <w:rsid w:val="56D27BFE"/>
    <w:rsid w:val="56D325A1"/>
    <w:rsid w:val="56D51FAF"/>
    <w:rsid w:val="56D97C19"/>
    <w:rsid w:val="56DC7FDD"/>
    <w:rsid w:val="56DD24DB"/>
    <w:rsid w:val="56E10DDD"/>
    <w:rsid w:val="56E23476"/>
    <w:rsid w:val="56E27EF8"/>
    <w:rsid w:val="56E312F5"/>
    <w:rsid w:val="56E4705C"/>
    <w:rsid w:val="56E967D7"/>
    <w:rsid w:val="56EA5FF1"/>
    <w:rsid w:val="56EF1BA9"/>
    <w:rsid w:val="56F21A95"/>
    <w:rsid w:val="56F37A9A"/>
    <w:rsid w:val="56F46673"/>
    <w:rsid w:val="56F60366"/>
    <w:rsid w:val="56F7115C"/>
    <w:rsid w:val="56F7732C"/>
    <w:rsid w:val="56F77C19"/>
    <w:rsid w:val="56F93725"/>
    <w:rsid w:val="56FA4083"/>
    <w:rsid w:val="56FC1716"/>
    <w:rsid w:val="56FD0322"/>
    <w:rsid w:val="57017647"/>
    <w:rsid w:val="57026664"/>
    <w:rsid w:val="57045A99"/>
    <w:rsid w:val="57061402"/>
    <w:rsid w:val="57094B98"/>
    <w:rsid w:val="570D6F70"/>
    <w:rsid w:val="571362A5"/>
    <w:rsid w:val="571571E6"/>
    <w:rsid w:val="571642CD"/>
    <w:rsid w:val="57186C2E"/>
    <w:rsid w:val="571A7F55"/>
    <w:rsid w:val="571D2F60"/>
    <w:rsid w:val="57210AB8"/>
    <w:rsid w:val="57260DC9"/>
    <w:rsid w:val="572B5D04"/>
    <w:rsid w:val="572D5895"/>
    <w:rsid w:val="57311F87"/>
    <w:rsid w:val="57331ACF"/>
    <w:rsid w:val="57367201"/>
    <w:rsid w:val="57395489"/>
    <w:rsid w:val="573B15B7"/>
    <w:rsid w:val="573B30D1"/>
    <w:rsid w:val="573B62F5"/>
    <w:rsid w:val="573C227B"/>
    <w:rsid w:val="573F2D09"/>
    <w:rsid w:val="57401A37"/>
    <w:rsid w:val="57460FE5"/>
    <w:rsid w:val="574620F9"/>
    <w:rsid w:val="57471E0A"/>
    <w:rsid w:val="57487E57"/>
    <w:rsid w:val="574A7A85"/>
    <w:rsid w:val="574B6B4B"/>
    <w:rsid w:val="574D0064"/>
    <w:rsid w:val="574E2A85"/>
    <w:rsid w:val="574F1F0A"/>
    <w:rsid w:val="57530A45"/>
    <w:rsid w:val="57540056"/>
    <w:rsid w:val="57541EE6"/>
    <w:rsid w:val="57622E8E"/>
    <w:rsid w:val="57625B9F"/>
    <w:rsid w:val="57626091"/>
    <w:rsid w:val="57681E42"/>
    <w:rsid w:val="577011A1"/>
    <w:rsid w:val="577260EB"/>
    <w:rsid w:val="5773261C"/>
    <w:rsid w:val="577F2D1C"/>
    <w:rsid w:val="577F323C"/>
    <w:rsid w:val="57812D7F"/>
    <w:rsid w:val="578245AB"/>
    <w:rsid w:val="57836689"/>
    <w:rsid w:val="578376D9"/>
    <w:rsid w:val="5786699B"/>
    <w:rsid w:val="57872F4D"/>
    <w:rsid w:val="57876E39"/>
    <w:rsid w:val="57884823"/>
    <w:rsid w:val="57892781"/>
    <w:rsid w:val="57897EFC"/>
    <w:rsid w:val="578B7E76"/>
    <w:rsid w:val="578D7955"/>
    <w:rsid w:val="578E0673"/>
    <w:rsid w:val="57902805"/>
    <w:rsid w:val="579357E5"/>
    <w:rsid w:val="5793597C"/>
    <w:rsid w:val="57957552"/>
    <w:rsid w:val="57964BC1"/>
    <w:rsid w:val="579B607F"/>
    <w:rsid w:val="579D0F6D"/>
    <w:rsid w:val="579F6121"/>
    <w:rsid w:val="57A27CC6"/>
    <w:rsid w:val="57A31547"/>
    <w:rsid w:val="57A46C35"/>
    <w:rsid w:val="57A51BCE"/>
    <w:rsid w:val="57A55F9F"/>
    <w:rsid w:val="57A56669"/>
    <w:rsid w:val="57A912DC"/>
    <w:rsid w:val="57AA1C8A"/>
    <w:rsid w:val="57AA269A"/>
    <w:rsid w:val="57AC4A69"/>
    <w:rsid w:val="57AC7077"/>
    <w:rsid w:val="57AD1C8C"/>
    <w:rsid w:val="57AD3B39"/>
    <w:rsid w:val="57AE04F2"/>
    <w:rsid w:val="57B02747"/>
    <w:rsid w:val="57B1391E"/>
    <w:rsid w:val="57B463A1"/>
    <w:rsid w:val="57B47793"/>
    <w:rsid w:val="57B53786"/>
    <w:rsid w:val="57B91354"/>
    <w:rsid w:val="57B93BBB"/>
    <w:rsid w:val="57BC6F16"/>
    <w:rsid w:val="57BF103C"/>
    <w:rsid w:val="57BF2A2B"/>
    <w:rsid w:val="57C62D47"/>
    <w:rsid w:val="57CB64CB"/>
    <w:rsid w:val="57D54E1C"/>
    <w:rsid w:val="57D55B49"/>
    <w:rsid w:val="57DE6374"/>
    <w:rsid w:val="57DE63A0"/>
    <w:rsid w:val="57E02862"/>
    <w:rsid w:val="57E065C7"/>
    <w:rsid w:val="57E13B23"/>
    <w:rsid w:val="57E31857"/>
    <w:rsid w:val="57E34D63"/>
    <w:rsid w:val="57E803F5"/>
    <w:rsid w:val="57E972CE"/>
    <w:rsid w:val="57EF0BC8"/>
    <w:rsid w:val="57EF6645"/>
    <w:rsid w:val="57F22A68"/>
    <w:rsid w:val="57F40DFD"/>
    <w:rsid w:val="57F64305"/>
    <w:rsid w:val="57F96F53"/>
    <w:rsid w:val="57FA31AA"/>
    <w:rsid w:val="57FA3225"/>
    <w:rsid w:val="57FB1126"/>
    <w:rsid w:val="57FC76A6"/>
    <w:rsid w:val="57FF60BE"/>
    <w:rsid w:val="57FF7E44"/>
    <w:rsid w:val="58046273"/>
    <w:rsid w:val="5805517E"/>
    <w:rsid w:val="58080E23"/>
    <w:rsid w:val="5813031D"/>
    <w:rsid w:val="58132ACA"/>
    <w:rsid w:val="581A20F5"/>
    <w:rsid w:val="581C65DC"/>
    <w:rsid w:val="581D0747"/>
    <w:rsid w:val="581D58D2"/>
    <w:rsid w:val="581D7870"/>
    <w:rsid w:val="581F29DC"/>
    <w:rsid w:val="582140D0"/>
    <w:rsid w:val="5826708D"/>
    <w:rsid w:val="582B0F60"/>
    <w:rsid w:val="582E692A"/>
    <w:rsid w:val="583071F9"/>
    <w:rsid w:val="58316D8D"/>
    <w:rsid w:val="58321302"/>
    <w:rsid w:val="58337AC8"/>
    <w:rsid w:val="58344624"/>
    <w:rsid w:val="583455B6"/>
    <w:rsid w:val="583525D6"/>
    <w:rsid w:val="58362369"/>
    <w:rsid w:val="58402208"/>
    <w:rsid w:val="58410447"/>
    <w:rsid w:val="5842674B"/>
    <w:rsid w:val="58436C88"/>
    <w:rsid w:val="584614C8"/>
    <w:rsid w:val="58470B13"/>
    <w:rsid w:val="58476167"/>
    <w:rsid w:val="584809B0"/>
    <w:rsid w:val="5848213E"/>
    <w:rsid w:val="58493A68"/>
    <w:rsid w:val="584B2D6D"/>
    <w:rsid w:val="584C1912"/>
    <w:rsid w:val="584C3882"/>
    <w:rsid w:val="584E61CF"/>
    <w:rsid w:val="585259CF"/>
    <w:rsid w:val="585320A8"/>
    <w:rsid w:val="58566AB8"/>
    <w:rsid w:val="5858346A"/>
    <w:rsid w:val="58585CA5"/>
    <w:rsid w:val="585B092C"/>
    <w:rsid w:val="585B10B9"/>
    <w:rsid w:val="585C2C93"/>
    <w:rsid w:val="585E11F7"/>
    <w:rsid w:val="585F442A"/>
    <w:rsid w:val="58611653"/>
    <w:rsid w:val="58633D9A"/>
    <w:rsid w:val="58636CA3"/>
    <w:rsid w:val="58654709"/>
    <w:rsid w:val="58673FB9"/>
    <w:rsid w:val="586937D0"/>
    <w:rsid w:val="586E1419"/>
    <w:rsid w:val="586E6A2A"/>
    <w:rsid w:val="58757C32"/>
    <w:rsid w:val="587815CC"/>
    <w:rsid w:val="5878413D"/>
    <w:rsid w:val="58791F38"/>
    <w:rsid w:val="58804044"/>
    <w:rsid w:val="58831A65"/>
    <w:rsid w:val="58832B10"/>
    <w:rsid w:val="58833890"/>
    <w:rsid w:val="58834C8A"/>
    <w:rsid w:val="58842497"/>
    <w:rsid w:val="58855FD1"/>
    <w:rsid w:val="58870B36"/>
    <w:rsid w:val="5889658F"/>
    <w:rsid w:val="588A7303"/>
    <w:rsid w:val="588B026F"/>
    <w:rsid w:val="588B228E"/>
    <w:rsid w:val="588B644D"/>
    <w:rsid w:val="588C618B"/>
    <w:rsid w:val="588D4B2A"/>
    <w:rsid w:val="588E2AF4"/>
    <w:rsid w:val="588E699C"/>
    <w:rsid w:val="58941BE7"/>
    <w:rsid w:val="58953E27"/>
    <w:rsid w:val="589B1ACC"/>
    <w:rsid w:val="589B6A58"/>
    <w:rsid w:val="589C33A1"/>
    <w:rsid w:val="589E06F4"/>
    <w:rsid w:val="58A14945"/>
    <w:rsid w:val="58A14A63"/>
    <w:rsid w:val="58A15963"/>
    <w:rsid w:val="58A25753"/>
    <w:rsid w:val="58AA7C85"/>
    <w:rsid w:val="58AD37E0"/>
    <w:rsid w:val="58AD4E3A"/>
    <w:rsid w:val="58AF1523"/>
    <w:rsid w:val="58B13662"/>
    <w:rsid w:val="58B156F2"/>
    <w:rsid w:val="58B35BB6"/>
    <w:rsid w:val="58B467AF"/>
    <w:rsid w:val="58B518CE"/>
    <w:rsid w:val="58B6555E"/>
    <w:rsid w:val="58B677F0"/>
    <w:rsid w:val="58B95485"/>
    <w:rsid w:val="58BB1407"/>
    <w:rsid w:val="58BC5933"/>
    <w:rsid w:val="58BD4F50"/>
    <w:rsid w:val="58C02B69"/>
    <w:rsid w:val="58C265ED"/>
    <w:rsid w:val="58C45645"/>
    <w:rsid w:val="58C71EE5"/>
    <w:rsid w:val="58C76B2E"/>
    <w:rsid w:val="58C90D0F"/>
    <w:rsid w:val="58CA0686"/>
    <w:rsid w:val="58CB4004"/>
    <w:rsid w:val="58CD2BE0"/>
    <w:rsid w:val="58CD30E6"/>
    <w:rsid w:val="58CD3F3A"/>
    <w:rsid w:val="58D05038"/>
    <w:rsid w:val="58D40D3A"/>
    <w:rsid w:val="58D54A66"/>
    <w:rsid w:val="58D62209"/>
    <w:rsid w:val="58DA2EE0"/>
    <w:rsid w:val="58DB0AD7"/>
    <w:rsid w:val="58DB6F37"/>
    <w:rsid w:val="58DC0073"/>
    <w:rsid w:val="58DC7E25"/>
    <w:rsid w:val="58DD0952"/>
    <w:rsid w:val="58E00EFD"/>
    <w:rsid w:val="58E42D4F"/>
    <w:rsid w:val="58E76C1C"/>
    <w:rsid w:val="58EA00AD"/>
    <w:rsid w:val="58EA5187"/>
    <w:rsid w:val="58EA70D6"/>
    <w:rsid w:val="58EB2D4B"/>
    <w:rsid w:val="58EC71AF"/>
    <w:rsid w:val="58F063DD"/>
    <w:rsid w:val="58F27291"/>
    <w:rsid w:val="58F70F08"/>
    <w:rsid w:val="58FE1266"/>
    <w:rsid w:val="59007DCD"/>
    <w:rsid w:val="59057971"/>
    <w:rsid w:val="59065D5A"/>
    <w:rsid w:val="590B40CB"/>
    <w:rsid w:val="590F2E19"/>
    <w:rsid w:val="59104C13"/>
    <w:rsid w:val="591447F0"/>
    <w:rsid w:val="59165332"/>
    <w:rsid w:val="59171080"/>
    <w:rsid w:val="591A6F61"/>
    <w:rsid w:val="591F7545"/>
    <w:rsid w:val="5920136C"/>
    <w:rsid w:val="59223353"/>
    <w:rsid w:val="5929616F"/>
    <w:rsid w:val="592A0EB2"/>
    <w:rsid w:val="592C11EF"/>
    <w:rsid w:val="59326FE4"/>
    <w:rsid w:val="593707AA"/>
    <w:rsid w:val="59374D3D"/>
    <w:rsid w:val="593B28DD"/>
    <w:rsid w:val="593B602B"/>
    <w:rsid w:val="593C0FD4"/>
    <w:rsid w:val="593D2428"/>
    <w:rsid w:val="593D3F0A"/>
    <w:rsid w:val="593F562F"/>
    <w:rsid w:val="593F79BD"/>
    <w:rsid w:val="5940406E"/>
    <w:rsid w:val="59411F41"/>
    <w:rsid w:val="59414995"/>
    <w:rsid w:val="594165F1"/>
    <w:rsid w:val="5943006A"/>
    <w:rsid w:val="59436E6B"/>
    <w:rsid w:val="59465BB5"/>
    <w:rsid w:val="59484433"/>
    <w:rsid w:val="59486DD0"/>
    <w:rsid w:val="594B7109"/>
    <w:rsid w:val="594C2AEC"/>
    <w:rsid w:val="594C4503"/>
    <w:rsid w:val="594C61AC"/>
    <w:rsid w:val="594E15B0"/>
    <w:rsid w:val="59537088"/>
    <w:rsid w:val="595751F0"/>
    <w:rsid w:val="595B2819"/>
    <w:rsid w:val="595E3DF9"/>
    <w:rsid w:val="59650A70"/>
    <w:rsid w:val="59662CE0"/>
    <w:rsid w:val="596762A9"/>
    <w:rsid w:val="596B2E8F"/>
    <w:rsid w:val="596E1804"/>
    <w:rsid w:val="596E588E"/>
    <w:rsid w:val="59730B38"/>
    <w:rsid w:val="5974085A"/>
    <w:rsid w:val="59782A9D"/>
    <w:rsid w:val="59783EBA"/>
    <w:rsid w:val="597868E7"/>
    <w:rsid w:val="597D188C"/>
    <w:rsid w:val="597E49CA"/>
    <w:rsid w:val="598015D0"/>
    <w:rsid w:val="5982048D"/>
    <w:rsid w:val="59826489"/>
    <w:rsid w:val="598356ED"/>
    <w:rsid w:val="59840C5B"/>
    <w:rsid w:val="59847575"/>
    <w:rsid w:val="59856CD8"/>
    <w:rsid w:val="598B1ECE"/>
    <w:rsid w:val="598B74F5"/>
    <w:rsid w:val="598D16C5"/>
    <w:rsid w:val="598F3CB6"/>
    <w:rsid w:val="598F6EA6"/>
    <w:rsid w:val="598F7D63"/>
    <w:rsid w:val="59901C5A"/>
    <w:rsid w:val="59913357"/>
    <w:rsid w:val="59982B07"/>
    <w:rsid w:val="59A00BC4"/>
    <w:rsid w:val="59A16E9A"/>
    <w:rsid w:val="59A374EF"/>
    <w:rsid w:val="59A5482D"/>
    <w:rsid w:val="59A720ED"/>
    <w:rsid w:val="59AC653A"/>
    <w:rsid w:val="59AD735E"/>
    <w:rsid w:val="59B43B45"/>
    <w:rsid w:val="59B746B6"/>
    <w:rsid w:val="59B826E2"/>
    <w:rsid w:val="59BB12E7"/>
    <w:rsid w:val="59BB3787"/>
    <w:rsid w:val="59BC679E"/>
    <w:rsid w:val="59C0712A"/>
    <w:rsid w:val="59C231D0"/>
    <w:rsid w:val="59C375AE"/>
    <w:rsid w:val="59C524A2"/>
    <w:rsid w:val="59CA52CC"/>
    <w:rsid w:val="59CC75E0"/>
    <w:rsid w:val="59CD4007"/>
    <w:rsid w:val="59CE2941"/>
    <w:rsid w:val="59CF5987"/>
    <w:rsid w:val="59D02AD2"/>
    <w:rsid w:val="59D23C4F"/>
    <w:rsid w:val="59D2452E"/>
    <w:rsid w:val="59D3586F"/>
    <w:rsid w:val="59D82AE5"/>
    <w:rsid w:val="59DE09C0"/>
    <w:rsid w:val="59E46460"/>
    <w:rsid w:val="59E70762"/>
    <w:rsid w:val="59EA195D"/>
    <w:rsid w:val="59EE047B"/>
    <w:rsid w:val="59F345CE"/>
    <w:rsid w:val="59F50535"/>
    <w:rsid w:val="59F97896"/>
    <w:rsid w:val="59FD5DEA"/>
    <w:rsid w:val="59FE2EFB"/>
    <w:rsid w:val="59FE55D4"/>
    <w:rsid w:val="5A077428"/>
    <w:rsid w:val="5A0C6E99"/>
    <w:rsid w:val="5A100086"/>
    <w:rsid w:val="5A1378EE"/>
    <w:rsid w:val="5A151B34"/>
    <w:rsid w:val="5A183089"/>
    <w:rsid w:val="5A1A6BD3"/>
    <w:rsid w:val="5A233972"/>
    <w:rsid w:val="5A234958"/>
    <w:rsid w:val="5A29160A"/>
    <w:rsid w:val="5A2A3001"/>
    <w:rsid w:val="5A2B3123"/>
    <w:rsid w:val="5A30605D"/>
    <w:rsid w:val="5A317194"/>
    <w:rsid w:val="5A355C0D"/>
    <w:rsid w:val="5A384CF3"/>
    <w:rsid w:val="5A393AF0"/>
    <w:rsid w:val="5A396EC8"/>
    <w:rsid w:val="5A524466"/>
    <w:rsid w:val="5A536478"/>
    <w:rsid w:val="5A536873"/>
    <w:rsid w:val="5A555742"/>
    <w:rsid w:val="5A56758A"/>
    <w:rsid w:val="5A584523"/>
    <w:rsid w:val="5A5D5412"/>
    <w:rsid w:val="5A627C23"/>
    <w:rsid w:val="5A65582F"/>
    <w:rsid w:val="5A65797E"/>
    <w:rsid w:val="5A663FAF"/>
    <w:rsid w:val="5A696118"/>
    <w:rsid w:val="5A6A74FC"/>
    <w:rsid w:val="5A6C6FF5"/>
    <w:rsid w:val="5A6F4BA5"/>
    <w:rsid w:val="5A72698C"/>
    <w:rsid w:val="5A745480"/>
    <w:rsid w:val="5A7644F3"/>
    <w:rsid w:val="5A7754E6"/>
    <w:rsid w:val="5A785296"/>
    <w:rsid w:val="5A7A3C90"/>
    <w:rsid w:val="5A7E6698"/>
    <w:rsid w:val="5A801306"/>
    <w:rsid w:val="5A83091B"/>
    <w:rsid w:val="5A8452A0"/>
    <w:rsid w:val="5A8731E3"/>
    <w:rsid w:val="5A8764B0"/>
    <w:rsid w:val="5A8B293C"/>
    <w:rsid w:val="5A8F6BD2"/>
    <w:rsid w:val="5A900B17"/>
    <w:rsid w:val="5A920265"/>
    <w:rsid w:val="5A92070F"/>
    <w:rsid w:val="5A922171"/>
    <w:rsid w:val="5A942180"/>
    <w:rsid w:val="5A963ACA"/>
    <w:rsid w:val="5A991373"/>
    <w:rsid w:val="5A991FB4"/>
    <w:rsid w:val="5A9A2F7E"/>
    <w:rsid w:val="5A9F6FD3"/>
    <w:rsid w:val="5AA32EFB"/>
    <w:rsid w:val="5AA472A7"/>
    <w:rsid w:val="5AA86834"/>
    <w:rsid w:val="5AA950CC"/>
    <w:rsid w:val="5AAB5883"/>
    <w:rsid w:val="5AAC7794"/>
    <w:rsid w:val="5AAD6B5B"/>
    <w:rsid w:val="5AAF5C46"/>
    <w:rsid w:val="5AB55708"/>
    <w:rsid w:val="5AB72B70"/>
    <w:rsid w:val="5AB97304"/>
    <w:rsid w:val="5ABB21DC"/>
    <w:rsid w:val="5ABF08A7"/>
    <w:rsid w:val="5AC2377F"/>
    <w:rsid w:val="5AC2682A"/>
    <w:rsid w:val="5AC85374"/>
    <w:rsid w:val="5ACA38FB"/>
    <w:rsid w:val="5ACA3C0C"/>
    <w:rsid w:val="5ACA6573"/>
    <w:rsid w:val="5ACD1769"/>
    <w:rsid w:val="5ACF4D73"/>
    <w:rsid w:val="5AD06A7A"/>
    <w:rsid w:val="5AD323A8"/>
    <w:rsid w:val="5AD64FA2"/>
    <w:rsid w:val="5AD659E2"/>
    <w:rsid w:val="5AD94131"/>
    <w:rsid w:val="5ADB165C"/>
    <w:rsid w:val="5ADB16CB"/>
    <w:rsid w:val="5ADC0B1C"/>
    <w:rsid w:val="5ADC181B"/>
    <w:rsid w:val="5ADC18B0"/>
    <w:rsid w:val="5AE556EA"/>
    <w:rsid w:val="5AE96979"/>
    <w:rsid w:val="5AEA1BC9"/>
    <w:rsid w:val="5AEC70E8"/>
    <w:rsid w:val="5AF21CBB"/>
    <w:rsid w:val="5AF61773"/>
    <w:rsid w:val="5AF809B5"/>
    <w:rsid w:val="5AFB340D"/>
    <w:rsid w:val="5AFC0267"/>
    <w:rsid w:val="5AFE6578"/>
    <w:rsid w:val="5AFF2B6E"/>
    <w:rsid w:val="5B000409"/>
    <w:rsid w:val="5B014C81"/>
    <w:rsid w:val="5B0154EB"/>
    <w:rsid w:val="5B090AC3"/>
    <w:rsid w:val="5B0A0562"/>
    <w:rsid w:val="5B0B16B2"/>
    <w:rsid w:val="5B111783"/>
    <w:rsid w:val="5B111B4C"/>
    <w:rsid w:val="5B133E50"/>
    <w:rsid w:val="5B137691"/>
    <w:rsid w:val="5B1514B0"/>
    <w:rsid w:val="5B162D9A"/>
    <w:rsid w:val="5B172F75"/>
    <w:rsid w:val="5B1C3376"/>
    <w:rsid w:val="5B1F44D9"/>
    <w:rsid w:val="5B1F5BA2"/>
    <w:rsid w:val="5B206AF9"/>
    <w:rsid w:val="5B20774A"/>
    <w:rsid w:val="5B2462CD"/>
    <w:rsid w:val="5B247B23"/>
    <w:rsid w:val="5B2674EF"/>
    <w:rsid w:val="5B2827A1"/>
    <w:rsid w:val="5B2A2A65"/>
    <w:rsid w:val="5B2A6CDC"/>
    <w:rsid w:val="5B2C4AB5"/>
    <w:rsid w:val="5B2D498D"/>
    <w:rsid w:val="5B307C8A"/>
    <w:rsid w:val="5B3234E8"/>
    <w:rsid w:val="5B34569C"/>
    <w:rsid w:val="5B392CFA"/>
    <w:rsid w:val="5B3C151F"/>
    <w:rsid w:val="5B3D2687"/>
    <w:rsid w:val="5B40453C"/>
    <w:rsid w:val="5B414836"/>
    <w:rsid w:val="5B4C660D"/>
    <w:rsid w:val="5B4D4D14"/>
    <w:rsid w:val="5B4F5AE5"/>
    <w:rsid w:val="5B51229B"/>
    <w:rsid w:val="5B5169D9"/>
    <w:rsid w:val="5B524E9C"/>
    <w:rsid w:val="5B570A19"/>
    <w:rsid w:val="5B573611"/>
    <w:rsid w:val="5B5E08B0"/>
    <w:rsid w:val="5B5E0ADF"/>
    <w:rsid w:val="5B5F1796"/>
    <w:rsid w:val="5B6173AF"/>
    <w:rsid w:val="5B635745"/>
    <w:rsid w:val="5B6360E9"/>
    <w:rsid w:val="5B695221"/>
    <w:rsid w:val="5B6B7680"/>
    <w:rsid w:val="5B6F3C0F"/>
    <w:rsid w:val="5B6F4C2E"/>
    <w:rsid w:val="5B7135A6"/>
    <w:rsid w:val="5B715133"/>
    <w:rsid w:val="5B715E57"/>
    <w:rsid w:val="5B72562C"/>
    <w:rsid w:val="5B727B9A"/>
    <w:rsid w:val="5B754ACD"/>
    <w:rsid w:val="5B782EEF"/>
    <w:rsid w:val="5B7B34A4"/>
    <w:rsid w:val="5B7E3DD8"/>
    <w:rsid w:val="5B7F2B91"/>
    <w:rsid w:val="5B852401"/>
    <w:rsid w:val="5B8571F1"/>
    <w:rsid w:val="5B8649F6"/>
    <w:rsid w:val="5B891CAF"/>
    <w:rsid w:val="5B892DAD"/>
    <w:rsid w:val="5B8A0FF4"/>
    <w:rsid w:val="5B8A5F7A"/>
    <w:rsid w:val="5B8D0530"/>
    <w:rsid w:val="5B914FF9"/>
    <w:rsid w:val="5B920285"/>
    <w:rsid w:val="5B961C99"/>
    <w:rsid w:val="5B974C56"/>
    <w:rsid w:val="5B98135F"/>
    <w:rsid w:val="5B9F0346"/>
    <w:rsid w:val="5BA0768C"/>
    <w:rsid w:val="5BA243FF"/>
    <w:rsid w:val="5BA2786F"/>
    <w:rsid w:val="5BA278B6"/>
    <w:rsid w:val="5BA5589D"/>
    <w:rsid w:val="5BAA3E5E"/>
    <w:rsid w:val="5BAB5C4B"/>
    <w:rsid w:val="5BAB7597"/>
    <w:rsid w:val="5BAD6730"/>
    <w:rsid w:val="5BAE1737"/>
    <w:rsid w:val="5BAE38DE"/>
    <w:rsid w:val="5BB12827"/>
    <w:rsid w:val="5BB25E26"/>
    <w:rsid w:val="5BB66CF1"/>
    <w:rsid w:val="5BB920F0"/>
    <w:rsid w:val="5BBA31EB"/>
    <w:rsid w:val="5BBA4095"/>
    <w:rsid w:val="5BBB284E"/>
    <w:rsid w:val="5BBB2BFA"/>
    <w:rsid w:val="5BBC75B4"/>
    <w:rsid w:val="5BBE2A5E"/>
    <w:rsid w:val="5BBE369F"/>
    <w:rsid w:val="5BBF71EF"/>
    <w:rsid w:val="5BC04EAB"/>
    <w:rsid w:val="5BC14287"/>
    <w:rsid w:val="5BC56747"/>
    <w:rsid w:val="5BC65C00"/>
    <w:rsid w:val="5BCD14DE"/>
    <w:rsid w:val="5BCE07DF"/>
    <w:rsid w:val="5BD25D01"/>
    <w:rsid w:val="5BD949C8"/>
    <w:rsid w:val="5BDC0E9E"/>
    <w:rsid w:val="5BDC251A"/>
    <w:rsid w:val="5BDD1364"/>
    <w:rsid w:val="5BDE1615"/>
    <w:rsid w:val="5BDF0EE9"/>
    <w:rsid w:val="5BDF61B4"/>
    <w:rsid w:val="5BDF67EA"/>
    <w:rsid w:val="5BE4094F"/>
    <w:rsid w:val="5BE42C44"/>
    <w:rsid w:val="5BE45429"/>
    <w:rsid w:val="5BE45FB2"/>
    <w:rsid w:val="5BE502A3"/>
    <w:rsid w:val="5BE60D7A"/>
    <w:rsid w:val="5BE7481A"/>
    <w:rsid w:val="5BE87DE5"/>
    <w:rsid w:val="5BEE5CAC"/>
    <w:rsid w:val="5BF21B30"/>
    <w:rsid w:val="5BF774AC"/>
    <w:rsid w:val="5BFB69F9"/>
    <w:rsid w:val="5C05265A"/>
    <w:rsid w:val="5C053C3C"/>
    <w:rsid w:val="5C072EB6"/>
    <w:rsid w:val="5C0730EE"/>
    <w:rsid w:val="5C0818EE"/>
    <w:rsid w:val="5C0D72BF"/>
    <w:rsid w:val="5C0E3FE9"/>
    <w:rsid w:val="5C14109E"/>
    <w:rsid w:val="5C143156"/>
    <w:rsid w:val="5C184C16"/>
    <w:rsid w:val="5C1B6EB8"/>
    <w:rsid w:val="5C1F3377"/>
    <w:rsid w:val="5C2514A9"/>
    <w:rsid w:val="5C252340"/>
    <w:rsid w:val="5C294252"/>
    <w:rsid w:val="5C2D55E4"/>
    <w:rsid w:val="5C321E74"/>
    <w:rsid w:val="5C361E87"/>
    <w:rsid w:val="5C36665C"/>
    <w:rsid w:val="5C38074C"/>
    <w:rsid w:val="5C3824D7"/>
    <w:rsid w:val="5C3A19C4"/>
    <w:rsid w:val="5C405BA9"/>
    <w:rsid w:val="5C417D94"/>
    <w:rsid w:val="5C4374D3"/>
    <w:rsid w:val="5C477F20"/>
    <w:rsid w:val="5C4A4038"/>
    <w:rsid w:val="5C4E024F"/>
    <w:rsid w:val="5C4E0A7B"/>
    <w:rsid w:val="5C523073"/>
    <w:rsid w:val="5C530E31"/>
    <w:rsid w:val="5C534928"/>
    <w:rsid w:val="5C546300"/>
    <w:rsid w:val="5C552AE6"/>
    <w:rsid w:val="5C576FC4"/>
    <w:rsid w:val="5C591056"/>
    <w:rsid w:val="5C5C731E"/>
    <w:rsid w:val="5C5F1726"/>
    <w:rsid w:val="5C606312"/>
    <w:rsid w:val="5C6B6252"/>
    <w:rsid w:val="5C6B6BE4"/>
    <w:rsid w:val="5C6F53B8"/>
    <w:rsid w:val="5C755694"/>
    <w:rsid w:val="5C765C15"/>
    <w:rsid w:val="5C790720"/>
    <w:rsid w:val="5C7A2814"/>
    <w:rsid w:val="5C7C6304"/>
    <w:rsid w:val="5C7C6B5D"/>
    <w:rsid w:val="5C831A02"/>
    <w:rsid w:val="5C8900B3"/>
    <w:rsid w:val="5C8C5164"/>
    <w:rsid w:val="5C8E180F"/>
    <w:rsid w:val="5C911467"/>
    <w:rsid w:val="5C917C80"/>
    <w:rsid w:val="5C965684"/>
    <w:rsid w:val="5C992D96"/>
    <w:rsid w:val="5C9A7629"/>
    <w:rsid w:val="5CA00282"/>
    <w:rsid w:val="5CA17519"/>
    <w:rsid w:val="5CA35837"/>
    <w:rsid w:val="5CA671B6"/>
    <w:rsid w:val="5CA9462A"/>
    <w:rsid w:val="5CA9552E"/>
    <w:rsid w:val="5CB6069E"/>
    <w:rsid w:val="5CB6432D"/>
    <w:rsid w:val="5CB93A43"/>
    <w:rsid w:val="5CBF320D"/>
    <w:rsid w:val="5CC00498"/>
    <w:rsid w:val="5CC019E0"/>
    <w:rsid w:val="5CC2096B"/>
    <w:rsid w:val="5CC249A6"/>
    <w:rsid w:val="5CC25460"/>
    <w:rsid w:val="5CC35110"/>
    <w:rsid w:val="5CC40612"/>
    <w:rsid w:val="5CC62BB7"/>
    <w:rsid w:val="5CCA0B7E"/>
    <w:rsid w:val="5CCC5900"/>
    <w:rsid w:val="5CCE12FB"/>
    <w:rsid w:val="5CCE7A93"/>
    <w:rsid w:val="5CD01B96"/>
    <w:rsid w:val="5CD021D6"/>
    <w:rsid w:val="5CD0679E"/>
    <w:rsid w:val="5CD27062"/>
    <w:rsid w:val="5CD579A7"/>
    <w:rsid w:val="5CD722B7"/>
    <w:rsid w:val="5CD968D4"/>
    <w:rsid w:val="5CE32FDB"/>
    <w:rsid w:val="5CE44C05"/>
    <w:rsid w:val="5CE53DE9"/>
    <w:rsid w:val="5CEB19EF"/>
    <w:rsid w:val="5CED753E"/>
    <w:rsid w:val="5CEE1C5B"/>
    <w:rsid w:val="5CF02891"/>
    <w:rsid w:val="5CF2591C"/>
    <w:rsid w:val="5CF56C00"/>
    <w:rsid w:val="5CF6272C"/>
    <w:rsid w:val="5CF8165B"/>
    <w:rsid w:val="5CF96428"/>
    <w:rsid w:val="5CFA619E"/>
    <w:rsid w:val="5CFA6F26"/>
    <w:rsid w:val="5CFA7070"/>
    <w:rsid w:val="5CFD5B23"/>
    <w:rsid w:val="5CFF23C1"/>
    <w:rsid w:val="5CFF5462"/>
    <w:rsid w:val="5D0375B9"/>
    <w:rsid w:val="5D042D16"/>
    <w:rsid w:val="5D043F50"/>
    <w:rsid w:val="5D050C35"/>
    <w:rsid w:val="5D063288"/>
    <w:rsid w:val="5D0635AF"/>
    <w:rsid w:val="5D0851DC"/>
    <w:rsid w:val="5D0A1DE2"/>
    <w:rsid w:val="5D0A299E"/>
    <w:rsid w:val="5D0B6E61"/>
    <w:rsid w:val="5D0C3CB1"/>
    <w:rsid w:val="5D0C7129"/>
    <w:rsid w:val="5D11267C"/>
    <w:rsid w:val="5D124BEB"/>
    <w:rsid w:val="5D12615F"/>
    <w:rsid w:val="5D14097A"/>
    <w:rsid w:val="5D192070"/>
    <w:rsid w:val="5D192D21"/>
    <w:rsid w:val="5D196EE0"/>
    <w:rsid w:val="5D1C0817"/>
    <w:rsid w:val="5D1E361A"/>
    <w:rsid w:val="5D1E61AE"/>
    <w:rsid w:val="5D1F6A68"/>
    <w:rsid w:val="5D2016E2"/>
    <w:rsid w:val="5D2027C1"/>
    <w:rsid w:val="5D205C12"/>
    <w:rsid w:val="5D225CD1"/>
    <w:rsid w:val="5D251608"/>
    <w:rsid w:val="5D2748C9"/>
    <w:rsid w:val="5D277D0B"/>
    <w:rsid w:val="5D2A7FF7"/>
    <w:rsid w:val="5D2C3F73"/>
    <w:rsid w:val="5D3354F7"/>
    <w:rsid w:val="5D335EAF"/>
    <w:rsid w:val="5D365606"/>
    <w:rsid w:val="5D374545"/>
    <w:rsid w:val="5D381692"/>
    <w:rsid w:val="5D381E2D"/>
    <w:rsid w:val="5D38502A"/>
    <w:rsid w:val="5D3C30C3"/>
    <w:rsid w:val="5D3E7EAB"/>
    <w:rsid w:val="5D4042FD"/>
    <w:rsid w:val="5D420AC4"/>
    <w:rsid w:val="5D42417E"/>
    <w:rsid w:val="5D466B7D"/>
    <w:rsid w:val="5D477B4B"/>
    <w:rsid w:val="5D481216"/>
    <w:rsid w:val="5D4B6725"/>
    <w:rsid w:val="5D4C0349"/>
    <w:rsid w:val="5D5054BD"/>
    <w:rsid w:val="5D577E85"/>
    <w:rsid w:val="5D5837D7"/>
    <w:rsid w:val="5D583CDD"/>
    <w:rsid w:val="5D596FB2"/>
    <w:rsid w:val="5D5B1CA6"/>
    <w:rsid w:val="5D5F107A"/>
    <w:rsid w:val="5D6261E4"/>
    <w:rsid w:val="5D633162"/>
    <w:rsid w:val="5D636886"/>
    <w:rsid w:val="5D6D7973"/>
    <w:rsid w:val="5D6E50F2"/>
    <w:rsid w:val="5D6F34B6"/>
    <w:rsid w:val="5D70093C"/>
    <w:rsid w:val="5D7B070B"/>
    <w:rsid w:val="5D80649F"/>
    <w:rsid w:val="5D80679E"/>
    <w:rsid w:val="5D806933"/>
    <w:rsid w:val="5D814CDF"/>
    <w:rsid w:val="5D822B66"/>
    <w:rsid w:val="5D8651D3"/>
    <w:rsid w:val="5D8A7E42"/>
    <w:rsid w:val="5D8C6422"/>
    <w:rsid w:val="5D8E6304"/>
    <w:rsid w:val="5D8E6EA9"/>
    <w:rsid w:val="5D9034C7"/>
    <w:rsid w:val="5D941145"/>
    <w:rsid w:val="5D9477D7"/>
    <w:rsid w:val="5D9679B9"/>
    <w:rsid w:val="5D9859BE"/>
    <w:rsid w:val="5D9C3488"/>
    <w:rsid w:val="5D9C351E"/>
    <w:rsid w:val="5D9C36AE"/>
    <w:rsid w:val="5D9C52C3"/>
    <w:rsid w:val="5D9F071D"/>
    <w:rsid w:val="5DA017D7"/>
    <w:rsid w:val="5DA04F7B"/>
    <w:rsid w:val="5DA53029"/>
    <w:rsid w:val="5DA87530"/>
    <w:rsid w:val="5DA94193"/>
    <w:rsid w:val="5DA95D9F"/>
    <w:rsid w:val="5DAF3678"/>
    <w:rsid w:val="5DB23853"/>
    <w:rsid w:val="5DB47DF2"/>
    <w:rsid w:val="5DB854B0"/>
    <w:rsid w:val="5DBB1865"/>
    <w:rsid w:val="5DBF2270"/>
    <w:rsid w:val="5DBF5977"/>
    <w:rsid w:val="5DC03DC5"/>
    <w:rsid w:val="5DC157B2"/>
    <w:rsid w:val="5DC327AF"/>
    <w:rsid w:val="5DCA73A3"/>
    <w:rsid w:val="5DCC0B39"/>
    <w:rsid w:val="5DCC43FA"/>
    <w:rsid w:val="5DCC6649"/>
    <w:rsid w:val="5DCD531B"/>
    <w:rsid w:val="5DD41F85"/>
    <w:rsid w:val="5DDA2C3C"/>
    <w:rsid w:val="5DDC2FF0"/>
    <w:rsid w:val="5DDC3B12"/>
    <w:rsid w:val="5DDD4F2C"/>
    <w:rsid w:val="5DDD7C54"/>
    <w:rsid w:val="5DE03BE6"/>
    <w:rsid w:val="5DE16291"/>
    <w:rsid w:val="5DE33C47"/>
    <w:rsid w:val="5DE34407"/>
    <w:rsid w:val="5DE4271E"/>
    <w:rsid w:val="5DE44E26"/>
    <w:rsid w:val="5DE755B5"/>
    <w:rsid w:val="5DE91FA2"/>
    <w:rsid w:val="5DE973C9"/>
    <w:rsid w:val="5DEB2155"/>
    <w:rsid w:val="5DEB3EE0"/>
    <w:rsid w:val="5DEE27EA"/>
    <w:rsid w:val="5DEF314C"/>
    <w:rsid w:val="5DF01BD9"/>
    <w:rsid w:val="5DF20395"/>
    <w:rsid w:val="5DF50017"/>
    <w:rsid w:val="5DFB2298"/>
    <w:rsid w:val="5E007201"/>
    <w:rsid w:val="5E025C63"/>
    <w:rsid w:val="5E04366C"/>
    <w:rsid w:val="5E047428"/>
    <w:rsid w:val="5E0570A6"/>
    <w:rsid w:val="5E112AC0"/>
    <w:rsid w:val="5E155E6C"/>
    <w:rsid w:val="5E162827"/>
    <w:rsid w:val="5E170B1E"/>
    <w:rsid w:val="5E172D1C"/>
    <w:rsid w:val="5E18594C"/>
    <w:rsid w:val="5E1C6AF2"/>
    <w:rsid w:val="5E2250BF"/>
    <w:rsid w:val="5E2607BB"/>
    <w:rsid w:val="5E294791"/>
    <w:rsid w:val="5E297AE6"/>
    <w:rsid w:val="5E2B16D2"/>
    <w:rsid w:val="5E2D3ED3"/>
    <w:rsid w:val="5E3344F0"/>
    <w:rsid w:val="5E362BBF"/>
    <w:rsid w:val="5E375464"/>
    <w:rsid w:val="5E376875"/>
    <w:rsid w:val="5E392471"/>
    <w:rsid w:val="5E3B6EC1"/>
    <w:rsid w:val="5E3C3A28"/>
    <w:rsid w:val="5E3F0C45"/>
    <w:rsid w:val="5E401E47"/>
    <w:rsid w:val="5E404852"/>
    <w:rsid w:val="5E421703"/>
    <w:rsid w:val="5E426025"/>
    <w:rsid w:val="5E433EA4"/>
    <w:rsid w:val="5E4835A2"/>
    <w:rsid w:val="5E4A4D17"/>
    <w:rsid w:val="5E4E472D"/>
    <w:rsid w:val="5E4F368A"/>
    <w:rsid w:val="5E511A11"/>
    <w:rsid w:val="5E55270E"/>
    <w:rsid w:val="5E5911EE"/>
    <w:rsid w:val="5E5C07E5"/>
    <w:rsid w:val="5E5D0E6A"/>
    <w:rsid w:val="5E5D6D39"/>
    <w:rsid w:val="5E5F2767"/>
    <w:rsid w:val="5E5F4B6D"/>
    <w:rsid w:val="5E624DE2"/>
    <w:rsid w:val="5E653C1E"/>
    <w:rsid w:val="5E677050"/>
    <w:rsid w:val="5E6F1F86"/>
    <w:rsid w:val="5E71026C"/>
    <w:rsid w:val="5E715A73"/>
    <w:rsid w:val="5E7251E1"/>
    <w:rsid w:val="5E771406"/>
    <w:rsid w:val="5E777D32"/>
    <w:rsid w:val="5E7927D3"/>
    <w:rsid w:val="5E7C0458"/>
    <w:rsid w:val="5E7C5C09"/>
    <w:rsid w:val="5E833BF8"/>
    <w:rsid w:val="5E83500C"/>
    <w:rsid w:val="5E8B2F43"/>
    <w:rsid w:val="5E8C6DE2"/>
    <w:rsid w:val="5E912BF9"/>
    <w:rsid w:val="5E916611"/>
    <w:rsid w:val="5E93755B"/>
    <w:rsid w:val="5E943CE8"/>
    <w:rsid w:val="5E950E07"/>
    <w:rsid w:val="5E9873AD"/>
    <w:rsid w:val="5E9B52C1"/>
    <w:rsid w:val="5E9E0D77"/>
    <w:rsid w:val="5E9F0055"/>
    <w:rsid w:val="5EA448B9"/>
    <w:rsid w:val="5EA52C6D"/>
    <w:rsid w:val="5EA6332C"/>
    <w:rsid w:val="5EA87698"/>
    <w:rsid w:val="5EAA0298"/>
    <w:rsid w:val="5EB10289"/>
    <w:rsid w:val="5EB10EEC"/>
    <w:rsid w:val="5EB21EF5"/>
    <w:rsid w:val="5EB34DD5"/>
    <w:rsid w:val="5EB6504B"/>
    <w:rsid w:val="5EB84ECE"/>
    <w:rsid w:val="5EBA6F88"/>
    <w:rsid w:val="5EBD596C"/>
    <w:rsid w:val="5EBE1B37"/>
    <w:rsid w:val="5EBF04BC"/>
    <w:rsid w:val="5EBF0FFC"/>
    <w:rsid w:val="5EC407B8"/>
    <w:rsid w:val="5EC8164D"/>
    <w:rsid w:val="5ECB718A"/>
    <w:rsid w:val="5ECF368C"/>
    <w:rsid w:val="5ECF6D48"/>
    <w:rsid w:val="5ED41BA7"/>
    <w:rsid w:val="5ED66E07"/>
    <w:rsid w:val="5ED7347A"/>
    <w:rsid w:val="5ED80B4F"/>
    <w:rsid w:val="5ED837B0"/>
    <w:rsid w:val="5ED83F29"/>
    <w:rsid w:val="5ED8530A"/>
    <w:rsid w:val="5EDA19CB"/>
    <w:rsid w:val="5EDB375A"/>
    <w:rsid w:val="5EDD1AF9"/>
    <w:rsid w:val="5EDE16A4"/>
    <w:rsid w:val="5EDF7EDD"/>
    <w:rsid w:val="5EE04CF9"/>
    <w:rsid w:val="5EE07BE7"/>
    <w:rsid w:val="5EE14A37"/>
    <w:rsid w:val="5EE4136D"/>
    <w:rsid w:val="5EE553FF"/>
    <w:rsid w:val="5EE8102D"/>
    <w:rsid w:val="5EE87DA1"/>
    <w:rsid w:val="5EF017B1"/>
    <w:rsid w:val="5EF173CA"/>
    <w:rsid w:val="5EF27720"/>
    <w:rsid w:val="5EFA110A"/>
    <w:rsid w:val="5EFB15C0"/>
    <w:rsid w:val="5EFB3FFC"/>
    <w:rsid w:val="5EFB6D55"/>
    <w:rsid w:val="5EFC44E3"/>
    <w:rsid w:val="5EFD3EFE"/>
    <w:rsid w:val="5EFF257B"/>
    <w:rsid w:val="5F0359FD"/>
    <w:rsid w:val="5F045772"/>
    <w:rsid w:val="5F056CEC"/>
    <w:rsid w:val="5F076A8D"/>
    <w:rsid w:val="5F0911F3"/>
    <w:rsid w:val="5F091554"/>
    <w:rsid w:val="5F110B43"/>
    <w:rsid w:val="5F1366E1"/>
    <w:rsid w:val="5F147B93"/>
    <w:rsid w:val="5F150139"/>
    <w:rsid w:val="5F180CD6"/>
    <w:rsid w:val="5F1B25A7"/>
    <w:rsid w:val="5F1E5D60"/>
    <w:rsid w:val="5F1E676F"/>
    <w:rsid w:val="5F20774A"/>
    <w:rsid w:val="5F207854"/>
    <w:rsid w:val="5F2505ED"/>
    <w:rsid w:val="5F264888"/>
    <w:rsid w:val="5F2859FD"/>
    <w:rsid w:val="5F285F29"/>
    <w:rsid w:val="5F291B5F"/>
    <w:rsid w:val="5F2925BF"/>
    <w:rsid w:val="5F2A0D76"/>
    <w:rsid w:val="5F2B3E83"/>
    <w:rsid w:val="5F2B78E7"/>
    <w:rsid w:val="5F2C1658"/>
    <w:rsid w:val="5F30427B"/>
    <w:rsid w:val="5F320DFB"/>
    <w:rsid w:val="5F3279B6"/>
    <w:rsid w:val="5F39321E"/>
    <w:rsid w:val="5F3A2D47"/>
    <w:rsid w:val="5F407C29"/>
    <w:rsid w:val="5F42077B"/>
    <w:rsid w:val="5F4A6916"/>
    <w:rsid w:val="5F4D76C6"/>
    <w:rsid w:val="5F512681"/>
    <w:rsid w:val="5F515C90"/>
    <w:rsid w:val="5F590DCF"/>
    <w:rsid w:val="5F5920BF"/>
    <w:rsid w:val="5F5B73B1"/>
    <w:rsid w:val="5F5D33CB"/>
    <w:rsid w:val="5F605BCB"/>
    <w:rsid w:val="5F617F57"/>
    <w:rsid w:val="5F635935"/>
    <w:rsid w:val="5F641891"/>
    <w:rsid w:val="5F641F3D"/>
    <w:rsid w:val="5F6428BA"/>
    <w:rsid w:val="5F655BE3"/>
    <w:rsid w:val="5F664222"/>
    <w:rsid w:val="5F671B21"/>
    <w:rsid w:val="5F6746C7"/>
    <w:rsid w:val="5F6764F2"/>
    <w:rsid w:val="5F6F5AB2"/>
    <w:rsid w:val="5F6F5C68"/>
    <w:rsid w:val="5F7146BC"/>
    <w:rsid w:val="5F736075"/>
    <w:rsid w:val="5F74422E"/>
    <w:rsid w:val="5F7471EB"/>
    <w:rsid w:val="5F751EEB"/>
    <w:rsid w:val="5F755B83"/>
    <w:rsid w:val="5F77610C"/>
    <w:rsid w:val="5F78530C"/>
    <w:rsid w:val="5F7F4377"/>
    <w:rsid w:val="5F8056F5"/>
    <w:rsid w:val="5F834553"/>
    <w:rsid w:val="5F894E25"/>
    <w:rsid w:val="5F8A1EA1"/>
    <w:rsid w:val="5F8B71AA"/>
    <w:rsid w:val="5F8D491A"/>
    <w:rsid w:val="5F8E4A0C"/>
    <w:rsid w:val="5F9157A0"/>
    <w:rsid w:val="5F940807"/>
    <w:rsid w:val="5F9646F6"/>
    <w:rsid w:val="5F97165D"/>
    <w:rsid w:val="5F980C5A"/>
    <w:rsid w:val="5F981B01"/>
    <w:rsid w:val="5F9A1083"/>
    <w:rsid w:val="5F9F41D4"/>
    <w:rsid w:val="5FA45CD0"/>
    <w:rsid w:val="5FA51231"/>
    <w:rsid w:val="5FA80C0B"/>
    <w:rsid w:val="5FA80CAE"/>
    <w:rsid w:val="5FA874D1"/>
    <w:rsid w:val="5FAA2C51"/>
    <w:rsid w:val="5FAA710F"/>
    <w:rsid w:val="5FAD755D"/>
    <w:rsid w:val="5FB11A06"/>
    <w:rsid w:val="5FB2184E"/>
    <w:rsid w:val="5FB2421F"/>
    <w:rsid w:val="5FB27D42"/>
    <w:rsid w:val="5FB30C25"/>
    <w:rsid w:val="5FB91450"/>
    <w:rsid w:val="5FCA789F"/>
    <w:rsid w:val="5FCB3EA3"/>
    <w:rsid w:val="5FD1298A"/>
    <w:rsid w:val="5FD12994"/>
    <w:rsid w:val="5FD833A4"/>
    <w:rsid w:val="5FD85B89"/>
    <w:rsid w:val="5FD90524"/>
    <w:rsid w:val="5FDB01FF"/>
    <w:rsid w:val="5FDC0E11"/>
    <w:rsid w:val="5FDD2FA2"/>
    <w:rsid w:val="5FE016F0"/>
    <w:rsid w:val="5FE11C7E"/>
    <w:rsid w:val="5FE176EA"/>
    <w:rsid w:val="5FE5136C"/>
    <w:rsid w:val="5FE52324"/>
    <w:rsid w:val="5FE81306"/>
    <w:rsid w:val="5FE834D1"/>
    <w:rsid w:val="5FEF6B28"/>
    <w:rsid w:val="5FF14B6C"/>
    <w:rsid w:val="5FF77B10"/>
    <w:rsid w:val="5FFA5AF0"/>
    <w:rsid w:val="5FFC5A62"/>
    <w:rsid w:val="5FFD512D"/>
    <w:rsid w:val="5FFF37C7"/>
    <w:rsid w:val="60025B37"/>
    <w:rsid w:val="600C1694"/>
    <w:rsid w:val="60120714"/>
    <w:rsid w:val="60176E8B"/>
    <w:rsid w:val="601A6D4C"/>
    <w:rsid w:val="601B50C7"/>
    <w:rsid w:val="601B575D"/>
    <w:rsid w:val="601E3F75"/>
    <w:rsid w:val="602416F1"/>
    <w:rsid w:val="602C34FF"/>
    <w:rsid w:val="6031511F"/>
    <w:rsid w:val="603417A7"/>
    <w:rsid w:val="60350D82"/>
    <w:rsid w:val="6035752D"/>
    <w:rsid w:val="603826F4"/>
    <w:rsid w:val="603877EE"/>
    <w:rsid w:val="603A3DDE"/>
    <w:rsid w:val="603A6145"/>
    <w:rsid w:val="603B3120"/>
    <w:rsid w:val="603B6CA6"/>
    <w:rsid w:val="603C0EF4"/>
    <w:rsid w:val="60403079"/>
    <w:rsid w:val="60432D4B"/>
    <w:rsid w:val="604630C9"/>
    <w:rsid w:val="60467E5A"/>
    <w:rsid w:val="6049661D"/>
    <w:rsid w:val="604C1F8C"/>
    <w:rsid w:val="604E4141"/>
    <w:rsid w:val="60577E43"/>
    <w:rsid w:val="605C3168"/>
    <w:rsid w:val="605D5C3C"/>
    <w:rsid w:val="605E7727"/>
    <w:rsid w:val="60633AE9"/>
    <w:rsid w:val="60676572"/>
    <w:rsid w:val="60691B7F"/>
    <w:rsid w:val="606A1398"/>
    <w:rsid w:val="606C1B43"/>
    <w:rsid w:val="607013CA"/>
    <w:rsid w:val="6071223D"/>
    <w:rsid w:val="60712246"/>
    <w:rsid w:val="607B6A11"/>
    <w:rsid w:val="607D30C5"/>
    <w:rsid w:val="607F06D7"/>
    <w:rsid w:val="607F2E66"/>
    <w:rsid w:val="60845A7C"/>
    <w:rsid w:val="608645E9"/>
    <w:rsid w:val="60895E94"/>
    <w:rsid w:val="60896C4A"/>
    <w:rsid w:val="608A3C45"/>
    <w:rsid w:val="608C5E7F"/>
    <w:rsid w:val="60914629"/>
    <w:rsid w:val="609324B7"/>
    <w:rsid w:val="60940FC4"/>
    <w:rsid w:val="60963E48"/>
    <w:rsid w:val="60971A20"/>
    <w:rsid w:val="6098787F"/>
    <w:rsid w:val="609A0BE6"/>
    <w:rsid w:val="609B4B35"/>
    <w:rsid w:val="60A250D8"/>
    <w:rsid w:val="60A64EE7"/>
    <w:rsid w:val="60A92AD4"/>
    <w:rsid w:val="60AE30BC"/>
    <w:rsid w:val="60B47502"/>
    <w:rsid w:val="60B84EB8"/>
    <w:rsid w:val="60BE2936"/>
    <w:rsid w:val="60BF14B0"/>
    <w:rsid w:val="60C02205"/>
    <w:rsid w:val="60C2149A"/>
    <w:rsid w:val="60C35C53"/>
    <w:rsid w:val="60C37E29"/>
    <w:rsid w:val="60C4467B"/>
    <w:rsid w:val="60C71C59"/>
    <w:rsid w:val="60C97E2B"/>
    <w:rsid w:val="60CB3C9A"/>
    <w:rsid w:val="60CC1528"/>
    <w:rsid w:val="60CD4244"/>
    <w:rsid w:val="60CD62AD"/>
    <w:rsid w:val="60D02F55"/>
    <w:rsid w:val="60D14FB8"/>
    <w:rsid w:val="60D720D8"/>
    <w:rsid w:val="60D72266"/>
    <w:rsid w:val="60D72EFC"/>
    <w:rsid w:val="60D73CAF"/>
    <w:rsid w:val="60D91EBC"/>
    <w:rsid w:val="60DA05DF"/>
    <w:rsid w:val="60DB7CCC"/>
    <w:rsid w:val="60DD0F96"/>
    <w:rsid w:val="60DD793F"/>
    <w:rsid w:val="60E0694F"/>
    <w:rsid w:val="60E37133"/>
    <w:rsid w:val="60E44295"/>
    <w:rsid w:val="60E81341"/>
    <w:rsid w:val="60E84C9D"/>
    <w:rsid w:val="60EA6341"/>
    <w:rsid w:val="60EF5363"/>
    <w:rsid w:val="60F123D3"/>
    <w:rsid w:val="60F77B8A"/>
    <w:rsid w:val="60F81750"/>
    <w:rsid w:val="60F86F7C"/>
    <w:rsid w:val="60FA5FDF"/>
    <w:rsid w:val="60FA6AE6"/>
    <w:rsid w:val="60FB283B"/>
    <w:rsid w:val="60FB7AF9"/>
    <w:rsid w:val="60FC5969"/>
    <w:rsid w:val="60FE163C"/>
    <w:rsid w:val="60FE7F10"/>
    <w:rsid w:val="60FF482D"/>
    <w:rsid w:val="610128E1"/>
    <w:rsid w:val="6106044A"/>
    <w:rsid w:val="610C0954"/>
    <w:rsid w:val="610D09BE"/>
    <w:rsid w:val="610D3BFA"/>
    <w:rsid w:val="610F436D"/>
    <w:rsid w:val="6111793B"/>
    <w:rsid w:val="611A6D55"/>
    <w:rsid w:val="611B1346"/>
    <w:rsid w:val="611B13E9"/>
    <w:rsid w:val="611B7C06"/>
    <w:rsid w:val="611D2759"/>
    <w:rsid w:val="611E2322"/>
    <w:rsid w:val="6121563B"/>
    <w:rsid w:val="61240B10"/>
    <w:rsid w:val="612611D8"/>
    <w:rsid w:val="61263C1F"/>
    <w:rsid w:val="612B4BE0"/>
    <w:rsid w:val="612D713E"/>
    <w:rsid w:val="612E1252"/>
    <w:rsid w:val="61300527"/>
    <w:rsid w:val="613075AB"/>
    <w:rsid w:val="6133152C"/>
    <w:rsid w:val="61347962"/>
    <w:rsid w:val="61391317"/>
    <w:rsid w:val="613B31C2"/>
    <w:rsid w:val="613C313D"/>
    <w:rsid w:val="613F5AF6"/>
    <w:rsid w:val="61406365"/>
    <w:rsid w:val="61416F32"/>
    <w:rsid w:val="61455035"/>
    <w:rsid w:val="6147584B"/>
    <w:rsid w:val="614B6F69"/>
    <w:rsid w:val="614F2DF5"/>
    <w:rsid w:val="61505AB3"/>
    <w:rsid w:val="61522EB1"/>
    <w:rsid w:val="61540840"/>
    <w:rsid w:val="61546BB2"/>
    <w:rsid w:val="61550E18"/>
    <w:rsid w:val="61553725"/>
    <w:rsid w:val="61564020"/>
    <w:rsid w:val="615A43CF"/>
    <w:rsid w:val="615D4330"/>
    <w:rsid w:val="616806CC"/>
    <w:rsid w:val="616C576C"/>
    <w:rsid w:val="61720742"/>
    <w:rsid w:val="61746ED9"/>
    <w:rsid w:val="61784FFC"/>
    <w:rsid w:val="61793EA6"/>
    <w:rsid w:val="617B1087"/>
    <w:rsid w:val="617D6AB7"/>
    <w:rsid w:val="617F57A1"/>
    <w:rsid w:val="61801ADB"/>
    <w:rsid w:val="6186088D"/>
    <w:rsid w:val="618745E5"/>
    <w:rsid w:val="618B5AF9"/>
    <w:rsid w:val="618F65A6"/>
    <w:rsid w:val="61904AF6"/>
    <w:rsid w:val="619170F6"/>
    <w:rsid w:val="61924FC4"/>
    <w:rsid w:val="61973469"/>
    <w:rsid w:val="61977B82"/>
    <w:rsid w:val="619814CF"/>
    <w:rsid w:val="61995597"/>
    <w:rsid w:val="619B74F1"/>
    <w:rsid w:val="619C393B"/>
    <w:rsid w:val="619D448F"/>
    <w:rsid w:val="61A117C6"/>
    <w:rsid w:val="61A22915"/>
    <w:rsid w:val="61A23836"/>
    <w:rsid w:val="61A30B77"/>
    <w:rsid w:val="61A54F94"/>
    <w:rsid w:val="61A5560C"/>
    <w:rsid w:val="61A72956"/>
    <w:rsid w:val="61A976E0"/>
    <w:rsid w:val="61A9795F"/>
    <w:rsid w:val="61AB115A"/>
    <w:rsid w:val="61AC29A1"/>
    <w:rsid w:val="61AE00FB"/>
    <w:rsid w:val="61AF5B0E"/>
    <w:rsid w:val="61B32D43"/>
    <w:rsid w:val="61B47824"/>
    <w:rsid w:val="61B807A6"/>
    <w:rsid w:val="61BA31BF"/>
    <w:rsid w:val="61BB3920"/>
    <w:rsid w:val="61BE78E1"/>
    <w:rsid w:val="61BF3E2A"/>
    <w:rsid w:val="61C71B90"/>
    <w:rsid w:val="61CA2704"/>
    <w:rsid w:val="61CB67B3"/>
    <w:rsid w:val="61CD600C"/>
    <w:rsid w:val="61D15F83"/>
    <w:rsid w:val="61D507B7"/>
    <w:rsid w:val="61DB4BCF"/>
    <w:rsid w:val="61DC0265"/>
    <w:rsid w:val="61DD6286"/>
    <w:rsid w:val="61DE1055"/>
    <w:rsid w:val="61DF5DE9"/>
    <w:rsid w:val="61E031F5"/>
    <w:rsid w:val="61E817FB"/>
    <w:rsid w:val="61EC502F"/>
    <w:rsid w:val="61EC68E4"/>
    <w:rsid w:val="61F22D8E"/>
    <w:rsid w:val="61F2342B"/>
    <w:rsid w:val="61F72B12"/>
    <w:rsid w:val="61F82CB4"/>
    <w:rsid w:val="61F935B5"/>
    <w:rsid w:val="61FB0ADC"/>
    <w:rsid w:val="61FE55B3"/>
    <w:rsid w:val="61FF5A6C"/>
    <w:rsid w:val="61FF6240"/>
    <w:rsid w:val="62020FB7"/>
    <w:rsid w:val="62031B9B"/>
    <w:rsid w:val="620622B7"/>
    <w:rsid w:val="62073709"/>
    <w:rsid w:val="62076501"/>
    <w:rsid w:val="62077341"/>
    <w:rsid w:val="62082790"/>
    <w:rsid w:val="620C2630"/>
    <w:rsid w:val="620C6271"/>
    <w:rsid w:val="621045CA"/>
    <w:rsid w:val="62136DA1"/>
    <w:rsid w:val="62146A98"/>
    <w:rsid w:val="6217668F"/>
    <w:rsid w:val="621C5DB7"/>
    <w:rsid w:val="62226012"/>
    <w:rsid w:val="62244BC7"/>
    <w:rsid w:val="62251674"/>
    <w:rsid w:val="6225233B"/>
    <w:rsid w:val="622A3B3A"/>
    <w:rsid w:val="622C56EE"/>
    <w:rsid w:val="622D17D1"/>
    <w:rsid w:val="622F58CC"/>
    <w:rsid w:val="622F6720"/>
    <w:rsid w:val="62307442"/>
    <w:rsid w:val="62315B18"/>
    <w:rsid w:val="62360E03"/>
    <w:rsid w:val="624448E6"/>
    <w:rsid w:val="62470EBF"/>
    <w:rsid w:val="62481D90"/>
    <w:rsid w:val="624A28C2"/>
    <w:rsid w:val="624B6DE8"/>
    <w:rsid w:val="624E7442"/>
    <w:rsid w:val="624F4850"/>
    <w:rsid w:val="625507CA"/>
    <w:rsid w:val="625D7379"/>
    <w:rsid w:val="62616A14"/>
    <w:rsid w:val="62673FBC"/>
    <w:rsid w:val="626B47ED"/>
    <w:rsid w:val="626C5DAB"/>
    <w:rsid w:val="626D09A1"/>
    <w:rsid w:val="62736456"/>
    <w:rsid w:val="627627B9"/>
    <w:rsid w:val="6278551E"/>
    <w:rsid w:val="62791129"/>
    <w:rsid w:val="62795E5A"/>
    <w:rsid w:val="62796706"/>
    <w:rsid w:val="627B448D"/>
    <w:rsid w:val="627F6EAC"/>
    <w:rsid w:val="62803D60"/>
    <w:rsid w:val="62803F3B"/>
    <w:rsid w:val="62861F6F"/>
    <w:rsid w:val="6287688F"/>
    <w:rsid w:val="628842DE"/>
    <w:rsid w:val="62887E87"/>
    <w:rsid w:val="628B3BFB"/>
    <w:rsid w:val="628B7E14"/>
    <w:rsid w:val="628C2103"/>
    <w:rsid w:val="628D40F7"/>
    <w:rsid w:val="628F2F96"/>
    <w:rsid w:val="628F534B"/>
    <w:rsid w:val="628F5E03"/>
    <w:rsid w:val="62917B3A"/>
    <w:rsid w:val="62934146"/>
    <w:rsid w:val="629603D3"/>
    <w:rsid w:val="629675D6"/>
    <w:rsid w:val="62995B6E"/>
    <w:rsid w:val="629A59C1"/>
    <w:rsid w:val="629E51BE"/>
    <w:rsid w:val="629F1F31"/>
    <w:rsid w:val="62A1667C"/>
    <w:rsid w:val="62A504B5"/>
    <w:rsid w:val="62A7386B"/>
    <w:rsid w:val="62AF03A9"/>
    <w:rsid w:val="62B147D5"/>
    <w:rsid w:val="62B373BD"/>
    <w:rsid w:val="62B63C72"/>
    <w:rsid w:val="62B842AD"/>
    <w:rsid w:val="62B87B43"/>
    <w:rsid w:val="62BA0C3C"/>
    <w:rsid w:val="62BC0463"/>
    <w:rsid w:val="62BC7479"/>
    <w:rsid w:val="62BE352D"/>
    <w:rsid w:val="62C0512B"/>
    <w:rsid w:val="62C31B9D"/>
    <w:rsid w:val="62C36F79"/>
    <w:rsid w:val="62C91637"/>
    <w:rsid w:val="62C979D4"/>
    <w:rsid w:val="62C97AE4"/>
    <w:rsid w:val="62CC71D3"/>
    <w:rsid w:val="62CE395D"/>
    <w:rsid w:val="62D279A0"/>
    <w:rsid w:val="62D3441A"/>
    <w:rsid w:val="62D53F67"/>
    <w:rsid w:val="62D6389C"/>
    <w:rsid w:val="62DD5CCA"/>
    <w:rsid w:val="62DE32F7"/>
    <w:rsid w:val="62DF02FB"/>
    <w:rsid w:val="62E44812"/>
    <w:rsid w:val="62E94EA9"/>
    <w:rsid w:val="62ED05F6"/>
    <w:rsid w:val="62ED60D1"/>
    <w:rsid w:val="62EE0245"/>
    <w:rsid w:val="62EE4147"/>
    <w:rsid w:val="62F047AA"/>
    <w:rsid w:val="62F36FB7"/>
    <w:rsid w:val="62F44E44"/>
    <w:rsid w:val="62F46BD3"/>
    <w:rsid w:val="62F61FF8"/>
    <w:rsid w:val="62F952D5"/>
    <w:rsid w:val="62F97000"/>
    <w:rsid w:val="62FD7659"/>
    <w:rsid w:val="62FE3A9C"/>
    <w:rsid w:val="62FE7E24"/>
    <w:rsid w:val="63031437"/>
    <w:rsid w:val="63067ACE"/>
    <w:rsid w:val="63082DD4"/>
    <w:rsid w:val="630A0624"/>
    <w:rsid w:val="630A3E38"/>
    <w:rsid w:val="630E370D"/>
    <w:rsid w:val="63105FEB"/>
    <w:rsid w:val="631243AF"/>
    <w:rsid w:val="6319364E"/>
    <w:rsid w:val="631D1E47"/>
    <w:rsid w:val="631D1EB5"/>
    <w:rsid w:val="631D348D"/>
    <w:rsid w:val="631D7EE0"/>
    <w:rsid w:val="63201A08"/>
    <w:rsid w:val="63236605"/>
    <w:rsid w:val="632642BB"/>
    <w:rsid w:val="63266075"/>
    <w:rsid w:val="63284283"/>
    <w:rsid w:val="63286E2A"/>
    <w:rsid w:val="63296692"/>
    <w:rsid w:val="632C7450"/>
    <w:rsid w:val="63356D03"/>
    <w:rsid w:val="63370C0A"/>
    <w:rsid w:val="633765E2"/>
    <w:rsid w:val="63382DC2"/>
    <w:rsid w:val="63392D7C"/>
    <w:rsid w:val="63392FF2"/>
    <w:rsid w:val="633973EF"/>
    <w:rsid w:val="633B67C2"/>
    <w:rsid w:val="633C3720"/>
    <w:rsid w:val="633C6D7B"/>
    <w:rsid w:val="633C737B"/>
    <w:rsid w:val="63425579"/>
    <w:rsid w:val="63433785"/>
    <w:rsid w:val="6344671F"/>
    <w:rsid w:val="634640A1"/>
    <w:rsid w:val="63476898"/>
    <w:rsid w:val="634C4EA6"/>
    <w:rsid w:val="63514CB9"/>
    <w:rsid w:val="63515E0B"/>
    <w:rsid w:val="63542E98"/>
    <w:rsid w:val="63546725"/>
    <w:rsid w:val="6357524C"/>
    <w:rsid w:val="63582BBC"/>
    <w:rsid w:val="635B1131"/>
    <w:rsid w:val="635C1EA6"/>
    <w:rsid w:val="635D380D"/>
    <w:rsid w:val="6360362B"/>
    <w:rsid w:val="63605EED"/>
    <w:rsid w:val="63667E79"/>
    <w:rsid w:val="63685788"/>
    <w:rsid w:val="6368586A"/>
    <w:rsid w:val="63687EA5"/>
    <w:rsid w:val="636A2244"/>
    <w:rsid w:val="636B21AF"/>
    <w:rsid w:val="636D5A30"/>
    <w:rsid w:val="636E2E11"/>
    <w:rsid w:val="636F0201"/>
    <w:rsid w:val="63763452"/>
    <w:rsid w:val="63765D00"/>
    <w:rsid w:val="637868B9"/>
    <w:rsid w:val="637B4B06"/>
    <w:rsid w:val="637B6234"/>
    <w:rsid w:val="63850E21"/>
    <w:rsid w:val="63865920"/>
    <w:rsid w:val="63865C15"/>
    <w:rsid w:val="638B20B5"/>
    <w:rsid w:val="638B4011"/>
    <w:rsid w:val="638F19CF"/>
    <w:rsid w:val="639164D8"/>
    <w:rsid w:val="63961650"/>
    <w:rsid w:val="63975863"/>
    <w:rsid w:val="63992B4A"/>
    <w:rsid w:val="639C5394"/>
    <w:rsid w:val="639E5ACB"/>
    <w:rsid w:val="63A13848"/>
    <w:rsid w:val="63A142B7"/>
    <w:rsid w:val="63A67EDD"/>
    <w:rsid w:val="63A73B5B"/>
    <w:rsid w:val="63A80266"/>
    <w:rsid w:val="63A842C9"/>
    <w:rsid w:val="63A914CD"/>
    <w:rsid w:val="63AD0665"/>
    <w:rsid w:val="63AD6C99"/>
    <w:rsid w:val="63B033D0"/>
    <w:rsid w:val="63B1435C"/>
    <w:rsid w:val="63B276AD"/>
    <w:rsid w:val="63B601D1"/>
    <w:rsid w:val="63B907D3"/>
    <w:rsid w:val="63B908B3"/>
    <w:rsid w:val="63BB131C"/>
    <w:rsid w:val="63BB4B8D"/>
    <w:rsid w:val="63C11197"/>
    <w:rsid w:val="63C1296B"/>
    <w:rsid w:val="63C62991"/>
    <w:rsid w:val="63C77B3A"/>
    <w:rsid w:val="63CA6F40"/>
    <w:rsid w:val="63CD0DD2"/>
    <w:rsid w:val="63CF55B9"/>
    <w:rsid w:val="63D36E38"/>
    <w:rsid w:val="63DA3E27"/>
    <w:rsid w:val="63DB059A"/>
    <w:rsid w:val="63DB3F84"/>
    <w:rsid w:val="63DC60C4"/>
    <w:rsid w:val="63DD4609"/>
    <w:rsid w:val="63DF0B7E"/>
    <w:rsid w:val="63DF5292"/>
    <w:rsid w:val="63E33A0A"/>
    <w:rsid w:val="63E5363B"/>
    <w:rsid w:val="63E611BD"/>
    <w:rsid w:val="63E8188D"/>
    <w:rsid w:val="63EB7D90"/>
    <w:rsid w:val="63EF2D35"/>
    <w:rsid w:val="63F116C1"/>
    <w:rsid w:val="63F27076"/>
    <w:rsid w:val="63F95757"/>
    <w:rsid w:val="63FD1749"/>
    <w:rsid w:val="63FF209B"/>
    <w:rsid w:val="64044FD9"/>
    <w:rsid w:val="64072FEA"/>
    <w:rsid w:val="64082F64"/>
    <w:rsid w:val="6408338D"/>
    <w:rsid w:val="640B501D"/>
    <w:rsid w:val="640D0E89"/>
    <w:rsid w:val="6411567B"/>
    <w:rsid w:val="6412205B"/>
    <w:rsid w:val="64127AD1"/>
    <w:rsid w:val="641434F7"/>
    <w:rsid w:val="64162D7A"/>
    <w:rsid w:val="64196AAF"/>
    <w:rsid w:val="641B44E5"/>
    <w:rsid w:val="641C4A5A"/>
    <w:rsid w:val="641C5501"/>
    <w:rsid w:val="64200E21"/>
    <w:rsid w:val="642025A2"/>
    <w:rsid w:val="64250259"/>
    <w:rsid w:val="64257566"/>
    <w:rsid w:val="64262A84"/>
    <w:rsid w:val="642665CF"/>
    <w:rsid w:val="642E2684"/>
    <w:rsid w:val="642E66F3"/>
    <w:rsid w:val="642F2F6F"/>
    <w:rsid w:val="642F799E"/>
    <w:rsid w:val="643007D8"/>
    <w:rsid w:val="643039C7"/>
    <w:rsid w:val="64394BD9"/>
    <w:rsid w:val="643C3EF2"/>
    <w:rsid w:val="64404BC3"/>
    <w:rsid w:val="64445368"/>
    <w:rsid w:val="64460EF3"/>
    <w:rsid w:val="64465BB2"/>
    <w:rsid w:val="644A1584"/>
    <w:rsid w:val="644A284F"/>
    <w:rsid w:val="644B02D1"/>
    <w:rsid w:val="644B4B65"/>
    <w:rsid w:val="644B59EB"/>
    <w:rsid w:val="644B6231"/>
    <w:rsid w:val="644D7D1F"/>
    <w:rsid w:val="644F2E05"/>
    <w:rsid w:val="645012A7"/>
    <w:rsid w:val="6454768B"/>
    <w:rsid w:val="64586B28"/>
    <w:rsid w:val="64591AA7"/>
    <w:rsid w:val="64667CBF"/>
    <w:rsid w:val="646E6AA8"/>
    <w:rsid w:val="64722BFD"/>
    <w:rsid w:val="64772513"/>
    <w:rsid w:val="64772E30"/>
    <w:rsid w:val="647823AB"/>
    <w:rsid w:val="647B23A0"/>
    <w:rsid w:val="647B7007"/>
    <w:rsid w:val="647D3B75"/>
    <w:rsid w:val="647E55C3"/>
    <w:rsid w:val="647F5A1A"/>
    <w:rsid w:val="64852C16"/>
    <w:rsid w:val="64855472"/>
    <w:rsid w:val="64884179"/>
    <w:rsid w:val="648C644C"/>
    <w:rsid w:val="648E4FF3"/>
    <w:rsid w:val="648F33A5"/>
    <w:rsid w:val="64926469"/>
    <w:rsid w:val="64961FCD"/>
    <w:rsid w:val="64980BCF"/>
    <w:rsid w:val="649C0CC6"/>
    <w:rsid w:val="649D57E7"/>
    <w:rsid w:val="649F63CC"/>
    <w:rsid w:val="64A036C6"/>
    <w:rsid w:val="64A0456F"/>
    <w:rsid w:val="64A41A1A"/>
    <w:rsid w:val="64A7641A"/>
    <w:rsid w:val="64A8194D"/>
    <w:rsid w:val="64AA2BCD"/>
    <w:rsid w:val="64AB20E5"/>
    <w:rsid w:val="64B73DD3"/>
    <w:rsid w:val="64BA4313"/>
    <w:rsid w:val="64BA4B87"/>
    <w:rsid w:val="64BB4381"/>
    <w:rsid w:val="64BC5770"/>
    <w:rsid w:val="64BF592E"/>
    <w:rsid w:val="64C017A2"/>
    <w:rsid w:val="64C14749"/>
    <w:rsid w:val="64C805FD"/>
    <w:rsid w:val="64C82944"/>
    <w:rsid w:val="64C97FBB"/>
    <w:rsid w:val="64CA0B50"/>
    <w:rsid w:val="64CA58DC"/>
    <w:rsid w:val="64CB3703"/>
    <w:rsid w:val="64CB7089"/>
    <w:rsid w:val="64CC1957"/>
    <w:rsid w:val="64CE1FFC"/>
    <w:rsid w:val="64CE6A64"/>
    <w:rsid w:val="64CE6EB3"/>
    <w:rsid w:val="64D10DA9"/>
    <w:rsid w:val="64D41369"/>
    <w:rsid w:val="64D51CFB"/>
    <w:rsid w:val="64D54CEF"/>
    <w:rsid w:val="64D75FF4"/>
    <w:rsid w:val="64DB1626"/>
    <w:rsid w:val="64DF5847"/>
    <w:rsid w:val="64E53CBC"/>
    <w:rsid w:val="64E70B23"/>
    <w:rsid w:val="64E878EB"/>
    <w:rsid w:val="64E97EFB"/>
    <w:rsid w:val="64EA1B8C"/>
    <w:rsid w:val="64EC0174"/>
    <w:rsid w:val="64EE2805"/>
    <w:rsid w:val="64EF0A07"/>
    <w:rsid w:val="64F3483D"/>
    <w:rsid w:val="64F45893"/>
    <w:rsid w:val="64F85334"/>
    <w:rsid w:val="64FD2777"/>
    <w:rsid w:val="65027F1F"/>
    <w:rsid w:val="65062A40"/>
    <w:rsid w:val="65080613"/>
    <w:rsid w:val="650A6571"/>
    <w:rsid w:val="650D2706"/>
    <w:rsid w:val="650F2A41"/>
    <w:rsid w:val="650F63C2"/>
    <w:rsid w:val="6512278B"/>
    <w:rsid w:val="65176F38"/>
    <w:rsid w:val="65212189"/>
    <w:rsid w:val="65213C7D"/>
    <w:rsid w:val="6522379E"/>
    <w:rsid w:val="65254D46"/>
    <w:rsid w:val="652862EA"/>
    <w:rsid w:val="652A5CE6"/>
    <w:rsid w:val="652C210F"/>
    <w:rsid w:val="652D2D3A"/>
    <w:rsid w:val="652E5CD0"/>
    <w:rsid w:val="652E7BB0"/>
    <w:rsid w:val="65313A4F"/>
    <w:rsid w:val="65331129"/>
    <w:rsid w:val="653868DB"/>
    <w:rsid w:val="653D0045"/>
    <w:rsid w:val="653D34A4"/>
    <w:rsid w:val="653F1969"/>
    <w:rsid w:val="65405894"/>
    <w:rsid w:val="65422CF2"/>
    <w:rsid w:val="654329F2"/>
    <w:rsid w:val="65465E6F"/>
    <w:rsid w:val="6547472C"/>
    <w:rsid w:val="654957AC"/>
    <w:rsid w:val="6550740E"/>
    <w:rsid w:val="655114EB"/>
    <w:rsid w:val="655429A4"/>
    <w:rsid w:val="655477C7"/>
    <w:rsid w:val="65571266"/>
    <w:rsid w:val="655A5738"/>
    <w:rsid w:val="655D7DED"/>
    <w:rsid w:val="65631F4D"/>
    <w:rsid w:val="65646642"/>
    <w:rsid w:val="6565329D"/>
    <w:rsid w:val="656753B6"/>
    <w:rsid w:val="65682A2B"/>
    <w:rsid w:val="65694F70"/>
    <w:rsid w:val="656B0861"/>
    <w:rsid w:val="656E1D4D"/>
    <w:rsid w:val="65712126"/>
    <w:rsid w:val="657213FB"/>
    <w:rsid w:val="65762CEB"/>
    <w:rsid w:val="65785E75"/>
    <w:rsid w:val="657D3F7B"/>
    <w:rsid w:val="657E15A2"/>
    <w:rsid w:val="65806E4F"/>
    <w:rsid w:val="6588051E"/>
    <w:rsid w:val="65902B58"/>
    <w:rsid w:val="65917CF3"/>
    <w:rsid w:val="6592718B"/>
    <w:rsid w:val="65944EFD"/>
    <w:rsid w:val="65952DD5"/>
    <w:rsid w:val="65961EB1"/>
    <w:rsid w:val="65967156"/>
    <w:rsid w:val="659C20D2"/>
    <w:rsid w:val="659E32E8"/>
    <w:rsid w:val="659F4B50"/>
    <w:rsid w:val="65A00952"/>
    <w:rsid w:val="65A0436D"/>
    <w:rsid w:val="65A35818"/>
    <w:rsid w:val="65A62E93"/>
    <w:rsid w:val="65A70F54"/>
    <w:rsid w:val="65AE0DD2"/>
    <w:rsid w:val="65B11899"/>
    <w:rsid w:val="65B35CC9"/>
    <w:rsid w:val="65B62504"/>
    <w:rsid w:val="65B80870"/>
    <w:rsid w:val="65B934E4"/>
    <w:rsid w:val="65B95065"/>
    <w:rsid w:val="65BC324C"/>
    <w:rsid w:val="65C010DA"/>
    <w:rsid w:val="65C316B7"/>
    <w:rsid w:val="65C5696C"/>
    <w:rsid w:val="65C9583D"/>
    <w:rsid w:val="65CB1933"/>
    <w:rsid w:val="65CB4B3B"/>
    <w:rsid w:val="65CB7756"/>
    <w:rsid w:val="65CC016C"/>
    <w:rsid w:val="65CE4D9C"/>
    <w:rsid w:val="65D41CDE"/>
    <w:rsid w:val="65D54F6E"/>
    <w:rsid w:val="65D84A3A"/>
    <w:rsid w:val="65DC670F"/>
    <w:rsid w:val="65DF6E32"/>
    <w:rsid w:val="65E0043D"/>
    <w:rsid w:val="65E53455"/>
    <w:rsid w:val="65ED5231"/>
    <w:rsid w:val="65EF0A40"/>
    <w:rsid w:val="65EF5642"/>
    <w:rsid w:val="65EF59E8"/>
    <w:rsid w:val="65EF60F9"/>
    <w:rsid w:val="65F0646E"/>
    <w:rsid w:val="65F07B16"/>
    <w:rsid w:val="65F1332A"/>
    <w:rsid w:val="65F35B38"/>
    <w:rsid w:val="65F5032C"/>
    <w:rsid w:val="65F55C1D"/>
    <w:rsid w:val="65F62C9C"/>
    <w:rsid w:val="65F96429"/>
    <w:rsid w:val="65FA1020"/>
    <w:rsid w:val="65FC55D0"/>
    <w:rsid w:val="65FC65D2"/>
    <w:rsid w:val="65FD12D4"/>
    <w:rsid w:val="65FE0F55"/>
    <w:rsid w:val="65FE6983"/>
    <w:rsid w:val="6601346B"/>
    <w:rsid w:val="660263E1"/>
    <w:rsid w:val="66041FDC"/>
    <w:rsid w:val="660426B7"/>
    <w:rsid w:val="66043B31"/>
    <w:rsid w:val="660A2030"/>
    <w:rsid w:val="660B03A7"/>
    <w:rsid w:val="660D1E15"/>
    <w:rsid w:val="660D387B"/>
    <w:rsid w:val="660F2810"/>
    <w:rsid w:val="66120424"/>
    <w:rsid w:val="66124DB3"/>
    <w:rsid w:val="6613269B"/>
    <w:rsid w:val="66155496"/>
    <w:rsid w:val="6616006F"/>
    <w:rsid w:val="66173914"/>
    <w:rsid w:val="66190016"/>
    <w:rsid w:val="661957F4"/>
    <w:rsid w:val="661E1AD6"/>
    <w:rsid w:val="661F55E3"/>
    <w:rsid w:val="6620134A"/>
    <w:rsid w:val="662230AE"/>
    <w:rsid w:val="66247526"/>
    <w:rsid w:val="662552C9"/>
    <w:rsid w:val="66263D1B"/>
    <w:rsid w:val="662855EA"/>
    <w:rsid w:val="662E5197"/>
    <w:rsid w:val="66330251"/>
    <w:rsid w:val="66331EC7"/>
    <w:rsid w:val="66335BD4"/>
    <w:rsid w:val="66342E70"/>
    <w:rsid w:val="66353366"/>
    <w:rsid w:val="66360FB4"/>
    <w:rsid w:val="6638732D"/>
    <w:rsid w:val="66391062"/>
    <w:rsid w:val="663929DD"/>
    <w:rsid w:val="66393319"/>
    <w:rsid w:val="663C192F"/>
    <w:rsid w:val="664318F0"/>
    <w:rsid w:val="664459CB"/>
    <w:rsid w:val="66447C55"/>
    <w:rsid w:val="664537B7"/>
    <w:rsid w:val="6645577D"/>
    <w:rsid w:val="664A3E7C"/>
    <w:rsid w:val="664C2325"/>
    <w:rsid w:val="665120B6"/>
    <w:rsid w:val="66574DEA"/>
    <w:rsid w:val="66577948"/>
    <w:rsid w:val="665A184D"/>
    <w:rsid w:val="665B2C5B"/>
    <w:rsid w:val="665D5BE3"/>
    <w:rsid w:val="665D6062"/>
    <w:rsid w:val="665E771A"/>
    <w:rsid w:val="665F332E"/>
    <w:rsid w:val="66600696"/>
    <w:rsid w:val="666150BE"/>
    <w:rsid w:val="66636E53"/>
    <w:rsid w:val="6665257D"/>
    <w:rsid w:val="6669075A"/>
    <w:rsid w:val="66737D0B"/>
    <w:rsid w:val="667747EE"/>
    <w:rsid w:val="66781AB8"/>
    <w:rsid w:val="66795B33"/>
    <w:rsid w:val="667A1205"/>
    <w:rsid w:val="667B7683"/>
    <w:rsid w:val="667C4A68"/>
    <w:rsid w:val="6681703F"/>
    <w:rsid w:val="668171FF"/>
    <w:rsid w:val="66830F3D"/>
    <w:rsid w:val="66835F65"/>
    <w:rsid w:val="66866E3F"/>
    <w:rsid w:val="66874A85"/>
    <w:rsid w:val="668B5EF1"/>
    <w:rsid w:val="66937553"/>
    <w:rsid w:val="66955C00"/>
    <w:rsid w:val="669865DA"/>
    <w:rsid w:val="66991A4D"/>
    <w:rsid w:val="669F32FB"/>
    <w:rsid w:val="66A14F7B"/>
    <w:rsid w:val="66A27A46"/>
    <w:rsid w:val="66A365C5"/>
    <w:rsid w:val="66A5344F"/>
    <w:rsid w:val="66A74D15"/>
    <w:rsid w:val="66AA596F"/>
    <w:rsid w:val="66AA7EA9"/>
    <w:rsid w:val="66AD4707"/>
    <w:rsid w:val="66B152CC"/>
    <w:rsid w:val="66B178B6"/>
    <w:rsid w:val="66B61F1F"/>
    <w:rsid w:val="66B80CC7"/>
    <w:rsid w:val="66BB0725"/>
    <w:rsid w:val="66BC36D5"/>
    <w:rsid w:val="66BE4F5B"/>
    <w:rsid w:val="66BF3D61"/>
    <w:rsid w:val="66C05099"/>
    <w:rsid w:val="66C67248"/>
    <w:rsid w:val="66C91557"/>
    <w:rsid w:val="66CD1CC5"/>
    <w:rsid w:val="66CE2DCB"/>
    <w:rsid w:val="66CF4495"/>
    <w:rsid w:val="66D11CAE"/>
    <w:rsid w:val="66D3581E"/>
    <w:rsid w:val="66D44A9D"/>
    <w:rsid w:val="66D600E8"/>
    <w:rsid w:val="66D85AE8"/>
    <w:rsid w:val="66DB00C6"/>
    <w:rsid w:val="66DC019F"/>
    <w:rsid w:val="66DF07B1"/>
    <w:rsid w:val="66DF0824"/>
    <w:rsid w:val="66E12FF0"/>
    <w:rsid w:val="66E2265C"/>
    <w:rsid w:val="66E27979"/>
    <w:rsid w:val="66E60859"/>
    <w:rsid w:val="66E6468D"/>
    <w:rsid w:val="66E64FE8"/>
    <w:rsid w:val="66E86140"/>
    <w:rsid w:val="66EA3C7C"/>
    <w:rsid w:val="66EA7603"/>
    <w:rsid w:val="66EC2440"/>
    <w:rsid w:val="66ED2CCF"/>
    <w:rsid w:val="66EF04B9"/>
    <w:rsid w:val="66EF1E9C"/>
    <w:rsid w:val="66F05CD2"/>
    <w:rsid w:val="66F13A98"/>
    <w:rsid w:val="66F2546B"/>
    <w:rsid w:val="66F3480E"/>
    <w:rsid w:val="66F40D7E"/>
    <w:rsid w:val="66F67F15"/>
    <w:rsid w:val="66F82A1B"/>
    <w:rsid w:val="66F84C9D"/>
    <w:rsid w:val="66FC0763"/>
    <w:rsid w:val="66FD3AFD"/>
    <w:rsid w:val="66FF6E42"/>
    <w:rsid w:val="67010030"/>
    <w:rsid w:val="67013BB7"/>
    <w:rsid w:val="67035F37"/>
    <w:rsid w:val="67085B0F"/>
    <w:rsid w:val="670B1892"/>
    <w:rsid w:val="670D1DF2"/>
    <w:rsid w:val="670E721D"/>
    <w:rsid w:val="6711478B"/>
    <w:rsid w:val="6712066E"/>
    <w:rsid w:val="67145699"/>
    <w:rsid w:val="671653F7"/>
    <w:rsid w:val="671B00BB"/>
    <w:rsid w:val="671F66BB"/>
    <w:rsid w:val="67205DA3"/>
    <w:rsid w:val="67206619"/>
    <w:rsid w:val="672E60C7"/>
    <w:rsid w:val="672E7D6E"/>
    <w:rsid w:val="67313FFB"/>
    <w:rsid w:val="67317551"/>
    <w:rsid w:val="67321AF4"/>
    <w:rsid w:val="6738347C"/>
    <w:rsid w:val="67397F7E"/>
    <w:rsid w:val="673B0C52"/>
    <w:rsid w:val="673F258C"/>
    <w:rsid w:val="67402EB2"/>
    <w:rsid w:val="6742153C"/>
    <w:rsid w:val="67423DA8"/>
    <w:rsid w:val="674316F4"/>
    <w:rsid w:val="674444A7"/>
    <w:rsid w:val="67457450"/>
    <w:rsid w:val="67494459"/>
    <w:rsid w:val="674A4C52"/>
    <w:rsid w:val="674B5539"/>
    <w:rsid w:val="674B737C"/>
    <w:rsid w:val="674C739C"/>
    <w:rsid w:val="674E56B9"/>
    <w:rsid w:val="6751087F"/>
    <w:rsid w:val="675218A5"/>
    <w:rsid w:val="675943EA"/>
    <w:rsid w:val="675B0C3A"/>
    <w:rsid w:val="675C78FA"/>
    <w:rsid w:val="675F1553"/>
    <w:rsid w:val="67620F0E"/>
    <w:rsid w:val="67630E32"/>
    <w:rsid w:val="67631067"/>
    <w:rsid w:val="67642211"/>
    <w:rsid w:val="676570CC"/>
    <w:rsid w:val="677049E2"/>
    <w:rsid w:val="677540FC"/>
    <w:rsid w:val="677A483E"/>
    <w:rsid w:val="677B4B73"/>
    <w:rsid w:val="677B5B54"/>
    <w:rsid w:val="677C3FD3"/>
    <w:rsid w:val="677C7B90"/>
    <w:rsid w:val="67835BB6"/>
    <w:rsid w:val="67897904"/>
    <w:rsid w:val="678C5B5E"/>
    <w:rsid w:val="67903DC6"/>
    <w:rsid w:val="67934013"/>
    <w:rsid w:val="679378A5"/>
    <w:rsid w:val="67965199"/>
    <w:rsid w:val="67971831"/>
    <w:rsid w:val="679A1B02"/>
    <w:rsid w:val="679E6B37"/>
    <w:rsid w:val="67A04E16"/>
    <w:rsid w:val="67A17929"/>
    <w:rsid w:val="67A36D4F"/>
    <w:rsid w:val="67A9430E"/>
    <w:rsid w:val="67AA74AC"/>
    <w:rsid w:val="67AC0643"/>
    <w:rsid w:val="67AD454E"/>
    <w:rsid w:val="67B41473"/>
    <w:rsid w:val="67B47607"/>
    <w:rsid w:val="67B6475E"/>
    <w:rsid w:val="67BA119F"/>
    <w:rsid w:val="67BA18F2"/>
    <w:rsid w:val="67BF19B7"/>
    <w:rsid w:val="67BF361D"/>
    <w:rsid w:val="67C425A0"/>
    <w:rsid w:val="67C72E19"/>
    <w:rsid w:val="67C82FB9"/>
    <w:rsid w:val="67CB615D"/>
    <w:rsid w:val="67CC03BF"/>
    <w:rsid w:val="67D14A50"/>
    <w:rsid w:val="67D22F9D"/>
    <w:rsid w:val="67D2676A"/>
    <w:rsid w:val="67D63DD3"/>
    <w:rsid w:val="67D971E1"/>
    <w:rsid w:val="67DE584B"/>
    <w:rsid w:val="67E018B6"/>
    <w:rsid w:val="67E51964"/>
    <w:rsid w:val="67E60B98"/>
    <w:rsid w:val="67E90A1B"/>
    <w:rsid w:val="67E9533A"/>
    <w:rsid w:val="67EA14BA"/>
    <w:rsid w:val="67ED702F"/>
    <w:rsid w:val="67F018D2"/>
    <w:rsid w:val="67F3434C"/>
    <w:rsid w:val="67F5099D"/>
    <w:rsid w:val="67F60293"/>
    <w:rsid w:val="67F80743"/>
    <w:rsid w:val="67FB1590"/>
    <w:rsid w:val="67FB16F1"/>
    <w:rsid w:val="67FD558B"/>
    <w:rsid w:val="67FF018F"/>
    <w:rsid w:val="67FF39E5"/>
    <w:rsid w:val="68010046"/>
    <w:rsid w:val="68037D68"/>
    <w:rsid w:val="68045EDB"/>
    <w:rsid w:val="68084E69"/>
    <w:rsid w:val="68087A7F"/>
    <w:rsid w:val="680C3566"/>
    <w:rsid w:val="680E6B9A"/>
    <w:rsid w:val="681014FF"/>
    <w:rsid w:val="68105172"/>
    <w:rsid w:val="68112BF5"/>
    <w:rsid w:val="68122873"/>
    <w:rsid w:val="6812671C"/>
    <w:rsid w:val="68146DA6"/>
    <w:rsid w:val="68161C7D"/>
    <w:rsid w:val="6816281F"/>
    <w:rsid w:val="68181162"/>
    <w:rsid w:val="68186C11"/>
    <w:rsid w:val="681933D7"/>
    <w:rsid w:val="681D25F2"/>
    <w:rsid w:val="681D2DBA"/>
    <w:rsid w:val="681F3486"/>
    <w:rsid w:val="682006C5"/>
    <w:rsid w:val="68265351"/>
    <w:rsid w:val="682C1C5B"/>
    <w:rsid w:val="682F6E2F"/>
    <w:rsid w:val="68347AA7"/>
    <w:rsid w:val="683542F5"/>
    <w:rsid w:val="68367B00"/>
    <w:rsid w:val="6838046A"/>
    <w:rsid w:val="68381EB2"/>
    <w:rsid w:val="683C040C"/>
    <w:rsid w:val="683C0F75"/>
    <w:rsid w:val="683F768D"/>
    <w:rsid w:val="684244E7"/>
    <w:rsid w:val="684271F5"/>
    <w:rsid w:val="68470C89"/>
    <w:rsid w:val="68480936"/>
    <w:rsid w:val="68554060"/>
    <w:rsid w:val="685560C5"/>
    <w:rsid w:val="68583F6B"/>
    <w:rsid w:val="68584928"/>
    <w:rsid w:val="68586710"/>
    <w:rsid w:val="68591C8A"/>
    <w:rsid w:val="685A4E21"/>
    <w:rsid w:val="685F3E2D"/>
    <w:rsid w:val="68600EB1"/>
    <w:rsid w:val="68604E24"/>
    <w:rsid w:val="68605B75"/>
    <w:rsid w:val="68652C68"/>
    <w:rsid w:val="686A4AF7"/>
    <w:rsid w:val="686C309D"/>
    <w:rsid w:val="686C7193"/>
    <w:rsid w:val="686F6FAF"/>
    <w:rsid w:val="6870153B"/>
    <w:rsid w:val="68756B11"/>
    <w:rsid w:val="687653B6"/>
    <w:rsid w:val="68767BAC"/>
    <w:rsid w:val="687A3882"/>
    <w:rsid w:val="687B4812"/>
    <w:rsid w:val="687B72FF"/>
    <w:rsid w:val="687C5825"/>
    <w:rsid w:val="68867DCB"/>
    <w:rsid w:val="68884C3F"/>
    <w:rsid w:val="68897710"/>
    <w:rsid w:val="688D2DAE"/>
    <w:rsid w:val="688F11EA"/>
    <w:rsid w:val="68945A5A"/>
    <w:rsid w:val="689730DE"/>
    <w:rsid w:val="68985257"/>
    <w:rsid w:val="689A3977"/>
    <w:rsid w:val="689C0AC4"/>
    <w:rsid w:val="689F17C7"/>
    <w:rsid w:val="689F71D8"/>
    <w:rsid w:val="689F7E4D"/>
    <w:rsid w:val="68A14464"/>
    <w:rsid w:val="68A2431B"/>
    <w:rsid w:val="68A55649"/>
    <w:rsid w:val="68A6162C"/>
    <w:rsid w:val="68A849B0"/>
    <w:rsid w:val="68AB032A"/>
    <w:rsid w:val="68AC1EC4"/>
    <w:rsid w:val="68B11065"/>
    <w:rsid w:val="68B70D1A"/>
    <w:rsid w:val="68BB057A"/>
    <w:rsid w:val="68BC2358"/>
    <w:rsid w:val="68BC34A7"/>
    <w:rsid w:val="68C4194F"/>
    <w:rsid w:val="68C51541"/>
    <w:rsid w:val="68CA4C7F"/>
    <w:rsid w:val="68CC1CF9"/>
    <w:rsid w:val="68D64192"/>
    <w:rsid w:val="68D93C53"/>
    <w:rsid w:val="68DA4913"/>
    <w:rsid w:val="68EA6564"/>
    <w:rsid w:val="68EB39F3"/>
    <w:rsid w:val="68EE776C"/>
    <w:rsid w:val="68F009DA"/>
    <w:rsid w:val="68F1052F"/>
    <w:rsid w:val="68F4160C"/>
    <w:rsid w:val="68F423BC"/>
    <w:rsid w:val="68F8274A"/>
    <w:rsid w:val="68FE33C5"/>
    <w:rsid w:val="68FF03C6"/>
    <w:rsid w:val="68FF3900"/>
    <w:rsid w:val="69021D25"/>
    <w:rsid w:val="6904246F"/>
    <w:rsid w:val="690543D7"/>
    <w:rsid w:val="690A0018"/>
    <w:rsid w:val="690E42E9"/>
    <w:rsid w:val="69112798"/>
    <w:rsid w:val="691317B9"/>
    <w:rsid w:val="691502EF"/>
    <w:rsid w:val="691565FD"/>
    <w:rsid w:val="69160352"/>
    <w:rsid w:val="6916227C"/>
    <w:rsid w:val="69165EED"/>
    <w:rsid w:val="691703C2"/>
    <w:rsid w:val="69182C5E"/>
    <w:rsid w:val="69186D88"/>
    <w:rsid w:val="69192E82"/>
    <w:rsid w:val="691B379D"/>
    <w:rsid w:val="691C3B0D"/>
    <w:rsid w:val="691F7E15"/>
    <w:rsid w:val="69204B81"/>
    <w:rsid w:val="692054A8"/>
    <w:rsid w:val="69210FF6"/>
    <w:rsid w:val="692161FD"/>
    <w:rsid w:val="69217DFE"/>
    <w:rsid w:val="69230183"/>
    <w:rsid w:val="69233C59"/>
    <w:rsid w:val="69236B9F"/>
    <w:rsid w:val="69257605"/>
    <w:rsid w:val="692863B1"/>
    <w:rsid w:val="692956C8"/>
    <w:rsid w:val="692A328C"/>
    <w:rsid w:val="692A4981"/>
    <w:rsid w:val="692C43D3"/>
    <w:rsid w:val="692D1C19"/>
    <w:rsid w:val="692D24B2"/>
    <w:rsid w:val="692F5D70"/>
    <w:rsid w:val="692F79CF"/>
    <w:rsid w:val="69315BB0"/>
    <w:rsid w:val="69324E04"/>
    <w:rsid w:val="69326167"/>
    <w:rsid w:val="693600F7"/>
    <w:rsid w:val="693805E2"/>
    <w:rsid w:val="693B1896"/>
    <w:rsid w:val="693C0411"/>
    <w:rsid w:val="693D2EDA"/>
    <w:rsid w:val="693D5399"/>
    <w:rsid w:val="693E207A"/>
    <w:rsid w:val="693F151A"/>
    <w:rsid w:val="69406B44"/>
    <w:rsid w:val="69475B73"/>
    <w:rsid w:val="694D26CD"/>
    <w:rsid w:val="69511D70"/>
    <w:rsid w:val="69526905"/>
    <w:rsid w:val="695405B9"/>
    <w:rsid w:val="69543F4B"/>
    <w:rsid w:val="695537B6"/>
    <w:rsid w:val="695712CC"/>
    <w:rsid w:val="69596F76"/>
    <w:rsid w:val="695B1679"/>
    <w:rsid w:val="695C4280"/>
    <w:rsid w:val="695D629A"/>
    <w:rsid w:val="695E1FAE"/>
    <w:rsid w:val="695E51CD"/>
    <w:rsid w:val="69603092"/>
    <w:rsid w:val="69606176"/>
    <w:rsid w:val="69632060"/>
    <w:rsid w:val="69656218"/>
    <w:rsid w:val="696663B2"/>
    <w:rsid w:val="69691033"/>
    <w:rsid w:val="696D05F2"/>
    <w:rsid w:val="696E2631"/>
    <w:rsid w:val="69711C0E"/>
    <w:rsid w:val="697126B3"/>
    <w:rsid w:val="697164DF"/>
    <w:rsid w:val="69756345"/>
    <w:rsid w:val="6978109E"/>
    <w:rsid w:val="697868E5"/>
    <w:rsid w:val="697930B5"/>
    <w:rsid w:val="697C2230"/>
    <w:rsid w:val="697E3370"/>
    <w:rsid w:val="69823D63"/>
    <w:rsid w:val="69832D3E"/>
    <w:rsid w:val="69865BF3"/>
    <w:rsid w:val="69870FD0"/>
    <w:rsid w:val="69871509"/>
    <w:rsid w:val="69873A36"/>
    <w:rsid w:val="69876876"/>
    <w:rsid w:val="69890F6E"/>
    <w:rsid w:val="698A7957"/>
    <w:rsid w:val="698D3930"/>
    <w:rsid w:val="698E4264"/>
    <w:rsid w:val="698F46CE"/>
    <w:rsid w:val="69913C95"/>
    <w:rsid w:val="6992021F"/>
    <w:rsid w:val="699203AC"/>
    <w:rsid w:val="69941E2F"/>
    <w:rsid w:val="69951EBC"/>
    <w:rsid w:val="69963D71"/>
    <w:rsid w:val="6998274C"/>
    <w:rsid w:val="69990BCC"/>
    <w:rsid w:val="699C22EB"/>
    <w:rsid w:val="699C52D8"/>
    <w:rsid w:val="699D180A"/>
    <w:rsid w:val="699E5481"/>
    <w:rsid w:val="699E608E"/>
    <w:rsid w:val="699F1BCF"/>
    <w:rsid w:val="69A31791"/>
    <w:rsid w:val="69A41238"/>
    <w:rsid w:val="69AA05E5"/>
    <w:rsid w:val="69AB31F9"/>
    <w:rsid w:val="69AE19E9"/>
    <w:rsid w:val="69AF1711"/>
    <w:rsid w:val="69B17435"/>
    <w:rsid w:val="69B40DB4"/>
    <w:rsid w:val="69B55E18"/>
    <w:rsid w:val="69B7710D"/>
    <w:rsid w:val="69B7758E"/>
    <w:rsid w:val="69C619BB"/>
    <w:rsid w:val="69C67AF1"/>
    <w:rsid w:val="69CA08D6"/>
    <w:rsid w:val="69CA74FD"/>
    <w:rsid w:val="69CC0DA7"/>
    <w:rsid w:val="69CD62BA"/>
    <w:rsid w:val="69CE6942"/>
    <w:rsid w:val="69CF765F"/>
    <w:rsid w:val="69D33FFF"/>
    <w:rsid w:val="69D9718E"/>
    <w:rsid w:val="69DA09F8"/>
    <w:rsid w:val="69DB321A"/>
    <w:rsid w:val="69DB74BF"/>
    <w:rsid w:val="69E41E0F"/>
    <w:rsid w:val="69E53187"/>
    <w:rsid w:val="69E56E4A"/>
    <w:rsid w:val="69E8024A"/>
    <w:rsid w:val="69EA0257"/>
    <w:rsid w:val="69EA52E0"/>
    <w:rsid w:val="69EE3FE0"/>
    <w:rsid w:val="69F86914"/>
    <w:rsid w:val="69FA145A"/>
    <w:rsid w:val="69FD6F6E"/>
    <w:rsid w:val="69FE569D"/>
    <w:rsid w:val="6A020C0C"/>
    <w:rsid w:val="6A024F49"/>
    <w:rsid w:val="6A053543"/>
    <w:rsid w:val="6A0D5028"/>
    <w:rsid w:val="6A101B68"/>
    <w:rsid w:val="6A133955"/>
    <w:rsid w:val="6A1E73F8"/>
    <w:rsid w:val="6A212F00"/>
    <w:rsid w:val="6A236972"/>
    <w:rsid w:val="6A2420EA"/>
    <w:rsid w:val="6A265800"/>
    <w:rsid w:val="6A2B41B7"/>
    <w:rsid w:val="6A2B44F5"/>
    <w:rsid w:val="6A2B7C55"/>
    <w:rsid w:val="6A2C3B82"/>
    <w:rsid w:val="6A304EB7"/>
    <w:rsid w:val="6A317B96"/>
    <w:rsid w:val="6A333E06"/>
    <w:rsid w:val="6A342AA3"/>
    <w:rsid w:val="6A365C6F"/>
    <w:rsid w:val="6A3A1EE9"/>
    <w:rsid w:val="6A3A21B9"/>
    <w:rsid w:val="6A3A529C"/>
    <w:rsid w:val="6A3A7243"/>
    <w:rsid w:val="6A3D672E"/>
    <w:rsid w:val="6A3E5DA5"/>
    <w:rsid w:val="6A41324D"/>
    <w:rsid w:val="6A414B57"/>
    <w:rsid w:val="6A437FFE"/>
    <w:rsid w:val="6A46558A"/>
    <w:rsid w:val="6A4735EC"/>
    <w:rsid w:val="6A491AE3"/>
    <w:rsid w:val="6A4D3DF2"/>
    <w:rsid w:val="6A5270EA"/>
    <w:rsid w:val="6A5276C2"/>
    <w:rsid w:val="6A5776BD"/>
    <w:rsid w:val="6A5902BE"/>
    <w:rsid w:val="6A592D60"/>
    <w:rsid w:val="6A5A1948"/>
    <w:rsid w:val="6A616DAF"/>
    <w:rsid w:val="6A635266"/>
    <w:rsid w:val="6A694D46"/>
    <w:rsid w:val="6A6D4E2C"/>
    <w:rsid w:val="6A6F1A76"/>
    <w:rsid w:val="6A710C4E"/>
    <w:rsid w:val="6A741371"/>
    <w:rsid w:val="6A7436C4"/>
    <w:rsid w:val="6A7807E1"/>
    <w:rsid w:val="6A7B33B9"/>
    <w:rsid w:val="6A7C29BF"/>
    <w:rsid w:val="6A856040"/>
    <w:rsid w:val="6A866589"/>
    <w:rsid w:val="6A8C509D"/>
    <w:rsid w:val="6A8F737D"/>
    <w:rsid w:val="6A926796"/>
    <w:rsid w:val="6A952D82"/>
    <w:rsid w:val="6A973502"/>
    <w:rsid w:val="6AA34A53"/>
    <w:rsid w:val="6AA41009"/>
    <w:rsid w:val="6AA63816"/>
    <w:rsid w:val="6AA74FAA"/>
    <w:rsid w:val="6AA91497"/>
    <w:rsid w:val="6AAD54B5"/>
    <w:rsid w:val="6AAD5732"/>
    <w:rsid w:val="6AAE7E7F"/>
    <w:rsid w:val="6AAF6E9D"/>
    <w:rsid w:val="6AB2187A"/>
    <w:rsid w:val="6ABB594F"/>
    <w:rsid w:val="6ABF43AF"/>
    <w:rsid w:val="6AC21239"/>
    <w:rsid w:val="6AC27EF8"/>
    <w:rsid w:val="6AC31424"/>
    <w:rsid w:val="6AC366D6"/>
    <w:rsid w:val="6AC42521"/>
    <w:rsid w:val="6AC53EC2"/>
    <w:rsid w:val="6AC93BD9"/>
    <w:rsid w:val="6ACD1D07"/>
    <w:rsid w:val="6ACE473D"/>
    <w:rsid w:val="6AD13352"/>
    <w:rsid w:val="6AD1618B"/>
    <w:rsid w:val="6AD3430C"/>
    <w:rsid w:val="6AD42900"/>
    <w:rsid w:val="6AD72562"/>
    <w:rsid w:val="6AD76C51"/>
    <w:rsid w:val="6AD84E9B"/>
    <w:rsid w:val="6AD9252B"/>
    <w:rsid w:val="6ADA378F"/>
    <w:rsid w:val="6ADA5B95"/>
    <w:rsid w:val="6ADA6636"/>
    <w:rsid w:val="6ADC490B"/>
    <w:rsid w:val="6ADC78B3"/>
    <w:rsid w:val="6AE04410"/>
    <w:rsid w:val="6AE078C3"/>
    <w:rsid w:val="6AE304A0"/>
    <w:rsid w:val="6AE40C09"/>
    <w:rsid w:val="6AE57784"/>
    <w:rsid w:val="6AE607D6"/>
    <w:rsid w:val="6AE637D1"/>
    <w:rsid w:val="6AE938BE"/>
    <w:rsid w:val="6AEE0B82"/>
    <w:rsid w:val="6AF52608"/>
    <w:rsid w:val="6AFA5E07"/>
    <w:rsid w:val="6AFB58D0"/>
    <w:rsid w:val="6AFB74D5"/>
    <w:rsid w:val="6AFF7B65"/>
    <w:rsid w:val="6B043CCB"/>
    <w:rsid w:val="6B0500BD"/>
    <w:rsid w:val="6B0632FD"/>
    <w:rsid w:val="6B0D2A80"/>
    <w:rsid w:val="6B0D77BD"/>
    <w:rsid w:val="6B104826"/>
    <w:rsid w:val="6B115538"/>
    <w:rsid w:val="6B151859"/>
    <w:rsid w:val="6B166F60"/>
    <w:rsid w:val="6B186691"/>
    <w:rsid w:val="6B1869AF"/>
    <w:rsid w:val="6B1A0A05"/>
    <w:rsid w:val="6B1A378A"/>
    <w:rsid w:val="6B1C594F"/>
    <w:rsid w:val="6B1D7B17"/>
    <w:rsid w:val="6B26430A"/>
    <w:rsid w:val="6B3129D3"/>
    <w:rsid w:val="6B320530"/>
    <w:rsid w:val="6B345AEF"/>
    <w:rsid w:val="6B35431C"/>
    <w:rsid w:val="6B357C66"/>
    <w:rsid w:val="6B3648FF"/>
    <w:rsid w:val="6B395242"/>
    <w:rsid w:val="6B3C116A"/>
    <w:rsid w:val="6B3D0F84"/>
    <w:rsid w:val="6B3F6465"/>
    <w:rsid w:val="6B4048E0"/>
    <w:rsid w:val="6B415462"/>
    <w:rsid w:val="6B4622EF"/>
    <w:rsid w:val="6B472BFD"/>
    <w:rsid w:val="6B487CE2"/>
    <w:rsid w:val="6B4C0E0B"/>
    <w:rsid w:val="6B4C1C21"/>
    <w:rsid w:val="6B537469"/>
    <w:rsid w:val="6B5718B7"/>
    <w:rsid w:val="6B5E36A4"/>
    <w:rsid w:val="6B6161C8"/>
    <w:rsid w:val="6B6340DE"/>
    <w:rsid w:val="6B6370F5"/>
    <w:rsid w:val="6B6471EE"/>
    <w:rsid w:val="6B6535FD"/>
    <w:rsid w:val="6B6A7C3F"/>
    <w:rsid w:val="6B6C3889"/>
    <w:rsid w:val="6B6E689D"/>
    <w:rsid w:val="6B6F4666"/>
    <w:rsid w:val="6B7408F7"/>
    <w:rsid w:val="6B744BA6"/>
    <w:rsid w:val="6B7A0999"/>
    <w:rsid w:val="6B7D18A6"/>
    <w:rsid w:val="6B7F628A"/>
    <w:rsid w:val="6B802446"/>
    <w:rsid w:val="6B811E77"/>
    <w:rsid w:val="6B8141ED"/>
    <w:rsid w:val="6B816FE7"/>
    <w:rsid w:val="6B825B2E"/>
    <w:rsid w:val="6B853CE2"/>
    <w:rsid w:val="6B892B2E"/>
    <w:rsid w:val="6B913C87"/>
    <w:rsid w:val="6B930105"/>
    <w:rsid w:val="6B94062D"/>
    <w:rsid w:val="6B96395B"/>
    <w:rsid w:val="6B9716AA"/>
    <w:rsid w:val="6B972E4E"/>
    <w:rsid w:val="6B9A5228"/>
    <w:rsid w:val="6B9A5307"/>
    <w:rsid w:val="6B9D7E81"/>
    <w:rsid w:val="6B9E7B85"/>
    <w:rsid w:val="6B9F53C4"/>
    <w:rsid w:val="6BA210EF"/>
    <w:rsid w:val="6BA60336"/>
    <w:rsid w:val="6BA81651"/>
    <w:rsid w:val="6BAC7619"/>
    <w:rsid w:val="6BB07898"/>
    <w:rsid w:val="6BB07F3D"/>
    <w:rsid w:val="6BB175A0"/>
    <w:rsid w:val="6BB23383"/>
    <w:rsid w:val="6BB27FC8"/>
    <w:rsid w:val="6BB3557B"/>
    <w:rsid w:val="6BB71C70"/>
    <w:rsid w:val="6BB75F58"/>
    <w:rsid w:val="6BB8716E"/>
    <w:rsid w:val="6BB9775E"/>
    <w:rsid w:val="6BBB17CD"/>
    <w:rsid w:val="6BBC70B9"/>
    <w:rsid w:val="6BBC788E"/>
    <w:rsid w:val="6BBD7DC6"/>
    <w:rsid w:val="6BC1072C"/>
    <w:rsid w:val="6BC15C60"/>
    <w:rsid w:val="6BC51860"/>
    <w:rsid w:val="6BC83C0D"/>
    <w:rsid w:val="6BCC1790"/>
    <w:rsid w:val="6BD040FB"/>
    <w:rsid w:val="6BD17D3B"/>
    <w:rsid w:val="6BD325F5"/>
    <w:rsid w:val="6BD334DA"/>
    <w:rsid w:val="6BD7058F"/>
    <w:rsid w:val="6BD77749"/>
    <w:rsid w:val="6BD87DAE"/>
    <w:rsid w:val="6BE55F9C"/>
    <w:rsid w:val="6BE81A4E"/>
    <w:rsid w:val="6BEB343D"/>
    <w:rsid w:val="6BEB47A4"/>
    <w:rsid w:val="6BED67A1"/>
    <w:rsid w:val="6BEE4476"/>
    <w:rsid w:val="6BEE5A5B"/>
    <w:rsid w:val="6BF25F5F"/>
    <w:rsid w:val="6BF31724"/>
    <w:rsid w:val="6BF43596"/>
    <w:rsid w:val="6BF811B7"/>
    <w:rsid w:val="6BFE5573"/>
    <w:rsid w:val="6BFE5CE9"/>
    <w:rsid w:val="6BFF2EE4"/>
    <w:rsid w:val="6BFF6B73"/>
    <w:rsid w:val="6BFF7D4F"/>
    <w:rsid w:val="6C007896"/>
    <w:rsid w:val="6C030A56"/>
    <w:rsid w:val="6C0314C7"/>
    <w:rsid w:val="6C033306"/>
    <w:rsid w:val="6C043D21"/>
    <w:rsid w:val="6C0556F7"/>
    <w:rsid w:val="6C0638BA"/>
    <w:rsid w:val="6C09676A"/>
    <w:rsid w:val="6C0A389B"/>
    <w:rsid w:val="6C0B1B5C"/>
    <w:rsid w:val="6C100347"/>
    <w:rsid w:val="6C141DBB"/>
    <w:rsid w:val="6C174211"/>
    <w:rsid w:val="6C180A28"/>
    <w:rsid w:val="6C1A47D2"/>
    <w:rsid w:val="6C1C121E"/>
    <w:rsid w:val="6C1C15CA"/>
    <w:rsid w:val="6C1C1765"/>
    <w:rsid w:val="6C1D13F8"/>
    <w:rsid w:val="6C1D17A6"/>
    <w:rsid w:val="6C1D37BF"/>
    <w:rsid w:val="6C1E0385"/>
    <w:rsid w:val="6C1F2F3A"/>
    <w:rsid w:val="6C207FB0"/>
    <w:rsid w:val="6C216860"/>
    <w:rsid w:val="6C220CB8"/>
    <w:rsid w:val="6C2242E8"/>
    <w:rsid w:val="6C24721D"/>
    <w:rsid w:val="6C263FE4"/>
    <w:rsid w:val="6C296ADC"/>
    <w:rsid w:val="6C2A4E57"/>
    <w:rsid w:val="6C2B0DAF"/>
    <w:rsid w:val="6C3202BB"/>
    <w:rsid w:val="6C321EF4"/>
    <w:rsid w:val="6C3428F0"/>
    <w:rsid w:val="6C383460"/>
    <w:rsid w:val="6C3A31E8"/>
    <w:rsid w:val="6C3A705D"/>
    <w:rsid w:val="6C3C1E21"/>
    <w:rsid w:val="6C410275"/>
    <w:rsid w:val="6C4230D8"/>
    <w:rsid w:val="6C437246"/>
    <w:rsid w:val="6C453BFE"/>
    <w:rsid w:val="6C454BE7"/>
    <w:rsid w:val="6C4644A5"/>
    <w:rsid w:val="6C4A4F7F"/>
    <w:rsid w:val="6C4A6359"/>
    <w:rsid w:val="6C4F61E3"/>
    <w:rsid w:val="6C5078DD"/>
    <w:rsid w:val="6C540AF5"/>
    <w:rsid w:val="6C5760FE"/>
    <w:rsid w:val="6C5847CB"/>
    <w:rsid w:val="6C5E5EFD"/>
    <w:rsid w:val="6C5E65F0"/>
    <w:rsid w:val="6C604223"/>
    <w:rsid w:val="6C622C8B"/>
    <w:rsid w:val="6C62702B"/>
    <w:rsid w:val="6C6356F9"/>
    <w:rsid w:val="6C637A42"/>
    <w:rsid w:val="6C666969"/>
    <w:rsid w:val="6C683195"/>
    <w:rsid w:val="6C6D2E1F"/>
    <w:rsid w:val="6C756447"/>
    <w:rsid w:val="6C7C74DF"/>
    <w:rsid w:val="6C8B0D0B"/>
    <w:rsid w:val="6C8B237D"/>
    <w:rsid w:val="6C963A35"/>
    <w:rsid w:val="6C966333"/>
    <w:rsid w:val="6C976103"/>
    <w:rsid w:val="6C981F61"/>
    <w:rsid w:val="6C9849C9"/>
    <w:rsid w:val="6CA3231F"/>
    <w:rsid w:val="6CA355F6"/>
    <w:rsid w:val="6CA77617"/>
    <w:rsid w:val="6CA95534"/>
    <w:rsid w:val="6CAA3E8D"/>
    <w:rsid w:val="6CAD5304"/>
    <w:rsid w:val="6CAF63F9"/>
    <w:rsid w:val="6CB03B46"/>
    <w:rsid w:val="6CB041F4"/>
    <w:rsid w:val="6CB23B99"/>
    <w:rsid w:val="6CB731F7"/>
    <w:rsid w:val="6CB74353"/>
    <w:rsid w:val="6CB8279C"/>
    <w:rsid w:val="6CB87A91"/>
    <w:rsid w:val="6CB94A09"/>
    <w:rsid w:val="6CBB325D"/>
    <w:rsid w:val="6CBB7E31"/>
    <w:rsid w:val="6CBC4044"/>
    <w:rsid w:val="6CBD4173"/>
    <w:rsid w:val="6CBF3BD9"/>
    <w:rsid w:val="6CBF6EA5"/>
    <w:rsid w:val="6CC22287"/>
    <w:rsid w:val="6CC3269B"/>
    <w:rsid w:val="6CC46EA7"/>
    <w:rsid w:val="6CC64075"/>
    <w:rsid w:val="6CC65BBC"/>
    <w:rsid w:val="6CCA1A46"/>
    <w:rsid w:val="6CCA54D9"/>
    <w:rsid w:val="6CCC128A"/>
    <w:rsid w:val="6CCE2754"/>
    <w:rsid w:val="6CCE7665"/>
    <w:rsid w:val="6CD11105"/>
    <w:rsid w:val="6CD305AE"/>
    <w:rsid w:val="6CD4097A"/>
    <w:rsid w:val="6CE428D9"/>
    <w:rsid w:val="6CE52FBA"/>
    <w:rsid w:val="6CE55679"/>
    <w:rsid w:val="6CE6423C"/>
    <w:rsid w:val="6CE70946"/>
    <w:rsid w:val="6CE73612"/>
    <w:rsid w:val="6CE76A59"/>
    <w:rsid w:val="6CEC0F6C"/>
    <w:rsid w:val="6CEF0F7F"/>
    <w:rsid w:val="6CF131C3"/>
    <w:rsid w:val="6CF30CA2"/>
    <w:rsid w:val="6CF4015B"/>
    <w:rsid w:val="6CFB21BF"/>
    <w:rsid w:val="6D007E94"/>
    <w:rsid w:val="6D027694"/>
    <w:rsid w:val="6D0514FC"/>
    <w:rsid w:val="6D051CA9"/>
    <w:rsid w:val="6D0645DA"/>
    <w:rsid w:val="6D081406"/>
    <w:rsid w:val="6D0A53F3"/>
    <w:rsid w:val="6D124C16"/>
    <w:rsid w:val="6D135598"/>
    <w:rsid w:val="6D153E24"/>
    <w:rsid w:val="6D163594"/>
    <w:rsid w:val="6D1676F2"/>
    <w:rsid w:val="6D180E2E"/>
    <w:rsid w:val="6D181954"/>
    <w:rsid w:val="6D1865C6"/>
    <w:rsid w:val="6D1B667C"/>
    <w:rsid w:val="6D201A27"/>
    <w:rsid w:val="6D214E4A"/>
    <w:rsid w:val="6D216A4E"/>
    <w:rsid w:val="6D217299"/>
    <w:rsid w:val="6D223497"/>
    <w:rsid w:val="6D27121A"/>
    <w:rsid w:val="6D273F4D"/>
    <w:rsid w:val="6D28269F"/>
    <w:rsid w:val="6D283BCA"/>
    <w:rsid w:val="6D2A7D6C"/>
    <w:rsid w:val="6D2D62D4"/>
    <w:rsid w:val="6D3242E4"/>
    <w:rsid w:val="6D3470BC"/>
    <w:rsid w:val="6D354A28"/>
    <w:rsid w:val="6D397725"/>
    <w:rsid w:val="6D3B5A07"/>
    <w:rsid w:val="6D3E3451"/>
    <w:rsid w:val="6D3E7FC5"/>
    <w:rsid w:val="6D44091E"/>
    <w:rsid w:val="6D467636"/>
    <w:rsid w:val="6D482545"/>
    <w:rsid w:val="6D496E33"/>
    <w:rsid w:val="6D4A5777"/>
    <w:rsid w:val="6D4B076B"/>
    <w:rsid w:val="6D4B657E"/>
    <w:rsid w:val="6D4E0B28"/>
    <w:rsid w:val="6D514824"/>
    <w:rsid w:val="6D5150D5"/>
    <w:rsid w:val="6D537EB4"/>
    <w:rsid w:val="6D551F40"/>
    <w:rsid w:val="6D5B1229"/>
    <w:rsid w:val="6D5C296A"/>
    <w:rsid w:val="6D5D3025"/>
    <w:rsid w:val="6D5F4306"/>
    <w:rsid w:val="6D6139FF"/>
    <w:rsid w:val="6D650E36"/>
    <w:rsid w:val="6D6520D9"/>
    <w:rsid w:val="6D692912"/>
    <w:rsid w:val="6D6B63E9"/>
    <w:rsid w:val="6D6C1235"/>
    <w:rsid w:val="6D6C14B2"/>
    <w:rsid w:val="6D7134C0"/>
    <w:rsid w:val="6D776C82"/>
    <w:rsid w:val="6D7E1A1B"/>
    <w:rsid w:val="6D7E661E"/>
    <w:rsid w:val="6D82562E"/>
    <w:rsid w:val="6D863B57"/>
    <w:rsid w:val="6D880F57"/>
    <w:rsid w:val="6D89323A"/>
    <w:rsid w:val="6D8A74FD"/>
    <w:rsid w:val="6D983C61"/>
    <w:rsid w:val="6D984324"/>
    <w:rsid w:val="6D9F2A57"/>
    <w:rsid w:val="6D9F7AF0"/>
    <w:rsid w:val="6DA13B12"/>
    <w:rsid w:val="6DA240A6"/>
    <w:rsid w:val="6DA53341"/>
    <w:rsid w:val="6DA93003"/>
    <w:rsid w:val="6DA93FE7"/>
    <w:rsid w:val="6DAB41AF"/>
    <w:rsid w:val="6DAC6DAA"/>
    <w:rsid w:val="6DAD4631"/>
    <w:rsid w:val="6DAD46CD"/>
    <w:rsid w:val="6DB045B7"/>
    <w:rsid w:val="6DB216D0"/>
    <w:rsid w:val="6DB31BAD"/>
    <w:rsid w:val="6DB51C35"/>
    <w:rsid w:val="6DB77F54"/>
    <w:rsid w:val="6DB83412"/>
    <w:rsid w:val="6DB97A3B"/>
    <w:rsid w:val="6DC1347B"/>
    <w:rsid w:val="6DC138F9"/>
    <w:rsid w:val="6DC47F06"/>
    <w:rsid w:val="6DC52790"/>
    <w:rsid w:val="6DC60F6E"/>
    <w:rsid w:val="6DC741FB"/>
    <w:rsid w:val="6DCA3AB0"/>
    <w:rsid w:val="6DCC5B4F"/>
    <w:rsid w:val="6DCE1844"/>
    <w:rsid w:val="6DD34D9E"/>
    <w:rsid w:val="6DD95087"/>
    <w:rsid w:val="6DDA7E13"/>
    <w:rsid w:val="6DDF6BAD"/>
    <w:rsid w:val="6DE1285F"/>
    <w:rsid w:val="6DE157BC"/>
    <w:rsid w:val="6DE22485"/>
    <w:rsid w:val="6DE93DA3"/>
    <w:rsid w:val="6DED5BB0"/>
    <w:rsid w:val="6DF27048"/>
    <w:rsid w:val="6DF8325B"/>
    <w:rsid w:val="6DFD123F"/>
    <w:rsid w:val="6DFD44CF"/>
    <w:rsid w:val="6DFE70AF"/>
    <w:rsid w:val="6DFF6D63"/>
    <w:rsid w:val="6E005C8A"/>
    <w:rsid w:val="6E032989"/>
    <w:rsid w:val="6E06576B"/>
    <w:rsid w:val="6E0A2186"/>
    <w:rsid w:val="6E0A2503"/>
    <w:rsid w:val="6E0E2E50"/>
    <w:rsid w:val="6E0F0EAE"/>
    <w:rsid w:val="6E0F2335"/>
    <w:rsid w:val="6E0F2CAB"/>
    <w:rsid w:val="6E1315F7"/>
    <w:rsid w:val="6E167501"/>
    <w:rsid w:val="6E1948DC"/>
    <w:rsid w:val="6E1E6D50"/>
    <w:rsid w:val="6E21038C"/>
    <w:rsid w:val="6E2537C1"/>
    <w:rsid w:val="6E255552"/>
    <w:rsid w:val="6E274456"/>
    <w:rsid w:val="6E2764C0"/>
    <w:rsid w:val="6E2A6A08"/>
    <w:rsid w:val="6E2E40EC"/>
    <w:rsid w:val="6E2F2D73"/>
    <w:rsid w:val="6E32404B"/>
    <w:rsid w:val="6E325783"/>
    <w:rsid w:val="6E326BD3"/>
    <w:rsid w:val="6E33025B"/>
    <w:rsid w:val="6E361629"/>
    <w:rsid w:val="6E3635E6"/>
    <w:rsid w:val="6E366453"/>
    <w:rsid w:val="6E366961"/>
    <w:rsid w:val="6E3767DD"/>
    <w:rsid w:val="6E3A22FA"/>
    <w:rsid w:val="6E3E6320"/>
    <w:rsid w:val="6E40413A"/>
    <w:rsid w:val="6E4102C0"/>
    <w:rsid w:val="6E464552"/>
    <w:rsid w:val="6E475DC5"/>
    <w:rsid w:val="6E490A4B"/>
    <w:rsid w:val="6E4A1854"/>
    <w:rsid w:val="6E4B1982"/>
    <w:rsid w:val="6E512EE9"/>
    <w:rsid w:val="6E5521D5"/>
    <w:rsid w:val="6E5628F2"/>
    <w:rsid w:val="6E5964DE"/>
    <w:rsid w:val="6E600839"/>
    <w:rsid w:val="6E6151BE"/>
    <w:rsid w:val="6E626FDA"/>
    <w:rsid w:val="6E637480"/>
    <w:rsid w:val="6E680A2F"/>
    <w:rsid w:val="6E692739"/>
    <w:rsid w:val="6E6B007B"/>
    <w:rsid w:val="6E6B4384"/>
    <w:rsid w:val="6E6C23D0"/>
    <w:rsid w:val="6E724E70"/>
    <w:rsid w:val="6E733A74"/>
    <w:rsid w:val="6E753DA7"/>
    <w:rsid w:val="6E7A0997"/>
    <w:rsid w:val="6E7B1265"/>
    <w:rsid w:val="6E7F039E"/>
    <w:rsid w:val="6E842212"/>
    <w:rsid w:val="6E845067"/>
    <w:rsid w:val="6E8623E7"/>
    <w:rsid w:val="6E895263"/>
    <w:rsid w:val="6E8A0B07"/>
    <w:rsid w:val="6E8A6D86"/>
    <w:rsid w:val="6E8C5686"/>
    <w:rsid w:val="6E914859"/>
    <w:rsid w:val="6E986283"/>
    <w:rsid w:val="6EA61A1B"/>
    <w:rsid w:val="6EA71764"/>
    <w:rsid w:val="6EA951B6"/>
    <w:rsid w:val="6EAB2A98"/>
    <w:rsid w:val="6EAF193B"/>
    <w:rsid w:val="6EB12195"/>
    <w:rsid w:val="6EB461A1"/>
    <w:rsid w:val="6EB46C6D"/>
    <w:rsid w:val="6EB57F93"/>
    <w:rsid w:val="6EB72617"/>
    <w:rsid w:val="6EB740F0"/>
    <w:rsid w:val="6EB75F39"/>
    <w:rsid w:val="6EB85229"/>
    <w:rsid w:val="6EB861BB"/>
    <w:rsid w:val="6EBA55DD"/>
    <w:rsid w:val="6EBC6308"/>
    <w:rsid w:val="6EBE0FD8"/>
    <w:rsid w:val="6EC076C6"/>
    <w:rsid w:val="6EC230F4"/>
    <w:rsid w:val="6EC244EA"/>
    <w:rsid w:val="6EC54CAD"/>
    <w:rsid w:val="6EC852F0"/>
    <w:rsid w:val="6EC93BF9"/>
    <w:rsid w:val="6ECC1A72"/>
    <w:rsid w:val="6ECC45D0"/>
    <w:rsid w:val="6ED44BA5"/>
    <w:rsid w:val="6ED5083E"/>
    <w:rsid w:val="6ED92FBC"/>
    <w:rsid w:val="6EDA41E1"/>
    <w:rsid w:val="6EDC4881"/>
    <w:rsid w:val="6EDF3DAA"/>
    <w:rsid w:val="6EE75670"/>
    <w:rsid w:val="6EEF3291"/>
    <w:rsid w:val="6EF05FB5"/>
    <w:rsid w:val="6EF21950"/>
    <w:rsid w:val="6EF44A5D"/>
    <w:rsid w:val="6EF5342C"/>
    <w:rsid w:val="6EF57B1C"/>
    <w:rsid w:val="6EF71EA9"/>
    <w:rsid w:val="6F042BDD"/>
    <w:rsid w:val="6F070B52"/>
    <w:rsid w:val="6F0B5BC6"/>
    <w:rsid w:val="6F0E13A9"/>
    <w:rsid w:val="6F104744"/>
    <w:rsid w:val="6F110EF7"/>
    <w:rsid w:val="6F151F68"/>
    <w:rsid w:val="6F1539A3"/>
    <w:rsid w:val="6F1C6FCF"/>
    <w:rsid w:val="6F1F4E45"/>
    <w:rsid w:val="6F23419A"/>
    <w:rsid w:val="6F2708D8"/>
    <w:rsid w:val="6F277AF5"/>
    <w:rsid w:val="6F2A0860"/>
    <w:rsid w:val="6F2D5146"/>
    <w:rsid w:val="6F2E40BF"/>
    <w:rsid w:val="6F2E4633"/>
    <w:rsid w:val="6F342E67"/>
    <w:rsid w:val="6F390DFB"/>
    <w:rsid w:val="6F3953F2"/>
    <w:rsid w:val="6F3A5F9D"/>
    <w:rsid w:val="6F3B1BBE"/>
    <w:rsid w:val="6F434BFF"/>
    <w:rsid w:val="6F44543D"/>
    <w:rsid w:val="6F451903"/>
    <w:rsid w:val="6F4721AE"/>
    <w:rsid w:val="6F480469"/>
    <w:rsid w:val="6F487945"/>
    <w:rsid w:val="6F4A7BB9"/>
    <w:rsid w:val="6F4C2CFD"/>
    <w:rsid w:val="6F4E6102"/>
    <w:rsid w:val="6F5368EF"/>
    <w:rsid w:val="6F565411"/>
    <w:rsid w:val="6F5701E2"/>
    <w:rsid w:val="6F585A3F"/>
    <w:rsid w:val="6F630E13"/>
    <w:rsid w:val="6F65052E"/>
    <w:rsid w:val="6F653205"/>
    <w:rsid w:val="6F6635C2"/>
    <w:rsid w:val="6F6C6320"/>
    <w:rsid w:val="6F6C7FB5"/>
    <w:rsid w:val="6F6E0D6B"/>
    <w:rsid w:val="6F6F0223"/>
    <w:rsid w:val="6F715AF5"/>
    <w:rsid w:val="6F7203A5"/>
    <w:rsid w:val="6F720D08"/>
    <w:rsid w:val="6F741C24"/>
    <w:rsid w:val="6F7A5535"/>
    <w:rsid w:val="6F7B3625"/>
    <w:rsid w:val="6F7C37F1"/>
    <w:rsid w:val="6F7D057A"/>
    <w:rsid w:val="6F7E217E"/>
    <w:rsid w:val="6F811267"/>
    <w:rsid w:val="6F830B78"/>
    <w:rsid w:val="6F8460C2"/>
    <w:rsid w:val="6F857D30"/>
    <w:rsid w:val="6F86205A"/>
    <w:rsid w:val="6F8932B7"/>
    <w:rsid w:val="6F8A35CD"/>
    <w:rsid w:val="6F8D58BA"/>
    <w:rsid w:val="6F915389"/>
    <w:rsid w:val="6F924C37"/>
    <w:rsid w:val="6F934341"/>
    <w:rsid w:val="6F995FA3"/>
    <w:rsid w:val="6F9A769E"/>
    <w:rsid w:val="6F9C7506"/>
    <w:rsid w:val="6F9D4D8A"/>
    <w:rsid w:val="6F9D5EFF"/>
    <w:rsid w:val="6FA052F2"/>
    <w:rsid w:val="6FA05486"/>
    <w:rsid w:val="6FA138FF"/>
    <w:rsid w:val="6FA3106E"/>
    <w:rsid w:val="6FA4609D"/>
    <w:rsid w:val="6FA47850"/>
    <w:rsid w:val="6FA51A09"/>
    <w:rsid w:val="6FA665BC"/>
    <w:rsid w:val="6FA84E4A"/>
    <w:rsid w:val="6FA91076"/>
    <w:rsid w:val="6FAA0927"/>
    <w:rsid w:val="6FB04683"/>
    <w:rsid w:val="6FB12CF2"/>
    <w:rsid w:val="6FB42AF6"/>
    <w:rsid w:val="6FB535A2"/>
    <w:rsid w:val="6FB601BD"/>
    <w:rsid w:val="6FB672FE"/>
    <w:rsid w:val="6FBA5D52"/>
    <w:rsid w:val="6FCB6F74"/>
    <w:rsid w:val="6FCB7755"/>
    <w:rsid w:val="6FCC427E"/>
    <w:rsid w:val="6FD02E9A"/>
    <w:rsid w:val="6FD62FC5"/>
    <w:rsid w:val="6FD6445A"/>
    <w:rsid w:val="6FD74855"/>
    <w:rsid w:val="6FD7733C"/>
    <w:rsid w:val="6FDF37ED"/>
    <w:rsid w:val="6FE13DA4"/>
    <w:rsid w:val="6FE15352"/>
    <w:rsid w:val="6FE74394"/>
    <w:rsid w:val="6FE82386"/>
    <w:rsid w:val="6FE96C2C"/>
    <w:rsid w:val="6FEC6A5A"/>
    <w:rsid w:val="6FED3174"/>
    <w:rsid w:val="6FF369E4"/>
    <w:rsid w:val="6FF511E7"/>
    <w:rsid w:val="6FFA1CB5"/>
    <w:rsid w:val="6FFA6DA3"/>
    <w:rsid w:val="6FFB25CB"/>
    <w:rsid w:val="6FFC1A19"/>
    <w:rsid w:val="6FFD7ED7"/>
    <w:rsid w:val="6FFE5B7C"/>
    <w:rsid w:val="6FFF1865"/>
    <w:rsid w:val="70014223"/>
    <w:rsid w:val="700173EE"/>
    <w:rsid w:val="70026AF4"/>
    <w:rsid w:val="7006621C"/>
    <w:rsid w:val="70084CDB"/>
    <w:rsid w:val="700A4335"/>
    <w:rsid w:val="700B556B"/>
    <w:rsid w:val="700C25B5"/>
    <w:rsid w:val="700D769D"/>
    <w:rsid w:val="70104D07"/>
    <w:rsid w:val="70115E60"/>
    <w:rsid w:val="70127D8D"/>
    <w:rsid w:val="70130729"/>
    <w:rsid w:val="70134046"/>
    <w:rsid w:val="70160820"/>
    <w:rsid w:val="701610C5"/>
    <w:rsid w:val="70161A32"/>
    <w:rsid w:val="70167C71"/>
    <w:rsid w:val="701C2BD9"/>
    <w:rsid w:val="701D0E17"/>
    <w:rsid w:val="70217AB0"/>
    <w:rsid w:val="70223909"/>
    <w:rsid w:val="702B4772"/>
    <w:rsid w:val="702B74CE"/>
    <w:rsid w:val="702D1DCF"/>
    <w:rsid w:val="702E4C98"/>
    <w:rsid w:val="702E5143"/>
    <w:rsid w:val="70350CFD"/>
    <w:rsid w:val="70357B92"/>
    <w:rsid w:val="70374432"/>
    <w:rsid w:val="703B7E2D"/>
    <w:rsid w:val="703E678D"/>
    <w:rsid w:val="703F1C14"/>
    <w:rsid w:val="70423FD1"/>
    <w:rsid w:val="70495382"/>
    <w:rsid w:val="704A09B5"/>
    <w:rsid w:val="704C6BFA"/>
    <w:rsid w:val="704D2453"/>
    <w:rsid w:val="704E336D"/>
    <w:rsid w:val="70512575"/>
    <w:rsid w:val="7051539A"/>
    <w:rsid w:val="7052015E"/>
    <w:rsid w:val="70547C07"/>
    <w:rsid w:val="7057334F"/>
    <w:rsid w:val="70573B44"/>
    <w:rsid w:val="705A7877"/>
    <w:rsid w:val="705B5F88"/>
    <w:rsid w:val="705B77D4"/>
    <w:rsid w:val="7061120D"/>
    <w:rsid w:val="7061127C"/>
    <w:rsid w:val="70630730"/>
    <w:rsid w:val="70640AC9"/>
    <w:rsid w:val="706811E4"/>
    <w:rsid w:val="706968FD"/>
    <w:rsid w:val="706D681A"/>
    <w:rsid w:val="706F08BB"/>
    <w:rsid w:val="706F136F"/>
    <w:rsid w:val="70722E14"/>
    <w:rsid w:val="70736DD5"/>
    <w:rsid w:val="707573FB"/>
    <w:rsid w:val="70766C66"/>
    <w:rsid w:val="707851E3"/>
    <w:rsid w:val="70785AE4"/>
    <w:rsid w:val="707E7C02"/>
    <w:rsid w:val="708402BB"/>
    <w:rsid w:val="70877667"/>
    <w:rsid w:val="708A226E"/>
    <w:rsid w:val="708D6C1E"/>
    <w:rsid w:val="708F571D"/>
    <w:rsid w:val="70924E66"/>
    <w:rsid w:val="709263CD"/>
    <w:rsid w:val="70980ED7"/>
    <w:rsid w:val="7099157C"/>
    <w:rsid w:val="709A0DC7"/>
    <w:rsid w:val="709C3313"/>
    <w:rsid w:val="709E609B"/>
    <w:rsid w:val="709E67F8"/>
    <w:rsid w:val="70A32DF4"/>
    <w:rsid w:val="70A35032"/>
    <w:rsid w:val="70A840FD"/>
    <w:rsid w:val="70A9399B"/>
    <w:rsid w:val="70A961C4"/>
    <w:rsid w:val="70AA37DA"/>
    <w:rsid w:val="70AB1485"/>
    <w:rsid w:val="70AC2B8F"/>
    <w:rsid w:val="70AC670F"/>
    <w:rsid w:val="70AE4686"/>
    <w:rsid w:val="70B57EF5"/>
    <w:rsid w:val="70B62E85"/>
    <w:rsid w:val="70B63257"/>
    <w:rsid w:val="70BE3158"/>
    <w:rsid w:val="70C03F2D"/>
    <w:rsid w:val="70C3025C"/>
    <w:rsid w:val="70C418AB"/>
    <w:rsid w:val="70C50CB8"/>
    <w:rsid w:val="70C62E3E"/>
    <w:rsid w:val="70C65500"/>
    <w:rsid w:val="70C66F3E"/>
    <w:rsid w:val="70C75996"/>
    <w:rsid w:val="70CA7604"/>
    <w:rsid w:val="70D0177C"/>
    <w:rsid w:val="70D31C69"/>
    <w:rsid w:val="70D64733"/>
    <w:rsid w:val="70DA4156"/>
    <w:rsid w:val="70DB0A1E"/>
    <w:rsid w:val="70DC2E24"/>
    <w:rsid w:val="70DE3793"/>
    <w:rsid w:val="70DE4AFA"/>
    <w:rsid w:val="70DF2284"/>
    <w:rsid w:val="70E008D5"/>
    <w:rsid w:val="70E328AD"/>
    <w:rsid w:val="70E52B07"/>
    <w:rsid w:val="70E560ED"/>
    <w:rsid w:val="70E674AD"/>
    <w:rsid w:val="70E91016"/>
    <w:rsid w:val="70E97D3F"/>
    <w:rsid w:val="70EB32CC"/>
    <w:rsid w:val="70EC2F34"/>
    <w:rsid w:val="70EC33BE"/>
    <w:rsid w:val="70EC54B0"/>
    <w:rsid w:val="70EC64ED"/>
    <w:rsid w:val="70ED3BE7"/>
    <w:rsid w:val="70EE1348"/>
    <w:rsid w:val="70EE4B2A"/>
    <w:rsid w:val="70F06C18"/>
    <w:rsid w:val="70F30881"/>
    <w:rsid w:val="70F35C39"/>
    <w:rsid w:val="70F840EB"/>
    <w:rsid w:val="70FD0E56"/>
    <w:rsid w:val="710500EA"/>
    <w:rsid w:val="710717D2"/>
    <w:rsid w:val="71075486"/>
    <w:rsid w:val="7108392D"/>
    <w:rsid w:val="71092729"/>
    <w:rsid w:val="710D7810"/>
    <w:rsid w:val="7111222E"/>
    <w:rsid w:val="71150C8F"/>
    <w:rsid w:val="71174B6F"/>
    <w:rsid w:val="71176751"/>
    <w:rsid w:val="71182D1D"/>
    <w:rsid w:val="711A2B2A"/>
    <w:rsid w:val="711C0845"/>
    <w:rsid w:val="71200757"/>
    <w:rsid w:val="712039CF"/>
    <w:rsid w:val="71215D79"/>
    <w:rsid w:val="71233F74"/>
    <w:rsid w:val="7123528F"/>
    <w:rsid w:val="71256C09"/>
    <w:rsid w:val="71285F7B"/>
    <w:rsid w:val="71297EF0"/>
    <w:rsid w:val="713050D0"/>
    <w:rsid w:val="71315329"/>
    <w:rsid w:val="713473DD"/>
    <w:rsid w:val="71356D63"/>
    <w:rsid w:val="713A4EE3"/>
    <w:rsid w:val="713C399B"/>
    <w:rsid w:val="713D7DDC"/>
    <w:rsid w:val="713F625D"/>
    <w:rsid w:val="714030B4"/>
    <w:rsid w:val="71404715"/>
    <w:rsid w:val="71434E2E"/>
    <w:rsid w:val="71437494"/>
    <w:rsid w:val="714412C6"/>
    <w:rsid w:val="71455A09"/>
    <w:rsid w:val="7145626F"/>
    <w:rsid w:val="714B324C"/>
    <w:rsid w:val="714C073C"/>
    <w:rsid w:val="714C6DAA"/>
    <w:rsid w:val="71500445"/>
    <w:rsid w:val="715370C6"/>
    <w:rsid w:val="71540061"/>
    <w:rsid w:val="71564ACE"/>
    <w:rsid w:val="715763C7"/>
    <w:rsid w:val="7158551E"/>
    <w:rsid w:val="71587701"/>
    <w:rsid w:val="715F2550"/>
    <w:rsid w:val="71646AE8"/>
    <w:rsid w:val="716A5C41"/>
    <w:rsid w:val="716C22BD"/>
    <w:rsid w:val="716F0D93"/>
    <w:rsid w:val="71705E98"/>
    <w:rsid w:val="7174265A"/>
    <w:rsid w:val="71744ADD"/>
    <w:rsid w:val="71745CF1"/>
    <w:rsid w:val="71763895"/>
    <w:rsid w:val="717712A8"/>
    <w:rsid w:val="7177408C"/>
    <w:rsid w:val="717D54CD"/>
    <w:rsid w:val="717E2378"/>
    <w:rsid w:val="717F0F54"/>
    <w:rsid w:val="717F40AB"/>
    <w:rsid w:val="71810539"/>
    <w:rsid w:val="71856B14"/>
    <w:rsid w:val="718D3827"/>
    <w:rsid w:val="718E2D40"/>
    <w:rsid w:val="719103D5"/>
    <w:rsid w:val="71926538"/>
    <w:rsid w:val="71932B67"/>
    <w:rsid w:val="71960CE3"/>
    <w:rsid w:val="719A10D7"/>
    <w:rsid w:val="719B7F05"/>
    <w:rsid w:val="71A433AE"/>
    <w:rsid w:val="71A516DA"/>
    <w:rsid w:val="71A53CBB"/>
    <w:rsid w:val="71A71B82"/>
    <w:rsid w:val="71A7278E"/>
    <w:rsid w:val="71A76885"/>
    <w:rsid w:val="71AD537B"/>
    <w:rsid w:val="71B1004F"/>
    <w:rsid w:val="71B257CC"/>
    <w:rsid w:val="71B25A4C"/>
    <w:rsid w:val="71BC7B7F"/>
    <w:rsid w:val="71BD42C2"/>
    <w:rsid w:val="71BF1C06"/>
    <w:rsid w:val="71C02A44"/>
    <w:rsid w:val="71C1247C"/>
    <w:rsid w:val="71C56C3D"/>
    <w:rsid w:val="71C61694"/>
    <w:rsid w:val="71C62931"/>
    <w:rsid w:val="71CC3F95"/>
    <w:rsid w:val="71CD1C2F"/>
    <w:rsid w:val="71CD23B6"/>
    <w:rsid w:val="71D11F9E"/>
    <w:rsid w:val="71D41810"/>
    <w:rsid w:val="71D469DD"/>
    <w:rsid w:val="71D67454"/>
    <w:rsid w:val="71D90815"/>
    <w:rsid w:val="71DA08A1"/>
    <w:rsid w:val="71DA5A1C"/>
    <w:rsid w:val="71DA7015"/>
    <w:rsid w:val="71DD59C0"/>
    <w:rsid w:val="71DD6C27"/>
    <w:rsid w:val="71DE5FAD"/>
    <w:rsid w:val="71DF0233"/>
    <w:rsid w:val="71DF5A73"/>
    <w:rsid w:val="71E450EB"/>
    <w:rsid w:val="71E4627A"/>
    <w:rsid w:val="71E518B0"/>
    <w:rsid w:val="71E94A34"/>
    <w:rsid w:val="71EA33EB"/>
    <w:rsid w:val="71EB5E82"/>
    <w:rsid w:val="71ED4F1C"/>
    <w:rsid w:val="71EE4DB0"/>
    <w:rsid w:val="71EF59C9"/>
    <w:rsid w:val="71EF7B92"/>
    <w:rsid w:val="71F10859"/>
    <w:rsid w:val="71F11E5B"/>
    <w:rsid w:val="71F36F2A"/>
    <w:rsid w:val="71F6534A"/>
    <w:rsid w:val="71F73B87"/>
    <w:rsid w:val="71FA5BA6"/>
    <w:rsid w:val="71FE3D80"/>
    <w:rsid w:val="71FF40E4"/>
    <w:rsid w:val="72022809"/>
    <w:rsid w:val="72034DDF"/>
    <w:rsid w:val="72051495"/>
    <w:rsid w:val="72070B3F"/>
    <w:rsid w:val="720C0114"/>
    <w:rsid w:val="72103FF2"/>
    <w:rsid w:val="72111C96"/>
    <w:rsid w:val="72112727"/>
    <w:rsid w:val="72151FE2"/>
    <w:rsid w:val="7217036F"/>
    <w:rsid w:val="721B720D"/>
    <w:rsid w:val="721D2EBC"/>
    <w:rsid w:val="722047CA"/>
    <w:rsid w:val="72207FA8"/>
    <w:rsid w:val="72214B72"/>
    <w:rsid w:val="72236BAD"/>
    <w:rsid w:val="72286911"/>
    <w:rsid w:val="722A5576"/>
    <w:rsid w:val="722C29A1"/>
    <w:rsid w:val="722D6843"/>
    <w:rsid w:val="72360906"/>
    <w:rsid w:val="723B4C51"/>
    <w:rsid w:val="72417962"/>
    <w:rsid w:val="72432470"/>
    <w:rsid w:val="724473B5"/>
    <w:rsid w:val="7246541B"/>
    <w:rsid w:val="724A317C"/>
    <w:rsid w:val="724A33F6"/>
    <w:rsid w:val="724C4C6B"/>
    <w:rsid w:val="724F2E31"/>
    <w:rsid w:val="72503261"/>
    <w:rsid w:val="72545474"/>
    <w:rsid w:val="726633D1"/>
    <w:rsid w:val="72692BB0"/>
    <w:rsid w:val="726B45BA"/>
    <w:rsid w:val="726B78E0"/>
    <w:rsid w:val="726C13C4"/>
    <w:rsid w:val="726E754E"/>
    <w:rsid w:val="72705A90"/>
    <w:rsid w:val="7270702F"/>
    <w:rsid w:val="7272257B"/>
    <w:rsid w:val="72745B3E"/>
    <w:rsid w:val="72766986"/>
    <w:rsid w:val="72775804"/>
    <w:rsid w:val="727B3A4C"/>
    <w:rsid w:val="727E1D04"/>
    <w:rsid w:val="72803D89"/>
    <w:rsid w:val="72887E9A"/>
    <w:rsid w:val="728D62F6"/>
    <w:rsid w:val="72911DEA"/>
    <w:rsid w:val="72943CC2"/>
    <w:rsid w:val="729554B8"/>
    <w:rsid w:val="729A7F24"/>
    <w:rsid w:val="729D4B0F"/>
    <w:rsid w:val="729D6766"/>
    <w:rsid w:val="729F083C"/>
    <w:rsid w:val="72A61A34"/>
    <w:rsid w:val="72A73CF3"/>
    <w:rsid w:val="72A82995"/>
    <w:rsid w:val="72AC34E4"/>
    <w:rsid w:val="72AD15C8"/>
    <w:rsid w:val="72AD2B91"/>
    <w:rsid w:val="72B0797F"/>
    <w:rsid w:val="72B31A7C"/>
    <w:rsid w:val="72B66363"/>
    <w:rsid w:val="72B9154C"/>
    <w:rsid w:val="72BA71A6"/>
    <w:rsid w:val="72BB08ED"/>
    <w:rsid w:val="72BC602A"/>
    <w:rsid w:val="72BE46F2"/>
    <w:rsid w:val="72BF5B62"/>
    <w:rsid w:val="72C01063"/>
    <w:rsid w:val="72C06017"/>
    <w:rsid w:val="72C30EA2"/>
    <w:rsid w:val="72C33EB5"/>
    <w:rsid w:val="72C617D2"/>
    <w:rsid w:val="72C646E6"/>
    <w:rsid w:val="72CB6247"/>
    <w:rsid w:val="72D0509C"/>
    <w:rsid w:val="72D07CDA"/>
    <w:rsid w:val="72D238CD"/>
    <w:rsid w:val="72D51FDA"/>
    <w:rsid w:val="72D76AC6"/>
    <w:rsid w:val="72DB42C6"/>
    <w:rsid w:val="72DD0C6E"/>
    <w:rsid w:val="72E334DA"/>
    <w:rsid w:val="72E535EC"/>
    <w:rsid w:val="72E560E9"/>
    <w:rsid w:val="72E57CE5"/>
    <w:rsid w:val="72E70874"/>
    <w:rsid w:val="72EB3137"/>
    <w:rsid w:val="72ED7EFA"/>
    <w:rsid w:val="72EE3614"/>
    <w:rsid w:val="72F05E58"/>
    <w:rsid w:val="72F568E7"/>
    <w:rsid w:val="72F80DDB"/>
    <w:rsid w:val="72F83B25"/>
    <w:rsid w:val="72FA21E7"/>
    <w:rsid w:val="72FD71CB"/>
    <w:rsid w:val="73007023"/>
    <w:rsid w:val="7301645F"/>
    <w:rsid w:val="730674F7"/>
    <w:rsid w:val="7309096E"/>
    <w:rsid w:val="73144AD7"/>
    <w:rsid w:val="73153E94"/>
    <w:rsid w:val="731704EE"/>
    <w:rsid w:val="73171AE3"/>
    <w:rsid w:val="731740AD"/>
    <w:rsid w:val="73193BD7"/>
    <w:rsid w:val="731B631E"/>
    <w:rsid w:val="731C4A8F"/>
    <w:rsid w:val="731F1707"/>
    <w:rsid w:val="73250432"/>
    <w:rsid w:val="73265CA4"/>
    <w:rsid w:val="732A1CB9"/>
    <w:rsid w:val="732A5714"/>
    <w:rsid w:val="732B0C77"/>
    <w:rsid w:val="732F1ECF"/>
    <w:rsid w:val="73311E87"/>
    <w:rsid w:val="733175D6"/>
    <w:rsid w:val="73372118"/>
    <w:rsid w:val="733A67A9"/>
    <w:rsid w:val="733B3C62"/>
    <w:rsid w:val="733C6D75"/>
    <w:rsid w:val="733F1C72"/>
    <w:rsid w:val="733F6BE0"/>
    <w:rsid w:val="73434396"/>
    <w:rsid w:val="734503B6"/>
    <w:rsid w:val="73451A51"/>
    <w:rsid w:val="73454F09"/>
    <w:rsid w:val="73455201"/>
    <w:rsid w:val="734746E1"/>
    <w:rsid w:val="734966A8"/>
    <w:rsid w:val="734A5E0D"/>
    <w:rsid w:val="73581382"/>
    <w:rsid w:val="735B684E"/>
    <w:rsid w:val="735E4BFE"/>
    <w:rsid w:val="736468BB"/>
    <w:rsid w:val="736549BB"/>
    <w:rsid w:val="73660BC5"/>
    <w:rsid w:val="73686CCD"/>
    <w:rsid w:val="736A3B8E"/>
    <w:rsid w:val="736B5253"/>
    <w:rsid w:val="736C0F7E"/>
    <w:rsid w:val="736D0F24"/>
    <w:rsid w:val="736D7C4D"/>
    <w:rsid w:val="736F3BD1"/>
    <w:rsid w:val="7370231E"/>
    <w:rsid w:val="737055B6"/>
    <w:rsid w:val="73745E36"/>
    <w:rsid w:val="737469C3"/>
    <w:rsid w:val="73762984"/>
    <w:rsid w:val="73776B57"/>
    <w:rsid w:val="73787D46"/>
    <w:rsid w:val="737E63FB"/>
    <w:rsid w:val="738026E4"/>
    <w:rsid w:val="73814EFD"/>
    <w:rsid w:val="73834E71"/>
    <w:rsid w:val="73835238"/>
    <w:rsid w:val="73842200"/>
    <w:rsid w:val="73851FF9"/>
    <w:rsid w:val="73863333"/>
    <w:rsid w:val="73882750"/>
    <w:rsid w:val="73883C37"/>
    <w:rsid w:val="7389699B"/>
    <w:rsid w:val="738C2817"/>
    <w:rsid w:val="738C3579"/>
    <w:rsid w:val="738E4C13"/>
    <w:rsid w:val="738F3158"/>
    <w:rsid w:val="739123D8"/>
    <w:rsid w:val="73912669"/>
    <w:rsid w:val="739427D9"/>
    <w:rsid w:val="73952A79"/>
    <w:rsid w:val="73963210"/>
    <w:rsid w:val="73966E01"/>
    <w:rsid w:val="73991B13"/>
    <w:rsid w:val="739B6FBC"/>
    <w:rsid w:val="739F4764"/>
    <w:rsid w:val="739F5F21"/>
    <w:rsid w:val="73A04015"/>
    <w:rsid w:val="73A10414"/>
    <w:rsid w:val="73A34FC9"/>
    <w:rsid w:val="73A36C72"/>
    <w:rsid w:val="73A372E7"/>
    <w:rsid w:val="73A51E5B"/>
    <w:rsid w:val="73A645E7"/>
    <w:rsid w:val="73A7264C"/>
    <w:rsid w:val="73A7579C"/>
    <w:rsid w:val="73A96EB7"/>
    <w:rsid w:val="73AD30F0"/>
    <w:rsid w:val="73AE13DC"/>
    <w:rsid w:val="73AE2FC3"/>
    <w:rsid w:val="73AE4362"/>
    <w:rsid w:val="73B056D0"/>
    <w:rsid w:val="73B57416"/>
    <w:rsid w:val="73B66571"/>
    <w:rsid w:val="73B81B5C"/>
    <w:rsid w:val="73BA02D6"/>
    <w:rsid w:val="73BB43BC"/>
    <w:rsid w:val="73BB4CC0"/>
    <w:rsid w:val="73BC30D1"/>
    <w:rsid w:val="73C0627D"/>
    <w:rsid w:val="73C137B2"/>
    <w:rsid w:val="73C31DC1"/>
    <w:rsid w:val="73C376D1"/>
    <w:rsid w:val="73C44C1A"/>
    <w:rsid w:val="73C90771"/>
    <w:rsid w:val="73C90B31"/>
    <w:rsid w:val="73C91AB8"/>
    <w:rsid w:val="73CB3102"/>
    <w:rsid w:val="73CD3256"/>
    <w:rsid w:val="73CF3D94"/>
    <w:rsid w:val="73D14063"/>
    <w:rsid w:val="73D30580"/>
    <w:rsid w:val="73D33D67"/>
    <w:rsid w:val="73D545C0"/>
    <w:rsid w:val="73D625B1"/>
    <w:rsid w:val="73D70971"/>
    <w:rsid w:val="73D91A1D"/>
    <w:rsid w:val="73DA1263"/>
    <w:rsid w:val="73DF7A7C"/>
    <w:rsid w:val="73E0270F"/>
    <w:rsid w:val="73E20584"/>
    <w:rsid w:val="73E36918"/>
    <w:rsid w:val="73E47EB6"/>
    <w:rsid w:val="73E801B7"/>
    <w:rsid w:val="73EA2835"/>
    <w:rsid w:val="73EB1321"/>
    <w:rsid w:val="73EC2397"/>
    <w:rsid w:val="73ED134D"/>
    <w:rsid w:val="73ED3A29"/>
    <w:rsid w:val="73EE6DDC"/>
    <w:rsid w:val="73F24839"/>
    <w:rsid w:val="73FD3C69"/>
    <w:rsid w:val="73FF614D"/>
    <w:rsid w:val="740065D2"/>
    <w:rsid w:val="74015DB5"/>
    <w:rsid w:val="74036F2E"/>
    <w:rsid w:val="74037329"/>
    <w:rsid w:val="74054803"/>
    <w:rsid w:val="740670AD"/>
    <w:rsid w:val="74087D2E"/>
    <w:rsid w:val="740A0FA2"/>
    <w:rsid w:val="740C02FE"/>
    <w:rsid w:val="740F490A"/>
    <w:rsid w:val="740F7025"/>
    <w:rsid w:val="74114085"/>
    <w:rsid w:val="7412343A"/>
    <w:rsid w:val="74156731"/>
    <w:rsid w:val="741711A3"/>
    <w:rsid w:val="741E0EB1"/>
    <w:rsid w:val="741E51CD"/>
    <w:rsid w:val="7423100C"/>
    <w:rsid w:val="74232F93"/>
    <w:rsid w:val="74243BCA"/>
    <w:rsid w:val="742500F5"/>
    <w:rsid w:val="74297C99"/>
    <w:rsid w:val="742C4AE8"/>
    <w:rsid w:val="74310FED"/>
    <w:rsid w:val="743347F5"/>
    <w:rsid w:val="74342D49"/>
    <w:rsid w:val="74357D50"/>
    <w:rsid w:val="744919E0"/>
    <w:rsid w:val="74503C8F"/>
    <w:rsid w:val="7453116C"/>
    <w:rsid w:val="7454092F"/>
    <w:rsid w:val="7455647C"/>
    <w:rsid w:val="745816D0"/>
    <w:rsid w:val="74581F43"/>
    <w:rsid w:val="74587FCA"/>
    <w:rsid w:val="7459676F"/>
    <w:rsid w:val="745C26E6"/>
    <w:rsid w:val="745F1BB6"/>
    <w:rsid w:val="745F6A8B"/>
    <w:rsid w:val="74602036"/>
    <w:rsid w:val="746043CD"/>
    <w:rsid w:val="74697FBE"/>
    <w:rsid w:val="746A1375"/>
    <w:rsid w:val="746A44A8"/>
    <w:rsid w:val="746C5625"/>
    <w:rsid w:val="746D4924"/>
    <w:rsid w:val="746D7063"/>
    <w:rsid w:val="746E231E"/>
    <w:rsid w:val="746E597C"/>
    <w:rsid w:val="74777ACD"/>
    <w:rsid w:val="747A13D1"/>
    <w:rsid w:val="747E17B7"/>
    <w:rsid w:val="748005A0"/>
    <w:rsid w:val="74815DCD"/>
    <w:rsid w:val="748334D3"/>
    <w:rsid w:val="7484631C"/>
    <w:rsid w:val="74877C89"/>
    <w:rsid w:val="748B0450"/>
    <w:rsid w:val="748C493D"/>
    <w:rsid w:val="748F393E"/>
    <w:rsid w:val="749413A6"/>
    <w:rsid w:val="74962486"/>
    <w:rsid w:val="749774EA"/>
    <w:rsid w:val="74996E99"/>
    <w:rsid w:val="749A4035"/>
    <w:rsid w:val="749C4004"/>
    <w:rsid w:val="749E2BCC"/>
    <w:rsid w:val="74A11E59"/>
    <w:rsid w:val="74A4342E"/>
    <w:rsid w:val="74A648D8"/>
    <w:rsid w:val="74AC345E"/>
    <w:rsid w:val="74AC55DD"/>
    <w:rsid w:val="74AD39CC"/>
    <w:rsid w:val="74B12534"/>
    <w:rsid w:val="74B51AB9"/>
    <w:rsid w:val="74B93599"/>
    <w:rsid w:val="74C052EC"/>
    <w:rsid w:val="74C57B12"/>
    <w:rsid w:val="74C938A4"/>
    <w:rsid w:val="74C93DFB"/>
    <w:rsid w:val="74CB269C"/>
    <w:rsid w:val="74CF0B02"/>
    <w:rsid w:val="74D33799"/>
    <w:rsid w:val="74D5461C"/>
    <w:rsid w:val="74D94CB6"/>
    <w:rsid w:val="74DA3FE6"/>
    <w:rsid w:val="74DE5EEA"/>
    <w:rsid w:val="74E15F3A"/>
    <w:rsid w:val="74E349BD"/>
    <w:rsid w:val="74E4212C"/>
    <w:rsid w:val="74E77220"/>
    <w:rsid w:val="74E81CDF"/>
    <w:rsid w:val="74E96C22"/>
    <w:rsid w:val="74EA2620"/>
    <w:rsid w:val="74EB4916"/>
    <w:rsid w:val="74ED6A45"/>
    <w:rsid w:val="74EE2D56"/>
    <w:rsid w:val="74EE5368"/>
    <w:rsid w:val="74EF5B48"/>
    <w:rsid w:val="74F149AE"/>
    <w:rsid w:val="74F454D1"/>
    <w:rsid w:val="74F60D8E"/>
    <w:rsid w:val="74F809B0"/>
    <w:rsid w:val="74FD22DF"/>
    <w:rsid w:val="750221FA"/>
    <w:rsid w:val="75054D33"/>
    <w:rsid w:val="75075386"/>
    <w:rsid w:val="7508419B"/>
    <w:rsid w:val="7508570E"/>
    <w:rsid w:val="75086D19"/>
    <w:rsid w:val="750A2BF5"/>
    <w:rsid w:val="750E090B"/>
    <w:rsid w:val="750F7210"/>
    <w:rsid w:val="750F72C7"/>
    <w:rsid w:val="75165D70"/>
    <w:rsid w:val="75167A36"/>
    <w:rsid w:val="751D519D"/>
    <w:rsid w:val="751F21B1"/>
    <w:rsid w:val="75214FA5"/>
    <w:rsid w:val="75242193"/>
    <w:rsid w:val="75263457"/>
    <w:rsid w:val="75282443"/>
    <w:rsid w:val="752C7B1C"/>
    <w:rsid w:val="753604F9"/>
    <w:rsid w:val="75367F0C"/>
    <w:rsid w:val="753860C7"/>
    <w:rsid w:val="75391243"/>
    <w:rsid w:val="753D512E"/>
    <w:rsid w:val="75432C2E"/>
    <w:rsid w:val="75441808"/>
    <w:rsid w:val="75464F29"/>
    <w:rsid w:val="754C2EAF"/>
    <w:rsid w:val="754D2AE4"/>
    <w:rsid w:val="75513118"/>
    <w:rsid w:val="7554696D"/>
    <w:rsid w:val="75552E26"/>
    <w:rsid w:val="7557460C"/>
    <w:rsid w:val="755B134B"/>
    <w:rsid w:val="755B7750"/>
    <w:rsid w:val="755D1CF2"/>
    <w:rsid w:val="755E4C21"/>
    <w:rsid w:val="755E6A9B"/>
    <w:rsid w:val="756159C5"/>
    <w:rsid w:val="75620F26"/>
    <w:rsid w:val="75624993"/>
    <w:rsid w:val="7564759D"/>
    <w:rsid w:val="7568728C"/>
    <w:rsid w:val="756F20E1"/>
    <w:rsid w:val="75747A24"/>
    <w:rsid w:val="757A2AC7"/>
    <w:rsid w:val="757E188F"/>
    <w:rsid w:val="757E7666"/>
    <w:rsid w:val="757F3D5E"/>
    <w:rsid w:val="75812CC6"/>
    <w:rsid w:val="758328C6"/>
    <w:rsid w:val="75870A07"/>
    <w:rsid w:val="75936984"/>
    <w:rsid w:val="759B16D1"/>
    <w:rsid w:val="759C2364"/>
    <w:rsid w:val="75A1610E"/>
    <w:rsid w:val="75A53CED"/>
    <w:rsid w:val="75A57DFD"/>
    <w:rsid w:val="75A608D4"/>
    <w:rsid w:val="75A62F39"/>
    <w:rsid w:val="75A847DC"/>
    <w:rsid w:val="75AB451B"/>
    <w:rsid w:val="75AD10D8"/>
    <w:rsid w:val="75AD1508"/>
    <w:rsid w:val="75AF4927"/>
    <w:rsid w:val="75B118F6"/>
    <w:rsid w:val="75B470D7"/>
    <w:rsid w:val="75B6119C"/>
    <w:rsid w:val="75BA7A7D"/>
    <w:rsid w:val="75BB1D8B"/>
    <w:rsid w:val="75C03B42"/>
    <w:rsid w:val="75C127C5"/>
    <w:rsid w:val="75C13E16"/>
    <w:rsid w:val="75C6393C"/>
    <w:rsid w:val="75C7745C"/>
    <w:rsid w:val="75C967F2"/>
    <w:rsid w:val="75CE4B05"/>
    <w:rsid w:val="75D1219A"/>
    <w:rsid w:val="75D1636D"/>
    <w:rsid w:val="75D17938"/>
    <w:rsid w:val="75D87AB3"/>
    <w:rsid w:val="75DB3733"/>
    <w:rsid w:val="75DB5199"/>
    <w:rsid w:val="75DC002F"/>
    <w:rsid w:val="75DC3DB4"/>
    <w:rsid w:val="75DC4747"/>
    <w:rsid w:val="75DD4F26"/>
    <w:rsid w:val="75E30DBB"/>
    <w:rsid w:val="75E37E47"/>
    <w:rsid w:val="75E52C7C"/>
    <w:rsid w:val="75E90432"/>
    <w:rsid w:val="75EA2FFC"/>
    <w:rsid w:val="75EA3BE2"/>
    <w:rsid w:val="75EC70F9"/>
    <w:rsid w:val="75EF3967"/>
    <w:rsid w:val="75EF39F9"/>
    <w:rsid w:val="75EF6B9F"/>
    <w:rsid w:val="75F372E4"/>
    <w:rsid w:val="75F809F8"/>
    <w:rsid w:val="75F912D1"/>
    <w:rsid w:val="75FC428A"/>
    <w:rsid w:val="75FE6EDB"/>
    <w:rsid w:val="76015726"/>
    <w:rsid w:val="76036473"/>
    <w:rsid w:val="760466BC"/>
    <w:rsid w:val="760A3358"/>
    <w:rsid w:val="760B547A"/>
    <w:rsid w:val="760E3188"/>
    <w:rsid w:val="761314BC"/>
    <w:rsid w:val="76147420"/>
    <w:rsid w:val="76180110"/>
    <w:rsid w:val="761B11C5"/>
    <w:rsid w:val="761D2CBE"/>
    <w:rsid w:val="761D7EBD"/>
    <w:rsid w:val="761E1249"/>
    <w:rsid w:val="762011F0"/>
    <w:rsid w:val="76226F08"/>
    <w:rsid w:val="76235506"/>
    <w:rsid w:val="76250D2E"/>
    <w:rsid w:val="762517F5"/>
    <w:rsid w:val="762704A6"/>
    <w:rsid w:val="762C3052"/>
    <w:rsid w:val="762D0AB6"/>
    <w:rsid w:val="76303453"/>
    <w:rsid w:val="7635566F"/>
    <w:rsid w:val="76374666"/>
    <w:rsid w:val="763C58B9"/>
    <w:rsid w:val="763E728F"/>
    <w:rsid w:val="764663DE"/>
    <w:rsid w:val="76473D3E"/>
    <w:rsid w:val="764742CF"/>
    <w:rsid w:val="76476DBA"/>
    <w:rsid w:val="76484712"/>
    <w:rsid w:val="76491700"/>
    <w:rsid w:val="764A1AC3"/>
    <w:rsid w:val="764A3161"/>
    <w:rsid w:val="764C4399"/>
    <w:rsid w:val="764D34F0"/>
    <w:rsid w:val="764D5E33"/>
    <w:rsid w:val="764E7905"/>
    <w:rsid w:val="764F222B"/>
    <w:rsid w:val="764F34C6"/>
    <w:rsid w:val="76501CB3"/>
    <w:rsid w:val="76543702"/>
    <w:rsid w:val="765443F4"/>
    <w:rsid w:val="765C496C"/>
    <w:rsid w:val="765C7644"/>
    <w:rsid w:val="765E1C6F"/>
    <w:rsid w:val="7661148C"/>
    <w:rsid w:val="7661677D"/>
    <w:rsid w:val="76617FD5"/>
    <w:rsid w:val="766274C8"/>
    <w:rsid w:val="7666656A"/>
    <w:rsid w:val="76674B66"/>
    <w:rsid w:val="7669609C"/>
    <w:rsid w:val="766B4F20"/>
    <w:rsid w:val="766D2877"/>
    <w:rsid w:val="766D5C57"/>
    <w:rsid w:val="766E607A"/>
    <w:rsid w:val="76707112"/>
    <w:rsid w:val="7674013D"/>
    <w:rsid w:val="767820F2"/>
    <w:rsid w:val="767A733D"/>
    <w:rsid w:val="767C00FA"/>
    <w:rsid w:val="767C5109"/>
    <w:rsid w:val="767E065A"/>
    <w:rsid w:val="767E40FF"/>
    <w:rsid w:val="767F4E7A"/>
    <w:rsid w:val="767F787C"/>
    <w:rsid w:val="7681231A"/>
    <w:rsid w:val="7681752B"/>
    <w:rsid w:val="76827437"/>
    <w:rsid w:val="76870E4E"/>
    <w:rsid w:val="76893EDB"/>
    <w:rsid w:val="768C3612"/>
    <w:rsid w:val="768C67AA"/>
    <w:rsid w:val="768D6B24"/>
    <w:rsid w:val="76915449"/>
    <w:rsid w:val="769322D1"/>
    <w:rsid w:val="76962F23"/>
    <w:rsid w:val="769A765A"/>
    <w:rsid w:val="769F1ABA"/>
    <w:rsid w:val="769F3A0E"/>
    <w:rsid w:val="76A008E9"/>
    <w:rsid w:val="76A177FF"/>
    <w:rsid w:val="76A352EB"/>
    <w:rsid w:val="76A44A3F"/>
    <w:rsid w:val="76A90C60"/>
    <w:rsid w:val="76A95E75"/>
    <w:rsid w:val="76AA3FE6"/>
    <w:rsid w:val="76AF3734"/>
    <w:rsid w:val="76B11C49"/>
    <w:rsid w:val="76B17271"/>
    <w:rsid w:val="76B32B0C"/>
    <w:rsid w:val="76B54ECF"/>
    <w:rsid w:val="76BB1501"/>
    <w:rsid w:val="76BF284D"/>
    <w:rsid w:val="76BF350D"/>
    <w:rsid w:val="76C2144B"/>
    <w:rsid w:val="76C53643"/>
    <w:rsid w:val="76C810C5"/>
    <w:rsid w:val="76C83ECA"/>
    <w:rsid w:val="76C96E87"/>
    <w:rsid w:val="76CB5F95"/>
    <w:rsid w:val="76CE102F"/>
    <w:rsid w:val="76D24774"/>
    <w:rsid w:val="76D27D5C"/>
    <w:rsid w:val="76D6726F"/>
    <w:rsid w:val="76D70B82"/>
    <w:rsid w:val="76DA23B3"/>
    <w:rsid w:val="76DA5380"/>
    <w:rsid w:val="76DD2A9C"/>
    <w:rsid w:val="76DE7FBE"/>
    <w:rsid w:val="76E0055A"/>
    <w:rsid w:val="76E042D0"/>
    <w:rsid w:val="76E54703"/>
    <w:rsid w:val="76E8134A"/>
    <w:rsid w:val="76E96DAC"/>
    <w:rsid w:val="76EA3CA7"/>
    <w:rsid w:val="76EB231E"/>
    <w:rsid w:val="76EC418B"/>
    <w:rsid w:val="76F074B3"/>
    <w:rsid w:val="76F51BFF"/>
    <w:rsid w:val="76F63AF8"/>
    <w:rsid w:val="76F72384"/>
    <w:rsid w:val="76F8435D"/>
    <w:rsid w:val="76F90260"/>
    <w:rsid w:val="76F91727"/>
    <w:rsid w:val="76FA58EE"/>
    <w:rsid w:val="76FC0332"/>
    <w:rsid w:val="76FE4083"/>
    <w:rsid w:val="7707229F"/>
    <w:rsid w:val="77094348"/>
    <w:rsid w:val="770A008B"/>
    <w:rsid w:val="770A2022"/>
    <w:rsid w:val="770C3D3D"/>
    <w:rsid w:val="770C5F9F"/>
    <w:rsid w:val="770F0B8E"/>
    <w:rsid w:val="770F33A8"/>
    <w:rsid w:val="77133B45"/>
    <w:rsid w:val="7713792C"/>
    <w:rsid w:val="771428D8"/>
    <w:rsid w:val="77147809"/>
    <w:rsid w:val="77184A6E"/>
    <w:rsid w:val="77192CD9"/>
    <w:rsid w:val="772004E8"/>
    <w:rsid w:val="772151C9"/>
    <w:rsid w:val="77233CD5"/>
    <w:rsid w:val="77256843"/>
    <w:rsid w:val="772639C1"/>
    <w:rsid w:val="77282B04"/>
    <w:rsid w:val="77296960"/>
    <w:rsid w:val="772B58BC"/>
    <w:rsid w:val="77306780"/>
    <w:rsid w:val="77343DEC"/>
    <w:rsid w:val="773528CD"/>
    <w:rsid w:val="773671DB"/>
    <w:rsid w:val="77443752"/>
    <w:rsid w:val="77453185"/>
    <w:rsid w:val="7746757C"/>
    <w:rsid w:val="774E3E7B"/>
    <w:rsid w:val="77501A64"/>
    <w:rsid w:val="775023B7"/>
    <w:rsid w:val="77511190"/>
    <w:rsid w:val="77522AAE"/>
    <w:rsid w:val="77537945"/>
    <w:rsid w:val="775467FE"/>
    <w:rsid w:val="77552652"/>
    <w:rsid w:val="77556FAA"/>
    <w:rsid w:val="77571DCB"/>
    <w:rsid w:val="7757217B"/>
    <w:rsid w:val="77576A70"/>
    <w:rsid w:val="775A426E"/>
    <w:rsid w:val="775F146B"/>
    <w:rsid w:val="775F1977"/>
    <w:rsid w:val="77617F54"/>
    <w:rsid w:val="77625DE1"/>
    <w:rsid w:val="77643063"/>
    <w:rsid w:val="77656B68"/>
    <w:rsid w:val="776A6F25"/>
    <w:rsid w:val="776A7482"/>
    <w:rsid w:val="776D1E6F"/>
    <w:rsid w:val="776D267E"/>
    <w:rsid w:val="776E5C2A"/>
    <w:rsid w:val="776E6C3F"/>
    <w:rsid w:val="776F51E7"/>
    <w:rsid w:val="777157CD"/>
    <w:rsid w:val="777175B7"/>
    <w:rsid w:val="77723F7C"/>
    <w:rsid w:val="77744CB5"/>
    <w:rsid w:val="77745E23"/>
    <w:rsid w:val="77750A20"/>
    <w:rsid w:val="777905A8"/>
    <w:rsid w:val="777B6E81"/>
    <w:rsid w:val="777D7FDD"/>
    <w:rsid w:val="777F401D"/>
    <w:rsid w:val="778117AD"/>
    <w:rsid w:val="77823CB8"/>
    <w:rsid w:val="778454C5"/>
    <w:rsid w:val="77886AFB"/>
    <w:rsid w:val="77893989"/>
    <w:rsid w:val="77897E8F"/>
    <w:rsid w:val="778A657A"/>
    <w:rsid w:val="778B153F"/>
    <w:rsid w:val="778F24CB"/>
    <w:rsid w:val="77914325"/>
    <w:rsid w:val="779841A9"/>
    <w:rsid w:val="779914BC"/>
    <w:rsid w:val="7799337C"/>
    <w:rsid w:val="77997924"/>
    <w:rsid w:val="779E6CB5"/>
    <w:rsid w:val="77A30C48"/>
    <w:rsid w:val="77A45100"/>
    <w:rsid w:val="77A62E66"/>
    <w:rsid w:val="77A63988"/>
    <w:rsid w:val="77AA376E"/>
    <w:rsid w:val="77AB0FA5"/>
    <w:rsid w:val="77AD01C7"/>
    <w:rsid w:val="77B31252"/>
    <w:rsid w:val="77B657B9"/>
    <w:rsid w:val="77B72699"/>
    <w:rsid w:val="77B746EE"/>
    <w:rsid w:val="77B74980"/>
    <w:rsid w:val="77B93490"/>
    <w:rsid w:val="77B95075"/>
    <w:rsid w:val="77C3749C"/>
    <w:rsid w:val="77CF032F"/>
    <w:rsid w:val="77CF3716"/>
    <w:rsid w:val="77D12E8B"/>
    <w:rsid w:val="77D41BE0"/>
    <w:rsid w:val="77D50700"/>
    <w:rsid w:val="77D61CE8"/>
    <w:rsid w:val="77D76EBB"/>
    <w:rsid w:val="77DB5067"/>
    <w:rsid w:val="77DC562D"/>
    <w:rsid w:val="77DD4D32"/>
    <w:rsid w:val="77DF6EF9"/>
    <w:rsid w:val="77E04394"/>
    <w:rsid w:val="77E057BA"/>
    <w:rsid w:val="77E243B5"/>
    <w:rsid w:val="77E34D12"/>
    <w:rsid w:val="77E55175"/>
    <w:rsid w:val="77EB6C04"/>
    <w:rsid w:val="77ED7A09"/>
    <w:rsid w:val="77F04840"/>
    <w:rsid w:val="77F262C2"/>
    <w:rsid w:val="77F300D6"/>
    <w:rsid w:val="77F32A3C"/>
    <w:rsid w:val="77F51963"/>
    <w:rsid w:val="77F85F3B"/>
    <w:rsid w:val="77FD30B4"/>
    <w:rsid w:val="78004FC8"/>
    <w:rsid w:val="78005A53"/>
    <w:rsid w:val="780150F2"/>
    <w:rsid w:val="7806027A"/>
    <w:rsid w:val="780911A7"/>
    <w:rsid w:val="780934AE"/>
    <w:rsid w:val="780C5905"/>
    <w:rsid w:val="780E1553"/>
    <w:rsid w:val="781008F2"/>
    <w:rsid w:val="78104304"/>
    <w:rsid w:val="78154FE3"/>
    <w:rsid w:val="7815637D"/>
    <w:rsid w:val="78170190"/>
    <w:rsid w:val="78183A93"/>
    <w:rsid w:val="781B1E40"/>
    <w:rsid w:val="781C537A"/>
    <w:rsid w:val="782045CF"/>
    <w:rsid w:val="782153C6"/>
    <w:rsid w:val="78230652"/>
    <w:rsid w:val="78252BD8"/>
    <w:rsid w:val="78263D9D"/>
    <w:rsid w:val="78287B43"/>
    <w:rsid w:val="78301F44"/>
    <w:rsid w:val="78362833"/>
    <w:rsid w:val="783A201D"/>
    <w:rsid w:val="783C607D"/>
    <w:rsid w:val="784060DF"/>
    <w:rsid w:val="7840752D"/>
    <w:rsid w:val="78443EF5"/>
    <w:rsid w:val="78446520"/>
    <w:rsid w:val="784A5BEB"/>
    <w:rsid w:val="784D7DD1"/>
    <w:rsid w:val="784F3E80"/>
    <w:rsid w:val="7852056E"/>
    <w:rsid w:val="78531206"/>
    <w:rsid w:val="78570B2D"/>
    <w:rsid w:val="7859302D"/>
    <w:rsid w:val="785A4EA7"/>
    <w:rsid w:val="785B000E"/>
    <w:rsid w:val="785F5423"/>
    <w:rsid w:val="78622855"/>
    <w:rsid w:val="7866311E"/>
    <w:rsid w:val="78664DA2"/>
    <w:rsid w:val="78670D42"/>
    <w:rsid w:val="786F56BF"/>
    <w:rsid w:val="78730957"/>
    <w:rsid w:val="787411E4"/>
    <w:rsid w:val="787443D7"/>
    <w:rsid w:val="78762054"/>
    <w:rsid w:val="787B1022"/>
    <w:rsid w:val="787B68F0"/>
    <w:rsid w:val="78804A1B"/>
    <w:rsid w:val="788059D5"/>
    <w:rsid w:val="7881497B"/>
    <w:rsid w:val="78820DEB"/>
    <w:rsid w:val="78840D39"/>
    <w:rsid w:val="78854AB2"/>
    <w:rsid w:val="78861786"/>
    <w:rsid w:val="78864F7E"/>
    <w:rsid w:val="78877DD4"/>
    <w:rsid w:val="788809D4"/>
    <w:rsid w:val="7889293E"/>
    <w:rsid w:val="788A328C"/>
    <w:rsid w:val="788A6A16"/>
    <w:rsid w:val="788F3478"/>
    <w:rsid w:val="78900D0F"/>
    <w:rsid w:val="78902F63"/>
    <w:rsid w:val="789A07D2"/>
    <w:rsid w:val="789C24BB"/>
    <w:rsid w:val="789F38DD"/>
    <w:rsid w:val="78A168AC"/>
    <w:rsid w:val="78A22BA6"/>
    <w:rsid w:val="78A51FA8"/>
    <w:rsid w:val="78A671C5"/>
    <w:rsid w:val="78A74D20"/>
    <w:rsid w:val="78A85B8F"/>
    <w:rsid w:val="78AA683B"/>
    <w:rsid w:val="78AE32A0"/>
    <w:rsid w:val="78AF35ED"/>
    <w:rsid w:val="78AF6BED"/>
    <w:rsid w:val="78AF768B"/>
    <w:rsid w:val="78B80118"/>
    <w:rsid w:val="78B86D80"/>
    <w:rsid w:val="78B87ABA"/>
    <w:rsid w:val="78BC19AD"/>
    <w:rsid w:val="78BC31BC"/>
    <w:rsid w:val="78BF1E1D"/>
    <w:rsid w:val="78C02E38"/>
    <w:rsid w:val="78C1366C"/>
    <w:rsid w:val="78C17541"/>
    <w:rsid w:val="78C36302"/>
    <w:rsid w:val="78C3780A"/>
    <w:rsid w:val="78C86DC3"/>
    <w:rsid w:val="78CA01AA"/>
    <w:rsid w:val="78CC248D"/>
    <w:rsid w:val="78CD4B85"/>
    <w:rsid w:val="78CE5376"/>
    <w:rsid w:val="78CF1C88"/>
    <w:rsid w:val="78D07716"/>
    <w:rsid w:val="78D24C77"/>
    <w:rsid w:val="78D374F4"/>
    <w:rsid w:val="78D71711"/>
    <w:rsid w:val="78DA1EE3"/>
    <w:rsid w:val="78DA3DA9"/>
    <w:rsid w:val="78DF510F"/>
    <w:rsid w:val="78E03BBB"/>
    <w:rsid w:val="78E1346B"/>
    <w:rsid w:val="78E16109"/>
    <w:rsid w:val="78E227B4"/>
    <w:rsid w:val="78E318EF"/>
    <w:rsid w:val="78E96E50"/>
    <w:rsid w:val="78EB4D42"/>
    <w:rsid w:val="78EC33CF"/>
    <w:rsid w:val="78EE163D"/>
    <w:rsid w:val="78F14DBE"/>
    <w:rsid w:val="78F275ED"/>
    <w:rsid w:val="78F50266"/>
    <w:rsid w:val="78F81829"/>
    <w:rsid w:val="78F86D62"/>
    <w:rsid w:val="78F87FA0"/>
    <w:rsid w:val="78FA47E7"/>
    <w:rsid w:val="78FE1A61"/>
    <w:rsid w:val="78FE4BD2"/>
    <w:rsid w:val="78FE5D5C"/>
    <w:rsid w:val="790066A1"/>
    <w:rsid w:val="79015BDF"/>
    <w:rsid w:val="79022B41"/>
    <w:rsid w:val="79023BE1"/>
    <w:rsid w:val="79025F60"/>
    <w:rsid w:val="79050E06"/>
    <w:rsid w:val="790563A2"/>
    <w:rsid w:val="79093E99"/>
    <w:rsid w:val="790C3B2B"/>
    <w:rsid w:val="790F42EC"/>
    <w:rsid w:val="79105FC0"/>
    <w:rsid w:val="79116BC5"/>
    <w:rsid w:val="79134496"/>
    <w:rsid w:val="79156085"/>
    <w:rsid w:val="79184DFB"/>
    <w:rsid w:val="7919043E"/>
    <w:rsid w:val="79197211"/>
    <w:rsid w:val="791B6B96"/>
    <w:rsid w:val="79224FAA"/>
    <w:rsid w:val="79262FE7"/>
    <w:rsid w:val="792710FF"/>
    <w:rsid w:val="792761B3"/>
    <w:rsid w:val="79286B18"/>
    <w:rsid w:val="792C2661"/>
    <w:rsid w:val="792C45F9"/>
    <w:rsid w:val="792C6C35"/>
    <w:rsid w:val="792E3F11"/>
    <w:rsid w:val="792F2339"/>
    <w:rsid w:val="79302D30"/>
    <w:rsid w:val="79326774"/>
    <w:rsid w:val="79341BA3"/>
    <w:rsid w:val="79360241"/>
    <w:rsid w:val="79387C24"/>
    <w:rsid w:val="79396EE8"/>
    <w:rsid w:val="793A384B"/>
    <w:rsid w:val="793B0ED6"/>
    <w:rsid w:val="793F6462"/>
    <w:rsid w:val="79413460"/>
    <w:rsid w:val="79423484"/>
    <w:rsid w:val="79435F7A"/>
    <w:rsid w:val="79444916"/>
    <w:rsid w:val="794522B6"/>
    <w:rsid w:val="7947336C"/>
    <w:rsid w:val="79492A78"/>
    <w:rsid w:val="794A7732"/>
    <w:rsid w:val="794B3B4C"/>
    <w:rsid w:val="794C1C57"/>
    <w:rsid w:val="794E7BA4"/>
    <w:rsid w:val="794F715E"/>
    <w:rsid w:val="7950676E"/>
    <w:rsid w:val="795174B7"/>
    <w:rsid w:val="79570E99"/>
    <w:rsid w:val="79571BF5"/>
    <w:rsid w:val="795873FE"/>
    <w:rsid w:val="79587E0B"/>
    <w:rsid w:val="795A01BA"/>
    <w:rsid w:val="795A6502"/>
    <w:rsid w:val="795B7AF3"/>
    <w:rsid w:val="795C696B"/>
    <w:rsid w:val="795E6017"/>
    <w:rsid w:val="795F666A"/>
    <w:rsid w:val="79614986"/>
    <w:rsid w:val="79614AF0"/>
    <w:rsid w:val="79657913"/>
    <w:rsid w:val="796644CE"/>
    <w:rsid w:val="7966746E"/>
    <w:rsid w:val="796A3E14"/>
    <w:rsid w:val="796D4B8E"/>
    <w:rsid w:val="7973776B"/>
    <w:rsid w:val="79741836"/>
    <w:rsid w:val="797D5BCC"/>
    <w:rsid w:val="797F0E4B"/>
    <w:rsid w:val="797F684C"/>
    <w:rsid w:val="7981370A"/>
    <w:rsid w:val="79822787"/>
    <w:rsid w:val="79855EF3"/>
    <w:rsid w:val="7987507B"/>
    <w:rsid w:val="79877CC3"/>
    <w:rsid w:val="798A57BC"/>
    <w:rsid w:val="798C46A3"/>
    <w:rsid w:val="798D23DD"/>
    <w:rsid w:val="798E64C7"/>
    <w:rsid w:val="798F2383"/>
    <w:rsid w:val="798F7BB3"/>
    <w:rsid w:val="79907784"/>
    <w:rsid w:val="79915519"/>
    <w:rsid w:val="79924723"/>
    <w:rsid w:val="79943E92"/>
    <w:rsid w:val="79956D11"/>
    <w:rsid w:val="79993F64"/>
    <w:rsid w:val="799E7189"/>
    <w:rsid w:val="79A11093"/>
    <w:rsid w:val="79A21D25"/>
    <w:rsid w:val="79A23B2A"/>
    <w:rsid w:val="79A470A5"/>
    <w:rsid w:val="79AA6BB6"/>
    <w:rsid w:val="79AA6D17"/>
    <w:rsid w:val="79B15220"/>
    <w:rsid w:val="79B161A0"/>
    <w:rsid w:val="79B41706"/>
    <w:rsid w:val="79B54B2B"/>
    <w:rsid w:val="79B85945"/>
    <w:rsid w:val="79B8690E"/>
    <w:rsid w:val="79BF298D"/>
    <w:rsid w:val="79C12732"/>
    <w:rsid w:val="79C2702E"/>
    <w:rsid w:val="79C46209"/>
    <w:rsid w:val="79C61A56"/>
    <w:rsid w:val="79C71E61"/>
    <w:rsid w:val="79C840D5"/>
    <w:rsid w:val="79CD79A0"/>
    <w:rsid w:val="79CE7072"/>
    <w:rsid w:val="79CF783C"/>
    <w:rsid w:val="79D04464"/>
    <w:rsid w:val="79D3280C"/>
    <w:rsid w:val="79D36B13"/>
    <w:rsid w:val="79D946AB"/>
    <w:rsid w:val="79DC4816"/>
    <w:rsid w:val="79E05605"/>
    <w:rsid w:val="79EC4156"/>
    <w:rsid w:val="79EE54DC"/>
    <w:rsid w:val="79F023A5"/>
    <w:rsid w:val="79F05CAD"/>
    <w:rsid w:val="79F0761B"/>
    <w:rsid w:val="79F20E13"/>
    <w:rsid w:val="79F4534D"/>
    <w:rsid w:val="79FA49FF"/>
    <w:rsid w:val="79FA7C15"/>
    <w:rsid w:val="79FB7FE7"/>
    <w:rsid w:val="79FD06F8"/>
    <w:rsid w:val="79FD645E"/>
    <w:rsid w:val="7A034C0E"/>
    <w:rsid w:val="7A03698E"/>
    <w:rsid w:val="7A0755A7"/>
    <w:rsid w:val="7A0D242E"/>
    <w:rsid w:val="7A0E7100"/>
    <w:rsid w:val="7A0F061C"/>
    <w:rsid w:val="7A110967"/>
    <w:rsid w:val="7A132710"/>
    <w:rsid w:val="7A154100"/>
    <w:rsid w:val="7A165009"/>
    <w:rsid w:val="7A1B717D"/>
    <w:rsid w:val="7A1C3265"/>
    <w:rsid w:val="7A1C66B3"/>
    <w:rsid w:val="7A1D2072"/>
    <w:rsid w:val="7A1D26ED"/>
    <w:rsid w:val="7A1F46BC"/>
    <w:rsid w:val="7A1F7408"/>
    <w:rsid w:val="7A225361"/>
    <w:rsid w:val="7A230A9E"/>
    <w:rsid w:val="7A243943"/>
    <w:rsid w:val="7A2507B7"/>
    <w:rsid w:val="7A2D13DC"/>
    <w:rsid w:val="7A3170C6"/>
    <w:rsid w:val="7A3356E7"/>
    <w:rsid w:val="7A336B52"/>
    <w:rsid w:val="7A3D0704"/>
    <w:rsid w:val="7A3F10DF"/>
    <w:rsid w:val="7A454783"/>
    <w:rsid w:val="7A4621AE"/>
    <w:rsid w:val="7A48322D"/>
    <w:rsid w:val="7A4867A0"/>
    <w:rsid w:val="7A492566"/>
    <w:rsid w:val="7A4E7210"/>
    <w:rsid w:val="7A4F1DD5"/>
    <w:rsid w:val="7A506002"/>
    <w:rsid w:val="7A5271B2"/>
    <w:rsid w:val="7A5467F9"/>
    <w:rsid w:val="7A577CF7"/>
    <w:rsid w:val="7A585961"/>
    <w:rsid w:val="7A5A50DF"/>
    <w:rsid w:val="7A5C467E"/>
    <w:rsid w:val="7A5C556C"/>
    <w:rsid w:val="7A5D723D"/>
    <w:rsid w:val="7A5F3355"/>
    <w:rsid w:val="7A675832"/>
    <w:rsid w:val="7A685312"/>
    <w:rsid w:val="7A6E5105"/>
    <w:rsid w:val="7A701AF2"/>
    <w:rsid w:val="7A706287"/>
    <w:rsid w:val="7A7165B7"/>
    <w:rsid w:val="7A737D72"/>
    <w:rsid w:val="7A7A07AF"/>
    <w:rsid w:val="7A7C08C9"/>
    <w:rsid w:val="7A7C45C2"/>
    <w:rsid w:val="7A7F3A46"/>
    <w:rsid w:val="7A7F648F"/>
    <w:rsid w:val="7A863395"/>
    <w:rsid w:val="7A8E5B85"/>
    <w:rsid w:val="7A9150DF"/>
    <w:rsid w:val="7A921809"/>
    <w:rsid w:val="7A922441"/>
    <w:rsid w:val="7A974293"/>
    <w:rsid w:val="7A98005E"/>
    <w:rsid w:val="7A9B5227"/>
    <w:rsid w:val="7A9C26A9"/>
    <w:rsid w:val="7A9D1F2F"/>
    <w:rsid w:val="7AA22E26"/>
    <w:rsid w:val="7AA525FD"/>
    <w:rsid w:val="7AA53802"/>
    <w:rsid w:val="7AA7374F"/>
    <w:rsid w:val="7AAA50CE"/>
    <w:rsid w:val="7AAE147B"/>
    <w:rsid w:val="7AAE2767"/>
    <w:rsid w:val="7AB07B65"/>
    <w:rsid w:val="7AB14A03"/>
    <w:rsid w:val="7AB37870"/>
    <w:rsid w:val="7ABC36C3"/>
    <w:rsid w:val="7ABF1C7D"/>
    <w:rsid w:val="7ABF531C"/>
    <w:rsid w:val="7AC11583"/>
    <w:rsid w:val="7AC65D75"/>
    <w:rsid w:val="7AC835E7"/>
    <w:rsid w:val="7AC85D3A"/>
    <w:rsid w:val="7ACB00DA"/>
    <w:rsid w:val="7ACF4FF7"/>
    <w:rsid w:val="7AD34ED7"/>
    <w:rsid w:val="7AD44A4F"/>
    <w:rsid w:val="7AD76646"/>
    <w:rsid w:val="7AD83D21"/>
    <w:rsid w:val="7ADA0137"/>
    <w:rsid w:val="7ADA35AF"/>
    <w:rsid w:val="7ADB5543"/>
    <w:rsid w:val="7ADB6F72"/>
    <w:rsid w:val="7ADD2019"/>
    <w:rsid w:val="7ADE485D"/>
    <w:rsid w:val="7ADF0BD0"/>
    <w:rsid w:val="7AE85C4B"/>
    <w:rsid w:val="7AEA548E"/>
    <w:rsid w:val="7AEB3D18"/>
    <w:rsid w:val="7AEC4764"/>
    <w:rsid w:val="7AED3314"/>
    <w:rsid w:val="7AEE75CE"/>
    <w:rsid w:val="7AEF4544"/>
    <w:rsid w:val="7AF058A8"/>
    <w:rsid w:val="7AF24B32"/>
    <w:rsid w:val="7AF34279"/>
    <w:rsid w:val="7AF41026"/>
    <w:rsid w:val="7AF543AD"/>
    <w:rsid w:val="7AF645F5"/>
    <w:rsid w:val="7AF72C4D"/>
    <w:rsid w:val="7AF97C7F"/>
    <w:rsid w:val="7AFA09E6"/>
    <w:rsid w:val="7AFD31FB"/>
    <w:rsid w:val="7AFE1565"/>
    <w:rsid w:val="7B0043A5"/>
    <w:rsid w:val="7B016AE1"/>
    <w:rsid w:val="7B030A61"/>
    <w:rsid w:val="7B07469C"/>
    <w:rsid w:val="7B083678"/>
    <w:rsid w:val="7B0A2E66"/>
    <w:rsid w:val="7B0A4A11"/>
    <w:rsid w:val="7B0A775F"/>
    <w:rsid w:val="7B0E7609"/>
    <w:rsid w:val="7B146F82"/>
    <w:rsid w:val="7B1535A2"/>
    <w:rsid w:val="7B1A4592"/>
    <w:rsid w:val="7B216F17"/>
    <w:rsid w:val="7B2642F8"/>
    <w:rsid w:val="7B275F49"/>
    <w:rsid w:val="7B283461"/>
    <w:rsid w:val="7B294EF0"/>
    <w:rsid w:val="7B2A36C8"/>
    <w:rsid w:val="7B2A5450"/>
    <w:rsid w:val="7B2C429A"/>
    <w:rsid w:val="7B2E1948"/>
    <w:rsid w:val="7B330578"/>
    <w:rsid w:val="7B34651F"/>
    <w:rsid w:val="7B381E0C"/>
    <w:rsid w:val="7B391BD7"/>
    <w:rsid w:val="7B4D0FC7"/>
    <w:rsid w:val="7B5018A5"/>
    <w:rsid w:val="7B5568D6"/>
    <w:rsid w:val="7B561CB5"/>
    <w:rsid w:val="7B585CBD"/>
    <w:rsid w:val="7B5B4075"/>
    <w:rsid w:val="7B5B785E"/>
    <w:rsid w:val="7B5D7442"/>
    <w:rsid w:val="7B5E5332"/>
    <w:rsid w:val="7B5F67A1"/>
    <w:rsid w:val="7B60003B"/>
    <w:rsid w:val="7B614A19"/>
    <w:rsid w:val="7B6244D1"/>
    <w:rsid w:val="7B6262CF"/>
    <w:rsid w:val="7B6375B3"/>
    <w:rsid w:val="7B640DB8"/>
    <w:rsid w:val="7B645547"/>
    <w:rsid w:val="7B674D4F"/>
    <w:rsid w:val="7B690F8B"/>
    <w:rsid w:val="7B6A77A7"/>
    <w:rsid w:val="7B6D6867"/>
    <w:rsid w:val="7B743249"/>
    <w:rsid w:val="7B77582D"/>
    <w:rsid w:val="7B783ABB"/>
    <w:rsid w:val="7B7A7D3F"/>
    <w:rsid w:val="7B7F0A82"/>
    <w:rsid w:val="7B820842"/>
    <w:rsid w:val="7B862A90"/>
    <w:rsid w:val="7B8C1CBE"/>
    <w:rsid w:val="7B8E2D6C"/>
    <w:rsid w:val="7B8E2FC4"/>
    <w:rsid w:val="7B917E58"/>
    <w:rsid w:val="7B93018C"/>
    <w:rsid w:val="7B932010"/>
    <w:rsid w:val="7B954039"/>
    <w:rsid w:val="7B9579BC"/>
    <w:rsid w:val="7B984D2D"/>
    <w:rsid w:val="7B985DD7"/>
    <w:rsid w:val="7BA02FA3"/>
    <w:rsid w:val="7BA230B8"/>
    <w:rsid w:val="7BA27A9E"/>
    <w:rsid w:val="7BA55689"/>
    <w:rsid w:val="7BAA061C"/>
    <w:rsid w:val="7BAA4E2A"/>
    <w:rsid w:val="7BAC2E05"/>
    <w:rsid w:val="7BAD4D17"/>
    <w:rsid w:val="7BB55730"/>
    <w:rsid w:val="7BB56E3F"/>
    <w:rsid w:val="7BB83515"/>
    <w:rsid w:val="7BBB398A"/>
    <w:rsid w:val="7BBC7852"/>
    <w:rsid w:val="7BBC7903"/>
    <w:rsid w:val="7BBD59AD"/>
    <w:rsid w:val="7BBE2645"/>
    <w:rsid w:val="7BC04950"/>
    <w:rsid w:val="7BC36ACC"/>
    <w:rsid w:val="7BC546BF"/>
    <w:rsid w:val="7BC559CE"/>
    <w:rsid w:val="7BC562A2"/>
    <w:rsid w:val="7BC56E97"/>
    <w:rsid w:val="7BC76E48"/>
    <w:rsid w:val="7BCE4EAC"/>
    <w:rsid w:val="7BD149C5"/>
    <w:rsid w:val="7BD41D6A"/>
    <w:rsid w:val="7BDB35AA"/>
    <w:rsid w:val="7BDB5044"/>
    <w:rsid w:val="7BDF525C"/>
    <w:rsid w:val="7BE11C62"/>
    <w:rsid w:val="7BE136B0"/>
    <w:rsid w:val="7BE2401D"/>
    <w:rsid w:val="7BE26360"/>
    <w:rsid w:val="7BE355C0"/>
    <w:rsid w:val="7BE535F2"/>
    <w:rsid w:val="7BE6730B"/>
    <w:rsid w:val="7BE81F77"/>
    <w:rsid w:val="7BEA6265"/>
    <w:rsid w:val="7BEC096C"/>
    <w:rsid w:val="7BEC1615"/>
    <w:rsid w:val="7BEF4500"/>
    <w:rsid w:val="7BF143B7"/>
    <w:rsid w:val="7BF7222B"/>
    <w:rsid w:val="7BF84B02"/>
    <w:rsid w:val="7BF93B44"/>
    <w:rsid w:val="7BFB7666"/>
    <w:rsid w:val="7BFC250C"/>
    <w:rsid w:val="7BFD4299"/>
    <w:rsid w:val="7C063ED4"/>
    <w:rsid w:val="7C0848A7"/>
    <w:rsid w:val="7C0A1630"/>
    <w:rsid w:val="7C0A36DA"/>
    <w:rsid w:val="7C0A7360"/>
    <w:rsid w:val="7C0E6DE5"/>
    <w:rsid w:val="7C0F27D4"/>
    <w:rsid w:val="7C111F99"/>
    <w:rsid w:val="7C1207AB"/>
    <w:rsid w:val="7C153C7B"/>
    <w:rsid w:val="7C1963DB"/>
    <w:rsid w:val="7C1D2C75"/>
    <w:rsid w:val="7C1E2A86"/>
    <w:rsid w:val="7C1E3B9B"/>
    <w:rsid w:val="7C1F44FA"/>
    <w:rsid w:val="7C23326D"/>
    <w:rsid w:val="7C27152E"/>
    <w:rsid w:val="7C2B241B"/>
    <w:rsid w:val="7C2D761E"/>
    <w:rsid w:val="7C2E707E"/>
    <w:rsid w:val="7C310F57"/>
    <w:rsid w:val="7C313E73"/>
    <w:rsid w:val="7C315372"/>
    <w:rsid w:val="7C320D0D"/>
    <w:rsid w:val="7C361E7C"/>
    <w:rsid w:val="7C397E81"/>
    <w:rsid w:val="7C3C4B0F"/>
    <w:rsid w:val="7C3D6867"/>
    <w:rsid w:val="7C3E1DE2"/>
    <w:rsid w:val="7C4544AB"/>
    <w:rsid w:val="7C457F61"/>
    <w:rsid w:val="7C4821E3"/>
    <w:rsid w:val="7C4856E7"/>
    <w:rsid w:val="7C4C719B"/>
    <w:rsid w:val="7C4D11B8"/>
    <w:rsid w:val="7C4D48E6"/>
    <w:rsid w:val="7C4F1970"/>
    <w:rsid w:val="7C4F6E90"/>
    <w:rsid w:val="7C500C0D"/>
    <w:rsid w:val="7C5678A3"/>
    <w:rsid w:val="7C582C66"/>
    <w:rsid w:val="7C590168"/>
    <w:rsid w:val="7C593A95"/>
    <w:rsid w:val="7C5C60DB"/>
    <w:rsid w:val="7C5D02D9"/>
    <w:rsid w:val="7C5F0F3A"/>
    <w:rsid w:val="7C675E0F"/>
    <w:rsid w:val="7C6A3A81"/>
    <w:rsid w:val="7C6D1B13"/>
    <w:rsid w:val="7C7109CB"/>
    <w:rsid w:val="7C724138"/>
    <w:rsid w:val="7C73473C"/>
    <w:rsid w:val="7C760878"/>
    <w:rsid w:val="7C7D2ECB"/>
    <w:rsid w:val="7C7D37F1"/>
    <w:rsid w:val="7C7F32E5"/>
    <w:rsid w:val="7C8072F2"/>
    <w:rsid w:val="7C812BA6"/>
    <w:rsid w:val="7C8260D2"/>
    <w:rsid w:val="7C850482"/>
    <w:rsid w:val="7C8A1B5C"/>
    <w:rsid w:val="7C8A6B62"/>
    <w:rsid w:val="7C931284"/>
    <w:rsid w:val="7C9355EC"/>
    <w:rsid w:val="7C952A4F"/>
    <w:rsid w:val="7C984524"/>
    <w:rsid w:val="7C9975CD"/>
    <w:rsid w:val="7C9A6144"/>
    <w:rsid w:val="7CA154BE"/>
    <w:rsid w:val="7CA72072"/>
    <w:rsid w:val="7CA76354"/>
    <w:rsid w:val="7CA87ECD"/>
    <w:rsid w:val="7CAE2B9D"/>
    <w:rsid w:val="7CBD1964"/>
    <w:rsid w:val="7CBF59FA"/>
    <w:rsid w:val="7CC5486A"/>
    <w:rsid w:val="7CCA179B"/>
    <w:rsid w:val="7CCD6653"/>
    <w:rsid w:val="7CCF2F73"/>
    <w:rsid w:val="7CD0394D"/>
    <w:rsid w:val="7CD06142"/>
    <w:rsid w:val="7CD154E5"/>
    <w:rsid w:val="7CD32AC1"/>
    <w:rsid w:val="7CD35CCF"/>
    <w:rsid w:val="7CD67017"/>
    <w:rsid w:val="7CD71001"/>
    <w:rsid w:val="7CD739F3"/>
    <w:rsid w:val="7CD85FA1"/>
    <w:rsid w:val="7CDD1DE1"/>
    <w:rsid w:val="7CDD60FF"/>
    <w:rsid w:val="7CE11858"/>
    <w:rsid w:val="7CE2234A"/>
    <w:rsid w:val="7CE30469"/>
    <w:rsid w:val="7CE561C6"/>
    <w:rsid w:val="7CE9593F"/>
    <w:rsid w:val="7CED16FE"/>
    <w:rsid w:val="7CF1660D"/>
    <w:rsid w:val="7CF61376"/>
    <w:rsid w:val="7CF72E7C"/>
    <w:rsid w:val="7CF76BDC"/>
    <w:rsid w:val="7CF9109F"/>
    <w:rsid w:val="7CFF284B"/>
    <w:rsid w:val="7D05084D"/>
    <w:rsid w:val="7D0864AB"/>
    <w:rsid w:val="7D0A4840"/>
    <w:rsid w:val="7D0B27F2"/>
    <w:rsid w:val="7D0C7707"/>
    <w:rsid w:val="7D0F1A26"/>
    <w:rsid w:val="7D0F634F"/>
    <w:rsid w:val="7D1031FD"/>
    <w:rsid w:val="7D1153D6"/>
    <w:rsid w:val="7D131EEB"/>
    <w:rsid w:val="7D133146"/>
    <w:rsid w:val="7D146C8E"/>
    <w:rsid w:val="7D162146"/>
    <w:rsid w:val="7D1722BA"/>
    <w:rsid w:val="7D18422A"/>
    <w:rsid w:val="7D1C79A2"/>
    <w:rsid w:val="7D1F664D"/>
    <w:rsid w:val="7D21718D"/>
    <w:rsid w:val="7D26632F"/>
    <w:rsid w:val="7D280304"/>
    <w:rsid w:val="7D292DBE"/>
    <w:rsid w:val="7D2A1490"/>
    <w:rsid w:val="7D2D3423"/>
    <w:rsid w:val="7D314F8C"/>
    <w:rsid w:val="7D344E68"/>
    <w:rsid w:val="7D3912EC"/>
    <w:rsid w:val="7D392367"/>
    <w:rsid w:val="7D392DA1"/>
    <w:rsid w:val="7D3D3A81"/>
    <w:rsid w:val="7D3F53B2"/>
    <w:rsid w:val="7D464EF8"/>
    <w:rsid w:val="7D483F2C"/>
    <w:rsid w:val="7D4956D4"/>
    <w:rsid w:val="7D4B2C31"/>
    <w:rsid w:val="7D4C2F75"/>
    <w:rsid w:val="7D4E49C8"/>
    <w:rsid w:val="7D5039BA"/>
    <w:rsid w:val="7D506E0A"/>
    <w:rsid w:val="7D592EF7"/>
    <w:rsid w:val="7D5C210B"/>
    <w:rsid w:val="7D5D4582"/>
    <w:rsid w:val="7D5F032D"/>
    <w:rsid w:val="7D6015A3"/>
    <w:rsid w:val="7D66025C"/>
    <w:rsid w:val="7D672559"/>
    <w:rsid w:val="7D684C3E"/>
    <w:rsid w:val="7D6A491D"/>
    <w:rsid w:val="7D6A5BB3"/>
    <w:rsid w:val="7D6B0F1E"/>
    <w:rsid w:val="7D6E0E2C"/>
    <w:rsid w:val="7D6F3C3B"/>
    <w:rsid w:val="7D707256"/>
    <w:rsid w:val="7D71634E"/>
    <w:rsid w:val="7D734F58"/>
    <w:rsid w:val="7D747091"/>
    <w:rsid w:val="7D765CC8"/>
    <w:rsid w:val="7D776FE9"/>
    <w:rsid w:val="7D785386"/>
    <w:rsid w:val="7D7A1E05"/>
    <w:rsid w:val="7D7A33C2"/>
    <w:rsid w:val="7D7E648C"/>
    <w:rsid w:val="7D7E6D8B"/>
    <w:rsid w:val="7D823881"/>
    <w:rsid w:val="7D834F36"/>
    <w:rsid w:val="7D851EDB"/>
    <w:rsid w:val="7D8D224E"/>
    <w:rsid w:val="7D8E30B1"/>
    <w:rsid w:val="7D8F2162"/>
    <w:rsid w:val="7D9328FF"/>
    <w:rsid w:val="7D94220A"/>
    <w:rsid w:val="7D995A14"/>
    <w:rsid w:val="7D9A464C"/>
    <w:rsid w:val="7D9C638C"/>
    <w:rsid w:val="7D9D0E0D"/>
    <w:rsid w:val="7D9E2CB3"/>
    <w:rsid w:val="7D9E5D3E"/>
    <w:rsid w:val="7D9F1708"/>
    <w:rsid w:val="7DA20010"/>
    <w:rsid w:val="7DA25BCA"/>
    <w:rsid w:val="7DA83845"/>
    <w:rsid w:val="7DAA1065"/>
    <w:rsid w:val="7DAA16F4"/>
    <w:rsid w:val="7DAB2B1F"/>
    <w:rsid w:val="7DAD67D8"/>
    <w:rsid w:val="7DB7704B"/>
    <w:rsid w:val="7DB9127A"/>
    <w:rsid w:val="7DBA20D3"/>
    <w:rsid w:val="7DBA2371"/>
    <w:rsid w:val="7DBB0943"/>
    <w:rsid w:val="7DC21F73"/>
    <w:rsid w:val="7DC466FA"/>
    <w:rsid w:val="7DC72445"/>
    <w:rsid w:val="7DC747BF"/>
    <w:rsid w:val="7DC95036"/>
    <w:rsid w:val="7DCA6408"/>
    <w:rsid w:val="7DCE6800"/>
    <w:rsid w:val="7DD01D12"/>
    <w:rsid w:val="7DD054BD"/>
    <w:rsid w:val="7DD2482C"/>
    <w:rsid w:val="7DD26A75"/>
    <w:rsid w:val="7DD33023"/>
    <w:rsid w:val="7DD7529A"/>
    <w:rsid w:val="7DD82E2C"/>
    <w:rsid w:val="7DD84F10"/>
    <w:rsid w:val="7DDC141C"/>
    <w:rsid w:val="7DE5115A"/>
    <w:rsid w:val="7DE55489"/>
    <w:rsid w:val="7DE6151D"/>
    <w:rsid w:val="7DE7153C"/>
    <w:rsid w:val="7DE77C8A"/>
    <w:rsid w:val="7DE85812"/>
    <w:rsid w:val="7DEA6A49"/>
    <w:rsid w:val="7DEF165F"/>
    <w:rsid w:val="7DF03579"/>
    <w:rsid w:val="7DF05D2A"/>
    <w:rsid w:val="7DF238B5"/>
    <w:rsid w:val="7DF43128"/>
    <w:rsid w:val="7DF51BA1"/>
    <w:rsid w:val="7DF72B2D"/>
    <w:rsid w:val="7DF90AFF"/>
    <w:rsid w:val="7DFB305B"/>
    <w:rsid w:val="7DFB5081"/>
    <w:rsid w:val="7DFC63BE"/>
    <w:rsid w:val="7DFD403A"/>
    <w:rsid w:val="7DFD60AA"/>
    <w:rsid w:val="7E00057D"/>
    <w:rsid w:val="7E033E6C"/>
    <w:rsid w:val="7E034E4E"/>
    <w:rsid w:val="7E041C9E"/>
    <w:rsid w:val="7E044C2A"/>
    <w:rsid w:val="7E0A6F52"/>
    <w:rsid w:val="7E0C0651"/>
    <w:rsid w:val="7E0D2CEE"/>
    <w:rsid w:val="7E101EB7"/>
    <w:rsid w:val="7E1236BD"/>
    <w:rsid w:val="7E191F86"/>
    <w:rsid w:val="7E1A7770"/>
    <w:rsid w:val="7E1B15C0"/>
    <w:rsid w:val="7E1E01F2"/>
    <w:rsid w:val="7E1F135C"/>
    <w:rsid w:val="7E2023EC"/>
    <w:rsid w:val="7E202739"/>
    <w:rsid w:val="7E207175"/>
    <w:rsid w:val="7E215189"/>
    <w:rsid w:val="7E262221"/>
    <w:rsid w:val="7E2A5DFA"/>
    <w:rsid w:val="7E2B70AE"/>
    <w:rsid w:val="7E2D069A"/>
    <w:rsid w:val="7E2E4AF4"/>
    <w:rsid w:val="7E3351D2"/>
    <w:rsid w:val="7E38268F"/>
    <w:rsid w:val="7E3D5B0B"/>
    <w:rsid w:val="7E3F6E87"/>
    <w:rsid w:val="7E40729C"/>
    <w:rsid w:val="7E44447E"/>
    <w:rsid w:val="7E462A0C"/>
    <w:rsid w:val="7E4645D5"/>
    <w:rsid w:val="7E4741A9"/>
    <w:rsid w:val="7E485FEF"/>
    <w:rsid w:val="7E4B0BD5"/>
    <w:rsid w:val="7E4D0DED"/>
    <w:rsid w:val="7E4D20C5"/>
    <w:rsid w:val="7E4F1CED"/>
    <w:rsid w:val="7E5215D4"/>
    <w:rsid w:val="7E572562"/>
    <w:rsid w:val="7E57594E"/>
    <w:rsid w:val="7E5C75A3"/>
    <w:rsid w:val="7E5D0D1E"/>
    <w:rsid w:val="7E615933"/>
    <w:rsid w:val="7E635FAD"/>
    <w:rsid w:val="7E677A17"/>
    <w:rsid w:val="7E677F43"/>
    <w:rsid w:val="7E6D640E"/>
    <w:rsid w:val="7E7059A5"/>
    <w:rsid w:val="7E7337C3"/>
    <w:rsid w:val="7E766313"/>
    <w:rsid w:val="7E774144"/>
    <w:rsid w:val="7E780356"/>
    <w:rsid w:val="7E7B27E0"/>
    <w:rsid w:val="7E7B511F"/>
    <w:rsid w:val="7E7C7F9C"/>
    <w:rsid w:val="7E7F08E7"/>
    <w:rsid w:val="7E875A02"/>
    <w:rsid w:val="7E8875C5"/>
    <w:rsid w:val="7E892F2D"/>
    <w:rsid w:val="7E8A2002"/>
    <w:rsid w:val="7E8C110A"/>
    <w:rsid w:val="7E8D23C9"/>
    <w:rsid w:val="7E8E42CE"/>
    <w:rsid w:val="7E902DD0"/>
    <w:rsid w:val="7E925863"/>
    <w:rsid w:val="7E92603B"/>
    <w:rsid w:val="7E936532"/>
    <w:rsid w:val="7E9943E4"/>
    <w:rsid w:val="7E9951D7"/>
    <w:rsid w:val="7EA00A37"/>
    <w:rsid w:val="7EA0726A"/>
    <w:rsid w:val="7EA41823"/>
    <w:rsid w:val="7EA43BF7"/>
    <w:rsid w:val="7EA775A5"/>
    <w:rsid w:val="7EAC77EF"/>
    <w:rsid w:val="7EAD0755"/>
    <w:rsid w:val="7EB07462"/>
    <w:rsid w:val="7EB24194"/>
    <w:rsid w:val="7EB44BE4"/>
    <w:rsid w:val="7EB64F6B"/>
    <w:rsid w:val="7EB76162"/>
    <w:rsid w:val="7EB81434"/>
    <w:rsid w:val="7EB84114"/>
    <w:rsid w:val="7EB94E6C"/>
    <w:rsid w:val="7EBA79D4"/>
    <w:rsid w:val="7EBB6955"/>
    <w:rsid w:val="7EBE1FC4"/>
    <w:rsid w:val="7EC00728"/>
    <w:rsid w:val="7EC50F17"/>
    <w:rsid w:val="7EC55D4B"/>
    <w:rsid w:val="7EC7167E"/>
    <w:rsid w:val="7EC91048"/>
    <w:rsid w:val="7ECB4F20"/>
    <w:rsid w:val="7ECB7312"/>
    <w:rsid w:val="7ECC0AFA"/>
    <w:rsid w:val="7ECF3E34"/>
    <w:rsid w:val="7ED652E7"/>
    <w:rsid w:val="7ED82A4E"/>
    <w:rsid w:val="7EDA0F79"/>
    <w:rsid w:val="7EDB019A"/>
    <w:rsid w:val="7EDD08CE"/>
    <w:rsid w:val="7EDE2851"/>
    <w:rsid w:val="7EE30D36"/>
    <w:rsid w:val="7EE43B71"/>
    <w:rsid w:val="7EE52C34"/>
    <w:rsid w:val="7EE57B60"/>
    <w:rsid w:val="7EE717A8"/>
    <w:rsid w:val="7EE732EF"/>
    <w:rsid w:val="7EF46DF5"/>
    <w:rsid w:val="7EF5620D"/>
    <w:rsid w:val="7EF6067D"/>
    <w:rsid w:val="7EF62456"/>
    <w:rsid w:val="7EF8403F"/>
    <w:rsid w:val="7EFA6CCB"/>
    <w:rsid w:val="7EFB4676"/>
    <w:rsid w:val="7EFE1AF9"/>
    <w:rsid w:val="7EFF0480"/>
    <w:rsid w:val="7F01337A"/>
    <w:rsid w:val="7F0172D0"/>
    <w:rsid w:val="7F026B4F"/>
    <w:rsid w:val="7F030092"/>
    <w:rsid w:val="7F04224A"/>
    <w:rsid w:val="7F0538B9"/>
    <w:rsid w:val="7F073719"/>
    <w:rsid w:val="7F0D41BE"/>
    <w:rsid w:val="7F0F30CD"/>
    <w:rsid w:val="7F121F70"/>
    <w:rsid w:val="7F136DA2"/>
    <w:rsid w:val="7F1831DA"/>
    <w:rsid w:val="7F1A0623"/>
    <w:rsid w:val="7F1A44EB"/>
    <w:rsid w:val="7F1E7F16"/>
    <w:rsid w:val="7F237C43"/>
    <w:rsid w:val="7F2516AF"/>
    <w:rsid w:val="7F270DAD"/>
    <w:rsid w:val="7F283706"/>
    <w:rsid w:val="7F2B2278"/>
    <w:rsid w:val="7F2E6940"/>
    <w:rsid w:val="7F363C39"/>
    <w:rsid w:val="7F375B94"/>
    <w:rsid w:val="7F3B5A29"/>
    <w:rsid w:val="7F3C1771"/>
    <w:rsid w:val="7F3E6497"/>
    <w:rsid w:val="7F3E75B3"/>
    <w:rsid w:val="7F417401"/>
    <w:rsid w:val="7F460BBD"/>
    <w:rsid w:val="7F462A44"/>
    <w:rsid w:val="7F49003B"/>
    <w:rsid w:val="7F4B3175"/>
    <w:rsid w:val="7F4C5092"/>
    <w:rsid w:val="7F4F67CF"/>
    <w:rsid w:val="7F50653E"/>
    <w:rsid w:val="7F5068DF"/>
    <w:rsid w:val="7F526AF0"/>
    <w:rsid w:val="7F550704"/>
    <w:rsid w:val="7F566713"/>
    <w:rsid w:val="7F60084B"/>
    <w:rsid w:val="7F613BF9"/>
    <w:rsid w:val="7F646A52"/>
    <w:rsid w:val="7F6474FB"/>
    <w:rsid w:val="7F666EE3"/>
    <w:rsid w:val="7F681F14"/>
    <w:rsid w:val="7F69077D"/>
    <w:rsid w:val="7F6A4F87"/>
    <w:rsid w:val="7F6B4A1A"/>
    <w:rsid w:val="7F6C27BA"/>
    <w:rsid w:val="7F6C7B19"/>
    <w:rsid w:val="7F6D2CCE"/>
    <w:rsid w:val="7F714770"/>
    <w:rsid w:val="7F746A00"/>
    <w:rsid w:val="7F754C00"/>
    <w:rsid w:val="7F771FD8"/>
    <w:rsid w:val="7F797811"/>
    <w:rsid w:val="7F84051A"/>
    <w:rsid w:val="7F8B1919"/>
    <w:rsid w:val="7F8C2157"/>
    <w:rsid w:val="7F8C2187"/>
    <w:rsid w:val="7F8D1BEE"/>
    <w:rsid w:val="7F8D7068"/>
    <w:rsid w:val="7F8E66A5"/>
    <w:rsid w:val="7F8F274A"/>
    <w:rsid w:val="7F913EDA"/>
    <w:rsid w:val="7F916A23"/>
    <w:rsid w:val="7F9428AC"/>
    <w:rsid w:val="7F976093"/>
    <w:rsid w:val="7F977FD0"/>
    <w:rsid w:val="7F9C122E"/>
    <w:rsid w:val="7F9C3AA3"/>
    <w:rsid w:val="7F9F062C"/>
    <w:rsid w:val="7FA0267D"/>
    <w:rsid w:val="7FA151BB"/>
    <w:rsid w:val="7FA27BDA"/>
    <w:rsid w:val="7FB31EE5"/>
    <w:rsid w:val="7FB63E8E"/>
    <w:rsid w:val="7FBC3435"/>
    <w:rsid w:val="7FBE37A3"/>
    <w:rsid w:val="7FC072B3"/>
    <w:rsid w:val="7FC10856"/>
    <w:rsid w:val="7FC1668D"/>
    <w:rsid w:val="7FCB5400"/>
    <w:rsid w:val="7FCB6569"/>
    <w:rsid w:val="7FD03FD1"/>
    <w:rsid w:val="7FD14398"/>
    <w:rsid w:val="7FD43A5F"/>
    <w:rsid w:val="7FD44982"/>
    <w:rsid w:val="7FD55060"/>
    <w:rsid w:val="7FD91931"/>
    <w:rsid w:val="7FD91F1C"/>
    <w:rsid w:val="7FDA39C0"/>
    <w:rsid w:val="7FDC26FB"/>
    <w:rsid w:val="7FE205F3"/>
    <w:rsid w:val="7FE45742"/>
    <w:rsid w:val="7FE4701C"/>
    <w:rsid w:val="7FE514AA"/>
    <w:rsid w:val="7FE8290B"/>
    <w:rsid w:val="7FEA257E"/>
    <w:rsid w:val="7FEB153F"/>
    <w:rsid w:val="7FEF450C"/>
    <w:rsid w:val="7FEF4664"/>
    <w:rsid w:val="7FF339E0"/>
    <w:rsid w:val="7FF45C87"/>
    <w:rsid w:val="7FF64BB9"/>
    <w:rsid w:val="7FF73D85"/>
    <w:rsid w:val="7FF83BFD"/>
    <w:rsid w:val="7FF93306"/>
    <w:rsid w:val="7FF9719F"/>
    <w:rsid w:val="7FFE3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25" w:line="360" w:lineRule="atLeast"/>
      <w:jc w:val="both"/>
    </w:pPr>
    <w:rPr>
      <w:rFonts w:ascii="Calibri" w:hAnsi="Calibri" w:eastAsia="宋体" w:cs="Times New Roman"/>
      <w:color w:val="1E1C11" w:themeColor="background2" w:themeShade="1A"/>
      <w:kern w:val="2"/>
      <w:sz w:val="21"/>
      <w:szCs w:val="22"/>
      <w:lang w:val="en-US" w:eastAsia="zh-CN" w:bidi="ar-SA"/>
    </w:rPr>
  </w:style>
  <w:style w:type="paragraph" w:styleId="2">
    <w:name w:val="heading 1"/>
    <w:basedOn w:val="1"/>
    <w:next w:val="1"/>
    <w:link w:val="27"/>
    <w:qFormat/>
    <w:uiPriority w:val="0"/>
    <w:pPr>
      <w:keepNext/>
      <w:keepLines/>
      <w:numPr>
        <w:ilvl w:val="0"/>
        <w:numId w:val="1"/>
      </w:numPr>
      <w:spacing w:before="340" w:after="330" w:line="720" w:lineRule="exact"/>
      <w:jc w:val="left"/>
      <w:outlineLvl w:val="0"/>
    </w:pPr>
    <w:rPr>
      <w:rFonts w:eastAsia="黑体"/>
      <w:b/>
      <w:bCs/>
      <w:kern w:val="44"/>
      <w:sz w:val="44"/>
      <w:szCs w:val="44"/>
    </w:rPr>
  </w:style>
  <w:style w:type="paragraph" w:styleId="3">
    <w:name w:val="heading 2"/>
    <w:basedOn w:val="2"/>
    <w:next w:val="1"/>
    <w:link w:val="28"/>
    <w:qFormat/>
    <w:uiPriority w:val="0"/>
    <w:pPr>
      <w:keepNext/>
      <w:keepLines/>
      <w:numPr>
        <w:ilvl w:val="1"/>
        <w:numId w:val="1"/>
      </w:numPr>
      <w:spacing w:before="260" w:after="260" w:line="600" w:lineRule="exact"/>
      <w:jc w:val="left"/>
      <w:outlineLvl w:val="1"/>
    </w:pPr>
    <w:rPr>
      <w:rFonts w:ascii="Cambria" w:hAnsi="Cambria" w:eastAsia="黑体"/>
      <w:sz w:val="32"/>
      <w:szCs w:val="32"/>
    </w:rPr>
  </w:style>
  <w:style w:type="paragraph" w:styleId="4">
    <w:name w:val="heading 3"/>
    <w:basedOn w:val="3"/>
    <w:next w:val="1"/>
    <w:link w:val="29"/>
    <w:qFormat/>
    <w:uiPriority w:val="0"/>
    <w:pPr>
      <w:keepNext/>
      <w:keepLines/>
      <w:numPr>
        <w:ilvl w:val="2"/>
        <w:numId w:val="1"/>
      </w:numPr>
      <w:spacing w:before="260" w:after="260" w:line="500" w:lineRule="exact"/>
      <w:jc w:val="left"/>
      <w:outlineLvl w:val="2"/>
    </w:pPr>
    <w:rPr>
      <w:sz w:val="28"/>
      <w:szCs w:val="32"/>
    </w:rPr>
  </w:style>
  <w:style w:type="paragraph" w:styleId="5">
    <w:name w:val="heading 4"/>
    <w:basedOn w:val="1"/>
    <w:next w:val="1"/>
    <w:link w:val="30"/>
    <w:qFormat/>
    <w:uiPriority w:val="9"/>
    <w:pPr>
      <w:keepNext/>
      <w:keepLines/>
      <w:spacing w:before="280" w:after="290"/>
      <w:outlineLvl w:val="3"/>
    </w:pPr>
    <w:rPr>
      <w:rFonts w:ascii="Cambria" w:hAnsi="Cambria"/>
      <w:b/>
      <w:bCs/>
      <w:szCs w:val="28"/>
    </w:rPr>
  </w:style>
  <w:style w:type="character" w:default="1" w:styleId="18">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Balloon Text"/>
    <w:basedOn w:val="1"/>
    <w:link w:val="24"/>
    <w:unhideWhenUsed/>
    <w:qFormat/>
    <w:uiPriority w:val="99"/>
    <w:rPr>
      <w:kern w:val="0"/>
      <w:sz w:val="18"/>
      <w:szCs w:val="18"/>
      <w:lang w:val="zh-CN" w:eastAsia="zh-CN"/>
    </w:rPr>
  </w:style>
  <w:style w:type="paragraph" w:styleId="8">
    <w:name w:val="footer"/>
    <w:basedOn w:val="1"/>
    <w:link w:val="23"/>
    <w:unhideWhenUsed/>
    <w:qFormat/>
    <w:uiPriority w:val="99"/>
    <w:pPr>
      <w:tabs>
        <w:tab w:val="center" w:pos="4153"/>
        <w:tab w:val="right" w:pos="8306"/>
      </w:tabs>
      <w:snapToGrid w:val="0"/>
      <w:jc w:val="left"/>
    </w:pPr>
    <w:rPr>
      <w:kern w:val="0"/>
      <w:sz w:val="18"/>
      <w:szCs w:val="18"/>
      <w:lang w:val="zh-CN" w:eastAsia="zh-CN"/>
    </w:rPr>
  </w:style>
  <w:style w:type="paragraph" w:styleId="9">
    <w:name w:val="header"/>
    <w:basedOn w:val="1"/>
    <w:link w:val="25"/>
    <w:unhideWhenUsed/>
    <w:qFormat/>
    <w:uiPriority w:val="99"/>
    <w:pPr>
      <w:pBdr>
        <w:bottom w:val="single" w:color="auto" w:sz="6" w:space="1"/>
      </w:pBdr>
      <w:tabs>
        <w:tab w:val="center" w:pos="4153"/>
        <w:tab w:val="right" w:pos="8306"/>
      </w:tabs>
      <w:snapToGrid w:val="0"/>
      <w:jc w:val="center"/>
    </w:pPr>
    <w:rPr>
      <w:kern w:val="0"/>
      <w:sz w:val="18"/>
      <w:szCs w:val="18"/>
      <w:lang w:val="zh-CN" w:eastAsia="zh-CN"/>
    </w:rPr>
  </w:style>
  <w:style w:type="paragraph" w:styleId="10">
    <w:name w:val="toc 1"/>
    <w:basedOn w:val="1"/>
    <w:next w:val="1"/>
    <w:unhideWhenUsed/>
    <w:qFormat/>
    <w:uiPriority w:val="39"/>
  </w:style>
  <w:style w:type="paragraph" w:styleId="11">
    <w:name w:val="toc 4"/>
    <w:basedOn w:val="1"/>
    <w:next w:val="1"/>
    <w:unhideWhenUsed/>
    <w:qFormat/>
    <w:uiPriority w:val="39"/>
    <w:pPr>
      <w:ind w:left="1260" w:leftChars="600"/>
    </w:pPr>
  </w:style>
  <w:style w:type="paragraph" w:styleId="12">
    <w:name w:val="toc 2"/>
    <w:basedOn w:val="1"/>
    <w:next w:val="1"/>
    <w:unhideWhenUsed/>
    <w:qFormat/>
    <w:uiPriority w:val="39"/>
    <w:pPr>
      <w:ind w:left="420" w:leftChars="200"/>
    </w:pPr>
  </w:style>
  <w:style w:type="paragraph" w:styleId="13">
    <w:name w:val="HTML Preformatted"/>
    <w:basedOn w:val="1"/>
    <w:link w:val="33"/>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hint="eastAsia" w:ascii="宋体" w:hAnsi="宋体"/>
      <w:kern w:val="0"/>
      <w:sz w:val="24"/>
      <w:szCs w:val="24"/>
    </w:rPr>
  </w:style>
  <w:style w:type="paragraph" w:styleId="14">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32"/>
    <w:qFormat/>
    <w:uiPriority w:val="0"/>
    <w:pPr>
      <w:spacing w:before="240" w:after="60"/>
      <w:jc w:val="center"/>
      <w:outlineLvl w:val="0"/>
    </w:pPr>
    <w:rPr>
      <w:rFonts w:ascii="Cambria" w:hAnsi="Cambria" w:eastAsia="黑体"/>
      <w:b/>
      <w:bCs/>
      <w:sz w:val="72"/>
      <w:szCs w:val="32"/>
    </w:rPr>
  </w:style>
  <w:style w:type="table" w:styleId="17">
    <w:name w:val="Table Grid"/>
    <w:basedOn w:val="1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9">
    <w:name w:val="Strong"/>
    <w:basedOn w:val="18"/>
    <w:qFormat/>
    <w:uiPriority w:val="22"/>
    <w:rPr>
      <w:b/>
    </w:rPr>
  </w:style>
  <w:style w:type="character" w:styleId="20">
    <w:name w:val="Emphasis"/>
    <w:basedOn w:val="18"/>
    <w:qFormat/>
    <w:uiPriority w:val="20"/>
    <w:rPr>
      <w:i/>
    </w:rPr>
  </w:style>
  <w:style w:type="character" w:styleId="21">
    <w:name w:val="Hyperlink"/>
    <w:unhideWhenUsed/>
    <w:qFormat/>
    <w:uiPriority w:val="99"/>
    <w:rPr>
      <w:color w:val="0000FF"/>
      <w:u w:val="single"/>
    </w:rPr>
  </w:style>
  <w:style w:type="character" w:styleId="22">
    <w:name w:val="HTML Code"/>
    <w:basedOn w:val="18"/>
    <w:unhideWhenUsed/>
    <w:qFormat/>
    <w:uiPriority w:val="99"/>
    <w:rPr>
      <w:rFonts w:ascii="Courier New" w:hAnsi="Courier New"/>
      <w:sz w:val="20"/>
    </w:rPr>
  </w:style>
  <w:style w:type="character" w:customStyle="1" w:styleId="23">
    <w:name w:val="页脚 Char"/>
    <w:link w:val="8"/>
    <w:qFormat/>
    <w:uiPriority w:val="99"/>
    <w:rPr>
      <w:sz w:val="18"/>
      <w:szCs w:val="18"/>
      <w:lang w:val="zh-CN" w:eastAsia="zh-CN"/>
    </w:rPr>
  </w:style>
  <w:style w:type="character" w:customStyle="1" w:styleId="24">
    <w:name w:val="批注框文本 Char"/>
    <w:link w:val="7"/>
    <w:qFormat/>
    <w:uiPriority w:val="99"/>
    <w:rPr>
      <w:sz w:val="18"/>
      <w:szCs w:val="18"/>
      <w:lang w:val="zh-CN" w:eastAsia="zh-CN"/>
    </w:rPr>
  </w:style>
  <w:style w:type="character" w:customStyle="1" w:styleId="25">
    <w:name w:val="页眉 Char"/>
    <w:link w:val="9"/>
    <w:qFormat/>
    <w:uiPriority w:val="99"/>
    <w:rPr>
      <w:sz w:val="18"/>
      <w:szCs w:val="18"/>
      <w:lang w:val="zh-CN" w:eastAsia="zh-CN"/>
    </w:rPr>
  </w:style>
  <w:style w:type="paragraph" w:customStyle="1" w:styleId="26">
    <w:name w:val="word规范相关文字性说明"/>
    <w:basedOn w:val="1"/>
    <w:qFormat/>
    <w:uiPriority w:val="0"/>
    <w:pPr>
      <w:spacing w:line="500" w:lineRule="exact"/>
    </w:pPr>
    <w:rPr>
      <w:rFonts w:ascii="宋体" w:hAnsi="宋体" w:cs="宋体"/>
      <w:b/>
      <w:bCs/>
      <w:color w:val="FF0000"/>
      <w:sz w:val="28"/>
      <w:szCs w:val="20"/>
    </w:rPr>
  </w:style>
  <w:style w:type="character" w:customStyle="1" w:styleId="27">
    <w:name w:val="标题 1 Char"/>
    <w:link w:val="2"/>
    <w:qFormat/>
    <w:uiPriority w:val="9"/>
    <w:rPr>
      <w:rFonts w:eastAsia="黑体"/>
      <w:b/>
      <w:bCs/>
      <w:kern w:val="44"/>
      <w:sz w:val="44"/>
      <w:szCs w:val="44"/>
    </w:rPr>
  </w:style>
  <w:style w:type="character" w:customStyle="1" w:styleId="28">
    <w:name w:val="标题 2 Char"/>
    <w:link w:val="3"/>
    <w:qFormat/>
    <w:uiPriority w:val="9"/>
    <w:rPr>
      <w:rFonts w:ascii="Cambria" w:hAnsi="Cambria" w:eastAsia="黑体"/>
      <w:b/>
      <w:bCs/>
      <w:kern w:val="2"/>
      <w:sz w:val="32"/>
      <w:szCs w:val="32"/>
    </w:rPr>
  </w:style>
  <w:style w:type="character" w:customStyle="1" w:styleId="29">
    <w:name w:val="标题 3 Char"/>
    <w:link w:val="4"/>
    <w:qFormat/>
    <w:uiPriority w:val="9"/>
    <w:rPr>
      <w:b/>
      <w:bCs/>
      <w:kern w:val="2"/>
      <w:sz w:val="28"/>
      <w:szCs w:val="32"/>
    </w:rPr>
  </w:style>
  <w:style w:type="character" w:customStyle="1" w:styleId="30">
    <w:name w:val="标题 4 Char"/>
    <w:link w:val="5"/>
    <w:qFormat/>
    <w:uiPriority w:val="9"/>
    <w:rPr>
      <w:rFonts w:ascii="Cambria" w:hAnsi="Cambria"/>
      <w:b/>
      <w:bCs/>
      <w:kern w:val="2"/>
      <w:sz w:val="21"/>
      <w:szCs w:val="28"/>
    </w:rPr>
  </w:style>
  <w:style w:type="paragraph" w:customStyle="1" w:styleId="31">
    <w:name w:val="列出段落1"/>
    <w:basedOn w:val="1"/>
    <w:qFormat/>
    <w:uiPriority w:val="0"/>
    <w:pPr>
      <w:spacing w:line="240" w:lineRule="auto"/>
      <w:ind w:firstLine="420" w:firstLineChars="200"/>
    </w:pPr>
    <w:rPr>
      <w:rFonts w:cs="Calibri"/>
      <w:szCs w:val="21"/>
    </w:rPr>
  </w:style>
  <w:style w:type="character" w:customStyle="1" w:styleId="32">
    <w:name w:val="标题 Char"/>
    <w:link w:val="15"/>
    <w:qFormat/>
    <w:uiPriority w:val="0"/>
    <w:rPr>
      <w:rFonts w:ascii="Cambria" w:hAnsi="Cambria" w:eastAsia="黑体" w:cs="Times New Roman"/>
      <w:b/>
      <w:bCs/>
      <w:kern w:val="2"/>
      <w:sz w:val="72"/>
      <w:szCs w:val="32"/>
    </w:rPr>
  </w:style>
  <w:style w:type="character" w:customStyle="1" w:styleId="33">
    <w:name w:val="HTML 预设格式 Char"/>
    <w:basedOn w:val="18"/>
    <w:link w:val="13"/>
    <w:qFormat/>
    <w:uiPriority w:val="99"/>
    <w:rPr>
      <w:rFonts w:ascii="宋体" w:hAnsi="宋体"/>
      <w:sz w:val="24"/>
      <w:szCs w:val="24"/>
    </w:rPr>
  </w:style>
  <w:style w:type="paragraph" w:customStyle="1" w:styleId="34">
    <w:name w:val="代码"/>
    <w:basedOn w:val="1"/>
    <w:qFormat/>
    <w:uiPriority w:val="0"/>
    <w:pPr>
      <w:spacing w:line="240" w:lineRule="auto"/>
    </w:pPr>
    <w:rPr>
      <w:rFonts w:eastAsiaTheme="minorEastAsia"/>
      <w:sz w:val="21"/>
    </w:rPr>
  </w:style>
  <w:style w:type="paragraph" w:customStyle="1" w:styleId="3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黑马word模板20160828.dot</Template>
  <Company>Microsoft</Company>
  <Pages>23</Pages>
  <Words>3547</Words>
  <Characters>20177</Characters>
  <Lines>77</Lines>
  <Paragraphs>21</Paragraphs>
  <TotalTime>128</TotalTime>
  <ScaleCrop>false</ScaleCrop>
  <LinksUpToDate>false</LinksUpToDate>
  <CharactersWithSpaces>23573</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2017-02-27T09:33:00Z</dcterms:created>
  <dc:creator>lixiaohua</dc:creator>
  <cp:lastModifiedBy>Administrator</cp:lastModifiedBy>
  <dcterms:modified xsi:type="dcterms:W3CDTF">2019-07-11T03:01:26Z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