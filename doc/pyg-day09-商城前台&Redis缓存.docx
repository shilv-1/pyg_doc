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9章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 w:eastAsia="zh-CN"/>
        </w:rPr>
        <w:t>广告展示与缓存解决方案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40" w:lineRule="auto"/>
        <w:rPr>
          <w:rFonts w:hint="default" w:ascii="Courier New" w:hAnsi="Courier New" w:cs="Courier New"/>
        </w:rPr>
      </w:pPr>
      <w:bookmarkStart w:id="2" w:name="_Toc6733"/>
      <w:bookmarkStart w:id="3" w:name="_Toc18985"/>
      <w:r>
        <w:rPr>
          <w:rFonts w:hint="default" w:ascii="Courier New" w:hAnsi="Courier New" w:cs="Courier New"/>
        </w:rPr>
        <w:t>目标1</w:t>
      </w:r>
      <w:bookmarkEnd w:id="2"/>
      <w:bookmarkEnd w:id="3"/>
      <w:r>
        <w:rPr>
          <w:rFonts w:hint="default" w:ascii="Courier New" w:hAnsi="Courier New" w:cs="Courier New"/>
          <w:lang w:eastAsia="zh-CN"/>
        </w:rPr>
        <w:t>：完成网站首页-广告展示功能</w:t>
      </w:r>
    </w:p>
    <w:p>
      <w:pPr>
        <w:spacing w:line="240" w:lineRule="auto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2</w:t>
      </w:r>
      <w:r>
        <w:rPr>
          <w:rFonts w:hint="default" w:ascii="Courier New" w:hAnsi="Courier New" w:cs="Courier New"/>
        </w:rPr>
        <w:t>：</w:t>
      </w:r>
      <w:r>
        <w:rPr>
          <w:rFonts w:hint="default" w:ascii="Courier New" w:hAnsi="Courier New" w:cs="Courier New"/>
          <w:lang w:eastAsia="zh-CN"/>
        </w:rPr>
        <w:t>运用SpringDataRedis框架操作缓存</w:t>
      </w:r>
    </w:p>
    <w:p>
      <w:pPr>
        <w:spacing w:line="24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3</w:t>
      </w:r>
      <w:r>
        <w:rPr>
          <w:rFonts w:hint="default" w:ascii="Courier New" w:hAnsi="Courier New" w:cs="Courier New"/>
        </w:rPr>
        <w:t>：</w:t>
      </w:r>
      <w:r>
        <w:rPr>
          <w:rFonts w:hint="default" w:ascii="Courier New" w:hAnsi="Courier New" w:cs="Courier New"/>
          <w:lang w:eastAsia="zh-CN"/>
        </w:rPr>
        <w:t>完成网站首页-缓存广告数据的功能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1.网站前台分析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1.1网站前台有哪些页面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网站首页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商家（店铺）首页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商品详细页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商品搜索页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购物车列表页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支付页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用户注册页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用户登录页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用户中心页等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tabs>
          <w:tab w:val="left" w:pos="42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276" w:lineRule="auto"/>
        <w:ind w:left="425" w:leftChars="0" w:hanging="425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搭建门户工程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351530"/>
            <wp:effectExtent l="0" t="0" r="8890" b="1270"/>
            <wp:docPr id="1" name="图片 1" descr="品优购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品优购架构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 w:line="600" w:lineRule="exact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pinyougou-portal-web(war)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与pinyougou-manager-web</w:t>
      </w:r>
      <w:r>
        <w:rPr>
          <w:rFonts w:hint="default" w:ascii="Courier New" w:hAnsi="Courier New" w:cs="Courier New"/>
          <w:lang w:val="en-US" w:eastAsia="zh-CN"/>
        </w:rPr>
        <w:t>构建方式</w:t>
      </w:r>
      <w:r>
        <w:rPr>
          <w:rFonts w:hint="eastAsia" w:ascii="Courier New" w:hAnsi="Courier New" w:cs="Courier New"/>
          <w:lang w:val="en-US" w:eastAsia="zh-CN"/>
        </w:rPr>
        <w:t>一样，拷贝pinyougou-manager-web模块中的</w:t>
      </w:r>
      <w:r>
        <w:rPr>
          <w:rFonts w:hint="eastAsia" w:ascii="Courier New" w:hAnsi="Courier New" w:cs="Courier New"/>
          <w:color w:val="FF0000"/>
          <w:lang w:val="en-US" w:eastAsia="zh-CN"/>
        </w:rPr>
        <w:t>web.xml</w:t>
      </w:r>
      <w:r>
        <w:rPr>
          <w:rFonts w:hint="eastAsia" w:ascii="Courier New" w:hAnsi="Courier New" w:cs="Courier New"/>
          <w:lang w:val="en-US" w:eastAsia="zh-CN"/>
        </w:rPr>
        <w:t>(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去掉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shiro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配置</w:t>
      </w:r>
      <w:r>
        <w:rPr>
          <w:rFonts w:hint="eastAsia" w:ascii="Courier New" w:hAnsi="Courier New" w:cs="Courier New"/>
          <w:lang w:val="en-US" w:eastAsia="zh-CN"/>
        </w:rPr>
        <w:t>)、</w:t>
      </w:r>
      <w:r>
        <w:rPr>
          <w:rFonts w:hint="eastAsia" w:ascii="Courier New" w:hAnsi="Courier New" w:cs="Courier New"/>
          <w:color w:val="FF0000"/>
          <w:lang w:val="en-US" w:eastAsia="zh-CN"/>
        </w:rPr>
        <w:t>springmvc</w:t>
      </w:r>
      <w:r>
        <w:rPr>
          <w:rFonts w:hint="default" w:ascii="Courier New" w:hAnsi="Courier New" w:cs="Courier New"/>
          <w:color w:val="FF0000"/>
          <w:lang w:val="en-US" w:eastAsia="zh-CN"/>
        </w:rPr>
        <w:t>.xml</w:t>
      </w:r>
      <w:r>
        <w:rPr>
          <w:rFonts w:hint="eastAsia" w:ascii="Courier New" w:hAnsi="Courier New" w:cs="Courier New"/>
          <w:color w:val="FF0000"/>
          <w:lang w:val="en-US" w:eastAsia="zh-CN"/>
        </w:rPr>
        <w:t>、log4j.properties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pinyougou-portal-web/pom.xml：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更改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tomcat端口号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910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  <w:lang w:val="en-US" w:eastAsia="zh-CN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pinyougou-portal-web/src/main/resources/springmvc.xml：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="http://www.springframework.org/schema/mvc"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="http://code.alibabatech.com/schema/dubbo"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xmlns: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context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="http://www.springframework.org/schema/context"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xsi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http://www.springframework.org/schema/beans/spring-beans.xsd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http://www.springframework.org/schema/mvc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http://www.springframework.org/schema/mvc/spring-mvc.xsd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http://code.alibabatech.com/schema/dubbo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http://code.alibabatech.com/schema/dubbo/dubbo.xsd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http://www.springframework.org/schema/context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 xml:space="preserve">       http://www.springframework.org/schema/context/spring-context.xsd"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t xml:space="preserve">配置开启组件扫描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0"/>
                <w:szCs w:val="20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18"/>
                <w:szCs w:val="18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&lt;context:component-scan base-package="com.pinyougou.portal.controller"/&gt;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开启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MVC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注解驱动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:annotation-driven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配置消息转换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:message-converters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配置用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fastjson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作为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处理框架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5"/>
                <w:szCs w:val="15"/>
                <w:shd w:val="clear" w:fill="C8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15"/>
                <w:szCs w:val="15"/>
                <w:shd w:val="clear" w:fill="C8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15"/>
                <w:szCs w:val="15"/>
                <w:shd w:val="clear" w:fill="C8EDCC"/>
              </w:rPr>
              <w:t>="com.alibaba.fastjson.support.spring.FastJsonHttpMessageConverter"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15"/>
                <w:szCs w:val="15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配置支持的类型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="supportedMediaTypes"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 xml:space="preserve">        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="application/json;charset=UTF-8"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:message-converters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:annotation-driven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配置静态资源用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WEB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容器默认的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来处理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mvc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:default-servlet-handler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##############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服务消费者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############## 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配置当前应用的名称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dubbo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:application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="pinyougou-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portal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-web"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zookeeper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作为注册中心，注册服务地址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8EDCC"/>
              </w:rPr>
              <w:t>dubbo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8EDCC"/>
              </w:rPr>
              <w:t xml:space="preserve">:registry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protocol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 xml:space="preserve">="zookeeper"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8EDCC"/>
              </w:rPr>
              <w:t>address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8EDCC"/>
              </w:rPr>
              <w:t>="192.168.12.131:2181"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配置采用包扫描来引用服务，产生服务接口的代理对象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dubbo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:annotation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package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="com.pinyougou.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8EDCC"/>
              </w:rPr>
              <w:t>portal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.controller"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 w:ascii="Courier New" w:hAnsi="Courier New" w:eastAsia="黑体" w:cs="Courier New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2.2静态资源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拷贝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“资料\网站首页静态资源”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拷贝到pinyougou-portal-web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模块的src/main/webapp目录下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outlineLvl w:val="9"/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714625" cy="2360930"/>
            <wp:effectExtent l="9525" t="9525" r="1905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60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 w:line="600" w:lineRule="exact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2.3配置域名访问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</w:pP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t>配置hosts</w:t>
      </w:r>
      <w:r>
        <w:rPr>
          <w:rFonts w:hint="eastAsia" w:ascii="Courier New" w:hAnsi="Courier New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t>文件</w:t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t xml:space="preserve">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</w:pP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t xml:space="preserve">127.0.0.1 </w:t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fldChar w:fldCharType="begin"/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instrText xml:space="preserve"> HYPERLINK "http://www.pinyougou.com" </w:instrText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fldChar w:fldCharType="separate"/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t>www.pinyougou.com</w:t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</w:pP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t>127.0.0.1 pinyougou.com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配置nginx.conf反向代理: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server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 server_name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>www.pinyougou.com pinyougou.com</w:t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840" w:firstLineChars="4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proxy_set_header X-Forwarded-Host $host;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 proxy_set_header X-Forwarded-Server $host;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vertAlign w:val="baseline"/>
                <w:lang w:val="en-US" w:eastAsia="zh-CN"/>
              </w:rPr>
              <w:t>proxy_pass http://127.0.0.1:9103;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proxy_connect_timeout 600;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proxy_read_timeout 600;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 xml:space="preserve">        }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color w:val="FF0000"/>
          <w:kern w:val="0"/>
          <w:sz w:val="21"/>
          <w:szCs w:val="21"/>
          <w:vertAlign w:val="baseline"/>
          <w:lang w:val="en-US" w:eastAsia="zh-CN" w:bidi="ar-SA"/>
        </w:rPr>
      </w:pP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t xml:space="preserve">重启Nginx: </w:t>
      </w:r>
      <w:r>
        <w:rPr>
          <w:rFonts w:hint="default" w:ascii="Courier New" w:hAnsi="Courier New" w:eastAsia="宋体" w:cs="Courier New"/>
          <w:color w:val="FF0000"/>
          <w:kern w:val="0"/>
          <w:sz w:val="21"/>
          <w:szCs w:val="21"/>
          <w:vertAlign w:val="baseline"/>
          <w:lang w:val="en-US" w:eastAsia="zh-CN" w:bidi="ar-SA"/>
        </w:rPr>
        <w:t>nginx -s 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</w:pPr>
      <w:r>
        <w:rPr>
          <w:rFonts w:hint="eastAsia" w:ascii="Courier New" w:hAnsi="Courier New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t>重</w:t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t>启后</w:t>
      </w:r>
      <w:r>
        <w:rPr>
          <w:rFonts w:hint="eastAsia" w:ascii="Courier New" w:hAnsi="Courier New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t>，</w:t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t xml:space="preserve">地址栏输入 </w:t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fldChar w:fldCharType="begin"/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instrText xml:space="preserve"> HYPERLINK "http://localhost:9103/index.html" </w:instrText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fldChar w:fldCharType="separate"/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t>http://www.pinyougou.com</w:t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fldChar w:fldCharType="end"/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t xml:space="preserve"> </w:t>
      </w:r>
      <w:r>
        <w:rPr>
          <w:rFonts w:hint="eastAsia" w:ascii="Courier New" w:hAnsi="Courier New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t>或</w:t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t xml:space="preserve"> </w:t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fldChar w:fldCharType="begin"/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instrText xml:space="preserve"> HYPERLINK "http://localhost:9103/index.html" </w:instrText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fldChar w:fldCharType="separate"/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t>http://pinyougou.com</w:t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fldChar w:fldCharType="end"/>
      </w:r>
      <w:r>
        <w:rPr>
          <w:rFonts w:hint="default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  <w:t xml:space="preserve"> 即可看到首页效果：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color w:val="1E1C11" w:themeColor="background2" w:themeShade="1A"/>
          <w:kern w:val="0"/>
          <w:sz w:val="21"/>
          <w:szCs w:val="21"/>
          <w:vertAlign w:val="baseline"/>
          <w:lang w:val="en-US" w:eastAsia="zh-CN" w:bidi="ar-SA"/>
        </w:rPr>
      </w:pPr>
      <w:r>
        <w:rPr>
          <w:rFonts w:ascii="宋体" w:hAnsi="宋体" w:eastAsia="宋体" w:cs="宋体"/>
          <w:color w:val="1E1C11" w:themeColor="background2" w:themeShade="1A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3446780"/>
            <wp:effectExtent l="9525" t="9525" r="19050" b="10795"/>
            <wp:docPr id="2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46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3.网站首页【广告展示】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both"/>
        <w:textAlignment w:val="auto"/>
        <w:outlineLvl w:val="9"/>
        <w:rPr>
          <w:rFonts w:hint="eastAsia" w:eastAsia="黑体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网站</w:t>
      </w:r>
      <w:r>
        <w:rPr>
          <w:rFonts w:hint="default" w:ascii="Courier New" w:hAnsi="Courier New" w:cs="Courier New"/>
          <w:lang w:val="en-US" w:eastAsia="zh-CN"/>
        </w:rPr>
        <w:t>首页，轮播广告图根据后台设置的广告列表动态产生。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3.2前端代码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pinyougou-portal-web</w:t>
      </w:r>
      <w:r>
        <w:rPr>
          <w:rFonts w:hint="eastAsia" w:ascii="Courier New" w:hAnsi="Courier New" w:cs="Courier New"/>
          <w:lang w:val="en-US" w:eastAsia="zh-CN"/>
        </w:rPr>
        <w:t>/src/main/webapp/</w:t>
      </w:r>
      <w:r>
        <w:rPr>
          <w:rFonts w:hint="default" w:ascii="Courier New" w:hAnsi="Courier New" w:cs="Courier New"/>
          <w:lang w:val="en-US" w:eastAsia="zh-CN"/>
        </w:rPr>
        <w:t>index.html引入</w:t>
      </w:r>
      <w:r>
        <w:rPr>
          <w:rFonts w:hint="eastAsia" w:ascii="Courier New" w:hAnsi="Courier New" w:cs="Courier New"/>
          <w:lang w:val="en-US" w:eastAsia="zh-CN"/>
        </w:rPr>
        <w:t>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"/js/controller/indexController.js"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sz w:val="20"/>
          <w:szCs w:val="21"/>
          <w:lang w:val="en-US" w:eastAsia="zh-CN"/>
        </w:rPr>
      </w:pPr>
      <w:r>
        <w:rPr>
          <w:rFonts w:hint="default" w:ascii="Courier New" w:hAnsi="Courier New" w:cs="Courier New"/>
          <w:sz w:val="20"/>
          <w:szCs w:val="21"/>
          <w:lang w:val="en-US" w:eastAsia="zh-CN"/>
        </w:rPr>
        <w:t>pinyougou-portal-web</w:t>
      </w:r>
      <w:r>
        <w:rPr>
          <w:rFonts w:hint="eastAsia" w:ascii="Courier New" w:hAnsi="Courier New" w:cs="Courier New"/>
          <w:sz w:val="20"/>
          <w:szCs w:val="21"/>
          <w:lang w:val="en-US" w:eastAsia="zh-CN"/>
        </w:rPr>
        <w:t>/src/main/webapp/js/controller/index</w:t>
      </w:r>
      <w:r>
        <w:rPr>
          <w:rFonts w:hint="default" w:ascii="Courier New" w:hAnsi="Courier New" w:cs="Courier New"/>
          <w:sz w:val="20"/>
          <w:szCs w:val="21"/>
          <w:lang w:val="en-US" w:eastAsia="zh-CN"/>
        </w:rPr>
        <w:t>Controller.js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窗口加载完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.onload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vue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el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'#app'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元素绑定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data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数据模型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8EDCC"/>
              </w:rPr>
              <w:t xml:space="preserve">contentList : [] </w:t>
            </w:r>
            <w:r>
              <w:rPr>
                <w:rFonts w:hint="default" w:ascii="Courier New" w:hAnsi="Courier New" w:cs="Courier New"/>
                <w:b/>
                <w:bCs w:val="0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FF0000"/>
                <w:sz w:val="21"/>
                <w:szCs w:val="21"/>
                <w:shd w:val="clear" w:fill="C8EDCC"/>
              </w:rPr>
              <w:t>大广告数组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methods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操作方法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根据广告分类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查询广告内容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findContentByCategoryId : function (categoryId) {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axios.get("/content/findContentByCategoryId?categoryId="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 xml:space="preserve">                    + categoryId).then(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 xml:space="preserve">                    function(response){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 xml:space="preserve">                        vue.contentList = response.data;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 xml:space="preserve">                    }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 xml:space="preserve">                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created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创建生命周期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8EDCC"/>
              </w:rPr>
              <w:t>this.findContentByCategoryId(1);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index.html</w:t>
      </w:r>
      <w:r>
        <w:rPr>
          <w:rFonts w:hint="default" w:ascii="Courier New" w:hAnsi="Courier New" w:cs="Courier New"/>
          <w:lang w:val="en-US" w:eastAsia="zh-CN"/>
        </w:rPr>
        <w:t>首页轮播图524行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&lt;!--banner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轮播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"myCarousel"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data-ride=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"carousel"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data-interval=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"4000"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"sui-carousel slide"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ol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"carousel-indicators"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下面圆点控制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li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"#myCarousel"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2"/>
                <w:szCs w:val="22"/>
                <w:shd w:val="clear" w:fill="C8EDCC"/>
              </w:rPr>
              <w:t>v-for="(c,index) in contentList"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2"/>
                <w:szCs w:val="22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2"/>
                <w:szCs w:val="22"/>
                <w:shd w:val="clear" w:fill="C8EDCC"/>
              </w:rPr>
              <w:t>:data-slide-to="index"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2"/>
                <w:szCs w:val="22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2"/>
                <w:szCs w:val="22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2"/>
                <w:szCs w:val="22"/>
                <w:shd w:val="clear" w:fill="C8EDCC"/>
              </w:rPr>
              <w:t>:class="index == 0 ? 'active' : ''"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ol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"carousel-inner"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v-for="(c,index) in contentList"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  <w:lang w:val="en-US"/>
              </w:rPr>
              <w:t xml:space="preserve">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:class="index == 0 ? 'active item' : 'item'"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:href="c.url"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img :src="c.pic"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"#myCarousel"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data-slide=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"prev"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"carousel-control left"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&gt;‹&lt;/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"#myCarousel"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data-slide=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"next"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"carousel-control right"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&gt;›&lt;/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color w:val="00000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pinyougou-portal-web</w:t>
      </w:r>
      <w:r>
        <w:rPr>
          <w:rFonts w:hint="eastAsia" w:ascii="Courier New" w:hAnsi="Courier New" w:cs="Courier New"/>
          <w:lang w:val="en-US" w:eastAsia="zh-CN"/>
        </w:rPr>
        <w:t>/src/main/java/com.pinyougou.portal.controlle</w:t>
      </w:r>
      <w:r>
        <w:rPr>
          <w:rFonts w:hint="default" w:ascii="Courier New" w:hAnsi="Courier New" w:cs="Courier New"/>
          <w:lang w:val="en-US" w:eastAsia="zh-CN"/>
        </w:rPr>
        <w:t>r包下创建</w:t>
      </w:r>
      <w:r>
        <w:rPr>
          <w:rFonts w:hint="default" w:ascii="Courier New" w:hAnsi="Courier New" w:eastAsia="Consolas" w:cs="Courier New"/>
          <w:color w:val="000000"/>
          <w:sz w:val="21"/>
          <w:szCs w:val="21"/>
        </w:rPr>
        <w:t>ContentController</w:t>
      </w: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"/content"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ContentController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(timeout=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ContentService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contentService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根据广告分类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查询广告数据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"/findContentByCategoryId"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List&lt;Content&gt; findContentByCategoryId(Long categoryId)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contentService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.findContentByCategoryId(categoryId);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val="en-US" w:eastAsia="zh-CN"/>
        </w:rPr>
        <w:t>pinyougou-interface</w:t>
      </w:r>
      <w:r>
        <w:rPr>
          <w:rFonts w:hint="eastAsia" w:ascii="Courier New" w:hAnsi="Courier New" w:cs="Courier New"/>
          <w:lang w:val="en-US" w:eastAsia="zh-CN"/>
        </w:rPr>
        <w:t>/src/main/java/com.pinyougou.service/</w:t>
      </w:r>
      <w:r>
        <w:rPr>
          <w:rFonts w:hint="default" w:ascii="Courier New" w:hAnsi="Courier New" w:cs="Courier New"/>
        </w:rPr>
        <w:t>ContentService</w:t>
      </w:r>
      <w:r>
        <w:rPr>
          <w:rFonts w:hint="eastAsia" w:ascii="Courier New" w:hAnsi="Courier New" w:cs="Courier New"/>
          <w:lang w:val="en-US" w:eastAsia="zh-CN"/>
        </w:rPr>
        <w:t>.java</w:t>
      </w:r>
      <w:r>
        <w:rPr>
          <w:rFonts w:hint="default" w:ascii="Courier New" w:hAnsi="Courier New" w:cs="Courier New"/>
          <w:lang w:eastAsia="zh-CN"/>
        </w:rPr>
        <w:t>增加方法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根据广告类型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查询数据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List&lt;Content&gt; findContentByCategoryId(Long categoryId);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pinyougou-content-service</w:t>
      </w:r>
      <w:r>
        <w:rPr>
          <w:rFonts w:hint="eastAsia" w:ascii="Courier New" w:hAnsi="Courier New" w:cs="Courier New"/>
          <w:lang w:val="en-US" w:eastAsia="zh-CN"/>
        </w:rPr>
        <w:t>/src/main/java/com.pinyougou.content.service.impl的</w:t>
      </w:r>
      <w:r>
        <w:rPr>
          <w:rFonts w:hint="default" w:ascii="Courier New" w:hAnsi="Courier New" w:cs="Courier New"/>
          <w:lang w:val="en-US" w:eastAsia="zh-CN"/>
        </w:rPr>
        <w:t>ContentServiceImpl</w:t>
      </w:r>
      <w:r>
        <w:rPr>
          <w:rFonts w:hint="eastAsia" w:ascii="Courier New" w:hAnsi="Courier New" w:cs="Courier New"/>
          <w:lang w:val="en-US" w:eastAsia="zh-CN"/>
        </w:rPr>
        <w:t>.java</w:t>
      </w:r>
      <w:r>
        <w:rPr>
          <w:rFonts w:hint="default" w:ascii="Courier New" w:hAnsi="Courier New" w:cs="Courier New"/>
          <w:lang w:val="en-US" w:eastAsia="zh-CN"/>
        </w:rPr>
        <w:t>增加方法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根据分类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查询广告内容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List&lt;Content&gt; findContentByCategoryId(Long categoryId){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创建示范对象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Example example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Example(Content.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创建查询条件对象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Example.Criteria criteria = example.createCriteria();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添加等于条件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category_id = categoryId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criteria.andEqualTo(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"categoryId"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categoryId);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添加等于条件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status = 1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criteria.andEqualTo(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排序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(升序) order by sort_order asc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example.orderBy(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"sortOrder"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).asc();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firstLine="840" w:firstLineChars="40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/>
              </w:rPr>
              <w:t xml:space="preserve">//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条件查询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contentMapper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.selectByExample(example);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240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 SpringDataRedis【介绍及使用】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4.1项目常见问题思考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firstLine="420" w:firstLineChars="0"/>
        <w:jc w:val="both"/>
        <w:textAlignment w:val="auto"/>
        <w:outlineLvl w:val="9"/>
        <w:rPr>
          <w:rFonts w:hint="default" w:ascii="Courier New" w:hAnsi="Courier New" w:cs="Courier New" w:eastAsiaTheme="minorEastAsia"/>
          <w:lang w:val="en-US" w:eastAsia="zh-CN"/>
        </w:rPr>
      </w:pPr>
      <w:r>
        <w:rPr>
          <w:rFonts w:hint="default" w:ascii="Courier New" w:hAnsi="Courier New" w:cs="Courier New" w:eastAsiaTheme="minorEastAsia"/>
          <w:lang w:val="en-US" w:eastAsia="zh-CN"/>
        </w:rPr>
        <w:t>我们目前的系统已经实现了广告后台管理和广告前台展示，但是对于首页每天有大量的人访问，对数据库造成很大的访问压力，甚至是瘫痪。那如何解决呢？我们通常的做法有两种：</w:t>
      </w:r>
      <w:r>
        <w:rPr>
          <w:rFonts w:hint="default" w:ascii="Courier New" w:hAnsi="Courier New" w:cs="Courier New" w:eastAsiaTheme="minorEastAsia"/>
          <w:color w:val="FF0000"/>
          <w:lang w:val="en-US" w:eastAsia="zh-CN"/>
        </w:rPr>
        <w:t>一种是数据缓存</w:t>
      </w:r>
      <w:r>
        <w:rPr>
          <w:rFonts w:hint="default" w:ascii="Courier New" w:hAnsi="Courier New" w:cs="Courier New" w:eastAsiaTheme="minorEastAsia"/>
          <w:lang w:val="en-US" w:eastAsia="zh-CN"/>
        </w:rPr>
        <w:t>、</w:t>
      </w:r>
      <w:r>
        <w:rPr>
          <w:rFonts w:hint="default" w:ascii="Courier New" w:hAnsi="Courier New" w:cs="Courier New" w:eastAsiaTheme="minorEastAsia"/>
          <w:color w:val="FF0000"/>
          <w:lang w:val="en-US" w:eastAsia="zh-CN"/>
        </w:rPr>
        <w:t>一种是网页静态化</w:t>
      </w:r>
      <w:r>
        <w:rPr>
          <w:rFonts w:hint="default" w:ascii="Courier New" w:hAnsi="Courier New" w:cs="Courier New" w:eastAsiaTheme="minorEastAsia"/>
          <w:lang w:val="en-US" w:eastAsia="zh-CN"/>
        </w:rPr>
        <w:t>。我们今天讨论第一种解决方案。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4.2 Redis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360" w:lineRule="atLeast"/>
        <w:ind w:firstLine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"http://lib.csdn.net/base/redis" \o "Redis知识库" \t "http://blog.csdn.net/zhang_red/article/details/_blank" </w:instrTex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ascii="Courier New" w:hAnsi="Courier New" w:eastAsia="宋体" w:cs="Courier New"/>
          <w:b/>
          <w:i w:val="0"/>
          <w:caps w:val="0"/>
          <w:color w:val="000000" w:themeColor="text1"/>
          <w:spacing w:val="0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redis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ourier New" w:hAnsi="Courier New" w:cs="Courier New"/>
        </w:rPr>
        <w:t>是一款开源的</w:t>
      </w:r>
      <w:r>
        <w:rPr>
          <w:rFonts w:hint="default" w:ascii="Courier New" w:hAnsi="Courier New" w:cs="Courier New"/>
          <w:lang w:eastAsia="zh-CN"/>
        </w:rPr>
        <w:t>高性能的</w:t>
      </w:r>
      <w:r>
        <w:rPr>
          <w:rFonts w:hint="default" w:ascii="Courier New" w:hAnsi="Courier New" w:cs="Courier New"/>
        </w:rPr>
        <w:t>Key-Value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"http://lib.csdn.net/base/mysql" \o "MySQL知识库" \t "http://blog.csdn.net/zhang_red/article/details/_blank" </w:instrTex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ascii="Courier New" w:hAnsi="Courier New" w:eastAsia="宋体" w:cs="Courier New"/>
          <w:b/>
          <w:i w:val="0"/>
          <w:caps w:val="0"/>
          <w:color w:val="000000" w:themeColor="text1"/>
          <w:spacing w:val="0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数据库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ourier New" w:hAnsi="Courier New" w:cs="Courier New"/>
        </w:rPr>
        <w:t>，运行在内存中，由ANSI C编写</w:t>
      </w:r>
      <w:r>
        <w:rPr>
          <w:rFonts w:hint="default" w:ascii="Courier New" w:hAnsi="Courier New" w:cs="Courier New"/>
          <w:lang w:eastAsia="zh-CN"/>
        </w:rPr>
        <w:t>。企业开发通常采用</w:t>
      </w:r>
      <w:r>
        <w:rPr>
          <w:rFonts w:hint="default" w:ascii="Courier New" w:hAnsi="Courier New" w:cs="Courier New"/>
          <w:lang w:val="en-US" w:eastAsia="zh-CN"/>
        </w:rPr>
        <w:t>Redis来实现缓存。同类的产品还有</w:t>
      </w:r>
      <w:r>
        <w:rPr>
          <w:rFonts w:hint="default" w:ascii="Courier New" w:hAnsi="Courier New" w:cs="Courier New"/>
          <w:color w:val="FF0000"/>
          <w:lang w:val="en-US" w:eastAsia="zh-CN"/>
        </w:rPr>
        <w:t xml:space="preserve">memcached </w:t>
      </w:r>
      <w:r>
        <w:rPr>
          <w:rFonts w:hint="default" w:ascii="Courier New" w:hAnsi="Courier New" w:cs="Courier New"/>
          <w:lang w:val="en-US" w:eastAsia="zh-CN"/>
        </w:rPr>
        <w:t>、</w:t>
      </w:r>
      <w:r>
        <w:rPr>
          <w:rFonts w:hint="default" w:ascii="Courier New" w:hAnsi="Courier New" w:cs="Courier New"/>
          <w:color w:val="FF0000"/>
          <w:lang w:val="en-US" w:eastAsia="zh-CN"/>
        </w:rPr>
        <w:t>MongoDB</w:t>
      </w:r>
      <w:r>
        <w:rPr>
          <w:rFonts w:hint="default" w:ascii="Courier New" w:hAnsi="Courier New" w:cs="Courier New"/>
          <w:lang w:val="en-US" w:eastAsia="zh-CN"/>
        </w:rPr>
        <w:t>等。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4.2.1 </w:t>
      </w:r>
      <w:r>
        <w:rPr>
          <w:rFonts w:hint="default"/>
          <w:lang w:val="en-US" w:eastAsia="zh-CN"/>
        </w:rPr>
        <w:t>Linux安装Redis单机版</w:t>
      </w:r>
      <w:r>
        <w:rPr>
          <w:rFonts w:hint="eastAsia"/>
          <w:lang w:val="en-US" w:eastAsia="zh-CN"/>
        </w:rPr>
        <w:t>【运维】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参考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安装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文档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：资料\redis\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【</w:t>
      </w:r>
      <w:r>
        <w:rPr>
          <w:rFonts w:hint="default" w:ascii="Courier New" w:hAnsi="Courier New" w:cs="Courier New"/>
          <w:b/>
          <w:bCs/>
          <w:color w:val="FF0000"/>
          <w:sz w:val="21"/>
          <w:szCs w:val="21"/>
          <w:lang w:val="en-US" w:eastAsia="zh-CN"/>
        </w:rPr>
        <w:t>Linux安装Redis单机版.docx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】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4.2.2 </w:t>
      </w:r>
      <w:r>
        <w:rPr>
          <w:rFonts w:hint="default"/>
          <w:lang w:val="en-US" w:eastAsia="zh-CN"/>
        </w:rPr>
        <w:t>Linux安装Redis集群版</w:t>
      </w:r>
      <w:r>
        <w:rPr>
          <w:rFonts w:hint="eastAsia"/>
          <w:lang w:val="en-US" w:eastAsia="zh-CN"/>
        </w:rPr>
        <w:t>【运维】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firstLine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参考</w:t>
      </w:r>
      <w:r>
        <w:rPr>
          <w:rFonts w:hint="default" w:ascii="Courier New" w:hAnsi="Courier New" w:cs="Courier New"/>
          <w:lang w:val="en-US" w:eastAsia="zh-CN"/>
        </w:rPr>
        <w:t>安装</w:t>
      </w:r>
      <w:r>
        <w:rPr>
          <w:rFonts w:hint="eastAsia" w:ascii="Courier New" w:hAnsi="Courier New" w:cs="Courier New"/>
          <w:lang w:val="en-US" w:eastAsia="zh-CN"/>
        </w:rPr>
        <w:t>文档</w:t>
      </w:r>
      <w:r>
        <w:rPr>
          <w:rFonts w:hint="default" w:ascii="Courier New" w:hAnsi="Courier New" w:cs="Courier New"/>
          <w:lang w:val="en-US" w:eastAsia="zh-CN"/>
        </w:rPr>
        <w:t>：资料\redis\</w:t>
      </w:r>
      <w:r>
        <w:rPr>
          <w:rFonts w:hint="eastAsia" w:ascii="Courier New" w:hAnsi="Courier New" w:cs="Courier New"/>
          <w:lang w:val="en-US" w:eastAsia="zh-CN"/>
        </w:rPr>
        <w:t>【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Linux安装Redis集群版.docx</w:t>
      </w:r>
      <w:r>
        <w:rPr>
          <w:rFonts w:hint="eastAsia" w:ascii="Courier New" w:hAnsi="Courier New" w:cs="Courier New"/>
          <w:lang w:val="en-US" w:eastAsia="zh-CN"/>
        </w:rPr>
        <w:t>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Jedis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Jedis是Redis官方推出的一款面向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"http://lib.csdn.net/base/java" \o "Java 知识库" \t "http://blog.csdn.net/zhang_red/article/details/_blank" </w:instrTex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20"/>
          <w:rFonts w:hint="default" w:ascii="Courier New" w:hAnsi="Courier New" w:eastAsia="宋体" w:cs="Courier New"/>
          <w:b/>
          <w:i w:val="0"/>
          <w:caps w:val="0"/>
          <w:color w:val="000000" w:themeColor="text1"/>
          <w:spacing w:val="0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Java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ourier New" w:hAnsi="Courier New" w:cs="Courier New"/>
        </w:rPr>
        <w:t>的客户端，提供了很多接口供Java语言调用。可以在Redis官网下载，当然还有一些开源爱好者提供的客户端，如Jredis</w:t>
      </w:r>
      <w:r>
        <w:rPr>
          <w:rFonts w:hint="eastAsia" w:ascii="Courier New" w:hAnsi="Courier New" w:cs="Courier New"/>
          <w:lang w:eastAsia="zh-CN"/>
        </w:rPr>
        <w:t>、</w:t>
      </w:r>
      <w:r>
        <w:rPr>
          <w:rFonts w:hint="eastAsia" w:ascii="Courier New" w:hAnsi="Courier New" w:cs="Courier New"/>
          <w:lang w:val="en-US" w:eastAsia="zh-CN"/>
        </w:rPr>
        <w:t>Redisson</w:t>
      </w:r>
      <w:r>
        <w:rPr>
          <w:rFonts w:hint="default" w:ascii="Courier New" w:hAnsi="Courier New" w:cs="Courier New"/>
        </w:rPr>
        <w:t>等等，</w:t>
      </w:r>
      <w:r>
        <w:rPr>
          <w:rFonts w:hint="default" w:ascii="Courier New" w:hAnsi="Courier New" w:cs="Courier New"/>
          <w:color w:val="FF0000"/>
        </w:rPr>
        <w:t>推荐使用Jedis</w:t>
      </w:r>
      <w:r>
        <w:rPr>
          <w:rFonts w:hint="default" w:ascii="Courier New" w:hAnsi="Courier New" w:cs="Courier New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4.4 Spring Data Redis介绍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firstLine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Spring-</w:t>
      </w:r>
      <w:r>
        <w:rPr>
          <w:rFonts w:hint="eastAsia" w:ascii="Courier New" w:hAnsi="Courier New" w:cs="Courier New"/>
          <w:lang w:val="en-US" w:eastAsia="zh-CN"/>
        </w:rPr>
        <w:t>D</w:t>
      </w:r>
      <w:r>
        <w:rPr>
          <w:rFonts w:hint="default" w:ascii="Courier New" w:hAnsi="Courier New" w:cs="Courier New"/>
        </w:rPr>
        <w:t>ata-</w:t>
      </w:r>
      <w:r>
        <w:rPr>
          <w:rFonts w:hint="eastAsia" w:ascii="Courier New" w:hAnsi="Courier New" w:cs="Courier New"/>
          <w:lang w:val="en-US" w:eastAsia="zh-CN"/>
        </w:rPr>
        <w:t>R</w:t>
      </w:r>
      <w:r>
        <w:rPr>
          <w:rFonts w:hint="default" w:ascii="Courier New" w:hAnsi="Courier New" w:cs="Courier New"/>
        </w:rPr>
        <w:t>edis是</w:t>
      </w:r>
      <w:r>
        <w:rPr>
          <w:rFonts w:hint="eastAsia" w:ascii="Courier New" w:hAnsi="Courier New" w:cs="Courier New"/>
          <w:lang w:val="en-US" w:eastAsia="zh-CN"/>
        </w:rPr>
        <w:t>S</w:t>
      </w:r>
      <w:r>
        <w:rPr>
          <w:rFonts w:hint="default" w:ascii="Courier New" w:hAnsi="Courier New" w:cs="Courier New"/>
        </w:rPr>
        <w:t>pring大家族的一部分，提供了在</w:t>
      </w:r>
      <w:r>
        <w:rPr>
          <w:rFonts w:hint="eastAsia" w:ascii="Courier New" w:hAnsi="Courier New" w:cs="Courier New"/>
          <w:lang w:val="en-US" w:eastAsia="zh-CN"/>
        </w:rPr>
        <w:t>S</w:t>
      </w:r>
      <w:r>
        <w:rPr>
          <w:rFonts w:hint="default" w:ascii="Courier New" w:hAnsi="Courier New" w:cs="Courier New"/>
          <w:lang w:val="en-US" w:eastAsia="zh-CN"/>
        </w:rPr>
        <w:t>pring</w:t>
      </w:r>
      <w:r>
        <w:rPr>
          <w:rFonts w:hint="default" w:ascii="Courier New" w:hAnsi="Courier New" w:cs="Courier New"/>
        </w:rPr>
        <w:t>应用中通过简单的配置访问</w:t>
      </w:r>
      <w:r>
        <w:rPr>
          <w:rFonts w:hint="eastAsia" w:ascii="Courier New" w:hAnsi="Courier New" w:cs="Courier New"/>
          <w:lang w:val="en-US" w:eastAsia="zh-CN"/>
        </w:rPr>
        <w:t>R</w:t>
      </w:r>
      <w:r>
        <w:rPr>
          <w:rFonts w:hint="default" w:ascii="Courier New" w:hAnsi="Courier New" w:cs="Courier New"/>
        </w:rPr>
        <w:t>edis服务，对</w:t>
      </w:r>
      <w:r>
        <w:rPr>
          <w:rFonts w:hint="eastAsia" w:ascii="Courier New" w:hAnsi="Courier New" w:cs="Courier New"/>
          <w:lang w:val="en-US" w:eastAsia="zh-CN"/>
        </w:rPr>
        <w:t>R</w:t>
      </w:r>
      <w:r>
        <w:rPr>
          <w:rFonts w:hint="default" w:ascii="Courier New" w:hAnsi="Courier New" w:cs="Courier New"/>
        </w:rPr>
        <w:t>ed</w:t>
      </w:r>
      <w:r>
        <w:rPr>
          <w:rFonts w:hint="default" w:ascii="Courier New" w:hAnsi="Courier New" w:cs="Courier New"/>
          <w:lang w:val="en-US"/>
        </w:rPr>
        <w:t>i</w:t>
      </w:r>
      <w:bookmarkStart w:id="4" w:name="_GoBack"/>
      <w:bookmarkEnd w:id="4"/>
      <w:r>
        <w:rPr>
          <w:rFonts w:hint="default" w:ascii="Courier New" w:hAnsi="Courier New" w:cs="Courier New"/>
        </w:rPr>
        <w:t>s底层开发包(Jedis</w:t>
      </w:r>
      <w:r>
        <w:rPr>
          <w:rFonts w:hint="eastAsia" w:ascii="Courier New" w:hAnsi="Courier New" w:cs="Courier New"/>
          <w:lang w:eastAsia="zh-CN"/>
        </w:rPr>
        <w:t>、</w:t>
      </w:r>
      <w:r>
        <w:rPr>
          <w:rFonts w:hint="default" w:ascii="Courier New" w:hAnsi="Courier New" w:cs="Courier New"/>
        </w:rPr>
        <w:t>JRedis</w:t>
      </w:r>
      <w:r>
        <w:rPr>
          <w:rFonts w:hint="eastAsia" w:ascii="Courier New" w:hAnsi="Courier New" w:cs="Courier New"/>
          <w:lang w:eastAsia="zh-CN"/>
        </w:rPr>
        <w:t>、</w:t>
      </w:r>
      <w:r>
        <w:rPr>
          <w:rFonts w:hint="eastAsia" w:ascii="Courier New" w:hAnsi="Courier New" w:cs="Courier New"/>
          <w:lang w:val="en-US" w:eastAsia="zh-CN"/>
        </w:rPr>
        <w:t>Redisson</w:t>
      </w:r>
      <w:r>
        <w:rPr>
          <w:rFonts w:hint="default" w:ascii="Courier New" w:hAnsi="Courier New" w:cs="Courier New"/>
        </w:rPr>
        <w:t>)进行了高度封装，RedisTemplate提供了</w:t>
      </w:r>
      <w:r>
        <w:rPr>
          <w:rFonts w:hint="eastAsia" w:ascii="Courier New" w:hAnsi="Courier New" w:cs="Courier New"/>
          <w:lang w:val="en-US" w:eastAsia="zh-CN"/>
        </w:rPr>
        <w:t>R</w:t>
      </w:r>
      <w:r>
        <w:rPr>
          <w:rFonts w:hint="default" w:ascii="Courier New" w:hAnsi="Courier New" w:cs="Courier New"/>
        </w:rPr>
        <w:t>edis各种操作、异常处理及序列化，支持发布订阅。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val="en-US" w:eastAsia="zh-CN"/>
        </w:rPr>
        <w:t>S</w:t>
      </w:r>
      <w:r>
        <w:rPr>
          <w:rFonts w:hint="default" w:ascii="Courier New" w:hAnsi="Courier New" w:cs="Courier New"/>
        </w:rPr>
        <w:t>pring-</w:t>
      </w:r>
      <w:r>
        <w:rPr>
          <w:rFonts w:hint="default" w:ascii="Courier New" w:hAnsi="Courier New" w:cs="Courier New"/>
          <w:lang w:val="en-US" w:eastAsia="zh-CN"/>
        </w:rPr>
        <w:t>D</w:t>
      </w:r>
      <w:r>
        <w:rPr>
          <w:rFonts w:hint="default" w:ascii="Courier New" w:hAnsi="Courier New" w:cs="Courier New"/>
        </w:rPr>
        <w:t>ata-</w:t>
      </w:r>
      <w:r>
        <w:rPr>
          <w:rFonts w:hint="default" w:ascii="Courier New" w:hAnsi="Courier New" w:cs="Courier New"/>
          <w:lang w:val="en-US" w:eastAsia="zh-CN"/>
        </w:rPr>
        <w:t>R</w:t>
      </w:r>
      <w:r>
        <w:rPr>
          <w:rFonts w:hint="default" w:ascii="Courier New" w:hAnsi="Courier New" w:cs="Courier New"/>
        </w:rPr>
        <w:t>edis针对jedis提供了如下功能：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>1.</w:t>
      </w:r>
      <w:r>
        <w:rPr>
          <w:rFonts w:hint="default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</w:rPr>
        <w:t>连接池自动管理，提供了一个高度封装的“</w:t>
      </w:r>
      <w:r>
        <w:rPr>
          <w:rFonts w:hint="default" w:ascii="Courier New" w:hAnsi="Courier New" w:cs="Courier New"/>
          <w:color w:val="FF0000"/>
        </w:rPr>
        <w:t>RedisTemplate</w:t>
      </w:r>
      <w:r>
        <w:rPr>
          <w:rFonts w:hint="default" w:ascii="Courier New" w:hAnsi="Courier New" w:cs="Courier New"/>
        </w:rPr>
        <w:t>”类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>2.</w:t>
      </w:r>
      <w:r>
        <w:rPr>
          <w:rFonts w:hint="default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</w:rPr>
        <w:t>针对jedis客户端中大量api进行了归类封装,将同一类型操作封装为operation接口</w:t>
      </w:r>
      <w:r>
        <w:rPr>
          <w:rFonts w:hint="eastAsia" w:ascii="Courier New" w:hAnsi="Courier New" w:cs="Courier New"/>
          <w:lang w:eastAsia="zh-CN"/>
        </w:rPr>
        <w:t>如下：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color w:val="FF0000"/>
        </w:rPr>
      </w:pPr>
      <w:r>
        <w:rPr>
          <w:rFonts w:hint="default" w:ascii="Courier New" w:hAnsi="Courier New" w:cs="Courier New"/>
          <w:color w:val="FF0000"/>
        </w:rPr>
        <w:t>ValueOperations：简单K-V操作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color w:val="FF0000"/>
        </w:rPr>
      </w:pPr>
      <w:r>
        <w:rPr>
          <w:rFonts w:hint="default" w:ascii="Courier New" w:hAnsi="Courier New" w:cs="Courier New"/>
          <w:color w:val="FF0000"/>
        </w:rPr>
        <w:t>SetOperations：</w:t>
      </w:r>
      <w:r>
        <w:rPr>
          <w:rFonts w:hint="eastAsia" w:ascii="Courier New" w:hAnsi="Courier New" w:cs="Courier New"/>
          <w:color w:val="FF0000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FF0000"/>
        </w:rPr>
        <w:t>set类型数据操作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color w:val="FF0000"/>
        </w:rPr>
      </w:pPr>
      <w:r>
        <w:rPr>
          <w:rFonts w:hint="default" w:ascii="Courier New" w:hAnsi="Courier New" w:cs="Courier New"/>
          <w:color w:val="FF0000"/>
        </w:rPr>
        <w:t>ZSetOperations：</w:t>
      </w:r>
      <w:r>
        <w:rPr>
          <w:rFonts w:hint="eastAsia" w:ascii="Courier New" w:hAnsi="Courier New" w:cs="Courier New"/>
          <w:color w:val="FF000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FF0000"/>
        </w:rPr>
        <w:t>zset类型数据操作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color w:val="FF0000"/>
        </w:rPr>
      </w:pPr>
      <w:r>
        <w:rPr>
          <w:rFonts w:hint="default" w:ascii="Courier New" w:hAnsi="Courier New" w:cs="Courier New"/>
          <w:color w:val="FF0000"/>
        </w:rPr>
        <w:t>HashOperations：</w:t>
      </w:r>
      <w:r>
        <w:rPr>
          <w:rFonts w:hint="eastAsia" w:ascii="Courier New" w:hAnsi="Courier New" w:cs="Courier New"/>
          <w:color w:val="FF0000"/>
          <w:lang w:val="en-US" w:eastAsia="zh-CN"/>
        </w:rPr>
        <w:t xml:space="preserve"> hash</w:t>
      </w:r>
      <w:r>
        <w:rPr>
          <w:rFonts w:hint="default" w:ascii="Courier New" w:hAnsi="Courier New" w:cs="Courier New"/>
          <w:color w:val="FF0000"/>
        </w:rPr>
        <w:t>类型的数据操作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839" w:leftChars="0" w:right="0" w:rightChars="0" w:hanging="420" w:firstLineChars="0"/>
        <w:jc w:val="both"/>
        <w:textAlignment w:val="auto"/>
        <w:outlineLvl w:val="9"/>
        <w:rPr>
          <w:rFonts w:hint="default" w:ascii="Courier New" w:hAnsi="Courier New" w:cs="Courier New"/>
          <w:color w:val="FF0000"/>
        </w:rPr>
      </w:pPr>
      <w:r>
        <w:rPr>
          <w:rFonts w:hint="default" w:ascii="Courier New" w:hAnsi="Courier New" w:cs="Courier New"/>
          <w:color w:val="FF0000"/>
        </w:rPr>
        <w:t>ListOperations：</w:t>
      </w:r>
      <w:r>
        <w:rPr>
          <w:rFonts w:hint="eastAsia" w:ascii="Courier New" w:hAnsi="Courier New" w:cs="Courier New"/>
          <w:color w:val="FF000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FF0000"/>
        </w:rPr>
        <w:t>list类型的数据操作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 w:line="240" w:lineRule="auto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4.5 Spring Data Redis使用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4.5.1搭建测试工程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构建Maven</w:t>
      </w:r>
      <w:r>
        <w:rPr>
          <w:rFonts w:hint="eastAsia" w:ascii="Courier New" w:hAnsi="Courier New" w:cs="Courier New"/>
          <w:lang w:val="en-US" w:eastAsia="zh-CN"/>
        </w:rPr>
        <w:t>模块s</w:t>
      </w:r>
      <w:r>
        <w:rPr>
          <w:rFonts w:hint="default" w:ascii="Courier New" w:hAnsi="Courier New" w:cs="Courier New"/>
          <w:lang w:val="en-US" w:eastAsia="zh-CN"/>
        </w:rPr>
        <w:t>pring</w:t>
      </w:r>
      <w:r>
        <w:rPr>
          <w:rFonts w:hint="eastAsia" w:ascii="Courier New" w:hAnsi="Courier New" w:cs="Courier New"/>
          <w:lang w:val="en-US" w:eastAsia="zh-CN"/>
        </w:rPr>
        <w:t>-d</w:t>
      </w:r>
      <w:r>
        <w:rPr>
          <w:rFonts w:hint="default" w:ascii="Courier New" w:hAnsi="Courier New" w:cs="Courier New"/>
          <w:lang w:val="en-US" w:eastAsia="zh-CN"/>
        </w:rPr>
        <w:t>ata</w:t>
      </w:r>
      <w:r>
        <w:rPr>
          <w:rFonts w:hint="eastAsia" w:ascii="Courier New" w:hAnsi="Courier New" w:cs="Courier New"/>
          <w:lang w:val="en-US" w:eastAsia="zh-CN"/>
        </w:rPr>
        <w:t>-r</w:t>
      </w:r>
      <w:r>
        <w:rPr>
          <w:rFonts w:hint="default" w:ascii="Courier New" w:hAnsi="Courier New" w:cs="Courier New"/>
          <w:lang w:val="en-US" w:eastAsia="zh-CN"/>
        </w:rPr>
        <w:t>edis</w:t>
      </w:r>
      <w:r>
        <w:rPr>
          <w:rFonts w:hint="eastAsia" w:ascii="Courier New" w:hAnsi="Courier New" w:cs="Courier New"/>
          <w:lang w:val="en-US" w:eastAsia="zh-CN"/>
        </w:rPr>
        <w:t>-test(jar)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9865" cy="421640"/>
            <wp:effectExtent l="0" t="0" r="6985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1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15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sz w:val="2"/>
          <w:szCs w:val="4"/>
        </w:rPr>
      </w:pPr>
      <w:r>
        <w:rPr>
          <w:rFonts w:hint="default" w:ascii="Courier New" w:hAnsi="Courier New" w:cs="Courier New"/>
          <w:sz w:val="2"/>
          <w:szCs w:val="4"/>
        </w:rPr>
        <w:drawing>
          <wp:inline distT="0" distB="0" distL="114300" distR="114300">
            <wp:extent cx="5272405" cy="1955165"/>
            <wp:effectExtent l="0" t="0" r="4445" b="6985"/>
            <wp:docPr id="5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48205"/>
            <wp:effectExtent l="0" t="0" r="4445" b="4445"/>
            <wp:docPr id="5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12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72405" cy="2905125"/>
            <wp:effectExtent l="0" t="0" r="4445" b="9525"/>
            <wp:docPr id="5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s</w:t>
      </w:r>
      <w:r>
        <w:rPr>
          <w:rFonts w:hint="default" w:ascii="Courier New" w:hAnsi="Courier New" w:cs="Courier New"/>
          <w:lang w:val="en-US" w:eastAsia="zh-CN"/>
        </w:rPr>
        <w:t>pring</w:t>
      </w:r>
      <w:r>
        <w:rPr>
          <w:rFonts w:hint="eastAsia" w:ascii="Courier New" w:hAnsi="Courier New" w:cs="Courier New"/>
          <w:lang w:val="en-US" w:eastAsia="zh-CN"/>
        </w:rPr>
        <w:t>-d</w:t>
      </w:r>
      <w:r>
        <w:rPr>
          <w:rFonts w:hint="default" w:ascii="Courier New" w:hAnsi="Courier New" w:cs="Courier New"/>
          <w:lang w:val="en-US" w:eastAsia="zh-CN"/>
        </w:rPr>
        <w:t>ata</w:t>
      </w:r>
      <w:r>
        <w:rPr>
          <w:rFonts w:hint="eastAsia" w:ascii="Courier New" w:hAnsi="Courier New" w:cs="Courier New"/>
          <w:lang w:val="en-US" w:eastAsia="zh-CN"/>
        </w:rPr>
        <w:t>-r</w:t>
      </w:r>
      <w:r>
        <w:rPr>
          <w:rFonts w:hint="default" w:ascii="Courier New" w:hAnsi="Courier New" w:cs="Courier New"/>
          <w:lang w:val="en-US" w:eastAsia="zh-CN"/>
        </w:rPr>
        <w:t>edis</w:t>
      </w:r>
      <w:r>
        <w:rPr>
          <w:rFonts w:hint="eastAsia" w:ascii="Courier New" w:hAnsi="Courier New" w:cs="Courier New"/>
          <w:lang w:val="en-US" w:eastAsia="zh-CN"/>
        </w:rPr>
        <w:t>-test/pom.xml，引入</w:t>
      </w:r>
      <w:r>
        <w:rPr>
          <w:rFonts w:hint="default" w:ascii="Courier New" w:hAnsi="Courier New" w:cs="Courier New"/>
          <w:lang w:val="en-US" w:eastAsia="zh-CN"/>
        </w:rPr>
        <w:t>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 jedis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&gt;redis.clients&lt;/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jedis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&gt;2.9.0&lt;/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 spring-data-redis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&gt;org.springframework.data&lt;/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&gt;spring-data-redis&lt;/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  <w:lang w:val="en-US"/>
              </w:rPr>
              <w:t>1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  <w:lang w:val="en-US"/>
              </w:rPr>
              <w:t>8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  <w:lang w:val="en-US"/>
              </w:rPr>
              <w:t>6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.RELEASE&lt;/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 xml:space="preserve">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 spring-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/>
              </w:rPr>
              <w:t>context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&gt;org.springframework&lt;/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&gt;spring-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>context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.RELEASE&lt;/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&lt;!-- spring-test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&gt;org.springframework&lt;/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&gt;spring-test&lt;/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>3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.RELEASE&lt;/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scope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&gt;test&lt;/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scope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 操作Redis单机版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4.5.2.1配置部分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在s</w:t>
      </w:r>
      <w:r>
        <w:rPr>
          <w:rFonts w:hint="default" w:ascii="Courier New" w:hAnsi="Courier New" w:cs="Courier New"/>
          <w:lang w:val="en-US" w:eastAsia="zh-CN"/>
        </w:rPr>
        <w:t>pring</w:t>
      </w:r>
      <w:r>
        <w:rPr>
          <w:rFonts w:hint="eastAsia" w:ascii="Courier New" w:hAnsi="Courier New" w:cs="Courier New"/>
          <w:lang w:val="en-US" w:eastAsia="zh-CN"/>
        </w:rPr>
        <w:t>-d</w:t>
      </w:r>
      <w:r>
        <w:rPr>
          <w:rFonts w:hint="default" w:ascii="Courier New" w:hAnsi="Courier New" w:cs="Courier New"/>
          <w:lang w:val="en-US" w:eastAsia="zh-CN"/>
        </w:rPr>
        <w:t>ata</w:t>
      </w:r>
      <w:r>
        <w:rPr>
          <w:rFonts w:hint="eastAsia" w:ascii="Courier New" w:hAnsi="Courier New" w:cs="Courier New"/>
          <w:lang w:val="en-US" w:eastAsia="zh-CN"/>
        </w:rPr>
        <w:t>-r</w:t>
      </w:r>
      <w:r>
        <w:rPr>
          <w:rFonts w:hint="default" w:ascii="Courier New" w:hAnsi="Courier New" w:cs="Courier New"/>
          <w:lang w:val="en-US" w:eastAsia="zh-CN"/>
        </w:rPr>
        <w:t>edis</w:t>
      </w:r>
      <w:r>
        <w:rPr>
          <w:rFonts w:hint="eastAsia" w:ascii="Courier New" w:hAnsi="Courier New" w:cs="Courier New"/>
          <w:lang w:val="en-US" w:eastAsia="zh-CN"/>
        </w:rPr>
        <w:t>-test/</w:t>
      </w:r>
      <w:r>
        <w:rPr>
          <w:rFonts w:hint="default" w:ascii="Courier New" w:hAnsi="Courier New" w:cs="Courier New"/>
          <w:lang w:val="en-US" w:eastAsia="zh-CN"/>
        </w:rPr>
        <w:t>src/main/resources</w:t>
      </w:r>
      <w:r>
        <w:rPr>
          <w:rFonts w:hint="eastAsia" w:ascii="Courier New" w:hAnsi="Courier New" w:cs="Courier New"/>
          <w:lang w:val="en-US" w:eastAsia="zh-CN"/>
        </w:rPr>
        <w:t>/目录下创建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applicationContext-redis.xml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xmlns:context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="http://www.springframework.org/schema/context"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 http://www.springframework.org/schema/beans/spring-beans.xsd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 http://www.springframework.org/schema/context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 http://www.springframework.org/schema/context/spring-context.xsd"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################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单机版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#################--&gt;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加载属性文件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context:property-placeholder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location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="classpath:redis-config.properties"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配置连接工厂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="connectionFactory"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="org.springframework.data.redis.connection.jedis.JedisConnectionFactory"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="hostName"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="${red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i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s.host}"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="port"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="${redis.port}"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RedisTemplate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="redisTemplate"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="org.springframework.data.redis.core.RedisTemplate"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="connectionFactory"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="connectionFactory"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s</w:t>
      </w:r>
      <w:r>
        <w:rPr>
          <w:rFonts w:hint="default" w:ascii="Courier New" w:hAnsi="Courier New" w:cs="Courier New"/>
          <w:lang w:val="en-US" w:eastAsia="zh-CN"/>
        </w:rPr>
        <w:t>pring</w:t>
      </w:r>
      <w:r>
        <w:rPr>
          <w:rFonts w:hint="eastAsia" w:ascii="Courier New" w:hAnsi="Courier New" w:cs="Courier New"/>
          <w:lang w:val="en-US" w:eastAsia="zh-CN"/>
        </w:rPr>
        <w:t>-d</w:t>
      </w:r>
      <w:r>
        <w:rPr>
          <w:rFonts w:hint="default" w:ascii="Courier New" w:hAnsi="Courier New" w:cs="Courier New"/>
          <w:lang w:val="en-US" w:eastAsia="zh-CN"/>
        </w:rPr>
        <w:t>ata</w:t>
      </w:r>
      <w:r>
        <w:rPr>
          <w:rFonts w:hint="eastAsia" w:ascii="Courier New" w:hAnsi="Courier New" w:cs="Courier New"/>
          <w:lang w:val="en-US" w:eastAsia="zh-CN"/>
        </w:rPr>
        <w:t>-r</w:t>
      </w:r>
      <w:r>
        <w:rPr>
          <w:rFonts w:hint="default" w:ascii="Courier New" w:hAnsi="Courier New" w:cs="Courier New"/>
          <w:lang w:val="en-US" w:eastAsia="zh-CN"/>
        </w:rPr>
        <w:t>edis</w:t>
      </w:r>
      <w:r>
        <w:rPr>
          <w:rFonts w:hint="eastAsia" w:ascii="Courier New" w:hAnsi="Courier New" w:cs="Courier New"/>
          <w:lang w:val="en-US" w:eastAsia="zh-CN"/>
        </w:rPr>
        <w:t>-test/</w:t>
      </w:r>
      <w:r>
        <w:rPr>
          <w:rFonts w:hint="default" w:ascii="Courier New" w:hAnsi="Courier New" w:cs="Courier New"/>
          <w:lang w:val="en-US" w:eastAsia="zh-CN"/>
        </w:rPr>
        <w:t>src/main/resources</w:t>
      </w:r>
      <w:r>
        <w:rPr>
          <w:rFonts w:hint="eastAsia" w:ascii="Courier New" w:hAnsi="Courier New" w:cs="Courier New"/>
          <w:lang w:val="en-US" w:eastAsia="zh-CN"/>
        </w:rPr>
        <w:t>/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redis-config.properties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redis.host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192.168.12.131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redis.port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6379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Courier New" w:hAnsi="Courier New" w:cs="Courier New" w:eastAsiaTheme="majorEastAsia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4.5.2.2代码部分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s</w:t>
      </w:r>
      <w:r>
        <w:rPr>
          <w:rFonts w:hint="default" w:ascii="Courier New" w:hAnsi="Courier New" w:cs="Courier New"/>
          <w:lang w:val="en-US" w:eastAsia="zh-CN"/>
        </w:rPr>
        <w:t>pring</w:t>
      </w:r>
      <w:r>
        <w:rPr>
          <w:rFonts w:hint="eastAsia" w:ascii="Courier New" w:hAnsi="Courier New" w:cs="Courier New"/>
          <w:lang w:val="en-US" w:eastAsia="zh-CN"/>
        </w:rPr>
        <w:t>-d</w:t>
      </w:r>
      <w:r>
        <w:rPr>
          <w:rFonts w:hint="default" w:ascii="Courier New" w:hAnsi="Courier New" w:cs="Courier New"/>
          <w:lang w:val="en-US" w:eastAsia="zh-CN"/>
        </w:rPr>
        <w:t>ata</w:t>
      </w:r>
      <w:r>
        <w:rPr>
          <w:rFonts w:hint="eastAsia" w:ascii="Courier New" w:hAnsi="Courier New" w:cs="Courier New"/>
          <w:lang w:val="en-US" w:eastAsia="zh-CN"/>
        </w:rPr>
        <w:t>-r</w:t>
      </w:r>
      <w:r>
        <w:rPr>
          <w:rFonts w:hint="default" w:ascii="Courier New" w:hAnsi="Courier New" w:cs="Courier New"/>
          <w:lang w:val="en-US" w:eastAsia="zh-CN"/>
        </w:rPr>
        <w:t>edis</w:t>
      </w:r>
      <w:r>
        <w:rPr>
          <w:rFonts w:hint="eastAsia" w:ascii="Courier New" w:hAnsi="Courier New" w:cs="Courier New"/>
          <w:lang w:val="en-US" w:eastAsia="zh-CN"/>
        </w:rPr>
        <w:t>-test/src/main/test/cn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itcast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redis/包下创建</w:t>
      </w:r>
      <w:r>
        <w:rPr>
          <w:rFonts w:hint="default" w:ascii="Courier New" w:hAnsi="Courier New" w:cs="Courier New"/>
          <w:lang w:val="en-US" w:eastAsia="zh-CN"/>
        </w:rPr>
        <w:t>测试</w:t>
      </w:r>
      <w:r>
        <w:rPr>
          <w:rFonts w:hint="eastAsia" w:ascii="Courier New" w:hAnsi="Courier New" w:cs="Courier New"/>
          <w:lang w:val="en-US" w:eastAsia="zh-CN"/>
        </w:rPr>
        <w:t>类Redis01Test.java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@RunWith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(SpringJUnit4ClassRunner.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C7EDCC"/>
              </w:rPr>
              <w:t>@ContextConfiguration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(locations = {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"classpath:applicationContext-redis.xml"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})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01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Test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RedisTemplate&lt;Object,Object&gt;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 String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类型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stringTest(){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设置值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.boundValueOps(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).set(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"itcast"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获取值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String str = (String)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.boundValueOps(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).get();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.println(str);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删除值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.delete(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 Set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类型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setTest(){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设置值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.boundSetOps(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).add(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李大华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李中华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.boundSetOps(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).add(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李小华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获取值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Set members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.boundSetOps(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).members();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.println(members);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删除集合中的某一个值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.boundSetOps(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).remove(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李中华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删除整个集合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.delete(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 List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类型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listTest(){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右压栈：后添加的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元素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排在后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面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.boundListOps(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).rightPush(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李大华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.boundListOps(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).rightPush(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李中华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.boundListOps(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).rightPush(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李小华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获取值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(全部)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List list1 =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.boundListOps(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"name1"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).range(</w:t>
            </w:r>
            <w:r>
              <w:rPr>
                <w:rFonts w:hint="default" w:ascii="Courier New" w:hAnsi="Courier New" w:cs="Courier New"/>
                <w:color w:val="0000FF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, </w:t>
            </w:r>
            <w:r>
              <w:rPr>
                <w:rFonts w:hint="eastAsia" w:ascii="Courier New" w:hAnsi="Courier New" w:cs="Courier New"/>
                <w:color w:val="FF0000"/>
                <w:sz w:val="20"/>
                <w:szCs w:val="20"/>
                <w:shd w:val="clear" w:fill="C7EDCC"/>
                <w:lang w:val="en-US" w:eastAsia="zh-CN"/>
              </w:rPr>
              <w:t>-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.println(list1);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左压栈：后添加的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元素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排在前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面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.boundListOps(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).leftPush(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李大华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.boundListOps(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).leftPush(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李中华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.boundListOps(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"name2"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).leftPush(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李小华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获取值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(全部)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List list2 =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.boundListOps(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"name2"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).range(</w:t>
            </w:r>
            <w:r>
              <w:rPr>
                <w:rFonts w:hint="default" w:ascii="Courier New" w:hAnsi="Courier New" w:cs="Courier New"/>
                <w:color w:val="0000FF"/>
                <w:sz w:val="20"/>
                <w:szCs w:val="20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, </w:t>
            </w:r>
            <w:r>
              <w:rPr>
                <w:rFonts w:hint="eastAsia" w:ascii="Courier New" w:hAnsi="Courier New" w:cs="Courier New"/>
                <w:color w:val="FF0000"/>
                <w:sz w:val="20"/>
                <w:szCs w:val="20"/>
                <w:shd w:val="clear" w:fill="C7EDCC"/>
                <w:lang w:val="en-US" w:eastAsia="zh-CN"/>
              </w:rPr>
              <w:t>-1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.println(list2);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获取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集合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中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某个元素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String s = (String)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.boundListOps(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"name1"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).index(</w:t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删除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集合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中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某个元素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第一个参数零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: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代表把匹配到的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’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李中华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’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全部删除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.boundListOps(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).remove(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李中华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 Hash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类型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hashTest(){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 xml:space="preserve">设置值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.boundHashOps(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"a"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李大华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.boundHashOps(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李中华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.boundHashOps(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李小华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获取所有的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key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Set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keys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.boundHashOps(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).keys();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keys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获取所有的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value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List values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.boundHashOps(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).values();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.println(values);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获取指定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key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value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Object ob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j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.boundHashOps(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).get(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System.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out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.println(obj);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删除指定的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key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与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value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.boundHashOps(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).delete(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4.5.3 操作Redis集群版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eastAsiaTheme="majorEastAsia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4.5.3.1配置部分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</w:t>
      </w:r>
      <w:r>
        <w:rPr>
          <w:rFonts w:hint="eastAsia" w:ascii="Courier New" w:hAnsi="Courier New" w:cs="Courier New"/>
          <w:lang w:val="en-US" w:eastAsia="zh-CN"/>
        </w:rPr>
        <w:t>s</w:t>
      </w:r>
      <w:r>
        <w:rPr>
          <w:rFonts w:hint="default" w:ascii="Courier New" w:hAnsi="Courier New" w:cs="Courier New"/>
          <w:lang w:val="en-US" w:eastAsia="zh-CN"/>
        </w:rPr>
        <w:t>pring</w:t>
      </w:r>
      <w:r>
        <w:rPr>
          <w:rFonts w:hint="eastAsia" w:ascii="Courier New" w:hAnsi="Courier New" w:cs="Courier New"/>
          <w:lang w:val="en-US" w:eastAsia="zh-CN"/>
        </w:rPr>
        <w:t>-d</w:t>
      </w:r>
      <w:r>
        <w:rPr>
          <w:rFonts w:hint="default" w:ascii="Courier New" w:hAnsi="Courier New" w:cs="Courier New"/>
          <w:lang w:val="en-US" w:eastAsia="zh-CN"/>
        </w:rPr>
        <w:t>ata</w:t>
      </w:r>
      <w:r>
        <w:rPr>
          <w:rFonts w:hint="eastAsia" w:ascii="Courier New" w:hAnsi="Courier New" w:cs="Courier New"/>
          <w:lang w:val="en-US" w:eastAsia="zh-CN"/>
        </w:rPr>
        <w:t>-r</w:t>
      </w:r>
      <w:r>
        <w:rPr>
          <w:rFonts w:hint="default" w:ascii="Courier New" w:hAnsi="Courier New" w:cs="Courier New"/>
          <w:lang w:val="en-US" w:eastAsia="zh-CN"/>
        </w:rPr>
        <w:t>edis</w:t>
      </w:r>
      <w:r>
        <w:rPr>
          <w:rFonts w:hint="eastAsia" w:ascii="Courier New" w:hAnsi="Courier New" w:cs="Courier New"/>
          <w:lang w:val="en-US" w:eastAsia="zh-CN"/>
        </w:rPr>
        <w:t>-test/</w:t>
      </w:r>
      <w:r>
        <w:rPr>
          <w:rFonts w:hint="default" w:ascii="Courier New" w:hAnsi="Courier New" w:cs="Courier New"/>
          <w:lang w:val="en-US" w:eastAsia="zh-CN"/>
        </w:rPr>
        <w:t>src/main/resources</w:t>
      </w:r>
      <w:r>
        <w:rPr>
          <w:rFonts w:hint="eastAsia" w:ascii="Courier New" w:hAnsi="Courier New" w:cs="Courier New"/>
          <w:lang w:val="en-US" w:eastAsia="zh-CN"/>
        </w:rPr>
        <w:t>目录</w:t>
      </w:r>
      <w:r>
        <w:rPr>
          <w:rFonts w:hint="default" w:ascii="Courier New" w:hAnsi="Courier New" w:cs="Courier New"/>
          <w:lang w:val="en-US" w:eastAsia="zh-CN"/>
        </w:rPr>
        <w:t>下创建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applicationContext-redis</w:t>
      </w:r>
      <w:r>
        <w:rPr>
          <w:rFonts w:hint="eastAsia" w:ascii="Courier New" w:hAnsi="Courier New" w:cs="Courier New"/>
          <w:lang w:val="en-US" w:eastAsia="zh-CN"/>
        </w:rPr>
        <w:t>-cluster</w:t>
      </w:r>
      <w:r>
        <w:rPr>
          <w:rFonts w:hint="default" w:ascii="Courier New" w:hAnsi="Courier New" w:cs="Courier New"/>
          <w:lang w:val="en-US" w:eastAsia="zh-CN"/>
        </w:rPr>
        <w:t>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http://www.springframework.org/schema/beans/spring-beans.xsd"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################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集群版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#################--&gt;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属性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源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="propertySource"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="org.springframework.core.io.support.ResourcePropertySource"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constructor-arg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="redis-cluster.properties"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集群节点信息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="clusterConfig"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="org.springframework.data.redis.connection.RedisClusterConfiguration"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constructor-arg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="propertySource"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连接工厂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="connectionFactory"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="org.springframework.data.redis.connection.jedis.JedisConnectionFactory"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constructor-arg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="clusterConfig"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RedisTemplate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="redisTemplate"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="org.springframework.data.redis.core.RedisTemplate"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="connectionFactory"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="connectionFactory"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cs="Courier New"/>
          <w:b/>
          <w:bCs/>
          <w:sz w:val="22"/>
          <w:szCs w:val="24"/>
          <w:lang w:val="en-US" w:eastAsia="zh-CN"/>
        </w:rPr>
      </w:pPr>
      <w:r>
        <w:rPr>
          <w:rFonts w:hint="eastAsia" w:ascii="Courier New" w:hAnsi="Courier New" w:cs="Courier New"/>
          <w:sz w:val="22"/>
          <w:szCs w:val="24"/>
          <w:lang w:val="en-US" w:eastAsia="zh-CN"/>
        </w:rPr>
        <w:t>s</w:t>
      </w:r>
      <w:r>
        <w:rPr>
          <w:rFonts w:hint="default" w:ascii="Courier New" w:hAnsi="Courier New" w:cs="Courier New"/>
          <w:sz w:val="22"/>
          <w:szCs w:val="24"/>
          <w:lang w:val="en-US" w:eastAsia="zh-CN"/>
        </w:rPr>
        <w:t>pring</w:t>
      </w:r>
      <w:r>
        <w:rPr>
          <w:rFonts w:hint="eastAsia" w:ascii="Courier New" w:hAnsi="Courier New" w:cs="Courier New"/>
          <w:sz w:val="22"/>
          <w:szCs w:val="24"/>
          <w:lang w:val="en-US" w:eastAsia="zh-CN"/>
        </w:rPr>
        <w:t>-d</w:t>
      </w:r>
      <w:r>
        <w:rPr>
          <w:rFonts w:hint="default" w:ascii="Courier New" w:hAnsi="Courier New" w:cs="Courier New"/>
          <w:sz w:val="22"/>
          <w:szCs w:val="24"/>
          <w:lang w:val="en-US" w:eastAsia="zh-CN"/>
        </w:rPr>
        <w:t>ata</w:t>
      </w:r>
      <w:r>
        <w:rPr>
          <w:rFonts w:hint="eastAsia" w:ascii="Courier New" w:hAnsi="Courier New" w:cs="Courier New"/>
          <w:sz w:val="22"/>
          <w:szCs w:val="24"/>
          <w:lang w:val="en-US" w:eastAsia="zh-CN"/>
        </w:rPr>
        <w:t>-r</w:t>
      </w:r>
      <w:r>
        <w:rPr>
          <w:rFonts w:hint="default" w:ascii="Courier New" w:hAnsi="Courier New" w:cs="Courier New"/>
          <w:sz w:val="22"/>
          <w:szCs w:val="24"/>
          <w:lang w:val="en-US" w:eastAsia="zh-CN"/>
        </w:rPr>
        <w:t>edis</w:t>
      </w:r>
      <w:r>
        <w:rPr>
          <w:rFonts w:hint="eastAsia" w:ascii="Courier New" w:hAnsi="Courier New" w:cs="Courier New"/>
          <w:sz w:val="22"/>
          <w:szCs w:val="24"/>
          <w:lang w:val="en-US" w:eastAsia="zh-CN"/>
        </w:rPr>
        <w:t>-test/</w:t>
      </w:r>
      <w:r>
        <w:rPr>
          <w:rFonts w:hint="default" w:ascii="Courier New" w:hAnsi="Courier New" w:cs="Courier New"/>
          <w:sz w:val="22"/>
          <w:szCs w:val="24"/>
          <w:lang w:val="en-US" w:eastAsia="zh-CN"/>
        </w:rPr>
        <w:t>src/main/resources/</w:t>
      </w:r>
      <w:r>
        <w:rPr>
          <w:rFonts w:hint="default" w:ascii="Courier New" w:hAnsi="Courier New" w:cs="Courier New"/>
          <w:b/>
          <w:bCs/>
          <w:color w:val="FF0000"/>
          <w:sz w:val="22"/>
          <w:szCs w:val="24"/>
          <w:lang w:val="en-US" w:eastAsia="zh-CN"/>
        </w:rPr>
        <w:t>redis-</w:t>
      </w:r>
      <w:r>
        <w:rPr>
          <w:rFonts w:hint="eastAsia" w:ascii="Courier New" w:hAnsi="Courier New" w:cs="Courier New"/>
          <w:b/>
          <w:bCs/>
          <w:color w:val="FF0000"/>
          <w:sz w:val="22"/>
          <w:szCs w:val="24"/>
          <w:lang w:val="en-US" w:eastAsia="zh-CN"/>
        </w:rPr>
        <w:t>cluster</w:t>
      </w:r>
      <w:r>
        <w:rPr>
          <w:rFonts w:hint="default" w:ascii="Courier New" w:hAnsi="Courier New" w:cs="Courier New"/>
          <w:b/>
          <w:bCs/>
          <w:color w:val="FF0000"/>
          <w:sz w:val="22"/>
          <w:szCs w:val="24"/>
          <w:lang w:val="en-US" w:eastAsia="zh-CN"/>
        </w:rPr>
        <w:t>.properties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#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配置集群中的节点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7EDCC"/>
              </w:rPr>
              <w:t>spring.redis.cluster.nodes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192.168.12.131:7001,192.168.12.131:7002,192.168.12.131:7003,192.168.12.131:7004,192.168.12.131:7005,192.168.12.131:7006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Courier New" w:hAnsi="Courier New" w:cs="Courier New" w:eastAsiaTheme="majorEastAsia"/>
          <w:lang w:val="en-US" w:eastAsia="zh-CN"/>
        </w:rPr>
      </w:pPr>
      <w:r>
        <w:rPr>
          <w:rFonts w:hint="eastAsia" w:asciiTheme="majorHAnsi" w:hAnsiTheme="majorHAnsi" w:eastAsiaTheme="majorEastAsia" w:cstheme="majorBidi"/>
          <w:b/>
          <w:bCs/>
          <w:color w:val="1E1C11" w:themeColor="background2" w:themeShade="1A"/>
          <w:kern w:val="2"/>
          <w:sz w:val="28"/>
          <w:szCs w:val="28"/>
          <w:lang w:val="en-US" w:eastAsia="zh-CN" w:bidi="ar-SA"/>
        </w:rPr>
        <w:t>4.5.3.2代码部分</w:t>
      </w:r>
    </w:p>
    <w:p>
      <w:pPr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s</w:t>
      </w:r>
      <w:r>
        <w:rPr>
          <w:rFonts w:hint="default" w:ascii="Courier New" w:hAnsi="Courier New" w:cs="Courier New"/>
          <w:lang w:val="en-US" w:eastAsia="zh-CN"/>
        </w:rPr>
        <w:t>pring</w:t>
      </w:r>
      <w:r>
        <w:rPr>
          <w:rFonts w:hint="eastAsia" w:ascii="Courier New" w:hAnsi="Courier New" w:cs="Courier New"/>
          <w:lang w:val="en-US" w:eastAsia="zh-CN"/>
        </w:rPr>
        <w:t>-d</w:t>
      </w:r>
      <w:r>
        <w:rPr>
          <w:rFonts w:hint="default" w:ascii="Courier New" w:hAnsi="Courier New" w:cs="Courier New"/>
          <w:lang w:val="en-US" w:eastAsia="zh-CN"/>
        </w:rPr>
        <w:t>ata</w:t>
      </w:r>
      <w:r>
        <w:rPr>
          <w:rFonts w:hint="eastAsia" w:ascii="Courier New" w:hAnsi="Courier New" w:cs="Courier New"/>
          <w:lang w:val="en-US" w:eastAsia="zh-CN"/>
        </w:rPr>
        <w:t>-r</w:t>
      </w:r>
      <w:r>
        <w:rPr>
          <w:rFonts w:hint="default" w:ascii="Courier New" w:hAnsi="Courier New" w:cs="Courier New"/>
          <w:lang w:val="en-US" w:eastAsia="zh-CN"/>
        </w:rPr>
        <w:t>edis</w:t>
      </w:r>
      <w:r>
        <w:rPr>
          <w:rFonts w:hint="eastAsia" w:ascii="Courier New" w:hAnsi="Courier New" w:cs="Courier New"/>
          <w:lang w:val="en-US" w:eastAsia="zh-CN"/>
        </w:rPr>
        <w:t>-test/src/main/test/cn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itcast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redis/包下创建</w:t>
      </w:r>
      <w:r>
        <w:rPr>
          <w:rFonts w:hint="default" w:ascii="Courier New" w:hAnsi="Courier New" w:cs="Courier New"/>
          <w:lang w:val="en-US" w:eastAsia="zh-CN"/>
        </w:rPr>
        <w:t>测试</w:t>
      </w:r>
      <w:r>
        <w:rPr>
          <w:rFonts w:hint="eastAsia" w:ascii="Courier New" w:hAnsi="Courier New" w:cs="Courier New"/>
          <w:lang w:val="en-US" w:eastAsia="zh-CN"/>
        </w:rPr>
        <w:t>类</w:t>
      </w:r>
      <w:r>
        <w:rPr>
          <w:rFonts w:hint="default" w:ascii="Courier New" w:hAnsi="Courier New" w:cs="Courier New"/>
          <w:lang w:val="en-US" w:eastAsia="zh-CN"/>
        </w:rPr>
        <w:t>Redis02Test</w:t>
      </w:r>
      <w:r>
        <w:rPr>
          <w:rFonts w:hint="eastAsia" w:ascii="Courier New" w:hAnsi="Courier New" w:cs="Courier New"/>
          <w:lang w:val="en-US" w:eastAsia="zh-CN"/>
        </w:rPr>
        <w:t>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集群版型测试类代码与与单机版测试代码一样，变化的是加载的Spring配置文件不一样。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@RunWith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(SpringJUnit4ClassRunner.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@ContextConfiguration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(locations = {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classpath:applicationContext-redis-cluster.xml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Redis02Test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RedisTemplate&lt;Object,Object&gt;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   ......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240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5.项目集成SpringDataRedis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ind w:firstLine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因为缓存对于我们整个的系统来说是通用功能。广告需要用，其它数据可能也会用到，所以我们将配置放在公共组件层（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pinyougou-common</w:t>
      </w:r>
      <w:r>
        <w:rPr>
          <w:rFonts w:hint="default" w:ascii="Courier New" w:hAnsi="Courier New" w:cs="Courier New"/>
          <w:lang w:val="en-US" w:eastAsia="zh-CN"/>
        </w:rPr>
        <w:t>）中较为合理。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5.1配置依赖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pinyougou-common</w:t>
      </w:r>
      <w:r>
        <w:rPr>
          <w:rFonts w:hint="eastAsia" w:ascii="Courier New" w:hAnsi="Courier New" w:cs="Courier New"/>
          <w:lang w:val="en-US" w:eastAsia="zh-CN"/>
        </w:rPr>
        <w:t>/pom.xml</w:t>
      </w:r>
      <w:r>
        <w:rPr>
          <w:rFonts w:hint="default" w:ascii="Courier New" w:hAnsi="Courier New" w:cs="Courier New"/>
          <w:lang w:val="en-US" w:eastAsia="zh-CN"/>
        </w:rPr>
        <w:t xml:space="preserve"> 引入依赖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jedis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&gt;redis.clients&lt;/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&gt;jedis&lt;/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&gt;org.springframework.data&lt;/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&gt;spring-data-redis&lt;/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5.2属性文件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单机版属性文件：</w:t>
      </w:r>
      <w:r>
        <w:rPr>
          <w:rFonts w:hint="eastAsia" w:ascii="Courier New" w:hAnsi="Courier New" w:cs="Courier New"/>
          <w:lang w:val="en-US" w:eastAsia="zh-CN"/>
        </w:rPr>
        <w:t>pinyougou-common/src/main/resources/props/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redis-config.properties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redis.host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192.168.12.131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redis.port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6379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集群版属性文件：pinyougou-common/src/main/resources/props/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redis-cluster.properties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集群节点信息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spring.redis.cluster.nodes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192.168.12.131:7001,192.168.12.131:7002,192.168.12.131:7003,192.168.12.131:7004,192.168.12.131:7005,192.168.12.131:7006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Spring-Data-Redis整合Redis配置文件：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pinyougou-common/src/main/resources/</w:t>
      </w:r>
      <w:r>
        <w:rPr>
          <w:rFonts w:hint="default" w:ascii="Courier New" w:hAnsi="Courier New" w:cs="Courier New"/>
          <w:lang w:val="en-US" w:eastAsia="zh-CN"/>
        </w:rPr>
        <w:t xml:space="preserve">applicationContext-redis.xml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http://www.springframework.org/schema/beans/spring-beans.xsd"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################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单机版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#################--&gt;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连接工厂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="connectionFactory"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="org.springframework.data.redis.connection.jedis.JedisConnectionFactory"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="hostName"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="${red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i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s.host}"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="port"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="${redis.port}"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################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集群版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#################--&gt;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次源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属性源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="propertySource"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="org.springframework.core.io.support.ResourcePropertySource"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constructor-arg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classpath:props/redis-cluster.properties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集群节点信息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="clusterConfig"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="org.springframework.data.redis.connection.RedisClusterConfiguration"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constructor-arg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="propertySource"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Jedis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连接工厂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&lt;!--&lt;bean id="connectionFactory" class="org.springframework.data.redis.connection.jedis.JedisConnectionFactory"&gt;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&lt;constructor-arg ref="clusterConfig"/&gt;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&lt;/bean&gt;--&gt;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RedisTemplate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bean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="redisTemplate"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="org.springframework.data.redis.core.RedisTemplate"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property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="connectionFactory"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ref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="connectionFactory"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6.网站首页【广告缓存】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现在我们首页的广告每次都是从数据库读取，这样当网站访问量达到高峰时段，对数据库压力很大，并且影响执行效率。我们需要将这部分广告数据缓存起来。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6.2添加缓存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6.2.1配置部分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pinyougou-content-service/src/main/resources/applicationContext-service.xml导入</w:t>
      </w:r>
      <w:r>
        <w:rPr>
          <w:rFonts w:hint="default" w:ascii="Courier New" w:hAnsi="Courier New" w:cs="Courier New"/>
          <w:lang w:val="en-US" w:eastAsia="zh-CN"/>
        </w:rPr>
        <w:t>applicationContext-redis.xml</w:t>
      </w:r>
      <w:r>
        <w:rPr>
          <w:rFonts w:hint="eastAsia" w:ascii="Courier New" w:hAnsi="Courier New" w:cs="Courier New"/>
          <w:lang w:val="en-US" w:eastAsia="zh-CN"/>
        </w:rPr>
        <w:t>文件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加载属性文件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context:property-placeholder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location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classpath*:props/*.properties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导入数据访问的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import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resource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="classpath:applicationContext-mapper.xml"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导入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import resource="classpath:applicationContext-redis.xml"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eastAsia="宋体" w:cs="Courier New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sz w:val="21"/>
          <w:szCs w:val="21"/>
          <w:lang w:val="en-US" w:eastAsia="zh-CN"/>
        </w:rPr>
        <w:t>classpath*</w:t>
      </w:r>
      <w:r>
        <w:rPr>
          <w:rFonts w:hint="eastAsia" w:ascii="Courier New" w:hAnsi="Courier New" w:cs="Courier New"/>
          <w:b/>
          <w:bCs/>
          <w:color w:val="FF0000"/>
          <w:sz w:val="21"/>
          <w:szCs w:val="21"/>
          <w:lang w:val="en-US" w:eastAsia="zh-CN"/>
        </w:rPr>
        <w:t>：代表加载多个jar包中的属性文件。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eastAsia="宋体" w:cs="Courier New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/>
          <w:bCs/>
          <w:color w:val="FF0000"/>
          <w:sz w:val="21"/>
          <w:szCs w:val="21"/>
          <w:lang w:val="en-US" w:eastAsia="zh-CN"/>
        </w:rPr>
        <w:t>classpath：代表加载一个jar包中的属性文件。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6.2.2代码部分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pinyougou-content-service</w:t>
      </w:r>
      <w:r>
        <w:rPr>
          <w:rFonts w:hint="eastAsia" w:ascii="Courier New" w:hAnsi="Courier New" w:cs="Courier New"/>
          <w:lang w:val="en-US" w:eastAsia="zh-CN"/>
        </w:rPr>
        <w:t>/src/main/java/com.pinyougou.content.service.impl的</w:t>
      </w:r>
      <w:r>
        <w:rPr>
          <w:rFonts w:hint="default" w:ascii="Courier New" w:hAnsi="Courier New" w:cs="Courier New"/>
          <w:lang w:val="en-US" w:eastAsia="zh-CN"/>
        </w:rPr>
        <w:t>ContentServiceImpl</w:t>
      </w:r>
      <w:r>
        <w:rPr>
          <w:rFonts w:hint="eastAsia" w:ascii="Courier New" w:hAnsi="Courier New" w:cs="Courier New"/>
          <w:lang w:val="en-US" w:eastAsia="zh-CN"/>
        </w:rPr>
        <w:t>的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</w:rPr>
        <w:t>findContentByCategoryId</w:t>
      </w:r>
      <w:r>
        <w:rPr>
          <w:rFonts w:hint="eastAsia" w:ascii="Courier New" w:hAnsi="Courier New" w:cs="Courier New"/>
          <w:color w:val="000000"/>
          <w:sz w:val="21"/>
          <w:szCs w:val="21"/>
          <w:shd w:val="clear" w:fill="C7EDCC"/>
          <w:lang w:val="en-US" w:eastAsia="zh-CN"/>
        </w:rPr>
        <w:t>()方法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Courier New" w:hAnsi="Courier New" w:cs="Courier New"/>
                <w:color w:val="FF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RedisTemplate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根据分类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查询广告内容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List&lt;Content&gt; findContentByCategoryId(Long categoryId){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定义广告数据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List&lt;Content&gt; contentList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中获取广告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contentList = (List&lt;Content&gt;)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        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.boundValueOps(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"content"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).get();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(contentList !=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&amp;&amp; contentList.size() &gt;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contentList;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创建示范对象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Example example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Example(Content.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创建查询条件对象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Example.Criteria criteria = example.createCriteria();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添加等于条件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category_id = categoryId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criteria.andEqualTo(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"categoryId"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categoryId);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添加等于条件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status = 1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criteria.andEqualTo(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"status"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排序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升序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order by sort_order asc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example.orderBy(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"sortOrder"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).asc();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条件查询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contentList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contentMapper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.selectByExample(example);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t>存入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7EDCC"/>
              </w:rPr>
              <w:t xml:space="preserve">缓存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7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0"/>
                <w:szCs w:val="20"/>
                <w:shd w:val="clear" w:fill="C7EDCC"/>
              </w:rPr>
              <w:t>redisTemplate.boundValueOps("content").set(contentList);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contentList;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6.3更新缓存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当广告数据发生变更时，需要将缓存数据清除，这样再次查询才能获取最新的数据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6.3.1新增广告后清除缓存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pinyougou-content-service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content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</w:t>
      </w:r>
      <w:r>
        <w:rPr>
          <w:rFonts w:hint="default" w:ascii="Courier New" w:hAnsi="Courier New" w:cs="Courier New"/>
          <w:lang w:val="en-US" w:eastAsia="zh-CN"/>
        </w:rPr>
        <w:t>/ContentServiceImpl.java</w:t>
      </w:r>
      <w:r>
        <w:rPr>
          <w:rFonts w:hint="eastAsia" w:ascii="Courier New" w:hAnsi="Courier New" w:cs="Courier New"/>
          <w:lang w:val="en-US" w:eastAsia="zh-CN"/>
        </w:rPr>
        <w:t>，修改save</w:t>
      </w:r>
      <w:r>
        <w:rPr>
          <w:rFonts w:hint="default" w:ascii="Courier New" w:hAnsi="Courier New" w:cs="Courier New"/>
          <w:lang w:val="en-US" w:eastAsia="zh-CN"/>
        </w:rPr>
        <w:t>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添加广告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save(Content content){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contentMapper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.insertSelective(content);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清除</w:t>
            </w:r>
            <w:r>
              <w:rPr>
                <w:rFonts w:hint="eastAsia" w:cs="宋体"/>
                <w:i/>
                <w:color w:val="FF0000"/>
                <w:sz w:val="21"/>
                <w:szCs w:val="21"/>
                <w:shd w:val="clear" w:fill="C7EDCC"/>
                <w:lang w:val="en-US" w:eastAsia="zh-CN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缓存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.delete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"content"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6.3.2修改广告后清除缓存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pinyougou-content-service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content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</w:t>
      </w:r>
      <w:r>
        <w:rPr>
          <w:rFonts w:hint="default" w:ascii="Courier New" w:hAnsi="Courier New" w:cs="Courier New"/>
          <w:lang w:val="en-US" w:eastAsia="zh-CN"/>
        </w:rPr>
        <w:t>/ContentServiceImpl.java</w:t>
      </w:r>
      <w:r>
        <w:rPr>
          <w:rFonts w:hint="eastAsia" w:ascii="Courier New" w:hAnsi="Courier New" w:cs="Courier New"/>
          <w:lang w:val="en-US" w:eastAsia="zh-CN"/>
        </w:rPr>
        <w:t>，修改update</w:t>
      </w:r>
      <w:r>
        <w:rPr>
          <w:rFonts w:hint="default" w:ascii="Courier New" w:hAnsi="Courier New" w:cs="Courier New"/>
          <w:lang w:val="en-US" w:eastAsia="zh-CN"/>
        </w:rPr>
        <w:t>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仿宋" w:cs="Courier New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修改广告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update(Content content){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contentMapper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.updateByPrimaryKeySelective(content);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清除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Redis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缓存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redisTemplate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.delete(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"content"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6.3.3删除广告后清除缓存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pinyougou-content-service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content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</w:t>
      </w:r>
      <w:r>
        <w:rPr>
          <w:rFonts w:hint="default" w:ascii="Courier New" w:hAnsi="Courier New" w:cs="Courier New"/>
          <w:lang w:val="en-US" w:eastAsia="zh-CN"/>
        </w:rPr>
        <w:t>/ContentServiceImpl.java</w:t>
      </w:r>
      <w:r>
        <w:rPr>
          <w:rFonts w:hint="eastAsia" w:ascii="Courier New" w:hAnsi="Courier New" w:cs="Courier New"/>
          <w:lang w:val="en-US" w:eastAsia="zh-CN"/>
        </w:rPr>
        <w:t>，修改delete</w:t>
      </w:r>
      <w:r>
        <w:rPr>
          <w:rFonts w:hint="default" w:ascii="Courier New" w:hAnsi="Courier New" w:cs="Courier New"/>
          <w:lang w:val="en-US" w:eastAsia="zh-CN"/>
        </w:rPr>
        <w:t>All方法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批量删除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deleteAll(Serializable[] ids){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创建示范对象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Example example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Example(Content.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创建条件对象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Example.Criteria criteria = example.createCriteria();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创建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criteria.andIn(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Arrays.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asList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(ids));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根据示范对象删除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contentMapper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.deleteByExample(example);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>清除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>Redis</w:t>
            </w:r>
            <w:r>
              <w:rPr>
                <w:rFonts w:hint="eastAsia" w:ascii="宋体" w:hAnsi="宋体" w:eastAsia="宋体" w:cs="宋体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 xml:space="preserve">缓存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redisTemplate.delete("content");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A40E02C"/>
    <w:multiLevelType w:val="singleLevel"/>
    <w:tmpl w:val="5A40E02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4B68023"/>
    <w:multiLevelType w:val="singleLevel"/>
    <w:tmpl w:val="64B6802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EBFF0C6"/>
    <w:multiLevelType w:val="singleLevel"/>
    <w:tmpl w:val="6EBFF0C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549E"/>
    <w:rsid w:val="000613D0"/>
    <w:rsid w:val="000654FF"/>
    <w:rsid w:val="000D17B8"/>
    <w:rsid w:val="000D6273"/>
    <w:rsid w:val="000F56B0"/>
    <w:rsid w:val="000F79EC"/>
    <w:rsid w:val="001116C7"/>
    <w:rsid w:val="00113784"/>
    <w:rsid w:val="001326D5"/>
    <w:rsid w:val="00150685"/>
    <w:rsid w:val="001706C8"/>
    <w:rsid w:val="0018522E"/>
    <w:rsid w:val="001A12B7"/>
    <w:rsid w:val="001F6550"/>
    <w:rsid w:val="00203578"/>
    <w:rsid w:val="00213189"/>
    <w:rsid w:val="002508BC"/>
    <w:rsid w:val="00254393"/>
    <w:rsid w:val="00262F5B"/>
    <w:rsid w:val="002672B1"/>
    <w:rsid w:val="00287188"/>
    <w:rsid w:val="002947EE"/>
    <w:rsid w:val="002A1308"/>
    <w:rsid w:val="002A5D9B"/>
    <w:rsid w:val="002C2A94"/>
    <w:rsid w:val="0030426E"/>
    <w:rsid w:val="00306C9D"/>
    <w:rsid w:val="00310440"/>
    <w:rsid w:val="00310732"/>
    <w:rsid w:val="003369A9"/>
    <w:rsid w:val="003474FF"/>
    <w:rsid w:val="00347E92"/>
    <w:rsid w:val="003700A4"/>
    <w:rsid w:val="003B0329"/>
    <w:rsid w:val="003E551A"/>
    <w:rsid w:val="00417432"/>
    <w:rsid w:val="00422752"/>
    <w:rsid w:val="004541AC"/>
    <w:rsid w:val="00460949"/>
    <w:rsid w:val="00486CBE"/>
    <w:rsid w:val="004C1E06"/>
    <w:rsid w:val="00536C90"/>
    <w:rsid w:val="00543BBD"/>
    <w:rsid w:val="005520F4"/>
    <w:rsid w:val="00563F41"/>
    <w:rsid w:val="00567825"/>
    <w:rsid w:val="0057053A"/>
    <w:rsid w:val="00583F70"/>
    <w:rsid w:val="0059430F"/>
    <w:rsid w:val="005A7BE0"/>
    <w:rsid w:val="005B4D72"/>
    <w:rsid w:val="005D3939"/>
    <w:rsid w:val="005E6D3D"/>
    <w:rsid w:val="005F33AB"/>
    <w:rsid w:val="00601208"/>
    <w:rsid w:val="006051D0"/>
    <w:rsid w:val="00653443"/>
    <w:rsid w:val="006660B2"/>
    <w:rsid w:val="00693CBE"/>
    <w:rsid w:val="006960F8"/>
    <w:rsid w:val="006B7E4E"/>
    <w:rsid w:val="006C0C54"/>
    <w:rsid w:val="006C7E09"/>
    <w:rsid w:val="007012B9"/>
    <w:rsid w:val="007058AF"/>
    <w:rsid w:val="00707BC7"/>
    <w:rsid w:val="007139CB"/>
    <w:rsid w:val="00722118"/>
    <w:rsid w:val="007332DB"/>
    <w:rsid w:val="00746034"/>
    <w:rsid w:val="007471D5"/>
    <w:rsid w:val="00766948"/>
    <w:rsid w:val="007761BA"/>
    <w:rsid w:val="00793C99"/>
    <w:rsid w:val="007C40A3"/>
    <w:rsid w:val="007D66FF"/>
    <w:rsid w:val="007E1E60"/>
    <w:rsid w:val="007E24DE"/>
    <w:rsid w:val="0081607D"/>
    <w:rsid w:val="00843869"/>
    <w:rsid w:val="00855538"/>
    <w:rsid w:val="00856E74"/>
    <w:rsid w:val="00861B47"/>
    <w:rsid w:val="008635B3"/>
    <w:rsid w:val="00867B52"/>
    <w:rsid w:val="008814FE"/>
    <w:rsid w:val="00882AFC"/>
    <w:rsid w:val="008A2334"/>
    <w:rsid w:val="008B539F"/>
    <w:rsid w:val="008D6DB7"/>
    <w:rsid w:val="008D7E9F"/>
    <w:rsid w:val="0090121D"/>
    <w:rsid w:val="00956E2C"/>
    <w:rsid w:val="0096019F"/>
    <w:rsid w:val="00960D14"/>
    <w:rsid w:val="00961CEF"/>
    <w:rsid w:val="00991100"/>
    <w:rsid w:val="0099267E"/>
    <w:rsid w:val="009B7BE7"/>
    <w:rsid w:val="009D2C95"/>
    <w:rsid w:val="009E2BC4"/>
    <w:rsid w:val="009E3D11"/>
    <w:rsid w:val="009F4A39"/>
    <w:rsid w:val="009F6961"/>
    <w:rsid w:val="009F7A7B"/>
    <w:rsid w:val="00A0238E"/>
    <w:rsid w:val="00A3792C"/>
    <w:rsid w:val="00A40A60"/>
    <w:rsid w:val="00A87C58"/>
    <w:rsid w:val="00A94D54"/>
    <w:rsid w:val="00AB03B8"/>
    <w:rsid w:val="00AB551A"/>
    <w:rsid w:val="00AC00D9"/>
    <w:rsid w:val="00AE06BC"/>
    <w:rsid w:val="00B0000F"/>
    <w:rsid w:val="00B04119"/>
    <w:rsid w:val="00B24198"/>
    <w:rsid w:val="00B30156"/>
    <w:rsid w:val="00B451A3"/>
    <w:rsid w:val="00B802D8"/>
    <w:rsid w:val="00B84E71"/>
    <w:rsid w:val="00B96C5E"/>
    <w:rsid w:val="00BD2571"/>
    <w:rsid w:val="00BF3445"/>
    <w:rsid w:val="00BF3D77"/>
    <w:rsid w:val="00C061BD"/>
    <w:rsid w:val="00C30059"/>
    <w:rsid w:val="00C33D53"/>
    <w:rsid w:val="00C50EE3"/>
    <w:rsid w:val="00C521A6"/>
    <w:rsid w:val="00C5460D"/>
    <w:rsid w:val="00C55601"/>
    <w:rsid w:val="00C7215F"/>
    <w:rsid w:val="00C95A6D"/>
    <w:rsid w:val="00CC6611"/>
    <w:rsid w:val="00CE3D2D"/>
    <w:rsid w:val="00D01857"/>
    <w:rsid w:val="00D03751"/>
    <w:rsid w:val="00D13FBC"/>
    <w:rsid w:val="00D15499"/>
    <w:rsid w:val="00D17DEC"/>
    <w:rsid w:val="00D4066A"/>
    <w:rsid w:val="00D51B87"/>
    <w:rsid w:val="00D621DC"/>
    <w:rsid w:val="00D752CA"/>
    <w:rsid w:val="00D862C9"/>
    <w:rsid w:val="00D976AF"/>
    <w:rsid w:val="00DA0CDF"/>
    <w:rsid w:val="00DA25C9"/>
    <w:rsid w:val="00DA6BBD"/>
    <w:rsid w:val="00DD745A"/>
    <w:rsid w:val="00E0161E"/>
    <w:rsid w:val="00E03F98"/>
    <w:rsid w:val="00E0454B"/>
    <w:rsid w:val="00E651FF"/>
    <w:rsid w:val="00E778E7"/>
    <w:rsid w:val="00E82671"/>
    <w:rsid w:val="00E926C9"/>
    <w:rsid w:val="00EA429C"/>
    <w:rsid w:val="00EA6E88"/>
    <w:rsid w:val="00EB1955"/>
    <w:rsid w:val="00EB452A"/>
    <w:rsid w:val="00ED1910"/>
    <w:rsid w:val="00ED6932"/>
    <w:rsid w:val="00F1319B"/>
    <w:rsid w:val="00F17FFE"/>
    <w:rsid w:val="00F22EA8"/>
    <w:rsid w:val="00F26EB9"/>
    <w:rsid w:val="00F304E5"/>
    <w:rsid w:val="00F332EB"/>
    <w:rsid w:val="00F455EA"/>
    <w:rsid w:val="00F50727"/>
    <w:rsid w:val="00F608EE"/>
    <w:rsid w:val="00F64BFB"/>
    <w:rsid w:val="00F66759"/>
    <w:rsid w:val="00F80A3E"/>
    <w:rsid w:val="00F84BE5"/>
    <w:rsid w:val="00F86803"/>
    <w:rsid w:val="00FB0256"/>
    <w:rsid w:val="00FB1ADD"/>
    <w:rsid w:val="00FD12DD"/>
    <w:rsid w:val="00FE0B71"/>
    <w:rsid w:val="010076D0"/>
    <w:rsid w:val="01022D32"/>
    <w:rsid w:val="01066B8D"/>
    <w:rsid w:val="01077907"/>
    <w:rsid w:val="01082616"/>
    <w:rsid w:val="01092273"/>
    <w:rsid w:val="01095CFA"/>
    <w:rsid w:val="010C2936"/>
    <w:rsid w:val="010C3B44"/>
    <w:rsid w:val="01116752"/>
    <w:rsid w:val="011272AC"/>
    <w:rsid w:val="0115219E"/>
    <w:rsid w:val="01157FEE"/>
    <w:rsid w:val="011B3604"/>
    <w:rsid w:val="011C3F4D"/>
    <w:rsid w:val="011C57F8"/>
    <w:rsid w:val="011F7D43"/>
    <w:rsid w:val="01203289"/>
    <w:rsid w:val="012109C2"/>
    <w:rsid w:val="01241418"/>
    <w:rsid w:val="01255A7A"/>
    <w:rsid w:val="01267049"/>
    <w:rsid w:val="01275603"/>
    <w:rsid w:val="01281204"/>
    <w:rsid w:val="012838B3"/>
    <w:rsid w:val="012A7DB2"/>
    <w:rsid w:val="012E4A3F"/>
    <w:rsid w:val="012F3B61"/>
    <w:rsid w:val="012F62C6"/>
    <w:rsid w:val="0130586E"/>
    <w:rsid w:val="01317423"/>
    <w:rsid w:val="01366663"/>
    <w:rsid w:val="013D1874"/>
    <w:rsid w:val="01403227"/>
    <w:rsid w:val="01426CB6"/>
    <w:rsid w:val="01435833"/>
    <w:rsid w:val="0144285D"/>
    <w:rsid w:val="01487D48"/>
    <w:rsid w:val="014A221D"/>
    <w:rsid w:val="014A686A"/>
    <w:rsid w:val="014B2167"/>
    <w:rsid w:val="014F4998"/>
    <w:rsid w:val="01552A81"/>
    <w:rsid w:val="015676FB"/>
    <w:rsid w:val="01570088"/>
    <w:rsid w:val="01575CB2"/>
    <w:rsid w:val="015B2996"/>
    <w:rsid w:val="015C10B5"/>
    <w:rsid w:val="015D0200"/>
    <w:rsid w:val="015D3CF9"/>
    <w:rsid w:val="01602F30"/>
    <w:rsid w:val="01606CCD"/>
    <w:rsid w:val="0161748E"/>
    <w:rsid w:val="01650F56"/>
    <w:rsid w:val="01662B50"/>
    <w:rsid w:val="016661AF"/>
    <w:rsid w:val="01676784"/>
    <w:rsid w:val="0168362F"/>
    <w:rsid w:val="016D1DF6"/>
    <w:rsid w:val="016F6F3B"/>
    <w:rsid w:val="017D40D4"/>
    <w:rsid w:val="017E086E"/>
    <w:rsid w:val="017F1093"/>
    <w:rsid w:val="018002FE"/>
    <w:rsid w:val="01822B2C"/>
    <w:rsid w:val="018B34B4"/>
    <w:rsid w:val="018D371A"/>
    <w:rsid w:val="018F121C"/>
    <w:rsid w:val="019171DB"/>
    <w:rsid w:val="0194566E"/>
    <w:rsid w:val="01955F27"/>
    <w:rsid w:val="01961C8A"/>
    <w:rsid w:val="01965162"/>
    <w:rsid w:val="01965905"/>
    <w:rsid w:val="019970B5"/>
    <w:rsid w:val="019A3198"/>
    <w:rsid w:val="019A3EF9"/>
    <w:rsid w:val="019B2E17"/>
    <w:rsid w:val="019C0202"/>
    <w:rsid w:val="019F6872"/>
    <w:rsid w:val="01A13983"/>
    <w:rsid w:val="01A14DFF"/>
    <w:rsid w:val="01A3145B"/>
    <w:rsid w:val="01A44421"/>
    <w:rsid w:val="01A4567E"/>
    <w:rsid w:val="01A513FB"/>
    <w:rsid w:val="01A53E1A"/>
    <w:rsid w:val="01A60607"/>
    <w:rsid w:val="01A74D89"/>
    <w:rsid w:val="01A85528"/>
    <w:rsid w:val="01AD2610"/>
    <w:rsid w:val="01AD3417"/>
    <w:rsid w:val="01B30F87"/>
    <w:rsid w:val="01B37BAB"/>
    <w:rsid w:val="01B40759"/>
    <w:rsid w:val="01B43EF8"/>
    <w:rsid w:val="01B76C5D"/>
    <w:rsid w:val="01BA6D84"/>
    <w:rsid w:val="01BB2C55"/>
    <w:rsid w:val="01BD2E59"/>
    <w:rsid w:val="01BD47F3"/>
    <w:rsid w:val="01BE04F5"/>
    <w:rsid w:val="01C05074"/>
    <w:rsid w:val="01C13EB9"/>
    <w:rsid w:val="01C30249"/>
    <w:rsid w:val="01C509BB"/>
    <w:rsid w:val="01C53E60"/>
    <w:rsid w:val="01C91A35"/>
    <w:rsid w:val="01CA1F40"/>
    <w:rsid w:val="01CA32A4"/>
    <w:rsid w:val="01CA4A80"/>
    <w:rsid w:val="01CC0C23"/>
    <w:rsid w:val="01CE3675"/>
    <w:rsid w:val="01D162D3"/>
    <w:rsid w:val="01D21F9D"/>
    <w:rsid w:val="01D32DE9"/>
    <w:rsid w:val="01D36E46"/>
    <w:rsid w:val="01D46EC1"/>
    <w:rsid w:val="01D52978"/>
    <w:rsid w:val="01D70E73"/>
    <w:rsid w:val="01D80188"/>
    <w:rsid w:val="01D85081"/>
    <w:rsid w:val="01D90D5D"/>
    <w:rsid w:val="01DE5D92"/>
    <w:rsid w:val="01DF239F"/>
    <w:rsid w:val="01E00DAE"/>
    <w:rsid w:val="01E164FA"/>
    <w:rsid w:val="01E24BB6"/>
    <w:rsid w:val="01EA4F73"/>
    <w:rsid w:val="01EC3181"/>
    <w:rsid w:val="01ED5BBC"/>
    <w:rsid w:val="01EE1693"/>
    <w:rsid w:val="01EE79B9"/>
    <w:rsid w:val="01F04849"/>
    <w:rsid w:val="01F230A7"/>
    <w:rsid w:val="01F54531"/>
    <w:rsid w:val="01F573B6"/>
    <w:rsid w:val="01F654A9"/>
    <w:rsid w:val="01F910F6"/>
    <w:rsid w:val="01FB4EED"/>
    <w:rsid w:val="01FC2107"/>
    <w:rsid w:val="01FC736E"/>
    <w:rsid w:val="020041D5"/>
    <w:rsid w:val="0204210B"/>
    <w:rsid w:val="02071183"/>
    <w:rsid w:val="020713EB"/>
    <w:rsid w:val="02092468"/>
    <w:rsid w:val="02092A37"/>
    <w:rsid w:val="020C4AA6"/>
    <w:rsid w:val="020E23B3"/>
    <w:rsid w:val="020F1857"/>
    <w:rsid w:val="02101241"/>
    <w:rsid w:val="02113B6A"/>
    <w:rsid w:val="02115C5F"/>
    <w:rsid w:val="021441A4"/>
    <w:rsid w:val="02156FC6"/>
    <w:rsid w:val="02166697"/>
    <w:rsid w:val="02212C91"/>
    <w:rsid w:val="02215D24"/>
    <w:rsid w:val="02237841"/>
    <w:rsid w:val="02276483"/>
    <w:rsid w:val="022A7F28"/>
    <w:rsid w:val="022C3129"/>
    <w:rsid w:val="023100D7"/>
    <w:rsid w:val="02331BE2"/>
    <w:rsid w:val="02354D40"/>
    <w:rsid w:val="0236780A"/>
    <w:rsid w:val="023C6ACF"/>
    <w:rsid w:val="023D439D"/>
    <w:rsid w:val="02422276"/>
    <w:rsid w:val="024276B1"/>
    <w:rsid w:val="02457B04"/>
    <w:rsid w:val="02462940"/>
    <w:rsid w:val="02482702"/>
    <w:rsid w:val="02492D6E"/>
    <w:rsid w:val="024B6668"/>
    <w:rsid w:val="02504584"/>
    <w:rsid w:val="02535A11"/>
    <w:rsid w:val="02542936"/>
    <w:rsid w:val="02557362"/>
    <w:rsid w:val="02561D0E"/>
    <w:rsid w:val="02570707"/>
    <w:rsid w:val="02576646"/>
    <w:rsid w:val="02596AE7"/>
    <w:rsid w:val="025A4EC3"/>
    <w:rsid w:val="025B4DF7"/>
    <w:rsid w:val="025B5DF3"/>
    <w:rsid w:val="025D2DAA"/>
    <w:rsid w:val="025D3B83"/>
    <w:rsid w:val="026037EA"/>
    <w:rsid w:val="0264382D"/>
    <w:rsid w:val="02661D10"/>
    <w:rsid w:val="02672E7A"/>
    <w:rsid w:val="02686F04"/>
    <w:rsid w:val="026944EB"/>
    <w:rsid w:val="026B4880"/>
    <w:rsid w:val="026C4D5C"/>
    <w:rsid w:val="026C56DA"/>
    <w:rsid w:val="026C6DDB"/>
    <w:rsid w:val="026F2CDE"/>
    <w:rsid w:val="027068A3"/>
    <w:rsid w:val="02745E9C"/>
    <w:rsid w:val="027611A9"/>
    <w:rsid w:val="027722CC"/>
    <w:rsid w:val="027762AF"/>
    <w:rsid w:val="02782B8A"/>
    <w:rsid w:val="027844FD"/>
    <w:rsid w:val="027B33FB"/>
    <w:rsid w:val="027C2AD6"/>
    <w:rsid w:val="027C2E6A"/>
    <w:rsid w:val="027E5F6A"/>
    <w:rsid w:val="027F53CF"/>
    <w:rsid w:val="02875177"/>
    <w:rsid w:val="028D33CD"/>
    <w:rsid w:val="02924D3D"/>
    <w:rsid w:val="02950127"/>
    <w:rsid w:val="02966DE5"/>
    <w:rsid w:val="02972215"/>
    <w:rsid w:val="029E65A9"/>
    <w:rsid w:val="02A03C50"/>
    <w:rsid w:val="02A15158"/>
    <w:rsid w:val="02A21B88"/>
    <w:rsid w:val="02A32499"/>
    <w:rsid w:val="02A57A29"/>
    <w:rsid w:val="02A81BE9"/>
    <w:rsid w:val="02A86AAF"/>
    <w:rsid w:val="02A90AE3"/>
    <w:rsid w:val="02A9625E"/>
    <w:rsid w:val="02AD03A2"/>
    <w:rsid w:val="02AD6E6C"/>
    <w:rsid w:val="02B000D7"/>
    <w:rsid w:val="02B11969"/>
    <w:rsid w:val="02B31C9B"/>
    <w:rsid w:val="02B520E9"/>
    <w:rsid w:val="02B73C77"/>
    <w:rsid w:val="02B93B88"/>
    <w:rsid w:val="02BA2B13"/>
    <w:rsid w:val="02BB1D58"/>
    <w:rsid w:val="02BC63DC"/>
    <w:rsid w:val="02C10770"/>
    <w:rsid w:val="02C23979"/>
    <w:rsid w:val="02C23C13"/>
    <w:rsid w:val="02C420EF"/>
    <w:rsid w:val="02C52AE4"/>
    <w:rsid w:val="02D13859"/>
    <w:rsid w:val="02D1593B"/>
    <w:rsid w:val="02D15A58"/>
    <w:rsid w:val="02D4531E"/>
    <w:rsid w:val="02D64293"/>
    <w:rsid w:val="02D74521"/>
    <w:rsid w:val="02D81733"/>
    <w:rsid w:val="02D916A4"/>
    <w:rsid w:val="02D95FDE"/>
    <w:rsid w:val="02DB58FF"/>
    <w:rsid w:val="02DD12FD"/>
    <w:rsid w:val="02E12227"/>
    <w:rsid w:val="02E17725"/>
    <w:rsid w:val="02E23843"/>
    <w:rsid w:val="02E27AF0"/>
    <w:rsid w:val="02E62481"/>
    <w:rsid w:val="02E822C9"/>
    <w:rsid w:val="02E9524F"/>
    <w:rsid w:val="02E95F17"/>
    <w:rsid w:val="02EB415F"/>
    <w:rsid w:val="02F44725"/>
    <w:rsid w:val="02F6696D"/>
    <w:rsid w:val="02F802F6"/>
    <w:rsid w:val="02F80810"/>
    <w:rsid w:val="02F94D52"/>
    <w:rsid w:val="02FA675E"/>
    <w:rsid w:val="02FB1D9D"/>
    <w:rsid w:val="02FE2F67"/>
    <w:rsid w:val="03036A3E"/>
    <w:rsid w:val="03065CEA"/>
    <w:rsid w:val="0306787A"/>
    <w:rsid w:val="030809E7"/>
    <w:rsid w:val="03087CD2"/>
    <w:rsid w:val="030B3033"/>
    <w:rsid w:val="030E4346"/>
    <w:rsid w:val="0313508A"/>
    <w:rsid w:val="03137336"/>
    <w:rsid w:val="03186258"/>
    <w:rsid w:val="03197360"/>
    <w:rsid w:val="031E1304"/>
    <w:rsid w:val="03204D19"/>
    <w:rsid w:val="032050AA"/>
    <w:rsid w:val="032267F4"/>
    <w:rsid w:val="0326734E"/>
    <w:rsid w:val="03294589"/>
    <w:rsid w:val="032B7008"/>
    <w:rsid w:val="032E1CE2"/>
    <w:rsid w:val="032F6054"/>
    <w:rsid w:val="03302073"/>
    <w:rsid w:val="03370DC6"/>
    <w:rsid w:val="0337693A"/>
    <w:rsid w:val="03393A67"/>
    <w:rsid w:val="033A4D18"/>
    <w:rsid w:val="033B11B0"/>
    <w:rsid w:val="03411742"/>
    <w:rsid w:val="03462B77"/>
    <w:rsid w:val="03485289"/>
    <w:rsid w:val="034A4682"/>
    <w:rsid w:val="034B40BA"/>
    <w:rsid w:val="034C526D"/>
    <w:rsid w:val="035200F4"/>
    <w:rsid w:val="03521785"/>
    <w:rsid w:val="0352425D"/>
    <w:rsid w:val="03526DC2"/>
    <w:rsid w:val="03541520"/>
    <w:rsid w:val="03551E95"/>
    <w:rsid w:val="03561AA0"/>
    <w:rsid w:val="03572578"/>
    <w:rsid w:val="03574209"/>
    <w:rsid w:val="03585538"/>
    <w:rsid w:val="03587D03"/>
    <w:rsid w:val="035B6420"/>
    <w:rsid w:val="035E3A38"/>
    <w:rsid w:val="035F6114"/>
    <w:rsid w:val="035F64E0"/>
    <w:rsid w:val="0363044F"/>
    <w:rsid w:val="03630DBE"/>
    <w:rsid w:val="036333DE"/>
    <w:rsid w:val="03665470"/>
    <w:rsid w:val="036B7662"/>
    <w:rsid w:val="036D7001"/>
    <w:rsid w:val="036E18A4"/>
    <w:rsid w:val="036E306F"/>
    <w:rsid w:val="036F2F40"/>
    <w:rsid w:val="036F6883"/>
    <w:rsid w:val="037044A9"/>
    <w:rsid w:val="037460D7"/>
    <w:rsid w:val="03752628"/>
    <w:rsid w:val="037A39F1"/>
    <w:rsid w:val="038065FB"/>
    <w:rsid w:val="038821E5"/>
    <w:rsid w:val="038939AC"/>
    <w:rsid w:val="038A1495"/>
    <w:rsid w:val="038D072D"/>
    <w:rsid w:val="038D56A1"/>
    <w:rsid w:val="039031B7"/>
    <w:rsid w:val="0390431C"/>
    <w:rsid w:val="03905B31"/>
    <w:rsid w:val="039167C4"/>
    <w:rsid w:val="03932E23"/>
    <w:rsid w:val="03960E21"/>
    <w:rsid w:val="03970A51"/>
    <w:rsid w:val="03977D02"/>
    <w:rsid w:val="039804E4"/>
    <w:rsid w:val="03985378"/>
    <w:rsid w:val="03990A7A"/>
    <w:rsid w:val="039C6807"/>
    <w:rsid w:val="039F61A3"/>
    <w:rsid w:val="03A20507"/>
    <w:rsid w:val="03A23387"/>
    <w:rsid w:val="03A25D0E"/>
    <w:rsid w:val="03A312F1"/>
    <w:rsid w:val="03A43071"/>
    <w:rsid w:val="03A734D9"/>
    <w:rsid w:val="03A75A6C"/>
    <w:rsid w:val="03A95B79"/>
    <w:rsid w:val="03A9714C"/>
    <w:rsid w:val="03B11C7B"/>
    <w:rsid w:val="03B347DC"/>
    <w:rsid w:val="03B57E2F"/>
    <w:rsid w:val="03B94F70"/>
    <w:rsid w:val="03BB4160"/>
    <w:rsid w:val="03BC1FF9"/>
    <w:rsid w:val="03BE7A70"/>
    <w:rsid w:val="03C04050"/>
    <w:rsid w:val="03C23D71"/>
    <w:rsid w:val="03C27C76"/>
    <w:rsid w:val="03C524D5"/>
    <w:rsid w:val="03C66EEF"/>
    <w:rsid w:val="03C74570"/>
    <w:rsid w:val="03CB3422"/>
    <w:rsid w:val="03CC7325"/>
    <w:rsid w:val="03CD1FA3"/>
    <w:rsid w:val="03CD2CF1"/>
    <w:rsid w:val="03CF27B6"/>
    <w:rsid w:val="03D13532"/>
    <w:rsid w:val="03D32FCF"/>
    <w:rsid w:val="03D70019"/>
    <w:rsid w:val="03D74C91"/>
    <w:rsid w:val="03DA4AFB"/>
    <w:rsid w:val="03DC4643"/>
    <w:rsid w:val="03DC4B03"/>
    <w:rsid w:val="03E60C8B"/>
    <w:rsid w:val="03E653EF"/>
    <w:rsid w:val="03E9708C"/>
    <w:rsid w:val="03ED07E0"/>
    <w:rsid w:val="03ED2609"/>
    <w:rsid w:val="03EE6524"/>
    <w:rsid w:val="03EE7BB6"/>
    <w:rsid w:val="03F60529"/>
    <w:rsid w:val="03F6682E"/>
    <w:rsid w:val="03FD5A9E"/>
    <w:rsid w:val="03FE4BF4"/>
    <w:rsid w:val="03FF0366"/>
    <w:rsid w:val="03FF1A9D"/>
    <w:rsid w:val="04024B91"/>
    <w:rsid w:val="04043082"/>
    <w:rsid w:val="040937AA"/>
    <w:rsid w:val="04094B03"/>
    <w:rsid w:val="040A4150"/>
    <w:rsid w:val="040E6636"/>
    <w:rsid w:val="04135063"/>
    <w:rsid w:val="04141FD2"/>
    <w:rsid w:val="04144128"/>
    <w:rsid w:val="04190B2A"/>
    <w:rsid w:val="041F2059"/>
    <w:rsid w:val="041F3510"/>
    <w:rsid w:val="04210E50"/>
    <w:rsid w:val="042247D0"/>
    <w:rsid w:val="042646BA"/>
    <w:rsid w:val="04275059"/>
    <w:rsid w:val="042771BF"/>
    <w:rsid w:val="042A16A4"/>
    <w:rsid w:val="042D1C60"/>
    <w:rsid w:val="04303BDB"/>
    <w:rsid w:val="043201EB"/>
    <w:rsid w:val="04360EFC"/>
    <w:rsid w:val="04361197"/>
    <w:rsid w:val="04370A5D"/>
    <w:rsid w:val="043A620A"/>
    <w:rsid w:val="043B3004"/>
    <w:rsid w:val="043D41DA"/>
    <w:rsid w:val="043F22CD"/>
    <w:rsid w:val="04411152"/>
    <w:rsid w:val="04420F5E"/>
    <w:rsid w:val="044231E7"/>
    <w:rsid w:val="04425A1F"/>
    <w:rsid w:val="04441BD3"/>
    <w:rsid w:val="04464C3A"/>
    <w:rsid w:val="04476528"/>
    <w:rsid w:val="044A178C"/>
    <w:rsid w:val="044B0AA4"/>
    <w:rsid w:val="044F0663"/>
    <w:rsid w:val="04514E66"/>
    <w:rsid w:val="0454690A"/>
    <w:rsid w:val="045475C5"/>
    <w:rsid w:val="045516C2"/>
    <w:rsid w:val="04571C11"/>
    <w:rsid w:val="0457417A"/>
    <w:rsid w:val="045766A8"/>
    <w:rsid w:val="045C31E0"/>
    <w:rsid w:val="045C720C"/>
    <w:rsid w:val="045D21F2"/>
    <w:rsid w:val="045E317C"/>
    <w:rsid w:val="04603C1F"/>
    <w:rsid w:val="0461667C"/>
    <w:rsid w:val="04622125"/>
    <w:rsid w:val="0462730B"/>
    <w:rsid w:val="046331AC"/>
    <w:rsid w:val="04640190"/>
    <w:rsid w:val="04660F40"/>
    <w:rsid w:val="04676226"/>
    <w:rsid w:val="046C2C4D"/>
    <w:rsid w:val="046C6019"/>
    <w:rsid w:val="046C6C15"/>
    <w:rsid w:val="046E588D"/>
    <w:rsid w:val="046F6344"/>
    <w:rsid w:val="04754D9D"/>
    <w:rsid w:val="04795870"/>
    <w:rsid w:val="047A5616"/>
    <w:rsid w:val="047F7647"/>
    <w:rsid w:val="04824267"/>
    <w:rsid w:val="048437CB"/>
    <w:rsid w:val="0484663C"/>
    <w:rsid w:val="04846D2B"/>
    <w:rsid w:val="048568ED"/>
    <w:rsid w:val="04861C3A"/>
    <w:rsid w:val="04864590"/>
    <w:rsid w:val="048D6A68"/>
    <w:rsid w:val="048E234B"/>
    <w:rsid w:val="048F1B0E"/>
    <w:rsid w:val="048F5AEC"/>
    <w:rsid w:val="049342D6"/>
    <w:rsid w:val="0495721B"/>
    <w:rsid w:val="049773D3"/>
    <w:rsid w:val="049A08A1"/>
    <w:rsid w:val="049D02B0"/>
    <w:rsid w:val="049D7F6E"/>
    <w:rsid w:val="049F5F22"/>
    <w:rsid w:val="04A05030"/>
    <w:rsid w:val="04A261C9"/>
    <w:rsid w:val="04A4326A"/>
    <w:rsid w:val="04A91803"/>
    <w:rsid w:val="04A92709"/>
    <w:rsid w:val="04AE35F3"/>
    <w:rsid w:val="04AF19A3"/>
    <w:rsid w:val="04AF1D75"/>
    <w:rsid w:val="04B20A87"/>
    <w:rsid w:val="04B30EFF"/>
    <w:rsid w:val="04B44328"/>
    <w:rsid w:val="04B45870"/>
    <w:rsid w:val="04B61DD4"/>
    <w:rsid w:val="04B83599"/>
    <w:rsid w:val="04B860DA"/>
    <w:rsid w:val="04B8707C"/>
    <w:rsid w:val="04B96CF3"/>
    <w:rsid w:val="04BC3EC2"/>
    <w:rsid w:val="04BC4445"/>
    <w:rsid w:val="04BC5B78"/>
    <w:rsid w:val="04BF0D83"/>
    <w:rsid w:val="04C03745"/>
    <w:rsid w:val="04C1729F"/>
    <w:rsid w:val="04C2575E"/>
    <w:rsid w:val="04C37B14"/>
    <w:rsid w:val="04C423AB"/>
    <w:rsid w:val="04C5470D"/>
    <w:rsid w:val="04C5487E"/>
    <w:rsid w:val="04C84B9D"/>
    <w:rsid w:val="04C9576A"/>
    <w:rsid w:val="04CA2370"/>
    <w:rsid w:val="04CB3CF6"/>
    <w:rsid w:val="04CE3AE5"/>
    <w:rsid w:val="04CF7732"/>
    <w:rsid w:val="04D044CC"/>
    <w:rsid w:val="04D146B3"/>
    <w:rsid w:val="04D21858"/>
    <w:rsid w:val="04D317E5"/>
    <w:rsid w:val="04D55224"/>
    <w:rsid w:val="04D7437F"/>
    <w:rsid w:val="04D93DBE"/>
    <w:rsid w:val="04DB48FC"/>
    <w:rsid w:val="04DD0826"/>
    <w:rsid w:val="04DD3E3B"/>
    <w:rsid w:val="04DD7219"/>
    <w:rsid w:val="04E11CC5"/>
    <w:rsid w:val="04E15D11"/>
    <w:rsid w:val="04E31683"/>
    <w:rsid w:val="04E550FE"/>
    <w:rsid w:val="04E61D18"/>
    <w:rsid w:val="04E656B8"/>
    <w:rsid w:val="04EB384C"/>
    <w:rsid w:val="04EB4E25"/>
    <w:rsid w:val="04EE15A0"/>
    <w:rsid w:val="04EE688A"/>
    <w:rsid w:val="04F00A1E"/>
    <w:rsid w:val="04F31C45"/>
    <w:rsid w:val="04F35FC4"/>
    <w:rsid w:val="04F42553"/>
    <w:rsid w:val="04F86F5A"/>
    <w:rsid w:val="04F94E8D"/>
    <w:rsid w:val="04F96AF4"/>
    <w:rsid w:val="04FA2FAB"/>
    <w:rsid w:val="04FB1410"/>
    <w:rsid w:val="04FB574F"/>
    <w:rsid w:val="04FD6C10"/>
    <w:rsid w:val="05023F6F"/>
    <w:rsid w:val="0506294C"/>
    <w:rsid w:val="050659BB"/>
    <w:rsid w:val="05067142"/>
    <w:rsid w:val="05075FD0"/>
    <w:rsid w:val="05095EC0"/>
    <w:rsid w:val="050D0234"/>
    <w:rsid w:val="050D1F7F"/>
    <w:rsid w:val="05170D31"/>
    <w:rsid w:val="051B50CD"/>
    <w:rsid w:val="051C42E2"/>
    <w:rsid w:val="051D7DCA"/>
    <w:rsid w:val="051E060F"/>
    <w:rsid w:val="051E509B"/>
    <w:rsid w:val="052120A4"/>
    <w:rsid w:val="05231EFA"/>
    <w:rsid w:val="0528311E"/>
    <w:rsid w:val="0529124E"/>
    <w:rsid w:val="052A1BD7"/>
    <w:rsid w:val="052D4C62"/>
    <w:rsid w:val="052D7EA1"/>
    <w:rsid w:val="052E1280"/>
    <w:rsid w:val="05330FE4"/>
    <w:rsid w:val="0538226F"/>
    <w:rsid w:val="05394B6D"/>
    <w:rsid w:val="053D0FE7"/>
    <w:rsid w:val="053D6E60"/>
    <w:rsid w:val="053F38EE"/>
    <w:rsid w:val="05405CA9"/>
    <w:rsid w:val="05413203"/>
    <w:rsid w:val="05413AF7"/>
    <w:rsid w:val="054251DA"/>
    <w:rsid w:val="054C44AF"/>
    <w:rsid w:val="054D69A7"/>
    <w:rsid w:val="054F053D"/>
    <w:rsid w:val="054F4760"/>
    <w:rsid w:val="054F6FDC"/>
    <w:rsid w:val="054F79F7"/>
    <w:rsid w:val="05502CF9"/>
    <w:rsid w:val="055131E1"/>
    <w:rsid w:val="05527842"/>
    <w:rsid w:val="05534B89"/>
    <w:rsid w:val="05563B43"/>
    <w:rsid w:val="05564DA5"/>
    <w:rsid w:val="05570E88"/>
    <w:rsid w:val="05573679"/>
    <w:rsid w:val="055B4255"/>
    <w:rsid w:val="055D4D1B"/>
    <w:rsid w:val="055E6B4C"/>
    <w:rsid w:val="0560192A"/>
    <w:rsid w:val="056043BB"/>
    <w:rsid w:val="05607B1D"/>
    <w:rsid w:val="05616FF0"/>
    <w:rsid w:val="05634264"/>
    <w:rsid w:val="05692077"/>
    <w:rsid w:val="056A4048"/>
    <w:rsid w:val="056A682E"/>
    <w:rsid w:val="056D14DA"/>
    <w:rsid w:val="056D6050"/>
    <w:rsid w:val="056D62DD"/>
    <w:rsid w:val="056D69C7"/>
    <w:rsid w:val="05705811"/>
    <w:rsid w:val="057233CF"/>
    <w:rsid w:val="05737035"/>
    <w:rsid w:val="0574343A"/>
    <w:rsid w:val="05751506"/>
    <w:rsid w:val="057A1FA2"/>
    <w:rsid w:val="057A5FD5"/>
    <w:rsid w:val="057A7471"/>
    <w:rsid w:val="057D1E95"/>
    <w:rsid w:val="05813C43"/>
    <w:rsid w:val="05834B87"/>
    <w:rsid w:val="05850AEB"/>
    <w:rsid w:val="058E74C6"/>
    <w:rsid w:val="05905E37"/>
    <w:rsid w:val="05914205"/>
    <w:rsid w:val="0592180A"/>
    <w:rsid w:val="05932ACE"/>
    <w:rsid w:val="05933512"/>
    <w:rsid w:val="059615B9"/>
    <w:rsid w:val="0597467F"/>
    <w:rsid w:val="059878FC"/>
    <w:rsid w:val="059C07D0"/>
    <w:rsid w:val="059D7099"/>
    <w:rsid w:val="059F79B1"/>
    <w:rsid w:val="05A00FC8"/>
    <w:rsid w:val="05A20345"/>
    <w:rsid w:val="05A25CCF"/>
    <w:rsid w:val="05A37C4C"/>
    <w:rsid w:val="05A47AB4"/>
    <w:rsid w:val="05A55A29"/>
    <w:rsid w:val="05A57838"/>
    <w:rsid w:val="05A657FC"/>
    <w:rsid w:val="05AA581C"/>
    <w:rsid w:val="05AB2155"/>
    <w:rsid w:val="05B02C57"/>
    <w:rsid w:val="05B51268"/>
    <w:rsid w:val="05B935BE"/>
    <w:rsid w:val="05BA0326"/>
    <w:rsid w:val="05BA602D"/>
    <w:rsid w:val="05BB5BAC"/>
    <w:rsid w:val="05BE11CE"/>
    <w:rsid w:val="05C01153"/>
    <w:rsid w:val="05C036F6"/>
    <w:rsid w:val="05C642D6"/>
    <w:rsid w:val="05C92804"/>
    <w:rsid w:val="05CA0D48"/>
    <w:rsid w:val="05CA3171"/>
    <w:rsid w:val="05CB5BAA"/>
    <w:rsid w:val="05CC745E"/>
    <w:rsid w:val="05CF3261"/>
    <w:rsid w:val="05D223C8"/>
    <w:rsid w:val="05D274DD"/>
    <w:rsid w:val="05D308F0"/>
    <w:rsid w:val="05D61496"/>
    <w:rsid w:val="05D76939"/>
    <w:rsid w:val="05D82C38"/>
    <w:rsid w:val="05DA1B1E"/>
    <w:rsid w:val="05DC1A15"/>
    <w:rsid w:val="05EA2F52"/>
    <w:rsid w:val="05EB3AC1"/>
    <w:rsid w:val="05EC1F5A"/>
    <w:rsid w:val="05EC4CA4"/>
    <w:rsid w:val="05EE0013"/>
    <w:rsid w:val="05EE1BAE"/>
    <w:rsid w:val="05F47B85"/>
    <w:rsid w:val="05F5078F"/>
    <w:rsid w:val="05F51D16"/>
    <w:rsid w:val="05F64574"/>
    <w:rsid w:val="05F71BA1"/>
    <w:rsid w:val="05F85130"/>
    <w:rsid w:val="05F93CF7"/>
    <w:rsid w:val="05FA320D"/>
    <w:rsid w:val="05FB4204"/>
    <w:rsid w:val="05FC6780"/>
    <w:rsid w:val="05FF7042"/>
    <w:rsid w:val="06020CFC"/>
    <w:rsid w:val="06022E2B"/>
    <w:rsid w:val="06056D43"/>
    <w:rsid w:val="06073B37"/>
    <w:rsid w:val="060803A1"/>
    <w:rsid w:val="06090FD1"/>
    <w:rsid w:val="0609116E"/>
    <w:rsid w:val="06094B8C"/>
    <w:rsid w:val="060D586B"/>
    <w:rsid w:val="060E31CA"/>
    <w:rsid w:val="060E3223"/>
    <w:rsid w:val="061029CD"/>
    <w:rsid w:val="0610727C"/>
    <w:rsid w:val="0619259A"/>
    <w:rsid w:val="061A4714"/>
    <w:rsid w:val="061B2183"/>
    <w:rsid w:val="061B6E80"/>
    <w:rsid w:val="061C00AA"/>
    <w:rsid w:val="061E6628"/>
    <w:rsid w:val="062077B9"/>
    <w:rsid w:val="06245BFC"/>
    <w:rsid w:val="06271401"/>
    <w:rsid w:val="0628639F"/>
    <w:rsid w:val="0629056F"/>
    <w:rsid w:val="062D3775"/>
    <w:rsid w:val="062D5440"/>
    <w:rsid w:val="062D55DF"/>
    <w:rsid w:val="062F7467"/>
    <w:rsid w:val="06317527"/>
    <w:rsid w:val="063207D4"/>
    <w:rsid w:val="06321864"/>
    <w:rsid w:val="06363195"/>
    <w:rsid w:val="0639277B"/>
    <w:rsid w:val="063A323C"/>
    <w:rsid w:val="063F5C2B"/>
    <w:rsid w:val="063F603D"/>
    <w:rsid w:val="0640163C"/>
    <w:rsid w:val="06440232"/>
    <w:rsid w:val="06466B44"/>
    <w:rsid w:val="06467E47"/>
    <w:rsid w:val="06474339"/>
    <w:rsid w:val="06491522"/>
    <w:rsid w:val="064A3676"/>
    <w:rsid w:val="064D2D9A"/>
    <w:rsid w:val="064E13E6"/>
    <w:rsid w:val="064E7144"/>
    <w:rsid w:val="064F6E12"/>
    <w:rsid w:val="065265FA"/>
    <w:rsid w:val="065313FC"/>
    <w:rsid w:val="0655713C"/>
    <w:rsid w:val="06564C1E"/>
    <w:rsid w:val="06577132"/>
    <w:rsid w:val="06590934"/>
    <w:rsid w:val="065E0516"/>
    <w:rsid w:val="065F1EBF"/>
    <w:rsid w:val="065F23F4"/>
    <w:rsid w:val="06632910"/>
    <w:rsid w:val="06677A1B"/>
    <w:rsid w:val="066877AA"/>
    <w:rsid w:val="06696B27"/>
    <w:rsid w:val="06696DE8"/>
    <w:rsid w:val="066A2B75"/>
    <w:rsid w:val="066A6837"/>
    <w:rsid w:val="066B59DA"/>
    <w:rsid w:val="066C1BC8"/>
    <w:rsid w:val="066E2057"/>
    <w:rsid w:val="066F644C"/>
    <w:rsid w:val="067066A1"/>
    <w:rsid w:val="06707ABA"/>
    <w:rsid w:val="06716528"/>
    <w:rsid w:val="067207FA"/>
    <w:rsid w:val="06721881"/>
    <w:rsid w:val="0673219E"/>
    <w:rsid w:val="067472F7"/>
    <w:rsid w:val="067801E4"/>
    <w:rsid w:val="067B73E9"/>
    <w:rsid w:val="067E0C91"/>
    <w:rsid w:val="067E4124"/>
    <w:rsid w:val="067E622C"/>
    <w:rsid w:val="06802CC3"/>
    <w:rsid w:val="068243EE"/>
    <w:rsid w:val="06842A5E"/>
    <w:rsid w:val="06844B9D"/>
    <w:rsid w:val="06857946"/>
    <w:rsid w:val="06894770"/>
    <w:rsid w:val="06897044"/>
    <w:rsid w:val="0689765F"/>
    <w:rsid w:val="068B3A9D"/>
    <w:rsid w:val="068C5758"/>
    <w:rsid w:val="068D66EC"/>
    <w:rsid w:val="06943884"/>
    <w:rsid w:val="06945714"/>
    <w:rsid w:val="06945A22"/>
    <w:rsid w:val="069512EF"/>
    <w:rsid w:val="06955CB1"/>
    <w:rsid w:val="06971AB3"/>
    <w:rsid w:val="06981B07"/>
    <w:rsid w:val="069A4587"/>
    <w:rsid w:val="069A757E"/>
    <w:rsid w:val="069B069F"/>
    <w:rsid w:val="069C60C8"/>
    <w:rsid w:val="069D1752"/>
    <w:rsid w:val="069E5147"/>
    <w:rsid w:val="06A35BC5"/>
    <w:rsid w:val="06A5270A"/>
    <w:rsid w:val="06A62694"/>
    <w:rsid w:val="06A74E19"/>
    <w:rsid w:val="06AA228D"/>
    <w:rsid w:val="06AB0E4C"/>
    <w:rsid w:val="06B05641"/>
    <w:rsid w:val="06B243ED"/>
    <w:rsid w:val="06C11480"/>
    <w:rsid w:val="06C527BF"/>
    <w:rsid w:val="06D052D8"/>
    <w:rsid w:val="06D929BF"/>
    <w:rsid w:val="06DA0738"/>
    <w:rsid w:val="06DB44BC"/>
    <w:rsid w:val="06DC2A3B"/>
    <w:rsid w:val="06DE68F7"/>
    <w:rsid w:val="06DF0F50"/>
    <w:rsid w:val="06E201E9"/>
    <w:rsid w:val="06E31D79"/>
    <w:rsid w:val="06E329E0"/>
    <w:rsid w:val="06E32DF3"/>
    <w:rsid w:val="06E3447A"/>
    <w:rsid w:val="06E627DE"/>
    <w:rsid w:val="06E63C08"/>
    <w:rsid w:val="06E67CAF"/>
    <w:rsid w:val="06E7694A"/>
    <w:rsid w:val="06EB3342"/>
    <w:rsid w:val="06EC259A"/>
    <w:rsid w:val="06F42C24"/>
    <w:rsid w:val="06F61690"/>
    <w:rsid w:val="06F860AA"/>
    <w:rsid w:val="06F87D0B"/>
    <w:rsid w:val="06F918B3"/>
    <w:rsid w:val="06F95951"/>
    <w:rsid w:val="06FA0E7B"/>
    <w:rsid w:val="06FA2903"/>
    <w:rsid w:val="06FE75D5"/>
    <w:rsid w:val="07020D47"/>
    <w:rsid w:val="0702229F"/>
    <w:rsid w:val="070546F6"/>
    <w:rsid w:val="070647CD"/>
    <w:rsid w:val="07077D4D"/>
    <w:rsid w:val="070A17F4"/>
    <w:rsid w:val="070D2CF3"/>
    <w:rsid w:val="0711418A"/>
    <w:rsid w:val="07174D63"/>
    <w:rsid w:val="071B17CB"/>
    <w:rsid w:val="071B20CA"/>
    <w:rsid w:val="071C0D7C"/>
    <w:rsid w:val="07212D0F"/>
    <w:rsid w:val="072456A8"/>
    <w:rsid w:val="07256FF6"/>
    <w:rsid w:val="07264CCE"/>
    <w:rsid w:val="072813DC"/>
    <w:rsid w:val="072818FC"/>
    <w:rsid w:val="0729673F"/>
    <w:rsid w:val="072A25FB"/>
    <w:rsid w:val="072D68D3"/>
    <w:rsid w:val="07303024"/>
    <w:rsid w:val="0732788F"/>
    <w:rsid w:val="07360E91"/>
    <w:rsid w:val="073621D6"/>
    <w:rsid w:val="07362B1B"/>
    <w:rsid w:val="073657A0"/>
    <w:rsid w:val="07374D2C"/>
    <w:rsid w:val="073907DA"/>
    <w:rsid w:val="073C2E62"/>
    <w:rsid w:val="073E5A5E"/>
    <w:rsid w:val="07400065"/>
    <w:rsid w:val="07403686"/>
    <w:rsid w:val="07427418"/>
    <w:rsid w:val="07436059"/>
    <w:rsid w:val="07476492"/>
    <w:rsid w:val="07494869"/>
    <w:rsid w:val="074B250E"/>
    <w:rsid w:val="074E0244"/>
    <w:rsid w:val="074F51AA"/>
    <w:rsid w:val="075238D6"/>
    <w:rsid w:val="07542F19"/>
    <w:rsid w:val="07544DE6"/>
    <w:rsid w:val="07574D9A"/>
    <w:rsid w:val="07591C96"/>
    <w:rsid w:val="075A27BB"/>
    <w:rsid w:val="075B418C"/>
    <w:rsid w:val="075D6C70"/>
    <w:rsid w:val="075D6CE8"/>
    <w:rsid w:val="075F15F6"/>
    <w:rsid w:val="07602B5A"/>
    <w:rsid w:val="0761112B"/>
    <w:rsid w:val="07617B7C"/>
    <w:rsid w:val="076457C9"/>
    <w:rsid w:val="07650797"/>
    <w:rsid w:val="076527EC"/>
    <w:rsid w:val="076A26F0"/>
    <w:rsid w:val="076E5CB6"/>
    <w:rsid w:val="07700900"/>
    <w:rsid w:val="07726C26"/>
    <w:rsid w:val="077311BD"/>
    <w:rsid w:val="07743453"/>
    <w:rsid w:val="077659AB"/>
    <w:rsid w:val="07776EA9"/>
    <w:rsid w:val="077862DE"/>
    <w:rsid w:val="077A5E0F"/>
    <w:rsid w:val="077B6437"/>
    <w:rsid w:val="077B6B40"/>
    <w:rsid w:val="077F7F64"/>
    <w:rsid w:val="07801994"/>
    <w:rsid w:val="07811959"/>
    <w:rsid w:val="07811CD0"/>
    <w:rsid w:val="07842D31"/>
    <w:rsid w:val="07853D89"/>
    <w:rsid w:val="07866994"/>
    <w:rsid w:val="07881C73"/>
    <w:rsid w:val="078D3F68"/>
    <w:rsid w:val="078E1A59"/>
    <w:rsid w:val="078F4ACE"/>
    <w:rsid w:val="079158AF"/>
    <w:rsid w:val="07925F0A"/>
    <w:rsid w:val="07970D69"/>
    <w:rsid w:val="07983638"/>
    <w:rsid w:val="079C705B"/>
    <w:rsid w:val="07A660A4"/>
    <w:rsid w:val="07A81D0B"/>
    <w:rsid w:val="07A8689C"/>
    <w:rsid w:val="07A9744D"/>
    <w:rsid w:val="07AB73F4"/>
    <w:rsid w:val="07AC051D"/>
    <w:rsid w:val="07B1689A"/>
    <w:rsid w:val="07B17C4E"/>
    <w:rsid w:val="07B3206A"/>
    <w:rsid w:val="07B87CCD"/>
    <w:rsid w:val="07BB098F"/>
    <w:rsid w:val="07BB406F"/>
    <w:rsid w:val="07C10511"/>
    <w:rsid w:val="07C21A28"/>
    <w:rsid w:val="07C27040"/>
    <w:rsid w:val="07C309D3"/>
    <w:rsid w:val="07C8792E"/>
    <w:rsid w:val="07C90445"/>
    <w:rsid w:val="07C918CB"/>
    <w:rsid w:val="07CA39DA"/>
    <w:rsid w:val="07CC3ACD"/>
    <w:rsid w:val="07CD1E88"/>
    <w:rsid w:val="07CD3DB3"/>
    <w:rsid w:val="07CF3A11"/>
    <w:rsid w:val="07D00373"/>
    <w:rsid w:val="07D04C73"/>
    <w:rsid w:val="07D123FF"/>
    <w:rsid w:val="07D32AC1"/>
    <w:rsid w:val="07D77B5E"/>
    <w:rsid w:val="07DA5189"/>
    <w:rsid w:val="07DB2CD2"/>
    <w:rsid w:val="07E206F4"/>
    <w:rsid w:val="07E569E6"/>
    <w:rsid w:val="07EA6973"/>
    <w:rsid w:val="07EB27FA"/>
    <w:rsid w:val="07EF64EE"/>
    <w:rsid w:val="07F01D0C"/>
    <w:rsid w:val="07F44A1A"/>
    <w:rsid w:val="07F52FF9"/>
    <w:rsid w:val="07FC7AED"/>
    <w:rsid w:val="07FC7D8C"/>
    <w:rsid w:val="08011451"/>
    <w:rsid w:val="080133D5"/>
    <w:rsid w:val="0801425C"/>
    <w:rsid w:val="08014398"/>
    <w:rsid w:val="080176DE"/>
    <w:rsid w:val="08024DBA"/>
    <w:rsid w:val="08032B22"/>
    <w:rsid w:val="08065A19"/>
    <w:rsid w:val="080841B3"/>
    <w:rsid w:val="08086034"/>
    <w:rsid w:val="080B6288"/>
    <w:rsid w:val="080F279E"/>
    <w:rsid w:val="08161FA7"/>
    <w:rsid w:val="08174B6A"/>
    <w:rsid w:val="081879AF"/>
    <w:rsid w:val="081A0B20"/>
    <w:rsid w:val="081D6742"/>
    <w:rsid w:val="081F4890"/>
    <w:rsid w:val="081F5807"/>
    <w:rsid w:val="082063F9"/>
    <w:rsid w:val="082159BC"/>
    <w:rsid w:val="08220260"/>
    <w:rsid w:val="082506FF"/>
    <w:rsid w:val="082665BA"/>
    <w:rsid w:val="082723F0"/>
    <w:rsid w:val="08277A49"/>
    <w:rsid w:val="082933FF"/>
    <w:rsid w:val="082B0223"/>
    <w:rsid w:val="082C0EB1"/>
    <w:rsid w:val="082C30F2"/>
    <w:rsid w:val="082D158B"/>
    <w:rsid w:val="082E74A0"/>
    <w:rsid w:val="083054CF"/>
    <w:rsid w:val="08343289"/>
    <w:rsid w:val="08347F02"/>
    <w:rsid w:val="08354CFF"/>
    <w:rsid w:val="083600C7"/>
    <w:rsid w:val="083602D2"/>
    <w:rsid w:val="0837486F"/>
    <w:rsid w:val="08383556"/>
    <w:rsid w:val="08397062"/>
    <w:rsid w:val="083A2BF6"/>
    <w:rsid w:val="083A5732"/>
    <w:rsid w:val="083D0A0D"/>
    <w:rsid w:val="083E2449"/>
    <w:rsid w:val="083F7FBD"/>
    <w:rsid w:val="08402030"/>
    <w:rsid w:val="08430253"/>
    <w:rsid w:val="084336C5"/>
    <w:rsid w:val="08455ACC"/>
    <w:rsid w:val="084812E0"/>
    <w:rsid w:val="0849423A"/>
    <w:rsid w:val="084958D8"/>
    <w:rsid w:val="08496452"/>
    <w:rsid w:val="084B050E"/>
    <w:rsid w:val="084B63AA"/>
    <w:rsid w:val="084C5C37"/>
    <w:rsid w:val="084D04B3"/>
    <w:rsid w:val="084E1192"/>
    <w:rsid w:val="084E4C36"/>
    <w:rsid w:val="084E7AFF"/>
    <w:rsid w:val="0851271B"/>
    <w:rsid w:val="08533A93"/>
    <w:rsid w:val="08540A65"/>
    <w:rsid w:val="0856478B"/>
    <w:rsid w:val="08566A80"/>
    <w:rsid w:val="08573CF1"/>
    <w:rsid w:val="08576B1C"/>
    <w:rsid w:val="08586398"/>
    <w:rsid w:val="085C4D02"/>
    <w:rsid w:val="085D54B8"/>
    <w:rsid w:val="085F3E7E"/>
    <w:rsid w:val="08604DB9"/>
    <w:rsid w:val="08632F9F"/>
    <w:rsid w:val="086618E5"/>
    <w:rsid w:val="08677E0F"/>
    <w:rsid w:val="08680D39"/>
    <w:rsid w:val="086906BE"/>
    <w:rsid w:val="086C5CFC"/>
    <w:rsid w:val="086F115D"/>
    <w:rsid w:val="08721782"/>
    <w:rsid w:val="087540F0"/>
    <w:rsid w:val="08764774"/>
    <w:rsid w:val="087F5BF4"/>
    <w:rsid w:val="08802306"/>
    <w:rsid w:val="08802B67"/>
    <w:rsid w:val="088119EF"/>
    <w:rsid w:val="08835707"/>
    <w:rsid w:val="08843040"/>
    <w:rsid w:val="08850D88"/>
    <w:rsid w:val="088608C9"/>
    <w:rsid w:val="08884BAB"/>
    <w:rsid w:val="08894958"/>
    <w:rsid w:val="088C73DD"/>
    <w:rsid w:val="088E62CA"/>
    <w:rsid w:val="08904426"/>
    <w:rsid w:val="08922EF3"/>
    <w:rsid w:val="08964EA0"/>
    <w:rsid w:val="08964F81"/>
    <w:rsid w:val="08994FAA"/>
    <w:rsid w:val="08997BE3"/>
    <w:rsid w:val="08997D92"/>
    <w:rsid w:val="089A41B7"/>
    <w:rsid w:val="089A7057"/>
    <w:rsid w:val="089C44D2"/>
    <w:rsid w:val="08A27B61"/>
    <w:rsid w:val="08A304BB"/>
    <w:rsid w:val="08A43DB2"/>
    <w:rsid w:val="08A470AE"/>
    <w:rsid w:val="08A924DD"/>
    <w:rsid w:val="08AB0AE4"/>
    <w:rsid w:val="08AB2D61"/>
    <w:rsid w:val="08AB3276"/>
    <w:rsid w:val="08B4261E"/>
    <w:rsid w:val="08BA47A9"/>
    <w:rsid w:val="08BC2165"/>
    <w:rsid w:val="08BC703F"/>
    <w:rsid w:val="08BF117E"/>
    <w:rsid w:val="08C24E41"/>
    <w:rsid w:val="08C31B9A"/>
    <w:rsid w:val="08C450AD"/>
    <w:rsid w:val="08C72B56"/>
    <w:rsid w:val="08CC0F88"/>
    <w:rsid w:val="08CC6503"/>
    <w:rsid w:val="08CE0607"/>
    <w:rsid w:val="08CE4789"/>
    <w:rsid w:val="08D00BC7"/>
    <w:rsid w:val="08D05856"/>
    <w:rsid w:val="08D23A6E"/>
    <w:rsid w:val="08D3732A"/>
    <w:rsid w:val="08D56D6F"/>
    <w:rsid w:val="08D73942"/>
    <w:rsid w:val="08D9607F"/>
    <w:rsid w:val="08DB0D47"/>
    <w:rsid w:val="08DB7158"/>
    <w:rsid w:val="08DC7761"/>
    <w:rsid w:val="08DD1B2C"/>
    <w:rsid w:val="08DF7E6E"/>
    <w:rsid w:val="08E109A4"/>
    <w:rsid w:val="08E113FD"/>
    <w:rsid w:val="08E21608"/>
    <w:rsid w:val="08E410FB"/>
    <w:rsid w:val="08E96DFD"/>
    <w:rsid w:val="08EB104F"/>
    <w:rsid w:val="08ED12E1"/>
    <w:rsid w:val="08ED6BF4"/>
    <w:rsid w:val="08EF7B01"/>
    <w:rsid w:val="08F126F3"/>
    <w:rsid w:val="08F61001"/>
    <w:rsid w:val="08F65F69"/>
    <w:rsid w:val="08F74BF4"/>
    <w:rsid w:val="08F84BD7"/>
    <w:rsid w:val="08F87172"/>
    <w:rsid w:val="08F91A81"/>
    <w:rsid w:val="08F96180"/>
    <w:rsid w:val="08FA616A"/>
    <w:rsid w:val="08FC7F6B"/>
    <w:rsid w:val="08FE5F90"/>
    <w:rsid w:val="090523BE"/>
    <w:rsid w:val="0905584E"/>
    <w:rsid w:val="09063298"/>
    <w:rsid w:val="09081B91"/>
    <w:rsid w:val="09091D58"/>
    <w:rsid w:val="09092DB4"/>
    <w:rsid w:val="090B2084"/>
    <w:rsid w:val="090E72E7"/>
    <w:rsid w:val="090E78DC"/>
    <w:rsid w:val="09102BBD"/>
    <w:rsid w:val="09107967"/>
    <w:rsid w:val="09150BC0"/>
    <w:rsid w:val="09162E28"/>
    <w:rsid w:val="09183F13"/>
    <w:rsid w:val="091859BE"/>
    <w:rsid w:val="09187AC1"/>
    <w:rsid w:val="0919500C"/>
    <w:rsid w:val="092061C7"/>
    <w:rsid w:val="092513EB"/>
    <w:rsid w:val="092808C0"/>
    <w:rsid w:val="092A435F"/>
    <w:rsid w:val="092C0936"/>
    <w:rsid w:val="092C1B7F"/>
    <w:rsid w:val="092D214A"/>
    <w:rsid w:val="09344F1C"/>
    <w:rsid w:val="093465B9"/>
    <w:rsid w:val="09350C61"/>
    <w:rsid w:val="09352EFD"/>
    <w:rsid w:val="093732A8"/>
    <w:rsid w:val="09374FA1"/>
    <w:rsid w:val="093753FF"/>
    <w:rsid w:val="093D494E"/>
    <w:rsid w:val="093D7D16"/>
    <w:rsid w:val="093E1CA3"/>
    <w:rsid w:val="09421463"/>
    <w:rsid w:val="09435884"/>
    <w:rsid w:val="09442C22"/>
    <w:rsid w:val="09466FDA"/>
    <w:rsid w:val="0947065C"/>
    <w:rsid w:val="0947542D"/>
    <w:rsid w:val="094769CF"/>
    <w:rsid w:val="09481BF8"/>
    <w:rsid w:val="09493362"/>
    <w:rsid w:val="094E0F7A"/>
    <w:rsid w:val="094E717C"/>
    <w:rsid w:val="09520909"/>
    <w:rsid w:val="09557971"/>
    <w:rsid w:val="095802D1"/>
    <w:rsid w:val="09580818"/>
    <w:rsid w:val="09591AC6"/>
    <w:rsid w:val="095948F1"/>
    <w:rsid w:val="09594FA0"/>
    <w:rsid w:val="095A5863"/>
    <w:rsid w:val="095A6208"/>
    <w:rsid w:val="095A703E"/>
    <w:rsid w:val="095B76C1"/>
    <w:rsid w:val="095B772C"/>
    <w:rsid w:val="095C000D"/>
    <w:rsid w:val="095D35D1"/>
    <w:rsid w:val="09614141"/>
    <w:rsid w:val="0963351D"/>
    <w:rsid w:val="0968048B"/>
    <w:rsid w:val="0968710C"/>
    <w:rsid w:val="0969497B"/>
    <w:rsid w:val="096951A7"/>
    <w:rsid w:val="09695721"/>
    <w:rsid w:val="096B4BE4"/>
    <w:rsid w:val="096B6A62"/>
    <w:rsid w:val="096E57E9"/>
    <w:rsid w:val="0972604C"/>
    <w:rsid w:val="09730379"/>
    <w:rsid w:val="09773A9A"/>
    <w:rsid w:val="097904B5"/>
    <w:rsid w:val="09795F66"/>
    <w:rsid w:val="097A2C87"/>
    <w:rsid w:val="097D463F"/>
    <w:rsid w:val="097E51A4"/>
    <w:rsid w:val="098207BC"/>
    <w:rsid w:val="098244F0"/>
    <w:rsid w:val="09827EFE"/>
    <w:rsid w:val="09835EE6"/>
    <w:rsid w:val="09847F1B"/>
    <w:rsid w:val="098A3757"/>
    <w:rsid w:val="098B6C19"/>
    <w:rsid w:val="098C7B11"/>
    <w:rsid w:val="098D46F7"/>
    <w:rsid w:val="098E02F9"/>
    <w:rsid w:val="098F3E83"/>
    <w:rsid w:val="098F4F6E"/>
    <w:rsid w:val="09903772"/>
    <w:rsid w:val="09946D63"/>
    <w:rsid w:val="09964184"/>
    <w:rsid w:val="09981E6E"/>
    <w:rsid w:val="09993674"/>
    <w:rsid w:val="099E2D2D"/>
    <w:rsid w:val="099E5F30"/>
    <w:rsid w:val="09A05818"/>
    <w:rsid w:val="09A1581F"/>
    <w:rsid w:val="09A203A1"/>
    <w:rsid w:val="09A433FE"/>
    <w:rsid w:val="09A53DFF"/>
    <w:rsid w:val="09A64A22"/>
    <w:rsid w:val="09A840BA"/>
    <w:rsid w:val="09AA63FC"/>
    <w:rsid w:val="09AE6315"/>
    <w:rsid w:val="09B057D0"/>
    <w:rsid w:val="09B134EE"/>
    <w:rsid w:val="09B16792"/>
    <w:rsid w:val="09B70C5E"/>
    <w:rsid w:val="09B73FAF"/>
    <w:rsid w:val="09B77D9F"/>
    <w:rsid w:val="09B9304F"/>
    <w:rsid w:val="09BB516C"/>
    <w:rsid w:val="09BD4F53"/>
    <w:rsid w:val="09BE0D4D"/>
    <w:rsid w:val="09BF2E00"/>
    <w:rsid w:val="09C00CBB"/>
    <w:rsid w:val="09C06B75"/>
    <w:rsid w:val="09C10914"/>
    <w:rsid w:val="09C13B67"/>
    <w:rsid w:val="09C2065D"/>
    <w:rsid w:val="09C43B7F"/>
    <w:rsid w:val="09C6393D"/>
    <w:rsid w:val="09C67B81"/>
    <w:rsid w:val="09CD0BC0"/>
    <w:rsid w:val="09CE7D72"/>
    <w:rsid w:val="09CF3234"/>
    <w:rsid w:val="09D10310"/>
    <w:rsid w:val="09D62376"/>
    <w:rsid w:val="09D64906"/>
    <w:rsid w:val="09D7626E"/>
    <w:rsid w:val="09D80D83"/>
    <w:rsid w:val="09D9369B"/>
    <w:rsid w:val="09D96FE5"/>
    <w:rsid w:val="09DE4B89"/>
    <w:rsid w:val="09DF6460"/>
    <w:rsid w:val="09E06DCA"/>
    <w:rsid w:val="09E1507D"/>
    <w:rsid w:val="09E15366"/>
    <w:rsid w:val="09E20E5E"/>
    <w:rsid w:val="09E22AFC"/>
    <w:rsid w:val="09E70EF5"/>
    <w:rsid w:val="09E72301"/>
    <w:rsid w:val="09E854C7"/>
    <w:rsid w:val="09EB22E2"/>
    <w:rsid w:val="09EF3DE6"/>
    <w:rsid w:val="09F01CF0"/>
    <w:rsid w:val="09F02B49"/>
    <w:rsid w:val="09F02D31"/>
    <w:rsid w:val="09F06656"/>
    <w:rsid w:val="09F2036D"/>
    <w:rsid w:val="09F2051A"/>
    <w:rsid w:val="09F21A13"/>
    <w:rsid w:val="09F578EF"/>
    <w:rsid w:val="09F61098"/>
    <w:rsid w:val="09F74FEC"/>
    <w:rsid w:val="09F946C6"/>
    <w:rsid w:val="0A011A70"/>
    <w:rsid w:val="0A032DCD"/>
    <w:rsid w:val="0A051105"/>
    <w:rsid w:val="0A08481B"/>
    <w:rsid w:val="0A0870AF"/>
    <w:rsid w:val="0A0A4164"/>
    <w:rsid w:val="0A0C4B7F"/>
    <w:rsid w:val="0A0E2146"/>
    <w:rsid w:val="0A1825E3"/>
    <w:rsid w:val="0A1B173A"/>
    <w:rsid w:val="0A1C195C"/>
    <w:rsid w:val="0A20662E"/>
    <w:rsid w:val="0A2340C7"/>
    <w:rsid w:val="0A240FAD"/>
    <w:rsid w:val="0A2442A6"/>
    <w:rsid w:val="0A253871"/>
    <w:rsid w:val="0A2616E0"/>
    <w:rsid w:val="0A281CF9"/>
    <w:rsid w:val="0A2878DE"/>
    <w:rsid w:val="0A2F1D96"/>
    <w:rsid w:val="0A347FD7"/>
    <w:rsid w:val="0A3A6BB2"/>
    <w:rsid w:val="0A3B45DD"/>
    <w:rsid w:val="0A3D278B"/>
    <w:rsid w:val="0A434357"/>
    <w:rsid w:val="0A4358E1"/>
    <w:rsid w:val="0A4421A1"/>
    <w:rsid w:val="0A4548CB"/>
    <w:rsid w:val="0A492969"/>
    <w:rsid w:val="0A4A0937"/>
    <w:rsid w:val="0A4F20C8"/>
    <w:rsid w:val="0A515258"/>
    <w:rsid w:val="0A555572"/>
    <w:rsid w:val="0A566702"/>
    <w:rsid w:val="0A572C46"/>
    <w:rsid w:val="0A580E13"/>
    <w:rsid w:val="0A585A33"/>
    <w:rsid w:val="0A5E5C2B"/>
    <w:rsid w:val="0A610D47"/>
    <w:rsid w:val="0A6153A5"/>
    <w:rsid w:val="0A616811"/>
    <w:rsid w:val="0A6365E0"/>
    <w:rsid w:val="0A6528F7"/>
    <w:rsid w:val="0A6602AB"/>
    <w:rsid w:val="0A673E0D"/>
    <w:rsid w:val="0A6B6E48"/>
    <w:rsid w:val="0A6E4E92"/>
    <w:rsid w:val="0A702000"/>
    <w:rsid w:val="0A71204A"/>
    <w:rsid w:val="0A7171D5"/>
    <w:rsid w:val="0A721326"/>
    <w:rsid w:val="0A722E2D"/>
    <w:rsid w:val="0A72699C"/>
    <w:rsid w:val="0A7938D8"/>
    <w:rsid w:val="0A7946B2"/>
    <w:rsid w:val="0A797088"/>
    <w:rsid w:val="0A7A29A9"/>
    <w:rsid w:val="0A803E42"/>
    <w:rsid w:val="0A827680"/>
    <w:rsid w:val="0A8717D5"/>
    <w:rsid w:val="0A877CAD"/>
    <w:rsid w:val="0A8A16BF"/>
    <w:rsid w:val="0A8B7F64"/>
    <w:rsid w:val="0A907BB5"/>
    <w:rsid w:val="0A917A2A"/>
    <w:rsid w:val="0A94145F"/>
    <w:rsid w:val="0A94269E"/>
    <w:rsid w:val="0A9441D3"/>
    <w:rsid w:val="0A9E76D5"/>
    <w:rsid w:val="0AA11FD1"/>
    <w:rsid w:val="0AA20EE2"/>
    <w:rsid w:val="0AA23518"/>
    <w:rsid w:val="0AA36200"/>
    <w:rsid w:val="0AA62221"/>
    <w:rsid w:val="0AA76761"/>
    <w:rsid w:val="0AA8296C"/>
    <w:rsid w:val="0AAC2E69"/>
    <w:rsid w:val="0AAD36FD"/>
    <w:rsid w:val="0AAD4607"/>
    <w:rsid w:val="0AAE4012"/>
    <w:rsid w:val="0AB23FC5"/>
    <w:rsid w:val="0AB356DB"/>
    <w:rsid w:val="0AB4586D"/>
    <w:rsid w:val="0AB707D8"/>
    <w:rsid w:val="0AC06B47"/>
    <w:rsid w:val="0AC52001"/>
    <w:rsid w:val="0AC566A6"/>
    <w:rsid w:val="0AC654D8"/>
    <w:rsid w:val="0AC95DA0"/>
    <w:rsid w:val="0AC9667C"/>
    <w:rsid w:val="0ACA2BC5"/>
    <w:rsid w:val="0ACB29EB"/>
    <w:rsid w:val="0ACD6DAF"/>
    <w:rsid w:val="0ACE3E89"/>
    <w:rsid w:val="0ACF1DD4"/>
    <w:rsid w:val="0ACF41DC"/>
    <w:rsid w:val="0AD07C41"/>
    <w:rsid w:val="0AD63A37"/>
    <w:rsid w:val="0AD64E44"/>
    <w:rsid w:val="0AD70E14"/>
    <w:rsid w:val="0AD73F1C"/>
    <w:rsid w:val="0ADA35A6"/>
    <w:rsid w:val="0ADD0FEA"/>
    <w:rsid w:val="0AE14925"/>
    <w:rsid w:val="0AE354B3"/>
    <w:rsid w:val="0AE36A78"/>
    <w:rsid w:val="0AE41C3B"/>
    <w:rsid w:val="0AE447F2"/>
    <w:rsid w:val="0AE463EC"/>
    <w:rsid w:val="0AE67D8F"/>
    <w:rsid w:val="0AEB3198"/>
    <w:rsid w:val="0AEE214E"/>
    <w:rsid w:val="0AEE39DD"/>
    <w:rsid w:val="0AEE679B"/>
    <w:rsid w:val="0AF3233D"/>
    <w:rsid w:val="0AF336DD"/>
    <w:rsid w:val="0AF34261"/>
    <w:rsid w:val="0AF46E43"/>
    <w:rsid w:val="0AF74833"/>
    <w:rsid w:val="0AF83DB4"/>
    <w:rsid w:val="0AFD41B9"/>
    <w:rsid w:val="0AFF10CE"/>
    <w:rsid w:val="0B040094"/>
    <w:rsid w:val="0B040B6E"/>
    <w:rsid w:val="0B045864"/>
    <w:rsid w:val="0B051C87"/>
    <w:rsid w:val="0B060248"/>
    <w:rsid w:val="0B076050"/>
    <w:rsid w:val="0B08010D"/>
    <w:rsid w:val="0B083803"/>
    <w:rsid w:val="0B0E6013"/>
    <w:rsid w:val="0B1246B6"/>
    <w:rsid w:val="0B1332FB"/>
    <w:rsid w:val="0B164A70"/>
    <w:rsid w:val="0B1742A9"/>
    <w:rsid w:val="0B175A83"/>
    <w:rsid w:val="0B1A709D"/>
    <w:rsid w:val="0B1B2C74"/>
    <w:rsid w:val="0B1C5BEC"/>
    <w:rsid w:val="0B1D482F"/>
    <w:rsid w:val="0B1F0866"/>
    <w:rsid w:val="0B1F4B05"/>
    <w:rsid w:val="0B204F30"/>
    <w:rsid w:val="0B220055"/>
    <w:rsid w:val="0B220A2A"/>
    <w:rsid w:val="0B236C34"/>
    <w:rsid w:val="0B2617A1"/>
    <w:rsid w:val="0B273F22"/>
    <w:rsid w:val="0B291F3C"/>
    <w:rsid w:val="0B2A55DD"/>
    <w:rsid w:val="0B2D247B"/>
    <w:rsid w:val="0B335606"/>
    <w:rsid w:val="0B3544BB"/>
    <w:rsid w:val="0B364369"/>
    <w:rsid w:val="0B38480B"/>
    <w:rsid w:val="0B393A98"/>
    <w:rsid w:val="0B3C4D84"/>
    <w:rsid w:val="0B3D2D51"/>
    <w:rsid w:val="0B3F294B"/>
    <w:rsid w:val="0B427FD2"/>
    <w:rsid w:val="0B430DAB"/>
    <w:rsid w:val="0B4335EF"/>
    <w:rsid w:val="0B484A26"/>
    <w:rsid w:val="0B4A0D6E"/>
    <w:rsid w:val="0B4E6C81"/>
    <w:rsid w:val="0B4F5CF5"/>
    <w:rsid w:val="0B520564"/>
    <w:rsid w:val="0B53188D"/>
    <w:rsid w:val="0B560660"/>
    <w:rsid w:val="0B572414"/>
    <w:rsid w:val="0B5740C2"/>
    <w:rsid w:val="0B5956B7"/>
    <w:rsid w:val="0B5B34E4"/>
    <w:rsid w:val="0B5B5906"/>
    <w:rsid w:val="0B605C0B"/>
    <w:rsid w:val="0B680E96"/>
    <w:rsid w:val="0B684A4C"/>
    <w:rsid w:val="0B697071"/>
    <w:rsid w:val="0B6A2216"/>
    <w:rsid w:val="0B6B263D"/>
    <w:rsid w:val="0B6C094A"/>
    <w:rsid w:val="0B750AC8"/>
    <w:rsid w:val="0B7A03D6"/>
    <w:rsid w:val="0B7C6E2D"/>
    <w:rsid w:val="0B7E0C3E"/>
    <w:rsid w:val="0B7E1F19"/>
    <w:rsid w:val="0B8141E9"/>
    <w:rsid w:val="0B88675E"/>
    <w:rsid w:val="0B8901E4"/>
    <w:rsid w:val="0B8A124C"/>
    <w:rsid w:val="0B8A2C64"/>
    <w:rsid w:val="0B8A5D0D"/>
    <w:rsid w:val="0B8B4649"/>
    <w:rsid w:val="0B8E1199"/>
    <w:rsid w:val="0B8E4EC9"/>
    <w:rsid w:val="0B906EF0"/>
    <w:rsid w:val="0B917987"/>
    <w:rsid w:val="0B950AD7"/>
    <w:rsid w:val="0B954038"/>
    <w:rsid w:val="0B9A7AC8"/>
    <w:rsid w:val="0B9B50A1"/>
    <w:rsid w:val="0B9C2FFE"/>
    <w:rsid w:val="0B9E6322"/>
    <w:rsid w:val="0BA2019F"/>
    <w:rsid w:val="0BA70C6A"/>
    <w:rsid w:val="0BA74FF7"/>
    <w:rsid w:val="0BA97A88"/>
    <w:rsid w:val="0BAA475F"/>
    <w:rsid w:val="0BAD3916"/>
    <w:rsid w:val="0BAF0F5E"/>
    <w:rsid w:val="0BB12BF0"/>
    <w:rsid w:val="0BB446DC"/>
    <w:rsid w:val="0BB52C95"/>
    <w:rsid w:val="0BB6307D"/>
    <w:rsid w:val="0BB82E55"/>
    <w:rsid w:val="0BBA0EDE"/>
    <w:rsid w:val="0BBD6E82"/>
    <w:rsid w:val="0BBE1C60"/>
    <w:rsid w:val="0BBF1692"/>
    <w:rsid w:val="0BBF2FFD"/>
    <w:rsid w:val="0BC064E8"/>
    <w:rsid w:val="0BC11CD5"/>
    <w:rsid w:val="0BC40CEB"/>
    <w:rsid w:val="0BC45C99"/>
    <w:rsid w:val="0BC46C0C"/>
    <w:rsid w:val="0BC60849"/>
    <w:rsid w:val="0BC60FDC"/>
    <w:rsid w:val="0BC76191"/>
    <w:rsid w:val="0BC86033"/>
    <w:rsid w:val="0BC8604A"/>
    <w:rsid w:val="0BC966D0"/>
    <w:rsid w:val="0BC97C93"/>
    <w:rsid w:val="0BCB5131"/>
    <w:rsid w:val="0BCC4150"/>
    <w:rsid w:val="0BCE32EC"/>
    <w:rsid w:val="0BD0451F"/>
    <w:rsid w:val="0BD26CFF"/>
    <w:rsid w:val="0BD52A4B"/>
    <w:rsid w:val="0BD8561E"/>
    <w:rsid w:val="0BD87FC3"/>
    <w:rsid w:val="0BDA2333"/>
    <w:rsid w:val="0BDC0A1E"/>
    <w:rsid w:val="0BDD4716"/>
    <w:rsid w:val="0BDE7FD6"/>
    <w:rsid w:val="0BE039EE"/>
    <w:rsid w:val="0BE25104"/>
    <w:rsid w:val="0BE26D81"/>
    <w:rsid w:val="0BE31B38"/>
    <w:rsid w:val="0BE637B8"/>
    <w:rsid w:val="0BEE385D"/>
    <w:rsid w:val="0BEE6956"/>
    <w:rsid w:val="0BF0647C"/>
    <w:rsid w:val="0BF07947"/>
    <w:rsid w:val="0BF17C63"/>
    <w:rsid w:val="0BF3063A"/>
    <w:rsid w:val="0BF30ADD"/>
    <w:rsid w:val="0BF3253D"/>
    <w:rsid w:val="0BF41963"/>
    <w:rsid w:val="0BF43C5B"/>
    <w:rsid w:val="0BF51971"/>
    <w:rsid w:val="0BF6112B"/>
    <w:rsid w:val="0BF6263E"/>
    <w:rsid w:val="0BFF5E89"/>
    <w:rsid w:val="0C027CC5"/>
    <w:rsid w:val="0C04344D"/>
    <w:rsid w:val="0C06470E"/>
    <w:rsid w:val="0C065EC0"/>
    <w:rsid w:val="0C0671C1"/>
    <w:rsid w:val="0C0A28A5"/>
    <w:rsid w:val="0C0B41CF"/>
    <w:rsid w:val="0C0C66B6"/>
    <w:rsid w:val="0C0D46FF"/>
    <w:rsid w:val="0C1618BF"/>
    <w:rsid w:val="0C162E66"/>
    <w:rsid w:val="0C170DF7"/>
    <w:rsid w:val="0C176A43"/>
    <w:rsid w:val="0C18658E"/>
    <w:rsid w:val="0C190674"/>
    <w:rsid w:val="0C1C135D"/>
    <w:rsid w:val="0C1C2A11"/>
    <w:rsid w:val="0C1C6314"/>
    <w:rsid w:val="0C1C717D"/>
    <w:rsid w:val="0C1F4499"/>
    <w:rsid w:val="0C1F6E3B"/>
    <w:rsid w:val="0C232E91"/>
    <w:rsid w:val="0C255873"/>
    <w:rsid w:val="0C256B30"/>
    <w:rsid w:val="0C2628BC"/>
    <w:rsid w:val="0C2645CD"/>
    <w:rsid w:val="0C272D68"/>
    <w:rsid w:val="0C28175F"/>
    <w:rsid w:val="0C29712C"/>
    <w:rsid w:val="0C2A52DA"/>
    <w:rsid w:val="0C2B7398"/>
    <w:rsid w:val="0C2B7970"/>
    <w:rsid w:val="0C2D183B"/>
    <w:rsid w:val="0C2D5261"/>
    <w:rsid w:val="0C2D6960"/>
    <w:rsid w:val="0C334286"/>
    <w:rsid w:val="0C3379D7"/>
    <w:rsid w:val="0C3519A7"/>
    <w:rsid w:val="0C366A38"/>
    <w:rsid w:val="0C3E065C"/>
    <w:rsid w:val="0C3E312E"/>
    <w:rsid w:val="0C3E4131"/>
    <w:rsid w:val="0C410F3B"/>
    <w:rsid w:val="0C4167A3"/>
    <w:rsid w:val="0C431C6D"/>
    <w:rsid w:val="0C462249"/>
    <w:rsid w:val="0C4A751C"/>
    <w:rsid w:val="0C4B2159"/>
    <w:rsid w:val="0C4C607E"/>
    <w:rsid w:val="0C4E2CE9"/>
    <w:rsid w:val="0C533F97"/>
    <w:rsid w:val="0C542364"/>
    <w:rsid w:val="0C587A1B"/>
    <w:rsid w:val="0C5C02C2"/>
    <w:rsid w:val="0C5C7143"/>
    <w:rsid w:val="0C5F6A3E"/>
    <w:rsid w:val="0C6042D3"/>
    <w:rsid w:val="0C6253D3"/>
    <w:rsid w:val="0C66049F"/>
    <w:rsid w:val="0C67453E"/>
    <w:rsid w:val="0C6B4437"/>
    <w:rsid w:val="0C6C6A27"/>
    <w:rsid w:val="0C6D036A"/>
    <w:rsid w:val="0C716938"/>
    <w:rsid w:val="0C7642DB"/>
    <w:rsid w:val="0C796159"/>
    <w:rsid w:val="0C8021DC"/>
    <w:rsid w:val="0C830C2C"/>
    <w:rsid w:val="0C832F9C"/>
    <w:rsid w:val="0C851386"/>
    <w:rsid w:val="0C867FE9"/>
    <w:rsid w:val="0C893BEB"/>
    <w:rsid w:val="0C8B1A65"/>
    <w:rsid w:val="0C8C22AC"/>
    <w:rsid w:val="0C917167"/>
    <w:rsid w:val="0C92258D"/>
    <w:rsid w:val="0C970A8A"/>
    <w:rsid w:val="0C992A0C"/>
    <w:rsid w:val="0C9A02B6"/>
    <w:rsid w:val="0C9C474F"/>
    <w:rsid w:val="0CA0633B"/>
    <w:rsid w:val="0CA3641C"/>
    <w:rsid w:val="0CA45702"/>
    <w:rsid w:val="0CA54458"/>
    <w:rsid w:val="0CA55D39"/>
    <w:rsid w:val="0CA57D0C"/>
    <w:rsid w:val="0CA62494"/>
    <w:rsid w:val="0CAB4F4A"/>
    <w:rsid w:val="0CAC7B9B"/>
    <w:rsid w:val="0CAD6D64"/>
    <w:rsid w:val="0CAF70B6"/>
    <w:rsid w:val="0CB14B00"/>
    <w:rsid w:val="0CB23496"/>
    <w:rsid w:val="0CBB5E35"/>
    <w:rsid w:val="0CBC4236"/>
    <w:rsid w:val="0CBD7026"/>
    <w:rsid w:val="0CC320F8"/>
    <w:rsid w:val="0CC42E15"/>
    <w:rsid w:val="0CC44360"/>
    <w:rsid w:val="0CC90250"/>
    <w:rsid w:val="0CCA0ADC"/>
    <w:rsid w:val="0CCA59A0"/>
    <w:rsid w:val="0CCB0506"/>
    <w:rsid w:val="0CCB07B9"/>
    <w:rsid w:val="0CCB195B"/>
    <w:rsid w:val="0CCB4869"/>
    <w:rsid w:val="0CCC0179"/>
    <w:rsid w:val="0CCD0054"/>
    <w:rsid w:val="0CCD393E"/>
    <w:rsid w:val="0CCF5D6D"/>
    <w:rsid w:val="0CD047B6"/>
    <w:rsid w:val="0CD24C5C"/>
    <w:rsid w:val="0CD328EC"/>
    <w:rsid w:val="0CD55DBB"/>
    <w:rsid w:val="0CD7168B"/>
    <w:rsid w:val="0CD752A7"/>
    <w:rsid w:val="0CD76F09"/>
    <w:rsid w:val="0CDC20FA"/>
    <w:rsid w:val="0CDF15E2"/>
    <w:rsid w:val="0CE16366"/>
    <w:rsid w:val="0CEB4035"/>
    <w:rsid w:val="0CF0641D"/>
    <w:rsid w:val="0CF406F2"/>
    <w:rsid w:val="0CF47CEA"/>
    <w:rsid w:val="0CF756AC"/>
    <w:rsid w:val="0CF96740"/>
    <w:rsid w:val="0CFA668C"/>
    <w:rsid w:val="0CFD0FC9"/>
    <w:rsid w:val="0CFD655D"/>
    <w:rsid w:val="0CFF0181"/>
    <w:rsid w:val="0D0009F1"/>
    <w:rsid w:val="0D00632E"/>
    <w:rsid w:val="0D02605D"/>
    <w:rsid w:val="0D041625"/>
    <w:rsid w:val="0D051259"/>
    <w:rsid w:val="0D06131D"/>
    <w:rsid w:val="0D064177"/>
    <w:rsid w:val="0D087D34"/>
    <w:rsid w:val="0D0A21D7"/>
    <w:rsid w:val="0D0A25B5"/>
    <w:rsid w:val="0D0E35A9"/>
    <w:rsid w:val="0D1122FF"/>
    <w:rsid w:val="0D130DA7"/>
    <w:rsid w:val="0D137236"/>
    <w:rsid w:val="0D16029D"/>
    <w:rsid w:val="0D1667A5"/>
    <w:rsid w:val="0D171D9B"/>
    <w:rsid w:val="0D1816F4"/>
    <w:rsid w:val="0D196AD4"/>
    <w:rsid w:val="0D1A3D90"/>
    <w:rsid w:val="0D1A5F7E"/>
    <w:rsid w:val="0D1B7D6E"/>
    <w:rsid w:val="0D1E2BE7"/>
    <w:rsid w:val="0D1E3679"/>
    <w:rsid w:val="0D1F2C83"/>
    <w:rsid w:val="0D21296B"/>
    <w:rsid w:val="0D215988"/>
    <w:rsid w:val="0D225C21"/>
    <w:rsid w:val="0D256675"/>
    <w:rsid w:val="0D2670B6"/>
    <w:rsid w:val="0D295DDB"/>
    <w:rsid w:val="0D2A3312"/>
    <w:rsid w:val="0D2A567A"/>
    <w:rsid w:val="0D2B0735"/>
    <w:rsid w:val="0D2D01D1"/>
    <w:rsid w:val="0D2D54E0"/>
    <w:rsid w:val="0D2E3409"/>
    <w:rsid w:val="0D30050E"/>
    <w:rsid w:val="0D310B64"/>
    <w:rsid w:val="0D326795"/>
    <w:rsid w:val="0D352900"/>
    <w:rsid w:val="0D370096"/>
    <w:rsid w:val="0D3A5E8D"/>
    <w:rsid w:val="0D3A7A59"/>
    <w:rsid w:val="0D3B4AB8"/>
    <w:rsid w:val="0D3B5B1A"/>
    <w:rsid w:val="0D3B75FA"/>
    <w:rsid w:val="0D3E3B58"/>
    <w:rsid w:val="0D3E7EC1"/>
    <w:rsid w:val="0D3F0A1C"/>
    <w:rsid w:val="0D411E4B"/>
    <w:rsid w:val="0D4A2E82"/>
    <w:rsid w:val="0D4B70F6"/>
    <w:rsid w:val="0D4C7FD1"/>
    <w:rsid w:val="0D4F1CB4"/>
    <w:rsid w:val="0D504E1A"/>
    <w:rsid w:val="0D5278CE"/>
    <w:rsid w:val="0D565954"/>
    <w:rsid w:val="0D5675AA"/>
    <w:rsid w:val="0D582A35"/>
    <w:rsid w:val="0D5A4A69"/>
    <w:rsid w:val="0D5D0AF9"/>
    <w:rsid w:val="0D5D1E40"/>
    <w:rsid w:val="0D5D649F"/>
    <w:rsid w:val="0D5E4F4C"/>
    <w:rsid w:val="0D5E778F"/>
    <w:rsid w:val="0D60511A"/>
    <w:rsid w:val="0D6372F7"/>
    <w:rsid w:val="0D665A0A"/>
    <w:rsid w:val="0D67769E"/>
    <w:rsid w:val="0D687790"/>
    <w:rsid w:val="0D6D5AFB"/>
    <w:rsid w:val="0D6E0797"/>
    <w:rsid w:val="0D6E12A4"/>
    <w:rsid w:val="0D741980"/>
    <w:rsid w:val="0D752648"/>
    <w:rsid w:val="0D765208"/>
    <w:rsid w:val="0D7D37AF"/>
    <w:rsid w:val="0D83636C"/>
    <w:rsid w:val="0D8403F7"/>
    <w:rsid w:val="0D87296B"/>
    <w:rsid w:val="0D8C23DE"/>
    <w:rsid w:val="0D8E0369"/>
    <w:rsid w:val="0D8E1B45"/>
    <w:rsid w:val="0D8E5D33"/>
    <w:rsid w:val="0D9034DC"/>
    <w:rsid w:val="0D9268D1"/>
    <w:rsid w:val="0D97454D"/>
    <w:rsid w:val="0D9779E8"/>
    <w:rsid w:val="0D98686D"/>
    <w:rsid w:val="0D9C25F1"/>
    <w:rsid w:val="0D9C711E"/>
    <w:rsid w:val="0D9C749F"/>
    <w:rsid w:val="0D9F3392"/>
    <w:rsid w:val="0DA01578"/>
    <w:rsid w:val="0DA57531"/>
    <w:rsid w:val="0DAB6AFD"/>
    <w:rsid w:val="0DB33DE3"/>
    <w:rsid w:val="0DB551E8"/>
    <w:rsid w:val="0DB56387"/>
    <w:rsid w:val="0DB56A6C"/>
    <w:rsid w:val="0DB8690B"/>
    <w:rsid w:val="0DB91F35"/>
    <w:rsid w:val="0DBD4A5C"/>
    <w:rsid w:val="0DBE0E27"/>
    <w:rsid w:val="0DBF0693"/>
    <w:rsid w:val="0DBF6AC2"/>
    <w:rsid w:val="0DBF72AC"/>
    <w:rsid w:val="0DC53E6C"/>
    <w:rsid w:val="0DC67801"/>
    <w:rsid w:val="0DCC1353"/>
    <w:rsid w:val="0DCD1523"/>
    <w:rsid w:val="0DCE744D"/>
    <w:rsid w:val="0DD459D0"/>
    <w:rsid w:val="0DD679C1"/>
    <w:rsid w:val="0DD75F94"/>
    <w:rsid w:val="0DD902FC"/>
    <w:rsid w:val="0DD94AA7"/>
    <w:rsid w:val="0DDD511F"/>
    <w:rsid w:val="0DDF3B0E"/>
    <w:rsid w:val="0DE07B6F"/>
    <w:rsid w:val="0DE11112"/>
    <w:rsid w:val="0DE250C5"/>
    <w:rsid w:val="0DE56269"/>
    <w:rsid w:val="0DEB61EB"/>
    <w:rsid w:val="0DEE05D0"/>
    <w:rsid w:val="0DEE78AB"/>
    <w:rsid w:val="0DEF2FCF"/>
    <w:rsid w:val="0DF01547"/>
    <w:rsid w:val="0DF07BFA"/>
    <w:rsid w:val="0DF2336E"/>
    <w:rsid w:val="0DF30A99"/>
    <w:rsid w:val="0DF4122C"/>
    <w:rsid w:val="0DF44428"/>
    <w:rsid w:val="0DF54684"/>
    <w:rsid w:val="0DF93D6D"/>
    <w:rsid w:val="0DFC2454"/>
    <w:rsid w:val="0DFC78BC"/>
    <w:rsid w:val="0DFC7EB5"/>
    <w:rsid w:val="0DFD0687"/>
    <w:rsid w:val="0E03130E"/>
    <w:rsid w:val="0E061B6F"/>
    <w:rsid w:val="0E0858D7"/>
    <w:rsid w:val="0E097955"/>
    <w:rsid w:val="0E0A1CDE"/>
    <w:rsid w:val="0E0B21DD"/>
    <w:rsid w:val="0E0B3298"/>
    <w:rsid w:val="0E0C25FD"/>
    <w:rsid w:val="0E0E37C0"/>
    <w:rsid w:val="0E1133FC"/>
    <w:rsid w:val="0E130E0D"/>
    <w:rsid w:val="0E19077C"/>
    <w:rsid w:val="0E1914B9"/>
    <w:rsid w:val="0E194CAC"/>
    <w:rsid w:val="0E1979AB"/>
    <w:rsid w:val="0E1C1692"/>
    <w:rsid w:val="0E1C1769"/>
    <w:rsid w:val="0E1C4895"/>
    <w:rsid w:val="0E1C7B57"/>
    <w:rsid w:val="0E1D030C"/>
    <w:rsid w:val="0E216899"/>
    <w:rsid w:val="0E2410FB"/>
    <w:rsid w:val="0E2612AE"/>
    <w:rsid w:val="0E286016"/>
    <w:rsid w:val="0E29363A"/>
    <w:rsid w:val="0E332320"/>
    <w:rsid w:val="0E33592A"/>
    <w:rsid w:val="0E3869CC"/>
    <w:rsid w:val="0E3903A2"/>
    <w:rsid w:val="0E3A292D"/>
    <w:rsid w:val="0E3D3519"/>
    <w:rsid w:val="0E3F23B6"/>
    <w:rsid w:val="0E3F7E08"/>
    <w:rsid w:val="0E4269B1"/>
    <w:rsid w:val="0E45200C"/>
    <w:rsid w:val="0E475185"/>
    <w:rsid w:val="0E486C58"/>
    <w:rsid w:val="0E4D5A58"/>
    <w:rsid w:val="0E5113BC"/>
    <w:rsid w:val="0E511EC1"/>
    <w:rsid w:val="0E515188"/>
    <w:rsid w:val="0E525B8D"/>
    <w:rsid w:val="0E52675F"/>
    <w:rsid w:val="0E547FCA"/>
    <w:rsid w:val="0E553940"/>
    <w:rsid w:val="0E556050"/>
    <w:rsid w:val="0E574577"/>
    <w:rsid w:val="0E5A5E1C"/>
    <w:rsid w:val="0E634A54"/>
    <w:rsid w:val="0E64011C"/>
    <w:rsid w:val="0E6705A9"/>
    <w:rsid w:val="0E6C368C"/>
    <w:rsid w:val="0E6C75D4"/>
    <w:rsid w:val="0E6F45B4"/>
    <w:rsid w:val="0E713908"/>
    <w:rsid w:val="0E72050A"/>
    <w:rsid w:val="0E736808"/>
    <w:rsid w:val="0E744C25"/>
    <w:rsid w:val="0E78244D"/>
    <w:rsid w:val="0E7B3F94"/>
    <w:rsid w:val="0E7B4724"/>
    <w:rsid w:val="0E7B6318"/>
    <w:rsid w:val="0E7E539B"/>
    <w:rsid w:val="0E7F1E7A"/>
    <w:rsid w:val="0E8314D2"/>
    <w:rsid w:val="0E853C30"/>
    <w:rsid w:val="0E866031"/>
    <w:rsid w:val="0E8706A5"/>
    <w:rsid w:val="0E871678"/>
    <w:rsid w:val="0E8769BE"/>
    <w:rsid w:val="0E882ACD"/>
    <w:rsid w:val="0E8A0EDE"/>
    <w:rsid w:val="0E8C0EA8"/>
    <w:rsid w:val="0E8C61D4"/>
    <w:rsid w:val="0E8D4784"/>
    <w:rsid w:val="0E8D5DA3"/>
    <w:rsid w:val="0E8F78D1"/>
    <w:rsid w:val="0E901E7E"/>
    <w:rsid w:val="0E9124F0"/>
    <w:rsid w:val="0E9552A7"/>
    <w:rsid w:val="0E96180A"/>
    <w:rsid w:val="0E983960"/>
    <w:rsid w:val="0E994B4A"/>
    <w:rsid w:val="0E9D1981"/>
    <w:rsid w:val="0E9F3E1E"/>
    <w:rsid w:val="0E9F7587"/>
    <w:rsid w:val="0EA428F0"/>
    <w:rsid w:val="0EA54092"/>
    <w:rsid w:val="0EB0091A"/>
    <w:rsid w:val="0EB071BB"/>
    <w:rsid w:val="0EB16A43"/>
    <w:rsid w:val="0EB2003B"/>
    <w:rsid w:val="0EB214EE"/>
    <w:rsid w:val="0EB50E15"/>
    <w:rsid w:val="0EB64761"/>
    <w:rsid w:val="0EB74F5B"/>
    <w:rsid w:val="0EB9430A"/>
    <w:rsid w:val="0EBB62DE"/>
    <w:rsid w:val="0EBD665E"/>
    <w:rsid w:val="0EBE49F2"/>
    <w:rsid w:val="0EC1247E"/>
    <w:rsid w:val="0EC3753B"/>
    <w:rsid w:val="0EC53957"/>
    <w:rsid w:val="0EC5544F"/>
    <w:rsid w:val="0EC84432"/>
    <w:rsid w:val="0EC91D02"/>
    <w:rsid w:val="0ECB6F0D"/>
    <w:rsid w:val="0ECC1086"/>
    <w:rsid w:val="0ECC462F"/>
    <w:rsid w:val="0ED143B0"/>
    <w:rsid w:val="0ED35DE2"/>
    <w:rsid w:val="0ED477E9"/>
    <w:rsid w:val="0ED560B7"/>
    <w:rsid w:val="0ED737B9"/>
    <w:rsid w:val="0ED75DC6"/>
    <w:rsid w:val="0ED85058"/>
    <w:rsid w:val="0ED87369"/>
    <w:rsid w:val="0ED95D00"/>
    <w:rsid w:val="0EDD02B2"/>
    <w:rsid w:val="0EDE441F"/>
    <w:rsid w:val="0EDE7BCF"/>
    <w:rsid w:val="0EDE7E35"/>
    <w:rsid w:val="0EDF3839"/>
    <w:rsid w:val="0EE27E44"/>
    <w:rsid w:val="0EE35EC1"/>
    <w:rsid w:val="0EE653B7"/>
    <w:rsid w:val="0EE673ED"/>
    <w:rsid w:val="0EE84A7C"/>
    <w:rsid w:val="0EE96AB5"/>
    <w:rsid w:val="0EEA6E62"/>
    <w:rsid w:val="0EED58FB"/>
    <w:rsid w:val="0EEF0A46"/>
    <w:rsid w:val="0EEF4AF3"/>
    <w:rsid w:val="0EF04712"/>
    <w:rsid w:val="0EF25C17"/>
    <w:rsid w:val="0EF61CBC"/>
    <w:rsid w:val="0EF63966"/>
    <w:rsid w:val="0EF70096"/>
    <w:rsid w:val="0EF84D06"/>
    <w:rsid w:val="0EFD60DE"/>
    <w:rsid w:val="0F00017B"/>
    <w:rsid w:val="0F013125"/>
    <w:rsid w:val="0F0148A5"/>
    <w:rsid w:val="0F03159B"/>
    <w:rsid w:val="0F0572D5"/>
    <w:rsid w:val="0F057969"/>
    <w:rsid w:val="0F070332"/>
    <w:rsid w:val="0F0B791A"/>
    <w:rsid w:val="0F0D7EC4"/>
    <w:rsid w:val="0F0E533B"/>
    <w:rsid w:val="0F0E779C"/>
    <w:rsid w:val="0F0F7335"/>
    <w:rsid w:val="0F102AB7"/>
    <w:rsid w:val="0F116E61"/>
    <w:rsid w:val="0F17330E"/>
    <w:rsid w:val="0F182FE4"/>
    <w:rsid w:val="0F187FED"/>
    <w:rsid w:val="0F1A7AC2"/>
    <w:rsid w:val="0F1E2B54"/>
    <w:rsid w:val="0F200AB4"/>
    <w:rsid w:val="0F207182"/>
    <w:rsid w:val="0F21138A"/>
    <w:rsid w:val="0F24445C"/>
    <w:rsid w:val="0F260D16"/>
    <w:rsid w:val="0F282178"/>
    <w:rsid w:val="0F2930FE"/>
    <w:rsid w:val="0F2A0816"/>
    <w:rsid w:val="0F2F16C1"/>
    <w:rsid w:val="0F3368B2"/>
    <w:rsid w:val="0F357EF4"/>
    <w:rsid w:val="0F383F8C"/>
    <w:rsid w:val="0F390651"/>
    <w:rsid w:val="0F3A0D8D"/>
    <w:rsid w:val="0F3E54D4"/>
    <w:rsid w:val="0F4315A0"/>
    <w:rsid w:val="0F4316CC"/>
    <w:rsid w:val="0F4639D9"/>
    <w:rsid w:val="0F465E78"/>
    <w:rsid w:val="0F4E56E2"/>
    <w:rsid w:val="0F4F3419"/>
    <w:rsid w:val="0F530A87"/>
    <w:rsid w:val="0F543B02"/>
    <w:rsid w:val="0F544F21"/>
    <w:rsid w:val="0F563A19"/>
    <w:rsid w:val="0F576BB6"/>
    <w:rsid w:val="0F5966FC"/>
    <w:rsid w:val="0F596E54"/>
    <w:rsid w:val="0F5C6AF8"/>
    <w:rsid w:val="0F5F0BC7"/>
    <w:rsid w:val="0F636D96"/>
    <w:rsid w:val="0F6529F6"/>
    <w:rsid w:val="0F653EF2"/>
    <w:rsid w:val="0F686453"/>
    <w:rsid w:val="0F6A2D66"/>
    <w:rsid w:val="0F6D39C2"/>
    <w:rsid w:val="0F727465"/>
    <w:rsid w:val="0F774645"/>
    <w:rsid w:val="0F790EDF"/>
    <w:rsid w:val="0F7C0150"/>
    <w:rsid w:val="0F7C14C4"/>
    <w:rsid w:val="0F7C2D97"/>
    <w:rsid w:val="0F7D35B9"/>
    <w:rsid w:val="0F7E60AD"/>
    <w:rsid w:val="0F80127B"/>
    <w:rsid w:val="0F810DB0"/>
    <w:rsid w:val="0F822808"/>
    <w:rsid w:val="0F826426"/>
    <w:rsid w:val="0F836443"/>
    <w:rsid w:val="0F863A02"/>
    <w:rsid w:val="0F86401E"/>
    <w:rsid w:val="0F8A56FB"/>
    <w:rsid w:val="0F8D29C5"/>
    <w:rsid w:val="0F8D2ECB"/>
    <w:rsid w:val="0F8F74E7"/>
    <w:rsid w:val="0F911D3F"/>
    <w:rsid w:val="0F942FA5"/>
    <w:rsid w:val="0F9516E6"/>
    <w:rsid w:val="0F955BDB"/>
    <w:rsid w:val="0F9935BF"/>
    <w:rsid w:val="0F9B1CE4"/>
    <w:rsid w:val="0F9E3571"/>
    <w:rsid w:val="0F9E665B"/>
    <w:rsid w:val="0FA122EA"/>
    <w:rsid w:val="0FA3271F"/>
    <w:rsid w:val="0FA922CC"/>
    <w:rsid w:val="0FAA0EFF"/>
    <w:rsid w:val="0FAA1BDD"/>
    <w:rsid w:val="0FB07B39"/>
    <w:rsid w:val="0FB175F5"/>
    <w:rsid w:val="0FB454EC"/>
    <w:rsid w:val="0FB52834"/>
    <w:rsid w:val="0FBB4B9F"/>
    <w:rsid w:val="0FC031FC"/>
    <w:rsid w:val="0FC437EC"/>
    <w:rsid w:val="0FC67223"/>
    <w:rsid w:val="0FC72B4A"/>
    <w:rsid w:val="0FC9634F"/>
    <w:rsid w:val="0FCA206B"/>
    <w:rsid w:val="0FCA2842"/>
    <w:rsid w:val="0FCA42B9"/>
    <w:rsid w:val="0FCB03EF"/>
    <w:rsid w:val="0FCB4E05"/>
    <w:rsid w:val="0FCF5B5F"/>
    <w:rsid w:val="0FD02558"/>
    <w:rsid w:val="0FD05660"/>
    <w:rsid w:val="0FD2125B"/>
    <w:rsid w:val="0FD573D6"/>
    <w:rsid w:val="0FD76F82"/>
    <w:rsid w:val="0FD97D3F"/>
    <w:rsid w:val="0FDA3F67"/>
    <w:rsid w:val="0FDC6575"/>
    <w:rsid w:val="0FDE501A"/>
    <w:rsid w:val="0FDF0761"/>
    <w:rsid w:val="0FE46EBF"/>
    <w:rsid w:val="0FE5251F"/>
    <w:rsid w:val="0FE70E04"/>
    <w:rsid w:val="0FE7381D"/>
    <w:rsid w:val="0FE740D2"/>
    <w:rsid w:val="0FE7634D"/>
    <w:rsid w:val="0FE76515"/>
    <w:rsid w:val="0FEB2738"/>
    <w:rsid w:val="0FEC1D04"/>
    <w:rsid w:val="0FED5A2B"/>
    <w:rsid w:val="0FF326AA"/>
    <w:rsid w:val="0FF359A2"/>
    <w:rsid w:val="0FFE7B13"/>
    <w:rsid w:val="1001269C"/>
    <w:rsid w:val="10035844"/>
    <w:rsid w:val="1006202D"/>
    <w:rsid w:val="10083690"/>
    <w:rsid w:val="100A7495"/>
    <w:rsid w:val="100B66EA"/>
    <w:rsid w:val="100D5FEA"/>
    <w:rsid w:val="100D678C"/>
    <w:rsid w:val="100F607D"/>
    <w:rsid w:val="10106807"/>
    <w:rsid w:val="101644F3"/>
    <w:rsid w:val="10171B1B"/>
    <w:rsid w:val="10172E1E"/>
    <w:rsid w:val="101D3BD1"/>
    <w:rsid w:val="10200EAC"/>
    <w:rsid w:val="10247951"/>
    <w:rsid w:val="10286F37"/>
    <w:rsid w:val="102C3E32"/>
    <w:rsid w:val="102C52AA"/>
    <w:rsid w:val="102D133F"/>
    <w:rsid w:val="102F3433"/>
    <w:rsid w:val="10322340"/>
    <w:rsid w:val="1036354A"/>
    <w:rsid w:val="10370DCA"/>
    <w:rsid w:val="10382F73"/>
    <w:rsid w:val="103C0797"/>
    <w:rsid w:val="103D4A3C"/>
    <w:rsid w:val="103E7BBC"/>
    <w:rsid w:val="104056A6"/>
    <w:rsid w:val="104202C4"/>
    <w:rsid w:val="1043591E"/>
    <w:rsid w:val="104624AB"/>
    <w:rsid w:val="104B3E48"/>
    <w:rsid w:val="104B3EF5"/>
    <w:rsid w:val="104D1F8D"/>
    <w:rsid w:val="10507E92"/>
    <w:rsid w:val="10551657"/>
    <w:rsid w:val="10554114"/>
    <w:rsid w:val="10570AA9"/>
    <w:rsid w:val="10576A30"/>
    <w:rsid w:val="10583954"/>
    <w:rsid w:val="105859E8"/>
    <w:rsid w:val="10590DB1"/>
    <w:rsid w:val="10593667"/>
    <w:rsid w:val="105B18F8"/>
    <w:rsid w:val="105C5A0E"/>
    <w:rsid w:val="105C76FB"/>
    <w:rsid w:val="105D2CC5"/>
    <w:rsid w:val="105E6D96"/>
    <w:rsid w:val="105F61F9"/>
    <w:rsid w:val="105F6FCD"/>
    <w:rsid w:val="105F7032"/>
    <w:rsid w:val="105F74F3"/>
    <w:rsid w:val="10606067"/>
    <w:rsid w:val="106136BB"/>
    <w:rsid w:val="1065211F"/>
    <w:rsid w:val="10662D46"/>
    <w:rsid w:val="10681BCF"/>
    <w:rsid w:val="106875B6"/>
    <w:rsid w:val="10692E3D"/>
    <w:rsid w:val="10693C8E"/>
    <w:rsid w:val="106A3914"/>
    <w:rsid w:val="106A46B5"/>
    <w:rsid w:val="106D620D"/>
    <w:rsid w:val="106F68E1"/>
    <w:rsid w:val="107A7F7E"/>
    <w:rsid w:val="107C3C31"/>
    <w:rsid w:val="107E306F"/>
    <w:rsid w:val="10817014"/>
    <w:rsid w:val="108433A3"/>
    <w:rsid w:val="10866DC3"/>
    <w:rsid w:val="10867544"/>
    <w:rsid w:val="108B5581"/>
    <w:rsid w:val="108E188C"/>
    <w:rsid w:val="10920A89"/>
    <w:rsid w:val="109428BA"/>
    <w:rsid w:val="10960270"/>
    <w:rsid w:val="1097278E"/>
    <w:rsid w:val="10992C4E"/>
    <w:rsid w:val="109B4447"/>
    <w:rsid w:val="109F0EB7"/>
    <w:rsid w:val="109F59BD"/>
    <w:rsid w:val="10A01239"/>
    <w:rsid w:val="10A050B7"/>
    <w:rsid w:val="10A16EFF"/>
    <w:rsid w:val="10A214D0"/>
    <w:rsid w:val="10A4144F"/>
    <w:rsid w:val="10A4348D"/>
    <w:rsid w:val="10A54928"/>
    <w:rsid w:val="10A54C6A"/>
    <w:rsid w:val="10A766AA"/>
    <w:rsid w:val="10A93627"/>
    <w:rsid w:val="10A93BFB"/>
    <w:rsid w:val="10A951B4"/>
    <w:rsid w:val="10AA0EC4"/>
    <w:rsid w:val="10AE260E"/>
    <w:rsid w:val="10AE75F6"/>
    <w:rsid w:val="10B3300D"/>
    <w:rsid w:val="10B46A1C"/>
    <w:rsid w:val="10B52291"/>
    <w:rsid w:val="10B572E3"/>
    <w:rsid w:val="10B61702"/>
    <w:rsid w:val="10B62DBF"/>
    <w:rsid w:val="10B97416"/>
    <w:rsid w:val="10BB45E6"/>
    <w:rsid w:val="10BB603E"/>
    <w:rsid w:val="10BB6B11"/>
    <w:rsid w:val="10BD6C7E"/>
    <w:rsid w:val="10BE0C11"/>
    <w:rsid w:val="10BF722C"/>
    <w:rsid w:val="10C01314"/>
    <w:rsid w:val="10C20395"/>
    <w:rsid w:val="10C41B31"/>
    <w:rsid w:val="10C54956"/>
    <w:rsid w:val="10CB3AC5"/>
    <w:rsid w:val="10CC2E3F"/>
    <w:rsid w:val="10CE3854"/>
    <w:rsid w:val="10CF14D2"/>
    <w:rsid w:val="10D16150"/>
    <w:rsid w:val="10D24FC2"/>
    <w:rsid w:val="10D348C4"/>
    <w:rsid w:val="10D35BA6"/>
    <w:rsid w:val="10D54540"/>
    <w:rsid w:val="10D65811"/>
    <w:rsid w:val="10D90C04"/>
    <w:rsid w:val="10D92310"/>
    <w:rsid w:val="10DA1740"/>
    <w:rsid w:val="10DB4CF7"/>
    <w:rsid w:val="10DD319D"/>
    <w:rsid w:val="10DE2A1D"/>
    <w:rsid w:val="10DF6A67"/>
    <w:rsid w:val="10E245F7"/>
    <w:rsid w:val="10E8793A"/>
    <w:rsid w:val="10F3592B"/>
    <w:rsid w:val="10F430BC"/>
    <w:rsid w:val="10F613DD"/>
    <w:rsid w:val="10F95238"/>
    <w:rsid w:val="10FA0722"/>
    <w:rsid w:val="10FB6459"/>
    <w:rsid w:val="10FC0475"/>
    <w:rsid w:val="10FD0152"/>
    <w:rsid w:val="11037501"/>
    <w:rsid w:val="11055FB2"/>
    <w:rsid w:val="110B521B"/>
    <w:rsid w:val="110E6843"/>
    <w:rsid w:val="110F2DCE"/>
    <w:rsid w:val="11143420"/>
    <w:rsid w:val="11151817"/>
    <w:rsid w:val="11153B1E"/>
    <w:rsid w:val="11185E6F"/>
    <w:rsid w:val="111A068C"/>
    <w:rsid w:val="111E6292"/>
    <w:rsid w:val="11203EBE"/>
    <w:rsid w:val="11257007"/>
    <w:rsid w:val="1127730E"/>
    <w:rsid w:val="11283B35"/>
    <w:rsid w:val="11284185"/>
    <w:rsid w:val="11294809"/>
    <w:rsid w:val="11297165"/>
    <w:rsid w:val="112A7A82"/>
    <w:rsid w:val="112B25F5"/>
    <w:rsid w:val="112F2791"/>
    <w:rsid w:val="112F319A"/>
    <w:rsid w:val="11314DEC"/>
    <w:rsid w:val="11327002"/>
    <w:rsid w:val="1136733A"/>
    <w:rsid w:val="113D0021"/>
    <w:rsid w:val="114169A8"/>
    <w:rsid w:val="1143768A"/>
    <w:rsid w:val="11486575"/>
    <w:rsid w:val="11493FCC"/>
    <w:rsid w:val="114A233C"/>
    <w:rsid w:val="114E529E"/>
    <w:rsid w:val="1152639F"/>
    <w:rsid w:val="115375E8"/>
    <w:rsid w:val="11544E79"/>
    <w:rsid w:val="11563C61"/>
    <w:rsid w:val="115834DA"/>
    <w:rsid w:val="115D488F"/>
    <w:rsid w:val="115E4105"/>
    <w:rsid w:val="115E6E4A"/>
    <w:rsid w:val="11604737"/>
    <w:rsid w:val="116066BD"/>
    <w:rsid w:val="11626CC5"/>
    <w:rsid w:val="116433E3"/>
    <w:rsid w:val="11644B9F"/>
    <w:rsid w:val="1166289A"/>
    <w:rsid w:val="1167282F"/>
    <w:rsid w:val="11684482"/>
    <w:rsid w:val="11697AA8"/>
    <w:rsid w:val="116A014B"/>
    <w:rsid w:val="116D6F61"/>
    <w:rsid w:val="116E14A5"/>
    <w:rsid w:val="116E38A1"/>
    <w:rsid w:val="11701F6C"/>
    <w:rsid w:val="117314E5"/>
    <w:rsid w:val="11751EC5"/>
    <w:rsid w:val="11756D35"/>
    <w:rsid w:val="117628C2"/>
    <w:rsid w:val="11786426"/>
    <w:rsid w:val="117870BC"/>
    <w:rsid w:val="117B4E1E"/>
    <w:rsid w:val="117C01B0"/>
    <w:rsid w:val="117C6946"/>
    <w:rsid w:val="117D20B4"/>
    <w:rsid w:val="117E6111"/>
    <w:rsid w:val="117F1C6C"/>
    <w:rsid w:val="11854E9C"/>
    <w:rsid w:val="1186569B"/>
    <w:rsid w:val="1187338C"/>
    <w:rsid w:val="11893D20"/>
    <w:rsid w:val="118B1606"/>
    <w:rsid w:val="118C135F"/>
    <w:rsid w:val="118F04A6"/>
    <w:rsid w:val="1190473C"/>
    <w:rsid w:val="1192520D"/>
    <w:rsid w:val="119365BC"/>
    <w:rsid w:val="11940E78"/>
    <w:rsid w:val="119B418B"/>
    <w:rsid w:val="119D7DDD"/>
    <w:rsid w:val="119E3497"/>
    <w:rsid w:val="11A363DE"/>
    <w:rsid w:val="11A42191"/>
    <w:rsid w:val="11AA5954"/>
    <w:rsid w:val="11AB527E"/>
    <w:rsid w:val="11AE300C"/>
    <w:rsid w:val="11B4098B"/>
    <w:rsid w:val="11B46009"/>
    <w:rsid w:val="11B65EED"/>
    <w:rsid w:val="11B807A9"/>
    <w:rsid w:val="11B83FF7"/>
    <w:rsid w:val="11BE7087"/>
    <w:rsid w:val="11C268CF"/>
    <w:rsid w:val="11C35310"/>
    <w:rsid w:val="11C36420"/>
    <w:rsid w:val="11C66160"/>
    <w:rsid w:val="11CB78D9"/>
    <w:rsid w:val="11CC610C"/>
    <w:rsid w:val="11D1644E"/>
    <w:rsid w:val="11D2225C"/>
    <w:rsid w:val="11D51026"/>
    <w:rsid w:val="11D56A2A"/>
    <w:rsid w:val="11D94F4E"/>
    <w:rsid w:val="11DC5B27"/>
    <w:rsid w:val="11DD62D3"/>
    <w:rsid w:val="11E625A5"/>
    <w:rsid w:val="11E669A2"/>
    <w:rsid w:val="11ED549E"/>
    <w:rsid w:val="11EE1A9E"/>
    <w:rsid w:val="11F12CB4"/>
    <w:rsid w:val="11F80531"/>
    <w:rsid w:val="11FA5CC3"/>
    <w:rsid w:val="11FC4834"/>
    <w:rsid w:val="12004A40"/>
    <w:rsid w:val="12012980"/>
    <w:rsid w:val="1203355A"/>
    <w:rsid w:val="12050D0B"/>
    <w:rsid w:val="120818EF"/>
    <w:rsid w:val="120836D0"/>
    <w:rsid w:val="12086E78"/>
    <w:rsid w:val="120953E3"/>
    <w:rsid w:val="12095E5C"/>
    <w:rsid w:val="120B39ED"/>
    <w:rsid w:val="120E216E"/>
    <w:rsid w:val="120E2CB2"/>
    <w:rsid w:val="12104423"/>
    <w:rsid w:val="12144016"/>
    <w:rsid w:val="1215115F"/>
    <w:rsid w:val="12161A03"/>
    <w:rsid w:val="1218344A"/>
    <w:rsid w:val="12196614"/>
    <w:rsid w:val="1220264E"/>
    <w:rsid w:val="12221FBD"/>
    <w:rsid w:val="122C2492"/>
    <w:rsid w:val="122E7D3F"/>
    <w:rsid w:val="122F6638"/>
    <w:rsid w:val="12300D97"/>
    <w:rsid w:val="123228ED"/>
    <w:rsid w:val="12335012"/>
    <w:rsid w:val="123374EF"/>
    <w:rsid w:val="12347A2E"/>
    <w:rsid w:val="12366630"/>
    <w:rsid w:val="123732B8"/>
    <w:rsid w:val="123A658A"/>
    <w:rsid w:val="123B634C"/>
    <w:rsid w:val="123C281C"/>
    <w:rsid w:val="1245559B"/>
    <w:rsid w:val="12464FB8"/>
    <w:rsid w:val="12490C66"/>
    <w:rsid w:val="12496C38"/>
    <w:rsid w:val="124B5E5D"/>
    <w:rsid w:val="124E27FA"/>
    <w:rsid w:val="124E539D"/>
    <w:rsid w:val="12555186"/>
    <w:rsid w:val="125553BE"/>
    <w:rsid w:val="125753F0"/>
    <w:rsid w:val="125933C4"/>
    <w:rsid w:val="125A4E35"/>
    <w:rsid w:val="125C2591"/>
    <w:rsid w:val="125D0673"/>
    <w:rsid w:val="125D1F92"/>
    <w:rsid w:val="125E08E9"/>
    <w:rsid w:val="125E4185"/>
    <w:rsid w:val="12600013"/>
    <w:rsid w:val="12600C40"/>
    <w:rsid w:val="12654437"/>
    <w:rsid w:val="126563C5"/>
    <w:rsid w:val="1266262C"/>
    <w:rsid w:val="126862C6"/>
    <w:rsid w:val="126B0B88"/>
    <w:rsid w:val="126B437A"/>
    <w:rsid w:val="126E0BEC"/>
    <w:rsid w:val="1271370A"/>
    <w:rsid w:val="127652C2"/>
    <w:rsid w:val="12786944"/>
    <w:rsid w:val="12790417"/>
    <w:rsid w:val="127B0E7E"/>
    <w:rsid w:val="127E361E"/>
    <w:rsid w:val="127E428B"/>
    <w:rsid w:val="127E5C3C"/>
    <w:rsid w:val="127F6C59"/>
    <w:rsid w:val="127F76FB"/>
    <w:rsid w:val="12823DB5"/>
    <w:rsid w:val="128257F3"/>
    <w:rsid w:val="12830A43"/>
    <w:rsid w:val="128B3F7C"/>
    <w:rsid w:val="128C715D"/>
    <w:rsid w:val="128D6D89"/>
    <w:rsid w:val="1290224E"/>
    <w:rsid w:val="129360FF"/>
    <w:rsid w:val="1294268A"/>
    <w:rsid w:val="1295595E"/>
    <w:rsid w:val="12986B96"/>
    <w:rsid w:val="129A61A3"/>
    <w:rsid w:val="129F0287"/>
    <w:rsid w:val="12A26CA4"/>
    <w:rsid w:val="12A270AC"/>
    <w:rsid w:val="12A463BF"/>
    <w:rsid w:val="12A540DB"/>
    <w:rsid w:val="12A623CE"/>
    <w:rsid w:val="12A76044"/>
    <w:rsid w:val="12AA7870"/>
    <w:rsid w:val="12AB2EFE"/>
    <w:rsid w:val="12AB7BDE"/>
    <w:rsid w:val="12AE1B73"/>
    <w:rsid w:val="12B15860"/>
    <w:rsid w:val="12B6277A"/>
    <w:rsid w:val="12B63125"/>
    <w:rsid w:val="12B70DD7"/>
    <w:rsid w:val="12B836E2"/>
    <w:rsid w:val="12B94C50"/>
    <w:rsid w:val="12B96506"/>
    <w:rsid w:val="12B97984"/>
    <w:rsid w:val="12BB03CC"/>
    <w:rsid w:val="12BB15EE"/>
    <w:rsid w:val="12C00423"/>
    <w:rsid w:val="12C00C64"/>
    <w:rsid w:val="12C274A6"/>
    <w:rsid w:val="12C97C72"/>
    <w:rsid w:val="12D31235"/>
    <w:rsid w:val="12D40904"/>
    <w:rsid w:val="12D514E7"/>
    <w:rsid w:val="12DE10B8"/>
    <w:rsid w:val="12DE5223"/>
    <w:rsid w:val="12E250E1"/>
    <w:rsid w:val="12E4634F"/>
    <w:rsid w:val="12EA1FF9"/>
    <w:rsid w:val="12ED30E7"/>
    <w:rsid w:val="12EE1124"/>
    <w:rsid w:val="12EE7348"/>
    <w:rsid w:val="12EF4B52"/>
    <w:rsid w:val="12F33AB4"/>
    <w:rsid w:val="12F42697"/>
    <w:rsid w:val="12F46CDF"/>
    <w:rsid w:val="12F557BF"/>
    <w:rsid w:val="12F736F3"/>
    <w:rsid w:val="12F84BD7"/>
    <w:rsid w:val="12F865B6"/>
    <w:rsid w:val="12FB03A0"/>
    <w:rsid w:val="12FB7165"/>
    <w:rsid w:val="12FD10D4"/>
    <w:rsid w:val="13097775"/>
    <w:rsid w:val="130E1218"/>
    <w:rsid w:val="130F66A5"/>
    <w:rsid w:val="131122DF"/>
    <w:rsid w:val="131370CB"/>
    <w:rsid w:val="13155430"/>
    <w:rsid w:val="13156DC8"/>
    <w:rsid w:val="13171BC7"/>
    <w:rsid w:val="1319528C"/>
    <w:rsid w:val="131A6E92"/>
    <w:rsid w:val="131B6FF9"/>
    <w:rsid w:val="131D146C"/>
    <w:rsid w:val="131D29CB"/>
    <w:rsid w:val="1321649A"/>
    <w:rsid w:val="13253752"/>
    <w:rsid w:val="1329357F"/>
    <w:rsid w:val="132A6695"/>
    <w:rsid w:val="132C1FEE"/>
    <w:rsid w:val="132F3B92"/>
    <w:rsid w:val="13307042"/>
    <w:rsid w:val="13323633"/>
    <w:rsid w:val="13335929"/>
    <w:rsid w:val="133424A3"/>
    <w:rsid w:val="133749F7"/>
    <w:rsid w:val="1338409A"/>
    <w:rsid w:val="13394E81"/>
    <w:rsid w:val="133A3C8A"/>
    <w:rsid w:val="133A7930"/>
    <w:rsid w:val="133B13BC"/>
    <w:rsid w:val="133C0688"/>
    <w:rsid w:val="133D067C"/>
    <w:rsid w:val="13402EF5"/>
    <w:rsid w:val="13415B84"/>
    <w:rsid w:val="13466013"/>
    <w:rsid w:val="13470524"/>
    <w:rsid w:val="1348627A"/>
    <w:rsid w:val="13495E10"/>
    <w:rsid w:val="134B6F70"/>
    <w:rsid w:val="134C405B"/>
    <w:rsid w:val="134F5078"/>
    <w:rsid w:val="134F7407"/>
    <w:rsid w:val="134F74CC"/>
    <w:rsid w:val="135403F7"/>
    <w:rsid w:val="13582328"/>
    <w:rsid w:val="13585F5F"/>
    <w:rsid w:val="135D0B0D"/>
    <w:rsid w:val="135E0C4B"/>
    <w:rsid w:val="135E171D"/>
    <w:rsid w:val="135E29D9"/>
    <w:rsid w:val="135F6976"/>
    <w:rsid w:val="13604ABB"/>
    <w:rsid w:val="13615198"/>
    <w:rsid w:val="1362205A"/>
    <w:rsid w:val="13640FCA"/>
    <w:rsid w:val="13645824"/>
    <w:rsid w:val="13647DE9"/>
    <w:rsid w:val="136529D6"/>
    <w:rsid w:val="1366590A"/>
    <w:rsid w:val="136B11FC"/>
    <w:rsid w:val="136B3CDE"/>
    <w:rsid w:val="136D09F3"/>
    <w:rsid w:val="136D0C58"/>
    <w:rsid w:val="136F0BEC"/>
    <w:rsid w:val="13712D7C"/>
    <w:rsid w:val="13753F23"/>
    <w:rsid w:val="137838EE"/>
    <w:rsid w:val="137C54DC"/>
    <w:rsid w:val="137D1713"/>
    <w:rsid w:val="137E1A43"/>
    <w:rsid w:val="137F35D6"/>
    <w:rsid w:val="13812DAC"/>
    <w:rsid w:val="1384333D"/>
    <w:rsid w:val="138457AC"/>
    <w:rsid w:val="13872886"/>
    <w:rsid w:val="13881966"/>
    <w:rsid w:val="138860D5"/>
    <w:rsid w:val="138E0CBD"/>
    <w:rsid w:val="138F12D5"/>
    <w:rsid w:val="13922234"/>
    <w:rsid w:val="13940A4F"/>
    <w:rsid w:val="13941863"/>
    <w:rsid w:val="1394469A"/>
    <w:rsid w:val="13966E1F"/>
    <w:rsid w:val="13977098"/>
    <w:rsid w:val="1399019A"/>
    <w:rsid w:val="13993C7A"/>
    <w:rsid w:val="139975E4"/>
    <w:rsid w:val="139B0B9D"/>
    <w:rsid w:val="139B71EB"/>
    <w:rsid w:val="139C628A"/>
    <w:rsid w:val="139D242E"/>
    <w:rsid w:val="139D7107"/>
    <w:rsid w:val="139E01B8"/>
    <w:rsid w:val="13A572D3"/>
    <w:rsid w:val="13A95ADB"/>
    <w:rsid w:val="13AB19B4"/>
    <w:rsid w:val="13AB237C"/>
    <w:rsid w:val="13B03F8C"/>
    <w:rsid w:val="13B11407"/>
    <w:rsid w:val="13B711B5"/>
    <w:rsid w:val="13BD5A3D"/>
    <w:rsid w:val="13C02D03"/>
    <w:rsid w:val="13C107E0"/>
    <w:rsid w:val="13C1197C"/>
    <w:rsid w:val="13C30B33"/>
    <w:rsid w:val="13C93155"/>
    <w:rsid w:val="13CE2DD0"/>
    <w:rsid w:val="13CF6ED3"/>
    <w:rsid w:val="13D0033A"/>
    <w:rsid w:val="13D071AC"/>
    <w:rsid w:val="13D311E7"/>
    <w:rsid w:val="13D62FE6"/>
    <w:rsid w:val="13D718EC"/>
    <w:rsid w:val="13D75B89"/>
    <w:rsid w:val="13DB7A5A"/>
    <w:rsid w:val="13DC34FC"/>
    <w:rsid w:val="13DD4EAA"/>
    <w:rsid w:val="13E0760B"/>
    <w:rsid w:val="13E34A6F"/>
    <w:rsid w:val="13E460E9"/>
    <w:rsid w:val="13E4663D"/>
    <w:rsid w:val="13E57325"/>
    <w:rsid w:val="13E734D4"/>
    <w:rsid w:val="13E84020"/>
    <w:rsid w:val="13E90DC1"/>
    <w:rsid w:val="13EA668F"/>
    <w:rsid w:val="13ED0935"/>
    <w:rsid w:val="13ED1377"/>
    <w:rsid w:val="13ED6FED"/>
    <w:rsid w:val="13EE1A48"/>
    <w:rsid w:val="13EE6D34"/>
    <w:rsid w:val="13EF7E9E"/>
    <w:rsid w:val="13F2105D"/>
    <w:rsid w:val="13F22FD9"/>
    <w:rsid w:val="13F30126"/>
    <w:rsid w:val="13F3019B"/>
    <w:rsid w:val="13F82E3D"/>
    <w:rsid w:val="13FA04F4"/>
    <w:rsid w:val="13FA414B"/>
    <w:rsid w:val="13FB677D"/>
    <w:rsid w:val="13FC40AC"/>
    <w:rsid w:val="13FC596E"/>
    <w:rsid w:val="13FD2B9A"/>
    <w:rsid w:val="13FF13AE"/>
    <w:rsid w:val="14017C57"/>
    <w:rsid w:val="14032954"/>
    <w:rsid w:val="140438A1"/>
    <w:rsid w:val="14050881"/>
    <w:rsid w:val="1408408B"/>
    <w:rsid w:val="1408682A"/>
    <w:rsid w:val="140965B7"/>
    <w:rsid w:val="140A3363"/>
    <w:rsid w:val="140A467B"/>
    <w:rsid w:val="140F06F5"/>
    <w:rsid w:val="14116830"/>
    <w:rsid w:val="14133454"/>
    <w:rsid w:val="14196CDE"/>
    <w:rsid w:val="1419771C"/>
    <w:rsid w:val="141D1FC3"/>
    <w:rsid w:val="142021C3"/>
    <w:rsid w:val="142463D0"/>
    <w:rsid w:val="1426428F"/>
    <w:rsid w:val="14275875"/>
    <w:rsid w:val="142914BF"/>
    <w:rsid w:val="142A4ADF"/>
    <w:rsid w:val="142A4AEE"/>
    <w:rsid w:val="142B509A"/>
    <w:rsid w:val="142F79F1"/>
    <w:rsid w:val="14302CD8"/>
    <w:rsid w:val="14305B5E"/>
    <w:rsid w:val="14325DBA"/>
    <w:rsid w:val="14333128"/>
    <w:rsid w:val="14336D4B"/>
    <w:rsid w:val="14364D8A"/>
    <w:rsid w:val="143807A9"/>
    <w:rsid w:val="14397807"/>
    <w:rsid w:val="143B0837"/>
    <w:rsid w:val="143B172F"/>
    <w:rsid w:val="143B69A8"/>
    <w:rsid w:val="143C201B"/>
    <w:rsid w:val="143C52C0"/>
    <w:rsid w:val="143D6F8D"/>
    <w:rsid w:val="14403C92"/>
    <w:rsid w:val="14413BEB"/>
    <w:rsid w:val="14415999"/>
    <w:rsid w:val="14417638"/>
    <w:rsid w:val="144212BA"/>
    <w:rsid w:val="144323EC"/>
    <w:rsid w:val="14436FE4"/>
    <w:rsid w:val="1445277D"/>
    <w:rsid w:val="14463AFD"/>
    <w:rsid w:val="14475525"/>
    <w:rsid w:val="14491C72"/>
    <w:rsid w:val="144B3F74"/>
    <w:rsid w:val="144B5E46"/>
    <w:rsid w:val="144C514A"/>
    <w:rsid w:val="144C75DD"/>
    <w:rsid w:val="144F544F"/>
    <w:rsid w:val="14517209"/>
    <w:rsid w:val="145411E0"/>
    <w:rsid w:val="14581525"/>
    <w:rsid w:val="14582385"/>
    <w:rsid w:val="145A4DC9"/>
    <w:rsid w:val="145C42E0"/>
    <w:rsid w:val="14663F3E"/>
    <w:rsid w:val="14677B50"/>
    <w:rsid w:val="14690410"/>
    <w:rsid w:val="146E7C2C"/>
    <w:rsid w:val="14703294"/>
    <w:rsid w:val="147040F1"/>
    <w:rsid w:val="14704643"/>
    <w:rsid w:val="147258E3"/>
    <w:rsid w:val="14760E6B"/>
    <w:rsid w:val="14763941"/>
    <w:rsid w:val="147777E6"/>
    <w:rsid w:val="1479580D"/>
    <w:rsid w:val="147A0358"/>
    <w:rsid w:val="147A2592"/>
    <w:rsid w:val="147C0AE7"/>
    <w:rsid w:val="147C1299"/>
    <w:rsid w:val="147C5959"/>
    <w:rsid w:val="147C7D48"/>
    <w:rsid w:val="147F2D11"/>
    <w:rsid w:val="1482134A"/>
    <w:rsid w:val="148309EC"/>
    <w:rsid w:val="14834594"/>
    <w:rsid w:val="14847FB4"/>
    <w:rsid w:val="14852C3F"/>
    <w:rsid w:val="14870B9B"/>
    <w:rsid w:val="148768A7"/>
    <w:rsid w:val="148867D1"/>
    <w:rsid w:val="148A4E90"/>
    <w:rsid w:val="148A51AF"/>
    <w:rsid w:val="148A7AE8"/>
    <w:rsid w:val="148B5C10"/>
    <w:rsid w:val="148E5C53"/>
    <w:rsid w:val="148E6267"/>
    <w:rsid w:val="148F473A"/>
    <w:rsid w:val="14914B0A"/>
    <w:rsid w:val="14922A74"/>
    <w:rsid w:val="149B767E"/>
    <w:rsid w:val="149E4344"/>
    <w:rsid w:val="14A016C7"/>
    <w:rsid w:val="14A0246E"/>
    <w:rsid w:val="14A3175D"/>
    <w:rsid w:val="14A63603"/>
    <w:rsid w:val="14A74120"/>
    <w:rsid w:val="14AA0540"/>
    <w:rsid w:val="14AA4CC9"/>
    <w:rsid w:val="14AB4480"/>
    <w:rsid w:val="14AB5BF6"/>
    <w:rsid w:val="14AC4FA1"/>
    <w:rsid w:val="14AF58E3"/>
    <w:rsid w:val="14B04632"/>
    <w:rsid w:val="14B5227F"/>
    <w:rsid w:val="14B60CBC"/>
    <w:rsid w:val="14B85947"/>
    <w:rsid w:val="14BB107B"/>
    <w:rsid w:val="14BB20E6"/>
    <w:rsid w:val="14BC017A"/>
    <w:rsid w:val="14BD0AB6"/>
    <w:rsid w:val="14BD102A"/>
    <w:rsid w:val="14C405D8"/>
    <w:rsid w:val="14C85B7B"/>
    <w:rsid w:val="14C94048"/>
    <w:rsid w:val="14CC7A2B"/>
    <w:rsid w:val="14CD6E74"/>
    <w:rsid w:val="14D14659"/>
    <w:rsid w:val="14D201B0"/>
    <w:rsid w:val="14D823F2"/>
    <w:rsid w:val="14D90F0E"/>
    <w:rsid w:val="14D9626E"/>
    <w:rsid w:val="14DC215E"/>
    <w:rsid w:val="14DC298B"/>
    <w:rsid w:val="14DD4949"/>
    <w:rsid w:val="14DE4A54"/>
    <w:rsid w:val="14DE6785"/>
    <w:rsid w:val="14DF4AD7"/>
    <w:rsid w:val="14E25955"/>
    <w:rsid w:val="14E55158"/>
    <w:rsid w:val="14EC07CA"/>
    <w:rsid w:val="14EE517F"/>
    <w:rsid w:val="14F25F70"/>
    <w:rsid w:val="14F338B1"/>
    <w:rsid w:val="14F80CF8"/>
    <w:rsid w:val="14FA3BF5"/>
    <w:rsid w:val="14FB305D"/>
    <w:rsid w:val="14FC236C"/>
    <w:rsid w:val="14FC5B74"/>
    <w:rsid w:val="15035CCD"/>
    <w:rsid w:val="15046E6C"/>
    <w:rsid w:val="150651FE"/>
    <w:rsid w:val="15067A2F"/>
    <w:rsid w:val="150829A6"/>
    <w:rsid w:val="150835D2"/>
    <w:rsid w:val="150A7BA4"/>
    <w:rsid w:val="150F1751"/>
    <w:rsid w:val="151058CC"/>
    <w:rsid w:val="15123205"/>
    <w:rsid w:val="15133BA1"/>
    <w:rsid w:val="15175B1A"/>
    <w:rsid w:val="151927DE"/>
    <w:rsid w:val="151C3ED0"/>
    <w:rsid w:val="151E0109"/>
    <w:rsid w:val="151E1FFE"/>
    <w:rsid w:val="151E65CC"/>
    <w:rsid w:val="152248DF"/>
    <w:rsid w:val="1524167C"/>
    <w:rsid w:val="152601E8"/>
    <w:rsid w:val="15265FC1"/>
    <w:rsid w:val="15277623"/>
    <w:rsid w:val="152A6ED4"/>
    <w:rsid w:val="152C7DEB"/>
    <w:rsid w:val="152D28CD"/>
    <w:rsid w:val="152D3B0F"/>
    <w:rsid w:val="15341C7C"/>
    <w:rsid w:val="1537176C"/>
    <w:rsid w:val="153836D7"/>
    <w:rsid w:val="153A2275"/>
    <w:rsid w:val="153A5FA6"/>
    <w:rsid w:val="153D6553"/>
    <w:rsid w:val="153F168D"/>
    <w:rsid w:val="153F67E2"/>
    <w:rsid w:val="154128EE"/>
    <w:rsid w:val="154268BE"/>
    <w:rsid w:val="154401A4"/>
    <w:rsid w:val="15464CB5"/>
    <w:rsid w:val="154D6DE3"/>
    <w:rsid w:val="154F328D"/>
    <w:rsid w:val="154F4403"/>
    <w:rsid w:val="154F7151"/>
    <w:rsid w:val="15501D1F"/>
    <w:rsid w:val="155413A3"/>
    <w:rsid w:val="15575BA4"/>
    <w:rsid w:val="15581CF6"/>
    <w:rsid w:val="155A2D52"/>
    <w:rsid w:val="155B3516"/>
    <w:rsid w:val="155B3561"/>
    <w:rsid w:val="155C7CF6"/>
    <w:rsid w:val="15602FAF"/>
    <w:rsid w:val="15631A79"/>
    <w:rsid w:val="156372BC"/>
    <w:rsid w:val="15646640"/>
    <w:rsid w:val="1567572E"/>
    <w:rsid w:val="156971F3"/>
    <w:rsid w:val="156B1532"/>
    <w:rsid w:val="156E4576"/>
    <w:rsid w:val="156F1DB2"/>
    <w:rsid w:val="15702723"/>
    <w:rsid w:val="1572788B"/>
    <w:rsid w:val="15731601"/>
    <w:rsid w:val="157732CA"/>
    <w:rsid w:val="15786F4A"/>
    <w:rsid w:val="157900D7"/>
    <w:rsid w:val="157A0835"/>
    <w:rsid w:val="157A7EE1"/>
    <w:rsid w:val="157F3FA1"/>
    <w:rsid w:val="157F7BFE"/>
    <w:rsid w:val="15821DE0"/>
    <w:rsid w:val="158562B1"/>
    <w:rsid w:val="158817A3"/>
    <w:rsid w:val="158C6C88"/>
    <w:rsid w:val="158D1B4A"/>
    <w:rsid w:val="158D5205"/>
    <w:rsid w:val="15902A16"/>
    <w:rsid w:val="1591544E"/>
    <w:rsid w:val="15930F81"/>
    <w:rsid w:val="15932C5E"/>
    <w:rsid w:val="15940AF5"/>
    <w:rsid w:val="15953669"/>
    <w:rsid w:val="159A23F0"/>
    <w:rsid w:val="159B299A"/>
    <w:rsid w:val="159D1147"/>
    <w:rsid w:val="159E7B0F"/>
    <w:rsid w:val="159F584E"/>
    <w:rsid w:val="15A03B1C"/>
    <w:rsid w:val="15A14420"/>
    <w:rsid w:val="15A53524"/>
    <w:rsid w:val="15A751ED"/>
    <w:rsid w:val="15A773AC"/>
    <w:rsid w:val="15AC3D5D"/>
    <w:rsid w:val="15AD3495"/>
    <w:rsid w:val="15AE6DF5"/>
    <w:rsid w:val="15B13636"/>
    <w:rsid w:val="15B227E8"/>
    <w:rsid w:val="15B24C0D"/>
    <w:rsid w:val="15B404F5"/>
    <w:rsid w:val="15B57A28"/>
    <w:rsid w:val="15B65FE0"/>
    <w:rsid w:val="15B66813"/>
    <w:rsid w:val="15BA5726"/>
    <w:rsid w:val="15BC21CC"/>
    <w:rsid w:val="15C71892"/>
    <w:rsid w:val="15C84D6C"/>
    <w:rsid w:val="15CA085A"/>
    <w:rsid w:val="15CC2E1A"/>
    <w:rsid w:val="15CC3B8B"/>
    <w:rsid w:val="15CC4256"/>
    <w:rsid w:val="15CD01DE"/>
    <w:rsid w:val="15CD6AE7"/>
    <w:rsid w:val="15CF1D76"/>
    <w:rsid w:val="15D252E1"/>
    <w:rsid w:val="15D26200"/>
    <w:rsid w:val="15D33383"/>
    <w:rsid w:val="15D40B4B"/>
    <w:rsid w:val="15D44F69"/>
    <w:rsid w:val="15D8253E"/>
    <w:rsid w:val="15D940C9"/>
    <w:rsid w:val="15D95129"/>
    <w:rsid w:val="15DE7E78"/>
    <w:rsid w:val="15E10482"/>
    <w:rsid w:val="15E168AC"/>
    <w:rsid w:val="15E333BC"/>
    <w:rsid w:val="15E45C70"/>
    <w:rsid w:val="15E54EC3"/>
    <w:rsid w:val="15E63EB3"/>
    <w:rsid w:val="15E83F52"/>
    <w:rsid w:val="15EB7CA8"/>
    <w:rsid w:val="15EC0B11"/>
    <w:rsid w:val="15EF5979"/>
    <w:rsid w:val="15F20EBA"/>
    <w:rsid w:val="15F23254"/>
    <w:rsid w:val="15F8272F"/>
    <w:rsid w:val="15FA756E"/>
    <w:rsid w:val="15FB0381"/>
    <w:rsid w:val="15FB1BC7"/>
    <w:rsid w:val="15FE6858"/>
    <w:rsid w:val="1600189F"/>
    <w:rsid w:val="160063F1"/>
    <w:rsid w:val="16080C60"/>
    <w:rsid w:val="160C1A83"/>
    <w:rsid w:val="160D4AD7"/>
    <w:rsid w:val="16115089"/>
    <w:rsid w:val="16116BD9"/>
    <w:rsid w:val="16162FF8"/>
    <w:rsid w:val="161964BF"/>
    <w:rsid w:val="161B43B8"/>
    <w:rsid w:val="161B76E6"/>
    <w:rsid w:val="161D6A43"/>
    <w:rsid w:val="161E6993"/>
    <w:rsid w:val="161F0D8E"/>
    <w:rsid w:val="16204DB6"/>
    <w:rsid w:val="16206DC3"/>
    <w:rsid w:val="16236A6C"/>
    <w:rsid w:val="162541F0"/>
    <w:rsid w:val="16274B24"/>
    <w:rsid w:val="162E2854"/>
    <w:rsid w:val="162F1091"/>
    <w:rsid w:val="162F35F9"/>
    <w:rsid w:val="16313A40"/>
    <w:rsid w:val="16314D26"/>
    <w:rsid w:val="16323484"/>
    <w:rsid w:val="16325D1E"/>
    <w:rsid w:val="16335672"/>
    <w:rsid w:val="16351EED"/>
    <w:rsid w:val="16381525"/>
    <w:rsid w:val="163861A9"/>
    <w:rsid w:val="1638786F"/>
    <w:rsid w:val="163B0856"/>
    <w:rsid w:val="163D191F"/>
    <w:rsid w:val="16400A11"/>
    <w:rsid w:val="16434C68"/>
    <w:rsid w:val="164503DB"/>
    <w:rsid w:val="16466E13"/>
    <w:rsid w:val="16473E72"/>
    <w:rsid w:val="16473EF7"/>
    <w:rsid w:val="16483009"/>
    <w:rsid w:val="16486FDD"/>
    <w:rsid w:val="164C2486"/>
    <w:rsid w:val="164C76C3"/>
    <w:rsid w:val="164D6AE7"/>
    <w:rsid w:val="164E3841"/>
    <w:rsid w:val="164F515F"/>
    <w:rsid w:val="165210A2"/>
    <w:rsid w:val="16535C94"/>
    <w:rsid w:val="1655538F"/>
    <w:rsid w:val="16585BA5"/>
    <w:rsid w:val="165C6FDA"/>
    <w:rsid w:val="165E2C5F"/>
    <w:rsid w:val="166851A2"/>
    <w:rsid w:val="16690306"/>
    <w:rsid w:val="166B593F"/>
    <w:rsid w:val="16704962"/>
    <w:rsid w:val="167154CF"/>
    <w:rsid w:val="16720858"/>
    <w:rsid w:val="167340F9"/>
    <w:rsid w:val="16735D13"/>
    <w:rsid w:val="16753D80"/>
    <w:rsid w:val="16772103"/>
    <w:rsid w:val="167B4CD3"/>
    <w:rsid w:val="167E03D5"/>
    <w:rsid w:val="167E7EBA"/>
    <w:rsid w:val="167F4AE2"/>
    <w:rsid w:val="16811574"/>
    <w:rsid w:val="1681530E"/>
    <w:rsid w:val="16831AF9"/>
    <w:rsid w:val="16832BBA"/>
    <w:rsid w:val="168342FB"/>
    <w:rsid w:val="16840811"/>
    <w:rsid w:val="16886594"/>
    <w:rsid w:val="16891989"/>
    <w:rsid w:val="168A1020"/>
    <w:rsid w:val="168B4365"/>
    <w:rsid w:val="168D5434"/>
    <w:rsid w:val="168E2DBA"/>
    <w:rsid w:val="1690112C"/>
    <w:rsid w:val="169532DC"/>
    <w:rsid w:val="16964E11"/>
    <w:rsid w:val="16987E49"/>
    <w:rsid w:val="16990521"/>
    <w:rsid w:val="16994F59"/>
    <w:rsid w:val="1699588E"/>
    <w:rsid w:val="169A4704"/>
    <w:rsid w:val="169E3441"/>
    <w:rsid w:val="16A175F3"/>
    <w:rsid w:val="16A2052A"/>
    <w:rsid w:val="16A20AC7"/>
    <w:rsid w:val="16A568AC"/>
    <w:rsid w:val="16A95C39"/>
    <w:rsid w:val="16AA1C9D"/>
    <w:rsid w:val="16AF48F0"/>
    <w:rsid w:val="16B620DE"/>
    <w:rsid w:val="16B77657"/>
    <w:rsid w:val="16BE5B2D"/>
    <w:rsid w:val="16BF0C5D"/>
    <w:rsid w:val="16C403CA"/>
    <w:rsid w:val="16CB3344"/>
    <w:rsid w:val="16CC686C"/>
    <w:rsid w:val="16D004ED"/>
    <w:rsid w:val="16D117B1"/>
    <w:rsid w:val="16D139CF"/>
    <w:rsid w:val="16D62D37"/>
    <w:rsid w:val="16D763CD"/>
    <w:rsid w:val="16D950FE"/>
    <w:rsid w:val="16DB24AA"/>
    <w:rsid w:val="16DB6F62"/>
    <w:rsid w:val="16DD2736"/>
    <w:rsid w:val="16E22A8C"/>
    <w:rsid w:val="16E31748"/>
    <w:rsid w:val="16E93510"/>
    <w:rsid w:val="16EA49EB"/>
    <w:rsid w:val="16EC0809"/>
    <w:rsid w:val="16EC2963"/>
    <w:rsid w:val="16EE6ADC"/>
    <w:rsid w:val="16EE7F7C"/>
    <w:rsid w:val="16F21DB5"/>
    <w:rsid w:val="16F42C89"/>
    <w:rsid w:val="16F44D36"/>
    <w:rsid w:val="16F61B4C"/>
    <w:rsid w:val="16F80DBE"/>
    <w:rsid w:val="16F837D1"/>
    <w:rsid w:val="16F951B2"/>
    <w:rsid w:val="16FA2FB5"/>
    <w:rsid w:val="16FE1A9D"/>
    <w:rsid w:val="16FE7319"/>
    <w:rsid w:val="16FE7593"/>
    <w:rsid w:val="170216C8"/>
    <w:rsid w:val="1705471D"/>
    <w:rsid w:val="17063FD7"/>
    <w:rsid w:val="17064141"/>
    <w:rsid w:val="170944BD"/>
    <w:rsid w:val="170A01B4"/>
    <w:rsid w:val="170B2BEB"/>
    <w:rsid w:val="170E43D8"/>
    <w:rsid w:val="17131A63"/>
    <w:rsid w:val="17155437"/>
    <w:rsid w:val="171665BE"/>
    <w:rsid w:val="17187B62"/>
    <w:rsid w:val="171A662C"/>
    <w:rsid w:val="171B7EB8"/>
    <w:rsid w:val="171F51BF"/>
    <w:rsid w:val="17207D41"/>
    <w:rsid w:val="17210145"/>
    <w:rsid w:val="172161AE"/>
    <w:rsid w:val="172175C2"/>
    <w:rsid w:val="17227D69"/>
    <w:rsid w:val="1724035C"/>
    <w:rsid w:val="17251154"/>
    <w:rsid w:val="17255C56"/>
    <w:rsid w:val="17260B3C"/>
    <w:rsid w:val="17290E1D"/>
    <w:rsid w:val="172E1463"/>
    <w:rsid w:val="172E3C33"/>
    <w:rsid w:val="172F2860"/>
    <w:rsid w:val="172F44C4"/>
    <w:rsid w:val="172F54B8"/>
    <w:rsid w:val="1730718E"/>
    <w:rsid w:val="1731305E"/>
    <w:rsid w:val="17327F2D"/>
    <w:rsid w:val="17347193"/>
    <w:rsid w:val="173478EE"/>
    <w:rsid w:val="17360BEF"/>
    <w:rsid w:val="173876EE"/>
    <w:rsid w:val="173A4AB8"/>
    <w:rsid w:val="173E706E"/>
    <w:rsid w:val="1744782E"/>
    <w:rsid w:val="17452BA2"/>
    <w:rsid w:val="174D3879"/>
    <w:rsid w:val="174D753F"/>
    <w:rsid w:val="174F430B"/>
    <w:rsid w:val="174F796E"/>
    <w:rsid w:val="175044BF"/>
    <w:rsid w:val="1752249A"/>
    <w:rsid w:val="175466FF"/>
    <w:rsid w:val="17550F1E"/>
    <w:rsid w:val="1756146E"/>
    <w:rsid w:val="1756150D"/>
    <w:rsid w:val="17564922"/>
    <w:rsid w:val="17567309"/>
    <w:rsid w:val="17580F2A"/>
    <w:rsid w:val="175A2F95"/>
    <w:rsid w:val="175B0B31"/>
    <w:rsid w:val="17637CC5"/>
    <w:rsid w:val="176410E9"/>
    <w:rsid w:val="17674BD0"/>
    <w:rsid w:val="17677F80"/>
    <w:rsid w:val="17704281"/>
    <w:rsid w:val="17713BAD"/>
    <w:rsid w:val="17727522"/>
    <w:rsid w:val="177311F4"/>
    <w:rsid w:val="177514D4"/>
    <w:rsid w:val="1775463C"/>
    <w:rsid w:val="177564D1"/>
    <w:rsid w:val="177667C4"/>
    <w:rsid w:val="17773637"/>
    <w:rsid w:val="177817D0"/>
    <w:rsid w:val="177A2EDB"/>
    <w:rsid w:val="177C6DF9"/>
    <w:rsid w:val="177F5CA8"/>
    <w:rsid w:val="17835860"/>
    <w:rsid w:val="17843CB3"/>
    <w:rsid w:val="17844687"/>
    <w:rsid w:val="178F7174"/>
    <w:rsid w:val="17911CB5"/>
    <w:rsid w:val="17951E8A"/>
    <w:rsid w:val="1799058F"/>
    <w:rsid w:val="179A0503"/>
    <w:rsid w:val="17A25F62"/>
    <w:rsid w:val="17A37BD7"/>
    <w:rsid w:val="17A5601B"/>
    <w:rsid w:val="17A70D24"/>
    <w:rsid w:val="17AB06F1"/>
    <w:rsid w:val="17AE220D"/>
    <w:rsid w:val="17AF6AF8"/>
    <w:rsid w:val="17B03DC7"/>
    <w:rsid w:val="17B47C0C"/>
    <w:rsid w:val="17BA7026"/>
    <w:rsid w:val="17BF2A10"/>
    <w:rsid w:val="17C30218"/>
    <w:rsid w:val="17C44799"/>
    <w:rsid w:val="17C46192"/>
    <w:rsid w:val="17C63745"/>
    <w:rsid w:val="17C64799"/>
    <w:rsid w:val="17CA11B0"/>
    <w:rsid w:val="17CB4FEC"/>
    <w:rsid w:val="17CB5DD9"/>
    <w:rsid w:val="17D01CC3"/>
    <w:rsid w:val="17D23F56"/>
    <w:rsid w:val="17D74BBC"/>
    <w:rsid w:val="17DA1C4F"/>
    <w:rsid w:val="17DB61EB"/>
    <w:rsid w:val="17E11B99"/>
    <w:rsid w:val="17E14A1A"/>
    <w:rsid w:val="17E31212"/>
    <w:rsid w:val="17E669CE"/>
    <w:rsid w:val="17E7057B"/>
    <w:rsid w:val="17E747B8"/>
    <w:rsid w:val="17E83E3F"/>
    <w:rsid w:val="17E97376"/>
    <w:rsid w:val="17EA0BCF"/>
    <w:rsid w:val="17EB28AA"/>
    <w:rsid w:val="17F13F70"/>
    <w:rsid w:val="17F4020B"/>
    <w:rsid w:val="17F71488"/>
    <w:rsid w:val="17F75224"/>
    <w:rsid w:val="17FB2EFA"/>
    <w:rsid w:val="180239EE"/>
    <w:rsid w:val="1806325D"/>
    <w:rsid w:val="18067CCD"/>
    <w:rsid w:val="1807302A"/>
    <w:rsid w:val="18087D44"/>
    <w:rsid w:val="180B1608"/>
    <w:rsid w:val="180B3EB6"/>
    <w:rsid w:val="180C1AA8"/>
    <w:rsid w:val="180D3C16"/>
    <w:rsid w:val="180E1FFB"/>
    <w:rsid w:val="180E2033"/>
    <w:rsid w:val="180E4DB0"/>
    <w:rsid w:val="18110C56"/>
    <w:rsid w:val="18117636"/>
    <w:rsid w:val="18120DAD"/>
    <w:rsid w:val="18134BA0"/>
    <w:rsid w:val="1814041E"/>
    <w:rsid w:val="1814202F"/>
    <w:rsid w:val="181900C3"/>
    <w:rsid w:val="18190824"/>
    <w:rsid w:val="181A03B8"/>
    <w:rsid w:val="181A2916"/>
    <w:rsid w:val="181D3B82"/>
    <w:rsid w:val="181E10D3"/>
    <w:rsid w:val="181F6E60"/>
    <w:rsid w:val="18203A61"/>
    <w:rsid w:val="18224316"/>
    <w:rsid w:val="18227BE5"/>
    <w:rsid w:val="18235F93"/>
    <w:rsid w:val="18241960"/>
    <w:rsid w:val="1826162A"/>
    <w:rsid w:val="182C0536"/>
    <w:rsid w:val="182D0744"/>
    <w:rsid w:val="182D07E5"/>
    <w:rsid w:val="182E4A9E"/>
    <w:rsid w:val="1833566A"/>
    <w:rsid w:val="18335971"/>
    <w:rsid w:val="183403DD"/>
    <w:rsid w:val="18351F75"/>
    <w:rsid w:val="18360EF0"/>
    <w:rsid w:val="18387D48"/>
    <w:rsid w:val="18390F32"/>
    <w:rsid w:val="183B0265"/>
    <w:rsid w:val="183B14D7"/>
    <w:rsid w:val="183B1967"/>
    <w:rsid w:val="183E133A"/>
    <w:rsid w:val="183E5FCF"/>
    <w:rsid w:val="183F5986"/>
    <w:rsid w:val="183F5F59"/>
    <w:rsid w:val="18420C61"/>
    <w:rsid w:val="184539A9"/>
    <w:rsid w:val="184622E6"/>
    <w:rsid w:val="184B382C"/>
    <w:rsid w:val="184B3B06"/>
    <w:rsid w:val="184F2891"/>
    <w:rsid w:val="18503D63"/>
    <w:rsid w:val="18512F9B"/>
    <w:rsid w:val="18515C0A"/>
    <w:rsid w:val="18541136"/>
    <w:rsid w:val="18545DE7"/>
    <w:rsid w:val="185B1649"/>
    <w:rsid w:val="185B2E95"/>
    <w:rsid w:val="185C481D"/>
    <w:rsid w:val="185E3910"/>
    <w:rsid w:val="185F199B"/>
    <w:rsid w:val="185F4A9E"/>
    <w:rsid w:val="18601FFB"/>
    <w:rsid w:val="186032F4"/>
    <w:rsid w:val="18611A29"/>
    <w:rsid w:val="186243B1"/>
    <w:rsid w:val="18631798"/>
    <w:rsid w:val="18664307"/>
    <w:rsid w:val="186707BE"/>
    <w:rsid w:val="186A5E97"/>
    <w:rsid w:val="186E719A"/>
    <w:rsid w:val="18722904"/>
    <w:rsid w:val="18724CD5"/>
    <w:rsid w:val="18744683"/>
    <w:rsid w:val="187820E9"/>
    <w:rsid w:val="187D07D3"/>
    <w:rsid w:val="187D4C6A"/>
    <w:rsid w:val="187E5424"/>
    <w:rsid w:val="18881687"/>
    <w:rsid w:val="188C1005"/>
    <w:rsid w:val="18901A61"/>
    <w:rsid w:val="18953460"/>
    <w:rsid w:val="189A02CC"/>
    <w:rsid w:val="189A75B6"/>
    <w:rsid w:val="189B65F0"/>
    <w:rsid w:val="189D4D79"/>
    <w:rsid w:val="189E2312"/>
    <w:rsid w:val="189F7457"/>
    <w:rsid w:val="18A71FDC"/>
    <w:rsid w:val="18A74B09"/>
    <w:rsid w:val="18A75483"/>
    <w:rsid w:val="18A81602"/>
    <w:rsid w:val="18AB39C5"/>
    <w:rsid w:val="18AC4BC9"/>
    <w:rsid w:val="18AD19ED"/>
    <w:rsid w:val="18AE5D60"/>
    <w:rsid w:val="18B00BD5"/>
    <w:rsid w:val="18B0326B"/>
    <w:rsid w:val="18B26EDD"/>
    <w:rsid w:val="18B67D19"/>
    <w:rsid w:val="18B87313"/>
    <w:rsid w:val="18BA173B"/>
    <w:rsid w:val="18BB1B8D"/>
    <w:rsid w:val="18BB2EAC"/>
    <w:rsid w:val="18BB72DC"/>
    <w:rsid w:val="18BD52C3"/>
    <w:rsid w:val="18BE2F0B"/>
    <w:rsid w:val="18BF166D"/>
    <w:rsid w:val="18C10AE6"/>
    <w:rsid w:val="18C14F43"/>
    <w:rsid w:val="18C32536"/>
    <w:rsid w:val="18C37C3A"/>
    <w:rsid w:val="18C4238F"/>
    <w:rsid w:val="18C43F28"/>
    <w:rsid w:val="18C86BC3"/>
    <w:rsid w:val="18CB3868"/>
    <w:rsid w:val="18CC7C04"/>
    <w:rsid w:val="18CD4AC9"/>
    <w:rsid w:val="18CD7346"/>
    <w:rsid w:val="18CF0674"/>
    <w:rsid w:val="18CF0D0E"/>
    <w:rsid w:val="18CF6E9C"/>
    <w:rsid w:val="18D355C6"/>
    <w:rsid w:val="18D37FDE"/>
    <w:rsid w:val="18D463B4"/>
    <w:rsid w:val="18D9342A"/>
    <w:rsid w:val="18DA17DD"/>
    <w:rsid w:val="18DB2972"/>
    <w:rsid w:val="18DE335D"/>
    <w:rsid w:val="18E26A1F"/>
    <w:rsid w:val="18E26AEA"/>
    <w:rsid w:val="18E41A0D"/>
    <w:rsid w:val="18E420A6"/>
    <w:rsid w:val="18E51C04"/>
    <w:rsid w:val="18EA633E"/>
    <w:rsid w:val="18EC0409"/>
    <w:rsid w:val="18EC7E7C"/>
    <w:rsid w:val="18ED0A95"/>
    <w:rsid w:val="18ED511C"/>
    <w:rsid w:val="18ED53D8"/>
    <w:rsid w:val="18EF0B26"/>
    <w:rsid w:val="18F25D1D"/>
    <w:rsid w:val="18F54F12"/>
    <w:rsid w:val="18F833BC"/>
    <w:rsid w:val="18F9194A"/>
    <w:rsid w:val="18F96CEC"/>
    <w:rsid w:val="18FC1AD6"/>
    <w:rsid w:val="19012EF1"/>
    <w:rsid w:val="190140D1"/>
    <w:rsid w:val="19026E98"/>
    <w:rsid w:val="19034FEE"/>
    <w:rsid w:val="19046817"/>
    <w:rsid w:val="1906063F"/>
    <w:rsid w:val="19061188"/>
    <w:rsid w:val="190643A7"/>
    <w:rsid w:val="1906576B"/>
    <w:rsid w:val="19075506"/>
    <w:rsid w:val="190A6CD6"/>
    <w:rsid w:val="190A7E3A"/>
    <w:rsid w:val="190B558F"/>
    <w:rsid w:val="190D1E45"/>
    <w:rsid w:val="190D4674"/>
    <w:rsid w:val="190D6EEC"/>
    <w:rsid w:val="191054E1"/>
    <w:rsid w:val="19135990"/>
    <w:rsid w:val="1915082F"/>
    <w:rsid w:val="191620DF"/>
    <w:rsid w:val="1916546F"/>
    <w:rsid w:val="191723DA"/>
    <w:rsid w:val="19172533"/>
    <w:rsid w:val="1919158D"/>
    <w:rsid w:val="191D77DA"/>
    <w:rsid w:val="191E276E"/>
    <w:rsid w:val="19222FEE"/>
    <w:rsid w:val="19223B76"/>
    <w:rsid w:val="19270575"/>
    <w:rsid w:val="19280CDB"/>
    <w:rsid w:val="19286821"/>
    <w:rsid w:val="192A060E"/>
    <w:rsid w:val="192A7388"/>
    <w:rsid w:val="19301BBD"/>
    <w:rsid w:val="19313306"/>
    <w:rsid w:val="193346F8"/>
    <w:rsid w:val="19383BFA"/>
    <w:rsid w:val="19394931"/>
    <w:rsid w:val="193D6B45"/>
    <w:rsid w:val="19400705"/>
    <w:rsid w:val="194A135A"/>
    <w:rsid w:val="194A4611"/>
    <w:rsid w:val="194C1CE7"/>
    <w:rsid w:val="194E1CDC"/>
    <w:rsid w:val="194E2389"/>
    <w:rsid w:val="194F2D27"/>
    <w:rsid w:val="19516935"/>
    <w:rsid w:val="19553352"/>
    <w:rsid w:val="195A2126"/>
    <w:rsid w:val="195A36C2"/>
    <w:rsid w:val="195C04F4"/>
    <w:rsid w:val="195C3805"/>
    <w:rsid w:val="195E3488"/>
    <w:rsid w:val="195F6E89"/>
    <w:rsid w:val="19670A22"/>
    <w:rsid w:val="196C2929"/>
    <w:rsid w:val="196D5D4D"/>
    <w:rsid w:val="196F5AC2"/>
    <w:rsid w:val="19740D60"/>
    <w:rsid w:val="19756EF0"/>
    <w:rsid w:val="19774743"/>
    <w:rsid w:val="197F5EF7"/>
    <w:rsid w:val="19806AE7"/>
    <w:rsid w:val="19811570"/>
    <w:rsid w:val="198341A2"/>
    <w:rsid w:val="1984225B"/>
    <w:rsid w:val="198464F5"/>
    <w:rsid w:val="19850E50"/>
    <w:rsid w:val="19861F5C"/>
    <w:rsid w:val="1988703A"/>
    <w:rsid w:val="19894083"/>
    <w:rsid w:val="19924596"/>
    <w:rsid w:val="199407E1"/>
    <w:rsid w:val="1996170A"/>
    <w:rsid w:val="199A4508"/>
    <w:rsid w:val="199B53ED"/>
    <w:rsid w:val="199C0EB8"/>
    <w:rsid w:val="199E14DA"/>
    <w:rsid w:val="199E430E"/>
    <w:rsid w:val="199E5DA3"/>
    <w:rsid w:val="19A02DE3"/>
    <w:rsid w:val="19A23E60"/>
    <w:rsid w:val="19A265AD"/>
    <w:rsid w:val="19A350F4"/>
    <w:rsid w:val="19A662FF"/>
    <w:rsid w:val="19A82376"/>
    <w:rsid w:val="19A94270"/>
    <w:rsid w:val="19AA116C"/>
    <w:rsid w:val="19AD1FDB"/>
    <w:rsid w:val="19AD6DCD"/>
    <w:rsid w:val="19AF75D4"/>
    <w:rsid w:val="19B11B50"/>
    <w:rsid w:val="19B40EDF"/>
    <w:rsid w:val="19B41E5D"/>
    <w:rsid w:val="19BA275A"/>
    <w:rsid w:val="19BC463E"/>
    <w:rsid w:val="19BF1DE4"/>
    <w:rsid w:val="19C016FD"/>
    <w:rsid w:val="19C02AD3"/>
    <w:rsid w:val="19C43F47"/>
    <w:rsid w:val="19C674EF"/>
    <w:rsid w:val="19C81F4A"/>
    <w:rsid w:val="19CC0FD2"/>
    <w:rsid w:val="19CE5BB2"/>
    <w:rsid w:val="19CF1671"/>
    <w:rsid w:val="19CF7F80"/>
    <w:rsid w:val="19D07423"/>
    <w:rsid w:val="19D101B4"/>
    <w:rsid w:val="19D21EB4"/>
    <w:rsid w:val="19D2797D"/>
    <w:rsid w:val="19D44102"/>
    <w:rsid w:val="19D60D3D"/>
    <w:rsid w:val="19D8381C"/>
    <w:rsid w:val="19DB2927"/>
    <w:rsid w:val="19DB4FC2"/>
    <w:rsid w:val="19DC4CEF"/>
    <w:rsid w:val="19DC574A"/>
    <w:rsid w:val="19DD3FF5"/>
    <w:rsid w:val="19DE5D06"/>
    <w:rsid w:val="19E0064D"/>
    <w:rsid w:val="19E1021B"/>
    <w:rsid w:val="19E14812"/>
    <w:rsid w:val="19E265F6"/>
    <w:rsid w:val="19E73825"/>
    <w:rsid w:val="19E824A4"/>
    <w:rsid w:val="19E85206"/>
    <w:rsid w:val="19E93C91"/>
    <w:rsid w:val="19EA4419"/>
    <w:rsid w:val="19EA7526"/>
    <w:rsid w:val="19EB3342"/>
    <w:rsid w:val="19EC34DB"/>
    <w:rsid w:val="19ED65BA"/>
    <w:rsid w:val="19F147F4"/>
    <w:rsid w:val="19F227D2"/>
    <w:rsid w:val="19F32265"/>
    <w:rsid w:val="19F345B6"/>
    <w:rsid w:val="19F352F2"/>
    <w:rsid w:val="19F61FC2"/>
    <w:rsid w:val="19F770C4"/>
    <w:rsid w:val="19F9660E"/>
    <w:rsid w:val="19FC5126"/>
    <w:rsid w:val="1A00605B"/>
    <w:rsid w:val="1A0155BF"/>
    <w:rsid w:val="1A035C25"/>
    <w:rsid w:val="1A0609ED"/>
    <w:rsid w:val="1A067702"/>
    <w:rsid w:val="1A0711DF"/>
    <w:rsid w:val="1A09126D"/>
    <w:rsid w:val="1A0A4C87"/>
    <w:rsid w:val="1A0A7DDB"/>
    <w:rsid w:val="1A0C1D5E"/>
    <w:rsid w:val="1A0C2728"/>
    <w:rsid w:val="1A0C3C3D"/>
    <w:rsid w:val="1A0D3F41"/>
    <w:rsid w:val="1A106FD9"/>
    <w:rsid w:val="1A1521CB"/>
    <w:rsid w:val="1A196F6A"/>
    <w:rsid w:val="1A1A113A"/>
    <w:rsid w:val="1A1B0185"/>
    <w:rsid w:val="1A1B552E"/>
    <w:rsid w:val="1A1C07A3"/>
    <w:rsid w:val="1A1D1BDA"/>
    <w:rsid w:val="1A207618"/>
    <w:rsid w:val="1A21146E"/>
    <w:rsid w:val="1A24032C"/>
    <w:rsid w:val="1A240EF7"/>
    <w:rsid w:val="1A252CAC"/>
    <w:rsid w:val="1A267CE3"/>
    <w:rsid w:val="1A29113A"/>
    <w:rsid w:val="1A2A4F54"/>
    <w:rsid w:val="1A2A7634"/>
    <w:rsid w:val="1A2B4800"/>
    <w:rsid w:val="1A337F03"/>
    <w:rsid w:val="1A342033"/>
    <w:rsid w:val="1A347A3D"/>
    <w:rsid w:val="1A351F9C"/>
    <w:rsid w:val="1A3C0B58"/>
    <w:rsid w:val="1A3E0BB3"/>
    <w:rsid w:val="1A3E65F5"/>
    <w:rsid w:val="1A4016EF"/>
    <w:rsid w:val="1A404F89"/>
    <w:rsid w:val="1A426EA5"/>
    <w:rsid w:val="1A4846A4"/>
    <w:rsid w:val="1A484D9F"/>
    <w:rsid w:val="1A4863FD"/>
    <w:rsid w:val="1A492C36"/>
    <w:rsid w:val="1A4945AC"/>
    <w:rsid w:val="1A4F5B98"/>
    <w:rsid w:val="1A4F7E41"/>
    <w:rsid w:val="1A527125"/>
    <w:rsid w:val="1A534CD2"/>
    <w:rsid w:val="1A600FC9"/>
    <w:rsid w:val="1A614583"/>
    <w:rsid w:val="1A645870"/>
    <w:rsid w:val="1A65170C"/>
    <w:rsid w:val="1A6843DE"/>
    <w:rsid w:val="1A687126"/>
    <w:rsid w:val="1A6A28B6"/>
    <w:rsid w:val="1A6B2F8E"/>
    <w:rsid w:val="1A6E5D12"/>
    <w:rsid w:val="1A6E6CC8"/>
    <w:rsid w:val="1A7103CD"/>
    <w:rsid w:val="1A71139E"/>
    <w:rsid w:val="1A71444F"/>
    <w:rsid w:val="1A726775"/>
    <w:rsid w:val="1A7322D2"/>
    <w:rsid w:val="1A76003E"/>
    <w:rsid w:val="1A76570F"/>
    <w:rsid w:val="1A774E9F"/>
    <w:rsid w:val="1A79573F"/>
    <w:rsid w:val="1A7A0964"/>
    <w:rsid w:val="1A7B79AB"/>
    <w:rsid w:val="1A7C5BD4"/>
    <w:rsid w:val="1A81165A"/>
    <w:rsid w:val="1A81521B"/>
    <w:rsid w:val="1A85047C"/>
    <w:rsid w:val="1A8700B4"/>
    <w:rsid w:val="1A8B029E"/>
    <w:rsid w:val="1A8B0852"/>
    <w:rsid w:val="1A8D6640"/>
    <w:rsid w:val="1A8D7DF6"/>
    <w:rsid w:val="1A8E73C8"/>
    <w:rsid w:val="1A9165BE"/>
    <w:rsid w:val="1A924F66"/>
    <w:rsid w:val="1A932B01"/>
    <w:rsid w:val="1A934047"/>
    <w:rsid w:val="1A9410F3"/>
    <w:rsid w:val="1A945755"/>
    <w:rsid w:val="1A9466E9"/>
    <w:rsid w:val="1A986897"/>
    <w:rsid w:val="1A9871A4"/>
    <w:rsid w:val="1A9908CA"/>
    <w:rsid w:val="1A99230E"/>
    <w:rsid w:val="1A9D6F91"/>
    <w:rsid w:val="1AA0188A"/>
    <w:rsid w:val="1AA2561E"/>
    <w:rsid w:val="1AAB5B1C"/>
    <w:rsid w:val="1AAC1D3C"/>
    <w:rsid w:val="1AAD4821"/>
    <w:rsid w:val="1AAE5DF7"/>
    <w:rsid w:val="1AB06267"/>
    <w:rsid w:val="1AB06960"/>
    <w:rsid w:val="1AB21484"/>
    <w:rsid w:val="1AB40CE8"/>
    <w:rsid w:val="1AB41144"/>
    <w:rsid w:val="1AB42C93"/>
    <w:rsid w:val="1AB45662"/>
    <w:rsid w:val="1AB65ADE"/>
    <w:rsid w:val="1AB74539"/>
    <w:rsid w:val="1AB8674C"/>
    <w:rsid w:val="1ABA1AA4"/>
    <w:rsid w:val="1AC30E6F"/>
    <w:rsid w:val="1ACB0CB8"/>
    <w:rsid w:val="1ACB2613"/>
    <w:rsid w:val="1ACB6382"/>
    <w:rsid w:val="1ACB70DE"/>
    <w:rsid w:val="1ACC610A"/>
    <w:rsid w:val="1ACF36B4"/>
    <w:rsid w:val="1AD1632B"/>
    <w:rsid w:val="1ADA0983"/>
    <w:rsid w:val="1ADB4430"/>
    <w:rsid w:val="1ADB6049"/>
    <w:rsid w:val="1ADD06B1"/>
    <w:rsid w:val="1ADD2812"/>
    <w:rsid w:val="1ADD2E4B"/>
    <w:rsid w:val="1AE43E8F"/>
    <w:rsid w:val="1AE47033"/>
    <w:rsid w:val="1AE56AC0"/>
    <w:rsid w:val="1AE61D54"/>
    <w:rsid w:val="1AE6240A"/>
    <w:rsid w:val="1AE656F4"/>
    <w:rsid w:val="1AE70955"/>
    <w:rsid w:val="1AEB179F"/>
    <w:rsid w:val="1AED0888"/>
    <w:rsid w:val="1AF000E5"/>
    <w:rsid w:val="1AF134D9"/>
    <w:rsid w:val="1AF67A4C"/>
    <w:rsid w:val="1AFE752F"/>
    <w:rsid w:val="1B0067C8"/>
    <w:rsid w:val="1B025C1F"/>
    <w:rsid w:val="1B037E3F"/>
    <w:rsid w:val="1B042F47"/>
    <w:rsid w:val="1B081676"/>
    <w:rsid w:val="1B091CC3"/>
    <w:rsid w:val="1B097D45"/>
    <w:rsid w:val="1B0D250A"/>
    <w:rsid w:val="1B15617D"/>
    <w:rsid w:val="1B173A9D"/>
    <w:rsid w:val="1B176178"/>
    <w:rsid w:val="1B1B7A75"/>
    <w:rsid w:val="1B1D5514"/>
    <w:rsid w:val="1B1E2F47"/>
    <w:rsid w:val="1B250A52"/>
    <w:rsid w:val="1B2931B1"/>
    <w:rsid w:val="1B2A46CE"/>
    <w:rsid w:val="1B2E05FA"/>
    <w:rsid w:val="1B305161"/>
    <w:rsid w:val="1B353B61"/>
    <w:rsid w:val="1B3850CD"/>
    <w:rsid w:val="1B386422"/>
    <w:rsid w:val="1B3A034E"/>
    <w:rsid w:val="1B3B36BE"/>
    <w:rsid w:val="1B3D27FF"/>
    <w:rsid w:val="1B3D53CD"/>
    <w:rsid w:val="1B3D6A62"/>
    <w:rsid w:val="1B3E3D34"/>
    <w:rsid w:val="1B3E4C8F"/>
    <w:rsid w:val="1B3F36EA"/>
    <w:rsid w:val="1B42225A"/>
    <w:rsid w:val="1B43158B"/>
    <w:rsid w:val="1B440E52"/>
    <w:rsid w:val="1B4456FD"/>
    <w:rsid w:val="1B4551A8"/>
    <w:rsid w:val="1B480D97"/>
    <w:rsid w:val="1B4C3D93"/>
    <w:rsid w:val="1B4E0A8C"/>
    <w:rsid w:val="1B4E3040"/>
    <w:rsid w:val="1B4F2403"/>
    <w:rsid w:val="1B4F3A8D"/>
    <w:rsid w:val="1B5057F0"/>
    <w:rsid w:val="1B512F1C"/>
    <w:rsid w:val="1B525122"/>
    <w:rsid w:val="1B541BA0"/>
    <w:rsid w:val="1B544A02"/>
    <w:rsid w:val="1B5978D1"/>
    <w:rsid w:val="1B5E260B"/>
    <w:rsid w:val="1B5E506D"/>
    <w:rsid w:val="1B643086"/>
    <w:rsid w:val="1B6803FC"/>
    <w:rsid w:val="1B692076"/>
    <w:rsid w:val="1B693B3C"/>
    <w:rsid w:val="1B6A31BC"/>
    <w:rsid w:val="1B6B3094"/>
    <w:rsid w:val="1B6C2E7E"/>
    <w:rsid w:val="1B6C40CC"/>
    <w:rsid w:val="1B6D2409"/>
    <w:rsid w:val="1B6D56D2"/>
    <w:rsid w:val="1B6D58B9"/>
    <w:rsid w:val="1B6E0FCC"/>
    <w:rsid w:val="1B6E5DBD"/>
    <w:rsid w:val="1B6E65D3"/>
    <w:rsid w:val="1B710825"/>
    <w:rsid w:val="1B770284"/>
    <w:rsid w:val="1B782885"/>
    <w:rsid w:val="1B790315"/>
    <w:rsid w:val="1B7957CE"/>
    <w:rsid w:val="1B7B129E"/>
    <w:rsid w:val="1B7D3CCA"/>
    <w:rsid w:val="1B7F1298"/>
    <w:rsid w:val="1B814DDA"/>
    <w:rsid w:val="1B822161"/>
    <w:rsid w:val="1B835CE4"/>
    <w:rsid w:val="1B837D42"/>
    <w:rsid w:val="1B860478"/>
    <w:rsid w:val="1B875E54"/>
    <w:rsid w:val="1B884E94"/>
    <w:rsid w:val="1B8A4D5A"/>
    <w:rsid w:val="1B8B289F"/>
    <w:rsid w:val="1B8D54C1"/>
    <w:rsid w:val="1B8E0AF1"/>
    <w:rsid w:val="1B8E1C9F"/>
    <w:rsid w:val="1B90485A"/>
    <w:rsid w:val="1B91249E"/>
    <w:rsid w:val="1B92505A"/>
    <w:rsid w:val="1B93468A"/>
    <w:rsid w:val="1B96351B"/>
    <w:rsid w:val="1B966EFD"/>
    <w:rsid w:val="1B97412A"/>
    <w:rsid w:val="1B985BC1"/>
    <w:rsid w:val="1B995943"/>
    <w:rsid w:val="1B9F32BB"/>
    <w:rsid w:val="1BA46793"/>
    <w:rsid w:val="1BA50A18"/>
    <w:rsid w:val="1BA67E2C"/>
    <w:rsid w:val="1BA73DBC"/>
    <w:rsid w:val="1BA93CB7"/>
    <w:rsid w:val="1BAA4A3C"/>
    <w:rsid w:val="1BAA5A86"/>
    <w:rsid w:val="1BAC10F3"/>
    <w:rsid w:val="1BAE5A4C"/>
    <w:rsid w:val="1BB527BF"/>
    <w:rsid w:val="1BB60497"/>
    <w:rsid w:val="1BB91C3A"/>
    <w:rsid w:val="1BBA312A"/>
    <w:rsid w:val="1BBB1575"/>
    <w:rsid w:val="1BBB693D"/>
    <w:rsid w:val="1BBD5682"/>
    <w:rsid w:val="1BC26E4A"/>
    <w:rsid w:val="1BC31ECA"/>
    <w:rsid w:val="1BC34724"/>
    <w:rsid w:val="1BC35207"/>
    <w:rsid w:val="1BC37180"/>
    <w:rsid w:val="1BC4458C"/>
    <w:rsid w:val="1BC53DDF"/>
    <w:rsid w:val="1BC57303"/>
    <w:rsid w:val="1BC61B9D"/>
    <w:rsid w:val="1BCA20DC"/>
    <w:rsid w:val="1BCA37BD"/>
    <w:rsid w:val="1BCD1617"/>
    <w:rsid w:val="1BCE5D93"/>
    <w:rsid w:val="1BD23C6D"/>
    <w:rsid w:val="1BD27EB8"/>
    <w:rsid w:val="1BD30BDD"/>
    <w:rsid w:val="1BD430B5"/>
    <w:rsid w:val="1BDA5872"/>
    <w:rsid w:val="1BDA7D77"/>
    <w:rsid w:val="1BDC1DB1"/>
    <w:rsid w:val="1BDF7858"/>
    <w:rsid w:val="1BE13F55"/>
    <w:rsid w:val="1BE14EC9"/>
    <w:rsid w:val="1BE366E4"/>
    <w:rsid w:val="1BE62B57"/>
    <w:rsid w:val="1BE96A07"/>
    <w:rsid w:val="1BEC10B5"/>
    <w:rsid w:val="1BEE7B2A"/>
    <w:rsid w:val="1BF2382C"/>
    <w:rsid w:val="1BF92D1B"/>
    <w:rsid w:val="1BF965BC"/>
    <w:rsid w:val="1BFB7FF0"/>
    <w:rsid w:val="1BFE1751"/>
    <w:rsid w:val="1BFE45FA"/>
    <w:rsid w:val="1BFF1A5B"/>
    <w:rsid w:val="1BFF1BFD"/>
    <w:rsid w:val="1C0101EF"/>
    <w:rsid w:val="1C0558C2"/>
    <w:rsid w:val="1C08700B"/>
    <w:rsid w:val="1C09048A"/>
    <w:rsid w:val="1C0924B2"/>
    <w:rsid w:val="1C0D2F56"/>
    <w:rsid w:val="1C0E3C55"/>
    <w:rsid w:val="1C0E5855"/>
    <w:rsid w:val="1C1231A9"/>
    <w:rsid w:val="1C13006F"/>
    <w:rsid w:val="1C1357AF"/>
    <w:rsid w:val="1C135ECA"/>
    <w:rsid w:val="1C15157C"/>
    <w:rsid w:val="1C15223C"/>
    <w:rsid w:val="1C1745DD"/>
    <w:rsid w:val="1C181679"/>
    <w:rsid w:val="1C201713"/>
    <w:rsid w:val="1C223D36"/>
    <w:rsid w:val="1C232AE6"/>
    <w:rsid w:val="1C24564B"/>
    <w:rsid w:val="1C2475CC"/>
    <w:rsid w:val="1C2612C9"/>
    <w:rsid w:val="1C26782C"/>
    <w:rsid w:val="1C272E92"/>
    <w:rsid w:val="1C2A5479"/>
    <w:rsid w:val="1C2C32D7"/>
    <w:rsid w:val="1C2E456C"/>
    <w:rsid w:val="1C312116"/>
    <w:rsid w:val="1C34510A"/>
    <w:rsid w:val="1C351906"/>
    <w:rsid w:val="1C3834A3"/>
    <w:rsid w:val="1C3E416F"/>
    <w:rsid w:val="1C3E6D98"/>
    <w:rsid w:val="1C420DEA"/>
    <w:rsid w:val="1C4326A2"/>
    <w:rsid w:val="1C497015"/>
    <w:rsid w:val="1C4F5127"/>
    <w:rsid w:val="1C501F67"/>
    <w:rsid w:val="1C51081A"/>
    <w:rsid w:val="1C516359"/>
    <w:rsid w:val="1C5453CE"/>
    <w:rsid w:val="1C577BA3"/>
    <w:rsid w:val="1C58104F"/>
    <w:rsid w:val="1C5839C5"/>
    <w:rsid w:val="1C5A393E"/>
    <w:rsid w:val="1C5B5F0B"/>
    <w:rsid w:val="1C5C741D"/>
    <w:rsid w:val="1C5D4E0B"/>
    <w:rsid w:val="1C604565"/>
    <w:rsid w:val="1C625B61"/>
    <w:rsid w:val="1C661A21"/>
    <w:rsid w:val="1C66448B"/>
    <w:rsid w:val="1C68199E"/>
    <w:rsid w:val="1C6A1758"/>
    <w:rsid w:val="1C6B443C"/>
    <w:rsid w:val="1C6B576B"/>
    <w:rsid w:val="1C6F1D12"/>
    <w:rsid w:val="1C6F5878"/>
    <w:rsid w:val="1C7029FA"/>
    <w:rsid w:val="1C706EFF"/>
    <w:rsid w:val="1C7170E5"/>
    <w:rsid w:val="1C752C19"/>
    <w:rsid w:val="1C757532"/>
    <w:rsid w:val="1C777C66"/>
    <w:rsid w:val="1C7B0C27"/>
    <w:rsid w:val="1C7D7C68"/>
    <w:rsid w:val="1C7F2D14"/>
    <w:rsid w:val="1C802998"/>
    <w:rsid w:val="1C850E72"/>
    <w:rsid w:val="1C8578B0"/>
    <w:rsid w:val="1C862B52"/>
    <w:rsid w:val="1C8710A8"/>
    <w:rsid w:val="1C872D69"/>
    <w:rsid w:val="1C8B5403"/>
    <w:rsid w:val="1C8D509D"/>
    <w:rsid w:val="1C8D7ADB"/>
    <w:rsid w:val="1C8E1DE7"/>
    <w:rsid w:val="1C8F6071"/>
    <w:rsid w:val="1C8F7376"/>
    <w:rsid w:val="1C962ABC"/>
    <w:rsid w:val="1C9632E0"/>
    <w:rsid w:val="1C9B36A2"/>
    <w:rsid w:val="1C9E18B1"/>
    <w:rsid w:val="1CA37E2D"/>
    <w:rsid w:val="1CA465B1"/>
    <w:rsid w:val="1CA54106"/>
    <w:rsid w:val="1CA84EDC"/>
    <w:rsid w:val="1CAC7AEF"/>
    <w:rsid w:val="1CAD0E5E"/>
    <w:rsid w:val="1CAE0FA4"/>
    <w:rsid w:val="1CAE3BDB"/>
    <w:rsid w:val="1CB17767"/>
    <w:rsid w:val="1CB9566F"/>
    <w:rsid w:val="1CBC7B18"/>
    <w:rsid w:val="1CBF47C8"/>
    <w:rsid w:val="1CC006D5"/>
    <w:rsid w:val="1CC10364"/>
    <w:rsid w:val="1CC15265"/>
    <w:rsid w:val="1CC706E8"/>
    <w:rsid w:val="1CC717D7"/>
    <w:rsid w:val="1CC735D4"/>
    <w:rsid w:val="1CC87279"/>
    <w:rsid w:val="1CC974D2"/>
    <w:rsid w:val="1CCA7B64"/>
    <w:rsid w:val="1CCB2C5C"/>
    <w:rsid w:val="1CCC10BB"/>
    <w:rsid w:val="1CCD1716"/>
    <w:rsid w:val="1CCF526B"/>
    <w:rsid w:val="1CD05846"/>
    <w:rsid w:val="1CD06AEB"/>
    <w:rsid w:val="1CD14E34"/>
    <w:rsid w:val="1CD35E88"/>
    <w:rsid w:val="1CDC3C5D"/>
    <w:rsid w:val="1CDD6386"/>
    <w:rsid w:val="1CE02150"/>
    <w:rsid w:val="1CE02922"/>
    <w:rsid w:val="1CE042A0"/>
    <w:rsid w:val="1CE12053"/>
    <w:rsid w:val="1CE54214"/>
    <w:rsid w:val="1CE67405"/>
    <w:rsid w:val="1CE95F71"/>
    <w:rsid w:val="1CEA28DA"/>
    <w:rsid w:val="1CEB7E38"/>
    <w:rsid w:val="1CEE1934"/>
    <w:rsid w:val="1CEF605F"/>
    <w:rsid w:val="1CF01563"/>
    <w:rsid w:val="1CF11FD1"/>
    <w:rsid w:val="1CF1671C"/>
    <w:rsid w:val="1CF30A51"/>
    <w:rsid w:val="1CF33106"/>
    <w:rsid w:val="1CF465AE"/>
    <w:rsid w:val="1D0148F4"/>
    <w:rsid w:val="1D014D8C"/>
    <w:rsid w:val="1D020DC6"/>
    <w:rsid w:val="1D037B22"/>
    <w:rsid w:val="1D040ECB"/>
    <w:rsid w:val="1D046E70"/>
    <w:rsid w:val="1D064220"/>
    <w:rsid w:val="1D066ABA"/>
    <w:rsid w:val="1D0B4BFF"/>
    <w:rsid w:val="1D0F122E"/>
    <w:rsid w:val="1D0F267C"/>
    <w:rsid w:val="1D10746C"/>
    <w:rsid w:val="1D107982"/>
    <w:rsid w:val="1D116529"/>
    <w:rsid w:val="1D137A5B"/>
    <w:rsid w:val="1D1439F2"/>
    <w:rsid w:val="1D152EF5"/>
    <w:rsid w:val="1D186FBB"/>
    <w:rsid w:val="1D1B59D2"/>
    <w:rsid w:val="1D1B7CEF"/>
    <w:rsid w:val="1D1F2CC5"/>
    <w:rsid w:val="1D222A04"/>
    <w:rsid w:val="1D232AB2"/>
    <w:rsid w:val="1D2B022A"/>
    <w:rsid w:val="1D2C5052"/>
    <w:rsid w:val="1D3062EC"/>
    <w:rsid w:val="1D34505E"/>
    <w:rsid w:val="1D36592C"/>
    <w:rsid w:val="1D384F74"/>
    <w:rsid w:val="1D3A64EE"/>
    <w:rsid w:val="1D3D799F"/>
    <w:rsid w:val="1D3E5986"/>
    <w:rsid w:val="1D4034AC"/>
    <w:rsid w:val="1D41249A"/>
    <w:rsid w:val="1D436112"/>
    <w:rsid w:val="1D4413FC"/>
    <w:rsid w:val="1D483F71"/>
    <w:rsid w:val="1D4864BF"/>
    <w:rsid w:val="1D492ABA"/>
    <w:rsid w:val="1D4D7541"/>
    <w:rsid w:val="1D52098E"/>
    <w:rsid w:val="1D52395B"/>
    <w:rsid w:val="1D5279C3"/>
    <w:rsid w:val="1D531FC9"/>
    <w:rsid w:val="1D546737"/>
    <w:rsid w:val="1D551C2D"/>
    <w:rsid w:val="1D55462C"/>
    <w:rsid w:val="1D5571A4"/>
    <w:rsid w:val="1D567F34"/>
    <w:rsid w:val="1D576820"/>
    <w:rsid w:val="1D5B411E"/>
    <w:rsid w:val="1D5D40FA"/>
    <w:rsid w:val="1D5E0173"/>
    <w:rsid w:val="1D5E0832"/>
    <w:rsid w:val="1D6010B2"/>
    <w:rsid w:val="1D60649B"/>
    <w:rsid w:val="1D6233A5"/>
    <w:rsid w:val="1D6957DE"/>
    <w:rsid w:val="1D6B2302"/>
    <w:rsid w:val="1D6D436C"/>
    <w:rsid w:val="1D6F43BE"/>
    <w:rsid w:val="1D750F6A"/>
    <w:rsid w:val="1D7A38AD"/>
    <w:rsid w:val="1D7B23FD"/>
    <w:rsid w:val="1D7C6F64"/>
    <w:rsid w:val="1D82583C"/>
    <w:rsid w:val="1D85149F"/>
    <w:rsid w:val="1D870261"/>
    <w:rsid w:val="1D8A7F3E"/>
    <w:rsid w:val="1D914709"/>
    <w:rsid w:val="1D936519"/>
    <w:rsid w:val="1D937948"/>
    <w:rsid w:val="1D944E97"/>
    <w:rsid w:val="1D9458B4"/>
    <w:rsid w:val="1D97242A"/>
    <w:rsid w:val="1D99022B"/>
    <w:rsid w:val="1D992B8D"/>
    <w:rsid w:val="1D9A5A3F"/>
    <w:rsid w:val="1D9B11ED"/>
    <w:rsid w:val="1D9D2979"/>
    <w:rsid w:val="1D9E0BCE"/>
    <w:rsid w:val="1D9F0E91"/>
    <w:rsid w:val="1DA27C2D"/>
    <w:rsid w:val="1DA70617"/>
    <w:rsid w:val="1DA758CC"/>
    <w:rsid w:val="1DAA2141"/>
    <w:rsid w:val="1DAF31BA"/>
    <w:rsid w:val="1DB03284"/>
    <w:rsid w:val="1DB229C9"/>
    <w:rsid w:val="1DB37BFE"/>
    <w:rsid w:val="1DB51DE1"/>
    <w:rsid w:val="1DB52054"/>
    <w:rsid w:val="1DB9466B"/>
    <w:rsid w:val="1DBA1FC4"/>
    <w:rsid w:val="1DBA5C06"/>
    <w:rsid w:val="1DBD21A7"/>
    <w:rsid w:val="1DC13402"/>
    <w:rsid w:val="1DC76E6C"/>
    <w:rsid w:val="1DCA609A"/>
    <w:rsid w:val="1DCC1ED0"/>
    <w:rsid w:val="1DCC2A44"/>
    <w:rsid w:val="1DCC5175"/>
    <w:rsid w:val="1DCE6A67"/>
    <w:rsid w:val="1DCF5CDA"/>
    <w:rsid w:val="1DCF792B"/>
    <w:rsid w:val="1DD22924"/>
    <w:rsid w:val="1DD332F7"/>
    <w:rsid w:val="1DD4604A"/>
    <w:rsid w:val="1DD536A8"/>
    <w:rsid w:val="1DD93B0A"/>
    <w:rsid w:val="1DDA12C5"/>
    <w:rsid w:val="1DDD3C15"/>
    <w:rsid w:val="1DDD6186"/>
    <w:rsid w:val="1DDD7131"/>
    <w:rsid w:val="1DDF5543"/>
    <w:rsid w:val="1DE13611"/>
    <w:rsid w:val="1DE237FE"/>
    <w:rsid w:val="1DE4512C"/>
    <w:rsid w:val="1DE55CDF"/>
    <w:rsid w:val="1DE71A85"/>
    <w:rsid w:val="1DE863CA"/>
    <w:rsid w:val="1DEA47DA"/>
    <w:rsid w:val="1DEF4516"/>
    <w:rsid w:val="1DEF648A"/>
    <w:rsid w:val="1DF22865"/>
    <w:rsid w:val="1DF27BC0"/>
    <w:rsid w:val="1DF408CF"/>
    <w:rsid w:val="1DF92AC4"/>
    <w:rsid w:val="1DFA1919"/>
    <w:rsid w:val="1DFD3556"/>
    <w:rsid w:val="1E0072F0"/>
    <w:rsid w:val="1E011F6F"/>
    <w:rsid w:val="1E07073F"/>
    <w:rsid w:val="1E0A0DDB"/>
    <w:rsid w:val="1E0D732E"/>
    <w:rsid w:val="1E0E526F"/>
    <w:rsid w:val="1E126052"/>
    <w:rsid w:val="1E147955"/>
    <w:rsid w:val="1E155241"/>
    <w:rsid w:val="1E15564B"/>
    <w:rsid w:val="1E15695A"/>
    <w:rsid w:val="1E17726C"/>
    <w:rsid w:val="1E182A90"/>
    <w:rsid w:val="1E185CD2"/>
    <w:rsid w:val="1E1C6463"/>
    <w:rsid w:val="1E205FF4"/>
    <w:rsid w:val="1E211928"/>
    <w:rsid w:val="1E230C4B"/>
    <w:rsid w:val="1E281A69"/>
    <w:rsid w:val="1E286E13"/>
    <w:rsid w:val="1E2B4171"/>
    <w:rsid w:val="1E2F2E4D"/>
    <w:rsid w:val="1E330896"/>
    <w:rsid w:val="1E3345BD"/>
    <w:rsid w:val="1E3710F0"/>
    <w:rsid w:val="1E392633"/>
    <w:rsid w:val="1E3F2BCC"/>
    <w:rsid w:val="1E401416"/>
    <w:rsid w:val="1E442354"/>
    <w:rsid w:val="1E446C7A"/>
    <w:rsid w:val="1E473A66"/>
    <w:rsid w:val="1E4F2F9D"/>
    <w:rsid w:val="1E5064E4"/>
    <w:rsid w:val="1E5216AF"/>
    <w:rsid w:val="1E523F9B"/>
    <w:rsid w:val="1E531B7B"/>
    <w:rsid w:val="1E5434E0"/>
    <w:rsid w:val="1E552579"/>
    <w:rsid w:val="1E560EBD"/>
    <w:rsid w:val="1E565801"/>
    <w:rsid w:val="1E584A90"/>
    <w:rsid w:val="1E5E6046"/>
    <w:rsid w:val="1E636306"/>
    <w:rsid w:val="1E647BAF"/>
    <w:rsid w:val="1E66687F"/>
    <w:rsid w:val="1E675113"/>
    <w:rsid w:val="1E677A81"/>
    <w:rsid w:val="1E680829"/>
    <w:rsid w:val="1E6873F0"/>
    <w:rsid w:val="1E6D0843"/>
    <w:rsid w:val="1E6E7DE9"/>
    <w:rsid w:val="1E7116E2"/>
    <w:rsid w:val="1E733795"/>
    <w:rsid w:val="1E7512DD"/>
    <w:rsid w:val="1E7518D8"/>
    <w:rsid w:val="1E78256C"/>
    <w:rsid w:val="1E794DCD"/>
    <w:rsid w:val="1E81681D"/>
    <w:rsid w:val="1E8217BB"/>
    <w:rsid w:val="1E8253DE"/>
    <w:rsid w:val="1E8260DA"/>
    <w:rsid w:val="1E836EBB"/>
    <w:rsid w:val="1E846EF9"/>
    <w:rsid w:val="1E8506AA"/>
    <w:rsid w:val="1E85525A"/>
    <w:rsid w:val="1E8E3883"/>
    <w:rsid w:val="1E8F1768"/>
    <w:rsid w:val="1E934106"/>
    <w:rsid w:val="1E99019A"/>
    <w:rsid w:val="1E9E04B8"/>
    <w:rsid w:val="1EA00A68"/>
    <w:rsid w:val="1EA05375"/>
    <w:rsid w:val="1EA2156B"/>
    <w:rsid w:val="1EA30220"/>
    <w:rsid w:val="1EA3314D"/>
    <w:rsid w:val="1EA675F9"/>
    <w:rsid w:val="1EA96348"/>
    <w:rsid w:val="1EAB5077"/>
    <w:rsid w:val="1EAF49FD"/>
    <w:rsid w:val="1EB02D88"/>
    <w:rsid w:val="1EB77CCC"/>
    <w:rsid w:val="1EB92182"/>
    <w:rsid w:val="1EBB2DE0"/>
    <w:rsid w:val="1EBD175A"/>
    <w:rsid w:val="1EBF3599"/>
    <w:rsid w:val="1EC046A4"/>
    <w:rsid w:val="1EC613A1"/>
    <w:rsid w:val="1EC8498E"/>
    <w:rsid w:val="1EC862F9"/>
    <w:rsid w:val="1EC94A58"/>
    <w:rsid w:val="1ECB139F"/>
    <w:rsid w:val="1ECF1852"/>
    <w:rsid w:val="1ECF3313"/>
    <w:rsid w:val="1ECF4E80"/>
    <w:rsid w:val="1ED114E2"/>
    <w:rsid w:val="1ED27370"/>
    <w:rsid w:val="1ED60009"/>
    <w:rsid w:val="1ED742FA"/>
    <w:rsid w:val="1ED80B1F"/>
    <w:rsid w:val="1EDB5C23"/>
    <w:rsid w:val="1EDC58BB"/>
    <w:rsid w:val="1EE33078"/>
    <w:rsid w:val="1EE47E4C"/>
    <w:rsid w:val="1EE71B08"/>
    <w:rsid w:val="1EED3542"/>
    <w:rsid w:val="1EF2023E"/>
    <w:rsid w:val="1EF21073"/>
    <w:rsid w:val="1EF37D8E"/>
    <w:rsid w:val="1EF50541"/>
    <w:rsid w:val="1EF55187"/>
    <w:rsid w:val="1EF6338F"/>
    <w:rsid w:val="1EF76DB6"/>
    <w:rsid w:val="1EF90428"/>
    <w:rsid w:val="1EFA6A0C"/>
    <w:rsid w:val="1EFB5ADC"/>
    <w:rsid w:val="1EFB5C7A"/>
    <w:rsid w:val="1EFD0507"/>
    <w:rsid w:val="1EFD2082"/>
    <w:rsid w:val="1EFD7C75"/>
    <w:rsid w:val="1EFE3300"/>
    <w:rsid w:val="1EFF5340"/>
    <w:rsid w:val="1F016479"/>
    <w:rsid w:val="1F0333B3"/>
    <w:rsid w:val="1F066CF5"/>
    <w:rsid w:val="1F087A14"/>
    <w:rsid w:val="1F095BF1"/>
    <w:rsid w:val="1F0B5417"/>
    <w:rsid w:val="1F0C732F"/>
    <w:rsid w:val="1F0D2B7D"/>
    <w:rsid w:val="1F0F3762"/>
    <w:rsid w:val="1F16771A"/>
    <w:rsid w:val="1F193735"/>
    <w:rsid w:val="1F1B1A27"/>
    <w:rsid w:val="1F1D2D85"/>
    <w:rsid w:val="1F1D3111"/>
    <w:rsid w:val="1F207E10"/>
    <w:rsid w:val="1F220B09"/>
    <w:rsid w:val="1F24384F"/>
    <w:rsid w:val="1F254C06"/>
    <w:rsid w:val="1F256088"/>
    <w:rsid w:val="1F291E87"/>
    <w:rsid w:val="1F2A5828"/>
    <w:rsid w:val="1F2B1B74"/>
    <w:rsid w:val="1F301699"/>
    <w:rsid w:val="1F306657"/>
    <w:rsid w:val="1F314611"/>
    <w:rsid w:val="1F3159B5"/>
    <w:rsid w:val="1F3216D3"/>
    <w:rsid w:val="1F39159E"/>
    <w:rsid w:val="1F394371"/>
    <w:rsid w:val="1F3E7365"/>
    <w:rsid w:val="1F4145BE"/>
    <w:rsid w:val="1F423191"/>
    <w:rsid w:val="1F443730"/>
    <w:rsid w:val="1F44379A"/>
    <w:rsid w:val="1F4568FA"/>
    <w:rsid w:val="1F495EC9"/>
    <w:rsid w:val="1F4961E0"/>
    <w:rsid w:val="1F4A3CC3"/>
    <w:rsid w:val="1F4F3C1E"/>
    <w:rsid w:val="1F50055A"/>
    <w:rsid w:val="1F506C52"/>
    <w:rsid w:val="1F513E66"/>
    <w:rsid w:val="1F5225FB"/>
    <w:rsid w:val="1F524A31"/>
    <w:rsid w:val="1F537152"/>
    <w:rsid w:val="1F566701"/>
    <w:rsid w:val="1F567438"/>
    <w:rsid w:val="1F58318A"/>
    <w:rsid w:val="1F586B86"/>
    <w:rsid w:val="1F592325"/>
    <w:rsid w:val="1F596506"/>
    <w:rsid w:val="1F5C421B"/>
    <w:rsid w:val="1F5E51EB"/>
    <w:rsid w:val="1F5F60AC"/>
    <w:rsid w:val="1F6274DC"/>
    <w:rsid w:val="1F663408"/>
    <w:rsid w:val="1F694A03"/>
    <w:rsid w:val="1F6A057C"/>
    <w:rsid w:val="1F6C1C87"/>
    <w:rsid w:val="1F6F0251"/>
    <w:rsid w:val="1F72007A"/>
    <w:rsid w:val="1F754FBC"/>
    <w:rsid w:val="1F777CC9"/>
    <w:rsid w:val="1F7929CB"/>
    <w:rsid w:val="1F7B5940"/>
    <w:rsid w:val="1F806F10"/>
    <w:rsid w:val="1F8262DD"/>
    <w:rsid w:val="1F8310B3"/>
    <w:rsid w:val="1F835ADB"/>
    <w:rsid w:val="1F835D2E"/>
    <w:rsid w:val="1F844301"/>
    <w:rsid w:val="1F850C78"/>
    <w:rsid w:val="1F8926A4"/>
    <w:rsid w:val="1F8A6D61"/>
    <w:rsid w:val="1F8B0DD7"/>
    <w:rsid w:val="1F8F0A43"/>
    <w:rsid w:val="1F961217"/>
    <w:rsid w:val="1F991B29"/>
    <w:rsid w:val="1F997472"/>
    <w:rsid w:val="1F9B5430"/>
    <w:rsid w:val="1F9C39EE"/>
    <w:rsid w:val="1F9D29E0"/>
    <w:rsid w:val="1FA0217A"/>
    <w:rsid w:val="1FA1204F"/>
    <w:rsid w:val="1FA15921"/>
    <w:rsid w:val="1FA24F62"/>
    <w:rsid w:val="1FA26094"/>
    <w:rsid w:val="1FA3583E"/>
    <w:rsid w:val="1FA80E6D"/>
    <w:rsid w:val="1FAA24F2"/>
    <w:rsid w:val="1FAB20D1"/>
    <w:rsid w:val="1FAB46AE"/>
    <w:rsid w:val="1FAC3CC7"/>
    <w:rsid w:val="1FAD3372"/>
    <w:rsid w:val="1FAE061E"/>
    <w:rsid w:val="1FAE2513"/>
    <w:rsid w:val="1FAF6BB8"/>
    <w:rsid w:val="1FAF7FFA"/>
    <w:rsid w:val="1FB06417"/>
    <w:rsid w:val="1FB45067"/>
    <w:rsid w:val="1FBE0A22"/>
    <w:rsid w:val="1FC05ACA"/>
    <w:rsid w:val="1FC4635F"/>
    <w:rsid w:val="1FC52219"/>
    <w:rsid w:val="1FCB43B2"/>
    <w:rsid w:val="1FCC04EF"/>
    <w:rsid w:val="1FCF0B06"/>
    <w:rsid w:val="1FCF34A6"/>
    <w:rsid w:val="1FD00F65"/>
    <w:rsid w:val="1FD41BEA"/>
    <w:rsid w:val="1FD941FC"/>
    <w:rsid w:val="1FD9641F"/>
    <w:rsid w:val="1FDB0B94"/>
    <w:rsid w:val="1FDD5CC2"/>
    <w:rsid w:val="1FDF645C"/>
    <w:rsid w:val="1FDF7FB7"/>
    <w:rsid w:val="1FE653DA"/>
    <w:rsid w:val="1FE77A02"/>
    <w:rsid w:val="1FE83DFD"/>
    <w:rsid w:val="1FE873C9"/>
    <w:rsid w:val="1FE93C90"/>
    <w:rsid w:val="1FE95A48"/>
    <w:rsid w:val="1FEB3969"/>
    <w:rsid w:val="1FEB5AE4"/>
    <w:rsid w:val="1FEC639B"/>
    <w:rsid w:val="1FF02D84"/>
    <w:rsid w:val="1FF147B7"/>
    <w:rsid w:val="1FF24EF1"/>
    <w:rsid w:val="1FF42F28"/>
    <w:rsid w:val="1FF7356A"/>
    <w:rsid w:val="1FF74D47"/>
    <w:rsid w:val="1FFA778A"/>
    <w:rsid w:val="1FFA7DA5"/>
    <w:rsid w:val="1FFB17C2"/>
    <w:rsid w:val="1FFF180D"/>
    <w:rsid w:val="200545F6"/>
    <w:rsid w:val="200708ED"/>
    <w:rsid w:val="200928E3"/>
    <w:rsid w:val="200D3984"/>
    <w:rsid w:val="200F4E46"/>
    <w:rsid w:val="20111A70"/>
    <w:rsid w:val="201246AA"/>
    <w:rsid w:val="201321FD"/>
    <w:rsid w:val="2015306B"/>
    <w:rsid w:val="201558D9"/>
    <w:rsid w:val="20167ACB"/>
    <w:rsid w:val="201A629D"/>
    <w:rsid w:val="201F6030"/>
    <w:rsid w:val="201F7181"/>
    <w:rsid w:val="20235ADD"/>
    <w:rsid w:val="202452AF"/>
    <w:rsid w:val="2025307B"/>
    <w:rsid w:val="202828E2"/>
    <w:rsid w:val="202D070B"/>
    <w:rsid w:val="203018BE"/>
    <w:rsid w:val="20302CDC"/>
    <w:rsid w:val="2031033B"/>
    <w:rsid w:val="20332CAA"/>
    <w:rsid w:val="2039297C"/>
    <w:rsid w:val="20397CFE"/>
    <w:rsid w:val="203A0BC8"/>
    <w:rsid w:val="203A4D20"/>
    <w:rsid w:val="203B37B6"/>
    <w:rsid w:val="203B5EE9"/>
    <w:rsid w:val="203B7E26"/>
    <w:rsid w:val="203F03C9"/>
    <w:rsid w:val="20403236"/>
    <w:rsid w:val="2041143F"/>
    <w:rsid w:val="20413D6C"/>
    <w:rsid w:val="204457D5"/>
    <w:rsid w:val="2045328F"/>
    <w:rsid w:val="204579BD"/>
    <w:rsid w:val="20463C29"/>
    <w:rsid w:val="2049630E"/>
    <w:rsid w:val="20496964"/>
    <w:rsid w:val="204D1883"/>
    <w:rsid w:val="205073EB"/>
    <w:rsid w:val="2052006D"/>
    <w:rsid w:val="20525D22"/>
    <w:rsid w:val="20537795"/>
    <w:rsid w:val="20542B8C"/>
    <w:rsid w:val="20553618"/>
    <w:rsid w:val="205623A2"/>
    <w:rsid w:val="20565BA2"/>
    <w:rsid w:val="205B6912"/>
    <w:rsid w:val="20604553"/>
    <w:rsid w:val="2061275E"/>
    <w:rsid w:val="20642D62"/>
    <w:rsid w:val="206A61D2"/>
    <w:rsid w:val="206B2A38"/>
    <w:rsid w:val="206C12AD"/>
    <w:rsid w:val="206C3EE3"/>
    <w:rsid w:val="206C5DD8"/>
    <w:rsid w:val="206D0A31"/>
    <w:rsid w:val="206E53CD"/>
    <w:rsid w:val="206F42A7"/>
    <w:rsid w:val="206F7FBE"/>
    <w:rsid w:val="20712BC7"/>
    <w:rsid w:val="20715AB9"/>
    <w:rsid w:val="20730DB1"/>
    <w:rsid w:val="20751BD1"/>
    <w:rsid w:val="20773816"/>
    <w:rsid w:val="20776C71"/>
    <w:rsid w:val="20777163"/>
    <w:rsid w:val="20791B21"/>
    <w:rsid w:val="207A23FA"/>
    <w:rsid w:val="207A4715"/>
    <w:rsid w:val="207A4AD2"/>
    <w:rsid w:val="207D2890"/>
    <w:rsid w:val="207F409F"/>
    <w:rsid w:val="207F6363"/>
    <w:rsid w:val="20825524"/>
    <w:rsid w:val="2083270C"/>
    <w:rsid w:val="20856A2D"/>
    <w:rsid w:val="20861A59"/>
    <w:rsid w:val="20897B13"/>
    <w:rsid w:val="208A0DE3"/>
    <w:rsid w:val="208B0209"/>
    <w:rsid w:val="208F6798"/>
    <w:rsid w:val="208F7B0D"/>
    <w:rsid w:val="20924B30"/>
    <w:rsid w:val="20941CA7"/>
    <w:rsid w:val="20985D92"/>
    <w:rsid w:val="2098727E"/>
    <w:rsid w:val="20987668"/>
    <w:rsid w:val="209A09D9"/>
    <w:rsid w:val="209A11F7"/>
    <w:rsid w:val="209E45F6"/>
    <w:rsid w:val="209F7BD5"/>
    <w:rsid w:val="20A07FA2"/>
    <w:rsid w:val="20A13136"/>
    <w:rsid w:val="20A630AC"/>
    <w:rsid w:val="20A643A7"/>
    <w:rsid w:val="20A82FA1"/>
    <w:rsid w:val="20A874BE"/>
    <w:rsid w:val="20A93A58"/>
    <w:rsid w:val="20A94B6A"/>
    <w:rsid w:val="20AA12B4"/>
    <w:rsid w:val="20AD23CA"/>
    <w:rsid w:val="20AF101D"/>
    <w:rsid w:val="20AF1E9E"/>
    <w:rsid w:val="20B0423D"/>
    <w:rsid w:val="20B05312"/>
    <w:rsid w:val="20B3070B"/>
    <w:rsid w:val="20B42F79"/>
    <w:rsid w:val="20B43A5A"/>
    <w:rsid w:val="20B56B95"/>
    <w:rsid w:val="20B63306"/>
    <w:rsid w:val="20B830C8"/>
    <w:rsid w:val="20B83E24"/>
    <w:rsid w:val="20B854C8"/>
    <w:rsid w:val="20BC1D1D"/>
    <w:rsid w:val="20C076B5"/>
    <w:rsid w:val="20C16B90"/>
    <w:rsid w:val="20C16FD7"/>
    <w:rsid w:val="20C34AFE"/>
    <w:rsid w:val="20C41310"/>
    <w:rsid w:val="20CA5EA0"/>
    <w:rsid w:val="20CA706E"/>
    <w:rsid w:val="20CC3F09"/>
    <w:rsid w:val="20CD34A1"/>
    <w:rsid w:val="20D104CE"/>
    <w:rsid w:val="20D71EEE"/>
    <w:rsid w:val="20DA0DBB"/>
    <w:rsid w:val="20DA0F48"/>
    <w:rsid w:val="20DA6956"/>
    <w:rsid w:val="20DC0C0A"/>
    <w:rsid w:val="20DD7095"/>
    <w:rsid w:val="20E206EA"/>
    <w:rsid w:val="20E374A1"/>
    <w:rsid w:val="20E50695"/>
    <w:rsid w:val="20E50DF3"/>
    <w:rsid w:val="20E66A89"/>
    <w:rsid w:val="20EA1891"/>
    <w:rsid w:val="20EC30B7"/>
    <w:rsid w:val="20EC39D1"/>
    <w:rsid w:val="20ED287F"/>
    <w:rsid w:val="20ED5B58"/>
    <w:rsid w:val="20EE5461"/>
    <w:rsid w:val="20F00B25"/>
    <w:rsid w:val="20F4275D"/>
    <w:rsid w:val="20F47320"/>
    <w:rsid w:val="20FB4E71"/>
    <w:rsid w:val="20FD1405"/>
    <w:rsid w:val="20FE2C43"/>
    <w:rsid w:val="20FF03CC"/>
    <w:rsid w:val="21020FB6"/>
    <w:rsid w:val="2102233F"/>
    <w:rsid w:val="210578C0"/>
    <w:rsid w:val="210632F6"/>
    <w:rsid w:val="2106733A"/>
    <w:rsid w:val="21073311"/>
    <w:rsid w:val="2109350F"/>
    <w:rsid w:val="2109375E"/>
    <w:rsid w:val="2109647D"/>
    <w:rsid w:val="210B7F97"/>
    <w:rsid w:val="210D257D"/>
    <w:rsid w:val="210F36F8"/>
    <w:rsid w:val="211060FF"/>
    <w:rsid w:val="21125E76"/>
    <w:rsid w:val="21155B26"/>
    <w:rsid w:val="21197CE8"/>
    <w:rsid w:val="211A3BA1"/>
    <w:rsid w:val="211F4F1C"/>
    <w:rsid w:val="21202DB8"/>
    <w:rsid w:val="21221D58"/>
    <w:rsid w:val="21235160"/>
    <w:rsid w:val="212358F9"/>
    <w:rsid w:val="2126041D"/>
    <w:rsid w:val="21281F34"/>
    <w:rsid w:val="21282728"/>
    <w:rsid w:val="212967A5"/>
    <w:rsid w:val="212C1BAE"/>
    <w:rsid w:val="212C76F3"/>
    <w:rsid w:val="212D1550"/>
    <w:rsid w:val="213015CE"/>
    <w:rsid w:val="21363451"/>
    <w:rsid w:val="21384A02"/>
    <w:rsid w:val="21385E9B"/>
    <w:rsid w:val="213A108C"/>
    <w:rsid w:val="213B11C7"/>
    <w:rsid w:val="213C795C"/>
    <w:rsid w:val="213E36E0"/>
    <w:rsid w:val="213F4581"/>
    <w:rsid w:val="214E0BCB"/>
    <w:rsid w:val="214F3190"/>
    <w:rsid w:val="214F58CB"/>
    <w:rsid w:val="21503189"/>
    <w:rsid w:val="215144D6"/>
    <w:rsid w:val="21560AB4"/>
    <w:rsid w:val="215747BB"/>
    <w:rsid w:val="21584656"/>
    <w:rsid w:val="215913EF"/>
    <w:rsid w:val="215D439A"/>
    <w:rsid w:val="215F0E79"/>
    <w:rsid w:val="215F4312"/>
    <w:rsid w:val="21673CF9"/>
    <w:rsid w:val="21683890"/>
    <w:rsid w:val="216E60D3"/>
    <w:rsid w:val="21762577"/>
    <w:rsid w:val="21766FA9"/>
    <w:rsid w:val="217D1BFC"/>
    <w:rsid w:val="217E097D"/>
    <w:rsid w:val="21803F9A"/>
    <w:rsid w:val="21893E21"/>
    <w:rsid w:val="218A0FFD"/>
    <w:rsid w:val="218B44C9"/>
    <w:rsid w:val="218D2352"/>
    <w:rsid w:val="218D51E9"/>
    <w:rsid w:val="218E1054"/>
    <w:rsid w:val="21901430"/>
    <w:rsid w:val="21907364"/>
    <w:rsid w:val="21911010"/>
    <w:rsid w:val="21922D2B"/>
    <w:rsid w:val="21934A8C"/>
    <w:rsid w:val="219604CD"/>
    <w:rsid w:val="21960AEE"/>
    <w:rsid w:val="219A0091"/>
    <w:rsid w:val="219D7E90"/>
    <w:rsid w:val="219E403F"/>
    <w:rsid w:val="21A50393"/>
    <w:rsid w:val="21A60A8B"/>
    <w:rsid w:val="21A63705"/>
    <w:rsid w:val="21A751EA"/>
    <w:rsid w:val="21AA21AC"/>
    <w:rsid w:val="21AB23BB"/>
    <w:rsid w:val="21AC60BE"/>
    <w:rsid w:val="21AF6EC8"/>
    <w:rsid w:val="21AF7C41"/>
    <w:rsid w:val="21B1088C"/>
    <w:rsid w:val="21B1132E"/>
    <w:rsid w:val="21B3170B"/>
    <w:rsid w:val="21B32846"/>
    <w:rsid w:val="21B32FF5"/>
    <w:rsid w:val="21B358DC"/>
    <w:rsid w:val="21B52030"/>
    <w:rsid w:val="21B57242"/>
    <w:rsid w:val="21B6597C"/>
    <w:rsid w:val="21B966E1"/>
    <w:rsid w:val="21BB17EF"/>
    <w:rsid w:val="21C36D73"/>
    <w:rsid w:val="21C5257B"/>
    <w:rsid w:val="21C83D0C"/>
    <w:rsid w:val="21CC107F"/>
    <w:rsid w:val="21CD107F"/>
    <w:rsid w:val="21CD539D"/>
    <w:rsid w:val="21CF2B33"/>
    <w:rsid w:val="21CF5197"/>
    <w:rsid w:val="21D0205E"/>
    <w:rsid w:val="21D244DE"/>
    <w:rsid w:val="21D449A3"/>
    <w:rsid w:val="21D60AEE"/>
    <w:rsid w:val="21D61A2F"/>
    <w:rsid w:val="21D74CA3"/>
    <w:rsid w:val="21D7738F"/>
    <w:rsid w:val="21D968BD"/>
    <w:rsid w:val="21DD032A"/>
    <w:rsid w:val="21DF721A"/>
    <w:rsid w:val="21E03B2D"/>
    <w:rsid w:val="21E13A57"/>
    <w:rsid w:val="21E22EE4"/>
    <w:rsid w:val="21E63D0D"/>
    <w:rsid w:val="21E717A6"/>
    <w:rsid w:val="21EB6CCC"/>
    <w:rsid w:val="21EC5300"/>
    <w:rsid w:val="21EE69CC"/>
    <w:rsid w:val="21EF432F"/>
    <w:rsid w:val="21F41055"/>
    <w:rsid w:val="21F53525"/>
    <w:rsid w:val="21F874C2"/>
    <w:rsid w:val="21FB6CA0"/>
    <w:rsid w:val="21FD1E03"/>
    <w:rsid w:val="21FF6F64"/>
    <w:rsid w:val="22017611"/>
    <w:rsid w:val="22027944"/>
    <w:rsid w:val="22060970"/>
    <w:rsid w:val="220628B8"/>
    <w:rsid w:val="220713B5"/>
    <w:rsid w:val="220940E9"/>
    <w:rsid w:val="220A05EC"/>
    <w:rsid w:val="220A1893"/>
    <w:rsid w:val="220B7900"/>
    <w:rsid w:val="220C39E8"/>
    <w:rsid w:val="220D1296"/>
    <w:rsid w:val="220D23B6"/>
    <w:rsid w:val="220D6742"/>
    <w:rsid w:val="220F1709"/>
    <w:rsid w:val="221052D7"/>
    <w:rsid w:val="221146BB"/>
    <w:rsid w:val="22120A95"/>
    <w:rsid w:val="22172F2D"/>
    <w:rsid w:val="221821D0"/>
    <w:rsid w:val="22187968"/>
    <w:rsid w:val="22190101"/>
    <w:rsid w:val="221B7CFC"/>
    <w:rsid w:val="221D441D"/>
    <w:rsid w:val="221E7F27"/>
    <w:rsid w:val="222043D3"/>
    <w:rsid w:val="22206ACE"/>
    <w:rsid w:val="22242E4F"/>
    <w:rsid w:val="222524F9"/>
    <w:rsid w:val="2225579D"/>
    <w:rsid w:val="222875CF"/>
    <w:rsid w:val="222B0086"/>
    <w:rsid w:val="222B457D"/>
    <w:rsid w:val="222B520E"/>
    <w:rsid w:val="222C6B5F"/>
    <w:rsid w:val="222F1619"/>
    <w:rsid w:val="22302B10"/>
    <w:rsid w:val="22310E14"/>
    <w:rsid w:val="223211F0"/>
    <w:rsid w:val="22323FD5"/>
    <w:rsid w:val="223270C9"/>
    <w:rsid w:val="22330FCB"/>
    <w:rsid w:val="22360B1B"/>
    <w:rsid w:val="22391B4C"/>
    <w:rsid w:val="223B3215"/>
    <w:rsid w:val="223F7212"/>
    <w:rsid w:val="224110E3"/>
    <w:rsid w:val="22416A1C"/>
    <w:rsid w:val="22423576"/>
    <w:rsid w:val="22432F7E"/>
    <w:rsid w:val="22443A97"/>
    <w:rsid w:val="2246190B"/>
    <w:rsid w:val="22477FEE"/>
    <w:rsid w:val="224A7272"/>
    <w:rsid w:val="224B3C7C"/>
    <w:rsid w:val="224F0457"/>
    <w:rsid w:val="224F6941"/>
    <w:rsid w:val="224F6D45"/>
    <w:rsid w:val="22503C7B"/>
    <w:rsid w:val="2252057E"/>
    <w:rsid w:val="22521EE1"/>
    <w:rsid w:val="22524098"/>
    <w:rsid w:val="22555F1B"/>
    <w:rsid w:val="225629BF"/>
    <w:rsid w:val="22563D08"/>
    <w:rsid w:val="2256704B"/>
    <w:rsid w:val="22567414"/>
    <w:rsid w:val="22577924"/>
    <w:rsid w:val="22581150"/>
    <w:rsid w:val="2259382B"/>
    <w:rsid w:val="22670BFC"/>
    <w:rsid w:val="226A7E3C"/>
    <w:rsid w:val="2272178D"/>
    <w:rsid w:val="22723265"/>
    <w:rsid w:val="2274513E"/>
    <w:rsid w:val="2274558E"/>
    <w:rsid w:val="227523DE"/>
    <w:rsid w:val="22760FF0"/>
    <w:rsid w:val="22784E5B"/>
    <w:rsid w:val="227A28C3"/>
    <w:rsid w:val="227A79D1"/>
    <w:rsid w:val="227C0CCA"/>
    <w:rsid w:val="227C192B"/>
    <w:rsid w:val="227C7696"/>
    <w:rsid w:val="227D4043"/>
    <w:rsid w:val="227D73C1"/>
    <w:rsid w:val="227D78C9"/>
    <w:rsid w:val="227F7424"/>
    <w:rsid w:val="22802FFF"/>
    <w:rsid w:val="2281267F"/>
    <w:rsid w:val="228144E4"/>
    <w:rsid w:val="22817E26"/>
    <w:rsid w:val="22862D42"/>
    <w:rsid w:val="228818F6"/>
    <w:rsid w:val="22884F9D"/>
    <w:rsid w:val="2288729B"/>
    <w:rsid w:val="22895465"/>
    <w:rsid w:val="228A7DB2"/>
    <w:rsid w:val="228D192D"/>
    <w:rsid w:val="228F4385"/>
    <w:rsid w:val="22930FC2"/>
    <w:rsid w:val="2294215B"/>
    <w:rsid w:val="229452F9"/>
    <w:rsid w:val="22950819"/>
    <w:rsid w:val="229932BA"/>
    <w:rsid w:val="229B1649"/>
    <w:rsid w:val="229B5D15"/>
    <w:rsid w:val="229B754B"/>
    <w:rsid w:val="229D0DF5"/>
    <w:rsid w:val="22A0757D"/>
    <w:rsid w:val="22A15FEC"/>
    <w:rsid w:val="22A37FDA"/>
    <w:rsid w:val="22A54A65"/>
    <w:rsid w:val="22A63F9C"/>
    <w:rsid w:val="22A711F5"/>
    <w:rsid w:val="22AB7BD5"/>
    <w:rsid w:val="22B3442D"/>
    <w:rsid w:val="22B36124"/>
    <w:rsid w:val="22BD3064"/>
    <w:rsid w:val="22BD476D"/>
    <w:rsid w:val="22C03D87"/>
    <w:rsid w:val="22C5008C"/>
    <w:rsid w:val="22C51FAD"/>
    <w:rsid w:val="22C716D2"/>
    <w:rsid w:val="22C90483"/>
    <w:rsid w:val="22C9166A"/>
    <w:rsid w:val="22C93C66"/>
    <w:rsid w:val="22CB4AB2"/>
    <w:rsid w:val="22D03EAD"/>
    <w:rsid w:val="22D1603E"/>
    <w:rsid w:val="22DA5439"/>
    <w:rsid w:val="22DB0664"/>
    <w:rsid w:val="22DB4B5D"/>
    <w:rsid w:val="22DB5C8B"/>
    <w:rsid w:val="22DE135F"/>
    <w:rsid w:val="22E60DDD"/>
    <w:rsid w:val="22E61197"/>
    <w:rsid w:val="22E80F92"/>
    <w:rsid w:val="22E95939"/>
    <w:rsid w:val="22EB24D5"/>
    <w:rsid w:val="22EB4948"/>
    <w:rsid w:val="22EC1A5F"/>
    <w:rsid w:val="22ED5A19"/>
    <w:rsid w:val="22EE2EA7"/>
    <w:rsid w:val="22F0279E"/>
    <w:rsid w:val="22F07CF0"/>
    <w:rsid w:val="22F15755"/>
    <w:rsid w:val="22F3466F"/>
    <w:rsid w:val="22F34DDB"/>
    <w:rsid w:val="22F46CE9"/>
    <w:rsid w:val="22F726AD"/>
    <w:rsid w:val="22F75DB7"/>
    <w:rsid w:val="22F779DE"/>
    <w:rsid w:val="22F77DD6"/>
    <w:rsid w:val="22F840CB"/>
    <w:rsid w:val="22F86333"/>
    <w:rsid w:val="22F97F80"/>
    <w:rsid w:val="22FB4EF9"/>
    <w:rsid w:val="22FF6F3E"/>
    <w:rsid w:val="2300751A"/>
    <w:rsid w:val="23024F70"/>
    <w:rsid w:val="23036EBB"/>
    <w:rsid w:val="2306278D"/>
    <w:rsid w:val="23063448"/>
    <w:rsid w:val="23071CBC"/>
    <w:rsid w:val="230A5CA1"/>
    <w:rsid w:val="230E6D47"/>
    <w:rsid w:val="2310084B"/>
    <w:rsid w:val="231201EA"/>
    <w:rsid w:val="23121250"/>
    <w:rsid w:val="2313562C"/>
    <w:rsid w:val="231358A6"/>
    <w:rsid w:val="23156530"/>
    <w:rsid w:val="231A7ACA"/>
    <w:rsid w:val="231C32FF"/>
    <w:rsid w:val="23203288"/>
    <w:rsid w:val="23203538"/>
    <w:rsid w:val="2321191B"/>
    <w:rsid w:val="23211A44"/>
    <w:rsid w:val="2323444E"/>
    <w:rsid w:val="23235226"/>
    <w:rsid w:val="23251B16"/>
    <w:rsid w:val="232544D2"/>
    <w:rsid w:val="23270135"/>
    <w:rsid w:val="232716A2"/>
    <w:rsid w:val="23297597"/>
    <w:rsid w:val="232B3D25"/>
    <w:rsid w:val="232F51FE"/>
    <w:rsid w:val="233338D3"/>
    <w:rsid w:val="233363C8"/>
    <w:rsid w:val="23365DC8"/>
    <w:rsid w:val="23367DAB"/>
    <w:rsid w:val="233A06F1"/>
    <w:rsid w:val="233B115D"/>
    <w:rsid w:val="234078D6"/>
    <w:rsid w:val="23410594"/>
    <w:rsid w:val="23476F9D"/>
    <w:rsid w:val="2348318C"/>
    <w:rsid w:val="234A10AB"/>
    <w:rsid w:val="234A7A04"/>
    <w:rsid w:val="234B31AD"/>
    <w:rsid w:val="234C2F1A"/>
    <w:rsid w:val="234D173A"/>
    <w:rsid w:val="23507A9D"/>
    <w:rsid w:val="23537DCA"/>
    <w:rsid w:val="23546B25"/>
    <w:rsid w:val="23585219"/>
    <w:rsid w:val="23593D4A"/>
    <w:rsid w:val="235A2D9A"/>
    <w:rsid w:val="235F0159"/>
    <w:rsid w:val="235F2C8C"/>
    <w:rsid w:val="23615F8C"/>
    <w:rsid w:val="236413CA"/>
    <w:rsid w:val="23641646"/>
    <w:rsid w:val="23696A7D"/>
    <w:rsid w:val="236B6A11"/>
    <w:rsid w:val="236C0153"/>
    <w:rsid w:val="236C1A5B"/>
    <w:rsid w:val="236C23D3"/>
    <w:rsid w:val="236C3A1B"/>
    <w:rsid w:val="237001C5"/>
    <w:rsid w:val="23750BE9"/>
    <w:rsid w:val="23785CE1"/>
    <w:rsid w:val="237A07F1"/>
    <w:rsid w:val="237B647F"/>
    <w:rsid w:val="237F0822"/>
    <w:rsid w:val="238117A2"/>
    <w:rsid w:val="23843D8F"/>
    <w:rsid w:val="23882389"/>
    <w:rsid w:val="238A6725"/>
    <w:rsid w:val="238C2774"/>
    <w:rsid w:val="238C75D7"/>
    <w:rsid w:val="238D196D"/>
    <w:rsid w:val="238E7F77"/>
    <w:rsid w:val="238F7143"/>
    <w:rsid w:val="239045D1"/>
    <w:rsid w:val="239127BB"/>
    <w:rsid w:val="23915E24"/>
    <w:rsid w:val="23932479"/>
    <w:rsid w:val="2393579F"/>
    <w:rsid w:val="239519F9"/>
    <w:rsid w:val="239B3564"/>
    <w:rsid w:val="239C5623"/>
    <w:rsid w:val="239D1285"/>
    <w:rsid w:val="239D3A22"/>
    <w:rsid w:val="239D6DD8"/>
    <w:rsid w:val="239E329D"/>
    <w:rsid w:val="239E4E4D"/>
    <w:rsid w:val="23A136B7"/>
    <w:rsid w:val="23A2303F"/>
    <w:rsid w:val="23A32C7E"/>
    <w:rsid w:val="23A45DB5"/>
    <w:rsid w:val="23A71FA4"/>
    <w:rsid w:val="23A85803"/>
    <w:rsid w:val="23A90EC3"/>
    <w:rsid w:val="23A91F63"/>
    <w:rsid w:val="23AB4102"/>
    <w:rsid w:val="23AD3308"/>
    <w:rsid w:val="23AE1AAE"/>
    <w:rsid w:val="23AE3993"/>
    <w:rsid w:val="23B66B41"/>
    <w:rsid w:val="23B8468A"/>
    <w:rsid w:val="23BA602E"/>
    <w:rsid w:val="23BC518B"/>
    <w:rsid w:val="23C04D40"/>
    <w:rsid w:val="23C06CC1"/>
    <w:rsid w:val="23C12651"/>
    <w:rsid w:val="23C23E41"/>
    <w:rsid w:val="23C70904"/>
    <w:rsid w:val="23CA2061"/>
    <w:rsid w:val="23CB0FDF"/>
    <w:rsid w:val="23CB3F08"/>
    <w:rsid w:val="23CD30CF"/>
    <w:rsid w:val="23CE1D0F"/>
    <w:rsid w:val="23CE339C"/>
    <w:rsid w:val="23CE378E"/>
    <w:rsid w:val="23CE69D9"/>
    <w:rsid w:val="23CF1284"/>
    <w:rsid w:val="23D0220B"/>
    <w:rsid w:val="23D165AF"/>
    <w:rsid w:val="23D2482E"/>
    <w:rsid w:val="23D31048"/>
    <w:rsid w:val="23D62BBF"/>
    <w:rsid w:val="23D97184"/>
    <w:rsid w:val="23DC2343"/>
    <w:rsid w:val="23DF3582"/>
    <w:rsid w:val="23DF67C4"/>
    <w:rsid w:val="23E02F25"/>
    <w:rsid w:val="23E131B7"/>
    <w:rsid w:val="23E17B17"/>
    <w:rsid w:val="23E64EC7"/>
    <w:rsid w:val="23E67550"/>
    <w:rsid w:val="23E80A78"/>
    <w:rsid w:val="23EB3591"/>
    <w:rsid w:val="23EB361A"/>
    <w:rsid w:val="23EB45AE"/>
    <w:rsid w:val="23EB5DEA"/>
    <w:rsid w:val="23EF2C4D"/>
    <w:rsid w:val="23F04DF9"/>
    <w:rsid w:val="23F13048"/>
    <w:rsid w:val="23F34AAC"/>
    <w:rsid w:val="23F54F31"/>
    <w:rsid w:val="23F57AB8"/>
    <w:rsid w:val="23F76662"/>
    <w:rsid w:val="23F847A3"/>
    <w:rsid w:val="23FA355A"/>
    <w:rsid w:val="23FB3E85"/>
    <w:rsid w:val="23FE19E5"/>
    <w:rsid w:val="23FE5B29"/>
    <w:rsid w:val="23FF4F83"/>
    <w:rsid w:val="24014C6F"/>
    <w:rsid w:val="240368E9"/>
    <w:rsid w:val="24085932"/>
    <w:rsid w:val="24092474"/>
    <w:rsid w:val="240B672B"/>
    <w:rsid w:val="240D0E73"/>
    <w:rsid w:val="240F4BE9"/>
    <w:rsid w:val="240F5E4E"/>
    <w:rsid w:val="24105650"/>
    <w:rsid w:val="24143FAA"/>
    <w:rsid w:val="241522FD"/>
    <w:rsid w:val="24156103"/>
    <w:rsid w:val="24175EEE"/>
    <w:rsid w:val="24197F0D"/>
    <w:rsid w:val="241A3942"/>
    <w:rsid w:val="241B4D3F"/>
    <w:rsid w:val="241D46CC"/>
    <w:rsid w:val="24211F26"/>
    <w:rsid w:val="24277729"/>
    <w:rsid w:val="24277A06"/>
    <w:rsid w:val="24280098"/>
    <w:rsid w:val="2429769D"/>
    <w:rsid w:val="242B2AAD"/>
    <w:rsid w:val="242B4C6D"/>
    <w:rsid w:val="242E1CD6"/>
    <w:rsid w:val="24306C42"/>
    <w:rsid w:val="24346AC9"/>
    <w:rsid w:val="2435468F"/>
    <w:rsid w:val="2435759B"/>
    <w:rsid w:val="2436201B"/>
    <w:rsid w:val="243757D8"/>
    <w:rsid w:val="243B5BDF"/>
    <w:rsid w:val="243C78DA"/>
    <w:rsid w:val="243E0561"/>
    <w:rsid w:val="24416245"/>
    <w:rsid w:val="244554A8"/>
    <w:rsid w:val="24460569"/>
    <w:rsid w:val="24461577"/>
    <w:rsid w:val="244A026F"/>
    <w:rsid w:val="244D4D6D"/>
    <w:rsid w:val="244E48DE"/>
    <w:rsid w:val="244E68FD"/>
    <w:rsid w:val="244F0158"/>
    <w:rsid w:val="24552274"/>
    <w:rsid w:val="245858F1"/>
    <w:rsid w:val="245B2916"/>
    <w:rsid w:val="245E2ABA"/>
    <w:rsid w:val="245E74B7"/>
    <w:rsid w:val="245F0B6C"/>
    <w:rsid w:val="245F26DE"/>
    <w:rsid w:val="245F65E1"/>
    <w:rsid w:val="24642E66"/>
    <w:rsid w:val="24651ABB"/>
    <w:rsid w:val="24656092"/>
    <w:rsid w:val="24674D90"/>
    <w:rsid w:val="246814AA"/>
    <w:rsid w:val="24681501"/>
    <w:rsid w:val="246C0FBD"/>
    <w:rsid w:val="246F2A0B"/>
    <w:rsid w:val="247055CC"/>
    <w:rsid w:val="24723C97"/>
    <w:rsid w:val="24744BDC"/>
    <w:rsid w:val="24753EAC"/>
    <w:rsid w:val="24783E41"/>
    <w:rsid w:val="247E0F31"/>
    <w:rsid w:val="247F03EF"/>
    <w:rsid w:val="248C1C9D"/>
    <w:rsid w:val="248C2BFC"/>
    <w:rsid w:val="248C3BB5"/>
    <w:rsid w:val="248C4B56"/>
    <w:rsid w:val="248D13A5"/>
    <w:rsid w:val="249003B3"/>
    <w:rsid w:val="2490281F"/>
    <w:rsid w:val="24941E36"/>
    <w:rsid w:val="24951005"/>
    <w:rsid w:val="24970DAC"/>
    <w:rsid w:val="249865AD"/>
    <w:rsid w:val="24990380"/>
    <w:rsid w:val="249B4530"/>
    <w:rsid w:val="249D008A"/>
    <w:rsid w:val="249F2DCA"/>
    <w:rsid w:val="249F6D95"/>
    <w:rsid w:val="24A0008B"/>
    <w:rsid w:val="24A13068"/>
    <w:rsid w:val="24A16D8B"/>
    <w:rsid w:val="24A21C3B"/>
    <w:rsid w:val="24A23EE9"/>
    <w:rsid w:val="24A638D0"/>
    <w:rsid w:val="24A84DAE"/>
    <w:rsid w:val="24A93026"/>
    <w:rsid w:val="24AD6016"/>
    <w:rsid w:val="24B52569"/>
    <w:rsid w:val="24B55F32"/>
    <w:rsid w:val="24B60B0B"/>
    <w:rsid w:val="24B64682"/>
    <w:rsid w:val="24B86A48"/>
    <w:rsid w:val="24C02359"/>
    <w:rsid w:val="24C106F3"/>
    <w:rsid w:val="24C247E9"/>
    <w:rsid w:val="24C32125"/>
    <w:rsid w:val="24C401FF"/>
    <w:rsid w:val="24C45442"/>
    <w:rsid w:val="24C501C2"/>
    <w:rsid w:val="24C76441"/>
    <w:rsid w:val="24C906BE"/>
    <w:rsid w:val="24CB2156"/>
    <w:rsid w:val="24D7656E"/>
    <w:rsid w:val="24DA2E37"/>
    <w:rsid w:val="24DB4953"/>
    <w:rsid w:val="24DC18E9"/>
    <w:rsid w:val="24DD55D6"/>
    <w:rsid w:val="24DE2E77"/>
    <w:rsid w:val="24E31E64"/>
    <w:rsid w:val="24E614E0"/>
    <w:rsid w:val="24EB0733"/>
    <w:rsid w:val="24EC550B"/>
    <w:rsid w:val="24F24CC7"/>
    <w:rsid w:val="24F549F6"/>
    <w:rsid w:val="24F6462C"/>
    <w:rsid w:val="24F70069"/>
    <w:rsid w:val="24F948D3"/>
    <w:rsid w:val="24FE1D8C"/>
    <w:rsid w:val="24FF71E5"/>
    <w:rsid w:val="250300CD"/>
    <w:rsid w:val="25075354"/>
    <w:rsid w:val="250A2B9F"/>
    <w:rsid w:val="250C7751"/>
    <w:rsid w:val="25102995"/>
    <w:rsid w:val="2511287D"/>
    <w:rsid w:val="251153D4"/>
    <w:rsid w:val="25140F9D"/>
    <w:rsid w:val="2515560A"/>
    <w:rsid w:val="25162C53"/>
    <w:rsid w:val="25171B14"/>
    <w:rsid w:val="2519487D"/>
    <w:rsid w:val="251B0125"/>
    <w:rsid w:val="251D30E5"/>
    <w:rsid w:val="252022FB"/>
    <w:rsid w:val="2522037B"/>
    <w:rsid w:val="25272FE0"/>
    <w:rsid w:val="252A4AAF"/>
    <w:rsid w:val="252A4D8E"/>
    <w:rsid w:val="252A50CA"/>
    <w:rsid w:val="252B07AD"/>
    <w:rsid w:val="252C353E"/>
    <w:rsid w:val="252C659A"/>
    <w:rsid w:val="252D2D6B"/>
    <w:rsid w:val="252E328E"/>
    <w:rsid w:val="252E62DB"/>
    <w:rsid w:val="2530233C"/>
    <w:rsid w:val="25302E95"/>
    <w:rsid w:val="25311E09"/>
    <w:rsid w:val="25321C58"/>
    <w:rsid w:val="25342F6A"/>
    <w:rsid w:val="253448C9"/>
    <w:rsid w:val="253518D2"/>
    <w:rsid w:val="2535374E"/>
    <w:rsid w:val="2536697B"/>
    <w:rsid w:val="25367508"/>
    <w:rsid w:val="25386795"/>
    <w:rsid w:val="25387120"/>
    <w:rsid w:val="2539030D"/>
    <w:rsid w:val="253925C7"/>
    <w:rsid w:val="25395856"/>
    <w:rsid w:val="253C300F"/>
    <w:rsid w:val="253D23B8"/>
    <w:rsid w:val="25401AFF"/>
    <w:rsid w:val="25403493"/>
    <w:rsid w:val="25417F8A"/>
    <w:rsid w:val="2543404A"/>
    <w:rsid w:val="25450447"/>
    <w:rsid w:val="25452365"/>
    <w:rsid w:val="2545640E"/>
    <w:rsid w:val="254D63B2"/>
    <w:rsid w:val="25526C0C"/>
    <w:rsid w:val="255B0B53"/>
    <w:rsid w:val="255D0B29"/>
    <w:rsid w:val="25612174"/>
    <w:rsid w:val="256142D4"/>
    <w:rsid w:val="2561564B"/>
    <w:rsid w:val="25620CE3"/>
    <w:rsid w:val="256228E1"/>
    <w:rsid w:val="25623E42"/>
    <w:rsid w:val="25624BCB"/>
    <w:rsid w:val="25636785"/>
    <w:rsid w:val="25672848"/>
    <w:rsid w:val="256B18CB"/>
    <w:rsid w:val="25797A74"/>
    <w:rsid w:val="257A636F"/>
    <w:rsid w:val="257B2588"/>
    <w:rsid w:val="257B641F"/>
    <w:rsid w:val="257C3DFE"/>
    <w:rsid w:val="257D0860"/>
    <w:rsid w:val="258013BC"/>
    <w:rsid w:val="258114DE"/>
    <w:rsid w:val="25812AD3"/>
    <w:rsid w:val="25826F80"/>
    <w:rsid w:val="2583247C"/>
    <w:rsid w:val="25834B10"/>
    <w:rsid w:val="25834BF2"/>
    <w:rsid w:val="2584115F"/>
    <w:rsid w:val="25896C5B"/>
    <w:rsid w:val="258E2BD9"/>
    <w:rsid w:val="258F09A8"/>
    <w:rsid w:val="258F2B1E"/>
    <w:rsid w:val="25912F61"/>
    <w:rsid w:val="25915246"/>
    <w:rsid w:val="2594217F"/>
    <w:rsid w:val="25954250"/>
    <w:rsid w:val="259715AB"/>
    <w:rsid w:val="25980481"/>
    <w:rsid w:val="25996F42"/>
    <w:rsid w:val="259D305F"/>
    <w:rsid w:val="259F1CD6"/>
    <w:rsid w:val="259F4404"/>
    <w:rsid w:val="259F5E56"/>
    <w:rsid w:val="25A00E92"/>
    <w:rsid w:val="25A04670"/>
    <w:rsid w:val="25A341A6"/>
    <w:rsid w:val="25A50AFD"/>
    <w:rsid w:val="25A827B7"/>
    <w:rsid w:val="25A94DE8"/>
    <w:rsid w:val="25AE2C79"/>
    <w:rsid w:val="25AF259D"/>
    <w:rsid w:val="25B04F2E"/>
    <w:rsid w:val="25B138C2"/>
    <w:rsid w:val="25B20BCD"/>
    <w:rsid w:val="25B423B8"/>
    <w:rsid w:val="25B54BB1"/>
    <w:rsid w:val="25B8297A"/>
    <w:rsid w:val="25BD1AC6"/>
    <w:rsid w:val="25C06621"/>
    <w:rsid w:val="25C34CF0"/>
    <w:rsid w:val="25C47A1A"/>
    <w:rsid w:val="25C72F1D"/>
    <w:rsid w:val="25C9636D"/>
    <w:rsid w:val="25CB1AC9"/>
    <w:rsid w:val="25CB71CE"/>
    <w:rsid w:val="25CE11F5"/>
    <w:rsid w:val="25D11AE3"/>
    <w:rsid w:val="25D33985"/>
    <w:rsid w:val="25D37033"/>
    <w:rsid w:val="25D409E9"/>
    <w:rsid w:val="25D50E79"/>
    <w:rsid w:val="25D74F59"/>
    <w:rsid w:val="25D921C9"/>
    <w:rsid w:val="25DE5561"/>
    <w:rsid w:val="25DE72E4"/>
    <w:rsid w:val="25E2176F"/>
    <w:rsid w:val="25E522C5"/>
    <w:rsid w:val="25E652B4"/>
    <w:rsid w:val="25EA0DBB"/>
    <w:rsid w:val="25EA5E7D"/>
    <w:rsid w:val="25EF228B"/>
    <w:rsid w:val="25F06B56"/>
    <w:rsid w:val="25F620EC"/>
    <w:rsid w:val="25FA20C4"/>
    <w:rsid w:val="25FB33DB"/>
    <w:rsid w:val="25FC3DF6"/>
    <w:rsid w:val="260174A5"/>
    <w:rsid w:val="260202EB"/>
    <w:rsid w:val="26056F72"/>
    <w:rsid w:val="26060A28"/>
    <w:rsid w:val="260704F2"/>
    <w:rsid w:val="260A52C9"/>
    <w:rsid w:val="260C76AC"/>
    <w:rsid w:val="260E0CAE"/>
    <w:rsid w:val="260F295D"/>
    <w:rsid w:val="261079F6"/>
    <w:rsid w:val="26130016"/>
    <w:rsid w:val="26132B73"/>
    <w:rsid w:val="26173459"/>
    <w:rsid w:val="261754D8"/>
    <w:rsid w:val="26205D3C"/>
    <w:rsid w:val="26227FAD"/>
    <w:rsid w:val="262332EF"/>
    <w:rsid w:val="26272006"/>
    <w:rsid w:val="2627622C"/>
    <w:rsid w:val="26276C53"/>
    <w:rsid w:val="26293371"/>
    <w:rsid w:val="262C1F11"/>
    <w:rsid w:val="262E0946"/>
    <w:rsid w:val="26322BDB"/>
    <w:rsid w:val="2634163D"/>
    <w:rsid w:val="26342B23"/>
    <w:rsid w:val="26344DF5"/>
    <w:rsid w:val="26370245"/>
    <w:rsid w:val="26370CEE"/>
    <w:rsid w:val="263805BA"/>
    <w:rsid w:val="26382EB4"/>
    <w:rsid w:val="2639137E"/>
    <w:rsid w:val="263E015D"/>
    <w:rsid w:val="263F119B"/>
    <w:rsid w:val="26400C68"/>
    <w:rsid w:val="26402659"/>
    <w:rsid w:val="26432E41"/>
    <w:rsid w:val="2644258C"/>
    <w:rsid w:val="264460FE"/>
    <w:rsid w:val="26453BC9"/>
    <w:rsid w:val="26454B6A"/>
    <w:rsid w:val="26461FAA"/>
    <w:rsid w:val="264805AE"/>
    <w:rsid w:val="264A040E"/>
    <w:rsid w:val="264E373D"/>
    <w:rsid w:val="264F25AF"/>
    <w:rsid w:val="2651316D"/>
    <w:rsid w:val="265167FA"/>
    <w:rsid w:val="26521A5F"/>
    <w:rsid w:val="265224C8"/>
    <w:rsid w:val="265304A5"/>
    <w:rsid w:val="2657034A"/>
    <w:rsid w:val="265749D9"/>
    <w:rsid w:val="26582E00"/>
    <w:rsid w:val="265947C0"/>
    <w:rsid w:val="265A0CDC"/>
    <w:rsid w:val="265A3E48"/>
    <w:rsid w:val="26611A8C"/>
    <w:rsid w:val="26624D9C"/>
    <w:rsid w:val="26685D84"/>
    <w:rsid w:val="2669294F"/>
    <w:rsid w:val="266A0CA6"/>
    <w:rsid w:val="2671369E"/>
    <w:rsid w:val="267248A9"/>
    <w:rsid w:val="26756C44"/>
    <w:rsid w:val="2677168D"/>
    <w:rsid w:val="2678383D"/>
    <w:rsid w:val="26787C79"/>
    <w:rsid w:val="26794A2C"/>
    <w:rsid w:val="267A2EB5"/>
    <w:rsid w:val="267B616D"/>
    <w:rsid w:val="267C2D3B"/>
    <w:rsid w:val="267E1429"/>
    <w:rsid w:val="267F1671"/>
    <w:rsid w:val="268214A4"/>
    <w:rsid w:val="2685733F"/>
    <w:rsid w:val="26861C31"/>
    <w:rsid w:val="26883C1B"/>
    <w:rsid w:val="268C21D2"/>
    <w:rsid w:val="268C4A78"/>
    <w:rsid w:val="268E6C69"/>
    <w:rsid w:val="26951827"/>
    <w:rsid w:val="26977569"/>
    <w:rsid w:val="26980FF7"/>
    <w:rsid w:val="269859B2"/>
    <w:rsid w:val="26997331"/>
    <w:rsid w:val="269E2CAE"/>
    <w:rsid w:val="26A104F9"/>
    <w:rsid w:val="26A33069"/>
    <w:rsid w:val="26A35D0D"/>
    <w:rsid w:val="26A60ECC"/>
    <w:rsid w:val="26A61F70"/>
    <w:rsid w:val="26A845B0"/>
    <w:rsid w:val="26AA5779"/>
    <w:rsid w:val="26AB6696"/>
    <w:rsid w:val="26AE7CE6"/>
    <w:rsid w:val="26B0214C"/>
    <w:rsid w:val="26B16C00"/>
    <w:rsid w:val="26B25EE3"/>
    <w:rsid w:val="26B439F3"/>
    <w:rsid w:val="26B47C25"/>
    <w:rsid w:val="26B50E17"/>
    <w:rsid w:val="26B66468"/>
    <w:rsid w:val="26B93707"/>
    <w:rsid w:val="26BB6903"/>
    <w:rsid w:val="26BD16EB"/>
    <w:rsid w:val="26C0059B"/>
    <w:rsid w:val="26C20E87"/>
    <w:rsid w:val="26C27EC7"/>
    <w:rsid w:val="26C470C2"/>
    <w:rsid w:val="26C56379"/>
    <w:rsid w:val="26C601DB"/>
    <w:rsid w:val="26C7306F"/>
    <w:rsid w:val="26C80166"/>
    <w:rsid w:val="26CA072E"/>
    <w:rsid w:val="26CA67B4"/>
    <w:rsid w:val="26CB06EB"/>
    <w:rsid w:val="26CE4CDF"/>
    <w:rsid w:val="26CE4E2D"/>
    <w:rsid w:val="26D03352"/>
    <w:rsid w:val="26D34568"/>
    <w:rsid w:val="26D513FC"/>
    <w:rsid w:val="26D56229"/>
    <w:rsid w:val="26D622FF"/>
    <w:rsid w:val="26D632C8"/>
    <w:rsid w:val="26D66912"/>
    <w:rsid w:val="26DB0A5D"/>
    <w:rsid w:val="26DC13B4"/>
    <w:rsid w:val="26E16F8B"/>
    <w:rsid w:val="26E56DBE"/>
    <w:rsid w:val="26E8267A"/>
    <w:rsid w:val="26E96556"/>
    <w:rsid w:val="26EA39A8"/>
    <w:rsid w:val="26EA5C4F"/>
    <w:rsid w:val="26EC5952"/>
    <w:rsid w:val="26EE4FB9"/>
    <w:rsid w:val="26F055A6"/>
    <w:rsid w:val="26F16F6A"/>
    <w:rsid w:val="26F40CBE"/>
    <w:rsid w:val="26F55759"/>
    <w:rsid w:val="26F601AD"/>
    <w:rsid w:val="26F76866"/>
    <w:rsid w:val="26F934B5"/>
    <w:rsid w:val="26FB4257"/>
    <w:rsid w:val="26FB4F90"/>
    <w:rsid w:val="26FF2CF0"/>
    <w:rsid w:val="27007971"/>
    <w:rsid w:val="270150C1"/>
    <w:rsid w:val="27020CAC"/>
    <w:rsid w:val="2702638B"/>
    <w:rsid w:val="27046037"/>
    <w:rsid w:val="27087435"/>
    <w:rsid w:val="27090962"/>
    <w:rsid w:val="2709222A"/>
    <w:rsid w:val="270A662F"/>
    <w:rsid w:val="270B29E6"/>
    <w:rsid w:val="27107078"/>
    <w:rsid w:val="27125A3F"/>
    <w:rsid w:val="27192303"/>
    <w:rsid w:val="271B507C"/>
    <w:rsid w:val="271D218A"/>
    <w:rsid w:val="271E595C"/>
    <w:rsid w:val="271F7963"/>
    <w:rsid w:val="2720234B"/>
    <w:rsid w:val="27254E87"/>
    <w:rsid w:val="272658D6"/>
    <w:rsid w:val="272702CA"/>
    <w:rsid w:val="27273368"/>
    <w:rsid w:val="272A13A9"/>
    <w:rsid w:val="272E1B2B"/>
    <w:rsid w:val="27303DA8"/>
    <w:rsid w:val="273121B4"/>
    <w:rsid w:val="27327585"/>
    <w:rsid w:val="2736237B"/>
    <w:rsid w:val="27381FC9"/>
    <w:rsid w:val="27387AAA"/>
    <w:rsid w:val="27396D37"/>
    <w:rsid w:val="27417653"/>
    <w:rsid w:val="27447BB6"/>
    <w:rsid w:val="27450175"/>
    <w:rsid w:val="27466B2E"/>
    <w:rsid w:val="27467003"/>
    <w:rsid w:val="27475188"/>
    <w:rsid w:val="274A38F3"/>
    <w:rsid w:val="274C0DD6"/>
    <w:rsid w:val="274E7956"/>
    <w:rsid w:val="27503C1B"/>
    <w:rsid w:val="27534D3B"/>
    <w:rsid w:val="27554B4A"/>
    <w:rsid w:val="275A4B0E"/>
    <w:rsid w:val="275A7C92"/>
    <w:rsid w:val="276752B5"/>
    <w:rsid w:val="27676C02"/>
    <w:rsid w:val="2768455A"/>
    <w:rsid w:val="27686B5A"/>
    <w:rsid w:val="27697DE9"/>
    <w:rsid w:val="276C168F"/>
    <w:rsid w:val="276C3B60"/>
    <w:rsid w:val="27740B46"/>
    <w:rsid w:val="27774491"/>
    <w:rsid w:val="27787F97"/>
    <w:rsid w:val="2779360E"/>
    <w:rsid w:val="277B3F6E"/>
    <w:rsid w:val="277C2AB4"/>
    <w:rsid w:val="277E6743"/>
    <w:rsid w:val="278159E1"/>
    <w:rsid w:val="2782412E"/>
    <w:rsid w:val="2784123D"/>
    <w:rsid w:val="278450C1"/>
    <w:rsid w:val="2785497C"/>
    <w:rsid w:val="27872914"/>
    <w:rsid w:val="278B5A67"/>
    <w:rsid w:val="278C47AC"/>
    <w:rsid w:val="278C7735"/>
    <w:rsid w:val="278D3C4C"/>
    <w:rsid w:val="278F2CF1"/>
    <w:rsid w:val="27906543"/>
    <w:rsid w:val="27933937"/>
    <w:rsid w:val="279667B6"/>
    <w:rsid w:val="2797792B"/>
    <w:rsid w:val="27A429E7"/>
    <w:rsid w:val="27A47D7D"/>
    <w:rsid w:val="27A77E3E"/>
    <w:rsid w:val="27A814A7"/>
    <w:rsid w:val="27A8508F"/>
    <w:rsid w:val="27A85B41"/>
    <w:rsid w:val="27AA063A"/>
    <w:rsid w:val="27B32DC4"/>
    <w:rsid w:val="27B9666A"/>
    <w:rsid w:val="27BB707D"/>
    <w:rsid w:val="27BB71F2"/>
    <w:rsid w:val="27BD210C"/>
    <w:rsid w:val="27C2050E"/>
    <w:rsid w:val="27C20AEA"/>
    <w:rsid w:val="27C47581"/>
    <w:rsid w:val="27C510E0"/>
    <w:rsid w:val="27C546D2"/>
    <w:rsid w:val="27C5668B"/>
    <w:rsid w:val="27C6644F"/>
    <w:rsid w:val="27C76030"/>
    <w:rsid w:val="27C8234F"/>
    <w:rsid w:val="27C91705"/>
    <w:rsid w:val="27CD13A9"/>
    <w:rsid w:val="27CF67A8"/>
    <w:rsid w:val="27D05872"/>
    <w:rsid w:val="27D2043C"/>
    <w:rsid w:val="27D66765"/>
    <w:rsid w:val="27D97D90"/>
    <w:rsid w:val="27DD7E4D"/>
    <w:rsid w:val="27DE3454"/>
    <w:rsid w:val="27E006AA"/>
    <w:rsid w:val="27E07CDC"/>
    <w:rsid w:val="27E111CD"/>
    <w:rsid w:val="27EC4263"/>
    <w:rsid w:val="27ED4892"/>
    <w:rsid w:val="27EE295A"/>
    <w:rsid w:val="27F03F10"/>
    <w:rsid w:val="27F03FEE"/>
    <w:rsid w:val="27F71167"/>
    <w:rsid w:val="27F80D25"/>
    <w:rsid w:val="27F95852"/>
    <w:rsid w:val="27FE7203"/>
    <w:rsid w:val="28005C6C"/>
    <w:rsid w:val="28032709"/>
    <w:rsid w:val="2805764D"/>
    <w:rsid w:val="2806281A"/>
    <w:rsid w:val="28084F56"/>
    <w:rsid w:val="280A031F"/>
    <w:rsid w:val="280B5863"/>
    <w:rsid w:val="281163FF"/>
    <w:rsid w:val="281343F9"/>
    <w:rsid w:val="281C42BA"/>
    <w:rsid w:val="281C5AA4"/>
    <w:rsid w:val="281D0E8E"/>
    <w:rsid w:val="281D1968"/>
    <w:rsid w:val="28270167"/>
    <w:rsid w:val="282968BB"/>
    <w:rsid w:val="282B2F7A"/>
    <w:rsid w:val="282C613F"/>
    <w:rsid w:val="2832060B"/>
    <w:rsid w:val="28333048"/>
    <w:rsid w:val="28333C93"/>
    <w:rsid w:val="28354364"/>
    <w:rsid w:val="283733AF"/>
    <w:rsid w:val="28373845"/>
    <w:rsid w:val="28373956"/>
    <w:rsid w:val="283B3A26"/>
    <w:rsid w:val="283F0939"/>
    <w:rsid w:val="283F444E"/>
    <w:rsid w:val="2841214D"/>
    <w:rsid w:val="2841675A"/>
    <w:rsid w:val="28436E67"/>
    <w:rsid w:val="28440FFA"/>
    <w:rsid w:val="28445504"/>
    <w:rsid w:val="284600FB"/>
    <w:rsid w:val="28462E0C"/>
    <w:rsid w:val="28470C19"/>
    <w:rsid w:val="284742BC"/>
    <w:rsid w:val="284C2CDC"/>
    <w:rsid w:val="28512A22"/>
    <w:rsid w:val="28543E1B"/>
    <w:rsid w:val="2858592B"/>
    <w:rsid w:val="285B1A94"/>
    <w:rsid w:val="285B46EB"/>
    <w:rsid w:val="285B51B4"/>
    <w:rsid w:val="285C4615"/>
    <w:rsid w:val="285F76E0"/>
    <w:rsid w:val="285F7E79"/>
    <w:rsid w:val="28623C8E"/>
    <w:rsid w:val="28640365"/>
    <w:rsid w:val="28641B16"/>
    <w:rsid w:val="28643A51"/>
    <w:rsid w:val="28666C40"/>
    <w:rsid w:val="28690EF5"/>
    <w:rsid w:val="286D11AA"/>
    <w:rsid w:val="286D2873"/>
    <w:rsid w:val="286F12B6"/>
    <w:rsid w:val="286F3E60"/>
    <w:rsid w:val="286F4411"/>
    <w:rsid w:val="2871025E"/>
    <w:rsid w:val="28711FFF"/>
    <w:rsid w:val="2871695C"/>
    <w:rsid w:val="2872015C"/>
    <w:rsid w:val="287331CE"/>
    <w:rsid w:val="28735B2F"/>
    <w:rsid w:val="28743A6C"/>
    <w:rsid w:val="287768D2"/>
    <w:rsid w:val="287C4936"/>
    <w:rsid w:val="28823F3F"/>
    <w:rsid w:val="28832758"/>
    <w:rsid w:val="28832CFF"/>
    <w:rsid w:val="28857AA5"/>
    <w:rsid w:val="28871254"/>
    <w:rsid w:val="2887509D"/>
    <w:rsid w:val="2888587D"/>
    <w:rsid w:val="288A552E"/>
    <w:rsid w:val="288D7C1D"/>
    <w:rsid w:val="288E2D8E"/>
    <w:rsid w:val="28913956"/>
    <w:rsid w:val="289464C5"/>
    <w:rsid w:val="28991551"/>
    <w:rsid w:val="28996E16"/>
    <w:rsid w:val="289A0244"/>
    <w:rsid w:val="289A1C5D"/>
    <w:rsid w:val="289A4FA0"/>
    <w:rsid w:val="289B2715"/>
    <w:rsid w:val="289E4CD7"/>
    <w:rsid w:val="289E73F3"/>
    <w:rsid w:val="28A033B4"/>
    <w:rsid w:val="28A2134E"/>
    <w:rsid w:val="28A221B0"/>
    <w:rsid w:val="28A5434D"/>
    <w:rsid w:val="28A61FD4"/>
    <w:rsid w:val="28A77DB4"/>
    <w:rsid w:val="28A9613D"/>
    <w:rsid w:val="28AB4C9B"/>
    <w:rsid w:val="28AD79A3"/>
    <w:rsid w:val="28AE7E15"/>
    <w:rsid w:val="28B35FE2"/>
    <w:rsid w:val="28B52662"/>
    <w:rsid w:val="28B5440A"/>
    <w:rsid w:val="28B5495A"/>
    <w:rsid w:val="28B6279D"/>
    <w:rsid w:val="28B71A05"/>
    <w:rsid w:val="28B86979"/>
    <w:rsid w:val="28C1654B"/>
    <w:rsid w:val="28C219ED"/>
    <w:rsid w:val="28C26AA7"/>
    <w:rsid w:val="28C46F02"/>
    <w:rsid w:val="28C97185"/>
    <w:rsid w:val="28CA5F31"/>
    <w:rsid w:val="28CB7DDC"/>
    <w:rsid w:val="28CC23A4"/>
    <w:rsid w:val="28CF4CC7"/>
    <w:rsid w:val="28D31DEF"/>
    <w:rsid w:val="28D329B5"/>
    <w:rsid w:val="28D41642"/>
    <w:rsid w:val="28D4492A"/>
    <w:rsid w:val="28D5075F"/>
    <w:rsid w:val="28D61333"/>
    <w:rsid w:val="28D70C1B"/>
    <w:rsid w:val="28D81E6F"/>
    <w:rsid w:val="28D92025"/>
    <w:rsid w:val="28DB0C19"/>
    <w:rsid w:val="28DC3235"/>
    <w:rsid w:val="28DD746D"/>
    <w:rsid w:val="28DD7848"/>
    <w:rsid w:val="28DE6F1A"/>
    <w:rsid w:val="28E051D8"/>
    <w:rsid w:val="28E11298"/>
    <w:rsid w:val="28E707C6"/>
    <w:rsid w:val="28E86B83"/>
    <w:rsid w:val="28E901E4"/>
    <w:rsid w:val="28E92827"/>
    <w:rsid w:val="28EC45FA"/>
    <w:rsid w:val="28EF3196"/>
    <w:rsid w:val="28F01E06"/>
    <w:rsid w:val="28F141E3"/>
    <w:rsid w:val="28F269A2"/>
    <w:rsid w:val="28F306F5"/>
    <w:rsid w:val="28F55524"/>
    <w:rsid w:val="28F6258F"/>
    <w:rsid w:val="28F81ADF"/>
    <w:rsid w:val="28F9445A"/>
    <w:rsid w:val="28F97CDC"/>
    <w:rsid w:val="28FB5AC8"/>
    <w:rsid w:val="28FE418F"/>
    <w:rsid w:val="29000E66"/>
    <w:rsid w:val="290119A0"/>
    <w:rsid w:val="29027153"/>
    <w:rsid w:val="29052C18"/>
    <w:rsid w:val="29054A8A"/>
    <w:rsid w:val="290646D9"/>
    <w:rsid w:val="29074E8B"/>
    <w:rsid w:val="29103740"/>
    <w:rsid w:val="29123790"/>
    <w:rsid w:val="29143C54"/>
    <w:rsid w:val="291543F0"/>
    <w:rsid w:val="29161B5E"/>
    <w:rsid w:val="29163B44"/>
    <w:rsid w:val="2918063B"/>
    <w:rsid w:val="291819FB"/>
    <w:rsid w:val="291B4741"/>
    <w:rsid w:val="291C4575"/>
    <w:rsid w:val="291D34F2"/>
    <w:rsid w:val="291D49D8"/>
    <w:rsid w:val="29206461"/>
    <w:rsid w:val="29212CF5"/>
    <w:rsid w:val="292226D2"/>
    <w:rsid w:val="2923146A"/>
    <w:rsid w:val="292505A8"/>
    <w:rsid w:val="292838F4"/>
    <w:rsid w:val="292B04ED"/>
    <w:rsid w:val="292B0D7F"/>
    <w:rsid w:val="292D62C5"/>
    <w:rsid w:val="292F7668"/>
    <w:rsid w:val="29311630"/>
    <w:rsid w:val="29323DCB"/>
    <w:rsid w:val="293B33B9"/>
    <w:rsid w:val="293C3382"/>
    <w:rsid w:val="293C6CD4"/>
    <w:rsid w:val="293D173C"/>
    <w:rsid w:val="293E0C61"/>
    <w:rsid w:val="293E2CF9"/>
    <w:rsid w:val="293E6CCB"/>
    <w:rsid w:val="2940420A"/>
    <w:rsid w:val="29425349"/>
    <w:rsid w:val="29435459"/>
    <w:rsid w:val="29453DCA"/>
    <w:rsid w:val="294725E9"/>
    <w:rsid w:val="29473270"/>
    <w:rsid w:val="29473E6B"/>
    <w:rsid w:val="294E5034"/>
    <w:rsid w:val="294F3468"/>
    <w:rsid w:val="294F67F2"/>
    <w:rsid w:val="29517794"/>
    <w:rsid w:val="295177E4"/>
    <w:rsid w:val="2952033E"/>
    <w:rsid w:val="29520812"/>
    <w:rsid w:val="29522BB3"/>
    <w:rsid w:val="295230C2"/>
    <w:rsid w:val="29556F94"/>
    <w:rsid w:val="29572B05"/>
    <w:rsid w:val="295A36D7"/>
    <w:rsid w:val="295B0E34"/>
    <w:rsid w:val="295C2919"/>
    <w:rsid w:val="295E3055"/>
    <w:rsid w:val="295E4D7B"/>
    <w:rsid w:val="29602B8D"/>
    <w:rsid w:val="29606FBD"/>
    <w:rsid w:val="296410DF"/>
    <w:rsid w:val="29654D91"/>
    <w:rsid w:val="29680212"/>
    <w:rsid w:val="296E0B10"/>
    <w:rsid w:val="29707A6F"/>
    <w:rsid w:val="29716AEB"/>
    <w:rsid w:val="297377AD"/>
    <w:rsid w:val="29755F0C"/>
    <w:rsid w:val="2979648F"/>
    <w:rsid w:val="297E41B9"/>
    <w:rsid w:val="29816CDC"/>
    <w:rsid w:val="29826AFD"/>
    <w:rsid w:val="298803A6"/>
    <w:rsid w:val="29881335"/>
    <w:rsid w:val="2989509D"/>
    <w:rsid w:val="298A738E"/>
    <w:rsid w:val="298B5791"/>
    <w:rsid w:val="298C15DE"/>
    <w:rsid w:val="298C4D2B"/>
    <w:rsid w:val="298E41CE"/>
    <w:rsid w:val="29900B70"/>
    <w:rsid w:val="2990484A"/>
    <w:rsid w:val="29910410"/>
    <w:rsid w:val="29910B11"/>
    <w:rsid w:val="2991629F"/>
    <w:rsid w:val="2994185E"/>
    <w:rsid w:val="29965ED5"/>
    <w:rsid w:val="29973049"/>
    <w:rsid w:val="29975267"/>
    <w:rsid w:val="299A7A11"/>
    <w:rsid w:val="299D0252"/>
    <w:rsid w:val="299D0BCB"/>
    <w:rsid w:val="29A01988"/>
    <w:rsid w:val="29A13F4C"/>
    <w:rsid w:val="29A25F8C"/>
    <w:rsid w:val="29A26B25"/>
    <w:rsid w:val="29A476D8"/>
    <w:rsid w:val="29A47D35"/>
    <w:rsid w:val="29A47D92"/>
    <w:rsid w:val="29A8084F"/>
    <w:rsid w:val="29A84C5D"/>
    <w:rsid w:val="29AA252E"/>
    <w:rsid w:val="29AB209F"/>
    <w:rsid w:val="29AD2C5B"/>
    <w:rsid w:val="29AE1A46"/>
    <w:rsid w:val="29AF3A27"/>
    <w:rsid w:val="29B02976"/>
    <w:rsid w:val="29B2224B"/>
    <w:rsid w:val="29B415B5"/>
    <w:rsid w:val="29B740ED"/>
    <w:rsid w:val="29B93602"/>
    <w:rsid w:val="29BA3844"/>
    <w:rsid w:val="29BB3015"/>
    <w:rsid w:val="29BB3871"/>
    <w:rsid w:val="29BD2C02"/>
    <w:rsid w:val="29C00707"/>
    <w:rsid w:val="29C34521"/>
    <w:rsid w:val="29C410DA"/>
    <w:rsid w:val="29C45A28"/>
    <w:rsid w:val="29C53564"/>
    <w:rsid w:val="29C914DE"/>
    <w:rsid w:val="29CA11B0"/>
    <w:rsid w:val="29D17141"/>
    <w:rsid w:val="29D30A53"/>
    <w:rsid w:val="29D71401"/>
    <w:rsid w:val="29DA1511"/>
    <w:rsid w:val="29DA53B3"/>
    <w:rsid w:val="29DF359B"/>
    <w:rsid w:val="29DF4B28"/>
    <w:rsid w:val="29E04333"/>
    <w:rsid w:val="29E374B1"/>
    <w:rsid w:val="29E439C3"/>
    <w:rsid w:val="29E508D3"/>
    <w:rsid w:val="29E64C04"/>
    <w:rsid w:val="29E717F7"/>
    <w:rsid w:val="29E71F8F"/>
    <w:rsid w:val="29E861B1"/>
    <w:rsid w:val="29E94BA9"/>
    <w:rsid w:val="29E95005"/>
    <w:rsid w:val="29EA72DE"/>
    <w:rsid w:val="29ED4AA5"/>
    <w:rsid w:val="29EE3B4E"/>
    <w:rsid w:val="29EF2314"/>
    <w:rsid w:val="29F352AD"/>
    <w:rsid w:val="29F529D1"/>
    <w:rsid w:val="29F64BC5"/>
    <w:rsid w:val="29F7610C"/>
    <w:rsid w:val="29FA21C6"/>
    <w:rsid w:val="29FA4BE7"/>
    <w:rsid w:val="29FB7464"/>
    <w:rsid w:val="29FC51E3"/>
    <w:rsid w:val="29FD6C3A"/>
    <w:rsid w:val="29FE53D4"/>
    <w:rsid w:val="29FF7BE3"/>
    <w:rsid w:val="2A002CBD"/>
    <w:rsid w:val="2A0030A8"/>
    <w:rsid w:val="2A015917"/>
    <w:rsid w:val="2A020B45"/>
    <w:rsid w:val="2A022C00"/>
    <w:rsid w:val="2A02538C"/>
    <w:rsid w:val="2A027658"/>
    <w:rsid w:val="2A035588"/>
    <w:rsid w:val="2A0437F6"/>
    <w:rsid w:val="2A085543"/>
    <w:rsid w:val="2A0A3FAD"/>
    <w:rsid w:val="2A0B70CB"/>
    <w:rsid w:val="2A0D3091"/>
    <w:rsid w:val="2A0F0CF0"/>
    <w:rsid w:val="2A134508"/>
    <w:rsid w:val="2A135107"/>
    <w:rsid w:val="2A1520A7"/>
    <w:rsid w:val="2A182E99"/>
    <w:rsid w:val="2A186615"/>
    <w:rsid w:val="2A1E570B"/>
    <w:rsid w:val="2A200F02"/>
    <w:rsid w:val="2A206F8D"/>
    <w:rsid w:val="2A214860"/>
    <w:rsid w:val="2A21703E"/>
    <w:rsid w:val="2A217B4D"/>
    <w:rsid w:val="2A230017"/>
    <w:rsid w:val="2A230B18"/>
    <w:rsid w:val="2A291654"/>
    <w:rsid w:val="2A29419E"/>
    <w:rsid w:val="2A2B287C"/>
    <w:rsid w:val="2A2B4CFE"/>
    <w:rsid w:val="2A2C33E2"/>
    <w:rsid w:val="2A2E6240"/>
    <w:rsid w:val="2A2F6D1A"/>
    <w:rsid w:val="2A34399F"/>
    <w:rsid w:val="2A36546C"/>
    <w:rsid w:val="2A3847E1"/>
    <w:rsid w:val="2A39682F"/>
    <w:rsid w:val="2A3C18FC"/>
    <w:rsid w:val="2A3E7EC8"/>
    <w:rsid w:val="2A405AA7"/>
    <w:rsid w:val="2A421489"/>
    <w:rsid w:val="2A426EDA"/>
    <w:rsid w:val="2A427C04"/>
    <w:rsid w:val="2A457E9F"/>
    <w:rsid w:val="2A467262"/>
    <w:rsid w:val="2A474C49"/>
    <w:rsid w:val="2A4860B1"/>
    <w:rsid w:val="2A4A429F"/>
    <w:rsid w:val="2A4C2B09"/>
    <w:rsid w:val="2A4E1ED7"/>
    <w:rsid w:val="2A51364E"/>
    <w:rsid w:val="2A51417B"/>
    <w:rsid w:val="2A536A42"/>
    <w:rsid w:val="2A582E98"/>
    <w:rsid w:val="2A5B102D"/>
    <w:rsid w:val="2A5B6D29"/>
    <w:rsid w:val="2A5F7BC2"/>
    <w:rsid w:val="2A61621C"/>
    <w:rsid w:val="2A6177F2"/>
    <w:rsid w:val="2A6364F5"/>
    <w:rsid w:val="2A645CAC"/>
    <w:rsid w:val="2A697F6A"/>
    <w:rsid w:val="2A6A7700"/>
    <w:rsid w:val="2A6D703F"/>
    <w:rsid w:val="2A6E0EA8"/>
    <w:rsid w:val="2A6E4573"/>
    <w:rsid w:val="2A6E68E2"/>
    <w:rsid w:val="2A6F42AB"/>
    <w:rsid w:val="2A6F44E5"/>
    <w:rsid w:val="2A7032A0"/>
    <w:rsid w:val="2A714780"/>
    <w:rsid w:val="2A735474"/>
    <w:rsid w:val="2A7538F3"/>
    <w:rsid w:val="2A763A59"/>
    <w:rsid w:val="2A77139F"/>
    <w:rsid w:val="2A792483"/>
    <w:rsid w:val="2A7A4273"/>
    <w:rsid w:val="2A7E5479"/>
    <w:rsid w:val="2A7F02FF"/>
    <w:rsid w:val="2A811641"/>
    <w:rsid w:val="2A824992"/>
    <w:rsid w:val="2A853183"/>
    <w:rsid w:val="2A8618BF"/>
    <w:rsid w:val="2A8A3F95"/>
    <w:rsid w:val="2A8B502B"/>
    <w:rsid w:val="2A8D2878"/>
    <w:rsid w:val="2A9C4D12"/>
    <w:rsid w:val="2AA07EC3"/>
    <w:rsid w:val="2AA461C9"/>
    <w:rsid w:val="2AA60B98"/>
    <w:rsid w:val="2AA640EE"/>
    <w:rsid w:val="2AA678A3"/>
    <w:rsid w:val="2AA7680C"/>
    <w:rsid w:val="2AA904E7"/>
    <w:rsid w:val="2AAE624E"/>
    <w:rsid w:val="2AAF0815"/>
    <w:rsid w:val="2AAF327C"/>
    <w:rsid w:val="2AB1063B"/>
    <w:rsid w:val="2AB16DE9"/>
    <w:rsid w:val="2AB220C6"/>
    <w:rsid w:val="2AB2437F"/>
    <w:rsid w:val="2AB77AFE"/>
    <w:rsid w:val="2AB80C9B"/>
    <w:rsid w:val="2AB814DC"/>
    <w:rsid w:val="2ABA31CE"/>
    <w:rsid w:val="2ABF2AC0"/>
    <w:rsid w:val="2ABF4A47"/>
    <w:rsid w:val="2AC0173B"/>
    <w:rsid w:val="2AC178B0"/>
    <w:rsid w:val="2AC17F18"/>
    <w:rsid w:val="2AC30910"/>
    <w:rsid w:val="2AC4205A"/>
    <w:rsid w:val="2AC4314C"/>
    <w:rsid w:val="2AC44F83"/>
    <w:rsid w:val="2AC85E7E"/>
    <w:rsid w:val="2AC92EC2"/>
    <w:rsid w:val="2ACA3B28"/>
    <w:rsid w:val="2ACC50EF"/>
    <w:rsid w:val="2ACD0779"/>
    <w:rsid w:val="2ACD6EED"/>
    <w:rsid w:val="2ACD79D1"/>
    <w:rsid w:val="2ACE6748"/>
    <w:rsid w:val="2AD00E5D"/>
    <w:rsid w:val="2AD12BC7"/>
    <w:rsid w:val="2AD36BB0"/>
    <w:rsid w:val="2AD84F83"/>
    <w:rsid w:val="2ADB3809"/>
    <w:rsid w:val="2ADC58A2"/>
    <w:rsid w:val="2ADE1AB2"/>
    <w:rsid w:val="2ADE7D46"/>
    <w:rsid w:val="2ADF3C99"/>
    <w:rsid w:val="2ADF7B36"/>
    <w:rsid w:val="2AE07641"/>
    <w:rsid w:val="2AE414BF"/>
    <w:rsid w:val="2AE431C7"/>
    <w:rsid w:val="2AE47162"/>
    <w:rsid w:val="2AE87E13"/>
    <w:rsid w:val="2AE92402"/>
    <w:rsid w:val="2AEA4815"/>
    <w:rsid w:val="2AEB35E2"/>
    <w:rsid w:val="2AEE74EB"/>
    <w:rsid w:val="2AEF2022"/>
    <w:rsid w:val="2AF0335B"/>
    <w:rsid w:val="2AF21215"/>
    <w:rsid w:val="2AF341CC"/>
    <w:rsid w:val="2AF63433"/>
    <w:rsid w:val="2AF675C9"/>
    <w:rsid w:val="2AF80278"/>
    <w:rsid w:val="2AF8473E"/>
    <w:rsid w:val="2AF86881"/>
    <w:rsid w:val="2AF9656C"/>
    <w:rsid w:val="2AFA653F"/>
    <w:rsid w:val="2AFB5FA7"/>
    <w:rsid w:val="2AFC3059"/>
    <w:rsid w:val="2AFC5797"/>
    <w:rsid w:val="2AFD45F2"/>
    <w:rsid w:val="2AFF1DAA"/>
    <w:rsid w:val="2B004BA1"/>
    <w:rsid w:val="2B005449"/>
    <w:rsid w:val="2B0066A9"/>
    <w:rsid w:val="2B016F67"/>
    <w:rsid w:val="2B045E39"/>
    <w:rsid w:val="2B04673D"/>
    <w:rsid w:val="2B05187C"/>
    <w:rsid w:val="2B06031D"/>
    <w:rsid w:val="2B06081B"/>
    <w:rsid w:val="2B091896"/>
    <w:rsid w:val="2B0D4B3C"/>
    <w:rsid w:val="2B0D65D1"/>
    <w:rsid w:val="2B0F562D"/>
    <w:rsid w:val="2B0F7B5F"/>
    <w:rsid w:val="2B12295D"/>
    <w:rsid w:val="2B132A6D"/>
    <w:rsid w:val="2B1335BA"/>
    <w:rsid w:val="2B1350A8"/>
    <w:rsid w:val="2B1402F4"/>
    <w:rsid w:val="2B1436F8"/>
    <w:rsid w:val="2B197C75"/>
    <w:rsid w:val="2B1B164F"/>
    <w:rsid w:val="2B1B3A01"/>
    <w:rsid w:val="2B1E58EA"/>
    <w:rsid w:val="2B230614"/>
    <w:rsid w:val="2B26234C"/>
    <w:rsid w:val="2B263AED"/>
    <w:rsid w:val="2B273CFE"/>
    <w:rsid w:val="2B2A031F"/>
    <w:rsid w:val="2B2F6124"/>
    <w:rsid w:val="2B305552"/>
    <w:rsid w:val="2B305F01"/>
    <w:rsid w:val="2B312EC7"/>
    <w:rsid w:val="2B314F8A"/>
    <w:rsid w:val="2B322CFB"/>
    <w:rsid w:val="2B330451"/>
    <w:rsid w:val="2B396293"/>
    <w:rsid w:val="2B3D72EB"/>
    <w:rsid w:val="2B3F3518"/>
    <w:rsid w:val="2B417C2C"/>
    <w:rsid w:val="2B435540"/>
    <w:rsid w:val="2B44492B"/>
    <w:rsid w:val="2B450AD0"/>
    <w:rsid w:val="2B453AB8"/>
    <w:rsid w:val="2B482EB6"/>
    <w:rsid w:val="2B4A067D"/>
    <w:rsid w:val="2B5143CD"/>
    <w:rsid w:val="2B5153B5"/>
    <w:rsid w:val="2B520624"/>
    <w:rsid w:val="2B526F23"/>
    <w:rsid w:val="2B530854"/>
    <w:rsid w:val="2B5441F5"/>
    <w:rsid w:val="2B544B3C"/>
    <w:rsid w:val="2B5609D5"/>
    <w:rsid w:val="2B563EE5"/>
    <w:rsid w:val="2B5708E3"/>
    <w:rsid w:val="2B573643"/>
    <w:rsid w:val="2B5C03ED"/>
    <w:rsid w:val="2B5C455D"/>
    <w:rsid w:val="2B5C5A16"/>
    <w:rsid w:val="2B5C738A"/>
    <w:rsid w:val="2B5E1C0D"/>
    <w:rsid w:val="2B5E7F50"/>
    <w:rsid w:val="2B5F006A"/>
    <w:rsid w:val="2B6200BE"/>
    <w:rsid w:val="2B6279F3"/>
    <w:rsid w:val="2B6A0FAF"/>
    <w:rsid w:val="2B6B56E7"/>
    <w:rsid w:val="2B6D5BE8"/>
    <w:rsid w:val="2B6E4B37"/>
    <w:rsid w:val="2B6F6AFA"/>
    <w:rsid w:val="2B71149C"/>
    <w:rsid w:val="2B71205D"/>
    <w:rsid w:val="2B762227"/>
    <w:rsid w:val="2B773283"/>
    <w:rsid w:val="2B796964"/>
    <w:rsid w:val="2B7B70F6"/>
    <w:rsid w:val="2B8010B3"/>
    <w:rsid w:val="2B8375FC"/>
    <w:rsid w:val="2B84626E"/>
    <w:rsid w:val="2B847F7C"/>
    <w:rsid w:val="2B850591"/>
    <w:rsid w:val="2B876222"/>
    <w:rsid w:val="2B876482"/>
    <w:rsid w:val="2B891E9C"/>
    <w:rsid w:val="2B897454"/>
    <w:rsid w:val="2B8C458D"/>
    <w:rsid w:val="2B8E5201"/>
    <w:rsid w:val="2B904C94"/>
    <w:rsid w:val="2B9357A8"/>
    <w:rsid w:val="2B950089"/>
    <w:rsid w:val="2B9550BC"/>
    <w:rsid w:val="2B964474"/>
    <w:rsid w:val="2B9870FE"/>
    <w:rsid w:val="2B9920B2"/>
    <w:rsid w:val="2B9F244E"/>
    <w:rsid w:val="2B9F5337"/>
    <w:rsid w:val="2BA32FA5"/>
    <w:rsid w:val="2BA47059"/>
    <w:rsid w:val="2BA64181"/>
    <w:rsid w:val="2BA761D1"/>
    <w:rsid w:val="2BA85C89"/>
    <w:rsid w:val="2BAA7DD3"/>
    <w:rsid w:val="2BB16ABB"/>
    <w:rsid w:val="2BB17C74"/>
    <w:rsid w:val="2BB628BA"/>
    <w:rsid w:val="2BB72EF0"/>
    <w:rsid w:val="2BBF63B5"/>
    <w:rsid w:val="2BC22D0A"/>
    <w:rsid w:val="2BC41B33"/>
    <w:rsid w:val="2BC6113F"/>
    <w:rsid w:val="2BC70515"/>
    <w:rsid w:val="2BC731A2"/>
    <w:rsid w:val="2BC774AB"/>
    <w:rsid w:val="2BC82DE2"/>
    <w:rsid w:val="2BC85E6B"/>
    <w:rsid w:val="2BC87813"/>
    <w:rsid w:val="2BC925C7"/>
    <w:rsid w:val="2BC92D37"/>
    <w:rsid w:val="2BC96133"/>
    <w:rsid w:val="2BC97ACB"/>
    <w:rsid w:val="2BCC02B5"/>
    <w:rsid w:val="2BCF7215"/>
    <w:rsid w:val="2BD2143B"/>
    <w:rsid w:val="2BD31CB3"/>
    <w:rsid w:val="2BD346D7"/>
    <w:rsid w:val="2BD40C08"/>
    <w:rsid w:val="2BD5532D"/>
    <w:rsid w:val="2BD87B52"/>
    <w:rsid w:val="2BD9737B"/>
    <w:rsid w:val="2BDC268D"/>
    <w:rsid w:val="2BDF36B5"/>
    <w:rsid w:val="2BE2100A"/>
    <w:rsid w:val="2BE5485C"/>
    <w:rsid w:val="2BE6128E"/>
    <w:rsid w:val="2BE710A2"/>
    <w:rsid w:val="2BE73245"/>
    <w:rsid w:val="2BEA7C9D"/>
    <w:rsid w:val="2BEB60E6"/>
    <w:rsid w:val="2BEB7A30"/>
    <w:rsid w:val="2BED0384"/>
    <w:rsid w:val="2BEF1941"/>
    <w:rsid w:val="2BEF599B"/>
    <w:rsid w:val="2BEF7366"/>
    <w:rsid w:val="2BF23348"/>
    <w:rsid w:val="2BF240DF"/>
    <w:rsid w:val="2BF31513"/>
    <w:rsid w:val="2BF407E7"/>
    <w:rsid w:val="2BF52427"/>
    <w:rsid w:val="2BF9285A"/>
    <w:rsid w:val="2BFB59F2"/>
    <w:rsid w:val="2BFD1BF6"/>
    <w:rsid w:val="2BFE3D3E"/>
    <w:rsid w:val="2BFF6F16"/>
    <w:rsid w:val="2C004CD4"/>
    <w:rsid w:val="2C007B78"/>
    <w:rsid w:val="2C0266F8"/>
    <w:rsid w:val="2C050E54"/>
    <w:rsid w:val="2C0748E7"/>
    <w:rsid w:val="2C097F55"/>
    <w:rsid w:val="2C0A1DFE"/>
    <w:rsid w:val="2C0B1DF8"/>
    <w:rsid w:val="2C0C5D91"/>
    <w:rsid w:val="2C0D59A8"/>
    <w:rsid w:val="2C0E0A8E"/>
    <w:rsid w:val="2C0E7DBB"/>
    <w:rsid w:val="2C112275"/>
    <w:rsid w:val="2C151969"/>
    <w:rsid w:val="2C154497"/>
    <w:rsid w:val="2C172ADD"/>
    <w:rsid w:val="2C176668"/>
    <w:rsid w:val="2C190290"/>
    <w:rsid w:val="2C1A5114"/>
    <w:rsid w:val="2C1B1057"/>
    <w:rsid w:val="2C1C2B75"/>
    <w:rsid w:val="2C213993"/>
    <w:rsid w:val="2C232DE5"/>
    <w:rsid w:val="2C23788A"/>
    <w:rsid w:val="2C240F66"/>
    <w:rsid w:val="2C253BB0"/>
    <w:rsid w:val="2C290D5E"/>
    <w:rsid w:val="2C294919"/>
    <w:rsid w:val="2C2D0F83"/>
    <w:rsid w:val="2C2E0790"/>
    <w:rsid w:val="2C2F50FE"/>
    <w:rsid w:val="2C321623"/>
    <w:rsid w:val="2C342DFC"/>
    <w:rsid w:val="2C351F75"/>
    <w:rsid w:val="2C36251C"/>
    <w:rsid w:val="2C387FFD"/>
    <w:rsid w:val="2C3B54EC"/>
    <w:rsid w:val="2C3C5B46"/>
    <w:rsid w:val="2C3D2254"/>
    <w:rsid w:val="2C4017BC"/>
    <w:rsid w:val="2C4143A2"/>
    <w:rsid w:val="2C4168A2"/>
    <w:rsid w:val="2C421E1E"/>
    <w:rsid w:val="2C422050"/>
    <w:rsid w:val="2C450B28"/>
    <w:rsid w:val="2C461C73"/>
    <w:rsid w:val="2C494F5D"/>
    <w:rsid w:val="2C4B1F89"/>
    <w:rsid w:val="2C4F0792"/>
    <w:rsid w:val="2C510EE4"/>
    <w:rsid w:val="2C513AEC"/>
    <w:rsid w:val="2C5178E5"/>
    <w:rsid w:val="2C52322C"/>
    <w:rsid w:val="2C525BDA"/>
    <w:rsid w:val="2C563CB2"/>
    <w:rsid w:val="2C594BC5"/>
    <w:rsid w:val="2C5B4D1C"/>
    <w:rsid w:val="2C5C186F"/>
    <w:rsid w:val="2C630427"/>
    <w:rsid w:val="2C675D76"/>
    <w:rsid w:val="2C6A134F"/>
    <w:rsid w:val="2C6D415F"/>
    <w:rsid w:val="2C6E26FB"/>
    <w:rsid w:val="2C713C59"/>
    <w:rsid w:val="2C723003"/>
    <w:rsid w:val="2C724426"/>
    <w:rsid w:val="2C7505F3"/>
    <w:rsid w:val="2C753EF7"/>
    <w:rsid w:val="2C753F6B"/>
    <w:rsid w:val="2C796053"/>
    <w:rsid w:val="2C7A6E35"/>
    <w:rsid w:val="2C7E777E"/>
    <w:rsid w:val="2C8026F1"/>
    <w:rsid w:val="2C805DC3"/>
    <w:rsid w:val="2C883166"/>
    <w:rsid w:val="2C883BE7"/>
    <w:rsid w:val="2C8866A4"/>
    <w:rsid w:val="2C923306"/>
    <w:rsid w:val="2C950B9E"/>
    <w:rsid w:val="2C952B64"/>
    <w:rsid w:val="2C9607F5"/>
    <w:rsid w:val="2C995BD1"/>
    <w:rsid w:val="2C9C71AA"/>
    <w:rsid w:val="2CA152BA"/>
    <w:rsid w:val="2CA318D0"/>
    <w:rsid w:val="2CA31B99"/>
    <w:rsid w:val="2CA32A8E"/>
    <w:rsid w:val="2CA4102A"/>
    <w:rsid w:val="2CA43E48"/>
    <w:rsid w:val="2CA44B11"/>
    <w:rsid w:val="2CA46CE4"/>
    <w:rsid w:val="2CA70263"/>
    <w:rsid w:val="2CA816E1"/>
    <w:rsid w:val="2CA92F5F"/>
    <w:rsid w:val="2CB143A7"/>
    <w:rsid w:val="2CB20C94"/>
    <w:rsid w:val="2CB2418E"/>
    <w:rsid w:val="2CB320DE"/>
    <w:rsid w:val="2CB40129"/>
    <w:rsid w:val="2CB61AE3"/>
    <w:rsid w:val="2CB91BA1"/>
    <w:rsid w:val="2CB955D1"/>
    <w:rsid w:val="2CBA3B07"/>
    <w:rsid w:val="2CBA5DDC"/>
    <w:rsid w:val="2CBB56E7"/>
    <w:rsid w:val="2CBD5990"/>
    <w:rsid w:val="2CC22934"/>
    <w:rsid w:val="2CC343C9"/>
    <w:rsid w:val="2CC4378B"/>
    <w:rsid w:val="2CC52C96"/>
    <w:rsid w:val="2CC547B0"/>
    <w:rsid w:val="2CC704B1"/>
    <w:rsid w:val="2CCB6498"/>
    <w:rsid w:val="2CD011B7"/>
    <w:rsid w:val="2CD22F76"/>
    <w:rsid w:val="2CD25958"/>
    <w:rsid w:val="2CD30C59"/>
    <w:rsid w:val="2CD635F7"/>
    <w:rsid w:val="2CD803CC"/>
    <w:rsid w:val="2CD95F8E"/>
    <w:rsid w:val="2CDB3A4B"/>
    <w:rsid w:val="2CDB79BF"/>
    <w:rsid w:val="2CDF539F"/>
    <w:rsid w:val="2CDF7CE0"/>
    <w:rsid w:val="2CE920AE"/>
    <w:rsid w:val="2CED1BB1"/>
    <w:rsid w:val="2CED38F2"/>
    <w:rsid w:val="2CEF0181"/>
    <w:rsid w:val="2CEF0ADF"/>
    <w:rsid w:val="2CEF343F"/>
    <w:rsid w:val="2CEF46D6"/>
    <w:rsid w:val="2CF05D0F"/>
    <w:rsid w:val="2CF23961"/>
    <w:rsid w:val="2CFA6BC4"/>
    <w:rsid w:val="2CFF283A"/>
    <w:rsid w:val="2CFF6F50"/>
    <w:rsid w:val="2CFF78C1"/>
    <w:rsid w:val="2D016942"/>
    <w:rsid w:val="2D026277"/>
    <w:rsid w:val="2D0302F0"/>
    <w:rsid w:val="2D032FB7"/>
    <w:rsid w:val="2D065CCB"/>
    <w:rsid w:val="2D08402A"/>
    <w:rsid w:val="2D086154"/>
    <w:rsid w:val="2D086488"/>
    <w:rsid w:val="2D0A215E"/>
    <w:rsid w:val="2D0A6008"/>
    <w:rsid w:val="2D0B2DE1"/>
    <w:rsid w:val="2D0E7D5B"/>
    <w:rsid w:val="2D115654"/>
    <w:rsid w:val="2D120D76"/>
    <w:rsid w:val="2D1260A3"/>
    <w:rsid w:val="2D146D5C"/>
    <w:rsid w:val="2D147266"/>
    <w:rsid w:val="2D1864DB"/>
    <w:rsid w:val="2D1B1E2E"/>
    <w:rsid w:val="2D1F5109"/>
    <w:rsid w:val="2D216FD8"/>
    <w:rsid w:val="2D2356A5"/>
    <w:rsid w:val="2D256FFF"/>
    <w:rsid w:val="2D276E48"/>
    <w:rsid w:val="2D2A223D"/>
    <w:rsid w:val="2D2B0B59"/>
    <w:rsid w:val="2D2D1FC1"/>
    <w:rsid w:val="2D2F7A13"/>
    <w:rsid w:val="2D3033FC"/>
    <w:rsid w:val="2D333BDE"/>
    <w:rsid w:val="2D34504F"/>
    <w:rsid w:val="2D3734E9"/>
    <w:rsid w:val="2D382218"/>
    <w:rsid w:val="2D3A7453"/>
    <w:rsid w:val="2D3C64CD"/>
    <w:rsid w:val="2D42352B"/>
    <w:rsid w:val="2D4444C4"/>
    <w:rsid w:val="2D450BAC"/>
    <w:rsid w:val="2D471D71"/>
    <w:rsid w:val="2D483A52"/>
    <w:rsid w:val="2D4876C0"/>
    <w:rsid w:val="2D493BC8"/>
    <w:rsid w:val="2D4A2931"/>
    <w:rsid w:val="2D4B22FE"/>
    <w:rsid w:val="2D4E2BB7"/>
    <w:rsid w:val="2D4F05DE"/>
    <w:rsid w:val="2D522F26"/>
    <w:rsid w:val="2D5352DD"/>
    <w:rsid w:val="2D545A5D"/>
    <w:rsid w:val="2D584F97"/>
    <w:rsid w:val="2D591D32"/>
    <w:rsid w:val="2D592CCE"/>
    <w:rsid w:val="2D59546B"/>
    <w:rsid w:val="2D5A5CC3"/>
    <w:rsid w:val="2D5B31D4"/>
    <w:rsid w:val="2D5B5A39"/>
    <w:rsid w:val="2D5C4C03"/>
    <w:rsid w:val="2D5D17DC"/>
    <w:rsid w:val="2D5F6803"/>
    <w:rsid w:val="2D6214EA"/>
    <w:rsid w:val="2D641933"/>
    <w:rsid w:val="2D642731"/>
    <w:rsid w:val="2D656A7A"/>
    <w:rsid w:val="2D6F5C3E"/>
    <w:rsid w:val="2D755A5B"/>
    <w:rsid w:val="2D772D61"/>
    <w:rsid w:val="2D7C02E9"/>
    <w:rsid w:val="2D7C4FB3"/>
    <w:rsid w:val="2D806030"/>
    <w:rsid w:val="2D8155A9"/>
    <w:rsid w:val="2D8218D5"/>
    <w:rsid w:val="2D84711D"/>
    <w:rsid w:val="2D852387"/>
    <w:rsid w:val="2D875FC8"/>
    <w:rsid w:val="2D8B02B8"/>
    <w:rsid w:val="2D8C17FE"/>
    <w:rsid w:val="2D8C3168"/>
    <w:rsid w:val="2D8D6D3B"/>
    <w:rsid w:val="2D8E508D"/>
    <w:rsid w:val="2D90045B"/>
    <w:rsid w:val="2D9068C0"/>
    <w:rsid w:val="2D935025"/>
    <w:rsid w:val="2D944A62"/>
    <w:rsid w:val="2D9452B9"/>
    <w:rsid w:val="2D9534F4"/>
    <w:rsid w:val="2D960D18"/>
    <w:rsid w:val="2D9715C9"/>
    <w:rsid w:val="2D985CEA"/>
    <w:rsid w:val="2D9931D9"/>
    <w:rsid w:val="2D9A30C8"/>
    <w:rsid w:val="2D9E5CC1"/>
    <w:rsid w:val="2D9F20FC"/>
    <w:rsid w:val="2DA006EA"/>
    <w:rsid w:val="2DA21DC8"/>
    <w:rsid w:val="2DA22E18"/>
    <w:rsid w:val="2DA503E5"/>
    <w:rsid w:val="2DA6406A"/>
    <w:rsid w:val="2DA73BB0"/>
    <w:rsid w:val="2DA7600F"/>
    <w:rsid w:val="2DA776AA"/>
    <w:rsid w:val="2DA803E6"/>
    <w:rsid w:val="2DA8705D"/>
    <w:rsid w:val="2DA9037D"/>
    <w:rsid w:val="2DAA342D"/>
    <w:rsid w:val="2DAC443E"/>
    <w:rsid w:val="2DAF6746"/>
    <w:rsid w:val="2DB052F5"/>
    <w:rsid w:val="2DB1339E"/>
    <w:rsid w:val="2DB4290B"/>
    <w:rsid w:val="2DB614A9"/>
    <w:rsid w:val="2DB707A8"/>
    <w:rsid w:val="2DB74C5A"/>
    <w:rsid w:val="2DB83E86"/>
    <w:rsid w:val="2DB854A2"/>
    <w:rsid w:val="2DBA3F0E"/>
    <w:rsid w:val="2DBC7F5C"/>
    <w:rsid w:val="2DBD3F63"/>
    <w:rsid w:val="2DC47C48"/>
    <w:rsid w:val="2DC86BD6"/>
    <w:rsid w:val="2DC952CC"/>
    <w:rsid w:val="2DCB5FCC"/>
    <w:rsid w:val="2DCC4C23"/>
    <w:rsid w:val="2DCD527B"/>
    <w:rsid w:val="2DD0280E"/>
    <w:rsid w:val="2DD10BD4"/>
    <w:rsid w:val="2DD400EB"/>
    <w:rsid w:val="2DDB7848"/>
    <w:rsid w:val="2DE07E2A"/>
    <w:rsid w:val="2DE10C11"/>
    <w:rsid w:val="2DE477DE"/>
    <w:rsid w:val="2DE60575"/>
    <w:rsid w:val="2DE80AF4"/>
    <w:rsid w:val="2DE81A65"/>
    <w:rsid w:val="2DE854F0"/>
    <w:rsid w:val="2DEB2F26"/>
    <w:rsid w:val="2DEB72F2"/>
    <w:rsid w:val="2DED11F6"/>
    <w:rsid w:val="2DED16E4"/>
    <w:rsid w:val="2DEE229C"/>
    <w:rsid w:val="2DEF2339"/>
    <w:rsid w:val="2DF03AD7"/>
    <w:rsid w:val="2DF41663"/>
    <w:rsid w:val="2DF9643C"/>
    <w:rsid w:val="2DFD3034"/>
    <w:rsid w:val="2E0046AD"/>
    <w:rsid w:val="2E012811"/>
    <w:rsid w:val="2E0434D1"/>
    <w:rsid w:val="2E045D2E"/>
    <w:rsid w:val="2E0547BE"/>
    <w:rsid w:val="2E076668"/>
    <w:rsid w:val="2E081325"/>
    <w:rsid w:val="2E08151E"/>
    <w:rsid w:val="2E0C6ABE"/>
    <w:rsid w:val="2E0F0E8F"/>
    <w:rsid w:val="2E110110"/>
    <w:rsid w:val="2E122648"/>
    <w:rsid w:val="2E17209F"/>
    <w:rsid w:val="2E1C2F28"/>
    <w:rsid w:val="2E203788"/>
    <w:rsid w:val="2E232B71"/>
    <w:rsid w:val="2E235D5F"/>
    <w:rsid w:val="2E2A70CE"/>
    <w:rsid w:val="2E2B5A84"/>
    <w:rsid w:val="2E2C7909"/>
    <w:rsid w:val="2E2E53E0"/>
    <w:rsid w:val="2E3626C4"/>
    <w:rsid w:val="2E3742EE"/>
    <w:rsid w:val="2E375A83"/>
    <w:rsid w:val="2E3A03AF"/>
    <w:rsid w:val="2E3B7FF2"/>
    <w:rsid w:val="2E3D217C"/>
    <w:rsid w:val="2E3E1B9C"/>
    <w:rsid w:val="2E3E4F77"/>
    <w:rsid w:val="2E3F1ABC"/>
    <w:rsid w:val="2E3F58F1"/>
    <w:rsid w:val="2E3F6D69"/>
    <w:rsid w:val="2E4006C1"/>
    <w:rsid w:val="2E400AD3"/>
    <w:rsid w:val="2E420A01"/>
    <w:rsid w:val="2E4435AB"/>
    <w:rsid w:val="2E457171"/>
    <w:rsid w:val="2E4644FC"/>
    <w:rsid w:val="2E476D63"/>
    <w:rsid w:val="2E4933AD"/>
    <w:rsid w:val="2E4A0BF5"/>
    <w:rsid w:val="2E4B1D9F"/>
    <w:rsid w:val="2E4B3569"/>
    <w:rsid w:val="2E4B5E52"/>
    <w:rsid w:val="2E4C2F8E"/>
    <w:rsid w:val="2E4F2439"/>
    <w:rsid w:val="2E500BE4"/>
    <w:rsid w:val="2E5019D1"/>
    <w:rsid w:val="2E512C58"/>
    <w:rsid w:val="2E515817"/>
    <w:rsid w:val="2E52685E"/>
    <w:rsid w:val="2E5439AC"/>
    <w:rsid w:val="2E56335C"/>
    <w:rsid w:val="2E566FDE"/>
    <w:rsid w:val="2E5679CA"/>
    <w:rsid w:val="2E5700E2"/>
    <w:rsid w:val="2E5B1E61"/>
    <w:rsid w:val="2E5C0653"/>
    <w:rsid w:val="2E5E6CBD"/>
    <w:rsid w:val="2E5F3FA4"/>
    <w:rsid w:val="2E610A2B"/>
    <w:rsid w:val="2E611175"/>
    <w:rsid w:val="2E61589D"/>
    <w:rsid w:val="2E616ABC"/>
    <w:rsid w:val="2E622F24"/>
    <w:rsid w:val="2E676093"/>
    <w:rsid w:val="2E6812EF"/>
    <w:rsid w:val="2E6B51F5"/>
    <w:rsid w:val="2E6B5B44"/>
    <w:rsid w:val="2E6C7F78"/>
    <w:rsid w:val="2E6F7D0B"/>
    <w:rsid w:val="2E73642A"/>
    <w:rsid w:val="2E737C05"/>
    <w:rsid w:val="2E740EFE"/>
    <w:rsid w:val="2E746DA9"/>
    <w:rsid w:val="2E7935BC"/>
    <w:rsid w:val="2E794A33"/>
    <w:rsid w:val="2E7A0D0E"/>
    <w:rsid w:val="2E7A0DE6"/>
    <w:rsid w:val="2E7C1B2E"/>
    <w:rsid w:val="2E7C7103"/>
    <w:rsid w:val="2E7D3F80"/>
    <w:rsid w:val="2E7D42E2"/>
    <w:rsid w:val="2E811609"/>
    <w:rsid w:val="2E866405"/>
    <w:rsid w:val="2E8805C7"/>
    <w:rsid w:val="2E895A0C"/>
    <w:rsid w:val="2E8D2E44"/>
    <w:rsid w:val="2E8D2FDC"/>
    <w:rsid w:val="2E8D7A18"/>
    <w:rsid w:val="2E905C32"/>
    <w:rsid w:val="2E9120E9"/>
    <w:rsid w:val="2E9607E3"/>
    <w:rsid w:val="2E970752"/>
    <w:rsid w:val="2E985F19"/>
    <w:rsid w:val="2E9B1F7F"/>
    <w:rsid w:val="2E9B286A"/>
    <w:rsid w:val="2E9C2945"/>
    <w:rsid w:val="2E9E1F55"/>
    <w:rsid w:val="2EA37989"/>
    <w:rsid w:val="2EA46987"/>
    <w:rsid w:val="2EA47569"/>
    <w:rsid w:val="2EA663C4"/>
    <w:rsid w:val="2EA735C6"/>
    <w:rsid w:val="2EA73986"/>
    <w:rsid w:val="2EA96FBC"/>
    <w:rsid w:val="2EAA390F"/>
    <w:rsid w:val="2EAF6F00"/>
    <w:rsid w:val="2EAF6FCC"/>
    <w:rsid w:val="2EB603FB"/>
    <w:rsid w:val="2EB66109"/>
    <w:rsid w:val="2EBF5E49"/>
    <w:rsid w:val="2EC33197"/>
    <w:rsid w:val="2EC7146D"/>
    <w:rsid w:val="2EC81A02"/>
    <w:rsid w:val="2EC969AB"/>
    <w:rsid w:val="2ECD4DE4"/>
    <w:rsid w:val="2ECE3135"/>
    <w:rsid w:val="2ECF023E"/>
    <w:rsid w:val="2ED54E35"/>
    <w:rsid w:val="2ED81AA5"/>
    <w:rsid w:val="2ED87438"/>
    <w:rsid w:val="2ED91C6F"/>
    <w:rsid w:val="2EDA501C"/>
    <w:rsid w:val="2EDB2496"/>
    <w:rsid w:val="2EDC53F0"/>
    <w:rsid w:val="2EDD773C"/>
    <w:rsid w:val="2EDF3AD2"/>
    <w:rsid w:val="2EE11C62"/>
    <w:rsid w:val="2EE45EF6"/>
    <w:rsid w:val="2EE57FAC"/>
    <w:rsid w:val="2EEB18A5"/>
    <w:rsid w:val="2EF127B9"/>
    <w:rsid w:val="2EF60F58"/>
    <w:rsid w:val="2EF61399"/>
    <w:rsid w:val="2EF62397"/>
    <w:rsid w:val="2EF642FE"/>
    <w:rsid w:val="2EF94ABB"/>
    <w:rsid w:val="2EFD6424"/>
    <w:rsid w:val="2EFE6486"/>
    <w:rsid w:val="2EFE64B1"/>
    <w:rsid w:val="2EFF6B47"/>
    <w:rsid w:val="2F0157D0"/>
    <w:rsid w:val="2F02547C"/>
    <w:rsid w:val="2F030882"/>
    <w:rsid w:val="2F03412C"/>
    <w:rsid w:val="2F0467A0"/>
    <w:rsid w:val="2F0A49A4"/>
    <w:rsid w:val="2F0D1721"/>
    <w:rsid w:val="2F0E2C39"/>
    <w:rsid w:val="2F0E77C7"/>
    <w:rsid w:val="2F0F2215"/>
    <w:rsid w:val="2F134001"/>
    <w:rsid w:val="2F152544"/>
    <w:rsid w:val="2F173125"/>
    <w:rsid w:val="2F177977"/>
    <w:rsid w:val="2F1B28B6"/>
    <w:rsid w:val="2F21298F"/>
    <w:rsid w:val="2F222C8E"/>
    <w:rsid w:val="2F22306B"/>
    <w:rsid w:val="2F235F66"/>
    <w:rsid w:val="2F25095C"/>
    <w:rsid w:val="2F253F03"/>
    <w:rsid w:val="2F2547C0"/>
    <w:rsid w:val="2F281077"/>
    <w:rsid w:val="2F283B36"/>
    <w:rsid w:val="2F290B7B"/>
    <w:rsid w:val="2F2A21EF"/>
    <w:rsid w:val="2F2D3027"/>
    <w:rsid w:val="2F364C23"/>
    <w:rsid w:val="2F383C71"/>
    <w:rsid w:val="2F3B2F38"/>
    <w:rsid w:val="2F3F38BB"/>
    <w:rsid w:val="2F3F768C"/>
    <w:rsid w:val="2F4112E9"/>
    <w:rsid w:val="2F412BCD"/>
    <w:rsid w:val="2F426AA7"/>
    <w:rsid w:val="2F436147"/>
    <w:rsid w:val="2F470C39"/>
    <w:rsid w:val="2F471D81"/>
    <w:rsid w:val="2F49069A"/>
    <w:rsid w:val="2F4925F3"/>
    <w:rsid w:val="2F4A26E1"/>
    <w:rsid w:val="2F4E7AAD"/>
    <w:rsid w:val="2F502235"/>
    <w:rsid w:val="2F522384"/>
    <w:rsid w:val="2F522CB3"/>
    <w:rsid w:val="2F56056A"/>
    <w:rsid w:val="2F5826F9"/>
    <w:rsid w:val="2F5A1CA1"/>
    <w:rsid w:val="2F5A2936"/>
    <w:rsid w:val="2F5A4533"/>
    <w:rsid w:val="2F5D4EB9"/>
    <w:rsid w:val="2F6257DC"/>
    <w:rsid w:val="2F637A40"/>
    <w:rsid w:val="2F66723A"/>
    <w:rsid w:val="2F6700FE"/>
    <w:rsid w:val="2F6932E3"/>
    <w:rsid w:val="2F696D1E"/>
    <w:rsid w:val="2F6B544F"/>
    <w:rsid w:val="2F6B65FE"/>
    <w:rsid w:val="2F6F799E"/>
    <w:rsid w:val="2F701339"/>
    <w:rsid w:val="2F7B27CA"/>
    <w:rsid w:val="2F7D4CAD"/>
    <w:rsid w:val="2F7F028B"/>
    <w:rsid w:val="2F806EA1"/>
    <w:rsid w:val="2F815932"/>
    <w:rsid w:val="2F822A3B"/>
    <w:rsid w:val="2F831898"/>
    <w:rsid w:val="2F851F0F"/>
    <w:rsid w:val="2F852D0A"/>
    <w:rsid w:val="2F856998"/>
    <w:rsid w:val="2F864DF8"/>
    <w:rsid w:val="2F875BAA"/>
    <w:rsid w:val="2F8C3046"/>
    <w:rsid w:val="2F9336FE"/>
    <w:rsid w:val="2F937DE2"/>
    <w:rsid w:val="2F946C20"/>
    <w:rsid w:val="2F960329"/>
    <w:rsid w:val="2F9610F8"/>
    <w:rsid w:val="2F975DD6"/>
    <w:rsid w:val="2F9803F1"/>
    <w:rsid w:val="2F992566"/>
    <w:rsid w:val="2F995515"/>
    <w:rsid w:val="2F9C0EF6"/>
    <w:rsid w:val="2FA1182D"/>
    <w:rsid w:val="2FA22998"/>
    <w:rsid w:val="2FA33A42"/>
    <w:rsid w:val="2FA50C4E"/>
    <w:rsid w:val="2FA5159A"/>
    <w:rsid w:val="2FA73ECF"/>
    <w:rsid w:val="2FA76DA6"/>
    <w:rsid w:val="2FA90663"/>
    <w:rsid w:val="2FAD55CC"/>
    <w:rsid w:val="2FAD625B"/>
    <w:rsid w:val="2FAE1A28"/>
    <w:rsid w:val="2FAF7FDB"/>
    <w:rsid w:val="2FB61926"/>
    <w:rsid w:val="2FB8319F"/>
    <w:rsid w:val="2FBA7BED"/>
    <w:rsid w:val="2FBC4D8A"/>
    <w:rsid w:val="2FBD4840"/>
    <w:rsid w:val="2FBD4CD8"/>
    <w:rsid w:val="2FBD6BA9"/>
    <w:rsid w:val="2FBE0D04"/>
    <w:rsid w:val="2FC008A0"/>
    <w:rsid w:val="2FC158D7"/>
    <w:rsid w:val="2FC2217A"/>
    <w:rsid w:val="2FC652AA"/>
    <w:rsid w:val="2FCA6DA3"/>
    <w:rsid w:val="2FCA7FF9"/>
    <w:rsid w:val="2FCB4D69"/>
    <w:rsid w:val="2FD10BFA"/>
    <w:rsid w:val="2FD9399B"/>
    <w:rsid w:val="2FDB4A22"/>
    <w:rsid w:val="2FDE42F0"/>
    <w:rsid w:val="2FDE5642"/>
    <w:rsid w:val="2FDF376D"/>
    <w:rsid w:val="2FE17A2C"/>
    <w:rsid w:val="2FE660D8"/>
    <w:rsid w:val="2FE66C75"/>
    <w:rsid w:val="2FE70846"/>
    <w:rsid w:val="2FE8354A"/>
    <w:rsid w:val="2FEB01CC"/>
    <w:rsid w:val="2FEC304A"/>
    <w:rsid w:val="2FEF13D6"/>
    <w:rsid w:val="2FF05FE7"/>
    <w:rsid w:val="2FF47D02"/>
    <w:rsid w:val="2FF813D6"/>
    <w:rsid w:val="2FF8267A"/>
    <w:rsid w:val="2FFB5AD2"/>
    <w:rsid w:val="2FFC3BA4"/>
    <w:rsid w:val="2FFC7E33"/>
    <w:rsid w:val="2FFF49E0"/>
    <w:rsid w:val="2FFF5D97"/>
    <w:rsid w:val="300037C9"/>
    <w:rsid w:val="3000574B"/>
    <w:rsid w:val="30010F6E"/>
    <w:rsid w:val="300524BD"/>
    <w:rsid w:val="300655B7"/>
    <w:rsid w:val="30075DDB"/>
    <w:rsid w:val="300776D5"/>
    <w:rsid w:val="30077AEF"/>
    <w:rsid w:val="300849FF"/>
    <w:rsid w:val="30087E80"/>
    <w:rsid w:val="300A2B90"/>
    <w:rsid w:val="300A4B33"/>
    <w:rsid w:val="300B4F24"/>
    <w:rsid w:val="300E44F7"/>
    <w:rsid w:val="300F5FC5"/>
    <w:rsid w:val="30100A1E"/>
    <w:rsid w:val="30101658"/>
    <w:rsid w:val="30126BBA"/>
    <w:rsid w:val="30136CC0"/>
    <w:rsid w:val="301433A3"/>
    <w:rsid w:val="30143E97"/>
    <w:rsid w:val="3017238F"/>
    <w:rsid w:val="301D0AAC"/>
    <w:rsid w:val="30257714"/>
    <w:rsid w:val="30281010"/>
    <w:rsid w:val="30293A96"/>
    <w:rsid w:val="302C3E19"/>
    <w:rsid w:val="302C7326"/>
    <w:rsid w:val="302D3E32"/>
    <w:rsid w:val="30300828"/>
    <w:rsid w:val="30343F96"/>
    <w:rsid w:val="30351DFD"/>
    <w:rsid w:val="3035325F"/>
    <w:rsid w:val="303A112B"/>
    <w:rsid w:val="303E17B0"/>
    <w:rsid w:val="30410964"/>
    <w:rsid w:val="3041780C"/>
    <w:rsid w:val="30436919"/>
    <w:rsid w:val="30465464"/>
    <w:rsid w:val="304B2EAF"/>
    <w:rsid w:val="304D65A3"/>
    <w:rsid w:val="305219C0"/>
    <w:rsid w:val="30527F43"/>
    <w:rsid w:val="30551BD7"/>
    <w:rsid w:val="30555109"/>
    <w:rsid w:val="3058119A"/>
    <w:rsid w:val="30597256"/>
    <w:rsid w:val="305E4BEB"/>
    <w:rsid w:val="30626FC0"/>
    <w:rsid w:val="30657FEF"/>
    <w:rsid w:val="306647BD"/>
    <w:rsid w:val="306851A1"/>
    <w:rsid w:val="306B09E5"/>
    <w:rsid w:val="306E50AF"/>
    <w:rsid w:val="306F6B3F"/>
    <w:rsid w:val="30704EAB"/>
    <w:rsid w:val="307051AF"/>
    <w:rsid w:val="30705F2D"/>
    <w:rsid w:val="3073447A"/>
    <w:rsid w:val="3075169C"/>
    <w:rsid w:val="307678F8"/>
    <w:rsid w:val="30790B10"/>
    <w:rsid w:val="307B6A97"/>
    <w:rsid w:val="307D6351"/>
    <w:rsid w:val="308047F2"/>
    <w:rsid w:val="308327DD"/>
    <w:rsid w:val="3083589F"/>
    <w:rsid w:val="30856102"/>
    <w:rsid w:val="308A215C"/>
    <w:rsid w:val="308C053F"/>
    <w:rsid w:val="30914B57"/>
    <w:rsid w:val="30937F83"/>
    <w:rsid w:val="309572AC"/>
    <w:rsid w:val="30960926"/>
    <w:rsid w:val="309836F4"/>
    <w:rsid w:val="309B51C0"/>
    <w:rsid w:val="309F6CFC"/>
    <w:rsid w:val="30A03C4A"/>
    <w:rsid w:val="30A76162"/>
    <w:rsid w:val="30A94AC7"/>
    <w:rsid w:val="30AB2CDE"/>
    <w:rsid w:val="30AD6D1B"/>
    <w:rsid w:val="30B4171F"/>
    <w:rsid w:val="30B430A4"/>
    <w:rsid w:val="30B76E8B"/>
    <w:rsid w:val="30B85F4B"/>
    <w:rsid w:val="30B9040F"/>
    <w:rsid w:val="30BA26ED"/>
    <w:rsid w:val="30BC20BC"/>
    <w:rsid w:val="30BC3377"/>
    <w:rsid w:val="30BC3756"/>
    <w:rsid w:val="30BD59DA"/>
    <w:rsid w:val="30C41CD8"/>
    <w:rsid w:val="30C46FB1"/>
    <w:rsid w:val="30C5594F"/>
    <w:rsid w:val="30CB4309"/>
    <w:rsid w:val="30CD24F8"/>
    <w:rsid w:val="30D01C05"/>
    <w:rsid w:val="30D04DF4"/>
    <w:rsid w:val="30D54084"/>
    <w:rsid w:val="30D56CE9"/>
    <w:rsid w:val="30D858B7"/>
    <w:rsid w:val="30D90FBA"/>
    <w:rsid w:val="30DA58BA"/>
    <w:rsid w:val="30DC0B9E"/>
    <w:rsid w:val="30E45216"/>
    <w:rsid w:val="30E5441F"/>
    <w:rsid w:val="30E7555B"/>
    <w:rsid w:val="30E84791"/>
    <w:rsid w:val="30E934F3"/>
    <w:rsid w:val="30EA3C8C"/>
    <w:rsid w:val="30EA79E1"/>
    <w:rsid w:val="30EF1434"/>
    <w:rsid w:val="30EF72BF"/>
    <w:rsid w:val="30F05EFD"/>
    <w:rsid w:val="30F13508"/>
    <w:rsid w:val="30F65AA1"/>
    <w:rsid w:val="30F70433"/>
    <w:rsid w:val="30FC6CDD"/>
    <w:rsid w:val="30FE4C34"/>
    <w:rsid w:val="31011119"/>
    <w:rsid w:val="31036918"/>
    <w:rsid w:val="31056F14"/>
    <w:rsid w:val="310600E2"/>
    <w:rsid w:val="31084E15"/>
    <w:rsid w:val="310B15B5"/>
    <w:rsid w:val="310B2DB2"/>
    <w:rsid w:val="310F2A4F"/>
    <w:rsid w:val="31100BD7"/>
    <w:rsid w:val="31121FA0"/>
    <w:rsid w:val="31182561"/>
    <w:rsid w:val="3118273D"/>
    <w:rsid w:val="311D7C5E"/>
    <w:rsid w:val="31211C92"/>
    <w:rsid w:val="31257216"/>
    <w:rsid w:val="31292511"/>
    <w:rsid w:val="312B6849"/>
    <w:rsid w:val="31301B8E"/>
    <w:rsid w:val="313072D3"/>
    <w:rsid w:val="31325B60"/>
    <w:rsid w:val="3133730E"/>
    <w:rsid w:val="31352610"/>
    <w:rsid w:val="313643B1"/>
    <w:rsid w:val="31373C93"/>
    <w:rsid w:val="313C3BDC"/>
    <w:rsid w:val="313F174D"/>
    <w:rsid w:val="313F60D7"/>
    <w:rsid w:val="313F7981"/>
    <w:rsid w:val="31427475"/>
    <w:rsid w:val="31436498"/>
    <w:rsid w:val="31465469"/>
    <w:rsid w:val="31472522"/>
    <w:rsid w:val="314844B7"/>
    <w:rsid w:val="314874A8"/>
    <w:rsid w:val="314A3421"/>
    <w:rsid w:val="314E3CAA"/>
    <w:rsid w:val="314E4EEC"/>
    <w:rsid w:val="314E5F5F"/>
    <w:rsid w:val="314F3BDF"/>
    <w:rsid w:val="3153040D"/>
    <w:rsid w:val="315314C7"/>
    <w:rsid w:val="31541667"/>
    <w:rsid w:val="315828FA"/>
    <w:rsid w:val="315C49DA"/>
    <w:rsid w:val="315E4892"/>
    <w:rsid w:val="3164045C"/>
    <w:rsid w:val="31642C8F"/>
    <w:rsid w:val="316505F1"/>
    <w:rsid w:val="31654D60"/>
    <w:rsid w:val="316643D4"/>
    <w:rsid w:val="31665B4F"/>
    <w:rsid w:val="3167589E"/>
    <w:rsid w:val="3169074C"/>
    <w:rsid w:val="316A61F5"/>
    <w:rsid w:val="316A7519"/>
    <w:rsid w:val="316B1D26"/>
    <w:rsid w:val="316B315D"/>
    <w:rsid w:val="3170742B"/>
    <w:rsid w:val="317817BD"/>
    <w:rsid w:val="317838E2"/>
    <w:rsid w:val="317D2833"/>
    <w:rsid w:val="317F4709"/>
    <w:rsid w:val="317F66FF"/>
    <w:rsid w:val="318157F8"/>
    <w:rsid w:val="31827961"/>
    <w:rsid w:val="31845BD7"/>
    <w:rsid w:val="31877BE8"/>
    <w:rsid w:val="318B17B3"/>
    <w:rsid w:val="318C1ACE"/>
    <w:rsid w:val="31913D7B"/>
    <w:rsid w:val="3194480C"/>
    <w:rsid w:val="31961F82"/>
    <w:rsid w:val="31962DEE"/>
    <w:rsid w:val="319A3271"/>
    <w:rsid w:val="319B22F8"/>
    <w:rsid w:val="319B3D73"/>
    <w:rsid w:val="319D6FE1"/>
    <w:rsid w:val="319D720A"/>
    <w:rsid w:val="319F4825"/>
    <w:rsid w:val="31A074F5"/>
    <w:rsid w:val="31A14D33"/>
    <w:rsid w:val="31A2374C"/>
    <w:rsid w:val="31A42957"/>
    <w:rsid w:val="31A4693F"/>
    <w:rsid w:val="31A70831"/>
    <w:rsid w:val="31A7392B"/>
    <w:rsid w:val="31A83272"/>
    <w:rsid w:val="31AA7086"/>
    <w:rsid w:val="31AC61BF"/>
    <w:rsid w:val="31AF5164"/>
    <w:rsid w:val="31AF71AB"/>
    <w:rsid w:val="31B57DC2"/>
    <w:rsid w:val="31B7250B"/>
    <w:rsid w:val="31B77DC8"/>
    <w:rsid w:val="31B94DE2"/>
    <w:rsid w:val="31BA2D82"/>
    <w:rsid w:val="31BA46D0"/>
    <w:rsid w:val="31BC479A"/>
    <w:rsid w:val="31BF770D"/>
    <w:rsid w:val="31C00613"/>
    <w:rsid w:val="31C05009"/>
    <w:rsid w:val="31C10FCB"/>
    <w:rsid w:val="31C16E90"/>
    <w:rsid w:val="31C50717"/>
    <w:rsid w:val="31C51E99"/>
    <w:rsid w:val="31C95634"/>
    <w:rsid w:val="31CD1EAE"/>
    <w:rsid w:val="31CE2E90"/>
    <w:rsid w:val="31CE4B23"/>
    <w:rsid w:val="31D01A83"/>
    <w:rsid w:val="31D11D44"/>
    <w:rsid w:val="31D24106"/>
    <w:rsid w:val="31D33E4D"/>
    <w:rsid w:val="31D35EC4"/>
    <w:rsid w:val="31D65C41"/>
    <w:rsid w:val="31D74AA5"/>
    <w:rsid w:val="31DA0E1D"/>
    <w:rsid w:val="31DA7C23"/>
    <w:rsid w:val="31DF3068"/>
    <w:rsid w:val="31E15EAA"/>
    <w:rsid w:val="31E16197"/>
    <w:rsid w:val="31E175B2"/>
    <w:rsid w:val="31E246BF"/>
    <w:rsid w:val="31E4171D"/>
    <w:rsid w:val="31E42425"/>
    <w:rsid w:val="31E70670"/>
    <w:rsid w:val="31E86FC4"/>
    <w:rsid w:val="31EA7EC7"/>
    <w:rsid w:val="31EB3203"/>
    <w:rsid w:val="31EE6085"/>
    <w:rsid w:val="31EE7092"/>
    <w:rsid w:val="31F13D27"/>
    <w:rsid w:val="31F179FF"/>
    <w:rsid w:val="31F34583"/>
    <w:rsid w:val="31F549FF"/>
    <w:rsid w:val="31F570FD"/>
    <w:rsid w:val="31F71586"/>
    <w:rsid w:val="31F77069"/>
    <w:rsid w:val="31F868C7"/>
    <w:rsid w:val="31F920C0"/>
    <w:rsid w:val="31FD1224"/>
    <w:rsid w:val="31FD7568"/>
    <w:rsid w:val="32023022"/>
    <w:rsid w:val="320336B9"/>
    <w:rsid w:val="32051233"/>
    <w:rsid w:val="32051AA3"/>
    <w:rsid w:val="320656D7"/>
    <w:rsid w:val="3209728F"/>
    <w:rsid w:val="320A3446"/>
    <w:rsid w:val="320B1B2C"/>
    <w:rsid w:val="320B6DB4"/>
    <w:rsid w:val="320D45B6"/>
    <w:rsid w:val="32126FAF"/>
    <w:rsid w:val="32130096"/>
    <w:rsid w:val="321319A0"/>
    <w:rsid w:val="3217451B"/>
    <w:rsid w:val="32176E85"/>
    <w:rsid w:val="32180CEB"/>
    <w:rsid w:val="321905F7"/>
    <w:rsid w:val="32197748"/>
    <w:rsid w:val="321C012D"/>
    <w:rsid w:val="321C76F1"/>
    <w:rsid w:val="321E67DD"/>
    <w:rsid w:val="3223444F"/>
    <w:rsid w:val="32271FB4"/>
    <w:rsid w:val="32294A40"/>
    <w:rsid w:val="322B418A"/>
    <w:rsid w:val="322E0D67"/>
    <w:rsid w:val="32311252"/>
    <w:rsid w:val="323176DC"/>
    <w:rsid w:val="32353405"/>
    <w:rsid w:val="32375FB0"/>
    <w:rsid w:val="323A1F7F"/>
    <w:rsid w:val="323C1274"/>
    <w:rsid w:val="323C6CC8"/>
    <w:rsid w:val="323F46A7"/>
    <w:rsid w:val="323F5574"/>
    <w:rsid w:val="32405EB3"/>
    <w:rsid w:val="32455256"/>
    <w:rsid w:val="3246080B"/>
    <w:rsid w:val="32464FBE"/>
    <w:rsid w:val="324A128C"/>
    <w:rsid w:val="324A751D"/>
    <w:rsid w:val="324B68D1"/>
    <w:rsid w:val="324D28F9"/>
    <w:rsid w:val="3251243F"/>
    <w:rsid w:val="32513046"/>
    <w:rsid w:val="32571C1A"/>
    <w:rsid w:val="32596CE7"/>
    <w:rsid w:val="325B49C4"/>
    <w:rsid w:val="325C3255"/>
    <w:rsid w:val="325D6A65"/>
    <w:rsid w:val="326203BD"/>
    <w:rsid w:val="32636DE5"/>
    <w:rsid w:val="32674872"/>
    <w:rsid w:val="3267491C"/>
    <w:rsid w:val="32684659"/>
    <w:rsid w:val="32690B3A"/>
    <w:rsid w:val="326C6A3B"/>
    <w:rsid w:val="326D20D8"/>
    <w:rsid w:val="326F1A12"/>
    <w:rsid w:val="326F7490"/>
    <w:rsid w:val="32707CF9"/>
    <w:rsid w:val="327173DA"/>
    <w:rsid w:val="32717835"/>
    <w:rsid w:val="3272631F"/>
    <w:rsid w:val="32760854"/>
    <w:rsid w:val="327A518B"/>
    <w:rsid w:val="327A62DB"/>
    <w:rsid w:val="327A7D11"/>
    <w:rsid w:val="327B07F3"/>
    <w:rsid w:val="327E3BC5"/>
    <w:rsid w:val="328059C0"/>
    <w:rsid w:val="3280734B"/>
    <w:rsid w:val="3283143A"/>
    <w:rsid w:val="32833116"/>
    <w:rsid w:val="32885691"/>
    <w:rsid w:val="32893F71"/>
    <w:rsid w:val="328A5584"/>
    <w:rsid w:val="328A6889"/>
    <w:rsid w:val="328B65EC"/>
    <w:rsid w:val="329270D5"/>
    <w:rsid w:val="329655F3"/>
    <w:rsid w:val="3298774D"/>
    <w:rsid w:val="32996AB0"/>
    <w:rsid w:val="329C158B"/>
    <w:rsid w:val="329D340A"/>
    <w:rsid w:val="32A506E9"/>
    <w:rsid w:val="32A51686"/>
    <w:rsid w:val="32A90C28"/>
    <w:rsid w:val="32AE4E4F"/>
    <w:rsid w:val="32AE7FAE"/>
    <w:rsid w:val="32B21EE7"/>
    <w:rsid w:val="32B223F8"/>
    <w:rsid w:val="32B2335C"/>
    <w:rsid w:val="32B77812"/>
    <w:rsid w:val="32B851C4"/>
    <w:rsid w:val="32B867D8"/>
    <w:rsid w:val="32B94CA6"/>
    <w:rsid w:val="32BD4E5F"/>
    <w:rsid w:val="32BD57DE"/>
    <w:rsid w:val="32BD6CB4"/>
    <w:rsid w:val="32C03F1D"/>
    <w:rsid w:val="32C47C44"/>
    <w:rsid w:val="32C70F09"/>
    <w:rsid w:val="32C769FD"/>
    <w:rsid w:val="32C8042C"/>
    <w:rsid w:val="32C84A61"/>
    <w:rsid w:val="32CA1573"/>
    <w:rsid w:val="32CB03BD"/>
    <w:rsid w:val="32CC1F4B"/>
    <w:rsid w:val="32CD5B0E"/>
    <w:rsid w:val="32CF5EDA"/>
    <w:rsid w:val="32D012BE"/>
    <w:rsid w:val="32D15C8A"/>
    <w:rsid w:val="32D201D2"/>
    <w:rsid w:val="32D47379"/>
    <w:rsid w:val="32D71FCF"/>
    <w:rsid w:val="32DB14A6"/>
    <w:rsid w:val="32DB40C4"/>
    <w:rsid w:val="32DC4F10"/>
    <w:rsid w:val="32DE1267"/>
    <w:rsid w:val="32E228C1"/>
    <w:rsid w:val="32E26BD4"/>
    <w:rsid w:val="32E71D16"/>
    <w:rsid w:val="32E86E4F"/>
    <w:rsid w:val="32EA1D0D"/>
    <w:rsid w:val="32F04F8F"/>
    <w:rsid w:val="32F06403"/>
    <w:rsid w:val="32F0723C"/>
    <w:rsid w:val="32F25D37"/>
    <w:rsid w:val="32F35323"/>
    <w:rsid w:val="32F60FB1"/>
    <w:rsid w:val="32F65D72"/>
    <w:rsid w:val="32F903EE"/>
    <w:rsid w:val="32F91C1C"/>
    <w:rsid w:val="32F979DE"/>
    <w:rsid w:val="32FA00C0"/>
    <w:rsid w:val="32FA59E4"/>
    <w:rsid w:val="32FB78BB"/>
    <w:rsid w:val="32FD2D72"/>
    <w:rsid w:val="32FF024F"/>
    <w:rsid w:val="33056F11"/>
    <w:rsid w:val="330576AC"/>
    <w:rsid w:val="33072F7E"/>
    <w:rsid w:val="330B2A8D"/>
    <w:rsid w:val="330D0C0C"/>
    <w:rsid w:val="330D3BF2"/>
    <w:rsid w:val="330F6E3C"/>
    <w:rsid w:val="33110063"/>
    <w:rsid w:val="33110B0E"/>
    <w:rsid w:val="3311503E"/>
    <w:rsid w:val="33122938"/>
    <w:rsid w:val="3313457D"/>
    <w:rsid w:val="331576EB"/>
    <w:rsid w:val="331612E0"/>
    <w:rsid w:val="33187832"/>
    <w:rsid w:val="331905B1"/>
    <w:rsid w:val="3319423E"/>
    <w:rsid w:val="331C53CA"/>
    <w:rsid w:val="331F4145"/>
    <w:rsid w:val="33230176"/>
    <w:rsid w:val="3324083F"/>
    <w:rsid w:val="33272F8B"/>
    <w:rsid w:val="33274BD5"/>
    <w:rsid w:val="332867FA"/>
    <w:rsid w:val="332A4D41"/>
    <w:rsid w:val="332B0D7F"/>
    <w:rsid w:val="332E6B36"/>
    <w:rsid w:val="332F3486"/>
    <w:rsid w:val="332F6F63"/>
    <w:rsid w:val="33330FD9"/>
    <w:rsid w:val="333323FF"/>
    <w:rsid w:val="333849E8"/>
    <w:rsid w:val="333974D2"/>
    <w:rsid w:val="333D5F13"/>
    <w:rsid w:val="333D7095"/>
    <w:rsid w:val="333F2234"/>
    <w:rsid w:val="333F7E88"/>
    <w:rsid w:val="33403605"/>
    <w:rsid w:val="33455DB2"/>
    <w:rsid w:val="334B5B55"/>
    <w:rsid w:val="334C435B"/>
    <w:rsid w:val="33500081"/>
    <w:rsid w:val="33501D04"/>
    <w:rsid w:val="33513088"/>
    <w:rsid w:val="335337F4"/>
    <w:rsid w:val="33542558"/>
    <w:rsid w:val="33572658"/>
    <w:rsid w:val="335A1862"/>
    <w:rsid w:val="335F0FB2"/>
    <w:rsid w:val="3360366C"/>
    <w:rsid w:val="33610685"/>
    <w:rsid w:val="3364467E"/>
    <w:rsid w:val="3365758F"/>
    <w:rsid w:val="336853DC"/>
    <w:rsid w:val="33691CCD"/>
    <w:rsid w:val="336B1923"/>
    <w:rsid w:val="336C7E46"/>
    <w:rsid w:val="336E2469"/>
    <w:rsid w:val="336E7113"/>
    <w:rsid w:val="336F0D4A"/>
    <w:rsid w:val="337152AA"/>
    <w:rsid w:val="33783FBB"/>
    <w:rsid w:val="337B39FD"/>
    <w:rsid w:val="337D27CF"/>
    <w:rsid w:val="337E1562"/>
    <w:rsid w:val="337E7807"/>
    <w:rsid w:val="337F6C9E"/>
    <w:rsid w:val="338142B5"/>
    <w:rsid w:val="33824EEA"/>
    <w:rsid w:val="33834A99"/>
    <w:rsid w:val="3384781F"/>
    <w:rsid w:val="33857F4E"/>
    <w:rsid w:val="338709D9"/>
    <w:rsid w:val="338859A9"/>
    <w:rsid w:val="33892FAA"/>
    <w:rsid w:val="338A3DCE"/>
    <w:rsid w:val="338B0463"/>
    <w:rsid w:val="338B42BF"/>
    <w:rsid w:val="338D54D6"/>
    <w:rsid w:val="338E016B"/>
    <w:rsid w:val="33921719"/>
    <w:rsid w:val="33936FCB"/>
    <w:rsid w:val="339709B3"/>
    <w:rsid w:val="339807A8"/>
    <w:rsid w:val="339848AB"/>
    <w:rsid w:val="33992706"/>
    <w:rsid w:val="339961FD"/>
    <w:rsid w:val="339A0EF9"/>
    <w:rsid w:val="339E4956"/>
    <w:rsid w:val="339F55E6"/>
    <w:rsid w:val="33A23C48"/>
    <w:rsid w:val="33A273FA"/>
    <w:rsid w:val="33A437C3"/>
    <w:rsid w:val="33A82F48"/>
    <w:rsid w:val="33AA2068"/>
    <w:rsid w:val="33AC0409"/>
    <w:rsid w:val="33AC5B7E"/>
    <w:rsid w:val="33AE54CD"/>
    <w:rsid w:val="33B340B4"/>
    <w:rsid w:val="33B41647"/>
    <w:rsid w:val="33B47848"/>
    <w:rsid w:val="33B67460"/>
    <w:rsid w:val="33B93C32"/>
    <w:rsid w:val="33BC412C"/>
    <w:rsid w:val="33BC4DF8"/>
    <w:rsid w:val="33BC5D17"/>
    <w:rsid w:val="33BD362E"/>
    <w:rsid w:val="33C962F5"/>
    <w:rsid w:val="33CF1DC3"/>
    <w:rsid w:val="33D219A1"/>
    <w:rsid w:val="33D85D7E"/>
    <w:rsid w:val="33D95EF2"/>
    <w:rsid w:val="33D97C42"/>
    <w:rsid w:val="33E11A5D"/>
    <w:rsid w:val="33E1513C"/>
    <w:rsid w:val="33E32C0F"/>
    <w:rsid w:val="33E45F54"/>
    <w:rsid w:val="33E66BB7"/>
    <w:rsid w:val="33E80741"/>
    <w:rsid w:val="33EC077D"/>
    <w:rsid w:val="33EC1667"/>
    <w:rsid w:val="33EE7638"/>
    <w:rsid w:val="33EF0606"/>
    <w:rsid w:val="33EF31F3"/>
    <w:rsid w:val="33EF383A"/>
    <w:rsid w:val="33F0383F"/>
    <w:rsid w:val="33F23AE5"/>
    <w:rsid w:val="33F37A15"/>
    <w:rsid w:val="33FD37C1"/>
    <w:rsid w:val="33FE1CA6"/>
    <w:rsid w:val="3402239F"/>
    <w:rsid w:val="340258F0"/>
    <w:rsid w:val="34027EFB"/>
    <w:rsid w:val="340331B3"/>
    <w:rsid w:val="34073EDB"/>
    <w:rsid w:val="340777E3"/>
    <w:rsid w:val="34082728"/>
    <w:rsid w:val="340A28BB"/>
    <w:rsid w:val="340B0F1B"/>
    <w:rsid w:val="340C0CE4"/>
    <w:rsid w:val="34111DD8"/>
    <w:rsid w:val="34160435"/>
    <w:rsid w:val="341710F3"/>
    <w:rsid w:val="341959FB"/>
    <w:rsid w:val="341C744C"/>
    <w:rsid w:val="341D7D95"/>
    <w:rsid w:val="34203A9C"/>
    <w:rsid w:val="34210B68"/>
    <w:rsid w:val="342438C6"/>
    <w:rsid w:val="34251161"/>
    <w:rsid w:val="34270F2C"/>
    <w:rsid w:val="342B0C12"/>
    <w:rsid w:val="34340A06"/>
    <w:rsid w:val="343521A4"/>
    <w:rsid w:val="343915F2"/>
    <w:rsid w:val="34394651"/>
    <w:rsid w:val="343A1F6A"/>
    <w:rsid w:val="343A7A64"/>
    <w:rsid w:val="343B0738"/>
    <w:rsid w:val="344100D4"/>
    <w:rsid w:val="34433FA6"/>
    <w:rsid w:val="34435C1B"/>
    <w:rsid w:val="34450A2F"/>
    <w:rsid w:val="344722A5"/>
    <w:rsid w:val="34481224"/>
    <w:rsid w:val="34481A3A"/>
    <w:rsid w:val="34493D52"/>
    <w:rsid w:val="344E385A"/>
    <w:rsid w:val="344E5C27"/>
    <w:rsid w:val="344E5FF7"/>
    <w:rsid w:val="344E63B2"/>
    <w:rsid w:val="344F398E"/>
    <w:rsid w:val="34500C13"/>
    <w:rsid w:val="34506938"/>
    <w:rsid w:val="34530387"/>
    <w:rsid w:val="345662FE"/>
    <w:rsid w:val="3457482B"/>
    <w:rsid w:val="34586008"/>
    <w:rsid w:val="34592C03"/>
    <w:rsid w:val="345949A2"/>
    <w:rsid w:val="345B5AE8"/>
    <w:rsid w:val="345D7626"/>
    <w:rsid w:val="345E2E54"/>
    <w:rsid w:val="346003DA"/>
    <w:rsid w:val="34602F68"/>
    <w:rsid w:val="346265E5"/>
    <w:rsid w:val="34655D7B"/>
    <w:rsid w:val="34657DC3"/>
    <w:rsid w:val="34701C4C"/>
    <w:rsid w:val="34722FE6"/>
    <w:rsid w:val="34765C8D"/>
    <w:rsid w:val="34774938"/>
    <w:rsid w:val="347B1443"/>
    <w:rsid w:val="34840DF0"/>
    <w:rsid w:val="34854FC7"/>
    <w:rsid w:val="34871D05"/>
    <w:rsid w:val="3487456A"/>
    <w:rsid w:val="34895B97"/>
    <w:rsid w:val="348A416A"/>
    <w:rsid w:val="348B3C35"/>
    <w:rsid w:val="348C7B2C"/>
    <w:rsid w:val="348E0989"/>
    <w:rsid w:val="348E0C81"/>
    <w:rsid w:val="34900B1D"/>
    <w:rsid w:val="3492006A"/>
    <w:rsid w:val="349D4160"/>
    <w:rsid w:val="349D697A"/>
    <w:rsid w:val="349D69AE"/>
    <w:rsid w:val="349F7DA7"/>
    <w:rsid w:val="34A10803"/>
    <w:rsid w:val="34A12795"/>
    <w:rsid w:val="34A327D4"/>
    <w:rsid w:val="34A37033"/>
    <w:rsid w:val="34A512D0"/>
    <w:rsid w:val="34A73CE8"/>
    <w:rsid w:val="34A90366"/>
    <w:rsid w:val="34AD2E03"/>
    <w:rsid w:val="34AE4FB8"/>
    <w:rsid w:val="34B07A11"/>
    <w:rsid w:val="34B12617"/>
    <w:rsid w:val="34B258B2"/>
    <w:rsid w:val="34B32328"/>
    <w:rsid w:val="34B32C51"/>
    <w:rsid w:val="34B52D5B"/>
    <w:rsid w:val="34B643C1"/>
    <w:rsid w:val="34B746E2"/>
    <w:rsid w:val="34B774A3"/>
    <w:rsid w:val="34BB46AB"/>
    <w:rsid w:val="34BC4A9E"/>
    <w:rsid w:val="34C27CE4"/>
    <w:rsid w:val="34C4765C"/>
    <w:rsid w:val="34C47BBE"/>
    <w:rsid w:val="34C558F3"/>
    <w:rsid w:val="34C71786"/>
    <w:rsid w:val="34C804D5"/>
    <w:rsid w:val="34C869A0"/>
    <w:rsid w:val="34C958A4"/>
    <w:rsid w:val="34CA01AE"/>
    <w:rsid w:val="34CA45A5"/>
    <w:rsid w:val="34CB48BC"/>
    <w:rsid w:val="34CC16C5"/>
    <w:rsid w:val="34CC3D56"/>
    <w:rsid w:val="34CC7606"/>
    <w:rsid w:val="34CF7BC1"/>
    <w:rsid w:val="34D0012C"/>
    <w:rsid w:val="34D53DF5"/>
    <w:rsid w:val="34D72D92"/>
    <w:rsid w:val="34D802EF"/>
    <w:rsid w:val="34DF445B"/>
    <w:rsid w:val="34E0732E"/>
    <w:rsid w:val="34E966EF"/>
    <w:rsid w:val="34EA2A09"/>
    <w:rsid w:val="34EA354B"/>
    <w:rsid w:val="34F2033A"/>
    <w:rsid w:val="34F31E85"/>
    <w:rsid w:val="34F611A5"/>
    <w:rsid w:val="34F6197C"/>
    <w:rsid w:val="34F6210B"/>
    <w:rsid w:val="34F75FE5"/>
    <w:rsid w:val="34FC1114"/>
    <w:rsid w:val="34FE0B9D"/>
    <w:rsid w:val="34FE14C1"/>
    <w:rsid w:val="34FE187C"/>
    <w:rsid w:val="34FF1551"/>
    <w:rsid w:val="3501276F"/>
    <w:rsid w:val="350166B3"/>
    <w:rsid w:val="35022B72"/>
    <w:rsid w:val="35046794"/>
    <w:rsid w:val="35080D95"/>
    <w:rsid w:val="350B5914"/>
    <w:rsid w:val="350C1BD7"/>
    <w:rsid w:val="350D5F90"/>
    <w:rsid w:val="350E4703"/>
    <w:rsid w:val="350E5A0B"/>
    <w:rsid w:val="350E6117"/>
    <w:rsid w:val="35111B8F"/>
    <w:rsid w:val="35116E72"/>
    <w:rsid w:val="35152896"/>
    <w:rsid w:val="351565B5"/>
    <w:rsid w:val="351631DB"/>
    <w:rsid w:val="35172B13"/>
    <w:rsid w:val="35182466"/>
    <w:rsid w:val="3519127F"/>
    <w:rsid w:val="351D7758"/>
    <w:rsid w:val="351E18B8"/>
    <w:rsid w:val="351F4089"/>
    <w:rsid w:val="3523455A"/>
    <w:rsid w:val="352373FB"/>
    <w:rsid w:val="35244C03"/>
    <w:rsid w:val="352473A3"/>
    <w:rsid w:val="35255E0E"/>
    <w:rsid w:val="352F3FE7"/>
    <w:rsid w:val="352F6ACA"/>
    <w:rsid w:val="353110E0"/>
    <w:rsid w:val="353150A6"/>
    <w:rsid w:val="35341A7D"/>
    <w:rsid w:val="353527BC"/>
    <w:rsid w:val="3536547A"/>
    <w:rsid w:val="353727E7"/>
    <w:rsid w:val="3539051D"/>
    <w:rsid w:val="35397539"/>
    <w:rsid w:val="353A1E43"/>
    <w:rsid w:val="353D0364"/>
    <w:rsid w:val="353E0084"/>
    <w:rsid w:val="35422273"/>
    <w:rsid w:val="35447DA4"/>
    <w:rsid w:val="35453CC5"/>
    <w:rsid w:val="354734FE"/>
    <w:rsid w:val="354C2BDF"/>
    <w:rsid w:val="354E7FF2"/>
    <w:rsid w:val="354F6FAD"/>
    <w:rsid w:val="35502F37"/>
    <w:rsid w:val="35506159"/>
    <w:rsid w:val="355173C9"/>
    <w:rsid w:val="3554031D"/>
    <w:rsid w:val="355655D7"/>
    <w:rsid w:val="355874F6"/>
    <w:rsid w:val="355A7DA0"/>
    <w:rsid w:val="355B7E1B"/>
    <w:rsid w:val="355D2285"/>
    <w:rsid w:val="355F37A1"/>
    <w:rsid w:val="356A4A26"/>
    <w:rsid w:val="356A5E3A"/>
    <w:rsid w:val="356B3269"/>
    <w:rsid w:val="356D0980"/>
    <w:rsid w:val="356E7C80"/>
    <w:rsid w:val="3570070F"/>
    <w:rsid w:val="35712EF9"/>
    <w:rsid w:val="357151FD"/>
    <w:rsid w:val="3576508D"/>
    <w:rsid w:val="357A0A7E"/>
    <w:rsid w:val="357C3DB0"/>
    <w:rsid w:val="358221FB"/>
    <w:rsid w:val="358233AA"/>
    <w:rsid w:val="358459EE"/>
    <w:rsid w:val="358471CD"/>
    <w:rsid w:val="358530CC"/>
    <w:rsid w:val="3588166C"/>
    <w:rsid w:val="358A6183"/>
    <w:rsid w:val="358C6D25"/>
    <w:rsid w:val="358D266E"/>
    <w:rsid w:val="35902D51"/>
    <w:rsid w:val="359177DE"/>
    <w:rsid w:val="3591789F"/>
    <w:rsid w:val="35920374"/>
    <w:rsid w:val="35946C8E"/>
    <w:rsid w:val="359A361E"/>
    <w:rsid w:val="359E4EF1"/>
    <w:rsid w:val="35A07B7B"/>
    <w:rsid w:val="35A33B3D"/>
    <w:rsid w:val="35A57030"/>
    <w:rsid w:val="35A63136"/>
    <w:rsid w:val="35A67BC7"/>
    <w:rsid w:val="35A8735C"/>
    <w:rsid w:val="35A952DD"/>
    <w:rsid w:val="35AA08A0"/>
    <w:rsid w:val="35AA28DD"/>
    <w:rsid w:val="35AB1FDE"/>
    <w:rsid w:val="35AC1C7E"/>
    <w:rsid w:val="35AC5773"/>
    <w:rsid w:val="35B127CB"/>
    <w:rsid w:val="35B2237C"/>
    <w:rsid w:val="35B4139A"/>
    <w:rsid w:val="35B462B4"/>
    <w:rsid w:val="35B74A40"/>
    <w:rsid w:val="35BB39D0"/>
    <w:rsid w:val="35BD70C8"/>
    <w:rsid w:val="35C164E9"/>
    <w:rsid w:val="35C21A98"/>
    <w:rsid w:val="35C23B34"/>
    <w:rsid w:val="35C349D5"/>
    <w:rsid w:val="35C3584C"/>
    <w:rsid w:val="35C56017"/>
    <w:rsid w:val="35C61947"/>
    <w:rsid w:val="35C6532A"/>
    <w:rsid w:val="35C65C46"/>
    <w:rsid w:val="35CC306A"/>
    <w:rsid w:val="35D00B5F"/>
    <w:rsid w:val="35D32B99"/>
    <w:rsid w:val="35D44E58"/>
    <w:rsid w:val="35D80DFB"/>
    <w:rsid w:val="35DF2FC4"/>
    <w:rsid w:val="35DF7C5C"/>
    <w:rsid w:val="35E134F8"/>
    <w:rsid w:val="35E376D5"/>
    <w:rsid w:val="35E45521"/>
    <w:rsid w:val="35E67306"/>
    <w:rsid w:val="35E75543"/>
    <w:rsid w:val="35EB2F52"/>
    <w:rsid w:val="35ED0937"/>
    <w:rsid w:val="35ED1229"/>
    <w:rsid w:val="35ED3AD5"/>
    <w:rsid w:val="35ED3C59"/>
    <w:rsid w:val="35EE52CC"/>
    <w:rsid w:val="35EF2BC7"/>
    <w:rsid w:val="35F050F7"/>
    <w:rsid w:val="35F1364B"/>
    <w:rsid w:val="35F16398"/>
    <w:rsid w:val="35F24FD8"/>
    <w:rsid w:val="35F26732"/>
    <w:rsid w:val="35F41BB8"/>
    <w:rsid w:val="35F7287F"/>
    <w:rsid w:val="35FB7787"/>
    <w:rsid w:val="35FC1FF3"/>
    <w:rsid w:val="35FD4094"/>
    <w:rsid w:val="35FE2758"/>
    <w:rsid w:val="35FF7DC4"/>
    <w:rsid w:val="36001BEE"/>
    <w:rsid w:val="36024D53"/>
    <w:rsid w:val="36026612"/>
    <w:rsid w:val="36061E4B"/>
    <w:rsid w:val="360A4113"/>
    <w:rsid w:val="360A47D1"/>
    <w:rsid w:val="360D0BA1"/>
    <w:rsid w:val="360D2F97"/>
    <w:rsid w:val="3610288E"/>
    <w:rsid w:val="36126FE0"/>
    <w:rsid w:val="36167A65"/>
    <w:rsid w:val="36196F99"/>
    <w:rsid w:val="36215212"/>
    <w:rsid w:val="362316F3"/>
    <w:rsid w:val="36244C4E"/>
    <w:rsid w:val="36324DEF"/>
    <w:rsid w:val="363337DC"/>
    <w:rsid w:val="36336A69"/>
    <w:rsid w:val="36343FB2"/>
    <w:rsid w:val="36352C6C"/>
    <w:rsid w:val="36376EF3"/>
    <w:rsid w:val="363B31F2"/>
    <w:rsid w:val="363E487B"/>
    <w:rsid w:val="36405C0C"/>
    <w:rsid w:val="364107A4"/>
    <w:rsid w:val="364154BB"/>
    <w:rsid w:val="3642232E"/>
    <w:rsid w:val="36456405"/>
    <w:rsid w:val="36466D65"/>
    <w:rsid w:val="364A6506"/>
    <w:rsid w:val="364C491A"/>
    <w:rsid w:val="364D3B4E"/>
    <w:rsid w:val="364D6547"/>
    <w:rsid w:val="364D701F"/>
    <w:rsid w:val="36566523"/>
    <w:rsid w:val="36586735"/>
    <w:rsid w:val="365C2FE4"/>
    <w:rsid w:val="365D5FF4"/>
    <w:rsid w:val="3660695A"/>
    <w:rsid w:val="366150EE"/>
    <w:rsid w:val="36623D97"/>
    <w:rsid w:val="36626BA3"/>
    <w:rsid w:val="3663028F"/>
    <w:rsid w:val="366B4149"/>
    <w:rsid w:val="366D53D2"/>
    <w:rsid w:val="36723B48"/>
    <w:rsid w:val="36732233"/>
    <w:rsid w:val="36736057"/>
    <w:rsid w:val="3679278F"/>
    <w:rsid w:val="367943DD"/>
    <w:rsid w:val="36805EB7"/>
    <w:rsid w:val="36824658"/>
    <w:rsid w:val="36840E0A"/>
    <w:rsid w:val="36873A87"/>
    <w:rsid w:val="368A4890"/>
    <w:rsid w:val="368A6807"/>
    <w:rsid w:val="368E03E8"/>
    <w:rsid w:val="36922CFA"/>
    <w:rsid w:val="36930D53"/>
    <w:rsid w:val="36932475"/>
    <w:rsid w:val="36942B0C"/>
    <w:rsid w:val="369513F4"/>
    <w:rsid w:val="36965CC3"/>
    <w:rsid w:val="36982E11"/>
    <w:rsid w:val="369A706C"/>
    <w:rsid w:val="369C63CD"/>
    <w:rsid w:val="36A32440"/>
    <w:rsid w:val="36A4256A"/>
    <w:rsid w:val="36A62FDF"/>
    <w:rsid w:val="36A779C8"/>
    <w:rsid w:val="36AA3495"/>
    <w:rsid w:val="36AA514D"/>
    <w:rsid w:val="36AF3C61"/>
    <w:rsid w:val="36B05996"/>
    <w:rsid w:val="36B136CC"/>
    <w:rsid w:val="36B22BCE"/>
    <w:rsid w:val="36B32158"/>
    <w:rsid w:val="36B35D0B"/>
    <w:rsid w:val="36B511D7"/>
    <w:rsid w:val="36B71515"/>
    <w:rsid w:val="36BA743D"/>
    <w:rsid w:val="36BD60A8"/>
    <w:rsid w:val="36BE6D9B"/>
    <w:rsid w:val="36C8135F"/>
    <w:rsid w:val="36C87F3F"/>
    <w:rsid w:val="36CA3DFD"/>
    <w:rsid w:val="36D40C37"/>
    <w:rsid w:val="36D56D06"/>
    <w:rsid w:val="36DB0811"/>
    <w:rsid w:val="36DF3E71"/>
    <w:rsid w:val="36DF4079"/>
    <w:rsid w:val="36E37988"/>
    <w:rsid w:val="36E53B75"/>
    <w:rsid w:val="36E544A5"/>
    <w:rsid w:val="36E67820"/>
    <w:rsid w:val="36E866E3"/>
    <w:rsid w:val="36EC37F1"/>
    <w:rsid w:val="36ED6208"/>
    <w:rsid w:val="36EE460B"/>
    <w:rsid w:val="36F16EC7"/>
    <w:rsid w:val="36F859C8"/>
    <w:rsid w:val="36F93704"/>
    <w:rsid w:val="36FC4AE4"/>
    <w:rsid w:val="36FF0B5D"/>
    <w:rsid w:val="37004C1A"/>
    <w:rsid w:val="37061F7A"/>
    <w:rsid w:val="370B2884"/>
    <w:rsid w:val="370D0F69"/>
    <w:rsid w:val="370D5127"/>
    <w:rsid w:val="37114983"/>
    <w:rsid w:val="37131C6C"/>
    <w:rsid w:val="371646F1"/>
    <w:rsid w:val="37176B99"/>
    <w:rsid w:val="37180288"/>
    <w:rsid w:val="37194F39"/>
    <w:rsid w:val="371A1DAA"/>
    <w:rsid w:val="371B7B3B"/>
    <w:rsid w:val="371C0310"/>
    <w:rsid w:val="371C5C4A"/>
    <w:rsid w:val="371D5B8E"/>
    <w:rsid w:val="371E5421"/>
    <w:rsid w:val="37222626"/>
    <w:rsid w:val="37262869"/>
    <w:rsid w:val="37262D99"/>
    <w:rsid w:val="372736BA"/>
    <w:rsid w:val="372830FC"/>
    <w:rsid w:val="37285F92"/>
    <w:rsid w:val="372930A6"/>
    <w:rsid w:val="372A36F7"/>
    <w:rsid w:val="372C1E7A"/>
    <w:rsid w:val="372C3E3E"/>
    <w:rsid w:val="372C5FAE"/>
    <w:rsid w:val="372F0E08"/>
    <w:rsid w:val="372F3780"/>
    <w:rsid w:val="37313885"/>
    <w:rsid w:val="3734144F"/>
    <w:rsid w:val="374246C8"/>
    <w:rsid w:val="37437CFE"/>
    <w:rsid w:val="374411C3"/>
    <w:rsid w:val="37462B7D"/>
    <w:rsid w:val="374B183F"/>
    <w:rsid w:val="374C1918"/>
    <w:rsid w:val="374C56CA"/>
    <w:rsid w:val="374C5F12"/>
    <w:rsid w:val="374E5D95"/>
    <w:rsid w:val="374F77DC"/>
    <w:rsid w:val="37501C92"/>
    <w:rsid w:val="37511887"/>
    <w:rsid w:val="3754487C"/>
    <w:rsid w:val="3756506C"/>
    <w:rsid w:val="37574FEB"/>
    <w:rsid w:val="37575605"/>
    <w:rsid w:val="375A5D70"/>
    <w:rsid w:val="375B17D1"/>
    <w:rsid w:val="375B2675"/>
    <w:rsid w:val="375B4AA1"/>
    <w:rsid w:val="375C0771"/>
    <w:rsid w:val="375C6D53"/>
    <w:rsid w:val="37635A15"/>
    <w:rsid w:val="376366DD"/>
    <w:rsid w:val="37640AFF"/>
    <w:rsid w:val="3764541C"/>
    <w:rsid w:val="3765182F"/>
    <w:rsid w:val="3765520F"/>
    <w:rsid w:val="37676890"/>
    <w:rsid w:val="37692E3F"/>
    <w:rsid w:val="376A4EA7"/>
    <w:rsid w:val="376B6304"/>
    <w:rsid w:val="376E59FF"/>
    <w:rsid w:val="376E6C3F"/>
    <w:rsid w:val="376E74E7"/>
    <w:rsid w:val="376E7BF5"/>
    <w:rsid w:val="37700253"/>
    <w:rsid w:val="37706494"/>
    <w:rsid w:val="3771639C"/>
    <w:rsid w:val="37730D88"/>
    <w:rsid w:val="377466D6"/>
    <w:rsid w:val="377576D9"/>
    <w:rsid w:val="37761875"/>
    <w:rsid w:val="37761CAF"/>
    <w:rsid w:val="37763A19"/>
    <w:rsid w:val="37766A5B"/>
    <w:rsid w:val="37774FEC"/>
    <w:rsid w:val="377A4890"/>
    <w:rsid w:val="377C2A42"/>
    <w:rsid w:val="377C6CB4"/>
    <w:rsid w:val="377D09E6"/>
    <w:rsid w:val="377F5238"/>
    <w:rsid w:val="37806ECD"/>
    <w:rsid w:val="37810BBB"/>
    <w:rsid w:val="378118E6"/>
    <w:rsid w:val="378128F6"/>
    <w:rsid w:val="37837097"/>
    <w:rsid w:val="37847A1B"/>
    <w:rsid w:val="378753CF"/>
    <w:rsid w:val="378757F9"/>
    <w:rsid w:val="37876ED3"/>
    <w:rsid w:val="37894194"/>
    <w:rsid w:val="378959E7"/>
    <w:rsid w:val="378A1BDC"/>
    <w:rsid w:val="378B199C"/>
    <w:rsid w:val="378D5FD4"/>
    <w:rsid w:val="37945963"/>
    <w:rsid w:val="379638FF"/>
    <w:rsid w:val="379B4772"/>
    <w:rsid w:val="379B5575"/>
    <w:rsid w:val="379B70E3"/>
    <w:rsid w:val="379D305C"/>
    <w:rsid w:val="379D3512"/>
    <w:rsid w:val="379D511E"/>
    <w:rsid w:val="37A56901"/>
    <w:rsid w:val="37A77BD7"/>
    <w:rsid w:val="37AD4274"/>
    <w:rsid w:val="37B0112D"/>
    <w:rsid w:val="37B23BE6"/>
    <w:rsid w:val="37B51030"/>
    <w:rsid w:val="37B56114"/>
    <w:rsid w:val="37B6294F"/>
    <w:rsid w:val="37B76B9A"/>
    <w:rsid w:val="37B77A42"/>
    <w:rsid w:val="37B92251"/>
    <w:rsid w:val="37BA69A3"/>
    <w:rsid w:val="37BB0D8F"/>
    <w:rsid w:val="37BD0E7B"/>
    <w:rsid w:val="37BE64B5"/>
    <w:rsid w:val="37C271A9"/>
    <w:rsid w:val="37C41A4C"/>
    <w:rsid w:val="37C45DF9"/>
    <w:rsid w:val="37C609A5"/>
    <w:rsid w:val="37C61645"/>
    <w:rsid w:val="37C75770"/>
    <w:rsid w:val="37C97C2D"/>
    <w:rsid w:val="37CA0D92"/>
    <w:rsid w:val="37CA67E7"/>
    <w:rsid w:val="37CD6145"/>
    <w:rsid w:val="37D33A8E"/>
    <w:rsid w:val="37D563E6"/>
    <w:rsid w:val="37D85466"/>
    <w:rsid w:val="37DB31C4"/>
    <w:rsid w:val="37DB667F"/>
    <w:rsid w:val="37DD7868"/>
    <w:rsid w:val="37E2229B"/>
    <w:rsid w:val="37E372DA"/>
    <w:rsid w:val="37E57A86"/>
    <w:rsid w:val="37E73181"/>
    <w:rsid w:val="37EB3823"/>
    <w:rsid w:val="37EF754E"/>
    <w:rsid w:val="37F34825"/>
    <w:rsid w:val="37F609CD"/>
    <w:rsid w:val="37FD1AC8"/>
    <w:rsid w:val="37FE12DF"/>
    <w:rsid w:val="380011B2"/>
    <w:rsid w:val="38002AE5"/>
    <w:rsid w:val="38051270"/>
    <w:rsid w:val="380856D4"/>
    <w:rsid w:val="380B5E48"/>
    <w:rsid w:val="38115A2C"/>
    <w:rsid w:val="381243F9"/>
    <w:rsid w:val="38167DC8"/>
    <w:rsid w:val="381F7909"/>
    <w:rsid w:val="38205CB7"/>
    <w:rsid w:val="38214BBE"/>
    <w:rsid w:val="3821799F"/>
    <w:rsid w:val="382325C9"/>
    <w:rsid w:val="382408AB"/>
    <w:rsid w:val="38263FDE"/>
    <w:rsid w:val="38276103"/>
    <w:rsid w:val="38285DB0"/>
    <w:rsid w:val="382A6574"/>
    <w:rsid w:val="382C5557"/>
    <w:rsid w:val="382E6FAF"/>
    <w:rsid w:val="382E733C"/>
    <w:rsid w:val="38347ACF"/>
    <w:rsid w:val="38375EE5"/>
    <w:rsid w:val="38386CAF"/>
    <w:rsid w:val="383A7D39"/>
    <w:rsid w:val="383C0328"/>
    <w:rsid w:val="383E61F1"/>
    <w:rsid w:val="38415ECE"/>
    <w:rsid w:val="384222B6"/>
    <w:rsid w:val="38425413"/>
    <w:rsid w:val="38437CDB"/>
    <w:rsid w:val="38444897"/>
    <w:rsid w:val="38493D23"/>
    <w:rsid w:val="384D4C6B"/>
    <w:rsid w:val="38543A79"/>
    <w:rsid w:val="385501C1"/>
    <w:rsid w:val="385551D0"/>
    <w:rsid w:val="385B5B9F"/>
    <w:rsid w:val="385B7F5F"/>
    <w:rsid w:val="385D0EAB"/>
    <w:rsid w:val="385E2C2C"/>
    <w:rsid w:val="386074D9"/>
    <w:rsid w:val="38625479"/>
    <w:rsid w:val="3862782D"/>
    <w:rsid w:val="386331CA"/>
    <w:rsid w:val="38667F89"/>
    <w:rsid w:val="38671CAF"/>
    <w:rsid w:val="386E759F"/>
    <w:rsid w:val="387115AA"/>
    <w:rsid w:val="38714B15"/>
    <w:rsid w:val="38740237"/>
    <w:rsid w:val="387419D2"/>
    <w:rsid w:val="387751CF"/>
    <w:rsid w:val="387771D3"/>
    <w:rsid w:val="38780980"/>
    <w:rsid w:val="387D234E"/>
    <w:rsid w:val="387D7016"/>
    <w:rsid w:val="387E20E1"/>
    <w:rsid w:val="38840359"/>
    <w:rsid w:val="3887580E"/>
    <w:rsid w:val="388822E5"/>
    <w:rsid w:val="388B6346"/>
    <w:rsid w:val="388B68E3"/>
    <w:rsid w:val="388C0351"/>
    <w:rsid w:val="388E70EA"/>
    <w:rsid w:val="38935D06"/>
    <w:rsid w:val="38944D73"/>
    <w:rsid w:val="389B1627"/>
    <w:rsid w:val="38A0686C"/>
    <w:rsid w:val="38A12092"/>
    <w:rsid w:val="38A27158"/>
    <w:rsid w:val="38A36108"/>
    <w:rsid w:val="38A652DB"/>
    <w:rsid w:val="38A94716"/>
    <w:rsid w:val="38A95B10"/>
    <w:rsid w:val="38AC6234"/>
    <w:rsid w:val="38AF049B"/>
    <w:rsid w:val="38B27041"/>
    <w:rsid w:val="38B30FD4"/>
    <w:rsid w:val="38B4131A"/>
    <w:rsid w:val="38B46CD0"/>
    <w:rsid w:val="38B824B6"/>
    <w:rsid w:val="38B86576"/>
    <w:rsid w:val="38B977B5"/>
    <w:rsid w:val="38BB2F7D"/>
    <w:rsid w:val="38C04726"/>
    <w:rsid w:val="38C65E13"/>
    <w:rsid w:val="38C66B77"/>
    <w:rsid w:val="38C75E63"/>
    <w:rsid w:val="38C85FFE"/>
    <w:rsid w:val="38CA6072"/>
    <w:rsid w:val="38CE5D86"/>
    <w:rsid w:val="38CF02A2"/>
    <w:rsid w:val="38CF2683"/>
    <w:rsid w:val="38CF4B3C"/>
    <w:rsid w:val="38D01789"/>
    <w:rsid w:val="38D1388B"/>
    <w:rsid w:val="38D16350"/>
    <w:rsid w:val="38D63757"/>
    <w:rsid w:val="38D744C1"/>
    <w:rsid w:val="38D77163"/>
    <w:rsid w:val="38D83FEE"/>
    <w:rsid w:val="38D932F9"/>
    <w:rsid w:val="38DC2E58"/>
    <w:rsid w:val="38DE0240"/>
    <w:rsid w:val="38E33AF9"/>
    <w:rsid w:val="38E34C48"/>
    <w:rsid w:val="38E62A43"/>
    <w:rsid w:val="38E9115F"/>
    <w:rsid w:val="38EA5AE7"/>
    <w:rsid w:val="38EC17AA"/>
    <w:rsid w:val="38EE1399"/>
    <w:rsid w:val="38EF6127"/>
    <w:rsid w:val="38F26B33"/>
    <w:rsid w:val="38F31FE2"/>
    <w:rsid w:val="38F96599"/>
    <w:rsid w:val="38FA6521"/>
    <w:rsid w:val="38FC010B"/>
    <w:rsid w:val="390507B1"/>
    <w:rsid w:val="390672B7"/>
    <w:rsid w:val="390E245D"/>
    <w:rsid w:val="390F2688"/>
    <w:rsid w:val="39117128"/>
    <w:rsid w:val="3913676B"/>
    <w:rsid w:val="39144D55"/>
    <w:rsid w:val="39182297"/>
    <w:rsid w:val="39190FE2"/>
    <w:rsid w:val="391A433D"/>
    <w:rsid w:val="391B3F9E"/>
    <w:rsid w:val="391B6E97"/>
    <w:rsid w:val="39204C05"/>
    <w:rsid w:val="3926200B"/>
    <w:rsid w:val="39295053"/>
    <w:rsid w:val="392F4618"/>
    <w:rsid w:val="393107DF"/>
    <w:rsid w:val="39310E9C"/>
    <w:rsid w:val="39347BDE"/>
    <w:rsid w:val="39363B13"/>
    <w:rsid w:val="39380B6C"/>
    <w:rsid w:val="39383FDF"/>
    <w:rsid w:val="39385075"/>
    <w:rsid w:val="39390C1B"/>
    <w:rsid w:val="393A7116"/>
    <w:rsid w:val="393C2A33"/>
    <w:rsid w:val="393E6074"/>
    <w:rsid w:val="393F388F"/>
    <w:rsid w:val="39424429"/>
    <w:rsid w:val="394453A2"/>
    <w:rsid w:val="394607A7"/>
    <w:rsid w:val="39460D58"/>
    <w:rsid w:val="3946777C"/>
    <w:rsid w:val="39491836"/>
    <w:rsid w:val="395052E2"/>
    <w:rsid w:val="39522C1E"/>
    <w:rsid w:val="39524BE6"/>
    <w:rsid w:val="395548C9"/>
    <w:rsid w:val="39567889"/>
    <w:rsid w:val="39580D84"/>
    <w:rsid w:val="395A626B"/>
    <w:rsid w:val="395D7FF9"/>
    <w:rsid w:val="395E7EE9"/>
    <w:rsid w:val="39601810"/>
    <w:rsid w:val="39613F31"/>
    <w:rsid w:val="396150C7"/>
    <w:rsid w:val="39617709"/>
    <w:rsid w:val="39624142"/>
    <w:rsid w:val="39693F5B"/>
    <w:rsid w:val="396B1814"/>
    <w:rsid w:val="396D28FD"/>
    <w:rsid w:val="396D4341"/>
    <w:rsid w:val="396F6561"/>
    <w:rsid w:val="39721C0E"/>
    <w:rsid w:val="39723BE1"/>
    <w:rsid w:val="39730966"/>
    <w:rsid w:val="39755157"/>
    <w:rsid w:val="39783CC3"/>
    <w:rsid w:val="397B7EB3"/>
    <w:rsid w:val="397F27DE"/>
    <w:rsid w:val="397F433F"/>
    <w:rsid w:val="39830821"/>
    <w:rsid w:val="39833F78"/>
    <w:rsid w:val="39836FD9"/>
    <w:rsid w:val="39856E5B"/>
    <w:rsid w:val="39890A52"/>
    <w:rsid w:val="39894456"/>
    <w:rsid w:val="398C5B3F"/>
    <w:rsid w:val="398F245C"/>
    <w:rsid w:val="39946F24"/>
    <w:rsid w:val="3995201F"/>
    <w:rsid w:val="39956F10"/>
    <w:rsid w:val="39963C1D"/>
    <w:rsid w:val="39985693"/>
    <w:rsid w:val="399A7B02"/>
    <w:rsid w:val="399B1625"/>
    <w:rsid w:val="399B2D28"/>
    <w:rsid w:val="39A03FC9"/>
    <w:rsid w:val="39A14D5D"/>
    <w:rsid w:val="39A17347"/>
    <w:rsid w:val="39A301E6"/>
    <w:rsid w:val="39AA199E"/>
    <w:rsid w:val="39AB1ED5"/>
    <w:rsid w:val="39AD5912"/>
    <w:rsid w:val="39B1273E"/>
    <w:rsid w:val="39B14B44"/>
    <w:rsid w:val="39B265BA"/>
    <w:rsid w:val="39B96F0F"/>
    <w:rsid w:val="39BD0667"/>
    <w:rsid w:val="39BE154E"/>
    <w:rsid w:val="39BE3795"/>
    <w:rsid w:val="39C279B0"/>
    <w:rsid w:val="39C4176C"/>
    <w:rsid w:val="39C55BF8"/>
    <w:rsid w:val="39C612F1"/>
    <w:rsid w:val="39C6573B"/>
    <w:rsid w:val="39C71470"/>
    <w:rsid w:val="39C83F9B"/>
    <w:rsid w:val="39CA44C2"/>
    <w:rsid w:val="39CC560C"/>
    <w:rsid w:val="39CE6D15"/>
    <w:rsid w:val="39CF7189"/>
    <w:rsid w:val="39D16061"/>
    <w:rsid w:val="39D32FFB"/>
    <w:rsid w:val="39D36D08"/>
    <w:rsid w:val="39D52332"/>
    <w:rsid w:val="39D65C3A"/>
    <w:rsid w:val="39D82B0D"/>
    <w:rsid w:val="39D86016"/>
    <w:rsid w:val="39D96654"/>
    <w:rsid w:val="39DE2DC7"/>
    <w:rsid w:val="39DE37BB"/>
    <w:rsid w:val="39E41762"/>
    <w:rsid w:val="39E52455"/>
    <w:rsid w:val="39E83374"/>
    <w:rsid w:val="39E9702C"/>
    <w:rsid w:val="39EB03FD"/>
    <w:rsid w:val="39EB2E21"/>
    <w:rsid w:val="39EF0044"/>
    <w:rsid w:val="39EF02D8"/>
    <w:rsid w:val="39F00B50"/>
    <w:rsid w:val="39F16687"/>
    <w:rsid w:val="39F2479F"/>
    <w:rsid w:val="39F24A27"/>
    <w:rsid w:val="39FA2CF7"/>
    <w:rsid w:val="39FB1817"/>
    <w:rsid w:val="39FE671C"/>
    <w:rsid w:val="39FF59D8"/>
    <w:rsid w:val="3A055007"/>
    <w:rsid w:val="3A0641E9"/>
    <w:rsid w:val="3A064F7A"/>
    <w:rsid w:val="3A0725FB"/>
    <w:rsid w:val="3A0A41F9"/>
    <w:rsid w:val="3A124E08"/>
    <w:rsid w:val="3A171722"/>
    <w:rsid w:val="3A18081F"/>
    <w:rsid w:val="3A1811CA"/>
    <w:rsid w:val="3A1A2884"/>
    <w:rsid w:val="3A1A74ED"/>
    <w:rsid w:val="3A1B684B"/>
    <w:rsid w:val="3A1C4F80"/>
    <w:rsid w:val="3A1D256F"/>
    <w:rsid w:val="3A1D3F6C"/>
    <w:rsid w:val="3A1E1A8F"/>
    <w:rsid w:val="3A1E595A"/>
    <w:rsid w:val="3A212009"/>
    <w:rsid w:val="3A2279E3"/>
    <w:rsid w:val="3A246A2D"/>
    <w:rsid w:val="3A2546AE"/>
    <w:rsid w:val="3A2A2FBD"/>
    <w:rsid w:val="3A2B3066"/>
    <w:rsid w:val="3A2B780C"/>
    <w:rsid w:val="3A2C16A9"/>
    <w:rsid w:val="3A2C69A9"/>
    <w:rsid w:val="3A2E29C4"/>
    <w:rsid w:val="3A2F0CD4"/>
    <w:rsid w:val="3A30708B"/>
    <w:rsid w:val="3A312D84"/>
    <w:rsid w:val="3A316F01"/>
    <w:rsid w:val="3A3338C8"/>
    <w:rsid w:val="3A3564DF"/>
    <w:rsid w:val="3A367611"/>
    <w:rsid w:val="3A377948"/>
    <w:rsid w:val="3A3D5177"/>
    <w:rsid w:val="3A3E0A5C"/>
    <w:rsid w:val="3A425531"/>
    <w:rsid w:val="3A435622"/>
    <w:rsid w:val="3A451D60"/>
    <w:rsid w:val="3A4762AE"/>
    <w:rsid w:val="3A480F41"/>
    <w:rsid w:val="3A4832D4"/>
    <w:rsid w:val="3A4A20D4"/>
    <w:rsid w:val="3A4A7991"/>
    <w:rsid w:val="3A4F3FFA"/>
    <w:rsid w:val="3A506BCB"/>
    <w:rsid w:val="3A511262"/>
    <w:rsid w:val="3A521260"/>
    <w:rsid w:val="3A5330AF"/>
    <w:rsid w:val="3A53377D"/>
    <w:rsid w:val="3A596D46"/>
    <w:rsid w:val="3A5A1796"/>
    <w:rsid w:val="3A5B3AE6"/>
    <w:rsid w:val="3A6104F5"/>
    <w:rsid w:val="3A6155A2"/>
    <w:rsid w:val="3A6625F3"/>
    <w:rsid w:val="3A662B61"/>
    <w:rsid w:val="3A695DA6"/>
    <w:rsid w:val="3A6A1E69"/>
    <w:rsid w:val="3A6A4827"/>
    <w:rsid w:val="3A6A67C2"/>
    <w:rsid w:val="3A6B1E67"/>
    <w:rsid w:val="3A703492"/>
    <w:rsid w:val="3A710950"/>
    <w:rsid w:val="3A717406"/>
    <w:rsid w:val="3A727204"/>
    <w:rsid w:val="3A762298"/>
    <w:rsid w:val="3A762B8E"/>
    <w:rsid w:val="3A796A90"/>
    <w:rsid w:val="3A7B4F47"/>
    <w:rsid w:val="3A7C634A"/>
    <w:rsid w:val="3A7E1594"/>
    <w:rsid w:val="3A7E409C"/>
    <w:rsid w:val="3A7F10D4"/>
    <w:rsid w:val="3A821077"/>
    <w:rsid w:val="3A832E6C"/>
    <w:rsid w:val="3A876242"/>
    <w:rsid w:val="3A8D7EB9"/>
    <w:rsid w:val="3A9429BB"/>
    <w:rsid w:val="3A951F6E"/>
    <w:rsid w:val="3A9527B1"/>
    <w:rsid w:val="3A9631F7"/>
    <w:rsid w:val="3A981CB2"/>
    <w:rsid w:val="3A9916F1"/>
    <w:rsid w:val="3A9B4053"/>
    <w:rsid w:val="3A9C6BAD"/>
    <w:rsid w:val="3A9F3B6A"/>
    <w:rsid w:val="3AA14CC1"/>
    <w:rsid w:val="3AA16DB0"/>
    <w:rsid w:val="3AA20E73"/>
    <w:rsid w:val="3AA5556A"/>
    <w:rsid w:val="3AA70F73"/>
    <w:rsid w:val="3AA83000"/>
    <w:rsid w:val="3AAB4210"/>
    <w:rsid w:val="3AAC1E19"/>
    <w:rsid w:val="3AAE5AB2"/>
    <w:rsid w:val="3AB01994"/>
    <w:rsid w:val="3AB131E2"/>
    <w:rsid w:val="3AB74387"/>
    <w:rsid w:val="3AB8395D"/>
    <w:rsid w:val="3AB8493E"/>
    <w:rsid w:val="3AB97C57"/>
    <w:rsid w:val="3ABD589A"/>
    <w:rsid w:val="3ABF3035"/>
    <w:rsid w:val="3ABF68B8"/>
    <w:rsid w:val="3AC03059"/>
    <w:rsid w:val="3AC248C5"/>
    <w:rsid w:val="3AC5673A"/>
    <w:rsid w:val="3ACA0F81"/>
    <w:rsid w:val="3ACB7744"/>
    <w:rsid w:val="3ACC51EA"/>
    <w:rsid w:val="3AD129E7"/>
    <w:rsid w:val="3AD15C17"/>
    <w:rsid w:val="3AD523E2"/>
    <w:rsid w:val="3AD653E0"/>
    <w:rsid w:val="3ADA3B0C"/>
    <w:rsid w:val="3ADB2B4F"/>
    <w:rsid w:val="3ADC5DB8"/>
    <w:rsid w:val="3ADD7D44"/>
    <w:rsid w:val="3ADE7DD6"/>
    <w:rsid w:val="3AE468D9"/>
    <w:rsid w:val="3AE622EC"/>
    <w:rsid w:val="3AE62F8D"/>
    <w:rsid w:val="3AE71B89"/>
    <w:rsid w:val="3AE77799"/>
    <w:rsid w:val="3AE84E2B"/>
    <w:rsid w:val="3AE867B0"/>
    <w:rsid w:val="3AEB23FB"/>
    <w:rsid w:val="3AEC0C42"/>
    <w:rsid w:val="3AEC0D4B"/>
    <w:rsid w:val="3AEF5190"/>
    <w:rsid w:val="3AF17C21"/>
    <w:rsid w:val="3AF51E94"/>
    <w:rsid w:val="3AF972E5"/>
    <w:rsid w:val="3AF977D5"/>
    <w:rsid w:val="3AFA750B"/>
    <w:rsid w:val="3AFB60B0"/>
    <w:rsid w:val="3AFC64F4"/>
    <w:rsid w:val="3AFD5749"/>
    <w:rsid w:val="3AFE4485"/>
    <w:rsid w:val="3B00000D"/>
    <w:rsid w:val="3B016A80"/>
    <w:rsid w:val="3B0201E8"/>
    <w:rsid w:val="3B036F2B"/>
    <w:rsid w:val="3B051D0A"/>
    <w:rsid w:val="3B057A4E"/>
    <w:rsid w:val="3B07649C"/>
    <w:rsid w:val="3B0C7A5F"/>
    <w:rsid w:val="3B0F6AAD"/>
    <w:rsid w:val="3B1030F1"/>
    <w:rsid w:val="3B1242AE"/>
    <w:rsid w:val="3B140CC6"/>
    <w:rsid w:val="3B16592E"/>
    <w:rsid w:val="3B166AB3"/>
    <w:rsid w:val="3B191F99"/>
    <w:rsid w:val="3B192FD4"/>
    <w:rsid w:val="3B1A17CC"/>
    <w:rsid w:val="3B1A451D"/>
    <w:rsid w:val="3B1A617F"/>
    <w:rsid w:val="3B1D51C1"/>
    <w:rsid w:val="3B1D7AB6"/>
    <w:rsid w:val="3B2241F5"/>
    <w:rsid w:val="3B2243B7"/>
    <w:rsid w:val="3B23363C"/>
    <w:rsid w:val="3B241FDE"/>
    <w:rsid w:val="3B2577CC"/>
    <w:rsid w:val="3B2A0442"/>
    <w:rsid w:val="3B2C6841"/>
    <w:rsid w:val="3B2C6BE5"/>
    <w:rsid w:val="3B3174DA"/>
    <w:rsid w:val="3B327F99"/>
    <w:rsid w:val="3B3315F7"/>
    <w:rsid w:val="3B3370B4"/>
    <w:rsid w:val="3B39069F"/>
    <w:rsid w:val="3B3967A3"/>
    <w:rsid w:val="3B40283D"/>
    <w:rsid w:val="3B404459"/>
    <w:rsid w:val="3B417CED"/>
    <w:rsid w:val="3B42755D"/>
    <w:rsid w:val="3B47772E"/>
    <w:rsid w:val="3B480D8E"/>
    <w:rsid w:val="3B4A73CB"/>
    <w:rsid w:val="3B4F5E3E"/>
    <w:rsid w:val="3B525042"/>
    <w:rsid w:val="3B5706A6"/>
    <w:rsid w:val="3B5713E0"/>
    <w:rsid w:val="3B596909"/>
    <w:rsid w:val="3B5B4812"/>
    <w:rsid w:val="3B5F0D00"/>
    <w:rsid w:val="3B5F3424"/>
    <w:rsid w:val="3B5F36F0"/>
    <w:rsid w:val="3B620F49"/>
    <w:rsid w:val="3B621B6D"/>
    <w:rsid w:val="3B666291"/>
    <w:rsid w:val="3B666BF4"/>
    <w:rsid w:val="3B6715F0"/>
    <w:rsid w:val="3B6770AF"/>
    <w:rsid w:val="3B6A0551"/>
    <w:rsid w:val="3B6B48A9"/>
    <w:rsid w:val="3B6B5DE6"/>
    <w:rsid w:val="3B6C24FA"/>
    <w:rsid w:val="3B6C524D"/>
    <w:rsid w:val="3B6C5F56"/>
    <w:rsid w:val="3B7442CB"/>
    <w:rsid w:val="3B781CEA"/>
    <w:rsid w:val="3B7A057D"/>
    <w:rsid w:val="3B7A48EE"/>
    <w:rsid w:val="3B7C0D11"/>
    <w:rsid w:val="3B822052"/>
    <w:rsid w:val="3B822D25"/>
    <w:rsid w:val="3B832D0E"/>
    <w:rsid w:val="3B8442FF"/>
    <w:rsid w:val="3B8634AF"/>
    <w:rsid w:val="3B8C4B94"/>
    <w:rsid w:val="3B913FF7"/>
    <w:rsid w:val="3B9449C0"/>
    <w:rsid w:val="3B972D73"/>
    <w:rsid w:val="3B9D72B4"/>
    <w:rsid w:val="3BA0123D"/>
    <w:rsid w:val="3BA25EFD"/>
    <w:rsid w:val="3BA40581"/>
    <w:rsid w:val="3BAA73F7"/>
    <w:rsid w:val="3BAD7B15"/>
    <w:rsid w:val="3BB27D15"/>
    <w:rsid w:val="3BB33995"/>
    <w:rsid w:val="3BB612A8"/>
    <w:rsid w:val="3BB63651"/>
    <w:rsid w:val="3BB831AF"/>
    <w:rsid w:val="3BBC08A1"/>
    <w:rsid w:val="3BBD0EEE"/>
    <w:rsid w:val="3BBD495C"/>
    <w:rsid w:val="3BBE757E"/>
    <w:rsid w:val="3BC35FDD"/>
    <w:rsid w:val="3BC73A08"/>
    <w:rsid w:val="3BC81813"/>
    <w:rsid w:val="3BC879CD"/>
    <w:rsid w:val="3BC93F8E"/>
    <w:rsid w:val="3BCC199A"/>
    <w:rsid w:val="3BCE5BA7"/>
    <w:rsid w:val="3BCE6DA3"/>
    <w:rsid w:val="3BD05C27"/>
    <w:rsid w:val="3BD13586"/>
    <w:rsid w:val="3BD13960"/>
    <w:rsid w:val="3BD52A2C"/>
    <w:rsid w:val="3BD637E3"/>
    <w:rsid w:val="3BD91D17"/>
    <w:rsid w:val="3BDD62D6"/>
    <w:rsid w:val="3BDE4436"/>
    <w:rsid w:val="3BDE52B9"/>
    <w:rsid w:val="3BE073B6"/>
    <w:rsid w:val="3BE83461"/>
    <w:rsid w:val="3BE94A85"/>
    <w:rsid w:val="3BEC09CC"/>
    <w:rsid w:val="3BEC639D"/>
    <w:rsid w:val="3BF342BC"/>
    <w:rsid w:val="3BF65D24"/>
    <w:rsid w:val="3BF7085B"/>
    <w:rsid w:val="3BF83505"/>
    <w:rsid w:val="3BF974DA"/>
    <w:rsid w:val="3BFA5946"/>
    <w:rsid w:val="3BFA59E4"/>
    <w:rsid w:val="3BFD23A9"/>
    <w:rsid w:val="3C00039A"/>
    <w:rsid w:val="3C031BBF"/>
    <w:rsid w:val="3C052AEF"/>
    <w:rsid w:val="3C0C3A79"/>
    <w:rsid w:val="3C116B67"/>
    <w:rsid w:val="3C1515F7"/>
    <w:rsid w:val="3C152AD9"/>
    <w:rsid w:val="3C155AA6"/>
    <w:rsid w:val="3C1835D0"/>
    <w:rsid w:val="3C19596B"/>
    <w:rsid w:val="3C1B258D"/>
    <w:rsid w:val="3C237760"/>
    <w:rsid w:val="3C2672A5"/>
    <w:rsid w:val="3C267738"/>
    <w:rsid w:val="3C29653B"/>
    <w:rsid w:val="3C296FB8"/>
    <w:rsid w:val="3C2D67B9"/>
    <w:rsid w:val="3C2E740D"/>
    <w:rsid w:val="3C2E75A6"/>
    <w:rsid w:val="3C2F2E78"/>
    <w:rsid w:val="3C302A5B"/>
    <w:rsid w:val="3C387AC3"/>
    <w:rsid w:val="3C3A28BD"/>
    <w:rsid w:val="3C3C13F6"/>
    <w:rsid w:val="3C414979"/>
    <w:rsid w:val="3C427FEC"/>
    <w:rsid w:val="3C4827A9"/>
    <w:rsid w:val="3C4A56E7"/>
    <w:rsid w:val="3C4A7D48"/>
    <w:rsid w:val="3C4B3B8E"/>
    <w:rsid w:val="3C4C4DDB"/>
    <w:rsid w:val="3C4D03BC"/>
    <w:rsid w:val="3C4D2728"/>
    <w:rsid w:val="3C50393D"/>
    <w:rsid w:val="3C506118"/>
    <w:rsid w:val="3C522333"/>
    <w:rsid w:val="3C541123"/>
    <w:rsid w:val="3C5560A3"/>
    <w:rsid w:val="3C5668CD"/>
    <w:rsid w:val="3C582462"/>
    <w:rsid w:val="3C583878"/>
    <w:rsid w:val="3C5A3FD6"/>
    <w:rsid w:val="3C5C1BA1"/>
    <w:rsid w:val="3C5E7186"/>
    <w:rsid w:val="3C5F0AED"/>
    <w:rsid w:val="3C5F1BB2"/>
    <w:rsid w:val="3C63652E"/>
    <w:rsid w:val="3C674E50"/>
    <w:rsid w:val="3C6C358B"/>
    <w:rsid w:val="3C6C7393"/>
    <w:rsid w:val="3C6D4A9A"/>
    <w:rsid w:val="3C6E7CE0"/>
    <w:rsid w:val="3C70579F"/>
    <w:rsid w:val="3C726571"/>
    <w:rsid w:val="3C7409F4"/>
    <w:rsid w:val="3C7740D6"/>
    <w:rsid w:val="3C774350"/>
    <w:rsid w:val="3C7A0706"/>
    <w:rsid w:val="3C7A6383"/>
    <w:rsid w:val="3C7A63DF"/>
    <w:rsid w:val="3C7B0C68"/>
    <w:rsid w:val="3C7E163D"/>
    <w:rsid w:val="3C802BF2"/>
    <w:rsid w:val="3C804D32"/>
    <w:rsid w:val="3C806EA1"/>
    <w:rsid w:val="3C8114D7"/>
    <w:rsid w:val="3C836892"/>
    <w:rsid w:val="3C840DFF"/>
    <w:rsid w:val="3C860CFC"/>
    <w:rsid w:val="3C874B9C"/>
    <w:rsid w:val="3C8907C4"/>
    <w:rsid w:val="3C8A78C8"/>
    <w:rsid w:val="3C8C3BB3"/>
    <w:rsid w:val="3C8D040B"/>
    <w:rsid w:val="3C9119BF"/>
    <w:rsid w:val="3C9225F1"/>
    <w:rsid w:val="3C97714F"/>
    <w:rsid w:val="3C9920C0"/>
    <w:rsid w:val="3C9A4542"/>
    <w:rsid w:val="3C9B4A08"/>
    <w:rsid w:val="3C9B7164"/>
    <w:rsid w:val="3C9C2BB0"/>
    <w:rsid w:val="3CA27F02"/>
    <w:rsid w:val="3CA4653F"/>
    <w:rsid w:val="3CA55335"/>
    <w:rsid w:val="3CA719A0"/>
    <w:rsid w:val="3CAB63C1"/>
    <w:rsid w:val="3CAE65C1"/>
    <w:rsid w:val="3CAF588E"/>
    <w:rsid w:val="3CB275E5"/>
    <w:rsid w:val="3CB34191"/>
    <w:rsid w:val="3CB5309C"/>
    <w:rsid w:val="3CB84B35"/>
    <w:rsid w:val="3CB914F8"/>
    <w:rsid w:val="3CBA1DFA"/>
    <w:rsid w:val="3CBC3818"/>
    <w:rsid w:val="3CBC38D0"/>
    <w:rsid w:val="3CBD54CE"/>
    <w:rsid w:val="3CBE1C7B"/>
    <w:rsid w:val="3CBF132A"/>
    <w:rsid w:val="3CC263E2"/>
    <w:rsid w:val="3CC27D89"/>
    <w:rsid w:val="3CC4336F"/>
    <w:rsid w:val="3CC54406"/>
    <w:rsid w:val="3CC57687"/>
    <w:rsid w:val="3CC63961"/>
    <w:rsid w:val="3CC74521"/>
    <w:rsid w:val="3CC745AD"/>
    <w:rsid w:val="3CC974A3"/>
    <w:rsid w:val="3CCB6A52"/>
    <w:rsid w:val="3CCC11EA"/>
    <w:rsid w:val="3CCC2391"/>
    <w:rsid w:val="3CCE279B"/>
    <w:rsid w:val="3CD01532"/>
    <w:rsid w:val="3CD631A8"/>
    <w:rsid w:val="3CD83F90"/>
    <w:rsid w:val="3CDD4B53"/>
    <w:rsid w:val="3CE50D64"/>
    <w:rsid w:val="3CE8246D"/>
    <w:rsid w:val="3CE95D45"/>
    <w:rsid w:val="3CE97B3B"/>
    <w:rsid w:val="3CED23D6"/>
    <w:rsid w:val="3CEE235D"/>
    <w:rsid w:val="3CEF1603"/>
    <w:rsid w:val="3CF36DC5"/>
    <w:rsid w:val="3CF45701"/>
    <w:rsid w:val="3CF45CE1"/>
    <w:rsid w:val="3CF53729"/>
    <w:rsid w:val="3CF93A16"/>
    <w:rsid w:val="3CFF3291"/>
    <w:rsid w:val="3D0200B2"/>
    <w:rsid w:val="3D04399B"/>
    <w:rsid w:val="3D06020C"/>
    <w:rsid w:val="3D0B189E"/>
    <w:rsid w:val="3D0B68F7"/>
    <w:rsid w:val="3D0E4D44"/>
    <w:rsid w:val="3D1121FD"/>
    <w:rsid w:val="3D12226C"/>
    <w:rsid w:val="3D132B27"/>
    <w:rsid w:val="3D134945"/>
    <w:rsid w:val="3D146AF2"/>
    <w:rsid w:val="3D1632B6"/>
    <w:rsid w:val="3D182F18"/>
    <w:rsid w:val="3D2165A2"/>
    <w:rsid w:val="3D2314E6"/>
    <w:rsid w:val="3D244A19"/>
    <w:rsid w:val="3D3000E2"/>
    <w:rsid w:val="3D350EB4"/>
    <w:rsid w:val="3D36346A"/>
    <w:rsid w:val="3D363ADA"/>
    <w:rsid w:val="3D3A1BB1"/>
    <w:rsid w:val="3D3B1603"/>
    <w:rsid w:val="3D3E3975"/>
    <w:rsid w:val="3D3E534E"/>
    <w:rsid w:val="3D450EBB"/>
    <w:rsid w:val="3D465FE0"/>
    <w:rsid w:val="3D4701DA"/>
    <w:rsid w:val="3D4A524C"/>
    <w:rsid w:val="3D4E7C29"/>
    <w:rsid w:val="3D4F4DA9"/>
    <w:rsid w:val="3D4F6347"/>
    <w:rsid w:val="3D521D9F"/>
    <w:rsid w:val="3D533A43"/>
    <w:rsid w:val="3D54640D"/>
    <w:rsid w:val="3D5815F8"/>
    <w:rsid w:val="3D596378"/>
    <w:rsid w:val="3D5A4B37"/>
    <w:rsid w:val="3D5C2E82"/>
    <w:rsid w:val="3D5C6401"/>
    <w:rsid w:val="3D633AB1"/>
    <w:rsid w:val="3D63552F"/>
    <w:rsid w:val="3D642178"/>
    <w:rsid w:val="3D657340"/>
    <w:rsid w:val="3D685AA0"/>
    <w:rsid w:val="3D6A1A37"/>
    <w:rsid w:val="3D6D2F77"/>
    <w:rsid w:val="3D6E2C65"/>
    <w:rsid w:val="3D6F79A2"/>
    <w:rsid w:val="3D731F69"/>
    <w:rsid w:val="3D744CD0"/>
    <w:rsid w:val="3D751BFF"/>
    <w:rsid w:val="3D757D21"/>
    <w:rsid w:val="3D76156A"/>
    <w:rsid w:val="3D830326"/>
    <w:rsid w:val="3D831595"/>
    <w:rsid w:val="3D845C1C"/>
    <w:rsid w:val="3D860A62"/>
    <w:rsid w:val="3D9373EB"/>
    <w:rsid w:val="3D947811"/>
    <w:rsid w:val="3D960268"/>
    <w:rsid w:val="3D9A1316"/>
    <w:rsid w:val="3D9E1626"/>
    <w:rsid w:val="3D9E5033"/>
    <w:rsid w:val="3DA000F3"/>
    <w:rsid w:val="3DA0117E"/>
    <w:rsid w:val="3DA03ADB"/>
    <w:rsid w:val="3DA12622"/>
    <w:rsid w:val="3DA55958"/>
    <w:rsid w:val="3DA74F80"/>
    <w:rsid w:val="3DA80F4B"/>
    <w:rsid w:val="3DAA1436"/>
    <w:rsid w:val="3DAA285C"/>
    <w:rsid w:val="3DB448B5"/>
    <w:rsid w:val="3DB62307"/>
    <w:rsid w:val="3DB7361D"/>
    <w:rsid w:val="3DB82356"/>
    <w:rsid w:val="3DBB7B7E"/>
    <w:rsid w:val="3DC30D6E"/>
    <w:rsid w:val="3DC42AD8"/>
    <w:rsid w:val="3DC5042B"/>
    <w:rsid w:val="3DC53E84"/>
    <w:rsid w:val="3DC55E23"/>
    <w:rsid w:val="3DC824CC"/>
    <w:rsid w:val="3DCB49F9"/>
    <w:rsid w:val="3DCC53CF"/>
    <w:rsid w:val="3DCC6351"/>
    <w:rsid w:val="3DCC7F06"/>
    <w:rsid w:val="3DD023CA"/>
    <w:rsid w:val="3DD35D42"/>
    <w:rsid w:val="3DD477B8"/>
    <w:rsid w:val="3DD602DB"/>
    <w:rsid w:val="3DD61415"/>
    <w:rsid w:val="3DD819A7"/>
    <w:rsid w:val="3DDB5C92"/>
    <w:rsid w:val="3DDB6BD0"/>
    <w:rsid w:val="3DDC4501"/>
    <w:rsid w:val="3DDD10D6"/>
    <w:rsid w:val="3DDE6C09"/>
    <w:rsid w:val="3DDF64D7"/>
    <w:rsid w:val="3DE064B6"/>
    <w:rsid w:val="3DE16624"/>
    <w:rsid w:val="3DE214E9"/>
    <w:rsid w:val="3DE626B0"/>
    <w:rsid w:val="3DE64E9B"/>
    <w:rsid w:val="3DE80B66"/>
    <w:rsid w:val="3DED4EB9"/>
    <w:rsid w:val="3DEF29FC"/>
    <w:rsid w:val="3DF2203D"/>
    <w:rsid w:val="3DF41D57"/>
    <w:rsid w:val="3DF9220F"/>
    <w:rsid w:val="3DFE6989"/>
    <w:rsid w:val="3E00774E"/>
    <w:rsid w:val="3E017DBE"/>
    <w:rsid w:val="3E0218F1"/>
    <w:rsid w:val="3E03205E"/>
    <w:rsid w:val="3E050FFA"/>
    <w:rsid w:val="3E07044D"/>
    <w:rsid w:val="3E0827CB"/>
    <w:rsid w:val="3E0B266C"/>
    <w:rsid w:val="3E0B29AC"/>
    <w:rsid w:val="3E0C171E"/>
    <w:rsid w:val="3E0E4369"/>
    <w:rsid w:val="3E0E6429"/>
    <w:rsid w:val="3E0F3612"/>
    <w:rsid w:val="3E112C5A"/>
    <w:rsid w:val="3E1223FD"/>
    <w:rsid w:val="3E142ADD"/>
    <w:rsid w:val="3E170B85"/>
    <w:rsid w:val="3E173A09"/>
    <w:rsid w:val="3E193909"/>
    <w:rsid w:val="3E1A1B18"/>
    <w:rsid w:val="3E1A6C40"/>
    <w:rsid w:val="3E1A7E84"/>
    <w:rsid w:val="3E1E4F47"/>
    <w:rsid w:val="3E216936"/>
    <w:rsid w:val="3E2314A8"/>
    <w:rsid w:val="3E233E04"/>
    <w:rsid w:val="3E2368ED"/>
    <w:rsid w:val="3E2729A0"/>
    <w:rsid w:val="3E2732BF"/>
    <w:rsid w:val="3E2767F6"/>
    <w:rsid w:val="3E282ED8"/>
    <w:rsid w:val="3E2A40A7"/>
    <w:rsid w:val="3E2A56E0"/>
    <w:rsid w:val="3E2B6601"/>
    <w:rsid w:val="3E311518"/>
    <w:rsid w:val="3E315D7D"/>
    <w:rsid w:val="3E3427E5"/>
    <w:rsid w:val="3E343CE7"/>
    <w:rsid w:val="3E376CC7"/>
    <w:rsid w:val="3E381155"/>
    <w:rsid w:val="3E3B2ED5"/>
    <w:rsid w:val="3E3E3D20"/>
    <w:rsid w:val="3E422F8C"/>
    <w:rsid w:val="3E463FBF"/>
    <w:rsid w:val="3E485803"/>
    <w:rsid w:val="3E4C024C"/>
    <w:rsid w:val="3E4D4F5A"/>
    <w:rsid w:val="3E4F0218"/>
    <w:rsid w:val="3E4F0FDE"/>
    <w:rsid w:val="3E506430"/>
    <w:rsid w:val="3E50678E"/>
    <w:rsid w:val="3E52315A"/>
    <w:rsid w:val="3E527651"/>
    <w:rsid w:val="3E564CEF"/>
    <w:rsid w:val="3E57039D"/>
    <w:rsid w:val="3E5872A0"/>
    <w:rsid w:val="3E5901A0"/>
    <w:rsid w:val="3E5C4B06"/>
    <w:rsid w:val="3E5F7D8C"/>
    <w:rsid w:val="3E634DB2"/>
    <w:rsid w:val="3E6559D9"/>
    <w:rsid w:val="3E6630FC"/>
    <w:rsid w:val="3E6864D9"/>
    <w:rsid w:val="3E69113A"/>
    <w:rsid w:val="3E6A1921"/>
    <w:rsid w:val="3E6A3F89"/>
    <w:rsid w:val="3E6C5BF1"/>
    <w:rsid w:val="3E6D610F"/>
    <w:rsid w:val="3E6F4041"/>
    <w:rsid w:val="3E7124CB"/>
    <w:rsid w:val="3E716B66"/>
    <w:rsid w:val="3E7215BD"/>
    <w:rsid w:val="3E724013"/>
    <w:rsid w:val="3E743A96"/>
    <w:rsid w:val="3E746697"/>
    <w:rsid w:val="3E752DB4"/>
    <w:rsid w:val="3E76016E"/>
    <w:rsid w:val="3E784966"/>
    <w:rsid w:val="3E7B5303"/>
    <w:rsid w:val="3E7D0D19"/>
    <w:rsid w:val="3E7E3A51"/>
    <w:rsid w:val="3E7F6E76"/>
    <w:rsid w:val="3E812052"/>
    <w:rsid w:val="3E813393"/>
    <w:rsid w:val="3E842EC3"/>
    <w:rsid w:val="3E847EE2"/>
    <w:rsid w:val="3E8848A2"/>
    <w:rsid w:val="3E8E2F78"/>
    <w:rsid w:val="3E8E43CB"/>
    <w:rsid w:val="3E8E4838"/>
    <w:rsid w:val="3E903055"/>
    <w:rsid w:val="3E9078C2"/>
    <w:rsid w:val="3E91721A"/>
    <w:rsid w:val="3E9309E4"/>
    <w:rsid w:val="3E93467C"/>
    <w:rsid w:val="3E941EB6"/>
    <w:rsid w:val="3E955B33"/>
    <w:rsid w:val="3E96775F"/>
    <w:rsid w:val="3E975BCE"/>
    <w:rsid w:val="3E9C278F"/>
    <w:rsid w:val="3E9C5A4B"/>
    <w:rsid w:val="3E9D76B0"/>
    <w:rsid w:val="3E9E0383"/>
    <w:rsid w:val="3E9E1ED5"/>
    <w:rsid w:val="3E9F14BD"/>
    <w:rsid w:val="3EA04CA0"/>
    <w:rsid w:val="3EA344DD"/>
    <w:rsid w:val="3EA41A05"/>
    <w:rsid w:val="3EA627F7"/>
    <w:rsid w:val="3EA87D33"/>
    <w:rsid w:val="3EAA77B0"/>
    <w:rsid w:val="3EB042B6"/>
    <w:rsid w:val="3EB2264A"/>
    <w:rsid w:val="3EB73BC3"/>
    <w:rsid w:val="3EB8008E"/>
    <w:rsid w:val="3EB86694"/>
    <w:rsid w:val="3EB873FE"/>
    <w:rsid w:val="3EB95EE3"/>
    <w:rsid w:val="3EBB4FD6"/>
    <w:rsid w:val="3EBC2B68"/>
    <w:rsid w:val="3EBC3758"/>
    <w:rsid w:val="3EBC79EC"/>
    <w:rsid w:val="3EBD29D6"/>
    <w:rsid w:val="3EBE5CA6"/>
    <w:rsid w:val="3EC4427E"/>
    <w:rsid w:val="3EC44BCC"/>
    <w:rsid w:val="3EC51F2C"/>
    <w:rsid w:val="3EC65ECC"/>
    <w:rsid w:val="3EC8178E"/>
    <w:rsid w:val="3ECF7332"/>
    <w:rsid w:val="3ECF78E9"/>
    <w:rsid w:val="3ED00925"/>
    <w:rsid w:val="3ED24387"/>
    <w:rsid w:val="3ED53BDF"/>
    <w:rsid w:val="3ED5562C"/>
    <w:rsid w:val="3ED56BA8"/>
    <w:rsid w:val="3ED91B76"/>
    <w:rsid w:val="3ED9408D"/>
    <w:rsid w:val="3ED96C55"/>
    <w:rsid w:val="3EDC7CF9"/>
    <w:rsid w:val="3EDD3CA9"/>
    <w:rsid w:val="3EDE4C35"/>
    <w:rsid w:val="3EE14C2C"/>
    <w:rsid w:val="3EE17E42"/>
    <w:rsid w:val="3EE24100"/>
    <w:rsid w:val="3EE441DB"/>
    <w:rsid w:val="3EEA4050"/>
    <w:rsid w:val="3EEA7E10"/>
    <w:rsid w:val="3EED002C"/>
    <w:rsid w:val="3EEE6EB6"/>
    <w:rsid w:val="3EEF7B25"/>
    <w:rsid w:val="3EF11328"/>
    <w:rsid w:val="3EF16A54"/>
    <w:rsid w:val="3EF22B56"/>
    <w:rsid w:val="3EF9143B"/>
    <w:rsid w:val="3F0108DF"/>
    <w:rsid w:val="3F0240B6"/>
    <w:rsid w:val="3F02587C"/>
    <w:rsid w:val="3F042107"/>
    <w:rsid w:val="3F05361F"/>
    <w:rsid w:val="3F0B2433"/>
    <w:rsid w:val="3F0C610D"/>
    <w:rsid w:val="3F0E7DE1"/>
    <w:rsid w:val="3F0F06B5"/>
    <w:rsid w:val="3F0F5FB7"/>
    <w:rsid w:val="3F102795"/>
    <w:rsid w:val="3F126C73"/>
    <w:rsid w:val="3F151EE1"/>
    <w:rsid w:val="3F16682E"/>
    <w:rsid w:val="3F180F4B"/>
    <w:rsid w:val="3F185D0F"/>
    <w:rsid w:val="3F1A3F4A"/>
    <w:rsid w:val="3F1B4AAF"/>
    <w:rsid w:val="3F1B7823"/>
    <w:rsid w:val="3F1D2325"/>
    <w:rsid w:val="3F272BAA"/>
    <w:rsid w:val="3F2B3761"/>
    <w:rsid w:val="3F2C75FB"/>
    <w:rsid w:val="3F335BEC"/>
    <w:rsid w:val="3F336907"/>
    <w:rsid w:val="3F3453CE"/>
    <w:rsid w:val="3F3529A7"/>
    <w:rsid w:val="3F3836BA"/>
    <w:rsid w:val="3F3A21C3"/>
    <w:rsid w:val="3F3A3672"/>
    <w:rsid w:val="3F3A5F51"/>
    <w:rsid w:val="3F3B17ED"/>
    <w:rsid w:val="3F3D26D8"/>
    <w:rsid w:val="3F3E6F97"/>
    <w:rsid w:val="3F3F4772"/>
    <w:rsid w:val="3F3F4ABD"/>
    <w:rsid w:val="3F40749C"/>
    <w:rsid w:val="3F451BFF"/>
    <w:rsid w:val="3F451F4F"/>
    <w:rsid w:val="3F4573DE"/>
    <w:rsid w:val="3F4948DC"/>
    <w:rsid w:val="3F497A51"/>
    <w:rsid w:val="3F4A1D42"/>
    <w:rsid w:val="3F515709"/>
    <w:rsid w:val="3F517183"/>
    <w:rsid w:val="3F522702"/>
    <w:rsid w:val="3F5435B4"/>
    <w:rsid w:val="3F544857"/>
    <w:rsid w:val="3F56501B"/>
    <w:rsid w:val="3F57160A"/>
    <w:rsid w:val="3F585A18"/>
    <w:rsid w:val="3F5926D9"/>
    <w:rsid w:val="3F5C4C18"/>
    <w:rsid w:val="3F5D0885"/>
    <w:rsid w:val="3F5E7D76"/>
    <w:rsid w:val="3F5F6CE4"/>
    <w:rsid w:val="3F6121A3"/>
    <w:rsid w:val="3F6429E0"/>
    <w:rsid w:val="3F645662"/>
    <w:rsid w:val="3F6B1825"/>
    <w:rsid w:val="3F6B419B"/>
    <w:rsid w:val="3F6C5F7B"/>
    <w:rsid w:val="3F6E2346"/>
    <w:rsid w:val="3F6E2435"/>
    <w:rsid w:val="3F6F10F8"/>
    <w:rsid w:val="3F6F19F8"/>
    <w:rsid w:val="3F7027A9"/>
    <w:rsid w:val="3F704A89"/>
    <w:rsid w:val="3F711A85"/>
    <w:rsid w:val="3F713E31"/>
    <w:rsid w:val="3F7272AD"/>
    <w:rsid w:val="3F79548C"/>
    <w:rsid w:val="3F7B1D66"/>
    <w:rsid w:val="3F7B2B48"/>
    <w:rsid w:val="3F7B7E34"/>
    <w:rsid w:val="3F7C3476"/>
    <w:rsid w:val="3F7D7D79"/>
    <w:rsid w:val="3F7E5062"/>
    <w:rsid w:val="3F80074F"/>
    <w:rsid w:val="3F85771C"/>
    <w:rsid w:val="3F860D4B"/>
    <w:rsid w:val="3F887B63"/>
    <w:rsid w:val="3F8A2690"/>
    <w:rsid w:val="3F8C58D7"/>
    <w:rsid w:val="3F8D0C2A"/>
    <w:rsid w:val="3F8E76A9"/>
    <w:rsid w:val="3F94771A"/>
    <w:rsid w:val="3F9D1D3F"/>
    <w:rsid w:val="3F9D75B0"/>
    <w:rsid w:val="3F9D7ED2"/>
    <w:rsid w:val="3FA57CA6"/>
    <w:rsid w:val="3FA62D21"/>
    <w:rsid w:val="3FA95504"/>
    <w:rsid w:val="3FAA26F4"/>
    <w:rsid w:val="3FAC14DB"/>
    <w:rsid w:val="3FAC3C58"/>
    <w:rsid w:val="3FAC6A85"/>
    <w:rsid w:val="3FB102FE"/>
    <w:rsid w:val="3FB371EB"/>
    <w:rsid w:val="3FB479E7"/>
    <w:rsid w:val="3FB53489"/>
    <w:rsid w:val="3FB575A8"/>
    <w:rsid w:val="3FB642EE"/>
    <w:rsid w:val="3FBA433F"/>
    <w:rsid w:val="3FBB303D"/>
    <w:rsid w:val="3FBE04BA"/>
    <w:rsid w:val="3FC04E91"/>
    <w:rsid w:val="3FC05CAC"/>
    <w:rsid w:val="3FC06842"/>
    <w:rsid w:val="3FC106D5"/>
    <w:rsid w:val="3FC36C00"/>
    <w:rsid w:val="3FC534D0"/>
    <w:rsid w:val="3FC6596C"/>
    <w:rsid w:val="3FC77227"/>
    <w:rsid w:val="3FCC60AB"/>
    <w:rsid w:val="3FCD1014"/>
    <w:rsid w:val="3FD13367"/>
    <w:rsid w:val="3FD13A73"/>
    <w:rsid w:val="3FD3201E"/>
    <w:rsid w:val="3FD4127F"/>
    <w:rsid w:val="3FD466A9"/>
    <w:rsid w:val="3FD70510"/>
    <w:rsid w:val="3FD822D3"/>
    <w:rsid w:val="3FD91E1B"/>
    <w:rsid w:val="3FD96D76"/>
    <w:rsid w:val="3FDA2CE5"/>
    <w:rsid w:val="3FDC11E8"/>
    <w:rsid w:val="3FE4434B"/>
    <w:rsid w:val="3FE65EF1"/>
    <w:rsid w:val="3FE670A1"/>
    <w:rsid w:val="3FE829B6"/>
    <w:rsid w:val="3FEA1C2A"/>
    <w:rsid w:val="3FEA49C7"/>
    <w:rsid w:val="3FEB0221"/>
    <w:rsid w:val="3FEF048C"/>
    <w:rsid w:val="3FF03F5B"/>
    <w:rsid w:val="3FF236EC"/>
    <w:rsid w:val="3FF24224"/>
    <w:rsid w:val="3FF62AC9"/>
    <w:rsid w:val="3FFB4DB0"/>
    <w:rsid w:val="3FFC0459"/>
    <w:rsid w:val="3FFC366A"/>
    <w:rsid w:val="3FFC75C7"/>
    <w:rsid w:val="3FFD266A"/>
    <w:rsid w:val="3FFF373F"/>
    <w:rsid w:val="4001339D"/>
    <w:rsid w:val="40015563"/>
    <w:rsid w:val="4001737F"/>
    <w:rsid w:val="40024614"/>
    <w:rsid w:val="40054647"/>
    <w:rsid w:val="40054BEB"/>
    <w:rsid w:val="40062B00"/>
    <w:rsid w:val="40063456"/>
    <w:rsid w:val="400912AA"/>
    <w:rsid w:val="400947C1"/>
    <w:rsid w:val="400C339D"/>
    <w:rsid w:val="400D4108"/>
    <w:rsid w:val="400F15E9"/>
    <w:rsid w:val="4010512F"/>
    <w:rsid w:val="40136945"/>
    <w:rsid w:val="4018154F"/>
    <w:rsid w:val="401C6B09"/>
    <w:rsid w:val="401E36D9"/>
    <w:rsid w:val="40263659"/>
    <w:rsid w:val="402A3154"/>
    <w:rsid w:val="402B0327"/>
    <w:rsid w:val="402B047B"/>
    <w:rsid w:val="40313276"/>
    <w:rsid w:val="40326A1D"/>
    <w:rsid w:val="40356E88"/>
    <w:rsid w:val="40371C0C"/>
    <w:rsid w:val="403839D7"/>
    <w:rsid w:val="403E5D2D"/>
    <w:rsid w:val="40403061"/>
    <w:rsid w:val="40415CAE"/>
    <w:rsid w:val="40427ECA"/>
    <w:rsid w:val="404800C0"/>
    <w:rsid w:val="4048629A"/>
    <w:rsid w:val="404C1DBF"/>
    <w:rsid w:val="404D19CF"/>
    <w:rsid w:val="404F0542"/>
    <w:rsid w:val="40512BCE"/>
    <w:rsid w:val="4055118D"/>
    <w:rsid w:val="40573258"/>
    <w:rsid w:val="405B3E9E"/>
    <w:rsid w:val="405D5614"/>
    <w:rsid w:val="405E5FB3"/>
    <w:rsid w:val="405E69E4"/>
    <w:rsid w:val="40602908"/>
    <w:rsid w:val="4062059C"/>
    <w:rsid w:val="40641189"/>
    <w:rsid w:val="406412C5"/>
    <w:rsid w:val="406666E1"/>
    <w:rsid w:val="4067361B"/>
    <w:rsid w:val="4069630E"/>
    <w:rsid w:val="406A4CAE"/>
    <w:rsid w:val="406C0DFF"/>
    <w:rsid w:val="406C7DB9"/>
    <w:rsid w:val="407077DB"/>
    <w:rsid w:val="40723245"/>
    <w:rsid w:val="40766576"/>
    <w:rsid w:val="40783B47"/>
    <w:rsid w:val="40790494"/>
    <w:rsid w:val="407922F7"/>
    <w:rsid w:val="40793382"/>
    <w:rsid w:val="407A1B9A"/>
    <w:rsid w:val="407F69A9"/>
    <w:rsid w:val="40841EB7"/>
    <w:rsid w:val="408427C5"/>
    <w:rsid w:val="408436FA"/>
    <w:rsid w:val="40871E6A"/>
    <w:rsid w:val="408B69AB"/>
    <w:rsid w:val="409049D5"/>
    <w:rsid w:val="409252AD"/>
    <w:rsid w:val="4093296E"/>
    <w:rsid w:val="40947E9B"/>
    <w:rsid w:val="40955945"/>
    <w:rsid w:val="40982D0D"/>
    <w:rsid w:val="409918F8"/>
    <w:rsid w:val="40991BEC"/>
    <w:rsid w:val="409D25FA"/>
    <w:rsid w:val="40A104ED"/>
    <w:rsid w:val="40A17479"/>
    <w:rsid w:val="40A26CBB"/>
    <w:rsid w:val="40A33AC4"/>
    <w:rsid w:val="40A4077F"/>
    <w:rsid w:val="40A51334"/>
    <w:rsid w:val="40A6673D"/>
    <w:rsid w:val="40A675DA"/>
    <w:rsid w:val="40A91AB1"/>
    <w:rsid w:val="40AA2B07"/>
    <w:rsid w:val="40AA52E1"/>
    <w:rsid w:val="40AB69FC"/>
    <w:rsid w:val="40AF5B1D"/>
    <w:rsid w:val="40B167E2"/>
    <w:rsid w:val="40B20CF8"/>
    <w:rsid w:val="40B24C53"/>
    <w:rsid w:val="40B353D0"/>
    <w:rsid w:val="40B81398"/>
    <w:rsid w:val="40BC5BA8"/>
    <w:rsid w:val="40BD0197"/>
    <w:rsid w:val="40BD24C4"/>
    <w:rsid w:val="40BD39A0"/>
    <w:rsid w:val="40BD6137"/>
    <w:rsid w:val="40BE798E"/>
    <w:rsid w:val="40C14FE2"/>
    <w:rsid w:val="40C161BE"/>
    <w:rsid w:val="40C501B3"/>
    <w:rsid w:val="40C840C5"/>
    <w:rsid w:val="40C87213"/>
    <w:rsid w:val="40CC258E"/>
    <w:rsid w:val="40CC3DF7"/>
    <w:rsid w:val="40D44A8C"/>
    <w:rsid w:val="40D5283C"/>
    <w:rsid w:val="40D77C74"/>
    <w:rsid w:val="40D86FFC"/>
    <w:rsid w:val="40D930E9"/>
    <w:rsid w:val="40DA159D"/>
    <w:rsid w:val="40E32113"/>
    <w:rsid w:val="40E51504"/>
    <w:rsid w:val="40EB5E88"/>
    <w:rsid w:val="40ED6FA5"/>
    <w:rsid w:val="40F62378"/>
    <w:rsid w:val="40F65C2F"/>
    <w:rsid w:val="40F86A4F"/>
    <w:rsid w:val="40FC3184"/>
    <w:rsid w:val="40FC7E9C"/>
    <w:rsid w:val="40FD575B"/>
    <w:rsid w:val="40FE28C4"/>
    <w:rsid w:val="40FF239B"/>
    <w:rsid w:val="410067D5"/>
    <w:rsid w:val="410535B6"/>
    <w:rsid w:val="41056750"/>
    <w:rsid w:val="41061EF1"/>
    <w:rsid w:val="41075FFF"/>
    <w:rsid w:val="410A3DFC"/>
    <w:rsid w:val="410E03C4"/>
    <w:rsid w:val="410E138E"/>
    <w:rsid w:val="41102B31"/>
    <w:rsid w:val="41117E38"/>
    <w:rsid w:val="4112191B"/>
    <w:rsid w:val="41127B08"/>
    <w:rsid w:val="41132778"/>
    <w:rsid w:val="41134394"/>
    <w:rsid w:val="41145F64"/>
    <w:rsid w:val="41150D2C"/>
    <w:rsid w:val="41177BD7"/>
    <w:rsid w:val="4118696A"/>
    <w:rsid w:val="411A002B"/>
    <w:rsid w:val="411B12D4"/>
    <w:rsid w:val="411B215E"/>
    <w:rsid w:val="411D0515"/>
    <w:rsid w:val="411F5F81"/>
    <w:rsid w:val="41201CB9"/>
    <w:rsid w:val="41212ECF"/>
    <w:rsid w:val="4121406B"/>
    <w:rsid w:val="412449D5"/>
    <w:rsid w:val="41252C76"/>
    <w:rsid w:val="41271854"/>
    <w:rsid w:val="412866AD"/>
    <w:rsid w:val="412A7856"/>
    <w:rsid w:val="412B1F39"/>
    <w:rsid w:val="412D10CD"/>
    <w:rsid w:val="412E0539"/>
    <w:rsid w:val="412F4E31"/>
    <w:rsid w:val="4130650D"/>
    <w:rsid w:val="41307B43"/>
    <w:rsid w:val="41323556"/>
    <w:rsid w:val="413256D9"/>
    <w:rsid w:val="4135646A"/>
    <w:rsid w:val="4136377C"/>
    <w:rsid w:val="413818C2"/>
    <w:rsid w:val="4139670F"/>
    <w:rsid w:val="413F479F"/>
    <w:rsid w:val="413F6DAE"/>
    <w:rsid w:val="413F76B7"/>
    <w:rsid w:val="414120F3"/>
    <w:rsid w:val="41412DBB"/>
    <w:rsid w:val="4141735E"/>
    <w:rsid w:val="41421921"/>
    <w:rsid w:val="41432B7B"/>
    <w:rsid w:val="4147122A"/>
    <w:rsid w:val="41494EFA"/>
    <w:rsid w:val="414C1643"/>
    <w:rsid w:val="414C6321"/>
    <w:rsid w:val="414E13D3"/>
    <w:rsid w:val="414F01D1"/>
    <w:rsid w:val="41504743"/>
    <w:rsid w:val="41523232"/>
    <w:rsid w:val="415255A4"/>
    <w:rsid w:val="415314A3"/>
    <w:rsid w:val="41536272"/>
    <w:rsid w:val="415458EE"/>
    <w:rsid w:val="41553EFE"/>
    <w:rsid w:val="4159718D"/>
    <w:rsid w:val="415A5A49"/>
    <w:rsid w:val="415B0495"/>
    <w:rsid w:val="415F2C0B"/>
    <w:rsid w:val="4160628F"/>
    <w:rsid w:val="41615CC8"/>
    <w:rsid w:val="4166095A"/>
    <w:rsid w:val="41695052"/>
    <w:rsid w:val="41697B8A"/>
    <w:rsid w:val="41711B70"/>
    <w:rsid w:val="417709D8"/>
    <w:rsid w:val="417830F2"/>
    <w:rsid w:val="417844B7"/>
    <w:rsid w:val="417B1AA5"/>
    <w:rsid w:val="417C6072"/>
    <w:rsid w:val="417E7BCD"/>
    <w:rsid w:val="417F72C7"/>
    <w:rsid w:val="41855C72"/>
    <w:rsid w:val="41857D35"/>
    <w:rsid w:val="41863DEB"/>
    <w:rsid w:val="41866E17"/>
    <w:rsid w:val="418E0817"/>
    <w:rsid w:val="418E71C8"/>
    <w:rsid w:val="418F4499"/>
    <w:rsid w:val="4192474C"/>
    <w:rsid w:val="41940E88"/>
    <w:rsid w:val="419660AC"/>
    <w:rsid w:val="419A1BA6"/>
    <w:rsid w:val="419D6D56"/>
    <w:rsid w:val="419E5FC1"/>
    <w:rsid w:val="419F52DB"/>
    <w:rsid w:val="41A0555A"/>
    <w:rsid w:val="41A25094"/>
    <w:rsid w:val="41A25614"/>
    <w:rsid w:val="41A25B3F"/>
    <w:rsid w:val="41A442A7"/>
    <w:rsid w:val="41A62109"/>
    <w:rsid w:val="41A846B9"/>
    <w:rsid w:val="41B652C6"/>
    <w:rsid w:val="41B86512"/>
    <w:rsid w:val="41B90FCA"/>
    <w:rsid w:val="41C24088"/>
    <w:rsid w:val="41C569AD"/>
    <w:rsid w:val="41C83C92"/>
    <w:rsid w:val="41C95CDE"/>
    <w:rsid w:val="41CB12A0"/>
    <w:rsid w:val="41CE7589"/>
    <w:rsid w:val="41D278FE"/>
    <w:rsid w:val="41DC20B5"/>
    <w:rsid w:val="41DC4C63"/>
    <w:rsid w:val="41DD13BB"/>
    <w:rsid w:val="41DD2BCE"/>
    <w:rsid w:val="41DF5274"/>
    <w:rsid w:val="41E532A3"/>
    <w:rsid w:val="41E7077F"/>
    <w:rsid w:val="41E861C6"/>
    <w:rsid w:val="41E90541"/>
    <w:rsid w:val="41F04EC7"/>
    <w:rsid w:val="41F06C03"/>
    <w:rsid w:val="41F101C0"/>
    <w:rsid w:val="41F135F2"/>
    <w:rsid w:val="41F224AD"/>
    <w:rsid w:val="41F2577A"/>
    <w:rsid w:val="41F41653"/>
    <w:rsid w:val="41F55907"/>
    <w:rsid w:val="41F727A8"/>
    <w:rsid w:val="41F7755A"/>
    <w:rsid w:val="41F801C5"/>
    <w:rsid w:val="41FC5B63"/>
    <w:rsid w:val="41FD3936"/>
    <w:rsid w:val="41FF72BD"/>
    <w:rsid w:val="420170ED"/>
    <w:rsid w:val="42017A05"/>
    <w:rsid w:val="42046466"/>
    <w:rsid w:val="420721BC"/>
    <w:rsid w:val="420863F8"/>
    <w:rsid w:val="42086CCB"/>
    <w:rsid w:val="42093571"/>
    <w:rsid w:val="420A0B6D"/>
    <w:rsid w:val="420E0C79"/>
    <w:rsid w:val="420F6BF8"/>
    <w:rsid w:val="42105A1A"/>
    <w:rsid w:val="42111656"/>
    <w:rsid w:val="42127DF8"/>
    <w:rsid w:val="42163A5D"/>
    <w:rsid w:val="42170E07"/>
    <w:rsid w:val="421B0034"/>
    <w:rsid w:val="421B6139"/>
    <w:rsid w:val="421F6680"/>
    <w:rsid w:val="42223726"/>
    <w:rsid w:val="42255E07"/>
    <w:rsid w:val="4226618D"/>
    <w:rsid w:val="42274DA9"/>
    <w:rsid w:val="422910F2"/>
    <w:rsid w:val="422B7B2D"/>
    <w:rsid w:val="422C0C09"/>
    <w:rsid w:val="422C2CCA"/>
    <w:rsid w:val="422C6882"/>
    <w:rsid w:val="422D593B"/>
    <w:rsid w:val="42326F23"/>
    <w:rsid w:val="423365B6"/>
    <w:rsid w:val="42342227"/>
    <w:rsid w:val="423778ED"/>
    <w:rsid w:val="42391DD3"/>
    <w:rsid w:val="423A449A"/>
    <w:rsid w:val="423D4354"/>
    <w:rsid w:val="42405392"/>
    <w:rsid w:val="42433962"/>
    <w:rsid w:val="42440DEB"/>
    <w:rsid w:val="42456A6B"/>
    <w:rsid w:val="424626B7"/>
    <w:rsid w:val="424850A2"/>
    <w:rsid w:val="42492BAB"/>
    <w:rsid w:val="424A03A1"/>
    <w:rsid w:val="424B4158"/>
    <w:rsid w:val="424D0CB3"/>
    <w:rsid w:val="424F6F9F"/>
    <w:rsid w:val="424F7C8A"/>
    <w:rsid w:val="4254335A"/>
    <w:rsid w:val="42565626"/>
    <w:rsid w:val="42573215"/>
    <w:rsid w:val="425776C3"/>
    <w:rsid w:val="42595DD9"/>
    <w:rsid w:val="42597DEC"/>
    <w:rsid w:val="425A71CB"/>
    <w:rsid w:val="425A7C64"/>
    <w:rsid w:val="425D294B"/>
    <w:rsid w:val="425E0FC1"/>
    <w:rsid w:val="425E604C"/>
    <w:rsid w:val="425F5DDD"/>
    <w:rsid w:val="42602033"/>
    <w:rsid w:val="42615738"/>
    <w:rsid w:val="426647C7"/>
    <w:rsid w:val="42666BA9"/>
    <w:rsid w:val="426B779C"/>
    <w:rsid w:val="427212CF"/>
    <w:rsid w:val="42735F7F"/>
    <w:rsid w:val="42754E0A"/>
    <w:rsid w:val="42777AD4"/>
    <w:rsid w:val="42783F5C"/>
    <w:rsid w:val="42790436"/>
    <w:rsid w:val="4279258F"/>
    <w:rsid w:val="427C1435"/>
    <w:rsid w:val="427C7879"/>
    <w:rsid w:val="427E2B4B"/>
    <w:rsid w:val="427F651C"/>
    <w:rsid w:val="4281571C"/>
    <w:rsid w:val="42826A79"/>
    <w:rsid w:val="42836B3C"/>
    <w:rsid w:val="42840356"/>
    <w:rsid w:val="42841B15"/>
    <w:rsid w:val="42861FDE"/>
    <w:rsid w:val="428D193C"/>
    <w:rsid w:val="428E151E"/>
    <w:rsid w:val="428E28C3"/>
    <w:rsid w:val="428E44A3"/>
    <w:rsid w:val="4292441E"/>
    <w:rsid w:val="42934175"/>
    <w:rsid w:val="42957CC5"/>
    <w:rsid w:val="42975F30"/>
    <w:rsid w:val="429A048A"/>
    <w:rsid w:val="429F2474"/>
    <w:rsid w:val="429F3486"/>
    <w:rsid w:val="42A3001E"/>
    <w:rsid w:val="42A52488"/>
    <w:rsid w:val="42A60668"/>
    <w:rsid w:val="42A61254"/>
    <w:rsid w:val="42A648D2"/>
    <w:rsid w:val="42A6513F"/>
    <w:rsid w:val="42A768CD"/>
    <w:rsid w:val="42A85450"/>
    <w:rsid w:val="42AC1458"/>
    <w:rsid w:val="42AD44D3"/>
    <w:rsid w:val="42B069F3"/>
    <w:rsid w:val="42B3368F"/>
    <w:rsid w:val="42B41B84"/>
    <w:rsid w:val="42B7567F"/>
    <w:rsid w:val="42B907A9"/>
    <w:rsid w:val="42BA539A"/>
    <w:rsid w:val="42BC7C95"/>
    <w:rsid w:val="42BE6114"/>
    <w:rsid w:val="42BF5EF5"/>
    <w:rsid w:val="42C07F97"/>
    <w:rsid w:val="42C9665D"/>
    <w:rsid w:val="42CA3FC2"/>
    <w:rsid w:val="42CC388E"/>
    <w:rsid w:val="42CE1CD7"/>
    <w:rsid w:val="42D241A7"/>
    <w:rsid w:val="42D37F7A"/>
    <w:rsid w:val="42D41423"/>
    <w:rsid w:val="42D4375D"/>
    <w:rsid w:val="42D45199"/>
    <w:rsid w:val="42D824D3"/>
    <w:rsid w:val="42D85791"/>
    <w:rsid w:val="42DC538F"/>
    <w:rsid w:val="42E4211E"/>
    <w:rsid w:val="42E56410"/>
    <w:rsid w:val="42E72B3A"/>
    <w:rsid w:val="42EF50C2"/>
    <w:rsid w:val="42EF5C8D"/>
    <w:rsid w:val="42F15A4C"/>
    <w:rsid w:val="42F16E9D"/>
    <w:rsid w:val="42F750B7"/>
    <w:rsid w:val="42F75981"/>
    <w:rsid w:val="42F7626F"/>
    <w:rsid w:val="430050BC"/>
    <w:rsid w:val="430469F2"/>
    <w:rsid w:val="43060F7F"/>
    <w:rsid w:val="43071E1C"/>
    <w:rsid w:val="430721CE"/>
    <w:rsid w:val="4309438A"/>
    <w:rsid w:val="430B6FA2"/>
    <w:rsid w:val="430D6335"/>
    <w:rsid w:val="43106A0F"/>
    <w:rsid w:val="43115698"/>
    <w:rsid w:val="43127FB4"/>
    <w:rsid w:val="43136E34"/>
    <w:rsid w:val="4314504D"/>
    <w:rsid w:val="43161C20"/>
    <w:rsid w:val="431D1EBF"/>
    <w:rsid w:val="431E4517"/>
    <w:rsid w:val="43207FEE"/>
    <w:rsid w:val="432257EA"/>
    <w:rsid w:val="43251BA6"/>
    <w:rsid w:val="43276F25"/>
    <w:rsid w:val="432F2AB5"/>
    <w:rsid w:val="43326F26"/>
    <w:rsid w:val="43343690"/>
    <w:rsid w:val="4335087A"/>
    <w:rsid w:val="43361C71"/>
    <w:rsid w:val="4337320A"/>
    <w:rsid w:val="43374704"/>
    <w:rsid w:val="433B6DAA"/>
    <w:rsid w:val="433F0819"/>
    <w:rsid w:val="43400EF3"/>
    <w:rsid w:val="4340329C"/>
    <w:rsid w:val="43406FE2"/>
    <w:rsid w:val="4342040C"/>
    <w:rsid w:val="43441200"/>
    <w:rsid w:val="43462142"/>
    <w:rsid w:val="43483089"/>
    <w:rsid w:val="43486BE7"/>
    <w:rsid w:val="43496695"/>
    <w:rsid w:val="434A356C"/>
    <w:rsid w:val="434F279C"/>
    <w:rsid w:val="434F6572"/>
    <w:rsid w:val="43503004"/>
    <w:rsid w:val="43506482"/>
    <w:rsid w:val="4351254C"/>
    <w:rsid w:val="435206AF"/>
    <w:rsid w:val="43523907"/>
    <w:rsid w:val="43527DE3"/>
    <w:rsid w:val="43530E14"/>
    <w:rsid w:val="43567FB1"/>
    <w:rsid w:val="4358205F"/>
    <w:rsid w:val="43591776"/>
    <w:rsid w:val="43593065"/>
    <w:rsid w:val="4359335A"/>
    <w:rsid w:val="435D5949"/>
    <w:rsid w:val="435D7CD4"/>
    <w:rsid w:val="435E1B77"/>
    <w:rsid w:val="435E3D46"/>
    <w:rsid w:val="436019C9"/>
    <w:rsid w:val="43665A0F"/>
    <w:rsid w:val="43675E2C"/>
    <w:rsid w:val="43682909"/>
    <w:rsid w:val="43687FDD"/>
    <w:rsid w:val="436A0E99"/>
    <w:rsid w:val="436F7931"/>
    <w:rsid w:val="43710C1C"/>
    <w:rsid w:val="43742F6A"/>
    <w:rsid w:val="43755E39"/>
    <w:rsid w:val="43796259"/>
    <w:rsid w:val="437E3264"/>
    <w:rsid w:val="437E4094"/>
    <w:rsid w:val="437F0479"/>
    <w:rsid w:val="438933FE"/>
    <w:rsid w:val="43897B15"/>
    <w:rsid w:val="438A74F9"/>
    <w:rsid w:val="438A757E"/>
    <w:rsid w:val="438C4E14"/>
    <w:rsid w:val="438C5337"/>
    <w:rsid w:val="438C7492"/>
    <w:rsid w:val="43942CDD"/>
    <w:rsid w:val="43944FBB"/>
    <w:rsid w:val="43997612"/>
    <w:rsid w:val="43A1032C"/>
    <w:rsid w:val="43A515CE"/>
    <w:rsid w:val="43A82801"/>
    <w:rsid w:val="43A82A15"/>
    <w:rsid w:val="43A918D8"/>
    <w:rsid w:val="43AA64D0"/>
    <w:rsid w:val="43AA693A"/>
    <w:rsid w:val="43AC3B82"/>
    <w:rsid w:val="43AC42C1"/>
    <w:rsid w:val="43AE45F5"/>
    <w:rsid w:val="43B2130F"/>
    <w:rsid w:val="43B214C8"/>
    <w:rsid w:val="43B22D1A"/>
    <w:rsid w:val="43B47E41"/>
    <w:rsid w:val="43B653C4"/>
    <w:rsid w:val="43B72123"/>
    <w:rsid w:val="43B92575"/>
    <w:rsid w:val="43BA2619"/>
    <w:rsid w:val="43BB39E1"/>
    <w:rsid w:val="43BC0FA7"/>
    <w:rsid w:val="43BE4FF3"/>
    <w:rsid w:val="43C16B72"/>
    <w:rsid w:val="43C262A2"/>
    <w:rsid w:val="43C60E55"/>
    <w:rsid w:val="43C673C7"/>
    <w:rsid w:val="43C9592C"/>
    <w:rsid w:val="43CB535F"/>
    <w:rsid w:val="43CE4FC4"/>
    <w:rsid w:val="43CE6E3A"/>
    <w:rsid w:val="43D05E5F"/>
    <w:rsid w:val="43D42B34"/>
    <w:rsid w:val="43D5295E"/>
    <w:rsid w:val="43D54789"/>
    <w:rsid w:val="43D6341B"/>
    <w:rsid w:val="43D83DBF"/>
    <w:rsid w:val="43D85939"/>
    <w:rsid w:val="43D92A14"/>
    <w:rsid w:val="43DB53D3"/>
    <w:rsid w:val="43DD5384"/>
    <w:rsid w:val="43DD60E4"/>
    <w:rsid w:val="43E26927"/>
    <w:rsid w:val="43E35E1B"/>
    <w:rsid w:val="43E4696D"/>
    <w:rsid w:val="43E54E6C"/>
    <w:rsid w:val="43E56D69"/>
    <w:rsid w:val="43E62573"/>
    <w:rsid w:val="43E83ED3"/>
    <w:rsid w:val="43E9028F"/>
    <w:rsid w:val="43E90D85"/>
    <w:rsid w:val="43EA6638"/>
    <w:rsid w:val="43EE6AD3"/>
    <w:rsid w:val="43F6589B"/>
    <w:rsid w:val="43F71478"/>
    <w:rsid w:val="43F7464D"/>
    <w:rsid w:val="4403571E"/>
    <w:rsid w:val="440361F5"/>
    <w:rsid w:val="44044FC5"/>
    <w:rsid w:val="44047CAE"/>
    <w:rsid w:val="44095B01"/>
    <w:rsid w:val="440B38DF"/>
    <w:rsid w:val="440C038E"/>
    <w:rsid w:val="440C6ABC"/>
    <w:rsid w:val="440C6BCF"/>
    <w:rsid w:val="4410717C"/>
    <w:rsid w:val="44107A35"/>
    <w:rsid w:val="441116CB"/>
    <w:rsid w:val="44122A62"/>
    <w:rsid w:val="44141EE3"/>
    <w:rsid w:val="44147D10"/>
    <w:rsid w:val="4416115D"/>
    <w:rsid w:val="44163445"/>
    <w:rsid w:val="441D7855"/>
    <w:rsid w:val="44220926"/>
    <w:rsid w:val="44232FBF"/>
    <w:rsid w:val="44263ACE"/>
    <w:rsid w:val="44263B9A"/>
    <w:rsid w:val="44264567"/>
    <w:rsid w:val="442B212F"/>
    <w:rsid w:val="442B5826"/>
    <w:rsid w:val="442F15B9"/>
    <w:rsid w:val="4431432A"/>
    <w:rsid w:val="44364643"/>
    <w:rsid w:val="44375B36"/>
    <w:rsid w:val="443B5802"/>
    <w:rsid w:val="443C5587"/>
    <w:rsid w:val="443D4443"/>
    <w:rsid w:val="443E3E11"/>
    <w:rsid w:val="443F011F"/>
    <w:rsid w:val="444162FF"/>
    <w:rsid w:val="44416601"/>
    <w:rsid w:val="44425412"/>
    <w:rsid w:val="44432DF5"/>
    <w:rsid w:val="44441A81"/>
    <w:rsid w:val="44444620"/>
    <w:rsid w:val="444B1D95"/>
    <w:rsid w:val="444D1803"/>
    <w:rsid w:val="444E4E02"/>
    <w:rsid w:val="445007DD"/>
    <w:rsid w:val="445237FE"/>
    <w:rsid w:val="445353B0"/>
    <w:rsid w:val="445641B2"/>
    <w:rsid w:val="445B247B"/>
    <w:rsid w:val="445D0351"/>
    <w:rsid w:val="445E2D1E"/>
    <w:rsid w:val="445E6F72"/>
    <w:rsid w:val="445F12C9"/>
    <w:rsid w:val="445F40C4"/>
    <w:rsid w:val="4462471E"/>
    <w:rsid w:val="44625E09"/>
    <w:rsid w:val="44632DEC"/>
    <w:rsid w:val="4466144B"/>
    <w:rsid w:val="446623FC"/>
    <w:rsid w:val="446C0054"/>
    <w:rsid w:val="446E36A6"/>
    <w:rsid w:val="447026C9"/>
    <w:rsid w:val="44707490"/>
    <w:rsid w:val="44720830"/>
    <w:rsid w:val="44721EC8"/>
    <w:rsid w:val="44752A86"/>
    <w:rsid w:val="447540A1"/>
    <w:rsid w:val="44765D81"/>
    <w:rsid w:val="44767075"/>
    <w:rsid w:val="44781AB9"/>
    <w:rsid w:val="44792342"/>
    <w:rsid w:val="447A3C60"/>
    <w:rsid w:val="44801A04"/>
    <w:rsid w:val="448029AA"/>
    <w:rsid w:val="44822CC8"/>
    <w:rsid w:val="448710EC"/>
    <w:rsid w:val="4488265B"/>
    <w:rsid w:val="44884588"/>
    <w:rsid w:val="44890F13"/>
    <w:rsid w:val="448B0AD1"/>
    <w:rsid w:val="448C18B6"/>
    <w:rsid w:val="448C7A50"/>
    <w:rsid w:val="448E74AC"/>
    <w:rsid w:val="44900E2E"/>
    <w:rsid w:val="44931320"/>
    <w:rsid w:val="44976E13"/>
    <w:rsid w:val="449946E9"/>
    <w:rsid w:val="449B6D73"/>
    <w:rsid w:val="449F490C"/>
    <w:rsid w:val="44A06859"/>
    <w:rsid w:val="44AA1539"/>
    <w:rsid w:val="44AD4AC9"/>
    <w:rsid w:val="44AE3242"/>
    <w:rsid w:val="44AE4D33"/>
    <w:rsid w:val="44AE79A2"/>
    <w:rsid w:val="44B05C85"/>
    <w:rsid w:val="44B36A4E"/>
    <w:rsid w:val="44B43316"/>
    <w:rsid w:val="44B456BA"/>
    <w:rsid w:val="44B53905"/>
    <w:rsid w:val="44B63559"/>
    <w:rsid w:val="44B64DEC"/>
    <w:rsid w:val="44B93413"/>
    <w:rsid w:val="44BA30C3"/>
    <w:rsid w:val="44BB2A2F"/>
    <w:rsid w:val="44BD7EDD"/>
    <w:rsid w:val="44BE08AA"/>
    <w:rsid w:val="44BF3453"/>
    <w:rsid w:val="44BF3589"/>
    <w:rsid w:val="44BF6FC6"/>
    <w:rsid w:val="44CA7F4D"/>
    <w:rsid w:val="44CE1202"/>
    <w:rsid w:val="44D64012"/>
    <w:rsid w:val="44D77B8B"/>
    <w:rsid w:val="44D77CEE"/>
    <w:rsid w:val="44DA109E"/>
    <w:rsid w:val="44DE2844"/>
    <w:rsid w:val="44DF3CEC"/>
    <w:rsid w:val="44E1005D"/>
    <w:rsid w:val="44E21762"/>
    <w:rsid w:val="44E25423"/>
    <w:rsid w:val="44E30BA3"/>
    <w:rsid w:val="44E34615"/>
    <w:rsid w:val="44E42936"/>
    <w:rsid w:val="44E56456"/>
    <w:rsid w:val="44E576AC"/>
    <w:rsid w:val="44E622ED"/>
    <w:rsid w:val="44E665B4"/>
    <w:rsid w:val="44E72D1C"/>
    <w:rsid w:val="44E95271"/>
    <w:rsid w:val="44EC2B47"/>
    <w:rsid w:val="44EC5E91"/>
    <w:rsid w:val="44ED0F70"/>
    <w:rsid w:val="44ED445D"/>
    <w:rsid w:val="44F17003"/>
    <w:rsid w:val="44F67CDA"/>
    <w:rsid w:val="44F819F1"/>
    <w:rsid w:val="44F86EB4"/>
    <w:rsid w:val="44FE2C13"/>
    <w:rsid w:val="45000041"/>
    <w:rsid w:val="4501411D"/>
    <w:rsid w:val="45043D1C"/>
    <w:rsid w:val="45080C0E"/>
    <w:rsid w:val="4509606D"/>
    <w:rsid w:val="450A2808"/>
    <w:rsid w:val="450E3CA1"/>
    <w:rsid w:val="450F48EB"/>
    <w:rsid w:val="45101427"/>
    <w:rsid w:val="45106052"/>
    <w:rsid w:val="451137E0"/>
    <w:rsid w:val="451236DA"/>
    <w:rsid w:val="451270C6"/>
    <w:rsid w:val="451274FC"/>
    <w:rsid w:val="45151778"/>
    <w:rsid w:val="451549E9"/>
    <w:rsid w:val="45161CBF"/>
    <w:rsid w:val="45172D26"/>
    <w:rsid w:val="45182A48"/>
    <w:rsid w:val="451A56E2"/>
    <w:rsid w:val="451C0BFA"/>
    <w:rsid w:val="451C406A"/>
    <w:rsid w:val="451E03D5"/>
    <w:rsid w:val="45214C56"/>
    <w:rsid w:val="45215682"/>
    <w:rsid w:val="45237397"/>
    <w:rsid w:val="45263E6F"/>
    <w:rsid w:val="45265743"/>
    <w:rsid w:val="452A6675"/>
    <w:rsid w:val="452C6470"/>
    <w:rsid w:val="452D553F"/>
    <w:rsid w:val="452E1C7B"/>
    <w:rsid w:val="452E728C"/>
    <w:rsid w:val="45333E52"/>
    <w:rsid w:val="45334681"/>
    <w:rsid w:val="4533660C"/>
    <w:rsid w:val="4536784E"/>
    <w:rsid w:val="45380C54"/>
    <w:rsid w:val="453E0AD4"/>
    <w:rsid w:val="45413D4B"/>
    <w:rsid w:val="454370C7"/>
    <w:rsid w:val="45442483"/>
    <w:rsid w:val="45465DA8"/>
    <w:rsid w:val="45482650"/>
    <w:rsid w:val="45483973"/>
    <w:rsid w:val="45486AF0"/>
    <w:rsid w:val="454B58B0"/>
    <w:rsid w:val="454C0F6F"/>
    <w:rsid w:val="454C12B4"/>
    <w:rsid w:val="454C6A43"/>
    <w:rsid w:val="454E0D0B"/>
    <w:rsid w:val="45501A92"/>
    <w:rsid w:val="45512878"/>
    <w:rsid w:val="455179F3"/>
    <w:rsid w:val="45566E37"/>
    <w:rsid w:val="45576BFA"/>
    <w:rsid w:val="45582A1D"/>
    <w:rsid w:val="45590F0F"/>
    <w:rsid w:val="455B383B"/>
    <w:rsid w:val="45602ED3"/>
    <w:rsid w:val="45614100"/>
    <w:rsid w:val="45615D5F"/>
    <w:rsid w:val="4563236C"/>
    <w:rsid w:val="45652B79"/>
    <w:rsid w:val="45663B73"/>
    <w:rsid w:val="45690A8B"/>
    <w:rsid w:val="456B0633"/>
    <w:rsid w:val="456C3FEE"/>
    <w:rsid w:val="456D3F41"/>
    <w:rsid w:val="456D4C0A"/>
    <w:rsid w:val="456E0501"/>
    <w:rsid w:val="456F5429"/>
    <w:rsid w:val="457125C1"/>
    <w:rsid w:val="45776ED2"/>
    <w:rsid w:val="45780892"/>
    <w:rsid w:val="45784597"/>
    <w:rsid w:val="45790339"/>
    <w:rsid w:val="45796FFD"/>
    <w:rsid w:val="457A7E3C"/>
    <w:rsid w:val="457F4357"/>
    <w:rsid w:val="45806D4D"/>
    <w:rsid w:val="45847A9F"/>
    <w:rsid w:val="4585487A"/>
    <w:rsid w:val="458A1A8D"/>
    <w:rsid w:val="458A7729"/>
    <w:rsid w:val="458B1829"/>
    <w:rsid w:val="458B7FC9"/>
    <w:rsid w:val="458D1F42"/>
    <w:rsid w:val="458E20BD"/>
    <w:rsid w:val="459061BF"/>
    <w:rsid w:val="45910097"/>
    <w:rsid w:val="45912EF1"/>
    <w:rsid w:val="459200CF"/>
    <w:rsid w:val="45950417"/>
    <w:rsid w:val="45952948"/>
    <w:rsid w:val="459560DC"/>
    <w:rsid w:val="4597722F"/>
    <w:rsid w:val="459864A7"/>
    <w:rsid w:val="459B2F61"/>
    <w:rsid w:val="459B575C"/>
    <w:rsid w:val="459F1589"/>
    <w:rsid w:val="45A365F1"/>
    <w:rsid w:val="45A37C6B"/>
    <w:rsid w:val="45A4708D"/>
    <w:rsid w:val="45A92439"/>
    <w:rsid w:val="45AF4427"/>
    <w:rsid w:val="45B206EF"/>
    <w:rsid w:val="45B24F7E"/>
    <w:rsid w:val="45B26DF6"/>
    <w:rsid w:val="45B90220"/>
    <w:rsid w:val="45BA6E1C"/>
    <w:rsid w:val="45BB3C4A"/>
    <w:rsid w:val="45BF466F"/>
    <w:rsid w:val="45C06335"/>
    <w:rsid w:val="45C07E78"/>
    <w:rsid w:val="45C67E57"/>
    <w:rsid w:val="45CA37BB"/>
    <w:rsid w:val="45CC097D"/>
    <w:rsid w:val="45D22984"/>
    <w:rsid w:val="45D23F1F"/>
    <w:rsid w:val="45D369B9"/>
    <w:rsid w:val="45D71550"/>
    <w:rsid w:val="45DC4876"/>
    <w:rsid w:val="45DD0844"/>
    <w:rsid w:val="45DE0B27"/>
    <w:rsid w:val="45E02B3F"/>
    <w:rsid w:val="45E46231"/>
    <w:rsid w:val="45E535E7"/>
    <w:rsid w:val="45E6251E"/>
    <w:rsid w:val="45E654A7"/>
    <w:rsid w:val="45E82103"/>
    <w:rsid w:val="45EB0935"/>
    <w:rsid w:val="45EC0687"/>
    <w:rsid w:val="45EE2634"/>
    <w:rsid w:val="45EF35B1"/>
    <w:rsid w:val="45EF6FA0"/>
    <w:rsid w:val="45F058F9"/>
    <w:rsid w:val="45F14296"/>
    <w:rsid w:val="45F738F0"/>
    <w:rsid w:val="45FA76B9"/>
    <w:rsid w:val="45FC7292"/>
    <w:rsid w:val="46004274"/>
    <w:rsid w:val="46005E4F"/>
    <w:rsid w:val="46006954"/>
    <w:rsid w:val="46051863"/>
    <w:rsid w:val="46052B91"/>
    <w:rsid w:val="46055CF5"/>
    <w:rsid w:val="46056E9E"/>
    <w:rsid w:val="46063D3F"/>
    <w:rsid w:val="46066730"/>
    <w:rsid w:val="46091069"/>
    <w:rsid w:val="460937D0"/>
    <w:rsid w:val="46097DE3"/>
    <w:rsid w:val="460B77AA"/>
    <w:rsid w:val="460C10F7"/>
    <w:rsid w:val="460C1FAA"/>
    <w:rsid w:val="460E78E4"/>
    <w:rsid w:val="461218AB"/>
    <w:rsid w:val="46145933"/>
    <w:rsid w:val="46155F07"/>
    <w:rsid w:val="46157C9C"/>
    <w:rsid w:val="461665B3"/>
    <w:rsid w:val="461B4B54"/>
    <w:rsid w:val="461B7EF6"/>
    <w:rsid w:val="461D7E8D"/>
    <w:rsid w:val="461E402B"/>
    <w:rsid w:val="4623244D"/>
    <w:rsid w:val="4623515C"/>
    <w:rsid w:val="4625174F"/>
    <w:rsid w:val="46254239"/>
    <w:rsid w:val="462614D5"/>
    <w:rsid w:val="46270A05"/>
    <w:rsid w:val="462860A9"/>
    <w:rsid w:val="46286275"/>
    <w:rsid w:val="46295ADB"/>
    <w:rsid w:val="462A5BF5"/>
    <w:rsid w:val="462B3E2F"/>
    <w:rsid w:val="462B542D"/>
    <w:rsid w:val="462C3483"/>
    <w:rsid w:val="46340DE1"/>
    <w:rsid w:val="46380F2B"/>
    <w:rsid w:val="463C16A9"/>
    <w:rsid w:val="463C5657"/>
    <w:rsid w:val="463C6F07"/>
    <w:rsid w:val="463D382A"/>
    <w:rsid w:val="46407F79"/>
    <w:rsid w:val="46416A58"/>
    <w:rsid w:val="46440FF6"/>
    <w:rsid w:val="46441C20"/>
    <w:rsid w:val="46451BBF"/>
    <w:rsid w:val="46475EDD"/>
    <w:rsid w:val="4648218B"/>
    <w:rsid w:val="464825C5"/>
    <w:rsid w:val="4649554B"/>
    <w:rsid w:val="464C151E"/>
    <w:rsid w:val="464D24F1"/>
    <w:rsid w:val="464D3520"/>
    <w:rsid w:val="464E3356"/>
    <w:rsid w:val="465004B9"/>
    <w:rsid w:val="46521E90"/>
    <w:rsid w:val="46523DDB"/>
    <w:rsid w:val="46524366"/>
    <w:rsid w:val="46525C52"/>
    <w:rsid w:val="465A7A3F"/>
    <w:rsid w:val="465E3F42"/>
    <w:rsid w:val="4664387F"/>
    <w:rsid w:val="46646C1C"/>
    <w:rsid w:val="46661715"/>
    <w:rsid w:val="46667551"/>
    <w:rsid w:val="466707BA"/>
    <w:rsid w:val="46675F4F"/>
    <w:rsid w:val="46677B5A"/>
    <w:rsid w:val="466926FE"/>
    <w:rsid w:val="466C18E0"/>
    <w:rsid w:val="466D1ADC"/>
    <w:rsid w:val="466D60D0"/>
    <w:rsid w:val="466E7A74"/>
    <w:rsid w:val="46712D0F"/>
    <w:rsid w:val="4671438D"/>
    <w:rsid w:val="46746239"/>
    <w:rsid w:val="46765C74"/>
    <w:rsid w:val="46795ECF"/>
    <w:rsid w:val="467A0C81"/>
    <w:rsid w:val="467A11CD"/>
    <w:rsid w:val="467D65E9"/>
    <w:rsid w:val="467D66E8"/>
    <w:rsid w:val="467E23ED"/>
    <w:rsid w:val="468141EE"/>
    <w:rsid w:val="4682123C"/>
    <w:rsid w:val="46822EBA"/>
    <w:rsid w:val="46830FD5"/>
    <w:rsid w:val="4683743E"/>
    <w:rsid w:val="468A71C9"/>
    <w:rsid w:val="468C047B"/>
    <w:rsid w:val="4690172C"/>
    <w:rsid w:val="46907064"/>
    <w:rsid w:val="46933A87"/>
    <w:rsid w:val="469659A8"/>
    <w:rsid w:val="46975DB9"/>
    <w:rsid w:val="469B6784"/>
    <w:rsid w:val="469C4CF0"/>
    <w:rsid w:val="469D5BCE"/>
    <w:rsid w:val="46A24D82"/>
    <w:rsid w:val="46A6268C"/>
    <w:rsid w:val="46A7126A"/>
    <w:rsid w:val="46AA3EB1"/>
    <w:rsid w:val="46AA6027"/>
    <w:rsid w:val="46AA6112"/>
    <w:rsid w:val="46B205D5"/>
    <w:rsid w:val="46B23A74"/>
    <w:rsid w:val="46B31942"/>
    <w:rsid w:val="46B421EA"/>
    <w:rsid w:val="46B9392A"/>
    <w:rsid w:val="46BB2C40"/>
    <w:rsid w:val="46BF2E99"/>
    <w:rsid w:val="46C15C4C"/>
    <w:rsid w:val="46C349B4"/>
    <w:rsid w:val="46C377F5"/>
    <w:rsid w:val="46C46925"/>
    <w:rsid w:val="46CB76D3"/>
    <w:rsid w:val="46CD5D41"/>
    <w:rsid w:val="46D20B61"/>
    <w:rsid w:val="46D55609"/>
    <w:rsid w:val="46DB71E3"/>
    <w:rsid w:val="46DC69BB"/>
    <w:rsid w:val="46E01944"/>
    <w:rsid w:val="46E0474A"/>
    <w:rsid w:val="46E106C6"/>
    <w:rsid w:val="46E14544"/>
    <w:rsid w:val="46E26CFD"/>
    <w:rsid w:val="46E32F40"/>
    <w:rsid w:val="46E83239"/>
    <w:rsid w:val="46E9285D"/>
    <w:rsid w:val="46E9539C"/>
    <w:rsid w:val="46EA1091"/>
    <w:rsid w:val="46EC57C9"/>
    <w:rsid w:val="46F15854"/>
    <w:rsid w:val="46F56C95"/>
    <w:rsid w:val="46F606AE"/>
    <w:rsid w:val="46F97EE4"/>
    <w:rsid w:val="46FA7D25"/>
    <w:rsid w:val="46FB5CE7"/>
    <w:rsid w:val="46FF57CB"/>
    <w:rsid w:val="47002A6E"/>
    <w:rsid w:val="47050287"/>
    <w:rsid w:val="47067634"/>
    <w:rsid w:val="47076FB8"/>
    <w:rsid w:val="4708587F"/>
    <w:rsid w:val="470943CB"/>
    <w:rsid w:val="470A3943"/>
    <w:rsid w:val="470D00D5"/>
    <w:rsid w:val="470D15E9"/>
    <w:rsid w:val="470D5102"/>
    <w:rsid w:val="470F7DEE"/>
    <w:rsid w:val="4712655F"/>
    <w:rsid w:val="47196586"/>
    <w:rsid w:val="47197794"/>
    <w:rsid w:val="471F5B53"/>
    <w:rsid w:val="472414A4"/>
    <w:rsid w:val="472806D3"/>
    <w:rsid w:val="4728732B"/>
    <w:rsid w:val="472A5C2C"/>
    <w:rsid w:val="472C1370"/>
    <w:rsid w:val="472D0033"/>
    <w:rsid w:val="472D4FA5"/>
    <w:rsid w:val="47305806"/>
    <w:rsid w:val="473210A8"/>
    <w:rsid w:val="47324DCE"/>
    <w:rsid w:val="473435B3"/>
    <w:rsid w:val="47352399"/>
    <w:rsid w:val="47353274"/>
    <w:rsid w:val="473566AE"/>
    <w:rsid w:val="4736006F"/>
    <w:rsid w:val="47360E9D"/>
    <w:rsid w:val="473750E1"/>
    <w:rsid w:val="47384686"/>
    <w:rsid w:val="47396807"/>
    <w:rsid w:val="473A68B4"/>
    <w:rsid w:val="473C3B8B"/>
    <w:rsid w:val="473D5C53"/>
    <w:rsid w:val="47416A60"/>
    <w:rsid w:val="47420C20"/>
    <w:rsid w:val="47455D9B"/>
    <w:rsid w:val="47465E2C"/>
    <w:rsid w:val="474743C9"/>
    <w:rsid w:val="47487D24"/>
    <w:rsid w:val="474902EE"/>
    <w:rsid w:val="474B549A"/>
    <w:rsid w:val="474C6CE3"/>
    <w:rsid w:val="474D27D4"/>
    <w:rsid w:val="474F098B"/>
    <w:rsid w:val="47512FB0"/>
    <w:rsid w:val="47541BD5"/>
    <w:rsid w:val="4754317B"/>
    <w:rsid w:val="475871DC"/>
    <w:rsid w:val="475A30B9"/>
    <w:rsid w:val="475A4DB9"/>
    <w:rsid w:val="475F3622"/>
    <w:rsid w:val="47607EFA"/>
    <w:rsid w:val="47612D96"/>
    <w:rsid w:val="476356CC"/>
    <w:rsid w:val="47646349"/>
    <w:rsid w:val="47651BE3"/>
    <w:rsid w:val="4765672E"/>
    <w:rsid w:val="47673533"/>
    <w:rsid w:val="47681C21"/>
    <w:rsid w:val="47694413"/>
    <w:rsid w:val="476B27FD"/>
    <w:rsid w:val="476B3452"/>
    <w:rsid w:val="476F278B"/>
    <w:rsid w:val="47721AC0"/>
    <w:rsid w:val="47727131"/>
    <w:rsid w:val="4773494C"/>
    <w:rsid w:val="4777053B"/>
    <w:rsid w:val="4777710D"/>
    <w:rsid w:val="477A3910"/>
    <w:rsid w:val="477A682C"/>
    <w:rsid w:val="477B53E2"/>
    <w:rsid w:val="477C32F7"/>
    <w:rsid w:val="477F0625"/>
    <w:rsid w:val="478016B3"/>
    <w:rsid w:val="47817F66"/>
    <w:rsid w:val="478315D5"/>
    <w:rsid w:val="47845B2C"/>
    <w:rsid w:val="47855739"/>
    <w:rsid w:val="478A488C"/>
    <w:rsid w:val="478B0698"/>
    <w:rsid w:val="478D5EF0"/>
    <w:rsid w:val="478E7DAD"/>
    <w:rsid w:val="47902FC9"/>
    <w:rsid w:val="47920DB7"/>
    <w:rsid w:val="479275F3"/>
    <w:rsid w:val="479363CC"/>
    <w:rsid w:val="47943022"/>
    <w:rsid w:val="47950A3E"/>
    <w:rsid w:val="479D01EA"/>
    <w:rsid w:val="47A87252"/>
    <w:rsid w:val="47A91A66"/>
    <w:rsid w:val="47AB3097"/>
    <w:rsid w:val="47AC157C"/>
    <w:rsid w:val="47AC4DCE"/>
    <w:rsid w:val="47AD2FD4"/>
    <w:rsid w:val="47AD4D2E"/>
    <w:rsid w:val="47AD5B3C"/>
    <w:rsid w:val="47B029A8"/>
    <w:rsid w:val="47B23283"/>
    <w:rsid w:val="47B23A03"/>
    <w:rsid w:val="47B6106E"/>
    <w:rsid w:val="47B64B0F"/>
    <w:rsid w:val="47B86E8F"/>
    <w:rsid w:val="47B87F35"/>
    <w:rsid w:val="47BA3CFD"/>
    <w:rsid w:val="47BC2906"/>
    <w:rsid w:val="47BC6AE9"/>
    <w:rsid w:val="47C212A8"/>
    <w:rsid w:val="47C5385C"/>
    <w:rsid w:val="47CC1E8D"/>
    <w:rsid w:val="47CE69E4"/>
    <w:rsid w:val="47D0004D"/>
    <w:rsid w:val="47D05229"/>
    <w:rsid w:val="47D16260"/>
    <w:rsid w:val="47D20272"/>
    <w:rsid w:val="47D204DC"/>
    <w:rsid w:val="47D3028A"/>
    <w:rsid w:val="47D35D02"/>
    <w:rsid w:val="47D53F35"/>
    <w:rsid w:val="47D81024"/>
    <w:rsid w:val="47DB3A5C"/>
    <w:rsid w:val="47DB654D"/>
    <w:rsid w:val="47DB6DCD"/>
    <w:rsid w:val="47DC6BEF"/>
    <w:rsid w:val="47DE00E1"/>
    <w:rsid w:val="47DF062A"/>
    <w:rsid w:val="47DF1C1E"/>
    <w:rsid w:val="47DF7846"/>
    <w:rsid w:val="47E65519"/>
    <w:rsid w:val="47E77ABF"/>
    <w:rsid w:val="47E82613"/>
    <w:rsid w:val="47E86B04"/>
    <w:rsid w:val="47E965ED"/>
    <w:rsid w:val="47EA2834"/>
    <w:rsid w:val="47EA3390"/>
    <w:rsid w:val="47EB1B20"/>
    <w:rsid w:val="47F03FCE"/>
    <w:rsid w:val="47F074F5"/>
    <w:rsid w:val="47F110CF"/>
    <w:rsid w:val="47F175F1"/>
    <w:rsid w:val="47F47F3F"/>
    <w:rsid w:val="47F603DD"/>
    <w:rsid w:val="47F60651"/>
    <w:rsid w:val="47F749C2"/>
    <w:rsid w:val="47F90B1C"/>
    <w:rsid w:val="47FA6A27"/>
    <w:rsid w:val="47FE4007"/>
    <w:rsid w:val="48001A2E"/>
    <w:rsid w:val="480026A6"/>
    <w:rsid w:val="48007933"/>
    <w:rsid w:val="4802210A"/>
    <w:rsid w:val="48032396"/>
    <w:rsid w:val="48034115"/>
    <w:rsid w:val="480441F1"/>
    <w:rsid w:val="48061C98"/>
    <w:rsid w:val="4808767F"/>
    <w:rsid w:val="480D5035"/>
    <w:rsid w:val="480E57D3"/>
    <w:rsid w:val="4810193A"/>
    <w:rsid w:val="48111144"/>
    <w:rsid w:val="48117E23"/>
    <w:rsid w:val="48130B23"/>
    <w:rsid w:val="481614DB"/>
    <w:rsid w:val="481818EA"/>
    <w:rsid w:val="48190AC4"/>
    <w:rsid w:val="481E42B1"/>
    <w:rsid w:val="481F2BB0"/>
    <w:rsid w:val="48207725"/>
    <w:rsid w:val="48236315"/>
    <w:rsid w:val="48247721"/>
    <w:rsid w:val="482551F5"/>
    <w:rsid w:val="48277991"/>
    <w:rsid w:val="482902C5"/>
    <w:rsid w:val="482C4519"/>
    <w:rsid w:val="482D7084"/>
    <w:rsid w:val="4831336C"/>
    <w:rsid w:val="483379F5"/>
    <w:rsid w:val="48350BD0"/>
    <w:rsid w:val="48361FEF"/>
    <w:rsid w:val="483865BF"/>
    <w:rsid w:val="483D7307"/>
    <w:rsid w:val="483E2EFD"/>
    <w:rsid w:val="483E35E5"/>
    <w:rsid w:val="4842547E"/>
    <w:rsid w:val="48434C32"/>
    <w:rsid w:val="4846669C"/>
    <w:rsid w:val="4847246C"/>
    <w:rsid w:val="48493665"/>
    <w:rsid w:val="484B20CF"/>
    <w:rsid w:val="484B32FC"/>
    <w:rsid w:val="484C13C2"/>
    <w:rsid w:val="484C4692"/>
    <w:rsid w:val="484E4ADD"/>
    <w:rsid w:val="484E77C7"/>
    <w:rsid w:val="485018C7"/>
    <w:rsid w:val="4850664A"/>
    <w:rsid w:val="48521A24"/>
    <w:rsid w:val="48543F05"/>
    <w:rsid w:val="485623ED"/>
    <w:rsid w:val="48594F1E"/>
    <w:rsid w:val="485D0090"/>
    <w:rsid w:val="485F38AD"/>
    <w:rsid w:val="486112C3"/>
    <w:rsid w:val="486137CF"/>
    <w:rsid w:val="48617F5E"/>
    <w:rsid w:val="48627CBC"/>
    <w:rsid w:val="48632D37"/>
    <w:rsid w:val="48640E51"/>
    <w:rsid w:val="486437C5"/>
    <w:rsid w:val="486D4E31"/>
    <w:rsid w:val="486E4883"/>
    <w:rsid w:val="48705CC5"/>
    <w:rsid w:val="48727E8C"/>
    <w:rsid w:val="4874294A"/>
    <w:rsid w:val="4876542A"/>
    <w:rsid w:val="48765548"/>
    <w:rsid w:val="48773BF0"/>
    <w:rsid w:val="487862AE"/>
    <w:rsid w:val="487D0F77"/>
    <w:rsid w:val="48820068"/>
    <w:rsid w:val="48893865"/>
    <w:rsid w:val="488E01E5"/>
    <w:rsid w:val="488E04B2"/>
    <w:rsid w:val="488F0E13"/>
    <w:rsid w:val="488F0E78"/>
    <w:rsid w:val="48917394"/>
    <w:rsid w:val="4892709E"/>
    <w:rsid w:val="48935A0A"/>
    <w:rsid w:val="48947960"/>
    <w:rsid w:val="489622A0"/>
    <w:rsid w:val="48975B95"/>
    <w:rsid w:val="489A19C2"/>
    <w:rsid w:val="489E057F"/>
    <w:rsid w:val="489F0D1D"/>
    <w:rsid w:val="489F4337"/>
    <w:rsid w:val="48A022A9"/>
    <w:rsid w:val="48AA6EF9"/>
    <w:rsid w:val="48AF24B0"/>
    <w:rsid w:val="48AF5CBD"/>
    <w:rsid w:val="48B31691"/>
    <w:rsid w:val="48B36EA9"/>
    <w:rsid w:val="48B40AEE"/>
    <w:rsid w:val="48BA4EF7"/>
    <w:rsid w:val="48BB1DE1"/>
    <w:rsid w:val="48BC5FB0"/>
    <w:rsid w:val="48C0290A"/>
    <w:rsid w:val="48C1103B"/>
    <w:rsid w:val="48C4015B"/>
    <w:rsid w:val="48C74E4C"/>
    <w:rsid w:val="48CA1B7B"/>
    <w:rsid w:val="48CC4FD1"/>
    <w:rsid w:val="48CF08C3"/>
    <w:rsid w:val="48CF11A6"/>
    <w:rsid w:val="48D3602C"/>
    <w:rsid w:val="48D62C2D"/>
    <w:rsid w:val="48D72C0E"/>
    <w:rsid w:val="48D77023"/>
    <w:rsid w:val="48DA4FBC"/>
    <w:rsid w:val="48DA73DA"/>
    <w:rsid w:val="48DC6766"/>
    <w:rsid w:val="48DC6B58"/>
    <w:rsid w:val="48DD0093"/>
    <w:rsid w:val="48DD2610"/>
    <w:rsid w:val="48DD44FA"/>
    <w:rsid w:val="48DD775B"/>
    <w:rsid w:val="48E13B69"/>
    <w:rsid w:val="48E4249C"/>
    <w:rsid w:val="48E52740"/>
    <w:rsid w:val="48EA527E"/>
    <w:rsid w:val="48F05A43"/>
    <w:rsid w:val="48F27EC1"/>
    <w:rsid w:val="48F33EDA"/>
    <w:rsid w:val="48F74C18"/>
    <w:rsid w:val="48FF12B7"/>
    <w:rsid w:val="4902634D"/>
    <w:rsid w:val="49045FAD"/>
    <w:rsid w:val="49055AE0"/>
    <w:rsid w:val="490A065A"/>
    <w:rsid w:val="490C2C97"/>
    <w:rsid w:val="490F2BB7"/>
    <w:rsid w:val="49147FE0"/>
    <w:rsid w:val="49166BD9"/>
    <w:rsid w:val="49172916"/>
    <w:rsid w:val="491C673D"/>
    <w:rsid w:val="491D00B5"/>
    <w:rsid w:val="491E31FB"/>
    <w:rsid w:val="491E697F"/>
    <w:rsid w:val="491E782F"/>
    <w:rsid w:val="491F1914"/>
    <w:rsid w:val="492068A9"/>
    <w:rsid w:val="49222F80"/>
    <w:rsid w:val="49234C9D"/>
    <w:rsid w:val="492531B0"/>
    <w:rsid w:val="492844BA"/>
    <w:rsid w:val="492B16C2"/>
    <w:rsid w:val="492C6312"/>
    <w:rsid w:val="492C641E"/>
    <w:rsid w:val="49312044"/>
    <w:rsid w:val="49327A5D"/>
    <w:rsid w:val="49341B18"/>
    <w:rsid w:val="49360577"/>
    <w:rsid w:val="49371BB0"/>
    <w:rsid w:val="49381995"/>
    <w:rsid w:val="493A0170"/>
    <w:rsid w:val="493E6DC9"/>
    <w:rsid w:val="49404BD4"/>
    <w:rsid w:val="4941649B"/>
    <w:rsid w:val="4943742C"/>
    <w:rsid w:val="49442CF8"/>
    <w:rsid w:val="494C01F4"/>
    <w:rsid w:val="494C55C9"/>
    <w:rsid w:val="49503365"/>
    <w:rsid w:val="49506B43"/>
    <w:rsid w:val="495405EE"/>
    <w:rsid w:val="49560485"/>
    <w:rsid w:val="4956502A"/>
    <w:rsid w:val="49581C16"/>
    <w:rsid w:val="49584A10"/>
    <w:rsid w:val="49592F1B"/>
    <w:rsid w:val="49594DB8"/>
    <w:rsid w:val="495B5860"/>
    <w:rsid w:val="495D0423"/>
    <w:rsid w:val="495E3A55"/>
    <w:rsid w:val="495E490C"/>
    <w:rsid w:val="49632FC6"/>
    <w:rsid w:val="496542BE"/>
    <w:rsid w:val="49661425"/>
    <w:rsid w:val="4966731B"/>
    <w:rsid w:val="496747CA"/>
    <w:rsid w:val="49693276"/>
    <w:rsid w:val="49693852"/>
    <w:rsid w:val="496C1CF9"/>
    <w:rsid w:val="496C4B04"/>
    <w:rsid w:val="496E1A4F"/>
    <w:rsid w:val="4970514C"/>
    <w:rsid w:val="497052E0"/>
    <w:rsid w:val="49721D21"/>
    <w:rsid w:val="4973178C"/>
    <w:rsid w:val="49740D6D"/>
    <w:rsid w:val="4977308A"/>
    <w:rsid w:val="49792BE3"/>
    <w:rsid w:val="497D1E0A"/>
    <w:rsid w:val="49800AC6"/>
    <w:rsid w:val="49830013"/>
    <w:rsid w:val="49831D81"/>
    <w:rsid w:val="4984716B"/>
    <w:rsid w:val="49856E84"/>
    <w:rsid w:val="49873FF1"/>
    <w:rsid w:val="498A2777"/>
    <w:rsid w:val="498D17E0"/>
    <w:rsid w:val="498F070D"/>
    <w:rsid w:val="498F4CCD"/>
    <w:rsid w:val="499212E1"/>
    <w:rsid w:val="499462F9"/>
    <w:rsid w:val="499506E1"/>
    <w:rsid w:val="49953A21"/>
    <w:rsid w:val="499606E7"/>
    <w:rsid w:val="49996DFE"/>
    <w:rsid w:val="499C4926"/>
    <w:rsid w:val="499D0AF2"/>
    <w:rsid w:val="499E4010"/>
    <w:rsid w:val="499F79EE"/>
    <w:rsid w:val="49A0441E"/>
    <w:rsid w:val="49A21FDF"/>
    <w:rsid w:val="49A60141"/>
    <w:rsid w:val="49A608E5"/>
    <w:rsid w:val="49A74016"/>
    <w:rsid w:val="49A8207A"/>
    <w:rsid w:val="49A97558"/>
    <w:rsid w:val="49AA2D83"/>
    <w:rsid w:val="49AB6250"/>
    <w:rsid w:val="49AD6557"/>
    <w:rsid w:val="49AE2611"/>
    <w:rsid w:val="49B129A1"/>
    <w:rsid w:val="49B25FC5"/>
    <w:rsid w:val="49B6304A"/>
    <w:rsid w:val="49B72FBF"/>
    <w:rsid w:val="49B81B1E"/>
    <w:rsid w:val="49B92F46"/>
    <w:rsid w:val="49BB521A"/>
    <w:rsid w:val="49BF51D8"/>
    <w:rsid w:val="49C066A7"/>
    <w:rsid w:val="49C1483A"/>
    <w:rsid w:val="49C16260"/>
    <w:rsid w:val="49C32594"/>
    <w:rsid w:val="49C66A24"/>
    <w:rsid w:val="49C85B3C"/>
    <w:rsid w:val="49C962A7"/>
    <w:rsid w:val="49CA2997"/>
    <w:rsid w:val="49CC5B7E"/>
    <w:rsid w:val="49CD183C"/>
    <w:rsid w:val="49D113F9"/>
    <w:rsid w:val="49D159DD"/>
    <w:rsid w:val="49D47750"/>
    <w:rsid w:val="49D637D4"/>
    <w:rsid w:val="49D744BF"/>
    <w:rsid w:val="49D87B3F"/>
    <w:rsid w:val="49D905C9"/>
    <w:rsid w:val="49D957BA"/>
    <w:rsid w:val="49DE5D7C"/>
    <w:rsid w:val="49E0312A"/>
    <w:rsid w:val="49E0651D"/>
    <w:rsid w:val="49E21D01"/>
    <w:rsid w:val="49E360B9"/>
    <w:rsid w:val="49E55C18"/>
    <w:rsid w:val="49E566E2"/>
    <w:rsid w:val="49E60FC6"/>
    <w:rsid w:val="49E87EF4"/>
    <w:rsid w:val="49EC25F6"/>
    <w:rsid w:val="49EC7C35"/>
    <w:rsid w:val="49ED1AE1"/>
    <w:rsid w:val="49EE533B"/>
    <w:rsid w:val="49F14C45"/>
    <w:rsid w:val="49F21C45"/>
    <w:rsid w:val="49F31627"/>
    <w:rsid w:val="49F46FD4"/>
    <w:rsid w:val="49F47569"/>
    <w:rsid w:val="49F52DC5"/>
    <w:rsid w:val="49F52FDC"/>
    <w:rsid w:val="49F64C14"/>
    <w:rsid w:val="49F677A4"/>
    <w:rsid w:val="49F77205"/>
    <w:rsid w:val="49F8152E"/>
    <w:rsid w:val="49FA4AE3"/>
    <w:rsid w:val="49FC5A90"/>
    <w:rsid w:val="49FF4F94"/>
    <w:rsid w:val="4A015088"/>
    <w:rsid w:val="4A017180"/>
    <w:rsid w:val="4A01798B"/>
    <w:rsid w:val="4A017BC8"/>
    <w:rsid w:val="4A020110"/>
    <w:rsid w:val="4A0358A6"/>
    <w:rsid w:val="4A040D09"/>
    <w:rsid w:val="4A0560C7"/>
    <w:rsid w:val="4A090C35"/>
    <w:rsid w:val="4A0C6DB1"/>
    <w:rsid w:val="4A0D6DBE"/>
    <w:rsid w:val="4A0F70AC"/>
    <w:rsid w:val="4A106572"/>
    <w:rsid w:val="4A107F40"/>
    <w:rsid w:val="4A121A9E"/>
    <w:rsid w:val="4A143592"/>
    <w:rsid w:val="4A165EA8"/>
    <w:rsid w:val="4A196B12"/>
    <w:rsid w:val="4A1D034E"/>
    <w:rsid w:val="4A1D070C"/>
    <w:rsid w:val="4A1E0433"/>
    <w:rsid w:val="4A2042B5"/>
    <w:rsid w:val="4A2175F1"/>
    <w:rsid w:val="4A231C11"/>
    <w:rsid w:val="4A27103A"/>
    <w:rsid w:val="4A282E5E"/>
    <w:rsid w:val="4A2A166D"/>
    <w:rsid w:val="4A2A554F"/>
    <w:rsid w:val="4A300435"/>
    <w:rsid w:val="4A302529"/>
    <w:rsid w:val="4A314A71"/>
    <w:rsid w:val="4A3159DE"/>
    <w:rsid w:val="4A321AD8"/>
    <w:rsid w:val="4A360BEF"/>
    <w:rsid w:val="4A37630F"/>
    <w:rsid w:val="4A376FC6"/>
    <w:rsid w:val="4A394FE2"/>
    <w:rsid w:val="4A3B0B31"/>
    <w:rsid w:val="4A3C1B94"/>
    <w:rsid w:val="4A3D2B90"/>
    <w:rsid w:val="4A402FF9"/>
    <w:rsid w:val="4A4204DB"/>
    <w:rsid w:val="4A421999"/>
    <w:rsid w:val="4A424268"/>
    <w:rsid w:val="4A4354D3"/>
    <w:rsid w:val="4A451E28"/>
    <w:rsid w:val="4A456E9F"/>
    <w:rsid w:val="4A490478"/>
    <w:rsid w:val="4A495273"/>
    <w:rsid w:val="4A4B7F39"/>
    <w:rsid w:val="4A4F4717"/>
    <w:rsid w:val="4A503839"/>
    <w:rsid w:val="4A520522"/>
    <w:rsid w:val="4A533FC1"/>
    <w:rsid w:val="4A53527F"/>
    <w:rsid w:val="4A536333"/>
    <w:rsid w:val="4A552588"/>
    <w:rsid w:val="4A5643B8"/>
    <w:rsid w:val="4A586260"/>
    <w:rsid w:val="4A59225C"/>
    <w:rsid w:val="4A597330"/>
    <w:rsid w:val="4A5C2657"/>
    <w:rsid w:val="4A5C32B9"/>
    <w:rsid w:val="4A5D2803"/>
    <w:rsid w:val="4A604959"/>
    <w:rsid w:val="4A6119DF"/>
    <w:rsid w:val="4A624DC5"/>
    <w:rsid w:val="4A690432"/>
    <w:rsid w:val="4A692594"/>
    <w:rsid w:val="4A6A3765"/>
    <w:rsid w:val="4A6A5A1C"/>
    <w:rsid w:val="4A6D72DC"/>
    <w:rsid w:val="4A74658E"/>
    <w:rsid w:val="4A750B22"/>
    <w:rsid w:val="4A7655C4"/>
    <w:rsid w:val="4A7B7B49"/>
    <w:rsid w:val="4A800B23"/>
    <w:rsid w:val="4A816415"/>
    <w:rsid w:val="4A825CA7"/>
    <w:rsid w:val="4A834937"/>
    <w:rsid w:val="4A8A01F4"/>
    <w:rsid w:val="4A8B4EF9"/>
    <w:rsid w:val="4A8D332B"/>
    <w:rsid w:val="4A8F00A0"/>
    <w:rsid w:val="4A9344B8"/>
    <w:rsid w:val="4A9755F0"/>
    <w:rsid w:val="4A9949DB"/>
    <w:rsid w:val="4A9D0F38"/>
    <w:rsid w:val="4A9E52C6"/>
    <w:rsid w:val="4A9E54C8"/>
    <w:rsid w:val="4AA05AD2"/>
    <w:rsid w:val="4AA41319"/>
    <w:rsid w:val="4AA42D18"/>
    <w:rsid w:val="4AA627FB"/>
    <w:rsid w:val="4AA87D58"/>
    <w:rsid w:val="4AA93FC8"/>
    <w:rsid w:val="4AAA2F0F"/>
    <w:rsid w:val="4AAC667A"/>
    <w:rsid w:val="4AAE7C8F"/>
    <w:rsid w:val="4AB1339E"/>
    <w:rsid w:val="4AB14966"/>
    <w:rsid w:val="4AB71E74"/>
    <w:rsid w:val="4AB72A4D"/>
    <w:rsid w:val="4AB80B3B"/>
    <w:rsid w:val="4AB82EFB"/>
    <w:rsid w:val="4ABB1F4F"/>
    <w:rsid w:val="4ABD1D71"/>
    <w:rsid w:val="4AC028AC"/>
    <w:rsid w:val="4AC057C4"/>
    <w:rsid w:val="4AC07C19"/>
    <w:rsid w:val="4AC255FB"/>
    <w:rsid w:val="4AC30E35"/>
    <w:rsid w:val="4AC606FA"/>
    <w:rsid w:val="4AC67D8D"/>
    <w:rsid w:val="4AC945EB"/>
    <w:rsid w:val="4ACF2C8F"/>
    <w:rsid w:val="4ACF3555"/>
    <w:rsid w:val="4ACF4344"/>
    <w:rsid w:val="4ACF7399"/>
    <w:rsid w:val="4AD00609"/>
    <w:rsid w:val="4AD01CFF"/>
    <w:rsid w:val="4AD1634B"/>
    <w:rsid w:val="4AD26F78"/>
    <w:rsid w:val="4AD40C56"/>
    <w:rsid w:val="4AD62D4F"/>
    <w:rsid w:val="4AD9549F"/>
    <w:rsid w:val="4ADB6709"/>
    <w:rsid w:val="4ADD371F"/>
    <w:rsid w:val="4ADE3608"/>
    <w:rsid w:val="4ADF08D5"/>
    <w:rsid w:val="4AE10392"/>
    <w:rsid w:val="4AE326C9"/>
    <w:rsid w:val="4AE4023F"/>
    <w:rsid w:val="4AE44270"/>
    <w:rsid w:val="4AE45593"/>
    <w:rsid w:val="4AE47B03"/>
    <w:rsid w:val="4AE62322"/>
    <w:rsid w:val="4AE75F4A"/>
    <w:rsid w:val="4AEA261E"/>
    <w:rsid w:val="4AEC475F"/>
    <w:rsid w:val="4AEC7F50"/>
    <w:rsid w:val="4AEE5FC0"/>
    <w:rsid w:val="4AF031B4"/>
    <w:rsid w:val="4AF44BE8"/>
    <w:rsid w:val="4AF538F4"/>
    <w:rsid w:val="4AF565E3"/>
    <w:rsid w:val="4AF6029C"/>
    <w:rsid w:val="4AF62C31"/>
    <w:rsid w:val="4AF935B7"/>
    <w:rsid w:val="4AFA0D64"/>
    <w:rsid w:val="4AFA3A4C"/>
    <w:rsid w:val="4AFB6920"/>
    <w:rsid w:val="4AFB72C2"/>
    <w:rsid w:val="4AFF1215"/>
    <w:rsid w:val="4B014686"/>
    <w:rsid w:val="4B032E74"/>
    <w:rsid w:val="4B035C07"/>
    <w:rsid w:val="4B0563C6"/>
    <w:rsid w:val="4B0566FF"/>
    <w:rsid w:val="4B0A108B"/>
    <w:rsid w:val="4B0B4821"/>
    <w:rsid w:val="4B0D24E0"/>
    <w:rsid w:val="4B0E045B"/>
    <w:rsid w:val="4B0E240C"/>
    <w:rsid w:val="4B0F33C4"/>
    <w:rsid w:val="4B0F3D3D"/>
    <w:rsid w:val="4B151872"/>
    <w:rsid w:val="4B163EE7"/>
    <w:rsid w:val="4B1C0C3A"/>
    <w:rsid w:val="4B1C3CD1"/>
    <w:rsid w:val="4B1E1506"/>
    <w:rsid w:val="4B1E7795"/>
    <w:rsid w:val="4B1F4F45"/>
    <w:rsid w:val="4B21163E"/>
    <w:rsid w:val="4B216019"/>
    <w:rsid w:val="4B217601"/>
    <w:rsid w:val="4B282536"/>
    <w:rsid w:val="4B29750B"/>
    <w:rsid w:val="4B2C745B"/>
    <w:rsid w:val="4B2D3468"/>
    <w:rsid w:val="4B2D6548"/>
    <w:rsid w:val="4B2E5870"/>
    <w:rsid w:val="4B3304BA"/>
    <w:rsid w:val="4B3324DD"/>
    <w:rsid w:val="4B356BE2"/>
    <w:rsid w:val="4B3775C1"/>
    <w:rsid w:val="4B387D5F"/>
    <w:rsid w:val="4B3973DE"/>
    <w:rsid w:val="4B3C7F82"/>
    <w:rsid w:val="4B404479"/>
    <w:rsid w:val="4B407601"/>
    <w:rsid w:val="4B41425D"/>
    <w:rsid w:val="4B4142A3"/>
    <w:rsid w:val="4B434725"/>
    <w:rsid w:val="4B45031B"/>
    <w:rsid w:val="4B450BFA"/>
    <w:rsid w:val="4B482460"/>
    <w:rsid w:val="4B483C3A"/>
    <w:rsid w:val="4B492606"/>
    <w:rsid w:val="4B493D5F"/>
    <w:rsid w:val="4B49709A"/>
    <w:rsid w:val="4B512B77"/>
    <w:rsid w:val="4B523ACE"/>
    <w:rsid w:val="4B545C58"/>
    <w:rsid w:val="4B562EA7"/>
    <w:rsid w:val="4B57362D"/>
    <w:rsid w:val="4B5907AB"/>
    <w:rsid w:val="4B5A6EF1"/>
    <w:rsid w:val="4B5B0FD9"/>
    <w:rsid w:val="4B5C35F1"/>
    <w:rsid w:val="4B5D0914"/>
    <w:rsid w:val="4B5D20AC"/>
    <w:rsid w:val="4B5F6D20"/>
    <w:rsid w:val="4B654C09"/>
    <w:rsid w:val="4B665DCC"/>
    <w:rsid w:val="4B6A19FA"/>
    <w:rsid w:val="4B6A6397"/>
    <w:rsid w:val="4B6A753A"/>
    <w:rsid w:val="4B6A7A67"/>
    <w:rsid w:val="4B6B4EF0"/>
    <w:rsid w:val="4B6D03A3"/>
    <w:rsid w:val="4B7001A0"/>
    <w:rsid w:val="4B703312"/>
    <w:rsid w:val="4B711C2F"/>
    <w:rsid w:val="4B724618"/>
    <w:rsid w:val="4B72526C"/>
    <w:rsid w:val="4B7842AB"/>
    <w:rsid w:val="4B84266C"/>
    <w:rsid w:val="4B8772CD"/>
    <w:rsid w:val="4B8843A5"/>
    <w:rsid w:val="4B895180"/>
    <w:rsid w:val="4B8B7DF5"/>
    <w:rsid w:val="4B8C601E"/>
    <w:rsid w:val="4B914277"/>
    <w:rsid w:val="4B933CE4"/>
    <w:rsid w:val="4B950FB5"/>
    <w:rsid w:val="4B96739C"/>
    <w:rsid w:val="4B9C4BBD"/>
    <w:rsid w:val="4B9D1B82"/>
    <w:rsid w:val="4B9E22A6"/>
    <w:rsid w:val="4B9E7D41"/>
    <w:rsid w:val="4BA0142E"/>
    <w:rsid w:val="4BA46702"/>
    <w:rsid w:val="4BA5222E"/>
    <w:rsid w:val="4BA527AF"/>
    <w:rsid w:val="4BA70876"/>
    <w:rsid w:val="4BAA778E"/>
    <w:rsid w:val="4BAE526C"/>
    <w:rsid w:val="4BAF5773"/>
    <w:rsid w:val="4BB746C5"/>
    <w:rsid w:val="4BB95618"/>
    <w:rsid w:val="4BBB1EF3"/>
    <w:rsid w:val="4BC154A5"/>
    <w:rsid w:val="4BC40AD2"/>
    <w:rsid w:val="4BC47E94"/>
    <w:rsid w:val="4BC80792"/>
    <w:rsid w:val="4BCD7C22"/>
    <w:rsid w:val="4BCE24AA"/>
    <w:rsid w:val="4BCF1EEF"/>
    <w:rsid w:val="4BD01BEA"/>
    <w:rsid w:val="4BD0708A"/>
    <w:rsid w:val="4BD314F7"/>
    <w:rsid w:val="4BD33C2E"/>
    <w:rsid w:val="4BD34B65"/>
    <w:rsid w:val="4BD447FA"/>
    <w:rsid w:val="4BD72FE0"/>
    <w:rsid w:val="4BD81FA7"/>
    <w:rsid w:val="4BDB0EFF"/>
    <w:rsid w:val="4BDC1E49"/>
    <w:rsid w:val="4BDE6FCB"/>
    <w:rsid w:val="4BE0595C"/>
    <w:rsid w:val="4BE0661B"/>
    <w:rsid w:val="4BE26289"/>
    <w:rsid w:val="4BE41912"/>
    <w:rsid w:val="4BE62926"/>
    <w:rsid w:val="4BE77BA0"/>
    <w:rsid w:val="4BEA1D3F"/>
    <w:rsid w:val="4BEA533B"/>
    <w:rsid w:val="4BEC16C6"/>
    <w:rsid w:val="4BEC7DDC"/>
    <w:rsid w:val="4BEE63D5"/>
    <w:rsid w:val="4BEE6C9A"/>
    <w:rsid w:val="4BEF1EEF"/>
    <w:rsid w:val="4BF0710F"/>
    <w:rsid w:val="4BF077A3"/>
    <w:rsid w:val="4BF109EF"/>
    <w:rsid w:val="4BF2396D"/>
    <w:rsid w:val="4BF24ED4"/>
    <w:rsid w:val="4BF44A92"/>
    <w:rsid w:val="4BF52CC6"/>
    <w:rsid w:val="4BF777AD"/>
    <w:rsid w:val="4BF86761"/>
    <w:rsid w:val="4BF94F72"/>
    <w:rsid w:val="4BFB667F"/>
    <w:rsid w:val="4BFF5842"/>
    <w:rsid w:val="4BFF64C2"/>
    <w:rsid w:val="4C013AD8"/>
    <w:rsid w:val="4C032DEA"/>
    <w:rsid w:val="4C066625"/>
    <w:rsid w:val="4C067646"/>
    <w:rsid w:val="4C0C1A49"/>
    <w:rsid w:val="4C0C4478"/>
    <w:rsid w:val="4C0D067B"/>
    <w:rsid w:val="4C10539E"/>
    <w:rsid w:val="4C1070D2"/>
    <w:rsid w:val="4C107BF2"/>
    <w:rsid w:val="4C116407"/>
    <w:rsid w:val="4C123A99"/>
    <w:rsid w:val="4C137F18"/>
    <w:rsid w:val="4C1B4CCF"/>
    <w:rsid w:val="4C1D0538"/>
    <w:rsid w:val="4C231480"/>
    <w:rsid w:val="4C24130F"/>
    <w:rsid w:val="4C2443C3"/>
    <w:rsid w:val="4C250729"/>
    <w:rsid w:val="4C256A3F"/>
    <w:rsid w:val="4C256C7E"/>
    <w:rsid w:val="4C256EF4"/>
    <w:rsid w:val="4C292DAD"/>
    <w:rsid w:val="4C2A543A"/>
    <w:rsid w:val="4C2B5175"/>
    <w:rsid w:val="4C311605"/>
    <w:rsid w:val="4C351F1A"/>
    <w:rsid w:val="4C386FBB"/>
    <w:rsid w:val="4C3927A0"/>
    <w:rsid w:val="4C394194"/>
    <w:rsid w:val="4C3977BE"/>
    <w:rsid w:val="4C3C68F7"/>
    <w:rsid w:val="4C3D3B49"/>
    <w:rsid w:val="4C3D5A08"/>
    <w:rsid w:val="4C3F3E94"/>
    <w:rsid w:val="4C411165"/>
    <w:rsid w:val="4C4127E6"/>
    <w:rsid w:val="4C426C56"/>
    <w:rsid w:val="4C432F41"/>
    <w:rsid w:val="4C480768"/>
    <w:rsid w:val="4C483D48"/>
    <w:rsid w:val="4C4D1D28"/>
    <w:rsid w:val="4C4D68FF"/>
    <w:rsid w:val="4C4E3236"/>
    <w:rsid w:val="4C4F3092"/>
    <w:rsid w:val="4C512242"/>
    <w:rsid w:val="4C536126"/>
    <w:rsid w:val="4C560367"/>
    <w:rsid w:val="4C5A7B0D"/>
    <w:rsid w:val="4C5C18F9"/>
    <w:rsid w:val="4C5D0C7F"/>
    <w:rsid w:val="4C5D296A"/>
    <w:rsid w:val="4C5D6252"/>
    <w:rsid w:val="4C5F3B57"/>
    <w:rsid w:val="4C6258D7"/>
    <w:rsid w:val="4C664995"/>
    <w:rsid w:val="4C6838CB"/>
    <w:rsid w:val="4C6B4640"/>
    <w:rsid w:val="4C6E024B"/>
    <w:rsid w:val="4C6F017E"/>
    <w:rsid w:val="4C7048CB"/>
    <w:rsid w:val="4C725277"/>
    <w:rsid w:val="4C750E34"/>
    <w:rsid w:val="4C7639BE"/>
    <w:rsid w:val="4C766F8E"/>
    <w:rsid w:val="4C775A93"/>
    <w:rsid w:val="4C7D68D7"/>
    <w:rsid w:val="4C814020"/>
    <w:rsid w:val="4C81526C"/>
    <w:rsid w:val="4C860A51"/>
    <w:rsid w:val="4C883779"/>
    <w:rsid w:val="4C886C24"/>
    <w:rsid w:val="4C89208F"/>
    <w:rsid w:val="4C8939F9"/>
    <w:rsid w:val="4C8B4D46"/>
    <w:rsid w:val="4C8E52D9"/>
    <w:rsid w:val="4C8E63EA"/>
    <w:rsid w:val="4C941C9B"/>
    <w:rsid w:val="4C947EFA"/>
    <w:rsid w:val="4C9632B5"/>
    <w:rsid w:val="4C970EF4"/>
    <w:rsid w:val="4C986FF7"/>
    <w:rsid w:val="4C9A1641"/>
    <w:rsid w:val="4C9B7575"/>
    <w:rsid w:val="4C9C232F"/>
    <w:rsid w:val="4C9E1ADA"/>
    <w:rsid w:val="4CA336E5"/>
    <w:rsid w:val="4CA36A62"/>
    <w:rsid w:val="4CA42117"/>
    <w:rsid w:val="4CA43782"/>
    <w:rsid w:val="4CA555F3"/>
    <w:rsid w:val="4CA6320B"/>
    <w:rsid w:val="4CA93AC1"/>
    <w:rsid w:val="4CA955F3"/>
    <w:rsid w:val="4CAA0F53"/>
    <w:rsid w:val="4CAA1D2C"/>
    <w:rsid w:val="4CAB34EB"/>
    <w:rsid w:val="4CAB7FA3"/>
    <w:rsid w:val="4CAC0DEC"/>
    <w:rsid w:val="4CAE0C22"/>
    <w:rsid w:val="4CAE41C0"/>
    <w:rsid w:val="4CB70CAE"/>
    <w:rsid w:val="4CBD1A33"/>
    <w:rsid w:val="4CC2487D"/>
    <w:rsid w:val="4CC82643"/>
    <w:rsid w:val="4CCB2A72"/>
    <w:rsid w:val="4CCC5743"/>
    <w:rsid w:val="4CCE3A6D"/>
    <w:rsid w:val="4CCF1781"/>
    <w:rsid w:val="4CCF79E6"/>
    <w:rsid w:val="4CD06279"/>
    <w:rsid w:val="4CD13CC3"/>
    <w:rsid w:val="4CD25D9F"/>
    <w:rsid w:val="4CD278C0"/>
    <w:rsid w:val="4CD37C11"/>
    <w:rsid w:val="4CD62909"/>
    <w:rsid w:val="4CD660D7"/>
    <w:rsid w:val="4CDB4A16"/>
    <w:rsid w:val="4CDB7145"/>
    <w:rsid w:val="4CE1169B"/>
    <w:rsid w:val="4CE52AFC"/>
    <w:rsid w:val="4CE617EC"/>
    <w:rsid w:val="4CE85AEB"/>
    <w:rsid w:val="4CEE17FC"/>
    <w:rsid w:val="4CEE25C2"/>
    <w:rsid w:val="4CEF5446"/>
    <w:rsid w:val="4CF14BFD"/>
    <w:rsid w:val="4CF15DCA"/>
    <w:rsid w:val="4CF163F6"/>
    <w:rsid w:val="4CF21F46"/>
    <w:rsid w:val="4CF41BE2"/>
    <w:rsid w:val="4CF56482"/>
    <w:rsid w:val="4CF71708"/>
    <w:rsid w:val="4CFA30D1"/>
    <w:rsid w:val="4CFA6661"/>
    <w:rsid w:val="4CFB1E48"/>
    <w:rsid w:val="4CFC1AC7"/>
    <w:rsid w:val="4CFE6DF9"/>
    <w:rsid w:val="4CFF63D7"/>
    <w:rsid w:val="4D0424C2"/>
    <w:rsid w:val="4D0628E2"/>
    <w:rsid w:val="4D0A671B"/>
    <w:rsid w:val="4D0D7197"/>
    <w:rsid w:val="4D0D796A"/>
    <w:rsid w:val="4D0F2D3B"/>
    <w:rsid w:val="4D10306B"/>
    <w:rsid w:val="4D111CF1"/>
    <w:rsid w:val="4D154078"/>
    <w:rsid w:val="4D1921B8"/>
    <w:rsid w:val="4D1A413B"/>
    <w:rsid w:val="4D1B42D7"/>
    <w:rsid w:val="4D1C6FD4"/>
    <w:rsid w:val="4D1D3ECC"/>
    <w:rsid w:val="4D1D40C5"/>
    <w:rsid w:val="4D207C2E"/>
    <w:rsid w:val="4D227AA8"/>
    <w:rsid w:val="4D241ECA"/>
    <w:rsid w:val="4D246394"/>
    <w:rsid w:val="4D281766"/>
    <w:rsid w:val="4D2B23BD"/>
    <w:rsid w:val="4D2B7DA5"/>
    <w:rsid w:val="4D2E582D"/>
    <w:rsid w:val="4D301599"/>
    <w:rsid w:val="4D3148E8"/>
    <w:rsid w:val="4D31793E"/>
    <w:rsid w:val="4D325387"/>
    <w:rsid w:val="4D336983"/>
    <w:rsid w:val="4D345021"/>
    <w:rsid w:val="4D3460CF"/>
    <w:rsid w:val="4D360D64"/>
    <w:rsid w:val="4D373367"/>
    <w:rsid w:val="4D3779D2"/>
    <w:rsid w:val="4D3D0D50"/>
    <w:rsid w:val="4D405D80"/>
    <w:rsid w:val="4D4110F4"/>
    <w:rsid w:val="4D42324A"/>
    <w:rsid w:val="4D43217E"/>
    <w:rsid w:val="4D436F2D"/>
    <w:rsid w:val="4D446BB2"/>
    <w:rsid w:val="4D450C56"/>
    <w:rsid w:val="4D4670D7"/>
    <w:rsid w:val="4D467E0B"/>
    <w:rsid w:val="4D4A6E33"/>
    <w:rsid w:val="4D4B2AF3"/>
    <w:rsid w:val="4D4C0C32"/>
    <w:rsid w:val="4D4C5831"/>
    <w:rsid w:val="4D4C7F42"/>
    <w:rsid w:val="4D4D37D0"/>
    <w:rsid w:val="4D4D38C0"/>
    <w:rsid w:val="4D505F89"/>
    <w:rsid w:val="4D51104E"/>
    <w:rsid w:val="4D513463"/>
    <w:rsid w:val="4D524C11"/>
    <w:rsid w:val="4D5522C2"/>
    <w:rsid w:val="4D5613EF"/>
    <w:rsid w:val="4D585B04"/>
    <w:rsid w:val="4D586220"/>
    <w:rsid w:val="4D5B463E"/>
    <w:rsid w:val="4D5E3CCC"/>
    <w:rsid w:val="4D601D46"/>
    <w:rsid w:val="4D6230D0"/>
    <w:rsid w:val="4D623DD7"/>
    <w:rsid w:val="4D645985"/>
    <w:rsid w:val="4D647483"/>
    <w:rsid w:val="4D656356"/>
    <w:rsid w:val="4D664D53"/>
    <w:rsid w:val="4D665267"/>
    <w:rsid w:val="4D67050F"/>
    <w:rsid w:val="4D6A7A7B"/>
    <w:rsid w:val="4D6E4EE5"/>
    <w:rsid w:val="4D6E65F5"/>
    <w:rsid w:val="4D6F172C"/>
    <w:rsid w:val="4D712306"/>
    <w:rsid w:val="4D774497"/>
    <w:rsid w:val="4D77515F"/>
    <w:rsid w:val="4D7E6F7D"/>
    <w:rsid w:val="4D7F4240"/>
    <w:rsid w:val="4D7F4C80"/>
    <w:rsid w:val="4D7F674B"/>
    <w:rsid w:val="4D8320A8"/>
    <w:rsid w:val="4D8641B0"/>
    <w:rsid w:val="4D8C64FB"/>
    <w:rsid w:val="4D8D1B72"/>
    <w:rsid w:val="4D933DA4"/>
    <w:rsid w:val="4D997F84"/>
    <w:rsid w:val="4D9F3738"/>
    <w:rsid w:val="4DA36D01"/>
    <w:rsid w:val="4DA813E1"/>
    <w:rsid w:val="4DAB5D70"/>
    <w:rsid w:val="4DAE7193"/>
    <w:rsid w:val="4DAF09C6"/>
    <w:rsid w:val="4DAF79CF"/>
    <w:rsid w:val="4DB21E6A"/>
    <w:rsid w:val="4DB642EB"/>
    <w:rsid w:val="4DB64D9E"/>
    <w:rsid w:val="4DB65FFB"/>
    <w:rsid w:val="4DB75BE0"/>
    <w:rsid w:val="4DB967DE"/>
    <w:rsid w:val="4DBD5731"/>
    <w:rsid w:val="4DBE4C08"/>
    <w:rsid w:val="4DBF4149"/>
    <w:rsid w:val="4DBF7E38"/>
    <w:rsid w:val="4DC16406"/>
    <w:rsid w:val="4DC458D4"/>
    <w:rsid w:val="4DC45FD6"/>
    <w:rsid w:val="4DC6231D"/>
    <w:rsid w:val="4DC6633D"/>
    <w:rsid w:val="4DC75E92"/>
    <w:rsid w:val="4DCF0804"/>
    <w:rsid w:val="4DD0535A"/>
    <w:rsid w:val="4DD41589"/>
    <w:rsid w:val="4DD66D3A"/>
    <w:rsid w:val="4DD70FFF"/>
    <w:rsid w:val="4DD74D96"/>
    <w:rsid w:val="4DD77043"/>
    <w:rsid w:val="4DD816EE"/>
    <w:rsid w:val="4DD84982"/>
    <w:rsid w:val="4DDB5211"/>
    <w:rsid w:val="4DDF7C55"/>
    <w:rsid w:val="4DE4393A"/>
    <w:rsid w:val="4DE66313"/>
    <w:rsid w:val="4DE82D9B"/>
    <w:rsid w:val="4DE84538"/>
    <w:rsid w:val="4DEA0314"/>
    <w:rsid w:val="4DEF2C6C"/>
    <w:rsid w:val="4DEF730D"/>
    <w:rsid w:val="4DF259C3"/>
    <w:rsid w:val="4DF32FB8"/>
    <w:rsid w:val="4DF87FD5"/>
    <w:rsid w:val="4DF914DF"/>
    <w:rsid w:val="4DF935A6"/>
    <w:rsid w:val="4DF95052"/>
    <w:rsid w:val="4DFA5797"/>
    <w:rsid w:val="4DFB1642"/>
    <w:rsid w:val="4DFC055C"/>
    <w:rsid w:val="4DFC37AC"/>
    <w:rsid w:val="4DFC570C"/>
    <w:rsid w:val="4DFD466D"/>
    <w:rsid w:val="4DFD5F9F"/>
    <w:rsid w:val="4DFE5005"/>
    <w:rsid w:val="4DFF6B54"/>
    <w:rsid w:val="4E0068BC"/>
    <w:rsid w:val="4E016BD5"/>
    <w:rsid w:val="4E01754E"/>
    <w:rsid w:val="4E0230D9"/>
    <w:rsid w:val="4E0235A8"/>
    <w:rsid w:val="4E0443E1"/>
    <w:rsid w:val="4E052CFC"/>
    <w:rsid w:val="4E0D4622"/>
    <w:rsid w:val="4E111FA5"/>
    <w:rsid w:val="4E117D08"/>
    <w:rsid w:val="4E145ECD"/>
    <w:rsid w:val="4E1A13DF"/>
    <w:rsid w:val="4E1D03A8"/>
    <w:rsid w:val="4E1E6774"/>
    <w:rsid w:val="4E1F56D0"/>
    <w:rsid w:val="4E237AAF"/>
    <w:rsid w:val="4E24586C"/>
    <w:rsid w:val="4E261250"/>
    <w:rsid w:val="4E282FDC"/>
    <w:rsid w:val="4E2844A6"/>
    <w:rsid w:val="4E286A54"/>
    <w:rsid w:val="4E295263"/>
    <w:rsid w:val="4E2B12B9"/>
    <w:rsid w:val="4E2B597D"/>
    <w:rsid w:val="4E2C2484"/>
    <w:rsid w:val="4E2D7664"/>
    <w:rsid w:val="4E2E0347"/>
    <w:rsid w:val="4E3044A5"/>
    <w:rsid w:val="4E337485"/>
    <w:rsid w:val="4E3749E9"/>
    <w:rsid w:val="4E381CA9"/>
    <w:rsid w:val="4E38478C"/>
    <w:rsid w:val="4E3C32FC"/>
    <w:rsid w:val="4E3D4652"/>
    <w:rsid w:val="4E417606"/>
    <w:rsid w:val="4E426086"/>
    <w:rsid w:val="4E4375F8"/>
    <w:rsid w:val="4E4672BF"/>
    <w:rsid w:val="4E474851"/>
    <w:rsid w:val="4E4A54C4"/>
    <w:rsid w:val="4E4B5244"/>
    <w:rsid w:val="4E517E99"/>
    <w:rsid w:val="4E546695"/>
    <w:rsid w:val="4E55206A"/>
    <w:rsid w:val="4E566376"/>
    <w:rsid w:val="4E572CFD"/>
    <w:rsid w:val="4E576CEF"/>
    <w:rsid w:val="4E585F77"/>
    <w:rsid w:val="4E5C7C3A"/>
    <w:rsid w:val="4E5D3913"/>
    <w:rsid w:val="4E624912"/>
    <w:rsid w:val="4E62536B"/>
    <w:rsid w:val="4E671ED2"/>
    <w:rsid w:val="4E6829ED"/>
    <w:rsid w:val="4E6874EE"/>
    <w:rsid w:val="4E6A1993"/>
    <w:rsid w:val="4E6B11D7"/>
    <w:rsid w:val="4E6D3DCA"/>
    <w:rsid w:val="4E71089A"/>
    <w:rsid w:val="4E7109D5"/>
    <w:rsid w:val="4E732D2D"/>
    <w:rsid w:val="4E743C69"/>
    <w:rsid w:val="4E7579B9"/>
    <w:rsid w:val="4E7829D0"/>
    <w:rsid w:val="4E792CC6"/>
    <w:rsid w:val="4E7C3AE7"/>
    <w:rsid w:val="4E7E38D0"/>
    <w:rsid w:val="4E7F32F6"/>
    <w:rsid w:val="4E810BCF"/>
    <w:rsid w:val="4E85798B"/>
    <w:rsid w:val="4E876582"/>
    <w:rsid w:val="4E8A2F64"/>
    <w:rsid w:val="4E8A41E6"/>
    <w:rsid w:val="4E8A5974"/>
    <w:rsid w:val="4E8B23B5"/>
    <w:rsid w:val="4E8C08B3"/>
    <w:rsid w:val="4E8D4A3B"/>
    <w:rsid w:val="4E8E416A"/>
    <w:rsid w:val="4E924E21"/>
    <w:rsid w:val="4E962B68"/>
    <w:rsid w:val="4E9A4F5B"/>
    <w:rsid w:val="4E9B3ACE"/>
    <w:rsid w:val="4E9C0234"/>
    <w:rsid w:val="4E9C4FB3"/>
    <w:rsid w:val="4EA51C75"/>
    <w:rsid w:val="4EA536E3"/>
    <w:rsid w:val="4EA72363"/>
    <w:rsid w:val="4EA92FEE"/>
    <w:rsid w:val="4EAA1A7A"/>
    <w:rsid w:val="4EAB6A57"/>
    <w:rsid w:val="4EB11B0F"/>
    <w:rsid w:val="4EB310C7"/>
    <w:rsid w:val="4EB62A2A"/>
    <w:rsid w:val="4EB81FD5"/>
    <w:rsid w:val="4EB93B5B"/>
    <w:rsid w:val="4EBB769E"/>
    <w:rsid w:val="4EBB7A43"/>
    <w:rsid w:val="4EBD2F0F"/>
    <w:rsid w:val="4EBE57E2"/>
    <w:rsid w:val="4EC23D30"/>
    <w:rsid w:val="4EC45858"/>
    <w:rsid w:val="4EC50D3E"/>
    <w:rsid w:val="4ECB0DE7"/>
    <w:rsid w:val="4ED41CB6"/>
    <w:rsid w:val="4ED60B51"/>
    <w:rsid w:val="4ED75EF4"/>
    <w:rsid w:val="4EDC04AC"/>
    <w:rsid w:val="4EDC410B"/>
    <w:rsid w:val="4EDD57A4"/>
    <w:rsid w:val="4EDF6791"/>
    <w:rsid w:val="4EE10A30"/>
    <w:rsid w:val="4EE24DCD"/>
    <w:rsid w:val="4EE302AB"/>
    <w:rsid w:val="4EE34233"/>
    <w:rsid w:val="4EE60109"/>
    <w:rsid w:val="4EE64E5A"/>
    <w:rsid w:val="4EF138AB"/>
    <w:rsid w:val="4EF15A92"/>
    <w:rsid w:val="4EF17AE7"/>
    <w:rsid w:val="4EF42D3C"/>
    <w:rsid w:val="4EF5109E"/>
    <w:rsid w:val="4EF510E0"/>
    <w:rsid w:val="4EF558D9"/>
    <w:rsid w:val="4EF60CFA"/>
    <w:rsid w:val="4EF60D3B"/>
    <w:rsid w:val="4EF71FEC"/>
    <w:rsid w:val="4EF75F85"/>
    <w:rsid w:val="4EF974AD"/>
    <w:rsid w:val="4EFD1F9E"/>
    <w:rsid w:val="4EFF00A0"/>
    <w:rsid w:val="4EFF193A"/>
    <w:rsid w:val="4EFF2A67"/>
    <w:rsid w:val="4EFF345D"/>
    <w:rsid w:val="4EFF6676"/>
    <w:rsid w:val="4F003E5F"/>
    <w:rsid w:val="4F015C89"/>
    <w:rsid w:val="4F02174F"/>
    <w:rsid w:val="4F0261C2"/>
    <w:rsid w:val="4F0525F8"/>
    <w:rsid w:val="4F07527F"/>
    <w:rsid w:val="4F075DF0"/>
    <w:rsid w:val="4F093201"/>
    <w:rsid w:val="4F0B4690"/>
    <w:rsid w:val="4F0E6ED7"/>
    <w:rsid w:val="4F0E728C"/>
    <w:rsid w:val="4F0F1875"/>
    <w:rsid w:val="4F10277F"/>
    <w:rsid w:val="4F1472A9"/>
    <w:rsid w:val="4F172EA6"/>
    <w:rsid w:val="4F19294C"/>
    <w:rsid w:val="4F1B0473"/>
    <w:rsid w:val="4F1C6103"/>
    <w:rsid w:val="4F2158C4"/>
    <w:rsid w:val="4F2317B7"/>
    <w:rsid w:val="4F2531BB"/>
    <w:rsid w:val="4F260EB1"/>
    <w:rsid w:val="4F285588"/>
    <w:rsid w:val="4F292B48"/>
    <w:rsid w:val="4F2D7854"/>
    <w:rsid w:val="4F2E5811"/>
    <w:rsid w:val="4F2F7F7D"/>
    <w:rsid w:val="4F31644C"/>
    <w:rsid w:val="4F322CA3"/>
    <w:rsid w:val="4F326010"/>
    <w:rsid w:val="4F342A52"/>
    <w:rsid w:val="4F361749"/>
    <w:rsid w:val="4F377B77"/>
    <w:rsid w:val="4F3940E7"/>
    <w:rsid w:val="4F397B2C"/>
    <w:rsid w:val="4F3A3A5A"/>
    <w:rsid w:val="4F3E2B47"/>
    <w:rsid w:val="4F4213C3"/>
    <w:rsid w:val="4F422A3F"/>
    <w:rsid w:val="4F4369B8"/>
    <w:rsid w:val="4F461C4F"/>
    <w:rsid w:val="4F4C0F26"/>
    <w:rsid w:val="4F4C2515"/>
    <w:rsid w:val="4F4D60A5"/>
    <w:rsid w:val="4F4E3CEF"/>
    <w:rsid w:val="4F4F1DF8"/>
    <w:rsid w:val="4F5328BC"/>
    <w:rsid w:val="4F534D60"/>
    <w:rsid w:val="4F535777"/>
    <w:rsid w:val="4F5357E9"/>
    <w:rsid w:val="4F55142D"/>
    <w:rsid w:val="4F567948"/>
    <w:rsid w:val="4F5B323A"/>
    <w:rsid w:val="4F5D4361"/>
    <w:rsid w:val="4F5F0954"/>
    <w:rsid w:val="4F613266"/>
    <w:rsid w:val="4F616271"/>
    <w:rsid w:val="4F637A8A"/>
    <w:rsid w:val="4F6560E7"/>
    <w:rsid w:val="4F65783B"/>
    <w:rsid w:val="4F660F75"/>
    <w:rsid w:val="4F6908C5"/>
    <w:rsid w:val="4F6E0445"/>
    <w:rsid w:val="4F711713"/>
    <w:rsid w:val="4F716EC3"/>
    <w:rsid w:val="4F765CEC"/>
    <w:rsid w:val="4F76630F"/>
    <w:rsid w:val="4F776C75"/>
    <w:rsid w:val="4F7B06DB"/>
    <w:rsid w:val="4F7F0686"/>
    <w:rsid w:val="4F7F120A"/>
    <w:rsid w:val="4F7F2833"/>
    <w:rsid w:val="4F807AFF"/>
    <w:rsid w:val="4F8100B9"/>
    <w:rsid w:val="4F884520"/>
    <w:rsid w:val="4F8B43DA"/>
    <w:rsid w:val="4F8C6548"/>
    <w:rsid w:val="4F8D4240"/>
    <w:rsid w:val="4F8D45FC"/>
    <w:rsid w:val="4F8F467C"/>
    <w:rsid w:val="4F8F62EC"/>
    <w:rsid w:val="4F901882"/>
    <w:rsid w:val="4F902E46"/>
    <w:rsid w:val="4F913DE0"/>
    <w:rsid w:val="4F920CF9"/>
    <w:rsid w:val="4F927399"/>
    <w:rsid w:val="4F927944"/>
    <w:rsid w:val="4F931380"/>
    <w:rsid w:val="4F943058"/>
    <w:rsid w:val="4F964D31"/>
    <w:rsid w:val="4F9E3E9A"/>
    <w:rsid w:val="4FA21FAA"/>
    <w:rsid w:val="4FA57095"/>
    <w:rsid w:val="4FA57686"/>
    <w:rsid w:val="4FA81809"/>
    <w:rsid w:val="4FA840B2"/>
    <w:rsid w:val="4FA93193"/>
    <w:rsid w:val="4FAA7E8C"/>
    <w:rsid w:val="4FAC231B"/>
    <w:rsid w:val="4FAE6E36"/>
    <w:rsid w:val="4FAF144F"/>
    <w:rsid w:val="4FB04373"/>
    <w:rsid w:val="4FB24886"/>
    <w:rsid w:val="4FB26E62"/>
    <w:rsid w:val="4FB270BB"/>
    <w:rsid w:val="4FB27CDC"/>
    <w:rsid w:val="4FB6794F"/>
    <w:rsid w:val="4FB827DB"/>
    <w:rsid w:val="4FBA51D3"/>
    <w:rsid w:val="4FBC5DA3"/>
    <w:rsid w:val="4FBE138D"/>
    <w:rsid w:val="4FBE7B93"/>
    <w:rsid w:val="4FBE7BA0"/>
    <w:rsid w:val="4FBF5222"/>
    <w:rsid w:val="4FC21DBA"/>
    <w:rsid w:val="4FC37FCF"/>
    <w:rsid w:val="4FC73F78"/>
    <w:rsid w:val="4FC7538C"/>
    <w:rsid w:val="4FCB4F27"/>
    <w:rsid w:val="4FCC1021"/>
    <w:rsid w:val="4FCC38ED"/>
    <w:rsid w:val="4FCF218C"/>
    <w:rsid w:val="4FD07BF8"/>
    <w:rsid w:val="4FDA4271"/>
    <w:rsid w:val="4FDC583C"/>
    <w:rsid w:val="4FDE2F61"/>
    <w:rsid w:val="4FDF40DA"/>
    <w:rsid w:val="4FDF704D"/>
    <w:rsid w:val="4FE047F0"/>
    <w:rsid w:val="4FE12E25"/>
    <w:rsid w:val="4FE2052B"/>
    <w:rsid w:val="4FE431B9"/>
    <w:rsid w:val="4FE45694"/>
    <w:rsid w:val="4FE532A9"/>
    <w:rsid w:val="4FE956E1"/>
    <w:rsid w:val="4FEC464E"/>
    <w:rsid w:val="4FED00E8"/>
    <w:rsid w:val="4FED1D83"/>
    <w:rsid w:val="4FED46BC"/>
    <w:rsid w:val="4FEE584B"/>
    <w:rsid w:val="4FEF6899"/>
    <w:rsid w:val="4FF07CFF"/>
    <w:rsid w:val="4FF12A56"/>
    <w:rsid w:val="4FFA3783"/>
    <w:rsid w:val="4FFC56B2"/>
    <w:rsid w:val="4FFE28B1"/>
    <w:rsid w:val="50002011"/>
    <w:rsid w:val="50010428"/>
    <w:rsid w:val="50020F51"/>
    <w:rsid w:val="50020F76"/>
    <w:rsid w:val="500672C4"/>
    <w:rsid w:val="50071910"/>
    <w:rsid w:val="500831AC"/>
    <w:rsid w:val="500B2A38"/>
    <w:rsid w:val="50157470"/>
    <w:rsid w:val="50196E3A"/>
    <w:rsid w:val="501A17BA"/>
    <w:rsid w:val="501D499D"/>
    <w:rsid w:val="50203C1E"/>
    <w:rsid w:val="50214C4C"/>
    <w:rsid w:val="50217D7A"/>
    <w:rsid w:val="50220504"/>
    <w:rsid w:val="50244446"/>
    <w:rsid w:val="50253E34"/>
    <w:rsid w:val="502671BF"/>
    <w:rsid w:val="502674A1"/>
    <w:rsid w:val="5028001C"/>
    <w:rsid w:val="50280EFD"/>
    <w:rsid w:val="50292398"/>
    <w:rsid w:val="502A1DEF"/>
    <w:rsid w:val="502A63A1"/>
    <w:rsid w:val="502E410B"/>
    <w:rsid w:val="50334F93"/>
    <w:rsid w:val="50337BCC"/>
    <w:rsid w:val="50346A76"/>
    <w:rsid w:val="5036449E"/>
    <w:rsid w:val="50370F32"/>
    <w:rsid w:val="503958A5"/>
    <w:rsid w:val="503A4381"/>
    <w:rsid w:val="503D5090"/>
    <w:rsid w:val="503D62CC"/>
    <w:rsid w:val="5040535B"/>
    <w:rsid w:val="50443CB5"/>
    <w:rsid w:val="50467974"/>
    <w:rsid w:val="5048688A"/>
    <w:rsid w:val="504F4463"/>
    <w:rsid w:val="504F6612"/>
    <w:rsid w:val="50510E96"/>
    <w:rsid w:val="50520CFD"/>
    <w:rsid w:val="50524E31"/>
    <w:rsid w:val="50540C5C"/>
    <w:rsid w:val="5054186C"/>
    <w:rsid w:val="50543719"/>
    <w:rsid w:val="5056582E"/>
    <w:rsid w:val="50587646"/>
    <w:rsid w:val="50590B9A"/>
    <w:rsid w:val="50594D09"/>
    <w:rsid w:val="505A2735"/>
    <w:rsid w:val="505A48BA"/>
    <w:rsid w:val="505B2953"/>
    <w:rsid w:val="505B5685"/>
    <w:rsid w:val="505B5691"/>
    <w:rsid w:val="505C2B9C"/>
    <w:rsid w:val="505F4BF1"/>
    <w:rsid w:val="50606F35"/>
    <w:rsid w:val="50610634"/>
    <w:rsid w:val="50616345"/>
    <w:rsid w:val="50632A29"/>
    <w:rsid w:val="506465CA"/>
    <w:rsid w:val="506611DB"/>
    <w:rsid w:val="506719A7"/>
    <w:rsid w:val="506B0D58"/>
    <w:rsid w:val="506B256B"/>
    <w:rsid w:val="506B66E9"/>
    <w:rsid w:val="506D702F"/>
    <w:rsid w:val="506E6B6B"/>
    <w:rsid w:val="506F195F"/>
    <w:rsid w:val="507543CD"/>
    <w:rsid w:val="507655FB"/>
    <w:rsid w:val="50787233"/>
    <w:rsid w:val="507A0BC3"/>
    <w:rsid w:val="507B47C1"/>
    <w:rsid w:val="507E535F"/>
    <w:rsid w:val="507F2E64"/>
    <w:rsid w:val="5083642A"/>
    <w:rsid w:val="50836EA0"/>
    <w:rsid w:val="50854787"/>
    <w:rsid w:val="50862099"/>
    <w:rsid w:val="508C2910"/>
    <w:rsid w:val="508C40DE"/>
    <w:rsid w:val="508C6C5C"/>
    <w:rsid w:val="50907F2C"/>
    <w:rsid w:val="50932AD3"/>
    <w:rsid w:val="50936C52"/>
    <w:rsid w:val="50947F94"/>
    <w:rsid w:val="509806BA"/>
    <w:rsid w:val="50986765"/>
    <w:rsid w:val="509E28CA"/>
    <w:rsid w:val="50A05DD8"/>
    <w:rsid w:val="50A231FC"/>
    <w:rsid w:val="50A254B7"/>
    <w:rsid w:val="50A3252A"/>
    <w:rsid w:val="50A32B86"/>
    <w:rsid w:val="50A375D6"/>
    <w:rsid w:val="50A42D53"/>
    <w:rsid w:val="50A46671"/>
    <w:rsid w:val="50A4682D"/>
    <w:rsid w:val="50A510A4"/>
    <w:rsid w:val="50A9398B"/>
    <w:rsid w:val="50A93BC3"/>
    <w:rsid w:val="50AA1964"/>
    <w:rsid w:val="50AA1A5C"/>
    <w:rsid w:val="50AA4D54"/>
    <w:rsid w:val="50AC0D85"/>
    <w:rsid w:val="50B80C10"/>
    <w:rsid w:val="50B80E1C"/>
    <w:rsid w:val="50B82CDE"/>
    <w:rsid w:val="50BB25DC"/>
    <w:rsid w:val="50BB5619"/>
    <w:rsid w:val="50BC288A"/>
    <w:rsid w:val="50BD2E5E"/>
    <w:rsid w:val="50BE2A8A"/>
    <w:rsid w:val="50BE4100"/>
    <w:rsid w:val="50BF16FA"/>
    <w:rsid w:val="50C23AEB"/>
    <w:rsid w:val="50C36BEE"/>
    <w:rsid w:val="50C474D9"/>
    <w:rsid w:val="50C836FE"/>
    <w:rsid w:val="50C95B63"/>
    <w:rsid w:val="50CA02FA"/>
    <w:rsid w:val="50CB3221"/>
    <w:rsid w:val="50CC6889"/>
    <w:rsid w:val="50CD314D"/>
    <w:rsid w:val="50CD364A"/>
    <w:rsid w:val="50D02409"/>
    <w:rsid w:val="50D255D1"/>
    <w:rsid w:val="50D672AC"/>
    <w:rsid w:val="50DB70B6"/>
    <w:rsid w:val="50E04526"/>
    <w:rsid w:val="50E17D32"/>
    <w:rsid w:val="50E274DC"/>
    <w:rsid w:val="50E33C50"/>
    <w:rsid w:val="50E84E9A"/>
    <w:rsid w:val="50E86DD9"/>
    <w:rsid w:val="50E92DE3"/>
    <w:rsid w:val="50EF5943"/>
    <w:rsid w:val="50EF6147"/>
    <w:rsid w:val="50F077DC"/>
    <w:rsid w:val="50F1340A"/>
    <w:rsid w:val="50F25333"/>
    <w:rsid w:val="50F26C8C"/>
    <w:rsid w:val="50F42A70"/>
    <w:rsid w:val="50F54062"/>
    <w:rsid w:val="50F60A6E"/>
    <w:rsid w:val="50FB37B5"/>
    <w:rsid w:val="50FB45B0"/>
    <w:rsid w:val="50FC470A"/>
    <w:rsid w:val="51022478"/>
    <w:rsid w:val="51025B4D"/>
    <w:rsid w:val="510627DD"/>
    <w:rsid w:val="51076E32"/>
    <w:rsid w:val="51077D24"/>
    <w:rsid w:val="51077DF1"/>
    <w:rsid w:val="51092704"/>
    <w:rsid w:val="510B2D3A"/>
    <w:rsid w:val="510B4140"/>
    <w:rsid w:val="510F4AC5"/>
    <w:rsid w:val="511046FF"/>
    <w:rsid w:val="51111407"/>
    <w:rsid w:val="5116739E"/>
    <w:rsid w:val="511A7DA6"/>
    <w:rsid w:val="511C0CCB"/>
    <w:rsid w:val="511C147F"/>
    <w:rsid w:val="511F2477"/>
    <w:rsid w:val="511F7B55"/>
    <w:rsid w:val="51210F3B"/>
    <w:rsid w:val="512161AF"/>
    <w:rsid w:val="512B2DE6"/>
    <w:rsid w:val="512B642E"/>
    <w:rsid w:val="512C1D50"/>
    <w:rsid w:val="512C5D1E"/>
    <w:rsid w:val="512D6DBE"/>
    <w:rsid w:val="51312B23"/>
    <w:rsid w:val="51335883"/>
    <w:rsid w:val="513372DC"/>
    <w:rsid w:val="51375CC1"/>
    <w:rsid w:val="5139176E"/>
    <w:rsid w:val="513C3652"/>
    <w:rsid w:val="513E5F1C"/>
    <w:rsid w:val="513F1DF3"/>
    <w:rsid w:val="514127B2"/>
    <w:rsid w:val="514416D8"/>
    <w:rsid w:val="51465634"/>
    <w:rsid w:val="51487303"/>
    <w:rsid w:val="51487D3B"/>
    <w:rsid w:val="514A06C3"/>
    <w:rsid w:val="514B41A3"/>
    <w:rsid w:val="514B6ED6"/>
    <w:rsid w:val="514B6F38"/>
    <w:rsid w:val="51577472"/>
    <w:rsid w:val="51581700"/>
    <w:rsid w:val="5158235C"/>
    <w:rsid w:val="51590A22"/>
    <w:rsid w:val="515A5CB0"/>
    <w:rsid w:val="515F46E5"/>
    <w:rsid w:val="516107B1"/>
    <w:rsid w:val="516765FF"/>
    <w:rsid w:val="516861F7"/>
    <w:rsid w:val="516A14FA"/>
    <w:rsid w:val="516D15EF"/>
    <w:rsid w:val="516D48B1"/>
    <w:rsid w:val="516F53EB"/>
    <w:rsid w:val="516F631A"/>
    <w:rsid w:val="51721351"/>
    <w:rsid w:val="517323B1"/>
    <w:rsid w:val="517463EA"/>
    <w:rsid w:val="517520AD"/>
    <w:rsid w:val="5175595B"/>
    <w:rsid w:val="51756F50"/>
    <w:rsid w:val="51784930"/>
    <w:rsid w:val="51854EA5"/>
    <w:rsid w:val="51873E0B"/>
    <w:rsid w:val="518B4434"/>
    <w:rsid w:val="518C021E"/>
    <w:rsid w:val="518E7566"/>
    <w:rsid w:val="519030AD"/>
    <w:rsid w:val="51906B93"/>
    <w:rsid w:val="51934629"/>
    <w:rsid w:val="519353A6"/>
    <w:rsid w:val="51945BA7"/>
    <w:rsid w:val="51991265"/>
    <w:rsid w:val="5199481D"/>
    <w:rsid w:val="519A45E9"/>
    <w:rsid w:val="519D02C6"/>
    <w:rsid w:val="519D4EA3"/>
    <w:rsid w:val="519E5D67"/>
    <w:rsid w:val="519F38EA"/>
    <w:rsid w:val="51A06209"/>
    <w:rsid w:val="51A24358"/>
    <w:rsid w:val="51A42187"/>
    <w:rsid w:val="51A81D79"/>
    <w:rsid w:val="51A820A8"/>
    <w:rsid w:val="51AA1CA0"/>
    <w:rsid w:val="51AA2EC4"/>
    <w:rsid w:val="51AB6FA9"/>
    <w:rsid w:val="51AC48B2"/>
    <w:rsid w:val="51AC5B5E"/>
    <w:rsid w:val="51B54B67"/>
    <w:rsid w:val="51B5708F"/>
    <w:rsid w:val="51B647F7"/>
    <w:rsid w:val="51B75F82"/>
    <w:rsid w:val="51B964DF"/>
    <w:rsid w:val="51B97E6C"/>
    <w:rsid w:val="51BA19C3"/>
    <w:rsid w:val="51BB3360"/>
    <w:rsid w:val="51BC2231"/>
    <w:rsid w:val="51BC6ACC"/>
    <w:rsid w:val="51BD4E43"/>
    <w:rsid w:val="51BE17AF"/>
    <w:rsid w:val="51C2187E"/>
    <w:rsid w:val="51C37EC7"/>
    <w:rsid w:val="51C51C51"/>
    <w:rsid w:val="51CA21C8"/>
    <w:rsid w:val="51CB2EC4"/>
    <w:rsid w:val="51CC4C63"/>
    <w:rsid w:val="51CE2DAD"/>
    <w:rsid w:val="51D21C2B"/>
    <w:rsid w:val="51D23C70"/>
    <w:rsid w:val="51D56810"/>
    <w:rsid w:val="51D8579C"/>
    <w:rsid w:val="51DA04D6"/>
    <w:rsid w:val="51DA58ED"/>
    <w:rsid w:val="51DA6E46"/>
    <w:rsid w:val="51DC083C"/>
    <w:rsid w:val="51DD571E"/>
    <w:rsid w:val="51DF26F1"/>
    <w:rsid w:val="51E12483"/>
    <w:rsid w:val="51E12EA4"/>
    <w:rsid w:val="51E22D74"/>
    <w:rsid w:val="51E2657F"/>
    <w:rsid w:val="51E36353"/>
    <w:rsid w:val="51E71626"/>
    <w:rsid w:val="51E976B9"/>
    <w:rsid w:val="51EA7614"/>
    <w:rsid w:val="51EC3F2D"/>
    <w:rsid w:val="51EC6926"/>
    <w:rsid w:val="51ED165B"/>
    <w:rsid w:val="51F32A87"/>
    <w:rsid w:val="51F37BC1"/>
    <w:rsid w:val="51F534C9"/>
    <w:rsid w:val="51F5552D"/>
    <w:rsid w:val="51F71C37"/>
    <w:rsid w:val="51F95682"/>
    <w:rsid w:val="51FB1DFF"/>
    <w:rsid w:val="51FB7803"/>
    <w:rsid w:val="51FE1378"/>
    <w:rsid w:val="51FE2704"/>
    <w:rsid w:val="52002A34"/>
    <w:rsid w:val="520227C2"/>
    <w:rsid w:val="520545BB"/>
    <w:rsid w:val="52057570"/>
    <w:rsid w:val="52075B83"/>
    <w:rsid w:val="520B6F60"/>
    <w:rsid w:val="520E30B7"/>
    <w:rsid w:val="520E4388"/>
    <w:rsid w:val="520F044F"/>
    <w:rsid w:val="52126D61"/>
    <w:rsid w:val="52146013"/>
    <w:rsid w:val="52153DC9"/>
    <w:rsid w:val="52170D2B"/>
    <w:rsid w:val="52181316"/>
    <w:rsid w:val="521817E4"/>
    <w:rsid w:val="521A4F01"/>
    <w:rsid w:val="521D0BD3"/>
    <w:rsid w:val="521F0579"/>
    <w:rsid w:val="521F5451"/>
    <w:rsid w:val="52244D18"/>
    <w:rsid w:val="52257397"/>
    <w:rsid w:val="52291185"/>
    <w:rsid w:val="522943AA"/>
    <w:rsid w:val="522B30DB"/>
    <w:rsid w:val="522B5480"/>
    <w:rsid w:val="522B7778"/>
    <w:rsid w:val="522E0694"/>
    <w:rsid w:val="522E41A1"/>
    <w:rsid w:val="522F3B14"/>
    <w:rsid w:val="52311F04"/>
    <w:rsid w:val="52350766"/>
    <w:rsid w:val="523736B3"/>
    <w:rsid w:val="5237773D"/>
    <w:rsid w:val="523B7BE4"/>
    <w:rsid w:val="523D6C8F"/>
    <w:rsid w:val="524016C8"/>
    <w:rsid w:val="524230FA"/>
    <w:rsid w:val="52441324"/>
    <w:rsid w:val="52454FBA"/>
    <w:rsid w:val="52460B3E"/>
    <w:rsid w:val="5247223C"/>
    <w:rsid w:val="52480411"/>
    <w:rsid w:val="524D26E0"/>
    <w:rsid w:val="524E13EE"/>
    <w:rsid w:val="524F14B1"/>
    <w:rsid w:val="5252126F"/>
    <w:rsid w:val="52560CE5"/>
    <w:rsid w:val="525928A4"/>
    <w:rsid w:val="5259380E"/>
    <w:rsid w:val="52597074"/>
    <w:rsid w:val="525F3FC4"/>
    <w:rsid w:val="52631C3C"/>
    <w:rsid w:val="52657F1F"/>
    <w:rsid w:val="52676AA6"/>
    <w:rsid w:val="52682DE6"/>
    <w:rsid w:val="52687649"/>
    <w:rsid w:val="526B4DEE"/>
    <w:rsid w:val="526C2E25"/>
    <w:rsid w:val="526D0690"/>
    <w:rsid w:val="527168B5"/>
    <w:rsid w:val="527215FF"/>
    <w:rsid w:val="52742596"/>
    <w:rsid w:val="52755F96"/>
    <w:rsid w:val="5276132C"/>
    <w:rsid w:val="52774451"/>
    <w:rsid w:val="52784BB8"/>
    <w:rsid w:val="527B1BD4"/>
    <w:rsid w:val="527B1D38"/>
    <w:rsid w:val="527E5A86"/>
    <w:rsid w:val="527E79C2"/>
    <w:rsid w:val="52802F13"/>
    <w:rsid w:val="52803E8B"/>
    <w:rsid w:val="52825A9E"/>
    <w:rsid w:val="528373B7"/>
    <w:rsid w:val="528516C5"/>
    <w:rsid w:val="528543C7"/>
    <w:rsid w:val="52866633"/>
    <w:rsid w:val="5287234E"/>
    <w:rsid w:val="5287732B"/>
    <w:rsid w:val="528803D0"/>
    <w:rsid w:val="528B031D"/>
    <w:rsid w:val="528F7C39"/>
    <w:rsid w:val="52961073"/>
    <w:rsid w:val="52981FAA"/>
    <w:rsid w:val="52982B0B"/>
    <w:rsid w:val="529A02B9"/>
    <w:rsid w:val="529A5160"/>
    <w:rsid w:val="52A02221"/>
    <w:rsid w:val="52A07B13"/>
    <w:rsid w:val="52A16D9D"/>
    <w:rsid w:val="52A1790F"/>
    <w:rsid w:val="52A244DE"/>
    <w:rsid w:val="52A27337"/>
    <w:rsid w:val="52A33D10"/>
    <w:rsid w:val="52AA29D8"/>
    <w:rsid w:val="52AC49AF"/>
    <w:rsid w:val="52AE4EE5"/>
    <w:rsid w:val="52AF78CC"/>
    <w:rsid w:val="52B314D3"/>
    <w:rsid w:val="52B73A1D"/>
    <w:rsid w:val="52B90C74"/>
    <w:rsid w:val="52BE380C"/>
    <w:rsid w:val="52BE65AF"/>
    <w:rsid w:val="52C000BF"/>
    <w:rsid w:val="52C03047"/>
    <w:rsid w:val="52C5050D"/>
    <w:rsid w:val="52C86A4E"/>
    <w:rsid w:val="52CB2124"/>
    <w:rsid w:val="52D34B95"/>
    <w:rsid w:val="52D3756F"/>
    <w:rsid w:val="52D5353B"/>
    <w:rsid w:val="52D56B51"/>
    <w:rsid w:val="52D603B0"/>
    <w:rsid w:val="52D72859"/>
    <w:rsid w:val="52D87E9E"/>
    <w:rsid w:val="52E04D86"/>
    <w:rsid w:val="52E57E79"/>
    <w:rsid w:val="52E603C0"/>
    <w:rsid w:val="52E629E8"/>
    <w:rsid w:val="52E637E5"/>
    <w:rsid w:val="52E94FA8"/>
    <w:rsid w:val="52EA4D71"/>
    <w:rsid w:val="52EA753A"/>
    <w:rsid w:val="52EC1215"/>
    <w:rsid w:val="52EC41E5"/>
    <w:rsid w:val="52EF471A"/>
    <w:rsid w:val="52F124AD"/>
    <w:rsid w:val="52F56DF8"/>
    <w:rsid w:val="52F6051D"/>
    <w:rsid w:val="52F7515D"/>
    <w:rsid w:val="52F80955"/>
    <w:rsid w:val="52F95061"/>
    <w:rsid w:val="52F96E56"/>
    <w:rsid w:val="52FC0FED"/>
    <w:rsid w:val="52FF564A"/>
    <w:rsid w:val="52FF7FBE"/>
    <w:rsid w:val="53044A58"/>
    <w:rsid w:val="530E7C2F"/>
    <w:rsid w:val="530F345C"/>
    <w:rsid w:val="531101E7"/>
    <w:rsid w:val="53131153"/>
    <w:rsid w:val="531472A2"/>
    <w:rsid w:val="531D599B"/>
    <w:rsid w:val="531E0BF3"/>
    <w:rsid w:val="53246141"/>
    <w:rsid w:val="53255317"/>
    <w:rsid w:val="53257606"/>
    <w:rsid w:val="53273A00"/>
    <w:rsid w:val="5329338E"/>
    <w:rsid w:val="532A31DB"/>
    <w:rsid w:val="532B3E44"/>
    <w:rsid w:val="532D222C"/>
    <w:rsid w:val="532D6B0B"/>
    <w:rsid w:val="532D7E7E"/>
    <w:rsid w:val="533159F7"/>
    <w:rsid w:val="53317521"/>
    <w:rsid w:val="53317806"/>
    <w:rsid w:val="53321B4F"/>
    <w:rsid w:val="53343852"/>
    <w:rsid w:val="533847A2"/>
    <w:rsid w:val="53386A5A"/>
    <w:rsid w:val="53393A47"/>
    <w:rsid w:val="533A4975"/>
    <w:rsid w:val="533B3BE5"/>
    <w:rsid w:val="534115C7"/>
    <w:rsid w:val="534237AD"/>
    <w:rsid w:val="534256A6"/>
    <w:rsid w:val="53432C0A"/>
    <w:rsid w:val="534545A9"/>
    <w:rsid w:val="53461988"/>
    <w:rsid w:val="53465290"/>
    <w:rsid w:val="5347148B"/>
    <w:rsid w:val="534A6334"/>
    <w:rsid w:val="534A7222"/>
    <w:rsid w:val="534B2A1F"/>
    <w:rsid w:val="534C54F8"/>
    <w:rsid w:val="53504D54"/>
    <w:rsid w:val="53532E53"/>
    <w:rsid w:val="535344EF"/>
    <w:rsid w:val="53544753"/>
    <w:rsid w:val="535529C3"/>
    <w:rsid w:val="53562FC0"/>
    <w:rsid w:val="535C3AC0"/>
    <w:rsid w:val="535D6F41"/>
    <w:rsid w:val="535F58F8"/>
    <w:rsid w:val="53617511"/>
    <w:rsid w:val="53625779"/>
    <w:rsid w:val="53631CE3"/>
    <w:rsid w:val="536465A7"/>
    <w:rsid w:val="53667A4C"/>
    <w:rsid w:val="53671831"/>
    <w:rsid w:val="536F7CD6"/>
    <w:rsid w:val="537161A0"/>
    <w:rsid w:val="53716704"/>
    <w:rsid w:val="5372167B"/>
    <w:rsid w:val="53721FDD"/>
    <w:rsid w:val="537316FB"/>
    <w:rsid w:val="53757BE1"/>
    <w:rsid w:val="53777668"/>
    <w:rsid w:val="5378591F"/>
    <w:rsid w:val="537B6C76"/>
    <w:rsid w:val="538059D6"/>
    <w:rsid w:val="53840AB6"/>
    <w:rsid w:val="538811FA"/>
    <w:rsid w:val="53882E98"/>
    <w:rsid w:val="53893BDF"/>
    <w:rsid w:val="53893DC1"/>
    <w:rsid w:val="53894AB8"/>
    <w:rsid w:val="538A50F8"/>
    <w:rsid w:val="538C2A2C"/>
    <w:rsid w:val="538F6142"/>
    <w:rsid w:val="53903A38"/>
    <w:rsid w:val="53916D2A"/>
    <w:rsid w:val="539627E2"/>
    <w:rsid w:val="539F239E"/>
    <w:rsid w:val="53A22460"/>
    <w:rsid w:val="53A247C6"/>
    <w:rsid w:val="53A442F8"/>
    <w:rsid w:val="53A83EA5"/>
    <w:rsid w:val="53AA324D"/>
    <w:rsid w:val="53AC114C"/>
    <w:rsid w:val="53AE6B04"/>
    <w:rsid w:val="53B16BB7"/>
    <w:rsid w:val="53B31FB0"/>
    <w:rsid w:val="53BB6618"/>
    <w:rsid w:val="53BE5D01"/>
    <w:rsid w:val="53C0118A"/>
    <w:rsid w:val="53C01A8A"/>
    <w:rsid w:val="53C13FE2"/>
    <w:rsid w:val="53C1510C"/>
    <w:rsid w:val="53C34A12"/>
    <w:rsid w:val="53CB109B"/>
    <w:rsid w:val="53CB7295"/>
    <w:rsid w:val="53CC24C4"/>
    <w:rsid w:val="53CD3993"/>
    <w:rsid w:val="53D046C0"/>
    <w:rsid w:val="53D312AF"/>
    <w:rsid w:val="53D33AEE"/>
    <w:rsid w:val="53D44CF0"/>
    <w:rsid w:val="53D873EB"/>
    <w:rsid w:val="53D94D89"/>
    <w:rsid w:val="53DC0016"/>
    <w:rsid w:val="53DC44B3"/>
    <w:rsid w:val="53DF4D5A"/>
    <w:rsid w:val="53E87AE7"/>
    <w:rsid w:val="53EA611B"/>
    <w:rsid w:val="53EA6411"/>
    <w:rsid w:val="53EA7CD7"/>
    <w:rsid w:val="53EB623F"/>
    <w:rsid w:val="53F013E0"/>
    <w:rsid w:val="53F15CBE"/>
    <w:rsid w:val="53F65B44"/>
    <w:rsid w:val="53F8215A"/>
    <w:rsid w:val="53F92776"/>
    <w:rsid w:val="53FA4C0C"/>
    <w:rsid w:val="53FB6F90"/>
    <w:rsid w:val="53FD25F7"/>
    <w:rsid w:val="53FE3AFE"/>
    <w:rsid w:val="53FF0825"/>
    <w:rsid w:val="54032114"/>
    <w:rsid w:val="54050D0B"/>
    <w:rsid w:val="54052117"/>
    <w:rsid w:val="54063E62"/>
    <w:rsid w:val="540735FD"/>
    <w:rsid w:val="540B3404"/>
    <w:rsid w:val="540C5FB1"/>
    <w:rsid w:val="540C7775"/>
    <w:rsid w:val="540D5816"/>
    <w:rsid w:val="540F4549"/>
    <w:rsid w:val="54100241"/>
    <w:rsid w:val="541154A1"/>
    <w:rsid w:val="54117768"/>
    <w:rsid w:val="54153291"/>
    <w:rsid w:val="541D0413"/>
    <w:rsid w:val="541F0C85"/>
    <w:rsid w:val="5420094B"/>
    <w:rsid w:val="54220827"/>
    <w:rsid w:val="54235A94"/>
    <w:rsid w:val="54285F7A"/>
    <w:rsid w:val="542A376E"/>
    <w:rsid w:val="54330F94"/>
    <w:rsid w:val="543326F5"/>
    <w:rsid w:val="54365DE4"/>
    <w:rsid w:val="54382CFB"/>
    <w:rsid w:val="543D4819"/>
    <w:rsid w:val="543E7B60"/>
    <w:rsid w:val="54436705"/>
    <w:rsid w:val="54492F5D"/>
    <w:rsid w:val="544A0455"/>
    <w:rsid w:val="544A18DE"/>
    <w:rsid w:val="544B3701"/>
    <w:rsid w:val="544C561F"/>
    <w:rsid w:val="5451759B"/>
    <w:rsid w:val="545208CB"/>
    <w:rsid w:val="54534DBD"/>
    <w:rsid w:val="545947A6"/>
    <w:rsid w:val="54597EDA"/>
    <w:rsid w:val="545A2FBF"/>
    <w:rsid w:val="545A6604"/>
    <w:rsid w:val="5461020F"/>
    <w:rsid w:val="5461154D"/>
    <w:rsid w:val="54617594"/>
    <w:rsid w:val="54631477"/>
    <w:rsid w:val="54655163"/>
    <w:rsid w:val="546607B8"/>
    <w:rsid w:val="546B0C40"/>
    <w:rsid w:val="547179B0"/>
    <w:rsid w:val="547333A0"/>
    <w:rsid w:val="547D2511"/>
    <w:rsid w:val="547F4960"/>
    <w:rsid w:val="5484391B"/>
    <w:rsid w:val="5485016A"/>
    <w:rsid w:val="54887FAB"/>
    <w:rsid w:val="548C1B85"/>
    <w:rsid w:val="54935FE9"/>
    <w:rsid w:val="549413AF"/>
    <w:rsid w:val="54947D96"/>
    <w:rsid w:val="54962A09"/>
    <w:rsid w:val="549839D3"/>
    <w:rsid w:val="54996588"/>
    <w:rsid w:val="549B4B1D"/>
    <w:rsid w:val="549C4914"/>
    <w:rsid w:val="549D0A4A"/>
    <w:rsid w:val="549E01A2"/>
    <w:rsid w:val="549E08E9"/>
    <w:rsid w:val="549F6784"/>
    <w:rsid w:val="54A07224"/>
    <w:rsid w:val="54A10BD1"/>
    <w:rsid w:val="54A27C96"/>
    <w:rsid w:val="54A4524D"/>
    <w:rsid w:val="54A57A26"/>
    <w:rsid w:val="54A95439"/>
    <w:rsid w:val="54AB39E0"/>
    <w:rsid w:val="54AF09A3"/>
    <w:rsid w:val="54B4618E"/>
    <w:rsid w:val="54B81D75"/>
    <w:rsid w:val="54B95C36"/>
    <w:rsid w:val="54BC3CFB"/>
    <w:rsid w:val="54BD26E5"/>
    <w:rsid w:val="54BF5F64"/>
    <w:rsid w:val="54BF78A5"/>
    <w:rsid w:val="54C07F5C"/>
    <w:rsid w:val="54C3067B"/>
    <w:rsid w:val="54C31DD5"/>
    <w:rsid w:val="54C36101"/>
    <w:rsid w:val="54C97E4C"/>
    <w:rsid w:val="54CB7CB8"/>
    <w:rsid w:val="54CC2F6E"/>
    <w:rsid w:val="54CE7BB2"/>
    <w:rsid w:val="54CF5BE9"/>
    <w:rsid w:val="54D265B9"/>
    <w:rsid w:val="54D36260"/>
    <w:rsid w:val="54D55399"/>
    <w:rsid w:val="54D613E2"/>
    <w:rsid w:val="54D708B6"/>
    <w:rsid w:val="54D761CE"/>
    <w:rsid w:val="54D853C3"/>
    <w:rsid w:val="54DB2A52"/>
    <w:rsid w:val="54DB2AC3"/>
    <w:rsid w:val="54DC4A5B"/>
    <w:rsid w:val="54DD5EF0"/>
    <w:rsid w:val="54DF2D66"/>
    <w:rsid w:val="54E37831"/>
    <w:rsid w:val="54E62110"/>
    <w:rsid w:val="54E67D49"/>
    <w:rsid w:val="54E87132"/>
    <w:rsid w:val="54E946CA"/>
    <w:rsid w:val="54E96E5A"/>
    <w:rsid w:val="54EA145C"/>
    <w:rsid w:val="54EC28B7"/>
    <w:rsid w:val="54EC3A84"/>
    <w:rsid w:val="54EF35F9"/>
    <w:rsid w:val="54F06319"/>
    <w:rsid w:val="54F203EF"/>
    <w:rsid w:val="54F83182"/>
    <w:rsid w:val="54F84801"/>
    <w:rsid w:val="54F97AE4"/>
    <w:rsid w:val="54FC0B19"/>
    <w:rsid w:val="54FC0DDA"/>
    <w:rsid w:val="54FC7EFA"/>
    <w:rsid w:val="54FE1A87"/>
    <w:rsid w:val="55022F0E"/>
    <w:rsid w:val="550A5692"/>
    <w:rsid w:val="550F7B7C"/>
    <w:rsid w:val="5516532C"/>
    <w:rsid w:val="5519766C"/>
    <w:rsid w:val="551B185D"/>
    <w:rsid w:val="551D5EB2"/>
    <w:rsid w:val="551F69AD"/>
    <w:rsid w:val="55231FDD"/>
    <w:rsid w:val="55241D22"/>
    <w:rsid w:val="552447E5"/>
    <w:rsid w:val="55250D30"/>
    <w:rsid w:val="55285C56"/>
    <w:rsid w:val="5528680F"/>
    <w:rsid w:val="5529769F"/>
    <w:rsid w:val="552B141E"/>
    <w:rsid w:val="552C1F4C"/>
    <w:rsid w:val="552D7039"/>
    <w:rsid w:val="552E5200"/>
    <w:rsid w:val="5538599D"/>
    <w:rsid w:val="553C3260"/>
    <w:rsid w:val="553C69B5"/>
    <w:rsid w:val="5540150A"/>
    <w:rsid w:val="554044B8"/>
    <w:rsid w:val="55412C52"/>
    <w:rsid w:val="55446993"/>
    <w:rsid w:val="55473C0F"/>
    <w:rsid w:val="55493300"/>
    <w:rsid w:val="554B5982"/>
    <w:rsid w:val="554C4C0B"/>
    <w:rsid w:val="554F5976"/>
    <w:rsid w:val="555156CF"/>
    <w:rsid w:val="5554029F"/>
    <w:rsid w:val="555420F6"/>
    <w:rsid w:val="55547C08"/>
    <w:rsid w:val="55550A7A"/>
    <w:rsid w:val="555835A1"/>
    <w:rsid w:val="55585AF6"/>
    <w:rsid w:val="555A296F"/>
    <w:rsid w:val="555A64D6"/>
    <w:rsid w:val="555E1A1E"/>
    <w:rsid w:val="555F3447"/>
    <w:rsid w:val="55604E3F"/>
    <w:rsid w:val="556113C8"/>
    <w:rsid w:val="5562112E"/>
    <w:rsid w:val="55635600"/>
    <w:rsid w:val="556560D2"/>
    <w:rsid w:val="55662A48"/>
    <w:rsid w:val="5566741A"/>
    <w:rsid w:val="55676D0A"/>
    <w:rsid w:val="556938AB"/>
    <w:rsid w:val="556B2F98"/>
    <w:rsid w:val="556C6839"/>
    <w:rsid w:val="556F04D3"/>
    <w:rsid w:val="557016CD"/>
    <w:rsid w:val="55742E70"/>
    <w:rsid w:val="557565E7"/>
    <w:rsid w:val="557723DF"/>
    <w:rsid w:val="55777EE8"/>
    <w:rsid w:val="55785DE3"/>
    <w:rsid w:val="557B400E"/>
    <w:rsid w:val="557B4D48"/>
    <w:rsid w:val="557B7511"/>
    <w:rsid w:val="557D7815"/>
    <w:rsid w:val="5581754E"/>
    <w:rsid w:val="55854569"/>
    <w:rsid w:val="55864BAC"/>
    <w:rsid w:val="558A0F84"/>
    <w:rsid w:val="558D214A"/>
    <w:rsid w:val="558D4BE1"/>
    <w:rsid w:val="55905ED0"/>
    <w:rsid w:val="55907A00"/>
    <w:rsid w:val="55930DA5"/>
    <w:rsid w:val="55946006"/>
    <w:rsid w:val="559539B7"/>
    <w:rsid w:val="55986C31"/>
    <w:rsid w:val="559A3495"/>
    <w:rsid w:val="559A45F0"/>
    <w:rsid w:val="559E31E7"/>
    <w:rsid w:val="559E6590"/>
    <w:rsid w:val="559E6B29"/>
    <w:rsid w:val="559F5CF0"/>
    <w:rsid w:val="559F76EA"/>
    <w:rsid w:val="55A41E5C"/>
    <w:rsid w:val="55AE4EF6"/>
    <w:rsid w:val="55AF0CF9"/>
    <w:rsid w:val="55B04C8B"/>
    <w:rsid w:val="55B07AAB"/>
    <w:rsid w:val="55B377A1"/>
    <w:rsid w:val="55B44FD5"/>
    <w:rsid w:val="55B4572A"/>
    <w:rsid w:val="55BA37A1"/>
    <w:rsid w:val="55BC0CD7"/>
    <w:rsid w:val="55BC2D97"/>
    <w:rsid w:val="55BC78EF"/>
    <w:rsid w:val="55BD5E3D"/>
    <w:rsid w:val="55BF6829"/>
    <w:rsid w:val="55C126E0"/>
    <w:rsid w:val="55C23D67"/>
    <w:rsid w:val="55C26758"/>
    <w:rsid w:val="55C33BDD"/>
    <w:rsid w:val="55C419D6"/>
    <w:rsid w:val="55C5113A"/>
    <w:rsid w:val="55C5249C"/>
    <w:rsid w:val="55C614F7"/>
    <w:rsid w:val="55C67EEA"/>
    <w:rsid w:val="55C768E0"/>
    <w:rsid w:val="55C931DF"/>
    <w:rsid w:val="55CA4CD5"/>
    <w:rsid w:val="55CB416D"/>
    <w:rsid w:val="55D221AE"/>
    <w:rsid w:val="55D5450C"/>
    <w:rsid w:val="55D95D0E"/>
    <w:rsid w:val="55DD6D80"/>
    <w:rsid w:val="55E22E7C"/>
    <w:rsid w:val="55E22FA4"/>
    <w:rsid w:val="55E31207"/>
    <w:rsid w:val="55E45723"/>
    <w:rsid w:val="55E5707B"/>
    <w:rsid w:val="55E733CD"/>
    <w:rsid w:val="55E771D4"/>
    <w:rsid w:val="55E946BD"/>
    <w:rsid w:val="55EB1861"/>
    <w:rsid w:val="55ED1BCA"/>
    <w:rsid w:val="55EE6D26"/>
    <w:rsid w:val="55EF3F4C"/>
    <w:rsid w:val="55F026E1"/>
    <w:rsid w:val="55F02FD2"/>
    <w:rsid w:val="55F0776A"/>
    <w:rsid w:val="55F16AE1"/>
    <w:rsid w:val="55F53584"/>
    <w:rsid w:val="55F602EA"/>
    <w:rsid w:val="55F60A74"/>
    <w:rsid w:val="55F65682"/>
    <w:rsid w:val="55F724DF"/>
    <w:rsid w:val="55F75834"/>
    <w:rsid w:val="55F762EA"/>
    <w:rsid w:val="560062DE"/>
    <w:rsid w:val="5607044C"/>
    <w:rsid w:val="56075A26"/>
    <w:rsid w:val="560A49CB"/>
    <w:rsid w:val="560B072E"/>
    <w:rsid w:val="560B31E1"/>
    <w:rsid w:val="560B49FD"/>
    <w:rsid w:val="56100E42"/>
    <w:rsid w:val="56104156"/>
    <w:rsid w:val="5611274F"/>
    <w:rsid w:val="56125617"/>
    <w:rsid w:val="561310D4"/>
    <w:rsid w:val="5615231A"/>
    <w:rsid w:val="56157F02"/>
    <w:rsid w:val="56185753"/>
    <w:rsid w:val="56194962"/>
    <w:rsid w:val="561B5E4D"/>
    <w:rsid w:val="561E3918"/>
    <w:rsid w:val="561F0B23"/>
    <w:rsid w:val="56204FD3"/>
    <w:rsid w:val="56207EDE"/>
    <w:rsid w:val="56211BB8"/>
    <w:rsid w:val="562402A4"/>
    <w:rsid w:val="56240FDF"/>
    <w:rsid w:val="56267CFE"/>
    <w:rsid w:val="562A2E82"/>
    <w:rsid w:val="562B759B"/>
    <w:rsid w:val="562C484B"/>
    <w:rsid w:val="562D63B1"/>
    <w:rsid w:val="562F4D03"/>
    <w:rsid w:val="563040AE"/>
    <w:rsid w:val="5632572B"/>
    <w:rsid w:val="563477FA"/>
    <w:rsid w:val="5635532E"/>
    <w:rsid w:val="563739AD"/>
    <w:rsid w:val="563B4BD4"/>
    <w:rsid w:val="563C5A53"/>
    <w:rsid w:val="563E1B10"/>
    <w:rsid w:val="564225C0"/>
    <w:rsid w:val="56423C9B"/>
    <w:rsid w:val="56424F1B"/>
    <w:rsid w:val="56447255"/>
    <w:rsid w:val="564B0252"/>
    <w:rsid w:val="564D27D9"/>
    <w:rsid w:val="5650484E"/>
    <w:rsid w:val="56517F6D"/>
    <w:rsid w:val="56554420"/>
    <w:rsid w:val="56565CE4"/>
    <w:rsid w:val="56577152"/>
    <w:rsid w:val="565B365A"/>
    <w:rsid w:val="565D3F43"/>
    <w:rsid w:val="565D5AB6"/>
    <w:rsid w:val="5667572A"/>
    <w:rsid w:val="5667582A"/>
    <w:rsid w:val="56694B08"/>
    <w:rsid w:val="566B4C3B"/>
    <w:rsid w:val="566C6CAD"/>
    <w:rsid w:val="566C7075"/>
    <w:rsid w:val="566C73F6"/>
    <w:rsid w:val="566D4793"/>
    <w:rsid w:val="566E23DD"/>
    <w:rsid w:val="566E7428"/>
    <w:rsid w:val="567019F8"/>
    <w:rsid w:val="56735BF2"/>
    <w:rsid w:val="56767671"/>
    <w:rsid w:val="5677608F"/>
    <w:rsid w:val="567A277A"/>
    <w:rsid w:val="567B44BE"/>
    <w:rsid w:val="567F3930"/>
    <w:rsid w:val="56857776"/>
    <w:rsid w:val="568762E2"/>
    <w:rsid w:val="568B2439"/>
    <w:rsid w:val="568B7432"/>
    <w:rsid w:val="568D1BB1"/>
    <w:rsid w:val="568F323A"/>
    <w:rsid w:val="5696002A"/>
    <w:rsid w:val="56975E03"/>
    <w:rsid w:val="569B433F"/>
    <w:rsid w:val="569C28D9"/>
    <w:rsid w:val="569D00E6"/>
    <w:rsid w:val="569E5931"/>
    <w:rsid w:val="56A00C65"/>
    <w:rsid w:val="56A65A55"/>
    <w:rsid w:val="56AE23FF"/>
    <w:rsid w:val="56AF5DF2"/>
    <w:rsid w:val="56B10282"/>
    <w:rsid w:val="56B7035F"/>
    <w:rsid w:val="56BC76E0"/>
    <w:rsid w:val="56C0108A"/>
    <w:rsid w:val="56C1212D"/>
    <w:rsid w:val="56C22ECD"/>
    <w:rsid w:val="56C518FE"/>
    <w:rsid w:val="56C632AD"/>
    <w:rsid w:val="56CB50BF"/>
    <w:rsid w:val="56CE47F8"/>
    <w:rsid w:val="56D11CBA"/>
    <w:rsid w:val="56D1581C"/>
    <w:rsid w:val="56D268FF"/>
    <w:rsid w:val="56D27BFE"/>
    <w:rsid w:val="56D51F11"/>
    <w:rsid w:val="56D51FAF"/>
    <w:rsid w:val="56D71BE7"/>
    <w:rsid w:val="56D8237E"/>
    <w:rsid w:val="56DF2A97"/>
    <w:rsid w:val="56DF5337"/>
    <w:rsid w:val="56E10DDD"/>
    <w:rsid w:val="56E13522"/>
    <w:rsid w:val="56E53934"/>
    <w:rsid w:val="56EB3ED8"/>
    <w:rsid w:val="56EF4DC6"/>
    <w:rsid w:val="56F02777"/>
    <w:rsid w:val="56F31775"/>
    <w:rsid w:val="56F363DA"/>
    <w:rsid w:val="56F72633"/>
    <w:rsid w:val="56FA0B91"/>
    <w:rsid w:val="56FD63BF"/>
    <w:rsid w:val="570006F7"/>
    <w:rsid w:val="57003FDD"/>
    <w:rsid w:val="57026664"/>
    <w:rsid w:val="57086642"/>
    <w:rsid w:val="57093526"/>
    <w:rsid w:val="57097465"/>
    <w:rsid w:val="570A2872"/>
    <w:rsid w:val="570D0CBA"/>
    <w:rsid w:val="57106C9E"/>
    <w:rsid w:val="571542A8"/>
    <w:rsid w:val="57171F16"/>
    <w:rsid w:val="5717646C"/>
    <w:rsid w:val="57182435"/>
    <w:rsid w:val="57182520"/>
    <w:rsid w:val="571A35CB"/>
    <w:rsid w:val="571B0604"/>
    <w:rsid w:val="571E7286"/>
    <w:rsid w:val="57206830"/>
    <w:rsid w:val="57206CDF"/>
    <w:rsid w:val="572134AF"/>
    <w:rsid w:val="57224337"/>
    <w:rsid w:val="57242886"/>
    <w:rsid w:val="572435F4"/>
    <w:rsid w:val="57294B7D"/>
    <w:rsid w:val="572A0AC5"/>
    <w:rsid w:val="572B233C"/>
    <w:rsid w:val="572B24C7"/>
    <w:rsid w:val="572B3A69"/>
    <w:rsid w:val="572B78E2"/>
    <w:rsid w:val="572C7B74"/>
    <w:rsid w:val="572D5895"/>
    <w:rsid w:val="572E1785"/>
    <w:rsid w:val="572F095C"/>
    <w:rsid w:val="57320406"/>
    <w:rsid w:val="57331ACF"/>
    <w:rsid w:val="57340A7D"/>
    <w:rsid w:val="573713A1"/>
    <w:rsid w:val="57387C43"/>
    <w:rsid w:val="573B62F5"/>
    <w:rsid w:val="573C0E10"/>
    <w:rsid w:val="573C4B3D"/>
    <w:rsid w:val="573F1D0E"/>
    <w:rsid w:val="57425661"/>
    <w:rsid w:val="574340B4"/>
    <w:rsid w:val="57446FF6"/>
    <w:rsid w:val="57470D02"/>
    <w:rsid w:val="57472770"/>
    <w:rsid w:val="57487969"/>
    <w:rsid w:val="57492D53"/>
    <w:rsid w:val="574B1269"/>
    <w:rsid w:val="574D0124"/>
    <w:rsid w:val="574E2A85"/>
    <w:rsid w:val="574F1D84"/>
    <w:rsid w:val="5750263D"/>
    <w:rsid w:val="57507D6B"/>
    <w:rsid w:val="57510E45"/>
    <w:rsid w:val="57512482"/>
    <w:rsid w:val="57530A45"/>
    <w:rsid w:val="57557796"/>
    <w:rsid w:val="57574F28"/>
    <w:rsid w:val="57584794"/>
    <w:rsid w:val="575F4BDB"/>
    <w:rsid w:val="575F6EB6"/>
    <w:rsid w:val="5762175E"/>
    <w:rsid w:val="57630F72"/>
    <w:rsid w:val="57636106"/>
    <w:rsid w:val="576571EC"/>
    <w:rsid w:val="57667CFD"/>
    <w:rsid w:val="5767213D"/>
    <w:rsid w:val="57685BD0"/>
    <w:rsid w:val="57701CA2"/>
    <w:rsid w:val="577319CF"/>
    <w:rsid w:val="57776061"/>
    <w:rsid w:val="57781C5F"/>
    <w:rsid w:val="57836689"/>
    <w:rsid w:val="57897612"/>
    <w:rsid w:val="57897EFC"/>
    <w:rsid w:val="578D7955"/>
    <w:rsid w:val="578F5191"/>
    <w:rsid w:val="5790556A"/>
    <w:rsid w:val="579820B3"/>
    <w:rsid w:val="57986A11"/>
    <w:rsid w:val="57986F7C"/>
    <w:rsid w:val="579B607F"/>
    <w:rsid w:val="579B6255"/>
    <w:rsid w:val="579D31FA"/>
    <w:rsid w:val="579D44F7"/>
    <w:rsid w:val="579D6F11"/>
    <w:rsid w:val="57A26C28"/>
    <w:rsid w:val="57A30311"/>
    <w:rsid w:val="57A56669"/>
    <w:rsid w:val="57A8250A"/>
    <w:rsid w:val="57AB28B8"/>
    <w:rsid w:val="57AB78A2"/>
    <w:rsid w:val="57AC4A69"/>
    <w:rsid w:val="57AC7077"/>
    <w:rsid w:val="57AC7DC0"/>
    <w:rsid w:val="57AD049D"/>
    <w:rsid w:val="57AD0A40"/>
    <w:rsid w:val="57AD25E7"/>
    <w:rsid w:val="57AD76E8"/>
    <w:rsid w:val="57AE5B22"/>
    <w:rsid w:val="57AE7EE8"/>
    <w:rsid w:val="57B07CA1"/>
    <w:rsid w:val="57B35259"/>
    <w:rsid w:val="57B47793"/>
    <w:rsid w:val="57B51929"/>
    <w:rsid w:val="57B70756"/>
    <w:rsid w:val="57B8484A"/>
    <w:rsid w:val="57B851C5"/>
    <w:rsid w:val="57B940E0"/>
    <w:rsid w:val="57BA515A"/>
    <w:rsid w:val="57BA6469"/>
    <w:rsid w:val="57BD7A97"/>
    <w:rsid w:val="57C1002C"/>
    <w:rsid w:val="57C41F89"/>
    <w:rsid w:val="57C43BEB"/>
    <w:rsid w:val="57C46ECE"/>
    <w:rsid w:val="57C579C3"/>
    <w:rsid w:val="57C90394"/>
    <w:rsid w:val="57C9612F"/>
    <w:rsid w:val="57CB4C93"/>
    <w:rsid w:val="57CD5219"/>
    <w:rsid w:val="57CD7B99"/>
    <w:rsid w:val="57CE03B5"/>
    <w:rsid w:val="57D063C1"/>
    <w:rsid w:val="57D63683"/>
    <w:rsid w:val="57D67362"/>
    <w:rsid w:val="57D8079F"/>
    <w:rsid w:val="57D86AC1"/>
    <w:rsid w:val="57DC3CB1"/>
    <w:rsid w:val="57DC4EB7"/>
    <w:rsid w:val="57DD653C"/>
    <w:rsid w:val="57DF1F07"/>
    <w:rsid w:val="57DF33FF"/>
    <w:rsid w:val="57E00DC1"/>
    <w:rsid w:val="57E13B23"/>
    <w:rsid w:val="57E4774B"/>
    <w:rsid w:val="57E5559E"/>
    <w:rsid w:val="57E803F5"/>
    <w:rsid w:val="57E818F6"/>
    <w:rsid w:val="57EA6693"/>
    <w:rsid w:val="57F12C26"/>
    <w:rsid w:val="57F56C6A"/>
    <w:rsid w:val="57F576EC"/>
    <w:rsid w:val="57F62059"/>
    <w:rsid w:val="57FB1904"/>
    <w:rsid w:val="57FB3CB4"/>
    <w:rsid w:val="57FD4A2B"/>
    <w:rsid w:val="57FD68CB"/>
    <w:rsid w:val="57FE0D37"/>
    <w:rsid w:val="57FF7E44"/>
    <w:rsid w:val="58041E93"/>
    <w:rsid w:val="580778A3"/>
    <w:rsid w:val="58083728"/>
    <w:rsid w:val="58092733"/>
    <w:rsid w:val="58092992"/>
    <w:rsid w:val="580A400B"/>
    <w:rsid w:val="580A63E9"/>
    <w:rsid w:val="580D24D2"/>
    <w:rsid w:val="580E3577"/>
    <w:rsid w:val="580E745A"/>
    <w:rsid w:val="58106765"/>
    <w:rsid w:val="581100CE"/>
    <w:rsid w:val="58123AAC"/>
    <w:rsid w:val="58130571"/>
    <w:rsid w:val="581365C3"/>
    <w:rsid w:val="581371CC"/>
    <w:rsid w:val="58172DBA"/>
    <w:rsid w:val="58174E87"/>
    <w:rsid w:val="58185149"/>
    <w:rsid w:val="581D58D2"/>
    <w:rsid w:val="581D7870"/>
    <w:rsid w:val="58211DEA"/>
    <w:rsid w:val="58241F47"/>
    <w:rsid w:val="58246F0A"/>
    <w:rsid w:val="582638F9"/>
    <w:rsid w:val="582B10D3"/>
    <w:rsid w:val="582E43A2"/>
    <w:rsid w:val="5831473E"/>
    <w:rsid w:val="5835571C"/>
    <w:rsid w:val="5835787A"/>
    <w:rsid w:val="5837054A"/>
    <w:rsid w:val="58372B9A"/>
    <w:rsid w:val="583A063A"/>
    <w:rsid w:val="58410447"/>
    <w:rsid w:val="5842674B"/>
    <w:rsid w:val="584450E7"/>
    <w:rsid w:val="5848213E"/>
    <w:rsid w:val="58490FD1"/>
    <w:rsid w:val="58492031"/>
    <w:rsid w:val="584D4715"/>
    <w:rsid w:val="584E66E7"/>
    <w:rsid w:val="58527D9E"/>
    <w:rsid w:val="58563E64"/>
    <w:rsid w:val="58585CA5"/>
    <w:rsid w:val="585B092C"/>
    <w:rsid w:val="585B10B9"/>
    <w:rsid w:val="585B657A"/>
    <w:rsid w:val="585E3554"/>
    <w:rsid w:val="585E3F60"/>
    <w:rsid w:val="58603AF4"/>
    <w:rsid w:val="58663900"/>
    <w:rsid w:val="58670290"/>
    <w:rsid w:val="586A6B86"/>
    <w:rsid w:val="586B616C"/>
    <w:rsid w:val="58724D9E"/>
    <w:rsid w:val="58732A2B"/>
    <w:rsid w:val="587419BF"/>
    <w:rsid w:val="58741FEF"/>
    <w:rsid w:val="58775597"/>
    <w:rsid w:val="58786D3D"/>
    <w:rsid w:val="58791F38"/>
    <w:rsid w:val="58795709"/>
    <w:rsid w:val="587B08A0"/>
    <w:rsid w:val="587B379C"/>
    <w:rsid w:val="587D24A8"/>
    <w:rsid w:val="58813D35"/>
    <w:rsid w:val="58821148"/>
    <w:rsid w:val="58842497"/>
    <w:rsid w:val="58846B12"/>
    <w:rsid w:val="58862BCE"/>
    <w:rsid w:val="5889658F"/>
    <w:rsid w:val="588B228E"/>
    <w:rsid w:val="588D4B2A"/>
    <w:rsid w:val="5891140C"/>
    <w:rsid w:val="58911D8B"/>
    <w:rsid w:val="589206B6"/>
    <w:rsid w:val="589667CF"/>
    <w:rsid w:val="58972530"/>
    <w:rsid w:val="5897656A"/>
    <w:rsid w:val="589B401E"/>
    <w:rsid w:val="589F5E17"/>
    <w:rsid w:val="58A43142"/>
    <w:rsid w:val="58A5334E"/>
    <w:rsid w:val="58A82751"/>
    <w:rsid w:val="58A86ECB"/>
    <w:rsid w:val="58AB774F"/>
    <w:rsid w:val="58B00FF0"/>
    <w:rsid w:val="58B156F2"/>
    <w:rsid w:val="58BA1724"/>
    <w:rsid w:val="58BB571A"/>
    <w:rsid w:val="58BC44BB"/>
    <w:rsid w:val="58BC5933"/>
    <w:rsid w:val="58BD05C8"/>
    <w:rsid w:val="58BD2A8D"/>
    <w:rsid w:val="58BD797F"/>
    <w:rsid w:val="58C02B69"/>
    <w:rsid w:val="58C65E6B"/>
    <w:rsid w:val="58C71EE5"/>
    <w:rsid w:val="58C8314B"/>
    <w:rsid w:val="58C922A6"/>
    <w:rsid w:val="58C96CD5"/>
    <w:rsid w:val="58CC7374"/>
    <w:rsid w:val="58CE2386"/>
    <w:rsid w:val="58CE37B7"/>
    <w:rsid w:val="58D02658"/>
    <w:rsid w:val="58D1307E"/>
    <w:rsid w:val="58D70A68"/>
    <w:rsid w:val="58D95B54"/>
    <w:rsid w:val="58DB0AD7"/>
    <w:rsid w:val="58DC71DF"/>
    <w:rsid w:val="58DD0952"/>
    <w:rsid w:val="58E276CB"/>
    <w:rsid w:val="58E63CF8"/>
    <w:rsid w:val="58E82B14"/>
    <w:rsid w:val="58EB0F79"/>
    <w:rsid w:val="58EC70EC"/>
    <w:rsid w:val="58ED0AD5"/>
    <w:rsid w:val="58EE2C91"/>
    <w:rsid w:val="58F03B5A"/>
    <w:rsid w:val="58F075F9"/>
    <w:rsid w:val="58F33F22"/>
    <w:rsid w:val="58F5313D"/>
    <w:rsid w:val="58F55AE6"/>
    <w:rsid w:val="58F64184"/>
    <w:rsid w:val="58F76CD0"/>
    <w:rsid w:val="58F86E5C"/>
    <w:rsid w:val="58FA410E"/>
    <w:rsid w:val="58FC3933"/>
    <w:rsid w:val="58FC7827"/>
    <w:rsid w:val="590019E3"/>
    <w:rsid w:val="59011E8D"/>
    <w:rsid w:val="590161B3"/>
    <w:rsid w:val="590321C9"/>
    <w:rsid w:val="5903408D"/>
    <w:rsid w:val="590642F7"/>
    <w:rsid w:val="5908535E"/>
    <w:rsid w:val="590955B4"/>
    <w:rsid w:val="590A3998"/>
    <w:rsid w:val="590B5C49"/>
    <w:rsid w:val="590F1CF2"/>
    <w:rsid w:val="591265C1"/>
    <w:rsid w:val="59132035"/>
    <w:rsid w:val="591403D0"/>
    <w:rsid w:val="59164076"/>
    <w:rsid w:val="591A1E22"/>
    <w:rsid w:val="591D2D17"/>
    <w:rsid w:val="591D7AF7"/>
    <w:rsid w:val="591E7F72"/>
    <w:rsid w:val="59205A2C"/>
    <w:rsid w:val="59223B33"/>
    <w:rsid w:val="5923067B"/>
    <w:rsid w:val="59236DC0"/>
    <w:rsid w:val="5926707A"/>
    <w:rsid w:val="592C1B27"/>
    <w:rsid w:val="592D38EA"/>
    <w:rsid w:val="59326FE4"/>
    <w:rsid w:val="59353ADB"/>
    <w:rsid w:val="5936486A"/>
    <w:rsid w:val="593707AF"/>
    <w:rsid w:val="593803BA"/>
    <w:rsid w:val="59395565"/>
    <w:rsid w:val="593A397A"/>
    <w:rsid w:val="593A6B0B"/>
    <w:rsid w:val="593A6C53"/>
    <w:rsid w:val="593B28DD"/>
    <w:rsid w:val="593E6063"/>
    <w:rsid w:val="59402242"/>
    <w:rsid w:val="5941362F"/>
    <w:rsid w:val="594165F1"/>
    <w:rsid w:val="59441642"/>
    <w:rsid w:val="594B7109"/>
    <w:rsid w:val="594C4503"/>
    <w:rsid w:val="594D4F82"/>
    <w:rsid w:val="594E7A04"/>
    <w:rsid w:val="59524E10"/>
    <w:rsid w:val="5953147B"/>
    <w:rsid w:val="59546357"/>
    <w:rsid w:val="595528B0"/>
    <w:rsid w:val="595673D5"/>
    <w:rsid w:val="595751F0"/>
    <w:rsid w:val="59576C15"/>
    <w:rsid w:val="595941B3"/>
    <w:rsid w:val="595A06A7"/>
    <w:rsid w:val="595A7815"/>
    <w:rsid w:val="596107A0"/>
    <w:rsid w:val="59612A47"/>
    <w:rsid w:val="59632B95"/>
    <w:rsid w:val="59641431"/>
    <w:rsid w:val="59662CE0"/>
    <w:rsid w:val="5968380C"/>
    <w:rsid w:val="596C0221"/>
    <w:rsid w:val="596E4614"/>
    <w:rsid w:val="596F16DF"/>
    <w:rsid w:val="596F33A5"/>
    <w:rsid w:val="596F5CB2"/>
    <w:rsid w:val="596F61F6"/>
    <w:rsid w:val="597017B9"/>
    <w:rsid w:val="5972352D"/>
    <w:rsid w:val="597840DF"/>
    <w:rsid w:val="59793F24"/>
    <w:rsid w:val="597944B7"/>
    <w:rsid w:val="597B7544"/>
    <w:rsid w:val="597D188C"/>
    <w:rsid w:val="597E0E32"/>
    <w:rsid w:val="597E0F6E"/>
    <w:rsid w:val="597F2098"/>
    <w:rsid w:val="59800574"/>
    <w:rsid w:val="598160FF"/>
    <w:rsid w:val="598439C3"/>
    <w:rsid w:val="5989573D"/>
    <w:rsid w:val="598A593C"/>
    <w:rsid w:val="598F1196"/>
    <w:rsid w:val="599436E9"/>
    <w:rsid w:val="59951A13"/>
    <w:rsid w:val="59982B07"/>
    <w:rsid w:val="599904D4"/>
    <w:rsid w:val="5999684C"/>
    <w:rsid w:val="599B5B7C"/>
    <w:rsid w:val="599C2C93"/>
    <w:rsid w:val="599F78A8"/>
    <w:rsid w:val="59A15068"/>
    <w:rsid w:val="59A177E4"/>
    <w:rsid w:val="59A24B5D"/>
    <w:rsid w:val="59A26107"/>
    <w:rsid w:val="59A273C5"/>
    <w:rsid w:val="59A2758F"/>
    <w:rsid w:val="59A360B9"/>
    <w:rsid w:val="59A374EF"/>
    <w:rsid w:val="59A54952"/>
    <w:rsid w:val="59A74785"/>
    <w:rsid w:val="59AC2F83"/>
    <w:rsid w:val="59AC653A"/>
    <w:rsid w:val="59AD735E"/>
    <w:rsid w:val="59AF5FF4"/>
    <w:rsid w:val="59B05699"/>
    <w:rsid w:val="59B153F2"/>
    <w:rsid w:val="59B47EDE"/>
    <w:rsid w:val="59B85E43"/>
    <w:rsid w:val="59B903A7"/>
    <w:rsid w:val="59BA12CB"/>
    <w:rsid w:val="59BA1795"/>
    <w:rsid w:val="59BA1E84"/>
    <w:rsid w:val="59BA54C0"/>
    <w:rsid w:val="59BA622F"/>
    <w:rsid w:val="59BC5BE3"/>
    <w:rsid w:val="59C241C1"/>
    <w:rsid w:val="59C37FD0"/>
    <w:rsid w:val="59C40AFD"/>
    <w:rsid w:val="59C77953"/>
    <w:rsid w:val="59C812BF"/>
    <w:rsid w:val="59C9051F"/>
    <w:rsid w:val="59C963A3"/>
    <w:rsid w:val="59CD4007"/>
    <w:rsid w:val="59CE1826"/>
    <w:rsid w:val="59CF569F"/>
    <w:rsid w:val="59CF62B5"/>
    <w:rsid w:val="59D3586F"/>
    <w:rsid w:val="59D40E6A"/>
    <w:rsid w:val="59D67F25"/>
    <w:rsid w:val="59D82AE5"/>
    <w:rsid w:val="59E36550"/>
    <w:rsid w:val="59E44A4B"/>
    <w:rsid w:val="59E47253"/>
    <w:rsid w:val="59E50B13"/>
    <w:rsid w:val="59E66AD6"/>
    <w:rsid w:val="59E7327D"/>
    <w:rsid w:val="59E763EC"/>
    <w:rsid w:val="59E80AA0"/>
    <w:rsid w:val="59EA2516"/>
    <w:rsid w:val="59EB72E4"/>
    <w:rsid w:val="59EC11BB"/>
    <w:rsid w:val="59F84990"/>
    <w:rsid w:val="59FC13DD"/>
    <w:rsid w:val="59FD5DEA"/>
    <w:rsid w:val="59FE7663"/>
    <w:rsid w:val="5A00556A"/>
    <w:rsid w:val="5A011144"/>
    <w:rsid w:val="5A013B0D"/>
    <w:rsid w:val="5A030CCE"/>
    <w:rsid w:val="5A040C90"/>
    <w:rsid w:val="5A097545"/>
    <w:rsid w:val="5A0C6E99"/>
    <w:rsid w:val="5A0D5B38"/>
    <w:rsid w:val="5A0E08B9"/>
    <w:rsid w:val="5A0F64C3"/>
    <w:rsid w:val="5A16068C"/>
    <w:rsid w:val="5A1731A3"/>
    <w:rsid w:val="5A190EE9"/>
    <w:rsid w:val="5A191F82"/>
    <w:rsid w:val="5A1B73A6"/>
    <w:rsid w:val="5A1F09F6"/>
    <w:rsid w:val="5A2216B6"/>
    <w:rsid w:val="5A235A84"/>
    <w:rsid w:val="5A271D1F"/>
    <w:rsid w:val="5A2820DA"/>
    <w:rsid w:val="5A285B75"/>
    <w:rsid w:val="5A292A5B"/>
    <w:rsid w:val="5A305D13"/>
    <w:rsid w:val="5A30605D"/>
    <w:rsid w:val="5A356FCF"/>
    <w:rsid w:val="5A3616C1"/>
    <w:rsid w:val="5A36405D"/>
    <w:rsid w:val="5A386FE7"/>
    <w:rsid w:val="5A391309"/>
    <w:rsid w:val="5A393AF0"/>
    <w:rsid w:val="5A421EB9"/>
    <w:rsid w:val="5A4241D5"/>
    <w:rsid w:val="5A436865"/>
    <w:rsid w:val="5A461724"/>
    <w:rsid w:val="5A536478"/>
    <w:rsid w:val="5A543F9F"/>
    <w:rsid w:val="5A5A3291"/>
    <w:rsid w:val="5A5B5F0B"/>
    <w:rsid w:val="5A5C2AE1"/>
    <w:rsid w:val="5A5D30A4"/>
    <w:rsid w:val="5A5E333B"/>
    <w:rsid w:val="5A5E36D6"/>
    <w:rsid w:val="5A5E3E0F"/>
    <w:rsid w:val="5A5F5C74"/>
    <w:rsid w:val="5A5F728C"/>
    <w:rsid w:val="5A6415CF"/>
    <w:rsid w:val="5A65797E"/>
    <w:rsid w:val="5A665A2E"/>
    <w:rsid w:val="5A685802"/>
    <w:rsid w:val="5A6931E5"/>
    <w:rsid w:val="5A6A4ABB"/>
    <w:rsid w:val="5A6D7CC1"/>
    <w:rsid w:val="5A6F0A68"/>
    <w:rsid w:val="5A702C1B"/>
    <w:rsid w:val="5A72698C"/>
    <w:rsid w:val="5A7633B2"/>
    <w:rsid w:val="5A7644F3"/>
    <w:rsid w:val="5A773C81"/>
    <w:rsid w:val="5A7D7002"/>
    <w:rsid w:val="5A7F34EF"/>
    <w:rsid w:val="5A83091B"/>
    <w:rsid w:val="5A8452A0"/>
    <w:rsid w:val="5A847218"/>
    <w:rsid w:val="5A870366"/>
    <w:rsid w:val="5A8C209B"/>
    <w:rsid w:val="5A9311E0"/>
    <w:rsid w:val="5A960FB5"/>
    <w:rsid w:val="5A990B55"/>
    <w:rsid w:val="5A991373"/>
    <w:rsid w:val="5A9A2F7E"/>
    <w:rsid w:val="5A9A52E6"/>
    <w:rsid w:val="5A9D6E2B"/>
    <w:rsid w:val="5AA13FDE"/>
    <w:rsid w:val="5AA241B8"/>
    <w:rsid w:val="5AA347CD"/>
    <w:rsid w:val="5AA46CC4"/>
    <w:rsid w:val="5AA950CC"/>
    <w:rsid w:val="5AAC2187"/>
    <w:rsid w:val="5AAD0CFC"/>
    <w:rsid w:val="5AAD6B5B"/>
    <w:rsid w:val="5AB116F8"/>
    <w:rsid w:val="5AB257C9"/>
    <w:rsid w:val="5AB25F23"/>
    <w:rsid w:val="5AB655D0"/>
    <w:rsid w:val="5AB76621"/>
    <w:rsid w:val="5AB76714"/>
    <w:rsid w:val="5AB86BC4"/>
    <w:rsid w:val="5ABA409B"/>
    <w:rsid w:val="5ABD39EB"/>
    <w:rsid w:val="5ABF1000"/>
    <w:rsid w:val="5AC40A1B"/>
    <w:rsid w:val="5AC469F6"/>
    <w:rsid w:val="5AC646ED"/>
    <w:rsid w:val="5AC72BB1"/>
    <w:rsid w:val="5AC764CD"/>
    <w:rsid w:val="5AC83C19"/>
    <w:rsid w:val="5ACA49F0"/>
    <w:rsid w:val="5ACA56E7"/>
    <w:rsid w:val="5ACB114C"/>
    <w:rsid w:val="5ACD3FFB"/>
    <w:rsid w:val="5ACF4D73"/>
    <w:rsid w:val="5AD23182"/>
    <w:rsid w:val="5AD2731B"/>
    <w:rsid w:val="5AD3566A"/>
    <w:rsid w:val="5AD82AA5"/>
    <w:rsid w:val="5AD82FCA"/>
    <w:rsid w:val="5AD96DC0"/>
    <w:rsid w:val="5ADB165C"/>
    <w:rsid w:val="5ADB4081"/>
    <w:rsid w:val="5ADD06C9"/>
    <w:rsid w:val="5ADD145F"/>
    <w:rsid w:val="5AE15E60"/>
    <w:rsid w:val="5AE441F4"/>
    <w:rsid w:val="5AE50D03"/>
    <w:rsid w:val="5AE739C4"/>
    <w:rsid w:val="5AE7764A"/>
    <w:rsid w:val="5AE8562F"/>
    <w:rsid w:val="5AE93B8D"/>
    <w:rsid w:val="5AEA0D36"/>
    <w:rsid w:val="5AED419C"/>
    <w:rsid w:val="5AEF02CC"/>
    <w:rsid w:val="5AEF47FD"/>
    <w:rsid w:val="5AF72A5B"/>
    <w:rsid w:val="5AF82A71"/>
    <w:rsid w:val="5AF8541B"/>
    <w:rsid w:val="5AFA13AF"/>
    <w:rsid w:val="5AFA5E62"/>
    <w:rsid w:val="5AFC367C"/>
    <w:rsid w:val="5AFD262E"/>
    <w:rsid w:val="5AFE59FA"/>
    <w:rsid w:val="5B004A24"/>
    <w:rsid w:val="5B046897"/>
    <w:rsid w:val="5B05532B"/>
    <w:rsid w:val="5B07251E"/>
    <w:rsid w:val="5B0775F2"/>
    <w:rsid w:val="5B0A0562"/>
    <w:rsid w:val="5B0F4364"/>
    <w:rsid w:val="5B111B4C"/>
    <w:rsid w:val="5B133E50"/>
    <w:rsid w:val="5B142129"/>
    <w:rsid w:val="5B151432"/>
    <w:rsid w:val="5B161523"/>
    <w:rsid w:val="5B1B6CB3"/>
    <w:rsid w:val="5B1C6F11"/>
    <w:rsid w:val="5B1F4E8B"/>
    <w:rsid w:val="5B245058"/>
    <w:rsid w:val="5B255F13"/>
    <w:rsid w:val="5B293F2E"/>
    <w:rsid w:val="5B2A3EFF"/>
    <w:rsid w:val="5B2A55C2"/>
    <w:rsid w:val="5B2D1EB7"/>
    <w:rsid w:val="5B322841"/>
    <w:rsid w:val="5B3234E8"/>
    <w:rsid w:val="5B3266A9"/>
    <w:rsid w:val="5B3358E9"/>
    <w:rsid w:val="5B352B72"/>
    <w:rsid w:val="5B3909BB"/>
    <w:rsid w:val="5B3B4BFF"/>
    <w:rsid w:val="5B3D2687"/>
    <w:rsid w:val="5B401157"/>
    <w:rsid w:val="5B406E14"/>
    <w:rsid w:val="5B4A5DED"/>
    <w:rsid w:val="5B4D4D14"/>
    <w:rsid w:val="5B4F18D6"/>
    <w:rsid w:val="5B5020F1"/>
    <w:rsid w:val="5B5306EA"/>
    <w:rsid w:val="5B5720ED"/>
    <w:rsid w:val="5B5934BB"/>
    <w:rsid w:val="5B5A3ABC"/>
    <w:rsid w:val="5B5B72CA"/>
    <w:rsid w:val="5B5E0ADF"/>
    <w:rsid w:val="5B607EE3"/>
    <w:rsid w:val="5B653392"/>
    <w:rsid w:val="5B676257"/>
    <w:rsid w:val="5B685BC9"/>
    <w:rsid w:val="5B6C2E85"/>
    <w:rsid w:val="5B6D7D9B"/>
    <w:rsid w:val="5B6E3C32"/>
    <w:rsid w:val="5B6E49C6"/>
    <w:rsid w:val="5B6E765F"/>
    <w:rsid w:val="5B6F3C0F"/>
    <w:rsid w:val="5B7051F8"/>
    <w:rsid w:val="5B7052C0"/>
    <w:rsid w:val="5B7135A6"/>
    <w:rsid w:val="5B7223B9"/>
    <w:rsid w:val="5B722982"/>
    <w:rsid w:val="5B7564DE"/>
    <w:rsid w:val="5B774B1E"/>
    <w:rsid w:val="5B8034C8"/>
    <w:rsid w:val="5B827933"/>
    <w:rsid w:val="5B847E1F"/>
    <w:rsid w:val="5B855EF5"/>
    <w:rsid w:val="5B856F8B"/>
    <w:rsid w:val="5B88757E"/>
    <w:rsid w:val="5B890BA0"/>
    <w:rsid w:val="5B891FCE"/>
    <w:rsid w:val="5B8D0530"/>
    <w:rsid w:val="5B903830"/>
    <w:rsid w:val="5B911D46"/>
    <w:rsid w:val="5B936A25"/>
    <w:rsid w:val="5B947F9B"/>
    <w:rsid w:val="5B954A53"/>
    <w:rsid w:val="5B961DDB"/>
    <w:rsid w:val="5B98135F"/>
    <w:rsid w:val="5B98438D"/>
    <w:rsid w:val="5B9852A1"/>
    <w:rsid w:val="5B986934"/>
    <w:rsid w:val="5B993634"/>
    <w:rsid w:val="5B9C4C1E"/>
    <w:rsid w:val="5B9D4C44"/>
    <w:rsid w:val="5B9F7F17"/>
    <w:rsid w:val="5BA2214D"/>
    <w:rsid w:val="5BA2258D"/>
    <w:rsid w:val="5BA45125"/>
    <w:rsid w:val="5BAC7F6C"/>
    <w:rsid w:val="5BAE02FB"/>
    <w:rsid w:val="5BAE38DE"/>
    <w:rsid w:val="5BAF6BE6"/>
    <w:rsid w:val="5BB13C84"/>
    <w:rsid w:val="5BB21D11"/>
    <w:rsid w:val="5BB92CBA"/>
    <w:rsid w:val="5BB9452F"/>
    <w:rsid w:val="5BBC7491"/>
    <w:rsid w:val="5BC30C88"/>
    <w:rsid w:val="5BC45F34"/>
    <w:rsid w:val="5BC52240"/>
    <w:rsid w:val="5BC72575"/>
    <w:rsid w:val="5BCC33B8"/>
    <w:rsid w:val="5BCD62D8"/>
    <w:rsid w:val="5BD029B9"/>
    <w:rsid w:val="5BD720B8"/>
    <w:rsid w:val="5BDA3B3B"/>
    <w:rsid w:val="5BDE70AB"/>
    <w:rsid w:val="5BDF61B4"/>
    <w:rsid w:val="5BE17461"/>
    <w:rsid w:val="5BE174CB"/>
    <w:rsid w:val="5BE604BB"/>
    <w:rsid w:val="5BE65E67"/>
    <w:rsid w:val="5BE87DE5"/>
    <w:rsid w:val="5BEA689C"/>
    <w:rsid w:val="5BEB550B"/>
    <w:rsid w:val="5BEE5CAC"/>
    <w:rsid w:val="5BF0578E"/>
    <w:rsid w:val="5BF56881"/>
    <w:rsid w:val="5BF572F0"/>
    <w:rsid w:val="5BFA70EF"/>
    <w:rsid w:val="5BFB69F9"/>
    <w:rsid w:val="5BFE60C3"/>
    <w:rsid w:val="5C002328"/>
    <w:rsid w:val="5C030229"/>
    <w:rsid w:val="5C04197E"/>
    <w:rsid w:val="5C041CE9"/>
    <w:rsid w:val="5C052209"/>
    <w:rsid w:val="5C052E8D"/>
    <w:rsid w:val="5C067F6A"/>
    <w:rsid w:val="5C072D69"/>
    <w:rsid w:val="5C0B392A"/>
    <w:rsid w:val="5C0B7573"/>
    <w:rsid w:val="5C0C2EEC"/>
    <w:rsid w:val="5C0D294D"/>
    <w:rsid w:val="5C0E3481"/>
    <w:rsid w:val="5C140C31"/>
    <w:rsid w:val="5C15442E"/>
    <w:rsid w:val="5C1549C6"/>
    <w:rsid w:val="5C1C4657"/>
    <w:rsid w:val="5C1E0EE3"/>
    <w:rsid w:val="5C1E13CB"/>
    <w:rsid w:val="5C220088"/>
    <w:rsid w:val="5C2514A9"/>
    <w:rsid w:val="5C2574B0"/>
    <w:rsid w:val="5C266B6C"/>
    <w:rsid w:val="5C2858A8"/>
    <w:rsid w:val="5C297B81"/>
    <w:rsid w:val="5C2A0EC9"/>
    <w:rsid w:val="5C2C5EC5"/>
    <w:rsid w:val="5C2E0804"/>
    <w:rsid w:val="5C324573"/>
    <w:rsid w:val="5C3324C1"/>
    <w:rsid w:val="5C340097"/>
    <w:rsid w:val="5C3457FF"/>
    <w:rsid w:val="5C391FAF"/>
    <w:rsid w:val="5C3E0D34"/>
    <w:rsid w:val="5C407A70"/>
    <w:rsid w:val="5C421D36"/>
    <w:rsid w:val="5C424A25"/>
    <w:rsid w:val="5C436176"/>
    <w:rsid w:val="5C444B61"/>
    <w:rsid w:val="5C454A8D"/>
    <w:rsid w:val="5C462D35"/>
    <w:rsid w:val="5C477F20"/>
    <w:rsid w:val="5C48270F"/>
    <w:rsid w:val="5C483A57"/>
    <w:rsid w:val="5C491777"/>
    <w:rsid w:val="5C4C07E0"/>
    <w:rsid w:val="5C4E1E42"/>
    <w:rsid w:val="5C4F220D"/>
    <w:rsid w:val="5C505FD8"/>
    <w:rsid w:val="5C515418"/>
    <w:rsid w:val="5C5464C3"/>
    <w:rsid w:val="5C551E20"/>
    <w:rsid w:val="5C570A7E"/>
    <w:rsid w:val="5C575438"/>
    <w:rsid w:val="5C59141F"/>
    <w:rsid w:val="5C5A6CF5"/>
    <w:rsid w:val="5C5C0426"/>
    <w:rsid w:val="5C5F2FF8"/>
    <w:rsid w:val="5C5F42E7"/>
    <w:rsid w:val="5C611175"/>
    <w:rsid w:val="5C6568A2"/>
    <w:rsid w:val="5C676B02"/>
    <w:rsid w:val="5C684C3B"/>
    <w:rsid w:val="5C6A5BCF"/>
    <w:rsid w:val="5C6C3F9F"/>
    <w:rsid w:val="5C6F0A91"/>
    <w:rsid w:val="5C6F22AF"/>
    <w:rsid w:val="5C6F3241"/>
    <w:rsid w:val="5C6F72A1"/>
    <w:rsid w:val="5C6F7644"/>
    <w:rsid w:val="5C7060CB"/>
    <w:rsid w:val="5C715814"/>
    <w:rsid w:val="5C723052"/>
    <w:rsid w:val="5C732361"/>
    <w:rsid w:val="5C767710"/>
    <w:rsid w:val="5C771A86"/>
    <w:rsid w:val="5C781B91"/>
    <w:rsid w:val="5C7A4D44"/>
    <w:rsid w:val="5C7A59EA"/>
    <w:rsid w:val="5C7B1C31"/>
    <w:rsid w:val="5C7B4489"/>
    <w:rsid w:val="5C7C1803"/>
    <w:rsid w:val="5C7C3C7E"/>
    <w:rsid w:val="5C7C6304"/>
    <w:rsid w:val="5C7E53C4"/>
    <w:rsid w:val="5C8279B1"/>
    <w:rsid w:val="5C8701D5"/>
    <w:rsid w:val="5C876FEA"/>
    <w:rsid w:val="5C8900B3"/>
    <w:rsid w:val="5C897E03"/>
    <w:rsid w:val="5C9169D5"/>
    <w:rsid w:val="5C965684"/>
    <w:rsid w:val="5C975EED"/>
    <w:rsid w:val="5C985CE3"/>
    <w:rsid w:val="5C9A50EF"/>
    <w:rsid w:val="5C9D79C4"/>
    <w:rsid w:val="5CA17519"/>
    <w:rsid w:val="5CA21C1F"/>
    <w:rsid w:val="5CA42521"/>
    <w:rsid w:val="5CA650C3"/>
    <w:rsid w:val="5CA717ED"/>
    <w:rsid w:val="5CAD3EE7"/>
    <w:rsid w:val="5CAE5AA0"/>
    <w:rsid w:val="5CB310A5"/>
    <w:rsid w:val="5CB5647C"/>
    <w:rsid w:val="5CB64281"/>
    <w:rsid w:val="5CB72728"/>
    <w:rsid w:val="5CBD7BB8"/>
    <w:rsid w:val="5CBE601B"/>
    <w:rsid w:val="5CC019E0"/>
    <w:rsid w:val="5CC13090"/>
    <w:rsid w:val="5CC2096B"/>
    <w:rsid w:val="5CC262AC"/>
    <w:rsid w:val="5CC357C5"/>
    <w:rsid w:val="5CC36907"/>
    <w:rsid w:val="5CC4074C"/>
    <w:rsid w:val="5CC46202"/>
    <w:rsid w:val="5CC8583C"/>
    <w:rsid w:val="5CCA2EB3"/>
    <w:rsid w:val="5CCF27D6"/>
    <w:rsid w:val="5CD01391"/>
    <w:rsid w:val="5CD20992"/>
    <w:rsid w:val="5CD26DFA"/>
    <w:rsid w:val="5CD44640"/>
    <w:rsid w:val="5CD56D95"/>
    <w:rsid w:val="5CD579A7"/>
    <w:rsid w:val="5CDA718B"/>
    <w:rsid w:val="5CDB5922"/>
    <w:rsid w:val="5CDC144B"/>
    <w:rsid w:val="5CDE35DF"/>
    <w:rsid w:val="5CE13527"/>
    <w:rsid w:val="5CE143A6"/>
    <w:rsid w:val="5CE15487"/>
    <w:rsid w:val="5CE34611"/>
    <w:rsid w:val="5CE47A93"/>
    <w:rsid w:val="5CE92727"/>
    <w:rsid w:val="5CE93BD4"/>
    <w:rsid w:val="5CE9708C"/>
    <w:rsid w:val="5CEC2A75"/>
    <w:rsid w:val="5CF2173B"/>
    <w:rsid w:val="5CF566C5"/>
    <w:rsid w:val="5CF62987"/>
    <w:rsid w:val="5CFB2F07"/>
    <w:rsid w:val="5CFE49C9"/>
    <w:rsid w:val="5CFF0511"/>
    <w:rsid w:val="5D00170A"/>
    <w:rsid w:val="5D036BC6"/>
    <w:rsid w:val="5D042D16"/>
    <w:rsid w:val="5D050C35"/>
    <w:rsid w:val="5D056460"/>
    <w:rsid w:val="5D0654FA"/>
    <w:rsid w:val="5D093648"/>
    <w:rsid w:val="5D0A29F9"/>
    <w:rsid w:val="5D0A4DB6"/>
    <w:rsid w:val="5D0A5BCB"/>
    <w:rsid w:val="5D0A74CB"/>
    <w:rsid w:val="5D0D65EF"/>
    <w:rsid w:val="5D114A7C"/>
    <w:rsid w:val="5D117D54"/>
    <w:rsid w:val="5D124BEB"/>
    <w:rsid w:val="5D127978"/>
    <w:rsid w:val="5D17301E"/>
    <w:rsid w:val="5D1765DA"/>
    <w:rsid w:val="5D192D21"/>
    <w:rsid w:val="5D1939E7"/>
    <w:rsid w:val="5D1B017D"/>
    <w:rsid w:val="5D1B2994"/>
    <w:rsid w:val="5D1C6228"/>
    <w:rsid w:val="5D1E0AE3"/>
    <w:rsid w:val="5D20111D"/>
    <w:rsid w:val="5D2027C1"/>
    <w:rsid w:val="5D2210DF"/>
    <w:rsid w:val="5D225CD1"/>
    <w:rsid w:val="5D2370CE"/>
    <w:rsid w:val="5D245ACC"/>
    <w:rsid w:val="5D24793A"/>
    <w:rsid w:val="5D251608"/>
    <w:rsid w:val="5D291801"/>
    <w:rsid w:val="5D2D04BD"/>
    <w:rsid w:val="5D2E603F"/>
    <w:rsid w:val="5D2F22E7"/>
    <w:rsid w:val="5D2F565D"/>
    <w:rsid w:val="5D310E75"/>
    <w:rsid w:val="5D3339EA"/>
    <w:rsid w:val="5D3354F7"/>
    <w:rsid w:val="5D392FB9"/>
    <w:rsid w:val="5D3A0682"/>
    <w:rsid w:val="5D3A0885"/>
    <w:rsid w:val="5D3A7566"/>
    <w:rsid w:val="5D3B0F48"/>
    <w:rsid w:val="5D3B5882"/>
    <w:rsid w:val="5D3C30C3"/>
    <w:rsid w:val="5D422B4E"/>
    <w:rsid w:val="5D42417E"/>
    <w:rsid w:val="5D4779F8"/>
    <w:rsid w:val="5D4838C4"/>
    <w:rsid w:val="5D494074"/>
    <w:rsid w:val="5D4B193A"/>
    <w:rsid w:val="5D4F32CD"/>
    <w:rsid w:val="5D5054BD"/>
    <w:rsid w:val="5D512E3F"/>
    <w:rsid w:val="5D540B55"/>
    <w:rsid w:val="5D563AD3"/>
    <w:rsid w:val="5D576C5A"/>
    <w:rsid w:val="5D5D3DAB"/>
    <w:rsid w:val="5D627190"/>
    <w:rsid w:val="5D636E97"/>
    <w:rsid w:val="5D656854"/>
    <w:rsid w:val="5D6579FD"/>
    <w:rsid w:val="5D667E24"/>
    <w:rsid w:val="5D6931FD"/>
    <w:rsid w:val="5D6958C5"/>
    <w:rsid w:val="5D6B0CE1"/>
    <w:rsid w:val="5D6C385C"/>
    <w:rsid w:val="5D6E004D"/>
    <w:rsid w:val="5D6F53EE"/>
    <w:rsid w:val="5D710292"/>
    <w:rsid w:val="5D724C28"/>
    <w:rsid w:val="5D751777"/>
    <w:rsid w:val="5D764EAD"/>
    <w:rsid w:val="5D7847B0"/>
    <w:rsid w:val="5D7E5A5D"/>
    <w:rsid w:val="5D802B0D"/>
    <w:rsid w:val="5D832D13"/>
    <w:rsid w:val="5D833B1E"/>
    <w:rsid w:val="5D846611"/>
    <w:rsid w:val="5D852DBD"/>
    <w:rsid w:val="5D8651D3"/>
    <w:rsid w:val="5D894D3D"/>
    <w:rsid w:val="5D8B4FB7"/>
    <w:rsid w:val="5D8C25CA"/>
    <w:rsid w:val="5D8C6422"/>
    <w:rsid w:val="5D8E36C9"/>
    <w:rsid w:val="5D8F0DE4"/>
    <w:rsid w:val="5D8F30C4"/>
    <w:rsid w:val="5D915A90"/>
    <w:rsid w:val="5D9859BE"/>
    <w:rsid w:val="5D99414C"/>
    <w:rsid w:val="5D9C4C21"/>
    <w:rsid w:val="5D9E7D0A"/>
    <w:rsid w:val="5DA16F9D"/>
    <w:rsid w:val="5DA42E45"/>
    <w:rsid w:val="5DA44623"/>
    <w:rsid w:val="5DA537D5"/>
    <w:rsid w:val="5DA85164"/>
    <w:rsid w:val="5DAA21AC"/>
    <w:rsid w:val="5DAE6FC7"/>
    <w:rsid w:val="5DAF3678"/>
    <w:rsid w:val="5DB03403"/>
    <w:rsid w:val="5DB1639D"/>
    <w:rsid w:val="5DB41F5F"/>
    <w:rsid w:val="5DB556DD"/>
    <w:rsid w:val="5DB65255"/>
    <w:rsid w:val="5DB66D26"/>
    <w:rsid w:val="5DBF2D4F"/>
    <w:rsid w:val="5DBF5977"/>
    <w:rsid w:val="5DC03845"/>
    <w:rsid w:val="5DC157B2"/>
    <w:rsid w:val="5DC22193"/>
    <w:rsid w:val="5DC54904"/>
    <w:rsid w:val="5DC817B6"/>
    <w:rsid w:val="5DC95D53"/>
    <w:rsid w:val="5DCB6E98"/>
    <w:rsid w:val="5DCC4306"/>
    <w:rsid w:val="5DCC6649"/>
    <w:rsid w:val="5DD00CEC"/>
    <w:rsid w:val="5DD0233A"/>
    <w:rsid w:val="5DD256DB"/>
    <w:rsid w:val="5DD35CBE"/>
    <w:rsid w:val="5DD36EA9"/>
    <w:rsid w:val="5DD46020"/>
    <w:rsid w:val="5DDB0BD5"/>
    <w:rsid w:val="5DDB136B"/>
    <w:rsid w:val="5DDB5019"/>
    <w:rsid w:val="5DDB7762"/>
    <w:rsid w:val="5DDC27C8"/>
    <w:rsid w:val="5DDE0EB1"/>
    <w:rsid w:val="5DDE73DF"/>
    <w:rsid w:val="5DE16555"/>
    <w:rsid w:val="5DE33C47"/>
    <w:rsid w:val="5DE34407"/>
    <w:rsid w:val="5DE45C8E"/>
    <w:rsid w:val="5DE45CC3"/>
    <w:rsid w:val="5DE827F9"/>
    <w:rsid w:val="5DEA6F69"/>
    <w:rsid w:val="5DF03D15"/>
    <w:rsid w:val="5DF57C5D"/>
    <w:rsid w:val="5DF77B46"/>
    <w:rsid w:val="5DFA3F77"/>
    <w:rsid w:val="5DFD1558"/>
    <w:rsid w:val="5E066D8E"/>
    <w:rsid w:val="5E067777"/>
    <w:rsid w:val="5E085FAF"/>
    <w:rsid w:val="5E110FA9"/>
    <w:rsid w:val="5E112834"/>
    <w:rsid w:val="5E112AC0"/>
    <w:rsid w:val="5E113653"/>
    <w:rsid w:val="5E162827"/>
    <w:rsid w:val="5E185E9B"/>
    <w:rsid w:val="5E18775A"/>
    <w:rsid w:val="5E1A5214"/>
    <w:rsid w:val="5E1A7093"/>
    <w:rsid w:val="5E1E22EA"/>
    <w:rsid w:val="5E243D71"/>
    <w:rsid w:val="5E245E4A"/>
    <w:rsid w:val="5E2504AF"/>
    <w:rsid w:val="5E292F75"/>
    <w:rsid w:val="5E294791"/>
    <w:rsid w:val="5E2A41D5"/>
    <w:rsid w:val="5E2A52E6"/>
    <w:rsid w:val="5E2B505F"/>
    <w:rsid w:val="5E2C2F00"/>
    <w:rsid w:val="5E2E559C"/>
    <w:rsid w:val="5E2F2CA8"/>
    <w:rsid w:val="5E2F6C21"/>
    <w:rsid w:val="5E2F7E01"/>
    <w:rsid w:val="5E33034C"/>
    <w:rsid w:val="5E336AD4"/>
    <w:rsid w:val="5E337E78"/>
    <w:rsid w:val="5E362400"/>
    <w:rsid w:val="5E3A00C1"/>
    <w:rsid w:val="5E3A3524"/>
    <w:rsid w:val="5E3A4435"/>
    <w:rsid w:val="5E3D720A"/>
    <w:rsid w:val="5E4A5F2C"/>
    <w:rsid w:val="5E4B5F7E"/>
    <w:rsid w:val="5E4C4118"/>
    <w:rsid w:val="5E4F2411"/>
    <w:rsid w:val="5E4F368A"/>
    <w:rsid w:val="5E505764"/>
    <w:rsid w:val="5E53426A"/>
    <w:rsid w:val="5E536565"/>
    <w:rsid w:val="5E54102D"/>
    <w:rsid w:val="5E542F96"/>
    <w:rsid w:val="5E5A109F"/>
    <w:rsid w:val="5E5C07E5"/>
    <w:rsid w:val="5E62476C"/>
    <w:rsid w:val="5E627382"/>
    <w:rsid w:val="5E6312D0"/>
    <w:rsid w:val="5E64508F"/>
    <w:rsid w:val="5E67280A"/>
    <w:rsid w:val="5E6A5125"/>
    <w:rsid w:val="5E6A63A8"/>
    <w:rsid w:val="5E6E5C5D"/>
    <w:rsid w:val="5E6E6534"/>
    <w:rsid w:val="5E715A73"/>
    <w:rsid w:val="5E717529"/>
    <w:rsid w:val="5E734CDF"/>
    <w:rsid w:val="5E7469F9"/>
    <w:rsid w:val="5E777850"/>
    <w:rsid w:val="5E7E284A"/>
    <w:rsid w:val="5E821B93"/>
    <w:rsid w:val="5E823F4E"/>
    <w:rsid w:val="5E8252BF"/>
    <w:rsid w:val="5E826AEB"/>
    <w:rsid w:val="5E842CF1"/>
    <w:rsid w:val="5E882FCF"/>
    <w:rsid w:val="5E8C2B35"/>
    <w:rsid w:val="5E8C7E39"/>
    <w:rsid w:val="5E8D130B"/>
    <w:rsid w:val="5E8D29D9"/>
    <w:rsid w:val="5E8F135D"/>
    <w:rsid w:val="5E8F303A"/>
    <w:rsid w:val="5E9129D0"/>
    <w:rsid w:val="5E937835"/>
    <w:rsid w:val="5E943CE8"/>
    <w:rsid w:val="5E950E07"/>
    <w:rsid w:val="5E962B7B"/>
    <w:rsid w:val="5E986D03"/>
    <w:rsid w:val="5E9A626F"/>
    <w:rsid w:val="5E9B1F7C"/>
    <w:rsid w:val="5E9E4E3A"/>
    <w:rsid w:val="5E9F4F18"/>
    <w:rsid w:val="5EA14262"/>
    <w:rsid w:val="5EA4774E"/>
    <w:rsid w:val="5EA565B8"/>
    <w:rsid w:val="5EA82300"/>
    <w:rsid w:val="5EAD551F"/>
    <w:rsid w:val="5EAF7EE1"/>
    <w:rsid w:val="5EB10EEC"/>
    <w:rsid w:val="5EB535AA"/>
    <w:rsid w:val="5EBB1B42"/>
    <w:rsid w:val="5EBD4F31"/>
    <w:rsid w:val="5EC813AC"/>
    <w:rsid w:val="5EC83327"/>
    <w:rsid w:val="5ECD5DE8"/>
    <w:rsid w:val="5ECD68E7"/>
    <w:rsid w:val="5ECE0922"/>
    <w:rsid w:val="5ECF368C"/>
    <w:rsid w:val="5ED02645"/>
    <w:rsid w:val="5ED666DA"/>
    <w:rsid w:val="5EDA19CB"/>
    <w:rsid w:val="5EDB039D"/>
    <w:rsid w:val="5EDB375A"/>
    <w:rsid w:val="5EDC2BC7"/>
    <w:rsid w:val="5EDD518C"/>
    <w:rsid w:val="5EDF6049"/>
    <w:rsid w:val="5EE631BC"/>
    <w:rsid w:val="5EE87DA1"/>
    <w:rsid w:val="5EE95FA5"/>
    <w:rsid w:val="5EEC4E6D"/>
    <w:rsid w:val="5EEC7B07"/>
    <w:rsid w:val="5EEE6AE5"/>
    <w:rsid w:val="5EF302EE"/>
    <w:rsid w:val="5EF756C0"/>
    <w:rsid w:val="5EFA110A"/>
    <w:rsid w:val="5EFD2CDB"/>
    <w:rsid w:val="5EFD3EFE"/>
    <w:rsid w:val="5F045772"/>
    <w:rsid w:val="5F06146B"/>
    <w:rsid w:val="5F070315"/>
    <w:rsid w:val="5F0766E8"/>
    <w:rsid w:val="5F0911F3"/>
    <w:rsid w:val="5F092E1C"/>
    <w:rsid w:val="5F136B11"/>
    <w:rsid w:val="5F152233"/>
    <w:rsid w:val="5F180CD6"/>
    <w:rsid w:val="5F1A2FC5"/>
    <w:rsid w:val="5F201B84"/>
    <w:rsid w:val="5F2440D7"/>
    <w:rsid w:val="5F261E76"/>
    <w:rsid w:val="5F2664C1"/>
    <w:rsid w:val="5F291B5F"/>
    <w:rsid w:val="5F2A7E0B"/>
    <w:rsid w:val="5F2B5D4D"/>
    <w:rsid w:val="5F2F00D9"/>
    <w:rsid w:val="5F2F7782"/>
    <w:rsid w:val="5F3274BB"/>
    <w:rsid w:val="5F3375A4"/>
    <w:rsid w:val="5F350462"/>
    <w:rsid w:val="5F3659F5"/>
    <w:rsid w:val="5F387E34"/>
    <w:rsid w:val="5F3A2D47"/>
    <w:rsid w:val="5F3D71F9"/>
    <w:rsid w:val="5F411513"/>
    <w:rsid w:val="5F4835D8"/>
    <w:rsid w:val="5F4E0AC5"/>
    <w:rsid w:val="5F4E6FA0"/>
    <w:rsid w:val="5F501ADE"/>
    <w:rsid w:val="5F511898"/>
    <w:rsid w:val="5F533D1E"/>
    <w:rsid w:val="5F547507"/>
    <w:rsid w:val="5F59043B"/>
    <w:rsid w:val="5F5920BF"/>
    <w:rsid w:val="5F5A3ADF"/>
    <w:rsid w:val="5F5D212C"/>
    <w:rsid w:val="5F627651"/>
    <w:rsid w:val="5F634E0E"/>
    <w:rsid w:val="5F6601CF"/>
    <w:rsid w:val="5F670D42"/>
    <w:rsid w:val="5F67215F"/>
    <w:rsid w:val="5F672385"/>
    <w:rsid w:val="5F673418"/>
    <w:rsid w:val="5F693C08"/>
    <w:rsid w:val="5F69682B"/>
    <w:rsid w:val="5F6A2CD6"/>
    <w:rsid w:val="5F6C4158"/>
    <w:rsid w:val="5F6D1512"/>
    <w:rsid w:val="5F6F4795"/>
    <w:rsid w:val="5F6F5C68"/>
    <w:rsid w:val="5F700350"/>
    <w:rsid w:val="5F702E6C"/>
    <w:rsid w:val="5F7138AD"/>
    <w:rsid w:val="5F717054"/>
    <w:rsid w:val="5F736075"/>
    <w:rsid w:val="5F7366CC"/>
    <w:rsid w:val="5F7A548B"/>
    <w:rsid w:val="5F7C5D92"/>
    <w:rsid w:val="5F7D6965"/>
    <w:rsid w:val="5F8056F5"/>
    <w:rsid w:val="5F831497"/>
    <w:rsid w:val="5F8755BC"/>
    <w:rsid w:val="5F8763F4"/>
    <w:rsid w:val="5F8D03D2"/>
    <w:rsid w:val="5F8E35FC"/>
    <w:rsid w:val="5F8F6446"/>
    <w:rsid w:val="5F903195"/>
    <w:rsid w:val="5F927C5B"/>
    <w:rsid w:val="5F990F7A"/>
    <w:rsid w:val="5F9F5BA0"/>
    <w:rsid w:val="5FA012FF"/>
    <w:rsid w:val="5FA05942"/>
    <w:rsid w:val="5FA31982"/>
    <w:rsid w:val="5FA35A65"/>
    <w:rsid w:val="5FA71ED8"/>
    <w:rsid w:val="5FAC6324"/>
    <w:rsid w:val="5FAD4AF9"/>
    <w:rsid w:val="5FAE0098"/>
    <w:rsid w:val="5FAF5790"/>
    <w:rsid w:val="5FAF5BB7"/>
    <w:rsid w:val="5FB130AA"/>
    <w:rsid w:val="5FB209C0"/>
    <w:rsid w:val="5FB3588A"/>
    <w:rsid w:val="5FB468DE"/>
    <w:rsid w:val="5FB50E56"/>
    <w:rsid w:val="5FB631DE"/>
    <w:rsid w:val="5FBA4C9E"/>
    <w:rsid w:val="5FBC4695"/>
    <w:rsid w:val="5FBE067B"/>
    <w:rsid w:val="5FBE35E1"/>
    <w:rsid w:val="5FC0441C"/>
    <w:rsid w:val="5FC90C35"/>
    <w:rsid w:val="5FCF76E9"/>
    <w:rsid w:val="5FD207FC"/>
    <w:rsid w:val="5FD240E6"/>
    <w:rsid w:val="5FD76F73"/>
    <w:rsid w:val="5FD93338"/>
    <w:rsid w:val="5FE13D5B"/>
    <w:rsid w:val="5FE22677"/>
    <w:rsid w:val="5FE30BB4"/>
    <w:rsid w:val="5FEB6029"/>
    <w:rsid w:val="5FEC5424"/>
    <w:rsid w:val="5FEC7BF7"/>
    <w:rsid w:val="5FF42464"/>
    <w:rsid w:val="5FF46C54"/>
    <w:rsid w:val="5FF515ED"/>
    <w:rsid w:val="5FF76895"/>
    <w:rsid w:val="5FFA5AF0"/>
    <w:rsid w:val="5FFC07FF"/>
    <w:rsid w:val="5FFC0801"/>
    <w:rsid w:val="5FFD14A7"/>
    <w:rsid w:val="5FFE35FC"/>
    <w:rsid w:val="5FFE6661"/>
    <w:rsid w:val="5FFE7753"/>
    <w:rsid w:val="5FFF55B7"/>
    <w:rsid w:val="60010EC1"/>
    <w:rsid w:val="6001617C"/>
    <w:rsid w:val="60025B37"/>
    <w:rsid w:val="60080172"/>
    <w:rsid w:val="60093F36"/>
    <w:rsid w:val="600D7BF7"/>
    <w:rsid w:val="60115A84"/>
    <w:rsid w:val="601522C9"/>
    <w:rsid w:val="6019511F"/>
    <w:rsid w:val="601F4BB9"/>
    <w:rsid w:val="601F603E"/>
    <w:rsid w:val="601F6366"/>
    <w:rsid w:val="602125FB"/>
    <w:rsid w:val="602138BD"/>
    <w:rsid w:val="6023602E"/>
    <w:rsid w:val="60247477"/>
    <w:rsid w:val="60292864"/>
    <w:rsid w:val="602B7F00"/>
    <w:rsid w:val="602E090D"/>
    <w:rsid w:val="6032388A"/>
    <w:rsid w:val="6032443E"/>
    <w:rsid w:val="603853CE"/>
    <w:rsid w:val="603C48C3"/>
    <w:rsid w:val="603D7A01"/>
    <w:rsid w:val="603F7F40"/>
    <w:rsid w:val="60403079"/>
    <w:rsid w:val="60446FA4"/>
    <w:rsid w:val="604473A2"/>
    <w:rsid w:val="604948A1"/>
    <w:rsid w:val="604B1842"/>
    <w:rsid w:val="604B67E6"/>
    <w:rsid w:val="605023D2"/>
    <w:rsid w:val="6052406D"/>
    <w:rsid w:val="605333A3"/>
    <w:rsid w:val="60550E18"/>
    <w:rsid w:val="605829C2"/>
    <w:rsid w:val="605C3A41"/>
    <w:rsid w:val="605C7FC1"/>
    <w:rsid w:val="605D592B"/>
    <w:rsid w:val="605E7727"/>
    <w:rsid w:val="605F2EBB"/>
    <w:rsid w:val="605F3A3E"/>
    <w:rsid w:val="60610BCF"/>
    <w:rsid w:val="60614858"/>
    <w:rsid w:val="606148BE"/>
    <w:rsid w:val="60633AE9"/>
    <w:rsid w:val="606616CB"/>
    <w:rsid w:val="60690D74"/>
    <w:rsid w:val="60694086"/>
    <w:rsid w:val="606A3DFA"/>
    <w:rsid w:val="606A7E57"/>
    <w:rsid w:val="606F447D"/>
    <w:rsid w:val="60790CA2"/>
    <w:rsid w:val="607D785F"/>
    <w:rsid w:val="607E3A59"/>
    <w:rsid w:val="60802EE3"/>
    <w:rsid w:val="60821248"/>
    <w:rsid w:val="60830BC4"/>
    <w:rsid w:val="608333C0"/>
    <w:rsid w:val="60840C3D"/>
    <w:rsid w:val="60875C38"/>
    <w:rsid w:val="608969A8"/>
    <w:rsid w:val="608A11FD"/>
    <w:rsid w:val="608C08DA"/>
    <w:rsid w:val="608C0DA2"/>
    <w:rsid w:val="608D3445"/>
    <w:rsid w:val="608D438C"/>
    <w:rsid w:val="608E67A7"/>
    <w:rsid w:val="60911871"/>
    <w:rsid w:val="60931A22"/>
    <w:rsid w:val="609324B7"/>
    <w:rsid w:val="609751F3"/>
    <w:rsid w:val="6098530E"/>
    <w:rsid w:val="60996861"/>
    <w:rsid w:val="609A05BE"/>
    <w:rsid w:val="609A0BE6"/>
    <w:rsid w:val="609B102F"/>
    <w:rsid w:val="60A3442D"/>
    <w:rsid w:val="60A4074E"/>
    <w:rsid w:val="60A416D5"/>
    <w:rsid w:val="60A64E4F"/>
    <w:rsid w:val="60A930B0"/>
    <w:rsid w:val="60AA00E9"/>
    <w:rsid w:val="60AA273B"/>
    <w:rsid w:val="60AC0E50"/>
    <w:rsid w:val="60AE0F9D"/>
    <w:rsid w:val="60AE267E"/>
    <w:rsid w:val="60AE30BC"/>
    <w:rsid w:val="60B0016B"/>
    <w:rsid w:val="60B11D45"/>
    <w:rsid w:val="60B14327"/>
    <w:rsid w:val="60B64984"/>
    <w:rsid w:val="60BC5EDD"/>
    <w:rsid w:val="60C039FE"/>
    <w:rsid w:val="60C044F9"/>
    <w:rsid w:val="60C04CF5"/>
    <w:rsid w:val="60C05CF7"/>
    <w:rsid w:val="60C10D8C"/>
    <w:rsid w:val="60C2149A"/>
    <w:rsid w:val="60C769FA"/>
    <w:rsid w:val="60CD62AD"/>
    <w:rsid w:val="60CE0492"/>
    <w:rsid w:val="60D048FC"/>
    <w:rsid w:val="60D136D8"/>
    <w:rsid w:val="60D167DD"/>
    <w:rsid w:val="60D5154D"/>
    <w:rsid w:val="60D52392"/>
    <w:rsid w:val="60D72266"/>
    <w:rsid w:val="60D75653"/>
    <w:rsid w:val="60D8076D"/>
    <w:rsid w:val="60DA05DF"/>
    <w:rsid w:val="60DA304B"/>
    <w:rsid w:val="60DD3E7B"/>
    <w:rsid w:val="60DD462B"/>
    <w:rsid w:val="60DF633F"/>
    <w:rsid w:val="60DF67EB"/>
    <w:rsid w:val="60DF689B"/>
    <w:rsid w:val="60E13859"/>
    <w:rsid w:val="60E17BFE"/>
    <w:rsid w:val="60E423C5"/>
    <w:rsid w:val="60E465FA"/>
    <w:rsid w:val="60E7222B"/>
    <w:rsid w:val="60E76E99"/>
    <w:rsid w:val="60E93851"/>
    <w:rsid w:val="60EA6D10"/>
    <w:rsid w:val="60EB5499"/>
    <w:rsid w:val="60EB7301"/>
    <w:rsid w:val="60EC565D"/>
    <w:rsid w:val="60F10ED7"/>
    <w:rsid w:val="60F113B6"/>
    <w:rsid w:val="60F123D3"/>
    <w:rsid w:val="60F17FA7"/>
    <w:rsid w:val="60F640B1"/>
    <w:rsid w:val="60F76A86"/>
    <w:rsid w:val="60FB283B"/>
    <w:rsid w:val="60FB4674"/>
    <w:rsid w:val="60FB7AF1"/>
    <w:rsid w:val="60FC412B"/>
    <w:rsid w:val="60FC5969"/>
    <w:rsid w:val="6102067A"/>
    <w:rsid w:val="61026A12"/>
    <w:rsid w:val="610343E3"/>
    <w:rsid w:val="61080C99"/>
    <w:rsid w:val="610825BA"/>
    <w:rsid w:val="61084FBC"/>
    <w:rsid w:val="610B2734"/>
    <w:rsid w:val="610C0954"/>
    <w:rsid w:val="610D09BE"/>
    <w:rsid w:val="610D798C"/>
    <w:rsid w:val="61103343"/>
    <w:rsid w:val="6112156B"/>
    <w:rsid w:val="6114324B"/>
    <w:rsid w:val="611611F1"/>
    <w:rsid w:val="61194DC9"/>
    <w:rsid w:val="611A5B44"/>
    <w:rsid w:val="611B13E9"/>
    <w:rsid w:val="611B36E0"/>
    <w:rsid w:val="611C5AB0"/>
    <w:rsid w:val="611F1F60"/>
    <w:rsid w:val="6122775F"/>
    <w:rsid w:val="612642B0"/>
    <w:rsid w:val="61266007"/>
    <w:rsid w:val="61293770"/>
    <w:rsid w:val="612B4BE0"/>
    <w:rsid w:val="612C1C47"/>
    <w:rsid w:val="612D53ED"/>
    <w:rsid w:val="612D713E"/>
    <w:rsid w:val="612E482A"/>
    <w:rsid w:val="61391317"/>
    <w:rsid w:val="613C729B"/>
    <w:rsid w:val="613E0371"/>
    <w:rsid w:val="613F5AF6"/>
    <w:rsid w:val="61432CF9"/>
    <w:rsid w:val="61433838"/>
    <w:rsid w:val="614712A0"/>
    <w:rsid w:val="6147382B"/>
    <w:rsid w:val="614A211D"/>
    <w:rsid w:val="614C31B5"/>
    <w:rsid w:val="614F223F"/>
    <w:rsid w:val="61505AB3"/>
    <w:rsid w:val="6151599A"/>
    <w:rsid w:val="615417BF"/>
    <w:rsid w:val="61564020"/>
    <w:rsid w:val="61565BBB"/>
    <w:rsid w:val="61566DA4"/>
    <w:rsid w:val="615764B6"/>
    <w:rsid w:val="6159014D"/>
    <w:rsid w:val="615B1C13"/>
    <w:rsid w:val="615C338E"/>
    <w:rsid w:val="615C6A19"/>
    <w:rsid w:val="615E20EA"/>
    <w:rsid w:val="615F5110"/>
    <w:rsid w:val="615F730E"/>
    <w:rsid w:val="61651D82"/>
    <w:rsid w:val="6167309F"/>
    <w:rsid w:val="616870FE"/>
    <w:rsid w:val="616B603B"/>
    <w:rsid w:val="617002B3"/>
    <w:rsid w:val="61707431"/>
    <w:rsid w:val="617372AA"/>
    <w:rsid w:val="617769F5"/>
    <w:rsid w:val="617E039E"/>
    <w:rsid w:val="617E3A3E"/>
    <w:rsid w:val="61817523"/>
    <w:rsid w:val="61825249"/>
    <w:rsid w:val="61845354"/>
    <w:rsid w:val="61845AEB"/>
    <w:rsid w:val="618659A8"/>
    <w:rsid w:val="61873A8F"/>
    <w:rsid w:val="6189495F"/>
    <w:rsid w:val="618953CD"/>
    <w:rsid w:val="61895A0C"/>
    <w:rsid w:val="618B29B4"/>
    <w:rsid w:val="618D07A3"/>
    <w:rsid w:val="618D244B"/>
    <w:rsid w:val="618F13C6"/>
    <w:rsid w:val="619106CE"/>
    <w:rsid w:val="61916826"/>
    <w:rsid w:val="619409AA"/>
    <w:rsid w:val="61940E9B"/>
    <w:rsid w:val="6195099E"/>
    <w:rsid w:val="61954C3D"/>
    <w:rsid w:val="61977B82"/>
    <w:rsid w:val="6198567C"/>
    <w:rsid w:val="61990BD0"/>
    <w:rsid w:val="619938AC"/>
    <w:rsid w:val="619B2914"/>
    <w:rsid w:val="619C3A5F"/>
    <w:rsid w:val="619E543C"/>
    <w:rsid w:val="619F0AA7"/>
    <w:rsid w:val="619F2803"/>
    <w:rsid w:val="619F7A01"/>
    <w:rsid w:val="61A2287B"/>
    <w:rsid w:val="61A57637"/>
    <w:rsid w:val="61A805BF"/>
    <w:rsid w:val="61A82D60"/>
    <w:rsid w:val="61A95293"/>
    <w:rsid w:val="61AE0C50"/>
    <w:rsid w:val="61B46ECE"/>
    <w:rsid w:val="61B67334"/>
    <w:rsid w:val="61B8091E"/>
    <w:rsid w:val="61C15347"/>
    <w:rsid w:val="61C82CB4"/>
    <w:rsid w:val="61C86B9E"/>
    <w:rsid w:val="61C87613"/>
    <w:rsid w:val="61CD600C"/>
    <w:rsid w:val="61CE6C44"/>
    <w:rsid w:val="61CF3BAC"/>
    <w:rsid w:val="61D278D1"/>
    <w:rsid w:val="61D90ACB"/>
    <w:rsid w:val="61DB0643"/>
    <w:rsid w:val="61DC0265"/>
    <w:rsid w:val="61DF6C6E"/>
    <w:rsid w:val="61E550C5"/>
    <w:rsid w:val="61E606A9"/>
    <w:rsid w:val="61E864C2"/>
    <w:rsid w:val="61E91A56"/>
    <w:rsid w:val="61EA784A"/>
    <w:rsid w:val="61EE311E"/>
    <w:rsid w:val="61F11EDE"/>
    <w:rsid w:val="61F24229"/>
    <w:rsid w:val="61F747C7"/>
    <w:rsid w:val="61F77D78"/>
    <w:rsid w:val="61FA0A09"/>
    <w:rsid w:val="61FA7BF9"/>
    <w:rsid w:val="61FB7B87"/>
    <w:rsid w:val="61FF48D1"/>
    <w:rsid w:val="62003D38"/>
    <w:rsid w:val="62007B8C"/>
    <w:rsid w:val="620113B7"/>
    <w:rsid w:val="62020FB7"/>
    <w:rsid w:val="62075D6B"/>
    <w:rsid w:val="62081406"/>
    <w:rsid w:val="620A1DA5"/>
    <w:rsid w:val="620B17EC"/>
    <w:rsid w:val="620C2630"/>
    <w:rsid w:val="620C777F"/>
    <w:rsid w:val="620E3A2A"/>
    <w:rsid w:val="62106E2D"/>
    <w:rsid w:val="621522E2"/>
    <w:rsid w:val="62154841"/>
    <w:rsid w:val="62166AEF"/>
    <w:rsid w:val="62177AEF"/>
    <w:rsid w:val="621D3AF1"/>
    <w:rsid w:val="621F4BB3"/>
    <w:rsid w:val="622218CC"/>
    <w:rsid w:val="62225A9F"/>
    <w:rsid w:val="62232CDC"/>
    <w:rsid w:val="62247DD7"/>
    <w:rsid w:val="62251674"/>
    <w:rsid w:val="62280B7D"/>
    <w:rsid w:val="622C56EE"/>
    <w:rsid w:val="622E3B36"/>
    <w:rsid w:val="62307442"/>
    <w:rsid w:val="62317B13"/>
    <w:rsid w:val="62332D93"/>
    <w:rsid w:val="62357FCA"/>
    <w:rsid w:val="62360E03"/>
    <w:rsid w:val="623A49B5"/>
    <w:rsid w:val="623B1683"/>
    <w:rsid w:val="623C5106"/>
    <w:rsid w:val="623F38D9"/>
    <w:rsid w:val="62412E9A"/>
    <w:rsid w:val="62417505"/>
    <w:rsid w:val="62443664"/>
    <w:rsid w:val="624448E6"/>
    <w:rsid w:val="62447AF8"/>
    <w:rsid w:val="624700A7"/>
    <w:rsid w:val="6247048F"/>
    <w:rsid w:val="6248229A"/>
    <w:rsid w:val="624B3316"/>
    <w:rsid w:val="624D1532"/>
    <w:rsid w:val="624E3D0E"/>
    <w:rsid w:val="624F49BF"/>
    <w:rsid w:val="625238B1"/>
    <w:rsid w:val="62526A88"/>
    <w:rsid w:val="625501C6"/>
    <w:rsid w:val="625507CA"/>
    <w:rsid w:val="625854CC"/>
    <w:rsid w:val="625955DF"/>
    <w:rsid w:val="625B4138"/>
    <w:rsid w:val="625C6618"/>
    <w:rsid w:val="62600574"/>
    <w:rsid w:val="6260627C"/>
    <w:rsid w:val="62606A37"/>
    <w:rsid w:val="62615799"/>
    <w:rsid w:val="626523A3"/>
    <w:rsid w:val="62696676"/>
    <w:rsid w:val="626A1D1B"/>
    <w:rsid w:val="626A4110"/>
    <w:rsid w:val="626D09A1"/>
    <w:rsid w:val="62716872"/>
    <w:rsid w:val="627174CC"/>
    <w:rsid w:val="62744282"/>
    <w:rsid w:val="62747A39"/>
    <w:rsid w:val="62751CE7"/>
    <w:rsid w:val="62763089"/>
    <w:rsid w:val="62766909"/>
    <w:rsid w:val="62767282"/>
    <w:rsid w:val="627753B6"/>
    <w:rsid w:val="62795E5A"/>
    <w:rsid w:val="627D4AB9"/>
    <w:rsid w:val="62803F3B"/>
    <w:rsid w:val="6282183A"/>
    <w:rsid w:val="628244DE"/>
    <w:rsid w:val="628411AE"/>
    <w:rsid w:val="62855BC1"/>
    <w:rsid w:val="628B09E9"/>
    <w:rsid w:val="628C2103"/>
    <w:rsid w:val="628D7E6B"/>
    <w:rsid w:val="628F534B"/>
    <w:rsid w:val="6290488B"/>
    <w:rsid w:val="62912794"/>
    <w:rsid w:val="62916B4A"/>
    <w:rsid w:val="62916D2D"/>
    <w:rsid w:val="62920A84"/>
    <w:rsid w:val="6295631C"/>
    <w:rsid w:val="62962AFE"/>
    <w:rsid w:val="629B1022"/>
    <w:rsid w:val="629D70AD"/>
    <w:rsid w:val="629E29DB"/>
    <w:rsid w:val="62A00349"/>
    <w:rsid w:val="62A12230"/>
    <w:rsid w:val="62A215A2"/>
    <w:rsid w:val="62A352F5"/>
    <w:rsid w:val="62A65635"/>
    <w:rsid w:val="62A82163"/>
    <w:rsid w:val="62A927AF"/>
    <w:rsid w:val="62A944A8"/>
    <w:rsid w:val="62A95FD0"/>
    <w:rsid w:val="62AA3831"/>
    <w:rsid w:val="62AE6FB9"/>
    <w:rsid w:val="62AF5EB8"/>
    <w:rsid w:val="62B147D5"/>
    <w:rsid w:val="62B326C6"/>
    <w:rsid w:val="62B35AA1"/>
    <w:rsid w:val="62B628F6"/>
    <w:rsid w:val="62B86751"/>
    <w:rsid w:val="62BB1D6A"/>
    <w:rsid w:val="62BB7606"/>
    <w:rsid w:val="62BC0463"/>
    <w:rsid w:val="62BD5DE3"/>
    <w:rsid w:val="62C01E0D"/>
    <w:rsid w:val="62C02B56"/>
    <w:rsid w:val="62C327FD"/>
    <w:rsid w:val="62C41565"/>
    <w:rsid w:val="62C42B1E"/>
    <w:rsid w:val="62C74310"/>
    <w:rsid w:val="62CB2A69"/>
    <w:rsid w:val="62CC2B85"/>
    <w:rsid w:val="62CC4454"/>
    <w:rsid w:val="62CD0164"/>
    <w:rsid w:val="62D72349"/>
    <w:rsid w:val="62DB0F8F"/>
    <w:rsid w:val="62DF4CA5"/>
    <w:rsid w:val="62E12D59"/>
    <w:rsid w:val="62E20A8D"/>
    <w:rsid w:val="62E21E21"/>
    <w:rsid w:val="62E2615A"/>
    <w:rsid w:val="62E44812"/>
    <w:rsid w:val="62E666EB"/>
    <w:rsid w:val="62E84FBB"/>
    <w:rsid w:val="62E94EA9"/>
    <w:rsid w:val="62EA648E"/>
    <w:rsid w:val="62EC34C8"/>
    <w:rsid w:val="62EF27A4"/>
    <w:rsid w:val="62F00CE8"/>
    <w:rsid w:val="62F05969"/>
    <w:rsid w:val="62FC636F"/>
    <w:rsid w:val="62FD35A8"/>
    <w:rsid w:val="62FE666C"/>
    <w:rsid w:val="630313FD"/>
    <w:rsid w:val="6303378D"/>
    <w:rsid w:val="630503B8"/>
    <w:rsid w:val="63067ACE"/>
    <w:rsid w:val="63073D2B"/>
    <w:rsid w:val="63076866"/>
    <w:rsid w:val="63076CC5"/>
    <w:rsid w:val="630A28A4"/>
    <w:rsid w:val="630C1FA4"/>
    <w:rsid w:val="630C2274"/>
    <w:rsid w:val="630D3A44"/>
    <w:rsid w:val="63105FEB"/>
    <w:rsid w:val="63110E2D"/>
    <w:rsid w:val="63111795"/>
    <w:rsid w:val="631418C2"/>
    <w:rsid w:val="631B53E8"/>
    <w:rsid w:val="631C32CF"/>
    <w:rsid w:val="631C6598"/>
    <w:rsid w:val="631D6A4B"/>
    <w:rsid w:val="631E7BC1"/>
    <w:rsid w:val="6322172E"/>
    <w:rsid w:val="63221E3F"/>
    <w:rsid w:val="632306C5"/>
    <w:rsid w:val="632618BD"/>
    <w:rsid w:val="63264370"/>
    <w:rsid w:val="632724AE"/>
    <w:rsid w:val="63292E96"/>
    <w:rsid w:val="632F2F94"/>
    <w:rsid w:val="632F67F0"/>
    <w:rsid w:val="63310B36"/>
    <w:rsid w:val="633279E7"/>
    <w:rsid w:val="63347E7C"/>
    <w:rsid w:val="63354413"/>
    <w:rsid w:val="63370C0A"/>
    <w:rsid w:val="63382DC2"/>
    <w:rsid w:val="633854F8"/>
    <w:rsid w:val="63390BB2"/>
    <w:rsid w:val="633A0B72"/>
    <w:rsid w:val="633A7053"/>
    <w:rsid w:val="633B25E8"/>
    <w:rsid w:val="633C6D7B"/>
    <w:rsid w:val="633E161E"/>
    <w:rsid w:val="63420C5C"/>
    <w:rsid w:val="63433785"/>
    <w:rsid w:val="63452DA3"/>
    <w:rsid w:val="63457A07"/>
    <w:rsid w:val="63495C77"/>
    <w:rsid w:val="634A323F"/>
    <w:rsid w:val="634A4791"/>
    <w:rsid w:val="634E27B3"/>
    <w:rsid w:val="634F586C"/>
    <w:rsid w:val="63514402"/>
    <w:rsid w:val="635254F2"/>
    <w:rsid w:val="63574299"/>
    <w:rsid w:val="635773A6"/>
    <w:rsid w:val="635845F8"/>
    <w:rsid w:val="635A2A5C"/>
    <w:rsid w:val="635C0499"/>
    <w:rsid w:val="63695E18"/>
    <w:rsid w:val="636A1CEF"/>
    <w:rsid w:val="636A57A5"/>
    <w:rsid w:val="636C061F"/>
    <w:rsid w:val="636D4B99"/>
    <w:rsid w:val="636D6BA3"/>
    <w:rsid w:val="636E2E11"/>
    <w:rsid w:val="636F0201"/>
    <w:rsid w:val="636F1D13"/>
    <w:rsid w:val="636F5730"/>
    <w:rsid w:val="63742A56"/>
    <w:rsid w:val="637455A2"/>
    <w:rsid w:val="637B3305"/>
    <w:rsid w:val="637B65D9"/>
    <w:rsid w:val="637F7589"/>
    <w:rsid w:val="638061FD"/>
    <w:rsid w:val="63820496"/>
    <w:rsid w:val="63862B70"/>
    <w:rsid w:val="63862E6B"/>
    <w:rsid w:val="638721E1"/>
    <w:rsid w:val="638723F0"/>
    <w:rsid w:val="638A6751"/>
    <w:rsid w:val="638C1D42"/>
    <w:rsid w:val="638C2C28"/>
    <w:rsid w:val="638C4214"/>
    <w:rsid w:val="638D5CD9"/>
    <w:rsid w:val="638F73E6"/>
    <w:rsid w:val="639164D8"/>
    <w:rsid w:val="6391676A"/>
    <w:rsid w:val="63942A80"/>
    <w:rsid w:val="63946BF2"/>
    <w:rsid w:val="639642A5"/>
    <w:rsid w:val="639741CD"/>
    <w:rsid w:val="6399705F"/>
    <w:rsid w:val="639A5F44"/>
    <w:rsid w:val="639F71C4"/>
    <w:rsid w:val="63A46FC4"/>
    <w:rsid w:val="63A67EDD"/>
    <w:rsid w:val="63AB68F5"/>
    <w:rsid w:val="63AD4CC0"/>
    <w:rsid w:val="63AD6191"/>
    <w:rsid w:val="63B44317"/>
    <w:rsid w:val="63B729D7"/>
    <w:rsid w:val="63B735DA"/>
    <w:rsid w:val="63B736B4"/>
    <w:rsid w:val="63B747C8"/>
    <w:rsid w:val="63B84C57"/>
    <w:rsid w:val="63BB4B8D"/>
    <w:rsid w:val="63BC4794"/>
    <w:rsid w:val="63BD1539"/>
    <w:rsid w:val="63BF71AA"/>
    <w:rsid w:val="63CE4526"/>
    <w:rsid w:val="63D33554"/>
    <w:rsid w:val="63D5549D"/>
    <w:rsid w:val="63D620B0"/>
    <w:rsid w:val="63D87BAF"/>
    <w:rsid w:val="63DA4E1A"/>
    <w:rsid w:val="63DC0A87"/>
    <w:rsid w:val="63DC4EDB"/>
    <w:rsid w:val="63DE459D"/>
    <w:rsid w:val="63DF08B3"/>
    <w:rsid w:val="63E059CA"/>
    <w:rsid w:val="63E411F7"/>
    <w:rsid w:val="63E527A0"/>
    <w:rsid w:val="63E87062"/>
    <w:rsid w:val="63F117C6"/>
    <w:rsid w:val="63F36DCD"/>
    <w:rsid w:val="63F5588E"/>
    <w:rsid w:val="63FD287C"/>
    <w:rsid w:val="63FE665F"/>
    <w:rsid w:val="63FF6179"/>
    <w:rsid w:val="64001914"/>
    <w:rsid w:val="640049D9"/>
    <w:rsid w:val="64020594"/>
    <w:rsid w:val="640213EB"/>
    <w:rsid w:val="6403378A"/>
    <w:rsid w:val="640406AA"/>
    <w:rsid w:val="6404742C"/>
    <w:rsid w:val="64072FEA"/>
    <w:rsid w:val="640A11D0"/>
    <w:rsid w:val="640D7CA1"/>
    <w:rsid w:val="640E4DCA"/>
    <w:rsid w:val="64103645"/>
    <w:rsid w:val="64112D79"/>
    <w:rsid w:val="64115F44"/>
    <w:rsid w:val="64152545"/>
    <w:rsid w:val="64174449"/>
    <w:rsid w:val="64176F36"/>
    <w:rsid w:val="64190A71"/>
    <w:rsid w:val="64261E33"/>
    <w:rsid w:val="64265CF1"/>
    <w:rsid w:val="64280DCD"/>
    <w:rsid w:val="64287931"/>
    <w:rsid w:val="642A2529"/>
    <w:rsid w:val="642A5162"/>
    <w:rsid w:val="642E66F3"/>
    <w:rsid w:val="642F7544"/>
    <w:rsid w:val="643039C7"/>
    <w:rsid w:val="64313B95"/>
    <w:rsid w:val="643257A2"/>
    <w:rsid w:val="64374A37"/>
    <w:rsid w:val="64381C58"/>
    <w:rsid w:val="643906A7"/>
    <w:rsid w:val="643A2D47"/>
    <w:rsid w:val="643C6351"/>
    <w:rsid w:val="643D1833"/>
    <w:rsid w:val="643D454D"/>
    <w:rsid w:val="64404BC3"/>
    <w:rsid w:val="64411A46"/>
    <w:rsid w:val="6444412E"/>
    <w:rsid w:val="64445368"/>
    <w:rsid w:val="6446029A"/>
    <w:rsid w:val="644671A7"/>
    <w:rsid w:val="644971FC"/>
    <w:rsid w:val="644B1170"/>
    <w:rsid w:val="644B6D25"/>
    <w:rsid w:val="644D1A4B"/>
    <w:rsid w:val="6451700C"/>
    <w:rsid w:val="64550370"/>
    <w:rsid w:val="64552E99"/>
    <w:rsid w:val="64555BCD"/>
    <w:rsid w:val="64574854"/>
    <w:rsid w:val="64576D87"/>
    <w:rsid w:val="64586B28"/>
    <w:rsid w:val="64586D53"/>
    <w:rsid w:val="64590958"/>
    <w:rsid w:val="64596209"/>
    <w:rsid w:val="645E1759"/>
    <w:rsid w:val="64627B7F"/>
    <w:rsid w:val="64645174"/>
    <w:rsid w:val="64656FD2"/>
    <w:rsid w:val="64677CC1"/>
    <w:rsid w:val="64694DC4"/>
    <w:rsid w:val="646A4755"/>
    <w:rsid w:val="646D1671"/>
    <w:rsid w:val="646D6805"/>
    <w:rsid w:val="646E190D"/>
    <w:rsid w:val="646E70A2"/>
    <w:rsid w:val="647009EE"/>
    <w:rsid w:val="647257EC"/>
    <w:rsid w:val="64770D3B"/>
    <w:rsid w:val="647B7007"/>
    <w:rsid w:val="647E0FFA"/>
    <w:rsid w:val="647F5A1A"/>
    <w:rsid w:val="64803DC4"/>
    <w:rsid w:val="64820C67"/>
    <w:rsid w:val="64846D10"/>
    <w:rsid w:val="64873667"/>
    <w:rsid w:val="64874C84"/>
    <w:rsid w:val="64892DEA"/>
    <w:rsid w:val="648A7947"/>
    <w:rsid w:val="648B6E16"/>
    <w:rsid w:val="648C644C"/>
    <w:rsid w:val="64901BD8"/>
    <w:rsid w:val="64913BA0"/>
    <w:rsid w:val="6491571F"/>
    <w:rsid w:val="64927BD7"/>
    <w:rsid w:val="64961FCD"/>
    <w:rsid w:val="64974F23"/>
    <w:rsid w:val="649851EE"/>
    <w:rsid w:val="649B1E86"/>
    <w:rsid w:val="649B648F"/>
    <w:rsid w:val="649C4766"/>
    <w:rsid w:val="64A0163A"/>
    <w:rsid w:val="64A0456F"/>
    <w:rsid w:val="64A91FC6"/>
    <w:rsid w:val="64A9491C"/>
    <w:rsid w:val="64AA22C8"/>
    <w:rsid w:val="64AA2BCD"/>
    <w:rsid w:val="64AF19B0"/>
    <w:rsid w:val="64B072FF"/>
    <w:rsid w:val="64B40D13"/>
    <w:rsid w:val="64B64A08"/>
    <w:rsid w:val="64B6620F"/>
    <w:rsid w:val="64BA4B87"/>
    <w:rsid w:val="64BC56D0"/>
    <w:rsid w:val="64BC7CAC"/>
    <w:rsid w:val="64BE4059"/>
    <w:rsid w:val="64BF113D"/>
    <w:rsid w:val="64C272C3"/>
    <w:rsid w:val="64C75FE1"/>
    <w:rsid w:val="64C774DE"/>
    <w:rsid w:val="64CE1FFC"/>
    <w:rsid w:val="64D10DA9"/>
    <w:rsid w:val="64D14ADF"/>
    <w:rsid w:val="64D41369"/>
    <w:rsid w:val="64D42738"/>
    <w:rsid w:val="64D5066D"/>
    <w:rsid w:val="64D50FAB"/>
    <w:rsid w:val="64D518FC"/>
    <w:rsid w:val="64D57FB5"/>
    <w:rsid w:val="64D709C2"/>
    <w:rsid w:val="64D73A26"/>
    <w:rsid w:val="64D93FAC"/>
    <w:rsid w:val="64DB3E7B"/>
    <w:rsid w:val="64DE104B"/>
    <w:rsid w:val="64DE71FA"/>
    <w:rsid w:val="64DE7D2C"/>
    <w:rsid w:val="64DF249C"/>
    <w:rsid w:val="64E13E55"/>
    <w:rsid w:val="64E15EC6"/>
    <w:rsid w:val="64E4697F"/>
    <w:rsid w:val="64E5016D"/>
    <w:rsid w:val="64E55BE2"/>
    <w:rsid w:val="64E677B9"/>
    <w:rsid w:val="64EC0174"/>
    <w:rsid w:val="64EC1F70"/>
    <w:rsid w:val="64F04CBF"/>
    <w:rsid w:val="64F236A9"/>
    <w:rsid w:val="64F361AC"/>
    <w:rsid w:val="64F54571"/>
    <w:rsid w:val="64F85334"/>
    <w:rsid w:val="64F8573A"/>
    <w:rsid w:val="64F91936"/>
    <w:rsid w:val="64FB083C"/>
    <w:rsid w:val="64FB1FDD"/>
    <w:rsid w:val="64FB3A84"/>
    <w:rsid w:val="64FD47B5"/>
    <w:rsid w:val="64FD53F1"/>
    <w:rsid w:val="650166A9"/>
    <w:rsid w:val="65016D04"/>
    <w:rsid w:val="65021AE6"/>
    <w:rsid w:val="65034036"/>
    <w:rsid w:val="6505060D"/>
    <w:rsid w:val="65080613"/>
    <w:rsid w:val="650B4BBE"/>
    <w:rsid w:val="650C3003"/>
    <w:rsid w:val="650E0B5D"/>
    <w:rsid w:val="65121ECB"/>
    <w:rsid w:val="65122CE1"/>
    <w:rsid w:val="65192DDA"/>
    <w:rsid w:val="651D10CB"/>
    <w:rsid w:val="651D3BA2"/>
    <w:rsid w:val="65200249"/>
    <w:rsid w:val="6520445E"/>
    <w:rsid w:val="65213C7D"/>
    <w:rsid w:val="6522379E"/>
    <w:rsid w:val="65233088"/>
    <w:rsid w:val="65271F05"/>
    <w:rsid w:val="652B13CC"/>
    <w:rsid w:val="652C36C4"/>
    <w:rsid w:val="652E10F5"/>
    <w:rsid w:val="65322FC0"/>
    <w:rsid w:val="6533210C"/>
    <w:rsid w:val="65354ACF"/>
    <w:rsid w:val="65373194"/>
    <w:rsid w:val="6539228A"/>
    <w:rsid w:val="653931DE"/>
    <w:rsid w:val="65393643"/>
    <w:rsid w:val="653D34A4"/>
    <w:rsid w:val="653F07B6"/>
    <w:rsid w:val="65400AFF"/>
    <w:rsid w:val="6545737C"/>
    <w:rsid w:val="654663D6"/>
    <w:rsid w:val="654A2B47"/>
    <w:rsid w:val="654C269D"/>
    <w:rsid w:val="654D03B1"/>
    <w:rsid w:val="654E39DE"/>
    <w:rsid w:val="654F076A"/>
    <w:rsid w:val="654F7996"/>
    <w:rsid w:val="65521764"/>
    <w:rsid w:val="65525707"/>
    <w:rsid w:val="65542017"/>
    <w:rsid w:val="655514F5"/>
    <w:rsid w:val="65565CBE"/>
    <w:rsid w:val="65571266"/>
    <w:rsid w:val="65577FA1"/>
    <w:rsid w:val="655A359D"/>
    <w:rsid w:val="655A5738"/>
    <w:rsid w:val="655B545B"/>
    <w:rsid w:val="655C0C57"/>
    <w:rsid w:val="65607E25"/>
    <w:rsid w:val="65627E91"/>
    <w:rsid w:val="65630120"/>
    <w:rsid w:val="65630A27"/>
    <w:rsid w:val="65640112"/>
    <w:rsid w:val="65682A2B"/>
    <w:rsid w:val="656B77F3"/>
    <w:rsid w:val="656D00A5"/>
    <w:rsid w:val="656E1D4D"/>
    <w:rsid w:val="656E74CE"/>
    <w:rsid w:val="656F237A"/>
    <w:rsid w:val="656F6763"/>
    <w:rsid w:val="656F73BF"/>
    <w:rsid w:val="6570606C"/>
    <w:rsid w:val="657C0B60"/>
    <w:rsid w:val="657C2B06"/>
    <w:rsid w:val="657D5F94"/>
    <w:rsid w:val="65803C36"/>
    <w:rsid w:val="65820994"/>
    <w:rsid w:val="65862F4D"/>
    <w:rsid w:val="6588051E"/>
    <w:rsid w:val="6589179C"/>
    <w:rsid w:val="658D0C43"/>
    <w:rsid w:val="658E3428"/>
    <w:rsid w:val="65921715"/>
    <w:rsid w:val="659361E4"/>
    <w:rsid w:val="65947F95"/>
    <w:rsid w:val="65950126"/>
    <w:rsid w:val="6595658A"/>
    <w:rsid w:val="65961EB1"/>
    <w:rsid w:val="65984A31"/>
    <w:rsid w:val="65987415"/>
    <w:rsid w:val="65992C2F"/>
    <w:rsid w:val="659A226A"/>
    <w:rsid w:val="659A4E01"/>
    <w:rsid w:val="659A600A"/>
    <w:rsid w:val="659C7E36"/>
    <w:rsid w:val="659D171F"/>
    <w:rsid w:val="659E32E8"/>
    <w:rsid w:val="659F7B52"/>
    <w:rsid w:val="65A35818"/>
    <w:rsid w:val="65A6112B"/>
    <w:rsid w:val="65A62E93"/>
    <w:rsid w:val="65A64FC5"/>
    <w:rsid w:val="65A70F54"/>
    <w:rsid w:val="65A80700"/>
    <w:rsid w:val="65AE38C9"/>
    <w:rsid w:val="65B06B6C"/>
    <w:rsid w:val="65B12B20"/>
    <w:rsid w:val="65B4294D"/>
    <w:rsid w:val="65B4431E"/>
    <w:rsid w:val="65B54E9F"/>
    <w:rsid w:val="65B57D6A"/>
    <w:rsid w:val="65B72339"/>
    <w:rsid w:val="65B728A2"/>
    <w:rsid w:val="65B934E4"/>
    <w:rsid w:val="65BC6B2A"/>
    <w:rsid w:val="65BD7F92"/>
    <w:rsid w:val="65C0220B"/>
    <w:rsid w:val="65C07FBC"/>
    <w:rsid w:val="65C17DFF"/>
    <w:rsid w:val="65C42FBE"/>
    <w:rsid w:val="65C51BB3"/>
    <w:rsid w:val="65CC016C"/>
    <w:rsid w:val="65CC2884"/>
    <w:rsid w:val="65CC67F1"/>
    <w:rsid w:val="65CD53B2"/>
    <w:rsid w:val="65CD5745"/>
    <w:rsid w:val="65CE0921"/>
    <w:rsid w:val="65CF3A15"/>
    <w:rsid w:val="65D15C0E"/>
    <w:rsid w:val="65D5149D"/>
    <w:rsid w:val="65D54F6E"/>
    <w:rsid w:val="65DF70D4"/>
    <w:rsid w:val="65E14AD2"/>
    <w:rsid w:val="65E51CD9"/>
    <w:rsid w:val="65E81C69"/>
    <w:rsid w:val="65E85449"/>
    <w:rsid w:val="65EC30C3"/>
    <w:rsid w:val="65EC3279"/>
    <w:rsid w:val="65EC38E6"/>
    <w:rsid w:val="65EC7A5C"/>
    <w:rsid w:val="65ED2030"/>
    <w:rsid w:val="65EE1848"/>
    <w:rsid w:val="65EE7388"/>
    <w:rsid w:val="65EF0A40"/>
    <w:rsid w:val="65EF1D9C"/>
    <w:rsid w:val="65F07A65"/>
    <w:rsid w:val="65F1077A"/>
    <w:rsid w:val="65F15956"/>
    <w:rsid w:val="65F34424"/>
    <w:rsid w:val="65F96429"/>
    <w:rsid w:val="65FA1020"/>
    <w:rsid w:val="65FE6983"/>
    <w:rsid w:val="65FF55FB"/>
    <w:rsid w:val="660546C2"/>
    <w:rsid w:val="660647D8"/>
    <w:rsid w:val="66071AF2"/>
    <w:rsid w:val="66077E0A"/>
    <w:rsid w:val="660A2030"/>
    <w:rsid w:val="660B183A"/>
    <w:rsid w:val="660B2351"/>
    <w:rsid w:val="660B7950"/>
    <w:rsid w:val="660D227D"/>
    <w:rsid w:val="660F0B58"/>
    <w:rsid w:val="66112F3F"/>
    <w:rsid w:val="66120424"/>
    <w:rsid w:val="66152BB8"/>
    <w:rsid w:val="66175D6C"/>
    <w:rsid w:val="6618066C"/>
    <w:rsid w:val="66180C87"/>
    <w:rsid w:val="66194501"/>
    <w:rsid w:val="661D129E"/>
    <w:rsid w:val="661F55E3"/>
    <w:rsid w:val="662375C0"/>
    <w:rsid w:val="662459D1"/>
    <w:rsid w:val="66247526"/>
    <w:rsid w:val="662624B1"/>
    <w:rsid w:val="66273193"/>
    <w:rsid w:val="662A0DCE"/>
    <w:rsid w:val="662D4384"/>
    <w:rsid w:val="662F0E5B"/>
    <w:rsid w:val="66331EC7"/>
    <w:rsid w:val="66332390"/>
    <w:rsid w:val="6633526A"/>
    <w:rsid w:val="663374E0"/>
    <w:rsid w:val="6634003C"/>
    <w:rsid w:val="66351532"/>
    <w:rsid w:val="6639694C"/>
    <w:rsid w:val="663A003F"/>
    <w:rsid w:val="663A6A1E"/>
    <w:rsid w:val="663C5D77"/>
    <w:rsid w:val="664441DF"/>
    <w:rsid w:val="664537B7"/>
    <w:rsid w:val="66466F1B"/>
    <w:rsid w:val="66491091"/>
    <w:rsid w:val="664A295D"/>
    <w:rsid w:val="664E7B04"/>
    <w:rsid w:val="665538E1"/>
    <w:rsid w:val="665614BD"/>
    <w:rsid w:val="66574DEA"/>
    <w:rsid w:val="665D3C21"/>
    <w:rsid w:val="66600696"/>
    <w:rsid w:val="666309F4"/>
    <w:rsid w:val="6663457F"/>
    <w:rsid w:val="666539A0"/>
    <w:rsid w:val="66654A55"/>
    <w:rsid w:val="666869A8"/>
    <w:rsid w:val="666E5C14"/>
    <w:rsid w:val="666F34A7"/>
    <w:rsid w:val="666F4984"/>
    <w:rsid w:val="666F65F9"/>
    <w:rsid w:val="6670351D"/>
    <w:rsid w:val="66781AB8"/>
    <w:rsid w:val="66795B33"/>
    <w:rsid w:val="667A406D"/>
    <w:rsid w:val="667B37F1"/>
    <w:rsid w:val="667B67B1"/>
    <w:rsid w:val="667D0518"/>
    <w:rsid w:val="66806A6F"/>
    <w:rsid w:val="66830F3D"/>
    <w:rsid w:val="6683306C"/>
    <w:rsid w:val="66836F86"/>
    <w:rsid w:val="66851CBD"/>
    <w:rsid w:val="66856AA3"/>
    <w:rsid w:val="668612FD"/>
    <w:rsid w:val="66872471"/>
    <w:rsid w:val="668D4C58"/>
    <w:rsid w:val="66904940"/>
    <w:rsid w:val="66905319"/>
    <w:rsid w:val="669141F7"/>
    <w:rsid w:val="66925E4B"/>
    <w:rsid w:val="669320B5"/>
    <w:rsid w:val="66946E7A"/>
    <w:rsid w:val="66955C00"/>
    <w:rsid w:val="6696410D"/>
    <w:rsid w:val="66972D90"/>
    <w:rsid w:val="669753D0"/>
    <w:rsid w:val="66991A4D"/>
    <w:rsid w:val="669B56FF"/>
    <w:rsid w:val="669D2AE1"/>
    <w:rsid w:val="669D4ECA"/>
    <w:rsid w:val="669E4447"/>
    <w:rsid w:val="669E62A0"/>
    <w:rsid w:val="669F4C74"/>
    <w:rsid w:val="669F588A"/>
    <w:rsid w:val="66A11248"/>
    <w:rsid w:val="66A239F8"/>
    <w:rsid w:val="66A24229"/>
    <w:rsid w:val="66A555CC"/>
    <w:rsid w:val="66A648ED"/>
    <w:rsid w:val="66A96085"/>
    <w:rsid w:val="66B0415C"/>
    <w:rsid w:val="66B127BF"/>
    <w:rsid w:val="66B152CC"/>
    <w:rsid w:val="66B26AF4"/>
    <w:rsid w:val="66B27C52"/>
    <w:rsid w:val="66B37B07"/>
    <w:rsid w:val="66B80722"/>
    <w:rsid w:val="66BB0725"/>
    <w:rsid w:val="66BB29E8"/>
    <w:rsid w:val="66BC0DEF"/>
    <w:rsid w:val="66BD3A53"/>
    <w:rsid w:val="66BF3D61"/>
    <w:rsid w:val="66C55353"/>
    <w:rsid w:val="66C55D6B"/>
    <w:rsid w:val="66C675CC"/>
    <w:rsid w:val="66CA309E"/>
    <w:rsid w:val="66CC24D0"/>
    <w:rsid w:val="66CE2DCB"/>
    <w:rsid w:val="66CF279F"/>
    <w:rsid w:val="66CF4495"/>
    <w:rsid w:val="66D10B21"/>
    <w:rsid w:val="66D210E5"/>
    <w:rsid w:val="66D2221D"/>
    <w:rsid w:val="66D22FDB"/>
    <w:rsid w:val="66DF0824"/>
    <w:rsid w:val="66E11C72"/>
    <w:rsid w:val="66E2195C"/>
    <w:rsid w:val="66E856A5"/>
    <w:rsid w:val="66EA7603"/>
    <w:rsid w:val="66EC45E0"/>
    <w:rsid w:val="66EC5A46"/>
    <w:rsid w:val="66ED7743"/>
    <w:rsid w:val="66EE3A3C"/>
    <w:rsid w:val="66EF04B9"/>
    <w:rsid w:val="66F05CD2"/>
    <w:rsid w:val="66F27102"/>
    <w:rsid w:val="66F40D7E"/>
    <w:rsid w:val="66F41569"/>
    <w:rsid w:val="66F60205"/>
    <w:rsid w:val="66F666CA"/>
    <w:rsid w:val="66F8773B"/>
    <w:rsid w:val="66FB73BC"/>
    <w:rsid w:val="66FB7667"/>
    <w:rsid w:val="66FC0763"/>
    <w:rsid w:val="66FC492D"/>
    <w:rsid w:val="66FD6114"/>
    <w:rsid w:val="66FF1777"/>
    <w:rsid w:val="670017AC"/>
    <w:rsid w:val="67037BA3"/>
    <w:rsid w:val="67046AD8"/>
    <w:rsid w:val="67053E77"/>
    <w:rsid w:val="67060162"/>
    <w:rsid w:val="670619E5"/>
    <w:rsid w:val="670A3222"/>
    <w:rsid w:val="670A7BC5"/>
    <w:rsid w:val="670B4D9F"/>
    <w:rsid w:val="670B6A35"/>
    <w:rsid w:val="670B7D23"/>
    <w:rsid w:val="670C2540"/>
    <w:rsid w:val="670C7F07"/>
    <w:rsid w:val="670D3861"/>
    <w:rsid w:val="67104CB2"/>
    <w:rsid w:val="67117FC5"/>
    <w:rsid w:val="671631E4"/>
    <w:rsid w:val="671724F2"/>
    <w:rsid w:val="671850E5"/>
    <w:rsid w:val="671947C2"/>
    <w:rsid w:val="671A5DB4"/>
    <w:rsid w:val="671B551B"/>
    <w:rsid w:val="671C34DE"/>
    <w:rsid w:val="671C6A0A"/>
    <w:rsid w:val="671F5DB7"/>
    <w:rsid w:val="6720347E"/>
    <w:rsid w:val="67246685"/>
    <w:rsid w:val="67277BDD"/>
    <w:rsid w:val="6728305F"/>
    <w:rsid w:val="6728666A"/>
    <w:rsid w:val="67290D47"/>
    <w:rsid w:val="67294296"/>
    <w:rsid w:val="67294BA5"/>
    <w:rsid w:val="672C4586"/>
    <w:rsid w:val="67302CAE"/>
    <w:rsid w:val="67306284"/>
    <w:rsid w:val="67315BE0"/>
    <w:rsid w:val="6732414B"/>
    <w:rsid w:val="67331E52"/>
    <w:rsid w:val="673656F6"/>
    <w:rsid w:val="673663D1"/>
    <w:rsid w:val="67375F0A"/>
    <w:rsid w:val="67397F7E"/>
    <w:rsid w:val="673B3244"/>
    <w:rsid w:val="673B7AF4"/>
    <w:rsid w:val="673C734E"/>
    <w:rsid w:val="673D0765"/>
    <w:rsid w:val="67421A20"/>
    <w:rsid w:val="67422856"/>
    <w:rsid w:val="67432FB8"/>
    <w:rsid w:val="67437FCF"/>
    <w:rsid w:val="674A5C47"/>
    <w:rsid w:val="674B737C"/>
    <w:rsid w:val="67516E5D"/>
    <w:rsid w:val="67523B03"/>
    <w:rsid w:val="67535458"/>
    <w:rsid w:val="67553C9E"/>
    <w:rsid w:val="67580760"/>
    <w:rsid w:val="67581A96"/>
    <w:rsid w:val="67591791"/>
    <w:rsid w:val="675A4DB1"/>
    <w:rsid w:val="675B0C3A"/>
    <w:rsid w:val="676040D8"/>
    <w:rsid w:val="67610E3D"/>
    <w:rsid w:val="676308F7"/>
    <w:rsid w:val="676528E9"/>
    <w:rsid w:val="676B40E8"/>
    <w:rsid w:val="676C1FE8"/>
    <w:rsid w:val="676C4103"/>
    <w:rsid w:val="676D5B67"/>
    <w:rsid w:val="676E1EC2"/>
    <w:rsid w:val="676F64A5"/>
    <w:rsid w:val="67713DE0"/>
    <w:rsid w:val="67720050"/>
    <w:rsid w:val="67737C39"/>
    <w:rsid w:val="6778595D"/>
    <w:rsid w:val="677A248E"/>
    <w:rsid w:val="677F38B2"/>
    <w:rsid w:val="677F5512"/>
    <w:rsid w:val="678560D1"/>
    <w:rsid w:val="6788245D"/>
    <w:rsid w:val="67886579"/>
    <w:rsid w:val="678C5344"/>
    <w:rsid w:val="678D4E91"/>
    <w:rsid w:val="678E0880"/>
    <w:rsid w:val="678E5472"/>
    <w:rsid w:val="67932D30"/>
    <w:rsid w:val="67963349"/>
    <w:rsid w:val="67965199"/>
    <w:rsid w:val="67981B9D"/>
    <w:rsid w:val="679854EE"/>
    <w:rsid w:val="679858D8"/>
    <w:rsid w:val="67995239"/>
    <w:rsid w:val="679959C9"/>
    <w:rsid w:val="679A022A"/>
    <w:rsid w:val="679A250F"/>
    <w:rsid w:val="67A40C89"/>
    <w:rsid w:val="67A42696"/>
    <w:rsid w:val="67A47827"/>
    <w:rsid w:val="67A64A2D"/>
    <w:rsid w:val="67A92CBA"/>
    <w:rsid w:val="67B0418D"/>
    <w:rsid w:val="67B1547D"/>
    <w:rsid w:val="67B15DA8"/>
    <w:rsid w:val="67B176F4"/>
    <w:rsid w:val="67B3284E"/>
    <w:rsid w:val="67B34171"/>
    <w:rsid w:val="67B51518"/>
    <w:rsid w:val="67B6475E"/>
    <w:rsid w:val="67B713AF"/>
    <w:rsid w:val="67B85669"/>
    <w:rsid w:val="67BC2768"/>
    <w:rsid w:val="67BE3405"/>
    <w:rsid w:val="67BF361D"/>
    <w:rsid w:val="67C04C91"/>
    <w:rsid w:val="67C17A1D"/>
    <w:rsid w:val="67C240BE"/>
    <w:rsid w:val="67C34382"/>
    <w:rsid w:val="67C62B24"/>
    <w:rsid w:val="67C93CD8"/>
    <w:rsid w:val="67CC65A5"/>
    <w:rsid w:val="67CD7B81"/>
    <w:rsid w:val="67CE0C4A"/>
    <w:rsid w:val="67D45D5F"/>
    <w:rsid w:val="67D63DD3"/>
    <w:rsid w:val="67DA3A94"/>
    <w:rsid w:val="67DE3AF3"/>
    <w:rsid w:val="67E36C0C"/>
    <w:rsid w:val="67E71C97"/>
    <w:rsid w:val="67E7260B"/>
    <w:rsid w:val="67E74B90"/>
    <w:rsid w:val="67EA335C"/>
    <w:rsid w:val="67EC2DE7"/>
    <w:rsid w:val="67ED69F2"/>
    <w:rsid w:val="67EE2FA0"/>
    <w:rsid w:val="67F13818"/>
    <w:rsid w:val="67F16272"/>
    <w:rsid w:val="67F24852"/>
    <w:rsid w:val="67F25274"/>
    <w:rsid w:val="67F3701F"/>
    <w:rsid w:val="67F37624"/>
    <w:rsid w:val="67F512F1"/>
    <w:rsid w:val="67F54038"/>
    <w:rsid w:val="67F5785A"/>
    <w:rsid w:val="67F7357E"/>
    <w:rsid w:val="67F87011"/>
    <w:rsid w:val="67FB0CCD"/>
    <w:rsid w:val="67FE0809"/>
    <w:rsid w:val="67FE2504"/>
    <w:rsid w:val="68004040"/>
    <w:rsid w:val="68005AAA"/>
    <w:rsid w:val="6801118B"/>
    <w:rsid w:val="6803054C"/>
    <w:rsid w:val="68034D4A"/>
    <w:rsid w:val="68035703"/>
    <w:rsid w:val="68060D8D"/>
    <w:rsid w:val="68062A08"/>
    <w:rsid w:val="680703A2"/>
    <w:rsid w:val="68071902"/>
    <w:rsid w:val="68087A7F"/>
    <w:rsid w:val="68092A8B"/>
    <w:rsid w:val="680A3F90"/>
    <w:rsid w:val="680B70B6"/>
    <w:rsid w:val="680C3566"/>
    <w:rsid w:val="680C7064"/>
    <w:rsid w:val="680E0F05"/>
    <w:rsid w:val="680E2962"/>
    <w:rsid w:val="681025DE"/>
    <w:rsid w:val="68143D98"/>
    <w:rsid w:val="6816281F"/>
    <w:rsid w:val="68171475"/>
    <w:rsid w:val="681933D7"/>
    <w:rsid w:val="681B5CF4"/>
    <w:rsid w:val="681D6185"/>
    <w:rsid w:val="68224DC3"/>
    <w:rsid w:val="68255609"/>
    <w:rsid w:val="682E3653"/>
    <w:rsid w:val="68334235"/>
    <w:rsid w:val="68337BC6"/>
    <w:rsid w:val="68345273"/>
    <w:rsid w:val="6835489F"/>
    <w:rsid w:val="68355EE7"/>
    <w:rsid w:val="68361420"/>
    <w:rsid w:val="68367B00"/>
    <w:rsid w:val="683A6887"/>
    <w:rsid w:val="683B67DA"/>
    <w:rsid w:val="683D34E3"/>
    <w:rsid w:val="683E4048"/>
    <w:rsid w:val="68425138"/>
    <w:rsid w:val="684337B5"/>
    <w:rsid w:val="68435D1F"/>
    <w:rsid w:val="684410CD"/>
    <w:rsid w:val="684A4F78"/>
    <w:rsid w:val="684B173D"/>
    <w:rsid w:val="684B54C9"/>
    <w:rsid w:val="684D2152"/>
    <w:rsid w:val="68501091"/>
    <w:rsid w:val="68507C0A"/>
    <w:rsid w:val="68510A24"/>
    <w:rsid w:val="68535BC2"/>
    <w:rsid w:val="6854438E"/>
    <w:rsid w:val="68561155"/>
    <w:rsid w:val="68563196"/>
    <w:rsid w:val="68575216"/>
    <w:rsid w:val="685821FD"/>
    <w:rsid w:val="68582C7F"/>
    <w:rsid w:val="685C6D2E"/>
    <w:rsid w:val="685D2C73"/>
    <w:rsid w:val="68606E02"/>
    <w:rsid w:val="686602E1"/>
    <w:rsid w:val="6868215B"/>
    <w:rsid w:val="686D2F18"/>
    <w:rsid w:val="687571C9"/>
    <w:rsid w:val="68781832"/>
    <w:rsid w:val="687A0F77"/>
    <w:rsid w:val="687D794B"/>
    <w:rsid w:val="687E0169"/>
    <w:rsid w:val="687E17D4"/>
    <w:rsid w:val="687E2D09"/>
    <w:rsid w:val="68843430"/>
    <w:rsid w:val="68867DCB"/>
    <w:rsid w:val="68881C0C"/>
    <w:rsid w:val="6889534A"/>
    <w:rsid w:val="68897D38"/>
    <w:rsid w:val="68945A5A"/>
    <w:rsid w:val="689551D3"/>
    <w:rsid w:val="689903C8"/>
    <w:rsid w:val="68995098"/>
    <w:rsid w:val="689D5D86"/>
    <w:rsid w:val="689D73FF"/>
    <w:rsid w:val="68A011CA"/>
    <w:rsid w:val="68A04DF6"/>
    <w:rsid w:val="68A2431B"/>
    <w:rsid w:val="68A77E09"/>
    <w:rsid w:val="68AA1A48"/>
    <w:rsid w:val="68AA50B0"/>
    <w:rsid w:val="68AB05C7"/>
    <w:rsid w:val="68AB7350"/>
    <w:rsid w:val="68B260D4"/>
    <w:rsid w:val="68B43904"/>
    <w:rsid w:val="68B55CEE"/>
    <w:rsid w:val="68B91AF0"/>
    <w:rsid w:val="68BA3DD9"/>
    <w:rsid w:val="68BB057A"/>
    <w:rsid w:val="68BC3312"/>
    <w:rsid w:val="68BD4B27"/>
    <w:rsid w:val="68BF499B"/>
    <w:rsid w:val="68BF6C0D"/>
    <w:rsid w:val="68C25C2B"/>
    <w:rsid w:val="68C568D2"/>
    <w:rsid w:val="68C6297E"/>
    <w:rsid w:val="68C75DC2"/>
    <w:rsid w:val="68CF1F20"/>
    <w:rsid w:val="68CF3593"/>
    <w:rsid w:val="68CF3A1A"/>
    <w:rsid w:val="68D5282B"/>
    <w:rsid w:val="68D5487F"/>
    <w:rsid w:val="68D65E85"/>
    <w:rsid w:val="68D76D6C"/>
    <w:rsid w:val="68DC1F36"/>
    <w:rsid w:val="68DC3CC2"/>
    <w:rsid w:val="68DC5CD4"/>
    <w:rsid w:val="68DD5604"/>
    <w:rsid w:val="68E252B7"/>
    <w:rsid w:val="68E34A8C"/>
    <w:rsid w:val="68E4467F"/>
    <w:rsid w:val="68E95494"/>
    <w:rsid w:val="68EA00BD"/>
    <w:rsid w:val="68EB18DE"/>
    <w:rsid w:val="68EB39F3"/>
    <w:rsid w:val="68ED280F"/>
    <w:rsid w:val="68ED7607"/>
    <w:rsid w:val="68EF38FA"/>
    <w:rsid w:val="68F13C28"/>
    <w:rsid w:val="68F1694E"/>
    <w:rsid w:val="68F7343F"/>
    <w:rsid w:val="68F743D5"/>
    <w:rsid w:val="68F81D6F"/>
    <w:rsid w:val="68F96AAC"/>
    <w:rsid w:val="68F971DF"/>
    <w:rsid w:val="68FD448F"/>
    <w:rsid w:val="68FD509B"/>
    <w:rsid w:val="68FF2D8C"/>
    <w:rsid w:val="690035E6"/>
    <w:rsid w:val="69010FA6"/>
    <w:rsid w:val="69021D25"/>
    <w:rsid w:val="69023CD4"/>
    <w:rsid w:val="69047CB9"/>
    <w:rsid w:val="690543D7"/>
    <w:rsid w:val="6909188E"/>
    <w:rsid w:val="690D49F7"/>
    <w:rsid w:val="690E42E9"/>
    <w:rsid w:val="690F068C"/>
    <w:rsid w:val="6912630C"/>
    <w:rsid w:val="691317B9"/>
    <w:rsid w:val="6914695D"/>
    <w:rsid w:val="6916227C"/>
    <w:rsid w:val="69176132"/>
    <w:rsid w:val="69182C5E"/>
    <w:rsid w:val="691A2D88"/>
    <w:rsid w:val="691B4938"/>
    <w:rsid w:val="691E2822"/>
    <w:rsid w:val="69210FF6"/>
    <w:rsid w:val="69217867"/>
    <w:rsid w:val="69242549"/>
    <w:rsid w:val="69257605"/>
    <w:rsid w:val="69280035"/>
    <w:rsid w:val="692956C8"/>
    <w:rsid w:val="692A0A60"/>
    <w:rsid w:val="692B5352"/>
    <w:rsid w:val="692B726C"/>
    <w:rsid w:val="692D136F"/>
    <w:rsid w:val="692F79CF"/>
    <w:rsid w:val="693611D0"/>
    <w:rsid w:val="69366040"/>
    <w:rsid w:val="6937076E"/>
    <w:rsid w:val="69374220"/>
    <w:rsid w:val="693805E2"/>
    <w:rsid w:val="69392E57"/>
    <w:rsid w:val="6939664E"/>
    <w:rsid w:val="693C1E67"/>
    <w:rsid w:val="69423277"/>
    <w:rsid w:val="69434DFF"/>
    <w:rsid w:val="69436E2E"/>
    <w:rsid w:val="694538A5"/>
    <w:rsid w:val="69463089"/>
    <w:rsid w:val="694B548C"/>
    <w:rsid w:val="694C6854"/>
    <w:rsid w:val="694C691B"/>
    <w:rsid w:val="694C7C1A"/>
    <w:rsid w:val="695173FE"/>
    <w:rsid w:val="69531383"/>
    <w:rsid w:val="69552A0D"/>
    <w:rsid w:val="695600FA"/>
    <w:rsid w:val="695A048F"/>
    <w:rsid w:val="695A0C2E"/>
    <w:rsid w:val="695A15A9"/>
    <w:rsid w:val="69622C9D"/>
    <w:rsid w:val="6962489F"/>
    <w:rsid w:val="696353F2"/>
    <w:rsid w:val="6964727C"/>
    <w:rsid w:val="696632AB"/>
    <w:rsid w:val="696812D8"/>
    <w:rsid w:val="696C1F9A"/>
    <w:rsid w:val="696C21A3"/>
    <w:rsid w:val="696E1436"/>
    <w:rsid w:val="696E5BAC"/>
    <w:rsid w:val="69734B80"/>
    <w:rsid w:val="697443CC"/>
    <w:rsid w:val="69763F97"/>
    <w:rsid w:val="6980151D"/>
    <w:rsid w:val="69802064"/>
    <w:rsid w:val="69823D63"/>
    <w:rsid w:val="698256EF"/>
    <w:rsid w:val="69826DC6"/>
    <w:rsid w:val="6984113A"/>
    <w:rsid w:val="6987509A"/>
    <w:rsid w:val="69883847"/>
    <w:rsid w:val="698A13EB"/>
    <w:rsid w:val="698C6862"/>
    <w:rsid w:val="69906290"/>
    <w:rsid w:val="69954F97"/>
    <w:rsid w:val="6995503B"/>
    <w:rsid w:val="699614EA"/>
    <w:rsid w:val="69966647"/>
    <w:rsid w:val="6996708C"/>
    <w:rsid w:val="699A3E05"/>
    <w:rsid w:val="699B7C50"/>
    <w:rsid w:val="699C21B9"/>
    <w:rsid w:val="699C52D8"/>
    <w:rsid w:val="699F1BCF"/>
    <w:rsid w:val="69A0364D"/>
    <w:rsid w:val="69A16B8A"/>
    <w:rsid w:val="69A26538"/>
    <w:rsid w:val="69A41238"/>
    <w:rsid w:val="69A47866"/>
    <w:rsid w:val="69A54132"/>
    <w:rsid w:val="69A977BF"/>
    <w:rsid w:val="69AA05E5"/>
    <w:rsid w:val="69AA2059"/>
    <w:rsid w:val="69AD2E3D"/>
    <w:rsid w:val="69AF27C8"/>
    <w:rsid w:val="69B5769E"/>
    <w:rsid w:val="69B71066"/>
    <w:rsid w:val="69B83CB0"/>
    <w:rsid w:val="69BB32DD"/>
    <w:rsid w:val="69BD4FDE"/>
    <w:rsid w:val="69C11A52"/>
    <w:rsid w:val="69C40CBB"/>
    <w:rsid w:val="69C602EC"/>
    <w:rsid w:val="69C92238"/>
    <w:rsid w:val="69CA39DE"/>
    <w:rsid w:val="69CD62BA"/>
    <w:rsid w:val="69CE6942"/>
    <w:rsid w:val="69D00C30"/>
    <w:rsid w:val="69D27945"/>
    <w:rsid w:val="69D3097D"/>
    <w:rsid w:val="69D6334E"/>
    <w:rsid w:val="69DB1E42"/>
    <w:rsid w:val="69DC6800"/>
    <w:rsid w:val="69DC6DA4"/>
    <w:rsid w:val="69DD73FC"/>
    <w:rsid w:val="69DE6601"/>
    <w:rsid w:val="69E05CBE"/>
    <w:rsid w:val="69E1011D"/>
    <w:rsid w:val="69E4369D"/>
    <w:rsid w:val="69E43E71"/>
    <w:rsid w:val="69E7186B"/>
    <w:rsid w:val="69E73CA9"/>
    <w:rsid w:val="69E75027"/>
    <w:rsid w:val="69E86142"/>
    <w:rsid w:val="69E90AA3"/>
    <w:rsid w:val="69E91D87"/>
    <w:rsid w:val="69EA52E0"/>
    <w:rsid w:val="69ED46C1"/>
    <w:rsid w:val="69ED5E4E"/>
    <w:rsid w:val="69EE2D5E"/>
    <w:rsid w:val="69F13191"/>
    <w:rsid w:val="69F37132"/>
    <w:rsid w:val="69F6584F"/>
    <w:rsid w:val="69FC7695"/>
    <w:rsid w:val="69FD59D1"/>
    <w:rsid w:val="69FF2666"/>
    <w:rsid w:val="6A003E53"/>
    <w:rsid w:val="6A093E91"/>
    <w:rsid w:val="6A0D222F"/>
    <w:rsid w:val="6A101415"/>
    <w:rsid w:val="6A101B68"/>
    <w:rsid w:val="6A125BD0"/>
    <w:rsid w:val="6A136D8A"/>
    <w:rsid w:val="6A161D23"/>
    <w:rsid w:val="6A171E0D"/>
    <w:rsid w:val="6A17435F"/>
    <w:rsid w:val="6A180C61"/>
    <w:rsid w:val="6A1A21B2"/>
    <w:rsid w:val="6A1B18B7"/>
    <w:rsid w:val="6A1E5E31"/>
    <w:rsid w:val="6A217611"/>
    <w:rsid w:val="6A2315B9"/>
    <w:rsid w:val="6A247A44"/>
    <w:rsid w:val="6A2A096C"/>
    <w:rsid w:val="6A2B04FD"/>
    <w:rsid w:val="6A2B1A3E"/>
    <w:rsid w:val="6A2B218C"/>
    <w:rsid w:val="6A2F25AB"/>
    <w:rsid w:val="6A2F596D"/>
    <w:rsid w:val="6A316758"/>
    <w:rsid w:val="6A316CF9"/>
    <w:rsid w:val="6A332735"/>
    <w:rsid w:val="6A362884"/>
    <w:rsid w:val="6A377410"/>
    <w:rsid w:val="6A3823AC"/>
    <w:rsid w:val="6A3A0FD7"/>
    <w:rsid w:val="6A3B3668"/>
    <w:rsid w:val="6A3D672E"/>
    <w:rsid w:val="6A3E50A1"/>
    <w:rsid w:val="6A414B57"/>
    <w:rsid w:val="6A430467"/>
    <w:rsid w:val="6A4433B2"/>
    <w:rsid w:val="6A46558A"/>
    <w:rsid w:val="6A475792"/>
    <w:rsid w:val="6A4B3FF3"/>
    <w:rsid w:val="6A4C0EFC"/>
    <w:rsid w:val="6A4C2595"/>
    <w:rsid w:val="6A510C62"/>
    <w:rsid w:val="6A520FF3"/>
    <w:rsid w:val="6A525CB1"/>
    <w:rsid w:val="6A5276C2"/>
    <w:rsid w:val="6A5460BC"/>
    <w:rsid w:val="6A557AB4"/>
    <w:rsid w:val="6A58044C"/>
    <w:rsid w:val="6A580C49"/>
    <w:rsid w:val="6A5C7BAE"/>
    <w:rsid w:val="6A600A22"/>
    <w:rsid w:val="6A631C7A"/>
    <w:rsid w:val="6A637591"/>
    <w:rsid w:val="6A6550CF"/>
    <w:rsid w:val="6A670301"/>
    <w:rsid w:val="6A6930EC"/>
    <w:rsid w:val="6A6B685E"/>
    <w:rsid w:val="6A6C1C89"/>
    <w:rsid w:val="6A6C2F5D"/>
    <w:rsid w:val="6A70553F"/>
    <w:rsid w:val="6A705991"/>
    <w:rsid w:val="6A7064F6"/>
    <w:rsid w:val="6A732F4D"/>
    <w:rsid w:val="6A742FF3"/>
    <w:rsid w:val="6A782CEA"/>
    <w:rsid w:val="6A7B3739"/>
    <w:rsid w:val="6A7B3A1D"/>
    <w:rsid w:val="6A7B5917"/>
    <w:rsid w:val="6A7D4C1E"/>
    <w:rsid w:val="6A7D671D"/>
    <w:rsid w:val="6A7E7822"/>
    <w:rsid w:val="6A80554E"/>
    <w:rsid w:val="6A805B11"/>
    <w:rsid w:val="6A8365A9"/>
    <w:rsid w:val="6A845FFE"/>
    <w:rsid w:val="6A850553"/>
    <w:rsid w:val="6A865FC5"/>
    <w:rsid w:val="6A8717E1"/>
    <w:rsid w:val="6A8A488C"/>
    <w:rsid w:val="6A8F7E8F"/>
    <w:rsid w:val="6A911ABD"/>
    <w:rsid w:val="6A933CAC"/>
    <w:rsid w:val="6A945611"/>
    <w:rsid w:val="6A967FF5"/>
    <w:rsid w:val="6A971AEE"/>
    <w:rsid w:val="6A971E04"/>
    <w:rsid w:val="6A9B7DD2"/>
    <w:rsid w:val="6A9D59A3"/>
    <w:rsid w:val="6A9E6910"/>
    <w:rsid w:val="6A9F42D1"/>
    <w:rsid w:val="6AA05ED4"/>
    <w:rsid w:val="6AA1752D"/>
    <w:rsid w:val="6AA34A53"/>
    <w:rsid w:val="6AA76CEA"/>
    <w:rsid w:val="6AAB580F"/>
    <w:rsid w:val="6AAE7E7F"/>
    <w:rsid w:val="6AB02F75"/>
    <w:rsid w:val="6AB07978"/>
    <w:rsid w:val="6AB20F37"/>
    <w:rsid w:val="6AB76691"/>
    <w:rsid w:val="6AB91ECD"/>
    <w:rsid w:val="6ABA20A0"/>
    <w:rsid w:val="6ABB6AB5"/>
    <w:rsid w:val="6AC31424"/>
    <w:rsid w:val="6AC62F0F"/>
    <w:rsid w:val="6AC757F9"/>
    <w:rsid w:val="6AC96580"/>
    <w:rsid w:val="6ACD598A"/>
    <w:rsid w:val="6AD50F0E"/>
    <w:rsid w:val="6AD71FE7"/>
    <w:rsid w:val="6AD740C7"/>
    <w:rsid w:val="6AD83EB2"/>
    <w:rsid w:val="6AD8788B"/>
    <w:rsid w:val="6AE40C09"/>
    <w:rsid w:val="6AE511A5"/>
    <w:rsid w:val="6AEB0F15"/>
    <w:rsid w:val="6AEF4573"/>
    <w:rsid w:val="6AF00C10"/>
    <w:rsid w:val="6AF05B5C"/>
    <w:rsid w:val="6AF12C2E"/>
    <w:rsid w:val="6AF319EF"/>
    <w:rsid w:val="6AF8486A"/>
    <w:rsid w:val="6B0120C4"/>
    <w:rsid w:val="6B0434C5"/>
    <w:rsid w:val="6B0479B3"/>
    <w:rsid w:val="6B06484A"/>
    <w:rsid w:val="6B083A22"/>
    <w:rsid w:val="6B0E65D9"/>
    <w:rsid w:val="6B0F3A62"/>
    <w:rsid w:val="6B104D70"/>
    <w:rsid w:val="6B1455F3"/>
    <w:rsid w:val="6B1525E0"/>
    <w:rsid w:val="6B160420"/>
    <w:rsid w:val="6B1869AF"/>
    <w:rsid w:val="6B1954F6"/>
    <w:rsid w:val="6B1A45A9"/>
    <w:rsid w:val="6B210713"/>
    <w:rsid w:val="6B21654F"/>
    <w:rsid w:val="6B216A60"/>
    <w:rsid w:val="6B226F23"/>
    <w:rsid w:val="6B291D68"/>
    <w:rsid w:val="6B2D6838"/>
    <w:rsid w:val="6B3155E4"/>
    <w:rsid w:val="6B32767F"/>
    <w:rsid w:val="6B341795"/>
    <w:rsid w:val="6B345AEF"/>
    <w:rsid w:val="6B3549DB"/>
    <w:rsid w:val="6B3A2EC6"/>
    <w:rsid w:val="6B3D0F84"/>
    <w:rsid w:val="6B3E14B2"/>
    <w:rsid w:val="6B3F340D"/>
    <w:rsid w:val="6B4276FC"/>
    <w:rsid w:val="6B44246C"/>
    <w:rsid w:val="6B444F1D"/>
    <w:rsid w:val="6B455DE2"/>
    <w:rsid w:val="6B4632E7"/>
    <w:rsid w:val="6B474822"/>
    <w:rsid w:val="6B4920DA"/>
    <w:rsid w:val="6B4A04F0"/>
    <w:rsid w:val="6B4A1F62"/>
    <w:rsid w:val="6B4C48BF"/>
    <w:rsid w:val="6B4D54A6"/>
    <w:rsid w:val="6B4E0965"/>
    <w:rsid w:val="6B4E684F"/>
    <w:rsid w:val="6B4F3D6D"/>
    <w:rsid w:val="6B4F4D00"/>
    <w:rsid w:val="6B4F53BF"/>
    <w:rsid w:val="6B507EC5"/>
    <w:rsid w:val="6B590AFF"/>
    <w:rsid w:val="6B5958CB"/>
    <w:rsid w:val="6B5A141E"/>
    <w:rsid w:val="6B5C3EB8"/>
    <w:rsid w:val="6B5E6970"/>
    <w:rsid w:val="6B607B93"/>
    <w:rsid w:val="6B610383"/>
    <w:rsid w:val="6B63265F"/>
    <w:rsid w:val="6B642EAE"/>
    <w:rsid w:val="6B6469AB"/>
    <w:rsid w:val="6B690B64"/>
    <w:rsid w:val="6B6929D0"/>
    <w:rsid w:val="6B6B2304"/>
    <w:rsid w:val="6B6D4C2B"/>
    <w:rsid w:val="6B6D6D62"/>
    <w:rsid w:val="6B74022F"/>
    <w:rsid w:val="6B7408F7"/>
    <w:rsid w:val="6B747F3C"/>
    <w:rsid w:val="6B75693F"/>
    <w:rsid w:val="6B7A0999"/>
    <w:rsid w:val="6B7D31EC"/>
    <w:rsid w:val="6B7F628A"/>
    <w:rsid w:val="6B7F7890"/>
    <w:rsid w:val="6B806C66"/>
    <w:rsid w:val="6B817321"/>
    <w:rsid w:val="6B8C0149"/>
    <w:rsid w:val="6B8C5514"/>
    <w:rsid w:val="6B8F6C96"/>
    <w:rsid w:val="6B9334EE"/>
    <w:rsid w:val="6B940586"/>
    <w:rsid w:val="6B951C35"/>
    <w:rsid w:val="6B960171"/>
    <w:rsid w:val="6B96567A"/>
    <w:rsid w:val="6B9A5228"/>
    <w:rsid w:val="6B9B03A7"/>
    <w:rsid w:val="6B9B2EEA"/>
    <w:rsid w:val="6B9B45A6"/>
    <w:rsid w:val="6B9C5870"/>
    <w:rsid w:val="6B9D650C"/>
    <w:rsid w:val="6BA23463"/>
    <w:rsid w:val="6BA41FDD"/>
    <w:rsid w:val="6BA62B35"/>
    <w:rsid w:val="6BA71317"/>
    <w:rsid w:val="6BAA4717"/>
    <w:rsid w:val="6BAF285F"/>
    <w:rsid w:val="6BB058A7"/>
    <w:rsid w:val="6BB30EC7"/>
    <w:rsid w:val="6BB73D52"/>
    <w:rsid w:val="6BBB17CD"/>
    <w:rsid w:val="6BBB5269"/>
    <w:rsid w:val="6BBC1A65"/>
    <w:rsid w:val="6BBC70B9"/>
    <w:rsid w:val="6BBF04A7"/>
    <w:rsid w:val="6BBF0E06"/>
    <w:rsid w:val="6BBF1E67"/>
    <w:rsid w:val="6BBF530C"/>
    <w:rsid w:val="6BC026BA"/>
    <w:rsid w:val="6BC1526C"/>
    <w:rsid w:val="6BC476B9"/>
    <w:rsid w:val="6BC82518"/>
    <w:rsid w:val="6BCA3CBB"/>
    <w:rsid w:val="6BCA663A"/>
    <w:rsid w:val="6BCC77BA"/>
    <w:rsid w:val="6BCE5CC1"/>
    <w:rsid w:val="6BCE6D0C"/>
    <w:rsid w:val="6BCF56F1"/>
    <w:rsid w:val="6BD173AF"/>
    <w:rsid w:val="6BD334DA"/>
    <w:rsid w:val="6BD36C0C"/>
    <w:rsid w:val="6BD5323B"/>
    <w:rsid w:val="6BD55D05"/>
    <w:rsid w:val="6BD55E81"/>
    <w:rsid w:val="6BD737AD"/>
    <w:rsid w:val="6BD87DAE"/>
    <w:rsid w:val="6BD95CAC"/>
    <w:rsid w:val="6BDA58E7"/>
    <w:rsid w:val="6BDD430A"/>
    <w:rsid w:val="6BDF0628"/>
    <w:rsid w:val="6BE40F82"/>
    <w:rsid w:val="6BE50866"/>
    <w:rsid w:val="6BE741CF"/>
    <w:rsid w:val="6BEA3654"/>
    <w:rsid w:val="6BEA5086"/>
    <w:rsid w:val="6BED67A1"/>
    <w:rsid w:val="6BEF3187"/>
    <w:rsid w:val="6BF076ED"/>
    <w:rsid w:val="6BF1728B"/>
    <w:rsid w:val="6BF24104"/>
    <w:rsid w:val="6BF419C4"/>
    <w:rsid w:val="6BF47260"/>
    <w:rsid w:val="6BF610CD"/>
    <w:rsid w:val="6BF72874"/>
    <w:rsid w:val="6BF81C1B"/>
    <w:rsid w:val="6BF82471"/>
    <w:rsid w:val="6BFB4B61"/>
    <w:rsid w:val="6BFD6C3C"/>
    <w:rsid w:val="6BFE5CE9"/>
    <w:rsid w:val="6C0072D2"/>
    <w:rsid w:val="6C027FDE"/>
    <w:rsid w:val="6C033306"/>
    <w:rsid w:val="6C0638BA"/>
    <w:rsid w:val="6C095CE2"/>
    <w:rsid w:val="6C0A0AB0"/>
    <w:rsid w:val="6C0C7474"/>
    <w:rsid w:val="6C1503E8"/>
    <w:rsid w:val="6C152074"/>
    <w:rsid w:val="6C153467"/>
    <w:rsid w:val="6C16225D"/>
    <w:rsid w:val="6C185423"/>
    <w:rsid w:val="6C1C6D4F"/>
    <w:rsid w:val="6C1F33EF"/>
    <w:rsid w:val="6C207FB0"/>
    <w:rsid w:val="6C21158D"/>
    <w:rsid w:val="6C227F13"/>
    <w:rsid w:val="6C296ADC"/>
    <w:rsid w:val="6C2A07A7"/>
    <w:rsid w:val="6C2A280E"/>
    <w:rsid w:val="6C2E0DBC"/>
    <w:rsid w:val="6C2E7EBE"/>
    <w:rsid w:val="6C2F667C"/>
    <w:rsid w:val="6C307540"/>
    <w:rsid w:val="6C321EF4"/>
    <w:rsid w:val="6C322E65"/>
    <w:rsid w:val="6C326FF2"/>
    <w:rsid w:val="6C34548E"/>
    <w:rsid w:val="6C383460"/>
    <w:rsid w:val="6C394E14"/>
    <w:rsid w:val="6C3B6E58"/>
    <w:rsid w:val="6C3D0069"/>
    <w:rsid w:val="6C3F5795"/>
    <w:rsid w:val="6C437425"/>
    <w:rsid w:val="6C451FFA"/>
    <w:rsid w:val="6C454BE7"/>
    <w:rsid w:val="6C4659EB"/>
    <w:rsid w:val="6C496585"/>
    <w:rsid w:val="6C4A592A"/>
    <w:rsid w:val="6C4B5836"/>
    <w:rsid w:val="6C4D2D85"/>
    <w:rsid w:val="6C4E7AD0"/>
    <w:rsid w:val="6C4F211A"/>
    <w:rsid w:val="6C4F61E3"/>
    <w:rsid w:val="6C530333"/>
    <w:rsid w:val="6C5446B3"/>
    <w:rsid w:val="6C546C63"/>
    <w:rsid w:val="6C554C53"/>
    <w:rsid w:val="6C555CF9"/>
    <w:rsid w:val="6C58221D"/>
    <w:rsid w:val="6C5847CB"/>
    <w:rsid w:val="6C5F67E8"/>
    <w:rsid w:val="6C5F68A9"/>
    <w:rsid w:val="6C604223"/>
    <w:rsid w:val="6C610170"/>
    <w:rsid w:val="6C610BDE"/>
    <w:rsid w:val="6C62702B"/>
    <w:rsid w:val="6C631A3B"/>
    <w:rsid w:val="6C6D4E52"/>
    <w:rsid w:val="6C7153F1"/>
    <w:rsid w:val="6C743230"/>
    <w:rsid w:val="6C751A16"/>
    <w:rsid w:val="6C756447"/>
    <w:rsid w:val="6C770816"/>
    <w:rsid w:val="6C797251"/>
    <w:rsid w:val="6C7A03F3"/>
    <w:rsid w:val="6C7A4212"/>
    <w:rsid w:val="6C7A712E"/>
    <w:rsid w:val="6C7E2422"/>
    <w:rsid w:val="6C7E386F"/>
    <w:rsid w:val="6C7E7614"/>
    <w:rsid w:val="6C8174C1"/>
    <w:rsid w:val="6C8254C2"/>
    <w:rsid w:val="6C825CF8"/>
    <w:rsid w:val="6C844D12"/>
    <w:rsid w:val="6C850D7F"/>
    <w:rsid w:val="6C854D0E"/>
    <w:rsid w:val="6C8621B5"/>
    <w:rsid w:val="6C8652F9"/>
    <w:rsid w:val="6C8678A7"/>
    <w:rsid w:val="6C8D00FD"/>
    <w:rsid w:val="6C8F67BD"/>
    <w:rsid w:val="6C8F6FFB"/>
    <w:rsid w:val="6C9064B5"/>
    <w:rsid w:val="6C921196"/>
    <w:rsid w:val="6C923F60"/>
    <w:rsid w:val="6C925231"/>
    <w:rsid w:val="6C957D28"/>
    <w:rsid w:val="6C963A35"/>
    <w:rsid w:val="6C966DDD"/>
    <w:rsid w:val="6C9719E1"/>
    <w:rsid w:val="6C983866"/>
    <w:rsid w:val="6C9E2EAD"/>
    <w:rsid w:val="6C9E476C"/>
    <w:rsid w:val="6C9F369A"/>
    <w:rsid w:val="6CA130DC"/>
    <w:rsid w:val="6CA64940"/>
    <w:rsid w:val="6CA85C0E"/>
    <w:rsid w:val="6CAA3E8D"/>
    <w:rsid w:val="6CAB0CFC"/>
    <w:rsid w:val="6CAC62B9"/>
    <w:rsid w:val="6CAF63F9"/>
    <w:rsid w:val="6CB14B5E"/>
    <w:rsid w:val="6CB23F0A"/>
    <w:rsid w:val="6CB5060A"/>
    <w:rsid w:val="6CB63A38"/>
    <w:rsid w:val="6CBA7584"/>
    <w:rsid w:val="6CBB325D"/>
    <w:rsid w:val="6CBD296F"/>
    <w:rsid w:val="6CBD4173"/>
    <w:rsid w:val="6CBE7DA8"/>
    <w:rsid w:val="6CBF6EA5"/>
    <w:rsid w:val="6CC00010"/>
    <w:rsid w:val="6CC22287"/>
    <w:rsid w:val="6CC447AB"/>
    <w:rsid w:val="6CC57AA0"/>
    <w:rsid w:val="6CC80F72"/>
    <w:rsid w:val="6CC82453"/>
    <w:rsid w:val="6CCD0D04"/>
    <w:rsid w:val="6CCD449F"/>
    <w:rsid w:val="6CCE3F4B"/>
    <w:rsid w:val="6CD3026D"/>
    <w:rsid w:val="6CD34365"/>
    <w:rsid w:val="6CD83DD9"/>
    <w:rsid w:val="6CDA5CF6"/>
    <w:rsid w:val="6CDF180D"/>
    <w:rsid w:val="6CE13E6C"/>
    <w:rsid w:val="6CE212EF"/>
    <w:rsid w:val="6CE52CFE"/>
    <w:rsid w:val="6CE632F5"/>
    <w:rsid w:val="6CE70946"/>
    <w:rsid w:val="6CE92B0F"/>
    <w:rsid w:val="6CEE3FFB"/>
    <w:rsid w:val="6CEF0F7F"/>
    <w:rsid w:val="6CF131C3"/>
    <w:rsid w:val="6CF25254"/>
    <w:rsid w:val="6CF92DB1"/>
    <w:rsid w:val="6CFB1824"/>
    <w:rsid w:val="6CFC4C21"/>
    <w:rsid w:val="6CFE5C05"/>
    <w:rsid w:val="6D001BEE"/>
    <w:rsid w:val="6D0514FC"/>
    <w:rsid w:val="6D067683"/>
    <w:rsid w:val="6D075FF8"/>
    <w:rsid w:val="6D0951BB"/>
    <w:rsid w:val="6D0975C2"/>
    <w:rsid w:val="6D0C5D04"/>
    <w:rsid w:val="6D0F18B2"/>
    <w:rsid w:val="6D10338A"/>
    <w:rsid w:val="6D1063E7"/>
    <w:rsid w:val="6D135598"/>
    <w:rsid w:val="6D15150F"/>
    <w:rsid w:val="6D156DD0"/>
    <w:rsid w:val="6D167220"/>
    <w:rsid w:val="6D1676F2"/>
    <w:rsid w:val="6D180C10"/>
    <w:rsid w:val="6D1C12E2"/>
    <w:rsid w:val="6D1F50D1"/>
    <w:rsid w:val="6D211BC3"/>
    <w:rsid w:val="6D216A4E"/>
    <w:rsid w:val="6D27241B"/>
    <w:rsid w:val="6D277A82"/>
    <w:rsid w:val="6D28269F"/>
    <w:rsid w:val="6D283BCA"/>
    <w:rsid w:val="6D2E526C"/>
    <w:rsid w:val="6D2E56F3"/>
    <w:rsid w:val="6D334B85"/>
    <w:rsid w:val="6D34178A"/>
    <w:rsid w:val="6D367908"/>
    <w:rsid w:val="6D395127"/>
    <w:rsid w:val="6D397DB9"/>
    <w:rsid w:val="6D3C0ED8"/>
    <w:rsid w:val="6D3E7FC5"/>
    <w:rsid w:val="6D3F1DAD"/>
    <w:rsid w:val="6D421AD9"/>
    <w:rsid w:val="6D447043"/>
    <w:rsid w:val="6D452514"/>
    <w:rsid w:val="6D464CD1"/>
    <w:rsid w:val="6D4718C0"/>
    <w:rsid w:val="6D4A7F47"/>
    <w:rsid w:val="6D4B4959"/>
    <w:rsid w:val="6D4B578F"/>
    <w:rsid w:val="6D4C1269"/>
    <w:rsid w:val="6D4E5428"/>
    <w:rsid w:val="6D552F4C"/>
    <w:rsid w:val="6D567D4A"/>
    <w:rsid w:val="6D593C42"/>
    <w:rsid w:val="6D5B2222"/>
    <w:rsid w:val="6D5D3025"/>
    <w:rsid w:val="6D5D42EB"/>
    <w:rsid w:val="6D5F329B"/>
    <w:rsid w:val="6D5F4306"/>
    <w:rsid w:val="6D6120DE"/>
    <w:rsid w:val="6D6217FA"/>
    <w:rsid w:val="6D6248C6"/>
    <w:rsid w:val="6D677300"/>
    <w:rsid w:val="6D686B94"/>
    <w:rsid w:val="6D7107C0"/>
    <w:rsid w:val="6D712B9F"/>
    <w:rsid w:val="6D720555"/>
    <w:rsid w:val="6D73355B"/>
    <w:rsid w:val="6D737F57"/>
    <w:rsid w:val="6D7500ED"/>
    <w:rsid w:val="6D772716"/>
    <w:rsid w:val="6D776C82"/>
    <w:rsid w:val="6D78585A"/>
    <w:rsid w:val="6D791ADF"/>
    <w:rsid w:val="6D7936C7"/>
    <w:rsid w:val="6D7A0989"/>
    <w:rsid w:val="6D7A40CF"/>
    <w:rsid w:val="6D7D2068"/>
    <w:rsid w:val="6D7E1A1B"/>
    <w:rsid w:val="6D880F57"/>
    <w:rsid w:val="6D8D2D17"/>
    <w:rsid w:val="6D8D4FF6"/>
    <w:rsid w:val="6D9135E0"/>
    <w:rsid w:val="6D940767"/>
    <w:rsid w:val="6D9B3ADB"/>
    <w:rsid w:val="6DA32705"/>
    <w:rsid w:val="6DA6214A"/>
    <w:rsid w:val="6DAB5F4C"/>
    <w:rsid w:val="6DAB7A8E"/>
    <w:rsid w:val="6DAC6DAA"/>
    <w:rsid w:val="6DB24018"/>
    <w:rsid w:val="6DB53ECA"/>
    <w:rsid w:val="6DB66927"/>
    <w:rsid w:val="6DBA6A4D"/>
    <w:rsid w:val="6DBE5EBE"/>
    <w:rsid w:val="6DBF4C8D"/>
    <w:rsid w:val="6DBF630A"/>
    <w:rsid w:val="6DC04F8A"/>
    <w:rsid w:val="6DC16896"/>
    <w:rsid w:val="6DC52790"/>
    <w:rsid w:val="6DC60F6E"/>
    <w:rsid w:val="6DC70619"/>
    <w:rsid w:val="6DC741FB"/>
    <w:rsid w:val="6DC900C0"/>
    <w:rsid w:val="6DCA5A64"/>
    <w:rsid w:val="6DCA76A0"/>
    <w:rsid w:val="6DCC3046"/>
    <w:rsid w:val="6DCD63D0"/>
    <w:rsid w:val="6DD353B6"/>
    <w:rsid w:val="6DD77113"/>
    <w:rsid w:val="6DD86D84"/>
    <w:rsid w:val="6DDA6170"/>
    <w:rsid w:val="6DDF1E1E"/>
    <w:rsid w:val="6DE22485"/>
    <w:rsid w:val="6DE57E10"/>
    <w:rsid w:val="6DE600F0"/>
    <w:rsid w:val="6DE75E81"/>
    <w:rsid w:val="6DEA0C24"/>
    <w:rsid w:val="6DEB229F"/>
    <w:rsid w:val="6DEC3B57"/>
    <w:rsid w:val="6DF11515"/>
    <w:rsid w:val="6DF11A68"/>
    <w:rsid w:val="6DF16090"/>
    <w:rsid w:val="6DF32A47"/>
    <w:rsid w:val="6DF40013"/>
    <w:rsid w:val="6DF6421B"/>
    <w:rsid w:val="6DFA788D"/>
    <w:rsid w:val="6DFB6208"/>
    <w:rsid w:val="6DFC797E"/>
    <w:rsid w:val="6E004E94"/>
    <w:rsid w:val="6E017C2B"/>
    <w:rsid w:val="6E023008"/>
    <w:rsid w:val="6E032989"/>
    <w:rsid w:val="6E043AC2"/>
    <w:rsid w:val="6E082E08"/>
    <w:rsid w:val="6E090B37"/>
    <w:rsid w:val="6E0A7623"/>
    <w:rsid w:val="6E0E7DE0"/>
    <w:rsid w:val="6E0F63DB"/>
    <w:rsid w:val="6E12442F"/>
    <w:rsid w:val="6E14538C"/>
    <w:rsid w:val="6E170C4D"/>
    <w:rsid w:val="6E185390"/>
    <w:rsid w:val="6E196136"/>
    <w:rsid w:val="6E1B4EFC"/>
    <w:rsid w:val="6E1D26E4"/>
    <w:rsid w:val="6E1D6B79"/>
    <w:rsid w:val="6E1E59EF"/>
    <w:rsid w:val="6E206B53"/>
    <w:rsid w:val="6E230827"/>
    <w:rsid w:val="6E230DFF"/>
    <w:rsid w:val="6E257957"/>
    <w:rsid w:val="6E2764C0"/>
    <w:rsid w:val="6E277771"/>
    <w:rsid w:val="6E280C31"/>
    <w:rsid w:val="6E29093A"/>
    <w:rsid w:val="6E2A09F4"/>
    <w:rsid w:val="6E2B263D"/>
    <w:rsid w:val="6E2E40EC"/>
    <w:rsid w:val="6E2E7CCA"/>
    <w:rsid w:val="6E303906"/>
    <w:rsid w:val="6E304513"/>
    <w:rsid w:val="6E307F59"/>
    <w:rsid w:val="6E3240DA"/>
    <w:rsid w:val="6E3443BB"/>
    <w:rsid w:val="6E390013"/>
    <w:rsid w:val="6E3B3B44"/>
    <w:rsid w:val="6E3B6EC1"/>
    <w:rsid w:val="6E3C28F0"/>
    <w:rsid w:val="6E3C2AE3"/>
    <w:rsid w:val="6E3C5C2F"/>
    <w:rsid w:val="6E3E2016"/>
    <w:rsid w:val="6E3F44B5"/>
    <w:rsid w:val="6E40413A"/>
    <w:rsid w:val="6E4102C0"/>
    <w:rsid w:val="6E4368AB"/>
    <w:rsid w:val="6E440D91"/>
    <w:rsid w:val="6E450398"/>
    <w:rsid w:val="6E453FFC"/>
    <w:rsid w:val="6E464552"/>
    <w:rsid w:val="6E4B1982"/>
    <w:rsid w:val="6E5218D9"/>
    <w:rsid w:val="6E5521D5"/>
    <w:rsid w:val="6E567C4E"/>
    <w:rsid w:val="6E584486"/>
    <w:rsid w:val="6E5B0E6C"/>
    <w:rsid w:val="6E5B3ECA"/>
    <w:rsid w:val="6E5C2FDC"/>
    <w:rsid w:val="6E602B5A"/>
    <w:rsid w:val="6E620E27"/>
    <w:rsid w:val="6E686A56"/>
    <w:rsid w:val="6E6A638F"/>
    <w:rsid w:val="6E6E47CE"/>
    <w:rsid w:val="6E74339D"/>
    <w:rsid w:val="6E7554BE"/>
    <w:rsid w:val="6E776673"/>
    <w:rsid w:val="6E7A13D0"/>
    <w:rsid w:val="6E7F5814"/>
    <w:rsid w:val="6E820B7A"/>
    <w:rsid w:val="6E823AD2"/>
    <w:rsid w:val="6E825F7C"/>
    <w:rsid w:val="6E831609"/>
    <w:rsid w:val="6E836B60"/>
    <w:rsid w:val="6E8374A9"/>
    <w:rsid w:val="6E86774F"/>
    <w:rsid w:val="6E876784"/>
    <w:rsid w:val="6E8C11CA"/>
    <w:rsid w:val="6E8D6A38"/>
    <w:rsid w:val="6E9265C0"/>
    <w:rsid w:val="6E944B4E"/>
    <w:rsid w:val="6E970AB6"/>
    <w:rsid w:val="6E9756F3"/>
    <w:rsid w:val="6E9758F8"/>
    <w:rsid w:val="6E980D78"/>
    <w:rsid w:val="6E986283"/>
    <w:rsid w:val="6E9A1F4D"/>
    <w:rsid w:val="6E9C0EB5"/>
    <w:rsid w:val="6E9D1A13"/>
    <w:rsid w:val="6E9D2F7F"/>
    <w:rsid w:val="6E9E3DA0"/>
    <w:rsid w:val="6E9E4BF2"/>
    <w:rsid w:val="6EA13B58"/>
    <w:rsid w:val="6EA32CB4"/>
    <w:rsid w:val="6EA360C6"/>
    <w:rsid w:val="6EA4157B"/>
    <w:rsid w:val="6EA60B14"/>
    <w:rsid w:val="6EA61A1B"/>
    <w:rsid w:val="6EA800F1"/>
    <w:rsid w:val="6EAA10E5"/>
    <w:rsid w:val="6EAD137B"/>
    <w:rsid w:val="6EAD24D5"/>
    <w:rsid w:val="6EAE6E4F"/>
    <w:rsid w:val="6EB07B20"/>
    <w:rsid w:val="6EB13729"/>
    <w:rsid w:val="6EB140B9"/>
    <w:rsid w:val="6EB461A1"/>
    <w:rsid w:val="6EB52502"/>
    <w:rsid w:val="6EB57F93"/>
    <w:rsid w:val="6EB72617"/>
    <w:rsid w:val="6EB73D15"/>
    <w:rsid w:val="6EB90C1C"/>
    <w:rsid w:val="6EB97F11"/>
    <w:rsid w:val="6EBA3BEF"/>
    <w:rsid w:val="6EBD0528"/>
    <w:rsid w:val="6EBD3BBD"/>
    <w:rsid w:val="6EC130D5"/>
    <w:rsid w:val="6EC17975"/>
    <w:rsid w:val="6EC46116"/>
    <w:rsid w:val="6EC721C6"/>
    <w:rsid w:val="6ECB3084"/>
    <w:rsid w:val="6ECC7930"/>
    <w:rsid w:val="6ECE2D2B"/>
    <w:rsid w:val="6ECF26B2"/>
    <w:rsid w:val="6ED1111B"/>
    <w:rsid w:val="6ED1537E"/>
    <w:rsid w:val="6ED2509C"/>
    <w:rsid w:val="6ED3020D"/>
    <w:rsid w:val="6ED3553C"/>
    <w:rsid w:val="6ED4216D"/>
    <w:rsid w:val="6ED5083E"/>
    <w:rsid w:val="6ED65FC3"/>
    <w:rsid w:val="6ED704D6"/>
    <w:rsid w:val="6ED740CC"/>
    <w:rsid w:val="6ED84E4B"/>
    <w:rsid w:val="6ED92A5F"/>
    <w:rsid w:val="6EDD2B56"/>
    <w:rsid w:val="6EDE1662"/>
    <w:rsid w:val="6EDE21CB"/>
    <w:rsid w:val="6EDF6F3B"/>
    <w:rsid w:val="6EE12422"/>
    <w:rsid w:val="6EE4554F"/>
    <w:rsid w:val="6EE77373"/>
    <w:rsid w:val="6EEB5D5F"/>
    <w:rsid w:val="6EEE1C17"/>
    <w:rsid w:val="6EEE5934"/>
    <w:rsid w:val="6EF406A4"/>
    <w:rsid w:val="6EF41E08"/>
    <w:rsid w:val="6EF50A0F"/>
    <w:rsid w:val="6EF55812"/>
    <w:rsid w:val="6EF57B1C"/>
    <w:rsid w:val="6EFC0DC9"/>
    <w:rsid w:val="6EFE2583"/>
    <w:rsid w:val="6F0158C1"/>
    <w:rsid w:val="6F032F84"/>
    <w:rsid w:val="6F052AA7"/>
    <w:rsid w:val="6F0702EB"/>
    <w:rsid w:val="6F0B2308"/>
    <w:rsid w:val="6F0D489F"/>
    <w:rsid w:val="6F0E13A9"/>
    <w:rsid w:val="6F1201A1"/>
    <w:rsid w:val="6F120F09"/>
    <w:rsid w:val="6F1C3F60"/>
    <w:rsid w:val="6F1C6FCF"/>
    <w:rsid w:val="6F1D232F"/>
    <w:rsid w:val="6F1D5007"/>
    <w:rsid w:val="6F1E0475"/>
    <w:rsid w:val="6F1E3BC0"/>
    <w:rsid w:val="6F202581"/>
    <w:rsid w:val="6F2075F8"/>
    <w:rsid w:val="6F2129B3"/>
    <w:rsid w:val="6F230435"/>
    <w:rsid w:val="6F233131"/>
    <w:rsid w:val="6F23419A"/>
    <w:rsid w:val="6F236E02"/>
    <w:rsid w:val="6F256909"/>
    <w:rsid w:val="6F290B8A"/>
    <w:rsid w:val="6F2A552F"/>
    <w:rsid w:val="6F2B4031"/>
    <w:rsid w:val="6F3021F5"/>
    <w:rsid w:val="6F30342F"/>
    <w:rsid w:val="6F307EC9"/>
    <w:rsid w:val="6F351E3C"/>
    <w:rsid w:val="6F356ED4"/>
    <w:rsid w:val="6F357E9F"/>
    <w:rsid w:val="6F375A1E"/>
    <w:rsid w:val="6F3820F6"/>
    <w:rsid w:val="6F383E15"/>
    <w:rsid w:val="6F39691D"/>
    <w:rsid w:val="6F3A0535"/>
    <w:rsid w:val="6F3A43DC"/>
    <w:rsid w:val="6F3B1BBE"/>
    <w:rsid w:val="6F3D3FF7"/>
    <w:rsid w:val="6F413A14"/>
    <w:rsid w:val="6F462CAC"/>
    <w:rsid w:val="6F490136"/>
    <w:rsid w:val="6F4B489A"/>
    <w:rsid w:val="6F4C0C7E"/>
    <w:rsid w:val="6F4D6B8A"/>
    <w:rsid w:val="6F4F4396"/>
    <w:rsid w:val="6F515896"/>
    <w:rsid w:val="6F524BD3"/>
    <w:rsid w:val="6F5339B1"/>
    <w:rsid w:val="6F547E96"/>
    <w:rsid w:val="6F5E40C6"/>
    <w:rsid w:val="6F5E4524"/>
    <w:rsid w:val="6F5E6836"/>
    <w:rsid w:val="6F6110C7"/>
    <w:rsid w:val="6F624062"/>
    <w:rsid w:val="6F631D78"/>
    <w:rsid w:val="6F6659C2"/>
    <w:rsid w:val="6F675620"/>
    <w:rsid w:val="6F6A51EA"/>
    <w:rsid w:val="6F6B04AD"/>
    <w:rsid w:val="6F6C5620"/>
    <w:rsid w:val="6F6E4310"/>
    <w:rsid w:val="6F722730"/>
    <w:rsid w:val="6F787626"/>
    <w:rsid w:val="6F7B0C7E"/>
    <w:rsid w:val="6F7B68C4"/>
    <w:rsid w:val="6F7D057A"/>
    <w:rsid w:val="6F7D07B0"/>
    <w:rsid w:val="6F7D1C04"/>
    <w:rsid w:val="6F7E23A2"/>
    <w:rsid w:val="6F7E5835"/>
    <w:rsid w:val="6F7F5B9E"/>
    <w:rsid w:val="6F825A44"/>
    <w:rsid w:val="6F8373F5"/>
    <w:rsid w:val="6F8402AD"/>
    <w:rsid w:val="6F845095"/>
    <w:rsid w:val="6F855780"/>
    <w:rsid w:val="6F860CFC"/>
    <w:rsid w:val="6F8917BA"/>
    <w:rsid w:val="6F8932B7"/>
    <w:rsid w:val="6F8C6861"/>
    <w:rsid w:val="6F9339EB"/>
    <w:rsid w:val="6F9516F8"/>
    <w:rsid w:val="6F956A09"/>
    <w:rsid w:val="6F9655C0"/>
    <w:rsid w:val="6F970581"/>
    <w:rsid w:val="6F981927"/>
    <w:rsid w:val="6F99521C"/>
    <w:rsid w:val="6F9B61B7"/>
    <w:rsid w:val="6F9C087D"/>
    <w:rsid w:val="6F9C6380"/>
    <w:rsid w:val="6F9D5EFF"/>
    <w:rsid w:val="6F9E31DE"/>
    <w:rsid w:val="6FA05486"/>
    <w:rsid w:val="6FA309AE"/>
    <w:rsid w:val="6FA4609D"/>
    <w:rsid w:val="6FAB749A"/>
    <w:rsid w:val="6FAF5C21"/>
    <w:rsid w:val="6FB053D2"/>
    <w:rsid w:val="6FB73881"/>
    <w:rsid w:val="6FB824BB"/>
    <w:rsid w:val="6FBD2B00"/>
    <w:rsid w:val="6FBF3FDC"/>
    <w:rsid w:val="6FC02649"/>
    <w:rsid w:val="6FC16D21"/>
    <w:rsid w:val="6FC2098C"/>
    <w:rsid w:val="6FC47BA7"/>
    <w:rsid w:val="6FC955D0"/>
    <w:rsid w:val="6FCA1167"/>
    <w:rsid w:val="6FCF215C"/>
    <w:rsid w:val="6FCF2F18"/>
    <w:rsid w:val="6FD235E5"/>
    <w:rsid w:val="6FD74855"/>
    <w:rsid w:val="6FE004B7"/>
    <w:rsid w:val="6FE0611C"/>
    <w:rsid w:val="6FE1634F"/>
    <w:rsid w:val="6FE55A12"/>
    <w:rsid w:val="6FE72CA3"/>
    <w:rsid w:val="6FE72EB6"/>
    <w:rsid w:val="6FE74394"/>
    <w:rsid w:val="6FE77B69"/>
    <w:rsid w:val="6FE9424E"/>
    <w:rsid w:val="6FEC4D42"/>
    <w:rsid w:val="6FEC6A5A"/>
    <w:rsid w:val="6FEE76FC"/>
    <w:rsid w:val="6FF02944"/>
    <w:rsid w:val="6FF1246D"/>
    <w:rsid w:val="6FF1502C"/>
    <w:rsid w:val="6FF2714A"/>
    <w:rsid w:val="6FF31060"/>
    <w:rsid w:val="6FF83B2B"/>
    <w:rsid w:val="6FF83CD0"/>
    <w:rsid w:val="6FFD7ED7"/>
    <w:rsid w:val="70005F78"/>
    <w:rsid w:val="7003281C"/>
    <w:rsid w:val="70046033"/>
    <w:rsid w:val="700730AD"/>
    <w:rsid w:val="70074F5A"/>
    <w:rsid w:val="70077B15"/>
    <w:rsid w:val="70094D0B"/>
    <w:rsid w:val="700A14FE"/>
    <w:rsid w:val="700A48A7"/>
    <w:rsid w:val="700B021A"/>
    <w:rsid w:val="700D769D"/>
    <w:rsid w:val="70134046"/>
    <w:rsid w:val="70135B82"/>
    <w:rsid w:val="70161F76"/>
    <w:rsid w:val="7016792B"/>
    <w:rsid w:val="701A1F6C"/>
    <w:rsid w:val="701B7BE0"/>
    <w:rsid w:val="701C2391"/>
    <w:rsid w:val="701C5F00"/>
    <w:rsid w:val="701C65E6"/>
    <w:rsid w:val="70227EF4"/>
    <w:rsid w:val="702425D6"/>
    <w:rsid w:val="70253CD3"/>
    <w:rsid w:val="702A3688"/>
    <w:rsid w:val="702B52C0"/>
    <w:rsid w:val="702B53D5"/>
    <w:rsid w:val="702C6859"/>
    <w:rsid w:val="702D7779"/>
    <w:rsid w:val="70300A84"/>
    <w:rsid w:val="70303A19"/>
    <w:rsid w:val="70327078"/>
    <w:rsid w:val="703365A1"/>
    <w:rsid w:val="70343528"/>
    <w:rsid w:val="70353655"/>
    <w:rsid w:val="70370DBB"/>
    <w:rsid w:val="70383966"/>
    <w:rsid w:val="703C6CF2"/>
    <w:rsid w:val="703C7F88"/>
    <w:rsid w:val="703D12EB"/>
    <w:rsid w:val="703F1C14"/>
    <w:rsid w:val="703F3636"/>
    <w:rsid w:val="704115EB"/>
    <w:rsid w:val="70445540"/>
    <w:rsid w:val="70474324"/>
    <w:rsid w:val="704A2DA4"/>
    <w:rsid w:val="704A4BB2"/>
    <w:rsid w:val="704C4F6D"/>
    <w:rsid w:val="704D6F2D"/>
    <w:rsid w:val="704E3BD1"/>
    <w:rsid w:val="70501E19"/>
    <w:rsid w:val="705209E0"/>
    <w:rsid w:val="70553099"/>
    <w:rsid w:val="70561EA3"/>
    <w:rsid w:val="705D787E"/>
    <w:rsid w:val="705E613C"/>
    <w:rsid w:val="7061127C"/>
    <w:rsid w:val="7062195E"/>
    <w:rsid w:val="7062583D"/>
    <w:rsid w:val="70626DF3"/>
    <w:rsid w:val="706554FD"/>
    <w:rsid w:val="706811E4"/>
    <w:rsid w:val="70681308"/>
    <w:rsid w:val="70681612"/>
    <w:rsid w:val="706B28EC"/>
    <w:rsid w:val="70722E14"/>
    <w:rsid w:val="7073258E"/>
    <w:rsid w:val="70752F1E"/>
    <w:rsid w:val="70785DF0"/>
    <w:rsid w:val="70794091"/>
    <w:rsid w:val="707A4341"/>
    <w:rsid w:val="707D1CED"/>
    <w:rsid w:val="707E7C02"/>
    <w:rsid w:val="707F375C"/>
    <w:rsid w:val="708324AF"/>
    <w:rsid w:val="708402BB"/>
    <w:rsid w:val="70850F04"/>
    <w:rsid w:val="708579A9"/>
    <w:rsid w:val="708938AC"/>
    <w:rsid w:val="708C36FE"/>
    <w:rsid w:val="708D1565"/>
    <w:rsid w:val="708D6B5B"/>
    <w:rsid w:val="708F1051"/>
    <w:rsid w:val="708F1A23"/>
    <w:rsid w:val="708F2707"/>
    <w:rsid w:val="7094566A"/>
    <w:rsid w:val="70970361"/>
    <w:rsid w:val="7097770D"/>
    <w:rsid w:val="70980ED7"/>
    <w:rsid w:val="709E3D27"/>
    <w:rsid w:val="709F1333"/>
    <w:rsid w:val="70A16A2C"/>
    <w:rsid w:val="70A579B9"/>
    <w:rsid w:val="70A6313F"/>
    <w:rsid w:val="70A81B92"/>
    <w:rsid w:val="70AB2708"/>
    <w:rsid w:val="70AC3204"/>
    <w:rsid w:val="70B04384"/>
    <w:rsid w:val="70B17CE9"/>
    <w:rsid w:val="70B45735"/>
    <w:rsid w:val="70B61302"/>
    <w:rsid w:val="70B817A4"/>
    <w:rsid w:val="70B915A5"/>
    <w:rsid w:val="70B91AF0"/>
    <w:rsid w:val="70BB157B"/>
    <w:rsid w:val="70BB4406"/>
    <w:rsid w:val="70BF6BA3"/>
    <w:rsid w:val="70C11904"/>
    <w:rsid w:val="70C3025C"/>
    <w:rsid w:val="70C36A25"/>
    <w:rsid w:val="70C65500"/>
    <w:rsid w:val="70C9797D"/>
    <w:rsid w:val="70CA37B1"/>
    <w:rsid w:val="70CD0D9C"/>
    <w:rsid w:val="70CD4999"/>
    <w:rsid w:val="70D04F59"/>
    <w:rsid w:val="70D26331"/>
    <w:rsid w:val="70D27DA5"/>
    <w:rsid w:val="70D31C69"/>
    <w:rsid w:val="70D633A4"/>
    <w:rsid w:val="70D74DDF"/>
    <w:rsid w:val="70D8671F"/>
    <w:rsid w:val="70DA2E7F"/>
    <w:rsid w:val="70DB1165"/>
    <w:rsid w:val="70DD6F39"/>
    <w:rsid w:val="70DE4AFA"/>
    <w:rsid w:val="70DF753E"/>
    <w:rsid w:val="70E008D5"/>
    <w:rsid w:val="70E1093B"/>
    <w:rsid w:val="70E14FF9"/>
    <w:rsid w:val="70E34D8C"/>
    <w:rsid w:val="70E52E3D"/>
    <w:rsid w:val="70E563F5"/>
    <w:rsid w:val="70E623BA"/>
    <w:rsid w:val="70E70481"/>
    <w:rsid w:val="70E85667"/>
    <w:rsid w:val="70E97D3F"/>
    <w:rsid w:val="70EA76DC"/>
    <w:rsid w:val="70EC0BAC"/>
    <w:rsid w:val="70EC2CB5"/>
    <w:rsid w:val="70ED2019"/>
    <w:rsid w:val="70F1192A"/>
    <w:rsid w:val="70F440C7"/>
    <w:rsid w:val="70F94FD0"/>
    <w:rsid w:val="70FF4B71"/>
    <w:rsid w:val="71031A0B"/>
    <w:rsid w:val="71036FF5"/>
    <w:rsid w:val="710403F4"/>
    <w:rsid w:val="71044C36"/>
    <w:rsid w:val="710717D2"/>
    <w:rsid w:val="710926A9"/>
    <w:rsid w:val="710C015D"/>
    <w:rsid w:val="710C1CAB"/>
    <w:rsid w:val="71112C85"/>
    <w:rsid w:val="71117098"/>
    <w:rsid w:val="7112130E"/>
    <w:rsid w:val="71133757"/>
    <w:rsid w:val="7119672E"/>
    <w:rsid w:val="711B355A"/>
    <w:rsid w:val="71201840"/>
    <w:rsid w:val="71201EBE"/>
    <w:rsid w:val="71215D79"/>
    <w:rsid w:val="712242BD"/>
    <w:rsid w:val="71243BBA"/>
    <w:rsid w:val="71291FD9"/>
    <w:rsid w:val="71307B2B"/>
    <w:rsid w:val="71315235"/>
    <w:rsid w:val="71324DA1"/>
    <w:rsid w:val="71347DC8"/>
    <w:rsid w:val="713500CC"/>
    <w:rsid w:val="71372815"/>
    <w:rsid w:val="713C7B66"/>
    <w:rsid w:val="713E7EE6"/>
    <w:rsid w:val="71424A4D"/>
    <w:rsid w:val="714A1759"/>
    <w:rsid w:val="714E1198"/>
    <w:rsid w:val="714E5072"/>
    <w:rsid w:val="714E61AE"/>
    <w:rsid w:val="714F0D7B"/>
    <w:rsid w:val="71503D90"/>
    <w:rsid w:val="715270DE"/>
    <w:rsid w:val="71530547"/>
    <w:rsid w:val="71537DE9"/>
    <w:rsid w:val="71541DD2"/>
    <w:rsid w:val="715508C3"/>
    <w:rsid w:val="715E7446"/>
    <w:rsid w:val="715F2406"/>
    <w:rsid w:val="71660E0C"/>
    <w:rsid w:val="716676B1"/>
    <w:rsid w:val="71676CA0"/>
    <w:rsid w:val="7169058B"/>
    <w:rsid w:val="71725CDB"/>
    <w:rsid w:val="717812F3"/>
    <w:rsid w:val="71782B7C"/>
    <w:rsid w:val="717A492B"/>
    <w:rsid w:val="717B6A74"/>
    <w:rsid w:val="71810539"/>
    <w:rsid w:val="718120F7"/>
    <w:rsid w:val="71856B14"/>
    <w:rsid w:val="718634A1"/>
    <w:rsid w:val="7188246E"/>
    <w:rsid w:val="71882AA9"/>
    <w:rsid w:val="71884A65"/>
    <w:rsid w:val="718B1EFE"/>
    <w:rsid w:val="718C4B33"/>
    <w:rsid w:val="718E6809"/>
    <w:rsid w:val="718F21B8"/>
    <w:rsid w:val="71921948"/>
    <w:rsid w:val="71936C70"/>
    <w:rsid w:val="71947F1F"/>
    <w:rsid w:val="71954EE6"/>
    <w:rsid w:val="7199338D"/>
    <w:rsid w:val="719972CF"/>
    <w:rsid w:val="719B3D47"/>
    <w:rsid w:val="719C52F3"/>
    <w:rsid w:val="719D21FA"/>
    <w:rsid w:val="719E4072"/>
    <w:rsid w:val="719F115F"/>
    <w:rsid w:val="719F2616"/>
    <w:rsid w:val="71A306A7"/>
    <w:rsid w:val="71A512D5"/>
    <w:rsid w:val="71A879B4"/>
    <w:rsid w:val="71AB6640"/>
    <w:rsid w:val="71AD5A56"/>
    <w:rsid w:val="71AF3F7B"/>
    <w:rsid w:val="71AF7E82"/>
    <w:rsid w:val="71B0326C"/>
    <w:rsid w:val="71B13394"/>
    <w:rsid w:val="71B20A3F"/>
    <w:rsid w:val="71B257CC"/>
    <w:rsid w:val="71B31604"/>
    <w:rsid w:val="71B40079"/>
    <w:rsid w:val="71B45D1D"/>
    <w:rsid w:val="71B52215"/>
    <w:rsid w:val="71BA360D"/>
    <w:rsid w:val="71BA41EC"/>
    <w:rsid w:val="71BA4E7A"/>
    <w:rsid w:val="71BA7669"/>
    <w:rsid w:val="71BB50B2"/>
    <w:rsid w:val="71BF4A86"/>
    <w:rsid w:val="71C4732E"/>
    <w:rsid w:val="71C47FF4"/>
    <w:rsid w:val="71C839A2"/>
    <w:rsid w:val="71C84039"/>
    <w:rsid w:val="71C85103"/>
    <w:rsid w:val="71CC3F95"/>
    <w:rsid w:val="71D067BE"/>
    <w:rsid w:val="71D11F9E"/>
    <w:rsid w:val="71D27FD6"/>
    <w:rsid w:val="71D620D4"/>
    <w:rsid w:val="71D920D3"/>
    <w:rsid w:val="71DA401E"/>
    <w:rsid w:val="71DB3FD1"/>
    <w:rsid w:val="71DD4108"/>
    <w:rsid w:val="71DD6C27"/>
    <w:rsid w:val="71DE4149"/>
    <w:rsid w:val="71DF0233"/>
    <w:rsid w:val="71E347A8"/>
    <w:rsid w:val="71E3499E"/>
    <w:rsid w:val="71E43CD6"/>
    <w:rsid w:val="71E450EB"/>
    <w:rsid w:val="71E74C04"/>
    <w:rsid w:val="71E9457D"/>
    <w:rsid w:val="71EC5392"/>
    <w:rsid w:val="71EF6339"/>
    <w:rsid w:val="71F56371"/>
    <w:rsid w:val="71F73B87"/>
    <w:rsid w:val="71F778F2"/>
    <w:rsid w:val="71FA163F"/>
    <w:rsid w:val="71FA1D5C"/>
    <w:rsid w:val="71FE3DF9"/>
    <w:rsid w:val="71FF3758"/>
    <w:rsid w:val="720339EB"/>
    <w:rsid w:val="720439A8"/>
    <w:rsid w:val="7207172F"/>
    <w:rsid w:val="720760E1"/>
    <w:rsid w:val="7208788C"/>
    <w:rsid w:val="720A4867"/>
    <w:rsid w:val="720E3706"/>
    <w:rsid w:val="721224DF"/>
    <w:rsid w:val="72123587"/>
    <w:rsid w:val="7213320A"/>
    <w:rsid w:val="72152705"/>
    <w:rsid w:val="721726E6"/>
    <w:rsid w:val="721A061C"/>
    <w:rsid w:val="721B720D"/>
    <w:rsid w:val="721D267B"/>
    <w:rsid w:val="721D43B3"/>
    <w:rsid w:val="721E087F"/>
    <w:rsid w:val="721E3922"/>
    <w:rsid w:val="7222293E"/>
    <w:rsid w:val="72261E0E"/>
    <w:rsid w:val="72291F68"/>
    <w:rsid w:val="722937F5"/>
    <w:rsid w:val="722A4BD9"/>
    <w:rsid w:val="722B0D2F"/>
    <w:rsid w:val="722B125F"/>
    <w:rsid w:val="722D2638"/>
    <w:rsid w:val="722D36CC"/>
    <w:rsid w:val="722D5A49"/>
    <w:rsid w:val="72302A39"/>
    <w:rsid w:val="72313350"/>
    <w:rsid w:val="72316716"/>
    <w:rsid w:val="7233381E"/>
    <w:rsid w:val="72337A2C"/>
    <w:rsid w:val="723406EC"/>
    <w:rsid w:val="723427A8"/>
    <w:rsid w:val="7237333D"/>
    <w:rsid w:val="72382D5B"/>
    <w:rsid w:val="72395275"/>
    <w:rsid w:val="723B3DB1"/>
    <w:rsid w:val="723C0BFC"/>
    <w:rsid w:val="723E22D0"/>
    <w:rsid w:val="724006A9"/>
    <w:rsid w:val="72417CD0"/>
    <w:rsid w:val="724361B8"/>
    <w:rsid w:val="72456002"/>
    <w:rsid w:val="724B62B7"/>
    <w:rsid w:val="724C2638"/>
    <w:rsid w:val="724D53C3"/>
    <w:rsid w:val="724D7BEB"/>
    <w:rsid w:val="724E0345"/>
    <w:rsid w:val="72501B4C"/>
    <w:rsid w:val="72502463"/>
    <w:rsid w:val="725223C5"/>
    <w:rsid w:val="725244B0"/>
    <w:rsid w:val="72530B9A"/>
    <w:rsid w:val="72536C85"/>
    <w:rsid w:val="725425F1"/>
    <w:rsid w:val="72543B17"/>
    <w:rsid w:val="72545474"/>
    <w:rsid w:val="72582BB4"/>
    <w:rsid w:val="725B305B"/>
    <w:rsid w:val="725E0F10"/>
    <w:rsid w:val="725F537D"/>
    <w:rsid w:val="7261346B"/>
    <w:rsid w:val="72630135"/>
    <w:rsid w:val="7265615E"/>
    <w:rsid w:val="72694826"/>
    <w:rsid w:val="726A6868"/>
    <w:rsid w:val="726D2407"/>
    <w:rsid w:val="726D68FF"/>
    <w:rsid w:val="726F2EE4"/>
    <w:rsid w:val="72705A90"/>
    <w:rsid w:val="72707FEB"/>
    <w:rsid w:val="72735814"/>
    <w:rsid w:val="727453EF"/>
    <w:rsid w:val="72745B3E"/>
    <w:rsid w:val="72745F44"/>
    <w:rsid w:val="72767AFF"/>
    <w:rsid w:val="7277781F"/>
    <w:rsid w:val="727B1C85"/>
    <w:rsid w:val="727B4BD4"/>
    <w:rsid w:val="72815CDA"/>
    <w:rsid w:val="72832F94"/>
    <w:rsid w:val="72845E2F"/>
    <w:rsid w:val="72857642"/>
    <w:rsid w:val="72863DE2"/>
    <w:rsid w:val="72875F5A"/>
    <w:rsid w:val="7289455D"/>
    <w:rsid w:val="728B4B7A"/>
    <w:rsid w:val="728B51BC"/>
    <w:rsid w:val="728D0AF2"/>
    <w:rsid w:val="7293734E"/>
    <w:rsid w:val="729554B8"/>
    <w:rsid w:val="72981EDA"/>
    <w:rsid w:val="729B2AA6"/>
    <w:rsid w:val="729B4B75"/>
    <w:rsid w:val="729B5C1B"/>
    <w:rsid w:val="729C180B"/>
    <w:rsid w:val="729D4B0F"/>
    <w:rsid w:val="729D6766"/>
    <w:rsid w:val="729F1A67"/>
    <w:rsid w:val="72A15C22"/>
    <w:rsid w:val="72A26A40"/>
    <w:rsid w:val="72A270D0"/>
    <w:rsid w:val="72A636BD"/>
    <w:rsid w:val="72A73CF3"/>
    <w:rsid w:val="72AD265D"/>
    <w:rsid w:val="72B2008F"/>
    <w:rsid w:val="72B31A7C"/>
    <w:rsid w:val="72B47787"/>
    <w:rsid w:val="72B87597"/>
    <w:rsid w:val="72BB08ED"/>
    <w:rsid w:val="72BB3F11"/>
    <w:rsid w:val="72BB44A9"/>
    <w:rsid w:val="72BD4706"/>
    <w:rsid w:val="72BE46F2"/>
    <w:rsid w:val="72C50EDF"/>
    <w:rsid w:val="72C569FF"/>
    <w:rsid w:val="72C646E6"/>
    <w:rsid w:val="72CB2E38"/>
    <w:rsid w:val="72CC6282"/>
    <w:rsid w:val="72CF3298"/>
    <w:rsid w:val="72D17D45"/>
    <w:rsid w:val="72D419A2"/>
    <w:rsid w:val="72D52B11"/>
    <w:rsid w:val="72D54433"/>
    <w:rsid w:val="72D70256"/>
    <w:rsid w:val="72DA3971"/>
    <w:rsid w:val="72DE502B"/>
    <w:rsid w:val="72E55DF5"/>
    <w:rsid w:val="72E716DA"/>
    <w:rsid w:val="72E81E23"/>
    <w:rsid w:val="72E907D4"/>
    <w:rsid w:val="72EB1B93"/>
    <w:rsid w:val="72EC33A2"/>
    <w:rsid w:val="72EC72FD"/>
    <w:rsid w:val="72EE0834"/>
    <w:rsid w:val="72F231C5"/>
    <w:rsid w:val="72F31626"/>
    <w:rsid w:val="72F53A3D"/>
    <w:rsid w:val="72F5588F"/>
    <w:rsid w:val="72F577F9"/>
    <w:rsid w:val="72F75256"/>
    <w:rsid w:val="72F753AE"/>
    <w:rsid w:val="72F80DDB"/>
    <w:rsid w:val="73007023"/>
    <w:rsid w:val="730118EF"/>
    <w:rsid w:val="730136EF"/>
    <w:rsid w:val="730410F1"/>
    <w:rsid w:val="73041506"/>
    <w:rsid w:val="73094617"/>
    <w:rsid w:val="730D43F5"/>
    <w:rsid w:val="730E11C8"/>
    <w:rsid w:val="730F5D6E"/>
    <w:rsid w:val="73122829"/>
    <w:rsid w:val="73153E94"/>
    <w:rsid w:val="73166449"/>
    <w:rsid w:val="73167643"/>
    <w:rsid w:val="731B2E6D"/>
    <w:rsid w:val="731B631E"/>
    <w:rsid w:val="731E48D0"/>
    <w:rsid w:val="73206C24"/>
    <w:rsid w:val="732351FC"/>
    <w:rsid w:val="732541E6"/>
    <w:rsid w:val="73264C3A"/>
    <w:rsid w:val="732A7D8A"/>
    <w:rsid w:val="732B0252"/>
    <w:rsid w:val="732D19B7"/>
    <w:rsid w:val="732D3C40"/>
    <w:rsid w:val="732E22EA"/>
    <w:rsid w:val="733175D6"/>
    <w:rsid w:val="73317C66"/>
    <w:rsid w:val="733625F4"/>
    <w:rsid w:val="73363907"/>
    <w:rsid w:val="733650E5"/>
    <w:rsid w:val="733721F5"/>
    <w:rsid w:val="733D504C"/>
    <w:rsid w:val="733D755C"/>
    <w:rsid w:val="73417F16"/>
    <w:rsid w:val="73422016"/>
    <w:rsid w:val="73451A51"/>
    <w:rsid w:val="73455201"/>
    <w:rsid w:val="7347230B"/>
    <w:rsid w:val="734746E1"/>
    <w:rsid w:val="73476070"/>
    <w:rsid w:val="73497280"/>
    <w:rsid w:val="734D2DBF"/>
    <w:rsid w:val="734D4B6B"/>
    <w:rsid w:val="735410E9"/>
    <w:rsid w:val="735E5274"/>
    <w:rsid w:val="73600980"/>
    <w:rsid w:val="73602F7C"/>
    <w:rsid w:val="736265A9"/>
    <w:rsid w:val="7363199E"/>
    <w:rsid w:val="73640D30"/>
    <w:rsid w:val="7368432B"/>
    <w:rsid w:val="73687C18"/>
    <w:rsid w:val="736A3306"/>
    <w:rsid w:val="736A3DC6"/>
    <w:rsid w:val="736C01B4"/>
    <w:rsid w:val="736D7104"/>
    <w:rsid w:val="736F3BD1"/>
    <w:rsid w:val="73762984"/>
    <w:rsid w:val="73784857"/>
    <w:rsid w:val="737870DA"/>
    <w:rsid w:val="737A3BB4"/>
    <w:rsid w:val="737B0884"/>
    <w:rsid w:val="737B3121"/>
    <w:rsid w:val="737C143E"/>
    <w:rsid w:val="737D161B"/>
    <w:rsid w:val="73830077"/>
    <w:rsid w:val="7383041F"/>
    <w:rsid w:val="73833F07"/>
    <w:rsid w:val="73834E71"/>
    <w:rsid w:val="73854B50"/>
    <w:rsid w:val="738669DB"/>
    <w:rsid w:val="73866F5E"/>
    <w:rsid w:val="73880BA3"/>
    <w:rsid w:val="73881200"/>
    <w:rsid w:val="738B459D"/>
    <w:rsid w:val="738D3BB7"/>
    <w:rsid w:val="738E4BCA"/>
    <w:rsid w:val="739109E8"/>
    <w:rsid w:val="739427D9"/>
    <w:rsid w:val="73943BD2"/>
    <w:rsid w:val="73963210"/>
    <w:rsid w:val="739674F9"/>
    <w:rsid w:val="73975959"/>
    <w:rsid w:val="7397715F"/>
    <w:rsid w:val="73991B13"/>
    <w:rsid w:val="739B6AE9"/>
    <w:rsid w:val="739C0901"/>
    <w:rsid w:val="739D1CC6"/>
    <w:rsid w:val="73A00354"/>
    <w:rsid w:val="73A0454F"/>
    <w:rsid w:val="73A149D8"/>
    <w:rsid w:val="73A22EF8"/>
    <w:rsid w:val="73A476DA"/>
    <w:rsid w:val="73A51E5B"/>
    <w:rsid w:val="73AA2987"/>
    <w:rsid w:val="73AD7798"/>
    <w:rsid w:val="73AF351F"/>
    <w:rsid w:val="73B53DEB"/>
    <w:rsid w:val="73B808D8"/>
    <w:rsid w:val="73B81B5C"/>
    <w:rsid w:val="73BB43BC"/>
    <w:rsid w:val="73BC06AD"/>
    <w:rsid w:val="73BE0E5E"/>
    <w:rsid w:val="73BE7A1B"/>
    <w:rsid w:val="73C1295D"/>
    <w:rsid w:val="73C15167"/>
    <w:rsid w:val="73C37F8F"/>
    <w:rsid w:val="73C55F54"/>
    <w:rsid w:val="73C747CE"/>
    <w:rsid w:val="73C935C9"/>
    <w:rsid w:val="73CA061B"/>
    <w:rsid w:val="73CC0775"/>
    <w:rsid w:val="73CC2D87"/>
    <w:rsid w:val="73CD59D0"/>
    <w:rsid w:val="73CE7DE2"/>
    <w:rsid w:val="73D11832"/>
    <w:rsid w:val="73D17144"/>
    <w:rsid w:val="73D331E5"/>
    <w:rsid w:val="73D71E70"/>
    <w:rsid w:val="73DE0634"/>
    <w:rsid w:val="73E0270F"/>
    <w:rsid w:val="73E0351B"/>
    <w:rsid w:val="73E20584"/>
    <w:rsid w:val="73E801B7"/>
    <w:rsid w:val="73E80E7C"/>
    <w:rsid w:val="73EA33FE"/>
    <w:rsid w:val="73EB5025"/>
    <w:rsid w:val="73EB7558"/>
    <w:rsid w:val="73ED4A12"/>
    <w:rsid w:val="73F03928"/>
    <w:rsid w:val="73F35F4A"/>
    <w:rsid w:val="73F43A62"/>
    <w:rsid w:val="73F558BD"/>
    <w:rsid w:val="73F66E47"/>
    <w:rsid w:val="73F9097A"/>
    <w:rsid w:val="74015DB5"/>
    <w:rsid w:val="74054803"/>
    <w:rsid w:val="74085A79"/>
    <w:rsid w:val="740C3920"/>
    <w:rsid w:val="74106242"/>
    <w:rsid w:val="74114085"/>
    <w:rsid w:val="741225FB"/>
    <w:rsid w:val="74135BCD"/>
    <w:rsid w:val="74144F6E"/>
    <w:rsid w:val="741625D4"/>
    <w:rsid w:val="7416616A"/>
    <w:rsid w:val="74176575"/>
    <w:rsid w:val="741A3121"/>
    <w:rsid w:val="741A44EB"/>
    <w:rsid w:val="741B2D30"/>
    <w:rsid w:val="741C28B2"/>
    <w:rsid w:val="7420361E"/>
    <w:rsid w:val="74221D77"/>
    <w:rsid w:val="74241DFA"/>
    <w:rsid w:val="74243BCA"/>
    <w:rsid w:val="74251B54"/>
    <w:rsid w:val="74273D5E"/>
    <w:rsid w:val="742A50C6"/>
    <w:rsid w:val="742B4256"/>
    <w:rsid w:val="743161E4"/>
    <w:rsid w:val="743425E1"/>
    <w:rsid w:val="74357081"/>
    <w:rsid w:val="74362BD1"/>
    <w:rsid w:val="74386B60"/>
    <w:rsid w:val="74415C82"/>
    <w:rsid w:val="74420879"/>
    <w:rsid w:val="74431438"/>
    <w:rsid w:val="744836E0"/>
    <w:rsid w:val="744C1D2D"/>
    <w:rsid w:val="744C51F3"/>
    <w:rsid w:val="744C6E35"/>
    <w:rsid w:val="744D14C6"/>
    <w:rsid w:val="744D1A9C"/>
    <w:rsid w:val="744D62CC"/>
    <w:rsid w:val="744E430F"/>
    <w:rsid w:val="74530749"/>
    <w:rsid w:val="74531184"/>
    <w:rsid w:val="7455750A"/>
    <w:rsid w:val="745B69E3"/>
    <w:rsid w:val="74611791"/>
    <w:rsid w:val="74620607"/>
    <w:rsid w:val="7462290C"/>
    <w:rsid w:val="746432A5"/>
    <w:rsid w:val="7465359C"/>
    <w:rsid w:val="74670BF6"/>
    <w:rsid w:val="74692EB4"/>
    <w:rsid w:val="746A3F8F"/>
    <w:rsid w:val="746A44A8"/>
    <w:rsid w:val="746B238A"/>
    <w:rsid w:val="746D0049"/>
    <w:rsid w:val="74722AB4"/>
    <w:rsid w:val="74731DC4"/>
    <w:rsid w:val="74746FA7"/>
    <w:rsid w:val="74777ACD"/>
    <w:rsid w:val="747B3B4F"/>
    <w:rsid w:val="747C3211"/>
    <w:rsid w:val="747F6E11"/>
    <w:rsid w:val="7489452F"/>
    <w:rsid w:val="748A4A3C"/>
    <w:rsid w:val="748B3C24"/>
    <w:rsid w:val="748C0E7B"/>
    <w:rsid w:val="748D1838"/>
    <w:rsid w:val="748D3D26"/>
    <w:rsid w:val="748E2937"/>
    <w:rsid w:val="74926E9A"/>
    <w:rsid w:val="74993C58"/>
    <w:rsid w:val="749A0346"/>
    <w:rsid w:val="749A7F75"/>
    <w:rsid w:val="749C4004"/>
    <w:rsid w:val="74A16283"/>
    <w:rsid w:val="74A4071A"/>
    <w:rsid w:val="74A71672"/>
    <w:rsid w:val="74A807EA"/>
    <w:rsid w:val="74AA0C71"/>
    <w:rsid w:val="74AE1847"/>
    <w:rsid w:val="74BB322B"/>
    <w:rsid w:val="74BB51F4"/>
    <w:rsid w:val="74BD6513"/>
    <w:rsid w:val="74C01248"/>
    <w:rsid w:val="74C4724D"/>
    <w:rsid w:val="74C65799"/>
    <w:rsid w:val="74C8290F"/>
    <w:rsid w:val="74C85195"/>
    <w:rsid w:val="74CA4CF0"/>
    <w:rsid w:val="74CB4B17"/>
    <w:rsid w:val="74D02374"/>
    <w:rsid w:val="74D13063"/>
    <w:rsid w:val="74D20815"/>
    <w:rsid w:val="74D5461C"/>
    <w:rsid w:val="74D54FF3"/>
    <w:rsid w:val="74DA37E1"/>
    <w:rsid w:val="74E055D7"/>
    <w:rsid w:val="74E407E9"/>
    <w:rsid w:val="74E61112"/>
    <w:rsid w:val="74E9759E"/>
    <w:rsid w:val="74EA2620"/>
    <w:rsid w:val="74EA65AC"/>
    <w:rsid w:val="74EE5368"/>
    <w:rsid w:val="74F03964"/>
    <w:rsid w:val="74F059FE"/>
    <w:rsid w:val="74F07222"/>
    <w:rsid w:val="74F149AE"/>
    <w:rsid w:val="74F4665A"/>
    <w:rsid w:val="74F47E9F"/>
    <w:rsid w:val="74F60D8E"/>
    <w:rsid w:val="74F809B0"/>
    <w:rsid w:val="74FA10A0"/>
    <w:rsid w:val="74FA69D3"/>
    <w:rsid w:val="74FB2A30"/>
    <w:rsid w:val="74FE2E5B"/>
    <w:rsid w:val="7500110A"/>
    <w:rsid w:val="75012969"/>
    <w:rsid w:val="750221FA"/>
    <w:rsid w:val="75051A62"/>
    <w:rsid w:val="75060699"/>
    <w:rsid w:val="75083CF5"/>
    <w:rsid w:val="75084CB9"/>
    <w:rsid w:val="750A39C7"/>
    <w:rsid w:val="75123DD5"/>
    <w:rsid w:val="75190E95"/>
    <w:rsid w:val="751E17A4"/>
    <w:rsid w:val="751E5972"/>
    <w:rsid w:val="752352E7"/>
    <w:rsid w:val="75243DDE"/>
    <w:rsid w:val="7525474F"/>
    <w:rsid w:val="75256187"/>
    <w:rsid w:val="75282443"/>
    <w:rsid w:val="752B2240"/>
    <w:rsid w:val="752C3F87"/>
    <w:rsid w:val="753019B6"/>
    <w:rsid w:val="75343324"/>
    <w:rsid w:val="75361EC4"/>
    <w:rsid w:val="753A6AA6"/>
    <w:rsid w:val="753B65A9"/>
    <w:rsid w:val="753C2878"/>
    <w:rsid w:val="753D37A1"/>
    <w:rsid w:val="753D74FF"/>
    <w:rsid w:val="753E4FBE"/>
    <w:rsid w:val="75432C2E"/>
    <w:rsid w:val="754432FC"/>
    <w:rsid w:val="754435DA"/>
    <w:rsid w:val="7544738F"/>
    <w:rsid w:val="75467C9A"/>
    <w:rsid w:val="754910D0"/>
    <w:rsid w:val="75491D1E"/>
    <w:rsid w:val="754B4026"/>
    <w:rsid w:val="754C07EA"/>
    <w:rsid w:val="75513118"/>
    <w:rsid w:val="75543E8A"/>
    <w:rsid w:val="7555579C"/>
    <w:rsid w:val="7556154C"/>
    <w:rsid w:val="75576A8E"/>
    <w:rsid w:val="75585816"/>
    <w:rsid w:val="75591527"/>
    <w:rsid w:val="755C0D0A"/>
    <w:rsid w:val="755C252C"/>
    <w:rsid w:val="755C7637"/>
    <w:rsid w:val="755D1BBF"/>
    <w:rsid w:val="755F16EA"/>
    <w:rsid w:val="75613F2C"/>
    <w:rsid w:val="75641A8E"/>
    <w:rsid w:val="75645AFF"/>
    <w:rsid w:val="756B6DCB"/>
    <w:rsid w:val="756B738E"/>
    <w:rsid w:val="756C4ED0"/>
    <w:rsid w:val="756F0A27"/>
    <w:rsid w:val="757132AB"/>
    <w:rsid w:val="75773FFC"/>
    <w:rsid w:val="757A2792"/>
    <w:rsid w:val="757B527E"/>
    <w:rsid w:val="7584286D"/>
    <w:rsid w:val="758C5C8B"/>
    <w:rsid w:val="758D3A94"/>
    <w:rsid w:val="758E7E7B"/>
    <w:rsid w:val="75900490"/>
    <w:rsid w:val="75910696"/>
    <w:rsid w:val="75915A0C"/>
    <w:rsid w:val="75956F0B"/>
    <w:rsid w:val="759606CD"/>
    <w:rsid w:val="75961D5D"/>
    <w:rsid w:val="75971FAE"/>
    <w:rsid w:val="759A26A7"/>
    <w:rsid w:val="759B414E"/>
    <w:rsid w:val="759C415E"/>
    <w:rsid w:val="75A00873"/>
    <w:rsid w:val="75A26537"/>
    <w:rsid w:val="75A27197"/>
    <w:rsid w:val="75A62F39"/>
    <w:rsid w:val="75A653D2"/>
    <w:rsid w:val="75AA79AE"/>
    <w:rsid w:val="75AB4462"/>
    <w:rsid w:val="75AD1508"/>
    <w:rsid w:val="75AE3FE5"/>
    <w:rsid w:val="75B6119C"/>
    <w:rsid w:val="75B816EF"/>
    <w:rsid w:val="75BC597F"/>
    <w:rsid w:val="75C01290"/>
    <w:rsid w:val="75C6064F"/>
    <w:rsid w:val="75C85E6C"/>
    <w:rsid w:val="75CC033A"/>
    <w:rsid w:val="75CE4B05"/>
    <w:rsid w:val="75CE511B"/>
    <w:rsid w:val="75D1636D"/>
    <w:rsid w:val="75D24B59"/>
    <w:rsid w:val="75D404F5"/>
    <w:rsid w:val="75D52018"/>
    <w:rsid w:val="75D61E2A"/>
    <w:rsid w:val="75D675FD"/>
    <w:rsid w:val="75D93ABA"/>
    <w:rsid w:val="75DB5199"/>
    <w:rsid w:val="75DC3DB4"/>
    <w:rsid w:val="75DD41AB"/>
    <w:rsid w:val="75DE287A"/>
    <w:rsid w:val="75DE6BE2"/>
    <w:rsid w:val="75DF45EE"/>
    <w:rsid w:val="75DF5D58"/>
    <w:rsid w:val="75E1556B"/>
    <w:rsid w:val="75E37D2F"/>
    <w:rsid w:val="75E47B7C"/>
    <w:rsid w:val="75E64909"/>
    <w:rsid w:val="75E8300C"/>
    <w:rsid w:val="75EA4917"/>
    <w:rsid w:val="75EC4B21"/>
    <w:rsid w:val="75EF119C"/>
    <w:rsid w:val="75F002C5"/>
    <w:rsid w:val="75F06DA0"/>
    <w:rsid w:val="75F1165D"/>
    <w:rsid w:val="75F32FD9"/>
    <w:rsid w:val="75F43EDA"/>
    <w:rsid w:val="75F53CC9"/>
    <w:rsid w:val="75F540CB"/>
    <w:rsid w:val="75FA17A6"/>
    <w:rsid w:val="75FC2ED7"/>
    <w:rsid w:val="75FE5040"/>
    <w:rsid w:val="76052914"/>
    <w:rsid w:val="76054F5B"/>
    <w:rsid w:val="76066EC3"/>
    <w:rsid w:val="76067F38"/>
    <w:rsid w:val="76073F9A"/>
    <w:rsid w:val="760B201E"/>
    <w:rsid w:val="760C32EC"/>
    <w:rsid w:val="760C6DED"/>
    <w:rsid w:val="760D1FC5"/>
    <w:rsid w:val="760D56D7"/>
    <w:rsid w:val="760E285D"/>
    <w:rsid w:val="760E56B4"/>
    <w:rsid w:val="760F23BF"/>
    <w:rsid w:val="76131180"/>
    <w:rsid w:val="76180110"/>
    <w:rsid w:val="76180CB9"/>
    <w:rsid w:val="76191F58"/>
    <w:rsid w:val="761A2809"/>
    <w:rsid w:val="761C13A3"/>
    <w:rsid w:val="761D51B6"/>
    <w:rsid w:val="76201BBC"/>
    <w:rsid w:val="76226EF2"/>
    <w:rsid w:val="76234A4B"/>
    <w:rsid w:val="76242921"/>
    <w:rsid w:val="76277C11"/>
    <w:rsid w:val="762837E3"/>
    <w:rsid w:val="762B2644"/>
    <w:rsid w:val="762F6B1B"/>
    <w:rsid w:val="76304C82"/>
    <w:rsid w:val="76307D65"/>
    <w:rsid w:val="76313390"/>
    <w:rsid w:val="76333C74"/>
    <w:rsid w:val="76343388"/>
    <w:rsid w:val="76370CA9"/>
    <w:rsid w:val="763B09F7"/>
    <w:rsid w:val="763C423A"/>
    <w:rsid w:val="763C58B9"/>
    <w:rsid w:val="763D4628"/>
    <w:rsid w:val="763E6FB8"/>
    <w:rsid w:val="763E728F"/>
    <w:rsid w:val="763F4E72"/>
    <w:rsid w:val="764431C5"/>
    <w:rsid w:val="76456792"/>
    <w:rsid w:val="76456C82"/>
    <w:rsid w:val="76465711"/>
    <w:rsid w:val="764770B4"/>
    <w:rsid w:val="764816DA"/>
    <w:rsid w:val="76485E3D"/>
    <w:rsid w:val="764A2CC5"/>
    <w:rsid w:val="764A2D15"/>
    <w:rsid w:val="764A4B46"/>
    <w:rsid w:val="764D7D59"/>
    <w:rsid w:val="7650472C"/>
    <w:rsid w:val="76510B72"/>
    <w:rsid w:val="76515BA3"/>
    <w:rsid w:val="765443F4"/>
    <w:rsid w:val="76587F31"/>
    <w:rsid w:val="765B3C99"/>
    <w:rsid w:val="765C496C"/>
    <w:rsid w:val="765D3FFA"/>
    <w:rsid w:val="765D7B8F"/>
    <w:rsid w:val="765E68E8"/>
    <w:rsid w:val="765F14B2"/>
    <w:rsid w:val="7663283B"/>
    <w:rsid w:val="76643756"/>
    <w:rsid w:val="76662D57"/>
    <w:rsid w:val="76674B66"/>
    <w:rsid w:val="766B4F20"/>
    <w:rsid w:val="766C5D02"/>
    <w:rsid w:val="766E0796"/>
    <w:rsid w:val="766E485D"/>
    <w:rsid w:val="76702363"/>
    <w:rsid w:val="76707112"/>
    <w:rsid w:val="76721476"/>
    <w:rsid w:val="7673536D"/>
    <w:rsid w:val="76752675"/>
    <w:rsid w:val="76752CFC"/>
    <w:rsid w:val="76754AA4"/>
    <w:rsid w:val="767579C1"/>
    <w:rsid w:val="76773D12"/>
    <w:rsid w:val="767C3D33"/>
    <w:rsid w:val="767E65CF"/>
    <w:rsid w:val="76853DD0"/>
    <w:rsid w:val="768B2699"/>
    <w:rsid w:val="76900320"/>
    <w:rsid w:val="769374AF"/>
    <w:rsid w:val="7695511A"/>
    <w:rsid w:val="769555B9"/>
    <w:rsid w:val="769821F3"/>
    <w:rsid w:val="76986BEB"/>
    <w:rsid w:val="769D24DD"/>
    <w:rsid w:val="769D4FBA"/>
    <w:rsid w:val="769D5ED3"/>
    <w:rsid w:val="769E301E"/>
    <w:rsid w:val="769F3A0E"/>
    <w:rsid w:val="76A160AD"/>
    <w:rsid w:val="76A2148F"/>
    <w:rsid w:val="76A352EB"/>
    <w:rsid w:val="76A80EC5"/>
    <w:rsid w:val="76A846F4"/>
    <w:rsid w:val="76AA0DBE"/>
    <w:rsid w:val="76AF3734"/>
    <w:rsid w:val="76AF5CC2"/>
    <w:rsid w:val="76B12AF4"/>
    <w:rsid w:val="76B57497"/>
    <w:rsid w:val="76C41CB8"/>
    <w:rsid w:val="76C654F8"/>
    <w:rsid w:val="76C764EC"/>
    <w:rsid w:val="76C810C5"/>
    <w:rsid w:val="76C90F68"/>
    <w:rsid w:val="76CA4460"/>
    <w:rsid w:val="76CC378E"/>
    <w:rsid w:val="76D23151"/>
    <w:rsid w:val="76D346AF"/>
    <w:rsid w:val="76D6663B"/>
    <w:rsid w:val="76D754AE"/>
    <w:rsid w:val="76DD4E5D"/>
    <w:rsid w:val="76DF6B05"/>
    <w:rsid w:val="76E1281E"/>
    <w:rsid w:val="76E151B2"/>
    <w:rsid w:val="76E21EEC"/>
    <w:rsid w:val="76E67A01"/>
    <w:rsid w:val="76ED5B34"/>
    <w:rsid w:val="76EF4052"/>
    <w:rsid w:val="76F061EA"/>
    <w:rsid w:val="76F65DF6"/>
    <w:rsid w:val="76F74EB5"/>
    <w:rsid w:val="76F90260"/>
    <w:rsid w:val="76FA0D94"/>
    <w:rsid w:val="76FB2597"/>
    <w:rsid w:val="76FE2552"/>
    <w:rsid w:val="76FF1CCC"/>
    <w:rsid w:val="770179C2"/>
    <w:rsid w:val="77017CDF"/>
    <w:rsid w:val="77035DD7"/>
    <w:rsid w:val="7705115F"/>
    <w:rsid w:val="7707405F"/>
    <w:rsid w:val="77094348"/>
    <w:rsid w:val="770A1A08"/>
    <w:rsid w:val="770A5EAD"/>
    <w:rsid w:val="770B26E4"/>
    <w:rsid w:val="770C381B"/>
    <w:rsid w:val="770D01F7"/>
    <w:rsid w:val="770E4C83"/>
    <w:rsid w:val="770F33A8"/>
    <w:rsid w:val="770F3E11"/>
    <w:rsid w:val="771445F9"/>
    <w:rsid w:val="77147E3F"/>
    <w:rsid w:val="77151A67"/>
    <w:rsid w:val="77152227"/>
    <w:rsid w:val="77152549"/>
    <w:rsid w:val="77163499"/>
    <w:rsid w:val="77184A6E"/>
    <w:rsid w:val="77184B57"/>
    <w:rsid w:val="771C3F73"/>
    <w:rsid w:val="771D50DB"/>
    <w:rsid w:val="7720447C"/>
    <w:rsid w:val="772131CF"/>
    <w:rsid w:val="77282B04"/>
    <w:rsid w:val="77293697"/>
    <w:rsid w:val="77333647"/>
    <w:rsid w:val="773E1180"/>
    <w:rsid w:val="7740451E"/>
    <w:rsid w:val="77441F45"/>
    <w:rsid w:val="774A12A4"/>
    <w:rsid w:val="774A510B"/>
    <w:rsid w:val="774B0EAC"/>
    <w:rsid w:val="774B285C"/>
    <w:rsid w:val="774E361C"/>
    <w:rsid w:val="774F1CC2"/>
    <w:rsid w:val="77522AAE"/>
    <w:rsid w:val="77541CDE"/>
    <w:rsid w:val="77552652"/>
    <w:rsid w:val="775537C0"/>
    <w:rsid w:val="775563B9"/>
    <w:rsid w:val="77576A70"/>
    <w:rsid w:val="775839E2"/>
    <w:rsid w:val="775A1ED4"/>
    <w:rsid w:val="775B4850"/>
    <w:rsid w:val="775C3922"/>
    <w:rsid w:val="77606D17"/>
    <w:rsid w:val="77650CBB"/>
    <w:rsid w:val="77690414"/>
    <w:rsid w:val="776F51E7"/>
    <w:rsid w:val="77704BF2"/>
    <w:rsid w:val="77721B73"/>
    <w:rsid w:val="7772642B"/>
    <w:rsid w:val="77733F57"/>
    <w:rsid w:val="77744CB5"/>
    <w:rsid w:val="77745E23"/>
    <w:rsid w:val="77752216"/>
    <w:rsid w:val="77782A9C"/>
    <w:rsid w:val="777B6E81"/>
    <w:rsid w:val="777E1281"/>
    <w:rsid w:val="777E5EFB"/>
    <w:rsid w:val="777F0360"/>
    <w:rsid w:val="777F215D"/>
    <w:rsid w:val="777F401D"/>
    <w:rsid w:val="7781277B"/>
    <w:rsid w:val="77814F9E"/>
    <w:rsid w:val="77854389"/>
    <w:rsid w:val="77870CC4"/>
    <w:rsid w:val="77870D62"/>
    <w:rsid w:val="77887542"/>
    <w:rsid w:val="778E4495"/>
    <w:rsid w:val="778F3609"/>
    <w:rsid w:val="779136CB"/>
    <w:rsid w:val="779A0CA1"/>
    <w:rsid w:val="779A6906"/>
    <w:rsid w:val="779B3820"/>
    <w:rsid w:val="779D28A0"/>
    <w:rsid w:val="779E0C9C"/>
    <w:rsid w:val="779F174A"/>
    <w:rsid w:val="779F31AF"/>
    <w:rsid w:val="77A21BFD"/>
    <w:rsid w:val="77A34C48"/>
    <w:rsid w:val="77A3543D"/>
    <w:rsid w:val="77A52F94"/>
    <w:rsid w:val="77A53413"/>
    <w:rsid w:val="77A61170"/>
    <w:rsid w:val="77A63988"/>
    <w:rsid w:val="77A924D5"/>
    <w:rsid w:val="77AF23F5"/>
    <w:rsid w:val="77AF2F5F"/>
    <w:rsid w:val="77B343D9"/>
    <w:rsid w:val="77B3664F"/>
    <w:rsid w:val="77B418E0"/>
    <w:rsid w:val="77B41C4E"/>
    <w:rsid w:val="77B43B3E"/>
    <w:rsid w:val="77B64BE9"/>
    <w:rsid w:val="77B93490"/>
    <w:rsid w:val="77BA7C51"/>
    <w:rsid w:val="77BA7D41"/>
    <w:rsid w:val="77BC0169"/>
    <w:rsid w:val="77BE1DFD"/>
    <w:rsid w:val="77C27C7F"/>
    <w:rsid w:val="77C42798"/>
    <w:rsid w:val="77C57B82"/>
    <w:rsid w:val="77C72AED"/>
    <w:rsid w:val="77C7632A"/>
    <w:rsid w:val="77CC3CD1"/>
    <w:rsid w:val="77CE3DBC"/>
    <w:rsid w:val="77D07C5C"/>
    <w:rsid w:val="77D32FC1"/>
    <w:rsid w:val="77D67090"/>
    <w:rsid w:val="77D8511F"/>
    <w:rsid w:val="77DA39CA"/>
    <w:rsid w:val="77DA65F4"/>
    <w:rsid w:val="77DB1927"/>
    <w:rsid w:val="77DD0C01"/>
    <w:rsid w:val="77DF20A3"/>
    <w:rsid w:val="77DF3247"/>
    <w:rsid w:val="77E210E6"/>
    <w:rsid w:val="77E340C2"/>
    <w:rsid w:val="77E458F8"/>
    <w:rsid w:val="77E62600"/>
    <w:rsid w:val="77E632A4"/>
    <w:rsid w:val="77E6642B"/>
    <w:rsid w:val="77E84318"/>
    <w:rsid w:val="77EA4156"/>
    <w:rsid w:val="77EA57F7"/>
    <w:rsid w:val="77ED12DF"/>
    <w:rsid w:val="77ED17AE"/>
    <w:rsid w:val="77F5407F"/>
    <w:rsid w:val="77F54A79"/>
    <w:rsid w:val="77F73EDF"/>
    <w:rsid w:val="77F76B09"/>
    <w:rsid w:val="77FA3BB4"/>
    <w:rsid w:val="77FA3C14"/>
    <w:rsid w:val="77FB393A"/>
    <w:rsid w:val="77FB6BD4"/>
    <w:rsid w:val="77FD5F0B"/>
    <w:rsid w:val="77FD7E67"/>
    <w:rsid w:val="77FE0BD4"/>
    <w:rsid w:val="77FF3353"/>
    <w:rsid w:val="78021291"/>
    <w:rsid w:val="78046289"/>
    <w:rsid w:val="780526BB"/>
    <w:rsid w:val="78093333"/>
    <w:rsid w:val="780976BB"/>
    <w:rsid w:val="780B2301"/>
    <w:rsid w:val="780B32FE"/>
    <w:rsid w:val="780C08C6"/>
    <w:rsid w:val="780E6549"/>
    <w:rsid w:val="780F448A"/>
    <w:rsid w:val="781008F2"/>
    <w:rsid w:val="7812634B"/>
    <w:rsid w:val="78135A73"/>
    <w:rsid w:val="78165D12"/>
    <w:rsid w:val="781748A1"/>
    <w:rsid w:val="7817537C"/>
    <w:rsid w:val="78183A93"/>
    <w:rsid w:val="781B4FE0"/>
    <w:rsid w:val="781D3FA1"/>
    <w:rsid w:val="781E0462"/>
    <w:rsid w:val="781F1416"/>
    <w:rsid w:val="782045CF"/>
    <w:rsid w:val="782401C7"/>
    <w:rsid w:val="782413FB"/>
    <w:rsid w:val="78251B49"/>
    <w:rsid w:val="78263D9D"/>
    <w:rsid w:val="78270A5E"/>
    <w:rsid w:val="7828550B"/>
    <w:rsid w:val="782A3A4F"/>
    <w:rsid w:val="782D7896"/>
    <w:rsid w:val="782E45E9"/>
    <w:rsid w:val="782F704F"/>
    <w:rsid w:val="78317580"/>
    <w:rsid w:val="783228BB"/>
    <w:rsid w:val="78333384"/>
    <w:rsid w:val="78395469"/>
    <w:rsid w:val="783B752B"/>
    <w:rsid w:val="78462FC5"/>
    <w:rsid w:val="78463C8E"/>
    <w:rsid w:val="784660BE"/>
    <w:rsid w:val="784971DC"/>
    <w:rsid w:val="78497870"/>
    <w:rsid w:val="784C1AD0"/>
    <w:rsid w:val="784C5F0E"/>
    <w:rsid w:val="78532011"/>
    <w:rsid w:val="78570B2D"/>
    <w:rsid w:val="78575125"/>
    <w:rsid w:val="78577660"/>
    <w:rsid w:val="7859302D"/>
    <w:rsid w:val="785970E5"/>
    <w:rsid w:val="785B79E1"/>
    <w:rsid w:val="785C1C6A"/>
    <w:rsid w:val="785C5D56"/>
    <w:rsid w:val="785D03BC"/>
    <w:rsid w:val="785D38EB"/>
    <w:rsid w:val="785F1182"/>
    <w:rsid w:val="785F5423"/>
    <w:rsid w:val="7862510E"/>
    <w:rsid w:val="786332EE"/>
    <w:rsid w:val="78664DA2"/>
    <w:rsid w:val="78684B63"/>
    <w:rsid w:val="786A57AD"/>
    <w:rsid w:val="786E41E1"/>
    <w:rsid w:val="786F0E3C"/>
    <w:rsid w:val="78727ED1"/>
    <w:rsid w:val="78745D9B"/>
    <w:rsid w:val="78762E29"/>
    <w:rsid w:val="787638A2"/>
    <w:rsid w:val="78782809"/>
    <w:rsid w:val="787A2AE3"/>
    <w:rsid w:val="787B33DF"/>
    <w:rsid w:val="787C3378"/>
    <w:rsid w:val="78800C14"/>
    <w:rsid w:val="78800C50"/>
    <w:rsid w:val="78804A1B"/>
    <w:rsid w:val="788059D5"/>
    <w:rsid w:val="78854AB2"/>
    <w:rsid w:val="78862062"/>
    <w:rsid w:val="78864D1F"/>
    <w:rsid w:val="788729DE"/>
    <w:rsid w:val="78882C65"/>
    <w:rsid w:val="788B4AB0"/>
    <w:rsid w:val="788C201D"/>
    <w:rsid w:val="788D66C8"/>
    <w:rsid w:val="78912FFA"/>
    <w:rsid w:val="78913CFE"/>
    <w:rsid w:val="78934A3B"/>
    <w:rsid w:val="78964F76"/>
    <w:rsid w:val="78992B6A"/>
    <w:rsid w:val="789D2099"/>
    <w:rsid w:val="789F3E19"/>
    <w:rsid w:val="789F7BEF"/>
    <w:rsid w:val="78A07ECB"/>
    <w:rsid w:val="78A22BA6"/>
    <w:rsid w:val="78A50817"/>
    <w:rsid w:val="78A51729"/>
    <w:rsid w:val="78A53AB7"/>
    <w:rsid w:val="78A57C89"/>
    <w:rsid w:val="78A6440E"/>
    <w:rsid w:val="78A74D2F"/>
    <w:rsid w:val="78A758DF"/>
    <w:rsid w:val="78AA1AEE"/>
    <w:rsid w:val="78AA683B"/>
    <w:rsid w:val="78AB2B15"/>
    <w:rsid w:val="78AE4EF3"/>
    <w:rsid w:val="78AE719B"/>
    <w:rsid w:val="78AF35ED"/>
    <w:rsid w:val="78B74C89"/>
    <w:rsid w:val="78B95137"/>
    <w:rsid w:val="78BC2015"/>
    <w:rsid w:val="78C02A5E"/>
    <w:rsid w:val="78C44DE5"/>
    <w:rsid w:val="78C476AF"/>
    <w:rsid w:val="78C63DBB"/>
    <w:rsid w:val="78C76FDE"/>
    <w:rsid w:val="78C77834"/>
    <w:rsid w:val="78CA7571"/>
    <w:rsid w:val="78D0378B"/>
    <w:rsid w:val="78D06028"/>
    <w:rsid w:val="78D17A7B"/>
    <w:rsid w:val="78D66713"/>
    <w:rsid w:val="78DB4B00"/>
    <w:rsid w:val="78DB682F"/>
    <w:rsid w:val="78DD02F3"/>
    <w:rsid w:val="78DE296D"/>
    <w:rsid w:val="78DF510F"/>
    <w:rsid w:val="78E6545B"/>
    <w:rsid w:val="78E944AA"/>
    <w:rsid w:val="78E96E50"/>
    <w:rsid w:val="78EB4D42"/>
    <w:rsid w:val="78EF0531"/>
    <w:rsid w:val="78F23AD2"/>
    <w:rsid w:val="78F563BD"/>
    <w:rsid w:val="78F7546A"/>
    <w:rsid w:val="78F87FA0"/>
    <w:rsid w:val="78FA2607"/>
    <w:rsid w:val="78FA4E5C"/>
    <w:rsid w:val="78FD6D26"/>
    <w:rsid w:val="7901346A"/>
    <w:rsid w:val="79013A2F"/>
    <w:rsid w:val="79016098"/>
    <w:rsid w:val="790408F4"/>
    <w:rsid w:val="79047217"/>
    <w:rsid w:val="79050E06"/>
    <w:rsid w:val="790563A2"/>
    <w:rsid w:val="7905783E"/>
    <w:rsid w:val="79091A04"/>
    <w:rsid w:val="7909315B"/>
    <w:rsid w:val="790939B9"/>
    <w:rsid w:val="790A197B"/>
    <w:rsid w:val="7913528A"/>
    <w:rsid w:val="791846EC"/>
    <w:rsid w:val="79197211"/>
    <w:rsid w:val="79197DEF"/>
    <w:rsid w:val="79197E79"/>
    <w:rsid w:val="791A4D42"/>
    <w:rsid w:val="791B271D"/>
    <w:rsid w:val="791D1678"/>
    <w:rsid w:val="791E6D59"/>
    <w:rsid w:val="791E74BC"/>
    <w:rsid w:val="79210D37"/>
    <w:rsid w:val="79224FAA"/>
    <w:rsid w:val="79230439"/>
    <w:rsid w:val="79262B1D"/>
    <w:rsid w:val="79262EDC"/>
    <w:rsid w:val="792708EA"/>
    <w:rsid w:val="7927524C"/>
    <w:rsid w:val="79282B3E"/>
    <w:rsid w:val="792B15F7"/>
    <w:rsid w:val="792B2AEA"/>
    <w:rsid w:val="792C2661"/>
    <w:rsid w:val="792D5ECB"/>
    <w:rsid w:val="792F38DB"/>
    <w:rsid w:val="79300433"/>
    <w:rsid w:val="793273F0"/>
    <w:rsid w:val="79330699"/>
    <w:rsid w:val="79330725"/>
    <w:rsid w:val="79361182"/>
    <w:rsid w:val="79366689"/>
    <w:rsid w:val="79370D60"/>
    <w:rsid w:val="79370FA4"/>
    <w:rsid w:val="79381FB1"/>
    <w:rsid w:val="793961F6"/>
    <w:rsid w:val="793A0D09"/>
    <w:rsid w:val="793A5276"/>
    <w:rsid w:val="793B41BE"/>
    <w:rsid w:val="793D0644"/>
    <w:rsid w:val="793D60F6"/>
    <w:rsid w:val="79423484"/>
    <w:rsid w:val="7945686B"/>
    <w:rsid w:val="794806CA"/>
    <w:rsid w:val="794A284C"/>
    <w:rsid w:val="794A4639"/>
    <w:rsid w:val="794E0AA1"/>
    <w:rsid w:val="794E15C4"/>
    <w:rsid w:val="7952187C"/>
    <w:rsid w:val="79577D17"/>
    <w:rsid w:val="795A1D91"/>
    <w:rsid w:val="795A1F80"/>
    <w:rsid w:val="795A5948"/>
    <w:rsid w:val="795D454C"/>
    <w:rsid w:val="7960743B"/>
    <w:rsid w:val="796300A8"/>
    <w:rsid w:val="79655739"/>
    <w:rsid w:val="796837E5"/>
    <w:rsid w:val="796C4815"/>
    <w:rsid w:val="796D4693"/>
    <w:rsid w:val="796D669D"/>
    <w:rsid w:val="79726F36"/>
    <w:rsid w:val="797B0F74"/>
    <w:rsid w:val="797C2608"/>
    <w:rsid w:val="797E3CA9"/>
    <w:rsid w:val="79804F96"/>
    <w:rsid w:val="79851E1F"/>
    <w:rsid w:val="79861517"/>
    <w:rsid w:val="79883E04"/>
    <w:rsid w:val="7988405E"/>
    <w:rsid w:val="798C46A3"/>
    <w:rsid w:val="798D14BF"/>
    <w:rsid w:val="798F272A"/>
    <w:rsid w:val="79902E48"/>
    <w:rsid w:val="799172C5"/>
    <w:rsid w:val="799365B1"/>
    <w:rsid w:val="79943E92"/>
    <w:rsid w:val="79954220"/>
    <w:rsid w:val="799B3EAD"/>
    <w:rsid w:val="79A0230F"/>
    <w:rsid w:val="79A153CF"/>
    <w:rsid w:val="79A23B2A"/>
    <w:rsid w:val="79AD16D7"/>
    <w:rsid w:val="79B053F1"/>
    <w:rsid w:val="79B0766E"/>
    <w:rsid w:val="79B13032"/>
    <w:rsid w:val="79B45D8F"/>
    <w:rsid w:val="79B654AC"/>
    <w:rsid w:val="79B6560E"/>
    <w:rsid w:val="79B84845"/>
    <w:rsid w:val="79B95035"/>
    <w:rsid w:val="79BA322B"/>
    <w:rsid w:val="79BB647F"/>
    <w:rsid w:val="79BB6F9C"/>
    <w:rsid w:val="79BC0CE5"/>
    <w:rsid w:val="79C1237D"/>
    <w:rsid w:val="79C13234"/>
    <w:rsid w:val="79C17DB7"/>
    <w:rsid w:val="79C2480C"/>
    <w:rsid w:val="79C3209E"/>
    <w:rsid w:val="79C51EAD"/>
    <w:rsid w:val="79C840D5"/>
    <w:rsid w:val="79CC1904"/>
    <w:rsid w:val="79D32D42"/>
    <w:rsid w:val="79D3531A"/>
    <w:rsid w:val="79D56562"/>
    <w:rsid w:val="79DB2AFC"/>
    <w:rsid w:val="79DC7DA4"/>
    <w:rsid w:val="79DD4357"/>
    <w:rsid w:val="79DE0B7C"/>
    <w:rsid w:val="79DF684D"/>
    <w:rsid w:val="79E4125D"/>
    <w:rsid w:val="79E762CF"/>
    <w:rsid w:val="79EA005D"/>
    <w:rsid w:val="79EB1101"/>
    <w:rsid w:val="79EB401B"/>
    <w:rsid w:val="79EF1410"/>
    <w:rsid w:val="79F854E0"/>
    <w:rsid w:val="79F962F2"/>
    <w:rsid w:val="79FA0946"/>
    <w:rsid w:val="79FA107E"/>
    <w:rsid w:val="79FA7C15"/>
    <w:rsid w:val="79FC36AC"/>
    <w:rsid w:val="79FD1980"/>
    <w:rsid w:val="79FE68FE"/>
    <w:rsid w:val="7A000FEB"/>
    <w:rsid w:val="7A013A75"/>
    <w:rsid w:val="7A02539A"/>
    <w:rsid w:val="7A026D54"/>
    <w:rsid w:val="7A03130D"/>
    <w:rsid w:val="7A045C89"/>
    <w:rsid w:val="7A085820"/>
    <w:rsid w:val="7A091C92"/>
    <w:rsid w:val="7A096426"/>
    <w:rsid w:val="7A0A6DDE"/>
    <w:rsid w:val="7A0B25E3"/>
    <w:rsid w:val="7A0F2AD0"/>
    <w:rsid w:val="7A1313A2"/>
    <w:rsid w:val="7A13175A"/>
    <w:rsid w:val="7A146619"/>
    <w:rsid w:val="7A165009"/>
    <w:rsid w:val="7A1856CD"/>
    <w:rsid w:val="7A192C03"/>
    <w:rsid w:val="7A1C27A3"/>
    <w:rsid w:val="7A1E7376"/>
    <w:rsid w:val="7A220E14"/>
    <w:rsid w:val="7A230A9E"/>
    <w:rsid w:val="7A235BBF"/>
    <w:rsid w:val="7A2C35D1"/>
    <w:rsid w:val="7A2F23AE"/>
    <w:rsid w:val="7A3224D5"/>
    <w:rsid w:val="7A323C3D"/>
    <w:rsid w:val="7A331695"/>
    <w:rsid w:val="7A3568C1"/>
    <w:rsid w:val="7A361DFF"/>
    <w:rsid w:val="7A3657A9"/>
    <w:rsid w:val="7A3879E2"/>
    <w:rsid w:val="7A3A5147"/>
    <w:rsid w:val="7A3A590B"/>
    <w:rsid w:val="7A41269A"/>
    <w:rsid w:val="7A433218"/>
    <w:rsid w:val="7A441FFD"/>
    <w:rsid w:val="7A456195"/>
    <w:rsid w:val="7A477EC2"/>
    <w:rsid w:val="7A4B4F15"/>
    <w:rsid w:val="7A4C1CFD"/>
    <w:rsid w:val="7A4E26FD"/>
    <w:rsid w:val="7A4F0B30"/>
    <w:rsid w:val="7A4F2DBF"/>
    <w:rsid w:val="7A500075"/>
    <w:rsid w:val="7A506BF1"/>
    <w:rsid w:val="7A520E77"/>
    <w:rsid w:val="7A534A33"/>
    <w:rsid w:val="7A537A96"/>
    <w:rsid w:val="7A537EB9"/>
    <w:rsid w:val="7A565F98"/>
    <w:rsid w:val="7A580610"/>
    <w:rsid w:val="7A5C6445"/>
    <w:rsid w:val="7A6422EC"/>
    <w:rsid w:val="7A6477A2"/>
    <w:rsid w:val="7A6A0FF1"/>
    <w:rsid w:val="7A6A65DE"/>
    <w:rsid w:val="7A6A780B"/>
    <w:rsid w:val="7A6C45A7"/>
    <w:rsid w:val="7A6F0C2C"/>
    <w:rsid w:val="7A6F27C9"/>
    <w:rsid w:val="7A714DAA"/>
    <w:rsid w:val="7A714F9D"/>
    <w:rsid w:val="7A761D0B"/>
    <w:rsid w:val="7A7651DE"/>
    <w:rsid w:val="7A783332"/>
    <w:rsid w:val="7A78578C"/>
    <w:rsid w:val="7A7D0E4E"/>
    <w:rsid w:val="7A817AAA"/>
    <w:rsid w:val="7A84651F"/>
    <w:rsid w:val="7A851B54"/>
    <w:rsid w:val="7A852267"/>
    <w:rsid w:val="7A883318"/>
    <w:rsid w:val="7A8A3E8B"/>
    <w:rsid w:val="7A902698"/>
    <w:rsid w:val="7A9150DF"/>
    <w:rsid w:val="7A967389"/>
    <w:rsid w:val="7A974293"/>
    <w:rsid w:val="7A9B7D26"/>
    <w:rsid w:val="7A9C3211"/>
    <w:rsid w:val="7A9D1F2F"/>
    <w:rsid w:val="7A9D69F4"/>
    <w:rsid w:val="7A9E790E"/>
    <w:rsid w:val="7A9F4ED7"/>
    <w:rsid w:val="7AA30FA4"/>
    <w:rsid w:val="7AA525FD"/>
    <w:rsid w:val="7AA52F2E"/>
    <w:rsid w:val="7AA5556C"/>
    <w:rsid w:val="7AA57B75"/>
    <w:rsid w:val="7AAA3341"/>
    <w:rsid w:val="7AAE2833"/>
    <w:rsid w:val="7AB5323D"/>
    <w:rsid w:val="7AB82534"/>
    <w:rsid w:val="7ABC0459"/>
    <w:rsid w:val="7ABC36C3"/>
    <w:rsid w:val="7ABE0800"/>
    <w:rsid w:val="7ABF19CA"/>
    <w:rsid w:val="7ABF2BC5"/>
    <w:rsid w:val="7AC1037E"/>
    <w:rsid w:val="7AC11583"/>
    <w:rsid w:val="7AC442E8"/>
    <w:rsid w:val="7AC6681C"/>
    <w:rsid w:val="7ACC10F7"/>
    <w:rsid w:val="7ACE7682"/>
    <w:rsid w:val="7AD03FAC"/>
    <w:rsid w:val="7AD13EA0"/>
    <w:rsid w:val="7AD46A80"/>
    <w:rsid w:val="7AD76646"/>
    <w:rsid w:val="7ADD6A9D"/>
    <w:rsid w:val="7AE25425"/>
    <w:rsid w:val="7AE30D26"/>
    <w:rsid w:val="7AE72C5C"/>
    <w:rsid w:val="7AE85C4B"/>
    <w:rsid w:val="7AE96C73"/>
    <w:rsid w:val="7AED3314"/>
    <w:rsid w:val="7AEE68AF"/>
    <w:rsid w:val="7AEE75CE"/>
    <w:rsid w:val="7AEF346E"/>
    <w:rsid w:val="7AF151D9"/>
    <w:rsid w:val="7AF23954"/>
    <w:rsid w:val="7AF33096"/>
    <w:rsid w:val="7AF43DB0"/>
    <w:rsid w:val="7AF53E53"/>
    <w:rsid w:val="7AF56743"/>
    <w:rsid w:val="7AF67A1E"/>
    <w:rsid w:val="7AFA353C"/>
    <w:rsid w:val="7AFA713D"/>
    <w:rsid w:val="7AFB6B4A"/>
    <w:rsid w:val="7AFD38B4"/>
    <w:rsid w:val="7AFD3A12"/>
    <w:rsid w:val="7AFF1E62"/>
    <w:rsid w:val="7B0003AB"/>
    <w:rsid w:val="7B004A5E"/>
    <w:rsid w:val="7B012EBE"/>
    <w:rsid w:val="7B023E46"/>
    <w:rsid w:val="7B083678"/>
    <w:rsid w:val="7B087E50"/>
    <w:rsid w:val="7B09450D"/>
    <w:rsid w:val="7B096F90"/>
    <w:rsid w:val="7B0B55C3"/>
    <w:rsid w:val="7B0D39A2"/>
    <w:rsid w:val="7B105F71"/>
    <w:rsid w:val="7B120C6D"/>
    <w:rsid w:val="7B1245DD"/>
    <w:rsid w:val="7B137342"/>
    <w:rsid w:val="7B142DAE"/>
    <w:rsid w:val="7B14338B"/>
    <w:rsid w:val="7B145066"/>
    <w:rsid w:val="7B16631E"/>
    <w:rsid w:val="7B1824FF"/>
    <w:rsid w:val="7B1832B0"/>
    <w:rsid w:val="7B27577A"/>
    <w:rsid w:val="7B2759D5"/>
    <w:rsid w:val="7B281D44"/>
    <w:rsid w:val="7B281DE2"/>
    <w:rsid w:val="7B290691"/>
    <w:rsid w:val="7B2C429A"/>
    <w:rsid w:val="7B2D0250"/>
    <w:rsid w:val="7B2F2602"/>
    <w:rsid w:val="7B2F49E1"/>
    <w:rsid w:val="7B30716D"/>
    <w:rsid w:val="7B336983"/>
    <w:rsid w:val="7B34651F"/>
    <w:rsid w:val="7B350D18"/>
    <w:rsid w:val="7B37506B"/>
    <w:rsid w:val="7B380F13"/>
    <w:rsid w:val="7B3958A9"/>
    <w:rsid w:val="7B3A0A85"/>
    <w:rsid w:val="7B3B623A"/>
    <w:rsid w:val="7B3D5AE7"/>
    <w:rsid w:val="7B3F104C"/>
    <w:rsid w:val="7B3F1B6C"/>
    <w:rsid w:val="7B4012B5"/>
    <w:rsid w:val="7B4645B3"/>
    <w:rsid w:val="7B476591"/>
    <w:rsid w:val="7B4866C3"/>
    <w:rsid w:val="7B4922C9"/>
    <w:rsid w:val="7B4A266E"/>
    <w:rsid w:val="7B4B5695"/>
    <w:rsid w:val="7B4B7152"/>
    <w:rsid w:val="7B4D07CC"/>
    <w:rsid w:val="7B571E88"/>
    <w:rsid w:val="7B5B785E"/>
    <w:rsid w:val="7B60003B"/>
    <w:rsid w:val="7B614E13"/>
    <w:rsid w:val="7B6244D1"/>
    <w:rsid w:val="7B645547"/>
    <w:rsid w:val="7B6A6FB1"/>
    <w:rsid w:val="7B6D01D6"/>
    <w:rsid w:val="7B6D2988"/>
    <w:rsid w:val="7B6D2A55"/>
    <w:rsid w:val="7B6E5221"/>
    <w:rsid w:val="7B74553A"/>
    <w:rsid w:val="7B756224"/>
    <w:rsid w:val="7B774591"/>
    <w:rsid w:val="7B7775F1"/>
    <w:rsid w:val="7B7B1AAA"/>
    <w:rsid w:val="7B7B510B"/>
    <w:rsid w:val="7B7D37B6"/>
    <w:rsid w:val="7B7F36D6"/>
    <w:rsid w:val="7B813201"/>
    <w:rsid w:val="7B820388"/>
    <w:rsid w:val="7B820828"/>
    <w:rsid w:val="7B824D1D"/>
    <w:rsid w:val="7B8267D3"/>
    <w:rsid w:val="7B835C81"/>
    <w:rsid w:val="7B857411"/>
    <w:rsid w:val="7B862A90"/>
    <w:rsid w:val="7B874139"/>
    <w:rsid w:val="7B8D6505"/>
    <w:rsid w:val="7B943323"/>
    <w:rsid w:val="7B953428"/>
    <w:rsid w:val="7B954039"/>
    <w:rsid w:val="7B96702C"/>
    <w:rsid w:val="7B976CC3"/>
    <w:rsid w:val="7B984F6F"/>
    <w:rsid w:val="7B985DD7"/>
    <w:rsid w:val="7B9C48F3"/>
    <w:rsid w:val="7BA210EB"/>
    <w:rsid w:val="7BA261B6"/>
    <w:rsid w:val="7BA575A2"/>
    <w:rsid w:val="7BA81F07"/>
    <w:rsid w:val="7BA90648"/>
    <w:rsid w:val="7BAA64D3"/>
    <w:rsid w:val="7BAC393E"/>
    <w:rsid w:val="7BAC5747"/>
    <w:rsid w:val="7BAF6FCA"/>
    <w:rsid w:val="7BB12ABC"/>
    <w:rsid w:val="7BB2540B"/>
    <w:rsid w:val="7BB5240E"/>
    <w:rsid w:val="7BB55730"/>
    <w:rsid w:val="7BB56E3F"/>
    <w:rsid w:val="7BB81475"/>
    <w:rsid w:val="7BB82BC5"/>
    <w:rsid w:val="7BB93DA1"/>
    <w:rsid w:val="7BBA3C7F"/>
    <w:rsid w:val="7BBD3B91"/>
    <w:rsid w:val="7BBD4515"/>
    <w:rsid w:val="7BBF5C27"/>
    <w:rsid w:val="7BC301B6"/>
    <w:rsid w:val="7BC415D8"/>
    <w:rsid w:val="7BC73B7C"/>
    <w:rsid w:val="7BC83B61"/>
    <w:rsid w:val="7BC91DCA"/>
    <w:rsid w:val="7BC93B53"/>
    <w:rsid w:val="7BCB2E63"/>
    <w:rsid w:val="7BCC107E"/>
    <w:rsid w:val="7BCE4EAC"/>
    <w:rsid w:val="7BD02CED"/>
    <w:rsid w:val="7BD04DEA"/>
    <w:rsid w:val="7BD149C5"/>
    <w:rsid w:val="7BD616CF"/>
    <w:rsid w:val="7BD76948"/>
    <w:rsid w:val="7BD85F53"/>
    <w:rsid w:val="7BD866B2"/>
    <w:rsid w:val="7BDB35AA"/>
    <w:rsid w:val="7BE13949"/>
    <w:rsid w:val="7BE3183C"/>
    <w:rsid w:val="7BE355C0"/>
    <w:rsid w:val="7BE43DB7"/>
    <w:rsid w:val="7BE536A0"/>
    <w:rsid w:val="7BEA6265"/>
    <w:rsid w:val="7BEC586B"/>
    <w:rsid w:val="7BF10018"/>
    <w:rsid w:val="7BF143B7"/>
    <w:rsid w:val="7BF14C23"/>
    <w:rsid w:val="7BF227C5"/>
    <w:rsid w:val="7BF23688"/>
    <w:rsid w:val="7BF25FD1"/>
    <w:rsid w:val="7BF33DF0"/>
    <w:rsid w:val="7BF5609D"/>
    <w:rsid w:val="7BF630B2"/>
    <w:rsid w:val="7BF93B44"/>
    <w:rsid w:val="7BFC0B59"/>
    <w:rsid w:val="7BFE10CF"/>
    <w:rsid w:val="7BFF2008"/>
    <w:rsid w:val="7C017647"/>
    <w:rsid w:val="7C0464FF"/>
    <w:rsid w:val="7C052960"/>
    <w:rsid w:val="7C056EA9"/>
    <w:rsid w:val="7C063ED4"/>
    <w:rsid w:val="7C067873"/>
    <w:rsid w:val="7C08338C"/>
    <w:rsid w:val="7C092A45"/>
    <w:rsid w:val="7C0D4FBE"/>
    <w:rsid w:val="7C111F99"/>
    <w:rsid w:val="7C1402A6"/>
    <w:rsid w:val="7C153C7B"/>
    <w:rsid w:val="7C1C2647"/>
    <w:rsid w:val="7C1C2D4A"/>
    <w:rsid w:val="7C1C49C0"/>
    <w:rsid w:val="7C1E0E43"/>
    <w:rsid w:val="7C1F02B1"/>
    <w:rsid w:val="7C20337A"/>
    <w:rsid w:val="7C23326D"/>
    <w:rsid w:val="7C280B77"/>
    <w:rsid w:val="7C282B38"/>
    <w:rsid w:val="7C2D7F68"/>
    <w:rsid w:val="7C310F57"/>
    <w:rsid w:val="7C3162A9"/>
    <w:rsid w:val="7C31762E"/>
    <w:rsid w:val="7C340730"/>
    <w:rsid w:val="7C341DB9"/>
    <w:rsid w:val="7C341F01"/>
    <w:rsid w:val="7C3609F0"/>
    <w:rsid w:val="7C396031"/>
    <w:rsid w:val="7C3B0B30"/>
    <w:rsid w:val="7C3B6BA7"/>
    <w:rsid w:val="7C3C3F9A"/>
    <w:rsid w:val="7C3C5188"/>
    <w:rsid w:val="7C3C629C"/>
    <w:rsid w:val="7C4175C5"/>
    <w:rsid w:val="7C466DDB"/>
    <w:rsid w:val="7C485ADD"/>
    <w:rsid w:val="7C511FDB"/>
    <w:rsid w:val="7C514DD9"/>
    <w:rsid w:val="7C535722"/>
    <w:rsid w:val="7C536CCD"/>
    <w:rsid w:val="7C560670"/>
    <w:rsid w:val="7C567BF3"/>
    <w:rsid w:val="7C575755"/>
    <w:rsid w:val="7C582C66"/>
    <w:rsid w:val="7C5847EF"/>
    <w:rsid w:val="7C590168"/>
    <w:rsid w:val="7C593A95"/>
    <w:rsid w:val="7C5D03B5"/>
    <w:rsid w:val="7C602FB4"/>
    <w:rsid w:val="7C645358"/>
    <w:rsid w:val="7C646C3B"/>
    <w:rsid w:val="7C66161C"/>
    <w:rsid w:val="7C6672DC"/>
    <w:rsid w:val="7C6A517B"/>
    <w:rsid w:val="7C6C1666"/>
    <w:rsid w:val="7C6C7C48"/>
    <w:rsid w:val="7C6E16CE"/>
    <w:rsid w:val="7C6E6C9F"/>
    <w:rsid w:val="7C742D4B"/>
    <w:rsid w:val="7C757689"/>
    <w:rsid w:val="7C793113"/>
    <w:rsid w:val="7C7B4679"/>
    <w:rsid w:val="7C7B7984"/>
    <w:rsid w:val="7C7C676D"/>
    <w:rsid w:val="7C7E1329"/>
    <w:rsid w:val="7C7F0886"/>
    <w:rsid w:val="7C7F6E7D"/>
    <w:rsid w:val="7C846D5E"/>
    <w:rsid w:val="7C865BA7"/>
    <w:rsid w:val="7C8857D2"/>
    <w:rsid w:val="7C8A1B5C"/>
    <w:rsid w:val="7C8A6B62"/>
    <w:rsid w:val="7C9010AF"/>
    <w:rsid w:val="7C952A4F"/>
    <w:rsid w:val="7C956697"/>
    <w:rsid w:val="7C957937"/>
    <w:rsid w:val="7C972357"/>
    <w:rsid w:val="7C9A2D38"/>
    <w:rsid w:val="7C9C1611"/>
    <w:rsid w:val="7C9D4866"/>
    <w:rsid w:val="7C9F2B4F"/>
    <w:rsid w:val="7CA15447"/>
    <w:rsid w:val="7CA534FD"/>
    <w:rsid w:val="7CA7460F"/>
    <w:rsid w:val="7CA875AC"/>
    <w:rsid w:val="7CA94872"/>
    <w:rsid w:val="7CAF4C65"/>
    <w:rsid w:val="7CB14D32"/>
    <w:rsid w:val="7CB251EA"/>
    <w:rsid w:val="7CB312FD"/>
    <w:rsid w:val="7CB328F2"/>
    <w:rsid w:val="7CB519A9"/>
    <w:rsid w:val="7CB71C2A"/>
    <w:rsid w:val="7CB83D4A"/>
    <w:rsid w:val="7CBB7252"/>
    <w:rsid w:val="7CBE104A"/>
    <w:rsid w:val="7CBF5621"/>
    <w:rsid w:val="7CBF59FA"/>
    <w:rsid w:val="7CC02781"/>
    <w:rsid w:val="7CC42525"/>
    <w:rsid w:val="7CC524C2"/>
    <w:rsid w:val="7CC82E5F"/>
    <w:rsid w:val="7CC8436E"/>
    <w:rsid w:val="7CCC62C9"/>
    <w:rsid w:val="7CCE7B9C"/>
    <w:rsid w:val="7CD00F00"/>
    <w:rsid w:val="7CD07D1F"/>
    <w:rsid w:val="7CD12238"/>
    <w:rsid w:val="7CD333DD"/>
    <w:rsid w:val="7CD560E9"/>
    <w:rsid w:val="7CD67017"/>
    <w:rsid w:val="7CD74F03"/>
    <w:rsid w:val="7CD86055"/>
    <w:rsid w:val="7CD86623"/>
    <w:rsid w:val="7CDC42D8"/>
    <w:rsid w:val="7CDD3BFC"/>
    <w:rsid w:val="7CDD445C"/>
    <w:rsid w:val="7CDE187E"/>
    <w:rsid w:val="7CDF0039"/>
    <w:rsid w:val="7CDF4B39"/>
    <w:rsid w:val="7CDF5B98"/>
    <w:rsid w:val="7CDF6A9F"/>
    <w:rsid w:val="7CE002D5"/>
    <w:rsid w:val="7CE0407F"/>
    <w:rsid w:val="7CE42AA0"/>
    <w:rsid w:val="7CE840C9"/>
    <w:rsid w:val="7CEC3FCA"/>
    <w:rsid w:val="7CED4D8C"/>
    <w:rsid w:val="7CF1660D"/>
    <w:rsid w:val="7CF43D94"/>
    <w:rsid w:val="7CF72E7C"/>
    <w:rsid w:val="7CF76BDC"/>
    <w:rsid w:val="7CFD6647"/>
    <w:rsid w:val="7CFE4BF6"/>
    <w:rsid w:val="7D005F81"/>
    <w:rsid w:val="7D01365F"/>
    <w:rsid w:val="7D083BF1"/>
    <w:rsid w:val="7D0A3570"/>
    <w:rsid w:val="7D0A4B9F"/>
    <w:rsid w:val="7D0A52D1"/>
    <w:rsid w:val="7D0C20BC"/>
    <w:rsid w:val="7D0D7566"/>
    <w:rsid w:val="7D107411"/>
    <w:rsid w:val="7D132694"/>
    <w:rsid w:val="7D1465D4"/>
    <w:rsid w:val="7D16488A"/>
    <w:rsid w:val="7D187B70"/>
    <w:rsid w:val="7D207CD8"/>
    <w:rsid w:val="7D241C2F"/>
    <w:rsid w:val="7D280304"/>
    <w:rsid w:val="7D292DBE"/>
    <w:rsid w:val="7D2A6333"/>
    <w:rsid w:val="7D2B5893"/>
    <w:rsid w:val="7D2C03D0"/>
    <w:rsid w:val="7D2C1DAC"/>
    <w:rsid w:val="7D2D1E45"/>
    <w:rsid w:val="7D2D7A72"/>
    <w:rsid w:val="7D302763"/>
    <w:rsid w:val="7D31669B"/>
    <w:rsid w:val="7D316A54"/>
    <w:rsid w:val="7D334133"/>
    <w:rsid w:val="7D336BB6"/>
    <w:rsid w:val="7D377FBF"/>
    <w:rsid w:val="7D3838E3"/>
    <w:rsid w:val="7D385518"/>
    <w:rsid w:val="7D3863BF"/>
    <w:rsid w:val="7D393065"/>
    <w:rsid w:val="7D3F3766"/>
    <w:rsid w:val="7D3F53B2"/>
    <w:rsid w:val="7D44175E"/>
    <w:rsid w:val="7D455185"/>
    <w:rsid w:val="7D4C2F75"/>
    <w:rsid w:val="7D4E0257"/>
    <w:rsid w:val="7D4E49C8"/>
    <w:rsid w:val="7D4E4E3E"/>
    <w:rsid w:val="7D4E71C6"/>
    <w:rsid w:val="7D52084C"/>
    <w:rsid w:val="7D5515F7"/>
    <w:rsid w:val="7D566719"/>
    <w:rsid w:val="7D5E66E8"/>
    <w:rsid w:val="7D5F032D"/>
    <w:rsid w:val="7D634153"/>
    <w:rsid w:val="7D672D8B"/>
    <w:rsid w:val="7D6B2309"/>
    <w:rsid w:val="7D6F3C3B"/>
    <w:rsid w:val="7D7158C9"/>
    <w:rsid w:val="7D747091"/>
    <w:rsid w:val="7D7753B6"/>
    <w:rsid w:val="7D7A349B"/>
    <w:rsid w:val="7D7B3A8A"/>
    <w:rsid w:val="7D7C2669"/>
    <w:rsid w:val="7D806BDA"/>
    <w:rsid w:val="7D806C06"/>
    <w:rsid w:val="7D864AB9"/>
    <w:rsid w:val="7D882890"/>
    <w:rsid w:val="7D8947B4"/>
    <w:rsid w:val="7D8B3DE6"/>
    <w:rsid w:val="7D8B42BF"/>
    <w:rsid w:val="7D8D1D37"/>
    <w:rsid w:val="7D9023B3"/>
    <w:rsid w:val="7D915797"/>
    <w:rsid w:val="7D955AEE"/>
    <w:rsid w:val="7D970DCB"/>
    <w:rsid w:val="7D9723C2"/>
    <w:rsid w:val="7D982300"/>
    <w:rsid w:val="7D9B7C39"/>
    <w:rsid w:val="7D9D3BB5"/>
    <w:rsid w:val="7D9E0618"/>
    <w:rsid w:val="7D9F2450"/>
    <w:rsid w:val="7DA20010"/>
    <w:rsid w:val="7DA63BDB"/>
    <w:rsid w:val="7DA956E6"/>
    <w:rsid w:val="7DAC188C"/>
    <w:rsid w:val="7DB174B6"/>
    <w:rsid w:val="7DB24549"/>
    <w:rsid w:val="7DB369B9"/>
    <w:rsid w:val="7DB57410"/>
    <w:rsid w:val="7DB57B93"/>
    <w:rsid w:val="7DB7711A"/>
    <w:rsid w:val="7DBB0943"/>
    <w:rsid w:val="7DBD14F2"/>
    <w:rsid w:val="7DBD2326"/>
    <w:rsid w:val="7DBD3834"/>
    <w:rsid w:val="7DBE2A06"/>
    <w:rsid w:val="7DC75B68"/>
    <w:rsid w:val="7DC95036"/>
    <w:rsid w:val="7DCA6408"/>
    <w:rsid w:val="7DCD4CC4"/>
    <w:rsid w:val="7DD2775C"/>
    <w:rsid w:val="7DD33023"/>
    <w:rsid w:val="7DD51D99"/>
    <w:rsid w:val="7DD60347"/>
    <w:rsid w:val="7DD769CA"/>
    <w:rsid w:val="7DD7733E"/>
    <w:rsid w:val="7DDB1BBE"/>
    <w:rsid w:val="7DDC1B80"/>
    <w:rsid w:val="7DDC6AEF"/>
    <w:rsid w:val="7DE658EE"/>
    <w:rsid w:val="7DE7153C"/>
    <w:rsid w:val="7DE74B8B"/>
    <w:rsid w:val="7DE953A9"/>
    <w:rsid w:val="7DEC69C5"/>
    <w:rsid w:val="7DED3BA0"/>
    <w:rsid w:val="7DEF13FB"/>
    <w:rsid w:val="7DEF306B"/>
    <w:rsid w:val="7DF06CF6"/>
    <w:rsid w:val="7DF15038"/>
    <w:rsid w:val="7DF31DEC"/>
    <w:rsid w:val="7DFB17EB"/>
    <w:rsid w:val="7DFE7BE2"/>
    <w:rsid w:val="7E034E4E"/>
    <w:rsid w:val="7E041C9E"/>
    <w:rsid w:val="7E086379"/>
    <w:rsid w:val="7E08642A"/>
    <w:rsid w:val="7E0B1389"/>
    <w:rsid w:val="7E101EB7"/>
    <w:rsid w:val="7E10393A"/>
    <w:rsid w:val="7E10602D"/>
    <w:rsid w:val="7E122D46"/>
    <w:rsid w:val="7E1A1BB4"/>
    <w:rsid w:val="7E1B0CA0"/>
    <w:rsid w:val="7E1B7549"/>
    <w:rsid w:val="7E1C4798"/>
    <w:rsid w:val="7E1E044A"/>
    <w:rsid w:val="7E1F135C"/>
    <w:rsid w:val="7E210BC5"/>
    <w:rsid w:val="7E2341F0"/>
    <w:rsid w:val="7E2359FD"/>
    <w:rsid w:val="7E237641"/>
    <w:rsid w:val="7E284127"/>
    <w:rsid w:val="7E293881"/>
    <w:rsid w:val="7E2A4097"/>
    <w:rsid w:val="7E2C5255"/>
    <w:rsid w:val="7E2D0CA4"/>
    <w:rsid w:val="7E306F8E"/>
    <w:rsid w:val="7E3506B1"/>
    <w:rsid w:val="7E3B3964"/>
    <w:rsid w:val="7E3E6A1C"/>
    <w:rsid w:val="7E3F6E87"/>
    <w:rsid w:val="7E456F30"/>
    <w:rsid w:val="7E46232A"/>
    <w:rsid w:val="7E471E11"/>
    <w:rsid w:val="7E474C34"/>
    <w:rsid w:val="7E481B57"/>
    <w:rsid w:val="7E4B342F"/>
    <w:rsid w:val="7E4C535F"/>
    <w:rsid w:val="7E4D503E"/>
    <w:rsid w:val="7E4F6324"/>
    <w:rsid w:val="7E54017A"/>
    <w:rsid w:val="7E551E09"/>
    <w:rsid w:val="7E593DAD"/>
    <w:rsid w:val="7E5A7101"/>
    <w:rsid w:val="7E5A7247"/>
    <w:rsid w:val="7E5C2481"/>
    <w:rsid w:val="7E5E1B67"/>
    <w:rsid w:val="7E615933"/>
    <w:rsid w:val="7E640214"/>
    <w:rsid w:val="7E67024A"/>
    <w:rsid w:val="7E680467"/>
    <w:rsid w:val="7E6F29B5"/>
    <w:rsid w:val="7E7005DD"/>
    <w:rsid w:val="7E710508"/>
    <w:rsid w:val="7E723E80"/>
    <w:rsid w:val="7E7337C3"/>
    <w:rsid w:val="7E744803"/>
    <w:rsid w:val="7E744876"/>
    <w:rsid w:val="7E7674CD"/>
    <w:rsid w:val="7E77638D"/>
    <w:rsid w:val="7E7C3AE3"/>
    <w:rsid w:val="7E7D20A9"/>
    <w:rsid w:val="7E7F6662"/>
    <w:rsid w:val="7E824148"/>
    <w:rsid w:val="7E844B27"/>
    <w:rsid w:val="7E8A5115"/>
    <w:rsid w:val="7E8B28ED"/>
    <w:rsid w:val="7E8B773A"/>
    <w:rsid w:val="7E8C43D4"/>
    <w:rsid w:val="7E8D0680"/>
    <w:rsid w:val="7E8F4F27"/>
    <w:rsid w:val="7E904943"/>
    <w:rsid w:val="7E905CA0"/>
    <w:rsid w:val="7E916276"/>
    <w:rsid w:val="7E920A5B"/>
    <w:rsid w:val="7E940250"/>
    <w:rsid w:val="7E96026C"/>
    <w:rsid w:val="7E9778C6"/>
    <w:rsid w:val="7E9951D7"/>
    <w:rsid w:val="7E9B1E4C"/>
    <w:rsid w:val="7E9C0765"/>
    <w:rsid w:val="7EA53602"/>
    <w:rsid w:val="7EA636E1"/>
    <w:rsid w:val="7EA64DCF"/>
    <w:rsid w:val="7EA817AC"/>
    <w:rsid w:val="7EA95263"/>
    <w:rsid w:val="7EAD0755"/>
    <w:rsid w:val="7EAD326E"/>
    <w:rsid w:val="7EAE3292"/>
    <w:rsid w:val="7EB05120"/>
    <w:rsid w:val="7EB253A7"/>
    <w:rsid w:val="7EB36000"/>
    <w:rsid w:val="7EB57E7C"/>
    <w:rsid w:val="7EB74466"/>
    <w:rsid w:val="7EB837F8"/>
    <w:rsid w:val="7EB94E6C"/>
    <w:rsid w:val="7EB9645D"/>
    <w:rsid w:val="7EB96DDB"/>
    <w:rsid w:val="7EBA4ED3"/>
    <w:rsid w:val="7EC059CC"/>
    <w:rsid w:val="7EC12C5D"/>
    <w:rsid w:val="7EC25711"/>
    <w:rsid w:val="7EC3757F"/>
    <w:rsid w:val="7EC535E2"/>
    <w:rsid w:val="7EC57963"/>
    <w:rsid w:val="7ED072D7"/>
    <w:rsid w:val="7ED078E3"/>
    <w:rsid w:val="7ED14934"/>
    <w:rsid w:val="7ED20676"/>
    <w:rsid w:val="7ED27A19"/>
    <w:rsid w:val="7ED35662"/>
    <w:rsid w:val="7ED35C9E"/>
    <w:rsid w:val="7ED477D1"/>
    <w:rsid w:val="7ED82C70"/>
    <w:rsid w:val="7ED9005D"/>
    <w:rsid w:val="7EDA767F"/>
    <w:rsid w:val="7EDE2F93"/>
    <w:rsid w:val="7EE732EF"/>
    <w:rsid w:val="7EE777E4"/>
    <w:rsid w:val="7EEA4659"/>
    <w:rsid w:val="7EEC65E3"/>
    <w:rsid w:val="7EED3321"/>
    <w:rsid w:val="7EF022EE"/>
    <w:rsid w:val="7EF5620D"/>
    <w:rsid w:val="7EF64805"/>
    <w:rsid w:val="7EFB134E"/>
    <w:rsid w:val="7EFB7504"/>
    <w:rsid w:val="7EFE4DD9"/>
    <w:rsid w:val="7EFE61FC"/>
    <w:rsid w:val="7F021A5F"/>
    <w:rsid w:val="7F026B4F"/>
    <w:rsid w:val="7F034B47"/>
    <w:rsid w:val="7F0538B9"/>
    <w:rsid w:val="7F1074E7"/>
    <w:rsid w:val="7F114FBF"/>
    <w:rsid w:val="7F120CE2"/>
    <w:rsid w:val="7F123A71"/>
    <w:rsid w:val="7F14571C"/>
    <w:rsid w:val="7F1A5BC9"/>
    <w:rsid w:val="7F1C66D2"/>
    <w:rsid w:val="7F1F262B"/>
    <w:rsid w:val="7F21782E"/>
    <w:rsid w:val="7F22309E"/>
    <w:rsid w:val="7F24090C"/>
    <w:rsid w:val="7F245D8D"/>
    <w:rsid w:val="7F270B1C"/>
    <w:rsid w:val="7F2750B5"/>
    <w:rsid w:val="7F281097"/>
    <w:rsid w:val="7F2A4079"/>
    <w:rsid w:val="7F2A70DB"/>
    <w:rsid w:val="7F2C22BD"/>
    <w:rsid w:val="7F2C40FB"/>
    <w:rsid w:val="7F2D3D4B"/>
    <w:rsid w:val="7F310847"/>
    <w:rsid w:val="7F314C20"/>
    <w:rsid w:val="7F325DF7"/>
    <w:rsid w:val="7F32706E"/>
    <w:rsid w:val="7F363C39"/>
    <w:rsid w:val="7F392CBF"/>
    <w:rsid w:val="7F3A5EBC"/>
    <w:rsid w:val="7F3C3A92"/>
    <w:rsid w:val="7F3D2194"/>
    <w:rsid w:val="7F3D6B9A"/>
    <w:rsid w:val="7F401EB5"/>
    <w:rsid w:val="7F414D0F"/>
    <w:rsid w:val="7F44693D"/>
    <w:rsid w:val="7F456ADA"/>
    <w:rsid w:val="7F4664A9"/>
    <w:rsid w:val="7F485498"/>
    <w:rsid w:val="7F4E778B"/>
    <w:rsid w:val="7F4F74C8"/>
    <w:rsid w:val="7F520A1F"/>
    <w:rsid w:val="7F530FFD"/>
    <w:rsid w:val="7F5A7522"/>
    <w:rsid w:val="7F6023F3"/>
    <w:rsid w:val="7F6119DC"/>
    <w:rsid w:val="7F62013E"/>
    <w:rsid w:val="7F64492C"/>
    <w:rsid w:val="7F671D1D"/>
    <w:rsid w:val="7F687189"/>
    <w:rsid w:val="7F69077D"/>
    <w:rsid w:val="7F692677"/>
    <w:rsid w:val="7F6B4237"/>
    <w:rsid w:val="7F6C27BA"/>
    <w:rsid w:val="7F6C3F03"/>
    <w:rsid w:val="7F6C7F98"/>
    <w:rsid w:val="7F6E2235"/>
    <w:rsid w:val="7F6E274A"/>
    <w:rsid w:val="7F727F69"/>
    <w:rsid w:val="7F763F91"/>
    <w:rsid w:val="7F794978"/>
    <w:rsid w:val="7F794DF0"/>
    <w:rsid w:val="7F7973F9"/>
    <w:rsid w:val="7F7C34BE"/>
    <w:rsid w:val="7F7C7DF3"/>
    <w:rsid w:val="7F7D4D52"/>
    <w:rsid w:val="7F80281A"/>
    <w:rsid w:val="7F81393B"/>
    <w:rsid w:val="7F841B4B"/>
    <w:rsid w:val="7F847806"/>
    <w:rsid w:val="7F85213D"/>
    <w:rsid w:val="7F8A601F"/>
    <w:rsid w:val="7F8C520F"/>
    <w:rsid w:val="7F8D11F5"/>
    <w:rsid w:val="7F8F3E02"/>
    <w:rsid w:val="7F91195E"/>
    <w:rsid w:val="7F913589"/>
    <w:rsid w:val="7F955BBC"/>
    <w:rsid w:val="7F960934"/>
    <w:rsid w:val="7F976667"/>
    <w:rsid w:val="7F982D69"/>
    <w:rsid w:val="7F9C122E"/>
    <w:rsid w:val="7FA0726F"/>
    <w:rsid w:val="7FA151BB"/>
    <w:rsid w:val="7FA628B0"/>
    <w:rsid w:val="7FA65CE0"/>
    <w:rsid w:val="7FA70345"/>
    <w:rsid w:val="7FAA30D2"/>
    <w:rsid w:val="7FAB6B3B"/>
    <w:rsid w:val="7FAD06C8"/>
    <w:rsid w:val="7FB26DF8"/>
    <w:rsid w:val="7FBC3435"/>
    <w:rsid w:val="7FBE1652"/>
    <w:rsid w:val="7FBF5970"/>
    <w:rsid w:val="7FBF59D0"/>
    <w:rsid w:val="7FC00414"/>
    <w:rsid w:val="7FC06DE2"/>
    <w:rsid w:val="7FC43FF1"/>
    <w:rsid w:val="7FC511AD"/>
    <w:rsid w:val="7FC52425"/>
    <w:rsid w:val="7FCB5400"/>
    <w:rsid w:val="7FD15AE9"/>
    <w:rsid w:val="7FD16332"/>
    <w:rsid w:val="7FD75F3A"/>
    <w:rsid w:val="7FD82539"/>
    <w:rsid w:val="7FDA221A"/>
    <w:rsid w:val="7FDD378A"/>
    <w:rsid w:val="7FDE0C18"/>
    <w:rsid w:val="7FE16E87"/>
    <w:rsid w:val="7FE205F3"/>
    <w:rsid w:val="7FE22D9B"/>
    <w:rsid w:val="7FE23A2D"/>
    <w:rsid w:val="7FE71844"/>
    <w:rsid w:val="7FE8290B"/>
    <w:rsid w:val="7FE94B15"/>
    <w:rsid w:val="7FEA3329"/>
    <w:rsid w:val="7FEB3F89"/>
    <w:rsid w:val="7FED312D"/>
    <w:rsid w:val="7FEE6652"/>
    <w:rsid w:val="7FEF450C"/>
    <w:rsid w:val="7FF06E33"/>
    <w:rsid w:val="7FF43E97"/>
    <w:rsid w:val="7FF45970"/>
    <w:rsid w:val="7FF464AB"/>
    <w:rsid w:val="7FF60A11"/>
    <w:rsid w:val="7FF639F0"/>
    <w:rsid w:val="7FF92074"/>
    <w:rsid w:val="7FF92705"/>
    <w:rsid w:val="7FFF1F17"/>
    <w:rsid w:val="7FFF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18</Pages>
  <Words>2818</Words>
  <Characters>15890</Characters>
  <Lines>77</Lines>
  <Paragraphs>21</Paragraphs>
  <TotalTime>110</TotalTime>
  <ScaleCrop>false</ScaleCrop>
  <LinksUpToDate>false</LinksUpToDate>
  <CharactersWithSpaces>18480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Administrator</cp:lastModifiedBy>
  <dcterms:modified xsi:type="dcterms:W3CDTF">2019-07-09T02:16:44Z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