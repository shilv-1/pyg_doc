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2章</w:t>
      </w:r>
    </w:p>
    <w:p>
      <w:pPr>
        <w:spacing w:line="276" w:lineRule="auto"/>
        <w:jc w:val="center"/>
        <w:rPr>
          <w:rFonts w:hint="eastAsia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通用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Mapper&amp;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Nginx&amp;品牌管理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</w:t>
      </w:r>
      <w:r>
        <w:rPr>
          <w:rFonts w:hint="eastAsia" w:ascii="Courier New" w:hAnsi="Courier New" w:cs="Courier New"/>
          <w:lang w:eastAsia="zh-CN"/>
        </w:rPr>
        <w:t>掌握代码生成器的使用</w:t>
      </w:r>
    </w:p>
    <w:p>
      <w:pPr>
        <w:spacing w:line="240" w:lineRule="auto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2</w:t>
      </w:r>
      <w:r>
        <w:rPr>
          <w:rFonts w:hint="eastAsia" w:ascii="Courier New" w:hAnsi="Courier New" w:cs="Courier New"/>
          <w:lang w:val="en-US" w:eastAsia="zh-CN"/>
        </w:rPr>
        <w:t>：完成安装Nginx与配置nginx.conf</w:t>
      </w:r>
    </w:p>
    <w:p>
      <w:pPr>
        <w:spacing w:line="276" w:lineRule="auto"/>
        <w:rPr>
          <w:rFonts w:hint="default" w:ascii="Courier New" w:hAnsi="Courier New" w:cs="Courier New"/>
          <w:lang w:eastAsia="zh-CN"/>
        </w:rPr>
      </w:pPr>
      <w:bookmarkStart w:id="2" w:name="_Toc27759"/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3</w:t>
      </w:r>
      <w:r>
        <w:rPr>
          <w:rFonts w:hint="default" w:ascii="Courier New" w:hAnsi="Courier New" w:cs="Courier New"/>
        </w:rPr>
        <w:t>：</w:t>
      </w:r>
      <w:bookmarkEnd w:id="2"/>
      <w:r>
        <w:rPr>
          <w:rFonts w:hint="default" w:ascii="Courier New" w:hAnsi="Courier New" w:cs="Courier New"/>
        </w:rPr>
        <w:t>实现品牌列表的前端代码</w:t>
      </w:r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4</w:t>
      </w:r>
      <w:r>
        <w:rPr>
          <w:rFonts w:hint="default" w:ascii="Courier New" w:hAnsi="Courier New" w:cs="Courier New"/>
        </w:rPr>
        <w:t>：实现增加品牌的功能</w:t>
      </w:r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5</w:t>
      </w:r>
      <w:r>
        <w:rPr>
          <w:rFonts w:hint="default" w:ascii="Courier New" w:hAnsi="Courier New" w:cs="Courier New"/>
        </w:rPr>
        <w:t>：实现修改品牌的功能</w:t>
      </w:r>
    </w:p>
    <w:p>
      <w:pPr>
        <w:spacing w:line="276" w:lineRule="auto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6</w:t>
      </w:r>
      <w:r>
        <w:rPr>
          <w:rFonts w:hint="default" w:ascii="Courier New" w:hAnsi="Courier New" w:cs="Courier New"/>
        </w:rPr>
        <w:t>：实现品牌</w:t>
      </w:r>
      <w:r>
        <w:rPr>
          <w:rFonts w:hint="eastAsia" w:ascii="Courier New" w:hAnsi="Courier New" w:cs="Courier New"/>
          <w:lang w:eastAsia="zh-CN"/>
        </w:rPr>
        <w:t>条件查询的功能</w:t>
      </w:r>
    </w:p>
    <w:p>
      <w:pPr>
        <w:spacing w:line="276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7</w:t>
      </w:r>
      <w:r>
        <w:rPr>
          <w:rFonts w:hint="default" w:ascii="Courier New" w:hAnsi="Courier New" w:cs="Courier New"/>
        </w:rPr>
        <w:t>：实现删除品牌的功能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分页PageHelper与通用Mapper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1.1集成分页助手PageHelper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t>使用分页助手PageHelper的好处？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210" w:leftChars="0" w:firstLine="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简化分页查询</w:t>
      </w:r>
      <w:r>
        <w:rPr>
          <w:rFonts w:hint="eastAsia" w:ascii="Courier New" w:hAnsi="Courier New" w:cs="Courier New"/>
          <w:lang w:val="en-US" w:eastAsia="zh-CN"/>
        </w:rPr>
        <w:t>。select * from tb_user limit ?,?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210" w:leftChars="0" w:firstLine="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简</w:t>
      </w:r>
      <w:r>
        <w:rPr>
          <w:rFonts w:hint="eastAsia" w:ascii="Courier New" w:hAnsi="Courier New" w:cs="Courier New"/>
          <w:lang w:val="en-US" w:eastAsia="zh-CN"/>
        </w:rPr>
        <w:t>化</w:t>
      </w:r>
      <w:r>
        <w:rPr>
          <w:rFonts w:hint="default" w:ascii="Courier New" w:hAnsi="Courier New" w:cs="Courier New"/>
          <w:lang w:val="en-US" w:eastAsia="zh-CN"/>
        </w:rPr>
        <w:t>统计查询。</w:t>
      </w:r>
      <w:r>
        <w:rPr>
          <w:rFonts w:hint="eastAsia" w:ascii="Courier New" w:hAnsi="Courier New" w:cs="Courier New"/>
          <w:lang w:val="en-US" w:eastAsia="zh-CN"/>
        </w:rPr>
        <w:t>Select count(1) from tb_user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210" w:leftChars="0" w:firstLine="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不用关心底层数据库(mysql、oracle)，因为分页助手会根据方言自动生成数据库相关分页、统计SQL语句。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1.1.1配置部分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修改pinyougou-mapper的pom.xml文件，加入依赖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配置分页插件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&gt;com.github.pagehelper&lt;/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pinyougou-mapper</w:t>
      </w:r>
      <w:r>
        <w:rPr>
          <w:rFonts w:hint="default" w:ascii="Courier New" w:hAnsi="Courier New" w:cs="Courier New"/>
        </w:rPr>
        <w:t>/src/main/resources/mybatis-config.xm</w:t>
      </w:r>
      <w:r>
        <w:rPr>
          <w:rFonts w:hint="eastAsia" w:ascii="Courier New" w:hAnsi="Courier New" w:cs="Courier New"/>
          <w:lang w:val="en-US" w:eastAsia="zh-CN"/>
        </w:rPr>
        <w:t>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&lt;!DOCTYPE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"-//mybatis.org//DTD Config 3.0//EN"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"http://mybatis.org/dtd/mybatis-3-config.dtd"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全局的设置信息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settings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开启驼峰命名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方便自动映射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dept_id deptId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setting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="mapUnderscoreToCamelCase"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settings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配置插件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配置分页拦截器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拦截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语句，在你的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语句后面加上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limit)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plugin interceptor="com.github.pagehelper.PageInterceptor"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数据库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方言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val="en-US" w:eastAsia="zh-CN"/>
              </w:rPr>
              <w:t>(mysql、oracle、sqlserver等)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name="helperDialect" value="mysql"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配置开启统计查询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count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name="rowBoundsWithCount" value="true"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1.1.2代码部分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</w:t>
      </w:r>
      <w:r>
        <w:rPr>
          <w:rFonts w:hint="eastAsia" w:ascii="Courier New" w:hAnsi="Courier New" w:cs="Courier New"/>
          <w:lang w:val="en-US" w:eastAsia="zh-CN"/>
        </w:rPr>
        <w:t>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impl/BrandServiceImpl.java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pageInfo.getTotal()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pageInfo.getPages()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pageInfo.getList()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</w:rPr>
        <w:t>测试地址为：</w:t>
      </w:r>
      <w:r>
        <w:rPr>
          <w:rFonts w:hint="default" w:ascii="Courier New" w:hAnsi="Courier New" w:cs="Courier New"/>
          <w:b/>
          <w:bCs/>
        </w:rPr>
        <w:fldChar w:fldCharType="begin"/>
      </w:r>
      <w:r>
        <w:rPr>
          <w:rFonts w:hint="default" w:ascii="Courier New" w:hAnsi="Courier New" w:cs="Courier New"/>
          <w:b/>
          <w:bCs/>
        </w:rPr>
        <w:instrText xml:space="preserve"> HYPERLINK "http://localhost:9091/rest/item/cat/query/1?rows=5" </w:instrText>
      </w:r>
      <w:r>
        <w:rPr>
          <w:rFonts w:hint="default" w:ascii="Courier New" w:hAnsi="Courier New" w:cs="Courier New"/>
          <w:b/>
          <w:bCs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</w:rPr>
        <w:t>http://localhost:9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10</w:t>
      </w:r>
      <w:r>
        <w:rPr>
          <w:rStyle w:val="21"/>
          <w:rFonts w:hint="default" w:ascii="Courier New" w:hAnsi="Courier New" w:cs="Courier New"/>
          <w:b/>
          <w:bCs/>
        </w:rPr>
        <w:t>1/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brand</w:t>
      </w:r>
      <w:r>
        <w:rPr>
          <w:rStyle w:val="21"/>
          <w:rFonts w:hint="default" w:ascii="Courier New" w:hAnsi="Courier New" w:cs="Courier New"/>
          <w:b/>
          <w:bCs/>
        </w:rPr>
        <w:t>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f</w:t>
      </w:r>
      <w:r>
        <w:rPr>
          <w:rStyle w:val="21"/>
          <w:rFonts w:hint="default" w:ascii="Courier New" w:hAnsi="Courier New" w:cs="Courier New"/>
          <w:b/>
          <w:bCs/>
        </w:rPr>
        <w:fldChar w:fldCharType="end"/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indAll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PageInfo对象常用方法：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pageInfo.getTotal(): 获取总记录数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pageInfo.getPages(): 获取总页数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pageInfo.getList(): 获取分页数据集合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1.2集成通用Mapper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使用</w:t>
      </w:r>
      <w:r>
        <w:rPr>
          <w:rFonts w:hint="eastAsia" w:ascii="Courier New" w:hAnsi="Courier New" w:cs="Courier New"/>
          <w:lang w:val="en-US" w:eastAsia="zh-CN"/>
        </w:rPr>
        <w:t>通用Mapper</w:t>
      </w:r>
      <w:r>
        <w:rPr>
          <w:rFonts w:hint="default" w:ascii="Courier New" w:hAnsi="Courier New" w:cs="Courier New"/>
          <w:lang w:val="en-US" w:eastAsia="zh-CN"/>
        </w:rPr>
        <w:t>的好处？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简化单表CRUD操作(不需要写SQL语句)，添加、删除、修改、查询是经常需要用到的功能，加快项目开发进度。</w:t>
      </w:r>
      <w:bookmarkStart w:id="4" w:name="_GoBack"/>
      <w:bookmarkEnd w:id="4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1.2.1配置部分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修改pinyougou</w:t>
      </w:r>
      <w:r>
        <w:rPr>
          <w:rFonts w:hint="default" w:ascii="Courier New" w:hAnsi="Courier New" w:cs="Courier New"/>
        </w:rPr>
        <w:t>-pojo项目的pom.xml</w:t>
      </w:r>
      <w:r>
        <w:rPr>
          <w:rFonts w:hint="eastAsia" w:ascii="Courier New" w:hAnsi="Courier New" w:cs="Courier New"/>
          <w:lang w:eastAsia="zh-CN"/>
        </w:rPr>
        <w:t>文件，加入依赖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配置通用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mapper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&gt;tk.mybatis&lt;/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&gt;mapper&lt;/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pinyougou-mapper</w:t>
      </w:r>
      <w:r>
        <w:rPr>
          <w:rFonts w:hint="default" w:ascii="Courier New" w:hAnsi="Courier New" w:cs="Courier New"/>
        </w:rPr>
        <w:t>/src/main/resources/applicationContext</w:t>
      </w:r>
      <w:r>
        <w:rPr>
          <w:rFonts w:hint="default" w:ascii="Courier New" w:hAnsi="Courier New" w:cs="Courier New"/>
          <w:lang w:val="en-US" w:eastAsia="zh-CN"/>
        </w:rPr>
        <w:t>-mapper</w:t>
      </w:r>
      <w:r>
        <w:rPr>
          <w:rFonts w:hint="default" w:ascii="Courier New" w:hAnsi="Courier New" w:cs="Courier New"/>
        </w:rPr>
        <w:t>.xml添加如下配置信息：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配置通用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Spring4 --&gt;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="tk.mybatis.spring.mapper.MapperScannerConfigurer"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设置数据访问接口类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="basePackage"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="com.pinyougou.mapper"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1.2.2代码部分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修改pinyougou-pojo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pojo/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.java，加入JPA注解，通用Mapper需要</w:t>
      </w:r>
      <w:r>
        <w:rPr>
          <w:rFonts w:hint="eastAsia" w:ascii="Courier New" w:hAnsi="Courier New" w:cs="Courier New"/>
          <w:color w:val="FF0000"/>
          <w:lang w:val="en-US" w:eastAsia="zh-CN"/>
        </w:rPr>
        <w:t>该类与数据库表之间的映射关系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"tb_brand"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Serializable{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@Id @GeneratedValue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(strategy=GenerationType.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IDENTITY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@Column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@Column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品牌首字母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@Column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"first_char"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firstChar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......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/Brand</w:t>
      </w:r>
      <w:r>
        <w:rPr>
          <w:rFonts w:hint="eastAsia" w:ascii="Courier New" w:hAnsi="Courier New" w:cs="Courier New"/>
          <w:lang w:val="en-US" w:eastAsia="zh-CN"/>
        </w:rPr>
        <w:t>Mapper.java，继承Mapper接口(Mapper接口有CRUD方法)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品牌数据访问接口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Mapper&lt;Brand&gt;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</w:t>
      </w:r>
      <w:r>
        <w:rPr>
          <w:rFonts w:hint="eastAsia" w:ascii="Courier New" w:hAnsi="Courier New" w:cs="Courier New"/>
          <w:lang w:val="en-US" w:eastAsia="zh-CN"/>
        </w:rPr>
        <w:t>sellergoods-service/src/main/java/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com.pinyougou.sellergoods.service.impl包下的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ServiceImpl.java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brandMapper.</w:t>
            </w:r>
            <w:r>
              <w:rPr>
                <w:rFonts w:hint="eastAsia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  <w:lang w:val="en-US" w:eastAsia="zh-CN"/>
              </w:rPr>
              <w:t>select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All();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pageInfo.getTotal()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pageInfo.getPages()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pageInfo.getList()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Style w:val="21"/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</w:rPr>
        <w:t>测试地址为：</w:t>
      </w:r>
      <w:r>
        <w:rPr>
          <w:rFonts w:hint="default" w:ascii="Courier New" w:hAnsi="Courier New" w:cs="Courier New"/>
          <w:b/>
          <w:bCs/>
        </w:rPr>
        <w:fldChar w:fldCharType="begin"/>
      </w:r>
      <w:r>
        <w:rPr>
          <w:rFonts w:hint="default" w:ascii="Courier New" w:hAnsi="Courier New" w:cs="Courier New"/>
          <w:b/>
          <w:bCs/>
        </w:rPr>
        <w:instrText xml:space="preserve"> HYPERLINK "http://localhost:9091/rest/item/cat/query/1?rows=5" </w:instrText>
      </w:r>
      <w:r>
        <w:rPr>
          <w:rFonts w:hint="default" w:ascii="Courier New" w:hAnsi="Courier New" w:cs="Courier New"/>
          <w:b/>
          <w:bCs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</w:rPr>
        <w:t>http://localhost:9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10</w:t>
      </w:r>
      <w:r>
        <w:rPr>
          <w:rStyle w:val="21"/>
          <w:rFonts w:hint="default" w:ascii="Courier New" w:hAnsi="Courier New" w:cs="Courier New"/>
          <w:b/>
          <w:bCs/>
        </w:rPr>
        <w:t>1/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brand</w:t>
      </w:r>
      <w:r>
        <w:rPr>
          <w:rStyle w:val="21"/>
          <w:rFonts w:hint="default" w:ascii="Courier New" w:hAnsi="Courier New" w:cs="Courier New"/>
          <w:b/>
          <w:bCs/>
        </w:rPr>
        <w:t>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f</w:t>
      </w:r>
      <w:r>
        <w:rPr>
          <w:rStyle w:val="21"/>
          <w:rFonts w:hint="default" w:ascii="Courier New" w:hAnsi="Courier New" w:cs="Courier New"/>
          <w:b/>
          <w:bCs/>
        </w:rPr>
        <w:fldChar w:fldCharType="end"/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indAll</w:t>
      </w:r>
    </w:p>
    <w:p>
      <w:pPr>
        <w:keepNext w:val="0"/>
        <w:keepLines w:val="0"/>
        <w:pageBreakBefore w:val="0"/>
        <w:widowControl w:val="0"/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Mapper接口常用到得四批方法：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mapper.selectXxx(): 查询方法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mapper.insertXxx(): 添加方法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mapper.updateXxx(): 修改方法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mapper.deleteXxx(): 删除方法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0500" cy="130556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注意：因为</w:t>
      </w:r>
      <w:r>
        <w:rPr>
          <w:rFonts w:hint="default" w:ascii="Courier New" w:hAnsi="Courier New" w:cs="Courier New"/>
          <w:lang w:val="en-US" w:eastAsia="zh-CN"/>
        </w:rPr>
        <w:t>pinyougou-manager-web工程也需要用到Page类，所以需要在pinyougou-interface工程的pom.xml文件加入</w:t>
      </w:r>
      <w:r>
        <w:rPr>
          <w:rFonts w:hint="eastAsia" w:ascii="Courier New" w:hAnsi="Courier New" w:cs="Courier New"/>
          <w:lang w:val="en-US" w:eastAsia="zh-CN"/>
        </w:rPr>
        <w:t>以下</w:t>
      </w:r>
      <w:r>
        <w:rPr>
          <w:rFonts w:hint="default" w:ascii="Courier New" w:hAnsi="Courier New" w:cs="Courier New"/>
          <w:lang w:val="en-US" w:eastAsia="zh-CN"/>
        </w:rPr>
        <w:t>依赖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配置分页插件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&gt;com.github.pagehelper&lt;/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代码生成器【快速开发】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2.1拷贝实体类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</w:t>
      </w:r>
      <w:r>
        <w:rPr>
          <w:rFonts w:hint="eastAsia" w:ascii="Courier New" w:hAnsi="Courier New" w:cs="Courier New"/>
          <w:lang w:val="en-US" w:eastAsia="zh-CN"/>
        </w:rPr>
        <w:t>【</w:t>
      </w:r>
      <w:r>
        <w:rPr>
          <w:rFonts w:hint="default" w:ascii="Courier New" w:hAnsi="Courier New" w:cs="Courier New"/>
          <w:lang w:val="en-US" w:eastAsia="zh-CN"/>
        </w:rPr>
        <w:t>资料\实体类</w:t>
      </w:r>
      <w:r>
        <w:rPr>
          <w:rFonts w:hint="eastAsia" w:ascii="Courier New" w:hAnsi="Courier New" w:cs="Courier New"/>
          <w:lang w:val="en-US" w:eastAsia="zh-CN"/>
        </w:rPr>
        <w:t>】下面所有的类 拷贝到pinyougou-</w:t>
      </w:r>
      <w:r>
        <w:rPr>
          <w:rFonts w:hint="default" w:ascii="Courier New" w:hAnsi="Courier New" w:cs="Courier New"/>
          <w:lang w:val="en-US" w:eastAsia="zh-CN"/>
        </w:rPr>
        <w:t>pojo</w:t>
      </w:r>
      <w:r>
        <w:rPr>
          <w:rFonts w:hint="eastAsia" w:ascii="Courier New" w:hAnsi="Courier New" w:cs="Courier New"/>
          <w:lang w:val="en-US" w:eastAsia="zh-CN"/>
        </w:rPr>
        <w:t>/src/main/java的</w:t>
      </w:r>
      <w:r>
        <w:rPr>
          <w:rFonts w:hint="default" w:ascii="Courier New" w:hAnsi="Courier New" w:cs="Courier New"/>
          <w:lang w:val="en-US" w:eastAsia="zh-CN"/>
        </w:rPr>
        <w:t>com.pinyougou.pojo</w:t>
      </w:r>
      <w:r>
        <w:rPr>
          <w:rFonts w:hint="eastAsia" w:ascii="Courier New" w:hAnsi="Courier New" w:cs="Courier New"/>
          <w:lang w:val="en-US" w:eastAsia="zh-CN"/>
        </w:rPr>
        <w:t>包下。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2.2代码生成器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在【资料\生成器】文件夹：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476750" cy="971550"/>
            <wp:effectExtent l="9525" t="9525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在使用“代码生成器.exe”之前，需配置环境变量：</w:t>
      </w:r>
      <w:r>
        <w:rPr>
          <w:rFonts w:hint="eastAsia"/>
          <w:b/>
          <w:bCs/>
          <w:color w:val="FF0000"/>
          <w:lang w:val="en-US" w:eastAsia="zh-CN"/>
        </w:rPr>
        <w:t>JAVA_HOME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656965" cy="3519170"/>
            <wp:effectExtent l="0" t="0" r="635" b="508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047365" cy="2971800"/>
            <wp:effectExtent l="0" t="0" r="635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047365" cy="2952115"/>
            <wp:effectExtent l="0" t="0" r="635" b="63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2.3生成数据访问层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095115" cy="3470910"/>
            <wp:effectExtent l="0" t="0" r="635" b="1524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拷贝pinyougou\pinyougou-mapper\src\main\java\com\pinyougou\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200" w:firstLine="0" w:firstLineChars="0"/>
        <w:textAlignment w:val="auto"/>
        <w:outlineLvl w:val="9"/>
        <w:rPr>
          <w:rFonts w:hint="eastAsia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Mapper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目录下</w:t>
      </w:r>
      <w:r>
        <w:rPr>
          <w:rFonts w:hint="default" w:ascii="Courier New" w:hAnsi="Courier New" w:cs="Courier New"/>
          <w:b/>
          <w:bCs/>
          <w:color w:val="FF0000"/>
          <w:lang w:eastAsia="zh-CN"/>
        </w:rPr>
        <w:t>全部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XxxMapper.java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数据访问接口类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到pinyougou-mapper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/src/main/java/com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/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pinyougou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/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mapper/包下。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拷贝pinyougou\pinyougou-mapper\src\main\resources\mappers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目录下</w:t>
      </w:r>
      <w:r>
        <w:rPr>
          <w:rFonts w:hint="default" w:ascii="Courier New" w:hAnsi="Courier New" w:cs="Courier New"/>
          <w:b/>
          <w:bCs/>
          <w:color w:val="FF0000"/>
          <w:lang w:eastAsia="zh-CN"/>
        </w:rPr>
        <w:t>全部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XxxMapper.xml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映射文件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到pinyougou-mapper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/src/main/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resources/mappers/包下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2.4生成服务接口类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095115" cy="3564890"/>
            <wp:effectExtent l="0" t="0" r="635" b="1651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color w:val="FF0000"/>
          <w:lang w:eastAsia="zh-CN"/>
        </w:rPr>
        <w:t>第一步：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拷贝pinyougou\pinyougou-service\src\main\java\com\pinyougou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\service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\目录下面全部的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.java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服务接口类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到pinyougou-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interface/src/main/java/com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pinyougou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service/包下。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第二步：</w:t>
      </w:r>
      <w:r>
        <w:rPr>
          <w:rFonts w:hint="eastAsia" w:ascii="Courier New" w:hAnsi="Courier New" w:cs="Courier New"/>
          <w:lang w:val="en-US" w:eastAsia="zh-CN"/>
        </w:rPr>
        <w:t>pinyougou-sellergoods-service/src/main/java/com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impl/BrandServiceImpl.java实现接口中的方法：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(interfaceName=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"com.pinyougou.service.BrandService"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上面指定接口名，产生服务名，不然会用代理类的名称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BrandService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save(Brand brand) {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update(Brand brand)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Brand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pageInfo.getTotal());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pageInfo.getPages());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pageInfo.getList();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List&lt;Brand&gt; findByPage(Brand brand,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/>
        <w:ind w:left="425" w:leftChars="0" w:hanging="425" w:firstLineChars="0"/>
        <w:textAlignment w:val="auto"/>
        <w:outlineLvl w:val="0"/>
        <w:rPr>
          <w:rFonts w:hint="eastAsia"/>
        </w:rPr>
      </w:pPr>
      <w:r>
        <w:rPr>
          <w:rFonts w:hint="eastAsia"/>
        </w:rPr>
        <w:t>使用域名访问后台系统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.1拷贝资源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将“资料</w:t>
      </w:r>
      <w:r>
        <w:rPr>
          <w:rFonts w:hint="eastAsia" w:ascii="Courier New" w:hAnsi="Courier New" w:cs="Courier New"/>
          <w:lang w:val="en-US" w:eastAsia="zh-CN"/>
        </w:rPr>
        <w:t>\</w:t>
      </w:r>
      <w:r>
        <w:rPr>
          <w:rFonts w:hint="default" w:ascii="Courier New" w:hAnsi="Courier New" w:cs="Courier New"/>
          <w:lang w:val="en-US" w:eastAsia="zh-CN"/>
        </w:rPr>
        <w:t>运营商管理后台静态资源”下的</w:t>
      </w:r>
      <w:r>
        <w:rPr>
          <w:rFonts w:hint="eastAsia" w:ascii="Courier New" w:hAnsi="Courier New" w:cs="Courier New"/>
          <w:lang w:val="en-US" w:eastAsia="zh-CN"/>
        </w:rPr>
        <w:t>全部文件</w:t>
      </w:r>
      <w:r>
        <w:rPr>
          <w:rFonts w:hint="default" w:ascii="Courier New" w:hAnsi="Courier New" w:cs="Courier New"/>
          <w:lang w:val="en-US" w:eastAsia="zh-CN"/>
        </w:rPr>
        <w:t>拷贝到pinyougou-manager-web</w:t>
      </w:r>
      <w:r>
        <w:rPr>
          <w:rFonts w:hint="eastAsia" w:ascii="Courier New" w:hAnsi="Courier New" w:cs="Courier New"/>
          <w:lang w:val="en-US" w:eastAsia="zh-CN"/>
        </w:rPr>
        <w:t>的src/main/webapp/目录下。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2152650" cy="2074545"/>
            <wp:effectExtent l="9525" t="9525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74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其中plugins文件夹中包括了bootstrap、</w:t>
      </w:r>
      <w:r>
        <w:rPr>
          <w:rFonts w:hint="eastAsia" w:ascii="Courier New" w:hAnsi="Courier New" w:cs="Courier New"/>
          <w:lang w:val="en-US" w:eastAsia="zh-CN"/>
        </w:rPr>
        <w:t>j</w:t>
      </w:r>
      <w:r>
        <w:rPr>
          <w:rFonts w:hint="default" w:ascii="Courier New" w:hAnsi="Courier New" w:cs="Courier New"/>
          <w:lang w:val="en-US" w:eastAsia="zh-CN"/>
        </w:rPr>
        <w:t>Query等常用前端库，我们将在项目中用到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default" w:ascii="Courier New" w:hAnsi="Courier New" w:cs="Courier New"/>
          <w:b/>
          <w:bCs/>
          <w:lang w:eastAsia="zh-CN"/>
        </w:rPr>
        <w:t>品优购</w:t>
      </w:r>
      <w:r>
        <w:rPr>
          <w:rFonts w:hint="default" w:ascii="Courier New" w:hAnsi="Courier New" w:cs="Courier New"/>
          <w:b/>
          <w:bCs/>
          <w:lang w:val="en-US" w:eastAsia="zh-CN"/>
        </w:rPr>
        <w:t>-运营商后台</w:t>
      </w:r>
      <w:r>
        <w:rPr>
          <w:rFonts w:hint="default" w:ascii="Courier New" w:hAnsi="Courier New" w:cs="Courier New"/>
          <w:b/>
          <w:bCs/>
          <w:lang w:eastAsia="zh-CN"/>
        </w:rPr>
        <w:t>请求地址：</w:t>
      </w:r>
      <w:r>
        <w:rPr>
          <w:rFonts w:hint="default" w:ascii="Courier New" w:hAnsi="Courier New" w:cs="Courier New"/>
          <w:b/>
          <w:bCs/>
          <w:lang w:eastAsia="zh-CN"/>
        </w:rPr>
        <w:fldChar w:fldCharType="begin"/>
      </w:r>
      <w:r>
        <w:rPr>
          <w:rFonts w:hint="default" w:ascii="Courier New" w:hAnsi="Courier New" w:cs="Courier New"/>
          <w:b/>
          <w:bCs/>
          <w:lang w:eastAsia="zh-CN"/>
        </w:rPr>
        <w:instrText xml:space="preserve"> HYPERLINK "http://localhost:9101/admin/index.html" </w:instrText>
      </w:r>
      <w:r>
        <w:rPr>
          <w:rFonts w:hint="default" w:ascii="Courier New" w:hAnsi="Courier New" w:cs="Courier New"/>
          <w:b/>
          <w:bCs/>
          <w:lang w:eastAsia="zh-CN"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  <w:lang w:eastAsia="zh-CN"/>
        </w:rPr>
        <w:t>http://localhost:9101/admin/index.html</w:t>
      </w:r>
      <w:r>
        <w:rPr>
          <w:rFonts w:hint="default" w:ascii="Courier New" w:hAnsi="Courier New" w:cs="Courier New"/>
          <w:b/>
          <w:bCs/>
          <w:lang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现在访问的路径：http://127.0.0.1:9</w:t>
      </w:r>
      <w:r>
        <w:rPr>
          <w:rFonts w:hint="default" w:ascii="Courier New" w:hAnsi="Courier New" w:cs="Courier New"/>
          <w:lang w:val="en-US" w:eastAsia="zh-CN"/>
        </w:rPr>
        <w:t>101</w:t>
      </w:r>
      <w:r>
        <w:rPr>
          <w:rFonts w:hint="default" w:ascii="Courier New" w:hAnsi="Courier New" w:cs="Courier New"/>
        </w:rPr>
        <w:t>/</w:t>
      </w:r>
      <w:r>
        <w:rPr>
          <w:rFonts w:hint="eastAsia" w:ascii="Courier New" w:hAnsi="Courier New" w:cs="Courier New"/>
          <w:lang w:val="en-US" w:eastAsia="zh-CN"/>
        </w:rPr>
        <w:t>admin/index.html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存在的问题：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hanging="363" w:firstLineChars="0"/>
        <w:textAlignment w:val="auto"/>
        <w:outlineLvl w:val="9"/>
        <w:rPr>
          <w:rFonts w:hint="default" w:ascii="Courier New" w:hAnsi="Courier New" w:cs="Courier New" w:eastAsiaTheme="minorEastAsia"/>
        </w:rPr>
      </w:pPr>
      <w:r>
        <w:rPr>
          <w:rFonts w:hint="default" w:ascii="Courier New" w:hAnsi="Courier New" w:cs="Courier New" w:eastAsiaTheme="minorEastAsia"/>
        </w:rPr>
        <w:t>开发环境和测试环境的ip不一样，每次环境变化时，都需要修改访问地址；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hanging="363" w:firstLineChars="0"/>
        <w:textAlignment w:val="auto"/>
        <w:outlineLvl w:val="9"/>
        <w:rPr>
          <w:rFonts w:hint="default" w:ascii="Courier New" w:hAnsi="Courier New" w:cs="Courier New" w:eastAsiaTheme="minorEastAsia"/>
        </w:rPr>
      </w:pPr>
      <w:r>
        <w:rPr>
          <w:rFonts w:hint="default" w:ascii="Courier New" w:hAnsi="Courier New" w:cs="Courier New" w:eastAsiaTheme="minorEastAsia"/>
        </w:rPr>
        <w:t>页面加载资源文件，有可能使用url的全路径，一旦更换环境（ip变了），资源文件则无法加载；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hanging="363" w:firstLineChars="0"/>
        <w:textAlignment w:val="auto"/>
        <w:outlineLvl w:val="9"/>
        <w:rPr>
          <w:rFonts w:hint="default" w:ascii="Courier New" w:hAnsi="Courier New" w:cs="Courier New" w:eastAsiaTheme="minorEastAsia"/>
        </w:rPr>
      </w:pPr>
      <w:r>
        <w:rPr>
          <w:rFonts w:hint="default" w:ascii="Courier New" w:hAnsi="Courier New" w:cs="Courier New" w:eastAsiaTheme="minorEastAsia"/>
        </w:rPr>
        <w:t>ip地址没有记忆意义，不容易记忆，用户不通过ip访问，一般通过域名访问。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域名访问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可以修改windows/system32/drivers/etc/hosts文件，实现域名和ip地址的映射。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使用域名访问后的流程为：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eastAsia"/>
        </w:rPr>
        <w:drawing>
          <wp:inline distT="0" distB="0" distL="0" distR="0">
            <wp:extent cx="5274310" cy="2865120"/>
            <wp:effectExtent l="9525" t="9525" r="12065" b="209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40"/>
        <w:ind w:leftChars="0"/>
        <w:textAlignment w:val="auto"/>
        <w:outlineLvl w:val="1"/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.4 </w:t>
      </w:r>
      <w:r>
        <w:rPr>
          <w:rFonts w:hint="eastAsia"/>
        </w:rPr>
        <w:t>SwitchHosts工具</w:t>
      </w:r>
    </w:p>
    <w:p>
      <w:pPr>
        <w:spacing w:line="240" w:lineRule="auto"/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手动修改hosts文件，如果以后ip多了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配置和切换都比较麻烦；一般可以使用工具进行管理。而SwitchHosts则可以管理hosts文件；SwitchHosts安装文件在“资料\SwitchHosts.exe”中。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功能说明：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809490" cy="3510915"/>
            <wp:effectExtent l="0" t="0" r="10160" b="1333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问题：ip不用输入了，但是端口还在。可使用nginx解决。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Chars="0"/>
        <w:textAlignment w:val="auto"/>
        <w:outlineLvl w:val="0"/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Nginx反向代理服务器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.1 </w:t>
      </w:r>
      <w:r>
        <w:rPr>
          <w:rFonts w:hint="eastAsia"/>
        </w:rPr>
        <w:t>N</w:t>
      </w:r>
      <w:r>
        <w:t>ginx 简介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Nginx ("engine x") 是一个高性能的HTTP和反向代理服务器；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可实现负载均衡；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Rewrite功能强大；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电商架构大部分都采用</w:t>
      </w:r>
      <w:r>
        <w:rPr>
          <w:rFonts w:hint="default" w:ascii="Courier New" w:hAnsi="Courier New" w:cs="Courier New"/>
          <w:color w:val="FF0000"/>
        </w:rPr>
        <w:t>Nginx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</w:rPr>
        <w:t>+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</w:rPr>
        <w:t>Tomcat</w:t>
      </w:r>
      <w:r>
        <w:rPr>
          <w:rFonts w:hint="default" w:ascii="Courier New" w:hAnsi="Courier New" w:cs="Courier New"/>
        </w:rPr>
        <w:t>的架构。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反向代理（Reverse Proxy）方式是指以代理服务器来接受internet上的连接请求，然后将请求转发给内部网络上的服务器，并将从服务器上得到的结果返回给internet上请求连接的客户端，此时代理服务器对外就表现为一个反向代理服务器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.2安装与</w:t>
      </w:r>
      <w: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拷贝资料中</w:t>
      </w:r>
      <w:r>
        <w:rPr>
          <w:rFonts w:hint="default" w:ascii="Courier New" w:hAnsi="Courier New" w:cs="Courier New"/>
        </w:rPr>
        <w:t>“nginx-1.11.13.zip”</w:t>
      </w:r>
      <w:r>
        <w:rPr>
          <w:rFonts w:hint="eastAsia" w:ascii="Courier New" w:hAnsi="Courier New" w:cs="Courier New"/>
          <w:lang w:eastAsia="zh-CN"/>
        </w:rPr>
        <w:t>到任意一个磁盘路径解压，</w:t>
      </w:r>
      <w:r>
        <w:rPr>
          <w:rFonts w:hint="eastAsia" w:ascii="Courier New" w:hAnsi="Courier New" w:cs="Courier New"/>
          <w:color w:val="FF0000"/>
          <w:lang w:eastAsia="zh-CN"/>
        </w:rPr>
        <w:t>解压路径不能包含中文。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用cmd进入nginx</w:t>
      </w:r>
      <w:r>
        <w:rPr>
          <w:rFonts w:hint="eastAsia" w:ascii="Courier New" w:hAnsi="Courier New" w:cs="Courier New"/>
          <w:lang w:eastAsia="zh-CN"/>
        </w:rPr>
        <w:t>解压</w:t>
      </w:r>
      <w:r>
        <w:rPr>
          <w:rFonts w:hint="default" w:ascii="Courier New" w:hAnsi="Courier New" w:cs="Courier New"/>
        </w:rPr>
        <w:t>所在的根目录：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启动： start nginx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color w:val="FF0000"/>
        </w:rPr>
      </w:pPr>
      <w:r>
        <w:rPr>
          <w:rFonts w:hint="default" w:ascii="Courier New" w:hAnsi="Courier New" w:cs="Courier New"/>
          <w:color w:val="FF0000"/>
        </w:rPr>
        <w:t>停止：nginx -s stop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color w:val="FF0000"/>
        </w:rPr>
      </w:pPr>
      <w:r>
        <w:rPr>
          <w:rFonts w:hint="default" w:ascii="Courier New" w:hAnsi="Courier New" w:cs="Courier New"/>
          <w:color w:val="FF0000"/>
        </w:rPr>
        <w:t>重新</w:t>
      </w:r>
      <w:r>
        <w:rPr>
          <w:rFonts w:hint="eastAsia" w:ascii="Courier New" w:hAnsi="Courier New" w:cs="Courier New"/>
          <w:color w:val="FF0000"/>
          <w:lang w:eastAsia="zh-CN"/>
        </w:rPr>
        <w:t>启动</w:t>
      </w:r>
      <w:r>
        <w:rPr>
          <w:rFonts w:hint="default" w:ascii="Courier New" w:hAnsi="Courier New" w:cs="Courier New"/>
          <w:color w:val="FF0000"/>
        </w:rPr>
        <w:t>：nginx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注意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启动nginx后在任务管理器中要能看到两个nginx服务启动才是正确的。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3040" cy="3707765"/>
            <wp:effectExtent l="0" t="0" r="3810" b="698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如果启动报错,查看日志文件发现80端口被占用；可以使用命令netstat -ano命令查看端口占用情况。再打开任务管理器，查看pid然后停止程序即可。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netstat -ano|findstr "80"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default" w:ascii="Courier New" w:hAnsi="Courier New" w:cs="Courier New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.3相关</w:t>
      </w:r>
      <w: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default" w:ascii="Courier New" w:hAnsi="Courier New" w:cs="Courier New"/>
        </w:rPr>
        <w:t>“nginx-1.11.1</w:t>
      </w:r>
      <w:r>
        <w:rPr>
          <w:rFonts w:hint="default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\conf\nginx.conf”</w:t>
      </w:r>
      <w:r>
        <w:rPr>
          <w:rFonts w:hint="eastAsia" w:ascii="Courier New" w:hAnsi="Courier New" w:cs="Courier New"/>
          <w:lang w:eastAsia="zh-CN"/>
        </w:rPr>
        <w:t>文件，配置内部服务器：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6995" cy="2459990"/>
            <wp:effectExtent l="9525" t="9525" r="24130" b="26035"/>
            <wp:docPr id="4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459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对于</w:t>
      </w:r>
      <w:r>
        <w:rPr>
          <w:rFonts w:hint="eastAsia" w:ascii="Courier New" w:hAnsi="Courier New" w:cs="Courier New"/>
          <w:lang w:eastAsia="zh-CN"/>
        </w:rPr>
        <w:t>运营商后台</w:t>
      </w:r>
      <w:r>
        <w:rPr>
          <w:rFonts w:hint="default" w:ascii="Courier New" w:hAnsi="Courier New" w:cs="Courier New"/>
        </w:rPr>
        <w:t>管理系统，可以添加如下nginx配置：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server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listen       80;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server_name  manager.pinyougou.com;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proxy_set_header X-Forwarded-Host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proxy_set_header X-Forwarded-Server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location /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proxy_pass http://127.0.0.1:9101;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proxy_connect_timeout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proxy_read_timeout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请求地址：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fldChar w:fldCharType="begin"/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instrText xml:space="preserve"> HYPERLINK "http://manager.pinyougou.com/admin/index.html" </w:instrTex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  <w:color w:val="FF0000"/>
          <w:lang w:val="en-US" w:eastAsia="zh-CN"/>
        </w:rPr>
        <w:t>http://manager.pinyougou.com/admin/index.html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textAlignment w:val="auto"/>
        <w:outlineLvl w:val="9"/>
        <w:rPr>
          <w:rFonts w:hint="eastAsia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参考：【资料\</w:t>
      </w:r>
      <w:r>
        <w:rPr>
          <w:rFonts w:hint="eastAsia" w:ascii="Courier New" w:hAnsi="Courier New" w:eastAsia="宋体" w:cs="Courier New"/>
          <w:b/>
          <w:bCs/>
          <w:color w:val="FF0000"/>
          <w:lang w:val="en-US" w:eastAsia="zh-CN"/>
        </w:rPr>
        <w:t>Nginx反向代理流程图.png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】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.品牌管理【查询全部】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3" w:name="_Toc1566"/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3"/>
      <w:r>
        <w:rPr>
          <w:rFonts w:hint="eastAsia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实现品牌列表的查询（不用分页和条件查询）效果如下：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838065" cy="2486660"/>
            <wp:effectExtent l="9525" t="9525" r="10160" b="184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86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default" w:ascii="Courier New" w:hAnsi="Courier New" w:cs="Courier New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.2.1引入JS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</w:t>
      </w:r>
      <w:r>
        <w:rPr>
          <w:rFonts w:hint="default" w:ascii="Courier New" w:hAnsi="Courier New" w:cs="Courier New"/>
          <w:lang w:val="en-US" w:eastAsia="zh-CN"/>
        </w:rPr>
        <w:t>admin/brand.html，引入js：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引入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axios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left" w:pos="35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.2.</w:t>
      </w: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编写JS代码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对象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[]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定义数组，接收后台响应数据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定义操作方法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(){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t>搜索方法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t>发送异步请求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"/brand/findAll"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t>获取响应数据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vue.dataList = response.data;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初始化方法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>调用搜索方法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left" w:pos="35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.2.</w:t>
      </w: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循环显示表格数据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"checkbox"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firstChar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3" w:firstLineChars="400"/>
              <w:textAlignment w:val="auto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/BrandController.java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933190" cy="2550795"/>
            <wp:effectExtent l="9525" t="9525" r="1968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50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/BrandServiceImpl.java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.品牌管理【增加品牌】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实现品牌增加功能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6225" cy="2860040"/>
            <wp:effectExtent l="9525" t="9525" r="25400" b="2603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860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.2.1数据封装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15415"/>
            <wp:effectExtent l="9525" t="9525" r="13335" b="228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5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.2.</w:t>
      </w: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表单</w:t>
      </w:r>
      <w:r>
        <w:rPr>
          <w:rFonts w:hint="default"/>
          <w:b/>
          <w:bCs/>
          <w:lang w:val="en-US" w:eastAsia="zh-CN"/>
        </w:rPr>
        <w:t>&amp;</w:t>
      </w:r>
      <w:r>
        <w:rPr>
          <w:rFonts w:hint="eastAsia"/>
          <w:b/>
          <w:bCs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绑定表单元素，我们用v-model指令，绑定按钮的单击事件我们用@click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"modal-body"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"table table-bordered table-striped"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"800px"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品牌名称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品牌名称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首字母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.firstChar"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首字母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"modal-footer"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"true"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注意：</w:t>
      </w:r>
      <w:r>
        <w:rPr>
          <w:rFonts w:hint="default" w:ascii="Courier New" w:hAnsi="Courier New" w:cs="Courier New"/>
          <w:lang w:val="en-US" w:eastAsia="zh-CN"/>
        </w:rPr>
        <w:t>为了每次打开窗口没有遗留上次的数据，我们可以修改新建按钮，对entity变量进行清空操作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={}"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.2.</w:t>
      </w: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异步请求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pinyougou-manager-web/src/main/webapp/admin/brand.html添加js代码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8595" cy="2771140"/>
            <wp:effectExtent l="9525" t="9525" r="17780" b="196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1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/BrandController.java新增方法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476115" cy="1671955"/>
            <wp:effectExtent l="9525" t="9525" r="10160" b="1397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671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/BrandServiceImpl.java</w:t>
      </w:r>
      <w:r>
        <w:rPr>
          <w:rFonts w:hint="eastAsia" w:ascii="Courier New" w:hAnsi="Courier New" w:cs="Courier New"/>
          <w:lang w:val="en-US" w:eastAsia="zh-CN"/>
        </w:rPr>
        <w:t>实现方法：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780790" cy="923925"/>
            <wp:effectExtent l="9525" t="9525" r="19685" b="1905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.品牌管理【修改品牌】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.1 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点击列表的修改按钮，弹出窗口，修改数据后点“保存”执行保存操作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0020" cy="2479675"/>
            <wp:effectExtent l="9525" t="9525" r="27305" b="2540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7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</w:t>
      </w:r>
      <w:r>
        <w:rPr>
          <w:rFonts w:hint="eastAsia"/>
          <w:b/>
          <w:bCs/>
          <w:lang w:val="en-US" w:eastAsia="zh-CN"/>
        </w:rPr>
        <w:t>.2 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</w:t>
      </w:r>
      <w:r>
        <w:rPr>
          <w:rFonts w:hint="eastAsia"/>
          <w:b/>
          <w:bCs/>
          <w:lang w:val="en-US" w:eastAsia="zh-CN"/>
        </w:rPr>
        <w:t>.2.1数据回显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pinyougou-manager-web/src/main/webapp/admin/brand.html页面，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中，</w:t>
      </w:r>
      <w:r>
        <w:rPr>
          <w:rFonts w:hint="default" w:ascii="Courier New" w:hAnsi="Courier New" w:cs="Courier New"/>
          <w:lang w:val="en-US" w:eastAsia="zh-CN"/>
        </w:rPr>
        <w:t>增加show</w:t>
      </w:r>
      <w:r>
        <w:rPr>
          <w:rFonts w:hint="eastAsia" w:ascii="Courier New" w:hAnsi="Courier New" w:cs="Courier New"/>
          <w:lang w:val="en-US" w:eastAsia="zh-CN"/>
        </w:rPr>
        <w:t>方法实现数据回显：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(entity){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数据回显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entity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jsonStr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(entity);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字符串转化成一个新的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jsonStr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修改列表中的“修改”按钮，调用此方法执行</w:t>
      </w:r>
      <w:r>
        <w:rPr>
          <w:rFonts w:hint="eastAsia" w:ascii="Courier New" w:hAnsi="Courier New" w:cs="Courier New"/>
          <w:lang w:val="en-US" w:eastAsia="zh-CN"/>
        </w:rPr>
        <w:t>表单数据绑定：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</w:t>
      </w:r>
      <w:r>
        <w:rPr>
          <w:rFonts w:hint="eastAsia"/>
          <w:b/>
          <w:bCs/>
          <w:lang w:val="en-US" w:eastAsia="zh-CN"/>
        </w:rPr>
        <w:t>.2.2异步请求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修改save</w:t>
      </w:r>
      <w:r>
        <w:rPr>
          <w:rFonts w:hint="eastAsia" w:ascii="Courier New" w:hAnsi="Courier New" w:cs="Courier New"/>
          <w:lang w:val="en-US" w:eastAsia="zh-CN"/>
        </w:rPr>
        <w:t>OrUpdate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2327910"/>
            <wp:effectExtent l="9525" t="9525" r="17145" b="247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7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847725"/>
            <wp:effectExtent l="9525" t="9525" r="9525" b="190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.3 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</w:t>
      </w:r>
      <w:r>
        <w:rPr>
          <w:rFonts w:hint="eastAsia"/>
          <w:b/>
          <w:bCs/>
          <w:lang w:val="en-US" w:eastAsia="zh-CN"/>
        </w:rPr>
        <w:t>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/BrandController.java新增方法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618990" cy="1846580"/>
            <wp:effectExtent l="9525" t="9525" r="19685" b="1079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46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</w:t>
      </w:r>
      <w:r>
        <w:rPr>
          <w:rFonts w:hint="eastAsia"/>
          <w:b/>
          <w:bCs/>
          <w:lang w:val="en-US" w:eastAsia="zh-CN"/>
        </w:rPr>
        <w:t>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/BrandServiceImpl.java</w:t>
      </w:r>
      <w:r>
        <w:rPr>
          <w:rFonts w:hint="eastAsia" w:ascii="Courier New" w:hAnsi="Courier New" w:cs="Courier New"/>
          <w:lang w:val="en-US" w:eastAsia="zh-CN"/>
        </w:rPr>
        <w:t>实现方法：</w:t>
      </w:r>
    </w:p>
    <w:p>
      <w:r>
        <w:drawing>
          <wp:inline distT="0" distB="0" distL="114300" distR="114300">
            <wp:extent cx="4952365" cy="887095"/>
            <wp:effectExtent l="9525" t="9525" r="10160" b="1778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887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.品牌管理【分页查询】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在品牌管理下方放置分页栏，实现分页功能：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drawing>
          <wp:inline distT="0" distB="0" distL="114300" distR="114300">
            <wp:extent cx="5269865" cy="2524760"/>
            <wp:effectExtent l="9525" t="9525" r="16510" b="1841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8</w:t>
      </w:r>
      <w:r>
        <w:rPr>
          <w:rFonts w:hint="eastAsia"/>
          <w:b/>
          <w:bCs/>
          <w:lang w:val="en-US" w:eastAsia="zh-CN"/>
        </w:rPr>
        <w:t>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1.2.1分页组件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pinyougou-manager-web/src/main/webapp/</w:t>
      </w:r>
      <w:r>
        <w:rPr>
          <w:rFonts w:hint="default" w:ascii="Courier New" w:hAnsi="Courier New" w:cs="Courier New"/>
          <w:lang w:val="en-US" w:eastAsia="zh-CN"/>
        </w:rPr>
        <w:t>admin/brand.htm引入分页</w:t>
      </w:r>
      <w:r>
        <w:rPr>
          <w:rFonts w:hint="eastAsia" w:ascii="Courier New" w:hAnsi="Courier New" w:cs="Courier New"/>
          <w:lang w:val="en-US" w:eastAsia="zh-CN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引入分页组件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/>
              </w:rPr>
              <w:t>js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brand.html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页面的表格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table结束标签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下放置分页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组件：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分页组件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25" w:firstLineChars="250"/>
              <w:textAlignment w:val="auto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pages: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总页数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25" w:firstLineChars="250"/>
              <w:textAlignment w:val="auto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current: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当前页码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25" w:firstLineChars="25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navpage: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分页方法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:pages=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"pages"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:current=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"page"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@navpage=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"search"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JS代码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pinyougou-manager-web/src/main/webapp/admin/brand.html</w:t>
      </w:r>
      <w:r>
        <w:rPr>
          <w:rFonts w:hint="default" w:ascii="Courier New" w:hAnsi="Courier New" w:cs="Courier New"/>
          <w:lang w:eastAsia="zh-CN"/>
        </w:rPr>
        <w:t>中添加</w:t>
      </w:r>
      <w:r>
        <w:rPr>
          <w:rFonts w:hint="eastAsia" w:ascii="Courier New" w:hAnsi="Courier New" w:cs="Courier New"/>
          <w:lang w:eastAsia="zh-CN"/>
        </w:rPr>
        <w:t>分页相关</w:t>
      </w:r>
      <w:r>
        <w:rPr>
          <w:rFonts w:hint="eastAsia" w:ascii="Courier New" w:hAnsi="Courier New" w:cs="Courier New"/>
          <w:lang w:val="en-US" w:eastAsia="zh-CN"/>
        </w:rPr>
        <w:t>js</w:t>
      </w:r>
      <w:r>
        <w:rPr>
          <w:rFonts w:hint="default" w:ascii="Courier New" w:hAnsi="Courier New" w:cs="Courier New"/>
          <w:lang w:eastAsia="zh-CN"/>
        </w:rPr>
        <w:t>代码</w:t>
      </w:r>
      <w:r>
        <w:rPr>
          <w:rFonts w:hint="eastAsia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2978150"/>
            <wp:effectExtent l="9525" t="9525" r="17145" b="2222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注意：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修改saveOrUpdate与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created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230" cy="2092325"/>
            <wp:effectExtent l="9525" t="9525" r="17145" b="1270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drawing>
          <wp:inline distT="0" distB="0" distL="114300" distR="114300">
            <wp:extent cx="4962525" cy="752475"/>
            <wp:effectExtent l="9525" t="9525" r="19050" b="1905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8</w:t>
      </w:r>
      <w:r>
        <w:rPr>
          <w:rFonts w:hint="eastAsia"/>
          <w:b/>
          <w:bCs/>
          <w:lang w:val="en-US" w:eastAsia="zh-CN"/>
        </w:rPr>
        <w:t>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1.3.1 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pinyougou-manager-web/</w:t>
      </w:r>
      <w:r>
        <w:rPr>
          <w:rFonts w:hint="eastAsia" w:ascii="Courier New" w:hAnsi="Courier New" w:cs="Courier New"/>
          <w:lang w:val="en-US" w:eastAsia="zh-CN"/>
        </w:rPr>
        <w:t>src/main/java/</w:t>
      </w:r>
      <w:r>
        <w:rPr>
          <w:rFonts w:hint="default" w:ascii="Courier New" w:hAnsi="Courier New" w:cs="Courier New"/>
          <w:lang w:val="en-US" w:eastAsia="zh-CN"/>
        </w:rPr>
        <w:t>c</w:t>
      </w:r>
      <w:r>
        <w:rPr>
          <w:rFonts w:hint="eastAsia" w:ascii="Courier New" w:hAnsi="Courier New" w:cs="Courier New"/>
          <w:lang w:val="en-US" w:eastAsia="zh-CN"/>
        </w:rPr>
        <w:t>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/BrandController.java新增方法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1770" cy="1014095"/>
            <wp:effectExtent l="9525" t="9525" r="14605" b="2413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1.3.2 分页实体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在pinyougou-common工程中创建</w:t>
      </w:r>
      <w:r>
        <w:rPr>
          <w:rFonts w:hint="eastAsia" w:ascii="Courier New" w:hAnsi="Courier New" w:cs="Courier New"/>
          <w:lang w:val="en-US" w:eastAsia="zh-CN"/>
        </w:rPr>
        <w:t>com.pinyougou.common.</w:t>
      </w:r>
      <w:r>
        <w:rPr>
          <w:rFonts w:hint="default" w:ascii="Courier New" w:hAnsi="Courier New" w:cs="Courier New"/>
          <w:lang w:val="en-US" w:eastAsia="zh-CN"/>
        </w:rPr>
        <w:t>pojo包，用于存放通用实体类，创建</w:t>
      </w:r>
      <w:r>
        <w:rPr>
          <w:rFonts w:hint="default" w:ascii="Courier New" w:hAnsi="Courier New" w:cs="Courier New"/>
        </w:rPr>
        <w:t>PageResult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分页实体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PageResult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Serializable{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总页数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private long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分页数据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List&lt;?&gt;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rows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PageResult(){}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PageResult(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pages, List&lt;?&gt; rows)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pages;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rows;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t>/** setter and getter method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long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getPages()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setPages(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pages)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pages;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List&lt;?&gt; getRows()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rows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setRows(List&lt;?&gt; rows)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rows;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1.3.3 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在pinyougou-interface的</w:t>
      </w:r>
      <w:r>
        <w:rPr>
          <w:rFonts w:hint="eastAsia" w:ascii="Courier New" w:hAnsi="Courier New" w:cs="Courier New"/>
          <w:lang w:val="en-US" w:eastAsia="zh-CN"/>
        </w:rPr>
        <w:t>pom.xml配置依赖：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pinyougou-common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&gt;com.pinyougou&lt;/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&gt;pinyougou-common&lt;/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&gt;${project.version}&lt;/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</w:t>
      </w:r>
      <w:r>
        <w:rPr>
          <w:rFonts w:hint="eastAsia" w:ascii="Courier New" w:hAnsi="Courier New" w:cs="Courier New"/>
          <w:lang w:val="en-US" w:eastAsia="zh-CN"/>
        </w:rPr>
        <w:t>/src/main/java/com.pinyougou.service/</w:t>
      </w:r>
      <w:r>
        <w:rPr>
          <w:rFonts w:hint="default" w:ascii="Courier New" w:hAnsi="Courier New" w:cs="Courier New"/>
          <w:lang w:val="en-US" w:eastAsia="zh-CN"/>
        </w:rPr>
        <w:t>BrandService.java</w:t>
      </w:r>
      <w:r>
        <w:rPr>
          <w:rFonts w:hint="eastAsia" w:ascii="Courier New" w:hAnsi="Courier New" w:cs="Courier New"/>
          <w:lang w:val="en-US" w:eastAsia="zh-CN"/>
        </w:rPr>
        <w:t>修改findByPage方法：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480060"/>
            <wp:effectExtent l="9525" t="9525" r="17145" b="2476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1.3.4 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/BrandServiceImpl.java中实现该方法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多条件分页查询品牌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PageResult findByPage(Brand brand,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.selectAll();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PageResult(pageInfo.getPages(),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FF0000"/>
          <w:lang w:eastAsia="zh-CN"/>
        </w:rPr>
      </w:pPr>
      <w:r>
        <w:rPr>
          <w:rFonts w:hint="eastAsia" w:ascii="Courier New" w:hAnsi="Courier New" w:cs="Courier New"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color w:val="FF0000"/>
        </w:rPr>
        <w:t>PageHelper</w:t>
      </w:r>
      <w:r>
        <w:rPr>
          <w:rFonts w:hint="default" w:ascii="Courier New" w:hAnsi="Courier New" w:cs="Courier New"/>
          <w:color w:val="FF0000"/>
          <w:lang w:eastAsia="zh-CN"/>
        </w:rPr>
        <w:t>为</w:t>
      </w:r>
      <w:r>
        <w:rPr>
          <w:rFonts w:hint="default" w:ascii="Courier New" w:hAnsi="Courier New" w:cs="Courier New"/>
          <w:color w:val="FF0000"/>
        </w:rPr>
        <w:t>MyBatis</w:t>
      </w:r>
      <w:r>
        <w:rPr>
          <w:rFonts w:hint="default" w:ascii="Courier New" w:hAnsi="Courier New" w:cs="Courier New"/>
          <w:color w:val="FF0000"/>
          <w:lang w:eastAsia="zh-CN"/>
        </w:rPr>
        <w:t>分页插件</w:t>
      </w:r>
      <w:r>
        <w:rPr>
          <w:rFonts w:hint="eastAsia" w:ascii="Courier New" w:hAnsi="Courier New" w:cs="Courier New"/>
          <w:color w:val="FF0000"/>
          <w:lang w:eastAsia="zh-CN"/>
        </w:rPr>
        <w:t>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.品牌管理【多条件分页查询】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实现品牌条件查询功能，输入品牌名称、首字母后查询，并分页。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.2前端代码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</w:t>
      </w:r>
      <w:r>
        <w:rPr>
          <w:rFonts w:hint="default" w:ascii="Courier New" w:hAnsi="Courier New" w:cs="Courier New"/>
          <w:lang w:val="en-US" w:eastAsia="zh-CN"/>
        </w:rPr>
        <w:t>rand.html</w:t>
      </w:r>
      <w:r>
        <w:rPr>
          <w:rFonts w:hint="eastAsia" w:ascii="Courier New" w:hAnsi="Courier New" w:cs="Courier New"/>
          <w:lang w:val="en-US" w:eastAsia="zh-CN"/>
        </w:rPr>
        <w:t>定义</w:t>
      </w:r>
      <w:r>
        <w:rPr>
          <w:rFonts w:hint="default" w:ascii="Courier New" w:hAnsi="Courier New" w:cs="Courier New"/>
          <w:lang w:val="en-US" w:eastAsia="zh-CN"/>
        </w:rPr>
        <w:t>搜索条件</w:t>
      </w:r>
      <w:r>
        <w:rPr>
          <w:rFonts w:hint="eastAsia" w:ascii="Courier New" w:hAnsi="Courier New" w:cs="Courier New"/>
          <w:lang w:val="en-US" w:eastAsia="zh-CN"/>
        </w:rPr>
        <w:t>数据封装对象</w:t>
      </w:r>
      <w:r>
        <w:rPr>
          <w:rFonts w:hint="default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533900" cy="1285875"/>
            <wp:effectExtent l="9525" t="9525" r="9525" b="1905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</w:t>
      </w:r>
      <w:r>
        <w:rPr>
          <w:rFonts w:hint="default" w:ascii="Courier New" w:hAnsi="Courier New" w:cs="Courier New"/>
          <w:lang w:val="en-US" w:eastAsia="zh-CN"/>
        </w:rPr>
        <w:t>rand.html添加搜索条件</w:t>
      </w:r>
      <w:r>
        <w:rPr>
          <w:rFonts w:hint="eastAsia" w:ascii="Courier New" w:hAnsi="Courier New" w:cs="Courier New"/>
          <w:lang w:val="en-US" w:eastAsia="zh-CN"/>
        </w:rPr>
        <w:t>数据绑定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"box-tools pull-right"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条件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品牌名称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 w:cs="Courier New"/>
                <w:b/>
                <w:color w:val="008000"/>
                <w:sz w:val="20"/>
                <w:szCs w:val="20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.firstChar"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C7EDCC"/>
              </w:rPr>
              <w:t>首字母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search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/src/main/webapp/admin/brand.html页面，修改search方法：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4"/>
                <w:szCs w:val="24"/>
                <w:shd w:val="clear" w:fill="C8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(page){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搜索方法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4"/>
                <w:szCs w:val="24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"/brand/findByPage?page="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+ page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4"/>
                <w:szCs w:val="24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4"/>
                <w:szCs w:val="24"/>
                <w:shd w:val="clear" w:fill="C8EDCC"/>
              </w:rPr>
              <w:t xml:space="preserve">        {params : this.searchEntity}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4"/>
                <w:szCs w:val="24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4"/>
                <w:szCs w:val="24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.rows;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设置总页数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4"/>
                <w:szCs w:val="24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4"/>
                <w:szCs w:val="24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= page;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com.pinyougou.manager.controller</w:t>
      </w:r>
      <w:r>
        <w:rPr>
          <w:rFonts w:hint="default" w:ascii="Courier New" w:hAnsi="Courier New" w:cs="Courier New"/>
          <w:lang w:val="en-US" w:eastAsia="zh-CN"/>
        </w:rPr>
        <w:t>的BrandController.java</w:t>
      </w:r>
      <w:r>
        <w:rPr>
          <w:rFonts w:hint="eastAsia" w:ascii="Courier New" w:hAnsi="Courier New" w:cs="Courier New"/>
          <w:lang w:val="en-US" w:eastAsia="zh-CN"/>
        </w:rPr>
        <w:t>分页方法：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多条件分页查询品牌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PageResult findByPage(Brand brand, Integer page,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(defaultValue 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"10"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)Integer rows){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(brand.getName()))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brand.setName(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String(brand.getName()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brandService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.findByPage(brand, page, rows);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/src/main/java/com.pinyougou.sellergoods.service.impl的</w:t>
      </w:r>
      <w:r>
        <w:rPr>
          <w:rFonts w:hint="default" w:ascii="Courier New" w:hAnsi="Courier New" w:cs="Courier New"/>
          <w:lang w:val="en-US" w:eastAsia="zh-CN"/>
        </w:rPr>
        <w:t>BrandServiceImpl.java</w:t>
      </w:r>
      <w:r>
        <w:rPr>
          <w:rFonts w:hint="eastAsia" w:ascii="Courier New" w:hAnsi="Courier New" w:cs="Courier New"/>
          <w:lang w:val="en-US" w:eastAsia="zh-CN"/>
        </w:rPr>
        <w:t>分页</w:t>
      </w:r>
      <w:r>
        <w:rPr>
          <w:rFonts w:hint="default" w:ascii="Courier New" w:hAnsi="Courier New" w:cs="Courier New"/>
          <w:lang w:val="en-US" w:eastAsia="zh-CN"/>
        </w:rPr>
        <w:t>实现方法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findByPage(Brand brand,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brandMapper.findAll(brand);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PageResult(pageInfo.get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  <w:lang w:val="en-US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(),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2.3.3数据访问层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mapper/src/main/java/com.pinyougou.mapper/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.java</w:t>
      </w:r>
      <w:r>
        <w:rPr>
          <w:rFonts w:hint="eastAsia" w:ascii="Courier New" w:hAnsi="Courier New" w:cs="Courier New"/>
          <w:lang w:val="en-US" w:eastAsia="zh-CN"/>
        </w:rPr>
        <w:t>增加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371215" cy="438150"/>
            <wp:effectExtent l="9525" t="9525" r="1016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3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mapper/src/main/resources/mappers/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eastAsia" w:ascii="Courier New" w:hAnsi="Courier New" w:cs="Courier New"/>
          <w:lang w:val="en-US" w:eastAsia="zh-CN"/>
        </w:rPr>
        <w:t>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多条件查询品牌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* from tb_brand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="name != null and 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name like CONCAT('%',#{name},'%')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品牌首字母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="firstChar != null and firstChar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and first_char = #{firstChar}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最终效果：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64785" cy="924560"/>
            <wp:effectExtent l="9525" t="9525" r="21590" b="1841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.品牌管理【删除品牌】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ind w:leftChars="0"/>
        <w:textAlignment w:val="auto"/>
        <w:outlineLvl w:val="1"/>
        <w:rPr>
          <w:rFonts w:hint="default" w:ascii="Courier New" w:hAnsi="Courier New" w:cs="Courier New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.1 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</w:t>
      </w:r>
      <w:r>
        <w:rPr>
          <w:rFonts w:hint="default" w:ascii="Courier New" w:hAnsi="Courier New" w:cs="Courier New"/>
          <w:lang w:val="en-US" w:eastAsia="zh-CN"/>
        </w:rPr>
        <w:t>点击列表前的复选框，点击删除按钮，删除选中的品牌。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181600" cy="2146935"/>
            <wp:effectExtent l="9525" t="9525" r="9525" b="15240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4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.2 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.2.1单选复选框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</w:t>
      </w:r>
      <w:r>
        <w:rPr>
          <w:rFonts w:hint="default" w:ascii="Courier New" w:hAnsi="Courier New" w:cs="Courier New"/>
          <w:lang w:val="en-US" w:eastAsia="zh-CN"/>
        </w:rPr>
        <w:t>ids</w:t>
      </w:r>
      <w:r>
        <w:rPr>
          <w:rFonts w:hint="eastAsia" w:ascii="Courier New" w:hAnsi="Courier New" w:cs="Courier New"/>
          <w:lang w:val="en-US" w:eastAsia="zh-CN"/>
        </w:rPr>
        <w:t>数组，封装用户选中的复选框的值：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905375" cy="1485900"/>
            <wp:effectExtent l="9525" t="9525" r="19050" b="952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brand.html页面为</w:t>
      </w:r>
      <w:r>
        <w:rPr>
          <w:rFonts w:hint="default" w:ascii="Courier New" w:hAnsi="Courier New" w:cs="Courier New"/>
          <w:lang w:val="en-US" w:eastAsia="zh-CN"/>
        </w:rPr>
        <w:t>复选框</w:t>
      </w:r>
      <w:r>
        <w:rPr>
          <w:rFonts w:hint="eastAsia" w:ascii="Courier New" w:hAnsi="Courier New" w:cs="Courier New"/>
          <w:lang w:val="en-US" w:eastAsia="zh-CN"/>
        </w:rPr>
        <w:t>绑定数据：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4"/>
                <w:szCs w:val="24"/>
                <w:shd w:val="clear" w:fill="C8EDCC"/>
              </w:rPr>
              <w:t>:value="entity.id"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4"/>
                <w:szCs w:val="24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4"/>
                <w:szCs w:val="24"/>
                <w:shd w:val="clear" w:fill="C8EDCC"/>
              </w:rPr>
              <w:t>v-model="ids"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.2.</w:t>
      </w: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全选复选框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为全选</w:t>
      </w:r>
      <w:r>
        <w:rPr>
          <w:rFonts w:hint="default" w:ascii="Courier New" w:hAnsi="Courier New" w:cs="Courier New"/>
          <w:lang w:val="en-US" w:eastAsia="zh-CN"/>
        </w:rPr>
        <w:t>复选框</w:t>
      </w:r>
      <w:r>
        <w:rPr>
          <w:rFonts w:hint="eastAsia" w:ascii="Courier New" w:hAnsi="Courier New" w:cs="Courier New"/>
          <w:lang w:val="en-US" w:eastAsia="zh-CN"/>
        </w:rPr>
        <w:t>绑定点击事件：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938530"/>
            <wp:effectExtent l="9525" t="9525" r="9525" b="2349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8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中定义事件方法：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checkAll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(e)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全选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  <w:lang w:val="en-US"/>
              </w:rPr>
              <w:t xml:space="preserve"> //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8EDCC"/>
                <w:lang w:val="en-US" w:eastAsia="zh-CN"/>
              </w:rPr>
              <w:t>先清空数组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target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checked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  <w:lang w:val="en-US"/>
              </w:rPr>
              <w:t xml:space="preserve">//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8EDCC"/>
                <w:lang w:val="en-US" w:eastAsia="zh-CN"/>
              </w:rPr>
              <w:t>判断复选框是否选中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dataList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dataList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的数据模型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</w:t>
      </w:r>
      <w:r>
        <w:rPr>
          <w:rFonts w:hint="default" w:ascii="Courier New" w:hAnsi="Courier New" w:cs="Courier New"/>
          <w:lang w:val="en-US" w:eastAsia="zh-CN"/>
        </w:rPr>
        <w:t>checked</w:t>
      </w:r>
      <w:r>
        <w:rPr>
          <w:rFonts w:hint="eastAsia" w:ascii="Courier New" w:hAnsi="Courier New" w:cs="Courier New"/>
          <w:lang w:val="en-US" w:eastAsia="zh-CN"/>
        </w:rPr>
        <w:t>变量用来控制复选框是否选中：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4876800" cy="1734185"/>
            <wp:effectExtent l="9525" t="9525" r="9525" b="2794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为全选复选框添加选中的属性值：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333875" cy="1095375"/>
            <wp:effectExtent l="9525" t="9525" r="19050" b="19050"/>
            <wp:docPr id="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vue</w:t>
      </w:r>
      <w:r>
        <w:rPr>
          <w:rFonts w:hint="eastAsia"/>
          <w:lang w:val="en-US" w:eastAsia="zh-CN"/>
        </w:rPr>
        <w:t>的更新数据生命周期中判断全选复选框是否选中：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71135" cy="672465"/>
            <wp:effectExtent l="9525" t="9525" r="15240" b="22860"/>
            <wp:docPr id="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当点击页码、下一页时，上一页的复选框不能选中，需修改</w:t>
      </w:r>
      <w:r>
        <w:rPr>
          <w:rFonts w:hint="default" w:ascii="Courier New" w:hAnsi="Courier New" w:cs="Courier New"/>
          <w:lang w:val="en-US" w:eastAsia="zh-CN"/>
        </w:rPr>
        <w:t>search</w:t>
      </w:r>
      <w:r>
        <w:rPr>
          <w:rFonts w:hint="eastAsia" w:ascii="Courier New" w:hAnsi="Courier New" w:cs="Courier New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2705100"/>
            <wp:effectExtent l="9525" t="9525" r="9525" b="9525"/>
            <wp:docPr id="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.2.</w:t>
      </w: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异步请求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</w:t>
      </w:r>
      <w:r>
        <w:rPr>
          <w:rFonts w:hint="default" w:ascii="Courier New" w:hAnsi="Courier New" w:cs="Courier New"/>
          <w:lang w:val="en-US" w:eastAsia="zh-CN"/>
        </w:rPr>
        <w:t>为删除按钮绑定点击事件：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brand.html页面添加JS代码：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del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"/brand/delete?ids="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计算当前页码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如果删除为最后一页查询上一页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&amp;&amp;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checked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?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 xml:space="preserve">1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重新加载数据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删除失败！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请选择要删除的记录！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.3 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.3.1控制层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/src/main/java/com.pinyougou.manager.controller/</w:t>
      </w:r>
      <w:r>
        <w:rPr>
          <w:rFonts w:hint="default" w:ascii="Courier New" w:hAnsi="Courier New" w:cs="Courier New"/>
          <w:lang w:val="en-US" w:eastAsia="zh-CN"/>
        </w:rPr>
        <w:t>BrandController.java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3542665" cy="1855470"/>
            <wp:effectExtent l="9525" t="9525" r="10160" b="2095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855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/src/main/java/com.pinyougou.sellergoods.service.impl/</w:t>
      </w:r>
      <w:r>
        <w:rPr>
          <w:rFonts w:hint="default" w:ascii="Courier New" w:hAnsi="Courier New" w:cs="Courier New"/>
          <w:lang w:val="en-US" w:eastAsia="zh-CN"/>
        </w:rPr>
        <w:t>BrandServiceImpl.java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73040" cy="2100580"/>
            <wp:effectExtent l="9525" t="9525" r="13335" b="234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0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default" w:ascii="Courier New" w:hAnsi="Courier New" w:eastAsia="黑体" w:cs="Courier New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单独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20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最后，我们可以将js脚</w:t>
      </w:r>
      <w:r>
        <w:rPr>
          <w:rFonts w:hint="eastAsia" w:ascii="Courier New" w:hAnsi="Courier New" w:cs="Courier New"/>
          <w:lang w:val="en-US" w:eastAsia="zh-CN"/>
        </w:rPr>
        <w:t>本</w:t>
      </w:r>
      <w:r>
        <w:rPr>
          <w:rFonts w:hint="default" w:ascii="Courier New" w:hAnsi="Courier New" w:cs="Courier New"/>
          <w:lang w:val="en-US" w:eastAsia="zh-CN"/>
        </w:rPr>
        <w:t>的代码全部放到一个js文件里面，引入即可: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引入品牌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vuejs 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"/js/controller/brandController.js"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JS完整代码参考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Vue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[],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定义数组，接收后台响应数据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{},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数据封装对象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表单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总页数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searchEntity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{},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搜索条件数据封装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[],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复选框选中的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checked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false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全选复选框是否选中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(page){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搜索方法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"/brand/findByPage?page="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 page,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params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searchEntity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设置总页数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page;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数组为空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saveOrUpdate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添加或修改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"update"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"/brand/"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2100" w:firstLineChars="1000"/>
              <w:textAlignment w:val="auto"/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重新加载数据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(entity){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数据回显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entity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jsonStr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(entity);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字符串转化成一个新的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jsonStr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checkAll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(e)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全选复选框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[];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先清空数组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checked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判断复选框是否选中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.length;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del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"/brand/delete?ids="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计算当前页码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如果删除为最后一页查询上一页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pages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3360" w:firstLineChars="160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&amp;&amp;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checked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?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 xml:space="preserve">1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重新加载数据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删除失败！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请选择要删除的记录！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初始化方法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调用搜索方法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updated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更新数据生命周期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检查全选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checkbox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是否选中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checked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.length ==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.length);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58DE4"/>
    <w:multiLevelType w:val="singleLevel"/>
    <w:tmpl w:val="91858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CC45D3"/>
    <w:multiLevelType w:val="singleLevel"/>
    <w:tmpl w:val="AECC45D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F916E44"/>
    <w:multiLevelType w:val="singleLevel"/>
    <w:tmpl w:val="AF916E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AFBA0AB"/>
    <w:multiLevelType w:val="singleLevel"/>
    <w:tmpl w:val="CAFBA0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961EC78"/>
    <w:multiLevelType w:val="singleLevel"/>
    <w:tmpl w:val="F961EC78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06D11D87"/>
    <w:multiLevelType w:val="multilevel"/>
    <w:tmpl w:val="06D11D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01DB899"/>
    <w:multiLevelType w:val="singleLevel"/>
    <w:tmpl w:val="201DB8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C706230"/>
    <w:multiLevelType w:val="singleLevel"/>
    <w:tmpl w:val="4C706230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9">
    <w:nsid w:val="5A3B4FA5"/>
    <w:multiLevelType w:val="singleLevel"/>
    <w:tmpl w:val="5A3B4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53B6398"/>
    <w:multiLevelType w:val="multilevel"/>
    <w:tmpl w:val="653B63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EE2"/>
    <w:rsid w:val="0001652A"/>
    <w:rsid w:val="00026F64"/>
    <w:rsid w:val="0003014D"/>
    <w:rsid w:val="00033D3E"/>
    <w:rsid w:val="00056FDD"/>
    <w:rsid w:val="00081CDE"/>
    <w:rsid w:val="000962DA"/>
    <w:rsid w:val="000A398A"/>
    <w:rsid w:val="000C21EE"/>
    <w:rsid w:val="0010050D"/>
    <w:rsid w:val="001116C7"/>
    <w:rsid w:val="00113784"/>
    <w:rsid w:val="001468F3"/>
    <w:rsid w:val="00146ABC"/>
    <w:rsid w:val="001555A1"/>
    <w:rsid w:val="0018522E"/>
    <w:rsid w:val="001A12B7"/>
    <w:rsid w:val="001B4FF6"/>
    <w:rsid w:val="001C10BF"/>
    <w:rsid w:val="001D541A"/>
    <w:rsid w:val="001E06CF"/>
    <w:rsid w:val="001F3167"/>
    <w:rsid w:val="00203578"/>
    <w:rsid w:val="0021053C"/>
    <w:rsid w:val="00223F85"/>
    <w:rsid w:val="00247703"/>
    <w:rsid w:val="00287840"/>
    <w:rsid w:val="002916D0"/>
    <w:rsid w:val="002A2F58"/>
    <w:rsid w:val="002A4BB3"/>
    <w:rsid w:val="002A5D9B"/>
    <w:rsid w:val="002B121A"/>
    <w:rsid w:val="002B4D12"/>
    <w:rsid w:val="002C19FD"/>
    <w:rsid w:val="002C2A94"/>
    <w:rsid w:val="002E0F9D"/>
    <w:rsid w:val="002F45ED"/>
    <w:rsid w:val="00306C9D"/>
    <w:rsid w:val="00310732"/>
    <w:rsid w:val="0033318E"/>
    <w:rsid w:val="003369A9"/>
    <w:rsid w:val="003474FF"/>
    <w:rsid w:val="00347E92"/>
    <w:rsid w:val="003507A1"/>
    <w:rsid w:val="00361F7B"/>
    <w:rsid w:val="00384A4D"/>
    <w:rsid w:val="003A32FA"/>
    <w:rsid w:val="003B0329"/>
    <w:rsid w:val="003B5847"/>
    <w:rsid w:val="003C4F2E"/>
    <w:rsid w:val="003E372B"/>
    <w:rsid w:val="003E551A"/>
    <w:rsid w:val="003E5693"/>
    <w:rsid w:val="003F0530"/>
    <w:rsid w:val="00415FCF"/>
    <w:rsid w:val="00422752"/>
    <w:rsid w:val="004230CA"/>
    <w:rsid w:val="00424CDC"/>
    <w:rsid w:val="00453019"/>
    <w:rsid w:val="00460949"/>
    <w:rsid w:val="00476453"/>
    <w:rsid w:val="004C1739"/>
    <w:rsid w:val="004F25D5"/>
    <w:rsid w:val="004F548C"/>
    <w:rsid w:val="00502A28"/>
    <w:rsid w:val="0050596D"/>
    <w:rsid w:val="00506E45"/>
    <w:rsid w:val="005207F0"/>
    <w:rsid w:val="00523F74"/>
    <w:rsid w:val="00543C43"/>
    <w:rsid w:val="005520F4"/>
    <w:rsid w:val="00563F41"/>
    <w:rsid w:val="0057053A"/>
    <w:rsid w:val="005708B3"/>
    <w:rsid w:val="0058742D"/>
    <w:rsid w:val="00590908"/>
    <w:rsid w:val="005A73DA"/>
    <w:rsid w:val="005B4D72"/>
    <w:rsid w:val="005C750D"/>
    <w:rsid w:val="005C7BEC"/>
    <w:rsid w:val="005D0BE0"/>
    <w:rsid w:val="005D1F0A"/>
    <w:rsid w:val="005D40CB"/>
    <w:rsid w:val="005E1FF6"/>
    <w:rsid w:val="006528CC"/>
    <w:rsid w:val="00653B2B"/>
    <w:rsid w:val="00681105"/>
    <w:rsid w:val="006827DA"/>
    <w:rsid w:val="00697ACF"/>
    <w:rsid w:val="006B7E4E"/>
    <w:rsid w:val="006F14E0"/>
    <w:rsid w:val="00702057"/>
    <w:rsid w:val="00707BC7"/>
    <w:rsid w:val="007256D3"/>
    <w:rsid w:val="00731F69"/>
    <w:rsid w:val="00746034"/>
    <w:rsid w:val="00757B63"/>
    <w:rsid w:val="00774176"/>
    <w:rsid w:val="00790AEB"/>
    <w:rsid w:val="007D1E2C"/>
    <w:rsid w:val="007D66FF"/>
    <w:rsid w:val="007E1E60"/>
    <w:rsid w:val="007F1668"/>
    <w:rsid w:val="0081607D"/>
    <w:rsid w:val="00826A66"/>
    <w:rsid w:val="00831E91"/>
    <w:rsid w:val="00843869"/>
    <w:rsid w:val="00855538"/>
    <w:rsid w:val="00857DCF"/>
    <w:rsid w:val="008630E3"/>
    <w:rsid w:val="008654E8"/>
    <w:rsid w:val="00882AFC"/>
    <w:rsid w:val="00883123"/>
    <w:rsid w:val="008A0C2E"/>
    <w:rsid w:val="008D5D37"/>
    <w:rsid w:val="008D6DB7"/>
    <w:rsid w:val="008E6C3D"/>
    <w:rsid w:val="00943095"/>
    <w:rsid w:val="0096019F"/>
    <w:rsid w:val="0097641E"/>
    <w:rsid w:val="00981177"/>
    <w:rsid w:val="00982158"/>
    <w:rsid w:val="009B3BC9"/>
    <w:rsid w:val="009B7BE7"/>
    <w:rsid w:val="009C41D9"/>
    <w:rsid w:val="009C588D"/>
    <w:rsid w:val="009D2C95"/>
    <w:rsid w:val="009D57FB"/>
    <w:rsid w:val="009E2BC4"/>
    <w:rsid w:val="009E3B04"/>
    <w:rsid w:val="009E3D11"/>
    <w:rsid w:val="00A14334"/>
    <w:rsid w:val="00A14573"/>
    <w:rsid w:val="00A2125B"/>
    <w:rsid w:val="00A23982"/>
    <w:rsid w:val="00A40A60"/>
    <w:rsid w:val="00A85E12"/>
    <w:rsid w:val="00A94C1A"/>
    <w:rsid w:val="00AB3F36"/>
    <w:rsid w:val="00AB551A"/>
    <w:rsid w:val="00AC0000"/>
    <w:rsid w:val="00AD04AD"/>
    <w:rsid w:val="00AD606C"/>
    <w:rsid w:val="00AE06BC"/>
    <w:rsid w:val="00AF2627"/>
    <w:rsid w:val="00AF3687"/>
    <w:rsid w:val="00B114EE"/>
    <w:rsid w:val="00B24198"/>
    <w:rsid w:val="00B3752B"/>
    <w:rsid w:val="00B475B5"/>
    <w:rsid w:val="00B47A2E"/>
    <w:rsid w:val="00B552AF"/>
    <w:rsid w:val="00B73771"/>
    <w:rsid w:val="00B95C51"/>
    <w:rsid w:val="00B96C5E"/>
    <w:rsid w:val="00BA4A67"/>
    <w:rsid w:val="00BA5026"/>
    <w:rsid w:val="00BD2571"/>
    <w:rsid w:val="00BF58E8"/>
    <w:rsid w:val="00C061BD"/>
    <w:rsid w:val="00C0781F"/>
    <w:rsid w:val="00C165C4"/>
    <w:rsid w:val="00C30059"/>
    <w:rsid w:val="00C33D53"/>
    <w:rsid w:val="00C43F06"/>
    <w:rsid w:val="00C74FD5"/>
    <w:rsid w:val="00C82CBF"/>
    <w:rsid w:val="00D03751"/>
    <w:rsid w:val="00D17E81"/>
    <w:rsid w:val="00D4066A"/>
    <w:rsid w:val="00D47983"/>
    <w:rsid w:val="00D752CA"/>
    <w:rsid w:val="00D8549C"/>
    <w:rsid w:val="00D8690F"/>
    <w:rsid w:val="00D976AF"/>
    <w:rsid w:val="00DA25C9"/>
    <w:rsid w:val="00DA6034"/>
    <w:rsid w:val="00DD6BD7"/>
    <w:rsid w:val="00DD745A"/>
    <w:rsid w:val="00E00554"/>
    <w:rsid w:val="00E0454B"/>
    <w:rsid w:val="00E0508F"/>
    <w:rsid w:val="00E356A3"/>
    <w:rsid w:val="00E418D9"/>
    <w:rsid w:val="00E432CB"/>
    <w:rsid w:val="00E651FF"/>
    <w:rsid w:val="00E73156"/>
    <w:rsid w:val="00E8236C"/>
    <w:rsid w:val="00E85B59"/>
    <w:rsid w:val="00E926C9"/>
    <w:rsid w:val="00E9442E"/>
    <w:rsid w:val="00E950DC"/>
    <w:rsid w:val="00EA6E88"/>
    <w:rsid w:val="00EB40A9"/>
    <w:rsid w:val="00EC4409"/>
    <w:rsid w:val="00ED3D37"/>
    <w:rsid w:val="00F01701"/>
    <w:rsid w:val="00F1319B"/>
    <w:rsid w:val="00F17FFE"/>
    <w:rsid w:val="00F2224B"/>
    <w:rsid w:val="00F531E8"/>
    <w:rsid w:val="00F53B92"/>
    <w:rsid w:val="00F602CD"/>
    <w:rsid w:val="00F8085D"/>
    <w:rsid w:val="00F96C18"/>
    <w:rsid w:val="00FA69B2"/>
    <w:rsid w:val="00FB0256"/>
    <w:rsid w:val="00FB1ADD"/>
    <w:rsid w:val="00FB1E8A"/>
    <w:rsid w:val="00FC507D"/>
    <w:rsid w:val="00FE0B71"/>
    <w:rsid w:val="00FE5CC8"/>
    <w:rsid w:val="01000F17"/>
    <w:rsid w:val="01040A73"/>
    <w:rsid w:val="01073222"/>
    <w:rsid w:val="01073F43"/>
    <w:rsid w:val="01075CF7"/>
    <w:rsid w:val="0108390E"/>
    <w:rsid w:val="01095F97"/>
    <w:rsid w:val="010B0953"/>
    <w:rsid w:val="010C3B4C"/>
    <w:rsid w:val="010E3CBF"/>
    <w:rsid w:val="0115219E"/>
    <w:rsid w:val="01155330"/>
    <w:rsid w:val="01161925"/>
    <w:rsid w:val="01175CEE"/>
    <w:rsid w:val="011A3F03"/>
    <w:rsid w:val="011B3B63"/>
    <w:rsid w:val="011C3013"/>
    <w:rsid w:val="011F05FD"/>
    <w:rsid w:val="01221109"/>
    <w:rsid w:val="01226D5E"/>
    <w:rsid w:val="01231487"/>
    <w:rsid w:val="0124701A"/>
    <w:rsid w:val="012614F0"/>
    <w:rsid w:val="01263852"/>
    <w:rsid w:val="01267049"/>
    <w:rsid w:val="01271C0A"/>
    <w:rsid w:val="01275603"/>
    <w:rsid w:val="012A375E"/>
    <w:rsid w:val="012A7DB2"/>
    <w:rsid w:val="012D426C"/>
    <w:rsid w:val="012D5B89"/>
    <w:rsid w:val="01306FCE"/>
    <w:rsid w:val="0134159B"/>
    <w:rsid w:val="0134357A"/>
    <w:rsid w:val="01353B89"/>
    <w:rsid w:val="013C157D"/>
    <w:rsid w:val="013D008E"/>
    <w:rsid w:val="014061A0"/>
    <w:rsid w:val="0141212F"/>
    <w:rsid w:val="01433F16"/>
    <w:rsid w:val="01437326"/>
    <w:rsid w:val="0144276F"/>
    <w:rsid w:val="014666D1"/>
    <w:rsid w:val="01492DC6"/>
    <w:rsid w:val="014A2831"/>
    <w:rsid w:val="014B004F"/>
    <w:rsid w:val="014C4F5A"/>
    <w:rsid w:val="01505810"/>
    <w:rsid w:val="015106E0"/>
    <w:rsid w:val="01553B97"/>
    <w:rsid w:val="01562F14"/>
    <w:rsid w:val="01564FCC"/>
    <w:rsid w:val="015661A6"/>
    <w:rsid w:val="01576E99"/>
    <w:rsid w:val="0159571E"/>
    <w:rsid w:val="015A66EC"/>
    <w:rsid w:val="015F5A3A"/>
    <w:rsid w:val="0161395C"/>
    <w:rsid w:val="016179F7"/>
    <w:rsid w:val="0164485C"/>
    <w:rsid w:val="01652F2C"/>
    <w:rsid w:val="016F17B4"/>
    <w:rsid w:val="016F50DD"/>
    <w:rsid w:val="0170329A"/>
    <w:rsid w:val="01737BC3"/>
    <w:rsid w:val="01743CE9"/>
    <w:rsid w:val="0177261B"/>
    <w:rsid w:val="01787B26"/>
    <w:rsid w:val="0179378C"/>
    <w:rsid w:val="017B0DB0"/>
    <w:rsid w:val="017B2D22"/>
    <w:rsid w:val="017E2FF2"/>
    <w:rsid w:val="017E7451"/>
    <w:rsid w:val="01815268"/>
    <w:rsid w:val="01827950"/>
    <w:rsid w:val="01833B19"/>
    <w:rsid w:val="01845650"/>
    <w:rsid w:val="01854771"/>
    <w:rsid w:val="018554D7"/>
    <w:rsid w:val="0187425F"/>
    <w:rsid w:val="018A0F63"/>
    <w:rsid w:val="018B6DFF"/>
    <w:rsid w:val="018F5263"/>
    <w:rsid w:val="01915C8A"/>
    <w:rsid w:val="019649F3"/>
    <w:rsid w:val="01983625"/>
    <w:rsid w:val="019B6021"/>
    <w:rsid w:val="019B743A"/>
    <w:rsid w:val="019D3057"/>
    <w:rsid w:val="019D5681"/>
    <w:rsid w:val="019F3F96"/>
    <w:rsid w:val="01A022DA"/>
    <w:rsid w:val="01A03EC0"/>
    <w:rsid w:val="01A44421"/>
    <w:rsid w:val="01A53E1A"/>
    <w:rsid w:val="01A56FBE"/>
    <w:rsid w:val="01A6627E"/>
    <w:rsid w:val="01A920BE"/>
    <w:rsid w:val="01A941EC"/>
    <w:rsid w:val="01AB3883"/>
    <w:rsid w:val="01AD2E3A"/>
    <w:rsid w:val="01AE0480"/>
    <w:rsid w:val="01AE0FB6"/>
    <w:rsid w:val="01B00472"/>
    <w:rsid w:val="01B10A21"/>
    <w:rsid w:val="01B2067D"/>
    <w:rsid w:val="01B26A07"/>
    <w:rsid w:val="01B3292B"/>
    <w:rsid w:val="01B3573D"/>
    <w:rsid w:val="01B56E50"/>
    <w:rsid w:val="01B602BB"/>
    <w:rsid w:val="01B6488B"/>
    <w:rsid w:val="01B66104"/>
    <w:rsid w:val="01B87B55"/>
    <w:rsid w:val="01BB6C0A"/>
    <w:rsid w:val="01BC04A8"/>
    <w:rsid w:val="01BD7F71"/>
    <w:rsid w:val="01BF1244"/>
    <w:rsid w:val="01C068AB"/>
    <w:rsid w:val="01C100B3"/>
    <w:rsid w:val="01C12A4C"/>
    <w:rsid w:val="01C146CE"/>
    <w:rsid w:val="01C162C6"/>
    <w:rsid w:val="01C2429A"/>
    <w:rsid w:val="01C343B9"/>
    <w:rsid w:val="01C813E6"/>
    <w:rsid w:val="01C90EC5"/>
    <w:rsid w:val="01CA1F40"/>
    <w:rsid w:val="01CA32A4"/>
    <w:rsid w:val="01CA7BD3"/>
    <w:rsid w:val="01CC133B"/>
    <w:rsid w:val="01CC2041"/>
    <w:rsid w:val="01CC417A"/>
    <w:rsid w:val="01CC4EC5"/>
    <w:rsid w:val="01CD0913"/>
    <w:rsid w:val="01D15F88"/>
    <w:rsid w:val="01D475BA"/>
    <w:rsid w:val="01D55693"/>
    <w:rsid w:val="01D60D09"/>
    <w:rsid w:val="01D645DA"/>
    <w:rsid w:val="01D70007"/>
    <w:rsid w:val="01D74C66"/>
    <w:rsid w:val="01D80188"/>
    <w:rsid w:val="01D970A5"/>
    <w:rsid w:val="01D972B4"/>
    <w:rsid w:val="01DA1828"/>
    <w:rsid w:val="01DF492B"/>
    <w:rsid w:val="01E15957"/>
    <w:rsid w:val="01E2095E"/>
    <w:rsid w:val="01E21194"/>
    <w:rsid w:val="01E331BD"/>
    <w:rsid w:val="01E37771"/>
    <w:rsid w:val="01E90C3C"/>
    <w:rsid w:val="01E96BF7"/>
    <w:rsid w:val="01EB7507"/>
    <w:rsid w:val="01ED167B"/>
    <w:rsid w:val="01F21EA5"/>
    <w:rsid w:val="01F917BF"/>
    <w:rsid w:val="020041D5"/>
    <w:rsid w:val="020210D7"/>
    <w:rsid w:val="020560C7"/>
    <w:rsid w:val="0209524D"/>
    <w:rsid w:val="020F1813"/>
    <w:rsid w:val="02130082"/>
    <w:rsid w:val="021335D0"/>
    <w:rsid w:val="02134FFE"/>
    <w:rsid w:val="021441A4"/>
    <w:rsid w:val="02145C91"/>
    <w:rsid w:val="02145E62"/>
    <w:rsid w:val="02150DF7"/>
    <w:rsid w:val="02152F41"/>
    <w:rsid w:val="021D0E82"/>
    <w:rsid w:val="021D7518"/>
    <w:rsid w:val="021E0FED"/>
    <w:rsid w:val="02230000"/>
    <w:rsid w:val="02245694"/>
    <w:rsid w:val="022462E0"/>
    <w:rsid w:val="022A3803"/>
    <w:rsid w:val="022A486E"/>
    <w:rsid w:val="022D7C1A"/>
    <w:rsid w:val="023100D7"/>
    <w:rsid w:val="02380B72"/>
    <w:rsid w:val="023A1B15"/>
    <w:rsid w:val="02417085"/>
    <w:rsid w:val="0244351D"/>
    <w:rsid w:val="02452AD5"/>
    <w:rsid w:val="024600BF"/>
    <w:rsid w:val="02460142"/>
    <w:rsid w:val="024A301B"/>
    <w:rsid w:val="024C1672"/>
    <w:rsid w:val="024D0E1A"/>
    <w:rsid w:val="024D4D46"/>
    <w:rsid w:val="024E08E8"/>
    <w:rsid w:val="02515FE0"/>
    <w:rsid w:val="02525F55"/>
    <w:rsid w:val="0254273F"/>
    <w:rsid w:val="025601BA"/>
    <w:rsid w:val="025650B9"/>
    <w:rsid w:val="025662E0"/>
    <w:rsid w:val="02585962"/>
    <w:rsid w:val="0259099E"/>
    <w:rsid w:val="025B07AD"/>
    <w:rsid w:val="025C06F9"/>
    <w:rsid w:val="025E50D7"/>
    <w:rsid w:val="026120EB"/>
    <w:rsid w:val="026301CE"/>
    <w:rsid w:val="026342AD"/>
    <w:rsid w:val="026B03D1"/>
    <w:rsid w:val="026D1469"/>
    <w:rsid w:val="026E6A94"/>
    <w:rsid w:val="026F047C"/>
    <w:rsid w:val="02713947"/>
    <w:rsid w:val="02717036"/>
    <w:rsid w:val="027203A4"/>
    <w:rsid w:val="02720509"/>
    <w:rsid w:val="02766D64"/>
    <w:rsid w:val="02786A26"/>
    <w:rsid w:val="027C09FC"/>
    <w:rsid w:val="027C29CE"/>
    <w:rsid w:val="027F0376"/>
    <w:rsid w:val="027F2733"/>
    <w:rsid w:val="02810AAA"/>
    <w:rsid w:val="02860F0B"/>
    <w:rsid w:val="028A5D89"/>
    <w:rsid w:val="0291340C"/>
    <w:rsid w:val="02950127"/>
    <w:rsid w:val="029A2101"/>
    <w:rsid w:val="029A364E"/>
    <w:rsid w:val="029D1EFF"/>
    <w:rsid w:val="029D5FAB"/>
    <w:rsid w:val="029E65A9"/>
    <w:rsid w:val="02A01EA0"/>
    <w:rsid w:val="02A237EE"/>
    <w:rsid w:val="02A43F90"/>
    <w:rsid w:val="02A7763A"/>
    <w:rsid w:val="02A84240"/>
    <w:rsid w:val="02A94729"/>
    <w:rsid w:val="02AA0D39"/>
    <w:rsid w:val="02AB72DA"/>
    <w:rsid w:val="02AE7DC6"/>
    <w:rsid w:val="02B07013"/>
    <w:rsid w:val="02B13F46"/>
    <w:rsid w:val="02B42DE4"/>
    <w:rsid w:val="02B64A4C"/>
    <w:rsid w:val="02C228F5"/>
    <w:rsid w:val="02C35D3F"/>
    <w:rsid w:val="02C60708"/>
    <w:rsid w:val="02C60AF0"/>
    <w:rsid w:val="02C8544B"/>
    <w:rsid w:val="02C9245A"/>
    <w:rsid w:val="02CB13E1"/>
    <w:rsid w:val="02CB5484"/>
    <w:rsid w:val="02CC38BC"/>
    <w:rsid w:val="02D16C54"/>
    <w:rsid w:val="02D216FD"/>
    <w:rsid w:val="02D4128A"/>
    <w:rsid w:val="02D431B5"/>
    <w:rsid w:val="02D92DA6"/>
    <w:rsid w:val="02DF328C"/>
    <w:rsid w:val="02DF5353"/>
    <w:rsid w:val="02DF6B96"/>
    <w:rsid w:val="02DF7F4A"/>
    <w:rsid w:val="02E506F4"/>
    <w:rsid w:val="02F03B47"/>
    <w:rsid w:val="02F726F9"/>
    <w:rsid w:val="02FB487C"/>
    <w:rsid w:val="02FE39DF"/>
    <w:rsid w:val="02FE42D7"/>
    <w:rsid w:val="0304672E"/>
    <w:rsid w:val="0307161F"/>
    <w:rsid w:val="03076704"/>
    <w:rsid w:val="03092BF7"/>
    <w:rsid w:val="030B07CA"/>
    <w:rsid w:val="030B3033"/>
    <w:rsid w:val="030B6017"/>
    <w:rsid w:val="030C0503"/>
    <w:rsid w:val="030D09D6"/>
    <w:rsid w:val="030D33CF"/>
    <w:rsid w:val="030F11C7"/>
    <w:rsid w:val="030F59B4"/>
    <w:rsid w:val="031066C6"/>
    <w:rsid w:val="03117636"/>
    <w:rsid w:val="03141AC3"/>
    <w:rsid w:val="0316276D"/>
    <w:rsid w:val="0316453D"/>
    <w:rsid w:val="0318617F"/>
    <w:rsid w:val="031C44FB"/>
    <w:rsid w:val="031D3BA5"/>
    <w:rsid w:val="031E1727"/>
    <w:rsid w:val="031E1EE1"/>
    <w:rsid w:val="031F1114"/>
    <w:rsid w:val="031F3502"/>
    <w:rsid w:val="032056B2"/>
    <w:rsid w:val="0323036A"/>
    <w:rsid w:val="032371F9"/>
    <w:rsid w:val="03246F66"/>
    <w:rsid w:val="032915E4"/>
    <w:rsid w:val="032C3477"/>
    <w:rsid w:val="03301C38"/>
    <w:rsid w:val="03302D7A"/>
    <w:rsid w:val="03357B25"/>
    <w:rsid w:val="03375045"/>
    <w:rsid w:val="03375696"/>
    <w:rsid w:val="0337693A"/>
    <w:rsid w:val="03384E78"/>
    <w:rsid w:val="033A3380"/>
    <w:rsid w:val="033A4B31"/>
    <w:rsid w:val="033D1261"/>
    <w:rsid w:val="033F5D54"/>
    <w:rsid w:val="03443348"/>
    <w:rsid w:val="0347420F"/>
    <w:rsid w:val="03475847"/>
    <w:rsid w:val="03485289"/>
    <w:rsid w:val="034A2AFD"/>
    <w:rsid w:val="034B40BA"/>
    <w:rsid w:val="034C526D"/>
    <w:rsid w:val="034D044A"/>
    <w:rsid w:val="034E5E79"/>
    <w:rsid w:val="03531A9A"/>
    <w:rsid w:val="03547A82"/>
    <w:rsid w:val="035721D2"/>
    <w:rsid w:val="035F5225"/>
    <w:rsid w:val="03601D8C"/>
    <w:rsid w:val="0360386E"/>
    <w:rsid w:val="03640D63"/>
    <w:rsid w:val="03642630"/>
    <w:rsid w:val="036A5E0F"/>
    <w:rsid w:val="036C1A97"/>
    <w:rsid w:val="036D22C5"/>
    <w:rsid w:val="036E1AAA"/>
    <w:rsid w:val="036F5FA1"/>
    <w:rsid w:val="03703D03"/>
    <w:rsid w:val="03705456"/>
    <w:rsid w:val="0372116A"/>
    <w:rsid w:val="03740215"/>
    <w:rsid w:val="03745203"/>
    <w:rsid w:val="037456AC"/>
    <w:rsid w:val="03773B07"/>
    <w:rsid w:val="0377512B"/>
    <w:rsid w:val="03784B8D"/>
    <w:rsid w:val="03790717"/>
    <w:rsid w:val="037C1EDD"/>
    <w:rsid w:val="038256C3"/>
    <w:rsid w:val="03847F89"/>
    <w:rsid w:val="0387291C"/>
    <w:rsid w:val="0387662B"/>
    <w:rsid w:val="038834ED"/>
    <w:rsid w:val="038D1197"/>
    <w:rsid w:val="038D1CC6"/>
    <w:rsid w:val="038E374C"/>
    <w:rsid w:val="038F37FB"/>
    <w:rsid w:val="0390627A"/>
    <w:rsid w:val="039445F2"/>
    <w:rsid w:val="039601C2"/>
    <w:rsid w:val="03960E21"/>
    <w:rsid w:val="039804E4"/>
    <w:rsid w:val="03981EFF"/>
    <w:rsid w:val="039C3C49"/>
    <w:rsid w:val="03A032A1"/>
    <w:rsid w:val="03A2317C"/>
    <w:rsid w:val="03A312F1"/>
    <w:rsid w:val="03A71223"/>
    <w:rsid w:val="03AA1BF2"/>
    <w:rsid w:val="03AB27B0"/>
    <w:rsid w:val="03AC11ED"/>
    <w:rsid w:val="03AC3A3D"/>
    <w:rsid w:val="03AC62CF"/>
    <w:rsid w:val="03AD75F2"/>
    <w:rsid w:val="03AD7BE1"/>
    <w:rsid w:val="03AE7985"/>
    <w:rsid w:val="03AF1999"/>
    <w:rsid w:val="03B10D68"/>
    <w:rsid w:val="03B1218B"/>
    <w:rsid w:val="03B570C8"/>
    <w:rsid w:val="03B67370"/>
    <w:rsid w:val="03B7540B"/>
    <w:rsid w:val="03B864CB"/>
    <w:rsid w:val="03B8650B"/>
    <w:rsid w:val="03B873FE"/>
    <w:rsid w:val="03BA69D9"/>
    <w:rsid w:val="03C040AC"/>
    <w:rsid w:val="03C1198B"/>
    <w:rsid w:val="03C52838"/>
    <w:rsid w:val="03C546F9"/>
    <w:rsid w:val="03C730D5"/>
    <w:rsid w:val="03C92D7B"/>
    <w:rsid w:val="03CA6A1E"/>
    <w:rsid w:val="03CB2801"/>
    <w:rsid w:val="03CC4355"/>
    <w:rsid w:val="03CD152A"/>
    <w:rsid w:val="03CD79C4"/>
    <w:rsid w:val="03CE0AD2"/>
    <w:rsid w:val="03CF48C4"/>
    <w:rsid w:val="03CF7FE1"/>
    <w:rsid w:val="03D447CA"/>
    <w:rsid w:val="03D81C7C"/>
    <w:rsid w:val="03D86CAB"/>
    <w:rsid w:val="03D91ED6"/>
    <w:rsid w:val="03D945FA"/>
    <w:rsid w:val="03DA4949"/>
    <w:rsid w:val="03DC4CFD"/>
    <w:rsid w:val="03DE0CA2"/>
    <w:rsid w:val="03DF113E"/>
    <w:rsid w:val="03DF6C18"/>
    <w:rsid w:val="03E1505F"/>
    <w:rsid w:val="03E15D2F"/>
    <w:rsid w:val="03E35186"/>
    <w:rsid w:val="03E45616"/>
    <w:rsid w:val="03EB434D"/>
    <w:rsid w:val="03ED2F3A"/>
    <w:rsid w:val="03EE7149"/>
    <w:rsid w:val="03EE7C4A"/>
    <w:rsid w:val="03EF36C6"/>
    <w:rsid w:val="03EF3B36"/>
    <w:rsid w:val="03F53585"/>
    <w:rsid w:val="03F60529"/>
    <w:rsid w:val="03F61CA4"/>
    <w:rsid w:val="03F65436"/>
    <w:rsid w:val="03F7163D"/>
    <w:rsid w:val="03F73953"/>
    <w:rsid w:val="03F824CE"/>
    <w:rsid w:val="03F938F1"/>
    <w:rsid w:val="03FD7875"/>
    <w:rsid w:val="03FF71C3"/>
    <w:rsid w:val="040105BF"/>
    <w:rsid w:val="0402380F"/>
    <w:rsid w:val="04052726"/>
    <w:rsid w:val="04072E7B"/>
    <w:rsid w:val="04076E88"/>
    <w:rsid w:val="040C07C5"/>
    <w:rsid w:val="040C28C5"/>
    <w:rsid w:val="040E07CB"/>
    <w:rsid w:val="040E666C"/>
    <w:rsid w:val="04103BBE"/>
    <w:rsid w:val="04113A1F"/>
    <w:rsid w:val="04163EDB"/>
    <w:rsid w:val="04167535"/>
    <w:rsid w:val="04185BF7"/>
    <w:rsid w:val="041A3D99"/>
    <w:rsid w:val="041B0C34"/>
    <w:rsid w:val="041C6DA3"/>
    <w:rsid w:val="041D1889"/>
    <w:rsid w:val="04212723"/>
    <w:rsid w:val="04241AD0"/>
    <w:rsid w:val="04245634"/>
    <w:rsid w:val="04251973"/>
    <w:rsid w:val="0426168B"/>
    <w:rsid w:val="04275480"/>
    <w:rsid w:val="04291D4A"/>
    <w:rsid w:val="04295A22"/>
    <w:rsid w:val="042A4513"/>
    <w:rsid w:val="042D1C60"/>
    <w:rsid w:val="042D2406"/>
    <w:rsid w:val="04315682"/>
    <w:rsid w:val="043451C2"/>
    <w:rsid w:val="043606F0"/>
    <w:rsid w:val="04374039"/>
    <w:rsid w:val="043B3993"/>
    <w:rsid w:val="04405516"/>
    <w:rsid w:val="044145C1"/>
    <w:rsid w:val="0444586B"/>
    <w:rsid w:val="044573D6"/>
    <w:rsid w:val="04475FDF"/>
    <w:rsid w:val="0448631E"/>
    <w:rsid w:val="044B093F"/>
    <w:rsid w:val="044B361E"/>
    <w:rsid w:val="044C1BE9"/>
    <w:rsid w:val="04525A8B"/>
    <w:rsid w:val="0455430C"/>
    <w:rsid w:val="04557F0F"/>
    <w:rsid w:val="0465592E"/>
    <w:rsid w:val="04684077"/>
    <w:rsid w:val="046A39D2"/>
    <w:rsid w:val="046B7747"/>
    <w:rsid w:val="046D0966"/>
    <w:rsid w:val="046E0000"/>
    <w:rsid w:val="046E1042"/>
    <w:rsid w:val="046F6344"/>
    <w:rsid w:val="04701281"/>
    <w:rsid w:val="04710C0D"/>
    <w:rsid w:val="04736005"/>
    <w:rsid w:val="047365B1"/>
    <w:rsid w:val="047417B3"/>
    <w:rsid w:val="04752EE4"/>
    <w:rsid w:val="04755CCB"/>
    <w:rsid w:val="047651C8"/>
    <w:rsid w:val="04793620"/>
    <w:rsid w:val="047A1352"/>
    <w:rsid w:val="047D5D69"/>
    <w:rsid w:val="047E1E9C"/>
    <w:rsid w:val="04817ED7"/>
    <w:rsid w:val="04840AB0"/>
    <w:rsid w:val="048479B2"/>
    <w:rsid w:val="04857FC2"/>
    <w:rsid w:val="04861D91"/>
    <w:rsid w:val="04871A63"/>
    <w:rsid w:val="0488535D"/>
    <w:rsid w:val="048A0763"/>
    <w:rsid w:val="048E57B0"/>
    <w:rsid w:val="049025BD"/>
    <w:rsid w:val="04961573"/>
    <w:rsid w:val="0496754D"/>
    <w:rsid w:val="04983ACD"/>
    <w:rsid w:val="049B13DB"/>
    <w:rsid w:val="04A32020"/>
    <w:rsid w:val="04A349B6"/>
    <w:rsid w:val="04A35DAB"/>
    <w:rsid w:val="04A56CDE"/>
    <w:rsid w:val="04AE12F9"/>
    <w:rsid w:val="04B651DF"/>
    <w:rsid w:val="04B750AE"/>
    <w:rsid w:val="04B95B13"/>
    <w:rsid w:val="04BE3A52"/>
    <w:rsid w:val="04BE5507"/>
    <w:rsid w:val="04BE55B8"/>
    <w:rsid w:val="04C03745"/>
    <w:rsid w:val="04C069B1"/>
    <w:rsid w:val="04C30032"/>
    <w:rsid w:val="04C33F10"/>
    <w:rsid w:val="04C57F77"/>
    <w:rsid w:val="04C77B27"/>
    <w:rsid w:val="04C84B9D"/>
    <w:rsid w:val="04CB29B0"/>
    <w:rsid w:val="04CC6CA0"/>
    <w:rsid w:val="04CF7732"/>
    <w:rsid w:val="04D37E60"/>
    <w:rsid w:val="04D4474F"/>
    <w:rsid w:val="04D654AF"/>
    <w:rsid w:val="04DD49F6"/>
    <w:rsid w:val="04DD5D25"/>
    <w:rsid w:val="04E33617"/>
    <w:rsid w:val="04E35AB3"/>
    <w:rsid w:val="04E767CA"/>
    <w:rsid w:val="04E92405"/>
    <w:rsid w:val="04E95409"/>
    <w:rsid w:val="04E9587E"/>
    <w:rsid w:val="04EC1DCF"/>
    <w:rsid w:val="04EF2787"/>
    <w:rsid w:val="04F14F1C"/>
    <w:rsid w:val="04F200BC"/>
    <w:rsid w:val="04F6590D"/>
    <w:rsid w:val="04F82395"/>
    <w:rsid w:val="04FD2FE3"/>
    <w:rsid w:val="04FE486A"/>
    <w:rsid w:val="05000301"/>
    <w:rsid w:val="0500734E"/>
    <w:rsid w:val="05012603"/>
    <w:rsid w:val="05023F6F"/>
    <w:rsid w:val="050247C5"/>
    <w:rsid w:val="050505EF"/>
    <w:rsid w:val="05062F78"/>
    <w:rsid w:val="05070C16"/>
    <w:rsid w:val="05087E7E"/>
    <w:rsid w:val="050A1A16"/>
    <w:rsid w:val="050A4F7A"/>
    <w:rsid w:val="0512539C"/>
    <w:rsid w:val="05126528"/>
    <w:rsid w:val="05157DCB"/>
    <w:rsid w:val="05164832"/>
    <w:rsid w:val="051678D0"/>
    <w:rsid w:val="05174C47"/>
    <w:rsid w:val="051973A8"/>
    <w:rsid w:val="051B0A3C"/>
    <w:rsid w:val="051E4DB3"/>
    <w:rsid w:val="052136AA"/>
    <w:rsid w:val="05232EFE"/>
    <w:rsid w:val="052348C6"/>
    <w:rsid w:val="0527126A"/>
    <w:rsid w:val="05284B1E"/>
    <w:rsid w:val="052B374C"/>
    <w:rsid w:val="052B60FC"/>
    <w:rsid w:val="052F681E"/>
    <w:rsid w:val="053107DD"/>
    <w:rsid w:val="053149D2"/>
    <w:rsid w:val="05332B93"/>
    <w:rsid w:val="05340565"/>
    <w:rsid w:val="05361FE9"/>
    <w:rsid w:val="053853AF"/>
    <w:rsid w:val="053C7E96"/>
    <w:rsid w:val="053E5638"/>
    <w:rsid w:val="05410AC8"/>
    <w:rsid w:val="054203AD"/>
    <w:rsid w:val="054239FC"/>
    <w:rsid w:val="05431DB1"/>
    <w:rsid w:val="05440406"/>
    <w:rsid w:val="0548670B"/>
    <w:rsid w:val="054A6065"/>
    <w:rsid w:val="05502C53"/>
    <w:rsid w:val="05524F32"/>
    <w:rsid w:val="055337F1"/>
    <w:rsid w:val="0557298F"/>
    <w:rsid w:val="055A1E25"/>
    <w:rsid w:val="055E05B9"/>
    <w:rsid w:val="055F1693"/>
    <w:rsid w:val="055F2081"/>
    <w:rsid w:val="055F4B45"/>
    <w:rsid w:val="0560192A"/>
    <w:rsid w:val="05605F6D"/>
    <w:rsid w:val="0562241C"/>
    <w:rsid w:val="05655A09"/>
    <w:rsid w:val="05667393"/>
    <w:rsid w:val="056B3A0E"/>
    <w:rsid w:val="056C5C1A"/>
    <w:rsid w:val="05755634"/>
    <w:rsid w:val="057569CC"/>
    <w:rsid w:val="0576518B"/>
    <w:rsid w:val="05792EFC"/>
    <w:rsid w:val="0579432D"/>
    <w:rsid w:val="057B6275"/>
    <w:rsid w:val="057F1D43"/>
    <w:rsid w:val="05811D05"/>
    <w:rsid w:val="058273D3"/>
    <w:rsid w:val="058451BD"/>
    <w:rsid w:val="058462B4"/>
    <w:rsid w:val="0585168C"/>
    <w:rsid w:val="058571B2"/>
    <w:rsid w:val="05872DE3"/>
    <w:rsid w:val="05875969"/>
    <w:rsid w:val="058959BF"/>
    <w:rsid w:val="058B063D"/>
    <w:rsid w:val="058B064C"/>
    <w:rsid w:val="058C5516"/>
    <w:rsid w:val="058E57E2"/>
    <w:rsid w:val="05940CC8"/>
    <w:rsid w:val="059444C7"/>
    <w:rsid w:val="05954BC7"/>
    <w:rsid w:val="0597552B"/>
    <w:rsid w:val="05996272"/>
    <w:rsid w:val="059B46E0"/>
    <w:rsid w:val="059C6887"/>
    <w:rsid w:val="059D42C3"/>
    <w:rsid w:val="059E7891"/>
    <w:rsid w:val="05A16881"/>
    <w:rsid w:val="05A21298"/>
    <w:rsid w:val="05A26A47"/>
    <w:rsid w:val="05A70315"/>
    <w:rsid w:val="05A773B8"/>
    <w:rsid w:val="05A84599"/>
    <w:rsid w:val="05AA55B4"/>
    <w:rsid w:val="05AB47DA"/>
    <w:rsid w:val="05B10079"/>
    <w:rsid w:val="05B17649"/>
    <w:rsid w:val="05B25275"/>
    <w:rsid w:val="05B65DF5"/>
    <w:rsid w:val="05B80900"/>
    <w:rsid w:val="05BF0771"/>
    <w:rsid w:val="05C0110E"/>
    <w:rsid w:val="05C04F4E"/>
    <w:rsid w:val="05C11CFD"/>
    <w:rsid w:val="05C317A4"/>
    <w:rsid w:val="05C72787"/>
    <w:rsid w:val="05C81B84"/>
    <w:rsid w:val="05CA1C7E"/>
    <w:rsid w:val="05CB3997"/>
    <w:rsid w:val="05CB66C0"/>
    <w:rsid w:val="05CE23FC"/>
    <w:rsid w:val="05CE45AB"/>
    <w:rsid w:val="05D0206E"/>
    <w:rsid w:val="05D06A8A"/>
    <w:rsid w:val="05D40977"/>
    <w:rsid w:val="05DC5F5A"/>
    <w:rsid w:val="05DE3171"/>
    <w:rsid w:val="05DF1251"/>
    <w:rsid w:val="05E27D1C"/>
    <w:rsid w:val="05E826F8"/>
    <w:rsid w:val="05EA0182"/>
    <w:rsid w:val="05EB3AC1"/>
    <w:rsid w:val="05EC1789"/>
    <w:rsid w:val="05ED41D4"/>
    <w:rsid w:val="05ED7E17"/>
    <w:rsid w:val="05EF0C01"/>
    <w:rsid w:val="05F01882"/>
    <w:rsid w:val="05F743B2"/>
    <w:rsid w:val="05FB15FD"/>
    <w:rsid w:val="05FB5090"/>
    <w:rsid w:val="06004E89"/>
    <w:rsid w:val="06016560"/>
    <w:rsid w:val="06040367"/>
    <w:rsid w:val="060419C5"/>
    <w:rsid w:val="06056D43"/>
    <w:rsid w:val="06096B0B"/>
    <w:rsid w:val="06140D01"/>
    <w:rsid w:val="06146555"/>
    <w:rsid w:val="06155D3B"/>
    <w:rsid w:val="06173BD2"/>
    <w:rsid w:val="061877C6"/>
    <w:rsid w:val="06196ED2"/>
    <w:rsid w:val="061A4FA7"/>
    <w:rsid w:val="061B14EE"/>
    <w:rsid w:val="0620444B"/>
    <w:rsid w:val="06234146"/>
    <w:rsid w:val="0623728F"/>
    <w:rsid w:val="062930B1"/>
    <w:rsid w:val="062E3B16"/>
    <w:rsid w:val="06301DED"/>
    <w:rsid w:val="063255FA"/>
    <w:rsid w:val="06351F28"/>
    <w:rsid w:val="06353C48"/>
    <w:rsid w:val="06373E1A"/>
    <w:rsid w:val="063A1363"/>
    <w:rsid w:val="063A797F"/>
    <w:rsid w:val="063B0B77"/>
    <w:rsid w:val="063C3E17"/>
    <w:rsid w:val="063C507F"/>
    <w:rsid w:val="063F522E"/>
    <w:rsid w:val="06445995"/>
    <w:rsid w:val="0647336F"/>
    <w:rsid w:val="064B67D8"/>
    <w:rsid w:val="064D2D9A"/>
    <w:rsid w:val="064E7FD1"/>
    <w:rsid w:val="064F254A"/>
    <w:rsid w:val="064F5773"/>
    <w:rsid w:val="064F5FB5"/>
    <w:rsid w:val="06507646"/>
    <w:rsid w:val="06522869"/>
    <w:rsid w:val="06534540"/>
    <w:rsid w:val="065404DD"/>
    <w:rsid w:val="065467B1"/>
    <w:rsid w:val="065744FA"/>
    <w:rsid w:val="06577132"/>
    <w:rsid w:val="06585CBE"/>
    <w:rsid w:val="065B14C8"/>
    <w:rsid w:val="065F2059"/>
    <w:rsid w:val="065F4C8F"/>
    <w:rsid w:val="06605B5A"/>
    <w:rsid w:val="06621103"/>
    <w:rsid w:val="06621981"/>
    <w:rsid w:val="0664302B"/>
    <w:rsid w:val="0664378A"/>
    <w:rsid w:val="06645617"/>
    <w:rsid w:val="06646990"/>
    <w:rsid w:val="06681CC5"/>
    <w:rsid w:val="066845A1"/>
    <w:rsid w:val="06684A7B"/>
    <w:rsid w:val="066922F6"/>
    <w:rsid w:val="066A5C0C"/>
    <w:rsid w:val="066C1BC8"/>
    <w:rsid w:val="066F7F20"/>
    <w:rsid w:val="06706F2E"/>
    <w:rsid w:val="067333A1"/>
    <w:rsid w:val="06763D37"/>
    <w:rsid w:val="06792F98"/>
    <w:rsid w:val="067A17E1"/>
    <w:rsid w:val="067E7B75"/>
    <w:rsid w:val="068103EB"/>
    <w:rsid w:val="068155F5"/>
    <w:rsid w:val="0681596B"/>
    <w:rsid w:val="068243EE"/>
    <w:rsid w:val="0684205B"/>
    <w:rsid w:val="06847360"/>
    <w:rsid w:val="06861884"/>
    <w:rsid w:val="06873BDC"/>
    <w:rsid w:val="06891398"/>
    <w:rsid w:val="06891F5C"/>
    <w:rsid w:val="068B3A9D"/>
    <w:rsid w:val="068B40E6"/>
    <w:rsid w:val="068B49B4"/>
    <w:rsid w:val="068B5615"/>
    <w:rsid w:val="068F5F0D"/>
    <w:rsid w:val="0690346F"/>
    <w:rsid w:val="06934721"/>
    <w:rsid w:val="06936326"/>
    <w:rsid w:val="0696621F"/>
    <w:rsid w:val="06994354"/>
    <w:rsid w:val="069A56ED"/>
    <w:rsid w:val="069A62EB"/>
    <w:rsid w:val="069D2084"/>
    <w:rsid w:val="069E13EF"/>
    <w:rsid w:val="069E5147"/>
    <w:rsid w:val="069F4962"/>
    <w:rsid w:val="069F71FD"/>
    <w:rsid w:val="06A0115C"/>
    <w:rsid w:val="06A174F9"/>
    <w:rsid w:val="06A62787"/>
    <w:rsid w:val="06A835F3"/>
    <w:rsid w:val="06A90373"/>
    <w:rsid w:val="06AF5305"/>
    <w:rsid w:val="06AF5C35"/>
    <w:rsid w:val="06B17DF1"/>
    <w:rsid w:val="06B4135F"/>
    <w:rsid w:val="06B418D4"/>
    <w:rsid w:val="06B61952"/>
    <w:rsid w:val="06B74ED7"/>
    <w:rsid w:val="06B940FB"/>
    <w:rsid w:val="06B96060"/>
    <w:rsid w:val="06BB6C5C"/>
    <w:rsid w:val="06BC3CDC"/>
    <w:rsid w:val="06BC6A2F"/>
    <w:rsid w:val="06BE6F2A"/>
    <w:rsid w:val="06C04E58"/>
    <w:rsid w:val="06C13341"/>
    <w:rsid w:val="06C17401"/>
    <w:rsid w:val="06C32B60"/>
    <w:rsid w:val="06C336D9"/>
    <w:rsid w:val="06C858AB"/>
    <w:rsid w:val="06C870E5"/>
    <w:rsid w:val="06C97A7D"/>
    <w:rsid w:val="06CB1FC1"/>
    <w:rsid w:val="06CB2E5E"/>
    <w:rsid w:val="06CB35A7"/>
    <w:rsid w:val="06CD1A55"/>
    <w:rsid w:val="06CD7B77"/>
    <w:rsid w:val="06D10D62"/>
    <w:rsid w:val="06D5077B"/>
    <w:rsid w:val="06D5459B"/>
    <w:rsid w:val="06D7492C"/>
    <w:rsid w:val="06D76B9D"/>
    <w:rsid w:val="06D77261"/>
    <w:rsid w:val="06DA399D"/>
    <w:rsid w:val="06DB44BC"/>
    <w:rsid w:val="06DB7AD4"/>
    <w:rsid w:val="06DD476A"/>
    <w:rsid w:val="06E453FD"/>
    <w:rsid w:val="06E57EC2"/>
    <w:rsid w:val="06E61261"/>
    <w:rsid w:val="06EC44E9"/>
    <w:rsid w:val="06ED4FE6"/>
    <w:rsid w:val="06ED6090"/>
    <w:rsid w:val="06F05EE2"/>
    <w:rsid w:val="06F434FB"/>
    <w:rsid w:val="06F834EE"/>
    <w:rsid w:val="06FA4C6E"/>
    <w:rsid w:val="06FC1CDB"/>
    <w:rsid w:val="070043B7"/>
    <w:rsid w:val="07004C0F"/>
    <w:rsid w:val="070128F8"/>
    <w:rsid w:val="070278DA"/>
    <w:rsid w:val="0704263F"/>
    <w:rsid w:val="07066803"/>
    <w:rsid w:val="070842A5"/>
    <w:rsid w:val="070851BD"/>
    <w:rsid w:val="07094740"/>
    <w:rsid w:val="070E745D"/>
    <w:rsid w:val="07145CBE"/>
    <w:rsid w:val="071B1707"/>
    <w:rsid w:val="071B342D"/>
    <w:rsid w:val="071E7D6E"/>
    <w:rsid w:val="071F5054"/>
    <w:rsid w:val="071F69AE"/>
    <w:rsid w:val="07207172"/>
    <w:rsid w:val="072476D3"/>
    <w:rsid w:val="072621C7"/>
    <w:rsid w:val="07264273"/>
    <w:rsid w:val="07276018"/>
    <w:rsid w:val="072A7772"/>
    <w:rsid w:val="072E53A5"/>
    <w:rsid w:val="07327462"/>
    <w:rsid w:val="07354594"/>
    <w:rsid w:val="07354EE4"/>
    <w:rsid w:val="07363CA3"/>
    <w:rsid w:val="0736715D"/>
    <w:rsid w:val="07390B7D"/>
    <w:rsid w:val="073C027B"/>
    <w:rsid w:val="073E3127"/>
    <w:rsid w:val="07414AFF"/>
    <w:rsid w:val="07435F32"/>
    <w:rsid w:val="074E3296"/>
    <w:rsid w:val="074E455E"/>
    <w:rsid w:val="074F51AA"/>
    <w:rsid w:val="07524C50"/>
    <w:rsid w:val="075508BB"/>
    <w:rsid w:val="07550B70"/>
    <w:rsid w:val="075A40A6"/>
    <w:rsid w:val="075A78F9"/>
    <w:rsid w:val="075B39F7"/>
    <w:rsid w:val="075B418C"/>
    <w:rsid w:val="075C0283"/>
    <w:rsid w:val="075C5877"/>
    <w:rsid w:val="075D2991"/>
    <w:rsid w:val="075D3AFE"/>
    <w:rsid w:val="075F075F"/>
    <w:rsid w:val="075F536C"/>
    <w:rsid w:val="076039C3"/>
    <w:rsid w:val="076104F2"/>
    <w:rsid w:val="0765222D"/>
    <w:rsid w:val="076527EC"/>
    <w:rsid w:val="076867AF"/>
    <w:rsid w:val="076D1CAA"/>
    <w:rsid w:val="076D45E2"/>
    <w:rsid w:val="076F67CB"/>
    <w:rsid w:val="077152E7"/>
    <w:rsid w:val="077209BE"/>
    <w:rsid w:val="0776355B"/>
    <w:rsid w:val="07766388"/>
    <w:rsid w:val="07787866"/>
    <w:rsid w:val="07794033"/>
    <w:rsid w:val="077A5E0F"/>
    <w:rsid w:val="077D0C23"/>
    <w:rsid w:val="07821591"/>
    <w:rsid w:val="0784274B"/>
    <w:rsid w:val="0784655B"/>
    <w:rsid w:val="07853D89"/>
    <w:rsid w:val="0786365F"/>
    <w:rsid w:val="078762E5"/>
    <w:rsid w:val="0788097F"/>
    <w:rsid w:val="078B418A"/>
    <w:rsid w:val="07913C8C"/>
    <w:rsid w:val="0792545F"/>
    <w:rsid w:val="07936A6D"/>
    <w:rsid w:val="07954FC9"/>
    <w:rsid w:val="07983FB5"/>
    <w:rsid w:val="079954D9"/>
    <w:rsid w:val="07A36B65"/>
    <w:rsid w:val="07A423C3"/>
    <w:rsid w:val="07A5411D"/>
    <w:rsid w:val="07A65407"/>
    <w:rsid w:val="07A7001A"/>
    <w:rsid w:val="07A82FCB"/>
    <w:rsid w:val="07A93ED4"/>
    <w:rsid w:val="07AC6F6F"/>
    <w:rsid w:val="07B36EA5"/>
    <w:rsid w:val="07B474B2"/>
    <w:rsid w:val="07BA26EF"/>
    <w:rsid w:val="07BA5AEE"/>
    <w:rsid w:val="07BB51DA"/>
    <w:rsid w:val="07BC1790"/>
    <w:rsid w:val="07BC7507"/>
    <w:rsid w:val="07BF4733"/>
    <w:rsid w:val="07C37E8E"/>
    <w:rsid w:val="07C73D71"/>
    <w:rsid w:val="07C81F3D"/>
    <w:rsid w:val="07C90115"/>
    <w:rsid w:val="07C90445"/>
    <w:rsid w:val="07D62B20"/>
    <w:rsid w:val="07D65902"/>
    <w:rsid w:val="07D87FF4"/>
    <w:rsid w:val="07DA306D"/>
    <w:rsid w:val="07DB0C93"/>
    <w:rsid w:val="07DB2CD2"/>
    <w:rsid w:val="07DB5241"/>
    <w:rsid w:val="07DD66F1"/>
    <w:rsid w:val="07DF1C01"/>
    <w:rsid w:val="07E6209D"/>
    <w:rsid w:val="07E94CF9"/>
    <w:rsid w:val="07EA43E4"/>
    <w:rsid w:val="07EB4E6F"/>
    <w:rsid w:val="07EF3C01"/>
    <w:rsid w:val="07EF575C"/>
    <w:rsid w:val="07EF5F6C"/>
    <w:rsid w:val="07EF7EFB"/>
    <w:rsid w:val="07F04311"/>
    <w:rsid w:val="07F23CCC"/>
    <w:rsid w:val="07F31597"/>
    <w:rsid w:val="07F62E31"/>
    <w:rsid w:val="07F81407"/>
    <w:rsid w:val="07FC21F5"/>
    <w:rsid w:val="07FD209F"/>
    <w:rsid w:val="07FD2F1B"/>
    <w:rsid w:val="0801425C"/>
    <w:rsid w:val="080158EA"/>
    <w:rsid w:val="0804137F"/>
    <w:rsid w:val="08077545"/>
    <w:rsid w:val="08081F3E"/>
    <w:rsid w:val="080835B7"/>
    <w:rsid w:val="080850AA"/>
    <w:rsid w:val="080E17F3"/>
    <w:rsid w:val="08116319"/>
    <w:rsid w:val="08125B55"/>
    <w:rsid w:val="081406B5"/>
    <w:rsid w:val="08144A0F"/>
    <w:rsid w:val="08161FA7"/>
    <w:rsid w:val="08173F78"/>
    <w:rsid w:val="0817686B"/>
    <w:rsid w:val="08195C4F"/>
    <w:rsid w:val="081C50CD"/>
    <w:rsid w:val="081C74DA"/>
    <w:rsid w:val="08240AD0"/>
    <w:rsid w:val="0825458B"/>
    <w:rsid w:val="08254A53"/>
    <w:rsid w:val="08267186"/>
    <w:rsid w:val="08267957"/>
    <w:rsid w:val="082807EA"/>
    <w:rsid w:val="082B43E5"/>
    <w:rsid w:val="082C5F4D"/>
    <w:rsid w:val="08335397"/>
    <w:rsid w:val="083602D2"/>
    <w:rsid w:val="083A2BF6"/>
    <w:rsid w:val="083D4E07"/>
    <w:rsid w:val="083E4B1C"/>
    <w:rsid w:val="083E7152"/>
    <w:rsid w:val="08407CD5"/>
    <w:rsid w:val="08410AAA"/>
    <w:rsid w:val="08442772"/>
    <w:rsid w:val="08474172"/>
    <w:rsid w:val="08483652"/>
    <w:rsid w:val="084A691F"/>
    <w:rsid w:val="084D4BF8"/>
    <w:rsid w:val="084F1AE9"/>
    <w:rsid w:val="0850120E"/>
    <w:rsid w:val="08546078"/>
    <w:rsid w:val="085560AA"/>
    <w:rsid w:val="085B19DE"/>
    <w:rsid w:val="085D5620"/>
    <w:rsid w:val="085E0B39"/>
    <w:rsid w:val="08600C78"/>
    <w:rsid w:val="0861542B"/>
    <w:rsid w:val="0861717C"/>
    <w:rsid w:val="08651F0C"/>
    <w:rsid w:val="08660B32"/>
    <w:rsid w:val="086838FF"/>
    <w:rsid w:val="08686B2D"/>
    <w:rsid w:val="08691A65"/>
    <w:rsid w:val="086C03FC"/>
    <w:rsid w:val="08741A1B"/>
    <w:rsid w:val="08745D0B"/>
    <w:rsid w:val="087750F3"/>
    <w:rsid w:val="087B501A"/>
    <w:rsid w:val="087C3136"/>
    <w:rsid w:val="087E630C"/>
    <w:rsid w:val="087F66C4"/>
    <w:rsid w:val="08835F5B"/>
    <w:rsid w:val="08842F8B"/>
    <w:rsid w:val="08847977"/>
    <w:rsid w:val="08855794"/>
    <w:rsid w:val="088A7877"/>
    <w:rsid w:val="088E0B56"/>
    <w:rsid w:val="0891009F"/>
    <w:rsid w:val="089128ED"/>
    <w:rsid w:val="08923A1C"/>
    <w:rsid w:val="08940979"/>
    <w:rsid w:val="08943F93"/>
    <w:rsid w:val="08943FFC"/>
    <w:rsid w:val="08953C37"/>
    <w:rsid w:val="08955880"/>
    <w:rsid w:val="08961594"/>
    <w:rsid w:val="08971CAD"/>
    <w:rsid w:val="08980CAC"/>
    <w:rsid w:val="08987DDD"/>
    <w:rsid w:val="089B35FE"/>
    <w:rsid w:val="089C6817"/>
    <w:rsid w:val="08A20609"/>
    <w:rsid w:val="08A2272B"/>
    <w:rsid w:val="08A400E4"/>
    <w:rsid w:val="08A66BDA"/>
    <w:rsid w:val="08A92F00"/>
    <w:rsid w:val="08A93606"/>
    <w:rsid w:val="08AB6101"/>
    <w:rsid w:val="08B13FF9"/>
    <w:rsid w:val="08B22507"/>
    <w:rsid w:val="08B359B9"/>
    <w:rsid w:val="08B84CA1"/>
    <w:rsid w:val="08B9340F"/>
    <w:rsid w:val="08B934C1"/>
    <w:rsid w:val="08B97C53"/>
    <w:rsid w:val="08BB144A"/>
    <w:rsid w:val="08BC3974"/>
    <w:rsid w:val="08BD7F6A"/>
    <w:rsid w:val="08BE1225"/>
    <w:rsid w:val="08BE52AB"/>
    <w:rsid w:val="08BF29AC"/>
    <w:rsid w:val="08C13AC8"/>
    <w:rsid w:val="08C31B9A"/>
    <w:rsid w:val="08C32249"/>
    <w:rsid w:val="08C33B98"/>
    <w:rsid w:val="08C358F7"/>
    <w:rsid w:val="08C37D41"/>
    <w:rsid w:val="08C70086"/>
    <w:rsid w:val="08C7043F"/>
    <w:rsid w:val="08CB27A9"/>
    <w:rsid w:val="08CB32C4"/>
    <w:rsid w:val="08CB6C1B"/>
    <w:rsid w:val="08CC5A8D"/>
    <w:rsid w:val="08CD2090"/>
    <w:rsid w:val="08CD2784"/>
    <w:rsid w:val="08CE3F61"/>
    <w:rsid w:val="08CE774E"/>
    <w:rsid w:val="08D2520D"/>
    <w:rsid w:val="08D27B7E"/>
    <w:rsid w:val="08D6036B"/>
    <w:rsid w:val="08D76805"/>
    <w:rsid w:val="08D86E8E"/>
    <w:rsid w:val="08DA12AA"/>
    <w:rsid w:val="08DA3E3A"/>
    <w:rsid w:val="08DB5E8F"/>
    <w:rsid w:val="08DC0D2B"/>
    <w:rsid w:val="08DD02FB"/>
    <w:rsid w:val="08E05B52"/>
    <w:rsid w:val="08E0780B"/>
    <w:rsid w:val="08E80704"/>
    <w:rsid w:val="08E81803"/>
    <w:rsid w:val="08E93A7B"/>
    <w:rsid w:val="08E9460B"/>
    <w:rsid w:val="08E96DFD"/>
    <w:rsid w:val="08EA6590"/>
    <w:rsid w:val="08EA6F53"/>
    <w:rsid w:val="08EB3832"/>
    <w:rsid w:val="08EB5BD8"/>
    <w:rsid w:val="08F064D0"/>
    <w:rsid w:val="08F11183"/>
    <w:rsid w:val="08F243C0"/>
    <w:rsid w:val="08F427C4"/>
    <w:rsid w:val="08F511E6"/>
    <w:rsid w:val="08F53FDE"/>
    <w:rsid w:val="08F5494F"/>
    <w:rsid w:val="08F7341A"/>
    <w:rsid w:val="08F87172"/>
    <w:rsid w:val="08FB16EE"/>
    <w:rsid w:val="08FD51A5"/>
    <w:rsid w:val="090117D6"/>
    <w:rsid w:val="090621FE"/>
    <w:rsid w:val="090665E3"/>
    <w:rsid w:val="09071E6A"/>
    <w:rsid w:val="09072CDC"/>
    <w:rsid w:val="09090350"/>
    <w:rsid w:val="09091AD3"/>
    <w:rsid w:val="090D4A7D"/>
    <w:rsid w:val="090E7080"/>
    <w:rsid w:val="090F5B0C"/>
    <w:rsid w:val="09100BBF"/>
    <w:rsid w:val="09102CD2"/>
    <w:rsid w:val="09112860"/>
    <w:rsid w:val="09124994"/>
    <w:rsid w:val="09126BA2"/>
    <w:rsid w:val="091270B7"/>
    <w:rsid w:val="09150BC0"/>
    <w:rsid w:val="091872CA"/>
    <w:rsid w:val="091873D8"/>
    <w:rsid w:val="091B6140"/>
    <w:rsid w:val="091C3B71"/>
    <w:rsid w:val="091E5232"/>
    <w:rsid w:val="091F028A"/>
    <w:rsid w:val="091F39A8"/>
    <w:rsid w:val="092107BB"/>
    <w:rsid w:val="09257D6D"/>
    <w:rsid w:val="0926403B"/>
    <w:rsid w:val="09290CD6"/>
    <w:rsid w:val="092B133C"/>
    <w:rsid w:val="092B15DD"/>
    <w:rsid w:val="092C0BC1"/>
    <w:rsid w:val="092D3FC5"/>
    <w:rsid w:val="09306D83"/>
    <w:rsid w:val="09313FD6"/>
    <w:rsid w:val="09344F1C"/>
    <w:rsid w:val="09376431"/>
    <w:rsid w:val="093814DF"/>
    <w:rsid w:val="093957CF"/>
    <w:rsid w:val="093B1BB8"/>
    <w:rsid w:val="093E3000"/>
    <w:rsid w:val="093F1ABF"/>
    <w:rsid w:val="09411CA8"/>
    <w:rsid w:val="09414AB8"/>
    <w:rsid w:val="094376F1"/>
    <w:rsid w:val="09441A34"/>
    <w:rsid w:val="09451E00"/>
    <w:rsid w:val="0946226A"/>
    <w:rsid w:val="094A0E4F"/>
    <w:rsid w:val="094B3356"/>
    <w:rsid w:val="094B43B9"/>
    <w:rsid w:val="094B56B7"/>
    <w:rsid w:val="09514CF7"/>
    <w:rsid w:val="095F26D2"/>
    <w:rsid w:val="095F36DE"/>
    <w:rsid w:val="09601332"/>
    <w:rsid w:val="09607F13"/>
    <w:rsid w:val="09614151"/>
    <w:rsid w:val="096670FE"/>
    <w:rsid w:val="09672E57"/>
    <w:rsid w:val="0968048B"/>
    <w:rsid w:val="0968199E"/>
    <w:rsid w:val="096D2573"/>
    <w:rsid w:val="096E57E9"/>
    <w:rsid w:val="096E5F02"/>
    <w:rsid w:val="096E731F"/>
    <w:rsid w:val="09722587"/>
    <w:rsid w:val="09755998"/>
    <w:rsid w:val="0976323E"/>
    <w:rsid w:val="09771D26"/>
    <w:rsid w:val="09790370"/>
    <w:rsid w:val="097A2C87"/>
    <w:rsid w:val="097B785A"/>
    <w:rsid w:val="097F379B"/>
    <w:rsid w:val="09835718"/>
    <w:rsid w:val="0984273F"/>
    <w:rsid w:val="09854778"/>
    <w:rsid w:val="0989681D"/>
    <w:rsid w:val="098B1255"/>
    <w:rsid w:val="098E5366"/>
    <w:rsid w:val="09940C97"/>
    <w:rsid w:val="09963A3D"/>
    <w:rsid w:val="099830C2"/>
    <w:rsid w:val="099A1D77"/>
    <w:rsid w:val="099C246C"/>
    <w:rsid w:val="099C3524"/>
    <w:rsid w:val="099C593A"/>
    <w:rsid w:val="09A059E6"/>
    <w:rsid w:val="09A52BAC"/>
    <w:rsid w:val="09A61B98"/>
    <w:rsid w:val="09A66DD6"/>
    <w:rsid w:val="09A87DB8"/>
    <w:rsid w:val="09A87E81"/>
    <w:rsid w:val="09A9738C"/>
    <w:rsid w:val="09AA14A7"/>
    <w:rsid w:val="09B040E6"/>
    <w:rsid w:val="09B21717"/>
    <w:rsid w:val="09B46238"/>
    <w:rsid w:val="09B627DE"/>
    <w:rsid w:val="09B73947"/>
    <w:rsid w:val="09B73997"/>
    <w:rsid w:val="09B8030B"/>
    <w:rsid w:val="09BC6C98"/>
    <w:rsid w:val="09BD56DE"/>
    <w:rsid w:val="09BD7089"/>
    <w:rsid w:val="09C160C4"/>
    <w:rsid w:val="09C221C8"/>
    <w:rsid w:val="09C27F0B"/>
    <w:rsid w:val="09C3155D"/>
    <w:rsid w:val="09C56F08"/>
    <w:rsid w:val="09CA3EB8"/>
    <w:rsid w:val="09CB30AD"/>
    <w:rsid w:val="09CE0C11"/>
    <w:rsid w:val="09D0081D"/>
    <w:rsid w:val="09D069CB"/>
    <w:rsid w:val="09D165D1"/>
    <w:rsid w:val="09D319F2"/>
    <w:rsid w:val="09DB1B67"/>
    <w:rsid w:val="09DB48C1"/>
    <w:rsid w:val="09DC33DA"/>
    <w:rsid w:val="09DD3323"/>
    <w:rsid w:val="09DE0AEB"/>
    <w:rsid w:val="09DE37DE"/>
    <w:rsid w:val="09E27EBD"/>
    <w:rsid w:val="09E34F3A"/>
    <w:rsid w:val="09E62AE6"/>
    <w:rsid w:val="09EA6C09"/>
    <w:rsid w:val="09EB26BF"/>
    <w:rsid w:val="09F122A1"/>
    <w:rsid w:val="09F15FC5"/>
    <w:rsid w:val="09F2036D"/>
    <w:rsid w:val="09F21A13"/>
    <w:rsid w:val="09F41A1F"/>
    <w:rsid w:val="09F54EC4"/>
    <w:rsid w:val="09F6011E"/>
    <w:rsid w:val="09F81B0C"/>
    <w:rsid w:val="09FD2845"/>
    <w:rsid w:val="0A032DCD"/>
    <w:rsid w:val="0A046475"/>
    <w:rsid w:val="0A064773"/>
    <w:rsid w:val="0A091370"/>
    <w:rsid w:val="0A0931F2"/>
    <w:rsid w:val="0A0A6FCE"/>
    <w:rsid w:val="0A0B0435"/>
    <w:rsid w:val="0A0D25CD"/>
    <w:rsid w:val="0A0D3D02"/>
    <w:rsid w:val="0A0D699A"/>
    <w:rsid w:val="0A0F594D"/>
    <w:rsid w:val="0A1025F4"/>
    <w:rsid w:val="0A107FEC"/>
    <w:rsid w:val="0A1440C8"/>
    <w:rsid w:val="0A1574D6"/>
    <w:rsid w:val="0A16035C"/>
    <w:rsid w:val="0A1960D0"/>
    <w:rsid w:val="0A1A3128"/>
    <w:rsid w:val="0A1A5E45"/>
    <w:rsid w:val="0A1C53B6"/>
    <w:rsid w:val="0A1D62F5"/>
    <w:rsid w:val="0A1E378C"/>
    <w:rsid w:val="0A2117AD"/>
    <w:rsid w:val="0A235800"/>
    <w:rsid w:val="0A24083A"/>
    <w:rsid w:val="0A2B41BD"/>
    <w:rsid w:val="0A2C1375"/>
    <w:rsid w:val="0A2C48A5"/>
    <w:rsid w:val="0A2F2B5F"/>
    <w:rsid w:val="0A2F41B9"/>
    <w:rsid w:val="0A301D26"/>
    <w:rsid w:val="0A304134"/>
    <w:rsid w:val="0A331DDD"/>
    <w:rsid w:val="0A333DDF"/>
    <w:rsid w:val="0A385E86"/>
    <w:rsid w:val="0A390AC9"/>
    <w:rsid w:val="0A3A5661"/>
    <w:rsid w:val="0A3D74F3"/>
    <w:rsid w:val="0A3E31F5"/>
    <w:rsid w:val="0A40611C"/>
    <w:rsid w:val="0A4364DE"/>
    <w:rsid w:val="0A4421A1"/>
    <w:rsid w:val="0A4548CB"/>
    <w:rsid w:val="0A474E46"/>
    <w:rsid w:val="0A490A6C"/>
    <w:rsid w:val="0A520196"/>
    <w:rsid w:val="0A5532F2"/>
    <w:rsid w:val="0A555DD9"/>
    <w:rsid w:val="0A55628F"/>
    <w:rsid w:val="0A580C0F"/>
    <w:rsid w:val="0A5935E7"/>
    <w:rsid w:val="0A5B098D"/>
    <w:rsid w:val="0A5B2DA3"/>
    <w:rsid w:val="0A5B6383"/>
    <w:rsid w:val="0A5D07A9"/>
    <w:rsid w:val="0A5E20ED"/>
    <w:rsid w:val="0A5E5939"/>
    <w:rsid w:val="0A5F23DD"/>
    <w:rsid w:val="0A5F7E59"/>
    <w:rsid w:val="0A607BC1"/>
    <w:rsid w:val="0A610CA8"/>
    <w:rsid w:val="0A615D65"/>
    <w:rsid w:val="0A616811"/>
    <w:rsid w:val="0A662F00"/>
    <w:rsid w:val="0A6737BB"/>
    <w:rsid w:val="0A6832BF"/>
    <w:rsid w:val="0A6A20B0"/>
    <w:rsid w:val="0A6B6E48"/>
    <w:rsid w:val="0A6C5953"/>
    <w:rsid w:val="0A6F4188"/>
    <w:rsid w:val="0A7049B0"/>
    <w:rsid w:val="0A7167BD"/>
    <w:rsid w:val="0A755430"/>
    <w:rsid w:val="0A7609DF"/>
    <w:rsid w:val="0A7732DD"/>
    <w:rsid w:val="0A7879CA"/>
    <w:rsid w:val="0A797088"/>
    <w:rsid w:val="0A7A7DDD"/>
    <w:rsid w:val="0A7E6AE3"/>
    <w:rsid w:val="0A7E7143"/>
    <w:rsid w:val="0A7F6B48"/>
    <w:rsid w:val="0A815EC3"/>
    <w:rsid w:val="0A8322D9"/>
    <w:rsid w:val="0A875D54"/>
    <w:rsid w:val="0A883552"/>
    <w:rsid w:val="0A89277F"/>
    <w:rsid w:val="0A8A3A17"/>
    <w:rsid w:val="0A8B238A"/>
    <w:rsid w:val="0A8C68F5"/>
    <w:rsid w:val="0A901B2D"/>
    <w:rsid w:val="0A907BB5"/>
    <w:rsid w:val="0A9173B4"/>
    <w:rsid w:val="0A93056F"/>
    <w:rsid w:val="0A9512E1"/>
    <w:rsid w:val="0A9634E9"/>
    <w:rsid w:val="0A982C49"/>
    <w:rsid w:val="0A985FC3"/>
    <w:rsid w:val="0A9B1A94"/>
    <w:rsid w:val="0A9B31DB"/>
    <w:rsid w:val="0A9F4E1F"/>
    <w:rsid w:val="0AA06F6F"/>
    <w:rsid w:val="0AA35DCA"/>
    <w:rsid w:val="0AA40B94"/>
    <w:rsid w:val="0AA45CBC"/>
    <w:rsid w:val="0AA6299C"/>
    <w:rsid w:val="0AA84975"/>
    <w:rsid w:val="0AAA1549"/>
    <w:rsid w:val="0AAC7FC6"/>
    <w:rsid w:val="0AB238B1"/>
    <w:rsid w:val="0AB42801"/>
    <w:rsid w:val="0AB44843"/>
    <w:rsid w:val="0AB67608"/>
    <w:rsid w:val="0AB76EF6"/>
    <w:rsid w:val="0AB804CC"/>
    <w:rsid w:val="0AB85534"/>
    <w:rsid w:val="0AB96657"/>
    <w:rsid w:val="0ABC27B0"/>
    <w:rsid w:val="0ABD3895"/>
    <w:rsid w:val="0ABD4F39"/>
    <w:rsid w:val="0AC03297"/>
    <w:rsid w:val="0AC11DCD"/>
    <w:rsid w:val="0AC121C6"/>
    <w:rsid w:val="0AC273F2"/>
    <w:rsid w:val="0AC40344"/>
    <w:rsid w:val="0AC67A8E"/>
    <w:rsid w:val="0AC77FD8"/>
    <w:rsid w:val="0AC81BD2"/>
    <w:rsid w:val="0AC920F3"/>
    <w:rsid w:val="0ACA3F6A"/>
    <w:rsid w:val="0ACB5CA8"/>
    <w:rsid w:val="0ACC71DF"/>
    <w:rsid w:val="0ACF4D3C"/>
    <w:rsid w:val="0ACF6100"/>
    <w:rsid w:val="0AD075DD"/>
    <w:rsid w:val="0AD16708"/>
    <w:rsid w:val="0AD21361"/>
    <w:rsid w:val="0AD55925"/>
    <w:rsid w:val="0AD707AB"/>
    <w:rsid w:val="0AD9248A"/>
    <w:rsid w:val="0ADA66D2"/>
    <w:rsid w:val="0ADC529D"/>
    <w:rsid w:val="0ADE3A0A"/>
    <w:rsid w:val="0AE2453A"/>
    <w:rsid w:val="0AE5574E"/>
    <w:rsid w:val="0AE64217"/>
    <w:rsid w:val="0AE70FB0"/>
    <w:rsid w:val="0AE85BCC"/>
    <w:rsid w:val="0AEA4091"/>
    <w:rsid w:val="0AEA4733"/>
    <w:rsid w:val="0AEC33FD"/>
    <w:rsid w:val="0AEF3AF8"/>
    <w:rsid w:val="0AF3677D"/>
    <w:rsid w:val="0AF36A9F"/>
    <w:rsid w:val="0AF570DF"/>
    <w:rsid w:val="0AF90AD2"/>
    <w:rsid w:val="0AFC6126"/>
    <w:rsid w:val="0AFD4C21"/>
    <w:rsid w:val="0B012589"/>
    <w:rsid w:val="0B036F03"/>
    <w:rsid w:val="0B041F2D"/>
    <w:rsid w:val="0B0952EB"/>
    <w:rsid w:val="0B096113"/>
    <w:rsid w:val="0B0A3458"/>
    <w:rsid w:val="0B0B2B09"/>
    <w:rsid w:val="0B0B6028"/>
    <w:rsid w:val="0B103AE8"/>
    <w:rsid w:val="0B103FC2"/>
    <w:rsid w:val="0B133051"/>
    <w:rsid w:val="0B135C9D"/>
    <w:rsid w:val="0B14772E"/>
    <w:rsid w:val="0B1B0967"/>
    <w:rsid w:val="0B1B766A"/>
    <w:rsid w:val="0B1B7FE0"/>
    <w:rsid w:val="0B1C47CA"/>
    <w:rsid w:val="0B212155"/>
    <w:rsid w:val="0B2573C2"/>
    <w:rsid w:val="0B257BE9"/>
    <w:rsid w:val="0B2649BC"/>
    <w:rsid w:val="0B273787"/>
    <w:rsid w:val="0B273C5B"/>
    <w:rsid w:val="0B292D09"/>
    <w:rsid w:val="0B2D312A"/>
    <w:rsid w:val="0B307E7A"/>
    <w:rsid w:val="0B3441F3"/>
    <w:rsid w:val="0B3620FD"/>
    <w:rsid w:val="0B363055"/>
    <w:rsid w:val="0B387110"/>
    <w:rsid w:val="0B39507A"/>
    <w:rsid w:val="0B397D20"/>
    <w:rsid w:val="0B3D53A9"/>
    <w:rsid w:val="0B3E4E0C"/>
    <w:rsid w:val="0B3F4CFD"/>
    <w:rsid w:val="0B40134D"/>
    <w:rsid w:val="0B424EA0"/>
    <w:rsid w:val="0B4510F9"/>
    <w:rsid w:val="0B451629"/>
    <w:rsid w:val="0B460B67"/>
    <w:rsid w:val="0B4638A6"/>
    <w:rsid w:val="0B466603"/>
    <w:rsid w:val="0B467597"/>
    <w:rsid w:val="0B472D30"/>
    <w:rsid w:val="0B4B0AD5"/>
    <w:rsid w:val="0B4B11CF"/>
    <w:rsid w:val="0B4B29F2"/>
    <w:rsid w:val="0B4B57DC"/>
    <w:rsid w:val="0B4F26CF"/>
    <w:rsid w:val="0B513BD3"/>
    <w:rsid w:val="0B5459D5"/>
    <w:rsid w:val="0B5703C4"/>
    <w:rsid w:val="0B5919E8"/>
    <w:rsid w:val="0B5926B0"/>
    <w:rsid w:val="0B5E2CA9"/>
    <w:rsid w:val="0B661610"/>
    <w:rsid w:val="0B6641FC"/>
    <w:rsid w:val="0B693A4C"/>
    <w:rsid w:val="0B6D7449"/>
    <w:rsid w:val="0B6F41E2"/>
    <w:rsid w:val="0B710AC6"/>
    <w:rsid w:val="0B7910DD"/>
    <w:rsid w:val="0B7E5B5C"/>
    <w:rsid w:val="0B7E5BC2"/>
    <w:rsid w:val="0B7F3C5D"/>
    <w:rsid w:val="0B811679"/>
    <w:rsid w:val="0B873206"/>
    <w:rsid w:val="0B8A124C"/>
    <w:rsid w:val="0B8F3481"/>
    <w:rsid w:val="0B904254"/>
    <w:rsid w:val="0B92490D"/>
    <w:rsid w:val="0B943266"/>
    <w:rsid w:val="0B986546"/>
    <w:rsid w:val="0B9B71C4"/>
    <w:rsid w:val="0B9F0AA0"/>
    <w:rsid w:val="0BA53B99"/>
    <w:rsid w:val="0BA705AB"/>
    <w:rsid w:val="0BA93AC9"/>
    <w:rsid w:val="0BAC5218"/>
    <w:rsid w:val="0BAF48B9"/>
    <w:rsid w:val="0BB00CA4"/>
    <w:rsid w:val="0BB12BF0"/>
    <w:rsid w:val="0BB53F2B"/>
    <w:rsid w:val="0BBA0EDE"/>
    <w:rsid w:val="0BBE14BE"/>
    <w:rsid w:val="0BBE20E4"/>
    <w:rsid w:val="0BC0137E"/>
    <w:rsid w:val="0BC174EC"/>
    <w:rsid w:val="0BC324D3"/>
    <w:rsid w:val="0BC3783F"/>
    <w:rsid w:val="0BC4405F"/>
    <w:rsid w:val="0BC55097"/>
    <w:rsid w:val="0BC7633C"/>
    <w:rsid w:val="0BC939FC"/>
    <w:rsid w:val="0BCB26D0"/>
    <w:rsid w:val="0BCB4ECD"/>
    <w:rsid w:val="0BCD0A26"/>
    <w:rsid w:val="0BCD31F7"/>
    <w:rsid w:val="0BCD784E"/>
    <w:rsid w:val="0BCF58B4"/>
    <w:rsid w:val="0BD10AEA"/>
    <w:rsid w:val="0BD17646"/>
    <w:rsid w:val="0BD80216"/>
    <w:rsid w:val="0BD8064E"/>
    <w:rsid w:val="0BDA09C9"/>
    <w:rsid w:val="0BDC5FAF"/>
    <w:rsid w:val="0BDC7F69"/>
    <w:rsid w:val="0BDD4775"/>
    <w:rsid w:val="0BDE1769"/>
    <w:rsid w:val="0BDE5D37"/>
    <w:rsid w:val="0BE80B10"/>
    <w:rsid w:val="0BE8287A"/>
    <w:rsid w:val="0BE94F30"/>
    <w:rsid w:val="0BEF07C4"/>
    <w:rsid w:val="0BEF147D"/>
    <w:rsid w:val="0BF14401"/>
    <w:rsid w:val="0BF16F55"/>
    <w:rsid w:val="0BF17DB0"/>
    <w:rsid w:val="0BF332D6"/>
    <w:rsid w:val="0BF6263E"/>
    <w:rsid w:val="0BFC1045"/>
    <w:rsid w:val="0BFC3047"/>
    <w:rsid w:val="0BFC3325"/>
    <w:rsid w:val="0BFD6291"/>
    <w:rsid w:val="0BFF2C66"/>
    <w:rsid w:val="0C003EB7"/>
    <w:rsid w:val="0C00636B"/>
    <w:rsid w:val="0C022C87"/>
    <w:rsid w:val="0C026342"/>
    <w:rsid w:val="0C027CC5"/>
    <w:rsid w:val="0C034B1C"/>
    <w:rsid w:val="0C04344D"/>
    <w:rsid w:val="0C051410"/>
    <w:rsid w:val="0C0669D0"/>
    <w:rsid w:val="0C0702D4"/>
    <w:rsid w:val="0C0B20AD"/>
    <w:rsid w:val="0C0B3DA1"/>
    <w:rsid w:val="0C0E3731"/>
    <w:rsid w:val="0C125D9B"/>
    <w:rsid w:val="0C137D55"/>
    <w:rsid w:val="0C194594"/>
    <w:rsid w:val="0C194774"/>
    <w:rsid w:val="0C1A3BAF"/>
    <w:rsid w:val="0C1C0C3D"/>
    <w:rsid w:val="0C1C2A11"/>
    <w:rsid w:val="0C1D071B"/>
    <w:rsid w:val="0C2555E5"/>
    <w:rsid w:val="0C263B7D"/>
    <w:rsid w:val="0C270AC8"/>
    <w:rsid w:val="0C291ACC"/>
    <w:rsid w:val="0C2F2CF1"/>
    <w:rsid w:val="0C325922"/>
    <w:rsid w:val="0C3455A0"/>
    <w:rsid w:val="0C35434F"/>
    <w:rsid w:val="0C355F6E"/>
    <w:rsid w:val="0C3573C7"/>
    <w:rsid w:val="0C3B6B7D"/>
    <w:rsid w:val="0C3E5A8C"/>
    <w:rsid w:val="0C411FC3"/>
    <w:rsid w:val="0C424991"/>
    <w:rsid w:val="0C427CE7"/>
    <w:rsid w:val="0C44591A"/>
    <w:rsid w:val="0C452407"/>
    <w:rsid w:val="0C4555BE"/>
    <w:rsid w:val="0C4575A1"/>
    <w:rsid w:val="0C48654E"/>
    <w:rsid w:val="0C4941E9"/>
    <w:rsid w:val="0C4A1DA4"/>
    <w:rsid w:val="0C4D7E99"/>
    <w:rsid w:val="0C51318D"/>
    <w:rsid w:val="0C513D20"/>
    <w:rsid w:val="0C533F97"/>
    <w:rsid w:val="0C5449FB"/>
    <w:rsid w:val="0C552F64"/>
    <w:rsid w:val="0C55365A"/>
    <w:rsid w:val="0C561F91"/>
    <w:rsid w:val="0C562390"/>
    <w:rsid w:val="0C56562F"/>
    <w:rsid w:val="0C5A2A58"/>
    <w:rsid w:val="0C5D1D7A"/>
    <w:rsid w:val="0C5E3458"/>
    <w:rsid w:val="0C6158EC"/>
    <w:rsid w:val="0C617B75"/>
    <w:rsid w:val="0C6258A6"/>
    <w:rsid w:val="0C6414D7"/>
    <w:rsid w:val="0C67453E"/>
    <w:rsid w:val="0C681D51"/>
    <w:rsid w:val="0C686986"/>
    <w:rsid w:val="0C69068B"/>
    <w:rsid w:val="0C6F317B"/>
    <w:rsid w:val="0C6F44BA"/>
    <w:rsid w:val="0C70089B"/>
    <w:rsid w:val="0C70552C"/>
    <w:rsid w:val="0C7330FE"/>
    <w:rsid w:val="0C757439"/>
    <w:rsid w:val="0C7955EC"/>
    <w:rsid w:val="0C7B00D5"/>
    <w:rsid w:val="0C7B7812"/>
    <w:rsid w:val="0C7C0A95"/>
    <w:rsid w:val="0C7F7B87"/>
    <w:rsid w:val="0C8105C2"/>
    <w:rsid w:val="0C811D87"/>
    <w:rsid w:val="0C8362B9"/>
    <w:rsid w:val="0C860E80"/>
    <w:rsid w:val="0C876D2C"/>
    <w:rsid w:val="0C8868EA"/>
    <w:rsid w:val="0C8C238C"/>
    <w:rsid w:val="0C8D4AB4"/>
    <w:rsid w:val="0C8F79F2"/>
    <w:rsid w:val="0C904F7E"/>
    <w:rsid w:val="0C936E9D"/>
    <w:rsid w:val="0C95094E"/>
    <w:rsid w:val="0C9B2CD3"/>
    <w:rsid w:val="0C9C4BC6"/>
    <w:rsid w:val="0C9E4A3E"/>
    <w:rsid w:val="0C9F4421"/>
    <w:rsid w:val="0C9F64C7"/>
    <w:rsid w:val="0C9F7B02"/>
    <w:rsid w:val="0CA434E7"/>
    <w:rsid w:val="0CA54458"/>
    <w:rsid w:val="0CA57D0C"/>
    <w:rsid w:val="0CA82616"/>
    <w:rsid w:val="0CA84654"/>
    <w:rsid w:val="0CA937E0"/>
    <w:rsid w:val="0CAA2004"/>
    <w:rsid w:val="0CAB0616"/>
    <w:rsid w:val="0CAD172E"/>
    <w:rsid w:val="0CAF37A7"/>
    <w:rsid w:val="0CAF587E"/>
    <w:rsid w:val="0CAF6F95"/>
    <w:rsid w:val="0CB07A46"/>
    <w:rsid w:val="0CB15367"/>
    <w:rsid w:val="0CB23DE2"/>
    <w:rsid w:val="0CB3582F"/>
    <w:rsid w:val="0CB44654"/>
    <w:rsid w:val="0CBC6D78"/>
    <w:rsid w:val="0CBE5390"/>
    <w:rsid w:val="0CBE5FDE"/>
    <w:rsid w:val="0CC23DF3"/>
    <w:rsid w:val="0CC23E1F"/>
    <w:rsid w:val="0CC60674"/>
    <w:rsid w:val="0CC67C90"/>
    <w:rsid w:val="0CCA3377"/>
    <w:rsid w:val="0CCA35D2"/>
    <w:rsid w:val="0CCB5072"/>
    <w:rsid w:val="0CCB7698"/>
    <w:rsid w:val="0CD01821"/>
    <w:rsid w:val="0CD31042"/>
    <w:rsid w:val="0CD51E4D"/>
    <w:rsid w:val="0CDB091A"/>
    <w:rsid w:val="0CDB4D30"/>
    <w:rsid w:val="0CDC222E"/>
    <w:rsid w:val="0CDD062A"/>
    <w:rsid w:val="0CDF4AA4"/>
    <w:rsid w:val="0CDF68DD"/>
    <w:rsid w:val="0CE30DFC"/>
    <w:rsid w:val="0CE349C7"/>
    <w:rsid w:val="0CE63231"/>
    <w:rsid w:val="0CE65C5A"/>
    <w:rsid w:val="0CED37DB"/>
    <w:rsid w:val="0CF0169A"/>
    <w:rsid w:val="0CF14287"/>
    <w:rsid w:val="0CF25FC6"/>
    <w:rsid w:val="0CF3514A"/>
    <w:rsid w:val="0CF907C5"/>
    <w:rsid w:val="0CFA063A"/>
    <w:rsid w:val="0CFA4615"/>
    <w:rsid w:val="0CFB6608"/>
    <w:rsid w:val="0CFC2E15"/>
    <w:rsid w:val="0CFD029B"/>
    <w:rsid w:val="0CFD655D"/>
    <w:rsid w:val="0CFE126A"/>
    <w:rsid w:val="0CFF0D9F"/>
    <w:rsid w:val="0CFF30E2"/>
    <w:rsid w:val="0D025C65"/>
    <w:rsid w:val="0D0518ED"/>
    <w:rsid w:val="0D062778"/>
    <w:rsid w:val="0D074480"/>
    <w:rsid w:val="0D087D34"/>
    <w:rsid w:val="0D090CE6"/>
    <w:rsid w:val="0D0C7620"/>
    <w:rsid w:val="0D0F5516"/>
    <w:rsid w:val="0D12736A"/>
    <w:rsid w:val="0D147845"/>
    <w:rsid w:val="0D157E31"/>
    <w:rsid w:val="0D1631B9"/>
    <w:rsid w:val="0D19166B"/>
    <w:rsid w:val="0D19421A"/>
    <w:rsid w:val="0D1A761D"/>
    <w:rsid w:val="0D1D1CFC"/>
    <w:rsid w:val="0D1E2A36"/>
    <w:rsid w:val="0D1E6426"/>
    <w:rsid w:val="0D20497E"/>
    <w:rsid w:val="0D245F2D"/>
    <w:rsid w:val="0D252F52"/>
    <w:rsid w:val="0D253541"/>
    <w:rsid w:val="0D2604BE"/>
    <w:rsid w:val="0D2629BB"/>
    <w:rsid w:val="0D281912"/>
    <w:rsid w:val="0D2849A6"/>
    <w:rsid w:val="0D2914A2"/>
    <w:rsid w:val="0D39243F"/>
    <w:rsid w:val="0D3C0E36"/>
    <w:rsid w:val="0D3C7A25"/>
    <w:rsid w:val="0D4B29DC"/>
    <w:rsid w:val="0D4D5AA5"/>
    <w:rsid w:val="0D4E18C6"/>
    <w:rsid w:val="0D54045D"/>
    <w:rsid w:val="0D5717DF"/>
    <w:rsid w:val="0D5A4878"/>
    <w:rsid w:val="0D5A7517"/>
    <w:rsid w:val="0D5B445D"/>
    <w:rsid w:val="0D5B5082"/>
    <w:rsid w:val="0D5B7CE4"/>
    <w:rsid w:val="0D5D2FA6"/>
    <w:rsid w:val="0D6275ED"/>
    <w:rsid w:val="0D6373BC"/>
    <w:rsid w:val="0D641009"/>
    <w:rsid w:val="0D64330E"/>
    <w:rsid w:val="0D64716C"/>
    <w:rsid w:val="0D655715"/>
    <w:rsid w:val="0D690F4E"/>
    <w:rsid w:val="0D6918A3"/>
    <w:rsid w:val="0D6963EA"/>
    <w:rsid w:val="0D6A5279"/>
    <w:rsid w:val="0D6B7BEA"/>
    <w:rsid w:val="0D6E61BE"/>
    <w:rsid w:val="0D6E7EEB"/>
    <w:rsid w:val="0D6F3D78"/>
    <w:rsid w:val="0D716501"/>
    <w:rsid w:val="0D7456E7"/>
    <w:rsid w:val="0D745E24"/>
    <w:rsid w:val="0D750A3B"/>
    <w:rsid w:val="0D7558A5"/>
    <w:rsid w:val="0D7671B8"/>
    <w:rsid w:val="0D780C5F"/>
    <w:rsid w:val="0D7A45C5"/>
    <w:rsid w:val="0D7C18C8"/>
    <w:rsid w:val="0D8205C2"/>
    <w:rsid w:val="0D823E19"/>
    <w:rsid w:val="0D870746"/>
    <w:rsid w:val="0D895380"/>
    <w:rsid w:val="0D8B0CA9"/>
    <w:rsid w:val="0D8C7684"/>
    <w:rsid w:val="0D8D25F0"/>
    <w:rsid w:val="0D8E5D33"/>
    <w:rsid w:val="0D914320"/>
    <w:rsid w:val="0D923355"/>
    <w:rsid w:val="0D940CA9"/>
    <w:rsid w:val="0D970CA5"/>
    <w:rsid w:val="0D995B4A"/>
    <w:rsid w:val="0D997692"/>
    <w:rsid w:val="0D9E0D8C"/>
    <w:rsid w:val="0DA100E5"/>
    <w:rsid w:val="0DA41018"/>
    <w:rsid w:val="0DA90DBE"/>
    <w:rsid w:val="0DA9198B"/>
    <w:rsid w:val="0DA93088"/>
    <w:rsid w:val="0DA94670"/>
    <w:rsid w:val="0DAA5B99"/>
    <w:rsid w:val="0DAC5409"/>
    <w:rsid w:val="0DAD5785"/>
    <w:rsid w:val="0DB0717D"/>
    <w:rsid w:val="0DB16E34"/>
    <w:rsid w:val="0DB45023"/>
    <w:rsid w:val="0DB46CEE"/>
    <w:rsid w:val="0DB5099E"/>
    <w:rsid w:val="0DB95ED1"/>
    <w:rsid w:val="0DBC2AFB"/>
    <w:rsid w:val="0DBE138F"/>
    <w:rsid w:val="0DC03D73"/>
    <w:rsid w:val="0DC13019"/>
    <w:rsid w:val="0DC15B58"/>
    <w:rsid w:val="0DC1629E"/>
    <w:rsid w:val="0DC27B61"/>
    <w:rsid w:val="0DCF1FB4"/>
    <w:rsid w:val="0DD065FB"/>
    <w:rsid w:val="0DD44997"/>
    <w:rsid w:val="0DD75F94"/>
    <w:rsid w:val="0DD77B0A"/>
    <w:rsid w:val="0DD96B8E"/>
    <w:rsid w:val="0DDC0B74"/>
    <w:rsid w:val="0DDC0DB4"/>
    <w:rsid w:val="0DDF6A20"/>
    <w:rsid w:val="0DE0036C"/>
    <w:rsid w:val="0DE05583"/>
    <w:rsid w:val="0DE11112"/>
    <w:rsid w:val="0DE1134C"/>
    <w:rsid w:val="0DE360FD"/>
    <w:rsid w:val="0DE40A42"/>
    <w:rsid w:val="0DE57852"/>
    <w:rsid w:val="0DE64B4A"/>
    <w:rsid w:val="0DE71627"/>
    <w:rsid w:val="0DE949F2"/>
    <w:rsid w:val="0DEA4303"/>
    <w:rsid w:val="0DED78CE"/>
    <w:rsid w:val="0DF01547"/>
    <w:rsid w:val="0DF1437B"/>
    <w:rsid w:val="0DF36734"/>
    <w:rsid w:val="0DF45984"/>
    <w:rsid w:val="0DF75583"/>
    <w:rsid w:val="0DFA0D57"/>
    <w:rsid w:val="0DFA73A1"/>
    <w:rsid w:val="0DFD0687"/>
    <w:rsid w:val="0DFE5707"/>
    <w:rsid w:val="0E0002C4"/>
    <w:rsid w:val="0E1132D5"/>
    <w:rsid w:val="0E1210B2"/>
    <w:rsid w:val="0E146841"/>
    <w:rsid w:val="0E16731A"/>
    <w:rsid w:val="0E1725D4"/>
    <w:rsid w:val="0E1854AB"/>
    <w:rsid w:val="0E1D20FF"/>
    <w:rsid w:val="0E1E3A1D"/>
    <w:rsid w:val="0E207E65"/>
    <w:rsid w:val="0E2115CE"/>
    <w:rsid w:val="0E2145B0"/>
    <w:rsid w:val="0E2410FB"/>
    <w:rsid w:val="0E287DD1"/>
    <w:rsid w:val="0E2C4A0B"/>
    <w:rsid w:val="0E2E0F04"/>
    <w:rsid w:val="0E2E2A23"/>
    <w:rsid w:val="0E2E5BEE"/>
    <w:rsid w:val="0E2E78DE"/>
    <w:rsid w:val="0E352549"/>
    <w:rsid w:val="0E376FA4"/>
    <w:rsid w:val="0E37715C"/>
    <w:rsid w:val="0E3A292B"/>
    <w:rsid w:val="0E3E1DE1"/>
    <w:rsid w:val="0E3E7B26"/>
    <w:rsid w:val="0E443C9F"/>
    <w:rsid w:val="0E4802EF"/>
    <w:rsid w:val="0E4848FB"/>
    <w:rsid w:val="0E49185C"/>
    <w:rsid w:val="0E4A599E"/>
    <w:rsid w:val="0E4B1E6D"/>
    <w:rsid w:val="0E4B5F00"/>
    <w:rsid w:val="0E4D69BF"/>
    <w:rsid w:val="0E4E2584"/>
    <w:rsid w:val="0E4F2780"/>
    <w:rsid w:val="0E52675F"/>
    <w:rsid w:val="0E547AE0"/>
    <w:rsid w:val="0E57291A"/>
    <w:rsid w:val="0E59228A"/>
    <w:rsid w:val="0E5B0548"/>
    <w:rsid w:val="0E5B16B6"/>
    <w:rsid w:val="0E5B379A"/>
    <w:rsid w:val="0E5B7315"/>
    <w:rsid w:val="0E5E5AC1"/>
    <w:rsid w:val="0E6203F3"/>
    <w:rsid w:val="0E62699C"/>
    <w:rsid w:val="0E6320D3"/>
    <w:rsid w:val="0E6329EB"/>
    <w:rsid w:val="0E687F60"/>
    <w:rsid w:val="0E695FE0"/>
    <w:rsid w:val="0E6B20BB"/>
    <w:rsid w:val="0E6B5470"/>
    <w:rsid w:val="0E6B7EF7"/>
    <w:rsid w:val="0E6D368D"/>
    <w:rsid w:val="0E71599A"/>
    <w:rsid w:val="0E716626"/>
    <w:rsid w:val="0E7275D0"/>
    <w:rsid w:val="0E754199"/>
    <w:rsid w:val="0E7C2090"/>
    <w:rsid w:val="0E7D4C9A"/>
    <w:rsid w:val="0E801A7F"/>
    <w:rsid w:val="0E825C4B"/>
    <w:rsid w:val="0E831BAC"/>
    <w:rsid w:val="0E8506D9"/>
    <w:rsid w:val="0E871778"/>
    <w:rsid w:val="0E8B14EF"/>
    <w:rsid w:val="0E8B6CEC"/>
    <w:rsid w:val="0E8C0EA8"/>
    <w:rsid w:val="0E8D1057"/>
    <w:rsid w:val="0E8D25F0"/>
    <w:rsid w:val="0E8D4784"/>
    <w:rsid w:val="0E8D4C36"/>
    <w:rsid w:val="0E8D63D4"/>
    <w:rsid w:val="0E8E2A47"/>
    <w:rsid w:val="0E907263"/>
    <w:rsid w:val="0E9164DB"/>
    <w:rsid w:val="0E9245B2"/>
    <w:rsid w:val="0E93255E"/>
    <w:rsid w:val="0E966CB1"/>
    <w:rsid w:val="0E9A7D29"/>
    <w:rsid w:val="0E9C10F5"/>
    <w:rsid w:val="0E9E35F5"/>
    <w:rsid w:val="0EA13AC4"/>
    <w:rsid w:val="0EA22126"/>
    <w:rsid w:val="0EA27BC8"/>
    <w:rsid w:val="0EA30872"/>
    <w:rsid w:val="0EA411AE"/>
    <w:rsid w:val="0EA4389E"/>
    <w:rsid w:val="0EAA6E78"/>
    <w:rsid w:val="0EAD5B67"/>
    <w:rsid w:val="0EAE7D65"/>
    <w:rsid w:val="0EB32AF1"/>
    <w:rsid w:val="0EB50E15"/>
    <w:rsid w:val="0EB532DB"/>
    <w:rsid w:val="0EB55433"/>
    <w:rsid w:val="0EB81828"/>
    <w:rsid w:val="0EBA363D"/>
    <w:rsid w:val="0EBD5227"/>
    <w:rsid w:val="0EBE6247"/>
    <w:rsid w:val="0EC14F82"/>
    <w:rsid w:val="0EC17F5C"/>
    <w:rsid w:val="0EC21F32"/>
    <w:rsid w:val="0EC22049"/>
    <w:rsid w:val="0EC64887"/>
    <w:rsid w:val="0EC74059"/>
    <w:rsid w:val="0ECB3C4D"/>
    <w:rsid w:val="0ECB6CB6"/>
    <w:rsid w:val="0ECB6F0D"/>
    <w:rsid w:val="0ECD1CE6"/>
    <w:rsid w:val="0ED11259"/>
    <w:rsid w:val="0ED20341"/>
    <w:rsid w:val="0ED6283C"/>
    <w:rsid w:val="0ED834B4"/>
    <w:rsid w:val="0ED84443"/>
    <w:rsid w:val="0EDA4BB1"/>
    <w:rsid w:val="0EDF4B27"/>
    <w:rsid w:val="0EE03D64"/>
    <w:rsid w:val="0EE2373E"/>
    <w:rsid w:val="0EE42ED1"/>
    <w:rsid w:val="0EE443E1"/>
    <w:rsid w:val="0EE564A8"/>
    <w:rsid w:val="0EE82C59"/>
    <w:rsid w:val="0EEA79B2"/>
    <w:rsid w:val="0EEB641E"/>
    <w:rsid w:val="0EEC0773"/>
    <w:rsid w:val="0EEE2EF3"/>
    <w:rsid w:val="0EF63F8D"/>
    <w:rsid w:val="0EF729B2"/>
    <w:rsid w:val="0EF80DEE"/>
    <w:rsid w:val="0EF829FD"/>
    <w:rsid w:val="0EFA46B8"/>
    <w:rsid w:val="0EFE60CB"/>
    <w:rsid w:val="0F010170"/>
    <w:rsid w:val="0F0118BB"/>
    <w:rsid w:val="0F024A55"/>
    <w:rsid w:val="0F0525C2"/>
    <w:rsid w:val="0F08589E"/>
    <w:rsid w:val="0F0D712A"/>
    <w:rsid w:val="0F0E0D39"/>
    <w:rsid w:val="0F103A24"/>
    <w:rsid w:val="0F122BCE"/>
    <w:rsid w:val="0F142887"/>
    <w:rsid w:val="0F1A510B"/>
    <w:rsid w:val="0F1A7AC2"/>
    <w:rsid w:val="0F1C05ED"/>
    <w:rsid w:val="0F1F4ED7"/>
    <w:rsid w:val="0F200D13"/>
    <w:rsid w:val="0F20268D"/>
    <w:rsid w:val="0F2075A5"/>
    <w:rsid w:val="0F251292"/>
    <w:rsid w:val="0F282F61"/>
    <w:rsid w:val="0F28390F"/>
    <w:rsid w:val="0F2954CA"/>
    <w:rsid w:val="0F2A447F"/>
    <w:rsid w:val="0F2C0FEB"/>
    <w:rsid w:val="0F2D1F3F"/>
    <w:rsid w:val="0F2E2722"/>
    <w:rsid w:val="0F340C0E"/>
    <w:rsid w:val="0F362600"/>
    <w:rsid w:val="0F390651"/>
    <w:rsid w:val="0F392ECE"/>
    <w:rsid w:val="0F395C80"/>
    <w:rsid w:val="0F3A349A"/>
    <w:rsid w:val="0F3C2561"/>
    <w:rsid w:val="0F3F216B"/>
    <w:rsid w:val="0F40363D"/>
    <w:rsid w:val="0F422ECE"/>
    <w:rsid w:val="0F481346"/>
    <w:rsid w:val="0F482E15"/>
    <w:rsid w:val="0F484D8E"/>
    <w:rsid w:val="0F4B365B"/>
    <w:rsid w:val="0F4C5E6E"/>
    <w:rsid w:val="0F4E1E08"/>
    <w:rsid w:val="0F4E60A0"/>
    <w:rsid w:val="0F4E6F4F"/>
    <w:rsid w:val="0F4F19A1"/>
    <w:rsid w:val="0F5012CF"/>
    <w:rsid w:val="0F515EB3"/>
    <w:rsid w:val="0F525BA0"/>
    <w:rsid w:val="0F545E29"/>
    <w:rsid w:val="0F5724B4"/>
    <w:rsid w:val="0F5821E9"/>
    <w:rsid w:val="0F5A3BE8"/>
    <w:rsid w:val="0F5D4F9E"/>
    <w:rsid w:val="0F5E22AA"/>
    <w:rsid w:val="0F5F30BE"/>
    <w:rsid w:val="0F606CF4"/>
    <w:rsid w:val="0F606DEE"/>
    <w:rsid w:val="0F6109BD"/>
    <w:rsid w:val="0F660A92"/>
    <w:rsid w:val="0F661E4F"/>
    <w:rsid w:val="0F67306B"/>
    <w:rsid w:val="0F684583"/>
    <w:rsid w:val="0F685A14"/>
    <w:rsid w:val="0F6929DB"/>
    <w:rsid w:val="0F693084"/>
    <w:rsid w:val="0F696D61"/>
    <w:rsid w:val="0F6C6919"/>
    <w:rsid w:val="0F6C6D8E"/>
    <w:rsid w:val="0F6C7380"/>
    <w:rsid w:val="0F6D04BD"/>
    <w:rsid w:val="0F6D2DAF"/>
    <w:rsid w:val="0F6D5274"/>
    <w:rsid w:val="0F6E265E"/>
    <w:rsid w:val="0F6E4501"/>
    <w:rsid w:val="0F6F33E9"/>
    <w:rsid w:val="0F720BCE"/>
    <w:rsid w:val="0F76335C"/>
    <w:rsid w:val="0F765C37"/>
    <w:rsid w:val="0F790755"/>
    <w:rsid w:val="0F7C32E0"/>
    <w:rsid w:val="0F7F4EF1"/>
    <w:rsid w:val="0F8050B0"/>
    <w:rsid w:val="0F814229"/>
    <w:rsid w:val="0F8324F1"/>
    <w:rsid w:val="0F8325C3"/>
    <w:rsid w:val="0F846D9A"/>
    <w:rsid w:val="0F8543CE"/>
    <w:rsid w:val="0F870468"/>
    <w:rsid w:val="0F881D77"/>
    <w:rsid w:val="0F8958BE"/>
    <w:rsid w:val="0F8A00FB"/>
    <w:rsid w:val="0F8A08AE"/>
    <w:rsid w:val="0F8A662D"/>
    <w:rsid w:val="0F8B5157"/>
    <w:rsid w:val="0F8D7BA3"/>
    <w:rsid w:val="0F8E2D64"/>
    <w:rsid w:val="0F8F292D"/>
    <w:rsid w:val="0F943D50"/>
    <w:rsid w:val="0F944538"/>
    <w:rsid w:val="0F983840"/>
    <w:rsid w:val="0F992B0C"/>
    <w:rsid w:val="0F9A503B"/>
    <w:rsid w:val="0F9A6BD8"/>
    <w:rsid w:val="0F9C319E"/>
    <w:rsid w:val="0F9D07F9"/>
    <w:rsid w:val="0FA01A29"/>
    <w:rsid w:val="0FA11AA8"/>
    <w:rsid w:val="0FA1572B"/>
    <w:rsid w:val="0FA7384F"/>
    <w:rsid w:val="0FA748AE"/>
    <w:rsid w:val="0FA75C29"/>
    <w:rsid w:val="0FA87C72"/>
    <w:rsid w:val="0FAA6899"/>
    <w:rsid w:val="0FAB1EBA"/>
    <w:rsid w:val="0FAC5B78"/>
    <w:rsid w:val="0FB306CA"/>
    <w:rsid w:val="0FB3654F"/>
    <w:rsid w:val="0FB4156C"/>
    <w:rsid w:val="0FB869A0"/>
    <w:rsid w:val="0FB90331"/>
    <w:rsid w:val="0FBD0F18"/>
    <w:rsid w:val="0FBD3574"/>
    <w:rsid w:val="0FBE73BD"/>
    <w:rsid w:val="0FBF2A47"/>
    <w:rsid w:val="0FC36E19"/>
    <w:rsid w:val="0FC43BC3"/>
    <w:rsid w:val="0FC53516"/>
    <w:rsid w:val="0FC5722F"/>
    <w:rsid w:val="0FC66F95"/>
    <w:rsid w:val="0FCA15AE"/>
    <w:rsid w:val="0FCA206B"/>
    <w:rsid w:val="0FCE236A"/>
    <w:rsid w:val="0FD00EA2"/>
    <w:rsid w:val="0FD43FF3"/>
    <w:rsid w:val="0FD54053"/>
    <w:rsid w:val="0FD55EFB"/>
    <w:rsid w:val="0FD630AF"/>
    <w:rsid w:val="0FD63262"/>
    <w:rsid w:val="0FD6336C"/>
    <w:rsid w:val="0FDB1853"/>
    <w:rsid w:val="0FDD699C"/>
    <w:rsid w:val="0FDF4AE2"/>
    <w:rsid w:val="0FE07DF4"/>
    <w:rsid w:val="0FE13481"/>
    <w:rsid w:val="0FE227BF"/>
    <w:rsid w:val="0FE573BA"/>
    <w:rsid w:val="0FE57FF3"/>
    <w:rsid w:val="0FE713EC"/>
    <w:rsid w:val="0FE760DC"/>
    <w:rsid w:val="0FEC3B17"/>
    <w:rsid w:val="0FED6191"/>
    <w:rsid w:val="0FEF5DFC"/>
    <w:rsid w:val="0FEF6E5A"/>
    <w:rsid w:val="0FF0773E"/>
    <w:rsid w:val="0FF1074D"/>
    <w:rsid w:val="0FF3373F"/>
    <w:rsid w:val="0FF3473E"/>
    <w:rsid w:val="0FF525BB"/>
    <w:rsid w:val="0FF9518F"/>
    <w:rsid w:val="0FFC69B6"/>
    <w:rsid w:val="10021ADD"/>
    <w:rsid w:val="10053C59"/>
    <w:rsid w:val="10092061"/>
    <w:rsid w:val="101145F0"/>
    <w:rsid w:val="10116C0C"/>
    <w:rsid w:val="10121674"/>
    <w:rsid w:val="10136B05"/>
    <w:rsid w:val="101413B0"/>
    <w:rsid w:val="10170FD2"/>
    <w:rsid w:val="10174020"/>
    <w:rsid w:val="101811B1"/>
    <w:rsid w:val="10186D49"/>
    <w:rsid w:val="101C58A8"/>
    <w:rsid w:val="101D2CA8"/>
    <w:rsid w:val="10216ED5"/>
    <w:rsid w:val="10243D0C"/>
    <w:rsid w:val="102463A8"/>
    <w:rsid w:val="102640E6"/>
    <w:rsid w:val="102736D4"/>
    <w:rsid w:val="1027453E"/>
    <w:rsid w:val="102D538F"/>
    <w:rsid w:val="102E6A5F"/>
    <w:rsid w:val="102E7071"/>
    <w:rsid w:val="102F35A8"/>
    <w:rsid w:val="102F686A"/>
    <w:rsid w:val="10377A9B"/>
    <w:rsid w:val="103916AE"/>
    <w:rsid w:val="103A4ABF"/>
    <w:rsid w:val="103F675E"/>
    <w:rsid w:val="1042020A"/>
    <w:rsid w:val="10453F98"/>
    <w:rsid w:val="1045636C"/>
    <w:rsid w:val="10460A5B"/>
    <w:rsid w:val="10480571"/>
    <w:rsid w:val="10492A28"/>
    <w:rsid w:val="104D2000"/>
    <w:rsid w:val="1050424A"/>
    <w:rsid w:val="10530F0D"/>
    <w:rsid w:val="1054566F"/>
    <w:rsid w:val="10560988"/>
    <w:rsid w:val="10571717"/>
    <w:rsid w:val="10593667"/>
    <w:rsid w:val="105D7BD0"/>
    <w:rsid w:val="105F4836"/>
    <w:rsid w:val="105F74F3"/>
    <w:rsid w:val="10601A94"/>
    <w:rsid w:val="10615C9E"/>
    <w:rsid w:val="10657182"/>
    <w:rsid w:val="10671E74"/>
    <w:rsid w:val="10674FDB"/>
    <w:rsid w:val="106A32BB"/>
    <w:rsid w:val="106F2A61"/>
    <w:rsid w:val="107009CD"/>
    <w:rsid w:val="10703E68"/>
    <w:rsid w:val="10712863"/>
    <w:rsid w:val="107515B6"/>
    <w:rsid w:val="107C7D14"/>
    <w:rsid w:val="1080166C"/>
    <w:rsid w:val="10817014"/>
    <w:rsid w:val="10835542"/>
    <w:rsid w:val="10885581"/>
    <w:rsid w:val="10893249"/>
    <w:rsid w:val="108A6E4A"/>
    <w:rsid w:val="108C3852"/>
    <w:rsid w:val="108F0190"/>
    <w:rsid w:val="108F225E"/>
    <w:rsid w:val="1090461A"/>
    <w:rsid w:val="109165A0"/>
    <w:rsid w:val="10945254"/>
    <w:rsid w:val="10971ADC"/>
    <w:rsid w:val="109B2A50"/>
    <w:rsid w:val="109C06B5"/>
    <w:rsid w:val="109F7E4E"/>
    <w:rsid w:val="10A10BBD"/>
    <w:rsid w:val="10A4028C"/>
    <w:rsid w:val="10A50928"/>
    <w:rsid w:val="10A60DAC"/>
    <w:rsid w:val="10A60EE4"/>
    <w:rsid w:val="10A94047"/>
    <w:rsid w:val="10AC6E6B"/>
    <w:rsid w:val="10AF4F03"/>
    <w:rsid w:val="10B27132"/>
    <w:rsid w:val="10B34971"/>
    <w:rsid w:val="10B459FA"/>
    <w:rsid w:val="10B52291"/>
    <w:rsid w:val="10B7400E"/>
    <w:rsid w:val="10B81353"/>
    <w:rsid w:val="10B81A04"/>
    <w:rsid w:val="10BE3AAB"/>
    <w:rsid w:val="10C46716"/>
    <w:rsid w:val="10C5480D"/>
    <w:rsid w:val="10C54956"/>
    <w:rsid w:val="10C5551D"/>
    <w:rsid w:val="10C627AE"/>
    <w:rsid w:val="10C9097E"/>
    <w:rsid w:val="10CB1B05"/>
    <w:rsid w:val="10CC2E3F"/>
    <w:rsid w:val="10CF4B32"/>
    <w:rsid w:val="10D0264D"/>
    <w:rsid w:val="10D36E0F"/>
    <w:rsid w:val="10D67666"/>
    <w:rsid w:val="10D90C04"/>
    <w:rsid w:val="10DD3C8A"/>
    <w:rsid w:val="10E26862"/>
    <w:rsid w:val="10E914A3"/>
    <w:rsid w:val="10E92263"/>
    <w:rsid w:val="10EB56BD"/>
    <w:rsid w:val="10EC4C63"/>
    <w:rsid w:val="10ED3EE1"/>
    <w:rsid w:val="10EF65EA"/>
    <w:rsid w:val="10EF675E"/>
    <w:rsid w:val="10F23855"/>
    <w:rsid w:val="10F5182F"/>
    <w:rsid w:val="10F61EC1"/>
    <w:rsid w:val="10F644D4"/>
    <w:rsid w:val="10F70C95"/>
    <w:rsid w:val="10F70EA0"/>
    <w:rsid w:val="10F8586C"/>
    <w:rsid w:val="10FA0722"/>
    <w:rsid w:val="10FB6459"/>
    <w:rsid w:val="10FD0793"/>
    <w:rsid w:val="10FD6B23"/>
    <w:rsid w:val="10FE3412"/>
    <w:rsid w:val="11011AC7"/>
    <w:rsid w:val="11011AE1"/>
    <w:rsid w:val="11022FAD"/>
    <w:rsid w:val="11023EAD"/>
    <w:rsid w:val="11055FB2"/>
    <w:rsid w:val="110A253A"/>
    <w:rsid w:val="110B2428"/>
    <w:rsid w:val="110B4D0B"/>
    <w:rsid w:val="110B5995"/>
    <w:rsid w:val="110C7A3D"/>
    <w:rsid w:val="110E7C42"/>
    <w:rsid w:val="1113691D"/>
    <w:rsid w:val="111626E7"/>
    <w:rsid w:val="11170AA5"/>
    <w:rsid w:val="11181B81"/>
    <w:rsid w:val="1118473E"/>
    <w:rsid w:val="11185E6F"/>
    <w:rsid w:val="111D444A"/>
    <w:rsid w:val="111D629B"/>
    <w:rsid w:val="112267C4"/>
    <w:rsid w:val="112354D1"/>
    <w:rsid w:val="11244476"/>
    <w:rsid w:val="11257007"/>
    <w:rsid w:val="112708CA"/>
    <w:rsid w:val="112D4665"/>
    <w:rsid w:val="112D6DAF"/>
    <w:rsid w:val="112E2C26"/>
    <w:rsid w:val="113366A5"/>
    <w:rsid w:val="1134579E"/>
    <w:rsid w:val="11376F41"/>
    <w:rsid w:val="113913F2"/>
    <w:rsid w:val="113E5A18"/>
    <w:rsid w:val="113E6843"/>
    <w:rsid w:val="11413083"/>
    <w:rsid w:val="1143768A"/>
    <w:rsid w:val="1147203A"/>
    <w:rsid w:val="11473A2A"/>
    <w:rsid w:val="114E5E30"/>
    <w:rsid w:val="11514B77"/>
    <w:rsid w:val="11564A9B"/>
    <w:rsid w:val="115D5D72"/>
    <w:rsid w:val="115F5E7A"/>
    <w:rsid w:val="116046A5"/>
    <w:rsid w:val="11633A76"/>
    <w:rsid w:val="116439C1"/>
    <w:rsid w:val="11644B9F"/>
    <w:rsid w:val="11657A57"/>
    <w:rsid w:val="116903AB"/>
    <w:rsid w:val="116A014B"/>
    <w:rsid w:val="1173089D"/>
    <w:rsid w:val="117330B8"/>
    <w:rsid w:val="1173756B"/>
    <w:rsid w:val="11755981"/>
    <w:rsid w:val="1175770F"/>
    <w:rsid w:val="117933B2"/>
    <w:rsid w:val="117C05C8"/>
    <w:rsid w:val="117C0B64"/>
    <w:rsid w:val="117E57E6"/>
    <w:rsid w:val="117F3959"/>
    <w:rsid w:val="11825F9A"/>
    <w:rsid w:val="1183675D"/>
    <w:rsid w:val="118A0D53"/>
    <w:rsid w:val="118B0E28"/>
    <w:rsid w:val="118C07D9"/>
    <w:rsid w:val="118D2CF3"/>
    <w:rsid w:val="11906A49"/>
    <w:rsid w:val="11923E4A"/>
    <w:rsid w:val="11927772"/>
    <w:rsid w:val="11927971"/>
    <w:rsid w:val="119476E4"/>
    <w:rsid w:val="11971DAC"/>
    <w:rsid w:val="11975C64"/>
    <w:rsid w:val="11980EC7"/>
    <w:rsid w:val="11983D0D"/>
    <w:rsid w:val="119A30A5"/>
    <w:rsid w:val="119A5B86"/>
    <w:rsid w:val="119D03AE"/>
    <w:rsid w:val="119F511C"/>
    <w:rsid w:val="11A6496E"/>
    <w:rsid w:val="11A65B39"/>
    <w:rsid w:val="11A7297F"/>
    <w:rsid w:val="11A87A0D"/>
    <w:rsid w:val="11AB529F"/>
    <w:rsid w:val="11AB7B41"/>
    <w:rsid w:val="11AD0D29"/>
    <w:rsid w:val="11B028FF"/>
    <w:rsid w:val="11B05132"/>
    <w:rsid w:val="11B0586D"/>
    <w:rsid w:val="11B4174A"/>
    <w:rsid w:val="11B45038"/>
    <w:rsid w:val="11B53758"/>
    <w:rsid w:val="11B6198D"/>
    <w:rsid w:val="11B66D67"/>
    <w:rsid w:val="11BB69CB"/>
    <w:rsid w:val="11BC65A5"/>
    <w:rsid w:val="11BC7565"/>
    <w:rsid w:val="11BE2A3F"/>
    <w:rsid w:val="11BE777D"/>
    <w:rsid w:val="11C42B6C"/>
    <w:rsid w:val="11C77BA5"/>
    <w:rsid w:val="11CB67EF"/>
    <w:rsid w:val="11CD19E6"/>
    <w:rsid w:val="11CD33A9"/>
    <w:rsid w:val="11CE2E76"/>
    <w:rsid w:val="11CF18AF"/>
    <w:rsid w:val="11D51026"/>
    <w:rsid w:val="11D86D76"/>
    <w:rsid w:val="11E00D48"/>
    <w:rsid w:val="11E02D1E"/>
    <w:rsid w:val="11E37211"/>
    <w:rsid w:val="11E51681"/>
    <w:rsid w:val="11E641FD"/>
    <w:rsid w:val="11E6769D"/>
    <w:rsid w:val="11E72484"/>
    <w:rsid w:val="11E83D01"/>
    <w:rsid w:val="11E92A50"/>
    <w:rsid w:val="11EA2134"/>
    <w:rsid w:val="11EA7F5C"/>
    <w:rsid w:val="11EB4015"/>
    <w:rsid w:val="11EC3255"/>
    <w:rsid w:val="11ED26CE"/>
    <w:rsid w:val="11F667ED"/>
    <w:rsid w:val="11F81243"/>
    <w:rsid w:val="11FC3320"/>
    <w:rsid w:val="11FC470C"/>
    <w:rsid w:val="11FE4E13"/>
    <w:rsid w:val="11FE7C03"/>
    <w:rsid w:val="12002467"/>
    <w:rsid w:val="12007F4C"/>
    <w:rsid w:val="12020DF8"/>
    <w:rsid w:val="12020E1C"/>
    <w:rsid w:val="12021D7A"/>
    <w:rsid w:val="1204067C"/>
    <w:rsid w:val="12085902"/>
    <w:rsid w:val="12092B90"/>
    <w:rsid w:val="120939C5"/>
    <w:rsid w:val="120A3560"/>
    <w:rsid w:val="120B2932"/>
    <w:rsid w:val="120B5FEE"/>
    <w:rsid w:val="120D3382"/>
    <w:rsid w:val="120D5C63"/>
    <w:rsid w:val="120E0BC0"/>
    <w:rsid w:val="120F7EA7"/>
    <w:rsid w:val="121050C4"/>
    <w:rsid w:val="12107FEE"/>
    <w:rsid w:val="1211473B"/>
    <w:rsid w:val="1213446F"/>
    <w:rsid w:val="121704AD"/>
    <w:rsid w:val="12187FC0"/>
    <w:rsid w:val="1219105B"/>
    <w:rsid w:val="121966FB"/>
    <w:rsid w:val="121A2C58"/>
    <w:rsid w:val="121C1909"/>
    <w:rsid w:val="121C7161"/>
    <w:rsid w:val="121E5ABB"/>
    <w:rsid w:val="121F60AC"/>
    <w:rsid w:val="1220264E"/>
    <w:rsid w:val="12204E5A"/>
    <w:rsid w:val="122119CE"/>
    <w:rsid w:val="12263D91"/>
    <w:rsid w:val="122862F0"/>
    <w:rsid w:val="12295A32"/>
    <w:rsid w:val="122A5B29"/>
    <w:rsid w:val="123051B6"/>
    <w:rsid w:val="12310ED3"/>
    <w:rsid w:val="12335A36"/>
    <w:rsid w:val="123546EA"/>
    <w:rsid w:val="123814BD"/>
    <w:rsid w:val="12391468"/>
    <w:rsid w:val="123A1F65"/>
    <w:rsid w:val="123B5CFA"/>
    <w:rsid w:val="123B634C"/>
    <w:rsid w:val="123C5A64"/>
    <w:rsid w:val="123D3260"/>
    <w:rsid w:val="12453E4C"/>
    <w:rsid w:val="124D1D46"/>
    <w:rsid w:val="1252435A"/>
    <w:rsid w:val="12576B3D"/>
    <w:rsid w:val="12577593"/>
    <w:rsid w:val="125B2380"/>
    <w:rsid w:val="125C70C2"/>
    <w:rsid w:val="125C7579"/>
    <w:rsid w:val="125D1595"/>
    <w:rsid w:val="125E4185"/>
    <w:rsid w:val="12604401"/>
    <w:rsid w:val="12607908"/>
    <w:rsid w:val="1264263D"/>
    <w:rsid w:val="12674EC0"/>
    <w:rsid w:val="126768F4"/>
    <w:rsid w:val="126844D0"/>
    <w:rsid w:val="1268492D"/>
    <w:rsid w:val="126862C6"/>
    <w:rsid w:val="126877CA"/>
    <w:rsid w:val="12690A0D"/>
    <w:rsid w:val="12692715"/>
    <w:rsid w:val="1269575F"/>
    <w:rsid w:val="126A36C0"/>
    <w:rsid w:val="126C20F2"/>
    <w:rsid w:val="126C318D"/>
    <w:rsid w:val="126C5BF1"/>
    <w:rsid w:val="12705882"/>
    <w:rsid w:val="1272220A"/>
    <w:rsid w:val="12724BE4"/>
    <w:rsid w:val="127273C1"/>
    <w:rsid w:val="127306A6"/>
    <w:rsid w:val="12750E4D"/>
    <w:rsid w:val="12764AD7"/>
    <w:rsid w:val="12766006"/>
    <w:rsid w:val="12776E11"/>
    <w:rsid w:val="127823D3"/>
    <w:rsid w:val="127B3DAA"/>
    <w:rsid w:val="127D4954"/>
    <w:rsid w:val="12803E26"/>
    <w:rsid w:val="12842505"/>
    <w:rsid w:val="12852D2F"/>
    <w:rsid w:val="12871F97"/>
    <w:rsid w:val="12876D16"/>
    <w:rsid w:val="1288099A"/>
    <w:rsid w:val="128D3953"/>
    <w:rsid w:val="128F2D3E"/>
    <w:rsid w:val="12901D95"/>
    <w:rsid w:val="12917099"/>
    <w:rsid w:val="12927688"/>
    <w:rsid w:val="129437AE"/>
    <w:rsid w:val="1298321A"/>
    <w:rsid w:val="12996178"/>
    <w:rsid w:val="129A331E"/>
    <w:rsid w:val="129B6CB3"/>
    <w:rsid w:val="129E65D4"/>
    <w:rsid w:val="129E74C3"/>
    <w:rsid w:val="12A004B7"/>
    <w:rsid w:val="12AE0D54"/>
    <w:rsid w:val="12AE381B"/>
    <w:rsid w:val="12AF63E7"/>
    <w:rsid w:val="12B05B0A"/>
    <w:rsid w:val="12B778B8"/>
    <w:rsid w:val="12B95718"/>
    <w:rsid w:val="12BC2B6F"/>
    <w:rsid w:val="12C21570"/>
    <w:rsid w:val="12C258EE"/>
    <w:rsid w:val="12C57E01"/>
    <w:rsid w:val="12CA0C50"/>
    <w:rsid w:val="12CD0724"/>
    <w:rsid w:val="12CE63F5"/>
    <w:rsid w:val="12D0268B"/>
    <w:rsid w:val="12D0521E"/>
    <w:rsid w:val="12D27573"/>
    <w:rsid w:val="12D27737"/>
    <w:rsid w:val="12D8459F"/>
    <w:rsid w:val="12DC2A89"/>
    <w:rsid w:val="12E1152E"/>
    <w:rsid w:val="12E1359F"/>
    <w:rsid w:val="12E20586"/>
    <w:rsid w:val="12E4045F"/>
    <w:rsid w:val="12E41FF1"/>
    <w:rsid w:val="12E563B4"/>
    <w:rsid w:val="12EA5E2C"/>
    <w:rsid w:val="12ED4FBC"/>
    <w:rsid w:val="12EE1124"/>
    <w:rsid w:val="12EE3CB3"/>
    <w:rsid w:val="12F11CBF"/>
    <w:rsid w:val="12F332EB"/>
    <w:rsid w:val="12F74DB6"/>
    <w:rsid w:val="12F85CA2"/>
    <w:rsid w:val="12FA14AC"/>
    <w:rsid w:val="12FB0A9C"/>
    <w:rsid w:val="12FB3C14"/>
    <w:rsid w:val="12FD2C17"/>
    <w:rsid w:val="12FE07DF"/>
    <w:rsid w:val="130210BB"/>
    <w:rsid w:val="13036EFA"/>
    <w:rsid w:val="1305053A"/>
    <w:rsid w:val="13081258"/>
    <w:rsid w:val="130E61AD"/>
    <w:rsid w:val="130F1E1E"/>
    <w:rsid w:val="130F4A95"/>
    <w:rsid w:val="13103C02"/>
    <w:rsid w:val="13116936"/>
    <w:rsid w:val="13161EEB"/>
    <w:rsid w:val="1317222D"/>
    <w:rsid w:val="13184157"/>
    <w:rsid w:val="131A4D69"/>
    <w:rsid w:val="131F54C0"/>
    <w:rsid w:val="131F61CB"/>
    <w:rsid w:val="13222CE9"/>
    <w:rsid w:val="132239DB"/>
    <w:rsid w:val="13246EC3"/>
    <w:rsid w:val="13270AF9"/>
    <w:rsid w:val="132822F9"/>
    <w:rsid w:val="132A2A0D"/>
    <w:rsid w:val="132D0A05"/>
    <w:rsid w:val="132F085E"/>
    <w:rsid w:val="132F3D6B"/>
    <w:rsid w:val="133031ED"/>
    <w:rsid w:val="13332750"/>
    <w:rsid w:val="13367A07"/>
    <w:rsid w:val="13373097"/>
    <w:rsid w:val="13391EF0"/>
    <w:rsid w:val="133940CD"/>
    <w:rsid w:val="133A2E2F"/>
    <w:rsid w:val="133B719E"/>
    <w:rsid w:val="133E53F8"/>
    <w:rsid w:val="13417841"/>
    <w:rsid w:val="13451F6F"/>
    <w:rsid w:val="13463A10"/>
    <w:rsid w:val="1347440E"/>
    <w:rsid w:val="134A4287"/>
    <w:rsid w:val="134D7713"/>
    <w:rsid w:val="135234C7"/>
    <w:rsid w:val="135322E3"/>
    <w:rsid w:val="135403F7"/>
    <w:rsid w:val="135425BD"/>
    <w:rsid w:val="13546D16"/>
    <w:rsid w:val="135921EF"/>
    <w:rsid w:val="135E58D8"/>
    <w:rsid w:val="13661102"/>
    <w:rsid w:val="13667782"/>
    <w:rsid w:val="1367238A"/>
    <w:rsid w:val="13696D47"/>
    <w:rsid w:val="136A14F0"/>
    <w:rsid w:val="136D09F3"/>
    <w:rsid w:val="13717DE1"/>
    <w:rsid w:val="13743E17"/>
    <w:rsid w:val="13756764"/>
    <w:rsid w:val="13760672"/>
    <w:rsid w:val="1377014B"/>
    <w:rsid w:val="13780E65"/>
    <w:rsid w:val="13785552"/>
    <w:rsid w:val="137A6F11"/>
    <w:rsid w:val="13801758"/>
    <w:rsid w:val="1382044C"/>
    <w:rsid w:val="13843F1E"/>
    <w:rsid w:val="138461EF"/>
    <w:rsid w:val="13862720"/>
    <w:rsid w:val="13864913"/>
    <w:rsid w:val="13880BE6"/>
    <w:rsid w:val="138837DA"/>
    <w:rsid w:val="1389167E"/>
    <w:rsid w:val="138A6BBE"/>
    <w:rsid w:val="138B34B3"/>
    <w:rsid w:val="138C675A"/>
    <w:rsid w:val="138D08E6"/>
    <w:rsid w:val="138D4C29"/>
    <w:rsid w:val="138E3675"/>
    <w:rsid w:val="138F2D1A"/>
    <w:rsid w:val="1390021E"/>
    <w:rsid w:val="13924D21"/>
    <w:rsid w:val="13942B72"/>
    <w:rsid w:val="139478DE"/>
    <w:rsid w:val="13957AA8"/>
    <w:rsid w:val="139622DE"/>
    <w:rsid w:val="1397169E"/>
    <w:rsid w:val="13977284"/>
    <w:rsid w:val="139F3EBC"/>
    <w:rsid w:val="13A43AF7"/>
    <w:rsid w:val="13A777CE"/>
    <w:rsid w:val="13A97DA8"/>
    <w:rsid w:val="13AE0861"/>
    <w:rsid w:val="13B0582C"/>
    <w:rsid w:val="13B35E51"/>
    <w:rsid w:val="13B41926"/>
    <w:rsid w:val="13B67A3C"/>
    <w:rsid w:val="13BA0579"/>
    <w:rsid w:val="13BD5880"/>
    <w:rsid w:val="13BE4939"/>
    <w:rsid w:val="13BF5C86"/>
    <w:rsid w:val="13BF644D"/>
    <w:rsid w:val="13C10E18"/>
    <w:rsid w:val="13C21123"/>
    <w:rsid w:val="13C33B67"/>
    <w:rsid w:val="13C76599"/>
    <w:rsid w:val="13CB1D13"/>
    <w:rsid w:val="13CB402A"/>
    <w:rsid w:val="13CC5912"/>
    <w:rsid w:val="13CD1719"/>
    <w:rsid w:val="13CD68DA"/>
    <w:rsid w:val="13CD7673"/>
    <w:rsid w:val="13CF1622"/>
    <w:rsid w:val="13CF23D7"/>
    <w:rsid w:val="13D43CA7"/>
    <w:rsid w:val="13D47989"/>
    <w:rsid w:val="13D62FE6"/>
    <w:rsid w:val="13DC0C02"/>
    <w:rsid w:val="13DF2B81"/>
    <w:rsid w:val="13E119DD"/>
    <w:rsid w:val="13E37026"/>
    <w:rsid w:val="13E6541C"/>
    <w:rsid w:val="13E67F6C"/>
    <w:rsid w:val="13E70C6C"/>
    <w:rsid w:val="13E75AFC"/>
    <w:rsid w:val="13EA4FC1"/>
    <w:rsid w:val="13EA6375"/>
    <w:rsid w:val="13EA6E69"/>
    <w:rsid w:val="13EB5DD4"/>
    <w:rsid w:val="13EB69BA"/>
    <w:rsid w:val="13EB6D97"/>
    <w:rsid w:val="13F67EC8"/>
    <w:rsid w:val="13F73E6B"/>
    <w:rsid w:val="13FC1717"/>
    <w:rsid w:val="13FC6A71"/>
    <w:rsid w:val="13FF2A0D"/>
    <w:rsid w:val="14006DFA"/>
    <w:rsid w:val="140133B8"/>
    <w:rsid w:val="14032954"/>
    <w:rsid w:val="14045E96"/>
    <w:rsid w:val="14053478"/>
    <w:rsid w:val="14060D2C"/>
    <w:rsid w:val="14066678"/>
    <w:rsid w:val="140673AB"/>
    <w:rsid w:val="14072187"/>
    <w:rsid w:val="140D1D89"/>
    <w:rsid w:val="140D55C2"/>
    <w:rsid w:val="140F0BE6"/>
    <w:rsid w:val="14107585"/>
    <w:rsid w:val="14107C3D"/>
    <w:rsid w:val="14115336"/>
    <w:rsid w:val="14115EFF"/>
    <w:rsid w:val="14117C7B"/>
    <w:rsid w:val="1412281B"/>
    <w:rsid w:val="14197F81"/>
    <w:rsid w:val="141B55A7"/>
    <w:rsid w:val="14241DBB"/>
    <w:rsid w:val="142770E2"/>
    <w:rsid w:val="142964DE"/>
    <w:rsid w:val="142B028B"/>
    <w:rsid w:val="142C19F1"/>
    <w:rsid w:val="14306199"/>
    <w:rsid w:val="14307975"/>
    <w:rsid w:val="14322FE1"/>
    <w:rsid w:val="14324A4E"/>
    <w:rsid w:val="143552F1"/>
    <w:rsid w:val="14391B2B"/>
    <w:rsid w:val="143A748B"/>
    <w:rsid w:val="143D2496"/>
    <w:rsid w:val="143F548F"/>
    <w:rsid w:val="144217B7"/>
    <w:rsid w:val="14456D08"/>
    <w:rsid w:val="14464389"/>
    <w:rsid w:val="14484173"/>
    <w:rsid w:val="144977CA"/>
    <w:rsid w:val="14497FCB"/>
    <w:rsid w:val="144A0D00"/>
    <w:rsid w:val="144A28C8"/>
    <w:rsid w:val="144B397D"/>
    <w:rsid w:val="1452627B"/>
    <w:rsid w:val="145355E7"/>
    <w:rsid w:val="14536F32"/>
    <w:rsid w:val="14585DBC"/>
    <w:rsid w:val="14587706"/>
    <w:rsid w:val="145C44A9"/>
    <w:rsid w:val="145C4B15"/>
    <w:rsid w:val="145C727D"/>
    <w:rsid w:val="145E7F30"/>
    <w:rsid w:val="14663F3E"/>
    <w:rsid w:val="14676FB0"/>
    <w:rsid w:val="146C1E19"/>
    <w:rsid w:val="146E70AD"/>
    <w:rsid w:val="146F2365"/>
    <w:rsid w:val="14720808"/>
    <w:rsid w:val="147258E3"/>
    <w:rsid w:val="147302F2"/>
    <w:rsid w:val="14734DBE"/>
    <w:rsid w:val="14766821"/>
    <w:rsid w:val="147B7B36"/>
    <w:rsid w:val="147C4373"/>
    <w:rsid w:val="147C5959"/>
    <w:rsid w:val="147E13FC"/>
    <w:rsid w:val="147F6400"/>
    <w:rsid w:val="147F7EF7"/>
    <w:rsid w:val="148049DA"/>
    <w:rsid w:val="148121F3"/>
    <w:rsid w:val="1481643C"/>
    <w:rsid w:val="14827871"/>
    <w:rsid w:val="14891023"/>
    <w:rsid w:val="148A6E58"/>
    <w:rsid w:val="148B2468"/>
    <w:rsid w:val="148C4878"/>
    <w:rsid w:val="148C5FA4"/>
    <w:rsid w:val="148D03C5"/>
    <w:rsid w:val="148D7529"/>
    <w:rsid w:val="148F387F"/>
    <w:rsid w:val="14916D2E"/>
    <w:rsid w:val="14966B21"/>
    <w:rsid w:val="149C1522"/>
    <w:rsid w:val="149C51E5"/>
    <w:rsid w:val="149F218C"/>
    <w:rsid w:val="14A01998"/>
    <w:rsid w:val="14A11057"/>
    <w:rsid w:val="14A151A1"/>
    <w:rsid w:val="14A47A19"/>
    <w:rsid w:val="14A67B8C"/>
    <w:rsid w:val="14A92370"/>
    <w:rsid w:val="14AB1A5C"/>
    <w:rsid w:val="14AB5BF6"/>
    <w:rsid w:val="14AE40BB"/>
    <w:rsid w:val="14AF6CD0"/>
    <w:rsid w:val="14B05188"/>
    <w:rsid w:val="14B36C1C"/>
    <w:rsid w:val="14B40477"/>
    <w:rsid w:val="14B4143B"/>
    <w:rsid w:val="14B642EB"/>
    <w:rsid w:val="14B7583E"/>
    <w:rsid w:val="14B963CF"/>
    <w:rsid w:val="14BA6CD6"/>
    <w:rsid w:val="14BB0F75"/>
    <w:rsid w:val="14BC4148"/>
    <w:rsid w:val="14BC4DCE"/>
    <w:rsid w:val="14BE5BF5"/>
    <w:rsid w:val="14C41D41"/>
    <w:rsid w:val="14C517AD"/>
    <w:rsid w:val="14C64A2B"/>
    <w:rsid w:val="14C75D5F"/>
    <w:rsid w:val="14C825BA"/>
    <w:rsid w:val="14C85B7B"/>
    <w:rsid w:val="14C95190"/>
    <w:rsid w:val="14CA3656"/>
    <w:rsid w:val="14CC1359"/>
    <w:rsid w:val="14CC7A2B"/>
    <w:rsid w:val="14CE3CAA"/>
    <w:rsid w:val="14CF2067"/>
    <w:rsid w:val="14D04F18"/>
    <w:rsid w:val="14D201B0"/>
    <w:rsid w:val="14D35176"/>
    <w:rsid w:val="14D52C6D"/>
    <w:rsid w:val="14D77ADC"/>
    <w:rsid w:val="14D9362F"/>
    <w:rsid w:val="14DC0DEE"/>
    <w:rsid w:val="14DD4D91"/>
    <w:rsid w:val="14DE2F6F"/>
    <w:rsid w:val="14E401F3"/>
    <w:rsid w:val="14E417C1"/>
    <w:rsid w:val="14E51714"/>
    <w:rsid w:val="14E60A25"/>
    <w:rsid w:val="14E67F3F"/>
    <w:rsid w:val="14E81DCF"/>
    <w:rsid w:val="14EC07CA"/>
    <w:rsid w:val="14EF7E06"/>
    <w:rsid w:val="14F16985"/>
    <w:rsid w:val="14F35434"/>
    <w:rsid w:val="14F7527A"/>
    <w:rsid w:val="14FD2F71"/>
    <w:rsid w:val="14FD6FF9"/>
    <w:rsid w:val="14FE00DA"/>
    <w:rsid w:val="14FE5E2D"/>
    <w:rsid w:val="1500661B"/>
    <w:rsid w:val="15035CCD"/>
    <w:rsid w:val="150A25E9"/>
    <w:rsid w:val="150B2845"/>
    <w:rsid w:val="150B7E3C"/>
    <w:rsid w:val="150C1143"/>
    <w:rsid w:val="150D5295"/>
    <w:rsid w:val="15122038"/>
    <w:rsid w:val="151321EB"/>
    <w:rsid w:val="15195DA2"/>
    <w:rsid w:val="15197F52"/>
    <w:rsid w:val="151B486A"/>
    <w:rsid w:val="151C0F2E"/>
    <w:rsid w:val="151E1FFE"/>
    <w:rsid w:val="152248DF"/>
    <w:rsid w:val="1523606E"/>
    <w:rsid w:val="1523701D"/>
    <w:rsid w:val="15240994"/>
    <w:rsid w:val="15274AB1"/>
    <w:rsid w:val="15285D60"/>
    <w:rsid w:val="15291E9A"/>
    <w:rsid w:val="153111DD"/>
    <w:rsid w:val="15313D2F"/>
    <w:rsid w:val="15323ECA"/>
    <w:rsid w:val="153420D2"/>
    <w:rsid w:val="15393E48"/>
    <w:rsid w:val="153D2C1F"/>
    <w:rsid w:val="1541619D"/>
    <w:rsid w:val="15485857"/>
    <w:rsid w:val="154C6356"/>
    <w:rsid w:val="15534C01"/>
    <w:rsid w:val="155779BD"/>
    <w:rsid w:val="155B415D"/>
    <w:rsid w:val="155C48A1"/>
    <w:rsid w:val="155D1277"/>
    <w:rsid w:val="155F3274"/>
    <w:rsid w:val="15601A41"/>
    <w:rsid w:val="15612DEB"/>
    <w:rsid w:val="156376F5"/>
    <w:rsid w:val="15646D66"/>
    <w:rsid w:val="15656617"/>
    <w:rsid w:val="156C5E5C"/>
    <w:rsid w:val="157254A6"/>
    <w:rsid w:val="15725607"/>
    <w:rsid w:val="15726BD6"/>
    <w:rsid w:val="15743483"/>
    <w:rsid w:val="157513C2"/>
    <w:rsid w:val="1577669C"/>
    <w:rsid w:val="15797F1F"/>
    <w:rsid w:val="157B7DDB"/>
    <w:rsid w:val="1580307C"/>
    <w:rsid w:val="15806738"/>
    <w:rsid w:val="15807EC5"/>
    <w:rsid w:val="158335A8"/>
    <w:rsid w:val="15890BFA"/>
    <w:rsid w:val="158D1BAC"/>
    <w:rsid w:val="158D3848"/>
    <w:rsid w:val="158F0347"/>
    <w:rsid w:val="158F036C"/>
    <w:rsid w:val="158F2592"/>
    <w:rsid w:val="15903A0F"/>
    <w:rsid w:val="15905BE9"/>
    <w:rsid w:val="15912C27"/>
    <w:rsid w:val="15924F9D"/>
    <w:rsid w:val="15926BE5"/>
    <w:rsid w:val="15940AF5"/>
    <w:rsid w:val="159478A3"/>
    <w:rsid w:val="15951EF9"/>
    <w:rsid w:val="1595680B"/>
    <w:rsid w:val="15970E42"/>
    <w:rsid w:val="1599675D"/>
    <w:rsid w:val="159A50A2"/>
    <w:rsid w:val="159B1636"/>
    <w:rsid w:val="159D552D"/>
    <w:rsid w:val="159E7B0F"/>
    <w:rsid w:val="15A20555"/>
    <w:rsid w:val="15A92480"/>
    <w:rsid w:val="15AA75F2"/>
    <w:rsid w:val="15AB366D"/>
    <w:rsid w:val="15AC5339"/>
    <w:rsid w:val="15AF7139"/>
    <w:rsid w:val="15B36A2E"/>
    <w:rsid w:val="15B76481"/>
    <w:rsid w:val="15B8284E"/>
    <w:rsid w:val="15B8448F"/>
    <w:rsid w:val="15BB3A6C"/>
    <w:rsid w:val="15BD68C9"/>
    <w:rsid w:val="15BD7921"/>
    <w:rsid w:val="15BF387A"/>
    <w:rsid w:val="15C0740F"/>
    <w:rsid w:val="15C07DBF"/>
    <w:rsid w:val="15C10771"/>
    <w:rsid w:val="15C12E3A"/>
    <w:rsid w:val="15C42018"/>
    <w:rsid w:val="15C6548D"/>
    <w:rsid w:val="15CA4CBB"/>
    <w:rsid w:val="15CC60FB"/>
    <w:rsid w:val="15CD0C50"/>
    <w:rsid w:val="15D06E5A"/>
    <w:rsid w:val="15D15030"/>
    <w:rsid w:val="15D43A8C"/>
    <w:rsid w:val="15D43F0D"/>
    <w:rsid w:val="15D44F69"/>
    <w:rsid w:val="15D60648"/>
    <w:rsid w:val="15DC4A32"/>
    <w:rsid w:val="15DD0EA4"/>
    <w:rsid w:val="15E12A84"/>
    <w:rsid w:val="15E563FD"/>
    <w:rsid w:val="15E718D6"/>
    <w:rsid w:val="15E77AEB"/>
    <w:rsid w:val="15E86C02"/>
    <w:rsid w:val="15EC0677"/>
    <w:rsid w:val="15EC4F4E"/>
    <w:rsid w:val="15EC6E2D"/>
    <w:rsid w:val="15EE5FAF"/>
    <w:rsid w:val="15F0110E"/>
    <w:rsid w:val="15F14DD6"/>
    <w:rsid w:val="15F338F2"/>
    <w:rsid w:val="15F35E9A"/>
    <w:rsid w:val="15F36249"/>
    <w:rsid w:val="15F53F76"/>
    <w:rsid w:val="15F65EC5"/>
    <w:rsid w:val="15F7054E"/>
    <w:rsid w:val="15FA3128"/>
    <w:rsid w:val="15FB4947"/>
    <w:rsid w:val="15FD2BF9"/>
    <w:rsid w:val="15FD3B1B"/>
    <w:rsid w:val="15FE168A"/>
    <w:rsid w:val="15FE5801"/>
    <w:rsid w:val="160052A5"/>
    <w:rsid w:val="16020229"/>
    <w:rsid w:val="16071683"/>
    <w:rsid w:val="16080C60"/>
    <w:rsid w:val="160B001D"/>
    <w:rsid w:val="160B1D31"/>
    <w:rsid w:val="160C4687"/>
    <w:rsid w:val="160D12E6"/>
    <w:rsid w:val="160D2FA0"/>
    <w:rsid w:val="16112A5B"/>
    <w:rsid w:val="16130F11"/>
    <w:rsid w:val="16133666"/>
    <w:rsid w:val="161B11F9"/>
    <w:rsid w:val="161B6965"/>
    <w:rsid w:val="161E3C0C"/>
    <w:rsid w:val="16205B83"/>
    <w:rsid w:val="16207D18"/>
    <w:rsid w:val="16215832"/>
    <w:rsid w:val="16223625"/>
    <w:rsid w:val="16232949"/>
    <w:rsid w:val="16242D77"/>
    <w:rsid w:val="16246A37"/>
    <w:rsid w:val="16271CD5"/>
    <w:rsid w:val="162879D2"/>
    <w:rsid w:val="162B254B"/>
    <w:rsid w:val="162E4500"/>
    <w:rsid w:val="163C51C6"/>
    <w:rsid w:val="164233C9"/>
    <w:rsid w:val="164435EC"/>
    <w:rsid w:val="16466D37"/>
    <w:rsid w:val="16470E9E"/>
    <w:rsid w:val="164C6AFD"/>
    <w:rsid w:val="164C76C3"/>
    <w:rsid w:val="164D0A8A"/>
    <w:rsid w:val="164D76A0"/>
    <w:rsid w:val="16560C06"/>
    <w:rsid w:val="16562259"/>
    <w:rsid w:val="16573533"/>
    <w:rsid w:val="1657384E"/>
    <w:rsid w:val="16586DEF"/>
    <w:rsid w:val="165B231D"/>
    <w:rsid w:val="165B3E0D"/>
    <w:rsid w:val="165D51B7"/>
    <w:rsid w:val="16605B9A"/>
    <w:rsid w:val="16637794"/>
    <w:rsid w:val="1664041C"/>
    <w:rsid w:val="16676215"/>
    <w:rsid w:val="16681DE6"/>
    <w:rsid w:val="166908D0"/>
    <w:rsid w:val="16695CC5"/>
    <w:rsid w:val="166B15C0"/>
    <w:rsid w:val="166D2BC8"/>
    <w:rsid w:val="166F46C0"/>
    <w:rsid w:val="166F62EC"/>
    <w:rsid w:val="16721B92"/>
    <w:rsid w:val="16734385"/>
    <w:rsid w:val="16736321"/>
    <w:rsid w:val="16753D80"/>
    <w:rsid w:val="16763A64"/>
    <w:rsid w:val="16771F1E"/>
    <w:rsid w:val="16772E02"/>
    <w:rsid w:val="1678051B"/>
    <w:rsid w:val="16785892"/>
    <w:rsid w:val="167A7D65"/>
    <w:rsid w:val="167C2FD7"/>
    <w:rsid w:val="167D6FA4"/>
    <w:rsid w:val="167D7C16"/>
    <w:rsid w:val="167F7229"/>
    <w:rsid w:val="168268A7"/>
    <w:rsid w:val="16832E8A"/>
    <w:rsid w:val="168336D5"/>
    <w:rsid w:val="16851460"/>
    <w:rsid w:val="16883E26"/>
    <w:rsid w:val="16891F69"/>
    <w:rsid w:val="168A4B88"/>
    <w:rsid w:val="168C1DE4"/>
    <w:rsid w:val="168E33E0"/>
    <w:rsid w:val="168F1485"/>
    <w:rsid w:val="16953385"/>
    <w:rsid w:val="169917D9"/>
    <w:rsid w:val="169A4704"/>
    <w:rsid w:val="169A4A0A"/>
    <w:rsid w:val="169D200F"/>
    <w:rsid w:val="169F19EC"/>
    <w:rsid w:val="16A275BA"/>
    <w:rsid w:val="16A367C1"/>
    <w:rsid w:val="16A44774"/>
    <w:rsid w:val="16A649D7"/>
    <w:rsid w:val="16A7482C"/>
    <w:rsid w:val="16A833B0"/>
    <w:rsid w:val="16AA6461"/>
    <w:rsid w:val="16AB4A9F"/>
    <w:rsid w:val="16B13FE3"/>
    <w:rsid w:val="16B41DA2"/>
    <w:rsid w:val="16B41FA4"/>
    <w:rsid w:val="16B87527"/>
    <w:rsid w:val="16BE6F68"/>
    <w:rsid w:val="16C136CF"/>
    <w:rsid w:val="16C3366A"/>
    <w:rsid w:val="16C374ED"/>
    <w:rsid w:val="16C43562"/>
    <w:rsid w:val="16C67782"/>
    <w:rsid w:val="16C8531C"/>
    <w:rsid w:val="16C96224"/>
    <w:rsid w:val="16CB39AE"/>
    <w:rsid w:val="16CD5FC7"/>
    <w:rsid w:val="16CE0906"/>
    <w:rsid w:val="16CF3DDB"/>
    <w:rsid w:val="16CF729F"/>
    <w:rsid w:val="16D07611"/>
    <w:rsid w:val="16D713DA"/>
    <w:rsid w:val="16D875BC"/>
    <w:rsid w:val="16DA2F8F"/>
    <w:rsid w:val="16DB3DD5"/>
    <w:rsid w:val="16DB5730"/>
    <w:rsid w:val="16E25686"/>
    <w:rsid w:val="16E27DDB"/>
    <w:rsid w:val="16E538FE"/>
    <w:rsid w:val="16E5738E"/>
    <w:rsid w:val="16E575FE"/>
    <w:rsid w:val="16E817D6"/>
    <w:rsid w:val="16E86374"/>
    <w:rsid w:val="16E928A2"/>
    <w:rsid w:val="16EF083F"/>
    <w:rsid w:val="16EF5C95"/>
    <w:rsid w:val="16F11C32"/>
    <w:rsid w:val="16F209C7"/>
    <w:rsid w:val="16F326E4"/>
    <w:rsid w:val="16F40F7C"/>
    <w:rsid w:val="16FA17FE"/>
    <w:rsid w:val="16FE3270"/>
    <w:rsid w:val="170041F4"/>
    <w:rsid w:val="17024CB9"/>
    <w:rsid w:val="17056DC9"/>
    <w:rsid w:val="17063421"/>
    <w:rsid w:val="170A471D"/>
    <w:rsid w:val="170B2EE6"/>
    <w:rsid w:val="170C31B7"/>
    <w:rsid w:val="171473BD"/>
    <w:rsid w:val="17165347"/>
    <w:rsid w:val="171665BE"/>
    <w:rsid w:val="171840FB"/>
    <w:rsid w:val="171856D5"/>
    <w:rsid w:val="17193CD7"/>
    <w:rsid w:val="171D3732"/>
    <w:rsid w:val="171F5DCA"/>
    <w:rsid w:val="1721046D"/>
    <w:rsid w:val="17212D5E"/>
    <w:rsid w:val="17242A3B"/>
    <w:rsid w:val="17251154"/>
    <w:rsid w:val="17264C9D"/>
    <w:rsid w:val="17285234"/>
    <w:rsid w:val="17286061"/>
    <w:rsid w:val="17287933"/>
    <w:rsid w:val="1729025A"/>
    <w:rsid w:val="172C598B"/>
    <w:rsid w:val="172D7D74"/>
    <w:rsid w:val="172E6C4E"/>
    <w:rsid w:val="172F0B6B"/>
    <w:rsid w:val="173155E9"/>
    <w:rsid w:val="173639AB"/>
    <w:rsid w:val="17377A4B"/>
    <w:rsid w:val="173A7E63"/>
    <w:rsid w:val="173C7BD0"/>
    <w:rsid w:val="174114A0"/>
    <w:rsid w:val="174119AA"/>
    <w:rsid w:val="17411A95"/>
    <w:rsid w:val="1742032F"/>
    <w:rsid w:val="1746638B"/>
    <w:rsid w:val="174A1B45"/>
    <w:rsid w:val="174D5525"/>
    <w:rsid w:val="175027D9"/>
    <w:rsid w:val="17550009"/>
    <w:rsid w:val="1756553E"/>
    <w:rsid w:val="17567254"/>
    <w:rsid w:val="17583864"/>
    <w:rsid w:val="17587546"/>
    <w:rsid w:val="175948DC"/>
    <w:rsid w:val="1759650D"/>
    <w:rsid w:val="175B307F"/>
    <w:rsid w:val="175C374B"/>
    <w:rsid w:val="175D5EBD"/>
    <w:rsid w:val="175E515D"/>
    <w:rsid w:val="17601DE9"/>
    <w:rsid w:val="176078DE"/>
    <w:rsid w:val="176147AA"/>
    <w:rsid w:val="1763338B"/>
    <w:rsid w:val="176401F7"/>
    <w:rsid w:val="17657B38"/>
    <w:rsid w:val="17680005"/>
    <w:rsid w:val="17682A56"/>
    <w:rsid w:val="1768426A"/>
    <w:rsid w:val="1768506B"/>
    <w:rsid w:val="17696D1A"/>
    <w:rsid w:val="176F1F44"/>
    <w:rsid w:val="176F4FE4"/>
    <w:rsid w:val="1770011C"/>
    <w:rsid w:val="17707719"/>
    <w:rsid w:val="17725961"/>
    <w:rsid w:val="17774ADE"/>
    <w:rsid w:val="17774E81"/>
    <w:rsid w:val="177A15F4"/>
    <w:rsid w:val="177A34FB"/>
    <w:rsid w:val="177A74A2"/>
    <w:rsid w:val="177E4C0E"/>
    <w:rsid w:val="177F092F"/>
    <w:rsid w:val="178035AC"/>
    <w:rsid w:val="178058FD"/>
    <w:rsid w:val="17807E8F"/>
    <w:rsid w:val="178406BD"/>
    <w:rsid w:val="17874093"/>
    <w:rsid w:val="17894AB4"/>
    <w:rsid w:val="178C2B64"/>
    <w:rsid w:val="17924A84"/>
    <w:rsid w:val="1793002C"/>
    <w:rsid w:val="179301D5"/>
    <w:rsid w:val="17930246"/>
    <w:rsid w:val="17931339"/>
    <w:rsid w:val="17946D7A"/>
    <w:rsid w:val="17954E58"/>
    <w:rsid w:val="179606D0"/>
    <w:rsid w:val="179B121B"/>
    <w:rsid w:val="179C2CA7"/>
    <w:rsid w:val="179D4BC9"/>
    <w:rsid w:val="179E2C3A"/>
    <w:rsid w:val="179E2E46"/>
    <w:rsid w:val="17A33F83"/>
    <w:rsid w:val="17A34D32"/>
    <w:rsid w:val="17A37BD7"/>
    <w:rsid w:val="17A45471"/>
    <w:rsid w:val="17A661AE"/>
    <w:rsid w:val="17AA2F57"/>
    <w:rsid w:val="17AC13DD"/>
    <w:rsid w:val="17AC675A"/>
    <w:rsid w:val="17AD0484"/>
    <w:rsid w:val="17AF60A1"/>
    <w:rsid w:val="17B13738"/>
    <w:rsid w:val="17B204D4"/>
    <w:rsid w:val="17B72EDA"/>
    <w:rsid w:val="17B7424C"/>
    <w:rsid w:val="17BE497E"/>
    <w:rsid w:val="17C434F9"/>
    <w:rsid w:val="17C53EA2"/>
    <w:rsid w:val="17C6256F"/>
    <w:rsid w:val="17C83844"/>
    <w:rsid w:val="17C94E23"/>
    <w:rsid w:val="17CA2DEC"/>
    <w:rsid w:val="17CA544F"/>
    <w:rsid w:val="17CB19DF"/>
    <w:rsid w:val="17CD0CA7"/>
    <w:rsid w:val="17CF75FC"/>
    <w:rsid w:val="17D00195"/>
    <w:rsid w:val="17D12C4C"/>
    <w:rsid w:val="17D1491A"/>
    <w:rsid w:val="17D16D3F"/>
    <w:rsid w:val="17D1778E"/>
    <w:rsid w:val="17D21EFD"/>
    <w:rsid w:val="17D73519"/>
    <w:rsid w:val="17D93775"/>
    <w:rsid w:val="17DC12BB"/>
    <w:rsid w:val="17DD4EC7"/>
    <w:rsid w:val="17DD68DC"/>
    <w:rsid w:val="17DD7406"/>
    <w:rsid w:val="17E020F1"/>
    <w:rsid w:val="17E45A41"/>
    <w:rsid w:val="17E50EFB"/>
    <w:rsid w:val="17E6455D"/>
    <w:rsid w:val="17E6632E"/>
    <w:rsid w:val="17EB70F8"/>
    <w:rsid w:val="17ED7C95"/>
    <w:rsid w:val="17EE182F"/>
    <w:rsid w:val="17F0234F"/>
    <w:rsid w:val="17F252EC"/>
    <w:rsid w:val="17F32882"/>
    <w:rsid w:val="17F33F46"/>
    <w:rsid w:val="17F3612D"/>
    <w:rsid w:val="17F54C60"/>
    <w:rsid w:val="17F738A5"/>
    <w:rsid w:val="17F76956"/>
    <w:rsid w:val="17FA154F"/>
    <w:rsid w:val="17FB5E40"/>
    <w:rsid w:val="17FC0C4D"/>
    <w:rsid w:val="18022123"/>
    <w:rsid w:val="18070B0E"/>
    <w:rsid w:val="18084403"/>
    <w:rsid w:val="180E1A6E"/>
    <w:rsid w:val="18105606"/>
    <w:rsid w:val="18107F18"/>
    <w:rsid w:val="18126F9A"/>
    <w:rsid w:val="18145416"/>
    <w:rsid w:val="18163286"/>
    <w:rsid w:val="18163835"/>
    <w:rsid w:val="18166B85"/>
    <w:rsid w:val="18186C04"/>
    <w:rsid w:val="181C7528"/>
    <w:rsid w:val="181E06DD"/>
    <w:rsid w:val="182045C6"/>
    <w:rsid w:val="18223F75"/>
    <w:rsid w:val="1823337E"/>
    <w:rsid w:val="182557D2"/>
    <w:rsid w:val="18265C71"/>
    <w:rsid w:val="18273622"/>
    <w:rsid w:val="182825B7"/>
    <w:rsid w:val="182918F2"/>
    <w:rsid w:val="18291D3E"/>
    <w:rsid w:val="18292B75"/>
    <w:rsid w:val="18314EB5"/>
    <w:rsid w:val="183443F9"/>
    <w:rsid w:val="1835611E"/>
    <w:rsid w:val="183670ED"/>
    <w:rsid w:val="183814F9"/>
    <w:rsid w:val="18382782"/>
    <w:rsid w:val="183832AF"/>
    <w:rsid w:val="183C4E9B"/>
    <w:rsid w:val="183D7388"/>
    <w:rsid w:val="183F0032"/>
    <w:rsid w:val="183F2C4A"/>
    <w:rsid w:val="183F424A"/>
    <w:rsid w:val="183F4CA5"/>
    <w:rsid w:val="184117A3"/>
    <w:rsid w:val="184562C4"/>
    <w:rsid w:val="18463E1E"/>
    <w:rsid w:val="184677CE"/>
    <w:rsid w:val="18467D3B"/>
    <w:rsid w:val="18471D91"/>
    <w:rsid w:val="184B3FA4"/>
    <w:rsid w:val="184C48BB"/>
    <w:rsid w:val="184C607C"/>
    <w:rsid w:val="184F55E9"/>
    <w:rsid w:val="18514DC2"/>
    <w:rsid w:val="18516F9E"/>
    <w:rsid w:val="18520D47"/>
    <w:rsid w:val="18520E6D"/>
    <w:rsid w:val="185778F8"/>
    <w:rsid w:val="18585F87"/>
    <w:rsid w:val="18587F76"/>
    <w:rsid w:val="18592490"/>
    <w:rsid w:val="18597548"/>
    <w:rsid w:val="18597990"/>
    <w:rsid w:val="185A5CF0"/>
    <w:rsid w:val="185F4A9E"/>
    <w:rsid w:val="1862656A"/>
    <w:rsid w:val="18635FC0"/>
    <w:rsid w:val="18654C2B"/>
    <w:rsid w:val="18663FB4"/>
    <w:rsid w:val="186B70FB"/>
    <w:rsid w:val="18700C24"/>
    <w:rsid w:val="187154FC"/>
    <w:rsid w:val="1872286A"/>
    <w:rsid w:val="1873695C"/>
    <w:rsid w:val="18755ED7"/>
    <w:rsid w:val="187652BE"/>
    <w:rsid w:val="187859E1"/>
    <w:rsid w:val="18810B80"/>
    <w:rsid w:val="1883103A"/>
    <w:rsid w:val="188501D9"/>
    <w:rsid w:val="188768E3"/>
    <w:rsid w:val="18877274"/>
    <w:rsid w:val="189044F6"/>
    <w:rsid w:val="18912E5F"/>
    <w:rsid w:val="18930D20"/>
    <w:rsid w:val="189449A0"/>
    <w:rsid w:val="18955618"/>
    <w:rsid w:val="189850FA"/>
    <w:rsid w:val="18992AF8"/>
    <w:rsid w:val="189B2C62"/>
    <w:rsid w:val="189E3755"/>
    <w:rsid w:val="189F7457"/>
    <w:rsid w:val="18A3597B"/>
    <w:rsid w:val="18A445CF"/>
    <w:rsid w:val="18A57BEC"/>
    <w:rsid w:val="18A669D4"/>
    <w:rsid w:val="18A87725"/>
    <w:rsid w:val="18A90CBD"/>
    <w:rsid w:val="18A95041"/>
    <w:rsid w:val="18AC463C"/>
    <w:rsid w:val="18AD7AB2"/>
    <w:rsid w:val="18B031E4"/>
    <w:rsid w:val="18B07ACD"/>
    <w:rsid w:val="18B21264"/>
    <w:rsid w:val="18B26C7B"/>
    <w:rsid w:val="18B31452"/>
    <w:rsid w:val="18B5467B"/>
    <w:rsid w:val="18B61CC7"/>
    <w:rsid w:val="18B72553"/>
    <w:rsid w:val="18B830AD"/>
    <w:rsid w:val="18B851D3"/>
    <w:rsid w:val="18B8649D"/>
    <w:rsid w:val="18BA6D75"/>
    <w:rsid w:val="18BB1F30"/>
    <w:rsid w:val="18BD37F1"/>
    <w:rsid w:val="18BD439D"/>
    <w:rsid w:val="18BD5091"/>
    <w:rsid w:val="18C10D6A"/>
    <w:rsid w:val="18C14033"/>
    <w:rsid w:val="18C20F48"/>
    <w:rsid w:val="18C349FF"/>
    <w:rsid w:val="18C37C3A"/>
    <w:rsid w:val="18C47E62"/>
    <w:rsid w:val="18C72E5E"/>
    <w:rsid w:val="18C74C90"/>
    <w:rsid w:val="18C76615"/>
    <w:rsid w:val="18CF099C"/>
    <w:rsid w:val="18D60C51"/>
    <w:rsid w:val="18D65264"/>
    <w:rsid w:val="18D679DB"/>
    <w:rsid w:val="18D722CF"/>
    <w:rsid w:val="18D753E9"/>
    <w:rsid w:val="18DA11F1"/>
    <w:rsid w:val="18DA3E48"/>
    <w:rsid w:val="18DB2972"/>
    <w:rsid w:val="18DD471F"/>
    <w:rsid w:val="18DE2F45"/>
    <w:rsid w:val="18DE47B3"/>
    <w:rsid w:val="18E011AA"/>
    <w:rsid w:val="18E04753"/>
    <w:rsid w:val="18E206B7"/>
    <w:rsid w:val="18E30FF5"/>
    <w:rsid w:val="18E41A55"/>
    <w:rsid w:val="18E5164F"/>
    <w:rsid w:val="18E81F8E"/>
    <w:rsid w:val="18E91697"/>
    <w:rsid w:val="18EC4542"/>
    <w:rsid w:val="18ED6B64"/>
    <w:rsid w:val="18F26F7D"/>
    <w:rsid w:val="18F33810"/>
    <w:rsid w:val="18F35A23"/>
    <w:rsid w:val="18F40249"/>
    <w:rsid w:val="18F46EBB"/>
    <w:rsid w:val="18F51D46"/>
    <w:rsid w:val="18F54F12"/>
    <w:rsid w:val="18F66A76"/>
    <w:rsid w:val="18F757EA"/>
    <w:rsid w:val="18FA60AD"/>
    <w:rsid w:val="18FD74B5"/>
    <w:rsid w:val="19014440"/>
    <w:rsid w:val="19020DC7"/>
    <w:rsid w:val="19044766"/>
    <w:rsid w:val="190879A7"/>
    <w:rsid w:val="190E2E5B"/>
    <w:rsid w:val="19100512"/>
    <w:rsid w:val="19126076"/>
    <w:rsid w:val="19166E94"/>
    <w:rsid w:val="1918001D"/>
    <w:rsid w:val="191E276E"/>
    <w:rsid w:val="19205B60"/>
    <w:rsid w:val="19216814"/>
    <w:rsid w:val="19223B76"/>
    <w:rsid w:val="192504E9"/>
    <w:rsid w:val="19262650"/>
    <w:rsid w:val="19275451"/>
    <w:rsid w:val="19277F5F"/>
    <w:rsid w:val="192936A7"/>
    <w:rsid w:val="19294ADA"/>
    <w:rsid w:val="192A207D"/>
    <w:rsid w:val="192B4F1C"/>
    <w:rsid w:val="192B5106"/>
    <w:rsid w:val="192F0B87"/>
    <w:rsid w:val="19333549"/>
    <w:rsid w:val="193420BD"/>
    <w:rsid w:val="193B221D"/>
    <w:rsid w:val="193C0DFF"/>
    <w:rsid w:val="193C1B2B"/>
    <w:rsid w:val="19401D82"/>
    <w:rsid w:val="1940559F"/>
    <w:rsid w:val="19407BD7"/>
    <w:rsid w:val="194474E6"/>
    <w:rsid w:val="19461EBF"/>
    <w:rsid w:val="194838E3"/>
    <w:rsid w:val="194A3177"/>
    <w:rsid w:val="194A7DED"/>
    <w:rsid w:val="194C63A4"/>
    <w:rsid w:val="194E1CDC"/>
    <w:rsid w:val="194E300D"/>
    <w:rsid w:val="194F3D35"/>
    <w:rsid w:val="194F4FB4"/>
    <w:rsid w:val="195168C4"/>
    <w:rsid w:val="195237D7"/>
    <w:rsid w:val="19542A85"/>
    <w:rsid w:val="19572384"/>
    <w:rsid w:val="19581681"/>
    <w:rsid w:val="195863FE"/>
    <w:rsid w:val="19591F9D"/>
    <w:rsid w:val="195938B0"/>
    <w:rsid w:val="19597CC3"/>
    <w:rsid w:val="195D3FC6"/>
    <w:rsid w:val="19610D98"/>
    <w:rsid w:val="196303DB"/>
    <w:rsid w:val="19633264"/>
    <w:rsid w:val="19640D63"/>
    <w:rsid w:val="19651C3D"/>
    <w:rsid w:val="19655452"/>
    <w:rsid w:val="196A1A7B"/>
    <w:rsid w:val="196A7265"/>
    <w:rsid w:val="196C2929"/>
    <w:rsid w:val="196C46E3"/>
    <w:rsid w:val="196D7F03"/>
    <w:rsid w:val="196E2814"/>
    <w:rsid w:val="196E516B"/>
    <w:rsid w:val="196E5F04"/>
    <w:rsid w:val="197033DF"/>
    <w:rsid w:val="19731253"/>
    <w:rsid w:val="197A09ED"/>
    <w:rsid w:val="197A1BAD"/>
    <w:rsid w:val="197D025A"/>
    <w:rsid w:val="197D4EE7"/>
    <w:rsid w:val="197F46F6"/>
    <w:rsid w:val="19806F60"/>
    <w:rsid w:val="19807864"/>
    <w:rsid w:val="19820E89"/>
    <w:rsid w:val="19826ACC"/>
    <w:rsid w:val="19827A04"/>
    <w:rsid w:val="198612AE"/>
    <w:rsid w:val="198622C7"/>
    <w:rsid w:val="19871ABB"/>
    <w:rsid w:val="198859E1"/>
    <w:rsid w:val="198C3AFA"/>
    <w:rsid w:val="19912EC4"/>
    <w:rsid w:val="199140B1"/>
    <w:rsid w:val="1996250A"/>
    <w:rsid w:val="19967200"/>
    <w:rsid w:val="199D6DEC"/>
    <w:rsid w:val="199E3C19"/>
    <w:rsid w:val="19A350F4"/>
    <w:rsid w:val="19A550F3"/>
    <w:rsid w:val="19A67DCB"/>
    <w:rsid w:val="19A816F4"/>
    <w:rsid w:val="19AB39B2"/>
    <w:rsid w:val="19AC178D"/>
    <w:rsid w:val="19AC2CCA"/>
    <w:rsid w:val="19B74ABA"/>
    <w:rsid w:val="19B84351"/>
    <w:rsid w:val="19BA1119"/>
    <w:rsid w:val="19BD6378"/>
    <w:rsid w:val="19BE716A"/>
    <w:rsid w:val="19C065CC"/>
    <w:rsid w:val="19C2228D"/>
    <w:rsid w:val="19C30F89"/>
    <w:rsid w:val="19C34A78"/>
    <w:rsid w:val="19C37A9B"/>
    <w:rsid w:val="19C40219"/>
    <w:rsid w:val="19C5438C"/>
    <w:rsid w:val="19C747C7"/>
    <w:rsid w:val="19C96C6F"/>
    <w:rsid w:val="19CB7A73"/>
    <w:rsid w:val="19D2797D"/>
    <w:rsid w:val="19D31A10"/>
    <w:rsid w:val="19D467E8"/>
    <w:rsid w:val="19D56770"/>
    <w:rsid w:val="19DD095A"/>
    <w:rsid w:val="19DD41C8"/>
    <w:rsid w:val="19E11F62"/>
    <w:rsid w:val="19E13CE2"/>
    <w:rsid w:val="19E82FEB"/>
    <w:rsid w:val="19EB0B46"/>
    <w:rsid w:val="19EC12AC"/>
    <w:rsid w:val="19EC45B9"/>
    <w:rsid w:val="19F00FCE"/>
    <w:rsid w:val="19F62CD4"/>
    <w:rsid w:val="19F76DCB"/>
    <w:rsid w:val="19F77E04"/>
    <w:rsid w:val="19F94CD1"/>
    <w:rsid w:val="1A02051D"/>
    <w:rsid w:val="1A04264B"/>
    <w:rsid w:val="1A077621"/>
    <w:rsid w:val="1A0A19FF"/>
    <w:rsid w:val="1A0B139B"/>
    <w:rsid w:val="1A0C0E01"/>
    <w:rsid w:val="1A114784"/>
    <w:rsid w:val="1A120091"/>
    <w:rsid w:val="1A133C7F"/>
    <w:rsid w:val="1A140B8E"/>
    <w:rsid w:val="1A14120D"/>
    <w:rsid w:val="1A152A59"/>
    <w:rsid w:val="1A171359"/>
    <w:rsid w:val="1A22082D"/>
    <w:rsid w:val="1A253DE9"/>
    <w:rsid w:val="1A256725"/>
    <w:rsid w:val="1A257024"/>
    <w:rsid w:val="1A284EA1"/>
    <w:rsid w:val="1A2B4800"/>
    <w:rsid w:val="1A2E53C5"/>
    <w:rsid w:val="1A2F68EA"/>
    <w:rsid w:val="1A3074D4"/>
    <w:rsid w:val="1A3267D2"/>
    <w:rsid w:val="1A3275B0"/>
    <w:rsid w:val="1A3970A7"/>
    <w:rsid w:val="1A3B4616"/>
    <w:rsid w:val="1A3D2087"/>
    <w:rsid w:val="1A3D4FEB"/>
    <w:rsid w:val="1A3F64A6"/>
    <w:rsid w:val="1A4034ED"/>
    <w:rsid w:val="1A4525E9"/>
    <w:rsid w:val="1A473B85"/>
    <w:rsid w:val="1A4863FD"/>
    <w:rsid w:val="1A490BA6"/>
    <w:rsid w:val="1A4A788D"/>
    <w:rsid w:val="1A4C5039"/>
    <w:rsid w:val="1A502EBA"/>
    <w:rsid w:val="1A5045C8"/>
    <w:rsid w:val="1A5148F3"/>
    <w:rsid w:val="1A550B25"/>
    <w:rsid w:val="1A563F0F"/>
    <w:rsid w:val="1A574F42"/>
    <w:rsid w:val="1A57611D"/>
    <w:rsid w:val="1A5B32FC"/>
    <w:rsid w:val="1A5B4152"/>
    <w:rsid w:val="1A5B5B41"/>
    <w:rsid w:val="1A5B7ABE"/>
    <w:rsid w:val="1A5F3D42"/>
    <w:rsid w:val="1A5F707A"/>
    <w:rsid w:val="1A613FE9"/>
    <w:rsid w:val="1A6234CC"/>
    <w:rsid w:val="1A626E2B"/>
    <w:rsid w:val="1A646704"/>
    <w:rsid w:val="1A6E6CC8"/>
    <w:rsid w:val="1A6F15F6"/>
    <w:rsid w:val="1A7808E7"/>
    <w:rsid w:val="1A7A0574"/>
    <w:rsid w:val="1A7E55BA"/>
    <w:rsid w:val="1A816FB8"/>
    <w:rsid w:val="1A822953"/>
    <w:rsid w:val="1A83402F"/>
    <w:rsid w:val="1A834F8E"/>
    <w:rsid w:val="1A852758"/>
    <w:rsid w:val="1A87195B"/>
    <w:rsid w:val="1A87421E"/>
    <w:rsid w:val="1A8A7A33"/>
    <w:rsid w:val="1A8B31B3"/>
    <w:rsid w:val="1A8C6FF7"/>
    <w:rsid w:val="1A8F0CD8"/>
    <w:rsid w:val="1A911741"/>
    <w:rsid w:val="1A917D2B"/>
    <w:rsid w:val="1A921BDD"/>
    <w:rsid w:val="1A931453"/>
    <w:rsid w:val="1A957A25"/>
    <w:rsid w:val="1A9D17C2"/>
    <w:rsid w:val="1A9E375B"/>
    <w:rsid w:val="1AA079AF"/>
    <w:rsid w:val="1AAE14C1"/>
    <w:rsid w:val="1AAE48CF"/>
    <w:rsid w:val="1AB1700E"/>
    <w:rsid w:val="1AB26F49"/>
    <w:rsid w:val="1AB33E42"/>
    <w:rsid w:val="1AB34833"/>
    <w:rsid w:val="1AB42C93"/>
    <w:rsid w:val="1AB5078F"/>
    <w:rsid w:val="1AB5371E"/>
    <w:rsid w:val="1AB5515B"/>
    <w:rsid w:val="1AB5682B"/>
    <w:rsid w:val="1AB95E58"/>
    <w:rsid w:val="1ABB3B87"/>
    <w:rsid w:val="1ABC19A8"/>
    <w:rsid w:val="1ABD33CA"/>
    <w:rsid w:val="1ABD7152"/>
    <w:rsid w:val="1ABE640A"/>
    <w:rsid w:val="1AC31E55"/>
    <w:rsid w:val="1AC4666D"/>
    <w:rsid w:val="1AC63D14"/>
    <w:rsid w:val="1AC71556"/>
    <w:rsid w:val="1AC82751"/>
    <w:rsid w:val="1ACD0A89"/>
    <w:rsid w:val="1ACD6EFF"/>
    <w:rsid w:val="1AD31592"/>
    <w:rsid w:val="1AD35C9B"/>
    <w:rsid w:val="1AD53EDC"/>
    <w:rsid w:val="1AD640C3"/>
    <w:rsid w:val="1AD65733"/>
    <w:rsid w:val="1AD73954"/>
    <w:rsid w:val="1AD85E38"/>
    <w:rsid w:val="1ADC32A2"/>
    <w:rsid w:val="1ADD1297"/>
    <w:rsid w:val="1ADE3BD5"/>
    <w:rsid w:val="1AE10752"/>
    <w:rsid w:val="1AE46A33"/>
    <w:rsid w:val="1AE525A2"/>
    <w:rsid w:val="1AE52C5F"/>
    <w:rsid w:val="1AE61823"/>
    <w:rsid w:val="1AE61F33"/>
    <w:rsid w:val="1AE9031D"/>
    <w:rsid w:val="1AE927C0"/>
    <w:rsid w:val="1AE9658F"/>
    <w:rsid w:val="1AED0154"/>
    <w:rsid w:val="1AEE1BA5"/>
    <w:rsid w:val="1AF70C5C"/>
    <w:rsid w:val="1AF904F5"/>
    <w:rsid w:val="1AFA51E6"/>
    <w:rsid w:val="1AFB5D4B"/>
    <w:rsid w:val="1AFC7F26"/>
    <w:rsid w:val="1AFF1845"/>
    <w:rsid w:val="1B007AE5"/>
    <w:rsid w:val="1B02040D"/>
    <w:rsid w:val="1B0624FD"/>
    <w:rsid w:val="1B097BBB"/>
    <w:rsid w:val="1B0A66B4"/>
    <w:rsid w:val="1B0B270B"/>
    <w:rsid w:val="1B0C0BBC"/>
    <w:rsid w:val="1B0C4A66"/>
    <w:rsid w:val="1B0E54EA"/>
    <w:rsid w:val="1B0F417F"/>
    <w:rsid w:val="1B0F44EE"/>
    <w:rsid w:val="1B0F7372"/>
    <w:rsid w:val="1B133A8B"/>
    <w:rsid w:val="1B14087F"/>
    <w:rsid w:val="1B172EFE"/>
    <w:rsid w:val="1B1A3377"/>
    <w:rsid w:val="1B1A7CA2"/>
    <w:rsid w:val="1B1D72C0"/>
    <w:rsid w:val="1B1D7774"/>
    <w:rsid w:val="1B1E003C"/>
    <w:rsid w:val="1B1E0099"/>
    <w:rsid w:val="1B21336B"/>
    <w:rsid w:val="1B21776E"/>
    <w:rsid w:val="1B283544"/>
    <w:rsid w:val="1B287F17"/>
    <w:rsid w:val="1B2C7C12"/>
    <w:rsid w:val="1B2D504E"/>
    <w:rsid w:val="1B2D79D2"/>
    <w:rsid w:val="1B2E6457"/>
    <w:rsid w:val="1B2F5969"/>
    <w:rsid w:val="1B303587"/>
    <w:rsid w:val="1B316DFA"/>
    <w:rsid w:val="1B3543A1"/>
    <w:rsid w:val="1B394ED1"/>
    <w:rsid w:val="1B3A1BF3"/>
    <w:rsid w:val="1B3D1D24"/>
    <w:rsid w:val="1B3D5176"/>
    <w:rsid w:val="1B3D53CD"/>
    <w:rsid w:val="1B3D5654"/>
    <w:rsid w:val="1B3D7592"/>
    <w:rsid w:val="1B3F36EA"/>
    <w:rsid w:val="1B411113"/>
    <w:rsid w:val="1B422D86"/>
    <w:rsid w:val="1B431E49"/>
    <w:rsid w:val="1B4456FD"/>
    <w:rsid w:val="1B446E81"/>
    <w:rsid w:val="1B44718E"/>
    <w:rsid w:val="1B455424"/>
    <w:rsid w:val="1B480D97"/>
    <w:rsid w:val="1B4820B2"/>
    <w:rsid w:val="1B495669"/>
    <w:rsid w:val="1B4A415C"/>
    <w:rsid w:val="1B4A702C"/>
    <w:rsid w:val="1B4B5FB0"/>
    <w:rsid w:val="1B4D178E"/>
    <w:rsid w:val="1B4E3040"/>
    <w:rsid w:val="1B4E379F"/>
    <w:rsid w:val="1B4E44D3"/>
    <w:rsid w:val="1B4F3A8D"/>
    <w:rsid w:val="1B4F7DC3"/>
    <w:rsid w:val="1B523704"/>
    <w:rsid w:val="1B533826"/>
    <w:rsid w:val="1B541BA0"/>
    <w:rsid w:val="1B5516A0"/>
    <w:rsid w:val="1B55201B"/>
    <w:rsid w:val="1B560ED3"/>
    <w:rsid w:val="1B561F35"/>
    <w:rsid w:val="1B5675F5"/>
    <w:rsid w:val="1B5978D1"/>
    <w:rsid w:val="1B5C2781"/>
    <w:rsid w:val="1B5C547E"/>
    <w:rsid w:val="1B5D685F"/>
    <w:rsid w:val="1B62780F"/>
    <w:rsid w:val="1B6279AF"/>
    <w:rsid w:val="1B6342DA"/>
    <w:rsid w:val="1B640214"/>
    <w:rsid w:val="1B655B70"/>
    <w:rsid w:val="1B663494"/>
    <w:rsid w:val="1B672B97"/>
    <w:rsid w:val="1B680EFD"/>
    <w:rsid w:val="1B6C2991"/>
    <w:rsid w:val="1B71023C"/>
    <w:rsid w:val="1B76629F"/>
    <w:rsid w:val="1B76720E"/>
    <w:rsid w:val="1B7A1710"/>
    <w:rsid w:val="1B7B3104"/>
    <w:rsid w:val="1B7E2207"/>
    <w:rsid w:val="1B8543D8"/>
    <w:rsid w:val="1B8551E6"/>
    <w:rsid w:val="1B862D73"/>
    <w:rsid w:val="1B891D6E"/>
    <w:rsid w:val="1B896B95"/>
    <w:rsid w:val="1B897285"/>
    <w:rsid w:val="1B8C3958"/>
    <w:rsid w:val="1B932849"/>
    <w:rsid w:val="1B934F04"/>
    <w:rsid w:val="1B936ECC"/>
    <w:rsid w:val="1B9473CD"/>
    <w:rsid w:val="1B952046"/>
    <w:rsid w:val="1B9B1A20"/>
    <w:rsid w:val="1B9C04B2"/>
    <w:rsid w:val="1B9C48BE"/>
    <w:rsid w:val="1BA01FEB"/>
    <w:rsid w:val="1BA03721"/>
    <w:rsid w:val="1BA04386"/>
    <w:rsid w:val="1BA956D6"/>
    <w:rsid w:val="1BAB530C"/>
    <w:rsid w:val="1BAD3C7D"/>
    <w:rsid w:val="1BB640DB"/>
    <w:rsid w:val="1BB72C54"/>
    <w:rsid w:val="1BBE0B44"/>
    <w:rsid w:val="1BBF7AB8"/>
    <w:rsid w:val="1BC14C03"/>
    <w:rsid w:val="1BC16479"/>
    <w:rsid w:val="1BC27068"/>
    <w:rsid w:val="1BC4418F"/>
    <w:rsid w:val="1BC85CAF"/>
    <w:rsid w:val="1BCC6152"/>
    <w:rsid w:val="1BCD0E8C"/>
    <w:rsid w:val="1BCF32B4"/>
    <w:rsid w:val="1BD0553E"/>
    <w:rsid w:val="1BD15547"/>
    <w:rsid w:val="1BD220BF"/>
    <w:rsid w:val="1BD30EB3"/>
    <w:rsid w:val="1BD4066E"/>
    <w:rsid w:val="1BD42489"/>
    <w:rsid w:val="1BD534AD"/>
    <w:rsid w:val="1BD72015"/>
    <w:rsid w:val="1BDC7E6C"/>
    <w:rsid w:val="1BDD389C"/>
    <w:rsid w:val="1BE14EC9"/>
    <w:rsid w:val="1BE2342B"/>
    <w:rsid w:val="1BE40366"/>
    <w:rsid w:val="1BE41921"/>
    <w:rsid w:val="1BE52311"/>
    <w:rsid w:val="1BE52877"/>
    <w:rsid w:val="1BE62B57"/>
    <w:rsid w:val="1BEA6C12"/>
    <w:rsid w:val="1BED5A82"/>
    <w:rsid w:val="1BF2220A"/>
    <w:rsid w:val="1BF359E6"/>
    <w:rsid w:val="1BF92C6B"/>
    <w:rsid w:val="1BFD552F"/>
    <w:rsid w:val="1BFE1751"/>
    <w:rsid w:val="1C000333"/>
    <w:rsid w:val="1C01142E"/>
    <w:rsid w:val="1C021944"/>
    <w:rsid w:val="1C052645"/>
    <w:rsid w:val="1C062896"/>
    <w:rsid w:val="1C066320"/>
    <w:rsid w:val="1C09048A"/>
    <w:rsid w:val="1C0B4CCC"/>
    <w:rsid w:val="1C0B7DF6"/>
    <w:rsid w:val="1C0C12AD"/>
    <w:rsid w:val="1C0C63A3"/>
    <w:rsid w:val="1C0E5DA5"/>
    <w:rsid w:val="1C122A10"/>
    <w:rsid w:val="1C1231A9"/>
    <w:rsid w:val="1C134816"/>
    <w:rsid w:val="1C184EEC"/>
    <w:rsid w:val="1C1927CB"/>
    <w:rsid w:val="1C1E121E"/>
    <w:rsid w:val="1C2177A1"/>
    <w:rsid w:val="1C2325CA"/>
    <w:rsid w:val="1C2419F1"/>
    <w:rsid w:val="1C262B0A"/>
    <w:rsid w:val="1C273AAE"/>
    <w:rsid w:val="1C275C0B"/>
    <w:rsid w:val="1C2A5A57"/>
    <w:rsid w:val="1C2B5F7C"/>
    <w:rsid w:val="1C31176C"/>
    <w:rsid w:val="1C32130B"/>
    <w:rsid w:val="1C341369"/>
    <w:rsid w:val="1C3521FF"/>
    <w:rsid w:val="1C361A30"/>
    <w:rsid w:val="1C370D88"/>
    <w:rsid w:val="1C384128"/>
    <w:rsid w:val="1C392424"/>
    <w:rsid w:val="1C3A7653"/>
    <w:rsid w:val="1C3E416F"/>
    <w:rsid w:val="1C3E7D25"/>
    <w:rsid w:val="1C3F5997"/>
    <w:rsid w:val="1C4009BE"/>
    <w:rsid w:val="1C420DEA"/>
    <w:rsid w:val="1C442092"/>
    <w:rsid w:val="1C4707C4"/>
    <w:rsid w:val="1C48559D"/>
    <w:rsid w:val="1C485BF5"/>
    <w:rsid w:val="1C493E7D"/>
    <w:rsid w:val="1C4D5076"/>
    <w:rsid w:val="1C4D72C9"/>
    <w:rsid w:val="1C4F2C7B"/>
    <w:rsid w:val="1C50540D"/>
    <w:rsid w:val="1C5121B9"/>
    <w:rsid w:val="1C514EF4"/>
    <w:rsid w:val="1C516574"/>
    <w:rsid w:val="1C52412F"/>
    <w:rsid w:val="1C5707ED"/>
    <w:rsid w:val="1C5839C5"/>
    <w:rsid w:val="1C594C59"/>
    <w:rsid w:val="1C5A1891"/>
    <w:rsid w:val="1C5B15D7"/>
    <w:rsid w:val="1C604565"/>
    <w:rsid w:val="1C613B55"/>
    <w:rsid w:val="1C617735"/>
    <w:rsid w:val="1C63263B"/>
    <w:rsid w:val="1C6529A3"/>
    <w:rsid w:val="1C662269"/>
    <w:rsid w:val="1C67186D"/>
    <w:rsid w:val="1C67642C"/>
    <w:rsid w:val="1C6B1EC7"/>
    <w:rsid w:val="1C6C617E"/>
    <w:rsid w:val="1C6D0454"/>
    <w:rsid w:val="1C6F7737"/>
    <w:rsid w:val="1C7278A6"/>
    <w:rsid w:val="1C734D82"/>
    <w:rsid w:val="1C7541AA"/>
    <w:rsid w:val="1C772852"/>
    <w:rsid w:val="1C773310"/>
    <w:rsid w:val="1C78695F"/>
    <w:rsid w:val="1C7A2706"/>
    <w:rsid w:val="1C7B4632"/>
    <w:rsid w:val="1C7C1B8F"/>
    <w:rsid w:val="1C7E7995"/>
    <w:rsid w:val="1C7F2C45"/>
    <w:rsid w:val="1C804B24"/>
    <w:rsid w:val="1C82370B"/>
    <w:rsid w:val="1C8415B9"/>
    <w:rsid w:val="1C8571C4"/>
    <w:rsid w:val="1C9232B2"/>
    <w:rsid w:val="1C9458DC"/>
    <w:rsid w:val="1C9C610B"/>
    <w:rsid w:val="1C9E5EB8"/>
    <w:rsid w:val="1CA463AD"/>
    <w:rsid w:val="1CA52330"/>
    <w:rsid w:val="1CAA4487"/>
    <w:rsid w:val="1CAC1ABC"/>
    <w:rsid w:val="1CAD0C31"/>
    <w:rsid w:val="1CAD4D25"/>
    <w:rsid w:val="1CB93726"/>
    <w:rsid w:val="1CBB136E"/>
    <w:rsid w:val="1CBC7B18"/>
    <w:rsid w:val="1CBD2EC7"/>
    <w:rsid w:val="1CBE7882"/>
    <w:rsid w:val="1CC006D5"/>
    <w:rsid w:val="1CC01B30"/>
    <w:rsid w:val="1CC055F5"/>
    <w:rsid w:val="1CC23757"/>
    <w:rsid w:val="1CC369FC"/>
    <w:rsid w:val="1CC51877"/>
    <w:rsid w:val="1CC53610"/>
    <w:rsid w:val="1CC53F96"/>
    <w:rsid w:val="1CC55FB9"/>
    <w:rsid w:val="1CC80C34"/>
    <w:rsid w:val="1CCB2C5C"/>
    <w:rsid w:val="1CCD4DC6"/>
    <w:rsid w:val="1CCE04BF"/>
    <w:rsid w:val="1CD04294"/>
    <w:rsid w:val="1CD146A6"/>
    <w:rsid w:val="1CD43E8E"/>
    <w:rsid w:val="1CD6294A"/>
    <w:rsid w:val="1CD64B08"/>
    <w:rsid w:val="1CD76ECB"/>
    <w:rsid w:val="1CD904D2"/>
    <w:rsid w:val="1CDA12D0"/>
    <w:rsid w:val="1CDA59F4"/>
    <w:rsid w:val="1CDC29F6"/>
    <w:rsid w:val="1CDD6348"/>
    <w:rsid w:val="1CE07B53"/>
    <w:rsid w:val="1CE07D18"/>
    <w:rsid w:val="1CE9091C"/>
    <w:rsid w:val="1CEC7A40"/>
    <w:rsid w:val="1CEF53C1"/>
    <w:rsid w:val="1CF11FD1"/>
    <w:rsid w:val="1CF36D5E"/>
    <w:rsid w:val="1CF55C32"/>
    <w:rsid w:val="1CFC406D"/>
    <w:rsid w:val="1CFD1676"/>
    <w:rsid w:val="1CFD21CE"/>
    <w:rsid w:val="1CFE0BC5"/>
    <w:rsid w:val="1CFE5783"/>
    <w:rsid w:val="1D023319"/>
    <w:rsid w:val="1D046C11"/>
    <w:rsid w:val="1D083FF0"/>
    <w:rsid w:val="1D0862B0"/>
    <w:rsid w:val="1D0905D0"/>
    <w:rsid w:val="1D0A4A25"/>
    <w:rsid w:val="1D0C42CF"/>
    <w:rsid w:val="1D0D131F"/>
    <w:rsid w:val="1D0D262A"/>
    <w:rsid w:val="1D0D4A05"/>
    <w:rsid w:val="1D103D6A"/>
    <w:rsid w:val="1D124FE9"/>
    <w:rsid w:val="1D137294"/>
    <w:rsid w:val="1D147502"/>
    <w:rsid w:val="1D1519F0"/>
    <w:rsid w:val="1D157BF6"/>
    <w:rsid w:val="1D172F00"/>
    <w:rsid w:val="1D1843F7"/>
    <w:rsid w:val="1D1A3FB3"/>
    <w:rsid w:val="1D1D73A9"/>
    <w:rsid w:val="1D1E274C"/>
    <w:rsid w:val="1D211CB2"/>
    <w:rsid w:val="1D212B9A"/>
    <w:rsid w:val="1D2230DA"/>
    <w:rsid w:val="1D257E7E"/>
    <w:rsid w:val="1D2918C5"/>
    <w:rsid w:val="1D2B775F"/>
    <w:rsid w:val="1D2F5C76"/>
    <w:rsid w:val="1D30167B"/>
    <w:rsid w:val="1D325A7A"/>
    <w:rsid w:val="1D3420C7"/>
    <w:rsid w:val="1D357FAE"/>
    <w:rsid w:val="1D3624D4"/>
    <w:rsid w:val="1D371D45"/>
    <w:rsid w:val="1D376279"/>
    <w:rsid w:val="1D37671A"/>
    <w:rsid w:val="1D37713F"/>
    <w:rsid w:val="1D37799A"/>
    <w:rsid w:val="1D3801CB"/>
    <w:rsid w:val="1D386C07"/>
    <w:rsid w:val="1D3A64DF"/>
    <w:rsid w:val="1D3B60C6"/>
    <w:rsid w:val="1D3F497A"/>
    <w:rsid w:val="1D3F5743"/>
    <w:rsid w:val="1D3F75F3"/>
    <w:rsid w:val="1D415C31"/>
    <w:rsid w:val="1D425BBB"/>
    <w:rsid w:val="1D44014C"/>
    <w:rsid w:val="1D442096"/>
    <w:rsid w:val="1D475C75"/>
    <w:rsid w:val="1D480965"/>
    <w:rsid w:val="1D481E63"/>
    <w:rsid w:val="1D4879EB"/>
    <w:rsid w:val="1D4B1A9A"/>
    <w:rsid w:val="1D4B5F4E"/>
    <w:rsid w:val="1D506EE1"/>
    <w:rsid w:val="1D531B09"/>
    <w:rsid w:val="1D54331C"/>
    <w:rsid w:val="1D546D30"/>
    <w:rsid w:val="1D556B6B"/>
    <w:rsid w:val="1D5873D0"/>
    <w:rsid w:val="1D5B262C"/>
    <w:rsid w:val="1D634024"/>
    <w:rsid w:val="1D662BF9"/>
    <w:rsid w:val="1D673DE7"/>
    <w:rsid w:val="1D68010E"/>
    <w:rsid w:val="1D690F17"/>
    <w:rsid w:val="1D693BB1"/>
    <w:rsid w:val="1D6A696B"/>
    <w:rsid w:val="1D6D3AD4"/>
    <w:rsid w:val="1D6E24B9"/>
    <w:rsid w:val="1D704471"/>
    <w:rsid w:val="1D72492C"/>
    <w:rsid w:val="1D724D92"/>
    <w:rsid w:val="1D7B0D99"/>
    <w:rsid w:val="1D7C4798"/>
    <w:rsid w:val="1D7D5434"/>
    <w:rsid w:val="1D7E7518"/>
    <w:rsid w:val="1D816F28"/>
    <w:rsid w:val="1D820D7B"/>
    <w:rsid w:val="1D835E51"/>
    <w:rsid w:val="1D844975"/>
    <w:rsid w:val="1D8533B6"/>
    <w:rsid w:val="1D867979"/>
    <w:rsid w:val="1D87500A"/>
    <w:rsid w:val="1D895987"/>
    <w:rsid w:val="1D8B1F31"/>
    <w:rsid w:val="1D903833"/>
    <w:rsid w:val="1D941D33"/>
    <w:rsid w:val="1D9514EA"/>
    <w:rsid w:val="1D956975"/>
    <w:rsid w:val="1D9969AE"/>
    <w:rsid w:val="1DA52AA4"/>
    <w:rsid w:val="1DA552D4"/>
    <w:rsid w:val="1DA60FB9"/>
    <w:rsid w:val="1DA77AB3"/>
    <w:rsid w:val="1DAE3BE6"/>
    <w:rsid w:val="1DAE42CE"/>
    <w:rsid w:val="1DB33808"/>
    <w:rsid w:val="1DB4778E"/>
    <w:rsid w:val="1DB82287"/>
    <w:rsid w:val="1DB92565"/>
    <w:rsid w:val="1DB9466B"/>
    <w:rsid w:val="1DB958BA"/>
    <w:rsid w:val="1DBE5F07"/>
    <w:rsid w:val="1DC13402"/>
    <w:rsid w:val="1DC317B5"/>
    <w:rsid w:val="1DC465F0"/>
    <w:rsid w:val="1DC5368E"/>
    <w:rsid w:val="1DCA2808"/>
    <w:rsid w:val="1DCA646F"/>
    <w:rsid w:val="1DCF792B"/>
    <w:rsid w:val="1DD03DDC"/>
    <w:rsid w:val="1DD65DA5"/>
    <w:rsid w:val="1DD72378"/>
    <w:rsid w:val="1DD922BE"/>
    <w:rsid w:val="1DD95368"/>
    <w:rsid w:val="1DDA22C5"/>
    <w:rsid w:val="1DDA73DA"/>
    <w:rsid w:val="1DDB3CF1"/>
    <w:rsid w:val="1DDE3A98"/>
    <w:rsid w:val="1DDF2A26"/>
    <w:rsid w:val="1DE242EE"/>
    <w:rsid w:val="1DE33A34"/>
    <w:rsid w:val="1DE41858"/>
    <w:rsid w:val="1DE53F0A"/>
    <w:rsid w:val="1DE80E1E"/>
    <w:rsid w:val="1DE80FEB"/>
    <w:rsid w:val="1DEA7A5C"/>
    <w:rsid w:val="1DEB00FD"/>
    <w:rsid w:val="1DEB729E"/>
    <w:rsid w:val="1DEE70CD"/>
    <w:rsid w:val="1DEF6E10"/>
    <w:rsid w:val="1DF21DC6"/>
    <w:rsid w:val="1DF22642"/>
    <w:rsid w:val="1DF30F7F"/>
    <w:rsid w:val="1DF36A12"/>
    <w:rsid w:val="1DF36C50"/>
    <w:rsid w:val="1DF5600C"/>
    <w:rsid w:val="1DF73DE5"/>
    <w:rsid w:val="1DF86B18"/>
    <w:rsid w:val="1DFB23DE"/>
    <w:rsid w:val="1DFB4074"/>
    <w:rsid w:val="1DFC5268"/>
    <w:rsid w:val="1DFF2271"/>
    <w:rsid w:val="1E022131"/>
    <w:rsid w:val="1E030EF5"/>
    <w:rsid w:val="1E033874"/>
    <w:rsid w:val="1E086B41"/>
    <w:rsid w:val="1E0942EA"/>
    <w:rsid w:val="1E0A0DDB"/>
    <w:rsid w:val="1E0A7CAD"/>
    <w:rsid w:val="1E0B0E08"/>
    <w:rsid w:val="1E0D5A71"/>
    <w:rsid w:val="1E12362A"/>
    <w:rsid w:val="1E130034"/>
    <w:rsid w:val="1E1313FB"/>
    <w:rsid w:val="1E157F77"/>
    <w:rsid w:val="1E18120B"/>
    <w:rsid w:val="1E194770"/>
    <w:rsid w:val="1E1A2162"/>
    <w:rsid w:val="1E1A4077"/>
    <w:rsid w:val="1E1B05B5"/>
    <w:rsid w:val="1E1B29EC"/>
    <w:rsid w:val="1E1C36CA"/>
    <w:rsid w:val="1E1C6A39"/>
    <w:rsid w:val="1E1D101D"/>
    <w:rsid w:val="1E1F00E9"/>
    <w:rsid w:val="1E254663"/>
    <w:rsid w:val="1E267FAF"/>
    <w:rsid w:val="1E295E37"/>
    <w:rsid w:val="1E2B41C5"/>
    <w:rsid w:val="1E2B4F17"/>
    <w:rsid w:val="1E2C3602"/>
    <w:rsid w:val="1E2C6E39"/>
    <w:rsid w:val="1E2D5280"/>
    <w:rsid w:val="1E305577"/>
    <w:rsid w:val="1E31292A"/>
    <w:rsid w:val="1E320828"/>
    <w:rsid w:val="1E365947"/>
    <w:rsid w:val="1E3800B9"/>
    <w:rsid w:val="1E3A6507"/>
    <w:rsid w:val="1E42093D"/>
    <w:rsid w:val="1E441273"/>
    <w:rsid w:val="1E47480F"/>
    <w:rsid w:val="1E4D19AA"/>
    <w:rsid w:val="1E525B02"/>
    <w:rsid w:val="1E526354"/>
    <w:rsid w:val="1E535E72"/>
    <w:rsid w:val="1E5371D2"/>
    <w:rsid w:val="1E537758"/>
    <w:rsid w:val="1E56006F"/>
    <w:rsid w:val="1E5626CD"/>
    <w:rsid w:val="1E565801"/>
    <w:rsid w:val="1E5D1413"/>
    <w:rsid w:val="1E5D6960"/>
    <w:rsid w:val="1E5E1E72"/>
    <w:rsid w:val="1E5E6AD5"/>
    <w:rsid w:val="1E633DE9"/>
    <w:rsid w:val="1E636306"/>
    <w:rsid w:val="1E6A07AE"/>
    <w:rsid w:val="1E6A1B90"/>
    <w:rsid w:val="1E6A1BA5"/>
    <w:rsid w:val="1E6C2A6F"/>
    <w:rsid w:val="1E6D72A1"/>
    <w:rsid w:val="1E6F116E"/>
    <w:rsid w:val="1E721E76"/>
    <w:rsid w:val="1E723925"/>
    <w:rsid w:val="1E7247A5"/>
    <w:rsid w:val="1E727D5D"/>
    <w:rsid w:val="1E742597"/>
    <w:rsid w:val="1E7C0CF5"/>
    <w:rsid w:val="1E7E4819"/>
    <w:rsid w:val="1E807C50"/>
    <w:rsid w:val="1E825298"/>
    <w:rsid w:val="1E8253DE"/>
    <w:rsid w:val="1E85267F"/>
    <w:rsid w:val="1E852E74"/>
    <w:rsid w:val="1E872F01"/>
    <w:rsid w:val="1E891CD9"/>
    <w:rsid w:val="1E892B6C"/>
    <w:rsid w:val="1E892CA6"/>
    <w:rsid w:val="1E8B4D32"/>
    <w:rsid w:val="1E8D59BA"/>
    <w:rsid w:val="1E8F1768"/>
    <w:rsid w:val="1E8F562D"/>
    <w:rsid w:val="1E906F68"/>
    <w:rsid w:val="1E96603B"/>
    <w:rsid w:val="1E98356E"/>
    <w:rsid w:val="1E99019A"/>
    <w:rsid w:val="1E9B135F"/>
    <w:rsid w:val="1E9B4749"/>
    <w:rsid w:val="1E9C066B"/>
    <w:rsid w:val="1E9C0CC9"/>
    <w:rsid w:val="1E9D5088"/>
    <w:rsid w:val="1E9F4939"/>
    <w:rsid w:val="1EA4448E"/>
    <w:rsid w:val="1EA905C6"/>
    <w:rsid w:val="1EA91888"/>
    <w:rsid w:val="1EA935A6"/>
    <w:rsid w:val="1EA97F4F"/>
    <w:rsid w:val="1EAB1537"/>
    <w:rsid w:val="1EAC5604"/>
    <w:rsid w:val="1EAC6E0E"/>
    <w:rsid w:val="1EAD046D"/>
    <w:rsid w:val="1EAF768C"/>
    <w:rsid w:val="1EB50957"/>
    <w:rsid w:val="1EB54D5A"/>
    <w:rsid w:val="1EB814D3"/>
    <w:rsid w:val="1EBB243B"/>
    <w:rsid w:val="1EBC3DE5"/>
    <w:rsid w:val="1EBE2568"/>
    <w:rsid w:val="1EC06333"/>
    <w:rsid w:val="1EC40332"/>
    <w:rsid w:val="1ECB139F"/>
    <w:rsid w:val="1ECB4B65"/>
    <w:rsid w:val="1ECC1A1C"/>
    <w:rsid w:val="1ECC27E2"/>
    <w:rsid w:val="1ECE1B32"/>
    <w:rsid w:val="1ED03BB6"/>
    <w:rsid w:val="1ED1616A"/>
    <w:rsid w:val="1ED5665B"/>
    <w:rsid w:val="1EDA6C66"/>
    <w:rsid w:val="1EDC2BBC"/>
    <w:rsid w:val="1EDD35C4"/>
    <w:rsid w:val="1EDF674C"/>
    <w:rsid w:val="1EE03D76"/>
    <w:rsid w:val="1EE155E5"/>
    <w:rsid w:val="1EE35F6D"/>
    <w:rsid w:val="1EE45394"/>
    <w:rsid w:val="1EE728C2"/>
    <w:rsid w:val="1EE7547E"/>
    <w:rsid w:val="1EE80E59"/>
    <w:rsid w:val="1EE86D1E"/>
    <w:rsid w:val="1EEB700F"/>
    <w:rsid w:val="1EED7D41"/>
    <w:rsid w:val="1EEE1BBC"/>
    <w:rsid w:val="1EEF45BA"/>
    <w:rsid w:val="1EF14629"/>
    <w:rsid w:val="1EF34708"/>
    <w:rsid w:val="1EF50D91"/>
    <w:rsid w:val="1EF52420"/>
    <w:rsid w:val="1EF62CAB"/>
    <w:rsid w:val="1EFB57EC"/>
    <w:rsid w:val="1EFD2CF6"/>
    <w:rsid w:val="1EFD70F3"/>
    <w:rsid w:val="1EFD7C75"/>
    <w:rsid w:val="1EFE4AFA"/>
    <w:rsid w:val="1F01246C"/>
    <w:rsid w:val="1F016D74"/>
    <w:rsid w:val="1F0277C0"/>
    <w:rsid w:val="1F0C01C5"/>
    <w:rsid w:val="1F0D06EB"/>
    <w:rsid w:val="1F0D2C7A"/>
    <w:rsid w:val="1F0F123F"/>
    <w:rsid w:val="1F0F6621"/>
    <w:rsid w:val="1F151FA2"/>
    <w:rsid w:val="1F174869"/>
    <w:rsid w:val="1F181297"/>
    <w:rsid w:val="1F181B58"/>
    <w:rsid w:val="1F1B5E3E"/>
    <w:rsid w:val="1F1D0168"/>
    <w:rsid w:val="1F1D3BBA"/>
    <w:rsid w:val="1F1E268B"/>
    <w:rsid w:val="1F21322B"/>
    <w:rsid w:val="1F21558D"/>
    <w:rsid w:val="1F220B09"/>
    <w:rsid w:val="1F227697"/>
    <w:rsid w:val="1F240710"/>
    <w:rsid w:val="1F253240"/>
    <w:rsid w:val="1F273923"/>
    <w:rsid w:val="1F284698"/>
    <w:rsid w:val="1F2F567B"/>
    <w:rsid w:val="1F335924"/>
    <w:rsid w:val="1F342003"/>
    <w:rsid w:val="1F34685C"/>
    <w:rsid w:val="1F352DF1"/>
    <w:rsid w:val="1F361D03"/>
    <w:rsid w:val="1F372762"/>
    <w:rsid w:val="1F376323"/>
    <w:rsid w:val="1F396128"/>
    <w:rsid w:val="1F3B4469"/>
    <w:rsid w:val="1F3C79AB"/>
    <w:rsid w:val="1F3D7087"/>
    <w:rsid w:val="1F405982"/>
    <w:rsid w:val="1F430DC9"/>
    <w:rsid w:val="1F43739A"/>
    <w:rsid w:val="1F49568A"/>
    <w:rsid w:val="1F4B2294"/>
    <w:rsid w:val="1F4B57EB"/>
    <w:rsid w:val="1F4C1FF1"/>
    <w:rsid w:val="1F4C6761"/>
    <w:rsid w:val="1F50099D"/>
    <w:rsid w:val="1F5017FF"/>
    <w:rsid w:val="1F515F85"/>
    <w:rsid w:val="1F5618D4"/>
    <w:rsid w:val="1F592175"/>
    <w:rsid w:val="1F59621F"/>
    <w:rsid w:val="1F5F6C26"/>
    <w:rsid w:val="1F6019D1"/>
    <w:rsid w:val="1F626972"/>
    <w:rsid w:val="1F63783E"/>
    <w:rsid w:val="1F64043F"/>
    <w:rsid w:val="1F6431DD"/>
    <w:rsid w:val="1F6439F0"/>
    <w:rsid w:val="1F6449E7"/>
    <w:rsid w:val="1F647695"/>
    <w:rsid w:val="1F656D59"/>
    <w:rsid w:val="1F697D3E"/>
    <w:rsid w:val="1F6A3711"/>
    <w:rsid w:val="1F6A5136"/>
    <w:rsid w:val="1F6A576F"/>
    <w:rsid w:val="1F6B2F75"/>
    <w:rsid w:val="1F6E51F4"/>
    <w:rsid w:val="1F712007"/>
    <w:rsid w:val="1F7436E2"/>
    <w:rsid w:val="1F750867"/>
    <w:rsid w:val="1F754FBC"/>
    <w:rsid w:val="1F766120"/>
    <w:rsid w:val="1F77175D"/>
    <w:rsid w:val="1F7B3D2F"/>
    <w:rsid w:val="1F7B6E1A"/>
    <w:rsid w:val="1F7F7D58"/>
    <w:rsid w:val="1F845544"/>
    <w:rsid w:val="1F8960CE"/>
    <w:rsid w:val="1F8C11B8"/>
    <w:rsid w:val="1F8E5DC6"/>
    <w:rsid w:val="1F961732"/>
    <w:rsid w:val="1F986614"/>
    <w:rsid w:val="1F992E79"/>
    <w:rsid w:val="1F994B27"/>
    <w:rsid w:val="1F9B61D9"/>
    <w:rsid w:val="1F9B732A"/>
    <w:rsid w:val="1F9D59A9"/>
    <w:rsid w:val="1F9F6055"/>
    <w:rsid w:val="1FA1098A"/>
    <w:rsid w:val="1FA37463"/>
    <w:rsid w:val="1FA626D6"/>
    <w:rsid w:val="1FA83080"/>
    <w:rsid w:val="1FA95253"/>
    <w:rsid w:val="1FAA0BD8"/>
    <w:rsid w:val="1FAA1F9D"/>
    <w:rsid w:val="1FAA46B1"/>
    <w:rsid w:val="1FAA72B0"/>
    <w:rsid w:val="1FAD4E38"/>
    <w:rsid w:val="1FAD4FAE"/>
    <w:rsid w:val="1FAE2A05"/>
    <w:rsid w:val="1FAF4D94"/>
    <w:rsid w:val="1FB07609"/>
    <w:rsid w:val="1FB34D2A"/>
    <w:rsid w:val="1FB42EF0"/>
    <w:rsid w:val="1FB4367E"/>
    <w:rsid w:val="1FB55DD2"/>
    <w:rsid w:val="1FB64793"/>
    <w:rsid w:val="1FB67EB6"/>
    <w:rsid w:val="1FBC5755"/>
    <w:rsid w:val="1FBD20EE"/>
    <w:rsid w:val="1FBD5B1E"/>
    <w:rsid w:val="1FBE0C92"/>
    <w:rsid w:val="1FBE1B10"/>
    <w:rsid w:val="1FC22086"/>
    <w:rsid w:val="1FCF34A6"/>
    <w:rsid w:val="1FD066DA"/>
    <w:rsid w:val="1FD43381"/>
    <w:rsid w:val="1FD45861"/>
    <w:rsid w:val="1FD920A5"/>
    <w:rsid w:val="1FDB2EE6"/>
    <w:rsid w:val="1FDB4DA3"/>
    <w:rsid w:val="1FE06FF4"/>
    <w:rsid w:val="1FEA181E"/>
    <w:rsid w:val="1FED744C"/>
    <w:rsid w:val="1FEE2006"/>
    <w:rsid w:val="1FEF47AF"/>
    <w:rsid w:val="1FF045F5"/>
    <w:rsid w:val="1FF22ACF"/>
    <w:rsid w:val="1FF5160C"/>
    <w:rsid w:val="1FF932AF"/>
    <w:rsid w:val="1FFB17BD"/>
    <w:rsid w:val="1FFC1D3C"/>
    <w:rsid w:val="1FFD0867"/>
    <w:rsid w:val="1FFE4A3F"/>
    <w:rsid w:val="20004CAF"/>
    <w:rsid w:val="20056A4B"/>
    <w:rsid w:val="200771A0"/>
    <w:rsid w:val="200D75DB"/>
    <w:rsid w:val="200F7BFC"/>
    <w:rsid w:val="20103D12"/>
    <w:rsid w:val="20123149"/>
    <w:rsid w:val="201304B1"/>
    <w:rsid w:val="201312AD"/>
    <w:rsid w:val="20141E6B"/>
    <w:rsid w:val="20147927"/>
    <w:rsid w:val="2017025C"/>
    <w:rsid w:val="20186321"/>
    <w:rsid w:val="201B26B5"/>
    <w:rsid w:val="20210FD3"/>
    <w:rsid w:val="202176B7"/>
    <w:rsid w:val="20241330"/>
    <w:rsid w:val="202651BC"/>
    <w:rsid w:val="202C5BAC"/>
    <w:rsid w:val="20301F1D"/>
    <w:rsid w:val="20302CDC"/>
    <w:rsid w:val="203124D8"/>
    <w:rsid w:val="20337DB2"/>
    <w:rsid w:val="2034787A"/>
    <w:rsid w:val="2036493E"/>
    <w:rsid w:val="203A4D20"/>
    <w:rsid w:val="203A5A36"/>
    <w:rsid w:val="203B79F2"/>
    <w:rsid w:val="203D26B3"/>
    <w:rsid w:val="203F5A9B"/>
    <w:rsid w:val="2040153F"/>
    <w:rsid w:val="20410C1F"/>
    <w:rsid w:val="2041143F"/>
    <w:rsid w:val="20417F14"/>
    <w:rsid w:val="20432121"/>
    <w:rsid w:val="20440A77"/>
    <w:rsid w:val="2044765C"/>
    <w:rsid w:val="2045328F"/>
    <w:rsid w:val="20457C12"/>
    <w:rsid w:val="204A389B"/>
    <w:rsid w:val="205061AE"/>
    <w:rsid w:val="20510757"/>
    <w:rsid w:val="20550117"/>
    <w:rsid w:val="20553618"/>
    <w:rsid w:val="2057723D"/>
    <w:rsid w:val="205862C4"/>
    <w:rsid w:val="205A5148"/>
    <w:rsid w:val="205A5C02"/>
    <w:rsid w:val="205D3846"/>
    <w:rsid w:val="20601654"/>
    <w:rsid w:val="20627BC8"/>
    <w:rsid w:val="20632DFB"/>
    <w:rsid w:val="20654FFD"/>
    <w:rsid w:val="20673466"/>
    <w:rsid w:val="206A408F"/>
    <w:rsid w:val="206A463A"/>
    <w:rsid w:val="206F42A7"/>
    <w:rsid w:val="20706B39"/>
    <w:rsid w:val="20711612"/>
    <w:rsid w:val="2071614E"/>
    <w:rsid w:val="207228A5"/>
    <w:rsid w:val="2078072E"/>
    <w:rsid w:val="20785CED"/>
    <w:rsid w:val="207B25ED"/>
    <w:rsid w:val="207C590D"/>
    <w:rsid w:val="20801CB7"/>
    <w:rsid w:val="208264A7"/>
    <w:rsid w:val="20890FD8"/>
    <w:rsid w:val="20894BFE"/>
    <w:rsid w:val="208A1C34"/>
    <w:rsid w:val="208B4B10"/>
    <w:rsid w:val="208B6FFE"/>
    <w:rsid w:val="208D7F35"/>
    <w:rsid w:val="208E1894"/>
    <w:rsid w:val="208F3D62"/>
    <w:rsid w:val="208F6D1A"/>
    <w:rsid w:val="20916BF5"/>
    <w:rsid w:val="209402AD"/>
    <w:rsid w:val="209459C7"/>
    <w:rsid w:val="209A09D9"/>
    <w:rsid w:val="209E3275"/>
    <w:rsid w:val="209E4FE0"/>
    <w:rsid w:val="20A030C1"/>
    <w:rsid w:val="20A038AA"/>
    <w:rsid w:val="20A216B4"/>
    <w:rsid w:val="20A472FF"/>
    <w:rsid w:val="20A77B20"/>
    <w:rsid w:val="20A86AD0"/>
    <w:rsid w:val="20AB27C4"/>
    <w:rsid w:val="20AC0E9D"/>
    <w:rsid w:val="20AF4594"/>
    <w:rsid w:val="20B4463F"/>
    <w:rsid w:val="20B478E2"/>
    <w:rsid w:val="20B60797"/>
    <w:rsid w:val="20B851B7"/>
    <w:rsid w:val="20BA6060"/>
    <w:rsid w:val="20BB0047"/>
    <w:rsid w:val="20BB0FAA"/>
    <w:rsid w:val="20BB2D8D"/>
    <w:rsid w:val="20BB5BE8"/>
    <w:rsid w:val="20BF1720"/>
    <w:rsid w:val="20C20C51"/>
    <w:rsid w:val="20C325B1"/>
    <w:rsid w:val="20C943B0"/>
    <w:rsid w:val="20C9789D"/>
    <w:rsid w:val="20CA5EA0"/>
    <w:rsid w:val="20CC60A0"/>
    <w:rsid w:val="20CD060A"/>
    <w:rsid w:val="20CE4129"/>
    <w:rsid w:val="20CE6932"/>
    <w:rsid w:val="20D260BE"/>
    <w:rsid w:val="20D46775"/>
    <w:rsid w:val="20D74569"/>
    <w:rsid w:val="20D827DC"/>
    <w:rsid w:val="20DA544B"/>
    <w:rsid w:val="20DA624B"/>
    <w:rsid w:val="20DF2EAE"/>
    <w:rsid w:val="20E13178"/>
    <w:rsid w:val="20E27A1F"/>
    <w:rsid w:val="20E32277"/>
    <w:rsid w:val="20E679F7"/>
    <w:rsid w:val="20E77E79"/>
    <w:rsid w:val="20E8268A"/>
    <w:rsid w:val="20E90743"/>
    <w:rsid w:val="20EB570E"/>
    <w:rsid w:val="20EB5FC1"/>
    <w:rsid w:val="20F04E35"/>
    <w:rsid w:val="20F06899"/>
    <w:rsid w:val="20F15FC0"/>
    <w:rsid w:val="20F37BA1"/>
    <w:rsid w:val="20F41900"/>
    <w:rsid w:val="20F41F47"/>
    <w:rsid w:val="20F517DD"/>
    <w:rsid w:val="20F61CC7"/>
    <w:rsid w:val="20F61FE7"/>
    <w:rsid w:val="20F77477"/>
    <w:rsid w:val="20F82069"/>
    <w:rsid w:val="20F95164"/>
    <w:rsid w:val="20F95B52"/>
    <w:rsid w:val="20FA3967"/>
    <w:rsid w:val="20FA74CA"/>
    <w:rsid w:val="20FD1F5F"/>
    <w:rsid w:val="20FD3D58"/>
    <w:rsid w:val="21046801"/>
    <w:rsid w:val="21064817"/>
    <w:rsid w:val="21075D76"/>
    <w:rsid w:val="210B052D"/>
    <w:rsid w:val="210B21D6"/>
    <w:rsid w:val="210C61A3"/>
    <w:rsid w:val="21125EE2"/>
    <w:rsid w:val="21141BA1"/>
    <w:rsid w:val="21143E76"/>
    <w:rsid w:val="211B44E0"/>
    <w:rsid w:val="211E748D"/>
    <w:rsid w:val="21290A51"/>
    <w:rsid w:val="21292C53"/>
    <w:rsid w:val="21293F2B"/>
    <w:rsid w:val="21293F8E"/>
    <w:rsid w:val="2129612E"/>
    <w:rsid w:val="212B41DB"/>
    <w:rsid w:val="212B7CD3"/>
    <w:rsid w:val="212C0133"/>
    <w:rsid w:val="212C183F"/>
    <w:rsid w:val="212D0904"/>
    <w:rsid w:val="212D2723"/>
    <w:rsid w:val="212F0F1C"/>
    <w:rsid w:val="213314AF"/>
    <w:rsid w:val="213328DB"/>
    <w:rsid w:val="21342997"/>
    <w:rsid w:val="213519B8"/>
    <w:rsid w:val="21360DE2"/>
    <w:rsid w:val="213619D3"/>
    <w:rsid w:val="21382A5F"/>
    <w:rsid w:val="213A4AF2"/>
    <w:rsid w:val="213A5276"/>
    <w:rsid w:val="213A6E56"/>
    <w:rsid w:val="213C3606"/>
    <w:rsid w:val="21464A84"/>
    <w:rsid w:val="214865FF"/>
    <w:rsid w:val="214C1B0E"/>
    <w:rsid w:val="214E781A"/>
    <w:rsid w:val="21510026"/>
    <w:rsid w:val="21512C1D"/>
    <w:rsid w:val="215132A1"/>
    <w:rsid w:val="21522475"/>
    <w:rsid w:val="21522D7A"/>
    <w:rsid w:val="21540AED"/>
    <w:rsid w:val="21562B91"/>
    <w:rsid w:val="215739D5"/>
    <w:rsid w:val="21582579"/>
    <w:rsid w:val="21592E98"/>
    <w:rsid w:val="21600804"/>
    <w:rsid w:val="21610A52"/>
    <w:rsid w:val="216174D8"/>
    <w:rsid w:val="21631910"/>
    <w:rsid w:val="2163509C"/>
    <w:rsid w:val="2163548F"/>
    <w:rsid w:val="216357F4"/>
    <w:rsid w:val="21643357"/>
    <w:rsid w:val="216643E4"/>
    <w:rsid w:val="216759F4"/>
    <w:rsid w:val="21691B4B"/>
    <w:rsid w:val="216A2B91"/>
    <w:rsid w:val="216A4CEA"/>
    <w:rsid w:val="216C57D2"/>
    <w:rsid w:val="216F5D84"/>
    <w:rsid w:val="216F5EAF"/>
    <w:rsid w:val="21710FFF"/>
    <w:rsid w:val="2171510B"/>
    <w:rsid w:val="21717AF3"/>
    <w:rsid w:val="217318DA"/>
    <w:rsid w:val="217701BF"/>
    <w:rsid w:val="217720C6"/>
    <w:rsid w:val="217765E4"/>
    <w:rsid w:val="21781E08"/>
    <w:rsid w:val="217C046E"/>
    <w:rsid w:val="217C15C2"/>
    <w:rsid w:val="217D13D4"/>
    <w:rsid w:val="217E0ACC"/>
    <w:rsid w:val="217F3481"/>
    <w:rsid w:val="2184448D"/>
    <w:rsid w:val="2187486E"/>
    <w:rsid w:val="21885EA8"/>
    <w:rsid w:val="2189465D"/>
    <w:rsid w:val="218D68BB"/>
    <w:rsid w:val="218D73D4"/>
    <w:rsid w:val="218E468D"/>
    <w:rsid w:val="218F17E8"/>
    <w:rsid w:val="218F2257"/>
    <w:rsid w:val="218F5CD6"/>
    <w:rsid w:val="21901430"/>
    <w:rsid w:val="21924DAF"/>
    <w:rsid w:val="21934F58"/>
    <w:rsid w:val="21940CF1"/>
    <w:rsid w:val="21957461"/>
    <w:rsid w:val="21982ED0"/>
    <w:rsid w:val="219A0091"/>
    <w:rsid w:val="219A3EAA"/>
    <w:rsid w:val="219F3BF3"/>
    <w:rsid w:val="219F5BFA"/>
    <w:rsid w:val="21A06D2B"/>
    <w:rsid w:val="21A20E93"/>
    <w:rsid w:val="21A2446A"/>
    <w:rsid w:val="21A25D66"/>
    <w:rsid w:val="21A3348C"/>
    <w:rsid w:val="21A63705"/>
    <w:rsid w:val="21AB4BDE"/>
    <w:rsid w:val="21B05392"/>
    <w:rsid w:val="21B33645"/>
    <w:rsid w:val="21B34B4A"/>
    <w:rsid w:val="21B55851"/>
    <w:rsid w:val="21B67C73"/>
    <w:rsid w:val="21B919E8"/>
    <w:rsid w:val="21BA440B"/>
    <w:rsid w:val="21BB17EF"/>
    <w:rsid w:val="21BB5619"/>
    <w:rsid w:val="21BC6AC2"/>
    <w:rsid w:val="21BD1A8E"/>
    <w:rsid w:val="21BD2127"/>
    <w:rsid w:val="21BD3E54"/>
    <w:rsid w:val="21C13AA2"/>
    <w:rsid w:val="21C31FB5"/>
    <w:rsid w:val="21C3429D"/>
    <w:rsid w:val="21C9538E"/>
    <w:rsid w:val="21CC6848"/>
    <w:rsid w:val="21CE3C7D"/>
    <w:rsid w:val="21CE6848"/>
    <w:rsid w:val="21D13F69"/>
    <w:rsid w:val="21D1418A"/>
    <w:rsid w:val="21D273A7"/>
    <w:rsid w:val="21D50C5A"/>
    <w:rsid w:val="21D51BFD"/>
    <w:rsid w:val="21DC11FF"/>
    <w:rsid w:val="21DC2C41"/>
    <w:rsid w:val="21DD4315"/>
    <w:rsid w:val="21E00769"/>
    <w:rsid w:val="21E05E42"/>
    <w:rsid w:val="21E40712"/>
    <w:rsid w:val="21E41A63"/>
    <w:rsid w:val="21E46F6E"/>
    <w:rsid w:val="21E519C1"/>
    <w:rsid w:val="21E746F9"/>
    <w:rsid w:val="21E929BF"/>
    <w:rsid w:val="21E92BAE"/>
    <w:rsid w:val="21E96A74"/>
    <w:rsid w:val="21EB5455"/>
    <w:rsid w:val="21EB7DCA"/>
    <w:rsid w:val="21ED73F4"/>
    <w:rsid w:val="21F13572"/>
    <w:rsid w:val="21F52503"/>
    <w:rsid w:val="21F54F75"/>
    <w:rsid w:val="21F93FBF"/>
    <w:rsid w:val="21F94F65"/>
    <w:rsid w:val="21FA5708"/>
    <w:rsid w:val="220038A6"/>
    <w:rsid w:val="22013DAD"/>
    <w:rsid w:val="22025C4C"/>
    <w:rsid w:val="220323AB"/>
    <w:rsid w:val="22037388"/>
    <w:rsid w:val="220511E6"/>
    <w:rsid w:val="22067E83"/>
    <w:rsid w:val="2208450B"/>
    <w:rsid w:val="220942B4"/>
    <w:rsid w:val="220D2302"/>
    <w:rsid w:val="220E64E8"/>
    <w:rsid w:val="221238B5"/>
    <w:rsid w:val="221312C1"/>
    <w:rsid w:val="22143E8A"/>
    <w:rsid w:val="22173BC3"/>
    <w:rsid w:val="22175103"/>
    <w:rsid w:val="22191014"/>
    <w:rsid w:val="221C1842"/>
    <w:rsid w:val="221D441D"/>
    <w:rsid w:val="221E723D"/>
    <w:rsid w:val="221E7FC0"/>
    <w:rsid w:val="221F1C2C"/>
    <w:rsid w:val="221F375D"/>
    <w:rsid w:val="222070A8"/>
    <w:rsid w:val="22214497"/>
    <w:rsid w:val="22214724"/>
    <w:rsid w:val="222A2DF1"/>
    <w:rsid w:val="222C24D0"/>
    <w:rsid w:val="222E2A50"/>
    <w:rsid w:val="222F4F0F"/>
    <w:rsid w:val="22316ABE"/>
    <w:rsid w:val="22317047"/>
    <w:rsid w:val="22317648"/>
    <w:rsid w:val="22323256"/>
    <w:rsid w:val="223350DD"/>
    <w:rsid w:val="22354B87"/>
    <w:rsid w:val="2236219D"/>
    <w:rsid w:val="223630D6"/>
    <w:rsid w:val="223A6B9E"/>
    <w:rsid w:val="223B1EDC"/>
    <w:rsid w:val="223B430C"/>
    <w:rsid w:val="2242129F"/>
    <w:rsid w:val="224356D3"/>
    <w:rsid w:val="2245710B"/>
    <w:rsid w:val="2248781C"/>
    <w:rsid w:val="224B3880"/>
    <w:rsid w:val="22500897"/>
    <w:rsid w:val="22502C12"/>
    <w:rsid w:val="22521AC8"/>
    <w:rsid w:val="22544C40"/>
    <w:rsid w:val="22554038"/>
    <w:rsid w:val="2255413C"/>
    <w:rsid w:val="22565F1F"/>
    <w:rsid w:val="22567546"/>
    <w:rsid w:val="225826A2"/>
    <w:rsid w:val="22583AC1"/>
    <w:rsid w:val="225B59F7"/>
    <w:rsid w:val="225C2521"/>
    <w:rsid w:val="225F03A7"/>
    <w:rsid w:val="22600A12"/>
    <w:rsid w:val="22606B82"/>
    <w:rsid w:val="22675599"/>
    <w:rsid w:val="226765F5"/>
    <w:rsid w:val="226A2776"/>
    <w:rsid w:val="226A7E3C"/>
    <w:rsid w:val="226C0FFC"/>
    <w:rsid w:val="226D10FA"/>
    <w:rsid w:val="226D36CD"/>
    <w:rsid w:val="226E0566"/>
    <w:rsid w:val="226E0A66"/>
    <w:rsid w:val="226F231D"/>
    <w:rsid w:val="226F4CE3"/>
    <w:rsid w:val="227071E4"/>
    <w:rsid w:val="2272435D"/>
    <w:rsid w:val="22763906"/>
    <w:rsid w:val="227659FC"/>
    <w:rsid w:val="22784E5B"/>
    <w:rsid w:val="22791411"/>
    <w:rsid w:val="2279725E"/>
    <w:rsid w:val="227C192B"/>
    <w:rsid w:val="227E3A75"/>
    <w:rsid w:val="22825731"/>
    <w:rsid w:val="22862F6E"/>
    <w:rsid w:val="22884F9D"/>
    <w:rsid w:val="228900CF"/>
    <w:rsid w:val="228B3488"/>
    <w:rsid w:val="228B736C"/>
    <w:rsid w:val="228C0311"/>
    <w:rsid w:val="228D2F93"/>
    <w:rsid w:val="228D65CD"/>
    <w:rsid w:val="228E209E"/>
    <w:rsid w:val="22917CCA"/>
    <w:rsid w:val="229317A7"/>
    <w:rsid w:val="22931A09"/>
    <w:rsid w:val="229461F2"/>
    <w:rsid w:val="22955426"/>
    <w:rsid w:val="22965080"/>
    <w:rsid w:val="229731AE"/>
    <w:rsid w:val="229932BA"/>
    <w:rsid w:val="229B34AA"/>
    <w:rsid w:val="229B5965"/>
    <w:rsid w:val="229C1758"/>
    <w:rsid w:val="229F1B29"/>
    <w:rsid w:val="22A26D3B"/>
    <w:rsid w:val="22A37746"/>
    <w:rsid w:val="22A56FEE"/>
    <w:rsid w:val="22A65E30"/>
    <w:rsid w:val="22A734E5"/>
    <w:rsid w:val="22A737E6"/>
    <w:rsid w:val="22A84614"/>
    <w:rsid w:val="22A85302"/>
    <w:rsid w:val="22AA6161"/>
    <w:rsid w:val="22AC18FC"/>
    <w:rsid w:val="22B10DFF"/>
    <w:rsid w:val="22B22FA8"/>
    <w:rsid w:val="22B65316"/>
    <w:rsid w:val="22B815D7"/>
    <w:rsid w:val="22BA58C7"/>
    <w:rsid w:val="22BB35A5"/>
    <w:rsid w:val="22C00FBF"/>
    <w:rsid w:val="22C03D87"/>
    <w:rsid w:val="22C51FAD"/>
    <w:rsid w:val="22C55C73"/>
    <w:rsid w:val="22C736F7"/>
    <w:rsid w:val="22CA5015"/>
    <w:rsid w:val="22CB4E4D"/>
    <w:rsid w:val="22CE2099"/>
    <w:rsid w:val="22CF2AA3"/>
    <w:rsid w:val="22D12A03"/>
    <w:rsid w:val="22D500E3"/>
    <w:rsid w:val="22D66EB9"/>
    <w:rsid w:val="22D913A8"/>
    <w:rsid w:val="22D954A4"/>
    <w:rsid w:val="22D95B8F"/>
    <w:rsid w:val="22DB5834"/>
    <w:rsid w:val="22DB5C45"/>
    <w:rsid w:val="22DC2B2A"/>
    <w:rsid w:val="22DC3DE0"/>
    <w:rsid w:val="22E0638E"/>
    <w:rsid w:val="22E17494"/>
    <w:rsid w:val="22E42FAA"/>
    <w:rsid w:val="22E511BA"/>
    <w:rsid w:val="22E80F92"/>
    <w:rsid w:val="22E830CF"/>
    <w:rsid w:val="22E91D31"/>
    <w:rsid w:val="22EB6ECC"/>
    <w:rsid w:val="22EC5808"/>
    <w:rsid w:val="22ED7C6D"/>
    <w:rsid w:val="22ED7E38"/>
    <w:rsid w:val="22EE6CE5"/>
    <w:rsid w:val="22F17C44"/>
    <w:rsid w:val="22F54194"/>
    <w:rsid w:val="22F56F57"/>
    <w:rsid w:val="22F60D68"/>
    <w:rsid w:val="22F70070"/>
    <w:rsid w:val="22F75DB7"/>
    <w:rsid w:val="22FB0B71"/>
    <w:rsid w:val="22FB2D69"/>
    <w:rsid w:val="22FB4380"/>
    <w:rsid w:val="22FC790D"/>
    <w:rsid w:val="22FD0A71"/>
    <w:rsid w:val="22FE3790"/>
    <w:rsid w:val="22FE55AF"/>
    <w:rsid w:val="22FF7EC7"/>
    <w:rsid w:val="2301106A"/>
    <w:rsid w:val="23016E3F"/>
    <w:rsid w:val="230724BC"/>
    <w:rsid w:val="230763BA"/>
    <w:rsid w:val="23085326"/>
    <w:rsid w:val="23092D51"/>
    <w:rsid w:val="230B0349"/>
    <w:rsid w:val="230B47B8"/>
    <w:rsid w:val="230D3B65"/>
    <w:rsid w:val="231027B4"/>
    <w:rsid w:val="231265EB"/>
    <w:rsid w:val="23161223"/>
    <w:rsid w:val="23180516"/>
    <w:rsid w:val="2318090E"/>
    <w:rsid w:val="231B559A"/>
    <w:rsid w:val="231B5AAA"/>
    <w:rsid w:val="231C639D"/>
    <w:rsid w:val="231C70CA"/>
    <w:rsid w:val="23216A7F"/>
    <w:rsid w:val="23224CB6"/>
    <w:rsid w:val="23231ED6"/>
    <w:rsid w:val="232342B2"/>
    <w:rsid w:val="2326757B"/>
    <w:rsid w:val="23270BBC"/>
    <w:rsid w:val="232727DE"/>
    <w:rsid w:val="23275FBE"/>
    <w:rsid w:val="23276D47"/>
    <w:rsid w:val="23281E99"/>
    <w:rsid w:val="232842E5"/>
    <w:rsid w:val="232B1532"/>
    <w:rsid w:val="23306BBB"/>
    <w:rsid w:val="23310910"/>
    <w:rsid w:val="23325078"/>
    <w:rsid w:val="23334371"/>
    <w:rsid w:val="23371203"/>
    <w:rsid w:val="233C22D4"/>
    <w:rsid w:val="233E7961"/>
    <w:rsid w:val="2340551C"/>
    <w:rsid w:val="234159EA"/>
    <w:rsid w:val="234250EF"/>
    <w:rsid w:val="234427A7"/>
    <w:rsid w:val="23451AC6"/>
    <w:rsid w:val="23471808"/>
    <w:rsid w:val="23476F9D"/>
    <w:rsid w:val="2349570F"/>
    <w:rsid w:val="234C5F28"/>
    <w:rsid w:val="234D6604"/>
    <w:rsid w:val="234E057A"/>
    <w:rsid w:val="234E777E"/>
    <w:rsid w:val="23506F49"/>
    <w:rsid w:val="23507831"/>
    <w:rsid w:val="235178B8"/>
    <w:rsid w:val="23527EF4"/>
    <w:rsid w:val="23537DCA"/>
    <w:rsid w:val="23542FED"/>
    <w:rsid w:val="23543277"/>
    <w:rsid w:val="23597A4F"/>
    <w:rsid w:val="235A06C1"/>
    <w:rsid w:val="235E4797"/>
    <w:rsid w:val="235F381A"/>
    <w:rsid w:val="23635F43"/>
    <w:rsid w:val="23650B32"/>
    <w:rsid w:val="23651CA8"/>
    <w:rsid w:val="23665330"/>
    <w:rsid w:val="236A7A6B"/>
    <w:rsid w:val="236C7FC8"/>
    <w:rsid w:val="236F07DC"/>
    <w:rsid w:val="23727172"/>
    <w:rsid w:val="237417AC"/>
    <w:rsid w:val="23762214"/>
    <w:rsid w:val="23774AEF"/>
    <w:rsid w:val="237963C5"/>
    <w:rsid w:val="237A540F"/>
    <w:rsid w:val="237B4EF0"/>
    <w:rsid w:val="237C172A"/>
    <w:rsid w:val="237C6901"/>
    <w:rsid w:val="237F2107"/>
    <w:rsid w:val="2385471A"/>
    <w:rsid w:val="23895270"/>
    <w:rsid w:val="23895EF1"/>
    <w:rsid w:val="238A782D"/>
    <w:rsid w:val="238B6E48"/>
    <w:rsid w:val="238D1DEF"/>
    <w:rsid w:val="239010E5"/>
    <w:rsid w:val="239127BB"/>
    <w:rsid w:val="239242A3"/>
    <w:rsid w:val="239324DB"/>
    <w:rsid w:val="2394272F"/>
    <w:rsid w:val="239545C6"/>
    <w:rsid w:val="23957BC8"/>
    <w:rsid w:val="23960667"/>
    <w:rsid w:val="239B23CF"/>
    <w:rsid w:val="239B37A5"/>
    <w:rsid w:val="239B7734"/>
    <w:rsid w:val="239D3A22"/>
    <w:rsid w:val="239F1A26"/>
    <w:rsid w:val="23A02132"/>
    <w:rsid w:val="23A24E77"/>
    <w:rsid w:val="23A34C54"/>
    <w:rsid w:val="23A639BC"/>
    <w:rsid w:val="23A672B4"/>
    <w:rsid w:val="23A94A0F"/>
    <w:rsid w:val="23AE0ABC"/>
    <w:rsid w:val="23B24830"/>
    <w:rsid w:val="23B30273"/>
    <w:rsid w:val="23B52583"/>
    <w:rsid w:val="23B91F98"/>
    <w:rsid w:val="23BB5524"/>
    <w:rsid w:val="23BC20F9"/>
    <w:rsid w:val="23BC4D21"/>
    <w:rsid w:val="23BC7CBA"/>
    <w:rsid w:val="23BD36DD"/>
    <w:rsid w:val="23C6178D"/>
    <w:rsid w:val="23CA4B6B"/>
    <w:rsid w:val="23CA75EE"/>
    <w:rsid w:val="23CA76ED"/>
    <w:rsid w:val="23D00DFF"/>
    <w:rsid w:val="23D42BC9"/>
    <w:rsid w:val="23D43B78"/>
    <w:rsid w:val="23D70177"/>
    <w:rsid w:val="23D83649"/>
    <w:rsid w:val="23D92025"/>
    <w:rsid w:val="23D979AD"/>
    <w:rsid w:val="23DA2FA5"/>
    <w:rsid w:val="23DB422E"/>
    <w:rsid w:val="23DE752D"/>
    <w:rsid w:val="23E04254"/>
    <w:rsid w:val="23E20D38"/>
    <w:rsid w:val="23E337AB"/>
    <w:rsid w:val="23E77495"/>
    <w:rsid w:val="23E901E8"/>
    <w:rsid w:val="23EF6E23"/>
    <w:rsid w:val="23F03350"/>
    <w:rsid w:val="23F33645"/>
    <w:rsid w:val="23F36215"/>
    <w:rsid w:val="23F44B3B"/>
    <w:rsid w:val="23F931E5"/>
    <w:rsid w:val="23FB6335"/>
    <w:rsid w:val="23FE217A"/>
    <w:rsid w:val="23FE5DF4"/>
    <w:rsid w:val="23FF4F83"/>
    <w:rsid w:val="24002506"/>
    <w:rsid w:val="2400713A"/>
    <w:rsid w:val="24012C38"/>
    <w:rsid w:val="240210F3"/>
    <w:rsid w:val="24044B25"/>
    <w:rsid w:val="240519F3"/>
    <w:rsid w:val="240D0510"/>
    <w:rsid w:val="240F2853"/>
    <w:rsid w:val="24144068"/>
    <w:rsid w:val="24154E80"/>
    <w:rsid w:val="241C2A53"/>
    <w:rsid w:val="241D67FC"/>
    <w:rsid w:val="241D6E76"/>
    <w:rsid w:val="241F7925"/>
    <w:rsid w:val="24211F26"/>
    <w:rsid w:val="24224E38"/>
    <w:rsid w:val="24245603"/>
    <w:rsid w:val="24254F5F"/>
    <w:rsid w:val="24286B4D"/>
    <w:rsid w:val="242A00AF"/>
    <w:rsid w:val="242A33AC"/>
    <w:rsid w:val="242A6AAA"/>
    <w:rsid w:val="242B1CC5"/>
    <w:rsid w:val="243171F8"/>
    <w:rsid w:val="24335883"/>
    <w:rsid w:val="2435495A"/>
    <w:rsid w:val="24383851"/>
    <w:rsid w:val="243C0DF9"/>
    <w:rsid w:val="243C27FE"/>
    <w:rsid w:val="24411172"/>
    <w:rsid w:val="24422B68"/>
    <w:rsid w:val="244634B2"/>
    <w:rsid w:val="24470731"/>
    <w:rsid w:val="244864A6"/>
    <w:rsid w:val="244F2D52"/>
    <w:rsid w:val="245631B8"/>
    <w:rsid w:val="24593B6F"/>
    <w:rsid w:val="24654265"/>
    <w:rsid w:val="24660CBD"/>
    <w:rsid w:val="24670EBF"/>
    <w:rsid w:val="24682302"/>
    <w:rsid w:val="2469785D"/>
    <w:rsid w:val="246B2EAC"/>
    <w:rsid w:val="246B7A96"/>
    <w:rsid w:val="246E7B66"/>
    <w:rsid w:val="2470023D"/>
    <w:rsid w:val="247517CE"/>
    <w:rsid w:val="24753EAC"/>
    <w:rsid w:val="247744D4"/>
    <w:rsid w:val="247C2BED"/>
    <w:rsid w:val="247C562B"/>
    <w:rsid w:val="247C7329"/>
    <w:rsid w:val="247D17FD"/>
    <w:rsid w:val="24822FCE"/>
    <w:rsid w:val="2485369E"/>
    <w:rsid w:val="24862601"/>
    <w:rsid w:val="24865069"/>
    <w:rsid w:val="24876D46"/>
    <w:rsid w:val="248911AD"/>
    <w:rsid w:val="24891424"/>
    <w:rsid w:val="24893039"/>
    <w:rsid w:val="248957BF"/>
    <w:rsid w:val="248C3659"/>
    <w:rsid w:val="24902D63"/>
    <w:rsid w:val="249034FF"/>
    <w:rsid w:val="24926CE7"/>
    <w:rsid w:val="249A7743"/>
    <w:rsid w:val="249C262B"/>
    <w:rsid w:val="249C4800"/>
    <w:rsid w:val="249D2B5D"/>
    <w:rsid w:val="249D640A"/>
    <w:rsid w:val="24A138B1"/>
    <w:rsid w:val="24A201D4"/>
    <w:rsid w:val="24A3251F"/>
    <w:rsid w:val="24A45EE0"/>
    <w:rsid w:val="24A62133"/>
    <w:rsid w:val="24A6527C"/>
    <w:rsid w:val="24A8496C"/>
    <w:rsid w:val="24A94800"/>
    <w:rsid w:val="24AE2EC5"/>
    <w:rsid w:val="24AE6A7F"/>
    <w:rsid w:val="24B13066"/>
    <w:rsid w:val="24B23410"/>
    <w:rsid w:val="24B23435"/>
    <w:rsid w:val="24B87C05"/>
    <w:rsid w:val="24B92A35"/>
    <w:rsid w:val="24BC248E"/>
    <w:rsid w:val="24BD1616"/>
    <w:rsid w:val="24BD2F61"/>
    <w:rsid w:val="24C12EA4"/>
    <w:rsid w:val="24C16145"/>
    <w:rsid w:val="24C247E9"/>
    <w:rsid w:val="24C5680C"/>
    <w:rsid w:val="24C640A0"/>
    <w:rsid w:val="24C8357C"/>
    <w:rsid w:val="24CA1D1E"/>
    <w:rsid w:val="24CC41B0"/>
    <w:rsid w:val="24CD1B63"/>
    <w:rsid w:val="24CD293B"/>
    <w:rsid w:val="24CE4749"/>
    <w:rsid w:val="24D02575"/>
    <w:rsid w:val="24D554F8"/>
    <w:rsid w:val="24DA0D59"/>
    <w:rsid w:val="24DA4629"/>
    <w:rsid w:val="24DD3FC0"/>
    <w:rsid w:val="24E37BDE"/>
    <w:rsid w:val="24E562BA"/>
    <w:rsid w:val="24E919D6"/>
    <w:rsid w:val="24E92822"/>
    <w:rsid w:val="24EF2060"/>
    <w:rsid w:val="24F01365"/>
    <w:rsid w:val="24F1107F"/>
    <w:rsid w:val="24F34947"/>
    <w:rsid w:val="24F4261F"/>
    <w:rsid w:val="24F463D9"/>
    <w:rsid w:val="24F76B4E"/>
    <w:rsid w:val="24F84C2E"/>
    <w:rsid w:val="25075E3F"/>
    <w:rsid w:val="25077565"/>
    <w:rsid w:val="250843DA"/>
    <w:rsid w:val="250C3904"/>
    <w:rsid w:val="250C7751"/>
    <w:rsid w:val="25125567"/>
    <w:rsid w:val="251723CA"/>
    <w:rsid w:val="25172B48"/>
    <w:rsid w:val="251823D7"/>
    <w:rsid w:val="251B5733"/>
    <w:rsid w:val="251B7359"/>
    <w:rsid w:val="251C4E35"/>
    <w:rsid w:val="251D0A8E"/>
    <w:rsid w:val="251D1412"/>
    <w:rsid w:val="251D20E3"/>
    <w:rsid w:val="25221027"/>
    <w:rsid w:val="252355D5"/>
    <w:rsid w:val="252377AA"/>
    <w:rsid w:val="252552F9"/>
    <w:rsid w:val="2528617E"/>
    <w:rsid w:val="252A5C05"/>
    <w:rsid w:val="25300CA3"/>
    <w:rsid w:val="25306EB2"/>
    <w:rsid w:val="25352CCE"/>
    <w:rsid w:val="25360C2F"/>
    <w:rsid w:val="25362C40"/>
    <w:rsid w:val="25395856"/>
    <w:rsid w:val="253A44B6"/>
    <w:rsid w:val="253A5340"/>
    <w:rsid w:val="253C4D66"/>
    <w:rsid w:val="253E1F59"/>
    <w:rsid w:val="253E7C4F"/>
    <w:rsid w:val="253F441E"/>
    <w:rsid w:val="253F5959"/>
    <w:rsid w:val="25412763"/>
    <w:rsid w:val="25417ABF"/>
    <w:rsid w:val="25424C6A"/>
    <w:rsid w:val="254256B5"/>
    <w:rsid w:val="254326D7"/>
    <w:rsid w:val="254601E9"/>
    <w:rsid w:val="254744FE"/>
    <w:rsid w:val="254A1990"/>
    <w:rsid w:val="254A6D32"/>
    <w:rsid w:val="254A745E"/>
    <w:rsid w:val="254D531C"/>
    <w:rsid w:val="254F14AA"/>
    <w:rsid w:val="25512B15"/>
    <w:rsid w:val="25526C0C"/>
    <w:rsid w:val="25556F27"/>
    <w:rsid w:val="255633EE"/>
    <w:rsid w:val="255B403E"/>
    <w:rsid w:val="255E1116"/>
    <w:rsid w:val="255F0949"/>
    <w:rsid w:val="25621A51"/>
    <w:rsid w:val="25623970"/>
    <w:rsid w:val="2564319D"/>
    <w:rsid w:val="25672848"/>
    <w:rsid w:val="25682F30"/>
    <w:rsid w:val="256976BD"/>
    <w:rsid w:val="256A6BC8"/>
    <w:rsid w:val="256B3196"/>
    <w:rsid w:val="256C7883"/>
    <w:rsid w:val="25700E53"/>
    <w:rsid w:val="25704CCB"/>
    <w:rsid w:val="25704F48"/>
    <w:rsid w:val="25706490"/>
    <w:rsid w:val="2575050F"/>
    <w:rsid w:val="257704C1"/>
    <w:rsid w:val="25770A8C"/>
    <w:rsid w:val="257821B9"/>
    <w:rsid w:val="257A79EB"/>
    <w:rsid w:val="257C4E5E"/>
    <w:rsid w:val="257F1F67"/>
    <w:rsid w:val="2583294D"/>
    <w:rsid w:val="25837CE6"/>
    <w:rsid w:val="258629A2"/>
    <w:rsid w:val="25875A86"/>
    <w:rsid w:val="25882360"/>
    <w:rsid w:val="258A1220"/>
    <w:rsid w:val="258A62BC"/>
    <w:rsid w:val="258A64DF"/>
    <w:rsid w:val="258B6628"/>
    <w:rsid w:val="258D1180"/>
    <w:rsid w:val="258E09F4"/>
    <w:rsid w:val="258E2BD9"/>
    <w:rsid w:val="25902208"/>
    <w:rsid w:val="25904EB0"/>
    <w:rsid w:val="259166A7"/>
    <w:rsid w:val="259265D9"/>
    <w:rsid w:val="25933BBC"/>
    <w:rsid w:val="25971116"/>
    <w:rsid w:val="259A34E1"/>
    <w:rsid w:val="259A3BDA"/>
    <w:rsid w:val="259B3C22"/>
    <w:rsid w:val="259C53E5"/>
    <w:rsid w:val="259E1A30"/>
    <w:rsid w:val="259F1CD6"/>
    <w:rsid w:val="25A22D6C"/>
    <w:rsid w:val="25A530FB"/>
    <w:rsid w:val="25A5505D"/>
    <w:rsid w:val="25A902E1"/>
    <w:rsid w:val="25AA5CB4"/>
    <w:rsid w:val="25B1504B"/>
    <w:rsid w:val="25B16447"/>
    <w:rsid w:val="25B415CF"/>
    <w:rsid w:val="25B423B8"/>
    <w:rsid w:val="25B6695C"/>
    <w:rsid w:val="25B67C0E"/>
    <w:rsid w:val="25B81299"/>
    <w:rsid w:val="25BA4F89"/>
    <w:rsid w:val="25BC1901"/>
    <w:rsid w:val="25BC777F"/>
    <w:rsid w:val="25BD6AE2"/>
    <w:rsid w:val="25BD6E0E"/>
    <w:rsid w:val="25BE0102"/>
    <w:rsid w:val="25C40478"/>
    <w:rsid w:val="25C53091"/>
    <w:rsid w:val="25C818EE"/>
    <w:rsid w:val="25C85633"/>
    <w:rsid w:val="25CA24C0"/>
    <w:rsid w:val="25CA71AE"/>
    <w:rsid w:val="25CB3809"/>
    <w:rsid w:val="25CB6724"/>
    <w:rsid w:val="25CC5A39"/>
    <w:rsid w:val="25CD3302"/>
    <w:rsid w:val="25CE75D2"/>
    <w:rsid w:val="25D20C21"/>
    <w:rsid w:val="25D27068"/>
    <w:rsid w:val="25D44900"/>
    <w:rsid w:val="25D51D10"/>
    <w:rsid w:val="25D53C6C"/>
    <w:rsid w:val="25D62E20"/>
    <w:rsid w:val="25D86D64"/>
    <w:rsid w:val="25DC0D80"/>
    <w:rsid w:val="25DD08BF"/>
    <w:rsid w:val="25DD532F"/>
    <w:rsid w:val="25DD7F8E"/>
    <w:rsid w:val="25E25321"/>
    <w:rsid w:val="25E434FA"/>
    <w:rsid w:val="25E5153C"/>
    <w:rsid w:val="25E52E81"/>
    <w:rsid w:val="25E53A1C"/>
    <w:rsid w:val="25E75963"/>
    <w:rsid w:val="25E807D2"/>
    <w:rsid w:val="25EE218C"/>
    <w:rsid w:val="25EE7742"/>
    <w:rsid w:val="25EF6A50"/>
    <w:rsid w:val="25F10EEB"/>
    <w:rsid w:val="25F11BF3"/>
    <w:rsid w:val="25F208DD"/>
    <w:rsid w:val="25F44098"/>
    <w:rsid w:val="25F60A40"/>
    <w:rsid w:val="25F917CF"/>
    <w:rsid w:val="26002984"/>
    <w:rsid w:val="2601406C"/>
    <w:rsid w:val="260174A5"/>
    <w:rsid w:val="26026C0A"/>
    <w:rsid w:val="260865A2"/>
    <w:rsid w:val="26087162"/>
    <w:rsid w:val="260B2219"/>
    <w:rsid w:val="260B450A"/>
    <w:rsid w:val="260C0B2D"/>
    <w:rsid w:val="260C625B"/>
    <w:rsid w:val="260E5B8E"/>
    <w:rsid w:val="260F51F4"/>
    <w:rsid w:val="26130016"/>
    <w:rsid w:val="261616C3"/>
    <w:rsid w:val="26163C76"/>
    <w:rsid w:val="26177860"/>
    <w:rsid w:val="261836BD"/>
    <w:rsid w:val="261B7786"/>
    <w:rsid w:val="261F4FF2"/>
    <w:rsid w:val="26210650"/>
    <w:rsid w:val="26246BB2"/>
    <w:rsid w:val="26272006"/>
    <w:rsid w:val="262746E7"/>
    <w:rsid w:val="262D33D1"/>
    <w:rsid w:val="262D5DDB"/>
    <w:rsid w:val="262D6095"/>
    <w:rsid w:val="262D6235"/>
    <w:rsid w:val="2634163D"/>
    <w:rsid w:val="263B21C4"/>
    <w:rsid w:val="263C32A3"/>
    <w:rsid w:val="263C3EDE"/>
    <w:rsid w:val="263E1605"/>
    <w:rsid w:val="263F76CC"/>
    <w:rsid w:val="2640226E"/>
    <w:rsid w:val="2644258C"/>
    <w:rsid w:val="264922A4"/>
    <w:rsid w:val="264A0DC4"/>
    <w:rsid w:val="264D41E3"/>
    <w:rsid w:val="264E29EE"/>
    <w:rsid w:val="265167FA"/>
    <w:rsid w:val="26520844"/>
    <w:rsid w:val="26545CA8"/>
    <w:rsid w:val="26551F66"/>
    <w:rsid w:val="26592A2A"/>
    <w:rsid w:val="265C481C"/>
    <w:rsid w:val="265E3373"/>
    <w:rsid w:val="265F184E"/>
    <w:rsid w:val="265F44D2"/>
    <w:rsid w:val="265F6C19"/>
    <w:rsid w:val="26602B44"/>
    <w:rsid w:val="266148BA"/>
    <w:rsid w:val="26634D50"/>
    <w:rsid w:val="266571E7"/>
    <w:rsid w:val="26684384"/>
    <w:rsid w:val="26685F5B"/>
    <w:rsid w:val="266929BD"/>
    <w:rsid w:val="266E3006"/>
    <w:rsid w:val="266F7BF0"/>
    <w:rsid w:val="26707B1A"/>
    <w:rsid w:val="26722D49"/>
    <w:rsid w:val="26757B03"/>
    <w:rsid w:val="26763CD0"/>
    <w:rsid w:val="2677668D"/>
    <w:rsid w:val="26787E55"/>
    <w:rsid w:val="267B4F12"/>
    <w:rsid w:val="267C3666"/>
    <w:rsid w:val="267D6668"/>
    <w:rsid w:val="267E3DA9"/>
    <w:rsid w:val="26805C10"/>
    <w:rsid w:val="2681512E"/>
    <w:rsid w:val="26837025"/>
    <w:rsid w:val="268406BC"/>
    <w:rsid w:val="268561B7"/>
    <w:rsid w:val="2685733F"/>
    <w:rsid w:val="2686644B"/>
    <w:rsid w:val="26866A2C"/>
    <w:rsid w:val="26877EF2"/>
    <w:rsid w:val="26883C1B"/>
    <w:rsid w:val="268876A8"/>
    <w:rsid w:val="268C21D2"/>
    <w:rsid w:val="268E666E"/>
    <w:rsid w:val="268F1768"/>
    <w:rsid w:val="268F44A6"/>
    <w:rsid w:val="269077B0"/>
    <w:rsid w:val="269540B4"/>
    <w:rsid w:val="26985507"/>
    <w:rsid w:val="269C0690"/>
    <w:rsid w:val="269D2EF9"/>
    <w:rsid w:val="269D51AF"/>
    <w:rsid w:val="269D6344"/>
    <w:rsid w:val="269E6295"/>
    <w:rsid w:val="26A07176"/>
    <w:rsid w:val="26A33069"/>
    <w:rsid w:val="26A6018C"/>
    <w:rsid w:val="26A71B89"/>
    <w:rsid w:val="26AD381C"/>
    <w:rsid w:val="26AD6466"/>
    <w:rsid w:val="26B153B4"/>
    <w:rsid w:val="26B24D93"/>
    <w:rsid w:val="26B2764A"/>
    <w:rsid w:val="26B53127"/>
    <w:rsid w:val="26B63CAA"/>
    <w:rsid w:val="26B63D63"/>
    <w:rsid w:val="26B71410"/>
    <w:rsid w:val="26BC1E22"/>
    <w:rsid w:val="26BE4F73"/>
    <w:rsid w:val="26BF14FF"/>
    <w:rsid w:val="26C16E35"/>
    <w:rsid w:val="26C16F66"/>
    <w:rsid w:val="26C20191"/>
    <w:rsid w:val="26C456D5"/>
    <w:rsid w:val="26C60E0E"/>
    <w:rsid w:val="26C61AC1"/>
    <w:rsid w:val="26C62161"/>
    <w:rsid w:val="26C90B61"/>
    <w:rsid w:val="26CA3074"/>
    <w:rsid w:val="26CC22B0"/>
    <w:rsid w:val="26CD28CA"/>
    <w:rsid w:val="26CD5937"/>
    <w:rsid w:val="26CD6F3B"/>
    <w:rsid w:val="26CE4443"/>
    <w:rsid w:val="26CE4B01"/>
    <w:rsid w:val="26D13ADC"/>
    <w:rsid w:val="26D249F6"/>
    <w:rsid w:val="26D47CC0"/>
    <w:rsid w:val="26D50429"/>
    <w:rsid w:val="26D8046E"/>
    <w:rsid w:val="26D91F0C"/>
    <w:rsid w:val="26DC309E"/>
    <w:rsid w:val="26DF52CC"/>
    <w:rsid w:val="26E112A3"/>
    <w:rsid w:val="26E2746A"/>
    <w:rsid w:val="26E51465"/>
    <w:rsid w:val="26E54CE5"/>
    <w:rsid w:val="26E76783"/>
    <w:rsid w:val="26E80B0E"/>
    <w:rsid w:val="26E8267A"/>
    <w:rsid w:val="26E96556"/>
    <w:rsid w:val="26EE170B"/>
    <w:rsid w:val="26EE2AC1"/>
    <w:rsid w:val="26EF287D"/>
    <w:rsid w:val="26F01704"/>
    <w:rsid w:val="26F73443"/>
    <w:rsid w:val="26F7695A"/>
    <w:rsid w:val="26F8390B"/>
    <w:rsid w:val="26F92525"/>
    <w:rsid w:val="26F93692"/>
    <w:rsid w:val="26FA0CB5"/>
    <w:rsid w:val="26FB4257"/>
    <w:rsid w:val="26FC431F"/>
    <w:rsid w:val="270150C1"/>
    <w:rsid w:val="27067477"/>
    <w:rsid w:val="27070A82"/>
    <w:rsid w:val="270A5368"/>
    <w:rsid w:val="270A67DC"/>
    <w:rsid w:val="270F6F85"/>
    <w:rsid w:val="27135184"/>
    <w:rsid w:val="27162C98"/>
    <w:rsid w:val="27181F16"/>
    <w:rsid w:val="271F1019"/>
    <w:rsid w:val="271F1560"/>
    <w:rsid w:val="2723532C"/>
    <w:rsid w:val="27254561"/>
    <w:rsid w:val="27256ED2"/>
    <w:rsid w:val="27272EF5"/>
    <w:rsid w:val="27276CB0"/>
    <w:rsid w:val="27284C82"/>
    <w:rsid w:val="27341CDC"/>
    <w:rsid w:val="27356F43"/>
    <w:rsid w:val="27363348"/>
    <w:rsid w:val="273659A7"/>
    <w:rsid w:val="27373AE8"/>
    <w:rsid w:val="27385830"/>
    <w:rsid w:val="27387AAA"/>
    <w:rsid w:val="274423F3"/>
    <w:rsid w:val="274429A5"/>
    <w:rsid w:val="27452082"/>
    <w:rsid w:val="274543FA"/>
    <w:rsid w:val="27467E56"/>
    <w:rsid w:val="27486788"/>
    <w:rsid w:val="27492882"/>
    <w:rsid w:val="27494117"/>
    <w:rsid w:val="274E4A97"/>
    <w:rsid w:val="27503ACB"/>
    <w:rsid w:val="275067BF"/>
    <w:rsid w:val="2752152D"/>
    <w:rsid w:val="27526992"/>
    <w:rsid w:val="275332BE"/>
    <w:rsid w:val="27554811"/>
    <w:rsid w:val="2757030F"/>
    <w:rsid w:val="27595DB1"/>
    <w:rsid w:val="275A5086"/>
    <w:rsid w:val="275E5F35"/>
    <w:rsid w:val="27605368"/>
    <w:rsid w:val="2761354C"/>
    <w:rsid w:val="27615EDE"/>
    <w:rsid w:val="27667103"/>
    <w:rsid w:val="276752B5"/>
    <w:rsid w:val="276802CE"/>
    <w:rsid w:val="276C65FA"/>
    <w:rsid w:val="276E103D"/>
    <w:rsid w:val="276E53F4"/>
    <w:rsid w:val="276E79AC"/>
    <w:rsid w:val="276F4887"/>
    <w:rsid w:val="27744B9C"/>
    <w:rsid w:val="27771520"/>
    <w:rsid w:val="27794C65"/>
    <w:rsid w:val="277C669C"/>
    <w:rsid w:val="277D3B9E"/>
    <w:rsid w:val="277F55DA"/>
    <w:rsid w:val="278314E5"/>
    <w:rsid w:val="2784123D"/>
    <w:rsid w:val="27853BBA"/>
    <w:rsid w:val="27857FB9"/>
    <w:rsid w:val="27883580"/>
    <w:rsid w:val="278A4F3B"/>
    <w:rsid w:val="278C5561"/>
    <w:rsid w:val="278C59F1"/>
    <w:rsid w:val="27927703"/>
    <w:rsid w:val="27933753"/>
    <w:rsid w:val="27955A8A"/>
    <w:rsid w:val="279578D7"/>
    <w:rsid w:val="27967B3E"/>
    <w:rsid w:val="279706D6"/>
    <w:rsid w:val="27997E78"/>
    <w:rsid w:val="279A7CCF"/>
    <w:rsid w:val="279B2085"/>
    <w:rsid w:val="279D5246"/>
    <w:rsid w:val="279E6BD4"/>
    <w:rsid w:val="279F2323"/>
    <w:rsid w:val="27A05AEC"/>
    <w:rsid w:val="27A069B9"/>
    <w:rsid w:val="27A10E2C"/>
    <w:rsid w:val="27A56C39"/>
    <w:rsid w:val="27A6207E"/>
    <w:rsid w:val="27A631BD"/>
    <w:rsid w:val="27A76B4C"/>
    <w:rsid w:val="27A77E3E"/>
    <w:rsid w:val="27A8508F"/>
    <w:rsid w:val="27A917E6"/>
    <w:rsid w:val="27AF71C5"/>
    <w:rsid w:val="27B05EB7"/>
    <w:rsid w:val="27B34264"/>
    <w:rsid w:val="27B6108E"/>
    <w:rsid w:val="27B91E0C"/>
    <w:rsid w:val="27B92F17"/>
    <w:rsid w:val="27BD4776"/>
    <w:rsid w:val="27C20AEA"/>
    <w:rsid w:val="27C66317"/>
    <w:rsid w:val="27CA1B95"/>
    <w:rsid w:val="27CB10CE"/>
    <w:rsid w:val="27CD4973"/>
    <w:rsid w:val="27CE671B"/>
    <w:rsid w:val="27D036F2"/>
    <w:rsid w:val="27D73706"/>
    <w:rsid w:val="27D8509E"/>
    <w:rsid w:val="27DA008E"/>
    <w:rsid w:val="27DA34F3"/>
    <w:rsid w:val="27DB1844"/>
    <w:rsid w:val="27DC406A"/>
    <w:rsid w:val="27DC51C8"/>
    <w:rsid w:val="27DE3C31"/>
    <w:rsid w:val="27DE4294"/>
    <w:rsid w:val="27E013FF"/>
    <w:rsid w:val="27E81ED0"/>
    <w:rsid w:val="27E91351"/>
    <w:rsid w:val="27EA49B3"/>
    <w:rsid w:val="27EA5B89"/>
    <w:rsid w:val="27EB4780"/>
    <w:rsid w:val="27EC4ADA"/>
    <w:rsid w:val="27ED29BD"/>
    <w:rsid w:val="27EE1422"/>
    <w:rsid w:val="27EF5E0C"/>
    <w:rsid w:val="27F060E7"/>
    <w:rsid w:val="27F103A7"/>
    <w:rsid w:val="27F5508A"/>
    <w:rsid w:val="27F7777F"/>
    <w:rsid w:val="27FA4A48"/>
    <w:rsid w:val="27FA6086"/>
    <w:rsid w:val="28022CA5"/>
    <w:rsid w:val="28053844"/>
    <w:rsid w:val="28054500"/>
    <w:rsid w:val="28067306"/>
    <w:rsid w:val="280A6112"/>
    <w:rsid w:val="280B729C"/>
    <w:rsid w:val="280D2966"/>
    <w:rsid w:val="280D546F"/>
    <w:rsid w:val="280F6129"/>
    <w:rsid w:val="28161692"/>
    <w:rsid w:val="281831C2"/>
    <w:rsid w:val="281B71D0"/>
    <w:rsid w:val="282166E7"/>
    <w:rsid w:val="282240ED"/>
    <w:rsid w:val="28226D8C"/>
    <w:rsid w:val="28274B43"/>
    <w:rsid w:val="2828233F"/>
    <w:rsid w:val="28286FA2"/>
    <w:rsid w:val="282D65C2"/>
    <w:rsid w:val="282D777D"/>
    <w:rsid w:val="282E0236"/>
    <w:rsid w:val="282E0E0D"/>
    <w:rsid w:val="2832041E"/>
    <w:rsid w:val="283263A4"/>
    <w:rsid w:val="28346B12"/>
    <w:rsid w:val="283751B9"/>
    <w:rsid w:val="283E2BE8"/>
    <w:rsid w:val="283E7040"/>
    <w:rsid w:val="284211BA"/>
    <w:rsid w:val="28430E51"/>
    <w:rsid w:val="28431719"/>
    <w:rsid w:val="28431E05"/>
    <w:rsid w:val="2847023B"/>
    <w:rsid w:val="284721B0"/>
    <w:rsid w:val="28490C6A"/>
    <w:rsid w:val="284B706B"/>
    <w:rsid w:val="28526E51"/>
    <w:rsid w:val="28571D3E"/>
    <w:rsid w:val="28587375"/>
    <w:rsid w:val="2859230D"/>
    <w:rsid w:val="28596C19"/>
    <w:rsid w:val="285A4270"/>
    <w:rsid w:val="285C3136"/>
    <w:rsid w:val="285D2E24"/>
    <w:rsid w:val="285E13DD"/>
    <w:rsid w:val="285E1F51"/>
    <w:rsid w:val="285F5553"/>
    <w:rsid w:val="2861300E"/>
    <w:rsid w:val="28613874"/>
    <w:rsid w:val="286202B4"/>
    <w:rsid w:val="28643A51"/>
    <w:rsid w:val="28646497"/>
    <w:rsid w:val="28655521"/>
    <w:rsid w:val="28680D5F"/>
    <w:rsid w:val="286F538C"/>
    <w:rsid w:val="28716888"/>
    <w:rsid w:val="28736079"/>
    <w:rsid w:val="287737AC"/>
    <w:rsid w:val="287771B2"/>
    <w:rsid w:val="287A3C16"/>
    <w:rsid w:val="287B40FF"/>
    <w:rsid w:val="287C5271"/>
    <w:rsid w:val="287E7BD8"/>
    <w:rsid w:val="2880769B"/>
    <w:rsid w:val="28814062"/>
    <w:rsid w:val="28845B0D"/>
    <w:rsid w:val="28857AA5"/>
    <w:rsid w:val="28864A86"/>
    <w:rsid w:val="2887419D"/>
    <w:rsid w:val="28880C83"/>
    <w:rsid w:val="288B2DEE"/>
    <w:rsid w:val="288E26BD"/>
    <w:rsid w:val="28950EE1"/>
    <w:rsid w:val="28955940"/>
    <w:rsid w:val="289839EF"/>
    <w:rsid w:val="289A1ECC"/>
    <w:rsid w:val="289A3245"/>
    <w:rsid w:val="289D6721"/>
    <w:rsid w:val="28A2134E"/>
    <w:rsid w:val="28A524AA"/>
    <w:rsid w:val="28A5472B"/>
    <w:rsid w:val="28A65708"/>
    <w:rsid w:val="28A77C71"/>
    <w:rsid w:val="28A90D19"/>
    <w:rsid w:val="28AA1F88"/>
    <w:rsid w:val="28AA6EFA"/>
    <w:rsid w:val="28AB77CB"/>
    <w:rsid w:val="28AC1088"/>
    <w:rsid w:val="28AC1268"/>
    <w:rsid w:val="28AE5A1F"/>
    <w:rsid w:val="28AF413F"/>
    <w:rsid w:val="28B034F4"/>
    <w:rsid w:val="28B23EFE"/>
    <w:rsid w:val="28B44DD8"/>
    <w:rsid w:val="28B56760"/>
    <w:rsid w:val="28B63927"/>
    <w:rsid w:val="28B65A2D"/>
    <w:rsid w:val="28B96E35"/>
    <w:rsid w:val="28B97EC1"/>
    <w:rsid w:val="28BA24EF"/>
    <w:rsid w:val="28BB6559"/>
    <w:rsid w:val="28BD39EA"/>
    <w:rsid w:val="28C02071"/>
    <w:rsid w:val="28C17CCD"/>
    <w:rsid w:val="28C219ED"/>
    <w:rsid w:val="28C41DFC"/>
    <w:rsid w:val="28C9726F"/>
    <w:rsid w:val="28CA416A"/>
    <w:rsid w:val="28CB5AF2"/>
    <w:rsid w:val="28D11E7E"/>
    <w:rsid w:val="28D911F2"/>
    <w:rsid w:val="28DA2336"/>
    <w:rsid w:val="28DA2BCE"/>
    <w:rsid w:val="28DD746D"/>
    <w:rsid w:val="28DE3343"/>
    <w:rsid w:val="28E80D39"/>
    <w:rsid w:val="28E82EEF"/>
    <w:rsid w:val="28E90CE8"/>
    <w:rsid w:val="28EC206D"/>
    <w:rsid w:val="28F475AE"/>
    <w:rsid w:val="28F56B2A"/>
    <w:rsid w:val="29007166"/>
    <w:rsid w:val="290147F6"/>
    <w:rsid w:val="2902069E"/>
    <w:rsid w:val="29034EA6"/>
    <w:rsid w:val="29045690"/>
    <w:rsid w:val="29050F9D"/>
    <w:rsid w:val="29072738"/>
    <w:rsid w:val="290804C2"/>
    <w:rsid w:val="290814BE"/>
    <w:rsid w:val="29083407"/>
    <w:rsid w:val="290973CD"/>
    <w:rsid w:val="290A78CE"/>
    <w:rsid w:val="290C08E6"/>
    <w:rsid w:val="290D5E20"/>
    <w:rsid w:val="290E32D0"/>
    <w:rsid w:val="290E39D7"/>
    <w:rsid w:val="29100721"/>
    <w:rsid w:val="291007D9"/>
    <w:rsid w:val="29105873"/>
    <w:rsid w:val="29121793"/>
    <w:rsid w:val="2912433A"/>
    <w:rsid w:val="291342C6"/>
    <w:rsid w:val="2913509A"/>
    <w:rsid w:val="29135499"/>
    <w:rsid w:val="291418D8"/>
    <w:rsid w:val="291569C1"/>
    <w:rsid w:val="2919094A"/>
    <w:rsid w:val="29191EB8"/>
    <w:rsid w:val="291B37F4"/>
    <w:rsid w:val="291D5EDE"/>
    <w:rsid w:val="291E2894"/>
    <w:rsid w:val="291F5A50"/>
    <w:rsid w:val="29200881"/>
    <w:rsid w:val="29212AB2"/>
    <w:rsid w:val="29222AA9"/>
    <w:rsid w:val="29250DBA"/>
    <w:rsid w:val="292648C7"/>
    <w:rsid w:val="29287EC2"/>
    <w:rsid w:val="292A1362"/>
    <w:rsid w:val="292A2B01"/>
    <w:rsid w:val="292A7826"/>
    <w:rsid w:val="292B7345"/>
    <w:rsid w:val="292C6574"/>
    <w:rsid w:val="292E2F3E"/>
    <w:rsid w:val="292F02BE"/>
    <w:rsid w:val="2932525F"/>
    <w:rsid w:val="2933627B"/>
    <w:rsid w:val="29336FF5"/>
    <w:rsid w:val="29342791"/>
    <w:rsid w:val="2935697A"/>
    <w:rsid w:val="293659F8"/>
    <w:rsid w:val="29375B5F"/>
    <w:rsid w:val="293C7856"/>
    <w:rsid w:val="293D1455"/>
    <w:rsid w:val="293D3359"/>
    <w:rsid w:val="29405B78"/>
    <w:rsid w:val="29425349"/>
    <w:rsid w:val="29454D95"/>
    <w:rsid w:val="29464B91"/>
    <w:rsid w:val="29484011"/>
    <w:rsid w:val="294C2B8B"/>
    <w:rsid w:val="294D270A"/>
    <w:rsid w:val="294E40EF"/>
    <w:rsid w:val="2951078E"/>
    <w:rsid w:val="295177E4"/>
    <w:rsid w:val="295230C2"/>
    <w:rsid w:val="295240EB"/>
    <w:rsid w:val="295245A5"/>
    <w:rsid w:val="29550E3A"/>
    <w:rsid w:val="2957195B"/>
    <w:rsid w:val="29573AFA"/>
    <w:rsid w:val="29593CD0"/>
    <w:rsid w:val="295B238E"/>
    <w:rsid w:val="295B3CE7"/>
    <w:rsid w:val="295C1ED1"/>
    <w:rsid w:val="295D717E"/>
    <w:rsid w:val="295E0A75"/>
    <w:rsid w:val="295E69E5"/>
    <w:rsid w:val="295F1362"/>
    <w:rsid w:val="29627C74"/>
    <w:rsid w:val="29634B75"/>
    <w:rsid w:val="29651E03"/>
    <w:rsid w:val="29662AAD"/>
    <w:rsid w:val="296757CC"/>
    <w:rsid w:val="29687DF9"/>
    <w:rsid w:val="296D5242"/>
    <w:rsid w:val="296E2CB6"/>
    <w:rsid w:val="297202AF"/>
    <w:rsid w:val="29783F0F"/>
    <w:rsid w:val="29784C5F"/>
    <w:rsid w:val="297872F4"/>
    <w:rsid w:val="297F0D83"/>
    <w:rsid w:val="297F19A3"/>
    <w:rsid w:val="297F578B"/>
    <w:rsid w:val="29814DF9"/>
    <w:rsid w:val="29816416"/>
    <w:rsid w:val="29817ED6"/>
    <w:rsid w:val="29847B23"/>
    <w:rsid w:val="2985103E"/>
    <w:rsid w:val="2989509D"/>
    <w:rsid w:val="298B3542"/>
    <w:rsid w:val="298C31D3"/>
    <w:rsid w:val="298F68EA"/>
    <w:rsid w:val="29910121"/>
    <w:rsid w:val="299605A8"/>
    <w:rsid w:val="2996268B"/>
    <w:rsid w:val="29963F32"/>
    <w:rsid w:val="299B4579"/>
    <w:rsid w:val="299C2AD5"/>
    <w:rsid w:val="299D0F7D"/>
    <w:rsid w:val="299F5735"/>
    <w:rsid w:val="29A01A84"/>
    <w:rsid w:val="29A06920"/>
    <w:rsid w:val="29A24D14"/>
    <w:rsid w:val="29A266CB"/>
    <w:rsid w:val="29A32E29"/>
    <w:rsid w:val="29A348A3"/>
    <w:rsid w:val="29A47D92"/>
    <w:rsid w:val="29A72140"/>
    <w:rsid w:val="29A84D3A"/>
    <w:rsid w:val="29AA7F75"/>
    <w:rsid w:val="29AD6140"/>
    <w:rsid w:val="29AD669C"/>
    <w:rsid w:val="29AF5A3C"/>
    <w:rsid w:val="29B13864"/>
    <w:rsid w:val="29B35F47"/>
    <w:rsid w:val="29B81472"/>
    <w:rsid w:val="29B95D24"/>
    <w:rsid w:val="29BA6202"/>
    <w:rsid w:val="29BB16CA"/>
    <w:rsid w:val="29BB4743"/>
    <w:rsid w:val="29BB510F"/>
    <w:rsid w:val="29BC27EC"/>
    <w:rsid w:val="29BD597E"/>
    <w:rsid w:val="29BE52AB"/>
    <w:rsid w:val="29C01E4C"/>
    <w:rsid w:val="29C33C80"/>
    <w:rsid w:val="29C560C9"/>
    <w:rsid w:val="29C914DE"/>
    <w:rsid w:val="29CC546F"/>
    <w:rsid w:val="29D16D58"/>
    <w:rsid w:val="29D36A47"/>
    <w:rsid w:val="29DA74CF"/>
    <w:rsid w:val="29DD5F1E"/>
    <w:rsid w:val="29E04E8D"/>
    <w:rsid w:val="29E22A4F"/>
    <w:rsid w:val="29E42C9A"/>
    <w:rsid w:val="29E571E3"/>
    <w:rsid w:val="29E62AC1"/>
    <w:rsid w:val="29E717F7"/>
    <w:rsid w:val="29E927D3"/>
    <w:rsid w:val="29ED17BA"/>
    <w:rsid w:val="29EE131D"/>
    <w:rsid w:val="29F0489C"/>
    <w:rsid w:val="29F11697"/>
    <w:rsid w:val="29F42607"/>
    <w:rsid w:val="29F46947"/>
    <w:rsid w:val="29F52014"/>
    <w:rsid w:val="29F529D1"/>
    <w:rsid w:val="29F917E4"/>
    <w:rsid w:val="29FA2AC0"/>
    <w:rsid w:val="29FA6A87"/>
    <w:rsid w:val="29FC4868"/>
    <w:rsid w:val="29FC648A"/>
    <w:rsid w:val="29FD3F25"/>
    <w:rsid w:val="29FE2914"/>
    <w:rsid w:val="29FE37C4"/>
    <w:rsid w:val="2A022C00"/>
    <w:rsid w:val="2A070A74"/>
    <w:rsid w:val="2A070E5F"/>
    <w:rsid w:val="2A087D79"/>
    <w:rsid w:val="2A095342"/>
    <w:rsid w:val="2A10508E"/>
    <w:rsid w:val="2A150DA4"/>
    <w:rsid w:val="2A182E99"/>
    <w:rsid w:val="2A1A6E17"/>
    <w:rsid w:val="2A1B0087"/>
    <w:rsid w:val="2A1B119F"/>
    <w:rsid w:val="2A1B27B4"/>
    <w:rsid w:val="2A200F02"/>
    <w:rsid w:val="2A207E89"/>
    <w:rsid w:val="2A227CE7"/>
    <w:rsid w:val="2A244B6C"/>
    <w:rsid w:val="2A2654EF"/>
    <w:rsid w:val="2A2756B2"/>
    <w:rsid w:val="2A280D6A"/>
    <w:rsid w:val="2A2874F6"/>
    <w:rsid w:val="2A2E0FA7"/>
    <w:rsid w:val="2A2F0889"/>
    <w:rsid w:val="2A31049C"/>
    <w:rsid w:val="2A313B06"/>
    <w:rsid w:val="2A316D82"/>
    <w:rsid w:val="2A32552B"/>
    <w:rsid w:val="2A34798F"/>
    <w:rsid w:val="2A353948"/>
    <w:rsid w:val="2A38243A"/>
    <w:rsid w:val="2A3A43DD"/>
    <w:rsid w:val="2A400074"/>
    <w:rsid w:val="2A436F07"/>
    <w:rsid w:val="2A4555ED"/>
    <w:rsid w:val="2A464902"/>
    <w:rsid w:val="2A47543B"/>
    <w:rsid w:val="2A4760EC"/>
    <w:rsid w:val="2A4D2673"/>
    <w:rsid w:val="2A521378"/>
    <w:rsid w:val="2A5279F3"/>
    <w:rsid w:val="2A530D9E"/>
    <w:rsid w:val="2A531433"/>
    <w:rsid w:val="2A536A42"/>
    <w:rsid w:val="2A562F51"/>
    <w:rsid w:val="2A604FAA"/>
    <w:rsid w:val="2A60735C"/>
    <w:rsid w:val="2A61054A"/>
    <w:rsid w:val="2A651708"/>
    <w:rsid w:val="2A653C26"/>
    <w:rsid w:val="2A671DD4"/>
    <w:rsid w:val="2A674B64"/>
    <w:rsid w:val="2A686966"/>
    <w:rsid w:val="2A686F17"/>
    <w:rsid w:val="2A6B44E7"/>
    <w:rsid w:val="2A6D309F"/>
    <w:rsid w:val="2A6D5B07"/>
    <w:rsid w:val="2A6D6ED5"/>
    <w:rsid w:val="2A705778"/>
    <w:rsid w:val="2A711147"/>
    <w:rsid w:val="2A714780"/>
    <w:rsid w:val="2A7309F8"/>
    <w:rsid w:val="2A742E51"/>
    <w:rsid w:val="2A75166D"/>
    <w:rsid w:val="2A7911C7"/>
    <w:rsid w:val="2A7B28AB"/>
    <w:rsid w:val="2A7E35CC"/>
    <w:rsid w:val="2A830188"/>
    <w:rsid w:val="2A8446C1"/>
    <w:rsid w:val="2A8708D7"/>
    <w:rsid w:val="2A8B47BB"/>
    <w:rsid w:val="2A8D578B"/>
    <w:rsid w:val="2A924E57"/>
    <w:rsid w:val="2A937CB8"/>
    <w:rsid w:val="2A951C2F"/>
    <w:rsid w:val="2A9750C9"/>
    <w:rsid w:val="2A9874EE"/>
    <w:rsid w:val="2A9C2D02"/>
    <w:rsid w:val="2A9D09D9"/>
    <w:rsid w:val="2A9E540C"/>
    <w:rsid w:val="2A9E79E1"/>
    <w:rsid w:val="2AA15A4F"/>
    <w:rsid w:val="2AA50C00"/>
    <w:rsid w:val="2AA573DA"/>
    <w:rsid w:val="2AA74310"/>
    <w:rsid w:val="2AA750A0"/>
    <w:rsid w:val="2AAD341D"/>
    <w:rsid w:val="2AB54606"/>
    <w:rsid w:val="2AB555E6"/>
    <w:rsid w:val="2AB563C6"/>
    <w:rsid w:val="2AB67DE3"/>
    <w:rsid w:val="2ABA0525"/>
    <w:rsid w:val="2ABA35CA"/>
    <w:rsid w:val="2ABB5229"/>
    <w:rsid w:val="2ABD4A0A"/>
    <w:rsid w:val="2AC00EC1"/>
    <w:rsid w:val="2AC676C4"/>
    <w:rsid w:val="2ACA03F6"/>
    <w:rsid w:val="2ACB06A2"/>
    <w:rsid w:val="2ACB17BC"/>
    <w:rsid w:val="2ACD79D1"/>
    <w:rsid w:val="2ACE6B16"/>
    <w:rsid w:val="2ACF11CA"/>
    <w:rsid w:val="2ACF2632"/>
    <w:rsid w:val="2AD0492D"/>
    <w:rsid w:val="2AD12BC7"/>
    <w:rsid w:val="2AD20BCD"/>
    <w:rsid w:val="2AD43564"/>
    <w:rsid w:val="2AD507F3"/>
    <w:rsid w:val="2AD54FE3"/>
    <w:rsid w:val="2AD61FF6"/>
    <w:rsid w:val="2ADB3859"/>
    <w:rsid w:val="2ADC5BBE"/>
    <w:rsid w:val="2ADC7909"/>
    <w:rsid w:val="2ADD6B3C"/>
    <w:rsid w:val="2ADE0C0B"/>
    <w:rsid w:val="2ADF560B"/>
    <w:rsid w:val="2ADF5AF8"/>
    <w:rsid w:val="2AE77917"/>
    <w:rsid w:val="2AE93E18"/>
    <w:rsid w:val="2AE97B69"/>
    <w:rsid w:val="2AEE0A91"/>
    <w:rsid w:val="2AEF2022"/>
    <w:rsid w:val="2AF054A1"/>
    <w:rsid w:val="2AF23C43"/>
    <w:rsid w:val="2AF341CC"/>
    <w:rsid w:val="2AF45B91"/>
    <w:rsid w:val="2AF73514"/>
    <w:rsid w:val="2AF83119"/>
    <w:rsid w:val="2AF869BA"/>
    <w:rsid w:val="2AF86C61"/>
    <w:rsid w:val="2AF92380"/>
    <w:rsid w:val="2AFF05EF"/>
    <w:rsid w:val="2B010A1B"/>
    <w:rsid w:val="2B013D80"/>
    <w:rsid w:val="2B015752"/>
    <w:rsid w:val="2B032244"/>
    <w:rsid w:val="2B073185"/>
    <w:rsid w:val="2B09347C"/>
    <w:rsid w:val="2B0B5A7A"/>
    <w:rsid w:val="2B0C597D"/>
    <w:rsid w:val="2B0D4B3C"/>
    <w:rsid w:val="2B0D6851"/>
    <w:rsid w:val="2B10371C"/>
    <w:rsid w:val="2B103C50"/>
    <w:rsid w:val="2B161E22"/>
    <w:rsid w:val="2B1D6AB3"/>
    <w:rsid w:val="2B1E58EA"/>
    <w:rsid w:val="2B1E6D12"/>
    <w:rsid w:val="2B1F2AB8"/>
    <w:rsid w:val="2B215D21"/>
    <w:rsid w:val="2B2313B6"/>
    <w:rsid w:val="2B2523E2"/>
    <w:rsid w:val="2B26234C"/>
    <w:rsid w:val="2B263AED"/>
    <w:rsid w:val="2B271F0C"/>
    <w:rsid w:val="2B326565"/>
    <w:rsid w:val="2B385E93"/>
    <w:rsid w:val="2B397A34"/>
    <w:rsid w:val="2B3C0640"/>
    <w:rsid w:val="2B3D2F0F"/>
    <w:rsid w:val="2B41363D"/>
    <w:rsid w:val="2B415903"/>
    <w:rsid w:val="2B46270D"/>
    <w:rsid w:val="2B465727"/>
    <w:rsid w:val="2B4865D4"/>
    <w:rsid w:val="2B495BC9"/>
    <w:rsid w:val="2B4E70BD"/>
    <w:rsid w:val="2B4F00D3"/>
    <w:rsid w:val="2B4F20E9"/>
    <w:rsid w:val="2B510517"/>
    <w:rsid w:val="2B5441F5"/>
    <w:rsid w:val="2B5604CA"/>
    <w:rsid w:val="2B563EE5"/>
    <w:rsid w:val="2B5742EF"/>
    <w:rsid w:val="2B5751C9"/>
    <w:rsid w:val="2B591E5A"/>
    <w:rsid w:val="2B5A0E9F"/>
    <w:rsid w:val="2B5A11E8"/>
    <w:rsid w:val="2B5C52AF"/>
    <w:rsid w:val="2B5C58C7"/>
    <w:rsid w:val="2B5C5A16"/>
    <w:rsid w:val="2B6215A0"/>
    <w:rsid w:val="2B642C20"/>
    <w:rsid w:val="2B6538F5"/>
    <w:rsid w:val="2B657D87"/>
    <w:rsid w:val="2B6731FE"/>
    <w:rsid w:val="2B675C9A"/>
    <w:rsid w:val="2B677499"/>
    <w:rsid w:val="2B6A45D1"/>
    <w:rsid w:val="2B6C0734"/>
    <w:rsid w:val="2B7116B0"/>
    <w:rsid w:val="2B733C12"/>
    <w:rsid w:val="2B7351C5"/>
    <w:rsid w:val="2B77632A"/>
    <w:rsid w:val="2B7B70F6"/>
    <w:rsid w:val="2B7C43EA"/>
    <w:rsid w:val="2B7E2165"/>
    <w:rsid w:val="2B804AEA"/>
    <w:rsid w:val="2B831F57"/>
    <w:rsid w:val="2B845E59"/>
    <w:rsid w:val="2B854812"/>
    <w:rsid w:val="2B855B36"/>
    <w:rsid w:val="2B857E58"/>
    <w:rsid w:val="2B881A7B"/>
    <w:rsid w:val="2B8B0D00"/>
    <w:rsid w:val="2B8C15C0"/>
    <w:rsid w:val="2B8D2372"/>
    <w:rsid w:val="2B8D5CFA"/>
    <w:rsid w:val="2B915F9B"/>
    <w:rsid w:val="2B932B12"/>
    <w:rsid w:val="2B936821"/>
    <w:rsid w:val="2B977D0B"/>
    <w:rsid w:val="2B9A2BD1"/>
    <w:rsid w:val="2B9C0EA3"/>
    <w:rsid w:val="2B9D4E48"/>
    <w:rsid w:val="2B9D5100"/>
    <w:rsid w:val="2BA16567"/>
    <w:rsid w:val="2BA25E23"/>
    <w:rsid w:val="2BA62844"/>
    <w:rsid w:val="2BA82AAA"/>
    <w:rsid w:val="2BA91C7C"/>
    <w:rsid w:val="2BAD4298"/>
    <w:rsid w:val="2BAD47CA"/>
    <w:rsid w:val="2BAD6DD5"/>
    <w:rsid w:val="2BAE58E3"/>
    <w:rsid w:val="2BB12A35"/>
    <w:rsid w:val="2BB16ABB"/>
    <w:rsid w:val="2BB379B6"/>
    <w:rsid w:val="2BB40B97"/>
    <w:rsid w:val="2BB617FE"/>
    <w:rsid w:val="2BB64DFE"/>
    <w:rsid w:val="2BB969AE"/>
    <w:rsid w:val="2BBC6683"/>
    <w:rsid w:val="2BBD58C4"/>
    <w:rsid w:val="2BC277EC"/>
    <w:rsid w:val="2BC5754C"/>
    <w:rsid w:val="2BC60514"/>
    <w:rsid w:val="2BC925C7"/>
    <w:rsid w:val="2BC929DF"/>
    <w:rsid w:val="2BCB2E13"/>
    <w:rsid w:val="2BCC1B74"/>
    <w:rsid w:val="2BCE57E0"/>
    <w:rsid w:val="2BCE71B7"/>
    <w:rsid w:val="2BD55686"/>
    <w:rsid w:val="2BD649F9"/>
    <w:rsid w:val="2BD73628"/>
    <w:rsid w:val="2BD93163"/>
    <w:rsid w:val="2BDA297B"/>
    <w:rsid w:val="2BDA6E17"/>
    <w:rsid w:val="2BDC3BD5"/>
    <w:rsid w:val="2BDC4B3A"/>
    <w:rsid w:val="2BDF5E02"/>
    <w:rsid w:val="2BE0566D"/>
    <w:rsid w:val="2BE10322"/>
    <w:rsid w:val="2BE118D7"/>
    <w:rsid w:val="2BE13C2C"/>
    <w:rsid w:val="2BE14578"/>
    <w:rsid w:val="2BE20F3E"/>
    <w:rsid w:val="2BE47C8F"/>
    <w:rsid w:val="2BE7007C"/>
    <w:rsid w:val="2BEE2310"/>
    <w:rsid w:val="2BEF42EC"/>
    <w:rsid w:val="2BF01A9F"/>
    <w:rsid w:val="2BF04ECD"/>
    <w:rsid w:val="2BF17634"/>
    <w:rsid w:val="2BF20E0A"/>
    <w:rsid w:val="2BF2471E"/>
    <w:rsid w:val="2BF33E86"/>
    <w:rsid w:val="2BF569C4"/>
    <w:rsid w:val="2BF75CCC"/>
    <w:rsid w:val="2BF75E2C"/>
    <w:rsid w:val="2BF77C21"/>
    <w:rsid w:val="2BF8159B"/>
    <w:rsid w:val="2BF91147"/>
    <w:rsid w:val="2BFB3160"/>
    <w:rsid w:val="2BFB7239"/>
    <w:rsid w:val="2BFC05CF"/>
    <w:rsid w:val="2BFE486E"/>
    <w:rsid w:val="2C0008F4"/>
    <w:rsid w:val="2C006826"/>
    <w:rsid w:val="2C0131DE"/>
    <w:rsid w:val="2C021948"/>
    <w:rsid w:val="2C0600B5"/>
    <w:rsid w:val="2C074137"/>
    <w:rsid w:val="2C082DE3"/>
    <w:rsid w:val="2C0935B8"/>
    <w:rsid w:val="2C0B3845"/>
    <w:rsid w:val="2C0E13DC"/>
    <w:rsid w:val="2C110410"/>
    <w:rsid w:val="2C112DD7"/>
    <w:rsid w:val="2C153AF4"/>
    <w:rsid w:val="2C1659BC"/>
    <w:rsid w:val="2C190290"/>
    <w:rsid w:val="2C1A55CC"/>
    <w:rsid w:val="2C1F78C3"/>
    <w:rsid w:val="2C20036B"/>
    <w:rsid w:val="2C214B55"/>
    <w:rsid w:val="2C221392"/>
    <w:rsid w:val="2C234854"/>
    <w:rsid w:val="2C242421"/>
    <w:rsid w:val="2C250748"/>
    <w:rsid w:val="2C2663B4"/>
    <w:rsid w:val="2C26731F"/>
    <w:rsid w:val="2C2A30B0"/>
    <w:rsid w:val="2C2C620E"/>
    <w:rsid w:val="2C2D775C"/>
    <w:rsid w:val="2C314981"/>
    <w:rsid w:val="2C322BA5"/>
    <w:rsid w:val="2C331878"/>
    <w:rsid w:val="2C332104"/>
    <w:rsid w:val="2C336149"/>
    <w:rsid w:val="2C336F1E"/>
    <w:rsid w:val="2C342DFC"/>
    <w:rsid w:val="2C343F2C"/>
    <w:rsid w:val="2C353B85"/>
    <w:rsid w:val="2C362256"/>
    <w:rsid w:val="2C371C8F"/>
    <w:rsid w:val="2C3B6090"/>
    <w:rsid w:val="2C3C01B8"/>
    <w:rsid w:val="2C3E25E0"/>
    <w:rsid w:val="2C3E3C30"/>
    <w:rsid w:val="2C402C31"/>
    <w:rsid w:val="2C406A82"/>
    <w:rsid w:val="2C4467CF"/>
    <w:rsid w:val="2C456EBB"/>
    <w:rsid w:val="2C474FC3"/>
    <w:rsid w:val="2C4829C3"/>
    <w:rsid w:val="2C495B6A"/>
    <w:rsid w:val="2C4B77A1"/>
    <w:rsid w:val="2C4C0E50"/>
    <w:rsid w:val="2C4F3563"/>
    <w:rsid w:val="2C4F43E0"/>
    <w:rsid w:val="2C5078C0"/>
    <w:rsid w:val="2C51631A"/>
    <w:rsid w:val="2C530186"/>
    <w:rsid w:val="2C540127"/>
    <w:rsid w:val="2C54570A"/>
    <w:rsid w:val="2C563407"/>
    <w:rsid w:val="2C567C6A"/>
    <w:rsid w:val="2C584984"/>
    <w:rsid w:val="2C586787"/>
    <w:rsid w:val="2C5B67A7"/>
    <w:rsid w:val="2C5F6F21"/>
    <w:rsid w:val="2C60379C"/>
    <w:rsid w:val="2C62036D"/>
    <w:rsid w:val="2C6218ED"/>
    <w:rsid w:val="2C6463A9"/>
    <w:rsid w:val="2C647D30"/>
    <w:rsid w:val="2C655CE2"/>
    <w:rsid w:val="2C6A0D5B"/>
    <w:rsid w:val="2C6B7BE5"/>
    <w:rsid w:val="2C6F46D2"/>
    <w:rsid w:val="2C707285"/>
    <w:rsid w:val="2C712D6C"/>
    <w:rsid w:val="2C72691C"/>
    <w:rsid w:val="2C7312D5"/>
    <w:rsid w:val="2C742452"/>
    <w:rsid w:val="2C753F6B"/>
    <w:rsid w:val="2C764EF3"/>
    <w:rsid w:val="2C7770C9"/>
    <w:rsid w:val="2C7852F1"/>
    <w:rsid w:val="2C7A4BF4"/>
    <w:rsid w:val="2C8113DD"/>
    <w:rsid w:val="2C82653C"/>
    <w:rsid w:val="2C86496B"/>
    <w:rsid w:val="2C864F1A"/>
    <w:rsid w:val="2C8754C9"/>
    <w:rsid w:val="2C8A32B3"/>
    <w:rsid w:val="2C8B0FB4"/>
    <w:rsid w:val="2C8B6014"/>
    <w:rsid w:val="2C8D009B"/>
    <w:rsid w:val="2C8D30B2"/>
    <w:rsid w:val="2C8E03B1"/>
    <w:rsid w:val="2C91559E"/>
    <w:rsid w:val="2C923306"/>
    <w:rsid w:val="2C94180E"/>
    <w:rsid w:val="2C954B1F"/>
    <w:rsid w:val="2C9838D1"/>
    <w:rsid w:val="2C9A5EFE"/>
    <w:rsid w:val="2C9F725A"/>
    <w:rsid w:val="2CA80906"/>
    <w:rsid w:val="2CAA1BB7"/>
    <w:rsid w:val="2CAA5F9D"/>
    <w:rsid w:val="2CAB2D15"/>
    <w:rsid w:val="2CAB46A3"/>
    <w:rsid w:val="2CB07075"/>
    <w:rsid w:val="2CB20830"/>
    <w:rsid w:val="2CB35F62"/>
    <w:rsid w:val="2CB61AE3"/>
    <w:rsid w:val="2CB71058"/>
    <w:rsid w:val="2CB8281A"/>
    <w:rsid w:val="2CB83767"/>
    <w:rsid w:val="2CBA26B2"/>
    <w:rsid w:val="2CBB7EDE"/>
    <w:rsid w:val="2CC06C74"/>
    <w:rsid w:val="2CC13AD1"/>
    <w:rsid w:val="2CC3701B"/>
    <w:rsid w:val="2CC45082"/>
    <w:rsid w:val="2CC66579"/>
    <w:rsid w:val="2CCB7F55"/>
    <w:rsid w:val="2CCF7749"/>
    <w:rsid w:val="2CD317FC"/>
    <w:rsid w:val="2CD35F28"/>
    <w:rsid w:val="2CD53088"/>
    <w:rsid w:val="2CD94390"/>
    <w:rsid w:val="2CDE35F0"/>
    <w:rsid w:val="2CE21ED5"/>
    <w:rsid w:val="2CE84636"/>
    <w:rsid w:val="2CEB1609"/>
    <w:rsid w:val="2CED1638"/>
    <w:rsid w:val="2CED7834"/>
    <w:rsid w:val="2CEF2585"/>
    <w:rsid w:val="2CEF2F9A"/>
    <w:rsid w:val="2CF15C41"/>
    <w:rsid w:val="2CF51CE4"/>
    <w:rsid w:val="2CFE50E6"/>
    <w:rsid w:val="2D035514"/>
    <w:rsid w:val="2D036639"/>
    <w:rsid w:val="2D053D8F"/>
    <w:rsid w:val="2D0951D0"/>
    <w:rsid w:val="2D0A407F"/>
    <w:rsid w:val="2D0B358B"/>
    <w:rsid w:val="2D0C3A7F"/>
    <w:rsid w:val="2D0D3CF6"/>
    <w:rsid w:val="2D0F41D7"/>
    <w:rsid w:val="2D1251E0"/>
    <w:rsid w:val="2D144187"/>
    <w:rsid w:val="2D1A2372"/>
    <w:rsid w:val="2D1A5835"/>
    <w:rsid w:val="2D2114C0"/>
    <w:rsid w:val="2D256FFF"/>
    <w:rsid w:val="2D264512"/>
    <w:rsid w:val="2D2724DD"/>
    <w:rsid w:val="2D276E48"/>
    <w:rsid w:val="2D2B0B59"/>
    <w:rsid w:val="2D3003F6"/>
    <w:rsid w:val="2D32259B"/>
    <w:rsid w:val="2D3A1102"/>
    <w:rsid w:val="2D3C74B8"/>
    <w:rsid w:val="2D3E397C"/>
    <w:rsid w:val="2D3F5D34"/>
    <w:rsid w:val="2D3F77D3"/>
    <w:rsid w:val="2D423A05"/>
    <w:rsid w:val="2D453033"/>
    <w:rsid w:val="2D464783"/>
    <w:rsid w:val="2D49026D"/>
    <w:rsid w:val="2D497095"/>
    <w:rsid w:val="2D554C3D"/>
    <w:rsid w:val="2D560632"/>
    <w:rsid w:val="2D5616F6"/>
    <w:rsid w:val="2D57493F"/>
    <w:rsid w:val="2D5A4209"/>
    <w:rsid w:val="2D5B2DCA"/>
    <w:rsid w:val="2D5B663C"/>
    <w:rsid w:val="2D60663C"/>
    <w:rsid w:val="2D615597"/>
    <w:rsid w:val="2D6220F1"/>
    <w:rsid w:val="2D626380"/>
    <w:rsid w:val="2D632F8E"/>
    <w:rsid w:val="2D643BC4"/>
    <w:rsid w:val="2D654058"/>
    <w:rsid w:val="2D693EE8"/>
    <w:rsid w:val="2D6A27FC"/>
    <w:rsid w:val="2D6A2A5C"/>
    <w:rsid w:val="2D6E2337"/>
    <w:rsid w:val="2D720804"/>
    <w:rsid w:val="2D7250B7"/>
    <w:rsid w:val="2D7377E6"/>
    <w:rsid w:val="2D7833CC"/>
    <w:rsid w:val="2D7A4CE7"/>
    <w:rsid w:val="2D7C10BC"/>
    <w:rsid w:val="2D7D7A2F"/>
    <w:rsid w:val="2D805988"/>
    <w:rsid w:val="2D811660"/>
    <w:rsid w:val="2D827AD6"/>
    <w:rsid w:val="2D8378CA"/>
    <w:rsid w:val="2D846647"/>
    <w:rsid w:val="2D8C55CA"/>
    <w:rsid w:val="2D8F0A86"/>
    <w:rsid w:val="2D905C3D"/>
    <w:rsid w:val="2D915F5B"/>
    <w:rsid w:val="2D923421"/>
    <w:rsid w:val="2D923FDC"/>
    <w:rsid w:val="2D940893"/>
    <w:rsid w:val="2D960D18"/>
    <w:rsid w:val="2D965DAF"/>
    <w:rsid w:val="2D98171A"/>
    <w:rsid w:val="2D98296F"/>
    <w:rsid w:val="2D9D42CA"/>
    <w:rsid w:val="2D9F571B"/>
    <w:rsid w:val="2DA01E8E"/>
    <w:rsid w:val="2DA160EC"/>
    <w:rsid w:val="2DA25A6A"/>
    <w:rsid w:val="2DAA342D"/>
    <w:rsid w:val="2DAA6531"/>
    <w:rsid w:val="2DB010C6"/>
    <w:rsid w:val="2DB50FE6"/>
    <w:rsid w:val="2DB56DD7"/>
    <w:rsid w:val="2DB6327A"/>
    <w:rsid w:val="2DB641E5"/>
    <w:rsid w:val="2DBB5B85"/>
    <w:rsid w:val="2DBE14C5"/>
    <w:rsid w:val="2DC1792C"/>
    <w:rsid w:val="2DC25468"/>
    <w:rsid w:val="2DC310A7"/>
    <w:rsid w:val="2DC47C48"/>
    <w:rsid w:val="2DC52750"/>
    <w:rsid w:val="2DCB2702"/>
    <w:rsid w:val="2DCC2EC3"/>
    <w:rsid w:val="2DCC4C23"/>
    <w:rsid w:val="2DCC52F5"/>
    <w:rsid w:val="2DCE71EE"/>
    <w:rsid w:val="2DD1497A"/>
    <w:rsid w:val="2DD20372"/>
    <w:rsid w:val="2DD23C03"/>
    <w:rsid w:val="2DD40BC8"/>
    <w:rsid w:val="2DD5598B"/>
    <w:rsid w:val="2DD66119"/>
    <w:rsid w:val="2DD76377"/>
    <w:rsid w:val="2DD9341F"/>
    <w:rsid w:val="2DDA3AF9"/>
    <w:rsid w:val="2DDD1B84"/>
    <w:rsid w:val="2DDD5327"/>
    <w:rsid w:val="2DDF390F"/>
    <w:rsid w:val="2DE463B2"/>
    <w:rsid w:val="2DE57B57"/>
    <w:rsid w:val="2DE8596B"/>
    <w:rsid w:val="2DE95298"/>
    <w:rsid w:val="2DEE0D22"/>
    <w:rsid w:val="2DF13E5A"/>
    <w:rsid w:val="2DF23339"/>
    <w:rsid w:val="2DF27F87"/>
    <w:rsid w:val="2DF37606"/>
    <w:rsid w:val="2DF40289"/>
    <w:rsid w:val="2DF4743F"/>
    <w:rsid w:val="2DF82912"/>
    <w:rsid w:val="2DFA1584"/>
    <w:rsid w:val="2DFC4E58"/>
    <w:rsid w:val="2DFD0133"/>
    <w:rsid w:val="2DFD4E3C"/>
    <w:rsid w:val="2E013D06"/>
    <w:rsid w:val="2E077DEF"/>
    <w:rsid w:val="2E09634C"/>
    <w:rsid w:val="2E0B2199"/>
    <w:rsid w:val="2E0E1B8B"/>
    <w:rsid w:val="2E0E64A6"/>
    <w:rsid w:val="2E0F4FD6"/>
    <w:rsid w:val="2E101716"/>
    <w:rsid w:val="2E110110"/>
    <w:rsid w:val="2E114987"/>
    <w:rsid w:val="2E131150"/>
    <w:rsid w:val="2E131ED6"/>
    <w:rsid w:val="2E140BED"/>
    <w:rsid w:val="2E163F84"/>
    <w:rsid w:val="2E167781"/>
    <w:rsid w:val="2E17209F"/>
    <w:rsid w:val="2E176C6F"/>
    <w:rsid w:val="2E18209B"/>
    <w:rsid w:val="2E196EC0"/>
    <w:rsid w:val="2E1B4BD2"/>
    <w:rsid w:val="2E200390"/>
    <w:rsid w:val="2E2241BA"/>
    <w:rsid w:val="2E226EA2"/>
    <w:rsid w:val="2E246E70"/>
    <w:rsid w:val="2E262F7B"/>
    <w:rsid w:val="2E282D96"/>
    <w:rsid w:val="2E28390A"/>
    <w:rsid w:val="2E2B5AAB"/>
    <w:rsid w:val="2E2C5D20"/>
    <w:rsid w:val="2E2F1924"/>
    <w:rsid w:val="2E3149B1"/>
    <w:rsid w:val="2E373D6C"/>
    <w:rsid w:val="2E3742EE"/>
    <w:rsid w:val="2E383A8D"/>
    <w:rsid w:val="2E3A43F9"/>
    <w:rsid w:val="2E3C7D68"/>
    <w:rsid w:val="2E3E527A"/>
    <w:rsid w:val="2E421F51"/>
    <w:rsid w:val="2E42569A"/>
    <w:rsid w:val="2E4A7B65"/>
    <w:rsid w:val="2E4B1299"/>
    <w:rsid w:val="2E4B3012"/>
    <w:rsid w:val="2E4F2F2C"/>
    <w:rsid w:val="2E4F7B17"/>
    <w:rsid w:val="2E500F88"/>
    <w:rsid w:val="2E537D0C"/>
    <w:rsid w:val="2E5560B0"/>
    <w:rsid w:val="2E56553C"/>
    <w:rsid w:val="2E5679CA"/>
    <w:rsid w:val="2E575009"/>
    <w:rsid w:val="2E582F50"/>
    <w:rsid w:val="2E5B1B8A"/>
    <w:rsid w:val="2E5C1CC4"/>
    <w:rsid w:val="2E5D4BF3"/>
    <w:rsid w:val="2E623A6A"/>
    <w:rsid w:val="2E6767EA"/>
    <w:rsid w:val="2E68267E"/>
    <w:rsid w:val="2E6A1FCF"/>
    <w:rsid w:val="2E6C43E9"/>
    <w:rsid w:val="2E6E48B6"/>
    <w:rsid w:val="2E705183"/>
    <w:rsid w:val="2E735131"/>
    <w:rsid w:val="2E746DA9"/>
    <w:rsid w:val="2E766DEA"/>
    <w:rsid w:val="2E795FAB"/>
    <w:rsid w:val="2E796DEC"/>
    <w:rsid w:val="2E7C115E"/>
    <w:rsid w:val="2E7E4BE9"/>
    <w:rsid w:val="2E7F5E1F"/>
    <w:rsid w:val="2E803064"/>
    <w:rsid w:val="2E814337"/>
    <w:rsid w:val="2E831400"/>
    <w:rsid w:val="2E876A9B"/>
    <w:rsid w:val="2E895962"/>
    <w:rsid w:val="2E8A12FA"/>
    <w:rsid w:val="2E8B7C15"/>
    <w:rsid w:val="2E8E41F0"/>
    <w:rsid w:val="2E912A3B"/>
    <w:rsid w:val="2E917D7E"/>
    <w:rsid w:val="2E955977"/>
    <w:rsid w:val="2E955AC8"/>
    <w:rsid w:val="2E9B3B7F"/>
    <w:rsid w:val="2E9C26EA"/>
    <w:rsid w:val="2E9C5BA6"/>
    <w:rsid w:val="2EAB333B"/>
    <w:rsid w:val="2EB314F1"/>
    <w:rsid w:val="2EB35226"/>
    <w:rsid w:val="2EB405C7"/>
    <w:rsid w:val="2EB448EB"/>
    <w:rsid w:val="2EB54890"/>
    <w:rsid w:val="2EB61AF0"/>
    <w:rsid w:val="2EB97D3E"/>
    <w:rsid w:val="2EBB3B1A"/>
    <w:rsid w:val="2EBE2A4B"/>
    <w:rsid w:val="2EC44D1A"/>
    <w:rsid w:val="2EC606A5"/>
    <w:rsid w:val="2EC63832"/>
    <w:rsid w:val="2ECA5219"/>
    <w:rsid w:val="2ECA5C24"/>
    <w:rsid w:val="2ECB5B1A"/>
    <w:rsid w:val="2ECB5B8C"/>
    <w:rsid w:val="2ECC17CC"/>
    <w:rsid w:val="2ECD1B41"/>
    <w:rsid w:val="2ECE14B8"/>
    <w:rsid w:val="2ED537C7"/>
    <w:rsid w:val="2ED63AB2"/>
    <w:rsid w:val="2ED87438"/>
    <w:rsid w:val="2EDA123E"/>
    <w:rsid w:val="2EDF7F6A"/>
    <w:rsid w:val="2EE57E1D"/>
    <w:rsid w:val="2EE60A8D"/>
    <w:rsid w:val="2EE86CEC"/>
    <w:rsid w:val="2EE93945"/>
    <w:rsid w:val="2EEA0E05"/>
    <w:rsid w:val="2EED6935"/>
    <w:rsid w:val="2EED7E9D"/>
    <w:rsid w:val="2EEF0679"/>
    <w:rsid w:val="2EF13B05"/>
    <w:rsid w:val="2EF21F1A"/>
    <w:rsid w:val="2EF239E6"/>
    <w:rsid w:val="2EF95547"/>
    <w:rsid w:val="2EFC6B9B"/>
    <w:rsid w:val="2EFD14B0"/>
    <w:rsid w:val="2F003E9B"/>
    <w:rsid w:val="2F01721B"/>
    <w:rsid w:val="2F022A5E"/>
    <w:rsid w:val="2F024E14"/>
    <w:rsid w:val="2F0774E6"/>
    <w:rsid w:val="2F081D8B"/>
    <w:rsid w:val="2F0A4EE2"/>
    <w:rsid w:val="2F0C4A85"/>
    <w:rsid w:val="2F0D21CA"/>
    <w:rsid w:val="2F0F315D"/>
    <w:rsid w:val="2F0F5EBA"/>
    <w:rsid w:val="2F1069AB"/>
    <w:rsid w:val="2F113357"/>
    <w:rsid w:val="2F124971"/>
    <w:rsid w:val="2F147F25"/>
    <w:rsid w:val="2F173125"/>
    <w:rsid w:val="2F1B024D"/>
    <w:rsid w:val="2F1B4091"/>
    <w:rsid w:val="2F1B790F"/>
    <w:rsid w:val="2F1C1C5A"/>
    <w:rsid w:val="2F1E6EB6"/>
    <w:rsid w:val="2F1F112A"/>
    <w:rsid w:val="2F206220"/>
    <w:rsid w:val="2F20743E"/>
    <w:rsid w:val="2F2448C8"/>
    <w:rsid w:val="2F247F6D"/>
    <w:rsid w:val="2F27525D"/>
    <w:rsid w:val="2F27723A"/>
    <w:rsid w:val="2F281077"/>
    <w:rsid w:val="2F283B36"/>
    <w:rsid w:val="2F321508"/>
    <w:rsid w:val="2F334255"/>
    <w:rsid w:val="2F335695"/>
    <w:rsid w:val="2F343938"/>
    <w:rsid w:val="2F352123"/>
    <w:rsid w:val="2F3903FF"/>
    <w:rsid w:val="2F4064AE"/>
    <w:rsid w:val="2F411531"/>
    <w:rsid w:val="2F4179E0"/>
    <w:rsid w:val="2F445545"/>
    <w:rsid w:val="2F456C26"/>
    <w:rsid w:val="2F4743E1"/>
    <w:rsid w:val="2F4851A2"/>
    <w:rsid w:val="2F486085"/>
    <w:rsid w:val="2F4A71AB"/>
    <w:rsid w:val="2F4C428D"/>
    <w:rsid w:val="2F4D0709"/>
    <w:rsid w:val="2F5022FF"/>
    <w:rsid w:val="2F53150A"/>
    <w:rsid w:val="2F5351CF"/>
    <w:rsid w:val="2F537099"/>
    <w:rsid w:val="2F547750"/>
    <w:rsid w:val="2F5812B1"/>
    <w:rsid w:val="2F586A79"/>
    <w:rsid w:val="2F5C65BF"/>
    <w:rsid w:val="2F5C6803"/>
    <w:rsid w:val="2F60354C"/>
    <w:rsid w:val="2F616B63"/>
    <w:rsid w:val="2F63717A"/>
    <w:rsid w:val="2F64410C"/>
    <w:rsid w:val="2F655F31"/>
    <w:rsid w:val="2F656A54"/>
    <w:rsid w:val="2F6617F1"/>
    <w:rsid w:val="2F6816D1"/>
    <w:rsid w:val="2F683B02"/>
    <w:rsid w:val="2F6B1D04"/>
    <w:rsid w:val="2F7109C8"/>
    <w:rsid w:val="2F71150D"/>
    <w:rsid w:val="2F711D9F"/>
    <w:rsid w:val="2F7375E8"/>
    <w:rsid w:val="2F761D42"/>
    <w:rsid w:val="2F7754DC"/>
    <w:rsid w:val="2F776AB5"/>
    <w:rsid w:val="2F7D7E41"/>
    <w:rsid w:val="2F7E44B7"/>
    <w:rsid w:val="2F7E4D33"/>
    <w:rsid w:val="2F81477A"/>
    <w:rsid w:val="2F840D25"/>
    <w:rsid w:val="2F847724"/>
    <w:rsid w:val="2F8A0490"/>
    <w:rsid w:val="2F8E1CBE"/>
    <w:rsid w:val="2F8F67D6"/>
    <w:rsid w:val="2F93649D"/>
    <w:rsid w:val="2F955A79"/>
    <w:rsid w:val="2F96007F"/>
    <w:rsid w:val="2F973DAE"/>
    <w:rsid w:val="2F99187F"/>
    <w:rsid w:val="2F9A0066"/>
    <w:rsid w:val="2FA05758"/>
    <w:rsid w:val="2FA552D0"/>
    <w:rsid w:val="2FAF0773"/>
    <w:rsid w:val="2FAF6C5A"/>
    <w:rsid w:val="2FB01D73"/>
    <w:rsid w:val="2FB3114C"/>
    <w:rsid w:val="2FB420EA"/>
    <w:rsid w:val="2FB8715B"/>
    <w:rsid w:val="2FB950DE"/>
    <w:rsid w:val="2FBB402F"/>
    <w:rsid w:val="2FBB7163"/>
    <w:rsid w:val="2FBD3E83"/>
    <w:rsid w:val="2FBD572B"/>
    <w:rsid w:val="2FBE1801"/>
    <w:rsid w:val="2FC16B26"/>
    <w:rsid w:val="2FC24059"/>
    <w:rsid w:val="2FC41254"/>
    <w:rsid w:val="2FC45F56"/>
    <w:rsid w:val="2FC83B5F"/>
    <w:rsid w:val="2FCA23E1"/>
    <w:rsid w:val="2FD56A8D"/>
    <w:rsid w:val="2FD73165"/>
    <w:rsid w:val="2FD91F9D"/>
    <w:rsid w:val="2FD9399B"/>
    <w:rsid w:val="2FDC21A9"/>
    <w:rsid w:val="2FDE5642"/>
    <w:rsid w:val="2FDE6C2D"/>
    <w:rsid w:val="2FE075DC"/>
    <w:rsid w:val="2FE326DA"/>
    <w:rsid w:val="2FE408F5"/>
    <w:rsid w:val="2FE5257B"/>
    <w:rsid w:val="2FE566FB"/>
    <w:rsid w:val="2FE66C75"/>
    <w:rsid w:val="2FE82A7E"/>
    <w:rsid w:val="2FE955E7"/>
    <w:rsid w:val="2FEA12D1"/>
    <w:rsid w:val="2FEC0650"/>
    <w:rsid w:val="2FEC7135"/>
    <w:rsid w:val="2FED55BD"/>
    <w:rsid w:val="2FEE4D7B"/>
    <w:rsid w:val="2FEF150B"/>
    <w:rsid w:val="2FF0406F"/>
    <w:rsid w:val="2FF15862"/>
    <w:rsid w:val="2FF2379B"/>
    <w:rsid w:val="2FF56D64"/>
    <w:rsid w:val="2FF725A3"/>
    <w:rsid w:val="2FF73C24"/>
    <w:rsid w:val="2FF846CA"/>
    <w:rsid w:val="2FF94158"/>
    <w:rsid w:val="2FFD30F0"/>
    <w:rsid w:val="30014F4C"/>
    <w:rsid w:val="300236A5"/>
    <w:rsid w:val="30027564"/>
    <w:rsid w:val="30035F66"/>
    <w:rsid w:val="300620E4"/>
    <w:rsid w:val="30074101"/>
    <w:rsid w:val="3007714F"/>
    <w:rsid w:val="30087E80"/>
    <w:rsid w:val="300A2B90"/>
    <w:rsid w:val="300B63AC"/>
    <w:rsid w:val="300E5121"/>
    <w:rsid w:val="300E512B"/>
    <w:rsid w:val="301048E5"/>
    <w:rsid w:val="301536F7"/>
    <w:rsid w:val="301540F8"/>
    <w:rsid w:val="301B69DF"/>
    <w:rsid w:val="301C532C"/>
    <w:rsid w:val="301C7423"/>
    <w:rsid w:val="301D19DC"/>
    <w:rsid w:val="301F01F9"/>
    <w:rsid w:val="301F39C7"/>
    <w:rsid w:val="30212C21"/>
    <w:rsid w:val="30221F12"/>
    <w:rsid w:val="30237EF4"/>
    <w:rsid w:val="30243347"/>
    <w:rsid w:val="30253F46"/>
    <w:rsid w:val="30256FC9"/>
    <w:rsid w:val="30264C9D"/>
    <w:rsid w:val="302D2510"/>
    <w:rsid w:val="302E03BF"/>
    <w:rsid w:val="30304084"/>
    <w:rsid w:val="3031620C"/>
    <w:rsid w:val="30322003"/>
    <w:rsid w:val="30322976"/>
    <w:rsid w:val="3032680C"/>
    <w:rsid w:val="30330B49"/>
    <w:rsid w:val="303573AB"/>
    <w:rsid w:val="303B7899"/>
    <w:rsid w:val="303C2FD0"/>
    <w:rsid w:val="303D13F3"/>
    <w:rsid w:val="303D23E8"/>
    <w:rsid w:val="303E396E"/>
    <w:rsid w:val="304122C8"/>
    <w:rsid w:val="30413419"/>
    <w:rsid w:val="30465464"/>
    <w:rsid w:val="30466C38"/>
    <w:rsid w:val="30484F16"/>
    <w:rsid w:val="30491C73"/>
    <w:rsid w:val="30495433"/>
    <w:rsid w:val="304B0933"/>
    <w:rsid w:val="30510596"/>
    <w:rsid w:val="3051695C"/>
    <w:rsid w:val="3051755A"/>
    <w:rsid w:val="30545085"/>
    <w:rsid w:val="3056395C"/>
    <w:rsid w:val="30575129"/>
    <w:rsid w:val="305A73A5"/>
    <w:rsid w:val="305A7EA5"/>
    <w:rsid w:val="306128A9"/>
    <w:rsid w:val="306174C1"/>
    <w:rsid w:val="306650CD"/>
    <w:rsid w:val="306706F5"/>
    <w:rsid w:val="306725D7"/>
    <w:rsid w:val="306A14A3"/>
    <w:rsid w:val="306B36CF"/>
    <w:rsid w:val="306D6417"/>
    <w:rsid w:val="306F1605"/>
    <w:rsid w:val="306F7C06"/>
    <w:rsid w:val="30702B7B"/>
    <w:rsid w:val="30706914"/>
    <w:rsid w:val="30706CC2"/>
    <w:rsid w:val="307259BE"/>
    <w:rsid w:val="30737739"/>
    <w:rsid w:val="3075094E"/>
    <w:rsid w:val="30754AA5"/>
    <w:rsid w:val="30797DDE"/>
    <w:rsid w:val="307D4219"/>
    <w:rsid w:val="307D6351"/>
    <w:rsid w:val="307E018B"/>
    <w:rsid w:val="307F680B"/>
    <w:rsid w:val="30835DDE"/>
    <w:rsid w:val="30850C84"/>
    <w:rsid w:val="30851A51"/>
    <w:rsid w:val="30852096"/>
    <w:rsid w:val="30854920"/>
    <w:rsid w:val="3089112D"/>
    <w:rsid w:val="308A1503"/>
    <w:rsid w:val="308D69CB"/>
    <w:rsid w:val="30961CFD"/>
    <w:rsid w:val="30975641"/>
    <w:rsid w:val="30985F20"/>
    <w:rsid w:val="30991571"/>
    <w:rsid w:val="309B10B6"/>
    <w:rsid w:val="30A11D16"/>
    <w:rsid w:val="30A40A3B"/>
    <w:rsid w:val="30A45D42"/>
    <w:rsid w:val="30A50226"/>
    <w:rsid w:val="30A933D3"/>
    <w:rsid w:val="30AA4185"/>
    <w:rsid w:val="30AD49FD"/>
    <w:rsid w:val="30AF5F9D"/>
    <w:rsid w:val="30B05F85"/>
    <w:rsid w:val="30B325BE"/>
    <w:rsid w:val="30B53EF2"/>
    <w:rsid w:val="30B76E8B"/>
    <w:rsid w:val="30B91BB8"/>
    <w:rsid w:val="30BB0A8F"/>
    <w:rsid w:val="30C01D1A"/>
    <w:rsid w:val="30C15A78"/>
    <w:rsid w:val="30C171D1"/>
    <w:rsid w:val="30C22A40"/>
    <w:rsid w:val="30C31FF1"/>
    <w:rsid w:val="30C3362C"/>
    <w:rsid w:val="30C37A8B"/>
    <w:rsid w:val="30C40AB4"/>
    <w:rsid w:val="30C50BE7"/>
    <w:rsid w:val="30C75897"/>
    <w:rsid w:val="30CB5A4A"/>
    <w:rsid w:val="30CD24F8"/>
    <w:rsid w:val="30CE4A02"/>
    <w:rsid w:val="30D02279"/>
    <w:rsid w:val="30D115D0"/>
    <w:rsid w:val="30D219CF"/>
    <w:rsid w:val="30D4743A"/>
    <w:rsid w:val="30D47D4A"/>
    <w:rsid w:val="30D50A39"/>
    <w:rsid w:val="30D961D6"/>
    <w:rsid w:val="30DC0B9E"/>
    <w:rsid w:val="30E04988"/>
    <w:rsid w:val="30E7384D"/>
    <w:rsid w:val="30E7620D"/>
    <w:rsid w:val="30E86D97"/>
    <w:rsid w:val="30EB142E"/>
    <w:rsid w:val="30EC6F03"/>
    <w:rsid w:val="30ED42CE"/>
    <w:rsid w:val="30F345E2"/>
    <w:rsid w:val="30F57C3C"/>
    <w:rsid w:val="30F70433"/>
    <w:rsid w:val="30F73894"/>
    <w:rsid w:val="30F7700F"/>
    <w:rsid w:val="30F907D0"/>
    <w:rsid w:val="30F948A0"/>
    <w:rsid w:val="30F966B5"/>
    <w:rsid w:val="30FA301F"/>
    <w:rsid w:val="30FC79E6"/>
    <w:rsid w:val="30FC7D81"/>
    <w:rsid w:val="30FF1F9D"/>
    <w:rsid w:val="30FF2EE9"/>
    <w:rsid w:val="31011A56"/>
    <w:rsid w:val="31034E0E"/>
    <w:rsid w:val="310375BE"/>
    <w:rsid w:val="31062E0E"/>
    <w:rsid w:val="310648D1"/>
    <w:rsid w:val="3107084E"/>
    <w:rsid w:val="31071350"/>
    <w:rsid w:val="3107431C"/>
    <w:rsid w:val="310759E4"/>
    <w:rsid w:val="310979AB"/>
    <w:rsid w:val="310B545B"/>
    <w:rsid w:val="31101D82"/>
    <w:rsid w:val="31105C1B"/>
    <w:rsid w:val="31105F36"/>
    <w:rsid w:val="31120BB5"/>
    <w:rsid w:val="311375F2"/>
    <w:rsid w:val="31160286"/>
    <w:rsid w:val="31160B66"/>
    <w:rsid w:val="31165E8A"/>
    <w:rsid w:val="311A23C7"/>
    <w:rsid w:val="311A5DF9"/>
    <w:rsid w:val="311A65F4"/>
    <w:rsid w:val="311C1F11"/>
    <w:rsid w:val="311D6B7F"/>
    <w:rsid w:val="311E0A06"/>
    <w:rsid w:val="311E725B"/>
    <w:rsid w:val="3120389D"/>
    <w:rsid w:val="312123BD"/>
    <w:rsid w:val="312331A9"/>
    <w:rsid w:val="31265A9E"/>
    <w:rsid w:val="31270C8E"/>
    <w:rsid w:val="31275355"/>
    <w:rsid w:val="312922F0"/>
    <w:rsid w:val="312A4A8B"/>
    <w:rsid w:val="312B6849"/>
    <w:rsid w:val="312F141B"/>
    <w:rsid w:val="312F1FBE"/>
    <w:rsid w:val="313248CC"/>
    <w:rsid w:val="3133052D"/>
    <w:rsid w:val="31377833"/>
    <w:rsid w:val="31385636"/>
    <w:rsid w:val="313A4937"/>
    <w:rsid w:val="313A5FBB"/>
    <w:rsid w:val="313B4D3B"/>
    <w:rsid w:val="313C3602"/>
    <w:rsid w:val="313D261C"/>
    <w:rsid w:val="313E1A91"/>
    <w:rsid w:val="313F1E4E"/>
    <w:rsid w:val="314171F6"/>
    <w:rsid w:val="31434BB6"/>
    <w:rsid w:val="3146322A"/>
    <w:rsid w:val="314844B7"/>
    <w:rsid w:val="314956D6"/>
    <w:rsid w:val="3149629D"/>
    <w:rsid w:val="314D02B5"/>
    <w:rsid w:val="314E3FAA"/>
    <w:rsid w:val="314E5F5F"/>
    <w:rsid w:val="3152685A"/>
    <w:rsid w:val="315314C7"/>
    <w:rsid w:val="31585206"/>
    <w:rsid w:val="3158704A"/>
    <w:rsid w:val="31592BC3"/>
    <w:rsid w:val="315C5A55"/>
    <w:rsid w:val="316015B0"/>
    <w:rsid w:val="31617500"/>
    <w:rsid w:val="316220E9"/>
    <w:rsid w:val="31635C0C"/>
    <w:rsid w:val="31656CC7"/>
    <w:rsid w:val="31660934"/>
    <w:rsid w:val="31694D0E"/>
    <w:rsid w:val="316E14F6"/>
    <w:rsid w:val="3170368C"/>
    <w:rsid w:val="3171675C"/>
    <w:rsid w:val="3172155A"/>
    <w:rsid w:val="3175664F"/>
    <w:rsid w:val="31757340"/>
    <w:rsid w:val="31773BB3"/>
    <w:rsid w:val="31777713"/>
    <w:rsid w:val="317879EE"/>
    <w:rsid w:val="317A0483"/>
    <w:rsid w:val="317A0722"/>
    <w:rsid w:val="317A15D8"/>
    <w:rsid w:val="317D213A"/>
    <w:rsid w:val="317E3FE3"/>
    <w:rsid w:val="31812F26"/>
    <w:rsid w:val="31850464"/>
    <w:rsid w:val="31864D4D"/>
    <w:rsid w:val="318A4F9B"/>
    <w:rsid w:val="318B6560"/>
    <w:rsid w:val="318C5644"/>
    <w:rsid w:val="318D4D5F"/>
    <w:rsid w:val="318F5409"/>
    <w:rsid w:val="318F617D"/>
    <w:rsid w:val="318F69D4"/>
    <w:rsid w:val="31912F40"/>
    <w:rsid w:val="31914FF7"/>
    <w:rsid w:val="3192773E"/>
    <w:rsid w:val="31927A5E"/>
    <w:rsid w:val="3194631F"/>
    <w:rsid w:val="31957FFC"/>
    <w:rsid w:val="31975E71"/>
    <w:rsid w:val="31983A9D"/>
    <w:rsid w:val="31983F70"/>
    <w:rsid w:val="319A1C69"/>
    <w:rsid w:val="319A31AA"/>
    <w:rsid w:val="319B0C18"/>
    <w:rsid w:val="319B22F8"/>
    <w:rsid w:val="319D720A"/>
    <w:rsid w:val="31A031EC"/>
    <w:rsid w:val="31A063D9"/>
    <w:rsid w:val="31A12D32"/>
    <w:rsid w:val="31A14D33"/>
    <w:rsid w:val="31A30D4C"/>
    <w:rsid w:val="31A35D2F"/>
    <w:rsid w:val="31A4693F"/>
    <w:rsid w:val="31A4786C"/>
    <w:rsid w:val="31A67DE5"/>
    <w:rsid w:val="31A861A1"/>
    <w:rsid w:val="31A86C59"/>
    <w:rsid w:val="31AB5286"/>
    <w:rsid w:val="31AC5BD6"/>
    <w:rsid w:val="31AE07A0"/>
    <w:rsid w:val="31AE2139"/>
    <w:rsid w:val="31AF77D7"/>
    <w:rsid w:val="31BB12A6"/>
    <w:rsid w:val="31BF5A9E"/>
    <w:rsid w:val="31C15062"/>
    <w:rsid w:val="31C17A1C"/>
    <w:rsid w:val="31C25F52"/>
    <w:rsid w:val="31C3182F"/>
    <w:rsid w:val="31C63E43"/>
    <w:rsid w:val="31C84BF9"/>
    <w:rsid w:val="31C90CB2"/>
    <w:rsid w:val="31C94C01"/>
    <w:rsid w:val="31CA7FB3"/>
    <w:rsid w:val="31CB1E20"/>
    <w:rsid w:val="31CD432A"/>
    <w:rsid w:val="31CF0A36"/>
    <w:rsid w:val="31D34158"/>
    <w:rsid w:val="31D342C0"/>
    <w:rsid w:val="31D52239"/>
    <w:rsid w:val="31D72E98"/>
    <w:rsid w:val="31D86449"/>
    <w:rsid w:val="31DA2E19"/>
    <w:rsid w:val="31E05F55"/>
    <w:rsid w:val="31E256A1"/>
    <w:rsid w:val="31E43C7C"/>
    <w:rsid w:val="31E823E3"/>
    <w:rsid w:val="31E86FB2"/>
    <w:rsid w:val="31E951E6"/>
    <w:rsid w:val="31E966D3"/>
    <w:rsid w:val="31EA10E4"/>
    <w:rsid w:val="31EB643C"/>
    <w:rsid w:val="31EE7092"/>
    <w:rsid w:val="31EF71CD"/>
    <w:rsid w:val="31F036EE"/>
    <w:rsid w:val="31F453CA"/>
    <w:rsid w:val="31F46092"/>
    <w:rsid w:val="31F576D5"/>
    <w:rsid w:val="31F74433"/>
    <w:rsid w:val="31FB59D6"/>
    <w:rsid w:val="31FC107B"/>
    <w:rsid w:val="31FC7DC0"/>
    <w:rsid w:val="31FD16AD"/>
    <w:rsid w:val="3202079F"/>
    <w:rsid w:val="320236C2"/>
    <w:rsid w:val="32094AB8"/>
    <w:rsid w:val="32094C5C"/>
    <w:rsid w:val="320C0DB5"/>
    <w:rsid w:val="320E0115"/>
    <w:rsid w:val="320E45BB"/>
    <w:rsid w:val="320E7EC9"/>
    <w:rsid w:val="32100860"/>
    <w:rsid w:val="3210270C"/>
    <w:rsid w:val="32120BFB"/>
    <w:rsid w:val="32126FAF"/>
    <w:rsid w:val="32137AA9"/>
    <w:rsid w:val="32174D8B"/>
    <w:rsid w:val="32176E85"/>
    <w:rsid w:val="32196101"/>
    <w:rsid w:val="32197748"/>
    <w:rsid w:val="321A07B3"/>
    <w:rsid w:val="321C126A"/>
    <w:rsid w:val="321C4AC2"/>
    <w:rsid w:val="32244C0E"/>
    <w:rsid w:val="32277C0A"/>
    <w:rsid w:val="322A124F"/>
    <w:rsid w:val="322A1832"/>
    <w:rsid w:val="322D24D7"/>
    <w:rsid w:val="322D3330"/>
    <w:rsid w:val="322D46C1"/>
    <w:rsid w:val="322D5F5D"/>
    <w:rsid w:val="322E0DA6"/>
    <w:rsid w:val="322F5B10"/>
    <w:rsid w:val="32313ECF"/>
    <w:rsid w:val="323B308C"/>
    <w:rsid w:val="323B51F4"/>
    <w:rsid w:val="32424B12"/>
    <w:rsid w:val="32446891"/>
    <w:rsid w:val="32453197"/>
    <w:rsid w:val="32464F89"/>
    <w:rsid w:val="32491D3C"/>
    <w:rsid w:val="324E7FE5"/>
    <w:rsid w:val="324F1B09"/>
    <w:rsid w:val="32513046"/>
    <w:rsid w:val="32523CF3"/>
    <w:rsid w:val="32553686"/>
    <w:rsid w:val="325B76A6"/>
    <w:rsid w:val="326078FD"/>
    <w:rsid w:val="326210FD"/>
    <w:rsid w:val="326349EE"/>
    <w:rsid w:val="32654914"/>
    <w:rsid w:val="32654AD5"/>
    <w:rsid w:val="326865A4"/>
    <w:rsid w:val="32696FE4"/>
    <w:rsid w:val="326C3713"/>
    <w:rsid w:val="326E5444"/>
    <w:rsid w:val="326F181E"/>
    <w:rsid w:val="32703D75"/>
    <w:rsid w:val="3271250D"/>
    <w:rsid w:val="327173DA"/>
    <w:rsid w:val="32746B99"/>
    <w:rsid w:val="327474ED"/>
    <w:rsid w:val="32784B1F"/>
    <w:rsid w:val="3278598B"/>
    <w:rsid w:val="327A0CFC"/>
    <w:rsid w:val="327A1D89"/>
    <w:rsid w:val="327C3197"/>
    <w:rsid w:val="327D1210"/>
    <w:rsid w:val="327D443F"/>
    <w:rsid w:val="327F6E8A"/>
    <w:rsid w:val="32816F19"/>
    <w:rsid w:val="32836F6A"/>
    <w:rsid w:val="32865AF6"/>
    <w:rsid w:val="32874BB8"/>
    <w:rsid w:val="328C04AE"/>
    <w:rsid w:val="328F699B"/>
    <w:rsid w:val="32915C77"/>
    <w:rsid w:val="32917758"/>
    <w:rsid w:val="329375EC"/>
    <w:rsid w:val="32942DB9"/>
    <w:rsid w:val="32964250"/>
    <w:rsid w:val="3296453C"/>
    <w:rsid w:val="32965BE8"/>
    <w:rsid w:val="3298666C"/>
    <w:rsid w:val="329B694B"/>
    <w:rsid w:val="329C1B30"/>
    <w:rsid w:val="329C21E2"/>
    <w:rsid w:val="329D76E6"/>
    <w:rsid w:val="32A039A7"/>
    <w:rsid w:val="32A17813"/>
    <w:rsid w:val="32A85672"/>
    <w:rsid w:val="32A92424"/>
    <w:rsid w:val="32AC5BE2"/>
    <w:rsid w:val="32AE4E4F"/>
    <w:rsid w:val="32AF2E49"/>
    <w:rsid w:val="32AF5432"/>
    <w:rsid w:val="32B77812"/>
    <w:rsid w:val="32B80803"/>
    <w:rsid w:val="32B91AA9"/>
    <w:rsid w:val="32B94CA6"/>
    <w:rsid w:val="32BB1D0D"/>
    <w:rsid w:val="32BC4B85"/>
    <w:rsid w:val="32BC5B5F"/>
    <w:rsid w:val="32BD57DE"/>
    <w:rsid w:val="32BE235D"/>
    <w:rsid w:val="32BE2CF0"/>
    <w:rsid w:val="32C21B54"/>
    <w:rsid w:val="32C34DF9"/>
    <w:rsid w:val="32C43698"/>
    <w:rsid w:val="32C547E4"/>
    <w:rsid w:val="32C5750F"/>
    <w:rsid w:val="32CA5553"/>
    <w:rsid w:val="32CB4BAE"/>
    <w:rsid w:val="32CD20CE"/>
    <w:rsid w:val="32CE22E7"/>
    <w:rsid w:val="32D06FA9"/>
    <w:rsid w:val="32D326FD"/>
    <w:rsid w:val="32D37716"/>
    <w:rsid w:val="32DA685D"/>
    <w:rsid w:val="32DD6449"/>
    <w:rsid w:val="32DE037F"/>
    <w:rsid w:val="32DE1267"/>
    <w:rsid w:val="32DE3A0B"/>
    <w:rsid w:val="32DE3E5C"/>
    <w:rsid w:val="32DF09D1"/>
    <w:rsid w:val="32E05371"/>
    <w:rsid w:val="32E37C57"/>
    <w:rsid w:val="32E444FC"/>
    <w:rsid w:val="32E66A7A"/>
    <w:rsid w:val="32E711BA"/>
    <w:rsid w:val="32E71F32"/>
    <w:rsid w:val="32EA60E5"/>
    <w:rsid w:val="32EB52E9"/>
    <w:rsid w:val="32ED4410"/>
    <w:rsid w:val="32EE4AA9"/>
    <w:rsid w:val="32F107D5"/>
    <w:rsid w:val="32F36E3B"/>
    <w:rsid w:val="32F54EAC"/>
    <w:rsid w:val="32F861B7"/>
    <w:rsid w:val="32F903EE"/>
    <w:rsid w:val="32FB19EE"/>
    <w:rsid w:val="32FD0B01"/>
    <w:rsid w:val="32FD438E"/>
    <w:rsid w:val="33031E1E"/>
    <w:rsid w:val="330576AC"/>
    <w:rsid w:val="33074844"/>
    <w:rsid w:val="330A4789"/>
    <w:rsid w:val="330D0587"/>
    <w:rsid w:val="330D2C4A"/>
    <w:rsid w:val="330E6EC2"/>
    <w:rsid w:val="3311178C"/>
    <w:rsid w:val="33143273"/>
    <w:rsid w:val="33171C00"/>
    <w:rsid w:val="33187832"/>
    <w:rsid w:val="33196D1C"/>
    <w:rsid w:val="331A7132"/>
    <w:rsid w:val="331E36EF"/>
    <w:rsid w:val="331F2160"/>
    <w:rsid w:val="33220D73"/>
    <w:rsid w:val="3325211A"/>
    <w:rsid w:val="33253CD0"/>
    <w:rsid w:val="332B05E8"/>
    <w:rsid w:val="332B31AE"/>
    <w:rsid w:val="332C42C3"/>
    <w:rsid w:val="332D432B"/>
    <w:rsid w:val="332E388F"/>
    <w:rsid w:val="332F6F63"/>
    <w:rsid w:val="33346A6F"/>
    <w:rsid w:val="33354871"/>
    <w:rsid w:val="33364254"/>
    <w:rsid w:val="3339502F"/>
    <w:rsid w:val="333B4999"/>
    <w:rsid w:val="333C566C"/>
    <w:rsid w:val="33407DC6"/>
    <w:rsid w:val="33415466"/>
    <w:rsid w:val="3343739E"/>
    <w:rsid w:val="334576D6"/>
    <w:rsid w:val="334E362E"/>
    <w:rsid w:val="334F529E"/>
    <w:rsid w:val="33506BEB"/>
    <w:rsid w:val="33530C48"/>
    <w:rsid w:val="3355718A"/>
    <w:rsid w:val="335975C0"/>
    <w:rsid w:val="335A23C5"/>
    <w:rsid w:val="335E0E39"/>
    <w:rsid w:val="335E37DA"/>
    <w:rsid w:val="335F3089"/>
    <w:rsid w:val="3361125C"/>
    <w:rsid w:val="3364467E"/>
    <w:rsid w:val="3365758F"/>
    <w:rsid w:val="33661AC4"/>
    <w:rsid w:val="336868CF"/>
    <w:rsid w:val="336A59B9"/>
    <w:rsid w:val="337131DA"/>
    <w:rsid w:val="33724980"/>
    <w:rsid w:val="3375334C"/>
    <w:rsid w:val="3376284E"/>
    <w:rsid w:val="337722E2"/>
    <w:rsid w:val="3379465E"/>
    <w:rsid w:val="337B2083"/>
    <w:rsid w:val="337E05B5"/>
    <w:rsid w:val="337E3CC2"/>
    <w:rsid w:val="33802A4C"/>
    <w:rsid w:val="338131B0"/>
    <w:rsid w:val="33823C21"/>
    <w:rsid w:val="338563A4"/>
    <w:rsid w:val="3386750B"/>
    <w:rsid w:val="338751BC"/>
    <w:rsid w:val="3389417F"/>
    <w:rsid w:val="338B4DF6"/>
    <w:rsid w:val="338C2334"/>
    <w:rsid w:val="33976B28"/>
    <w:rsid w:val="3398568D"/>
    <w:rsid w:val="33992E32"/>
    <w:rsid w:val="33996FF8"/>
    <w:rsid w:val="339D662D"/>
    <w:rsid w:val="339E79B1"/>
    <w:rsid w:val="339F3794"/>
    <w:rsid w:val="339F658F"/>
    <w:rsid w:val="33A6306C"/>
    <w:rsid w:val="33A67AEB"/>
    <w:rsid w:val="33A74E4D"/>
    <w:rsid w:val="33AA6E50"/>
    <w:rsid w:val="33AC0409"/>
    <w:rsid w:val="33AD39B5"/>
    <w:rsid w:val="33B33458"/>
    <w:rsid w:val="33B443B6"/>
    <w:rsid w:val="33B44B90"/>
    <w:rsid w:val="33BA381A"/>
    <w:rsid w:val="33BC135E"/>
    <w:rsid w:val="33BC6AD9"/>
    <w:rsid w:val="33C07F73"/>
    <w:rsid w:val="33C103BE"/>
    <w:rsid w:val="33C477EC"/>
    <w:rsid w:val="33C8783F"/>
    <w:rsid w:val="33C9630F"/>
    <w:rsid w:val="33CA2B88"/>
    <w:rsid w:val="33CD49E4"/>
    <w:rsid w:val="33CF03A1"/>
    <w:rsid w:val="33CF060E"/>
    <w:rsid w:val="33CF0C81"/>
    <w:rsid w:val="33D068C0"/>
    <w:rsid w:val="33D11804"/>
    <w:rsid w:val="33D47EA3"/>
    <w:rsid w:val="33D614A2"/>
    <w:rsid w:val="33D6595B"/>
    <w:rsid w:val="33D66337"/>
    <w:rsid w:val="33D978DB"/>
    <w:rsid w:val="33E20083"/>
    <w:rsid w:val="33EA4E15"/>
    <w:rsid w:val="33EF383A"/>
    <w:rsid w:val="33F11C32"/>
    <w:rsid w:val="33F342FF"/>
    <w:rsid w:val="33F41C62"/>
    <w:rsid w:val="33F7310C"/>
    <w:rsid w:val="33F7331C"/>
    <w:rsid w:val="33FA680B"/>
    <w:rsid w:val="33FF3FD6"/>
    <w:rsid w:val="34003EDA"/>
    <w:rsid w:val="340258F0"/>
    <w:rsid w:val="3403223B"/>
    <w:rsid w:val="34043C63"/>
    <w:rsid w:val="34073EDB"/>
    <w:rsid w:val="3407463C"/>
    <w:rsid w:val="3408251B"/>
    <w:rsid w:val="341017C7"/>
    <w:rsid w:val="34113C65"/>
    <w:rsid w:val="34143ACA"/>
    <w:rsid w:val="341B3903"/>
    <w:rsid w:val="341D19C1"/>
    <w:rsid w:val="341F2502"/>
    <w:rsid w:val="34205A31"/>
    <w:rsid w:val="34226334"/>
    <w:rsid w:val="34234091"/>
    <w:rsid w:val="3425276A"/>
    <w:rsid w:val="342A7D46"/>
    <w:rsid w:val="342B4AE4"/>
    <w:rsid w:val="342C1DF1"/>
    <w:rsid w:val="342E69EA"/>
    <w:rsid w:val="343158B1"/>
    <w:rsid w:val="34326C74"/>
    <w:rsid w:val="3433667F"/>
    <w:rsid w:val="343521A4"/>
    <w:rsid w:val="343A251A"/>
    <w:rsid w:val="34403437"/>
    <w:rsid w:val="344331C8"/>
    <w:rsid w:val="344569AC"/>
    <w:rsid w:val="344650B6"/>
    <w:rsid w:val="344660C4"/>
    <w:rsid w:val="344702F4"/>
    <w:rsid w:val="344A4EA9"/>
    <w:rsid w:val="344A7041"/>
    <w:rsid w:val="344B4420"/>
    <w:rsid w:val="344B6790"/>
    <w:rsid w:val="344C01B6"/>
    <w:rsid w:val="344C19A5"/>
    <w:rsid w:val="344C22A7"/>
    <w:rsid w:val="344E5C2B"/>
    <w:rsid w:val="344E5FF7"/>
    <w:rsid w:val="344F12D1"/>
    <w:rsid w:val="34542D6A"/>
    <w:rsid w:val="345966DD"/>
    <w:rsid w:val="345C00E9"/>
    <w:rsid w:val="346225CD"/>
    <w:rsid w:val="346234D8"/>
    <w:rsid w:val="346A4F20"/>
    <w:rsid w:val="34715A0E"/>
    <w:rsid w:val="34761299"/>
    <w:rsid w:val="34791F4C"/>
    <w:rsid w:val="347A7FEC"/>
    <w:rsid w:val="347B4D50"/>
    <w:rsid w:val="347C3B3D"/>
    <w:rsid w:val="347F78B0"/>
    <w:rsid w:val="348567EA"/>
    <w:rsid w:val="34895BCC"/>
    <w:rsid w:val="348A1630"/>
    <w:rsid w:val="348C176D"/>
    <w:rsid w:val="348D0E37"/>
    <w:rsid w:val="348D6BDA"/>
    <w:rsid w:val="348F3460"/>
    <w:rsid w:val="34913A07"/>
    <w:rsid w:val="3494030E"/>
    <w:rsid w:val="3495179D"/>
    <w:rsid w:val="34952037"/>
    <w:rsid w:val="34967222"/>
    <w:rsid w:val="34990945"/>
    <w:rsid w:val="34994B26"/>
    <w:rsid w:val="34997BF1"/>
    <w:rsid w:val="349B6E51"/>
    <w:rsid w:val="34A25919"/>
    <w:rsid w:val="34A3099B"/>
    <w:rsid w:val="34A502C2"/>
    <w:rsid w:val="34A54A4A"/>
    <w:rsid w:val="34A71443"/>
    <w:rsid w:val="34B2287B"/>
    <w:rsid w:val="34B25890"/>
    <w:rsid w:val="34B32C51"/>
    <w:rsid w:val="34B3485A"/>
    <w:rsid w:val="34B52168"/>
    <w:rsid w:val="34B54C37"/>
    <w:rsid w:val="34B90AF1"/>
    <w:rsid w:val="34BA3A08"/>
    <w:rsid w:val="34BA46AF"/>
    <w:rsid w:val="34BA47D5"/>
    <w:rsid w:val="34BC3541"/>
    <w:rsid w:val="34BC5EAA"/>
    <w:rsid w:val="34BE3D29"/>
    <w:rsid w:val="34C14D34"/>
    <w:rsid w:val="34C572D3"/>
    <w:rsid w:val="34C84E82"/>
    <w:rsid w:val="34CB48BC"/>
    <w:rsid w:val="34CD00B1"/>
    <w:rsid w:val="34D212B8"/>
    <w:rsid w:val="34D277C6"/>
    <w:rsid w:val="34D40863"/>
    <w:rsid w:val="34D46F7C"/>
    <w:rsid w:val="34D5309F"/>
    <w:rsid w:val="34D577C9"/>
    <w:rsid w:val="34D60B68"/>
    <w:rsid w:val="34D7444D"/>
    <w:rsid w:val="34D843D6"/>
    <w:rsid w:val="34DC0B7F"/>
    <w:rsid w:val="34DC2758"/>
    <w:rsid w:val="34DD416A"/>
    <w:rsid w:val="34E027DF"/>
    <w:rsid w:val="34E4304F"/>
    <w:rsid w:val="34E84379"/>
    <w:rsid w:val="34E84891"/>
    <w:rsid w:val="34E84ED6"/>
    <w:rsid w:val="34EC0F40"/>
    <w:rsid w:val="34F065F3"/>
    <w:rsid w:val="34F476EC"/>
    <w:rsid w:val="34F611A5"/>
    <w:rsid w:val="34F80AE9"/>
    <w:rsid w:val="34F83440"/>
    <w:rsid w:val="34FB1E39"/>
    <w:rsid w:val="34FC6734"/>
    <w:rsid w:val="34FF0306"/>
    <w:rsid w:val="35016179"/>
    <w:rsid w:val="350716F4"/>
    <w:rsid w:val="350B6E91"/>
    <w:rsid w:val="350D3267"/>
    <w:rsid w:val="35115528"/>
    <w:rsid w:val="3513158F"/>
    <w:rsid w:val="351740F1"/>
    <w:rsid w:val="351900BD"/>
    <w:rsid w:val="351C591F"/>
    <w:rsid w:val="352013FA"/>
    <w:rsid w:val="352473A3"/>
    <w:rsid w:val="35257F3D"/>
    <w:rsid w:val="35272289"/>
    <w:rsid w:val="35275C8A"/>
    <w:rsid w:val="352C714C"/>
    <w:rsid w:val="352D6F7B"/>
    <w:rsid w:val="352F24CC"/>
    <w:rsid w:val="352F6DDA"/>
    <w:rsid w:val="353710CA"/>
    <w:rsid w:val="35390328"/>
    <w:rsid w:val="35393181"/>
    <w:rsid w:val="353968B1"/>
    <w:rsid w:val="353A69E3"/>
    <w:rsid w:val="353D5446"/>
    <w:rsid w:val="353D5EB4"/>
    <w:rsid w:val="35404D0C"/>
    <w:rsid w:val="354052EF"/>
    <w:rsid w:val="3541342D"/>
    <w:rsid w:val="35431A4F"/>
    <w:rsid w:val="35440ACA"/>
    <w:rsid w:val="35446D9E"/>
    <w:rsid w:val="354D3C68"/>
    <w:rsid w:val="354D79C7"/>
    <w:rsid w:val="354E2972"/>
    <w:rsid w:val="354F471F"/>
    <w:rsid w:val="35506464"/>
    <w:rsid w:val="3551624A"/>
    <w:rsid w:val="35537FDD"/>
    <w:rsid w:val="355842B9"/>
    <w:rsid w:val="355A2987"/>
    <w:rsid w:val="355B7E1B"/>
    <w:rsid w:val="355E0E25"/>
    <w:rsid w:val="355E3684"/>
    <w:rsid w:val="355F61D4"/>
    <w:rsid w:val="356038C0"/>
    <w:rsid w:val="35611292"/>
    <w:rsid w:val="356418FA"/>
    <w:rsid w:val="35653D04"/>
    <w:rsid w:val="35684151"/>
    <w:rsid w:val="35691ABA"/>
    <w:rsid w:val="3570495B"/>
    <w:rsid w:val="357805F5"/>
    <w:rsid w:val="357D6580"/>
    <w:rsid w:val="357F33DE"/>
    <w:rsid w:val="35816B0C"/>
    <w:rsid w:val="35826884"/>
    <w:rsid w:val="35831306"/>
    <w:rsid w:val="35872724"/>
    <w:rsid w:val="3591155C"/>
    <w:rsid w:val="359467C1"/>
    <w:rsid w:val="35946A41"/>
    <w:rsid w:val="35983FF8"/>
    <w:rsid w:val="359A629E"/>
    <w:rsid w:val="359B4700"/>
    <w:rsid w:val="359B5208"/>
    <w:rsid w:val="359C6ADC"/>
    <w:rsid w:val="35A168E9"/>
    <w:rsid w:val="35A457DF"/>
    <w:rsid w:val="35A56F63"/>
    <w:rsid w:val="35A622CC"/>
    <w:rsid w:val="35A84488"/>
    <w:rsid w:val="35A90729"/>
    <w:rsid w:val="35A92C53"/>
    <w:rsid w:val="35A952DD"/>
    <w:rsid w:val="35AB0BCC"/>
    <w:rsid w:val="35AD7947"/>
    <w:rsid w:val="35AF1169"/>
    <w:rsid w:val="35AF698A"/>
    <w:rsid w:val="35B30AAD"/>
    <w:rsid w:val="35B35031"/>
    <w:rsid w:val="35BE08BD"/>
    <w:rsid w:val="35BE1596"/>
    <w:rsid w:val="35BF7664"/>
    <w:rsid w:val="35C020B1"/>
    <w:rsid w:val="35C05CFB"/>
    <w:rsid w:val="35C10A05"/>
    <w:rsid w:val="35C14080"/>
    <w:rsid w:val="35C42FD0"/>
    <w:rsid w:val="35C443C4"/>
    <w:rsid w:val="35C46133"/>
    <w:rsid w:val="35C558F5"/>
    <w:rsid w:val="35C5781E"/>
    <w:rsid w:val="35C646F4"/>
    <w:rsid w:val="35C76159"/>
    <w:rsid w:val="35C90F39"/>
    <w:rsid w:val="35D117AA"/>
    <w:rsid w:val="35D41FF6"/>
    <w:rsid w:val="35D7134B"/>
    <w:rsid w:val="35D76A3F"/>
    <w:rsid w:val="35D8136E"/>
    <w:rsid w:val="35D91545"/>
    <w:rsid w:val="35D926D2"/>
    <w:rsid w:val="35D9617E"/>
    <w:rsid w:val="35DE2427"/>
    <w:rsid w:val="35DE2E69"/>
    <w:rsid w:val="35DE3B19"/>
    <w:rsid w:val="35E00E4E"/>
    <w:rsid w:val="35E0594D"/>
    <w:rsid w:val="35E111FB"/>
    <w:rsid w:val="35E350AA"/>
    <w:rsid w:val="35E5770A"/>
    <w:rsid w:val="35E82C93"/>
    <w:rsid w:val="35EB75B8"/>
    <w:rsid w:val="35F021E9"/>
    <w:rsid w:val="35F04CC0"/>
    <w:rsid w:val="35F31AE6"/>
    <w:rsid w:val="35F32388"/>
    <w:rsid w:val="35F5593E"/>
    <w:rsid w:val="35F56031"/>
    <w:rsid w:val="35F57451"/>
    <w:rsid w:val="35F84C12"/>
    <w:rsid w:val="35F9045F"/>
    <w:rsid w:val="35FA0031"/>
    <w:rsid w:val="35FA0502"/>
    <w:rsid w:val="35FB426F"/>
    <w:rsid w:val="35FD1EF9"/>
    <w:rsid w:val="35FE69D8"/>
    <w:rsid w:val="36021D8F"/>
    <w:rsid w:val="36022B82"/>
    <w:rsid w:val="36025CC3"/>
    <w:rsid w:val="36027736"/>
    <w:rsid w:val="360326F4"/>
    <w:rsid w:val="36032AA5"/>
    <w:rsid w:val="36033A09"/>
    <w:rsid w:val="36054EC0"/>
    <w:rsid w:val="36086230"/>
    <w:rsid w:val="360C68F6"/>
    <w:rsid w:val="360F420B"/>
    <w:rsid w:val="360F5DA1"/>
    <w:rsid w:val="3611600F"/>
    <w:rsid w:val="36147E78"/>
    <w:rsid w:val="36167205"/>
    <w:rsid w:val="361705A9"/>
    <w:rsid w:val="36173D08"/>
    <w:rsid w:val="36177FE5"/>
    <w:rsid w:val="361826E6"/>
    <w:rsid w:val="36196783"/>
    <w:rsid w:val="361A1787"/>
    <w:rsid w:val="361A5F75"/>
    <w:rsid w:val="361C6229"/>
    <w:rsid w:val="36220A7D"/>
    <w:rsid w:val="362518DE"/>
    <w:rsid w:val="362523CB"/>
    <w:rsid w:val="362541A3"/>
    <w:rsid w:val="36256209"/>
    <w:rsid w:val="3626016A"/>
    <w:rsid w:val="362632F1"/>
    <w:rsid w:val="3627451E"/>
    <w:rsid w:val="36276F4A"/>
    <w:rsid w:val="36277C66"/>
    <w:rsid w:val="362A2EB3"/>
    <w:rsid w:val="362B0D79"/>
    <w:rsid w:val="362B713E"/>
    <w:rsid w:val="36321EDA"/>
    <w:rsid w:val="363A1636"/>
    <w:rsid w:val="363C4F7A"/>
    <w:rsid w:val="363C5CAB"/>
    <w:rsid w:val="363D33F3"/>
    <w:rsid w:val="36443CD3"/>
    <w:rsid w:val="364508AA"/>
    <w:rsid w:val="3649396D"/>
    <w:rsid w:val="364C0D96"/>
    <w:rsid w:val="364C5F3D"/>
    <w:rsid w:val="364D3321"/>
    <w:rsid w:val="364E5900"/>
    <w:rsid w:val="364F3889"/>
    <w:rsid w:val="364F54D7"/>
    <w:rsid w:val="36503F85"/>
    <w:rsid w:val="36507124"/>
    <w:rsid w:val="3653187D"/>
    <w:rsid w:val="3655432F"/>
    <w:rsid w:val="36562E6A"/>
    <w:rsid w:val="365720FF"/>
    <w:rsid w:val="36597F04"/>
    <w:rsid w:val="365A50EB"/>
    <w:rsid w:val="365B54BC"/>
    <w:rsid w:val="365D44C9"/>
    <w:rsid w:val="365D5FF4"/>
    <w:rsid w:val="366257AE"/>
    <w:rsid w:val="366568CB"/>
    <w:rsid w:val="36684225"/>
    <w:rsid w:val="36695075"/>
    <w:rsid w:val="366D6892"/>
    <w:rsid w:val="36711414"/>
    <w:rsid w:val="367315EE"/>
    <w:rsid w:val="3675034D"/>
    <w:rsid w:val="3675457A"/>
    <w:rsid w:val="36760948"/>
    <w:rsid w:val="36782C6E"/>
    <w:rsid w:val="36783568"/>
    <w:rsid w:val="3679194D"/>
    <w:rsid w:val="367C093A"/>
    <w:rsid w:val="367D1B0C"/>
    <w:rsid w:val="367E2C4A"/>
    <w:rsid w:val="36804965"/>
    <w:rsid w:val="36822206"/>
    <w:rsid w:val="368507D7"/>
    <w:rsid w:val="368509D3"/>
    <w:rsid w:val="368567B4"/>
    <w:rsid w:val="36863B09"/>
    <w:rsid w:val="36880660"/>
    <w:rsid w:val="368A52BF"/>
    <w:rsid w:val="368B3F8A"/>
    <w:rsid w:val="368F7E3C"/>
    <w:rsid w:val="36905C61"/>
    <w:rsid w:val="36905F33"/>
    <w:rsid w:val="36961506"/>
    <w:rsid w:val="36972BB3"/>
    <w:rsid w:val="369B2543"/>
    <w:rsid w:val="369D0CAF"/>
    <w:rsid w:val="369D3E15"/>
    <w:rsid w:val="36A10E14"/>
    <w:rsid w:val="36A362C7"/>
    <w:rsid w:val="36A3635E"/>
    <w:rsid w:val="36A51839"/>
    <w:rsid w:val="36A6065E"/>
    <w:rsid w:val="36A64321"/>
    <w:rsid w:val="36A727BD"/>
    <w:rsid w:val="36AB3A81"/>
    <w:rsid w:val="36AD3182"/>
    <w:rsid w:val="36B21078"/>
    <w:rsid w:val="36B267A3"/>
    <w:rsid w:val="36B35D0B"/>
    <w:rsid w:val="36B93EC6"/>
    <w:rsid w:val="36BB21A9"/>
    <w:rsid w:val="36BC0D09"/>
    <w:rsid w:val="36BC71AA"/>
    <w:rsid w:val="36BF062B"/>
    <w:rsid w:val="36C053E8"/>
    <w:rsid w:val="36C070F3"/>
    <w:rsid w:val="36C206E0"/>
    <w:rsid w:val="36C3702D"/>
    <w:rsid w:val="36C4455F"/>
    <w:rsid w:val="36C543D1"/>
    <w:rsid w:val="36C61B8D"/>
    <w:rsid w:val="36CC71B8"/>
    <w:rsid w:val="36D149EC"/>
    <w:rsid w:val="36D23246"/>
    <w:rsid w:val="36D2629B"/>
    <w:rsid w:val="36D63E1E"/>
    <w:rsid w:val="36D73124"/>
    <w:rsid w:val="36DB5B17"/>
    <w:rsid w:val="36DE653B"/>
    <w:rsid w:val="36DF13F3"/>
    <w:rsid w:val="36E100AA"/>
    <w:rsid w:val="36E20D5F"/>
    <w:rsid w:val="36E262CE"/>
    <w:rsid w:val="36E32098"/>
    <w:rsid w:val="36E4363E"/>
    <w:rsid w:val="36E61D8A"/>
    <w:rsid w:val="36E67624"/>
    <w:rsid w:val="36E71CE1"/>
    <w:rsid w:val="36E7494F"/>
    <w:rsid w:val="36E86993"/>
    <w:rsid w:val="36EF768C"/>
    <w:rsid w:val="36F21962"/>
    <w:rsid w:val="36F37E9C"/>
    <w:rsid w:val="36F4442B"/>
    <w:rsid w:val="36F47E6D"/>
    <w:rsid w:val="36F5325C"/>
    <w:rsid w:val="36F5506F"/>
    <w:rsid w:val="36F56BEE"/>
    <w:rsid w:val="36FF0093"/>
    <w:rsid w:val="37043E74"/>
    <w:rsid w:val="37086346"/>
    <w:rsid w:val="370C23C9"/>
    <w:rsid w:val="370D3DC9"/>
    <w:rsid w:val="37105280"/>
    <w:rsid w:val="371207F4"/>
    <w:rsid w:val="371473F8"/>
    <w:rsid w:val="37177143"/>
    <w:rsid w:val="371A677F"/>
    <w:rsid w:val="371B0234"/>
    <w:rsid w:val="371B3871"/>
    <w:rsid w:val="371D66E1"/>
    <w:rsid w:val="371E1523"/>
    <w:rsid w:val="372004B4"/>
    <w:rsid w:val="37215F0A"/>
    <w:rsid w:val="37262D99"/>
    <w:rsid w:val="3728127A"/>
    <w:rsid w:val="372B05B8"/>
    <w:rsid w:val="372C5D5F"/>
    <w:rsid w:val="372C66F2"/>
    <w:rsid w:val="372C7F24"/>
    <w:rsid w:val="372D310F"/>
    <w:rsid w:val="37360925"/>
    <w:rsid w:val="37387134"/>
    <w:rsid w:val="373B2901"/>
    <w:rsid w:val="373B443F"/>
    <w:rsid w:val="373B4E80"/>
    <w:rsid w:val="373C4C79"/>
    <w:rsid w:val="373D6F69"/>
    <w:rsid w:val="3740420A"/>
    <w:rsid w:val="374233C1"/>
    <w:rsid w:val="37470C9A"/>
    <w:rsid w:val="3747159D"/>
    <w:rsid w:val="374B194E"/>
    <w:rsid w:val="374C3D02"/>
    <w:rsid w:val="374C56CA"/>
    <w:rsid w:val="374F77DC"/>
    <w:rsid w:val="3750324F"/>
    <w:rsid w:val="37504FFB"/>
    <w:rsid w:val="37510F74"/>
    <w:rsid w:val="37521F97"/>
    <w:rsid w:val="37547222"/>
    <w:rsid w:val="37561AB6"/>
    <w:rsid w:val="375727AC"/>
    <w:rsid w:val="375B2675"/>
    <w:rsid w:val="37606DF4"/>
    <w:rsid w:val="37627FA9"/>
    <w:rsid w:val="3763645D"/>
    <w:rsid w:val="3768442B"/>
    <w:rsid w:val="37690BD4"/>
    <w:rsid w:val="376B2A2B"/>
    <w:rsid w:val="37714574"/>
    <w:rsid w:val="37716D04"/>
    <w:rsid w:val="37722FD9"/>
    <w:rsid w:val="37726C95"/>
    <w:rsid w:val="37734BA2"/>
    <w:rsid w:val="37740DF5"/>
    <w:rsid w:val="37772654"/>
    <w:rsid w:val="377802EF"/>
    <w:rsid w:val="3778729B"/>
    <w:rsid w:val="377966EA"/>
    <w:rsid w:val="377A0A3D"/>
    <w:rsid w:val="37831F82"/>
    <w:rsid w:val="37840D23"/>
    <w:rsid w:val="3784591E"/>
    <w:rsid w:val="37876ED3"/>
    <w:rsid w:val="378C42D0"/>
    <w:rsid w:val="378D13D6"/>
    <w:rsid w:val="378D22D2"/>
    <w:rsid w:val="378D5FD4"/>
    <w:rsid w:val="378D75E6"/>
    <w:rsid w:val="378E1E3E"/>
    <w:rsid w:val="37924507"/>
    <w:rsid w:val="37945963"/>
    <w:rsid w:val="37984973"/>
    <w:rsid w:val="3798750C"/>
    <w:rsid w:val="379950DF"/>
    <w:rsid w:val="37A31E68"/>
    <w:rsid w:val="37A65236"/>
    <w:rsid w:val="37A77E1B"/>
    <w:rsid w:val="37AE2339"/>
    <w:rsid w:val="37AF4C4A"/>
    <w:rsid w:val="37B10831"/>
    <w:rsid w:val="37B46A15"/>
    <w:rsid w:val="37B541DC"/>
    <w:rsid w:val="37B57427"/>
    <w:rsid w:val="37B66ABC"/>
    <w:rsid w:val="37B6751B"/>
    <w:rsid w:val="37BA73E3"/>
    <w:rsid w:val="37BF0038"/>
    <w:rsid w:val="37C37D9B"/>
    <w:rsid w:val="37C4098A"/>
    <w:rsid w:val="37CB0217"/>
    <w:rsid w:val="37CB0F4C"/>
    <w:rsid w:val="37CC4B9F"/>
    <w:rsid w:val="37CF523B"/>
    <w:rsid w:val="37D02271"/>
    <w:rsid w:val="37D75047"/>
    <w:rsid w:val="37D96B06"/>
    <w:rsid w:val="37DC0CE0"/>
    <w:rsid w:val="37DC189C"/>
    <w:rsid w:val="37DE1196"/>
    <w:rsid w:val="37E15B68"/>
    <w:rsid w:val="37E60D9C"/>
    <w:rsid w:val="37E7180E"/>
    <w:rsid w:val="37EA2376"/>
    <w:rsid w:val="37EC30F4"/>
    <w:rsid w:val="37ED0E2B"/>
    <w:rsid w:val="37EE20C5"/>
    <w:rsid w:val="37EF4302"/>
    <w:rsid w:val="37EF7B8E"/>
    <w:rsid w:val="37F24C80"/>
    <w:rsid w:val="37F422AF"/>
    <w:rsid w:val="37F7028F"/>
    <w:rsid w:val="37F719F4"/>
    <w:rsid w:val="37F96B5A"/>
    <w:rsid w:val="37FD5FE4"/>
    <w:rsid w:val="37FF3B63"/>
    <w:rsid w:val="38000013"/>
    <w:rsid w:val="38011D1A"/>
    <w:rsid w:val="38026C9F"/>
    <w:rsid w:val="38041D99"/>
    <w:rsid w:val="38044939"/>
    <w:rsid w:val="3806661C"/>
    <w:rsid w:val="38071D95"/>
    <w:rsid w:val="380730C0"/>
    <w:rsid w:val="380964D5"/>
    <w:rsid w:val="380A5B74"/>
    <w:rsid w:val="380C2BF2"/>
    <w:rsid w:val="380D06FA"/>
    <w:rsid w:val="380D3C0C"/>
    <w:rsid w:val="380D6BF9"/>
    <w:rsid w:val="380E0279"/>
    <w:rsid w:val="38110763"/>
    <w:rsid w:val="38112A58"/>
    <w:rsid w:val="38115A2C"/>
    <w:rsid w:val="38130C4F"/>
    <w:rsid w:val="38132842"/>
    <w:rsid w:val="38140FBF"/>
    <w:rsid w:val="381419D4"/>
    <w:rsid w:val="38155ACF"/>
    <w:rsid w:val="381810C5"/>
    <w:rsid w:val="381B5490"/>
    <w:rsid w:val="381C72DB"/>
    <w:rsid w:val="381C7CD3"/>
    <w:rsid w:val="381E50F8"/>
    <w:rsid w:val="3821799F"/>
    <w:rsid w:val="382E3721"/>
    <w:rsid w:val="382F5524"/>
    <w:rsid w:val="382F768B"/>
    <w:rsid w:val="38306826"/>
    <w:rsid w:val="38342B5F"/>
    <w:rsid w:val="38347279"/>
    <w:rsid w:val="3835795D"/>
    <w:rsid w:val="38386CAF"/>
    <w:rsid w:val="383904EB"/>
    <w:rsid w:val="383A2A95"/>
    <w:rsid w:val="383B06A3"/>
    <w:rsid w:val="383E23A3"/>
    <w:rsid w:val="383F0889"/>
    <w:rsid w:val="383F1787"/>
    <w:rsid w:val="38401931"/>
    <w:rsid w:val="3840787D"/>
    <w:rsid w:val="384173D4"/>
    <w:rsid w:val="384A65DE"/>
    <w:rsid w:val="384B1737"/>
    <w:rsid w:val="384B361D"/>
    <w:rsid w:val="384F48AB"/>
    <w:rsid w:val="384F694A"/>
    <w:rsid w:val="38505BA1"/>
    <w:rsid w:val="38535F59"/>
    <w:rsid w:val="385404E9"/>
    <w:rsid w:val="38580AC1"/>
    <w:rsid w:val="38585B58"/>
    <w:rsid w:val="385A7B66"/>
    <w:rsid w:val="385C07ED"/>
    <w:rsid w:val="38626CEF"/>
    <w:rsid w:val="38682576"/>
    <w:rsid w:val="38691FF8"/>
    <w:rsid w:val="386A782F"/>
    <w:rsid w:val="386B4240"/>
    <w:rsid w:val="386C1469"/>
    <w:rsid w:val="386D699E"/>
    <w:rsid w:val="386D7A8A"/>
    <w:rsid w:val="38711885"/>
    <w:rsid w:val="3872643F"/>
    <w:rsid w:val="38750A68"/>
    <w:rsid w:val="3877196C"/>
    <w:rsid w:val="38784C8D"/>
    <w:rsid w:val="387C0101"/>
    <w:rsid w:val="387C7128"/>
    <w:rsid w:val="387D1B4A"/>
    <w:rsid w:val="387D2E5A"/>
    <w:rsid w:val="387E1243"/>
    <w:rsid w:val="388041CB"/>
    <w:rsid w:val="388139C3"/>
    <w:rsid w:val="388324B7"/>
    <w:rsid w:val="38841533"/>
    <w:rsid w:val="38852456"/>
    <w:rsid w:val="38862835"/>
    <w:rsid w:val="388850D6"/>
    <w:rsid w:val="388968F6"/>
    <w:rsid w:val="388D3A26"/>
    <w:rsid w:val="388E70EA"/>
    <w:rsid w:val="388F4374"/>
    <w:rsid w:val="389304A1"/>
    <w:rsid w:val="38932CCD"/>
    <w:rsid w:val="38950466"/>
    <w:rsid w:val="38986726"/>
    <w:rsid w:val="38987F66"/>
    <w:rsid w:val="389B0247"/>
    <w:rsid w:val="389B34CD"/>
    <w:rsid w:val="389C50D7"/>
    <w:rsid w:val="389F5E3D"/>
    <w:rsid w:val="38A032BD"/>
    <w:rsid w:val="38A34C5E"/>
    <w:rsid w:val="38A4261D"/>
    <w:rsid w:val="38A45A00"/>
    <w:rsid w:val="38A54F1F"/>
    <w:rsid w:val="38A61F69"/>
    <w:rsid w:val="38A64ABE"/>
    <w:rsid w:val="38A74E42"/>
    <w:rsid w:val="38A825BB"/>
    <w:rsid w:val="38AA3D6B"/>
    <w:rsid w:val="38AA70BA"/>
    <w:rsid w:val="38AB453E"/>
    <w:rsid w:val="38AF3495"/>
    <w:rsid w:val="38B17A8E"/>
    <w:rsid w:val="38B2523C"/>
    <w:rsid w:val="38B35F41"/>
    <w:rsid w:val="38B37C6A"/>
    <w:rsid w:val="38B85951"/>
    <w:rsid w:val="38B86576"/>
    <w:rsid w:val="38BA6670"/>
    <w:rsid w:val="38BB0849"/>
    <w:rsid w:val="38BC40F8"/>
    <w:rsid w:val="38BD149B"/>
    <w:rsid w:val="38BF226A"/>
    <w:rsid w:val="38C06DC0"/>
    <w:rsid w:val="38C2003F"/>
    <w:rsid w:val="38C3696B"/>
    <w:rsid w:val="38C7202D"/>
    <w:rsid w:val="38C811FB"/>
    <w:rsid w:val="38C83326"/>
    <w:rsid w:val="38C97DE6"/>
    <w:rsid w:val="38CE24F7"/>
    <w:rsid w:val="38CF3020"/>
    <w:rsid w:val="38CF53D6"/>
    <w:rsid w:val="38D62004"/>
    <w:rsid w:val="38D77DAD"/>
    <w:rsid w:val="38E0795B"/>
    <w:rsid w:val="38E57E58"/>
    <w:rsid w:val="38E70525"/>
    <w:rsid w:val="38E71447"/>
    <w:rsid w:val="38E77380"/>
    <w:rsid w:val="38E93D92"/>
    <w:rsid w:val="38EC59CF"/>
    <w:rsid w:val="38ED68AF"/>
    <w:rsid w:val="38EE481B"/>
    <w:rsid w:val="38F11C9E"/>
    <w:rsid w:val="38F17338"/>
    <w:rsid w:val="38F22431"/>
    <w:rsid w:val="38F365DF"/>
    <w:rsid w:val="38F52C25"/>
    <w:rsid w:val="38F52EE9"/>
    <w:rsid w:val="38F67024"/>
    <w:rsid w:val="38F7191D"/>
    <w:rsid w:val="38FB1E69"/>
    <w:rsid w:val="38FC5C94"/>
    <w:rsid w:val="38FD1E6B"/>
    <w:rsid w:val="38FD6232"/>
    <w:rsid w:val="38FF34F4"/>
    <w:rsid w:val="38FF5286"/>
    <w:rsid w:val="39004B00"/>
    <w:rsid w:val="39012DA3"/>
    <w:rsid w:val="3903728B"/>
    <w:rsid w:val="39050A84"/>
    <w:rsid w:val="39055334"/>
    <w:rsid w:val="39081893"/>
    <w:rsid w:val="39092E4E"/>
    <w:rsid w:val="390F6912"/>
    <w:rsid w:val="39165A50"/>
    <w:rsid w:val="39174D5D"/>
    <w:rsid w:val="391823AD"/>
    <w:rsid w:val="3918262D"/>
    <w:rsid w:val="391A15A0"/>
    <w:rsid w:val="39236932"/>
    <w:rsid w:val="39253AC8"/>
    <w:rsid w:val="39292632"/>
    <w:rsid w:val="39297B5A"/>
    <w:rsid w:val="39306CD3"/>
    <w:rsid w:val="39316BDA"/>
    <w:rsid w:val="39317A4E"/>
    <w:rsid w:val="393750D3"/>
    <w:rsid w:val="39380B6C"/>
    <w:rsid w:val="39397519"/>
    <w:rsid w:val="393A4105"/>
    <w:rsid w:val="393E50BC"/>
    <w:rsid w:val="394369F1"/>
    <w:rsid w:val="394604DA"/>
    <w:rsid w:val="394623B3"/>
    <w:rsid w:val="3946777C"/>
    <w:rsid w:val="39481DAE"/>
    <w:rsid w:val="394903BB"/>
    <w:rsid w:val="394C13D7"/>
    <w:rsid w:val="394E1A02"/>
    <w:rsid w:val="39511842"/>
    <w:rsid w:val="39517B54"/>
    <w:rsid w:val="3953041E"/>
    <w:rsid w:val="3953435A"/>
    <w:rsid w:val="39567889"/>
    <w:rsid w:val="3957462E"/>
    <w:rsid w:val="395A626B"/>
    <w:rsid w:val="395C138E"/>
    <w:rsid w:val="395C183A"/>
    <w:rsid w:val="395D47E2"/>
    <w:rsid w:val="395D7FF9"/>
    <w:rsid w:val="3962749E"/>
    <w:rsid w:val="396320EB"/>
    <w:rsid w:val="39653592"/>
    <w:rsid w:val="39653A22"/>
    <w:rsid w:val="39661C07"/>
    <w:rsid w:val="39692813"/>
    <w:rsid w:val="396F6114"/>
    <w:rsid w:val="3971497F"/>
    <w:rsid w:val="3972027B"/>
    <w:rsid w:val="39736E6D"/>
    <w:rsid w:val="39750298"/>
    <w:rsid w:val="39757BAA"/>
    <w:rsid w:val="39764A28"/>
    <w:rsid w:val="39772DB1"/>
    <w:rsid w:val="39776E9A"/>
    <w:rsid w:val="39795F63"/>
    <w:rsid w:val="397D53B4"/>
    <w:rsid w:val="39824DE7"/>
    <w:rsid w:val="39837A3D"/>
    <w:rsid w:val="39842817"/>
    <w:rsid w:val="39857172"/>
    <w:rsid w:val="398C287C"/>
    <w:rsid w:val="398C6B43"/>
    <w:rsid w:val="398D6B14"/>
    <w:rsid w:val="398E4687"/>
    <w:rsid w:val="399021F9"/>
    <w:rsid w:val="39905427"/>
    <w:rsid w:val="399243DD"/>
    <w:rsid w:val="39926550"/>
    <w:rsid w:val="399455DB"/>
    <w:rsid w:val="3995487C"/>
    <w:rsid w:val="39976D4E"/>
    <w:rsid w:val="39981087"/>
    <w:rsid w:val="39982A77"/>
    <w:rsid w:val="399901E4"/>
    <w:rsid w:val="399A1AD9"/>
    <w:rsid w:val="399C6EB8"/>
    <w:rsid w:val="399D1BFF"/>
    <w:rsid w:val="399D4AFA"/>
    <w:rsid w:val="399F3E0F"/>
    <w:rsid w:val="39A012FC"/>
    <w:rsid w:val="39A04B80"/>
    <w:rsid w:val="39A127C3"/>
    <w:rsid w:val="39A36743"/>
    <w:rsid w:val="39A428B7"/>
    <w:rsid w:val="39A9140C"/>
    <w:rsid w:val="39AE0BF0"/>
    <w:rsid w:val="39B0151F"/>
    <w:rsid w:val="39B0366D"/>
    <w:rsid w:val="39B118BE"/>
    <w:rsid w:val="39B11F89"/>
    <w:rsid w:val="39B5195E"/>
    <w:rsid w:val="39B7350E"/>
    <w:rsid w:val="39B91076"/>
    <w:rsid w:val="39B94D21"/>
    <w:rsid w:val="39C53392"/>
    <w:rsid w:val="39C66205"/>
    <w:rsid w:val="39C76F62"/>
    <w:rsid w:val="39C80BD0"/>
    <w:rsid w:val="39C93457"/>
    <w:rsid w:val="39C941B5"/>
    <w:rsid w:val="39C97630"/>
    <w:rsid w:val="39CB34E4"/>
    <w:rsid w:val="39CD595C"/>
    <w:rsid w:val="39CE0F5A"/>
    <w:rsid w:val="39CE28B3"/>
    <w:rsid w:val="39D46BC2"/>
    <w:rsid w:val="39D57B88"/>
    <w:rsid w:val="39D72CC6"/>
    <w:rsid w:val="39D92000"/>
    <w:rsid w:val="39D937B2"/>
    <w:rsid w:val="39DB0C09"/>
    <w:rsid w:val="39DB3F41"/>
    <w:rsid w:val="39DB6F04"/>
    <w:rsid w:val="39DE5037"/>
    <w:rsid w:val="39E2298E"/>
    <w:rsid w:val="39E47409"/>
    <w:rsid w:val="39E55380"/>
    <w:rsid w:val="39E77A3A"/>
    <w:rsid w:val="39E92964"/>
    <w:rsid w:val="39E93027"/>
    <w:rsid w:val="39F23940"/>
    <w:rsid w:val="39F4430C"/>
    <w:rsid w:val="39F61DCF"/>
    <w:rsid w:val="39F75FA1"/>
    <w:rsid w:val="39F8205E"/>
    <w:rsid w:val="39FB33D5"/>
    <w:rsid w:val="39FC650C"/>
    <w:rsid w:val="39FD0107"/>
    <w:rsid w:val="39FE7A38"/>
    <w:rsid w:val="3A0066B9"/>
    <w:rsid w:val="3A0221D7"/>
    <w:rsid w:val="3A030A27"/>
    <w:rsid w:val="3A041917"/>
    <w:rsid w:val="3A043234"/>
    <w:rsid w:val="3A054A58"/>
    <w:rsid w:val="3A09546D"/>
    <w:rsid w:val="3A097EE4"/>
    <w:rsid w:val="3A0D6395"/>
    <w:rsid w:val="3A1218CA"/>
    <w:rsid w:val="3A13705C"/>
    <w:rsid w:val="3A157889"/>
    <w:rsid w:val="3A175DE3"/>
    <w:rsid w:val="3A194A0A"/>
    <w:rsid w:val="3A1C3B7B"/>
    <w:rsid w:val="3A1D22C2"/>
    <w:rsid w:val="3A1D265D"/>
    <w:rsid w:val="3A2546AE"/>
    <w:rsid w:val="3A272D2A"/>
    <w:rsid w:val="3A282BAF"/>
    <w:rsid w:val="3A2D5B2F"/>
    <w:rsid w:val="3A30708B"/>
    <w:rsid w:val="3A34373D"/>
    <w:rsid w:val="3A36135A"/>
    <w:rsid w:val="3A3667B6"/>
    <w:rsid w:val="3A372B68"/>
    <w:rsid w:val="3A37530A"/>
    <w:rsid w:val="3A3761E5"/>
    <w:rsid w:val="3A382988"/>
    <w:rsid w:val="3A382CC0"/>
    <w:rsid w:val="3A3A0210"/>
    <w:rsid w:val="3A3B4E9E"/>
    <w:rsid w:val="3A3E6E78"/>
    <w:rsid w:val="3A3F2E8A"/>
    <w:rsid w:val="3A3F4AA9"/>
    <w:rsid w:val="3A4169A3"/>
    <w:rsid w:val="3A4431D6"/>
    <w:rsid w:val="3A443801"/>
    <w:rsid w:val="3A4A20D4"/>
    <w:rsid w:val="3A4A42B9"/>
    <w:rsid w:val="3A4A7438"/>
    <w:rsid w:val="3A4E5324"/>
    <w:rsid w:val="3A4E59B7"/>
    <w:rsid w:val="3A4E724B"/>
    <w:rsid w:val="3A520004"/>
    <w:rsid w:val="3A5441E0"/>
    <w:rsid w:val="3A570C67"/>
    <w:rsid w:val="3A5963EE"/>
    <w:rsid w:val="3A61199A"/>
    <w:rsid w:val="3A612114"/>
    <w:rsid w:val="3A624404"/>
    <w:rsid w:val="3A62798C"/>
    <w:rsid w:val="3A633912"/>
    <w:rsid w:val="3A6347F8"/>
    <w:rsid w:val="3A6535EC"/>
    <w:rsid w:val="3A6655EF"/>
    <w:rsid w:val="3A675212"/>
    <w:rsid w:val="3A675B50"/>
    <w:rsid w:val="3A6A4809"/>
    <w:rsid w:val="3A6B1498"/>
    <w:rsid w:val="3A6B53DC"/>
    <w:rsid w:val="3A6C6989"/>
    <w:rsid w:val="3A6D235B"/>
    <w:rsid w:val="3A6D3102"/>
    <w:rsid w:val="3A6D6068"/>
    <w:rsid w:val="3A6E5028"/>
    <w:rsid w:val="3A6E6843"/>
    <w:rsid w:val="3A6F2BC8"/>
    <w:rsid w:val="3A7020FA"/>
    <w:rsid w:val="3A7465BC"/>
    <w:rsid w:val="3A756036"/>
    <w:rsid w:val="3A7751B2"/>
    <w:rsid w:val="3A7765D4"/>
    <w:rsid w:val="3A800BCF"/>
    <w:rsid w:val="3A81154A"/>
    <w:rsid w:val="3A840ABE"/>
    <w:rsid w:val="3A841EF2"/>
    <w:rsid w:val="3A845E01"/>
    <w:rsid w:val="3A85337F"/>
    <w:rsid w:val="3A860325"/>
    <w:rsid w:val="3A8A0540"/>
    <w:rsid w:val="3A8D1B4C"/>
    <w:rsid w:val="3A8D7046"/>
    <w:rsid w:val="3A911328"/>
    <w:rsid w:val="3A913463"/>
    <w:rsid w:val="3A951F6E"/>
    <w:rsid w:val="3A97373E"/>
    <w:rsid w:val="3A9971C8"/>
    <w:rsid w:val="3A997CFD"/>
    <w:rsid w:val="3A9D5335"/>
    <w:rsid w:val="3AA05C13"/>
    <w:rsid w:val="3AA369FF"/>
    <w:rsid w:val="3AA619A8"/>
    <w:rsid w:val="3AA64621"/>
    <w:rsid w:val="3AAB6704"/>
    <w:rsid w:val="3AB1426F"/>
    <w:rsid w:val="3AB146FC"/>
    <w:rsid w:val="3AB2314A"/>
    <w:rsid w:val="3AB370A0"/>
    <w:rsid w:val="3AB40885"/>
    <w:rsid w:val="3ABB2982"/>
    <w:rsid w:val="3AC31989"/>
    <w:rsid w:val="3AC531EA"/>
    <w:rsid w:val="3ACA1F2B"/>
    <w:rsid w:val="3ACD4EB0"/>
    <w:rsid w:val="3ACF6748"/>
    <w:rsid w:val="3AD025B6"/>
    <w:rsid w:val="3AD16980"/>
    <w:rsid w:val="3AD2339E"/>
    <w:rsid w:val="3AD44954"/>
    <w:rsid w:val="3AD44DDA"/>
    <w:rsid w:val="3AD63ED6"/>
    <w:rsid w:val="3AD652C2"/>
    <w:rsid w:val="3AD71AD9"/>
    <w:rsid w:val="3AD80C49"/>
    <w:rsid w:val="3AD96615"/>
    <w:rsid w:val="3ADC3456"/>
    <w:rsid w:val="3ADC7416"/>
    <w:rsid w:val="3ADE76B5"/>
    <w:rsid w:val="3ADF0586"/>
    <w:rsid w:val="3ADF3212"/>
    <w:rsid w:val="3AE250A6"/>
    <w:rsid w:val="3AE26AD1"/>
    <w:rsid w:val="3AE532DF"/>
    <w:rsid w:val="3AEB18BD"/>
    <w:rsid w:val="3AEC6C03"/>
    <w:rsid w:val="3AEC7B9C"/>
    <w:rsid w:val="3AED5C1F"/>
    <w:rsid w:val="3AEE221D"/>
    <w:rsid w:val="3AF53B06"/>
    <w:rsid w:val="3AF76CC1"/>
    <w:rsid w:val="3AF82271"/>
    <w:rsid w:val="3AF95151"/>
    <w:rsid w:val="3AFB714E"/>
    <w:rsid w:val="3AFB77A2"/>
    <w:rsid w:val="3B001877"/>
    <w:rsid w:val="3B014C48"/>
    <w:rsid w:val="3B057A4E"/>
    <w:rsid w:val="3B060E56"/>
    <w:rsid w:val="3B074F02"/>
    <w:rsid w:val="3B0916C9"/>
    <w:rsid w:val="3B093079"/>
    <w:rsid w:val="3B096F12"/>
    <w:rsid w:val="3B09704B"/>
    <w:rsid w:val="3B0B017B"/>
    <w:rsid w:val="3B11598B"/>
    <w:rsid w:val="3B1315BA"/>
    <w:rsid w:val="3B132E18"/>
    <w:rsid w:val="3B142534"/>
    <w:rsid w:val="3B1457F1"/>
    <w:rsid w:val="3B152759"/>
    <w:rsid w:val="3B1944CA"/>
    <w:rsid w:val="3B1A1AE5"/>
    <w:rsid w:val="3B1B4FDB"/>
    <w:rsid w:val="3B1C643F"/>
    <w:rsid w:val="3B1C774D"/>
    <w:rsid w:val="3B1F1912"/>
    <w:rsid w:val="3B1F23A0"/>
    <w:rsid w:val="3B226B80"/>
    <w:rsid w:val="3B24625B"/>
    <w:rsid w:val="3B2A7261"/>
    <w:rsid w:val="3B2B066D"/>
    <w:rsid w:val="3B2F6CC9"/>
    <w:rsid w:val="3B324342"/>
    <w:rsid w:val="3B33574D"/>
    <w:rsid w:val="3B35462C"/>
    <w:rsid w:val="3B3862AE"/>
    <w:rsid w:val="3B417775"/>
    <w:rsid w:val="3B4A281F"/>
    <w:rsid w:val="3B4D0F2F"/>
    <w:rsid w:val="3B4D4FB8"/>
    <w:rsid w:val="3B534318"/>
    <w:rsid w:val="3B5925F9"/>
    <w:rsid w:val="3B5A7EC4"/>
    <w:rsid w:val="3B5C4C09"/>
    <w:rsid w:val="3B5E647F"/>
    <w:rsid w:val="3B6C24FA"/>
    <w:rsid w:val="3B7008CB"/>
    <w:rsid w:val="3B707FB6"/>
    <w:rsid w:val="3B784BD8"/>
    <w:rsid w:val="3B7904C1"/>
    <w:rsid w:val="3B794596"/>
    <w:rsid w:val="3B79543B"/>
    <w:rsid w:val="3B7A037B"/>
    <w:rsid w:val="3B7B356A"/>
    <w:rsid w:val="3B7B6BEB"/>
    <w:rsid w:val="3B7C0F36"/>
    <w:rsid w:val="3B7D310D"/>
    <w:rsid w:val="3B805D62"/>
    <w:rsid w:val="3B817A24"/>
    <w:rsid w:val="3B846994"/>
    <w:rsid w:val="3B876465"/>
    <w:rsid w:val="3B8919CD"/>
    <w:rsid w:val="3B8A204B"/>
    <w:rsid w:val="3B8B2EAF"/>
    <w:rsid w:val="3B8B46BA"/>
    <w:rsid w:val="3B8C5619"/>
    <w:rsid w:val="3B8D6C5A"/>
    <w:rsid w:val="3B936FCE"/>
    <w:rsid w:val="3B977997"/>
    <w:rsid w:val="3BA402D7"/>
    <w:rsid w:val="3BA479B9"/>
    <w:rsid w:val="3BA602A7"/>
    <w:rsid w:val="3BA61A94"/>
    <w:rsid w:val="3BA70A54"/>
    <w:rsid w:val="3BA85090"/>
    <w:rsid w:val="3BA861F8"/>
    <w:rsid w:val="3BAB77E7"/>
    <w:rsid w:val="3BAC0328"/>
    <w:rsid w:val="3BAE4D61"/>
    <w:rsid w:val="3BAF2ED4"/>
    <w:rsid w:val="3BAF5EBE"/>
    <w:rsid w:val="3BB06373"/>
    <w:rsid w:val="3BB138D1"/>
    <w:rsid w:val="3BB33EC0"/>
    <w:rsid w:val="3BB36C6D"/>
    <w:rsid w:val="3BB660A3"/>
    <w:rsid w:val="3BB84374"/>
    <w:rsid w:val="3BBD0EEE"/>
    <w:rsid w:val="3BBF38AF"/>
    <w:rsid w:val="3BC03FB3"/>
    <w:rsid w:val="3BC41A1E"/>
    <w:rsid w:val="3BC603F9"/>
    <w:rsid w:val="3BCA0266"/>
    <w:rsid w:val="3BCA3AE3"/>
    <w:rsid w:val="3BCB4705"/>
    <w:rsid w:val="3BCD3C0D"/>
    <w:rsid w:val="3BCD5C75"/>
    <w:rsid w:val="3BCE4EF3"/>
    <w:rsid w:val="3BD14534"/>
    <w:rsid w:val="3BD21D76"/>
    <w:rsid w:val="3BD805AE"/>
    <w:rsid w:val="3BD85CAF"/>
    <w:rsid w:val="3BDA4564"/>
    <w:rsid w:val="3BDC17A0"/>
    <w:rsid w:val="3BDC4475"/>
    <w:rsid w:val="3BDD4AF7"/>
    <w:rsid w:val="3BDE52B9"/>
    <w:rsid w:val="3BE15E34"/>
    <w:rsid w:val="3BE65FE2"/>
    <w:rsid w:val="3BE706B8"/>
    <w:rsid w:val="3BE777BF"/>
    <w:rsid w:val="3BE95A57"/>
    <w:rsid w:val="3BEE325C"/>
    <w:rsid w:val="3BF03E3F"/>
    <w:rsid w:val="3BF07D13"/>
    <w:rsid w:val="3BF139C3"/>
    <w:rsid w:val="3BF22448"/>
    <w:rsid w:val="3BF41417"/>
    <w:rsid w:val="3BF75D65"/>
    <w:rsid w:val="3BF819DF"/>
    <w:rsid w:val="3BFD3C0A"/>
    <w:rsid w:val="3BFE2770"/>
    <w:rsid w:val="3C0438EE"/>
    <w:rsid w:val="3C0517F9"/>
    <w:rsid w:val="3C0640DF"/>
    <w:rsid w:val="3C067043"/>
    <w:rsid w:val="3C0B3E58"/>
    <w:rsid w:val="3C0D72BC"/>
    <w:rsid w:val="3C0E7F42"/>
    <w:rsid w:val="3C113817"/>
    <w:rsid w:val="3C133235"/>
    <w:rsid w:val="3C13434B"/>
    <w:rsid w:val="3C144270"/>
    <w:rsid w:val="3C190642"/>
    <w:rsid w:val="3C195898"/>
    <w:rsid w:val="3C1B4D87"/>
    <w:rsid w:val="3C1F3B78"/>
    <w:rsid w:val="3C220588"/>
    <w:rsid w:val="3C227FBD"/>
    <w:rsid w:val="3C243861"/>
    <w:rsid w:val="3C27638D"/>
    <w:rsid w:val="3C2772C5"/>
    <w:rsid w:val="3C2B3F93"/>
    <w:rsid w:val="3C2E7269"/>
    <w:rsid w:val="3C2F3E8A"/>
    <w:rsid w:val="3C302A5B"/>
    <w:rsid w:val="3C32331E"/>
    <w:rsid w:val="3C32367D"/>
    <w:rsid w:val="3C3263FD"/>
    <w:rsid w:val="3C36089D"/>
    <w:rsid w:val="3C3A7005"/>
    <w:rsid w:val="3C3D6BCA"/>
    <w:rsid w:val="3C4120CA"/>
    <w:rsid w:val="3C43582C"/>
    <w:rsid w:val="3C470C09"/>
    <w:rsid w:val="3C485ADD"/>
    <w:rsid w:val="3C4F2B4A"/>
    <w:rsid w:val="3C506B94"/>
    <w:rsid w:val="3C517257"/>
    <w:rsid w:val="3C5560A3"/>
    <w:rsid w:val="3C572275"/>
    <w:rsid w:val="3C582462"/>
    <w:rsid w:val="3C597576"/>
    <w:rsid w:val="3C59799A"/>
    <w:rsid w:val="3C5A3075"/>
    <w:rsid w:val="3C5A5E8F"/>
    <w:rsid w:val="3C5C6A54"/>
    <w:rsid w:val="3C5D6605"/>
    <w:rsid w:val="3C5E574B"/>
    <w:rsid w:val="3C602782"/>
    <w:rsid w:val="3C617B48"/>
    <w:rsid w:val="3C642CFE"/>
    <w:rsid w:val="3C657CB9"/>
    <w:rsid w:val="3C661114"/>
    <w:rsid w:val="3C670F3E"/>
    <w:rsid w:val="3C68513A"/>
    <w:rsid w:val="3C687EFF"/>
    <w:rsid w:val="3C6B7F08"/>
    <w:rsid w:val="3C6C358B"/>
    <w:rsid w:val="3C6E1D14"/>
    <w:rsid w:val="3C6E7B9B"/>
    <w:rsid w:val="3C6F545C"/>
    <w:rsid w:val="3C722E88"/>
    <w:rsid w:val="3C727293"/>
    <w:rsid w:val="3C77173E"/>
    <w:rsid w:val="3C783817"/>
    <w:rsid w:val="3C7A0BB9"/>
    <w:rsid w:val="3C7A3D9E"/>
    <w:rsid w:val="3C7B54E9"/>
    <w:rsid w:val="3C836B5C"/>
    <w:rsid w:val="3C84080A"/>
    <w:rsid w:val="3C84186E"/>
    <w:rsid w:val="3C845325"/>
    <w:rsid w:val="3C8B2338"/>
    <w:rsid w:val="3C8D09CC"/>
    <w:rsid w:val="3C8D448D"/>
    <w:rsid w:val="3C9041BC"/>
    <w:rsid w:val="3C9070D3"/>
    <w:rsid w:val="3C914689"/>
    <w:rsid w:val="3C94020E"/>
    <w:rsid w:val="3C946C30"/>
    <w:rsid w:val="3C98663C"/>
    <w:rsid w:val="3C9934F5"/>
    <w:rsid w:val="3C9B6A8D"/>
    <w:rsid w:val="3CA11153"/>
    <w:rsid w:val="3CA34743"/>
    <w:rsid w:val="3CA6265C"/>
    <w:rsid w:val="3CA9626F"/>
    <w:rsid w:val="3CAB764E"/>
    <w:rsid w:val="3CAF20DC"/>
    <w:rsid w:val="3CB12D06"/>
    <w:rsid w:val="3CB20ACA"/>
    <w:rsid w:val="3CB35334"/>
    <w:rsid w:val="3CB6784A"/>
    <w:rsid w:val="3CBC55F0"/>
    <w:rsid w:val="3CBD1190"/>
    <w:rsid w:val="3CC1031B"/>
    <w:rsid w:val="3CC129C7"/>
    <w:rsid w:val="3CC12ED6"/>
    <w:rsid w:val="3CC23E53"/>
    <w:rsid w:val="3CC26F9A"/>
    <w:rsid w:val="3CC310A6"/>
    <w:rsid w:val="3CC505F5"/>
    <w:rsid w:val="3CC634F5"/>
    <w:rsid w:val="3CC77CEF"/>
    <w:rsid w:val="3CC818C1"/>
    <w:rsid w:val="3CC822FA"/>
    <w:rsid w:val="3CC93255"/>
    <w:rsid w:val="3CCA7D00"/>
    <w:rsid w:val="3CCB1C8F"/>
    <w:rsid w:val="3CCD29B1"/>
    <w:rsid w:val="3CCE356D"/>
    <w:rsid w:val="3CCE6AE9"/>
    <w:rsid w:val="3CD17B35"/>
    <w:rsid w:val="3CD25825"/>
    <w:rsid w:val="3CD453E1"/>
    <w:rsid w:val="3CD54713"/>
    <w:rsid w:val="3CD836D1"/>
    <w:rsid w:val="3CD96D4B"/>
    <w:rsid w:val="3CDD0616"/>
    <w:rsid w:val="3CDD7EAF"/>
    <w:rsid w:val="3CE13754"/>
    <w:rsid w:val="3CE338C1"/>
    <w:rsid w:val="3CE40E65"/>
    <w:rsid w:val="3CE8362F"/>
    <w:rsid w:val="3CE84007"/>
    <w:rsid w:val="3CEF1499"/>
    <w:rsid w:val="3CF507C0"/>
    <w:rsid w:val="3CFA7174"/>
    <w:rsid w:val="3CFB3406"/>
    <w:rsid w:val="3CFC5757"/>
    <w:rsid w:val="3CFC5C6C"/>
    <w:rsid w:val="3CFE44F0"/>
    <w:rsid w:val="3D005F86"/>
    <w:rsid w:val="3D0271CF"/>
    <w:rsid w:val="3D05025D"/>
    <w:rsid w:val="3D063284"/>
    <w:rsid w:val="3D064022"/>
    <w:rsid w:val="3D080DFC"/>
    <w:rsid w:val="3D0D11BC"/>
    <w:rsid w:val="3D0E4D44"/>
    <w:rsid w:val="3D0F0801"/>
    <w:rsid w:val="3D106D00"/>
    <w:rsid w:val="3D1104AF"/>
    <w:rsid w:val="3D1114EF"/>
    <w:rsid w:val="3D1121FD"/>
    <w:rsid w:val="3D136A46"/>
    <w:rsid w:val="3D14164E"/>
    <w:rsid w:val="3D14470C"/>
    <w:rsid w:val="3D195EB0"/>
    <w:rsid w:val="3D1E0EAA"/>
    <w:rsid w:val="3D1E10C3"/>
    <w:rsid w:val="3D1F786B"/>
    <w:rsid w:val="3D2165A2"/>
    <w:rsid w:val="3D221D94"/>
    <w:rsid w:val="3D230A74"/>
    <w:rsid w:val="3D246E1E"/>
    <w:rsid w:val="3D281F3A"/>
    <w:rsid w:val="3D32199C"/>
    <w:rsid w:val="3D32672B"/>
    <w:rsid w:val="3D374AF2"/>
    <w:rsid w:val="3D3860A4"/>
    <w:rsid w:val="3D3B1BFC"/>
    <w:rsid w:val="3D3D1754"/>
    <w:rsid w:val="3D3E405A"/>
    <w:rsid w:val="3D401A29"/>
    <w:rsid w:val="3D4057AF"/>
    <w:rsid w:val="3D412CD9"/>
    <w:rsid w:val="3D417BC3"/>
    <w:rsid w:val="3D4327D3"/>
    <w:rsid w:val="3D444304"/>
    <w:rsid w:val="3D4529AD"/>
    <w:rsid w:val="3D4B4052"/>
    <w:rsid w:val="3D4C5931"/>
    <w:rsid w:val="3D4E0BA7"/>
    <w:rsid w:val="3D4F01DF"/>
    <w:rsid w:val="3D4F0737"/>
    <w:rsid w:val="3D4F476E"/>
    <w:rsid w:val="3D4F4F35"/>
    <w:rsid w:val="3D502B73"/>
    <w:rsid w:val="3D51194A"/>
    <w:rsid w:val="3D521B21"/>
    <w:rsid w:val="3D521D9F"/>
    <w:rsid w:val="3D540C15"/>
    <w:rsid w:val="3D587FF5"/>
    <w:rsid w:val="3D59682A"/>
    <w:rsid w:val="3D5C015D"/>
    <w:rsid w:val="3D5E362F"/>
    <w:rsid w:val="3D5F5290"/>
    <w:rsid w:val="3D5F582C"/>
    <w:rsid w:val="3D6038C9"/>
    <w:rsid w:val="3D621650"/>
    <w:rsid w:val="3D654DAC"/>
    <w:rsid w:val="3D680966"/>
    <w:rsid w:val="3D6C692B"/>
    <w:rsid w:val="3D6E4165"/>
    <w:rsid w:val="3D6F0462"/>
    <w:rsid w:val="3D71599B"/>
    <w:rsid w:val="3D7244C0"/>
    <w:rsid w:val="3D7A5460"/>
    <w:rsid w:val="3D7B2DDC"/>
    <w:rsid w:val="3D7F5EB5"/>
    <w:rsid w:val="3D826717"/>
    <w:rsid w:val="3D830326"/>
    <w:rsid w:val="3D873845"/>
    <w:rsid w:val="3D8861EA"/>
    <w:rsid w:val="3D893921"/>
    <w:rsid w:val="3D8A2DB8"/>
    <w:rsid w:val="3D8B476D"/>
    <w:rsid w:val="3D8B69CB"/>
    <w:rsid w:val="3D8D29FE"/>
    <w:rsid w:val="3D9032DA"/>
    <w:rsid w:val="3D90342F"/>
    <w:rsid w:val="3D922E0B"/>
    <w:rsid w:val="3D954147"/>
    <w:rsid w:val="3D9545A0"/>
    <w:rsid w:val="3D97563F"/>
    <w:rsid w:val="3D9E4ABA"/>
    <w:rsid w:val="3DA278B8"/>
    <w:rsid w:val="3DA36EEF"/>
    <w:rsid w:val="3DA51FB5"/>
    <w:rsid w:val="3DA74079"/>
    <w:rsid w:val="3DA8004C"/>
    <w:rsid w:val="3DA80F4B"/>
    <w:rsid w:val="3DA95737"/>
    <w:rsid w:val="3DAA285C"/>
    <w:rsid w:val="3DAB042A"/>
    <w:rsid w:val="3DAF1779"/>
    <w:rsid w:val="3DB01B4D"/>
    <w:rsid w:val="3DB2374D"/>
    <w:rsid w:val="3DB35DCE"/>
    <w:rsid w:val="3DB61628"/>
    <w:rsid w:val="3DB63266"/>
    <w:rsid w:val="3DB72421"/>
    <w:rsid w:val="3DB9036B"/>
    <w:rsid w:val="3DBB38CE"/>
    <w:rsid w:val="3DBB47E2"/>
    <w:rsid w:val="3DBC7A20"/>
    <w:rsid w:val="3DBD37F1"/>
    <w:rsid w:val="3DBE4FCC"/>
    <w:rsid w:val="3DBF33EA"/>
    <w:rsid w:val="3DC05F18"/>
    <w:rsid w:val="3DC14422"/>
    <w:rsid w:val="3DC34A17"/>
    <w:rsid w:val="3DC409F4"/>
    <w:rsid w:val="3DC45602"/>
    <w:rsid w:val="3DC648C7"/>
    <w:rsid w:val="3DC6518E"/>
    <w:rsid w:val="3DC675D2"/>
    <w:rsid w:val="3DC8771C"/>
    <w:rsid w:val="3DCC6F82"/>
    <w:rsid w:val="3DCF68D5"/>
    <w:rsid w:val="3DD04C4E"/>
    <w:rsid w:val="3DD26C4E"/>
    <w:rsid w:val="3DD65AB2"/>
    <w:rsid w:val="3DD71862"/>
    <w:rsid w:val="3DD84A5D"/>
    <w:rsid w:val="3DDB40FA"/>
    <w:rsid w:val="3DDB7CE4"/>
    <w:rsid w:val="3DDD1D16"/>
    <w:rsid w:val="3DDE3ADA"/>
    <w:rsid w:val="3DDE71BB"/>
    <w:rsid w:val="3DE011BC"/>
    <w:rsid w:val="3DE0489F"/>
    <w:rsid w:val="3DE12162"/>
    <w:rsid w:val="3DE27A6D"/>
    <w:rsid w:val="3DE32A6E"/>
    <w:rsid w:val="3DE337E1"/>
    <w:rsid w:val="3DED4EB9"/>
    <w:rsid w:val="3DED5293"/>
    <w:rsid w:val="3DF07A92"/>
    <w:rsid w:val="3DF449E7"/>
    <w:rsid w:val="3DF8749B"/>
    <w:rsid w:val="3DF90E02"/>
    <w:rsid w:val="3DFC278C"/>
    <w:rsid w:val="3DFC7D27"/>
    <w:rsid w:val="3E00162E"/>
    <w:rsid w:val="3E023640"/>
    <w:rsid w:val="3E0254FB"/>
    <w:rsid w:val="3E037E0E"/>
    <w:rsid w:val="3E053712"/>
    <w:rsid w:val="3E06028D"/>
    <w:rsid w:val="3E086564"/>
    <w:rsid w:val="3E0C171E"/>
    <w:rsid w:val="3E0E4FF7"/>
    <w:rsid w:val="3E0E5184"/>
    <w:rsid w:val="3E0F6810"/>
    <w:rsid w:val="3E107C6B"/>
    <w:rsid w:val="3E117724"/>
    <w:rsid w:val="3E1202E5"/>
    <w:rsid w:val="3E1223FD"/>
    <w:rsid w:val="3E12464F"/>
    <w:rsid w:val="3E137D0B"/>
    <w:rsid w:val="3E1532CC"/>
    <w:rsid w:val="3E157E57"/>
    <w:rsid w:val="3E180B64"/>
    <w:rsid w:val="3E190DF2"/>
    <w:rsid w:val="3E1A1B18"/>
    <w:rsid w:val="3E205951"/>
    <w:rsid w:val="3E220A73"/>
    <w:rsid w:val="3E236931"/>
    <w:rsid w:val="3E2515B9"/>
    <w:rsid w:val="3E270C0E"/>
    <w:rsid w:val="3E273FEF"/>
    <w:rsid w:val="3E2808CC"/>
    <w:rsid w:val="3E2B4729"/>
    <w:rsid w:val="3E2D1AD0"/>
    <w:rsid w:val="3E2E5CC8"/>
    <w:rsid w:val="3E314650"/>
    <w:rsid w:val="3E354B57"/>
    <w:rsid w:val="3E3705F3"/>
    <w:rsid w:val="3E37243A"/>
    <w:rsid w:val="3E387F89"/>
    <w:rsid w:val="3E3C4DC9"/>
    <w:rsid w:val="3E3E7B81"/>
    <w:rsid w:val="3E3F15C0"/>
    <w:rsid w:val="3E40489E"/>
    <w:rsid w:val="3E422F8C"/>
    <w:rsid w:val="3E45743A"/>
    <w:rsid w:val="3E481203"/>
    <w:rsid w:val="3E486EF6"/>
    <w:rsid w:val="3E49516E"/>
    <w:rsid w:val="3E4B2D42"/>
    <w:rsid w:val="3E4C2AEF"/>
    <w:rsid w:val="3E4F024B"/>
    <w:rsid w:val="3E506867"/>
    <w:rsid w:val="3E526A14"/>
    <w:rsid w:val="3E5277B3"/>
    <w:rsid w:val="3E532CE3"/>
    <w:rsid w:val="3E5640DB"/>
    <w:rsid w:val="3E576172"/>
    <w:rsid w:val="3E5776A3"/>
    <w:rsid w:val="3E6163E6"/>
    <w:rsid w:val="3E671EBF"/>
    <w:rsid w:val="3E672472"/>
    <w:rsid w:val="3E681A80"/>
    <w:rsid w:val="3E687FA1"/>
    <w:rsid w:val="3E6D6C9A"/>
    <w:rsid w:val="3E6F0162"/>
    <w:rsid w:val="3E6F0F05"/>
    <w:rsid w:val="3E6F2ADC"/>
    <w:rsid w:val="3E737B64"/>
    <w:rsid w:val="3E76016E"/>
    <w:rsid w:val="3E762871"/>
    <w:rsid w:val="3E77168E"/>
    <w:rsid w:val="3E7866D2"/>
    <w:rsid w:val="3E7B5388"/>
    <w:rsid w:val="3E7C19C7"/>
    <w:rsid w:val="3E7E3BE2"/>
    <w:rsid w:val="3E7E51BB"/>
    <w:rsid w:val="3E805953"/>
    <w:rsid w:val="3E81699F"/>
    <w:rsid w:val="3E8268F5"/>
    <w:rsid w:val="3E833E71"/>
    <w:rsid w:val="3E850A9E"/>
    <w:rsid w:val="3E871C26"/>
    <w:rsid w:val="3E8A792D"/>
    <w:rsid w:val="3E8C6149"/>
    <w:rsid w:val="3E8D31C7"/>
    <w:rsid w:val="3E9023E4"/>
    <w:rsid w:val="3E91721A"/>
    <w:rsid w:val="3E940DBB"/>
    <w:rsid w:val="3E946AB6"/>
    <w:rsid w:val="3E970074"/>
    <w:rsid w:val="3E99499B"/>
    <w:rsid w:val="3E9C5FC0"/>
    <w:rsid w:val="3E9E0CA4"/>
    <w:rsid w:val="3E9E5707"/>
    <w:rsid w:val="3E9F7ABB"/>
    <w:rsid w:val="3EA6421E"/>
    <w:rsid w:val="3EA66671"/>
    <w:rsid w:val="3EAC29F7"/>
    <w:rsid w:val="3EAC7C60"/>
    <w:rsid w:val="3EAF490A"/>
    <w:rsid w:val="3EBA5F8A"/>
    <w:rsid w:val="3EBB446C"/>
    <w:rsid w:val="3EBD3870"/>
    <w:rsid w:val="3EC05171"/>
    <w:rsid w:val="3EC15AE9"/>
    <w:rsid w:val="3EC20608"/>
    <w:rsid w:val="3EC43097"/>
    <w:rsid w:val="3EC967BF"/>
    <w:rsid w:val="3ECA6F8C"/>
    <w:rsid w:val="3ECB3302"/>
    <w:rsid w:val="3ECC0CBE"/>
    <w:rsid w:val="3ECF2188"/>
    <w:rsid w:val="3ECF4E49"/>
    <w:rsid w:val="3ED17011"/>
    <w:rsid w:val="3ED35A06"/>
    <w:rsid w:val="3ED441D1"/>
    <w:rsid w:val="3ED53BDF"/>
    <w:rsid w:val="3ED91A3F"/>
    <w:rsid w:val="3EE31ADC"/>
    <w:rsid w:val="3EE45706"/>
    <w:rsid w:val="3EE53868"/>
    <w:rsid w:val="3EE61BFB"/>
    <w:rsid w:val="3EE643E8"/>
    <w:rsid w:val="3EED7AFE"/>
    <w:rsid w:val="3EF11328"/>
    <w:rsid w:val="3EF34291"/>
    <w:rsid w:val="3EF35863"/>
    <w:rsid w:val="3EF4192B"/>
    <w:rsid w:val="3EF625D7"/>
    <w:rsid w:val="3F01748E"/>
    <w:rsid w:val="3F03615B"/>
    <w:rsid w:val="3F047254"/>
    <w:rsid w:val="3F076572"/>
    <w:rsid w:val="3F0C1478"/>
    <w:rsid w:val="3F0E7515"/>
    <w:rsid w:val="3F0F2FA8"/>
    <w:rsid w:val="3F0F5FD2"/>
    <w:rsid w:val="3F0F7CEC"/>
    <w:rsid w:val="3F122403"/>
    <w:rsid w:val="3F142766"/>
    <w:rsid w:val="3F16682E"/>
    <w:rsid w:val="3F167A42"/>
    <w:rsid w:val="3F182841"/>
    <w:rsid w:val="3F185D0F"/>
    <w:rsid w:val="3F1949D8"/>
    <w:rsid w:val="3F1A61D4"/>
    <w:rsid w:val="3F1B7823"/>
    <w:rsid w:val="3F1D3FB1"/>
    <w:rsid w:val="3F1F050F"/>
    <w:rsid w:val="3F1F0790"/>
    <w:rsid w:val="3F247AEF"/>
    <w:rsid w:val="3F260E9D"/>
    <w:rsid w:val="3F2674EF"/>
    <w:rsid w:val="3F2917B9"/>
    <w:rsid w:val="3F2A5D1D"/>
    <w:rsid w:val="3F2B5770"/>
    <w:rsid w:val="3F2E02BC"/>
    <w:rsid w:val="3F311EA0"/>
    <w:rsid w:val="3F335FFE"/>
    <w:rsid w:val="3F36121C"/>
    <w:rsid w:val="3F365320"/>
    <w:rsid w:val="3F3A1C36"/>
    <w:rsid w:val="3F3E3FD5"/>
    <w:rsid w:val="3F411618"/>
    <w:rsid w:val="3F471EA9"/>
    <w:rsid w:val="3F48298C"/>
    <w:rsid w:val="3F4948DC"/>
    <w:rsid w:val="3F4A166F"/>
    <w:rsid w:val="3F4B3F5A"/>
    <w:rsid w:val="3F4C05A6"/>
    <w:rsid w:val="3F4D29B5"/>
    <w:rsid w:val="3F50487C"/>
    <w:rsid w:val="3F545A70"/>
    <w:rsid w:val="3F555CDF"/>
    <w:rsid w:val="3F557E1B"/>
    <w:rsid w:val="3F584156"/>
    <w:rsid w:val="3F5E134A"/>
    <w:rsid w:val="3F5E459A"/>
    <w:rsid w:val="3F600718"/>
    <w:rsid w:val="3F621F40"/>
    <w:rsid w:val="3F6235F1"/>
    <w:rsid w:val="3F6348B7"/>
    <w:rsid w:val="3F6C0B4E"/>
    <w:rsid w:val="3F6D0ABC"/>
    <w:rsid w:val="3F6E6BDA"/>
    <w:rsid w:val="3F6F1CFE"/>
    <w:rsid w:val="3F726581"/>
    <w:rsid w:val="3F735044"/>
    <w:rsid w:val="3F7533C3"/>
    <w:rsid w:val="3F772423"/>
    <w:rsid w:val="3F781F7B"/>
    <w:rsid w:val="3F785D6D"/>
    <w:rsid w:val="3F7B09E7"/>
    <w:rsid w:val="3F7D6248"/>
    <w:rsid w:val="3F7E0F64"/>
    <w:rsid w:val="3F7E2F47"/>
    <w:rsid w:val="3F7E494B"/>
    <w:rsid w:val="3F7F2F10"/>
    <w:rsid w:val="3F811992"/>
    <w:rsid w:val="3F834B95"/>
    <w:rsid w:val="3F87184F"/>
    <w:rsid w:val="3F8B66F5"/>
    <w:rsid w:val="3F9646E4"/>
    <w:rsid w:val="3F967F1A"/>
    <w:rsid w:val="3F981FCD"/>
    <w:rsid w:val="3F9C19B9"/>
    <w:rsid w:val="3F9C2C67"/>
    <w:rsid w:val="3F9E2D00"/>
    <w:rsid w:val="3FA21231"/>
    <w:rsid w:val="3FA2653A"/>
    <w:rsid w:val="3FA90F0D"/>
    <w:rsid w:val="3FAA26F4"/>
    <w:rsid w:val="3FAE1B01"/>
    <w:rsid w:val="3FAF2576"/>
    <w:rsid w:val="3FAF4002"/>
    <w:rsid w:val="3FB32B66"/>
    <w:rsid w:val="3FB45C4F"/>
    <w:rsid w:val="3FB47653"/>
    <w:rsid w:val="3FB63EF6"/>
    <w:rsid w:val="3FB6713A"/>
    <w:rsid w:val="3FB70111"/>
    <w:rsid w:val="3FB8554A"/>
    <w:rsid w:val="3FB907DB"/>
    <w:rsid w:val="3FB94093"/>
    <w:rsid w:val="3FBA2847"/>
    <w:rsid w:val="3FBD5483"/>
    <w:rsid w:val="3FBE56D4"/>
    <w:rsid w:val="3FBF1D42"/>
    <w:rsid w:val="3FC044BB"/>
    <w:rsid w:val="3FC43115"/>
    <w:rsid w:val="3FC44055"/>
    <w:rsid w:val="3FC643DF"/>
    <w:rsid w:val="3FC920FC"/>
    <w:rsid w:val="3FC938C9"/>
    <w:rsid w:val="3FCC2470"/>
    <w:rsid w:val="3FCE44EF"/>
    <w:rsid w:val="3FCF0C20"/>
    <w:rsid w:val="3FD00F66"/>
    <w:rsid w:val="3FD22D22"/>
    <w:rsid w:val="3FD313EF"/>
    <w:rsid w:val="3FD5013A"/>
    <w:rsid w:val="3FD607A5"/>
    <w:rsid w:val="3FD67FA9"/>
    <w:rsid w:val="3FDA78EF"/>
    <w:rsid w:val="3FDB1994"/>
    <w:rsid w:val="3FE6439E"/>
    <w:rsid w:val="3FE85E3D"/>
    <w:rsid w:val="3FEA00FB"/>
    <w:rsid w:val="3FEB1F3A"/>
    <w:rsid w:val="3FEC0128"/>
    <w:rsid w:val="3FED0A50"/>
    <w:rsid w:val="3FEE2556"/>
    <w:rsid w:val="3FEF237E"/>
    <w:rsid w:val="3FEF2B28"/>
    <w:rsid w:val="3FF00F81"/>
    <w:rsid w:val="3FF12833"/>
    <w:rsid w:val="3FF549E1"/>
    <w:rsid w:val="3FF701D8"/>
    <w:rsid w:val="3FFB188C"/>
    <w:rsid w:val="3FFC5839"/>
    <w:rsid w:val="3FFE067A"/>
    <w:rsid w:val="40000171"/>
    <w:rsid w:val="4001737F"/>
    <w:rsid w:val="40031985"/>
    <w:rsid w:val="400462C9"/>
    <w:rsid w:val="40056581"/>
    <w:rsid w:val="400640F6"/>
    <w:rsid w:val="400979C5"/>
    <w:rsid w:val="400A2B0B"/>
    <w:rsid w:val="400B5377"/>
    <w:rsid w:val="400D3591"/>
    <w:rsid w:val="400D5B85"/>
    <w:rsid w:val="40114DF1"/>
    <w:rsid w:val="401320CA"/>
    <w:rsid w:val="401377C0"/>
    <w:rsid w:val="40174063"/>
    <w:rsid w:val="401D4ED0"/>
    <w:rsid w:val="401E03E9"/>
    <w:rsid w:val="401F34D3"/>
    <w:rsid w:val="40216073"/>
    <w:rsid w:val="402261F9"/>
    <w:rsid w:val="40243BD3"/>
    <w:rsid w:val="402A139D"/>
    <w:rsid w:val="402D4627"/>
    <w:rsid w:val="4031241C"/>
    <w:rsid w:val="40336BB4"/>
    <w:rsid w:val="40352300"/>
    <w:rsid w:val="403734A1"/>
    <w:rsid w:val="40381323"/>
    <w:rsid w:val="403E3083"/>
    <w:rsid w:val="403E3219"/>
    <w:rsid w:val="403E7B66"/>
    <w:rsid w:val="403F343A"/>
    <w:rsid w:val="403F351C"/>
    <w:rsid w:val="403F7A92"/>
    <w:rsid w:val="4040187A"/>
    <w:rsid w:val="40401CDF"/>
    <w:rsid w:val="4040590C"/>
    <w:rsid w:val="4041265F"/>
    <w:rsid w:val="40422F7B"/>
    <w:rsid w:val="404807F2"/>
    <w:rsid w:val="404815AB"/>
    <w:rsid w:val="40481A40"/>
    <w:rsid w:val="4048262F"/>
    <w:rsid w:val="404854DE"/>
    <w:rsid w:val="40494613"/>
    <w:rsid w:val="40496891"/>
    <w:rsid w:val="404D58FF"/>
    <w:rsid w:val="404E03B4"/>
    <w:rsid w:val="405332A0"/>
    <w:rsid w:val="40565DAA"/>
    <w:rsid w:val="405A48FF"/>
    <w:rsid w:val="405C252B"/>
    <w:rsid w:val="405D2E42"/>
    <w:rsid w:val="405D3BAB"/>
    <w:rsid w:val="405F6133"/>
    <w:rsid w:val="40605BAC"/>
    <w:rsid w:val="40610144"/>
    <w:rsid w:val="406233C8"/>
    <w:rsid w:val="4062504E"/>
    <w:rsid w:val="40685D2F"/>
    <w:rsid w:val="406B2579"/>
    <w:rsid w:val="406E2981"/>
    <w:rsid w:val="406F3B5A"/>
    <w:rsid w:val="406F67B0"/>
    <w:rsid w:val="40701680"/>
    <w:rsid w:val="40744A77"/>
    <w:rsid w:val="4074574F"/>
    <w:rsid w:val="40754326"/>
    <w:rsid w:val="40792B8C"/>
    <w:rsid w:val="408534C9"/>
    <w:rsid w:val="408602EA"/>
    <w:rsid w:val="4086639B"/>
    <w:rsid w:val="40871E6A"/>
    <w:rsid w:val="40887C6A"/>
    <w:rsid w:val="408A0381"/>
    <w:rsid w:val="408B4A22"/>
    <w:rsid w:val="408D7A49"/>
    <w:rsid w:val="40902A9C"/>
    <w:rsid w:val="40910FE6"/>
    <w:rsid w:val="40913F64"/>
    <w:rsid w:val="40947E64"/>
    <w:rsid w:val="40947E9B"/>
    <w:rsid w:val="409715C2"/>
    <w:rsid w:val="40977DE3"/>
    <w:rsid w:val="409B5B6C"/>
    <w:rsid w:val="409C19BF"/>
    <w:rsid w:val="40AD1B37"/>
    <w:rsid w:val="40AD3003"/>
    <w:rsid w:val="40B03F88"/>
    <w:rsid w:val="40B248C4"/>
    <w:rsid w:val="40B2776A"/>
    <w:rsid w:val="40B33266"/>
    <w:rsid w:val="40B40080"/>
    <w:rsid w:val="40B43453"/>
    <w:rsid w:val="40B62365"/>
    <w:rsid w:val="40B84ABE"/>
    <w:rsid w:val="40BD0E0D"/>
    <w:rsid w:val="40BD1851"/>
    <w:rsid w:val="40C106A7"/>
    <w:rsid w:val="40C14FE2"/>
    <w:rsid w:val="40C44BBE"/>
    <w:rsid w:val="40C62893"/>
    <w:rsid w:val="40C737E7"/>
    <w:rsid w:val="40C75272"/>
    <w:rsid w:val="40C840C5"/>
    <w:rsid w:val="40C87213"/>
    <w:rsid w:val="40CC7BD3"/>
    <w:rsid w:val="40CD4A28"/>
    <w:rsid w:val="40CE447F"/>
    <w:rsid w:val="40D06297"/>
    <w:rsid w:val="40D25387"/>
    <w:rsid w:val="40D36B7A"/>
    <w:rsid w:val="40D70B1F"/>
    <w:rsid w:val="40D742CE"/>
    <w:rsid w:val="40DB47A6"/>
    <w:rsid w:val="40DC716D"/>
    <w:rsid w:val="40DF37C4"/>
    <w:rsid w:val="40E072F0"/>
    <w:rsid w:val="40E41956"/>
    <w:rsid w:val="40E6030B"/>
    <w:rsid w:val="40E96BFA"/>
    <w:rsid w:val="40ED196E"/>
    <w:rsid w:val="40EF6FE9"/>
    <w:rsid w:val="40EF7E5D"/>
    <w:rsid w:val="40F01F2A"/>
    <w:rsid w:val="40F15519"/>
    <w:rsid w:val="40F24FD4"/>
    <w:rsid w:val="40F266CC"/>
    <w:rsid w:val="40F51B82"/>
    <w:rsid w:val="40FD5397"/>
    <w:rsid w:val="4106200B"/>
    <w:rsid w:val="410703E9"/>
    <w:rsid w:val="41072101"/>
    <w:rsid w:val="41094DF1"/>
    <w:rsid w:val="410B026A"/>
    <w:rsid w:val="410C1A4E"/>
    <w:rsid w:val="410C343D"/>
    <w:rsid w:val="410C5D68"/>
    <w:rsid w:val="41112DB8"/>
    <w:rsid w:val="4112146A"/>
    <w:rsid w:val="411236FE"/>
    <w:rsid w:val="41127D19"/>
    <w:rsid w:val="41156307"/>
    <w:rsid w:val="41195A52"/>
    <w:rsid w:val="411D06A8"/>
    <w:rsid w:val="411D4661"/>
    <w:rsid w:val="411D4D42"/>
    <w:rsid w:val="411D5FC4"/>
    <w:rsid w:val="411E3B6F"/>
    <w:rsid w:val="411E61C9"/>
    <w:rsid w:val="41217251"/>
    <w:rsid w:val="41231F2F"/>
    <w:rsid w:val="4123694D"/>
    <w:rsid w:val="41245D2D"/>
    <w:rsid w:val="412824BF"/>
    <w:rsid w:val="41285B23"/>
    <w:rsid w:val="412A5D13"/>
    <w:rsid w:val="412B4AAF"/>
    <w:rsid w:val="412B575A"/>
    <w:rsid w:val="41302C0F"/>
    <w:rsid w:val="413138D4"/>
    <w:rsid w:val="41314B8D"/>
    <w:rsid w:val="41346B1B"/>
    <w:rsid w:val="41351CB1"/>
    <w:rsid w:val="413649A5"/>
    <w:rsid w:val="41373E9F"/>
    <w:rsid w:val="413C1ED4"/>
    <w:rsid w:val="413D33DD"/>
    <w:rsid w:val="413F0E6C"/>
    <w:rsid w:val="414230F6"/>
    <w:rsid w:val="414322FD"/>
    <w:rsid w:val="41443488"/>
    <w:rsid w:val="414A1973"/>
    <w:rsid w:val="414D5AF0"/>
    <w:rsid w:val="41511D70"/>
    <w:rsid w:val="415321D8"/>
    <w:rsid w:val="415863CE"/>
    <w:rsid w:val="415B58C4"/>
    <w:rsid w:val="415B63B9"/>
    <w:rsid w:val="415E6CF5"/>
    <w:rsid w:val="415F7FDA"/>
    <w:rsid w:val="41623FA2"/>
    <w:rsid w:val="41662114"/>
    <w:rsid w:val="41665B5D"/>
    <w:rsid w:val="41672005"/>
    <w:rsid w:val="41673C81"/>
    <w:rsid w:val="416B1319"/>
    <w:rsid w:val="416F6020"/>
    <w:rsid w:val="4171478B"/>
    <w:rsid w:val="41732C43"/>
    <w:rsid w:val="41755645"/>
    <w:rsid w:val="417B0B75"/>
    <w:rsid w:val="417B6B11"/>
    <w:rsid w:val="418428DD"/>
    <w:rsid w:val="41861D62"/>
    <w:rsid w:val="41882184"/>
    <w:rsid w:val="418C1FAE"/>
    <w:rsid w:val="418C7FCA"/>
    <w:rsid w:val="418D7BCC"/>
    <w:rsid w:val="418F20DC"/>
    <w:rsid w:val="41902772"/>
    <w:rsid w:val="41907BCD"/>
    <w:rsid w:val="4193165F"/>
    <w:rsid w:val="41933434"/>
    <w:rsid w:val="4193359E"/>
    <w:rsid w:val="4193531E"/>
    <w:rsid w:val="419641B3"/>
    <w:rsid w:val="4197255C"/>
    <w:rsid w:val="4197406E"/>
    <w:rsid w:val="41990873"/>
    <w:rsid w:val="41990BEA"/>
    <w:rsid w:val="419A04D0"/>
    <w:rsid w:val="419A24FD"/>
    <w:rsid w:val="419F600C"/>
    <w:rsid w:val="41A20A32"/>
    <w:rsid w:val="41A33F2A"/>
    <w:rsid w:val="41A72BCF"/>
    <w:rsid w:val="41AB0CB3"/>
    <w:rsid w:val="41AC59F1"/>
    <w:rsid w:val="41AF6306"/>
    <w:rsid w:val="41B16BBC"/>
    <w:rsid w:val="41B275A4"/>
    <w:rsid w:val="41B3006C"/>
    <w:rsid w:val="41B30126"/>
    <w:rsid w:val="41B30687"/>
    <w:rsid w:val="41B35387"/>
    <w:rsid w:val="41B4197B"/>
    <w:rsid w:val="41B77409"/>
    <w:rsid w:val="41B84FF5"/>
    <w:rsid w:val="41BB37F6"/>
    <w:rsid w:val="41BC2039"/>
    <w:rsid w:val="41BC308E"/>
    <w:rsid w:val="41C0169E"/>
    <w:rsid w:val="41C34A2F"/>
    <w:rsid w:val="41C528AE"/>
    <w:rsid w:val="41C569AD"/>
    <w:rsid w:val="41C9144A"/>
    <w:rsid w:val="41CA4455"/>
    <w:rsid w:val="41CE57F4"/>
    <w:rsid w:val="41D1155A"/>
    <w:rsid w:val="41D62004"/>
    <w:rsid w:val="41D77196"/>
    <w:rsid w:val="41D81C04"/>
    <w:rsid w:val="41DB0BF8"/>
    <w:rsid w:val="41DD6E03"/>
    <w:rsid w:val="41DE3EF6"/>
    <w:rsid w:val="41E069A1"/>
    <w:rsid w:val="41E35D4D"/>
    <w:rsid w:val="41E42828"/>
    <w:rsid w:val="41E624F9"/>
    <w:rsid w:val="41E841A2"/>
    <w:rsid w:val="41E95F98"/>
    <w:rsid w:val="41EA6615"/>
    <w:rsid w:val="41EE4FB2"/>
    <w:rsid w:val="41F224AD"/>
    <w:rsid w:val="41F57D09"/>
    <w:rsid w:val="41F7443D"/>
    <w:rsid w:val="41FB2A25"/>
    <w:rsid w:val="41FB790F"/>
    <w:rsid w:val="41FE0E17"/>
    <w:rsid w:val="41FF6E4A"/>
    <w:rsid w:val="41FF7619"/>
    <w:rsid w:val="420076D4"/>
    <w:rsid w:val="420108EC"/>
    <w:rsid w:val="42027A58"/>
    <w:rsid w:val="420849A7"/>
    <w:rsid w:val="42086808"/>
    <w:rsid w:val="42086CCB"/>
    <w:rsid w:val="42093571"/>
    <w:rsid w:val="420A5286"/>
    <w:rsid w:val="420B0F7E"/>
    <w:rsid w:val="420D1E67"/>
    <w:rsid w:val="420D2719"/>
    <w:rsid w:val="420E18CD"/>
    <w:rsid w:val="420E4378"/>
    <w:rsid w:val="42127DF8"/>
    <w:rsid w:val="42130DE7"/>
    <w:rsid w:val="42132B5A"/>
    <w:rsid w:val="421345F8"/>
    <w:rsid w:val="421352A1"/>
    <w:rsid w:val="42170E07"/>
    <w:rsid w:val="42181F2F"/>
    <w:rsid w:val="421850AF"/>
    <w:rsid w:val="42197A84"/>
    <w:rsid w:val="421A59E6"/>
    <w:rsid w:val="421B0DA3"/>
    <w:rsid w:val="421B5B18"/>
    <w:rsid w:val="42223EF6"/>
    <w:rsid w:val="42224308"/>
    <w:rsid w:val="422341BE"/>
    <w:rsid w:val="42282569"/>
    <w:rsid w:val="422874E5"/>
    <w:rsid w:val="422C2463"/>
    <w:rsid w:val="422C6ECE"/>
    <w:rsid w:val="423049FC"/>
    <w:rsid w:val="423056A9"/>
    <w:rsid w:val="423227B8"/>
    <w:rsid w:val="42323DB0"/>
    <w:rsid w:val="423261B7"/>
    <w:rsid w:val="423A6CE5"/>
    <w:rsid w:val="423A6F19"/>
    <w:rsid w:val="423E0AAC"/>
    <w:rsid w:val="423F1694"/>
    <w:rsid w:val="42405392"/>
    <w:rsid w:val="42410EB3"/>
    <w:rsid w:val="42413606"/>
    <w:rsid w:val="42423222"/>
    <w:rsid w:val="42423427"/>
    <w:rsid w:val="42427E35"/>
    <w:rsid w:val="42440650"/>
    <w:rsid w:val="4244131D"/>
    <w:rsid w:val="424B36B5"/>
    <w:rsid w:val="424D1BD6"/>
    <w:rsid w:val="4256107F"/>
    <w:rsid w:val="4258223E"/>
    <w:rsid w:val="425D29A1"/>
    <w:rsid w:val="425D523F"/>
    <w:rsid w:val="425D63D3"/>
    <w:rsid w:val="425E5F94"/>
    <w:rsid w:val="42615492"/>
    <w:rsid w:val="42620794"/>
    <w:rsid w:val="42663118"/>
    <w:rsid w:val="426A3A34"/>
    <w:rsid w:val="426E38FA"/>
    <w:rsid w:val="426E5E73"/>
    <w:rsid w:val="427039A7"/>
    <w:rsid w:val="427174DE"/>
    <w:rsid w:val="42720207"/>
    <w:rsid w:val="42722B9F"/>
    <w:rsid w:val="42723D44"/>
    <w:rsid w:val="42742019"/>
    <w:rsid w:val="4274272B"/>
    <w:rsid w:val="42755D2C"/>
    <w:rsid w:val="4278470F"/>
    <w:rsid w:val="427A3A0D"/>
    <w:rsid w:val="427A3F63"/>
    <w:rsid w:val="42817071"/>
    <w:rsid w:val="428266AA"/>
    <w:rsid w:val="4282795D"/>
    <w:rsid w:val="428416D8"/>
    <w:rsid w:val="42841B15"/>
    <w:rsid w:val="428514CD"/>
    <w:rsid w:val="4285475C"/>
    <w:rsid w:val="428A1531"/>
    <w:rsid w:val="428B4914"/>
    <w:rsid w:val="428C2981"/>
    <w:rsid w:val="42901F05"/>
    <w:rsid w:val="429265E4"/>
    <w:rsid w:val="429311BF"/>
    <w:rsid w:val="42937A90"/>
    <w:rsid w:val="42947820"/>
    <w:rsid w:val="4295544B"/>
    <w:rsid w:val="42961797"/>
    <w:rsid w:val="429922B1"/>
    <w:rsid w:val="429A5B69"/>
    <w:rsid w:val="429B5901"/>
    <w:rsid w:val="429E01F0"/>
    <w:rsid w:val="429E7118"/>
    <w:rsid w:val="42A145CF"/>
    <w:rsid w:val="42A20262"/>
    <w:rsid w:val="42A26DC6"/>
    <w:rsid w:val="42A45D5F"/>
    <w:rsid w:val="42A573B1"/>
    <w:rsid w:val="42A75AE2"/>
    <w:rsid w:val="42AA7117"/>
    <w:rsid w:val="42AB7600"/>
    <w:rsid w:val="42AF4B3D"/>
    <w:rsid w:val="42B07A0B"/>
    <w:rsid w:val="42B63737"/>
    <w:rsid w:val="42BB67CB"/>
    <w:rsid w:val="42BC0652"/>
    <w:rsid w:val="42BC53F5"/>
    <w:rsid w:val="42BD47D8"/>
    <w:rsid w:val="42BE53B0"/>
    <w:rsid w:val="42C01D87"/>
    <w:rsid w:val="42C07F97"/>
    <w:rsid w:val="42C3411A"/>
    <w:rsid w:val="42C8464A"/>
    <w:rsid w:val="42C8748F"/>
    <w:rsid w:val="42C902CA"/>
    <w:rsid w:val="42C96D0E"/>
    <w:rsid w:val="42CA75A1"/>
    <w:rsid w:val="42CB2955"/>
    <w:rsid w:val="42CF56CF"/>
    <w:rsid w:val="42D1376D"/>
    <w:rsid w:val="42D35FD7"/>
    <w:rsid w:val="42D44E88"/>
    <w:rsid w:val="42D47A79"/>
    <w:rsid w:val="42D55A7B"/>
    <w:rsid w:val="42D66EAF"/>
    <w:rsid w:val="42D738A9"/>
    <w:rsid w:val="42DB1B58"/>
    <w:rsid w:val="42DB64E6"/>
    <w:rsid w:val="42DB6A99"/>
    <w:rsid w:val="42DE69C9"/>
    <w:rsid w:val="42E218A5"/>
    <w:rsid w:val="42E47574"/>
    <w:rsid w:val="42E527D1"/>
    <w:rsid w:val="42E56410"/>
    <w:rsid w:val="42E8145E"/>
    <w:rsid w:val="42E906F3"/>
    <w:rsid w:val="42E97367"/>
    <w:rsid w:val="42EB02C6"/>
    <w:rsid w:val="42F0210A"/>
    <w:rsid w:val="42F070B9"/>
    <w:rsid w:val="42F4464F"/>
    <w:rsid w:val="42F463A3"/>
    <w:rsid w:val="42F66700"/>
    <w:rsid w:val="42F750B7"/>
    <w:rsid w:val="42FE6FE5"/>
    <w:rsid w:val="42FF0295"/>
    <w:rsid w:val="43062DF9"/>
    <w:rsid w:val="43064FC6"/>
    <w:rsid w:val="43091D29"/>
    <w:rsid w:val="430B4C67"/>
    <w:rsid w:val="430B50C9"/>
    <w:rsid w:val="430C44FD"/>
    <w:rsid w:val="430E5191"/>
    <w:rsid w:val="43107035"/>
    <w:rsid w:val="43110A07"/>
    <w:rsid w:val="4314143F"/>
    <w:rsid w:val="4315137E"/>
    <w:rsid w:val="43153EC2"/>
    <w:rsid w:val="431626D3"/>
    <w:rsid w:val="431867E8"/>
    <w:rsid w:val="431906CC"/>
    <w:rsid w:val="431923EC"/>
    <w:rsid w:val="431A7824"/>
    <w:rsid w:val="431B79CE"/>
    <w:rsid w:val="431B7FBF"/>
    <w:rsid w:val="431C68EF"/>
    <w:rsid w:val="431F5372"/>
    <w:rsid w:val="431F5908"/>
    <w:rsid w:val="431F73AB"/>
    <w:rsid w:val="43202771"/>
    <w:rsid w:val="4322430D"/>
    <w:rsid w:val="43230EF2"/>
    <w:rsid w:val="4323320C"/>
    <w:rsid w:val="43255135"/>
    <w:rsid w:val="43257F39"/>
    <w:rsid w:val="43283220"/>
    <w:rsid w:val="43293F86"/>
    <w:rsid w:val="432D5072"/>
    <w:rsid w:val="432F2AB5"/>
    <w:rsid w:val="433144E7"/>
    <w:rsid w:val="43345B86"/>
    <w:rsid w:val="43347382"/>
    <w:rsid w:val="433554FC"/>
    <w:rsid w:val="4337515E"/>
    <w:rsid w:val="433A78C8"/>
    <w:rsid w:val="433C7C86"/>
    <w:rsid w:val="434060BD"/>
    <w:rsid w:val="43420497"/>
    <w:rsid w:val="434208CF"/>
    <w:rsid w:val="43442EEF"/>
    <w:rsid w:val="43460AD2"/>
    <w:rsid w:val="434852C2"/>
    <w:rsid w:val="435147E7"/>
    <w:rsid w:val="435329B2"/>
    <w:rsid w:val="4355415B"/>
    <w:rsid w:val="435B1625"/>
    <w:rsid w:val="435C58A9"/>
    <w:rsid w:val="435D0D15"/>
    <w:rsid w:val="435D441A"/>
    <w:rsid w:val="4363408D"/>
    <w:rsid w:val="43665A0F"/>
    <w:rsid w:val="43666287"/>
    <w:rsid w:val="436756EC"/>
    <w:rsid w:val="436F4897"/>
    <w:rsid w:val="437742E1"/>
    <w:rsid w:val="43797576"/>
    <w:rsid w:val="437A0F27"/>
    <w:rsid w:val="437B06FC"/>
    <w:rsid w:val="43802E71"/>
    <w:rsid w:val="43832AAE"/>
    <w:rsid w:val="43833133"/>
    <w:rsid w:val="4385527C"/>
    <w:rsid w:val="438576BA"/>
    <w:rsid w:val="43862F57"/>
    <w:rsid w:val="43865692"/>
    <w:rsid w:val="43867E36"/>
    <w:rsid w:val="43880949"/>
    <w:rsid w:val="438824A5"/>
    <w:rsid w:val="438A6EB4"/>
    <w:rsid w:val="438A757E"/>
    <w:rsid w:val="438D74C6"/>
    <w:rsid w:val="438F4D6A"/>
    <w:rsid w:val="43904C89"/>
    <w:rsid w:val="43925493"/>
    <w:rsid w:val="4394182A"/>
    <w:rsid w:val="43943CFB"/>
    <w:rsid w:val="43A2467E"/>
    <w:rsid w:val="43A55F2D"/>
    <w:rsid w:val="43A670B5"/>
    <w:rsid w:val="43A735C3"/>
    <w:rsid w:val="43AB0C5F"/>
    <w:rsid w:val="43AE0E97"/>
    <w:rsid w:val="43AF0A97"/>
    <w:rsid w:val="43B26C57"/>
    <w:rsid w:val="43B273D3"/>
    <w:rsid w:val="43B36354"/>
    <w:rsid w:val="43B47AAC"/>
    <w:rsid w:val="43B61D1F"/>
    <w:rsid w:val="43B62091"/>
    <w:rsid w:val="43B653C4"/>
    <w:rsid w:val="43B66FC8"/>
    <w:rsid w:val="43BA2619"/>
    <w:rsid w:val="43BB0FA7"/>
    <w:rsid w:val="43BB2811"/>
    <w:rsid w:val="43BC7541"/>
    <w:rsid w:val="43C35F31"/>
    <w:rsid w:val="43C6103B"/>
    <w:rsid w:val="43C712A1"/>
    <w:rsid w:val="43C80ACE"/>
    <w:rsid w:val="43C94470"/>
    <w:rsid w:val="43CC0984"/>
    <w:rsid w:val="43CC32EB"/>
    <w:rsid w:val="43D05063"/>
    <w:rsid w:val="43D52B5F"/>
    <w:rsid w:val="43D87B66"/>
    <w:rsid w:val="43DB6BB0"/>
    <w:rsid w:val="43DD17F3"/>
    <w:rsid w:val="43DF4E13"/>
    <w:rsid w:val="43DF6B96"/>
    <w:rsid w:val="43E07456"/>
    <w:rsid w:val="43E24D4F"/>
    <w:rsid w:val="43E3335A"/>
    <w:rsid w:val="43E35881"/>
    <w:rsid w:val="43E408E1"/>
    <w:rsid w:val="43E478F2"/>
    <w:rsid w:val="43E516D9"/>
    <w:rsid w:val="43E80918"/>
    <w:rsid w:val="43E874ED"/>
    <w:rsid w:val="43E958FB"/>
    <w:rsid w:val="43EA30D9"/>
    <w:rsid w:val="43EA547D"/>
    <w:rsid w:val="43F225F4"/>
    <w:rsid w:val="43F26950"/>
    <w:rsid w:val="43F469AD"/>
    <w:rsid w:val="43F8774D"/>
    <w:rsid w:val="43FC4C36"/>
    <w:rsid w:val="43FF2E7C"/>
    <w:rsid w:val="44011CAD"/>
    <w:rsid w:val="440569BA"/>
    <w:rsid w:val="44060CAD"/>
    <w:rsid w:val="44060F09"/>
    <w:rsid w:val="44072266"/>
    <w:rsid w:val="440C6D3D"/>
    <w:rsid w:val="440D7A77"/>
    <w:rsid w:val="440E5FD5"/>
    <w:rsid w:val="44105AB4"/>
    <w:rsid w:val="44106B3D"/>
    <w:rsid w:val="44126C86"/>
    <w:rsid w:val="4417554D"/>
    <w:rsid w:val="44182719"/>
    <w:rsid w:val="4418778B"/>
    <w:rsid w:val="441A3AAB"/>
    <w:rsid w:val="442015BF"/>
    <w:rsid w:val="442131B3"/>
    <w:rsid w:val="44277B51"/>
    <w:rsid w:val="44281B36"/>
    <w:rsid w:val="44297639"/>
    <w:rsid w:val="442A524B"/>
    <w:rsid w:val="443443F5"/>
    <w:rsid w:val="443470E1"/>
    <w:rsid w:val="44362A84"/>
    <w:rsid w:val="443D1545"/>
    <w:rsid w:val="443E1801"/>
    <w:rsid w:val="443F3029"/>
    <w:rsid w:val="44406748"/>
    <w:rsid w:val="444E668A"/>
    <w:rsid w:val="4450321E"/>
    <w:rsid w:val="4451627D"/>
    <w:rsid w:val="445608C2"/>
    <w:rsid w:val="44562197"/>
    <w:rsid w:val="4457022D"/>
    <w:rsid w:val="44570945"/>
    <w:rsid w:val="44594A1A"/>
    <w:rsid w:val="445A016F"/>
    <w:rsid w:val="446269EA"/>
    <w:rsid w:val="44664BC7"/>
    <w:rsid w:val="44684845"/>
    <w:rsid w:val="446A126A"/>
    <w:rsid w:val="446B1AAC"/>
    <w:rsid w:val="446C0054"/>
    <w:rsid w:val="446E364C"/>
    <w:rsid w:val="446E42EC"/>
    <w:rsid w:val="446E6A68"/>
    <w:rsid w:val="446F4DAB"/>
    <w:rsid w:val="44707490"/>
    <w:rsid w:val="447076F2"/>
    <w:rsid w:val="44727729"/>
    <w:rsid w:val="447339C1"/>
    <w:rsid w:val="44773E84"/>
    <w:rsid w:val="44790D7F"/>
    <w:rsid w:val="447D6690"/>
    <w:rsid w:val="447E181A"/>
    <w:rsid w:val="447F1132"/>
    <w:rsid w:val="44857768"/>
    <w:rsid w:val="44862C62"/>
    <w:rsid w:val="44871020"/>
    <w:rsid w:val="4488789B"/>
    <w:rsid w:val="448947CA"/>
    <w:rsid w:val="448A3443"/>
    <w:rsid w:val="448C452D"/>
    <w:rsid w:val="44911CE9"/>
    <w:rsid w:val="4494724B"/>
    <w:rsid w:val="4497294A"/>
    <w:rsid w:val="44994C1E"/>
    <w:rsid w:val="44996905"/>
    <w:rsid w:val="449B3380"/>
    <w:rsid w:val="449B473A"/>
    <w:rsid w:val="449B5FA6"/>
    <w:rsid w:val="449C7D87"/>
    <w:rsid w:val="449F5DE9"/>
    <w:rsid w:val="449F5E3F"/>
    <w:rsid w:val="44A3335D"/>
    <w:rsid w:val="44A45BC8"/>
    <w:rsid w:val="44A56CC4"/>
    <w:rsid w:val="44A95355"/>
    <w:rsid w:val="44AB33BD"/>
    <w:rsid w:val="44AE5450"/>
    <w:rsid w:val="44B256F7"/>
    <w:rsid w:val="44B942FD"/>
    <w:rsid w:val="44BB2A2F"/>
    <w:rsid w:val="44BC4B06"/>
    <w:rsid w:val="44BD70BE"/>
    <w:rsid w:val="44C06818"/>
    <w:rsid w:val="44C20F9D"/>
    <w:rsid w:val="44C26BDF"/>
    <w:rsid w:val="44C52CD8"/>
    <w:rsid w:val="44C804EC"/>
    <w:rsid w:val="44CA07F9"/>
    <w:rsid w:val="44CC6FFE"/>
    <w:rsid w:val="44CD0C9D"/>
    <w:rsid w:val="44CD552E"/>
    <w:rsid w:val="44D02DFE"/>
    <w:rsid w:val="44D33926"/>
    <w:rsid w:val="44D344D6"/>
    <w:rsid w:val="44D510ED"/>
    <w:rsid w:val="44D71CEC"/>
    <w:rsid w:val="44D92128"/>
    <w:rsid w:val="44DB10F7"/>
    <w:rsid w:val="44DC38F2"/>
    <w:rsid w:val="44DF2ED5"/>
    <w:rsid w:val="44E10059"/>
    <w:rsid w:val="44E13E54"/>
    <w:rsid w:val="44E24C89"/>
    <w:rsid w:val="44E62316"/>
    <w:rsid w:val="44EB1280"/>
    <w:rsid w:val="44EB1402"/>
    <w:rsid w:val="44F46F47"/>
    <w:rsid w:val="44F522D9"/>
    <w:rsid w:val="44F55414"/>
    <w:rsid w:val="44F6497D"/>
    <w:rsid w:val="44F7132C"/>
    <w:rsid w:val="44F81B3A"/>
    <w:rsid w:val="44F86EB4"/>
    <w:rsid w:val="44FA652B"/>
    <w:rsid w:val="44FD0340"/>
    <w:rsid w:val="44FD2928"/>
    <w:rsid w:val="44FE7BB2"/>
    <w:rsid w:val="44FF4E95"/>
    <w:rsid w:val="44FF50A4"/>
    <w:rsid w:val="45000041"/>
    <w:rsid w:val="4501274D"/>
    <w:rsid w:val="450229EF"/>
    <w:rsid w:val="45060EA1"/>
    <w:rsid w:val="4509606D"/>
    <w:rsid w:val="450974AF"/>
    <w:rsid w:val="450B4D4E"/>
    <w:rsid w:val="450C5022"/>
    <w:rsid w:val="451255A8"/>
    <w:rsid w:val="45172D26"/>
    <w:rsid w:val="45191A46"/>
    <w:rsid w:val="451A210E"/>
    <w:rsid w:val="451B4778"/>
    <w:rsid w:val="451C736E"/>
    <w:rsid w:val="451D63C4"/>
    <w:rsid w:val="451E7457"/>
    <w:rsid w:val="452244C6"/>
    <w:rsid w:val="4524552E"/>
    <w:rsid w:val="45247262"/>
    <w:rsid w:val="452568FA"/>
    <w:rsid w:val="45263E6F"/>
    <w:rsid w:val="45271D62"/>
    <w:rsid w:val="452910C5"/>
    <w:rsid w:val="45292F11"/>
    <w:rsid w:val="452A3386"/>
    <w:rsid w:val="452D553F"/>
    <w:rsid w:val="452E1C7B"/>
    <w:rsid w:val="453003A7"/>
    <w:rsid w:val="453201B2"/>
    <w:rsid w:val="453213BB"/>
    <w:rsid w:val="453260F9"/>
    <w:rsid w:val="45334F37"/>
    <w:rsid w:val="4533527B"/>
    <w:rsid w:val="45344B42"/>
    <w:rsid w:val="45384E73"/>
    <w:rsid w:val="45387CC2"/>
    <w:rsid w:val="45396954"/>
    <w:rsid w:val="453B213C"/>
    <w:rsid w:val="453C3DDA"/>
    <w:rsid w:val="453D184C"/>
    <w:rsid w:val="453D2B69"/>
    <w:rsid w:val="453F1821"/>
    <w:rsid w:val="4542673F"/>
    <w:rsid w:val="45435AE3"/>
    <w:rsid w:val="45444C0B"/>
    <w:rsid w:val="45483507"/>
    <w:rsid w:val="45483AEE"/>
    <w:rsid w:val="454A373A"/>
    <w:rsid w:val="454A4F60"/>
    <w:rsid w:val="454D3465"/>
    <w:rsid w:val="454E085E"/>
    <w:rsid w:val="454E0D0B"/>
    <w:rsid w:val="454E5A45"/>
    <w:rsid w:val="45512FE8"/>
    <w:rsid w:val="455414D5"/>
    <w:rsid w:val="45544056"/>
    <w:rsid w:val="45564E64"/>
    <w:rsid w:val="4556650A"/>
    <w:rsid w:val="455B62FB"/>
    <w:rsid w:val="455C36C5"/>
    <w:rsid w:val="455D762C"/>
    <w:rsid w:val="455F5B07"/>
    <w:rsid w:val="45624947"/>
    <w:rsid w:val="45643C82"/>
    <w:rsid w:val="45666338"/>
    <w:rsid w:val="45677AC4"/>
    <w:rsid w:val="45697418"/>
    <w:rsid w:val="456C1008"/>
    <w:rsid w:val="456E3271"/>
    <w:rsid w:val="456E4C32"/>
    <w:rsid w:val="457034DB"/>
    <w:rsid w:val="457175D3"/>
    <w:rsid w:val="45747869"/>
    <w:rsid w:val="45757D35"/>
    <w:rsid w:val="45761DF5"/>
    <w:rsid w:val="45835B9C"/>
    <w:rsid w:val="45883943"/>
    <w:rsid w:val="45886D0B"/>
    <w:rsid w:val="458A1A8D"/>
    <w:rsid w:val="458B6E8E"/>
    <w:rsid w:val="458F7997"/>
    <w:rsid w:val="45936245"/>
    <w:rsid w:val="459E2BB9"/>
    <w:rsid w:val="459F351D"/>
    <w:rsid w:val="459F35EE"/>
    <w:rsid w:val="45A027CB"/>
    <w:rsid w:val="45A25789"/>
    <w:rsid w:val="45A72554"/>
    <w:rsid w:val="45A80A07"/>
    <w:rsid w:val="45AC1531"/>
    <w:rsid w:val="45AC4627"/>
    <w:rsid w:val="45AE3100"/>
    <w:rsid w:val="45AF0601"/>
    <w:rsid w:val="45B34876"/>
    <w:rsid w:val="45B71A20"/>
    <w:rsid w:val="45B809F5"/>
    <w:rsid w:val="45B826F7"/>
    <w:rsid w:val="45B919E1"/>
    <w:rsid w:val="45BA36F8"/>
    <w:rsid w:val="45BD7149"/>
    <w:rsid w:val="45C17912"/>
    <w:rsid w:val="45C21FD5"/>
    <w:rsid w:val="45C33A14"/>
    <w:rsid w:val="45C4625B"/>
    <w:rsid w:val="45C71B26"/>
    <w:rsid w:val="45C91461"/>
    <w:rsid w:val="45CB427F"/>
    <w:rsid w:val="45CC47B0"/>
    <w:rsid w:val="45CF380A"/>
    <w:rsid w:val="45D20C3D"/>
    <w:rsid w:val="45D31495"/>
    <w:rsid w:val="45D400A4"/>
    <w:rsid w:val="45D65DE3"/>
    <w:rsid w:val="45D67A3F"/>
    <w:rsid w:val="45DA3ED6"/>
    <w:rsid w:val="45DD0844"/>
    <w:rsid w:val="45DE37BF"/>
    <w:rsid w:val="45DF7794"/>
    <w:rsid w:val="45E030CB"/>
    <w:rsid w:val="45E17E2E"/>
    <w:rsid w:val="45E361E3"/>
    <w:rsid w:val="45E42063"/>
    <w:rsid w:val="45E63BF8"/>
    <w:rsid w:val="45E655B3"/>
    <w:rsid w:val="45EB0471"/>
    <w:rsid w:val="45EC3716"/>
    <w:rsid w:val="45EE4D3A"/>
    <w:rsid w:val="45F20335"/>
    <w:rsid w:val="45F615C2"/>
    <w:rsid w:val="45F64182"/>
    <w:rsid w:val="45F6759A"/>
    <w:rsid w:val="45F7240C"/>
    <w:rsid w:val="45F84F74"/>
    <w:rsid w:val="45FA0A22"/>
    <w:rsid w:val="45FB4C4E"/>
    <w:rsid w:val="45FE52CB"/>
    <w:rsid w:val="45FE7E53"/>
    <w:rsid w:val="4601072E"/>
    <w:rsid w:val="46012950"/>
    <w:rsid w:val="46015ED7"/>
    <w:rsid w:val="46024C4D"/>
    <w:rsid w:val="46026B18"/>
    <w:rsid w:val="4604193A"/>
    <w:rsid w:val="46044DFE"/>
    <w:rsid w:val="46046069"/>
    <w:rsid w:val="46061809"/>
    <w:rsid w:val="4608502C"/>
    <w:rsid w:val="460B77AA"/>
    <w:rsid w:val="460D3FCF"/>
    <w:rsid w:val="460E78E4"/>
    <w:rsid w:val="46102C6F"/>
    <w:rsid w:val="46102E91"/>
    <w:rsid w:val="461334B7"/>
    <w:rsid w:val="46136E6C"/>
    <w:rsid w:val="46140ED0"/>
    <w:rsid w:val="46167D3B"/>
    <w:rsid w:val="46197FBD"/>
    <w:rsid w:val="461B5F1A"/>
    <w:rsid w:val="461E73E4"/>
    <w:rsid w:val="46204265"/>
    <w:rsid w:val="462276DF"/>
    <w:rsid w:val="46227D84"/>
    <w:rsid w:val="4625345B"/>
    <w:rsid w:val="46262354"/>
    <w:rsid w:val="462A7110"/>
    <w:rsid w:val="462B1541"/>
    <w:rsid w:val="462B2074"/>
    <w:rsid w:val="462F7352"/>
    <w:rsid w:val="463041CB"/>
    <w:rsid w:val="463179FC"/>
    <w:rsid w:val="46333351"/>
    <w:rsid w:val="46354DDD"/>
    <w:rsid w:val="463748AC"/>
    <w:rsid w:val="4638441B"/>
    <w:rsid w:val="46392BD1"/>
    <w:rsid w:val="463A2134"/>
    <w:rsid w:val="463A6485"/>
    <w:rsid w:val="463C5657"/>
    <w:rsid w:val="463F410D"/>
    <w:rsid w:val="46402ABC"/>
    <w:rsid w:val="46430394"/>
    <w:rsid w:val="464429C8"/>
    <w:rsid w:val="46467D30"/>
    <w:rsid w:val="46475B37"/>
    <w:rsid w:val="464762EF"/>
    <w:rsid w:val="46494DB9"/>
    <w:rsid w:val="464C1957"/>
    <w:rsid w:val="46506DE6"/>
    <w:rsid w:val="46520D6B"/>
    <w:rsid w:val="46523326"/>
    <w:rsid w:val="465239C1"/>
    <w:rsid w:val="465517CC"/>
    <w:rsid w:val="46576C92"/>
    <w:rsid w:val="46591D9A"/>
    <w:rsid w:val="465944DC"/>
    <w:rsid w:val="465E0AA3"/>
    <w:rsid w:val="46612E2B"/>
    <w:rsid w:val="46614DDE"/>
    <w:rsid w:val="46677B5A"/>
    <w:rsid w:val="4668685D"/>
    <w:rsid w:val="46694126"/>
    <w:rsid w:val="466A3D01"/>
    <w:rsid w:val="466A6002"/>
    <w:rsid w:val="466B27E2"/>
    <w:rsid w:val="466D2187"/>
    <w:rsid w:val="466E5CDE"/>
    <w:rsid w:val="46705A75"/>
    <w:rsid w:val="46717808"/>
    <w:rsid w:val="46744E3B"/>
    <w:rsid w:val="46756C38"/>
    <w:rsid w:val="46781771"/>
    <w:rsid w:val="46786C76"/>
    <w:rsid w:val="467B7111"/>
    <w:rsid w:val="467C0777"/>
    <w:rsid w:val="467C38D2"/>
    <w:rsid w:val="467D50F7"/>
    <w:rsid w:val="468001E0"/>
    <w:rsid w:val="4682366A"/>
    <w:rsid w:val="46890853"/>
    <w:rsid w:val="468A7FC5"/>
    <w:rsid w:val="468C047B"/>
    <w:rsid w:val="468C221A"/>
    <w:rsid w:val="468D033C"/>
    <w:rsid w:val="468E354E"/>
    <w:rsid w:val="468E4DC0"/>
    <w:rsid w:val="46910C34"/>
    <w:rsid w:val="46933F5F"/>
    <w:rsid w:val="4694601D"/>
    <w:rsid w:val="46966FC4"/>
    <w:rsid w:val="46984D3F"/>
    <w:rsid w:val="469953BD"/>
    <w:rsid w:val="46995E25"/>
    <w:rsid w:val="469A6B70"/>
    <w:rsid w:val="469B4C2E"/>
    <w:rsid w:val="469E1BE7"/>
    <w:rsid w:val="46A00EA5"/>
    <w:rsid w:val="46A02DD0"/>
    <w:rsid w:val="46A04373"/>
    <w:rsid w:val="46A155ED"/>
    <w:rsid w:val="46A179CA"/>
    <w:rsid w:val="46A26299"/>
    <w:rsid w:val="46A530E1"/>
    <w:rsid w:val="46A80674"/>
    <w:rsid w:val="46AA6112"/>
    <w:rsid w:val="46AA6269"/>
    <w:rsid w:val="46AA7136"/>
    <w:rsid w:val="46AC0AEF"/>
    <w:rsid w:val="46AC2A0D"/>
    <w:rsid w:val="46AC7D90"/>
    <w:rsid w:val="46AE6BB3"/>
    <w:rsid w:val="46B03442"/>
    <w:rsid w:val="46B27C14"/>
    <w:rsid w:val="46B339F9"/>
    <w:rsid w:val="46B37574"/>
    <w:rsid w:val="46B96700"/>
    <w:rsid w:val="46BA3F9F"/>
    <w:rsid w:val="46BC3AEF"/>
    <w:rsid w:val="46BD211B"/>
    <w:rsid w:val="46C11EF7"/>
    <w:rsid w:val="46C75E0E"/>
    <w:rsid w:val="46CA6EF3"/>
    <w:rsid w:val="46CB0D16"/>
    <w:rsid w:val="46CB0E03"/>
    <w:rsid w:val="46CF06B4"/>
    <w:rsid w:val="46D1518B"/>
    <w:rsid w:val="46D56321"/>
    <w:rsid w:val="46E04D9C"/>
    <w:rsid w:val="46E413BC"/>
    <w:rsid w:val="46E6199D"/>
    <w:rsid w:val="46E766D1"/>
    <w:rsid w:val="46EA66B8"/>
    <w:rsid w:val="46EB44A5"/>
    <w:rsid w:val="46EF7D39"/>
    <w:rsid w:val="46F106F9"/>
    <w:rsid w:val="46F22DE0"/>
    <w:rsid w:val="46F255DF"/>
    <w:rsid w:val="46F25DAB"/>
    <w:rsid w:val="46FA1E1C"/>
    <w:rsid w:val="46FB2B41"/>
    <w:rsid w:val="46FC7C2A"/>
    <w:rsid w:val="46FE0293"/>
    <w:rsid w:val="47031E3C"/>
    <w:rsid w:val="470528E5"/>
    <w:rsid w:val="47067634"/>
    <w:rsid w:val="47071899"/>
    <w:rsid w:val="4707775D"/>
    <w:rsid w:val="470F2A2A"/>
    <w:rsid w:val="47112EDE"/>
    <w:rsid w:val="47114B4F"/>
    <w:rsid w:val="4714218F"/>
    <w:rsid w:val="4714599D"/>
    <w:rsid w:val="47157924"/>
    <w:rsid w:val="471667D4"/>
    <w:rsid w:val="471A696B"/>
    <w:rsid w:val="471B048C"/>
    <w:rsid w:val="471C31F2"/>
    <w:rsid w:val="471F1C2C"/>
    <w:rsid w:val="472246C4"/>
    <w:rsid w:val="47225557"/>
    <w:rsid w:val="47231325"/>
    <w:rsid w:val="47276F38"/>
    <w:rsid w:val="472E5A7E"/>
    <w:rsid w:val="472F15B2"/>
    <w:rsid w:val="47344BD5"/>
    <w:rsid w:val="473468D2"/>
    <w:rsid w:val="4738215C"/>
    <w:rsid w:val="473E6DC0"/>
    <w:rsid w:val="474224D6"/>
    <w:rsid w:val="47481267"/>
    <w:rsid w:val="474842C5"/>
    <w:rsid w:val="474949F7"/>
    <w:rsid w:val="474A1E38"/>
    <w:rsid w:val="474E14E0"/>
    <w:rsid w:val="47502C10"/>
    <w:rsid w:val="475609B8"/>
    <w:rsid w:val="47567F8C"/>
    <w:rsid w:val="47585F37"/>
    <w:rsid w:val="47594666"/>
    <w:rsid w:val="475A62CF"/>
    <w:rsid w:val="475B570E"/>
    <w:rsid w:val="475C32B9"/>
    <w:rsid w:val="475F6501"/>
    <w:rsid w:val="475F67DA"/>
    <w:rsid w:val="47626776"/>
    <w:rsid w:val="47650EFB"/>
    <w:rsid w:val="47666808"/>
    <w:rsid w:val="47691810"/>
    <w:rsid w:val="47693982"/>
    <w:rsid w:val="476B3452"/>
    <w:rsid w:val="477037A9"/>
    <w:rsid w:val="477077A0"/>
    <w:rsid w:val="47721AC0"/>
    <w:rsid w:val="47722511"/>
    <w:rsid w:val="4778007B"/>
    <w:rsid w:val="4779252F"/>
    <w:rsid w:val="477B3B21"/>
    <w:rsid w:val="477B53E2"/>
    <w:rsid w:val="477E3FF2"/>
    <w:rsid w:val="47816215"/>
    <w:rsid w:val="4785106E"/>
    <w:rsid w:val="47854D1E"/>
    <w:rsid w:val="4785692F"/>
    <w:rsid w:val="47856C35"/>
    <w:rsid w:val="478662F2"/>
    <w:rsid w:val="478A6F38"/>
    <w:rsid w:val="478B38B6"/>
    <w:rsid w:val="478C7043"/>
    <w:rsid w:val="478E39E6"/>
    <w:rsid w:val="47920DB7"/>
    <w:rsid w:val="47950235"/>
    <w:rsid w:val="47965BEF"/>
    <w:rsid w:val="47970CC5"/>
    <w:rsid w:val="47972628"/>
    <w:rsid w:val="47973CB1"/>
    <w:rsid w:val="479A00B0"/>
    <w:rsid w:val="479E48E0"/>
    <w:rsid w:val="479F21CE"/>
    <w:rsid w:val="47A01911"/>
    <w:rsid w:val="47A20E64"/>
    <w:rsid w:val="47A70E64"/>
    <w:rsid w:val="47A71FA3"/>
    <w:rsid w:val="47A749E5"/>
    <w:rsid w:val="47A95C39"/>
    <w:rsid w:val="47AA6E8A"/>
    <w:rsid w:val="47AD6DC8"/>
    <w:rsid w:val="47AE45D1"/>
    <w:rsid w:val="47AF4266"/>
    <w:rsid w:val="47B20448"/>
    <w:rsid w:val="47B573A3"/>
    <w:rsid w:val="47B83551"/>
    <w:rsid w:val="47BD7D9E"/>
    <w:rsid w:val="47BE7D76"/>
    <w:rsid w:val="47BF3624"/>
    <w:rsid w:val="47C07035"/>
    <w:rsid w:val="47C302B9"/>
    <w:rsid w:val="47C7076D"/>
    <w:rsid w:val="47C91D31"/>
    <w:rsid w:val="47C97280"/>
    <w:rsid w:val="47CA48AF"/>
    <w:rsid w:val="47CB092D"/>
    <w:rsid w:val="47CB4D61"/>
    <w:rsid w:val="47CC6661"/>
    <w:rsid w:val="47CE650A"/>
    <w:rsid w:val="47CF421B"/>
    <w:rsid w:val="47D3028A"/>
    <w:rsid w:val="47D35D02"/>
    <w:rsid w:val="47D71900"/>
    <w:rsid w:val="47D804E2"/>
    <w:rsid w:val="47D97E14"/>
    <w:rsid w:val="47DD6275"/>
    <w:rsid w:val="47DE00E1"/>
    <w:rsid w:val="47DF244A"/>
    <w:rsid w:val="47E062AA"/>
    <w:rsid w:val="47E13428"/>
    <w:rsid w:val="47E2527A"/>
    <w:rsid w:val="47E44152"/>
    <w:rsid w:val="47E554DB"/>
    <w:rsid w:val="47E72338"/>
    <w:rsid w:val="47E75FF0"/>
    <w:rsid w:val="47EA74B5"/>
    <w:rsid w:val="47EF1DA7"/>
    <w:rsid w:val="47F01116"/>
    <w:rsid w:val="47F33DC1"/>
    <w:rsid w:val="47F439C4"/>
    <w:rsid w:val="47F940F2"/>
    <w:rsid w:val="47FA0FCB"/>
    <w:rsid w:val="47FB1EA0"/>
    <w:rsid w:val="47FE64BE"/>
    <w:rsid w:val="4801609A"/>
    <w:rsid w:val="480169CD"/>
    <w:rsid w:val="48034E1E"/>
    <w:rsid w:val="480769C7"/>
    <w:rsid w:val="480E3B08"/>
    <w:rsid w:val="481177E7"/>
    <w:rsid w:val="48117E23"/>
    <w:rsid w:val="4814547B"/>
    <w:rsid w:val="48162232"/>
    <w:rsid w:val="48165231"/>
    <w:rsid w:val="48187F9B"/>
    <w:rsid w:val="481D6BD8"/>
    <w:rsid w:val="481E1DD1"/>
    <w:rsid w:val="482053E1"/>
    <w:rsid w:val="48221348"/>
    <w:rsid w:val="482902C5"/>
    <w:rsid w:val="48290B6D"/>
    <w:rsid w:val="482A073A"/>
    <w:rsid w:val="482E399F"/>
    <w:rsid w:val="482F1213"/>
    <w:rsid w:val="48331C02"/>
    <w:rsid w:val="48352CF5"/>
    <w:rsid w:val="48360BFF"/>
    <w:rsid w:val="483732BD"/>
    <w:rsid w:val="48376F00"/>
    <w:rsid w:val="4838563E"/>
    <w:rsid w:val="483A179E"/>
    <w:rsid w:val="483C4C53"/>
    <w:rsid w:val="483F2A13"/>
    <w:rsid w:val="48435C5F"/>
    <w:rsid w:val="484607E0"/>
    <w:rsid w:val="48472925"/>
    <w:rsid w:val="48473554"/>
    <w:rsid w:val="48485C71"/>
    <w:rsid w:val="48494FFB"/>
    <w:rsid w:val="484A13B8"/>
    <w:rsid w:val="484A43A9"/>
    <w:rsid w:val="484B08AA"/>
    <w:rsid w:val="484D3D62"/>
    <w:rsid w:val="484E7B5E"/>
    <w:rsid w:val="48502F32"/>
    <w:rsid w:val="48531B07"/>
    <w:rsid w:val="48547AB4"/>
    <w:rsid w:val="48555B8D"/>
    <w:rsid w:val="485D2F25"/>
    <w:rsid w:val="485E2FEB"/>
    <w:rsid w:val="485E567C"/>
    <w:rsid w:val="485F38AD"/>
    <w:rsid w:val="48611E39"/>
    <w:rsid w:val="48640831"/>
    <w:rsid w:val="4866547A"/>
    <w:rsid w:val="486767F6"/>
    <w:rsid w:val="486800EA"/>
    <w:rsid w:val="486875B4"/>
    <w:rsid w:val="486B629F"/>
    <w:rsid w:val="486D75CC"/>
    <w:rsid w:val="486F65EF"/>
    <w:rsid w:val="48702D1E"/>
    <w:rsid w:val="48741ACB"/>
    <w:rsid w:val="48797C64"/>
    <w:rsid w:val="487A67E3"/>
    <w:rsid w:val="487B110E"/>
    <w:rsid w:val="487D2D18"/>
    <w:rsid w:val="487D3613"/>
    <w:rsid w:val="487D5CCF"/>
    <w:rsid w:val="487E51B9"/>
    <w:rsid w:val="487E6B6C"/>
    <w:rsid w:val="487F1102"/>
    <w:rsid w:val="48805B99"/>
    <w:rsid w:val="48807871"/>
    <w:rsid w:val="48810EC4"/>
    <w:rsid w:val="488834A4"/>
    <w:rsid w:val="48892232"/>
    <w:rsid w:val="488A2D4E"/>
    <w:rsid w:val="488B798A"/>
    <w:rsid w:val="488E01E5"/>
    <w:rsid w:val="488E3DF6"/>
    <w:rsid w:val="488F0132"/>
    <w:rsid w:val="488F5D15"/>
    <w:rsid w:val="48917DCC"/>
    <w:rsid w:val="48931EC0"/>
    <w:rsid w:val="48935A0A"/>
    <w:rsid w:val="4896103D"/>
    <w:rsid w:val="4896793A"/>
    <w:rsid w:val="489B19A2"/>
    <w:rsid w:val="489E4220"/>
    <w:rsid w:val="48A40623"/>
    <w:rsid w:val="48A42BA7"/>
    <w:rsid w:val="48A52F75"/>
    <w:rsid w:val="48A772E8"/>
    <w:rsid w:val="48AD49E9"/>
    <w:rsid w:val="48AE127C"/>
    <w:rsid w:val="48AF5F77"/>
    <w:rsid w:val="48AF6C47"/>
    <w:rsid w:val="48B12499"/>
    <w:rsid w:val="48B12E1A"/>
    <w:rsid w:val="48B22EA7"/>
    <w:rsid w:val="48B23B2B"/>
    <w:rsid w:val="48B24148"/>
    <w:rsid w:val="48B24CB2"/>
    <w:rsid w:val="48B322FF"/>
    <w:rsid w:val="48B4062F"/>
    <w:rsid w:val="48B53127"/>
    <w:rsid w:val="48B66D77"/>
    <w:rsid w:val="48B853C3"/>
    <w:rsid w:val="48B86643"/>
    <w:rsid w:val="48BC5AF1"/>
    <w:rsid w:val="48BD2F29"/>
    <w:rsid w:val="48BE37E3"/>
    <w:rsid w:val="48BF505E"/>
    <w:rsid w:val="48C05A27"/>
    <w:rsid w:val="48C10BF0"/>
    <w:rsid w:val="48C2430E"/>
    <w:rsid w:val="48C36097"/>
    <w:rsid w:val="48C573E6"/>
    <w:rsid w:val="48C77096"/>
    <w:rsid w:val="48C967B1"/>
    <w:rsid w:val="48CB75B9"/>
    <w:rsid w:val="48D231B3"/>
    <w:rsid w:val="48D34126"/>
    <w:rsid w:val="48D51B5F"/>
    <w:rsid w:val="48D96258"/>
    <w:rsid w:val="48DA60B4"/>
    <w:rsid w:val="48DA7131"/>
    <w:rsid w:val="48DC558D"/>
    <w:rsid w:val="48DD457E"/>
    <w:rsid w:val="48E24BD7"/>
    <w:rsid w:val="48E41320"/>
    <w:rsid w:val="48EB73F1"/>
    <w:rsid w:val="48F06A64"/>
    <w:rsid w:val="48F11D8D"/>
    <w:rsid w:val="48F20B47"/>
    <w:rsid w:val="48F453B4"/>
    <w:rsid w:val="48F54A71"/>
    <w:rsid w:val="48F60E0B"/>
    <w:rsid w:val="48FE0143"/>
    <w:rsid w:val="48FF3C47"/>
    <w:rsid w:val="4900759E"/>
    <w:rsid w:val="4901483E"/>
    <w:rsid w:val="490325CF"/>
    <w:rsid w:val="49035A05"/>
    <w:rsid w:val="49060700"/>
    <w:rsid w:val="49075280"/>
    <w:rsid w:val="490A065A"/>
    <w:rsid w:val="490A6DED"/>
    <w:rsid w:val="490F1C18"/>
    <w:rsid w:val="49102D01"/>
    <w:rsid w:val="491062FD"/>
    <w:rsid w:val="49133D38"/>
    <w:rsid w:val="491C35F0"/>
    <w:rsid w:val="491C7975"/>
    <w:rsid w:val="491D2A16"/>
    <w:rsid w:val="491E0837"/>
    <w:rsid w:val="491E5620"/>
    <w:rsid w:val="49202ED6"/>
    <w:rsid w:val="49206C4C"/>
    <w:rsid w:val="4921044F"/>
    <w:rsid w:val="49262B24"/>
    <w:rsid w:val="492A22C8"/>
    <w:rsid w:val="492B3632"/>
    <w:rsid w:val="492D5F90"/>
    <w:rsid w:val="49312044"/>
    <w:rsid w:val="49332191"/>
    <w:rsid w:val="49365303"/>
    <w:rsid w:val="49371E12"/>
    <w:rsid w:val="49381995"/>
    <w:rsid w:val="493A0170"/>
    <w:rsid w:val="493E6DC9"/>
    <w:rsid w:val="493F0EBF"/>
    <w:rsid w:val="493F178E"/>
    <w:rsid w:val="49404BD4"/>
    <w:rsid w:val="49422060"/>
    <w:rsid w:val="4942431A"/>
    <w:rsid w:val="49462D0A"/>
    <w:rsid w:val="49480011"/>
    <w:rsid w:val="494852DC"/>
    <w:rsid w:val="494C01F4"/>
    <w:rsid w:val="494C13A7"/>
    <w:rsid w:val="494D70FC"/>
    <w:rsid w:val="494F47DE"/>
    <w:rsid w:val="49514083"/>
    <w:rsid w:val="495512A9"/>
    <w:rsid w:val="49554955"/>
    <w:rsid w:val="4956502A"/>
    <w:rsid w:val="49570346"/>
    <w:rsid w:val="49572663"/>
    <w:rsid w:val="495A1292"/>
    <w:rsid w:val="495A66F0"/>
    <w:rsid w:val="495B2835"/>
    <w:rsid w:val="495B5752"/>
    <w:rsid w:val="495E457F"/>
    <w:rsid w:val="49674052"/>
    <w:rsid w:val="496D79B3"/>
    <w:rsid w:val="496F2A59"/>
    <w:rsid w:val="49710556"/>
    <w:rsid w:val="4972492F"/>
    <w:rsid w:val="4973109B"/>
    <w:rsid w:val="49740EA2"/>
    <w:rsid w:val="4974729F"/>
    <w:rsid w:val="49773026"/>
    <w:rsid w:val="49783507"/>
    <w:rsid w:val="497A459F"/>
    <w:rsid w:val="497A7482"/>
    <w:rsid w:val="497D62EE"/>
    <w:rsid w:val="497E032A"/>
    <w:rsid w:val="49810627"/>
    <w:rsid w:val="49852E2D"/>
    <w:rsid w:val="49865A61"/>
    <w:rsid w:val="49866683"/>
    <w:rsid w:val="498A4BFA"/>
    <w:rsid w:val="499002B8"/>
    <w:rsid w:val="499721B7"/>
    <w:rsid w:val="499848BA"/>
    <w:rsid w:val="499D671A"/>
    <w:rsid w:val="499D75B1"/>
    <w:rsid w:val="499E11F4"/>
    <w:rsid w:val="499E73F5"/>
    <w:rsid w:val="49A33952"/>
    <w:rsid w:val="49A55E1B"/>
    <w:rsid w:val="49A8276F"/>
    <w:rsid w:val="49AA038A"/>
    <w:rsid w:val="49AA04B5"/>
    <w:rsid w:val="49AD167E"/>
    <w:rsid w:val="49AD6557"/>
    <w:rsid w:val="49AF34EE"/>
    <w:rsid w:val="49AF577E"/>
    <w:rsid w:val="49B00139"/>
    <w:rsid w:val="49B050A3"/>
    <w:rsid w:val="49B566E3"/>
    <w:rsid w:val="49B81B1E"/>
    <w:rsid w:val="49BB1C16"/>
    <w:rsid w:val="49BB6290"/>
    <w:rsid w:val="49BD6FD3"/>
    <w:rsid w:val="49C11149"/>
    <w:rsid w:val="49C204C4"/>
    <w:rsid w:val="49C45C57"/>
    <w:rsid w:val="49C51127"/>
    <w:rsid w:val="49C57761"/>
    <w:rsid w:val="49C6401B"/>
    <w:rsid w:val="49C679E8"/>
    <w:rsid w:val="49C86020"/>
    <w:rsid w:val="49D02E17"/>
    <w:rsid w:val="49D06CE8"/>
    <w:rsid w:val="49D165BD"/>
    <w:rsid w:val="49D36214"/>
    <w:rsid w:val="49D51A95"/>
    <w:rsid w:val="49D60339"/>
    <w:rsid w:val="49D911A7"/>
    <w:rsid w:val="49D95C8A"/>
    <w:rsid w:val="49DC66CC"/>
    <w:rsid w:val="49DD1CF6"/>
    <w:rsid w:val="49DD5307"/>
    <w:rsid w:val="49E50CF4"/>
    <w:rsid w:val="49E579D5"/>
    <w:rsid w:val="49E7124D"/>
    <w:rsid w:val="49E93FA5"/>
    <w:rsid w:val="49EC2F34"/>
    <w:rsid w:val="49F10C73"/>
    <w:rsid w:val="49F677A4"/>
    <w:rsid w:val="49F8152E"/>
    <w:rsid w:val="49F944CF"/>
    <w:rsid w:val="49FA7361"/>
    <w:rsid w:val="49FD1608"/>
    <w:rsid w:val="49FF4AD6"/>
    <w:rsid w:val="49FF6104"/>
    <w:rsid w:val="4A007583"/>
    <w:rsid w:val="4A0133A0"/>
    <w:rsid w:val="4A0208ED"/>
    <w:rsid w:val="4A0329A1"/>
    <w:rsid w:val="4A041398"/>
    <w:rsid w:val="4A065ECC"/>
    <w:rsid w:val="4A070C90"/>
    <w:rsid w:val="4A083C0C"/>
    <w:rsid w:val="4A086FB3"/>
    <w:rsid w:val="4A09797C"/>
    <w:rsid w:val="4A0D02A8"/>
    <w:rsid w:val="4A0F1577"/>
    <w:rsid w:val="4A0F646D"/>
    <w:rsid w:val="4A12509B"/>
    <w:rsid w:val="4A144F40"/>
    <w:rsid w:val="4A16113A"/>
    <w:rsid w:val="4A170E0D"/>
    <w:rsid w:val="4A186772"/>
    <w:rsid w:val="4A196128"/>
    <w:rsid w:val="4A1B652A"/>
    <w:rsid w:val="4A210974"/>
    <w:rsid w:val="4A23261C"/>
    <w:rsid w:val="4A233FC0"/>
    <w:rsid w:val="4A27103A"/>
    <w:rsid w:val="4A2739E1"/>
    <w:rsid w:val="4A296FB4"/>
    <w:rsid w:val="4A2975A2"/>
    <w:rsid w:val="4A2B770B"/>
    <w:rsid w:val="4A303E7F"/>
    <w:rsid w:val="4A357652"/>
    <w:rsid w:val="4A375FE3"/>
    <w:rsid w:val="4A3C3CCD"/>
    <w:rsid w:val="4A3D5E72"/>
    <w:rsid w:val="4A4138AC"/>
    <w:rsid w:val="4A435A4F"/>
    <w:rsid w:val="4A437065"/>
    <w:rsid w:val="4A4659E3"/>
    <w:rsid w:val="4A49188D"/>
    <w:rsid w:val="4A5227AD"/>
    <w:rsid w:val="4A541ED6"/>
    <w:rsid w:val="4A54617C"/>
    <w:rsid w:val="4A551417"/>
    <w:rsid w:val="4A5643B8"/>
    <w:rsid w:val="4A5B12D9"/>
    <w:rsid w:val="4A5C12A4"/>
    <w:rsid w:val="4A6007F5"/>
    <w:rsid w:val="4A6432DB"/>
    <w:rsid w:val="4A6A1018"/>
    <w:rsid w:val="4A6A3B64"/>
    <w:rsid w:val="4A6A50FE"/>
    <w:rsid w:val="4A6C6CE0"/>
    <w:rsid w:val="4A6E6EEE"/>
    <w:rsid w:val="4A6E76C3"/>
    <w:rsid w:val="4A700E41"/>
    <w:rsid w:val="4A7019C5"/>
    <w:rsid w:val="4A742257"/>
    <w:rsid w:val="4A771E87"/>
    <w:rsid w:val="4A78572C"/>
    <w:rsid w:val="4A7B7CD0"/>
    <w:rsid w:val="4A7C4B4E"/>
    <w:rsid w:val="4A800B23"/>
    <w:rsid w:val="4A806B56"/>
    <w:rsid w:val="4A813C9B"/>
    <w:rsid w:val="4A816415"/>
    <w:rsid w:val="4A820388"/>
    <w:rsid w:val="4A84136D"/>
    <w:rsid w:val="4A8F1291"/>
    <w:rsid w:val="4A90346E"/>
    <w:rsid w:val="4A9505A9"/>
    <w:rsid w:val="4A95335A"/>
    <w:rsid w:val="4A953E95"/>
    <w:rsid w:val="4A96210E"/>
    <w:rsid w:val="4A9D0EA5"/>
    <w:rsid w:val="4AA07EBE"/>
    <w:rsid w:val="4AA12C0A"/>
    <w:rsid w:val="4AA1341D"/>
    <w:rsid w:val="4AA47AB2"/>
    <w:rsid w:val="4AA90DA3"/>
    <w:rsid w:val="4AAA0CFF"/>
    <w:rsid w:val="4AAC1E5F"/>
    <w:rsid w:val="4AAD17DD"/>
    <w:rsid w:val="4AB00C4B"/>
    <w:rsid w:val="4ABC1059"/>
    <w:rsid w:val="4ABC4B20"/>
    <w:rsid w:val="4AC07C19"/>
    <w:rsid w:val="4AC135EC"/>
    <w:rsid w:val="4AC13E9A"/>
    <w:rsid w:val="4AC27574"/>
    <w:rsid w:val="4AC30014"/>
    <w:rsid w:val="4AC41070"/>
    <w:rsid w:val="4AC603C8"/>
    <w:rsid w:val="4AC91253"/>
    <w:rsid w:val="4AC938F5"/>
    <w:rsid w:val="4ACA0016"/>
    <w:rsid w:val="4ACA7D56"/>
    <w:rsid w:val="4ACD63E2"/>
    <w:rsid w:val="4ACF1877"/>
    <w:rsid w:val="4ACF2C8F"/>
    <w:rsid w:val="4AD01837"/>
    <w:rsid w:val="4AD06408"/>
    <w:rsid w:val="4AD3376C"/>
    <w:rsid w:val="4AD55B02"/>
    <w:rsid w:val="4AD90F23"/>
    <w:rsid w:val="4ADA332F"/>
    <w:rsid w:val="4ADD5BC2"/>
    <w:rsid w:val="4AE16CD2"/>
    <w:rsid w:val="4AE6497F"/>
    <w:rsid w:val="4AE97C02"/>
    <w:rsid w:val="4AEB316D"/>
    <w:rsid w:val="4AEB711C"/>
    <w:rsid w:val="4AEC3389"/>
    <w:rsid w:val="4AEC799F"/>
    <w:rsid w:val="4AEF2C5E"/>
    <w:rsid w:val="4AF46B5E"/>
    <w:rsid w:val="4AF5059D"/>
    <w:rsid w:val="4AF71235"/>
    <w:rsid w:val="4AF7661D"/>
    <w:rsid w:val="4AF95C6F"/>
    <w:rsid w:val="4AFB6920"/>
    <w:rsid w:val="4AFD28DF"/>
    <w:rsid w:val="4AFD4554"/>
    <w:rsid w:val="4AFD58A5"/>
    <w:rsid w:val="4B015057"/>
    <w:rsid w:val="4B032406"/>
    <w:rsid w:val="4B04487A"/>
    <w:rsid w:val="4B047446"/>
    <w:rsid w:val="4B05304B"/>
    <w:rsid w:val="4B057567"/>
    <w:rsid w:val="4B067957"/>
    <w:rsid w:val="4B09020D"/>
    <w:rsid w:val="4B1206C1"/>
    <w:rsid w:val="4B164CCE"/>
    <w:rsid w:val="4B16657A"/>
    <w:rsid w:val="4B1A38FB"/>
    <w:rsid w:val="4B1B5127"/>
    <w:rsid w:val="4B1E30DA"/>
    <w:rsid w:val="4B1E7E22"/>
    <w:rsid w:val="4B1F06CA"/>
    <w:rsid w:val="4B1F0A4B"/>
    <w:rsid w:val="4B1F6797"/>
    <w:rsid w:val="4B202C82"/>
    <w:rsid w:val="4B226514"/>
    <w:rsid w:val="4B230F61"/>
    <w:rsid w:val="4B2325D2"/>
    <w:rsid w:val="4B245C88"/>
    <w:rsid w:val="4B250A69"/>
    <w:rsid w:val="4B251474"/>
    <w:rsid w:val="4B2B419A"/>
    <w:rsid w:val="4B2C260A"/>
    <w:rsid w:val="4B2C745B"/>
    <w:rsid w:val="4B2D3468"/>
    <w:rsid w:val="4B2D5B0A"/>
    <w:rsid w:val="4B324080"/>
    <w:rsid w:val="4B350E81"/>
    <w:rsid w:val="4B38435A"/>
    <w:rsid w:val="4B393176"/>
    <w:rsid w:val="4B395C5D"/>
    <w:rsid w:val="4B3A6B86"/>
    <w:rsid w:val="4B3C40FE"/>
    <w:rsid w:val="4B404968"/>
    <w:rsid w:val="4B41425D"/>
    <w:rsid w:val="4B4142A3"/>
    <w:rsid w:val="4B424354"/>
    <w:rsid w:val="4B491F08"/>
    <w:rsid w:val="4B4925E8"/>
    <w:rsid w:val="4B49709A"/>
    <w:rsid w:val="4B506456"/>
    <w:rsid w:val="4B523E1E"/>
    <w:rsid w:val="4B52655A"/>
    <w:rsid w:val="4B570731"/>
    <w:rsid w:val="4B5807A1"/>
    <w:rsid w:val="4B582C56"/>
    <w:rsid w:val="4B5D0CC8"/>
    <w:rsid w:val="4B5E30A5"/>
    <w:rsid w:val="4B5E4989"/>
    <w:rsid w:val="4B623515"/>
    <w:rsid w:val="4B6311E9"/>
    <w:rsid w:val="4B6760DF"/>
    <w:rsid w:val="4B677AEB"/>
    <w:rsid w:val="4B692795"/>
    <w:rsid w:val="4B6C35DF"/>
    <w:rsid w:val="4B6E6E9C"/>
    <w:rsid w:val="4B7017E0"/>
    <w:rsid w:val="4B710964"/>
    <w:rsid w:val="4B72623B"/>
    <w:rsid w:val="4B744494"/>
    <w:rsid w:val="4B75376A"/>
    <w:rsid w:val="4B774E83"/>
    <w:rsid w:val="4B7842AB"/>
    <w:rsid w:val="4B7846FB"/>
    <w:rsid w:val="4B793047"/>
    <w:rsid w:val="4B7957F1"/>
    <w:rsid w:val="4B7A3F1E"/>
    <w:rsid w:val="4B7C1E52"/>
    <w:rsid w:val="4B7C30BD"/>
    <w:rsid w:val="4B7E02FE"/>
    <w:rsid w:val="4B811749"/>
    <w:rsid w:val="4B815659"/>
    <w:rsid w:val="4B8220FE"/>
    <w:rsid w:val="4B8879DA"/>
    <w:rsid w:val="4B8B7FC1"/>
    <w:rsid w:val="4B924DD4"/>
    <w:rsid w:val="4B941BF0"/>
    <w:rsid w:val="4B95161B"/>
    <w:rsid w:val="4B96559F"/>
    <w:rsid w:val="4B9C551A"/>
    <w:rsid w:val="4B9D31F0"/>
    <w:rsid w:val="4B9E18FF"/>
    <w:rsid w:val="4B9F694A"/>
    <w:rsid w:val="4BA66F73"/>
    <w:rsid w:val="4BA93030"/>
    <w:rsid w:val="4BA936EC"/>
    <w:rsid w:val="4BAB0898"/>
    <w:rsid w:val="4BAB7BAA"/>
    <w:rsid w:val="4BAC61FC"/>
    <w:rsid w:val="4BAC6B6F"/>
    <w:rsid w:val="4BAE13B1"/>
    <w:rsid w:val="4BAE3076"/>
    <w:rsid w:val="4BAE7F2A"/>
    <w:rsid w:val="4BAF2A12"/>
    <w:rsid w:val="4BB37A61"/>
    <w:rsid w:val="4BB56FE7"/>
    <w:rsid w:val="4BB71B4C"/>
    <w:rsid w:val="4BB84B98"/>
    <w:rsid w:val="4BB91A19"/>
    <w:rsid w:val="4BBA0757"/>
    <w:rsid w:val="4BBA1C20"/>
    <w:rsid w:val="4BBA44A9"/>
    <w:rsid w:val="4BBB1EF3"/>
    <w:rsid w:val="4BBB2227"/>
    <w:rsid w:val="4BBB5AEC"/>
    <w:rsid w:val="4BBB7D70"/>
    <w:rsid w:val="4BBC6EA2"/>
    <w:rsid w:val="4BBD53DD"/>
    <w:rsid w:val="4BBF1502"/>
    <w:rsid w:val="4BC80BF3"/>
    <w:rsid w:val="4BCA41A0"/>
    <w:rsid w:val="4BCB5E0D"/>
    <w:rsid w:val="4BCD68FC"/>
    <w:rsid w:val="4BCE168E"/>
    <w:rsid w:val="4BCF43A3"/>
    <w:rsid w:val="4BD25075"/>
    <w:rsid w:val="4BD548BF"/>
    <w:rsid w:val="4BD764C3"/>
    <w:rsid w:val="4BDA0564"/>
    <w:rsid w:val="4BDA07B3"/>
    <w:rsid w:val="4BDB0693"/>
    <w:rsid w:val="4BDB4322"/>
    <w:rsid w:val="4BDC3589"/>
    <w:rsid w:val="4BDC5F44"/>
    <w:rsid w:val="4BDE1685"/>
    <w:rsid w:val="4BE00BF0"/>
    <w:rsid w:val="4BE13901"/>
    <w:rsid w:val="4BE45395"/>
    <w:rsid w:val="4BE55096"/>
    <w:rsid w:val="4BE8790C"/>
    <w:rsid w:val="4BEA05D7"/>
    <w:rsid w:val="4BEB09ED"/>
    <w:rsid w:val="4BEB1187"/>
    <w:rsid w:val="4BED3273"/>
    <w:rsid w:val="4BEE34EF"/>
    <w:rsid w:val="4BEE6C9A"/>
    <w:rsid w:val="4BEE7603"/>
    <w:rsid w:val="4BEF3191"/>
    <w:rsid w:val="4BEF4EFC"/>
    <w:rsid w:val="4BF113A3"/>
    <w:rsid w:val="4BF15A03"/>
    <w:rsid w:val="4BF232A1"/>
    <w:rsid w:val="4BF46499"/>
    <w:rsid w:val="4BFD0F06"/>
    <w:rsid w:val="4BFE182D"/>
    <w:rsid w:val="4BFF64C2"/>
    <w:rsid w:val="4C002F98"/>
    <w:rsid w:val="4C033C6B"/>
    <w:rsid w:val="4C066FF3"/>
    <w:rsid w:val="4C094CD9"/>
    <w:rsid w:val="4C0A4264"/>
    <w:rsid w:val="4C0D0666"/>
    <w:rsid w:val="4C0E31F0"/>
    <w:rsid w:val="4C107AC8"/>
    <w:rsid w:val="4C1112CF"/>
    <w:rsid w:val="4C112D0F"/>
    <w:rsid w:val="4C122711"/>
    <w:rsid w:val="4C125334"/>
    <w:rsid w:val="4C136D37"/>
    <w:rsid w:val="4C1377FE"/>
    <w:rsid w:val="4C183660"/>
    <w:rsid w:val="4C1E5F4C"/>
    <w:rsid w:val="4C1F514D"/>
    <w:rsid w:val="4C24752C"/>
    <w:rsid w:val="4C2476E9"/>
    <w:rsid w:val="4C272AAB"/>
    <w:rsid w:val="4C2B1C3D"/>
    <w:rsid w:val="4C2D782F"/>
    <w:rsid w:val="4C2E38ED"/>
    <w:rsid w:val="4C2E3E15"/>
    <w:rsid w:val="4C3019CD"/>
    <w:rsid w:val="4C304829"/>
    <w:rsid w:val="4C321E4B"/>
    <w:rsid w:val="4C3308FE"/>
    <w:rsid w:val="4C330DF4"/>
    <w:rsid w:val="4C340EE6"/>
    <w:rsid w:val="4C356C28"/>
    <w:rsid w:val="4C380E6B"/>
    <w:rsid w:val="4C3935B6"/>
    <w:rsid w:val="4C3A406E"/>
    <w:rsid w:val="4C3A4361"/>
    <w:rsid w:val="4C3A72F8"/>
    <w:rsid w:val="4C3B50B9"/>
    <w:rsid w:val="4C3D0059"/>
    <w:rsid w:val="4C3D2ECD"/>
    <w:rsid w:val="4C3D3587"/>
    <w:rsid w:val="4C3E1EF2"/>
    <w:rsid w:val="4C3E563B"/>
    <w:rsid w:val="4C3F2B69"/>
    <w:rsid w:val="4C410065"/>
    <w:rsid w:val="4C437FBE"/>
    <w:rsid w:val="4C464F9D"/>
    <w:rsid w:val="4C484844"/>
    <w:rsid w:val="4C4C6F36"/>
    <w:rsid w:val="4C4F1FAC"/>
    <w:rsid w:val="4C504A4B"/>
    <w:rsid w:val="4C50560D"/>
    <w:rsid w:val="4C520745"/>
    <w:rsid w:val="4C53508D"/>
    <w:rsid w:val="4C556E2C"/>
    <w:rsid w:val="4C5576AD"/>
    <w:rsid w:val="4C586F15"/>
    <w:rsid w:val="4C594690"/>
    <w:rsid w:val="4C5C0340"/>
    <w:rsid w:val="4C5E225E"/>
    <w:rsid w:val="4C5F3045"/>
    <w:rsid w:val="4C6034A2"/>
    <w:rsid w:val="4C615F72"/>
    <w:rsid w:val="4C63600E"/>
    <w:rsid w:val="4C654EA0"/>
    <w:rsid w:val="4C666B76"/>
    <w:rsid w:val="4C686674"/>
    <w:rsid w:val="4C694DE9"/>
    <w:rsid w:val="4C6A42BF"/>
    <w:rsid w:val="4C6B691F"/>
    <w:rsid w:val="4C6C3053"/>
    <w:rsid w:val="4C6C3857"/>
    <w:rsid w:val="4C707D2D"/>
    <w:rsid w:val="4C713E0C"/>
    <w:rsid w:val="4C717410"/>
    <w:rsid w:val="4C734671"/>
    <w:rsid w:val="4C735627"/>
    <w:rsid w:val="4C770548"/>
    <w:rsid w:val="4C775051"/>
    <w:rsid w:val="4C806DEB"/>
    <w:rsid w:val="4C820316"/>
    <w:rsid w:val="4C850367"/>
    <w:rsid w:val="4C860156"/>
    <w:rsid w:val="4C876AE7"/>
    <w:rsid w:val="4C8D4D75"/>
    <w:rsid w:val="4C8D7088"/>
    <w:rsid w:val="4C8D70C5"/>
    <w:rsid w:val="4C8E14DB"/>
    <w:rsid w:val="4C8E63EA"/>
    <w:rsid w:val="4C8F31E3"/>
    <w:rsid w:val="4C903231"/>
    <w:rsid w:val="4C906A30"/>
    <w:rsid w:val="4C91070B"/>
    <w:rsid w:val="4C917DFB"/>
    <w:rsid w:val="4C921CD4"/>
    <w:rsid w:val="4C944346"/>
    <w:rsid w:val="4C95062D"/>
    <w:rsid w:val="4C954351"/>
    <w:rsid w:val="4C954868"/>
    <w:rsid w:val="4C966522"/>
    <w:rsid w:val="4C995C48"/>
    <w:rsid w:val="4C9A6E78"/>
    <w:rsid w:val="4C9E3A17"/>
    <w:rsid w:val="4C9E75CB"/>
    <w:rsid w:val="4CA12F06"/>
    <w:rsid w:val="4CA555F3"/>
    <w:rsid w:val="4CA84335"/>
    <w:rsid w:val="4CA93AC1"/>
    <w:rsid w:val="4CAF0ED1"/>
    <w:rsid w:val="4CAF79F7"/>
    <w:rsid w:val="4CB05987"/>
    <w:rsid w:val="4CB34E66"/>
    <w:rsid w:val="4CB536F0"/>
    <w:rsid w:val="4CB55BB6"/>
    <w:rsid w:val="4CB64FB6"/>
    <w:rsid w:val="4CB71B5E"/>
    <w:rsid w:val="4CB75857"/>
    <w:rsid w:val="4CB9695D"/>
    <w:rsid w:val="4CBE0128"/>
    <w:rsid w:val="4CC1279B"/>
    <w:rsid w:val="4CC22882"/>
    <w:rsid w:val="4CC352D8"/>
    <w:rsid w:val="4CC7312D"/>
    <w:rsid w:val="4CC7438B"/>
    <w:rsid w:val="4CCB7E23"/>
    <w:rsid w:val="4CCC5743"/>
    <w:rsid w:val="4CCD70AE"/>
    <w:rsid w:val="4CCD7579"/>
    <w:rsid w:val="4CCE0776"/>
    <w:rsid w:val="4CD04193"/>
    <w:rsid w:val="4CD04B1E"/>
    <w:rsid w:val="4CD34D9B"/>
    <w:rsid w:val="4CD46AE2"/>
    <w:rsid w:val="4CD56C05"/>
    <w:rsid w:val="4CD70D04"/>
    <w:rsid w:val="4CD90C52"/>
    <w:rsid w:val="4CDB40B3"/>
    <w:rsid w:val="4CE074A0"/>
    <w:rsid w:val="4CE15243"/>
    <w:rsid w:val="4CE333C3"/>
    <w:rsid w:val="4CE54E1A"/>
    <w:rsid w:val="4CE700D2"/>
    <w:rsid w:val="4CED46BE"/>
    <w:rsid w:val="4CEF62DB"/>
    <w:rsid w:val="4CF223FF"/>
    <w:rsid w:val="4CF234F5"/>
    <w:rsid w:val="4CF5780F"/>
    <w:rsid w:val="4CF76192"/>
    <w:rsid w:val="4CFB1037"/>
    <w:rsid w:val="4CFF5418"/>
    <w:rsid w:val="4D017A0B"/>
    <w:rsid w:val="4D030C63"/>
    <w:rsid w:val="4D072D76"/>
    <w:rsid w:val="4D0921F5"/>
    <w:rsid w:val="4D0A54AE"/>
    <w:rsid w:val="4D0E41DF"/>
    <w:rsid w:val="4D0F6860"/>
    <w:rsid w:val="4D103642"/>
    <w:rsid w:val="4D12258D"/>
    <w:rsid w:val="4D13045F"/>
    <w:rsid w:val="4D13728A"/>
    <w:rsid w:val="4D182E12"/>
    <w:rsid w:val="4D1A5FDD"/>
    <w:rsid w:val="4D1B5534"/>
    <w:rsid w:val="4D1C0270"/>
    <w:rsid w:val="4D1D341C"/>
    <w:rsid w:val="4D1E4A65"/>
    <w:rsid w:val="4D2166C8"/>
    <w:rsid w:val="4D227A97"/>
    <w:rsid w:val="4D234382"/>
    <w:rsid w:val="4D240B11"/>
    <w:rsid w:val="4D2460E7"/>
    <w:rsid w:val="4D26280B"/>
    <w:rsid w:val="4D293323"/>
    <w:rsid w:val="4D2A0A83"/>
    <w:rsid w:val="4D2A0BA1"/>
    <w:rsid w:val="4D2A340C"/>
    <w:rsid w:val="4D2C718E"/>
    <w:rsid w:val="4D2E614B"/>
    <w:rsid w:val="4D2F6F7B"/>
    <w:rsid w:val="4D323244"/>
    <w:rsid w:val="4D332EB3"/>
    <w:rsid w:val="4D367364"/>
    <w:rsid w:val="4D376DCD"/>
    <w:rsid w:val="4D3D385E"/>
    <w:rsid w:val="4D3E381A"/>
    <w:rsid w:val="4D416524"/>
    <w:rsid w:val="4D4366E5"/>
    <w:rsid w:val="4D451DCC"/>
    <w:rsid w:val="4D455565"/>
    <w:rsid w:val="4D491BF5"/>
    <w:rsid w:val="4D494634"/>
    <w:rsid w:val="4D4A2EA9"/>
    <w:rsid w:val="4D4A545D"/>
    <w:rsid w:val="4D4B664C"/>
    <w:rsid w:val="4D4C6E76"/>
    <w:rsid w:val="4D4F685E"/>
    <w:rsid w:val="4D501341"/>
    <w:rsid w:val="4D5556BD"/>
    <w:rsid w:val="4D560313"/>
    <w:rsid w:val="4D5C267E"/>
    <w:rsid w:val="4D5D7E76"/>
    <w:rsid w:val="4D63744C"/>
    <w:rsid w:val="4D647483"/>
    <w:rsid w:val="4D6544E8"/>
    <w:rsid w:val="4D6A533E"/>
    <w:rsid w:val="4D6C269E"/>
    <w:rsid w:val="4D6E254C"/>
    <w:rsid w:val="4D6E5488"/>
    <w:rsid w:val="4D7107CC"/>
    <w:rsid w:val="4D721138"/>
    <w:rsid w:val="4D744E80"/>
    <w:rsid w:val="4D7473E8"/>
    <w:rsid w:val="4D78724D"/>
    <w:rsid w:val="4D7A3DA3"/>
    <w:rsid w:val="4D7B7930"/>
    <w:rsid w:val="4D7E7F89"/>
    <w:rsid w:val="4D7F196A"/>
    <w:rsid w:val="4D7F21E1"/>
    <w:rsid w:val="4D8373B0"/>
    <w:rsid w:val="4D853444"/>
    <w:rsid w:val="4D8F7C70"/>
    <w:rsid w:val="4D9029EC"/>
    <w:rsid w:val="4D957FE6"/>
    <w:rsid w:val="4D963E8C"/>
    <w:rsid w:val="4D970769"/>
    <w:rsid w:val="4D9741E6"/>
    <w:rsid w:val="4D9768CC"/>
    <w:rsid w:val="4D9D1290"/>
    <w:rsid w:val="4D9F0133"/>
    <w:rsid w:val="4D9F2E0C"/>
    <w:rsid w:val="4DA0148F"/>
    <w:rsid w:val="4DA22266"/>
    <w:rsid w:val="4DA36AAA"/>
    <w:rsid w:val="4DA958CC"/>
    <w:rsid w:val="4DAC09CA"/>
    <w:rsid w:val="4DAE7193"/>
    <w:rsid w:val="4DAF1FBE"/>
    <w:rsid w:val="4DB02A99"/>
    <w:rsid w:val="4DB5057E"/>
    <w:rsid w:val="4DB85F23"/>
    <w:rsid w:val="4DBC12B1"/>
    <w:rsid w:val="4DBD4C83"/>
    <w:rsid w:val="4DBE17EA"/>
    <w:rsid w:val="4DC02A70"/>
    <w:rsid w:val="4DC03E78"/>
    <w:rsid w:val="4DC259BE"/>
    <w:rsid w:val="4DC34BC0"/>
    <w:rsid w:val="4DC34ED4"/>
    <w:rsid w:val="4DC45FD6"/>
    <w:rsid w:val="4DC52189"/>
    <w:rsid w:val="4DCC1507"/>
    <w:rsid w:val="4DCC7C4E"/>
    <w:rsid w:val="4DCD07AD"/>
    <w:rsid w:val="4DCD0925"/>
    <w:rsid w:val="4DCF0C16"/>
    <w:rsid w:val="4DCF50AA"/>
    <w:rsid w:val="4DD06B9D"/>
    <w:rsid w:val="4DD551A6"/>
    <w:rsid w:val="4DD73302"/>
    <w:rsid w:val="4DD74D96"/>
    <w:rsid w:val="4DD83B6B"/>
    <w:rsid w:val="4DD9319C"/>
    <w:rsid w:val="4DD94B01"/>
    <w:rsid w:val="4DD961DA"/>
    <w:rsid w:val="4DDD1380"/>
    <w:rsid w:val="4DE055E7"/>
    <w:rsid w:val="4DE15812"/>
    <w:rsid w:val="4DE325C9"/>
    <w:rsid w:val="4DEC0901"/>
    <w:rsid w:val="4DEE0B9B"/>
    <w:rsid w:val="4DF20A61"/>
    <w:rsid w:val="4DF4159D"/>
    <w:rsid w:val="4DF41824"/>
    <w:rsid w:val="4DF73B6A"/>
    <w:rsid w:val="4DF85BD1"/>
    <w:rsid w:val="4DF90FDF"/>
    <w:rsid w:val="4DF91C60"/>
    <w:rsid w:val="4DF97D93"/>
    <w:rsid w:val="4DFB1783"/>
    <w:rsid w:val="4DFB17B3"/>
    <w:rsid w:val="4DFC1114"/>
    <w:rsid w:val="4DFC4340"/>
    <w:rsid w:val="4DFC5B8E"/>
    <w:rsid w:val="4DFE4497"/>
    <w:rsid w:val="4DFF1D1A"/>
    <w:rsid w:val="4E0149F3"/>
    <w:rsid w:val="4E0435D1"/>
    <w:rsid w:val="4E056E73"/>
    <w:rsid w:val="4E07475E"/>
    <w:rsid w:val="4E075DBC"/>
    <w:rsid w:val="4E0A7224"/>
    <w:rsid w:val="4E0C26B6"/>
    <w:rsid w:val="4E0F7B52"/>
    <w:rsid w:val="4E110E2E"/>
    <w:rsid w:val="4E12680F"/>
    <w:rsid w:val="4E126922"/>
    <w:rsid w:val="4E146B64"/>
    <w:rsid w:val="4E18219C"/>
    <w:rsid w:val="4E1A1EEC"/>
    <w:rsid w:val="4E1D132D"/>
    <w:rsid w:val="4E215C1F"/>
    <w:rsid w:val="4E220866"/>
    <w:rsid w:val="4E224AB3"/>
    <w:rsid w:val="4E233090"/>
    <w:rsid w:val="4E241B46"/>
    <w:rsid w:val="4E266DC6"/>
    <w:rsid w:val="4E286512"/>
    <w:rsid w:val="4E2979A8"/>
    <w:rsid w:val="4E2E141B"/>
    <w:rsid w:val="4E2F2711"/>
    <w:rsid w:val="4E302FE9"/>
    <w:rsid w:val="4E305D85"/>
    <w:rsid w:val="4E316E56"/>
    <w:rsid w:val="4E3400D3"/>
    <w:rsid w:val="4E345B63"/>
    <w:rsid w:val="4E3511C9"/>
    <w:rsid w:val="4E355070"/>
    <w:rsid w:val="4E396C2D"/>
    <w:rsid w:val="4E3C2D18"/>
    <w:rsid w:val="4E3C79BD"/>
    <w:rsid w:val="4E3D4652"/>
    <w:rsid w:val="4E401EEA"/>
    <w:rsid w:val="4E43558B"/>
    <w:rsid w:val="4E474F30"/>
    <w:rsid w:val="4E476B6F"/>
    <w:rsid w:val="4E480557"/>
    <w:rsid w:val="4E4A208C"/>
    <w:rsid w:val="4E4B78DC"/>
    <w:rsid w:val="4E502CAB"/>
    <w:rsid w:val="4E521D68"/>
    <w:rsid w:val="4E533614"/>
    <w:rsid w:val="4E55206A"/>
    <w:rsid w:val="4E5640EA"/>
    <w:rsid w:val="4E595D1B"/>
    <w:rsid w:val="4E5B2B7F"/>
    <w:rsid w:val="4E622FD0"/>
    <w:rsid w:val="4E655EDA"/>
    <w:rsid w:val="4E69599F"/>
    <w:rsid w:val="4E6C1136"/>
    <w:rsid w:val="4E6D5002"/>
    <w:rsid w:val="4E6F25C0"/>
    <w:rsid w:val="4E70171A"/>
    <w:rsid w:val="4E7048D8"/>
    <w:rsid w:val="4E706196"/>
    <w:rsid w:val="4E77694A"/>
    <w:rsid w:val="4E7972CC"/>
    <w:rsid w:val="4E7A1880"/>
    <w:rsid w:val="4E7D001E"/>
    <w:rsid w:val="4E7D49BD"/>
    <w:rsid w:val="4E81223D"/>
    <w:rsid w:val="4E815872"/>
    <w:rsid w:val="4E817E1A"/>
    <w:rsid w:val="4E8367AC"/>
    <w:rsid w:val="4E841F65"/>
    <w:rsid w:val="4E850DCD"/>
    <w:rsid w:val="4E8630D7"/>
    <w:rsid w:val="4E8728E9"/>
    <w:rsid w:val="4E895477"/>
    <w:rsid w:val="4E897986"/>
    <w:rsid w:val="4E8A5D7F"/>
    <w:rsid w:val="4E8C19F7"/>
    <w:rsid w:val="4E900401"/>
    <w:rsid w:val="4E903479"/>
    <w:rsid w:val="4E921B6C"/>
    <w:rsid w:val="4E9459CB"/>
    <w:rsid w:val="4E97346E"/>
    <w:rsid w:val="4E9763A8"/>
    <w:rsid w:val="4E9C5525"/>
    <w:rsid w:val="4E9E36D5"/>
    <w:rsid w:val="4EA00CEE"/>
    <w:rsid w:val="4EA017A0"/>
    <w:rsid w:val="4EA11D02"/>
    <w:rsid w:val="4EA21A0E"/>
    <w:rsid w:val="4EA23FBC"/>
    <w:rsid w:val="4EA41697"/>
    <w:rsid w:val="4EA9235E"/>
    <w:rsid w:val="4EA92FEE"/>
    <w:rsid w:val="4EAA1CD9"/>
    <w:rsid w:val="4EAB2FD2"/>
    <w:rsid w:val="4EAC7327"/>
    <w:rsid w:val="4EB17DC6"/>
    <w:rsid w:val="4EB6701D"/>
    <w:rsid w:val="4EB87918"/>
    <w:rsid w:val="4EB905AD"/>
    <w:rsid w:val="4EB95FA9"/>
    <w:rsid w:val="4EB9768B"/>
    <w:rsid w:val="4EBA3754"/>
    <w:rsid w:val="4EBB47EC"/>
    <w:rsid w:val="4EC44F3B"/>
    <w:rsid w:val="4EC479D5"/>
    <w:rsid w:val="4EC651E4"/>
    <w:rsid w:val="4EC740A9"/>
    <w:rsid w:val="4ECA7207"/>
    <w:rsid w:val="4ECE58F8"/>
    <w:rsid w:val="4ED03845"/>
    <w:rsid w:val="4ED15E62"/>
    <w:rsid w:val="4ED36AD0"/>
    <w:rsid w:val="4ED6380D"/>
    <w:rsid w:val="4ED85967"/>
    <w:rsid w:val="4EDD57A4"/>
    <w:rsid w:val="4EDE1F47"/>
    <w:rsid w:val="4EDE2F1B"/>
    <w:rsid w:val="4EE35A99"/>
    <w:rsid w:val="4EE43000"/>
    <w:rsid w:val="4EE629D1"/>
    <w:rsid w:val="4EE64E5A"/>
    <w:rsid w:val="4EE7208C"/>
    <w:rsid w:val="4EE96C2A"/>
    <w:rsid w:val="4EE97526"/>
    <w:rsid w:val="4EEA7D15"/>
    <w:rsid w:val="4EEC6DAC"/>
    <w:rsid w:val="4EEF216E"/>
    <w:rsid w:val="4EEF48D6"/>
    <w:rsid w:val="4EF5690D"/>
    <w:rsid w:val="4EF974AD"/>
    <w:rsid w:val="4EFD4377"/>
    <w:rsid w:val="4EFF2A67"/>
    <w:rsid w:val="4EFF345D"/>
    <w:rsid w:val="4F0233B4"/>
    <w:rsid w:val="4F042D22"/>
    <w:rsid w:val="4F064E98"/>
    <w:rsid w:val="4F06520E"/>
    <w:rsid w:val="4F06546B"/>
    <w:rsid w:val="4F06708F"/>
    <w:rsid w:val="4F076D69"/>
    <w:rsid w:val="4F076DF0"/>
    <w:rsid w:val="4F080FE5"/>
    <w:rsid w:val="4F085506"/>
    <w:rsid w:val="4F150498"/>
    <w:rsid w:val="4F150C2A"/>
    <w:rsid w:val="4F15266F"/>
    <w:rsid w:val="4F1529E4"/>
    <w:rsid w:val="4F153FC0"/>
    <w:rsid w:val="4F181330"/>
    <w:rsid w:val="4F183F47"/>
    <w:rsid w:val="4F1913C2"/>
    <w:rsid w:val="4F214873"/>
    <w:rsid w:val="4F2317B7"/>
    <w:rsid w:val="4F2577A5"/>
    <w:rsid w:val="4F290561"/>
    <w:rsid w:val="4F290C7C"/>
    <w:rsid w:val="4F295FF4"/>
    <w:rsid w:val="4F2C265C"/>
    <w:rsid w:val="4F2C3285"/>
    <w:rsid w:val="4F2C5986"/>
    <w:rsid w:val="4F2D5E59"/>
    <w:rsid w:val="4F2E1764"/>
    <w:rsid w:val="4F311081"/>
    <w:rsid w:val="4F3148A5"/>
    <w:rsid w:val="4F3B64DF"/>
    <w:rsid w:val="4F3D5464"/>
    <w:rsid w:val="4F3E06EE"/>
    <w:rsid w:val="4F3E5FCB"/>
    <w:rsid w:val="4F3F15D9"/>
    <w:rsid w:val="4F3F20D9"/>
    <w:rsid w:val="4F411C93"/>
    <w:rsid w:val="4F424CAB"/>
    <w:rsid w:val="4F433081"/>
    <w:rsid w:val="4F4433BD"/>
    <w:rsid w:val="4F450BD6"/>
    <w:rsid w:val="4F46719C"/>
    <w:rsid w:val="4F4838D3"/>
    <w:rsid w:val="4F4B2252"/>
    <w:rsid w:val="4F4C3EE2"/>
    <w:rsid w:val="4F4C4FFC"/>
    <w:rsid w:val="4F4E67D6"/>
    <w:rsid w:val="4F50712F"/>
    <w:rsid w:val="4F51731C"/>
    <w:rsid w:val="4F55384E"/>
    <w:rsid w:val="4F557C5E"/>
    <w:rsid w:val="4F580D3A"/>
    <w:rsid w:val="4F581969"/>
    <w:rsid w:val="4F58690A"/>
    <w:rsid w:val="4F5934C0"/>
    <w:rsid w:val="4F5A3579"/>
    <w:rsid w:val="4F5B14E2"/>
    <w:rsid w:val="4F5D5020"/>
    <w:rsid w:val="4F5E4B37"/>
    <w:rsid w:val="4F631CC4"/>
    <w:rsid w:val="4F632D49"/>
    <w:rsid w:val="4F6758F4"/>
    <w:rsid w:val="4F681B82"/>
    <w:rsid w:val="4F6C3516"/>
    <w:rsid w:val="4F6D1F9B"/>
    <w:rsid w:val="4F6E1A3C"/>
    <w:rsid w:val="4F6F69E8"/>
    <w:rsid w:val="4F7306D4"/>
    <w:rsid w:val="4F751CF7"/>
    <w:rsid w:val="4F763736"/>
    <w:rsid w:val="4F78468C"/>
    <w:rsid w:val="4F7941C6"/>
    <w:rsid w:val="4F795507"/>
    <w:rsid w:val="4F797BB6"/>
    <w:rsid w:val="4F7B004C"/>
    <w:rsid w:val="4F815C86"/>
    <w:rsid w:val="4F8644BE"/>
    <w:rsid w:val="4F885BCA"/>
    <w:rsid w:val="4F8D6484"/>
    <w:rsid w:val="4F904094"/>
    <w:rsid w:val="4F9462C3"/>
    <w:rsid w:val="4F953F22"/>
    <w:rsid w:val="4F9E0018"/>
    <w:rsid w:val="4F9F06B8"/>
    <w:rsid w:val="4FA164D3"/>
    <w:rsid w:val="4FA26C62"/>
    <w:rsid w:val="4FA70E4A"/>
    <w:rsid w:val="4FA81B8F"/>
    <w:rsid w:val="4FAB63FC"/>
    <w:rsid w:val="4FAC0089"/>
    <w:rsid w:val="4FAC4ED5"/>
    <w:rsid w:val="4FAD52B5"/>
    <w:rsid w:val="4FB401E3"/>
    <w:rsid w:val="4FB431BE"/>
    <w:rsid w:val="4FB64865"/>
    <w:rsid w:val="4FB91857"/>
    <w:rsid w:val="4FB93AF8"/>
    <w:rsid w:val="4FBF1F51"/>
    <w:rsid w:val="4FC11FC9"/>
    <w:rsid w:val="4FC21498"/>
    <w:rsid w:val="4FC578FC"/>
    <w:rsid w:val="4FC73F78"/>
    <w:rsid w:val="4FC847BE"/>
    <w:rsid w:val="4FCE19E1"/>
    <w:rsid w:val="4FCE4E8E"/>
    <w:rsid w:val="4FCF0B1A"/>
    <w:rsid w:val="4FD024C8"/>
    <w:rsid w:val="4FD15E7D"/>
    <w:rsid w:val="4FD21A02"/>
    <w:rsid w:val="4FD34F42"/>
    <w:rsid w:val="4FD4020B"/>
    <w:rsid w:val="4FD5710E"/>
    <w:rsid w:val="4FD82E2A"/>
    <w:rsid w:val="4FD83787"/>
    <w:rsid w:val="4FDB241A"/>
    <w:rsid w:val="4FDC11E6"/>
    <w:rsid w:val="4FE035EC"/>
    <w:rsid w:val="4FE0371D"/>
    <w:rsid w:val="4FE27679"/>
    <w:rsid w:val="4FE35068"/>
    <w:rsid w:val="4FE510F0"/>
    <w:rsid w:val="4FE91C1A"/>
    <w:rsid w:val="4FE94FD5"/>
    <w:rsid w:val="4FE95957"/>
    <w:rsid w:val="4FEB65CB"/>
    <w:rsid w:val="4FEC464E"/>
    <w:rsid w:val="4FF42535"/>
    <w:rsid w:val="4FF57DD3"/>
    <w:rsid w:val="4FF62CCD"/>
    <w:rsid w:val="4FFA4AC5"/>
    <w:rsid w:val="4FFC12E1"/>
    <w:rsid w:val="50032FF7"/>
    <w:rsid w:val="50035B99"/>
    <w:rsid w:val="500412D2"/>
    <w:rsid w:val="500B41D1"/>
    <w:rsid w:val="501011C5"/>
    <w:rsid w:val="50130184"/>
    <w:rsid w:val="50151631"/>
    <w:rsid w:val="501A2085"/>
    <w:rsid w:val="501C4F50"/>
    <w:rsid w:val="501E3541"/>
    <w:rsid w:val="501F0546"/>
    <w:rsid w:val="50207CA1"/>
    <w:rsid w:val="50224B66"/>
    <w:rsid w:val="50256504"/>
    <w:rsid w:val="50262E72"/>
    <w:rsid w:val="50270FFD"/>
    <w:rsid w:val="50274E06"/>
    <w:rsid w:val="502A2C5D"/>
    <w:rsid w:val="502C5BD0"/>
    <w:rsid w:val="502F71AA"/>
    <w:rsid w:val="503155FA"/>
    <w:rsid w:val="503432DA"/>
    <w:rsid w:val="50363168"/>
    <w:rsid w:val="50386CDB"/>
    <w:rsid w:val="503916A8"/>
    <w:rsid w:val="503F1A88"/>
    <w:rsid w:val="50402E0B"/>
    <w:rsid w:val="504155A4"/>
    <w:rsid w:val="504A33D4"/>
    <w:rsid w:val="504B3596"/>
    <w:rsid w:val="504E67C0"/>
    <w:rsid w:val="50510E96"/>
    <w:rsid w:val="50524DD0"/>
    <w:rsid w:val="5053581E"/>
    <w:rsid w:val="50540524"/>
    <w:rsid w:val="50541310"/>
    <w:rsid w:val="50543422"/>
    <w:rsid w:val="50546652"/>
    <w:rsid w:val="50547E1E"/>
    <w:rsid w:val="50572126"/>
    <w:rsid w:val="5059526D"/>
    <w:rsid w:val="505A3CD1"/>
    <w:rsid w:val="505A7D0F"/>
    <w:rsid w:val="505C6D28"/>
    <w:rsid w:val="505F5963"/>
    <w:rsid w:val="50612A4C"/>
    <w:rsid w:val="5061570B"/>
    <w:rsid w:val="506629EE"/>
    <w:rsid w:val="50663218"/>
    <w:rsid w:val="50670E99"/>
    <w:rsid w:val="5067342F"/>
    <w:rsid w:val="506840B2"/>
    <w:rsid w:val="5069079D"/>
    <w:rsid w:val="506C10FE"/>
    <w:rsid w:val="506D7C22"/>
    <w:rsid w:val="506E1FDB"/>
    <w:rsid w:val="50715EEA"/>
    <w:rsid w:val="50725B05"/>
    <w:rsid w:val="50727D5F"/>
    <w:rsid w:val="50734CD1"/>
    <w:rsid w:val="50737838"/>
    <w:rsid w:val="50750E51"/>
    <w:rsid w:val="50753169"/>
    <w:rsid w:val="507E6039"/>
    <w:rsid w:val="508108C5"/>
    <w:rsid w:val="50850F89"/>
    <w:rsid w:val="5089092C"/>
    <w:rsid w:val="5089461F"/>
    <w:rsid w:val="508A3964"/>
    <w:rsid w:val="508B3984"/>
    <w:rsid w:val="508D6EF1"/>
    <w:rsid w:val="508E095E"/>
    <w:rsid w:val="509011A0"/>
    <w:rsid w:val="50930DEC"/>
    <w:rsid w:val="509702B6"/>
    <w:rsid w:val="50991A2E"/>
    <w:rsid w:val="509A2050"/>
    <w:rsid w:val="50A26FFB"/>
    <w:rsid w:val="50A647E8"/>
    <w:rsid w:val="50A827E6"/>
    <w:rsid w:val="50A90783"/>
    <w:rsid w:val="50A9134B"/>
    <w:rsid w:val="50AD56D8"/>
    <w:rsid w:val="50AE61AA"/>
    <w:rsid w:val="50B00908"/>
    <w:rsid w:val="50B222B9"/>
    <w:rsid w:val="50B26A16"/>
    <w:rsid w:val="50B351E3"/>
    <w:rsid w:val="50B5226F"/>
    <w:rsid w:val="50B53EB0"/>
    <w:rsid w:val="50B81816"/>
    <w:rsid w:val="50B94397"/>
    <w:rsid w:val="50BB2090"/>
    <w:rsid w:val="50BE47E6"/>
    <w:rsid w:val="50BF18F6"/>
    <w:rsid w:val="50C20860"/>
    <w:rsid w:val="50C23AEB"/>
    <w:rsid w:val="50C37F92"/>
    <w:rsid w:val="50C74EEF"/>
    <w:rsid w:val="50CC22F9"/>
    <w:rsid w:val="50CC6889"/>
    <w:rsid w:val="50D00131"/>
    <w:rsid w:val="50D0623C"/>
    <w:rsid w:val="50D23F72"/>
    <w:rsid w:val="50D402E3"/>
    <w:rsid w:val="50D43F9F"/>
    <w:rsid w:val="50D84D24"/>
    <w:rsid w:val="50DD19EC"/>
    <w:rsid w:val="50DF44DC"/>
    <w:rsid w:val="50E06425"/>
    <w:rsid w:val="50E669DD"/>
    <w:rsid w:val="50E6793B"/>
    <w:rsid w:val="50E84E9A"/>
    <w:rsid w:val="50E878D9"/>
    <w:rsid w:val="50E87983"/>
    <w:rsid w:val="50EA66B4"/>
    <w:rsid w:val="50EA7CDE"/>
    <w:rsid w:val="50EB31D3"/>
    <w:rsid w:val="50EB6144"/>
    <w:rsid w:val="50EC4084"/>
    <w:rsid w:val="50ED3830"/>
    <w:rsid w:val="50EF322D"/>
    <w:rsid w:val="50F0120F"/>
    <w:rsid w:val="50F21AE8"/>
    <w:rsid w:val="50F3675A"/>
    <w:rsid w:val="50F37DD8"/>
    <w:rsid w:val="50F41BEC"/>
    <w:rsid w:val="50F63628"/>
    <w:rsid w:val="50F71C3D"/>
    <w:rsid w:val="50FA7028"/>
    <w:rsid w:val="50FB2380"/>
    <w:rsid w:val="50FF50B0"/>
    <w:rsid w:val="510006B0"/>
    <w:rsid w:val="51000E54"/>
    <w:rsid w:val="510113FE"/>
    <w:rsid w:val="51025C58"/>
    <w:rsid w:val="51032992"/>
    <w:rsid w:val="5104167B"/>
    <w:rsid w:val="51065FD7"/>
    <w:rsid w:val="51086A0E"/>
    <w:rsid w:val="51096F4B"/>
    <w:rsid w:val="510C2ED6"/>
    <w:rsid w:val="510D3016"/>
    <w:rsid w:val="510F4AC5"/>
    <w:rsid w:val="510F56DB"/>
    <w:rsid w:val="51105D56"/>
    <w:rsid w:val="511239B8"/>
    <w:rsid w:val="511306F2"/>
    <w:rsid w:val="51134C20"/>
    <w:rsid w:val="51150C52"/>
    <w:rsid w:val="51164C57"/>
    <w:rsid w:val="511707DF"/>
    <w:rsid w:val="511A00D9"/>
    <w:rsid w:val="511A5181"/>
    <w:rsid w:val="511B0CDD"/>
    <w:rsid w:val="511C05E1"/>
    <w:rsid w:val="51201F65"/>
    <w:rsid w:val="512126FF"/>
    <w:rsid w:val="512509C6"/>
    <w:rsid w:val="51260EA5"/>
    <w:rsid w:val="512706B0"/>
    <w:rsid w:val="51286C1C"/>
    <w:rsid w:val="51287389"/>
    <w:rsid w:val="512F2AF1"/>
    <w:rsid w:val="51312DB2"/>
    <w:rsid w:val="51316DE7"/>
    <w:rsid w:val="51340A70"/>
    <w:rsid w:val="513526EA"/>
    <w:rsid w:val="51362A58"/>
    <w:rsid w:val="51372A8F"/>
    <w:rsid w:val="513C1BDF"/>
    <w:rsid w:val="513D466A"/>
    <w:rsid w:val="513E2E35"/>
    <w:rsid w:val="514107E5"/>
    <w:rsid w:val="514252D9"/>
    <w:rsid w:val="51480229"/>
    <w:rsid w:val="514A7E4B"/>
    <w:rsid w:val="514C1347"/>
    <w:rsid w:val="514C1DBB"/>
    <w:rsid w:val="514D5A0D"/>
    <w:rsid w:val="51500881"/>
    <w:rsid w:val="515020C2"/>
    <w:rsid w:val="51554034"/>
    <w:rsid w:val="5157244C"/>
    <w:rsid w:val="51581871"/>
    <w:rsid w:val="51583EAC"/>
    <w:rsid w:val="51595C3D"/>
    <w:rsid w:val="515A5C5B"/>
    <w:rsid w:val="51601E37"/>
    <w:rsid w:val="51621197"/>
    <w:rsid w:val="516448DF"/>
    <w:rsid w:val="5165565E"/>
    <w:rsid w:val="516565F6"/>
    <w:rsid w:val="51695878"/>
    <w:rsid w:val="516C206E"/>
    <w:rsid w:val="516F6B2C"/>
    <w:rsid w:val="517000DE"/>
    <w:rsid w:val="517157C8"/>
    <w:rsid w:val="51744387"/>
    <w:rsid w:val="51771303"/>
    <w:rsid w:val="5177613D"/>
    <w:rsid w:val="51784930"/>
    <w:rsid w:val="51796398"/>
    <w:rsid w:val="517965CB"/>
    <w:rsid w:val="51797A7B"/>
    <w:rsid w:val="517F5F88"/>
    <w:rsid w:val="517F7315"/>
    <w:rsid w:val="51813F3B"/>
    <w:rsid w:val="51842B29"/>
    <w:rsid w:val="51865990"/>
    <w:rsid w:val="518725D2"/>
    <w:rsid w:val="51873C85"/>
    <w:rsid w:val="518834E1"/>
    <w:rsid w:val="51887359"/>
    <w:rsid w:val="518B1F15"/>
    <w:rsid w:val="518B3C3B"/>
    <w:rsid w:val="518B47B0"/>
    <w:rsid w:val="518C021E"/>
    <w:rsid w:val="518E386F"/>
    <w:rsid w:val="518F4783"/>
    <w:rsid w:val="51906DFB"/>
    <w:rsid w:val="51914998"/>
    <w:rsid w:val="519217BF"/>
    <w:rsid w:val="51922C08"/>
    <w:rsid w:val="519427A4"/>
    <w:rsid w:val="519808B6"/>
    <w:rsid w:val="519E78F8"/>
    <w:rsid w:val="51A06209"/>
    <w:rsid w:val="51A2071C"/>
    <w:rsid w:val="51A31ADF"/>
    <w:rsid w:val="51A807E6"/>
    <w:rsid w:val="51A81D79"/>
    <w:rsid w:val="51AA1CA0"/>
    <w:rsid w:val="51AB19D3"/>
    <w:rsid w:val="51AB6722"/>
    <w:rsid w:val="51AF2DDD"/>
    <w:rsid w:val="51B00B30"/>
    <w:rsid w:val="51B05A6F"/>
    <w:rsid w:val="51B10A91"/>
    <w:rsid w:val="51B32233"/>
    <w:rsid w:val="51B53E3C"/>
    <w:rsid w:val="51B54EE4"/>
    <w:rsid w:val="51B6572F"/>
    <w:rsid w:val="51B9305A"/>
    <w:rsid w:val="51BA7196"/>
    <w:rsid w:val="51BB4FD1"/>
    <w:rsid w:val="51BD644A"/>
    <w:rsid w:val="51C005CE"/>
    <w:rsid w:val="51C320CF"/>
    <w:rsid w:val="51C56320"/>
    <w:rsid w:val="51C726AD"/>
    <w:rsid w:val="51C74E07"/>
    <w:rsid w:val="51CC21DD"/>
    <w:rsid w:val="51D03F55"/>
    <w:rsid w:val="51D3099F"/>
    <w:rsid w:val="51D34F2E"/>
    <w:rsid w:val="51D507DF"/>
    <w:rsid w:val="51D72DF0"/>
    <w:rsid w:val="51DA4FE5"/>
    <w:rsid w:val="51DD433C"/>
    <w:rsid w:val="51DD707C"/>
    <w:rsid w:val="51DF2ED9"/>
    <w:rsid w:val="51E0618A"/>
    <w:rsid w:val="51E06965"/>
    <w:rsid w:val="51E12483"/>
    <w:rsid w:val="51E45C92"/>
    <w:rsid w:val="51E80574"/>
    <w:rsid w:val="51E97B88"/>
    <w:rsid w:val="51EA044B"/>
    <w:rsid w:val="51EB6E38"/>
    <w:rsid w:val="51EB71A8"/>
    <w:rsid w:val="51EC76D9"/>
    <w:rsid w:val="51EC7A19"/>
    <w:rsid w:val="51ED7F17"/>
    <w:rsid w:val="51EF025B"/>
    <w:rsid w:val="51F46FEF"/>
    <w:rsid w:val="51F60CC5"/>
    <w:rsid w:val="51F61508"/>
    <w:rsid w:val="51F77A0A"/>
    <w:rsid w:val="51FC2049"/>
    <w:rsid w:val="51FC6CF5"/>
    <w:rsid w:val="5201280A"/>
    <w:rsid w:val="52012D3B"/>
    <w:rsid w:val="52025595"/>
    <w:rsid w:val="520830AD"/>
    <w:rsid w:val="520A662C"/>
    <w:rsid w:val="520C656D"/>
    <w:rsid w:val="520E4388"/>
    <w:rsid w:val="520E5A46"/>
    <w:rsid w:val="520E70AD"/>
    <w:rsid w:val="52120F85"/>
    <w:rsid w:val="52146013"/>
    <w:rsid w:val="52150B04"/>
    <w:rsid w:val="52184DDB"/>
    <w:rsid w:val="521C4EE7"/>
    <w:rsid w:val="521C54D1"/>
    <w:rsid w:val="521D7FC4"/>
    <w:rsid w:val="52205750"/>
    <w:rsid w:val="52210485"/>
    <w:rsid w:val="52212E9B"/>
    <w:rsid w:val="522401AF"/>
    <w:rsid w:val="5226683B"/>
    <w:rsid w:val="52275061"/>
    <w:rsid w:val="522B5480"/>
    <w:rsid w:val="522E029B"/>
    <w:rsid w:val="522E1D0C"/>
    <w:rsid w:val="522F3B14"/>
    <w:rsid w:val="52320ADB"/>
    <w:rsid w:val="52322B34"/>
    <w:rsid w:val="52340F26"/>
    <w:rsid w:val="52351423"/>
    <w:rsid w:val="52364C38"/>
    <w:rsid w:val="52366C84"/>
    <w:rsid w:val="52373350"/>
    <w:rsid w:val="5239418A"/>
    <w:rsid w:val="523A11CF"/>
    <w:rsid w:val="523B6291"/>
    <w:rsid w:val="523D72BE"/>
    <w:rsid w:val="524171D2"/>
    <w:rsid w:val="52434500"/>
    <w:rsid w:val="52492377"/>
    <w:rsid w:val="524C6CC1"/>
    <w:rsid w:val="524C768D"/>
    <w:rsid w:val="524F5CDC"/>
    <w:rsid w:val="5251722B"/>
    <w:rsid w:val="525263BA"/>
    <w:rsid w:val="52527A30"/>
    <w:rsid w:val="525332FB"/>
    <w:rsid w:val="52545BEC"/>
    <w:rsid w:val="52554241"/>
    <w:rsid w:val="525928A4"/>
    <w:rsid w:val="525A69E6"/>
    <w:rsid w:val="525B1F20"/>
    <w:rsid w:val="525C0B5C"/>
    <w:rsid w:val="525D258F"/>
    <w:rsid w:val="52601C85"/>
    <w:rsid w:val="526119D3"/>
    <w:rsid w:val="52616ED7"/>
    <w:rsid w:val="5262437E"/>
    <w:rsid w:val="52631055"/>
    <w:rsid w:val="52631BD7"/>
    <w:rsid w:val="526419F7"/>
    <w:rsid w:val="52671C15"/>
    <w:rsid w:val="526769A1"/>
    <w:rsid w:val="526851FB"/>
    <w:rsid w:val="5269233D"/>
    <w:rsid w:val="52696A5B"/>
    <w:rsid w:val="526A06F0"/>
    <w:rsid w:val="526B47EF"/>
    <w:rsid w:val="526C25BB"/>
    <w:rsid w:val="526D5672"/>
    <w:rsid w:val="526E722C"/>
    <w:rsid w:val="527139A1"/>
    <w:rsid w:val="527525D4"/>
    <w:rsid w:val="52762E1D"/>
    <w:rsid w:val="52795A4A"/>
    <w:rsid w:val="527A14B7"/>
    <w:rsid w:val="527A2EA2"/>
    <w:rsid w:val="527A4F0D"/>
    <w:rsid w:val="527E3304"/>
    <w:rsid w:val="527E5A86"/>
    <w:rsid w:val="527E6D87"/>
    <w:rsid w:val="52836680"/>
    <w:rsid w:val="52870A38"/>
    <w:rsid w:val="52880FA0"/>
    <w:rsid w:val="52883B65"/>
    <w:rsid w:val="528934BE"/>
    <w:rsid w:val="528A533B"/>
    <w:rsid w:val="528D0EBB"/>
    <w:rsid w:val="528F7C39"/>
    <w:rsid w:val="52927EC9"/>
    <w:rsid w:val="52933C3E"/>
    <w:rsid w:val="529823D4"/>
    <w:rsid w:val="52996B87"/>
    <w:rsid w:val="529B5B51"/>
    <w:rsid w:val="52A16A86"/>
    <w:rsid w:val="52A37110"/>
    <w:rsid w:val="52A52E95"/>
    <w:rsid w:val="52A61748"/>
    <w:rsid w:val="52A802A4"/>
    <w:rsid w:val="52AA791E"/>
    <w:rsid w:val="52AB58B3"/>
    <w:rsid w:val="52AB6097"/>
    <w:rsid w:val="52AC4162"/>
    <w:rsid w:val="52AC63BD"/>
    <w:rsid w:val="52AE118B"/>
    <w:rsid w:val="52AE49A2"/>
    <w:rsid w:val="52B232B6"/>
    <w:rsid w:val="52B76D58"/>
    <w:rsid w:val="52B90772"/>
    <w:rsid w:val="52BB49D2"/>
    <w:rsid w:val="52BC41A2"/>
    <w:rsid w:val="52BC7CCC"/>
    <w:rsid w:val="52BD2BD0"/>
    <w:rsid w:val="52BD45F2"/>
    <w:rsid w:val="52BE7955"/>
    <w:rsid w:val="52BF6481"/>
    <w:rsid w:val="52C12E0F"/>
    <w:rsid w:val="52C50B6A"/>
    <w:rsid w:val="52C84F73"/>
    <w:rsid w:val="52CB38F9"/>
    <w:rsid w:val="52D603B0"/>
    <w:rsid w:val="52D65EF7"/>
    <w:rsid w:val="52D75EB7"/>
    <w:rsid w:val="52D85A45"/>
    <w:rsid w:val="52D86C23"/>
    <w:rsid w:val="52DD4697"/>
    <w:rsid w:val="52DF3918"/>
    <w:rsid w:val="52E30808"/>
    <w:rsid w:val="52E451EB"/>
    <w:rsid w:val="52E954EE"/>
    <w:rsid w:val="52EE5698"/>
    <w:rsid w:val="52EF401D"/>
    <w:rsid w:val="52F053E6"/>
    <w:rsid w:val="52F56E24"/>
    <w:rsid w:val="52F7515D"/>
    <w:rsid w:val="52FA395D"/>
    <w:rsid w:val="52FC2778"/>
    <w:rsid w:val="52FD5917"/>
    <w:rsid w:val="52FF564A"/>
    <w:rsid w:val="530112C1"/>
    <w:rsid w:val="530173C3"/>
    <w:rsid w:val="53076FC6"/>
    <w:rsid w:val="530D5CC6"/>
    <w:rsid w:val="53101800"/>
    <w:rsid w:val="53103C72"/>
    <w:rsid w:val="53115F0C"/>
    <w:rsid w:val="531362F1"/>
    <w:rsid w:val="53140B96"/>
    <w:rsid w:val="531473FD"/>
    <w:rsid w:val="53191B44"/>
    <w:rsid w:val="531B239F"/>
    <w:rsid w:val="531D1132"/>
    <w:rsid w:val="531D7787"/>
    <w:rsid w:val="531E237B"/>
    <w:rsid w:val="531F5CDF"/>
    <w:rsid w:val="5322658E"/>
    <w:rsid w:val="532319AE"/>
    <w:rsid w:val="53242C5B"/>
    <w:rsid w:val="53252B36"/>
    <w:rsid w:val="532800C5"/>
    <w:rsid w:val="53281902"/>
    <w:rsid w:val="5329338E"/>
    <w:rsid w:val="53321E00"/>
    <w:rsid w:val="5332325B"/>
    <w:rsid w:val="533B4326"/>
    <w:rsid w:val="533D7156"/>
    <w:rsid w:val="534022E0"/>
    <w:rsid w:val="534154E6"/>
    <w:rsid w:val="53417A57"/>
    <w:rsid w:val="53424123"/>
    <w:rsid w:val="53430A62"/>
    <w:rsid w:val="534507E5"/>
    <w:rsid w:val="5345777C"/>
    <w:rsid w:val="53463855"/>
    <w:rsid w:val="534755CC"/>
    <w:rsid w:val="534952AD"/>
    <w:rsid w:val="53496203"/>
    <w:rsid w:val="534A0B23"/>
    <w:rsid w:val="534B2869"/>
    <w:rsid w:val="534E3044"/>
    <w:rsid w:val="53520575"/>
    <w:rsid w:val="53541F9C"/>
    <w:rsid w:val="53551587"/>
    <w:rsid w:val="5355217D"/>
    <w:rsid w:val="53575A68"/>
    <w:rsid w:val="53582C1D"/>
    <w:rsid w:val="53593218"/>
    <w:rsid w:val="535B425F"/>
    <w:rsid w:val="53616DED"/>
    <w:rsid w:val="53621B4C"/>
    <w:rsid w:val="53645142"/>
    <w:rsid w:val="536640DE"/>
    <w:rsid w:val="536A03A7"/>
    <w:rsid w:val="536A2864"/>
    <w:rsid w:val="536A5854"/>
    <w:rsid w:val="536D51CF"/>
    <w:rsid w:val="536E3539"/>
    <w:rsid w:val="536E528D"/>
    <w:rsid w:val="536F08E5"/>
    <w:rsid w:val="53702636"/>
    <w:rsid w:val="53724A77"/>
    <w:rsid w:val="53727460"/>
    <w:rsid w:val="53733F72"/>
    <w:rsid w:val="537717F2"/>
    <w:rsid w:val="53793FFF"/>
    <w:rsid w:val="537B6F8F"/>
    <w:rsid w:val="537D2F80"/>
    <w:rsid w:val="537E4DCB"/>
    <w:rsid w:val="537F00C9"/>
    <w:rsid w:val="53800046"/>
    <w:rsid w:val="53811343"/>
    <w:rsid w:val="53843D25"/>
    <w:rsid w:val="53862908"/>
    <w:rsid w:val="538714E1"/>
    <w:rsid w:val="53880E30"/>
    <w:rsid w:val="53883B1E"/>
    <w:rsid w:val="538B1EFA"/>
    <w:rsid w:val="538B2A1F"/>
    <w:rsid w:val="538C2008"/>
    <w:rsid w:val="538F1931"/>
    <w:rsid w:val="538F1B32"/>
    <w:rsid w:val="5390350D"/>
    <w:rsid w:val="539108FB"/>
    <w:rsid w:val="53942283"/>
    <w:rsid w:val="53973091"/>
    <w:rsid w:val="539853F3"/>
    <w:rsid w:val="53995D8D"/>
    <w:rsid w:val="539A005C"/>
    <w:rsid w:val="539D1B39"/>
    <w:rsid w:val="539E3C96"/>
    <w:rsid w:val="539F3AC5"/>
    <w:rsid w:val="53A0090C"/>
    <w:rsid w:val="53A25B36"/>
    <w:rsid w:val="53A47EE2"/>
    <w:rsid w:val="53A77D4E"/>
    <w:rsid w:val="53A848CE"/>
    <w:rsid w:val="53AD70E8"/>
    <w:rsid w:val="53AE00DE"/>
    <w:rsid w:val="53AE05EB"/>
    <w:rsid w:val="53B06783"/>
    <w:rsid w:val="53B07A8C"/>
    <w:rsid w:val="53B119CE"/>
    <w:rsid w:val="53B2499F"/>
    <w:rsid w:val="53B31FB0"/>
    <w:rsid w:val="53B423BD"/>
    <w:rsid w:val="53BA2E09"/>
    <w:rsid w:val="53BC13AD"/>
    <w:rsid w:val="53BE3329"/>
    <w:rsid w:val="53BE4131"/>
    <w:rsid w:val="53C261AA"/>
    <w:rsid w:val="53C26E2F"/>
    <w:rsid w:val="53C6492D"/>
    <w:rsid w:val="53C77100"/>
    <w:rsid w:val="53CA7901"/>
    <w:rsid w:val="53CC0EC1"/>
    <w:rsid w:val="53D0294E"/>
    <w:rsid w:val="53D2165C"/>
    <w:rsid w:val="53D37228"/>
    <w:rsid w:val="53D556EF"/>
    <w:rsid w:val="53D62D28"/>
    <w:rsid w:val="53D750D3"/>
    <w:rsid w:val="53D91D9F"/>
    <w:rsid w:val="53DA217D"/>
    <w:rsid w:val="53DB5CEC"/>
    <w:rsid w:val="53DB600F"/>
    <w:rsid w:val="53DE52C7"/>
    <w:rsid w:val="53E0127D"/>
    <w:rsid w:val="53E20AE7"/>
    <w:rsid w:val="53E344FB"/>
    <w:rsid w:val="53E473C3"/>
    <w:rsid w:val="53E52118"/>
    <w:rsid w:val="53E541D2"/>
    <w:rsid w:val="53E86F18"/>
    <w:rsid w:val="53EA4EA8"/>
    <w:rsid w:val="53EB6E2D"/>
    <w:rsid w:val="53EC037C"/>
    <w:rsid w:val="53EF7B32"/>
    <w:rsid w:val="53F12142"/>
    <w:rsid w:val="53F45965"/>
    <w:rsid w:val="53F528B4"/>
    <w:rsid w:val="53F66FB8"/>
    <w:rsid w:val="53FB4423"/>
    <w:rsid w:val="540146BF"/>
    <w:rsid w:val="54020700"/>
    <w:rsid w:val="540242FE"/>
    <w:rsid w:val="54044A68"/>
    <w:rsid w:val="540471D0"/>
    <w:rsid w:val="54050DC3"/>
    <w:rsid w:val="540C7775"/>
    <w:rsid w:val="540D0D5C"/>
    <w:rsid w:val="540D1770"/>
    <w:rsid w:val="540D5DDB"/>
    <w:rsid w:val="5413415A"/>
    <w:rsid w:val="54162DE4"/>
    <w:rsid w:val="54187807"/>
    <w:rsid w:val="541D73B5"/>
    <w:rsid w:val="541E63F8"/>
    <w:rsid w:val="54210255"/>
    <w:rsid w:val="54214C55"/>
    <w:rsid w:val="54220CCE"/>
    <w:rsid w:val="542356AC"/>
    <w:rsid w:val="54253EB4"/>
    <w:rsid w:val="54267CFB"/>
    <w:rsid w:val="5428111E"/>
    <w:rsid w:val="54286B0A"/>
    <w:rsid w:val="542A366F"/>
    <w:rsid w:val="542B1C43"/>
    <w:rsid w:val="542D78DC"/>
    <w:rsid w:val="542E41E9"/>
    <w:rsid w:val="543015AE"/>
    <w:rsid w:val="54331155"/>
    <w:rsid w:val="543D4DDE"/>
    <w:rsid w:val="543E0EC9"/>
    <w:rsid w:val="54411B60"/>
    <w:rsid w:val="54412777"/>
    <w:rsid w:val="54425056"/>
    <w:rsid w:val="54427FEA"/>
    <w:rsid w:val="544417C7"/>
    <w:rsid w:val="54444B44"/>
    <w:rsid w:val="54467B21"/>
    <w:rsid w:val="544736D2"/>
    <w:rsid w:val="54482D27"/>
    <w:rsid w:val="544A0455"/>
    <w:rsid w:val="544B048D"/>
    <w:rsid w:val="544D24F1"/>
    <w:rsid w:val="544F080C"/>
    <w:rsid w:val="544F3C5C"/>
    <w:rsid w:val="544F66A9"/>
    <w:rsid w:val="544F6BE9"/>
    <w:rsid w:val="545171A6"/>
    <w:rsid w:val="5454282B"/>
    <w:rsid w:val="54567F2E"/>
    <w:rsid w:val="54584AB3"/>
    <w:rsid w:val="545901EE"/>
    <w:rsid w:val="545A140F"/>
    <w:rsid w:val="545B7549"/>
    <w:rsid w:val="545C0080"/>
    <w:rsid w:val="545C2370"/>
    <w:rsid w:val="545E099C"/>
    <w:rsid w:val="545E5321"/>
    <w:rsid w:val="54644104"/>
    <w:rsid w:val="54672C3B"/>
    <w:rsid w:val="546750C8"/>
    <w:rsid w:val="546922C7"/>
    <w:rsid w:val="546A372D"/>
    <w:rsid w:val="546A75F9"/>
    <w:rsid w:val="546B546A"/>
    <w:rsid w:val="546F41A1"/>
    <w:rsid w:val="5470256B"/>
    <w:rsid w:val="547075C8"/>
    <w:rsid w:val="547179B0"/>
    <w:rsid w:val="54736DF9"/>
    <w:rsid w:val="547371BC"/>
    <w:rsid w:val="54745831"/>
    <w:rsid w:val="54761082"/>
    <w:rsid w:val="54781927"/>
    <w:rsid w:val="54795E94"/>
    <w:rsid w:val="547A709C"/>
    <w:rsid w:val="547F3E32"/>
    <w:rsid w:val="547F41DB"/>
    <w:rsid w:val="5482055D"/>
    <w:rsid w:val="54834FBF"/>
    <w:rsid w:val="548479A4"/>
    <w:rsid w:val="548732E5"/>
    <w:rsid w:val="548D1115"/>
    <w:rsid w:val="548E4664"/>
    <w:rsid w:val="548F0CAC"/>
    <w:rsid w:val="548F1920"/>
    <w:rsid w:val="5492247B"/>
    <w:rsid w:val="5496416B"/>
    <w:rsid w:val="54970F6D"/>
    <w:rsid w:val="54971CA8"/>
    <w:rsid w:val="549B232E"/>
    <w:rsid w:val="549C062B"/>
    <w:rsid w:val="549E5615"/>
    <w:rsid w:val="54A259F7"/>
    <w:rsid w:val="54A40E17"/>
    <w:rsid w:val="54A45C09"/>
    <w:rsid w:val="54A53781"/>
    <w:rsid w:val="54A657BD"/>
    <w:rsid w:val="54A717B0"/>
    <w:rsid w:val="54A86CCB"/>
    <w:rsid w:val="54A9286F"/>
    <w:rsid w:val="54A93EA6"/>
    <w:rsid w:val="54A9646C"/>
    <w:rsid w:val="54AA405B"/>
    <w:rsid w:val="54AA7C69"/>
    <w:rsid w:val="54AB248D"/>
    <w:rsid w:val="54AB6649"/>
    <w:rsid w:val="54B0515E"/>
    <w:rsid w:val="54B3189B"/>
    <w:rsid w:val="54B60AE3"/>
    <w:rsid w:val="54B64C1B"/>
    <w:rsid w:val="54B676C3"/>
    <w:rsid w:val="54B811A1"/>
    <w:rsid w:val="54B814F8"/>
    <w:rsid w:val="54BC3BE9"/>
    <w:rsid w:val="54BD61B7"/>
    <w:rsid w:val="54BE3D7C"/>
    <w:rsid w:val="54BF374B"/>
    <w:rsid w:val="54C36101"/>
    <w:rsid w:val="54C37951"/>
    <w:rsid w:val="54CD6C80"/>
    <w:rsid w:val="54CE3587"/>
    <w:rsid w:val="54D168CE"/>
    <w:rsid w:val="54D35748"/>
    <w:rsid w:val="54D55BD6"/>
    <w:rsid w:val="54D6569A"/>
    <w:rsid w:val="54D761CE"/>
    <w:rsid w:val="54D76A69"/>
    <w:rsid w:val="54D92EED"/>
    <w:rsid w:val="54DA3305"/>
    <w:rsid w:val="54DC1556"/>
    <w:rsid w:val="54DD0C70"/>
    <w:rsid w:val="54DD3C7E"/>
    <w:rsid w:val="54DF7A59"/>
    <w:rsid w:val="54E018D9"/>
    <w:rsid w:val="54E20E8F"/>
    <w:rsid w:val="54E21685"/>
    <w:rsid w:val="54E61CDF"/>
    <w:rsid w:val="54E81103"/>
    <w:rsid w:val="54EB42DA"/>
    <w:rsid w:val="54EC1BD6"/>
    <w:rsid w:val="54ED1B7E"/>
    <w:rsid w:val="54EF48B7"/>
    <w:rsid w:val="54F02EF3"/>
    <w:rsid w:val="54F06319"/>
    <w:rsid w:val="54F140D5"/>
    <w:rsid w:val="54F44B34"/>
    <w:rsid w:val="54F617A4"/>
    <w:rsid w:val="54F7506B"/>
    <w:rsid w:val="54F77DFB"/>
    <w:rsid w:val="54F91300"/>
    <w:rsid w:val="54FA3BB3"/>
    <w:rsid w:val="54FE7184"/>
    <w:rsid w:val="54FF43C2"/>
    <w:rsid w:val="55006375"/>
    <w:rsid w:val="55006CB8"/>
    <w:rsid w:val="55015FBD"/>
    <w:rsid w:val="55053192"/>
    <w:rsid w:val="550536D9"/>
    <w:rsid w:val="550657DD"/>
    <w:rsid w:val="550850E2"/>
    <w:rsid w:val="550B13AC"/>
    <w:rsid w:val="550C523E"/>
    <w:rsid w:val="550C6363"/>
    <w:rsid w:val="550D15AB"/>
    <w:rsid w:val="5510130C"/>
    <w:rsid w:val="55155893"/>
    <w:rsid w:val="551714AE"/>
    <w:rsid w:val="55174E42"/>
    <w:rsid w:val="551973B2"/>
    <w:rsid w:val="551B68E8"/>
    <w:rsid w:val="551B7569"/>
    <w:rsid w:val="551C63DA"/>
    <w:rsid w:val="551D3DA5"/>
    <w:rsid w:val="551D5B35"/>
    <w:rsid w:val="55213F89"/>
    <w:rsid w:val="552358F8"/>
    <w:rsid w:val="55242BDC"/>
    <w:rsid w:val="55264ABD"/>
    <w:rsid w:val="552812B6"/>
    <w:rsid w:val="552F44CD"/>
    <w:rsid w:val="55304922"/>
    <w:rsid w:val="553343E9"/>
    <w:rsid w:val="5534095E"/>
    <w:rsid w:val="55362607"/>
    <w:rsid w:val="55370639"/>
    <w:rsid w:val="553836FD"/>
    <w:rsid w:val="553E6D0A"/>
    <w:rsid w:val="5540169D"/>
    <w:rsid w:val="554132F6"/>
    <w:rsid w:val="554248E3"/>
    <w:rsid w:val="55440005"/>
    <w:rsid w:val="55440B3E"/>
    <w:rsid w:val="5545356A"/>
    <w:rsid w:val="55493252"/>
    <w:rsid w:val="554C6E91"/>
    <w:rsid w:val="554E488D"/>
    <w:rsid w:val="554F6EB4"/>
    <w:rsid w:val="55500DBD"/>
    <w:rsid w:val="555037C4"/>
    <w:rsid w:val="5551095A"/>
    <w:rsid w:val="55562F21"/>
    <w:rsid w:val="555D005C"/>
    <w:rsid w:val="55604E3F"/>
    <w:rsid w:val="55640A2F"/>
    <w:rsid w:val="55646DFE"/>
    <w:rsid w:val="55697B80"/>
    <w:rsid w:val="556B0B93"/>
    <w:rsid w:val="556F19DF"/>
    <w:rsid w:val="556F67C3"/>
    <w:rsid w:val="556F6E80"/>
    <w:rsid w:val="5571255F"/>
    <w:rsid w:val="557333EA"/>
    <w:rsid w:val="55741548"/>
    <w:rsid w:val="557506DA"/>
    <w:rsid w:val="55752DF0"/>
    <w:rsid w:val="557639C3"/>
    <w:rsid w:val="5576561B"/>
    <w:rsid w:val="557657CB"/>
    <w:rsid w:val="5579192A"/>
    <w:rsid w:val="55797172"/>
    <w:rsid w:val="557D10EE"/>
    <w:rsid w:val="557D7AD5"/>
    <w:rsid w:val="557E71B1"/>
    <w:rsid w:val="557E7F88"/>
    <w:rsid w:val="5581485F"/>
    <w:rsid w:val="55825AC4"/>
    <w:rsid w:val="5583000C"/>
    <w:rsid w:val="55840CEB"/>
    <w:rsid w:val="55847E9F"/>
    <w:rsid w:val="5586220F"/>
    <w:rsid w:val="558622BD"/>
    <w:rsid w:val="55864BAC"/>
    <w:rsid w:val="558815B1"/>
    <w:rsid w:val="55893ECF"/>
    <w:rsid w:val="558A1B7F"/>
    <w:rsid w:val="55922C00"/>
    <w:rsid w:val="55944520"/>
    <w:rsid w:val="55957190"/>
    <w:rsid w:val="559D4AB2"/>
    <w:rsid w:val="55A044A3"/>
    <w:rsid w:val="55A33A88"/>
    <w:rsid w:val="55A36267"/>
    <w:rsid w:val="55A56A00"/>
    <w:rsid w:val="55A65714"/>
    <w:rsid w:val="55A7033F"/>
    <w:rsid w:val="55A76E31"/>
    <w:rsid w:val="55AC674A"/>
    <w:rsid w:val="55AD6376"/>
    <w:rsid w:val="55AF582B"/>
    <w:rsid w:val="55B45838"/>
    <w:rsid w:val="55B46C03"/>
    <w:rsid w:val="55B53842"/>
    <w:rsid w:val="55B703A3"/>
    <w:rsid w:val="55B7362C"/>
    <w:rsid w:val="55B85400"/>
    <w:rsid w:val="55BB2789"/>
    <w:rsid w:val="55BD53CB"/>
    <w:rsid w:val="55C05DB9"/>
    <w:rsid w:val="55C203E5"/>
    <w:rsid w:val="55C25E50"/>
    <w:rsid w:val="55C42193"/>
    <w:rsid w:val="55C46E86"/>
    <w:rsid w:val="55C72E7F"/>
    <w:rsid w:val="55D1101A"/>
    <w:rsid w:val="55D163E9"/>
    <w:rsid w:val="55D36378"/>
    <w:rsid w:val="55D37767"/>
    <w:rsid w:val="55D636DD"/>
    <w:rsid w:val="55DA3E14"/>
    <w:rsid w:val="55DC5E36"/>
    <w:rsid w:val="55DE3F5E"/>
    <w:rsid w:val="55E232D7"/>
    <w:rsid w:val="55E57FBA"/>
    <w:rsid w:val="55E66D74"/>
    <w:rsid w:val="55E765D4"/>
    <w:rsid w:val="55E771D4"/>
    <w:rsid w:val="55EF2BD2"/>
    <w:rsid w:val="55F05978"/>
    <w:rsid w:val="55F22D47"/>
    <w:rsid w:val="55F23594"/>
    <w:rsid w:val="55F33268"/>
    <w:rsid w:val="55F66F92"/>
    <w:rsid w:val="55FA0452"/>
    <w:rsid w:val="55FB2A36"/>
    <w:rsid w:val="55FC7D6F"/>
    <w:rsid w:val="55FE4FC8"/>
    <w:rsid w:val="56017445"/>
    <w:rsid w:val="56035D87"/>
    <w:rsid w:val="560C22D5"/>
    <w:rsid w:val="560E57BD"/>
    <w:rsid w:val="56102753"/>
    <w:rsid w:val="56113D76"/>
    <w:rsid w:val="56125617"/>
    <w:rsid w:val="5614329C"/>
    <w:rsid w:val="56180C5B"/>
    <w:rsid w:val="561B4E21"/>
    <w:rsid w:val="561C211F"/>
    <w:rsid w:val="561C7EA2"/>
    <w:rsid w:val="561E04E1"/>
    <w:rsid w:val="561E1793"/>
    <w:rsid w:val="561E656A"/>
    <w:rsid w:val="5620289D"/>
    <w:rsid w:val="56206508"/>
    <w:rsid w:val="56234F6D"/>
    <w:rsid w:val="562461A9"/>
    <w:rsid w:val="56251199"/>
    <w:rsid w:val="56265482"/>
    <w:rsid w:val="56295688"/>
    <w:rsid w:val="562A02AA"/>
    <w:rsid w:val="562B29D6"/>
    <w:rsid w:val="562B398E"/>
    <w:rsid w:val="562E3CED"/>
    <w:rsid w:val="56300295"/>
    <w:rsid w:val="56307C8E"/>
    <w:rsid w:val="563151AC"/>
    <w:rsid w:val="56321392"/>
    <w:rsid w:val="5633529C"/>
    <w:rsid w:val="563C5A53"/>
    <w:rsid w:val="563D7B12"/>
    <w:rsid w:val="563E7828"/>
    <w:rsid w:val="56405086"/>
    <w:rsid w:val="56406E10"/>
    <w:rsid w:val="5641463A"/>
    <w:rsid w:val="56420007"/>
    <w:rsid w:val="56433A32"/>
    <w:rsid w:val="56442372"/>
    <w:rsid w:val="56450987"/>
    <w:rsid w:val="56452FA8"/>
    <w:rsid w:val="564547D3"/>
    <w:rsid w:val="56472E71"/>
    <w:rsid w:val="56486E02"/>
    <w:rsid w:val="56496DD5"/>
    <w:rsid w:val="564A19D4"/>
    <w:rsid w:val="564A2BEC"/>
    <w:rsid w:val="564B4E6D"/>
    <w:rsid w:val="564C0FAB"/>
    <w:rsid w:val="564C4EBD"/>
    <w:rsid w:val="56506E19"/>
    <w:rsid w:val="56506E36"/>
    <w:rsid w:val="5655404F"/>
    <w:rsid w:val="56584D43"/>
    <w:rsid w:val="565A52AF"/>
    <w:rsid w:val="565C01EF"/>
    <w:rsid w:val="565C0D81"/>
    <w:rsid w:val="565F4FC0"/>
    <w:rsid w:val="5662621A"/>
    <w:rsid w:val="56636426"/>
    <w:rsid w:val="56640727"/>
    <w:rsid w:val="56675990"/>
    <w:rsid w:val="56694033"/>
    <w:rsid w:val="56694B70"/>
    <w:rsid w:val="566B1014"/>
    <w:rsid w:val="566B6943"/>
    <w:rsid w:val="566D0468"/>
    <w:rsid w:val="566D1D9E"/>
    <w:rsid w:val="566D3E7B"/>
    <w:rsid w:val="566E3A4A"/>
    <w:rsid w:val="566F6ED8"/>
    <w:rsid w:val="567051E6"/>
    <w:rsid w:val="5674768E"/>
    <w:rsid w:val="5675389F"/>
    <w:rsid w:val="567A05A8"/>
    <w:rsid w:val="567D4D43"/>
    <w:rsid w:val="567F3930"/>
    <w:rsid w:val="56800465"/>
    <w:rsid w:val="56805DFE"/>
    <w:rsid w:val="56825DC7"/>
    <w:rsid w:val="56831D11"/>
    <w:rsid w:val="56844F88"/>
    <w:rsid w:val="56883915"/>
    <w:rsid w:val="568A1E6F"/>
    <w:rsid w:val="568B1B11"/>
    <w:rsid w:val="56903D79"/>
    <w:rsid w:val="5690638D"/>
    <w:rsid w:val="569248DF"/>
    <w:rsid w:val="56934731"/>
    <w:rsid w:val="56940291"/>
    <w:rsid w:val="569A6D55"/>
    <w:rsid w:val="569B2FFD"/>
    <w:rsid w:val="569C28D9"/>
    <w:rsid w:val="569C6F6E"/>
    <w:rsid w:val="569F45CC"/>
    <w:rsid w:val="56A16249"/>
    <w:rsid w:val="56A311E2"/>
    <w:rsid w:val="56A32A9F"/>
    <w:rsid w:val="56A436D7"/>
    <w:rsid w:val="56A44463"/>
    <w:rsid w:val="56A96636"/>
    <w:rsid w:val="56AF6403"/>
    <w:rsid w:val="56B16D38"/>
    <w:rsid w:val="56B5432F"/>
    <w:rsid w:val="56BA3BD2"/>
    <w:rsid w:val="56BA3EB2"/>
    <w:rsid w:val="56BA7E5B"/>
    <w:rsid w:val="56BD1802"/>
    <w:rsid w:val="56BD59A6"/>
    <w:rsid w:val="56BE0C4E"/>
    <w:rsid w:val="56BE51BE"/>
    <w:rsid w:val="56BE7177"/>
    <w:rsid w:val="56BF1E22"/>
    <w:rsid w:val="56C07ED0"/>
    <w:rsid w:val="56C14DFB"/>
    <w:rsid w:val="56C2701F"/>
    <w:rsid w:val="56C47DBC"/>
    <w:rsid w:val="56C52CAB"/>
    <w:rsid w:val="56C77C94"/>
    <w:rsid w:val="56C9351F"/>
    <w:rsid w:val="56CC4EC9"/>
    <w:rsid w:val="56CD6C1D"/>
    <w:rsid w:val="56CE0E60"/>
    <w:rsid w:val="56D1005D"/>
    <w:rsid w:val="56D27BFE"/>
    <w:rsid w:val="56D56025"/>
    <w:rsid w:val="56D60909"/>
    <w:rsid w:val="56D6337A"/>
    <w:rsid w:val="56D7781D"/>
    <w:rsid w:val="56D81F4F"/>
    <w:rsid w:val="56DA6A08"/>
    <w:rsid w:val="56DB7527"/>
    <w:rsid w:val="56DF1DE1"/>
    <w:rsid w:val="56DF7995"/>
    <w:rsid w:val="56E10DDD"/>
    <w:rsid w:val="56E42E2E"/>
    <w:rsid w:val="56E66783"/>
    <w:rsid w:val="56EB7200"/>
    <w:rsid w:val="56EC3AE5"/>
    <w:rsid w:val="56F0395A"/>
    <w:rsid w:val="56F17BF8"/>
    <w:rsid w:val="56F4312A"/>
    <w:rsid w:val="56F4621B"/>
    <w:rsid w:val="56F504A1"/>
    <w:rsid w:val="56F74702"/>
    <w:rsid w:val="56F74E15"/>
    <w:rsid w:val="56F75433"/>
    <w:rsid w:val="56FB1F16"/>
    <w:rsid w:val="56FE2B55"/>
    <w:rsid w:val="56FF0E0F"/>
    <w:rsid w:val="57010B40"/>
    <w:rsid w:val="570167C8"/>
    <w:rsid w:val="57021903"/>
    <w:rsid w:val="570430F2"/>
    <w:rsid w:val="570A7DEF"/>
    <w:rsid w:val="570C5ACE"/>
    <w:rsid w:val="57102DB3"/>
    <w:rsid w:val="57122D97"/>
    <w:rsid w:val="57151BF4"/>
    <w:rsid w:val="57184A2F"/>
    <w:rsid w:val="57192970"/>
    <w:rsid w:val="57196EE1"/>
    <w:rsid w:val="571B3A0D"/>
    <w:rsid w:val="571D5BD7"/>
    <w:rsid w:val="57276606"/>
    <w:rsid w:val="57290FBF"/>
    <w:rsid w:val="572D5895"/>
    <w:rsid w:val="572E42C2"/>
    <w:rsid w:val="57305EE5"/>
    <w:rsid w:val="57311140"/>
    <w:rsid w:val="57331ACF"/>
    <w:rsid w:val="573D099F"/>
    <w:rsid w:val="573E7F8B"/>
    <w:rsid w:val="5744593D"/>
    <w:rsid w:val="57472B82"/>
    <w:rsid w:val="57483D72"/>
    <w:rsid w:val="57487C2D"/>
    <w:rsid w:val="574A6359"/>
    <w:rsid w:val="574B193C"/>
    <w:rsid w:val="574E2A85"/>
    <w:rsid w:val="574F2D57"/>
    <w:rsid w:val="57576FEC"/>
    <w:rsid w:val="57590659"/>
    <w:rsid w:val="575B06E9"/>
    <w:rsid w:val="575F7BD9"/>
    <w:rsid w:val="57606AA0"/>
    <w:rsid w:val="576175DC"/>
    <w:rsid w:val="5763489A"/>
    <w:rsid w:val="57645C53"/>
    <w:rsid w:val="5767331B"/>
    <w:rsid w:val="576D547E"/>
    <w:rsid w:val="576E68C7"/>
    <w:rsid w:val="576F4583"/>
    <w:rsid w:val="576F6C82"/>
    <w:rsid w:val="5773097D"/>
    <w:rsid w:val="57733992"/>
    <w:rsid w:val="57784B73"/>
    <w:rsid w:val="577A1929"/>
    <w:rsid w:val="577D7146"/>
    <w:rsid w:val="577E0B35"/>
    <w:rsid w:val="577E1197"/>
    <w:rsid w:val="577E2336"/>
    <w:rsid w:val="577E6124"/>
    <w:rsid w:val="57804410"/>
    <w:rsid w:val="5780772D"/>
    <w:rsid w:val="57810179"/>
    <w:rsid w:val="57816FC0"/>
    <w:rsid w:val="57836689"/>
    <w:rsid w:val="578478CB"/>
    <w:rsid w:val="57890FC0"/>
    <w:rsid w:val="578A5DB3"/>
    <w:rsid w:val="578C4DD2"/>
    <w:rsid w:val="578E7CFA"/>
    <w:rsid w:val="578F6338"/>
    <w:rsid w:val="5791564B"/>
    <w:rsid w:val="57956634"/>
    <w:rsid w:val="579B607F"/>
    <w:rsid w:val="579D021E"/>
    <w:rsid w:val="579E0481"/>
    <w:rsid w:val="579E217A"/>
    <w:rsid w:val="579F01F7"/>
    <w:rsid w:val="57A00F49"/>
    <w:rsid w:val="57A56669"/>
    <w:rsid w:val="57A9300F"/>
    <w:rsid w:val="57AA06E9"/>
    <w:rsid w:val="57AB0C1B"/>
    <w:rsid w:val="57AB2FD9"/>
    <w:rsid w:val="57AC4A69"/>
    <w:rsid w:val="57AC527C"/>
    <w:rsid w:val="57AD3590"/>
    <w:rsid w:val="57AF721A"/>
    <w:rsid w:val="57B1165A"/>
    <w:rsid w:val="57B2370D"/>
    <w:rsid w:val="57B276C2"/>
    <w:rsid w:val="57B6522D"/>
    <w:rsid w:val="57BD419D"/>
    <w:rsid w:val="57BE215C"/>
    <w:rsid w:val="57C243C3"/>
    <w:rsid w:val="57C63179"/>
    <w:rsid w:val="57C921EE"/>
    <w:rsid w:val="57C93C5B"/>
    <w:rsid w:val="57CB7571"/>
    <w:rsid w:val="57CC087F"/>
    <w:rsid w:val="57CC18D9"/>
    <w:rsid w:val="57CD219F"/>
    <w:rsid w:val="57CF2785"/>
    <w:rsid w:val="57D2360A"/>
    <w:rsid w:val="57D23E78"/>
    <w:rsid w:val="57D262E2"/>
    <w:rsid w:val="57D57926"/>
    <w:rsid w:val="57DA20CB"/>
    <w:rsid w:val="57DC029F"/>
    <w:rsid w:val="57DE5629"/>
    <w:rsid w:val="57DF3256"/>
    <w:rsid w:val="57E10DF0"/>
    <w:rsid w:val="57E118D6"/>
    <w:rsid w:val="57E316D0"/>
    <w:rsid w:val="57E33BDF"/>
    <w:rsid w:val="57E44A7B"/>
    <w:rsid w:val="57EB3DF2"/>
    <w:rsid w:val="57EE4398"/>
    <w:rsid w:val="57EF3FE7"/>
    <w:rsid w:val="57F24664"/>
    <w:rsid w:val="57F4045E"/>
    <w:rsid w:val="57F74FDB"/>
    <w:rsid w:val="57FC3004"/>
    <w:rsid w:val="57FC3C15"/>
    <w:rsid w:val="580071CD"/>
    <w:rsid w:val="58047BB2"/>
    <w:rsid w:val="58051A6E"/>
    <w:rsid w:val="5807207D"/>
    <w:rsid w:val="58092646"/>
    <w:rsid w:val="5809363E"/>
    <w:rsid w:val="58096B6B"/>
    <w:rsid w:val="580B763C"/>
    <w:rsid w:val="580C6A93"/>
    <w:rsid w:val="580E3772"/>
    <w:rsid w:val="580F6D61"/>
    <w:rsid w:val="581228D3"/>
    <w:rsid w:val="58156671"/>
    <w:rsid w:val="58185FCE"/>
    <w:rsid w:val="581E13E7"/>
    <w:rsid w:val="58223C55"/>
    <w:rsid w:val="582601D7"/>
    <w:rsid w:val="58275AAA"/>
    <w:rsid w:val="5827687C"/>
    <w:rsid w:val="58276B7C"/>
    <w:rsid w:val="58285DF0"/>
    <w:rsid w:val="582B47E6"/>
    <w:rsid w:val="582C17B3"/>
    <w:rsid w:val="582F22CB"/>
    <w:rsid w:val="582F3825"/>
    <w:rsid w:val="58302115"/>
    <w:rsid w:val="583023CD"/>
    <w:rsid w:val="5832081E"/>
    <w:rsid w:val="5838547D"/>
    <w:rsid w:val="583A44D0"/>
    <w:rsid w:val="583B1C39"/>
    <w:rsid w:val="583D533F"/>
    <w:rsid w:val="583D6063"/>
    <w:rsid w:val="583D6137"/>
    <w:rsid w:val="58410447"/>
    <w:rsid w:val="58420977"/>
    <w:rsid w:val="58462859"/>
    <w:rsid w:val="584724EC"/>
    <w:rsid w:val="584A1258"/>
    <w:rsid w:val="584A1CCB"/>
    <w:rsid w:val="584A5953"/>
    <w:rsid w:val="584D364C"/>
    <w:rsid w:val="5851011E"/>
    <w:rsid w:val="58551A86"/>
    <w:rsid w:val="58553165"/>
    <w:rsid w:val="58572047"/>
    <w:rsid w:val="58586720"/>
    <w:rsid w:val="58587A97"/>
    <w:rsid w:val="585D1A6B"/>
    <w:rsid w:val="58607325"/>
    <w:rsid w:val="586101D3"/>
    <w:rsid w:val="58620473"/>
    <w:rsid w:val="58665425"/>
    <w:rsid w:val="58694936"/>
    <w:rsid w:val="586A277F"/>
    <w:rsid w:val="586D0EF7"/>
    <w:rsid w:val="586F527A"/>
    <w:rsid w:val="587309B4"/>
    <w:rsid w:val="5873791E"/>
    <w:rsid w:val="58741C78"/>
    <w:rsid w:val="5874649B"/>
    <w:rsid w:val="587675C0"/>
    <w:rsid w:val="58796D03"/>
    <w:rsid w:val="587A19BE"/>
    <w:rsid w:val="587A2ACD"/>
    <w:rsid w:val="587B10AF"/>
    <w:rsid w:val="587B70C5"/>
    <w:rsid w:val="587B7C5C"/>
    <w:rsid w:val="587E0C7C"/>
    <w:rsid w:val="587E1AFC"/>
    <w:rsid w:val="587F170D"/>
    <w:rsid w:val="5883191C"/>
    <w:rsid w:val="58842497"/>
    <w:rsid w:val="58851A35"/>
    <w:rsid w:val="588814BF"/>
    <w:rsid w:val="588C458F"/>
    <w:rsid w:val="588F3887"/>
    <w:rsid w:val="588F38A5"/>
    <w:rsid w:val="588F6E37"/>
    <w:rsid w:val="58902B5B"/>
    <w:rsid w:val="58920A35"/>
    <w:rsid w:val="58960ABD"/>
    <w:rsid w:val="58960E04"/>
    <w:rsid w:val="58987281"/>
    <w:rsid w:val="589D48EF"/>
    <w:rsid w:val="589E4102"/>
    <w:rsid w:val="589E6696"/>
    <w:rsid w:val="589F07BD"/>
    <w:rsid w:val="58A04FEB"/>
    <w:rsid w:val="58A12348"/>
    <w:rsid w:val="58A23EC4"/>
    <w:rsid w:val="58A70FD3"/>
    <w:rsid w:val="58A75A07"/>
    <w:rsid w:val="58A76C03"/>
    <w:rsid w:val="58AB2B76"/>
    <w:rsid w:val="58AB7B74"/>
    <w:rsid w:val="58AF372E"/>
    <w:rsid w:val="58AF382F"/>
    <w:rsid w:val="58B04549"/>
    <w:rsid w:val="58B14121"/>
    <w:rsid w:val="58B155B8"/>
    <w:rsid w:val="58B270B0"/>
    <w:rsid w:val="58BA39CF"/>
    <w:rsid w:val="58BA5501"/>
    <w:rsid w:val="58BB0800"/>
    <w:rsid w:val="58BC5933"/>
    <w:rsid w:val="58BE03F1"/>
    <w:rsid w:val="58BF2731"/>
    <w:rsid w:val="58C004C4"/>
    <w:rsid w:val="58C25FAC"/>
    <w:rsid w:val="58C36531"/>
    <w:rsid w:val="58C645F6"/>
    <w:rsid w:val="58C71EE5"/>
    <w:rsid w:val="58CE2367"/>
    <w:rsid w:val="58D3323B"/>
    <w:rsid w:val="58D73188"/>
    <w:rsid w:val="58D9594B"/>
    <w:rsid w:val="58DD13A3"/>
    <w:rsid w:val="58E002A0"/>
    <w:rsid w:val="58E03D95"/>
    <w:rsid w:val="58E54167"/>
    <w:rsid w:val="58E61AF1"/>
    <w:rsid w:val="58E6462B"/>
    <w:rsid w:val="58EB1054"/>
    <w:rsid w:val="58ED228F"/>
    <w:rsid w:val="58ED2566"/>
    <w:rsid w:val="58ED7919"/>
    <w:rsid w:val="58EE17F2"/>
    <w:rsid w:val="58EE1E1D"/>
    <w:rsid w:val="58EE240C"/>
    <w:rsid w:val="58EE76B4"/>
    <w:rsid w:val="58F005FA"/>
    <w:rsid w:val="58F203D6"/>
    <w:rsid w:val="58F21BD3"/>
    <w:rsid w:val="58F314F1"/>
    <w:rsid w:val="58F33860"/>
    <w:rsid w:val="58F424A4"/>
    <w:rsid w:val="58F63556"/>
    <w:rsid w:val="58F644DA"/>
    <w:rsid w:val="58FA1B75"/>
    <w:rsid w:val="58FC6524"/>
    <w:rsid w:val="58FE6F6F"/>
    <w:rsid w:val="59066EBA"/>
    <w:rsid w:val="590B34E7"/>
    <w:rsid w:val="59107FD9"/>
    <w:rsid w:val="591207DC"/>
    <w:rsid w:val="59157D9A"/>
    <w:rsid w:val="591912C2"/>
    <w:rsid w:val="591A3501"/>
    <w:rsid w:val="591E6AA9"/>
    <w:rsid w:val="591E7E62"/>
    <w:rsid w:val="592135F0"/>
    <w:rsid w:val="592162B9"/>
    <w:rsid w:val="59235221"/>
    <w:rsid w:val="592B2DE7"/>
    <w:rsid w:val="592C1CAC"/>
    <w:rsid w:val="59340BBC"/>
    <w:rsid w:val="5934393D"/>
    <w:rsid w:val="5935339D"/>
    <w:rsid w:val="59364E4D"/>
    <w:rsid w:val="59371D08"/>
    <w:rsid w:val="593A50D1"/>
    <w:rsid w:val="593B28DD"/>
    <w:rsid w:val="593C6DF7"/>
    <w:rsid w:val="593D1F4B"/>
    <w:rsid w:val="593E344D"/>
    <w:rsid w:val="5941577D"/>
    <w:rsid w:val="59437887"/>
    <w:rsid w:val="59451DCA"/>
    <w:rsid w:val="59465AC7"/>
    <w:rsid w:val="59475356"/>
    <w:rsid w:val="5947791D"/>
    <w:rsid w:val="5948632C"/>
    <w:rsid w:val="594A7FB6"/>
    <w:rsid w:val="594D6990"/>
    <w:rsid w:val="594E70DB"/>
    <w:rsid w:val="594F7289"/>
    <w:rsid w:val="595601B4"/>
    <w:rsid w:val="595A5AFB"/>
    <w:rsid w:val="595B6726"/>
    <w:rsid w:val="595B7CE6"/>
    <w:rsid w:val="595D42F5"/>
    <w:rsid w:val="59616236"/>
    <w:rsid w:val="59643338"/>
    <w:rsid w:val="59662CE0"/>
    <w:rsid w:val="59667A5E"/>
    <w:rsid w:val="59681056"/>
    <w:rsid w:val="596839C9"/>
    <w:rsid w:val="5968403B"/>
    <w:rsid w:val="596842AA"/>
    <w:rsid w:val="5969461A"/>
    <w:rsid w:val="596E2199"/>
    <w:rsid w:val="596F2B03"/>
    <w:rsid w:val="59743683"/>
    <w:rsid w:val="597C31B2"/>
    <w:rsid w:val="597D2D03"/>
    <w:rsid w:val="597E5682"/>
    <w:rsid w:val="598316C7"/>
    <w:rsid w:val="5984388F"/>
    <w:rsid w:val="59865D0A"/>
    <w:rsid w:val="59891027"/>
    <w:rsid w:val="598C176D"/>
    <w:rsid w:val="598C1D49"/>
    <w:rsid w:val="599345D5"/>
    <w:rsid w:val="59943086"/>
    <w:rsid w:val="599432C1"/>
    <w:rsid w:val="5995178B"/>
    <w:rsid w:val="599525AB"/>
    <w:rsid w:val="59957F66"/>
    <w:rsid w:val="599726AE"/>
    <w:rsid w:val="599C4185"/>
    <w:rsid w:val="599D63C8"/>
    <w:rsid w:val="599D7063"/>
    <w:rsid w:val="599E41D0"/>
    <w:rsid w:val="59A374EF"/>
    <w:rsid w:val="59A718BF"/>
    <w:rsid w:val="59A90998"/>
    <w:rsid w:val="59AB1792"/>
    <w:rsid w:val="59B54A1F"/>
    <w:rsid w:val="59B57556"/>
    <w:rsid w:val="59BB1C4D"/>
    <w:rsid w:val="59BC25FB"/>
    <w:rsid w:val="59BE03A9"/>
    <w:rsid w:val="59BE18DD"/>
    <w:rsid w:val="59BE2C52"/>
    <w:rsid w:val="59C048F9"/>
    <w:rsid w:val="59C1576B"/>
    <w:rsid w:val="59C16CAE"/>
    <w:rsid w:val="59C233BA"/>
    <w:rsid w:val="59C36885"/>
    <w:rsid w:val="59CE0B54"/>
    <w:rsid w:val="59CF18EA"/>
    <w:rsid w:val="59D21AB1"/>
    <w:rsid w:val="59D3586F"/>
    <w:rsid w:val="59D36348"/>
    <w:rsid w:val="59D53CD1"/>
    <w:rsid w:val="59DB3CFC"/>
    <w:rsid w:val="59DC17D3"/>
    <w:rsid w:val="59DD0E8C"/>
    <w:rsid w:val="59E06F44"/>
    <w:rsid w:val="59E20BA8"/>
    <w:rsid w:val="59E64AA4"/>
    <w:rsid w:val="59E82C17"/>
    <w:rsid w:val="59EE5E57"/>
    <w:rsid w:val="59F10411"/>
    <w:rsid w:val="59F22ADE"/>
    <w:rsid w:val="59F37D9E"/>
    <w:rsid w:val="59F40C66"/>
    <w:rsid w:val="59F4134F"/>
    <w:rsid w:val="59F50215"/>
    <w:rsid w:val="59F82459"/>
    <w:rsid w:val="59F84F03"/>
    <w:rsid w:val="59F8599C"/>
    <w:rsid w:val="59F940D7"/>
    <w:rsid w:val="59FB5429"/>
    <w:rsid w:val="59FD773D"/>
    <w:rsid w:val="5A012D13"/>
    <w:rsid w:val="5A0421F3"/>
    <w:rsid w:val="5A053AC4"/>
    <w:rsid w:val="5A0A314A"/>
    <w:rsid w:val="5A0F4674"/>
    <w:rsid w:val="5A107E28"/>
    <w:rsid w:val="5A113D58"/>
    <w:rsid w:val="5A1C6760"/>
    <w:rsid w:val="5A1C6928"/>
    <w:rsid w:val="5A1C7D4F"/>
    <w:rsid w:val="5A1E4B6F"/>
    <w:rsid w:val="5A245886"/>
    <w:rsid w:val="5A250D39"/>
    <w:rsid w:val="5A2629FE"/>
    <w:rsid w:val="5A2654BD"/>
    <w:rsid w:val="5A265D54"/>
    <w:rsid w:val="5A273EA3"/>
    <w:rsid w:val="5A2A5723"/>
    <w:rsid w:val="5A2E4EDA"/>
    <w:rsid w:val="5A30605D"/>
    <w:rsid w:val="5A3254C1"/>
    <w:rsid w:val="5A32704E"/>
    <w:rsid w:val="5A3312F4"/>
    <w:rsid w:val="5A3332D4"/>
    <w:rsid w:val="5A335AFA"/>
    <w:rsid w:val="5A3414BE"/>
    <w:rsid w:val="5A381D8C"/>
    <w:rsid w:val="5A394183"/>
    <w:rsid w:val="5A3A39B6"/>
    <w:rsid w:val="5A3B5DFE"/>
    <w:rsid w:val="5A3B736B"/>
    <w:rsid w:val="5A401672"/>
    <w:rsid w:val="5A4279F6"/>
    <w:rsid w:val="5A4A1FBE"/>
    <w:rsid w:val="5A4B0189"/>
    <w:rsid w:val="5A4D548F"/>
    <w:rsid w:val="5A4F06CC"/>
    <w:rsid w:val="5A50676E"/>
    <w:rsid w:val="5A50686F"/>
    <w:rsid w:val="5A515B3B"/>
    <w:rsid w:val="5A53029E"/>
    <w:rsid w:val="5A536478"/>
    <w:rsid w:val="5A557831"/>
    <w:rsid w:val="5A557EE8"/>
    <w:rsid w:val="5A560B09"/>
    <w:rsid w:val="5A581A10"/>
    <w:rsid w:val="5A5D21B2"/>
    <w:rsid w:val="5A6141D2"/>
    <w:rsid w:val="5A6656A1"/>
    <w:rsid w:val="5A665E5A"/>
    <w:rsid w:val="5A696A25"/>
    <w:rsid w:val="5A6A7CC5"/>
    <w:rsid w:val="5A6C570A"/>
    <w:rsid w:val="5A6F045F"/>
    <w:rsid w:val="5A72698C"/>
    <w:rsid w:val="5A7330C3"/>
    <w:rsid w:val="5A762DF3"/>
    <w:rsid w:val="5A765DA7"/>
    <w:rsid w:val="5A773C04"/>
    <w:rsid w:val="5A7E792C"/>
    <w:rsid w:val="5A84291E"/>
    <w:rsid w:val="5A8452A0"/>
    <w:rsid w:val="5A8466CA"/>
    <w:rsid w:val="5A8562BF"/>
    <w:rsid w:val="5A863D4F"/>
    <w:rsid w:val="5A8829CE"/>
    <w:rsid w:val="5A8A4A21"/>
    <w:rsid w:val="5A8C233A"/>
    <w:rsid w:val="5A8E4AAF"/>
    <w:rsid w:val="5A8F3C69"/>
    <w:rsid w:val="5A931405"/>
    <w:rsid w:val="5A935772"/>
    <w:rsid w:val="5A954385"/>
    <w:rsid w:val="5A98495C"/>
    <w:rsid w:val="5A9B1C23"/>
    <w:rsid w:val="5AA37DDD"/>
    <w:rsid w:val="5AA40E86"/>
    <w:rsid w:val="5AAB14E9"/>
    <w:rsid w:val="5AAB5337"/>
    <w:rsid w:val="5AAC4A12"/>
    <w:rsid w:val="5AAC660E"/>
    <w:rsid w:val="5AAD070D"/>
    <w:rsid w:val="5AAD6B5B"/>
    <w:rsid w:val="5AAE4F7F"/>
    <w:rsid w:val="5AB213E9"/>
    <w:rsid w:val="5AB54F3E"/>
    <w:rsid w:val="5ABB0641"/>
    <w:rsid w:val="5ABC2467"/>
    <w:rsid w:val="5AC2404D"/>
    <w:rsid w:val="5AC45431"/>
    <w:rsid w:val="5AC720F4"/>
    <w:rsid w:val="5AC776C0"/>
    <w:rsid w:val="5AC96A04"/>
    <w:rsid w:val="5AC96A0C"/>
    <w:rsid w:val="5ACB0071"/>
    <w:rsid w:val="5ACD5253"/>
    <w:rsid w:val="5ACE4DF9"/>
    <w:rsid w:val="5AD10415"/>
    <w:rsid w:val="5AD11000"/>
    <w:rsid w:val="5AD40D1D"/>
    <w:rsid w:val="5AD5283E"/>
    <w:rsid w:val="5AD73383"/>
    <w:rsid w:val="5AD8122D"/>
    <w:rsid w:val="5AD83FFB"/>
    <w:rsid w:val="5AD86281"/>
    <w:rsid w:val="5ADE3B7E"/>
    <w:rsid w:val="5ADE613C"/>
    <w:rsid w:val="5ADF12B6"/>
    <w:rsid w:val="5AE473A4"/>
    <w:rsid w:val="5AE72161"/>
    <w:rsid w:val="5AEA775B"/>
    <w:rsid w:val="5AEC257C"/>
    <w:rsid w:val="5AED28FD"/>
    <w:rsid w:val="5AED715D"/>
    <w:rsid w:val="5AEF3280"/>
    <w:rsid w:val="5AF45C22"/>
    <w:rsid w:val="5AF53BF4"/>
    <w:rsid w:val="5AF64C80"/>
    <w:rsid w:val="5AF7034C"/>
    <w:rsid w:val="5AF72AD4"/>
    <w:rsid w:val="5AF83E16"/>
    <w:rsid w:val="5AFB7AF0"/>
    <w:rsid w:val="5AFF1F6F"/>
    <w:rsid w:val="5B0202D1"/>
    <w:rsid w:val="5B02259B"/>
    <w:rsid w:val="5B044D67"/>
    <w:rsid w:val="5B0C3E92"/>
    <w:rsid w:val="5B0F24DD"/>
    <w:rsid w:val="5B1045EC"/>
    <w:rsid w:val="5B122A2C"/>
    <w:rsid w:val="5B127A5B"/>
    <w:rsid w:val="5B142450"/>
    <w:rsid w:val="5B1568F1"/>
    <w:rsid w:val="5B172124"/>
    <w:rsid w:val="5B184B4B"/>
    <w:rsid w:val="5B1863F0"/>
    <w:rsid w:val="5B1A0685"/>
    <w:rsid w:val="5B1B41D7"/>
    <w:rsid w:val="5B1C02A1"/>
    <w:rsid w:val="5B1C542B"/>
    <w:rsid w:val="5B1D631C"/>
    <w:rsid w:val="5B211E85"/>
    <w:rsid w:val="5B241A45"/>
    <w:rsid w:val="5B2875BE"/>
    <w:rsid w:val="5B2A2994"/>
    <w:rsid w:val="5B2B7CF4"/>
    <w:rsid w:val="5B2E09E7"/>
    <w:rsid w:val="5B2E3AFF"/>
    <w:rsid w:val="5B305FF3"/>
    <w:rsid w:val="5B31650F"/>
    <w:rsid w:val="5B324847"/>
    <w:rsid w:val="5B347B1E"/>
    <w:rsid w:val="5B352900"/>
    <w:rsid w:val="5B3621A2"/>
    <w:rsid w:val="5B364405"/>
    <w:rsid w:val="5B392093"/>
    <w:rsid w:val="5B3A6ED4"/>
    <w:rsid w:val="5B3A7138"/>
    <w:rsid w:val="5B3B0F17"/>
    <w:rsid w:val="5B3B5CC2"/>
    <w:rsid w:val="5B3C1220"/>
    <w:rsid w:val="5B3C6BEB"/>
    <w:rsid w:val="5B3D2687"/>
    <w:rsid w:val="5B3F2775"/>
    <w:rsid w:val="5B3F3D88"/>
    <w:rsid w:val="5B4304F0"/>
    <w:rsid w:val="5B456930"/>
    <w:rsid w:val="5B490F35"/>
    <w:rsid w:val="5B4C149A"/>
    <w:rsid w:val="5B4D4D14"/>
    <w:rsid w:val="5B4F7287"/>
    <w:rsid w:val="5B506BBA"/>
    <w:rsid w:val="5B516B7D"/>
    <w:rsid w:val="5B520745"/>
    <w:rsid w:val="5B5251F4"/>
    <w:rsid w:val="5B5704D4"/>
    <w:rsid w:val="5B573A8D"/>
    <w:rsid w:val="5B5806F7"/>
    <w:rsid w:val="5B59110B"/>
    <w:rsid w:val="5B595748"/>
    <w:rsid w:val="5B5A0634"/>
    <w:rsid w:val="5B5A0C9E"/>
    <w:rsid w:val="5B5A3478"/>
    <w:rsid w:val="5B5D62BB"/>
    <w:rsid w:val="5B5E0ADF"/>
    <w:rsid w:val="5B5E1C86"/>
    <w:rsid w:val="5B632157"/>
    <w:rsid w:val="5B63567B"/>
    <w:rsid w:val="5B6A1EB5"/>
    <w:rsid w:val="5B6E7246"/>
    <w:rsid w:val="5B6F4B2F"/>
    <w:rsid w:val="5B7037C5"/>
    <w:rsid w:val="5B706C70"/>
    <w:rsid w:val="5B7347D9"/>
    <w:rsid w:val="5B7535F7"/>
    <w:rsid w:val="5B7A09BC"/>
    <w:rsid w:val="5B7B5F7B"/>
    <w:rsid w:val="5B7C7882"/>
    <w:rsid w:val="5B7F36F9"/>
    <w:rsid w:val="5B80208B"/>
    <w:rsid w:val="5B82281F"/>
    <w:rsid w:val="5B837DB7"/>
    <w:rsid w:val="5B8543D4"/>
    <w:rsid w:val="5B870B9E"/>
    <w:rsid w:val="5B876B82"/>
    <w:rsid w:val="5B885DB4"/>
    <w:rsid w:val="5B8901EF"/>
    <w:rsid w:val="5B8A24F5"/>
    <w:rsid w:val="5B8A42FE"/>
    <w:rsid w:val="5B8F5A91"/>
    <w:rsid w:val="5B90326E"/>
    <w:rsid w:val="5B9327D0"/>
    <w:rsid w:val="5B9472CF"/>
    <w:rsid w:val="5B9507EC"/>
    <w:rsid w:val="5B965F23"/>
    <w:rsid w:val="5B98135F"/>
    <w:rsid w:val="5B993E8B"/>
    <w:rsid w:val="5B9F007E"/>
    <w:rsid w:val="5BA049FA"/>
    <w:rsid w:val="5BA1348E"/>
    <w:rsid w:val="5BA203F2"/>
    <w:rsid w:val="5BA309F6"/>
    <w:rsid w:val="5BA34CA7"/>
    <w:rsid w:val="5BA40F35"/>
    <w:rsid w:val="5BA61399"/>
    <w:rsid w:val="5BA95218"/>
    <w:rsid w:val="5BA974D3"/>
    <w:rsid w:val="5BAC3AEA"/>
    <w:rsid w:val="5BAD1C7F"/>
    <w:rsid w:val="5BAF215D"/>
    <w:rsid w:val="5BAF4B00"/>
    <w:rsid w:val="5BB068C5"/>
    <w:rsid w:val="5BB23DF6"/>
    <w:rsid w:val="5BBC7D05"/>
    <w:rsid w:val="5BBD615E"/>
    <w:rsid w:val="5BC409D7"/>
    <w:rsid w:val="5BC60C71"/>
    <w:rsid w:val="5BCC3F30"/>
    <w:rsid w:val="5BCD7EC7"/>
    <w:rsid w:val="5BCE630A"/>
    <w:rsid w:val="5BD12DA8"/>
    <w:rsid w:val="5BD41E38"/>
    <w:rsid w:val="5BD47C75"/>
    <w:rsid w:val="5BD72699"/>
    <w:rsid w:val="5BD871C6"/>
    <w:rsid w:val="5BDA7018"/>
    <w:rsid w:val="5BDC4AA6"/>
    <w:rsid w:val="5BDD030F"/>
    <w:rsid w:val="5BDD52C1"/>
    <w:rsid w:val="5BDF61B4"/>
    <w:rsid w:val="5BE10A76"/>
    <w:rsid w:val="5BE147A3"/>
    <w:rsid w:val="5BE31BF6"/>
    <w:rsid w:val="5BE540F3"/>
    <w:rsid w:val="5BE61DF3"/>
    <w:rsid w:val="5BE671A3"/>
    <w:rsid w:val="5BE812ED"/>
    <w:rsid w:val="5BE918AF"/>
    <w:rsid w:val="5BEA333A"/>
    <w:rsid w:val="5BEB5239"/>
    <w:rsid w:val="5BEE5CAC"/>
    <w:rsid w:val="5BF16915"/>
    <w:rsid w:val="5BF84D8C"/>
    <w:rsid w:val="5BF96FB4"/>
    <w:rsid w:val="5BF973A7"/>
    <w:rsid w:val="5C017428"/>
    <w:rsid w:val="5C0217B8"/>
    <w:rsid w:val="5C0338DF"/>
    <w:rsid w:val="5C04279E"/>
    <w:rsid w:val="5C0724C1"/>
    <w:rsid w:val="5C0A6A48"/>
    <w:rsid w:val="5C0E06D5"/>
    <w:rsid w:val="5C10008E"/>
    <w:rsid w:val="5C10018D"/>
    <w:rsid w:val="5C1072E9"/>
    <w:rsid w:val="5C1116F6"/>
    <w:rsid w:val="5C122DCF"/>
    <w:rsid w:val="5C132227"/>
    <w:rsid w:val="5C136C7A"/>
    <w:rsid w:val="5C170A08"/>
    <w:rsid w:val="5C176F39"/>
    <w:rsid w:val="5C1F7084"/>
    <w:rsid w:val="5C2307EA"/>
    <w:rsid w:val="5C293D74"/>
    <w:rsid w:val="5C2C069D"/>
    <w:rsid w:val="5C2C61E2"/>
    <w:rsid w:val="5C2D4C27"/>
    <w:rsid w:val="5C2E073C"/>
    <w:rsid w:val="5C3234AB"/>
    <w:rsid w:val="5C3A3733"/>
    <w:rsid w:val="5C3A573A"/>
    <w:rsid w:val="5C3A6C6F"/>
    <w:rsid w:val="5C3D1BE4"/>
    <w:rsid w:val="5C3E320C"/>
    <w:rsid w:val="5C3E64CC"/>
    <w:rsid w:val="5C3F5886"/>
    <w:rsid w:val="5C421938"/>
    <w:rsid w:val="5C42334A"/>
    <w:rsid w:val="5C44132A"/>
    <w:rsid w:val="5C4C02FB"/>
    <w:rsid w:val="5C4E5CE0"/>
    <w:rsid w:val="5C536D4B"/>
    <w:rsid w:val="5C5403DC"/>
    <w:rsid w:val="5C551488"/>
    <w:rsid w:val="5C5627E8"/>
    <w:rsid w:val="5C597052"/>
    <w:rsid w:val="5C5A4C06"/>
    <w:rsid w:val="5C5C1D56"/>
    <w:rsid w:val="5C5D0640"/>
    <w:rsid w:val="5C5D1192"/>
    <w:rsid w:val="5C614251"/>
    <w:rsid w:val="5C6246DF"/>
    <w:rsid w:val="5C6306FF"/>
    <w:rsid w:val="5C631F27"/>
    <w:rsid w:val="5C6725DE"/>
    <w:rsid w:val="5C682AFB"/>
    <w:rsid w:val="5C6979E8"/>
    <w:rsid w:val="5C6D2BC8"/>
    <w:rsid w:val="5C6D685A"/>
    <w:rsid w:val="5C6E3B2F"/>
    <w:rsid w:val="5C6E52E0"/>
    <w:rsid w:val="5C701863"/>
    <w:rsid w:val="5C7077F0"/>
    <w:rsid w:val="5C707B76"/>
    <w:rsid w:val="5C712312"/>
    <w:rsid w:val="5C730BF8"/>
    <w:rsid w:val="5C75006A"/>
    <w:rsid w:val="5C750901"/>
    <w:rsid w:val="5C761A24"/>
    <w:rsid w:val="5C7A3C58"/>
    <w:rsid w:val="5C7C6304"/>
    <w:rsid w:val="5C80667B"/>
    <w:rsid w:val="5C8119D6"/>
    <w:rsid w:val="5C831E32"/>
    <w:rsid w:val="5C84011D"/>
    <w:rsid w:val="5C874E93"/>
    <w:rsid w:val="5C8900B3"/>
    <w:rsid w:val="5C8A22B6"/>
    <w:rsid w:val="5C8C4B99"/>
    <w:rsid w:val="5C905A67"/>
    <w:rsid w:val="5C924789"/>
    <w:rsid w:val="5C93645C"/>
    <w:rsid w:val="5C9453F3"/>
    <w:rsid w:val="5C965684"/>
    <w:rsid w:val="5C9D700C"/>
    <w:rsid w:val="5C9D7F52"/>
    <w:rsid w:val="5CA50D1C"/>
    <w:rsid w:val="5CAE6C25"/>
    <w:rsid w:val="5CB1588E"/>
    <w:rsid w:val="5CBB2831"/>
    <w:rsid w:val="5CBB471C"/>
    <w:rsid w:val="5CBB6B27"/>
    <w:rsid w:val="5CBE4526"/>
    <w:rsid w:val="5CBF1326"/>
    <w:rsid w:val="5CC01B2E"/>
    <w:rsid w:val="5CC258E0"/>
    <w:rsid w:val="5CC65386"/>
    <w:rsid w:val="5CC6613E"/>
    <w:rsid w:val="5CCD40B1"/>
    <w:rsid w:val="5CCE6A02"/>
    <w:rsid w:val="5CCF6136"/>
    <w:rsid w:val="5CD01BF5"/>
    <w:rsid w:val="5CD20A16"/>
    <w:rsid w:val="5CD255DD"/>
    <w:rsid w:val="5CDA3058"/>
    <w:rsid w:val="5CDA73F5"/>
    <w:rsid w:val="5CDB2934"/>
    <w:rsid w:val="5CE35A5E"/>
    <w:rsid w:val="5CE4167E"/>
    <w:rsid w:val="5CE54001"/>
    <w:rsid w:val="5CE60327"/>
    <w:rsid w:val="5CEC64EA"/>
    <w:rsid w:val="5CEE6A58"/>
    <w:rsid w:val="5CF03CE5"/>
    <w:rsid w:val="5CF14BDD"/>
    <w:rsid w:val="5CF30340"/>
    <w:rsid w:val="5CF3196C"/>
    <w:rsid w:val="5CF94207"/>
    <w:rsid w:val="5CFC404D"/>
    <w:rsid w:val="5CFC471C"/>
    <w:rsid w:val="5D005ED0"/>
    <w:rsid w:val="5D07099A"/>
    <w:rsid w:val="5D0B12FF"/>
    <w:rsid w:val="5D0B44C0"/>
    <w:rsid w:val="5D0E59F8"/>
    <w:rsid w:val="5D147084"/>
    <w:rsid w:val="5D17287F"/>
    <w:rsid w:val="5D175599"/>
    <w:rsid w:val="5D221875"/>
    <w:rsid w:val="5D267764"/>
    <w:rsid w:val="5D2753CB"/>
    <w:rsid w:val="5D28175F"/>
    <w:rsid w:val="5D29197F"/>
    <w:rsid w:val="5D2B161C"/>
    <w:rsid w:val="5D2B1D3E"/>
    <w:rsid w:val="5D2D3768"/>
    <w:rsid w:val="5D30216D"/>
    <w:rsid w:val="5D324CC7"/>
    <w:rsid w:val="5D332901"/>
    <w:rsid w:val="5D33548D"/>
    <w:rsid w:val="5D3354F7"/>
    <w:rsid w:val="5D340603"/>
    <w:rsid w:val="5D35126C"/>
    <w:rsid w:val="5D3B1BC8"/>
    <w:rsid w:val="5D3F16C4"/>
    <w:rsid w:val="5D420E08"/>
    <w:rsid w:val="5D422E58"/>
    <w:rsid w:val="5D42417E"/>
    <w:rsid w:val="5D424F8D"/>
    <w:rsid w:val="5D432B65"/>
    <w:rsid w:val="5D447F33"/>
    <w:rsid w:val="5D472268"/>
    <w:rsid w:val="5D473EDE"/>
    <w:rsid w:val="5D4745ED"/>
    <w:rsid w:val="5D4A4437"/>
    <w:rsid w:val="5D4A5FB9"/>
    <w:rsid w:val="5D4B4B8D"/>
    <w:rsid w:val="5D4D29F4"/>
    <w:rsid w:val="5D5054BD"/>
    <w:rsid w:val="5D522B6F"/>
    <w:rsid w:val="5D53434C"/>
    <w:rsid w:val="5D556A07"/>
    <w:rsid w:val="5D567637"/>
    <w:rsid w:val="5D590485"/>
    <w:rsid w:val="5D5B73DA"/>
    <w:rsid w:val="5D5C1849"/>
    <w:rsid w:val="5D5D189E"/>
    <w:rsid w:val="5D5D5927"/>
    <w:rsid w:val="5D5E0BA0"/>
    <w:rsid w:val="5D6056BB"/>
    <w:rsid w:val="5D652D6A"/>
    <w:rsid w:val="5D662267"/>
    <w:rsid w:val="5D670F7B"/>
    <w:rsid w:val="5D683043"/>
    <w:rsid w:val="5D6836B9"/>
    <w:rsid w:val="5D6934E3"/>
    <w:rsid w:val="5D6B22D1"/>
    <w:rsid w:val="5D6B5715"/>
    <w:rsid w:val="5D6C5E61"/>
    <w:rsid w:val="5D6F4280"/>
    <w:rsid w:val="5D6F7D80"/>
    <w:rsid w:val="5D7028E9"/>
    <w:rsid w:val="5D714419"/>
    <w:rsid w:val="5D721E66"/>
    <w:rsid w:val="5D7234BF"/>
    <w:rsid w:val="5D735453"/>
    <w:rsid w:val="5D74789E"/>
    <w:rsid w:val="5D754BBE"/>
    <w:rsid w:val="5D774A9E"/>
    <w:rsid w:val="5D790C21"/>
    <w:rsid w:val="5D7E5858"/>
    <w:rsid w:val="5D814473"/>
    <w:rsid w:val="5D827D29"/>
    <w:rsid w:val="5D8400B3"/>
    <w:rsid w:val="5D840AD0"/>
    <w:rsid w:val="5D842366"/>
    <w:rsid w:val="5D8751A5"/>
    <w:rsid w:val="5D881B66"/>
    <w:rsid w:val="5D891FB1"/>
    <w:rsid w:val="5D8A3555"/>
    <w:rsid w:val="5D8A5289"/>
    <w:rsid w:val="5D8A71A6"/>
    <w:rsid w:val="5D8B25EB"/>
    <w:rsid w:val="5D8F5841"/>
    <w:rsid w:val="5D947D88"/>
    <w:rsid w:val="5D973E33"/>
    <w:rsid w:val="5D9859BE"/>
    <w:rsid w:val="5D9C2D60"/>
    <w:rsid w:val="5D9D148B"/>
    <w:rsid w:val="5D9F51A4"/>
    <w:rsid w:val="5DA02F09"/>
    <w:rsid w:val="5DA05D38"/>
    <w:rsid w:val="5DA11706"/>
    <w:rsid w:val="5DA358FA"/>
    <w:rsid w:val="5DA5726B"/>
    <w:rsid w:val="5DA625E8"/>
    <w:rsid w:val="5DA75C72"/>
    <w:rsid w:val="5DA93405"/>
    <w:rsid w:val="5DAB0521"/>
    <w:rsid w:val="5DAB3AC9"/>
    <w:rsid w:val="5DAC640B"/>
    <w:rsid w:val="5DAE6543"/>
    <w:rsid w:val="5DAF3678"/>
    <w:rsid w:val="5DAF3E64"/>
    <w:rsid w:val="5DB11AE3"/>
    <w:rsid w:val="5DB359C7"/>
    <w:rsid w:val="5DBC0075"/>
    <w:rsid w:val="5DC1211E"/>
    <w:rsid w:val="5DC24CD4"/>
    <w:rsid w:val="5DC25E58"/>
    <w:rsid w:val="5DC2618C"/>
    <w:rsid w:val="5DC6099D"/>
    <w:rsid w:val="5DCA0B6C"/>
    <w:rsid w:val="5DCA2FF8"/>
    <w:rsid w:val="5DD235EE"/>
    <w:rsid w:val="5DD308CB"/>
    <w:rsid w:val="5DD41D3B"/>
    <w:rsid w:val="5DD54B9F"/>
    <w:rsid w:val="5DD57971"/>
    <w:rsid w:val="5DD80499"/>
    <w:rsid w:val="5DD8337D"/>
    <w:rsid w:val="5DD8393B"/>
    <w:rsid w:val="5DD94FCF"/>
    <w:rsid w:val="5DDD53A1"/>
    <w:rsid w:val="5DE02B2B"/>
    <w:rsid w:val="5DE33C47"/>
    <w:rsid w:val="5DE409E5"/>
    <w:rsid w:val="5DE531BD"/>
    <w:rsid w:val="5DE56641"/>
    <w:rsid w:val="5DE5685D"/>
    <w:rsid w:val="5DEA1BE2"/>
    <w:rsid w:val="5DEC3287"/>
    <w:rsid w:val="5DEE089E"/>
    <w:rsid w:val="5DEF5DE3"/>
    <w:rsid w:val="5DF42062"/>
    <w:rsid w:val="5DF6184E"/>
    <w:rsid w:val="5DF75047"/>
    <w:rsid w:val="5DF83DAD"/>
    <w:rsid w:val="5DFB0B47"/>
    <w:rsid w:val="5DFD5424"/>
    <w:rsid w:val="5DFE19BA"/>
    <w:rsid w:val="5DFF1B19"/>
    <w:rsid w:val="5E0037B6"/>
    <w:rsid w:val="5E004E2E"/>
    <w:rsid w:val="5E05082E"/>
    <w:rsid w:val="5E067A0E"/>
    <w:rsid w:val="5E0731B6"/>
    <w:rsid w:val="5E07470A"/>
    <w:rsid w:val="5E080729"/>
    <w:rsid w:val="5E090F5B"/>
    <w:rsid w:val="5E096F7D"/>
    <w:rsid w:val="5E0A0453"/>
    <w:rsid w:val="5E10703D"/>
    <w:rsid w:val="5E1238F3"/>
    <w:rsid w:val="5E1416EC"/>
    <w:rsid w:val="5E1519C3"/>
    <w:rsid w:val="5E156AC3"/>
    <w:rsid w:val="5E162827"/>
    <w:rsid w:val="5E1D5275"/>
    <w:rsid w:val="5E1E28CD"/>
    <w:rsid w:val="5E1F5FA4"/>
    <w:rsid w:val="5E1F6DD5"/>
    <w:rsid w:val="5E2063C6"/>
    <w:rsid w:val="5E217323"/>
    <w:rsid w:val="5E2234DD"/>
    <w:rsid w:val="5E232364"/>
    <w:rsid w:val="5E2344BD"/>
    <w:rsid w:val="5E2474D2"/>
    <w:rsid w:val="5E253FA2"/>
    <w:rsid w:val="5E26128C"/>
    <w:rsid w:val="5E286152"/>
    <w:rsid w:val="5E2B4A80"/>
    <w:rsid w:val="5E307FEB"/>
    <w:rsid w:val="5E321EB2"/>
    <w:rsid w:val="5E325531"/>
    <w:rsid w:val="5E36493A"/>
    <w:rsid w:val="5E3702D7"/>
    <w:rsid w:val="5E383083"/>
    <w:rsid w:val="5E383AF8"/>
    <w:rsid w:val="5E3B6294"/>
    <w:rsid w:val="5E3C2D40"/>
    <w:rsid w:val="5E3C319E"/>
    <w:rsid w:val="5E410B16"/>
    <w:rsid w:val="5E464862"/>
    <w:rsid w:val="5E465724"/>
    <w:rsid w:val="5E4664F3"/>
    <w:rsid w:val="5E4747F7"/>
    <w:rsid w:val="5E475CC9"/>
    <w:rsid w:val="5E4A4EC2"/>
    <w:rsid w:val="5E4A5BD8"/>
    <w:rsid w:val="5E4B5ECC"/>
    <w:rsid w:val="5E4D50BC"/>
    <w:rsid w:val="5E4F368A"/>
    <w:rsid w:val="5E503AEE"/>
    <w:rsid w:val="5E510FB0"/>
    <w:rsid w:val="5E517A59"/>
    <w:rsid w:val="5E521B72"/>
    <w:rsid w:val="5E523D94"/>
    <w:rsid w:val="5E532CDB"/>
    <w:rsid w:val="5E550323"/>
    <w:rsid w:val="5E566B4E"/>
    <w:rsid w:val="5E581F5B"/>
    <w:rsid w:val="5E5836C3"/>
    <w:rsid w:val="5E5865ED"/>
    <w:rsid w:val="5E5A7EFD"/>
    <w:rsid w:val="5E5C07E5"/>
    <w:rsid w:val="5E5C1070"/>
    <w:rsid w:val="5E5E6965"/>
    <w:rsid w:val="5E637658"/>
    <w:rsid w:val="5E674149"/>
    <w:rsid w:val="5E6A0BC1"/>
    <w:rsid w:val="5E6B60E0"/>
    <w:rsid w:val="5E6C78A1"/>
    <w:rsid w:val="5E715A73"/>
    <w:rsid w:val="5E74306D"/>
    <w:rsid w:val="5E747A6C"/>
    <w:rsid w:val="5E783274"/>
    <w:rsid w:val="5E7A588D"/>
    <w:rsid w:val="5E7D168A"/>
    <w:rsid w:val="5E7D726A"/>
    <w:rsid w:val="5E7F38F5"/>
    <w:rsid w:val="5E8460EB"/>
    <w:rsid w:val="5E8574E2"/>
    <w:rsid w:val="5E86353C"/>
    <w:rsid w:val="5E8735DF"/>
    <w:rsid w:val="5E8C0048"/>
    <w:rsid w:val="5E8D6C9C"/>
    <w:rsid w:val="5E8D6E35"/>
    <w:rsid w:val="5E8E214F"/>
    <w:rsid w:val="5E904C8E"/>
    <w:rsid w:val="5E905CCF"/>
    <w:rsid w:val="5E921B3C"/>
    <w:rsid w:val="5E936F5F"/>
    <w:rsid w:val="5E950E07"/>
    <w:rsid w:val="5E961726"/>
    <w:rsid w:val="5E9B28F0"/>
    <w:rsid w:val="5E9C772A"/>
    <w:rsid w:val="5E9F6182"/>
    <w:rsid w:val="5EA004B3"/>
    <w:rsid w:val="5EA06A7E"/>
    <w:rsid w:val="5EA262E5"/>
    <w:rsid w:val="5EA506C4"/>
    <w:rsid w:val="5EA84196"/>
    <w:rsid w:val="5EA946DE"/>
    <w:rsid w:val="5EAA2D4E"/>
    <w:rsid w:val="5EAA345F"/>
    <w:rsid w:val="5EAC1236"/>
    <w:rsid w:val="5EAC7B32"/>
    <w:rsid w:val="5EAD0D89"/>
    <w:rsid w:val="5EAD626E"/>
    <w:rsid w:val="5EAF272A"/>
    <w:rsid w:val="5EB07320"/>
    <w:rsid w:val="5EB10EEC"/>
    <w:rsid w:val="5EB14764"/>
    <w:rsid w:val="5EB465AC"/>
    <w:rsid w:val="5EB57319"/>
    <w:rsid w:val="5EB62484"/>
    <w:rsid w:val="5EB71453"/>
    <w:rsid w:val="5EB847CC"/>
    <w:rsid w:val="5EB859CA"/>
    <w:rsid w:val="5EB90DC1"/>
    <w:rsid w:val="5EBA47FD"/>
    <w:rsid w:val="5EBA52F9"/>
    <w:rsid w:val="5EBA6858"/>
    <w:rsid w:val="5EBB001E"/>
    <w:rsid w:val="5EBB3BDE"/>
    <w:rsid w:val="5EBC7405"/>
    <w:rsid w:val="5EC00141"/>
    <w:rsid w:val="5EC03FAC"/>
    <w:rsid w:val="5EC04E5C"/>
    <w:rsid w:val="5EC26688"/>
    <w:rsid w:val="5EC7408A"/>
    <w:rsid w:val="5ECA4B01"/>
    <w:rsid w:val="5ECB6813"/>
    <w:rsid w:val="5ECD23C1"/>
    <w:rsid w:val="5ECD3438"/>
    <w:rsid w:val="5ECE00EF"/>
    <w:rsid w:val="5ECE3182"/>
    <w:rsid w:val="5ED0002E"/>
    <w:rsid w:val="5ED173F4"/>
    <w:rsid w:val="5ED44C3E"/>
    <w:rsid w:val="5ED55E3B"/>
    <w:rsid w:val="5ED5778C"/>
    <w:rsid w:val="5EDA19CB"/>
    <w:rsid w:val="5EDA33E4"/>
    <w:rsid w:val="5EDB375A"/>
    <w:rsid w:val="5EDB65BB"/>
    <w:rsid w:val="5EDC10D5"/>
    <w:rsid w:val="5EE03E6C"/>
    <w:rsid w:val="5EE12F29"/>
    <w:rsid w:val="5EE25FDA"/>
    <w:rsid w:val="5EE2603D"/>
    <w:rsid w:val="5EE44F11"/>
    <w:rsid w:val="5EE60346"/>
    <w:rsid w:val="5EE6715A"/>
    <w:rsid w:val="5EE76802"/>
    <w:rsid w:val="5EEA0770"/>
    <w:rsid w:val="5EED0606"/>
    <w:rsid w:val="5EF13701"/>
    <w:rsid w:val="5EF4683A"/>
    <w:rsid w:val="5EF56DA1"/>
    <w:rsid w:val="5EF61E75"/>
    <w:rsid w:val="5EF666AA"/>
    <w:rsid w:val="5EF9649C"/>
    <w:rsid w:val="5EFA5B7E"/>
    <w:rsid w:val="5EFB5EC8"/>
    <w:rsid w:val="5EFC6B91"/>
    <w:rsid w:val="5EFD37B3"/>
    <w:rsid w:val="5EFD3EFE"/>
    <w:rsid w:val="5EFE0209"/>
    <w:rsid w:val="5EFF113B"/>
    <w:rsid w:val="5EFF1280"/>
    <w:rsid w:val="5F0070BF"/>
    <w:rsid w:val="5F045772"/>
    <w:rsid w:val="5F0A0DD9"/>
    <w:rsid w:val="5F0C5780"/>
    <w:rsid w:val="5F0C6D95"/>
    <w:rsid w:val="5F101512"/>
    <w:rsid w:val="5F106CF0"/>
    <w:rsid w:val="5F12161B"/>
    <w:rsid w:val="5F1322BE"/>
    <w:rsid w:val="5F163197"/>
    <w:rsid w:val="5F1636EE"/>
    <w:rsid w:val="5F196BD3"/>
    <w:rsid w:val="5F1B3B27"/>
    <w:rsid w:val="5F1D15FD"/>
    <w:rsid w:val="5F1E3E70"/>
    <w:rsid w:val="5F1E7ED7"/>
    <w:rsid w:val="5F2835F5"/>
    <w:rsid w:val="5F2C2679"/>
    <w:rsid w:val="5F2D3F7E"/>
    <w:rsid w:val="5F2F143D"/>
    <w:rsid w:val="5F311505"/>
    <w:rsid w:val="5F317780"/>
    <w:rsid w:val="5F35489F"/>
    <w:rsid w:val="5F3A2D47"/>
    <w:rsid w:val="5F3C1AED"/>
    <w:rsid w:val="5F3C6A47"/>
    <w:rsid w:val="5F3E0F50"/>
    <w:rsid w:val="5F3E3A47"/>
    <w:rsid w:val="5F3E5376"/>
    <w:rsid w:val="5F41232E"/>
    <w:rsid w:val="5F457680"/>
    <w:rsid w:val="5F482074"/>
    <w:rsid w:val="5F4A0676"/>
    <w:rsid w:val="5F4A2AAB"/>
    <w:rsid w:val="5F4C08EC"/>
    <w:rsid w:val="5F4F02EE"/>
    <w:rsid w:val="5F50679E"/>
    <w:rsid w:val="5F50712A"/>
    <w:rsid w:val="5F530689"/>
    <w:rsid w:val="5F562037"/>
    <w:rsid w:val="5F5958E1"/>
    <w:rsid w:val="5F5A5F8B"/>
    <w:rsid w:val="5F602DE7"/>
    <w:rsid w:val="5F632D00"/>
    <w:rsid w:val="5F637DB0"/>
    <w:rsid w:val="5F686BAF"/>
    <w:rsid w:val="5F687D3F"/>
    <w:rsid w:val="5F6A4E43"/>
    <w:rsid w:val="5F6C4265"/>
    <w:rsid w:val="5F6F5C68"/>
    <w:rsid w:val="5F73221F"/>
    <w:rsid w:val="5F750787"/>
    <w:rsid w:val="5F7A44AB"/>
    <w:rsid w:val="5F7E18C7"/>
    <w:rsid w:val="5F81615D"/>
    <w:rsid w:val="5F841FE6"/>
    <w:rsid w:val="5F877A4C"/>
    <w:rsid w:val="5F8852A6"/>
    <w:rsid w:val="5F8B5A0A"/>
    <w:rsid w:val="5F913DD7"/>
    <w:rsid w:val="5F9203D0"/>
    <w:rsid w:val="5F93702E"/>
    <w:rsid w:val="5F975B01"/>
    <w:rsid w:val="5F985752"/>
    <w:rsid w:val="5F9874A3"/>
    <w:rsid w:val="5F9A3156"/>
    <w:rsid w:val="5F9C66A3"/>
    <w:rsid w:val="5F9D461F"/>
    <w:rsid w:val="5F9F1897"/>
    <w:rsid w:val="5F9F341D"/>
    <w:rsid w:val="5FA06462"/>
    <w:rsid w:val="5FA17EA7"/>
    <w:rsid w:val="5FA305FB"/>
    <w:rsid w:val="5FA52788"/>
    <w:rsid w:val="5FA81D96"/>
    <w:rsid w:val="5FA971D3"/>
    <w:rsid w:val="5FAB3805"/>
    <w:rsid w:val="5FAB4F3C"/>
    <w:rsid w:val="5FAD2847"/>
    <w:rsid w:val="5FB25D31"/>
    <w:rsid w:val="5FB368F1"/>
    <w:rsid w:val="5FB916C8"/>
    <w:rsid w:val="5FB92B46"/>
    <w:rsid w:val="5FB93318"/>
    <w:rsid w:val="5FBA2327"/>
    <w:rsid w:val="5FBE119D"/>
    <w:rsid w:val="5FBE5675"/>
    <w:rsid w:val="5FBF343F"/>
    <w:rsid w:val="5FBF396F"/>
    <w:rsid w:val="5FC10247"/>
    <w:rsid w:val="5FC1481D"/>
    <w:rsid w:val="5FC279FE"/>
    <w:rsid w:val="5FC70A31"/>
    <w:rsid w:val="5FCC2D98"/>
    <w:rsid w:val="5FCC7B24"/>
    <w:rsid w:val="5FCE5D7B"/>
    <w:rsid w:val="5FD04CAD"/>
    <w:rsid w:val="5FD065B7"/>
    <w:rsid w:val="5FD62113"/>
    <w:rsid w:val="5FD70D64"/>
    <w:rsid w:val="5FD826CA"/>
    <w:rsid w:val="5FD85050"/>
    <w:rsid w:val="5FDA0752"/>
    <w:rsid w:val="5FDC3871"/>
    <w:rsid w:val="5FDD2CCA"/>
    <w:rsid w:val="5FDE691B"/>
    <w:rsid w:val="5FDF7DFC"/>
    <w:rsid w:val="5FE7126A"/>
    <w:rsid w:val="5FEC7E94"/>
    <w:rsid w:val="5FF0322B"/>
    <w:rsid w:val="5FF42760"/>
    <w:rsid w:val="5FF47917"/>
    <w:rsid w:val="5FF6487B"/>
    <w:rsid w:val="5FF80A34"/>
    <w:rsid w:val="5FF9671B"/>
    <w:rsid w:val="5FFF2567"/>
    <w:rsid w:val="60000F02"/>
    <w:rsid w:val="60045011"/>
    <w:rsid w:val="60051E7D"/>
    <w:rsid w:val="600631CB"/>
    <w:rsid w:val="600B26E8"/>
    <w:rsid w:val="600C2C6A"/>
    <w:rsid w:val="600E3ACD"/>
    <w:rsid w:val="600F44BE"/>
    <w:rsid w:val="60110DEF"/>
    <w:rsid w:val="601561F7"/>
    <w:rsid w:val="60157DDC"/>
    <w:rsid w:val="60176C60"/>
    <w:rsid w:val="6018569F"/>
    <w:rsid w:val="601C53CE"/>
    <w:rsid w:val="602456A4"/>
    <w:rsid w:val="60254FB2"/>
    <w:rsid w:val="60257C3D"/>
    <w:rsid w:val="60263ED7"/>
    <w:rsid w:val="60270620"/>
    <w:rsid w:val="60296261"/>
    <w:rsid w:val="602B1E97"/>
    <w:rsid w:val="602C44F2"/>
    <w:rsid w:val="602F181A"/>
    <w:rsid w:val="60324D95"/>
    <w:rsid w:val="603255EF"/>
    <w:rsid w:val="60341F6C"/>
    <w:rsid w:val="60380C9F"/>
    <w:rsid w:val="60381B60"/>
    <w:rsid w:val="60397AA4"/>
    <w:rsid w:val="603D140B"/>
    <w:rsid w:val="603E146F"/>
    <w:rsid w:val="603E1614"/>
    <w:rsid w:val="603F0CBC"/>
    <w:rsid w:val="60422DEC"/>
    <w:rsid w:val="60424A67"/>
    <w:rsid w:val="6042620C"/>
    <w:rsid w:val="60442C09"/>
    <w:rsid w:val="60455186"/>
    <w:rsid w:val="60496D59"/>
    <w:rsid w:val="604B2AAB"/>
    <w:rsid w:val="604C0020"/>
    <w:rsid w:val="604E7624"/>
    <w:rsid w:val="60517218"/>
    <w:rsid w:val="6053777F"/>
    <w:rsid w:val="605405B8"/>
    <w:rsid w:val="605419B0"/>
    <w:rsid w:val="60545F83"/>
    <w:rsid w:val="60551309"/>
    <w:rsid w:val="60566599"/>
    <w:rsid w:val="6059640C"/>
    <w:rsid w:val="605A04FB"/>
    <w:rsid w:val="605A1A1E"/>
    <w:rsid w:val="605A1FAB"/>
    <w:rsid w:val="605B2B69"/>
    <w:rsid w:val="605C6690"/>
    <w:rsid w:val="605D470B"/>
    <w:rsid w:val="605E7727"/>
    <w:rsid w:val="60603E57"/>
    <w:rsid w:val="60633AE9"/>
    <w:rsid w:val="606438B2"/>
    <w:rsid w:val="60643D92"/>
    <w:rsid w:val="60645C52"/>
    <w:rsid w:val="60655882"/>
    <w:rsid w:val="606A4B46"/>
    <w:rsid w:val="606B16A8"/>
    <w:rsid w:val="606D4AFC"/>
    <w:rsid w:val="607301BC"/>
    <w:rsid w:val="60783739"/>
    <w:rsid w:val="60790A6B"/>
    <w:rsid w:val="60790AC1"/>
    <w:rsid w:val="607A44E6"/>
    <w:rsid w:val="607D03D2"/>
    <w:rsid w:val="607D2EFD"/>
    <w:rsid w:val="607D6472"/>
    <w:rsid w:val="6083497F"/>
    <w:rsid w:val="60843706"/>
    <w:rsid w:val="60916036"/>
    <w:rsid w:val="6095359C"/>
    <w:rsid w:val="60957D1E"/>
    <w:rsid w:val="609A0BE6"/>
    <w:rsid w:val="609B3AC4"/>
    <w:rsid w:val="609C6CFC"/>
    <w:rsid w:val="609D4670"/>
    <w:rsid w:val="609E1F8C"/>
    <w:rsid w:val="609F0200"/>
    <w:rsid w:val="60A231FE"/>
    <w:rsid w:val="60A371B0"/>
    <w:rsid w:val="60A44862"/>
    <w:rsid w:val="60A63B4D"/>
    <w:rsid w:val="60AC4B3F"/>
    <w:rsid w:val="60B00034"/>
    <w:rsid w:val="60B00738"/>
    <w:rsid w:val="60B11C65"/>
    <w:rsid w:val="60B16C91"/>
    <w:rsid w:val="60B4093F"/>
    <w:rsid w:val="60B77EC5"/>
    <w:rsid w:val="60B918F5"/>
    <w:rsid w:val="60B9215F"/>
    <w:rsid w:val="60BA06C2"/>
    <w:rsid w:val="60C02A31"/>
    <w:rsid w:val="60C13A7E"/>
    <w:rsid w:val="60C2782A"/>
    <w:rsid w:val="60C95BFF"/>
    <w:rsid w:val="60CD62AD"/>
    <w:rsid w:val="60DA05DF"/>
    <w:rsid w:val="60DB0C98"/>
    <w:rsid w:val="60DC71B8"/>
    <w:rsid w:val="60DD1ED1"/>
    <w:rsid w:val="60DF26EC"/>
    <w:rsid w:val="60E14285"/>
    <w:rsid w:val="60E22A91"/>
    <w:rsid w:val="60E41C11"/>
    <w:rsid w:val="60E72492"/>
    <w:rsid w:val="60E756E9"/>
    <w:rsid w:val="60E844FB"/>
    <w:rsid w:val="60F351CF"/>
    <w:rsid w:val="60F4442A"/>
    <w:rsid w:val="60F82FE6"/>
    <w:rsid w:val="60F85D84"/>
    <w:rsid w:val="60FB0D46"/>
    <w:rsid w:val="60FB1F84"/>
    <w:rsid w:val="60FB283B"/>
    <w:rsid w:val="60FC3F6A"/>
    <w:rsid w:val="60FC5969"/>
    <w:rsid w:val="60FF11F2"/>
    <w:rsid w:val="61020231"/>
    <w:rsid w:val="61020344"/>
    <w:rsid w:val="610235BC"/>
    <w:rsid w:val="61087E95"/>
    <w:rsid w:val="610C793E"/>
    <w:rsid w:val="610D09BE"/>
    <w:rsid w:val="610F2D59"/>
    <w:rsid w:val="611607EF"/>
    <w:rsid w:val="61181A05"/>
    <w:rsid w:val="611865C6"/>
    <w:rsid w:val="611A6BF6"/>
    <w:rsid w:val="611B08FA"/>
    <w:rsid w:val="611B7237"/>
    <w:rsid w:val="611C49B0"/>
    <w:rsid w:val="61203BEF"/>
    <w:rsid w:val="61225259"/>
    <w:rsid w:val="61244E35"/>
    <w:rsid w:val="61291D28"/>
    <w:rsid w:val="612C259F"/>
    <w:rsid w:val="6130281D"/>
    <w:rsid w:val="61330139"/>
    <w:rsid w:val="61344EBD"/>
    <w:rsid w:val="613528D9"/>
    <w:rsid w:val="61360867"/>
    <w:rsid w:val="61391317"/>
    <w:rsid w:val="613A043B"/>
    <w:rsid w:val="613C01EE"/>
    <w:rsid w:val="613C48B1"/>
    <w:rsid w:val="613E4D8F"/>
    <w:rsid w:val="613F2AB8"/>
    <w:rsid w:val="613F494B"/>
    <w:rsid w:val="613F5AF6"/>
    <w:rsid w:val="613F6FBA"/>
    <w:rsid w:val="61404CB3"/>
    <w:rsid w:val="6144022A"/>
    <w:rsid w:val="614457AF"/>
    <w:rsid w:val="61446323"/>
    <w:rsid w:val="614574BC"/>
    <w:rsid w:val="614936B7"/>
    <w:rsid w:val="614D023F"/>
    <w:rsid w:val="6154337F"/>
    <w:rsid w:val="615B671F"/>
    <w:rsid w:val="615E684D"/>
    <w:rsid w:val="616075A0"/>
    <w:rsid w:val="616157D8"/>
    <w:rsid w:val="6162045C"/>
    <w:rsid w:val="61646C7F"/>
    <w:rsid w:val="61656751"/>
    <w:rsid w:val="61660CBC"/>
    <w:rsid w:val="616B5E46"/>
    <w:rsid w:val="616B7515"/>
    <w:rsid w:val="616C23EB"/>
    <w:rsid w:val="616D4DFE"/>
    <w:rsid w:val="616F4BA8"/>
    <w:rsid w:val="617119CB"/>
    <w:rsid w:val="617471D1"/>
    <w:rsid w:val="61754A41"/>
    <w:rsid w:val="61756FBD"/>
    <w:rsid w:val="6179564A"/>
    <w:rsid w:val="61796213"/>
    <w:rsid w:val="617B04BD"/>
    <w:rsid w:val="617B3C00"/>
    <w:rsid w:val="617B3E9C"/>
    <w:rsid w:val="617E00BF"/>
    <w:rsid w:val="618131F1"/>
    <w:rsid w:val="61823963"/>
    <w:rsid w:val="618279F6"/>
    <w:rsid w:val="618861BA"/>
    <w:rsid w:val="6188743F"/>
    <w:rsid w:val="618F5903"/>
    <w:rsid w:val="61940F3F"/>
    <w:rsid w:val="6194683C"/>
    <w:rsid w:val="61950CA4"/>
    <w:rsid w:val="61954319"/>
    <w:rsid w:val="6196164B"/>
    <w:rsid w:val="61977B82"/>
    <w:rsid w:val="619964C5"/>
    <w:rsid w:val="619A19B1"/>
    <w:rsid w:val="619C65B3"/>
    <w:rsid w:val="619C6A32"/>
    <w:rsid w:val="61A07E59"/>
    <w:rsid w:val="61A12B95"/>
    <w:rsid w:val="61A20776"/>
    <w:rsid w:val="61A370D3"/>
    <w:rsid w:val="61A542A3"/>
    <w:rsid w:val="61A54AE3"/>
    <w:rsid w:val="61A553F9"/>
    <w:rsid w:val="61A6605B"/>
    <w:rsid w:val="61A72611"/>
    <w:rsid w:val="61AA3557"/>
    <w:rsid w:val="61AB53BF"/>
    <w:rsid w:val="61AC3994"/>
    <w:rsid w:val="61B051FB"/>
    <w:rsid w:val="61B4338E"/>
    <w:rsid w:val="61B4727F"/>
    <w:rsid w:val="61B73238"/>
    <w:rsid w:val="61B74AD3"/>
    <w:rsid w:val="61B768A2"/>
    <w:rsid w:val="61BA5874"/>
    <w:rsid w:val="61BB3479"/>
    <w:rsid w:val="61BB6BB8"/>
    <w:rsid w:val="61BD57FF"/>
    <w:rsid w:val="61BD7756"/>
    <w:rsid w:val="61BE6F78"/>
    <w:rsid w:val="61BF26E5"/>
    <w:rsid w:val="61C253DE"/>
    <w:rsid w:val="61C71F9F"/>
    <w:rsid w:val="61C778FD"/>
    <w:rsid w:val="61CA3337"/>
    <w:rsid w:val="61CA52C9"/>
    <w:rsid w:val="61CD600C"/>
    <w:rsid w:val="61D06B2E"/>
    <w:rsid w:val="61D2305A"/>
    <w:rsid w:val="61D51B5B"/>
    <w:rsid w:val="61D7375E"/>
    <w:rsid w:val="61DC0265"/>
    <w:rsid w:val="61DD1A20"/>
    <w:rsid w:val="61DD698B"/>
    <w:rsid w:val="61DF6A3E"/>
    <w:rsid w:val="61E10DB1"/>
    <w:rsid w:val="61E44304"/>
    <w:rsid w:val="61E54D87"/>
    <w:rsid w:val="61E57850"/>
    <w:rsid w:val="61E749FA"/>
    <w:rsid w:val="61E90AFF"/>
    <w:rsid w:val="61EB4E39"/>
    <w:rsid w:val="61ED6C42"/>
    <w:rsid w:val="61ED6E6D"/>
    <w:rsid w:val="61EE7274"/>
    <w:rsid w:val="61EF50A7"/>
    <w:rsid w:val="61F1331B"/>
    <w:rsid w:val="61F27ED6"/>
    <w:rsid w:val="61F4075A"/>
    <w:rsid w:val="61F51C86"/>
    <w:rsid w:val="61F72016"/>
    <w:rsid w:val="61F7488C"/>
    <w:rsid w:val="61F90F9D"/>
    <w:rsid w:val="61FB424B"/>
    <w:rsid w:val="61FD180F"/>
    <w:rsid w:val="61FD5F1A"/>
    <w:rsid w:val="61FE074E"/>
    <w:rsid w:val="61FF46FC"/>
    <w:rsid w:val="62020FB7"/>
    <w:rsid w:val="62021A17"/>
    <w:rsid w:val="62047F52"/>
    <w:rsid w:val="62053F8F"/>
    <w:rsid w:val="620B0824"/>
    <w:rsid w:val="620B313D"/>
    <w:rsid w:val="620D780A"/>
    <w:rsid w:val="620E2777"/>
    <w:rsid w:val="620E7A6B"/>
    <w:rsid w:val="620F2F84"/>
    <w:rsid w:val="62100F99"/>
    <w:rsid w:val="62114F66"/>
    <w:rsid w:val="62176403"/>
    <w:rsid w:val="62187339"/>
    <w:rsid w:val="621D0D8A"/>
    <w:rsid w:val="621D23A7"/>
    <w:rsid w:val="621E73D8"/>
    <w:rsid w:val="6224514E"/>
    <w:rsid w:val="62295F24"/>
    <w:rsid w:val="622C5E6C"/>
    <w:rsid w:val="622D15BF"/>
    <w:rsid w:val="622D660E"/>
    <w:rsid w:val="622D668A"/>
    <w:rsid w:val="622E1970"/>
    <w:rsid w:val="62307442"/>
    <w:rsid w:val="62313829"/>
    <w:rsid w:val="62361F5E"/>
    <w:rsid w:val="6236310C"/>
    <w:rsid w:val="623B0DA9"/>
    <w:rsid w:val="623C587D"/>
    <w:rsid w:val="623E1A19"/>
    <w:rsid w:val="624201EC"/>
    <w:rsid w:val="62422BEE"/>
    <w:rsid w:val="6246336B"/>
    <w:rsid w:val="6246440C"/>
    <w:rsid w:val="62492DF9"/>
    <w:rsid w:val="62504A72"/>
    <w:rsid w:val="62514266"/>
    <w:rsid w:val="62515B1B"/>
    <w:rsid w:val="62523724"/>
    <w:rsid w:val="62532784"/>
    <w:rsid w:val="62544CE3"/>
    <w:rsid w:val="625507CA"/>
    <w:rsid w:val="625517C0"/>
    <w:rsid w:val="625579D3"/>
    <w:rsid w:val="62564A57"/>
    <w:rsid w:val="625654E5"/>
    <w:rsid w:val="62576F54"/>
    <w:rsid w:val="62587E5B"/>
    <w:rsid w:val="625B5A50"/>
    <w:rsid w:val="626079D5"/>
    <w:rsid w:val="626330E4"/>
    <w:rsid w:val="62634A59"/>
    <w:rsid w:val="626641DA"/>
    <w:rsid w:val="62670CC5"/>
    <w:rsid w:val="626B213B"/>
    <w:rsid w:val="626C5342"/>
    <w:rsid w:val="626F75F3"/>
    <w:rsid w:val="62706483"/>
    <w:rsid w:val="62715487"/>
    <w:rsid w:val="627E6E72"/>
    <w:rsid w:val="627F05BD"/>
    <w:rsid w:val="627F7E31"/>
    <w:rsid w:val="62811294"/>
    <w:rsid w:val="62844C24"/>
    <w:rsid w:val="62881BC6"/>
    <w:rsid w:val="628C4188"/>
    <w:rsid w:val="628F534B"/>
    <w:rsid w:val="62903A1D"/>
    <w:rsid w:val="629070EE"/>
    <w:rsid w:val="62912A67"/>
    <w:rsid w:val="629250AC"/>
    <w:rsid w:val="62992474"/>
    <w:rsid w:val="629A0A90"/>
    <w:rsid w:val="629D55DF"/>
    <w:rsid w:val="629E05DB"/>
    <w:rsid w:val="62A07E2C"/>
    <w:rsid w:val="62A3218D"/>
    <w:rsid w:val="62A411F7"/>
    <w:rsid w:val="62AA4A0B"/>
    <w:rsid w:val="62AA6A1C"/>
    <w:rsid w:val="62AD3A6F"/>
    <w:rsid w:val="62AD67D7"/>
    <w:rsid w:val="62AE3BF4"/>
    <w:rsid w:val="62AE7500"/>
    <w:rsid w:val="62B147D5"/>
    <w:rsid w:val="62B34F0E"/>
    <w:rsid w:val="62B61ADD"/>
    <w:rsid w:val="62B7060F"/>
    <w:rsid w:val="62B7188A"/>
    <w:rsid w:val="62B977EF"/>
    <w:rsid w:val="62BF4882"/>
    <w:rsid w:val="62BF5BE7"/>
    <w:rsid w:val="62C06584"/>
    <w:rsid w:val="62C27E1F"/>
    <w:rsid w:val="62C46DC8"/>
    <w:rsid w:val="62C668C0"/>
    <w:rsid w:val="62C66DE7"/>
    <w:rsid w:val="62C77D88"/>
    <w:rsid w:val="62C965C0"/>
    <w:rsid w:val="62CE1CAB"/>
    <w:rsid w:val="62CE3A2D"/>
    <w:rsid w:val="62D07144"/>
    <w:rsid w:val="62D25809"/>
    <w:rsid w:val="62DB0150"/>
    <w:rsid w:val="62DB171C"/>
    <w:rsid w:val="62DE7CCD"/>
    <w:rsid w:val="62E00790"/>
    <w:rsid w:val="62E03751"/>
    <w:rsid w:val="62E2350F"/>
    <w:rsid w:val="62E239B3"/>
    <w:rsid w:val="62E31E53"/>
    <w:rsid w:val="62E32AC3"/>
    <w:rsid w:val="62E40DA2"/>
    <w:rsid w:val="62E44812"/>
    <w:rsid w:val="62E54D9F"/>
    <w:rsid w:val="62E8204A"/>
    <w:rsid w:val="62EA192B"/>
    <w:rsid w:val="62EA19A6"/>
    <w:rsid w:val="62EB63D4"/>
    <w:rsid w:val="62EC4BFD"/>
    <w:rsid w:val="62ED01FD"/>
    <w:rsid w:val="62ED1E6F"/>
    <w:rsid w:val="62EF5E1D"/>
    <w:rsid w:val="62F31315"/>
    <w:rsid w:val="62F3666C"/>
    <w:rsid w:val="62F40AEB"/>
    <w:rsid w:val="62F536A2"/>
    <w:rsid w:val="62F653BD"/>
    <w:rsid w:val="62F95161"/>
    <w:rsid w:val="62FD0FB6"/>
    <w:rsid w:val="62FD3007"/>
    <w:rsid w:val="62FD54CB"/>
    <w:rsid w:val="62FE1709"/>
    <w:rsid w:val="62FE5D24"/>
    <w:rsid w:val="6302739F"/>
    <w:rsid w:val="63027B16"/>
    <w:rsid w:val="63031188"/>
    <w:rsid w:val="63087254"/>
    <w:rsid w:val="630B3771"/>
    <w:rsid w:val="630E2BDF"/>
    <w:rsid w:val="63104A19"/>
    <w:rsid w:val="6311385B"/>
    <w:rsid w:val="63147F42"/>
    <w:rsid w:val="631562E2"/>
    <w:rsid w:val="631606CA"/>
    <w:rsid w:val="63173D31"/>
    <w:rsid w:val="631C7EEA"/>
    <w:rsid w:val="631F5D9D"/>
    <w:rsid w:val="632401FF"/>
    <w:rsid w:val="63245F9A"/>
    <w:rsid w:val="63247A64"/>
    <w:rsid w:val="6328681E"/>
    <w:rsid w:val="632B6429"/>
    <w:rsid w:val="632E4392"/>
    <w:rsid w:val="63312362"/>
    <w:rsid w:val="63314604"/>
    <w:rsid w:val="63326DA8"/>
    <w:rsid w:val="6333635B"/>
    <w:rsid w:val="63353E24"/>
    <w:rsid w:val="63370C0A"/>
    <w:rsid w:val="63387BE9"/>
    <w:rsid w:val="633D27E5"/>
    <w:rsid w:val="633F28F4"/>
    <w:rsid w:val="63407404"/>
    <w:rsid w:val="634119ED"/>
    <w:rsid w:val="6341536F"/>
    <w:rsid w:val="634156A6"/>
    <w:rsid w:val="63426C61"/>
    <w:rsid w:val="63436B76"/>
    <w:rsid w:val="63445A3F"/>
    <w:rsid w:val="63471D15"/>
    <w:rsid w:val="63481FCD"/>
    <w:rsid w:val="63490C5A"/>
    <w:rsid w:val="634E3A22"/>
    <w:rsid w:val="63507223"/>
    <w:rsid w:val="635504C5"/>
    <w:rsid w:val="63563D4B"/>
    <w:rsid w:val="6358013A"/>
    <w:rsid w:val="635E215B"/>
    <w:rsid w:val="635E4F0E"/>
    <w:rsid w:val="635F6563"/>
    <w:rsid w:val="63606CE9"/>
    <w:rsid w:val="63610235"/>
    <w:rsid w:val="63611374"/>
    <w:rsid w:val="636114F6"/>
    <w:rsid w:val="63614139"/>
    <w:rsid w:val="63620A68"/>
    <w:rsid w:val="63677838"/>
    <w:rsid w:val="636A2DA2"/>
    <w:rsid w:val="636A2F1E"/>
    <w:rsid w:val="636D3B5A"/>
    <w:rsid w:val="636E2E11"/>
    <w:rsid w:val="636E5131"/>
    <w:rsid w:val="637015E1"/>
    <w:rsid w:val="63701C47"/>
    <w:rsid w:val="6371005B"/>
    <w:rsid w:val="63711FEF"/>
    <w:rsid w:val="63720336"/>
    <w:rsid w:val="6372143F"/>
    <w:rsid w:val="63725CB2"/>
    <w:rsid w:val="63730639"/>
    <w:rsid w:val="63745A11"/>
    <w:rsid w:val="63762F79"/>
    <w:rsid w:val="637716A3"/>
    <w:rsid w:val="637B62D2"/>
    <w:rsid w:val="637E6A93"/>
    <w:rsid w:val="63806FCE"/>
    <w:rsid w:val="638250A8"/>
    <w:rsid w:val="638326C9"/>
    <w:rsid w:val="63836264"/>
    <w:rsid w:val="6384496A"/>
    <w:rsid w:val="638518DF"/>
    <w:rsid w:val="63861CE8"/>
    <w:rsid w:val="63887C3A"/>
    <w:rsid w:val="638E7268"/>
    <w:rsid w:val="63916382"/>
    <w:rsid w:val="639373A3"/>
    <w:rsid w:val="63946F99"/>
    <w:rsid w:val="63955FB4"/>
    <w:rsid w:val="639C37C5"/>
    <w:rsid w:val="639D27FF"/>
    <w:rsid w:val="639E14EC"/>
    <w:rsid w:val="639F43AF"/>
    <w:rsid w:val="63A04831"/>
    <w:rsid w:val="63A25A50"/>
    <w:rsid w:val="63A459DE"/>
    <w:rsid w:val="63A67EDD"/>
    <w:rsid w:val="63AA2B6A"/>
    <w:rsid w:val="63AC3B5F"/>
    <w:rsid w:val="63B005CC"/>
    <w:rsid w:val="63B3575D"/>
    <w:rsid w:val="63B55B44"/>
    <w:rsid w:val="63B75360"/>
    <w:rsid w:val="63B8360F"/>
    <w:rsid w:val="63BC6A63"/>
    <w:rsid w:val="63C14C19"/>
    <w:rsid w:val="63C354B9"/>
    <w:rsid w:val="63C80A89"/>
    <w:rsid w:val="63C833D6"/>
    <w:rsid w:val="63D0261B"/>
    <w:rsid w:val="63D138BD"/>
    <w:rsid w:val="63D16684"/>
    <w:rsid w:val="63D81E00"/>
    <w:rsid w:val="63D96420"/>
    <w:rsid w:val="63DA31AE"/>
    <w:rsid w:val="63DB6531"/>
    <w:rsid w:val="63DC7D6D"/>
    <w:rsid w:val="63DE13BB"/>
    <w:rsid w:val="63E01D67"/>
    <w:rsid w:val="63E40905"/>
    <w:rsid w:val="63E96446"/>
    <w:rsid w:val="63EB05FD"/>
    <w:rsid w:val="63EB4E84"/>
    <w:rsid w:val="63EC1C48"/>
    <w:rsid w:val="63EE0C50"/>
    <w:rsid w:val="63EF0559"/>
    <w:rsid w:val="63F2786F"/>
    <w:rsid w:val="63F311E7"/>
    <w:rsid w:val="63F46DF3"/>
    <w:rsid w:val="63F61E90"/>
    <w:rsid w:val="63F711D7"/>
    <w:rsid w:val="63F941A9"/>
    <w:rsid w:val="63FB49C4"/>
    <w:rsid w:val="63FC641C"/>
    <w:rsid w:val="63FE745D"/>
    <w:rsid w:val="6402318A"/>
    <w:rsid w:val="64027D62"/>
    <w:rsid w:val="64030AAD"/>
    <w:rsid w:val="64031DDD"/>
    <w:rsid w:val="6408326A"/>
    <w:rsid w:val="640A405E"/>
    <w:rsid w:val="640B0AE9"/>
    <w:rsid w:val="640C6685"/>
    <w:rsid w:val="640F5A56"/>
    <w:rsid w:val="64117F63"/>
    <w:rsid w:val="6412671C"/>
    <w:rsid w:val="64127244"/>
    <w:rsid w:val="64127CB9"/>
    <w:rsid w:val="64162E88"/>
    <w:rsid w:val="64164629"/>
    <w:rsid w:val="641852D3"/>
    <w:rsid w:val="64190C47"/>
    <w:rsid w:val="641A2A09"/>
    <w:rsid w:val="641E6CE0"/>
    <w:rsid w:val="642008A4"/>
    <w:rsid w:val="64204E57"/>
    <w:rsid w:val="64211131"/>
    <w:rsid w:val="642114B5"/>
    <w:rsid w:val="64241DC0"/>
    <w:rsid w:val="6424319D"/>
    <w:rsid w:val="642470BD"/>
    <w:rsid w:val="642546EA"/>
    <w:rsid w:val="64270029"/>
    <w:rsid w:val="64277D7C"/>
    <w:rsid w:val="642B642D"/>
    <w:rsid w:val="642C66B9"/>
    <w:rsid w:val="642D02E0"/>
    <w:rsid w:val="642F324B"/>
    <w:rsid w:val="643039C7"/>
    <w:rsid w:val="64321FE1"/>
    <w:rsid w:val="64322CAF"/>
    <w:rsid w:val="643627AA"/>
    <w:rsid w:val="64370445"/>
    <w:rsid w:val="643C1C29"/>
    <w:rsid w:val="643C55E1"/>
    <w:rsid w:val="64404BC3"/>
    <w:rsid w:val="644102F0"/>
    <w:rsid w:val="64423BEE"/>
    <w:rsid w:val="644452B3"/>
    <w:rsid w:val="64455E48"/>
    <w:rsid w:val="64462C27"/>
    <w:rsid w:val="644C1B18"/>
    <w:rsid w:val="644C2992"/>
    <w:rsid w:val="644F4640"/>
    <w:rsid w:val="64506EB4"/>
    <w:rsid w:val="645070A8"/>
    <w:rsid w:val="64522079"/>
    <w:rsid w:val="645231B3"/>
    <w:rsid w:val="64530C0F"/>
    <w:rsid w:val="645A2A11"/>
    <w:rsid w:val="645C1DCC"/>
    <w:rsid w:val="645E5250"/>
    <w:rsid w:val="64610C1A"/>
    <w:rsid w:val="64612BA4"/>
    <w:rsid w:val="64617DB0"/>
    <w:rsid w:val="646223BC"/>
    <w:rsid w:val="64622CFC"/>
    <w:rsid w:val="64631A55"/>
    <w:rsid w:val="64644142"/>
    <w:rsid w:val="64685D99"/>
    <w:rsid w:val="646862A0"/>
    <w:rsid w:val="646E51AA"/>
    <w:rsid w:val="64722ED4"/>
    <w:rsid w:val="6475744B"/>
    <w:rsid w:val="64760DB6"/>
    <w:rsid w:val="64765528"/>
    <w:rsid w:val="64770BF4"/>
    <w:rsid w:val="64773368"/>
    <w:rsid w:val="64780BE9"/>
    <w:rsid w:val="64790C5A"/>
    <w:rsid w:val="647A0310"/>
    <w:rsid w:val="647B7007"/>
    <w:rsid w:val="647C61E2"/>
    <w:rsid w:val="647D2892"/>
    <w:rsid w:val="647D6B9F"/>
    <w:rsid w:val="64802DE4"/>
    <w:rsid w:val="64830666"/>
    <w:rsid w:val="6488222B"/>
    <w:rsid w:val="6489379E"/>
    <w:rsid w:val="648B2245"/>
    <w:rsid w:val="648B5838"/>
    <w:rsid w:val="648C3150"/>
    <w:rsid w:val="6490082E"/>
    <w:rsid w:val="649040AF"/>
    <w:rsid w:val="649723A5"/>
    <w:rsid w:val="64990FAB"/>
    <w:rsid w:val="6499654B"/>
    <w:rsid w:val="649A269F"/>
    <w:rsid w:val="649B15F9"/>
    <w:rsid w:val="649B4BCF"/>
    <w:rsid w:val="64A1736C"/>
    <w:rsid w:val="64A3280B"/>
    <w:rsid w:val="64A50020"/>
    <w:rsid w:val="64A564B9"/>
    <w:rsid w:val="64A57AEC"/>
    <w:rsid w:val="64A648EF"/>
    <w:rsid w:val="64A754F1"/>
    <w:rsid w:val="64A929FD"/>
    <w:rsid w:val="64AB0C32"/>
    <w:rsid w:val="64AF1EA1"/>
    <w:rsid w:val="64B36BF2"/>
    <w:rsid w:val="64B454C5"/>
    <w:rsid w:val="64B46F04"/>
    <w:rsid w:val="64B604A7"/>
    <w:rsid w:val="64B61EA1"/>
    <w:rsid w:val="64BA4B87"/>
    <w:rsid w:val="64BB5FB3"/>
    <w:rsid w:val="64BC0829"/>
    <w:rsid w:val="64BD7BF0"/>
    <w:rsid w:val="64BE775E"/>
    <w:rsid w:val="64C05BDE"/>
    <w:rsid w:val="64C26CC0"/>
    <w:rsid w:val="64C50FEB"/>
    <w:rsid w:val="64C77EB8"/>
    <w:rsid w:val="64C96665"/>
    <w:rsid w:val="64CB1723"/>
    <w:rsid w:val="64CB3F54"/>
    <w:rsid w:val="64CB6C31"/>
    <w:rsid w:val="64CE1FFC"/>
    <w:rsid w:val="64CE7B5F"/>
    <w:rsid w:val="64D01FDC"/>
    <w:rsid w:val="64D05867"/>
    <w:rsid w:val="64D067AC"/>
    <w:rsid w:val="64D10DA9"/>
    <w:rsid w:val="64D4520F"/>
    <w:rsid w:val="64D64F37"/>
    <w:rsid w:val="64D75211"/>
    <w:rsid w:val="64E11621"/>
    <w:rsid w:val="64E5779A"/>
    <w:rsid w:val="64EA149E"/>
    <w:rsid w:val="64EC0174"/>
    <w:rsid w:val="64F26142"/>
    <w:rsid w:val="64F533CC"/>
    <w:rsid w:val="64F570B0"/>
    <w:rsid w:val="64F73EC4"/>
    <w:rsid w:val="64F82191"/>
    <w:rsid w:val="64FA0FD6"/>
    <w:rsid w:val="64FA3722"/>
    <w:rsid w:val="64FD0636"/>
    <w:rsid w:val="64FF63AC"/>
    <w:rsid w:val="65024039"/>
    <w:rsid w:val="65026CF1"/>
    <w:rsid w:val="65063172"/>
    <w:rsid w:val="650A461C"/>
    <w:rsid w:val="650D431F"/>
    <w:rsid w:val="6511371C"/>
    <w:rsid w:val="6516655D"/>
    <w:rsid w:val="65174F85"/>
    <w:rsid w:val="651C19A6"/>
    <w:rsid w:val="651D153B"/>
    <w:rsid w:val="651D3687"/>
    <w:rsid w:val="651D5072"/>
    <w:rsid w:val="6522379E"/>
    <w:rsid w:val="65262748"/>
    <w:rsid w:val="6526388F"/>
    <w:rsid w:val="65270584"/>
    <w:rsid w:val="6529521F"/>
    <w:rsid w:val="652A0AE4"/>
    <w:rsid w:val="652B0CEF"/>
    <w:rsid w:val="652C0B9A"/>
    <w:rsid w:val="652D51C3"/>
    <w:rsid w:val="65304D9B"/>
    <w:rsid w:val="65335FA7"/>
    <w:rsid w:val="65337A4D"/>
    <w:rsid w:val="65361BE7"/>
    <w:rsid w:val="65362F90"/>
    <w:rsid w:val="653850E6"/>
    <w:rsid w:val="65390D9E"/>
    <w:rsid w:val="653912E3"/>
    <w:rsid w:val="653A7875"/>
    <w:rsid w:val="653B3F8C"/>
    <w:rsid w:val="653F474F"/>
    <w:rsid w:val="65435AEB"/>
    <w:rsid w:val="654478CF"/>
    <w:rsid w:val="65463357"/>
    <w:rsid w:val="654651BC"/>
    <w:rsid w:val="6547313F"/>
    <w:rsid w:val="65477008"/>
    <w:rsid w:val="65483EF3"/>
    <w:rsid w:val="654B6E1F"/>
    <w:rsid w:val="654E19F1"/>
    <w:rsid w:val="654E27D4"/>
    <w:rsid w:val="65530298"/>
    <w:rsid w:val="65543B1D"/>
    <w:rsid w:val="65574E76"/>
    <w:rsid w:val="655A5738"/>
    <w:rsid w:val="655B1B9F"/>
    <w:rsid w:val="655B20F5"/>
    <w:rsid w:val="655B42DD"/>
    <w:rsid w:val="655D4DE1"/>
    <w:rsid w:val="65601E04"/>
    <w:rsid w:val="65682A2B"/>
    <w:rsid w:val="656921E4"/>
    <w:rsid w:val="656B7B30"/>
    <w:rsid w:val="656B7F7C"/>
    <w:rsid w:val="656E2E00"/>
    <w:rsid w:val="657158A1"/>
    <w:rsid w:val="657334C7"/>
    <w:rsid w:val="65750FD5"/>
    <w:rsid w:val="65755AF5"/>
    <w:rsid w:val="657760BE"/>
    <w:rsid w:val="657810A4"/>
    <w:rsid w:val="65797A4D"/>
    <w:rsid w:val="657B1286"/>
    <w:rsid w:val="657F2C50"/>
    <w:rsid w:val="658029D8"/>
    <w:rsid w:val="65805942"/>
    <w:rsid w:val="65860A9C"/>
    <w:rsid w:val="65891318"/>
    <w:rsid w:val="65894132"/>
    <w:rsid w:val="658F59AF"/>
    <w:rsid w:val="658F7B38"/>
    <w:rsid w:val="659112A0"/>
    <w:rsid w:val="65925D5E"/>
    <w:rsid w:val="65943014"/>
    <w:rsid w:val="65946201"/>
    <w:rsid w:val="659E32E8"/>
    <w:rsid w:val="65A05CB5"/>
    <w:rsid w:val="65A1593F"/>
    <w:rsid w:val="65A23486"/>
    <w:rsid w:val="65A35818"/>
    <w:rsid w:val="65A40B16"/>
    <w:rsid w:val="65A640D7"/>
    <w:rsid w:val="65A70F54"/>
    <w:rsid w:val="65A905BB"/>
    <w:rsid w:val="65AF1D1C"/>
    <w:rsid w:val="65AF7A41"/>
    <w:rsid w:val="65B11EE2"/>
    <w:rsid w:val="65B306EC"/>
    <w:rsid w:val="65B9586E"/>
    <w:rsid w:val="65BA186D"/>
    <w:rsid w:val="65BB037A"/>
    <w:rsid w:val="65C50D6E"/>
    <w:rsid w:val="65C84AC5"/>
    <w:rsid w:val="65CC016C"/>
    <w:rsid w:val="65CE7E3D"/>
    <w:rsid w:val="65CF2DD8"/>
    <w:rsid w:val="65CF5062"/>
    <w:rsid w:val="65CF557C"/>
    <w:rsid w:val="65D00629"/>
    <w:rsid w:val="65D06F03"/>
    <w:rsid w:val="65D1715B"/>
    <w:rsid w:val="65D204C3"/>
    <w:rsid w:val="65D21004"/>
    <w:rsid w:val="65D25E57"/>
    <w:rsid w:val="65D54F6E"/>
    <w:rsid w:val="65D657B1"/>
    <w:rsid w:val="65D86E4E"/>
    <w:rsid w:val="65D96E22"/>
    <w:rsid w:val="65DC35D1"/>
    <w:rsid w:val="65DD1C68"/>
    <w:rsid w:val="65DE3AB1"/>
    <w:rsid w:val="65DE7121"/>
    <w:rsid w:val="65DF5556"/>
    <w:rsid w:val="65E1725A"/>
    <w:rsid w:val="65E37A79"/>
    <w:rsid w:val="65E40D89"/>
    <w:rsid w:val="65E546BC"/>
    <w:rsid w:val="65E60271"/>
    <w:rsid w:val="65E97D5D"/>
    <w:rsid w:val="65EC11B2"/>
    <w:rsid w:val="65EC5E0C"/>
    <w:rsid w:val="65EE38B3"/>
    <w:rsid w:val="65EF0A40"/>
    <w:rsid w:val="65EF29A6"/>
    <w:rsid w:val="65F20A97"/>
    <w:rsid w:val="65F466C9"/>
    <w:rsid w:val="65F676E4"/>
    <w:rsid w:val="65F8528F"/>
    <w:rsid w:val="65F96429"/>
    <w:rsid w:val="660045B1"/>
    <w:rsid w:val="66011C44"/>
    <w:rsid w:val="660367B7"/>
    <w:rsid w:val="6604283A"/>
    <w:rsid w:val="66055797"/>
    <w:rsid w:val="66082013"/>
    <w:rsid w:val="66106A0A"/>
    <w:rsid w:val="66157055"/>
    <w:rsid w:val="66191D09"/>
    <w:rsid w:val="661F55E3"/>
    <w:rsid w:val="66211104"/>
    <w:rsid w:val="66225395"/>
    <w:rsid w:val="66230CEF"/>
    <w:rsid w:val="6625216D"/>
    <w:rsid w:val="66271185"/>
    <w:rsid w:val="66276492"/>
    <w:rsid w:val="66276B7A"/>
    <w:rsid w:val="66280749"/>
    <w:rsid w:val="66282EFB"/>
    <w:rsid w:val="662B7A8C"/>
    <w:rsid w:val="662E3DCB"/>
    <w:rsid w:val="66331F57"/>
    <w:rsid w:val="66351F03"/>
    <w:rsid w:val="663666F3"/>
    <w:rsid w:val="66386144"/>
    <w:rsid w:val="66396CE8"/>
    <w:rsid w:val="663A17F0"/>
    <w:rsid w:val="663B0E49"/>
    <w:rsid w:val="663E36A0"/>
    <w:rsid w:val="663F5027"/>
    <w:rsid w:val="66417F06"/>
    <w:rsid w:val="66424350"/>
    <w:rsid w:val="66425E1A"/>
    <w:rsid w:val="66427562"/>
    <w:rsid w:val="664377CB"/>
    <w:rsid w:val="664560E5"/>
    <w:rsid w:val="664956D5"/>
    <w:rsid w:val="664C61A3"/>
    <w:rsid w:val="664D421D"/>
    <w:rsid w:val="664F1355"/>
    <w:rsid w:val="66511C43"/>
    <w:rsid w:val="665168D5"/>
    <w:rsid w:val="66521E77"/>
    <w:rsid w:val="665507A8"/>
    <w:rsid w:val="665535A0"/>
    <w:rsid w:val="66563F5F"/>
    <w:rsid w:val="66574DEA"/>
    <w:rsid w:val="66576DC1"/>
    <w:rsid w:val="6657708C"/>
    <w:rsid w:val="66595D35"/>
    <w:rsid w:val="665A04A5"/>
    <w:rsid w:val="665C03F2"/>
    <w:rsid w:val="665D0FF9"/>
    <w:rsid w:val="6660375A"/>
    <w:rsid w:val="666500F5"/>
    <w:rsid w:val="66653029"/>
    <w:rsid w:val="66661862"/>
    <w:rsid w:val="66685DF8"/>
    <w:rsid w:val="666D22F0"/>
    <w:rsid w:val="666F3456"/>
    <w:rsid w:val="66722C22"/>
    <w:rsid w:val="66756F49"/>
    <w:rsid w:val="6675774F"/>
    <w:rsid w:val="667701B2"/>
    <w:rsid w:val="66781AB8"/>
    <w:rsid w:val="66795B33"/>
    <w:rsid w:val="667A0A83"/>
    <w:rsid w:val="6682721D"/>
    <w:rsid w:val="66840A21"/>
    <w:rsid w:val="66861C8D"/>
    <w:rsid w:val="6686687D"/>
    <w:rsid w:val="668712B2"/>
    <w:rsid w:val="668B08B0"/>
    <w:rsid w:val="668C6945"/>
    <w:rsid w:val="668F21DF"/>
    <w:rsid w:val="66902895"/>
    <w:rsid w:val="669104C7"/>
    <w:rsid w:val="66937BC4"/>
    <w:rsid w:val="66937F3A"/>
    <w:rsid w:val="6696187B"/>
    <w:rsid w:val="66985429"/>
    <w:rsid w:val="669F5C5B"/>
    <w:rsid w:val="66A11D0B"/>
    <w:rsid w:val="66A43921"/>
    <w:rsid w:val="66A44297"/>
    <w:rsid w:val="66A45C9B"/>
    <w:rsid w:val="66A51EB3"/>
    <w:rsid w:val="66A761F8"/>
    <w:rsid w:val="66A957B4"/>
    <w:rsid w:val="66AA7993"/>
    <w:rsid w:val="66AB0343"/>
    <w:rsid w:val="66AD3D87"/>
    <w:rsid w:val="66AD5C58"/>
    <w:rsid w:val="66AD5F15"/>
    <w:rsid w:val="66AE181D"/>
    <w:rsid w:val="66AF172F"/>
    <w:rsid w:val="66B1209D"/>
    <w:rsid w:val="66B1376E"/>
    <w:rsid w:val="66B520AA"/>
    <w:rsid w:val="66B63608"/>
    <w:rsid w:val="66B80FA4"/>
    <w:rsid w:val="66B86178"/>
    <w:rsid w:val="66BB0725"/>
    <w:rsid w:val="66BC3E34"/>
    <w:rsid w:val="66BD35C7"/>
    <w:rsid w:val="66C005A6"/>
    <w:rsid w:val="66C317A9"/>
    <w:rsid w:val="66C44A70"/>
    <w:rsid w:val="66C522A4"/>
    <w:rsid w:val="66C55647"/>
    <w:rsid w:val="66C66D21"/>
    <w:rsid w:val="66C94DF4"/>
    <w:rsid w:val="66CB0079"/>
    <w:rsid w:val="66CB1DE4"/>
    <w:rsid w:val="66CE112C"/>
    <w:rsid w:val="66D31038"/>
    <w:rsid w:val="66D37ACD"/>
    <w:rsid w:val="66D47639"/>
    <w:rsid w:val="66D8260B"/>
    <w:rsid w:val="66DB4F07"/>
    <w:rsid w:val="66DB70A6"/>
    <w:rsid w:val="66DE31F8"/>
    <w:rsid w:val="66DE3831"/>
    <w:rsid w:val="66DE391E"/>
    <w:rsid w:val="66DE59D8"/>
    <w:rsid w:val="66DE77A1"/>
    <w:rsid w:val="66DF0824"/>
    <w:rsid w:val="66E26EC6"/>
    <w:rsid w:val="66E34097"/>
    <w:rsid w:val="66E427E6"/>
    <w:rsid w:val="66E5550B"/>
    <w:rsid w:val="66E55FCD"/>
    <w:rsid w:val="66E71F4A"/>
    <w:rsid w:val="66E86C1F"/>
    <w:rsid w:val="66E9787D"/>
    <w:rsid w:val="66EA7603"/>
    <w:rsid w:val="66EB6264"/>
    <w:rsid w:val="66EC09C9"/>
    <w:rsid w:val="66EC3717"/>
    <w:rsid w:val="66ED3788"/>
    <w:rsid w:val="66EF04B9"/>
    <w:rsid w:val="66EF2226"/>
    <w:rsid w:val="66F05E3A"/>
    <w:rsid w:val="66F40D7E"/>
    <w:rsid w:val="66F86219"/>
    <w:rsid w:val="66FD0FB4"/>
    <w:rsid w:val="66FD6C44"/>
    <w:rsid w:val="6703647A"/>
    <w:rsid w:val="6704417B"/>
    <w:rsid w:val="6704799E"/>
    <w:rsid w:val="670606D6"/>
    <w:rsid w:val="670676FF"/>
    <w:rsid w:val="67073E54"/>
    <w:rsid w:val="67081C12"/>
    <w:rsid w:val="670937AE"/>
    <w:rsid w:val="670B65F9"/>
    <w:rsid w:val="670F0A9A"/>
    <w:rsid w:val="671059C5"/>
    <w:rsid w:val="67110EE7"/>
    <w:rsid w:val="67142659"/>
    <w:rsid w:val="67160F21"/>
    <w:rsid w:val="671659B4"/>
    <w:rsid w:val="67176E1B"/>
    <w:rsid w:val="671A072F"/>
    <w:rsid w:val="671C795E"/>
    <w:rsid w:val="671D5A27"/>
    <w:rsid w:val="671E570E"/>
    <w:rsid w:val="671F16EF"/>
    <w:rsid w:val="67211BAA"/>
    <w:rsid w:val="67256323"/>
    <w:rsid w:val="67273EAE"/>
    <w:rsid w:val="67284D18"/>
    <w:rsid w:val="672A4520"/>
    <w:rsid w:val="672B04DF"/>
    <w:rsid w:val="672F01C4"/>
    <w:rsid w:val="672F063D"/>
    <w:rsid w:val="67302E22"/>
    <w:rsid w:val="67323C84"/>
    <w:rsid w:val="67343DDF"/>
    <w:rsid w:val="6734667F"/>
    <w:rsid w:val="67374FDA"/>
    <w:rsid w:val="67397F7E"/>
    <w:rsid w:val="673B7CC5"/>
    <w:rsid w:val="673C16BA"/>
    <w:rsid w:val="673E3202"/>
    <w:rsid w:val="674140A9"/>
    <w:rsid w:val="674210D6"/>
    <w:rsid w:val="674352B3"/>
    <w:rsid w:val="67457EA5"/>
    <w:rsid w:val="674714F1"/>
    <w:rsid w:val="67497732"/>
    <w:rsid w:val="674B18A6"/>
    <w:rsid w:val="674B737C"/>
    <w:rsid w:val="674D48AC"/>
    <w:rsid w:val="674F24E4"/>
    <w:rsid w:val="67507AD2"/>
    <w:rsid w:val="67534B4F"/>
    <w:rsid w:val="675525A0"/>
    <w:rsid w:val="675A4BED"/>
    <w:rsid w:val="675B0C3A"/>
    <w:rsid w:val="675C1B0A"/>
    <w:rsid w:val="675D656B"/>
    <w:rsid w:val="675E7085"/>
    <w:rsid w:val="67600A10"/>
    <w:rsid w:val="676034EF"/>
    <w:rsid w:val="676244FA"/>
    <w:rsid w:val="67636E4F"/>
    <w:rsid w:val="676752FF"/>
    <w:rsid w:val="676C025C"/>
    <w:rsid w:val="676C7DC1"/>
    <w:rsid w:val="67707D1C"/>
    <w:rsid w:val="67712967"/>
    <w:rsid w:val="67742BD5"/>
    <w:rsid w:val="677611D1"/>
    <w:rsid w:val="677878AA"/>
    <w:rsid w:val="677B7278"/>
    <w:rsid w:val="677D2640"/>
    <w:rsid w:val="677D7A56"/>
    <w:rsid w:val="677F5523"/>
    <w:rsid w:val="67843DD1"/>
    <w:rsid w:val="67864ABD"/>
    <w:rsid w:val="678803AB"/>
    <w:rsid w:val="67885125"/>
    <w:rsid w:val="678A77C1"/>
    <w:rsid w:val="678E0A4F"/>
    <w:rsid w:val="678E3BFC"/>
    <w:rsid w:val="679066B4"/>
    <w:rsid w:val="679109B3"/>
    <w:rsid w:val="67911B4A"/>
    <w:rsid w:val="67912CF8"/>
    <w:rsid w:val="67921FA0"/>
    <w:rsid w:val="67946A64"/>
    <w:rsid w:val="679672AE"/>
    <w:rsid w:val="679A7569"/>
    <w:rsid w:val="679B2B9D"/>
    <w:rsid w:val="679D3052"/>
    <w:rsid w:val="67A149CC"/>
    <w:rsid w:val="67A1699A"/>
    <w:rsid w:val="67A22B36"/>
    <w:rsid w:val="67A3118D"/>
    <w:rsid w:val="67A32D18"/>
    <w:rsid w:val="67A42BD2"/>
    <w:rsid w:val="67A51E15"/>
    <w:rsid w:val="67A70967"/>
    <w:rsid w:val="67AA3455"/>
    <w:rsid w:val="67AC67F4"/>
    <w:rsid w:val="67AD4191"/>
    <w:rsid w:val="67AF4CD6"/>
    <w:rsid w:val="67B15982"/>
    <w:rsid w:val="67B4660C"/>
    <w:rsid w:val="67B55F42"/>
    <w:rsid w:val="67B5767B"/>
    <w:rsid w:val="67B67793"/>
    <w:rsid w:val="67B854AC"/>
    <w:rsid w:val="67BA4BD8"/>
    <w:rsid w:val="67BB6374"/>
    <w:rsid w:val="67BE2072"/>
    <w:rsid w:val="67C05E2B"/>
    <w:rsid w:val="67C42A1D"/>
    <w:rsid w:val="67C501FF"/>
    <w:rsid w:val="67CC0B86"/>
    <w:rsid w:val="67CF2E2E"/>
    <w:rsid w:val="67CF574E"/>
    <w:rsid w:val="67D15B2D"/>
    <w:rsid w:val="67D21100"/>
    <w:rsid w:val="67D50DB1"/>
    <w:rsid w:val="67D53F07"/>
    <w:rsid w:val="67D951D4"/>
    <w:rsid w:val="67E31E07"/>
    <w:rsid w:val="67E330EA"/>
    <w:rsid w:val="67E64D1F"/>
    <w:rsid w:val="67E97515"/>
    <w:rsid w:val="67EA7307"/>
    <w:rsid w:val="67EB2963"/>
    <w:rsid w:val="67EB7B52"/>
    <w:rsid w:val="67EE4717"/>
    <w:rsid w:val="67F07C3F"/>
    <w:rsid w:val="67F416A2"/>
    <w:rsid w:val="67F606C8"/>
    <w:rsid w:val="67FF61E9"/>
    <w:rsid w:val="68020106"/>
    <w:rsid w:val="68022C52"/>
    <w:rsid w:val="68080527"/>
    <w:rsid w:val="68084AD7"/>
    <w:rsid w:val="680D0503"/>
    <w:rsid w:val="68106E35"/>
    <w:rsid w:val="6811015B"/>
    <w:rsid w:val="6816281F"/>
    <w:rsid w:val="68171606"/>
    <w:rsid w:val="681B087C"/>
    <w:rsid w:val="681C6CFF"/>
    <w:rsid w:val="681D2A4D"/>
    <w:rsid w:val="681E0D43"/>
    <w:rsid w:val="681E1119"/>
    <w:rsid w:val="682174A9"/>
    <w:rsid w:val="68224A2F"/>
    <w:rsid w:val="6823586B"/>
    <w:rsid w:val="68252944"/>
    <w:rsid w:val="68252E46"/>
    <w:rsid w:val="682641A4"/>
    <w:rsid w:val="68267851"/>
    <w:rsid w:val="682929CC"/>
    <w:rsid w:val="682A5B85"/>
    <w:rsid w:val="682A62B1"/>
    <w:rsid w:val="682B028F"/>
    <w:rsid w:val="682D0E1D"/>
    <w:rsid w:val="682D1715"/>
    <w:rsid w:val="68325200"/>
    <w:rsid w:val="68332D0C"/>
    <w:rsid w:val="68370E10"/>
    <w:rsid w:val="68386205"/>
    <w:rsid w:val="683A1CF6"/>
    <w:rsid w:val="683C4844"/>
    <w:rsid w:val="683D006E"/>
    <w:rsid w:val="683D4615"/>
    <w:rsid w:val="683E4E14"/>
    <w:rsid w:val="683F1479"/>
    <w:rsid w:val="683F7FBE"/>
    <w:rsid w:val="68403E8D"/>
    <w:rsid w:val="68406189"/>
    <w:rsid w:val="684301C0"/>
    <w:rsid w:val="68452B49"/>
    <w:rsid w:val="6848430B"/>
    <w:rsid w:val="684B3255"/>
    <w:rsid w:val="684D546F"/>
    <w:rsid w:val="684D7967"/>
    <w:rsid w:val="684E25B4"/>
    <w:rsid w:val="684F721A"/>
    <w:rsid w:val="68503E63"/>
    <w:rsid w:val="68513C62"/>
    <w:rsid w:val="6852370D"/>
    <w:rsid w:val="6854483A"/>
    <w:rsid w:val="68555CEF"/>
    <w:rsid w:val="685B278F"/>
    <w:rsid w:val="685E238C"/>
    <w:rsid w:val="68605C32"/>
    <w:rsid w:val="686431F5"/>
    <w:rsid w:val="68646E25"/>
    <w:rsid w:val="68653B5D"/>
    <w:rsid w:val="686778AC"/>
    <w:rsid w:val="68680C2B"/>
    <w:rsid w:val="68682876"/>
    <w:rsid w:val="686958F1"/>
    <w:rsid w:val="68696A2D"/>
    <w:rsid w:val="686A169E"/>
    <w:rsid w:val="686A45CB"/>
    <w:rsid w:val="686A47CD"/>
    <w:rsid w:val="686B24B9"/>
    <w:rsid w:val="6874252C"/>
    <w:rsid w:val="687469B1"/>
    <w:rsid w:val="6875232A"/>
    <w:rsid w:val="68756104"/>
    <w:rsid w:val="687A3ABB"/>
    <w:rsid w:val="687B0F41"/>
    <w:rsid w:val="687B193D"/>
    <w:rsid w:val="687C522D"/>
    <w:rsid w:val="687E07ED"/>
    <w:rsid w:val="68881F81"/>
    <w:rsid w:val="68897E16"/>
    <w:rsid w:val="688A438F"/>
    <w:rsid w:val="688B15BB"/>
    <w:rsid w:val="688C66FA"/>
    <w:rsid w:val="688D54D9"/>
    <w:rsid w:val="688F45D3"/>
    <w:rsid w:val="689007B3"/>
    <w:rsid w:val="689031A6"/>
    <w:rsid w:val="68911C24"/>
    <w:rsid w:val="68917771"/>
    <w:rsid w:val="68936D79"/>
    <w:rsid w:val="689528F0"/>
    <w:rsid w:val="68980E09"/>
    <w:rsid w:val="68985EA0"/>
    <w:rsid w:val="689A04F2"/>
    <w:rsid w:val="689D5594"/>
    <w:rsid w:val="689F3322"/>
    <w:rsid w:val="68A0434B"/>
    <w:rsid w:val="68A06936"/>
    <w:rsid w:val="68A24265"/>
    <w:rsid w:val="68A2431B"/>
    <w:rsid w:val="68A2446C"/>
    <w:rsid w:val="68A36AA6"/>
    <w:rsid w:val="68A36D1F"/>
    <w:rsid w:val="68A648E3"/>
    <w:rsid w:val="68B101F9"/>
    <w:rsid w:val="68B14672"/>
    <w:rsid w:val="68B168C4"/>
    <w:rsid w:val="68B4597C"/>
    <w:rsid w:val="68B55B15"/>
    <w:rsid w:val="68B65838"/>
    <w:rsid w:val="68B706B2"/>
    <w:rsid w:val="68B806E7"/>
    <w:rsid w:val="68BB057A"/>
    <w:rsid w:val="68BC2D54"/>
    <w:rsid w:val="68BD56F2"/>
    <w:rsid w:val="68BE1431"/>
    <w:rsid w:val="68C23A72"/>
    <w:rsid w:val="68C412D3"/>
    <w:rsid w:val="68C869D9"/>
    <w:rsid w:val="68C965AB"/>
    <w:rsid w:val="68CC6DAB"/>
    <w:rsid w:val="68CD119A"/>
    <w:rsid w:val="68D03E54"/>
    <w:rsid w:val="68D1079F"/>
    <w:rsid w:val="68D1633B"/>
    <w:rsid w:val="68D65F8E"/>
    <w:rsid w:val="68D83D8E"/>
    <w:rsid w:val="68D85344"/>
    <w:rsid w:val="68DC2DB6"/>
    <w:rsid w:val="68DD3C3D"/>
    <w:rsid w:val="68DF5DDD"/>
    <w:rsid w:val="68DF7C10"/>
    <w:rsid w:val="68E20E0D"/>
    <w:rsid w:val="68E23408"/>
    <w:rsid w:val="68E42402"/>
    <w:rsid w:val="68E426FB"/>
    <w:rsid w:val="68E55E7F"/>
    <w:rsid w:val="68E666FD"/>
    <w:rsid w:val="68F01427"/>
    <w:rsid w:val="68F043C3"/>
    <w:rsid w:val="68F163FD"/>
    <w:rsid w:val="68F72B99"/>
    <w:rsid w:val="68F8409C"/>
    <w:rsid w:val="68FD56CD"/>
    <w:rsid w:val="69021D25"/>
    <w:rsid w:val="6905092D"/>
    <w:rsid w:val="690543D7"/>
    <w:rsid w:val="69080A35"/>
    <w:rsid w:val="69083616"/>
    <w:rsid w:val="690E1E37"/>
    <w:rsid w:val="690E1E3F"/>
    <w:rsid w:val="690E3E20"/>
    <w:rsid w:val="690F6E60"/>
    <w:rsid w:val="691317B9"/>
    <w:rsid w:val="69173CCC"/>
    <w:rsid w:val="69182C5E"/>
    <w:rsid w:val="691A220E"/>
    <w:rsid w:val="691D00A2"/>
    <w:rsid w:val="691D0BA6"/>
    <w:rsid w:val="691F4E1F"/>
    <w:rsid w:val="69210FF6"/>
    <w:rsid w:val="692331DC"/>
    <w:rsid w:val="6927429D"/>
    <w:rsid w:val="69295556"/>
    <w:rsid w:val="692956C8"/>
    <w:rsid w:val="692C01A2"/>
    <w:rsid w:val="692F79CF"/>
    <w:rsid w:val="6931027C"/>
    <w:rsid w:val="69317BE1"/>
    <w:rsid w:val="693367B0"/>
    <w:rsid w:val="6935618D"/>
    <w:rsid w:val="69360C19"/>
    <w:rsid w:val="69365D62"/>
    <w:rsid w:val="693824F8"/>
    <w:rsid w:val="69382663"/>
    <w:rsid w:val="69383389"/>
    <w:rsid w:val="693A7F09"/>
    <w:rsid w:val="693C7503"/>
    <w:rsid w:val="693D0669"/>
    <w:rsid w:val="693E7A46"/>
    <w:rsid w:val="69400CCA"/>
    <w:rsid w:val="694017EC"/>
    <w:rsid w:val="69404121"/>
    <w:rsid w:val="694108EC"/>
    <w:rsid w:val="69413EB6"/>
    <w:rsid w:val="69465049"/>
    <w:rsid w:val="69487B98"/>
    <w:rsid w:val="694A23FE"/>
    <w:rsid w:val="694F24FD"/>
    <w:rsid w:val="6952545E"/>
    <w:rsid w:val="6954095A"/>
    <w:rsid w:val="69544CB2"/>
    <w:rsid w:val="69565CCC"/>
    <w:rsid w:val="695718D7"/>
    <w:rsid w:val="695806FD"/>
    <w:rsid w:val="69595B8A"/>
    <w:rsid w:val="69595E78"/>
    <w:rsid w:val="695A426E"/>
    <w:rsid w:val="695B0B7B"/>
    <w:rsid w:val="695F5842"/>
    <w:rsid w:val="696003A8"/>
    <w:rsid w:val="69624F3D"/>
    <w:rsid w:val="69664956"/>
    <w:rsid w:val="69676A55"/>
    <w:rsid w:val="69693D5F"/>
    <w:rsid w:val="696F5A54"/>
    <w:rsid w:val="697247C1"/>
    <w:rsid w:val="69765172"/>
    <w:rsid w:val="6977091E"/>
    <w:rsid w:val="697D74B7"/>
    <w:rsid w:val="698414BC"/>
    <w:rsid w:val="69841BA8"/>
    <w:rsid w:val="698536EA"/>
    <w:rsid w:val="6986637D"/>
    <w:rsid w:val="698826A9"/>
    <w:rsid w:val="698C012A"/>
    <w:rsid w:val="698C349A"/>
    <w:rsid w:val="6993662E"/>
    <w:rsid w:val="69951015"/>
    <w:rsid w:val="69973FCB"/>
    <w:rsid w:val="699774E2"/>
    <w:rsid w:val="69996BC1"/>
    <w:rsid w:val="69A3116F"/>
    <w:rsid w:val="69A5380F"/>
    <w:rsid w:val="69AA05E5"/>
    <w:rsid w:val="69AC5915"/>
    <w:rsid w:val="69AD2D88"/>
    <w:rsid w:val="69AF30AB"/>
    <w:rsid w:val="69AF7F7B"/>
    <w:rsid w:val="69B05923"/>
    <w:rsid w:val="69B50CDE"/>
    <w:rsid w:val="69B6519F"/>
    <w:rsid w:val="69B660F1"/>
    <w:rsid w:val="69B95584"/>
    <w:rsid w:val="69BB4236"/>
    <w:rsid w:val="69BB549C"/>
    <w:rsid w:val="69BC22CA"/>
    <w:rsid w:val="69BC330C"/>
    <w:rsid w:val="69BC7339"/>
    <w:rsid w:val="69C00700"/>
    <w:rsid w:val="69C5086B"/>
    <w:rsid w:val="69C555E5"/>
    <w:rsid w:val="69C83006"/>
    <w:rsid w:val="69CE607A"/>
    <w:rsid w:val="69CF670A"/>
    <w:rsid w:val="69D44F65"/>
    <w:rsid w:val="69D66A85"/>
    <w:rsid w:val="69DB335C"/>
    <w:rsid w:val="69DC076B"/>
    <w:rsid w:val="69DC105A"/>
    <w:rsid w:val="69DC2152"/>
    <w:rsid w:val="69DE6504"/>
    <w:rsid w:val="69E24D44"/>
    <w:rsid w:val="69E51D7F"/>
    <w:rsid w:val="69EA52E0"/>
    <w:rsid w:val="69EE059B"/>
    <w:rsid w:val="69EE3B07"/>
    <w:rsid w:val="69F160CF"/>
    <w:rsid w:val="69F17371"/>
    <w:rsid w:val="69F47D7F"/>
    <w:rsid w:val="69F527FC"/>
    <w:rsid w:val="69F74DCD"/>
    <w:rsid w:val="69F80338"/>
    <w:rsid w:val="69F82478"/>
    <w:rsid w:val="69F830FB"/>
    <w:rsid w:val="69FA596E"/>
    <w:rsid w:val="69FB2780"/>
    <w:rsid w:val="6A0016EC"/>
    <w:rsid w:val="6A0568C4"/>
    <w:rsid w:val="6A074FE9"/>
    <w:rsid w:val="6A0F48DF"/>
    <w:rsid w:val="6A101B68"/>
    <w:rsid w:val="6A111983"/>
    <w:rsid w:val="6A124035"/>
    <w:rsid w:val="6A137786"/>
    <w:rsid w:val="6A1610D6"/>
    <w:rsid w:val="6A1B0C28"/>
    <w:rsid w:val="6A1B7979"/>
    <w:rsid w:val="6A214C21"/>
    <w:rsid w:val="6A265A1F"/>
    <w:rsid w:val="6A2B3CB3"/>
    <w:rsid w:val="6A2D4371"/>
    <w:rsid w:val="6A322FB8"/>
    <w:rsid w:val="6A3442CD"/>
    <w:rsid w:val="6A3442E7"/>
    <w:rsid w:val="6A3506D1"/>
    <w:rsid w:val="6A354A3C"/>
    <w:rsid w:val="6A3559E9"/>
    <w:rsid w:val="6A3711FD"/>
    <w:rsid w:val="6A3E30BC"/>
    <w:rsid w:val="6A414B57"/>
    <w:rsid w:val="6A44778A"/>
    <w:rsid w:val="6A476A0A"/>
    <w:rsid w:val="6A4F6DE8"/>
    <w:rsid w:val="6A593FE6"/>
    <w:rsid w:val="6A596011"/>
    <w:rsid w:val="6A5A4B20"/>
    <w:rsid w:val="6A5B13A6"/>
    <w:rsid w:val="6A5B2DB6"/>
    <w:rsid w:val="6A5B4665"/>
    <w:rsid w:val="6A5D138C"/>
    <w:rsid w:val="6A62623F"/>
    <w:rsid w:val="6A6652A4"/>
    <w:rsid w:val="6A687C17"/>
    <w:rsid w:val="6A6972F9"/>
    <w:rsid w:val="6A6C3FA1"/>
    <w:rsid w:val="6A6C60F3"/>
    <w:rsid w:val="6A6C618A"/>
    <w:rsid w:val="6A6D1904"/>
    <w:rsid w:val="6A6D7D72"/>
    <w:rsid w:val="6A6E2492"/>
    <w:rsid w:val="6A6E4F3B"/>
    <w:rsid w:val="6A6F1FF7"/>
    <w:rsid w:val="6A6F79F1"/>
    <w:rsid w:val="6A711187"/>
    <w:rsid w:val="6A713BA6"/>
    <w:rsid w:val="6A715DBC"/>
    <w:rsid w:val="6A747C07"/>
    <w:rsid w:val="6A770218"/>
    <w:rsid w:val="6A775215"/>
    <w:rsid w:val="6A7C7140"/>
    <w:rsid w:val="6A7E4AE5"/>
    <w:rsid w:val="6A806F96"/>
    <w:rsid w:val="6A825B79"/>
    <w:rsid w:val="6A84025E"/>
    <w:rsid w:val="6A84218D"/>
    <w:rsid w:val="6A854B8A"/>
    <w:rsid w:val="6A8974C2"/>
    <w:rsid w:val="6A8A59AD"/>
    <w:rsid w:val="6A8E691B"/>
    <w:rsid w:val="6A914E9D"/>
    <w:rsid w:val="6A951627"/>
    <w:rsid w:val="6A971EC5"/>
    <w:rsid w:val="6A9A7A41"/>
    <w:rsid w:val="6AA34A53"/>
    <w:rsid w:val="6AA34FA7"/>
    <w:rsid w:val="6AA571D8"/>
    <w:rsid w:val="6AA61079"/>
    <w:rsid w:val="6AA610CA"/>
    <w:rsid w:val="6AA721FD"/>
    <w:rsid w:val="6AAA2DE8"/>
    <w:rsid w:val="6AAC4204"/>
    <w:rsid w:val="6AAE0F90"/>
    <w:rsid w:val="6AB034DB"/>
    <w:rsid w:val="6AB05871"/>
    <w:rsid w:val="6AB50AE9"/>
    <w:rsid w:val="6AB56A3F"/>
    <w:rsid w:val="6ABA79D0"/>
    <w:rsid w:val="6ABB4830"/>
    <w:rsid w:val="6ABE1220"/>
    <w:rsid w:val="6ABE7032"/>
    <w:rsid w:val="6ABF7954"/>
    <w:rsid w:val="6ABF7995"/>
    <w:rsid w:val="6AC0284B"/>
    <w:rsid w:val="6AC04D9A"/>
    <w:rsid w:val="6AC07F7F"/>
    <w:rsid w:val="6AC52D38"/>
    <w:rsid w:val="6AC702FC"/>
    <w:rsid w:val="6AC83C81"/>
    <w:rsid w:val="6ACA1F95"/>
    <w:rsid w:val="6ACA3871"/>
    <w:rsid w:val="6ACA529D"/>
    <w:rsid w:val="6AD04D8A"/>
    <w:rsid w:val="6AD0566D"/>
    <w:rsid w:val="6AD211B4"/>
    <w:rsid w:val="6AD466C2"/>
    <w:rsid w:val="6AD74222"/>
    <w:rsid w:val="6AD96FA4"/>
    <w:rsid w:val="6ADB0BD5"/>
    <w:rsid w:val="6ADB39EC"/>
    <w:rsid w:val="6ADB48A1"/>
    <w:rsid w:val="6ADD0C6A"/>
    <w:rsid w:val="6ADD4628"/>
    <w:rsid w:val="6ADE3451"/>
    <w:rsid w:val="6AE037CD"/>
    <w:rsid w:val="6AE356CF"/>
    <w:rsid w:val="6AE447D6"/>
    <w:rsid w:val="6AEA3287"/>
    <w:rsid w:val="6AEB6205"/>
    <w:rsid w:val="6AEF7E5A"/>
    <w:rsid w:val="6AF61103"/>
    <w:rsid w:val="6AF77A4D"/>
    <w:rsid w:val="6AF802BE"/>
    <w:rsid w:val="6AF92674"/>
    <w:rsid w:val="6AF96717"/>
    <w:rsid w:val="6AFD159E"/>
    <w:rsid w:val="6AFE06C2"/>
    <w:rsid w:val="6B014FAB"/>
    <w:rsid w:val="6B035138"/>
    <w:rsid w:val="6B0369DC"/>
    <w:rsid w:val="6B04053F"/>
    <w:rsid w:val="6B045400"/>
    <w:rsid w:val="6B0A7C82"/>
    <w:rsid w:val="6B0C4FEE"/>
    <w:rsid w:val="6B0C77A7"/>
    <w:rsid w:val="6B0D33F8"/>
    <w:rsid w:val="6B0E7E56"/>
    <w:rsid w:val="6B0F3291"/>
    <w:rsid w:val="6B0F396A"/>
    <w:rsid w:val="6B103926"/>
    <w:rsid w:val="6B123260"/>
    <w:rsid w:val="6B18227E"/>
    <w:rsid w:val="6B194B25"/>
    <w:rsid w:val="6B1A26D4"/>
    <w:rsid w:val="6B1C0734"/>
    <w:rsid w:val="6B202F4F"/>
    <w:rsid w:val="6B2351F8"/>
    <w:rsid w:val="6B242259"/>
    <w:rsid w:val="6B2D6B4B"/>
    <w:rsid w:val="6B2F55C5"/>
    <w:rsid w:val="6B345AEF"/>
    <w:rsid w:val="6B357CC9"/>
    <w:rsid w:val="6B360B42"/>
    <w:rsid w:val="6B3737C5"/>
    <w:rsid w:val="6B3941E6"/>
    <w:rsid w:val="6B3A2959"/>
    <w:rsid w:val="6B3C3682"/>
    <w:rsid w:val="6B3D0F84"/>
    <w:rsid w:val="6B4057A3"/>
    <w:rsid w:val="6B4206DA"/>
    <w:rsid w:val="6B433F86"/>
    <w:rsid w:val="6B435F1C"/>
    <w:rsid w:val="6B45717B"/>
    <w:rsid w:val="6B463AEE"/>
    <w:rsid w:val="6B4C1718"/>
    <w:rsid w:val="6B583DFB"/>
    <w:rsid w:val="6B5D4FA4"/>
    <w:rsid w:val="6B5E45D0"/>
    <w:rsid w:val="6B5F1C4A"/>
    <w:rsid w:val="6B611DB9"/>
    <w:rsid w:val="6B624941"/>
    <w:rsid w:val="6B674B20"/>
    <w:rsid w:val="6B691677"/>
    <w:rsid w:val="6B695CEF"/>
    <w:rsid w:val="6B6A5CB2"/>
    <w:rsid w:val="6B6D1A38"/>
    <w:rsid w:val="6B6E5687"/>
    <w:rsid w:val="6B717DC6"/>
    <w:rsid w:val="6B7406E9"/>
    <w:rsid w:val="6B7408F7"/>
    <w:rsid w:val="6B741695"/>
    <w:rsid w:val="6B747BC6"/>
    <w:rsid w:val="6B7778F6"/>
    <w:rsid w:val="6B7845C2"/>
    <w:rsid w:val="6B7A0999"/>
    <w:rsid w:val="6B7A1456"/>
    <w:rsid w:val="6B7A6071"/>
    <w:rsid w:val="6B7C2E4A"/>
    <w:rsid w:val="6B7C4DB0"/>
    <w:rsid w:val="6B7E6536"/>
    <w:rsid w:val="6B7F3E71"/>
    <w:rsid w:val="6B7F628A"/>
    <w:rsid w:val="6B801B56"/>
    <w:rsid w:val="6B8066CA"/>
    <w:rsid w:val="6B816488"/>
    <w:rsid w:val="6B825CB3"/>
    <w:rsid w:val="6B880B9E"/>
    <w:rsid w:val="6B8A73CC"/>
    <w:rsid w:val="6B903D94"/>
    <w:rsid w:val="6B910934"/>
    <w:rsid w:val="6B9163DE"/>
    <w:rsid w:val="6B950F77"/>
    <w:rsid w:val="6B95145B"/>
    <w:rsid w:val="6B981357"/>
    <w:rsid w:val="6B994CAA"/>
    <w:rsid w:val="6B9A6FC0"/>
    <w:rsid w:val="6B9B7702"/>
    <w:rsid w:val="6BA3063D"/>
    <w:rsid w:val="6BAA04A8"/>
    <w:rsid w:val="6BAA07EF"/>
    <w:rsid w:val="6BAA630D"/>
    <w:rsid w:val="6BAB184C"/>
    <w:rsid w:val="6BAC407C"/>
    <w:rsid w:val="6BAC47A8"/>
    <w:rsid w:val="6BAC7128"/>
    <w:rsid w:val="6BAD5868"/>
    <w:rsid w:val="6BB07D4B"/>
    <w:rsid w:val="6BB229D0"/>
    <w:rsid w:val="6BB47B23"/>
    <w:rsid w:val="6BBA5565"/>
    <w:rsid w:val="6BBA626D"/>
    <w:rsid w:val="6BBB4A7F"/>
    <w:rsid w:val="6BBC70B9"/>
    <w:rsid w:val="6BBF22B7"/>
    <w:rsid w:val="6BC32BB5"/>
    <w:rsid w:val="6BC54CE7"/>
    <w:rsid w:val="6BD16CA8"/>
    <w:rsid w:val="6BD25812"/>
    <w:rsid w:val="6BD334DA"/>
    <w:rsid w:val="6BD62F27"/>
    <w:rsid w:val="6BD752AE"/>
    <w:rsid w:val="6BD87DAE"/>
    <w:rsid w:val="6BDB2E96"/>
    <w:rsid w:val="6BDD2F09"/>
    <w:rsid w:val="6BE22363"/>
    <w:rsid w:val="6BE52100"/>
    <w:rsid w:val="6BE56254"/>
    <w:rsid w:val="6BE82F4B"/>
    <w:rsid w:val="6BE94EEB"/>
    <w:rsid w:val="6BEB36EE"/>
    <w:rsid w:val="6BEB59B5"/>
    <w:rsid w:val="6BEE24CE"/>
    <w:rsid w:val="6BF1104C"/>
    <w:rsid w:val="6BF76D91"/>
    <w:rsid w:val="6BFB72DB"/>
    <w:rsid w:val="6C00685B"/>
    <w:rsid w:val="6C033306"/>
    <w:rsid w:val="6C05188E"/>
    <w:rsid w:val="6C06327B"/>
    <w:rsid w:val="6C0638BA"/>
    <w:rsid w:val="6C077674"/>
    <w:rsid w:val="6C077AC8"/>
    <w:rsid w:val="6C08778D"/>
    <w:rsid w:val="6C0D4F4C"/>
    <w:rsid w:val="6C12288E"/>
    <w:rsid w:val="6C135914"/>
    <w:rsid w:val="6C145DAC"/>
    <w:rsid w:val="6C1567EA"/>
    <w:rsid w:val="6C172376"/>
    <w:rsid w:val="6C1777CF"/>
    <w:rsid w:val="6C1907FE"/>
    <w:rsid w:val="6C1C6C9E"/>
    <w:rsid w:val="6C1D4344"/>
    <w:rsid w:val="6C1D4EBC"/>
    <w:rsid w:val="6C1E77AB"/>
    <w:rsid w:val="6C1E77BD"/>
    <w:rsid w:val="6C2224CC"/>
    <w:rsid w:val="6C224CE4"/>
    <w:rsid w:val="6C265183"/>
    <w:rsid w:val="6C2731C1"/>
    <w:rsid w:val="6C274248"/>
    <w:rsid w:val="6C28386E"/>
    <w:rsid w:val="6C2B22E3"/>
    <w:rsid w:val="6C2C1486"/>
    <w:rsid w:val="6C2D0D27"/>
    <w:rsid w:val="6C2D3765"/>
    <w:rsid w:val="6C2D4364"/>
    <w:rsid w:val="6C2D5EB8"/>
    <w:rsid w:val="6C2E4175"/>
    <w:rsid w:val="6C34085E"/>
    <w:rsid w:val="6C383CB8"/>
    <w:rsid w:val="6C3A6DF1"/>
    <w:rsid w:val="6C3B1296"/>
    <w:rsid w:val="6C3C4560"/>
    <w:rsid w:val="6C44306F"/>
    <w:rsid w:val="6C451823"/>
    <w:rsid w:val="6C4C24AB"/>
    <w:rsid w:val="6C4D1E9B"/>
    <w:rsid w:val="6C4D55D8"/>
    <w:rsid w:val="6C4F61E3"/>
    <w:rsid w:val="6C571A89"/>
    <w:rsid w:val="6C5D0214"/>
    <w:rsid w:val="6C611BC4"/>
    <w:rsid w:val="6C625E22"/>
    <w:rsid w:val="6C62702B"/>
    <w:rsid w:val="6C631647"/>
    <w:rsid w:val="6C6448B5"/>
    <w:rsid w:val="6C655A3E"/>
    <w:rsid w:val="6C693FCF"/>
    <w:rsid w:val="6C6B40BA"/>
    <w:rsid w:val="6C6E6A10"/>
    <w:rsid w:val="6C6F1B9A"/>
    <w:rsid w:val="6C7179CC"/>
    <w:rsid w:val="6C721EDA"/>
    <w:rsid w:val="6C752159"/>
    <w:rsid w:val="6C785553"/>
    <w:rsid w:val="6C79021B"/>
    <w:rsid w:val="6C80650E"/>
    <w:rsid w:val="6C8231F4"/>
    <w:rsid w:val="6C84587B"/>
    <w:rsid w:val="6C871BC9"/>
    <w:rsid w:val="6C880D10"/>
    <w:rsid w:val="6C886B01"/>
    <w:rsid w:val="6C893032"/>
    <w:rsid w:val="6C8A1750"/>
    <w:rsid w:val="6C8E3830"/>
    <w:rsid w:val="6C93365C"/>
    <w:rsid w:val="6C9520CF"/>
    <w:rsid w:val="6C98267B"/>
    <w:rsid w:val="6C9A4DBA"/>
    <w:rsid w:val="6C9A7EB3"/>
    <w:rsid w:val="6C9B3716"/>
    <w:rsid w:val="6C9C0023"/>
    <w:rsid w:val="6C9C3D93"/>
    <w:rsid w:val="6C9D3DB5"/>
    <w:rsid w:val="6C9D6E32"/>
    <w:rsid w:val="6C9F653C"/>
    <w:rsid w:val="6CA05ED4"/>
    <w:rsid w:val="6CAD2DD2"/>
    <w:rsid w:val="6CB33D22"/>
    <w:rsid w:val="6CB37DA6"/>
    <w:rsid w:val="6CB641A7"/>
    <w:rsid w:val="6CB81E4A"/>
    <w:rsid w:val="6CB92C9B"/>
    <w:rsid w:val="6CBB232F"/>
    <w:rsid w:val="6CBD277E"/>
    <w:rsid w:val="6CBD4173"/>
    <w:rsid w:val="6CBD687D"/>
    <w:rsid w:val="6CBE771E"/>
    <w:rsid w:val="6CC06756"/>
    <w:rsid w:val="6CC22287"/>
    <w:rsid w:val="6CC5211A"/>
    <w:rsid w:val="6CC921CA"/>
    <w:rsid w:val="6CCA0418"/>
    <w:rsid w:val="6CCA129C"/>
    <w:rsid w:val="6CCA3DDE"/>
    <w:rsid w:val="6CCF0A64"/>
    <w:rsid w:val="6CD648B2"/>
    <w:rsid w:val="6CD71957"/>
    <w:rsid w:val="6CD84783"/>
    <w:rsid w:val="6CDC44A7"/>
    <w:rsid w:val="6CDE2195"/>
    <w:rsid w:val="6CE03AD3"/>
    <w:rsid w:val="6CE25BD6"/>
    <w:rsid w:val="6CE27A40"/>
    <w:rsid w:val="6CE30C29"/>
    <w:rsid w:val="6CE71345"/>
    <w:rsid w:val="6CE91F3E"/>
    <w:rsid w:val="6CE94968"/>
    <w:rsid w:val="6CEB6201"/>
    <w:rsid w:val="6CEC3DB5"/>
    <w:rsid w:val="6CED1003"/>
    <w:rsid w:val="6CEE0EA3"/>
    <w:rsid w:val="6CEF5EF0"/>
    <w:rsid w:val="6CF0150E"/>
    <w:rsid w:val="6CF07AF1"/>
    <w:rsid w:val="6CF131C3"/>
    <w:rsid w:val="6CF646EA"/>
    <w:rsid w:val="6CF7061E"/>
    <w:rsid w:val="6CFA7D40"/>
    <w:rsid w:val="6D0119AF"/>
    <w:rsid w:val="6D044E05"/>
    <w:rsid w:val="6D047FD8"/>
    <w:rsid w:val="6D0540D4"/>
    <w:rsid w:val="6D0603B6"/>
    <w:rsid w:val="6D08397A"/>
    <w:rsid w:val="6D0C7D38"/>
    <w:rsid w:val="6D0D5637"/>
    <w:rsid w:val="6D0E08D3"/>
    <w:rsid w:val="6D0E2B57"/>
    <w:rsid w:val="6D0F35E7"/>
    <w:rsid w:val="6D1019C6"/>
    <w:rsid w:val="6D102A6F"/>
    <w:rsid w:val="6D135598"/>
    <w:rsid w:val="6D136970"/>
    <w:rsid w:val="6D145B96"/>
    <w:rsid w:val="6D155F7F"/>
    <w:rsid w:val="6D157D9C"/>
    <w:rsid w:val="6D160CAC"/>
    <w:rsid w:val="6D1676F2"/>
    <w:rsid w:val="6D190BC5"/>
    <w:rsid w:val="6D1A0CDD"/>
    <w:rsid w:val="6D1A6C1B"/>
    <w:rsid w:val="6D1F08B7"/>
    <w:rsid w:val="6D1F7859"/>
    <w:rsid w:val="6D2211EB"/>
    <w:rsid w:val="6D231E2E"/>
    <w:rsid w:val="6D24238B"/>
    <w:rsid w:val="6D283BCA"/>
    <w:rsid w:val="6D2C307D"/>
    <w:rsid w:val="6D2C5785"/>
    <w:rsid w:val="6D2E796B"/>
    <w:rsid w:val="6D38738B"/>
    <w:rsid w:val="6D391EF5"/>
    <w:rsid w:val="6D3A7896"/>
    <w:rsid w:val="6D3B3496"/>
    <w:rsid w:val="6D3C030B"/>
    <w:rsid w:val="6D3C0B43"/>
    <w:rsid w:val="6D3C2FE7"/>
    <w:rsid w:val="6D3D1440"/>
    <w:rsid w:val="6D3F5458"/>
    <w:rsid w:val="6D40440E"/>
    <w:rsid w:val="6D4523E4"/>
    <w:rsid w:val="6D4C1724"/>
    <w:rsid w:val="6D4E264D"/>
    <w:rsid w:val="6D4E3213"/>
    <w:rsid w:val="6D50518E"/>
    <w:rsid w:val="6D51421E"/>
    <w:rsid w:val="6D515DDA"/>
    <w:rsid w:val="6D534FC7"/>
    <w:rsid w:val="6D5548FE"/>
    <w:rsid w:val="6D55571D"/>
    <w:rsid w:val="6D5C6276"/>
    <w:rsid w:val="6D5F4306"/>
    <w:rsid w:val="6D5F7BE5"/>
    <w:rsid w:val="6D60736C"/>
    <w:rsid w:val="6D6115BA"/>
    <w:rsid w:val="6D623484"/>
    <w:rsid w:val="6D624EDD"/>
    <w:rsid w:val="6D6408A3"/>
    <w:rsid w:val="6D641D6B"/>
    <w:rsid w:val="6D6540DD"/>
    <w:rsid w:val="6D667044"/>
    <w:rsid w:val="6D6677DF"/>
    <w:rsid w:val="6D6727E3"/>
    <w:rsid w:val="6D68034C"/>
    <w:rsid w:val="6D703B58"/>
    <w:rsid w:val="6D7055B0"/>
    <w:rsid w:val="6D7214E0"/>
    <w:rsid w:val="6D7247B3"/>
    <w:rsid w:val="6D73597A"/>
    <w:rsid w:val="6D7401DF"/>
    <w:rsid w:val="6D746DFD"/>
    <w:rsid w:val="6D7719E0"/>
    <w:rsid w:val="6D776C82"/>
    <w:rsid w:val="6D7E1A1B"/>
    <w:rsid w:val="6D7E226E"/>
    <w:rsid w:val="6D7E5840"/>
    <w:rsid w:val="6D7F014A"/>
    <w:rsid w:val="6D817635"/>
    <w:rsid w:val="6D8212D0"/>
    <w:rsid w:val="6D836046"/>
    <w:rsid w:val="6D84402C"/>
    <w:rsid w:val="6D866EC3"/>
    <w:rsid w:val="6D8745DD"/>
    <w:rsid w:val="6D8A447B"/>
    <w:rsid w:val="6D8A74CE"/>
    <w:rsid w:val="6D9403A7"/>
    <w:rsid w:val="6D9423F5"/>
    <w:rsid w:val="6D944499"/>
    <w:rsid w:val="6D9461F0"/>
    <w:rsid w:val="6D955D6A"/>
    <w:rsid w:val="6D9654A0"/>
    <w:rsid w:val="6D9826B1"/>
    <w:rsid w:val="6D99518D"/>
    <w:rsid w:val="6D996043"/>
    <w:rsid w:val="6D9D0DFD"/>
    <w:rsid w:val="6D9E12C7"/>
    <w:rsid w:val="6DA04105"/>
    <w:rsid w:val="6DA30E69"/>
    <w:rsid w:val="6DA344D1"/>
    <w:rsid w:val="6DA37ED4"/>
    <w:rsid w:val="6DAB5529"/>
    <w:rsid w:val="6DAB78D9"/>
    <w:rsid w:val="6DAB7F50"/>
    <w:rsid w:val="6DAC5DC7"/>
    <w:rsid w:val="6DAC6DAA"/>
    <w:rsid w:val="6DAD2A37"/>
    <w:rsid w:val="6DAF1672"/>
    <w:rsid w:val="6DAF1726"/>
    <w:rsid w:val="6DB07DD3"/>
    <w:rsid w:val="6DB2055E"/>
    <w:rsid w:val="6DB20C50"/>
    <w:rsid w:val="6DB27022"/>
    <w:rsid w:val="6DB31C77"/>
    <w:rsid w:val="6DB34EFA"/>
    <w:rsid w:val="6DB43CF3"/>
    <w:rsid w:val="6DB57BFC"/>
    <w:rsid w:val="6DB71AEA"/>
    <w:rsid w:val="6DB85BA1"/>
    <w:rsid w:val="6DBF57C0"/>
    <w:rsid w:val="6DC72D94"/>
    <w:rsid w:val="6DC74A8D"/>
    <w:rsid w:val="6DC74FE3"/>
    <w:rsid w:val="6DC84758"/>
    <w:rsid w:val="6DC914BA"/>
    <w:rsid w:val="6DCD67FF"/>
    <w:rsid w:val="6DCE659C"/>
    <w:rsid w:val="6DD025B3"/>
    <w:rsid w:val="6DD144A0"/>
    <w:rsid w:val="6DD2661B"/>
    <w:rsid w:val="6DD33107"/>
    <w:rsid w:val="6DD4048B"/>
    <w:rsid w:val="6DD63286"/>
    <w:rsid w:val="6DD74C1C"/>
    <w:rsid w:val="6DD90106"/>
    <w:rsid w:val="6DDC6DD6"/>
    <w:rsid w:val="6DDE0DEB"/>
    <w:rsid w:val="6DDF5CF8"/>
    <w:rsid w:val="6DE059AC"/>
    <w:rsid w:val="6DE22485"/>
    <w:rsid w:val="6DE31950"/>
    <w:rsid w:val="6DE365FE"/>
    <w:rsid w:val="6DE51A47"/>
    <w:rsid w:val="6DEE1645"/>
    <w:rsid w:val="6DEE4A94"/>
    <w:rsid w:val="6DEE77FA"/>
    <w:rsid w:val="6DEF3AE9"/>
    <w:rsid w:val="6DEF4CF5"/>
    <w:rsid w:val="6DF106F2"/>
    <w:rsid w:val="6DF1287F"/>
    <w:rsid w:val="6DF72021"/>
    <w:rsid w:val="6DFA4B66"/>
    <w:rsid w:val="6DFB1133"/>
    <w:rsid w:val="6DFC44C8"/>
    <w:rsid w:val="6E007585"/>
    <w:rsid w:val="6E051D73"/>
    <w:rsid w:val="6E054AEB"/>
    <w:rsid w:val="6E084969"/>
    <w:rsid w:val="6E1023D2"/>
    <w:rsid w:val="6E1162B3"/>
    <w:rsid w:val="6E1237C7"/>
    <w:rsid w:val="6E1B561D"/>
    <w:rsid w:val="6E1F2989"/>
    <w:rsid w:val="6E236C1A"/>
    <w:rsid w:val="6E2401C7"/>
    <w:rsid w:val="6E2649B3"/>
    <w:rsid w:val="6E272C10"/>
    <w:rsid w:val="6E2764C0"/>
    <w:rsid w:val="6E277F32"/>
    <w:rsid w:val="6E2821D3"/>
    <w:rsid w:val="6E287BF2"/>
    <w:rsid w:val="6E2F658A"/>
    <w:rsid w:val="6E30202D"/>
    <w:rsid w:val="6E314E49"/>
    <w:rsid w:val="6E31565E"/>
    <w:rsid w:val="6E3201E1"/>
    <w:rsid w:val="6E330C2D"/>
    <w:rsid w:val="6E392A6C"/>
    <w:rsid w:val="6E396B51"/>
    <w:rsid w:val="6E3B7A62"/>
    <w:rsid w:val="6E3C6E0F"/>
    <w:rsid w:val="6E3D559D"/>
    <w:rsid w:val="6E3F534D"/>
    <w:rsid w:val="6E40184B"/>
    <w:rsid w:val="6E40249F"/>
    <w:rsid w:val="6E417DD8"/>
    <w:rsid w:val="6E441C7B"/>
    <w:rsid w:val="6E4446DF"/>
    <w:rsid w:val="6E467E3F"/>
    <w:rsid w:val="6E487AA4"/>
    <w:rsid w:val="6E4A683E"/>
    <w:rsid w:val="6E4B1982"/>
    <w:rsid w:val="6E4D677F"/>
    <w:rsid w:val="6E542A2E"/>
    <w:rsid w:val="6E542C4B"/>
    <w:rsid w:val="6E546725"/>
    <w:rsid w:val="6E5521D5"/>
    <w:rsid w:val="6E55792A"/>
    <w:rsid w:val="6E560397"/>
    <w:rsid w:val="6E56379B"/>
    <w:rsid w:val="6E565A94"/>
    <w:rsid w:val="6E5744B5"/>
    <w:rsid w:val="6E581C6D"/>
    <w:rsid w:val="6E5A7A53"/>
    <w:rsid w:val="6E5F0190"/>
    <w:rsid w:val="6E6402A1"/>
    <w:rsid w:val="6E656D1A"/>
    <w:rsid w:val="6E6C4133"/>
    <w:rsid w:val="6E6E1336"/>
    <w:rsid w:val="6E6E5084"/>
    <w:rsid w:val="6E716F0A"/>
    <w:rsid w:val="6E732205"/>
    <w:rsid w:val="6E772EFF"/>
    <w:rsid w:val="6E812842"/>
    <w:rsid w:val="6E8140B3"/>
    <w:rsid w:val="6E825DBB"/>
    <w:rsid w:val="6E833404"/>
    <w:rsid w:val="6E8447DD"/>
    <w:rsid w:val="6E856A3D"/>
    <w:rsid w:val="6E873458"/>
    <w:rsid w:val="6E890413"/>
    <w:rsid w:val="6E8A291F"/>
    <w:rsid w:val="6E8B2848"/>
    <w:rsid w:val="6E8B35E8"/>
    <w:rsid w:val="6E8E2106"/>
    <w:rsid w:val="6E922F3B"/>
    <w:rsid w:val="6E9335B5"/>
    <w:rsid w:val="6E970B72"/>
    <w:rsid w:val="6E975381"/>
    <w:rsid w:val="6E986283"/>
    <w:rsid w:val="6E986BDB"/>
    <w:rsid w:val="6E9D43B7"/>
    <w:rsid w:val="6E9F503E"/>
    <w:rsid w:val="6E9F79D0"/>
    <w:rsid w:val="6EA17687"/>
    <w:rsid w:val="6EA275B7"/>
    <w:rsid w:val="6EA43E3E"/>
    <w:rsid w:val="6EAA5E2B"/>
    <w:rsid w:val="6EB1624D"/>
    <w:rsid w:val="6EB31306"/>
    <w:rsid w:val="6EB40ED9"/>
    <w:rsid w:val="6EB45D91"/>
    <w:rsid w:val="6EB461A1"/>
    <w:rsid w:val="6EB565B3"/>
    <w:rsid w:val="6EB57F93"/>
    <w:rsid w:val="6EB67222"/>
    <w:rsid w:val="6EB67466"/>
    <w:rsid w:val="6EBA3821"/>
    <w:rsid w:val="6EBD4476"/>
    <w:rsid w:val="6EC31E60"/>
    <w:rsid w:val="6EC459C3"/>
    <w:rsid w:val="6EC53F69"/>
    <w:rsid w:val="6EC9247D"/>
    <w:rsid w:val="6ECA383E"/>
    <w:rsid w:val="6ECE27DC"/>
    <w:rsid w:val="6ECF36A8"/>
    <w:rsid w:val="6ECF6506"/>
    <w:rsid w:val="6ED018E3"/>
    <w:rsid w:val="6ED06E15"/>
    <w:rsid w:val="6ED139C9"/>
    <w:rsid w:val="6ED33395"/>
    <w:rsid w:val="6ED57B1C"/>
    <w:rsid w:val="6ED6769E"/>
    <w:rsid w:val="6ED70DE5"/>
    <w:rsid w:val="6ED80BD2"/>
    <w:rsid w:val="6ED912CA"/>
    <w:rsid w:val="6EDA08E4"/>
    <w:rsid w:val="6EE1657F"/>
    <w:rsid w:val="6EE24AB4"/>
    <w:rsid w:val="6EE320BD"/>
    <w:rsid w:val="6EE5283C"/>
    <w:rsid w:val="6EE65C49"/>
    <w:rsid w:val="6EED5CD5"/>
    <w:rsid w:val="6EF2458E"/>
    <w:rsid w:val="6EF405C0"/>
    <w:rsid w:val="6EF412AB"/>
    <w:rsid w:val="6EF461C6"/>
    <w:rsid w:val="6EF63998"/>
    <w:rsid w:val="6EFD4C66"/>
    <w:rsid w:val="6F0320A4"/>
    <w:rsid w:val="6F032F07"/>
    <w:rsid w:val="6F067E35"/>
    <w:rsid w:val="6F080CCC"/>
    <w:rsid w:val="6F0952B0"/>
    <w:rsid w:val="6F0D1DC5"/>
    <w:rsid w:val="6F0F6A32"/>
    <w:rsid w:val="6F112EE3"/>
    <w:rsid w:val="6F1852E4"/>
    <w:rsid w:val="6F1B7936"/>
    <w:rsid w:val="6F1C0CAA"/>
    <w:rsid w:val="6F214862"/>
    <w:rsid w:val="6F220E91"/>
    <w:rsid w:val="6F24020D"/>
    <w:rsid w:val="6F292BE2"/>
    <w:rsid w:val="6F2C6CB5"/>
    <w:rsid w:val="6F2D4CE1"/>
    <w:rsid w:val="6F2E66C8"/>
    <w:rsid w:val="6F2F3FDD"/>
    <w:rsid w:val="6F32483A"/>
    <w:rsid w:val="6F326719"/>
    <w:rsid w:val="6F3661AE"/>
    <w:rsid w:val="6F392647"/>
    <w:rsid w:val="6F405CE5"/>
    <w:rsid w:val="6F414179"/>
    <w:rsid w:val="6F427955"/>
    <w:rsid w:val="6F437300"/>
    <w:rsid w:val="6F451282"/>
    <w:rsid w:val="6F4660CD"/>
    <w:rsid w:val="6F477490"/>
    <w:rsid w:val="6F4817DE"/>
    <w:rsid w:val="6F4C266E"/>
    <w:rsid w:val="6F511766"/>
    <w:rsid w:val="6F517DF6"/>
    <w:rsid w:val="6F5344F3"/>
    <w:rsid w:val="6F583B92"/>
    <w:rsid w:val="6F5A12BA"/>
    <w:rsid w:val="6F5A3A8A"/>
    <w:rsid w:val="6F5D5CAD"/>
    <w:rsid w:val="6F5F2F64"/>
    <w:rsid w:val="6F60497F"/>
    <w:rsid w:val="6F6141AC"/>
    <w:rsid w:val="6F634239"/>
    <w:rsid w:val="6F635D8C"/>
    <w:rsid w:val="6F682527"/>
    <w:rsid w:val="6F696DAB"/>
    <w:rsid w:val="6F6B5E77"/>
    <w:rsid w:val="6F6D3E0D"/>
    <w:rsid w:val="6F707E42"/>
    <w:rsid w:val="6F7324CC"/>
    <w:rsid w:val="6F7459D6"/>
    <w:rsid w:val="6F777B91"/>
    <w:rsid w:val="6F7856FE"/>
    <w:rsid w:val="6F7947F1"/>
    <w:rsid w:val="6F7C5C3F"/>
    <w:rsid w:val="6F7E6120"/>
    <w:rsid w:val="6F805526"/>
    <w:rsid w:val="6F8073DA"/>
    <w:rsid w:val="6F820E85"/>
    <w:rsid w:val="6F826B70"/>
    <w:rsid w:val="6F8334B7"/>
    <w:rsid w:val="6F884419"/>
    <w:rsid w:val="6F884505"/>
    <w:rsid w:val="6F885B89"/>
    <w:rsid w:val="6F89481B"/>
    <w:rsid w:val="6F8C32D3"/>
    <w:rsid w:val="6F8C5070"/>
    <w:rsid w:val="6F911509"/>
    <w:rsid w:val="6F923E70"/>
    <w:rsid w:val="6F924BC7"/>
    <w:rsid w:val="6F950EF6"/>
    <w:rsid w:val="6F953412"/>
    <w:rsid w:val="6F9B02BD"/>
    <w:rsid w:val="6F9C34C3"/>
    <w:rsid w:val="6F9C6CD8"/>
    <w:rsid w:val="6F9C790D"/>
    <w:rsid w:val="6F9D3859"/>
    <w:rsid w:val="6F9D5EFF"/>
    <w:rsid w:val="6F9F60E5"/>
    <w:rsid w:val="6FA11542"/>
    <w:rsid w:val="6FA144E7"/>
    <w:rsid w:val="6FA15BCD"/>
    <w:rsid w:val="6FA2782D"/>
    <w:rsid w:val="6FA75C66"/>
    <w:rsid w:val="6FAC518E"/>
    <w:rsid w:val="6FAF123C"/>
    <w:rsid w:val="6FB06357"/>
    <w:rsid w:val="6FB261B8"/>
    <w:rsid w:val="6FB3481E"/>
    <w:rsid w:val="6FB501D2"/>
    <w:rsid w:val="6FB55FBE"/>
    <w:rsid w:val="6FBA0656"/>
    <w:rsid w:val="6FBA4D98"/>
    <w:rsid w:val="6FBC53FD"/>
    <w:rsid w:val="6FC1352A"/>
    <w:rsid w:val="6FC53CC8"/>
    <w:rsid w:val="6FC8486C"/>
    <w:rsid w:val="6FCD283F"/>
    <w:rsid w:val="6FCE5C85"/>
    <w:rsid w:val="6FD12B8D"/>
    <w:rsid w:val="6FD23765"/>
    <w:rsid w:val="6FD42B7B"/>
    <w:rsid w:val="6FD9120F"/>
    <w:rsid w:val="6FDB050D"/>
    <w:rsid w:val="6FDB69C6"/>
    <w:rsid w:val="6FDE46A9"/>
    <w:rsid w:val="6FDF643A"/>
    <w:rsid w:val="6FE02A8B"/>
    <w:rsid w:val="6FE45B74"/>
    <w:rsid w:val="6FE515B7"/>
    <w:rsid w:val="6FE80B26"/>
    <w:rsid w:val="6FE90199"/>
    <w:rsid w:val="6FE937E8"/>
    <w:rsid w:val="6FEA261C"/>
    <w:rsid w:val="6FEA3EED"/>
    <w:rsid w:val="6FEB1C3D"/>
    <w:rsid w:val="6FEC6A5A"/>
    <w:rsid w:val="6FED6FCA"/>
    <w:rsid w:val="6FF04F13"/>
    <w:rsid w:val="6FF1176F"/>
    <w:rsid w:val="6FF14B85"/>
    <w:rsid w:val="6FF61B7D"/>
    <w:rsid w:val="6FF82DA6"/>
    <w:rsid w:val="6FF97139"/>
    <w:rsid w:val="6FFA276C"/>
    <w:rsid w:val="6FFD7ED7"/>
    <w:rsid w:val="6FFF762F"/>
    <w:rsid w:val="7000102F"/>
    <w:rsid w:val="70052340"/>
    <w:rsid w:val="70085C2E"/>
    <w:rsid w:val="700D28E3"/>
    <w:rsid w:val="700D34E4"/>
    <w:rsid w:val="700D769D"/>
    <w:rsid w:val="701264CA"/>
    <w:rsid w:val="70134046"/>
    <w:rsid w:val="701A2482"/>
    <w:rsid w:val="70211D9B"/>
    <w:rsid w:val="70220DDE"/>
    <w:rsid w:val="702348A5"/>
    <w:rsid w:val="70263BF7"/>
    <w:rsid w:val="70292C20"/>
    <w:rsid w:val="702C5F30"/>
    <w:rsid w:val="702E0818"/>
    <w:rsid w:val="703267A6"/>
    <w:rsid w:val="70332225"/>
    <w:rsid w:val="70353FC6"/>
    <w:rsid w:val="703664A0"/>
    <w:rsid w:val="703A2E94"/>
    <w:rsid w:val="703D3690"/>
    <w:rsid w:val="70407F03"/>
    <w:rsid w:val="7041023F"/>
    <w:rsid w:val="70417578"/>
    <w:rsid w:val="704347D3"/>
    <w:rsid w:val="704424D1"/>
    <w:rsid w:val="70480722"/>
    <w:rsid w:val="704A3992"/>
    <w:rsid w:val="704C129B"/>
    <w:rsid w:val="704C3C8F"/>
    <w:rsid w:val="704F1ED7"/>
    <w:rsid w:val="70534587"/>
    <w:rsid w:val="705366C0"/>
    <w:rsid w:val="70537183"/>
    <w:rsid w:val="705531E1"/>
    <w:rsid w:val="705656E2"/>
    <w:rsid w:val="70566E5B"/>
    <w:rsid w:val="70571F3A"/>
    <w:rsid w:val="705B032A"/>
    <w:rsid w:val="705C1580"/>
    <w:rsid w:val="705D3A8A"/>
    <w:rsid w:val="705D6510"/>
    <w:rsid w:val="705E350A"/>
    <w:rsid w:val="7061491C"/>
    <w:rsid w:val="706175F5"/>
    <w:rsid w:val="70637951"/>
    <w:rsid w:val="7066494D"/>
    <w:rsid w:val="70672794"/>
    <w:rsid w:val="706811E4"/>
    <w:rsid w:val="70685B52"/>
    <w:rsid w:val="706A7EEA"/>
    <w:rsid w:val="706C672E"/>
    <w:rsid w:val="706F2718"/>
    <w:rsid w:val="70722E14"/>
    <w:rsid w:val="707358A1"/>
    <w:rsid w:val="70740C5E"/>
    <w:rsid w:val="707416A2"/>
    <w:rsid w:val="707641DC"/>
    <w:rsid w:val="707A58FF"/>
    <w:rsid w:val="707B43DD"/>
    <w:rsid w:val="707E2235"/>
    <w:rsid w:val="707E7BB4"/>
    <w:rsid w:val="707E7C02"/>
    <w:rsid w:val="70800ECA"/>
    <w:rsid w:val="70822477"/>
    <w:rsid w:val="70855B1B"/>
    <w:rsid w:val="70860772"/>
    <w:rsid w:val="70864FD5"/>
    <w:rsid w:val="70872C88"/>
    <w:rsid w:val="708904D1"/>
    <w:rsid w:val="708A1E7C"/>
    <w:rsid w:val="708A353F"/>
    <w:rsid w:val="708F1F2F"/>
    <w:rsid w:val="7091467E"/>
    <w:rsid w:val="709740E8"/>
    <w:rsid w:val="70980ED7"/>
    <w:rsid w:val="70981D57"/>
    <w:rsid w:val="709A7D75"/>
    <w:rsid w:val="709B7DF2"/>
    <w:rsid w:val="709C2241"/>
    <w:rsid w:val="709D23C4"/>
    <w:rsid w:val="709D5EE2"/>
    <w:rsid w:val="709D6640"/>
    <w:rsid w:val="709E307F"/>
    <w:rsid w:val="709F4D14"/>
    <w:rsid w:val="70A13ED9"/>
    <w:rsid w:val="70A53A67"/>
    <w:rsid w:val="70A55176"/>
    <w:rsid w:val="70A55FA4"/>
    <w:rsid w:val="70A570C2"/>
    <w:rsid w:val="70A96595"/>
    <w:rsid w:val="70AA0575"/>
    <w:rsid w:val="70AC1E4C"/>
    <w:rsid w:val="70AE04C9"/>
    <w:rsid w:val="70B14A67"/>
    <w:rsid w:val="70B36FD7"/>
    <w:rsid w:val="70B61A06"/>
    <w:rsid w:val="70BF2D2E"/>
    <w:rsid w:val="70C16433"/>
    <w:rsid w:val="70C30D37"/>
    <w:rsid w:val="70C56DF0"/>
    <w:rsid w:val="70C64B83"/>
    <w:rsid w:val="70C6761E"/>
    <w:rsid w:val="70CD138F"/>
    <w:rsid w:val="70CD7059"/>
    <w:rsid w:val="70CF2890"/>
    <w:rsid w:val="70D35961"/>
    <w:rsid w:val="70D570A9"/>
    <w:rsid w:val="70DE3EE6"/>
    <w:rsid w:val="70DE4AFA"/>
    <w:rsid w:val="70DE5A85"/>
    <w:rsid w:val="70DF1CC1"/>
    <w:rsid w:val="70DF29E0"/>
    <w:rsid w:val="70E008D5"/>
    <w:rsid w:val="70E561DE"/>
    <w:rsid w:val="70E62991"/>
    <w:rsid w:val="70E73465"/>
    <w:rsid w:val="70E9123B"/>
    <w:rsid w:val="70E94DDB"/>
    <w:rsid w:val="70E97D3F"/>
    <w:rsid w:val="70EC2066"/>
    <w:rsid w:val="70EE096C"/>
    <w:rsid w:val="70EF0209"/>
    <w:rsid w:val="70EF4FF5"/>
    <w:rsid w:val="70F21D15"/>
    <w:rsid w:val="70F57C34"/>
    <w:rsid w:val="70F65BA0"/>
    <w:rsid w:val="70F8170A"/>
    <w:rsid w:val="70F90A02"/>
    <w:rsid w:val="70F97635"/>
    <w:rsid w:val="70FB0DFC"/>
    <w:rsid w:val="710212E6"/>
    <w:rsid w:val="7104371A"/>
    <w:rsid w:val="710569E0"/>
    <w:rsid w:val="710717D2"/>
    <w:rsid w:val="71080743"/>
    <w:rsid w:val="710E495A"/>
    <w:rsid w:val="710E6C12"/>
    <w:rsid w:val="710F0D12"/>
    <w:rsid w:val="711106F2"/>
    <w:rsid w:val="71146FDF"/>
    <w:rsid w:val="71153D1A"/>
    <w:rsid w:val="71193E51"/>
    <w:rsid w:val="71193E5B"/>
    <w:rsid w:val="71197085"/>
    <w:rsid w:val="71197881"/>
    <w:rsid w:val="711D2366"/>
    <w:rsid w:val="711E5E2D"/>
    <w:rsid w:val="71293592"/>
    <w:rsid w:val="712B0938"/>
    <w:rsid w:val="712B20BA"/>
    <w:rsid w:val="712B6223"/>
    <w:rsid w:val="712C325D"/>
    <w:rsid w:val="712D5118"/>
    <w:rsid w:val="71311921"/>
    <w:rsid w:val="71312ADE"/>
    <w:rsid w:val="713132EF"/>
    <w:rsid w:val="713345D0"/>
    <w:rsid w:val="71334E66"/>
    <w:rsid w:val="71347EA8"/>
    <w:rsid w:val="71361A52"/>
    <w:rsid w:val="713A6451"/>
    <w:rsid w:val="713C7866"/>
    <w:rsid w:val="713F5FDD"/>
    <w:rsid w:val="714039F3"/>
    <w:rsid w:val="714123C8"/>
    <w:rsid w:val="7142521E"/>
    <w:rsid w:val="714335D8"/>
    <w:rsid w:val="714900B9"/>
    <w:rsid w:val="714E6D01"/>
    <w:rsid w:val="714F24C5"/>
    <w:rsid w:val="714F35BA"/>
    <w:rsid w:val="71506656"/>
    <w:rsid w:val="715121CC"/>
    <w:rsid w:val="71562A1D"/>
    <w:rsid w:val="71577818"/>
    <w:rsid w:val="715A0D42"/>
    <w:rsid w:val="715A73D9"/>
    <w:rsid w:val="715E7354"/>
    <w:rsid w:val="71632830"/>
    <w:rsid w:val="71646113"/>
    <w:rsid w:val="71666C66"/>
    <w:rsid w:val="71670586"/>
    <w:rsid w:val="716C1D09"/>
    <w:rsid w:val="716D2701"/>
    <w:rsid w:val="716F45C0"/>
    <w:rsid w:val="71713778"/>
    <w:rsid w:val="71735B54"/>
    <w:rsid w:val="71761835"/>
    <w:rsid w:val="7177465E"/>
    <w:rsid w:val="71782A0A"/>
    <w:rsid w:val="717A6224"/>
    <w:rsid w:val="71810539"/>
    <w:rsid w:val="71844C37"/>
    <w:rsid w:val="71856B14"/>
    <w:rsid w:val="719034F0"/>
    <w:rsid w:val="7191078D"/>
    <w:rsid w:val="719753EA"/>
    <w:rsid w:val="71983830"/>
    <w:rsid w:val="719A035F"/>
    <w:rsid w:val="719E11A7"/>
    <w:rsid w:val="719F3BE5"/>
    <w:rsid w:val="71A035C8"/>
    <w:rsid w:val="71A30EC4"/>
    <w:rsid w:val="71A31173"/>
    <w:rsid w:val="71A47F3F"/>
    <w:rsid w:val="71A50C6B"/>
    <w:rsid w:val="71A67D59"/>
    <w:rsid w:val="71A8392D"/>
    <w:rsid w:val="71A91672"/>
    <w:rsid w:val="71AB1548"/>
    <w:rsid w:val="71AE1D70"/>
    <w:rsid w:val="71AE6542"/>
    <w:rsid w:val="71B17A9D"/>
    <w:rsid w:val="71B257CC"/>
    <w:rsid w:val="71B61021"/>
    <w:rsid w:val="71B761FE"/>
    <w:rsid w:val="71B860E9"/>
    <w:rsid w:val="71BA752E"/>
    <w:rsid w:val="71BB0BBF"/>
    <w:rsid w:val="71BC53B4"/>
    <w:rsid w:val="71BC7573"/>
    <w:rsid w:val="71C13AC8"/>
    <w:rsid w:val="71C40C8C"/>
    <w:rsid w:val="71C744AD"/>
    <w:rsid w:val="71C826A9"/>
    <w:rsid w:val="71CA0DCB"/>
    <w:rsid w:val="71CB576A"/>
    <w:rsid w:val="71CC3F95"/>
    <w:rsid w:val="71D00470"/>
    <w:rsid w:val="71D11F9E"/>
    <w:rsid w:val="71D36AD1"/>
    <w:rsid w:val="71E104F9"/>
    <w:rsid w:val="71E325C9"/>
    <w:rsid w:val="71E4290C"/>
    <w:rsid w:val="71E4609A"/>
    <w:rsid w:val="71E86336"/>
    <w:rsid w:val="71E97340"/>
    <w:rsid w:val="71EB3E97"/>
    <w:rsid w:val="71EE6D1A"/>
    <w:rsid w:val="71F25EAC"/>
    <w:rsid w:val="71F4126F"/>
    <w:rsid w:val="71F75EC0"/>
    <w:rsid w:val="71FE08BF"/>
    <w:rsid w:val="720009C3"/>
    <w:rsid w:val="72006608"/>
    <w:rsid w:val="72007FF5"/>
    <w:rsid w:val="72044B41"/>
    <w:rsid w:val="72094077"/>
    <w:rsid w:val="720A005B"/>
    <w:rsid w:val="720B2425"/>
    <w:rsid w:val="720B7D0E"/>
    <w:rsid w:val="720C4EA4"/>
    <w:rsid w:val="720D3ABC"/>
    <w:rsid w:val="720D50D5"/>
    <w:rsid w:val="720E6AB1"/>
    <w:rsid w:val="720F5616"/>
    <w:rsid w:val="72105887"/>
    <w:rsid w:val="72116099"/>
    <w:rsid w:val="72121324"/>
    <w:rsid w:val="72167109"/>
    <w:rsid w:val="72183EBF"/>
    <w:rsid w:val="72187D51"/>
    <w:rsid w:val="721935BD"/>
    <w:rsid w:val="721A5668"/>
    <w:rsid w:val="721B4B8F"/>
    <w:rsid w:val="721B720D"/>
    <w:rsid w:val="721C0F73"/>
    <w:rsid w:val="721E5E0D"/>
    <w:rsid w:val="7221091D"/>
    <w:rsid w:val="722670CE"/>
    <w:rsid w:val="72280E0F"/>
    <w:rsid w:val="722A0F2B"/>
    <w:rsid w:val="722D13D8"/>
    <w:rsid w:val="72352A11"/>
    <w:rsid w:val="72357ACF"/>
    <w:rsid w:val="72372BEC"/>
    <w:rsid w:val="72397534"/>
    <w:rsid w:val="723B2749"/>
    <w:rsid w:val="723D32D6"/>
    <w:rsid w:val="72406F98"/>
    <w:rsid w:val="7243031C"/>
    <w:rsid w:val="72444E72"/>
    <w:rsid w:val="724804AF"/>
    <w:rsid w:val="72494009"/>
    <w:rsid w:val="724A1C6D"/>
    <w:rsid w:val="72512AA4"/>
    <w:rsid w:val="72532444"/>
    <w:rsid w:val="725665C8"/>
    <w:rsid w:val="72597DEA"/>
    <w:rsid w:val="725B40E7"/>
    <w:rsid w:val="725B5956"/>
    <w:rsid w:val="725E1E54"/>
    <w:rsid w:val="725E4948"/>
    <w:rsid w:val="725F3B8A"/>
    <w:rsid w:val="725F7D7A"/>
    <w:rsid w:val="72622B61"/>
    <w:rsid w:val="72651EA5"/>
    <w:rsid w:val="72656CF0"/>
    <w:rsid w:val="72667DE5"/>
    <w:rsid w:val="7269428C"/>
    <w:rsid w:val="726B2EF8"/>
    <w:rsid w:val="726C2E3C"/>
    <w:rsid w:val="726C3231"/>
    <w:rsid w:val="726D16DC"/>
    <w:rsid w:val="726D2BAC"/>
    <w:rsid w:val="726D7134"/>
    <w:rsid w:val="726F7D91"/>
    <w:rsid w:val="72724204"/>
    <w:rsid w:val="72725142"/>
    <w:rsid w:val="72736FE6"/>
    <w:rsid w:val="72745B3E"/>
    <w:rsid w:val="72747BC1"/>
    <w:rsid w:val="727527A3"/>
    <w:rsid w:val="727705C8"/>
    <w:rsid w:val="7278050F"/>
    <w:rsid w:val="72795427"/>
    <w:rsid w:val="727B7AC2"/>
    <w:rsid w:val="727D0C0A"/>
    <w:rsid w:val="727D5E3E"/>
    <w:rsid w:val="727E4838"/>
    <w:rsid w:val="72827F5E"/>
    <w:rsid w:val="728C1337"/>
    <w:rsid w:val="728C193C"/>
    <w:rsid w:val="728F59B2"/>
    <w:rsid w:val="72900120"/>
    <w:rsid w:val="72950BB8"/>
    <w:rsid w:val="729833D9"/>
    <w:rsid w:val="72993EF5"/>
    <w:rsid w:val="729B6D86"/>
    <w:rsid w:val="729C139D"/>
    <w:rsid w:val="729C145C"/>
    <w:rsid w:val="729C4B04"/>
    <w:rsid w:val="729D4B0F"/>
    <w:rsid w:val="729D6F3C"/>
    <w:rsid w:val="72A00DB1"/>
    <w:rsid w:val="72A02EF1"/>
    <w:rsid w:val="72A405B1"/>
    <w:rsid w:val="72A73CF3"/>
    <w:rsid w:val="72A75A6D"/>
    <w:rsid w:val="72A84109"/>
    <w:rsid w:val="72AB1944"/>
    <w:rsid w:val="72AB79A8"/>
    <w:rsid w:val="72B22389"/>
    <w:rsid w:val="72B378E9"/>
    <w:rsid w:val="72B4075E"/>
    <w:rsid w:val="72B61D0F"/>
    <w:rsid w:val="72B921EE"/>
    <w:rsid w:val="72B93D96"/>
    <w:rsid w:val="72BA24E7"/>
    <w:rsid w:val="72BC1245"/>
    <w:rsid w:val="72C33A0F"/>
    <w:rsid w:val="72C620AE"/>
    <w:rsid w:val="72C63217"/>
    <w:rsid w:val="72C851D2"/>
    <w:rsid w:val="72C8714D"/>
    <w:rsid w:val="72CC5D3D"/>
    <w:rsid w:val="72D8188F"/>
    <w:rsid w:val="72D92A1E"/>
    <w:rsid w:val="72DD43D2"/>
    <w:rsid w:val="72DF0068"/>
    <w:rsid w:val="72E41395"/>
    <w:rsid w:val="72E76C88"/>
    <w:rsid w:val="72E91845"/>
    <w:rsid w:val="72ED1639"/>
    <w:rsid w:val="72F175F3"/>
    <w:rsid w:val="72F21697"/>
    <w:rsid w:val="72F2446B"/>
    <w:rsid w:val="72F458E1"/>
    <w:rsid w:val="72F4604B"/>
    <w:rsid w:val="72F478B7"/>
    <w:rsid w:val="72F506CA"/>
    <w:rsid w:val="72F63F24"/>
    <w:rsid w:val="72F7303D"/>
    <w:rsid w:val="72F851BF"/>
    <w:rsid w:val="72FC5801"/>
    <w:rsid w:val="73024662"/>
    <w:rsid w:val="7303622F"/>
    <w:rsid w:val="73044F79"/>
    <w:rsid w:val="730731B7"/>
    <w:rsid w:val="730806EF"/>
    <w:rsid w:val="730B0571"/>
    <w:rsid w:val="730C3602"/>
    <w:rsid w:val="730D01FD"/>
    <w:rsid w:val="731018DB"/>
    <w:rsid w:val="73140BAF"/>
    <w:rsid w:val="7319162B"/>
    <w:rsid w:val="731A23C7"/>
    <w:rsid w:val="731B4312"/>
    <w:rsid w:val="731F20B7"/>
    <w:rsid w:val="73204CE5"/>
    <w:rsid w:val="73217A82"/>
    <w:rsid w:val="7324372D"/>
    <w:rsid w:val="732519A2"/>
    <w:rsid w:val="732B6376"/>
    <w:rsid w:val="732E4C3D"/>
    <w:rsid w:val="73321171"/>
    <w:rsid w:val="73324604"/>
    <w:rsid w:val="7334345E"/>
    <w:rsid w:val="73345832"/>
    <w:rsid w:val="73346B24"/>
    <w:rsid w:val="73347257"/>
    <w:rsid w:val="733752E3"/>
    <w:rsid w:val="733A1390"/>
    <w:rsid w:val="73414361"/>
    <w:rsid w:val="73426CD5"/>
    <w:rsid w:val="7345198E"/>
    <w:rsid w:val="73455201"/>
    <w:rsid w:val="734746E1"/>
    <w:rsid w:val="73493967"/>
    <w:rsid w:val="734C50F7"/>
    <w:rsid w:val="734D2F9A"/>
    <w:rsid w:val="734E3546"/>
    <w:rsid w:val="734E574F"/>
    <w:rsid w:val="73507850"/>
    <w:rsid w:val="7354535A"/>
    <w:rsid w:val="73574A25"/>
    <w:rsid w:val="73576287"/>
    <w:rsid w:val="73584F4D"/>
    <w:rsid w:val="73586768"/>
    <w:rsid w:val="735A4FD4"/>
    <w:rsid w:val="735D10CE"/>
    <w:rsid w:val="735D4DAF"/>
    <w:rsid w:val="7360044E"/>
    <w:rsid w:val="7360154C"/>
    <w:rsid w:val="7360510F"/>
    <w:rsid w:val="73650FEC"/>
    <w:rsid w:val="73694243"/>
    <w:rsid w:val="736C036F"/>
    <w:rsid w:val="736C7177"/>
    <w:rsid w:val="737153D5"/>
    <w:rsid w:val="73716E33"/>
    <w:rsid w:val="73745CE4"/>
    <w:rsid w:val="73756215"/>
    <w:rsid w:val="737A4FCE"/>
    <w:rsid w:val="737B422B"/>
    <w:rsid w:val="737C59DC"/>
    <w:rsid w:val="737D5DA8"/>
    <w:rsid w:val="737F34A0"/>
    <w:rsid w:val="73814AC3"/>
    <w:rsid w:val="73834E71"/>
    <w:rsid w:val="738455DA"/>
    <w:rsid w:val="73857F6D"/>
    <w:rsid w:val="73876CD1"/>
    <w:rsid w:val="738A205C"/>
    <w:rsid w:val="738E2861"/>
    <w:rsid w:val="739008B5"/>
    <w:rsid w:val="739018E5"/>
    <w:rsid w:val="739073BE"/>
    <w:rsid w:val="73923E54"/>
    <w:rsid w:val="739427D9"/>
    <w:rsid w:val="73955C79"/>
    <w:rsid w:val="7395770C"/>
    <w:rsid w:val="73957F1F"/>
    <w:rsid w:val="73963210"/>
    <w:rsid w:val="73995FAD"/>
    <w:rsid w:val="739B2CC9"/>
    <w:rsid w:val="739E2D74"/>
    <w:rsid w:val="739F2199"/>
    <w:rsid w:val="73A140AB"/>
    <w:rsid w:val="73A5117D"/>
    <w:rsid w:val="73A74695"/>
    <w:rsid w:val="73A820AA"/>
    <w:rsid w:val="73AA4BBA"/>
    <w:rsid w:val="73AE56F5"/>
    <w:rsid w:val="73B00FAF"/>
    <w:rsid w:val="73B24EBF"/>
    <w:rsid w:val="73B43740"/>
    <w:rsid w:val="73B56400"/>
    <w:rsid w:val="73B610BF"/>
    <w:rsid w:val="73B7500B"/>
    <w:rsid w:val="73B82AA0"/>
    <w:rsid w:val="73BB43BC"/>
    <w:rsid w:val="73BE68BF"/>
    <w:rsid w:val="73BE6F51"/>
    <w:rsid w:val="73BE7CAD"/>
    <w:rsid w:val="73BF433E"/>
    <w:rsid w:val="73BF6932"/>
    <w:rsid w:val="73C06137"/>
    <w:rsid w:val="73C16A17"/>
    <w:rsid w:val="73CC0108"/>
    <w:rsid w:val="73D03641"/>
    <w:rsid w:val="73D06AE5"/>
    <w:rsid w:val="73D56372"/>
    <w:rsid w:val="73D615FC"/>
    <w:rsid w:val="73D8163A"/>
    <w:rsid w:val="73DA3B66"/>
    <w:rsid w:val="73DA5DB2"/>
    <w:rsid w:val="73DB014B"/>
    <w:rsid w:val="73DF0405"/>
    <w:rsid w:val="73DF60B9"/>
    <w:rsid w:val="73E012D5"/>
    <w:rsid w:val="73E0270F"/>
    <w:rsid w:val="73E039A9"/>
    <w:rsid w:val="73E03F83"/>
    <w:rsid w:val="73E064C8"/>
    <w:rsid w:val="73E12A6A"/>
    <w:rsid w:val="73E255E6"/>
    <w:rsid w:val="73E33E72"/>
    <w:rsid w:val="73E5618D"/>
    <w:rsid w:val="73E772CF"/>
    <w:rsid w:val="73E801B7"/>
    <w:rsid w:val="73E93A27"/>
    <w:rsid w:val="73EC4520"/>
    <w:rsid w:val="73ED2FE7"/>
    <w:rsid w:val="73F06568"/>
    <w:rsid w:val="73F33DAB"/>
    <w:rsid w:val="73F518A1"/>
    <w:rsid w:val="73F56FC4"/>
    <w:rsid w:val="73F63465"/>
    <w:rsid w:val="73F766CB"/>
    <w:rsid w:val="73F82C04"/>
    <w:rsid w:val="73F843F0"/>
    <w:rsid w:val="73F86883"/>
    <w:rsid w:val="73FA67B9"/>
    <w:rsid w:val="73FB4416"/>
    <w:rsid w:val="73FE0610"/>
    <w:rsid w:val="73FE78FA"/>
    <w:rsid w:val="740131AA"/>
    <w:rsid w:val="74015DB5"/>
    <w:rsid w:val="74015E33"/>
    <w:rsid w:val="74025960"/>
    <w:rsid w:val="7404549E"/>
    <w:rsid w:val="74046A1B"/>
    <w:rsid w:val="74055355"/>
    <w:rsid w:val="7405542B"/>
    <w:rsid w:val="74060570"/>
    <w:rsid w:val="74097889"/>
    <w:rsid w:val="740A1405"/>
    <w:rsid w:val="740D04D2"/>
    <w:rsid w:val="740D0F61"/>
    <w:rsid w:val="740D743F"/>
    <w:rsid w:val="74115976"/>
    <w:rsid w:val="741433F0"/>
    <w:rsid w:val="7415590A"/>
    <w:rsid w:val="74183A17"/>
    <w:rsid w:val="74185C1F"/>
    <w:rsid w:val="74194867"/>
    <w:rsid w:val="741B636F"/>
    <w:rsid w:val="741D6E3D"/>
    <w:rsid w:val="741F1B73"/>
    <w:rsid w:val="741F6B08"/>
    <w:rsid w:val="74243BCA"/>
    <w:rsid w:val="7425240C"/>
    <w:rsid w:val="74265519"/>
    <w:rsid w:val="74280245"/>
    <w:rsid w:val="74283B06"/>
    <w:rsid w:val="742A7DD6"/>
    <w:rsid w:val="742B419A"/>
    <w:rsid w:val="742E7105"/>
    <w:rsid w:val="7431567C"/>
    <w:rsid w:val="74327894"/>
    <w:rsid w:val="743441F4"/>
    <w:rsid w:val="7437758E"/>
    <w:rsid w:val="7438710D"/>
    <w:rsid w:val="743A698D"/>
    <w:rsid w:val="743C33A6"/>
    <w:rsid w:val="743E7DF9"/>
    <w:rsid w:val="743F5BD3"/>
    <w:rsid w:val="744114F9"/>
    <w:rsid w:val="74496483"/>
    <w:rsid w:val="744A632C"/>
    <w:rsid w:val="744D17AF"/>
    <w:rsid w:val="744F06EF"/>
    <w:rsid w:val="744F2201"/>
    <w:rsid w:val="744F56B0"/>
    <w:rsid w:val="74500E76"/>
    <w:rsid w:val="74505AF7"/>
    <w:rsid w:val="74527C8E"/>
    <w:rsid w:val="74531C3F"/>
    <w:rsid w:val="74536FD2"/>
    <w:rsid w:val="74540820"/>
    <w:rsid w:val="74547FC4"/>
    <w:rsid w:val="7456059B"/>
    <w:rsid w:val="74570B87"/>
    <w:rsid w:val="745A0CBC"/>
    <w:rsid w:val="745A4277"/>
    <w:rsid w:val="745A6B51"/>
    <w:rsid w:val="745E1C46"/>
    <w:rsid w:val="745F5385"/>
    <w:rsid w:val="74603CED"/>
    <w:rsid w:val="74625413"/>
    <w:rsid w:val="74626815"/>
    <w:rsid w:val="746340F2"/>
    <w:rsid w:val="7464117E"/>
    <w:rsid w:val="74660904"/>
    <w:rsid w:val="74683E07"/>
    <w:rsid w:val="746905DE"/>
    <w:rsid w:val="746A131D"/>
    <w:rsid w:val="746E0F44"/>
    <w:rsid w:val="7471419B"/>
    <w:rsid w:val="74724596"/>
    <w:rsid w:val="74730EF2"/>
    <w:rsid w:val="74754E78"/>
    <w:rsid w:val="747606BE"/>
    <w:rsid w:val="747622E9"/>
    <w:rsid w:val="74777ACD"/>
    <w:rsid w:val="747B5168"/>
    <w:rsid w:val="747B6C12"/>
    <w:rsid w:val="747C3F60"/>
    <w:rsid w:val="747D58FE"/>
    <w:rsid w:val="74813DAE"/>
    <w:rsid w:val="74822F9A"/>
    <w:rsid w:val="7482438E"/>
    <w:rsid w:val="74831BAB"/>
    <w:rsid w:val="748411B9"/>
    <w:rsid w:val="74891985"/>
    <w:rsid w:val="74896159"/>
    <w:rsid w:val="74896ED7"/>
    <w:rsid w:val="748A29A9"/>
    <w:rsid w:val="748A63E0"/>
    <w:rsid w:val="748C5245"/>
    <w:rsid w:val="748E37F2"/>
    <w:rsid w:val="748E3D86"/>
    <w:rsid w:val="74905354"/>
    <w:rsid w:val="74914A41"/>
    <w:rsid w:val="74933FAD"/>
    <w:rsid w:val="74935F80"/>
    <w:rsid w:val="74964FF9"/>
    <w:rsid w:val="749826E3"/>
    <w:rsid w:val="749A34D3"/>
    <w:rsid w:val="749A34FA"/>
    <w:rsid w:val="749B2176"/>
    <w:rsid w:val="749C5656"/>
    <w:rsid w:val="749E2251"/>
    <w:rsid w:val="749E34CC"/>
    <w:rsid w:val="74A20D8F"/>
    <w:rsid w:val="74A56F10"/>
    <w:rsid w:val="74A8602C"/>
    <w:rsid w:val="74AA1FD2"/>
    <w:rsid w:val="74AA66E5"/>
    <w:rsid w:val="74AB435D"/>
    <w:rsid w:val="74AC549D"/>
    <w:rsid w:val="74AD5AF6"/>
    <w:rsid w:val="74AD775C"/>
    <w:rsid w:val="74B26A91"/>
    <w:rsid w:val="74B750CC"/>
    <w:rsid w:val="74B96242"/>
    <w:rsid w:val="74BB2E10"/>
    <w:rsid w:val="74BD2C91"/>
    <w:rsid w:val="74BD5120"/>
    <w:rsid w:val="74BE0143"/>
    <w:rsid w:val="74BF2F1B"/>
    <w:rsid w:val="74C2180A"/>
    <w:rsid w:val="74C419C0"/>
    <w:rsid w:val="74C43AA3"/>
    <w:rsid w:val="74C52504"/>
    <w:rsid w:val="74CA37EA"/>
    <w:rsid w:val="74CD0D46"/>
    <w:rsid w:val="74D35680"/>
    <w:rsid w:val="74D41370"/>
    <w:rsid w:val="74D5461C"/>
    <w:rsid w:val="74D73C44"/>
    <w:rsid w:val="74D7775E"/>
    <w:rsid w:val="74D84655"/>
    <w:rsid w:val="74E25B73"/>
    <w:rsid w:val="74E63644"/>
    <w:rsid w:val="74E65720"/>
    <w:rsid w:val="74E8776D"/>
    <w:rsid w:val="74EA2620"/>
    <w:rsid w:val="74EB6DA4"/>
    <w:rsid w:val="74EC243D"/>
    <w:rsid w:val="74EC4079"/>
    <w:rsid w:val="74EC7DE7"/>
    <w:rsid w:val="74ED289F"/>
    <w:rsid w:val="74F373B0"/>
    <w:rsid w:val="74F55082"/>
    <w:rsid w:val="74FA513E"/>
    <w:rsid w:val="74FA7162"/>
    <w:rsid w:val="74FE5892"/>
    <w:rsid w:val="750162FD"/>
    <w:rsid w:val="7502060F"/>
    <w:rsid w:val="75031EDF"/>
    <w:rsid w:val="75036307"/>
    <w:rsid w:val="75044100"/>
    <w:rsid w:val="75067960"/>
    <w:rsid w:val="75070A7D"/>
    <w:rsid w:val="75082C0C"/>
    <w:rsid w:val="750968A8"/>
    <w:rsid w:val="75097293"/>
    <w:rsid w:val="750A6155"/>
    <w:rsid w:val="750C2EE5"/>
    <w:rsid w:val="750E6883"/>
    <w:rsid w:val="750F07E6"/>
    <w:rsid w:val="75112DCF"/>
    <w:rsid w:val="75170F3F"/>
    <w:rsid w:val="75181C8E"/>
    <w:rsid w:val="751940AF"/>
    <w:rsid w:val="751E6BF0"/>
    <w:rsid w:val="751F098D"/>
    <w:rsid w:val="7522452E"/>
    <w:rsid w:val="75245DC1"/>
    <w:rsid w:val="752B48C6"/>
    <w:rsid w:val="752C0645"/>
    <w:rsid w:val="752C0F0C"/>
    <w:rsid w:val="75311358"/>
    <w:rsid w:val="753427AE"/>
    <w:rsid w:val="75363333"/>
    <w:rsid w:val="75367C44"/>
    <w:rsid w:val="753861A6"/>
    <w:rsid w:val="75393E10"/>
    <w:rsid w:val="753C20C6"/>
    <w:rsid w:val="753E71C6"/>
    <w:rsid w:val="7542606B"/>
    <w:rsid w:val="75445A90"/>
    <w:rsid w:val="75447F79"/>
    <w:rsid w:val="754528C1"/>
    <w:rsid w:val="754547AB"/>
    <w:rsid w:val="75466086"/>
    <w:rsid w:val="754A77F0"/>
    <w:rsid w:val="754B5138"/>
    <w:rsid w:val="754B6FD7"/>
    <w:rsid w:val="754D203D"/>
    <w:rsid w:val="754E2470"/>
    <w:rsid w:val="75500467"/>
    <w:rsid w:val="75502850"/>
    <w:rsid w:val="755160FA"/>
    <w:rsid w:val="75533A0A"/>
    <w:rsid w:val="75535D82"/>
    <w:rsid w:val="755410C0"/>
    <w:rsid w:val="755960D4"/>
    <w:rsid w:val="755C0958"/>
    <w:rsid w:val="755E05F5"/>
    <w:rsid w:val="75633696"/>
    <w:rsid w:val="756501B1"/>
    <w:rsid w:val="7566371B"/>
    <w:rsid w:val="756A5FCC"/>
    <w:rsid w:val="756C2FAD"/>
    <w:rsid w:val="756F40AA"/>
    <w:rsid w:val="75707CA4"/>
    <w:rsid w:val="7576073C"/>
    <w:rsid w:val="757E12E1"/>
    <w:rsid w:val="757E7869"/>
    <w:rsid w:val="75800126"/>
    <w:rsid w:val="758115D7"/>
    <w:rsid w:val="75814F60"/>
    <w:rsid w:val="758254E4"/>
    <w:rsid w:val="7583474A"/>
    <w:rsid w:val="75843528"/>
    <w:rsid w:val="758965F0"/>
    <w:rsid w:val="758A3088"/>
    <w:rsid w:val="758B3F6F"/>
    <w:rsid w:val="758D716B"/>
    <w:rsid w:val="758E6E76"/>
    <w:rsid w:val="758F6076"/>
    <w:rsid w:val="75916C63"/>
    <w:rsid w:val="75920876"/>
    <w:rsid w:val="75926871"/>
    <w:rsid w:val="75957804"/>
    <w:rsid w:val="7596799E"/>
    <w:rsid w:val="759802CB"/>
    <w:rsid w:val="759E17FD"/>
    <w:rsid w:val="759E5703"/>
    <w:rsid w:val="75A0205E"/>
    <w:rsid w:val="75A10111"/>
    <w:rsid w:val="75A34433"/>
    <w:rsid w:val="75A87264"/>
    <w:rsid w:val="75AB15F6"/>
    <w:rsid w:val="75AB1DFB"/>
    <w:rsid w:val="75AB23CE"/>
    <w:rsid w:val="75AD043D"/>
    <w:rsid w:val="75AE130C"/>
    <w:rsid w:val="75B14E92"/>
    <w:rsid w:val="75B17CE6"/>
    <w:rsid w:val="75B61E90"/>
    <w:rsid w:val="75B73ECF"/>
    <w:rsid w:val="75B872CF"/>
    <w:rsid w:val="75B9635A"/>
    <w:rsid w:val="75BA48A3"/>
    <w:rsid w:val="75BD4235"/>
    <w:rsid w:val="75BE0F04"/>
    <w:rsid w:val="75C06D2E"/>
    <w:rsid w:val="75C22CA9"/>
    <w:rsid w:val="75C343B2"/>
    <w:rsid w:val="75C54AD4"/>
    <w:rsid w:val="75C96C60"/>
    <w:rsid w:val="75CA6E73"/>
    <w:rsid w:val="75CB37BD"/>
    <w:rsid w:val="75CD0A0C"/>
    <w:rsid w:val="75CD28C7"/>
    <w:rsid w:val="75D02EF7"/>
    <w:rsid w:val="75D53C91"/>
    <w:rsid w:val="75DB19FB"/>
    <w:rsid w:val="75DB5199"/>
    <w:rsid w:val="75E214BE"/>
    <w:rsid w:val="75E50A5E"/>
    <w:rsid w:val="75E63973"/>
    <w:rsid w:val="75E710CB"/>
    <w:rsid w:val="75E71B26"/>
    <w:rsid w:val="75E84121"/>
    <w:rsid w:val="75EB0F4C"/>
    <w:rsid w:val="75EB4F8A"/>
    <w:rsid w:val="75EC2A66"/>
    <w:rsid w:val="75EC346D"/>
    <w:rsid w:val="75ED4056"/>
    <w:rsid w:val="75F144B4"/>
    <w:rsid w:val="75F41D4E"/>
    <w:rsid w:val="75F42844"/>
    <w:rsid w:val="75F66D5B"/>
    <w:rsid w:val="75F743F7"/>
    <w:rsid w:val="75FD0412"/>
    <w:rsid w:val="76010756"/>
    <w:rsid w:val="760303F1"/>
    <w:rsid w:val="760A701D"/>
    <w:rsid w:val="760B3275"/>
    <w:rsid w:val="760B48B2"/>
    <w:rsid w:val="760B6A93"/>
    <w:rsid w:val="760B7E7D"/>
    <w:rsid w:val="760E7EFB"/>
    <w:rsid w:val="7610340D"/>
    <w:rsid w:val="761045DE"/>
    <w:rsid w:val="76106C39"/>
    <w:rsid w:val="76120A97"/>
    <w:rsid w:val="76137327"/>
    <w:rsid w:val="76144983"/>
    <w:rsid w:val="761663C9"/>
    <w:rsid w:val="76182F27"/>
    <w:rsid w:val="76185EE8"/>
    <w:rsid w:val="761908F4"/>
    <w:rsid w:val="76193B1C"/>
    <w:rsid w:val="76196262"/>
    <w:rsid w:val="761A6A3D"/>
    <w:rsid w:val="761B4B21"/>
    <w:rsid w:val="761C4A93"/>
    <w:rsid w:val="76203455"/>
    <w:rsid w:val="76203E4B"/>
    <w:rsid w:val="76234C31"/>
    <w:rsid w:val="76270A2A"/>
    <w:rsid w:val="76286E86"/>
    <w:rsid w:val="762909C3"/>
    <w:rsid w:val="76293F06"/>
    <w:rsid w:val="762E1446"/>
    <w:rsid w:val="762E51AE"/>
    <w:rsid w:val="762E5747"/>
    <w:rsid w:val="762E75FC"/>
    <w:rsid w:val="762F4E83"/>
    <w:rsid w:val="76302389"/>
    <w:rsid w:val="76364EC3"/>
    <w:rsid w:val="76392F60"/>
    <w:rsid w:val="763F018F"/>
    <w:rsid w:val="763F041C"/>
    <w:rsid w:val="763F5239"/>
    <w:rsid w:val="76421CEE"/>
    <w:rsid w:val="76427C4B"/>
    <w:rsid w:val="7644788A"/>
    <w:rsid w:val="764535CC"/>
    <w:rsid w:val="7647178B"/>
    <w:rsid w:val="764B7C25"/>
    <w:rsid w:val="764F62BF"/>
    <w:rsid w:val="76514177"/>
    <w:rsid w:val="76517172"/>
    <w:rsid w:val="765217CB"/>
    <w:rsid w:val="76551320"/>
    <w:rsid w:val="76552E4A"/>
    <w:rsid w:val="76552FE3"/>
    <w:rsid w:val="76555D98"/>
    <w:rsid w:val="76560BC7"/>
    <w:rsid w:val="7659258F"/>
    <w:rsid w:val="765A2540"/>
    <w:rsid w:val="765B2837"/>
    <w:rsid w:val="765B6F95"/>
    <w:rsid w:val="765C496C"/>
    <w:rsid w:val="76617F00"/>
    <w:rsid w:val="76692562"/>
    <w:rsid w:val="76696BA8"/>
    <w:rsid w:val="766B3002"/>
    <w:rsid w:val="766C6FCD"/>
    <w:rsid w:val="766E7AA8"/>
    <w:rsid w:val="766F2896"/>
    <w:rsid w:val="766F30BC"/>
    <w:rsid w:val="767101F8"/>
    <w:rsid w:val="7674110E"/>
    <w:rsid w:val="767E57D5"/>
    <w:rsid w:val="767F0847"/>
    <w:rsid w:val="767F3621"/>
    <w:rsid w:val="768165C8"/>
    <w:rsid w:val="76824E98"/>
    <w:rsid w:val="76825CA5"/>
    <w:rsid w:val="76827894"/>
    <w:rsid w:val="76844910"/>
    <w:rsid w:val="7684495F"/>
    <w:rsid w:val="76845670"/>
    <w:rsid w:val="7685605C"/>
    <w:rsid w:val="76871C61"/>
    <w:rsid w:val="7689207E"/>
    <w:rsid w:val="768A1771"/>
    <w:rsid w:val="76952EBE"/>
    <w:rsid w:val="769C2281"/>
    <w:rsid w:val="769F6909"/>
    <w:rsid w:val="76A45018"/>
    <w:rsid w:val="76A47EC7"/>
    <w:rsid w:val="76A61EA4"/>
    <w:rsid w:val="76AA444E"/>
    <w:rsid w:val="76AB3648"/>
    <w:rsid w:val="76AD1E37"/>
    <w:rsid w:val="76AE2C9C"/>
    <w:rsid w:val="76AF3734"/>
    <w:rsid w:val="76B02D6E"/>
    <w:rsid w:val="76B06000"/>
    <w:rsid w:val="76B26D51"/>
    <w:rsid w:val="76B47C4E"/>
    <w:rsid w:val="76B607AC"/>
    <w:rsid w:val="76B66735"/>
    <w:rsid w:val="76B93E0D"/>
    <w:rsid w:val="76BC30AB"/>
    <w:rsid w:val="76BD49F7"/>
    <w:rsid w:val="76BE75F2"/>
    <w:rsid w:val="76C15AAB"/>
    <w:rsid w:val="76C57C71"/>
    <w:rsid w:val="76C774EE"/>
    <w:rsid w:val="76C810C5"/>
    <w:rsid w:val="76CA25C0"/>
    <w:rsid w:val="76CB0D3F"/>
    <w:rsid w:val="76CD369A"/>
    <w:rsid w:val="76D244D4"/>
    <w:rsid w:val="76D41F64"/>
    <w:rsid w:val="76D53702"/>
    <w:rsid w:val="76D56FC1"/>
    <w:rsid w:val="76D724FF"/>
    <w:rsid w:val="76D775F7"/>
    <w:rsid w:val="76D8444A"/>
    <w:rsid w:val="76D90F71"/>
    <w:rsid w:val="76DC526F"/>
    <w:rsid w:val="76DF6B2C"/>
    <w:rsid w:val="76E026FD"/>
    <w:rsid w:val="76E110C8"/>
    <w:rsid w:val="76E32D89"/>
    <w:rsid w:val="76E92392"/>
    <w:rsid w:val="76EA002B"/>
    <w:rsid w:val="76EA147D"/>
    <w:rsid w:val="76EA4E07"/>
    <w:rsid w:val="76EA56EF"/>
    <w:rsid w:val="76EA5B5D"/>
    <w:rsid w:val="76ED5F6F"/>
    <w:rsid w:val="76EE6FE9"/>
    <w:rsid w:val="76EF1188"/>
    <w:rsid w:val="76F00B52"/>
    <w:rsid w:val="76F01497"/>
    <w:rsid w:val="76F015A9"/>
    <w:rsid w:val="76F11E17"/>
    <w:rsid w:val="76F3156A"/>
    <w:rsid w:val="76F95782"/>
    <w:rsid w:val="76FD31C2"/>
    <w:rsid w:val="76FE1BAC"/>
    <w:rsid w:val="76FE451B"/>
    <w:rsid w:val="77002B90"/>
    <w:rsid w:val="77027AC7"/>
    <w:rsid w:val="770355D4"/>
    <w:rsid w:val="77075FD1"/>
    <w:rsid w:val="77087401"/>
    <w:rsid w:val="77094348"/>
    <w:rsid w:val="770A0D88"/>
    <w:rsid w:val="770B1629"/>
    <w:rsid w:val="770C3A15"/>
    <w:rsid w:val="770D16F9"/>
    <w:rsid w:val="770F0E0B"/>
    <w:rsid w:val="771031D7"/>
    <w:rsid w:val="77127F8B"/>
    <w:rsid w:val="771311C2"/>
    <w:rsid w:val="771408EE"/>
    <w:rsid w:val="771543B8"/>
    <w:rsid w:val="771648D0"/>
    <w:rsid w:val="7717287A"/>
    <w:rsid w:val="771B176C"/>
    <w:rsid w:val="771D0F31"/>
    <w:rsid w:val="771E5634"/>
    <w:rsid w:val="7722532E"/>
    <w:rsid w:val="77226C98"/>
    <w:rsid w:val="772303F0"/>
    <w:rsid w:val="77251119"/>
    <w:rsid w:val="77274AA2"/>
    <w:rsid w:val="772F4D75"/>
    <w:rsid w:val="77302583"/>
    <w:rsid w:val="77303AD6"/>
    <w:rsid w:val="77315C3B"/>
    <w:rsid w:val="77343460"/>
    <w:rsid w:val="7735501D"/>
    <w:rsid w:val="77356A94"/>
    <w:rsid w:val="77383015"/>
    <w:rsid w:val="77397E9B"/>
    <w:rsid w:val="77420F73"/>
    <w:rsid w:val="77477FE9"/>
    <w:rsid w:val="774833B5"/>
    <w:rsid w:val="774C0948"/>
    <w:rsid w:val="774E7C26"/>
    <w:rsid w:val="77516768"/>
    <w:rsid w:val="77522AAE"/>
    <w:rsid w:val="77547759"/>
    <w:rsid w:val="77555539"/>
    <w:rsid w:val="77576A70"/>
    <w:rsid w:val="77596055"/>
    <w:rsid w:val="77596092"/>
    <w:rsid w:val="775C1FF4"/>
    <w:rsid w:val="775C51CD"/>
    <w:rsid w:val="775D1ABB"/>
    <w:rsid w:val="7761277F"/>
    <w:rsid w:val="77623D9F"/>
    <w:rsid w:val="7764572B"/>
    <w:rsid w:val="77661B81"/>
    <w:rsid w:val="77670182"/>
    <w:rsid w:val="776B7981"/>
    <w:rsid w:val="776C0DE7"/>
    <w:rsid w:val="776C1E81"/>
    <w:rsid w:val="776D5071"/>
    <w:rsid w:val="776E443D"/>
    <w:rsid w:val="776F51E7"/>
    <w:rsid w:val="77701B8B"/>
    <w:rsid w:val="77744CB5"/>
    <w:rsid w:val="77745E23"/>
    <w:rsid w:val="7775321C"/>
    <w:rsid w:val="77761479"/>
    <w:rsid w:val="77764FF8"/>
    <w:rsid w:val="77785621"/>
    <w:rsid w:val="77795FBD"/>
    <w:rsid w:val="777E23A3"/>
    <w:rsid w:val="778044B7"/>
    <w:rsid w:val="77844621"/>
    <w:rsid w:val="778B46A8"/>
    <w:rsid w:val="778B6BA0"/>
    <w:rsid w:val="778E35F8"/>
    <w:rsid w:val="77935317"/>
    <w:rsid w:val="77950176"/>
    <w:rsid w:val="7796529A"/>
    <w:rsid w:val="779D2DC8"/>
    <w:rsid w:val="779D5998"/>
    <w:rsid w:val="77A3062B"/>
    <w:rsid w:val="77A40142"/>
    <w:rsid w:val="77A424AD"/>
    <w:rsid w:val="77A51C3E"/>
    <w:rsid w:val="77A53F0A"/>
    <w:rsid w:val="77A579D4"/>
    <w:rsid w:val="77A90835"/>
    <w:rsid w:val="77AF47FD"/>
    <w:rsid w:val="77B5180B"/>
    <w:rsid w:val="77B577FD"/>
    <w:rsid w:val="77B8548B"/>
    <w:rsid w:val="77B93490"/>
    <w:rsid w:val="77BA1393"/>
    <w:rsid w:val="77BB676F"/>
    <w:rsid w:val="77BD0DD1"/>
    <w:rsid w:val="77BD7F89"/>
    <w:rsid w:val="77BE140C"/>
    <w:rsid w:val="77BE5665"/>
    <w:rsid w:val="77BE7B9B"/>
    <w:rsid w:val="77C06041"/>
    <w:rsid w:val="77C328BE"/>
    <w:rsid w:val="77C5112F"/>
    <w:rsid w:val="77C64927"/>
    <w:rsid w:val="77C87102"/>
    <w:rsid w:val="77D12DCB"/>
    <w:rsid w:val="77D47AEF"/>
    <w:rsid w:val="77D631AF"/>
    <w:rsid w:val="77DE0526"/>
    <w:rsid w:val="77E0190A"/>
    <w:rsid w:val="77E503EF"/>
    <w:rsid w:val="77E86B4B"/>
    <w:rsid w:val="77E96A62"/>
    <w:rsid w:val="77EB06D2"/>
    <w:rsid w:val="77ED52E1"/>
    <w:rsid w:val="77EF1851"/>
    <w:rsid w:val="77F02A69"/>
    <w:rsid w:val="77F274B4"/>
    <w:rsid w:val="77F33047"/>
    <w:rsid w:val="77F43E79"/>
    <w:rsid w:val="77F67F55"/>
    <w:rsid w:val="77F8725E"/>
    <w:rsid w:val="77FA7AEA"/>
    <w:rsid w:val="77FB7FA3"/>
    <w:rsid w:val="77FC2583"/>
    <w:rsid w:val="780137F1"/>
    <w:rsid w:val="78016B3B"/>
    <w:rsid w:val="780577A6"/>
    <w:rsid w:val="78075785"/>
    <w:rsid w:val="780848EC"/>
    <w:rsid w:val="78094000"/>
    <w:rsid w:val="780B3726"/>
    <w:rsid w:val="780C718C"/>
    <w:rsid w:val="780D7A94"/>
    <w:rsid w:val="78140555"/>
    <w:rsid w:val="78171D6C"/>
    <w:rsid w:val="78182FB0"/>
    <w:rsid w:val="78190AF9"/>
    <w:rsid w:val="7819244A"/>
    <w:rsid w:val="7819729F"/>
    <w:rsid w:val="781D3156"/>
    <w:rsid w:val="781D697B"/>
    <w:rsid w:val="781E5AD8"/>
    <w:rsid w:val="782045CF"/>
    <w:rsid w:val="78227538"/>
    <w:rsid w:val="78242996"/>
    <w:rsid w:val="782C6773"/>
    <w:rsid w:val="782D020F"/>
    <w:rsid w:val="782D46DB"/>
    <w:rsid w:val="782D521C"/>
    <w:rsid w:val="782E08C7"/>
    <w:rsid w:val="7837090A"/>
    <w:rsid w:val="78395528"/>
    <w:rsid w:val="783B1B6C"/>
    <w:rsid w:val="783E7086"/>
    <w:rsid w:val="784341FD"/>
    <w:rsid w:val="78436C02"/>
    <w:rsid w:val="78446EC8"/>
    <w:rsid w:val="78472CBA"/>
    <w:rsid w:val="78497AF9"/>
    <w:rsid w:val="784A0CAC"/>
    <w:rsid w:val="784A326E"/>
    <w:rsid w:val="784C2B45"/>
    <w:rsid w:val="784D034B"/>
    <w:rsid w:val="784D1359"/>
    <w:rsid w:val="784D39CC"/>
    <w:rsid w:val="78514DA6"/>
    <w:rsid w:val="78526C93"/>
    <w:rsid w:val="78533D46"/>
    <w:rsid w:val="78585758"/>
    <w:rsid w:val="785909F6"/>
    <w:rsid w:val="785942DB"/>
    <w:rsid w:val="785B7A16"/>
    <w:rsid w:val="785F7B50"/>
    <w:rsid w:val="7860310A"/>
    <w:rsid w:val="78663B3E"/>
    <w:rsid w:val="7866496C"/>
    <w:rsid w:val="786847AA"/>
    <w:rsid w:val="786C0E09"/>
    <w:rsid w:val="786D149B"/>
    <w:rsid w:val="786F4AA3"/>
    <w:rsid w:val="78735A43"/>
    <w:rsid w:val="78791C02"/>
    <w:rsid w:val="787C63F8"/>
    <w:rsid w:val="78804A1B"/>
    <w:rsid w:val="788059D5"/>
    <w:rsid w:val="78811239"/>
    <w:rsid w:val="788424EB"/>
    <w:rsid w:val="78885477"/>
    <w:rsid w:val="788B6A24"/>
    <w:rsid w:val="788F4F04"/>
    <w:rsid w:val="78907866"/>
    <w:rsid w:val="7891727D"/>
    <w:rsid w:val="789B32AC"/>
    <w:rsid w:val="789C7CA5"/>
    <w:rsid w:val="789F5AEC"/>
    <w:rsid w:val="78A245C4"/>
    <w:rsid w:val="78A358F3"/>
    <w:rsid w:val="78A661E4"/>
    <w:rsid w:val="78A66935"/>
    <w:rsid w:val="78AC55A9"/>
    <w:rsid w:val="78AF35ED"/>
    <w:rsid w:val="78AF5403"/>
    <w:rsid w:val="78AF6F13"/>
    <w:rsid w:val="78B123E5"/>
    <w:rsid w:val="78B545CD"/>
    <w:rsid w:val="78B77106"/>
    <w:rsid w:val="78BB10AA"/>
    <w:rsid w:val="78BB61BF"/>
    <w:rsid w:val="78BC0A64"/>
    <w:rsid w:val="78BC2E6F"/>
    <w:rsid w:val="78BE6FFF"/>
    <w:rsid w:val="78C22BD9"/>
    <w:rsid w:val="78C643FB"/>
    <w:rsid w:val="78C66F06"/>
    <w:rsid w:val="78C9220C"/>
    <w:rsid w:val="78CA2D00"/>
    <w:rsid w:val="78CB73FF"/>
    <w:rsid w:val="78CE710C"/>
    <w:rsid w:val="78D03D98"/>
    <w:rsid w:val="78D104F3"/>
    <w:rsid w:val="78D14BCB"/>
    <w:rsid w:val="78D46B49"/>
    <w:rsid w:val="78D562D7"/>
    <w:rsid w:val="78D70310"/>
    <w:rsid w:val="78D94264"/>
    <w:rsid w:val="78DA0F1C"/>
    <w:rsid w:val="78DA3E9F"/>
    <w:rsid w:val="78DA64C9"/>
    <w:rsid w:val="78DF5363"/>
    <w:rsid w:val="78E5678E"/>
    <w:rsid w:val="78E849F5"/>
    <w:rsid w:val="78E863FC"/>
    <w:rsid w:val="78E92ED6"/>
    <w:rsid w:val="78E96E50"/>
    <w:rsid w:val="78EE3720"/>
    <w:rsid w:val="78EE6A10"/>
    <w:rsid w:val="78EF20BB"/>
    <w:rsid w:val="78EF465D"/>
    <w:rsid w:val="78F95551"/>
    <w:rsid w:val="78FA5BF3"/>
    <w:rsid w:val="78FB06AD"/>
    <w:rsid w:val="78FB3786"/>
    <w:rsid w:val="78FE28D3"/>
    <w:rsid w:val="78FE4D6C"/>
    <w:rsid w:val="79002F94"/>
    <w:rsid w:val="79006FCE"/>
    <w:rsid w:val="79007AB0"/>
    <w:rsid w:val="79010B90"/>
    <w:rsid w:val="79013B27"/>
    <w:rsid w:val="790146E8"/>
    <w:rsid w:val="79016575"/>
    <w:rsid w:val="79021406"/>
    <w:rsid w:val="79024097"/>
    <w:rsid w:val="790314BA"/>
    <w:rsid w:val="790438B7"/>
    <w:rsid w:val="79050E06"/>
    <w:rsid w:val="79055121"/>
    <w:rsid w:val="79062FB3"/>
    <w:rsid w:val="790847C5"/>
    <w:rsid w:val="79096E3B"/>
    <w:rsid w:val="790A4AA2"/>
    <w:rsid w:val="790D249F"/>
    <w:rsid w:val="790D46EE"/>
    <w:rsid w:val="790D70AB"/>
    <w:rsid w:val="790E2A85"/>
    <w:rsid w:val="790E4C25"/>
    <w:rsid w:val="79136C9D"/>
    <w:rsid w:val="79176CF4"/>
    <w:rsid w:val="791D0FC8"/>
    <w:rsid w:val="79201CF6"/>
    <w:rsid w:val="79226E0F"/>
    <w:rsid w:val="7926034F"/>
    <w:rsid w:val="79293ACF"/>
    <w:rsid w:val="792B2444"/>
    <w:rsid w:val="792B62C8"/>
    <w:rsid w:val="792C235B"/>
    <w:rsid w:val="792C2661"/>
    <w:rsid w:val="792D686E"/>
    <w:rsid w:val="792D6DDF"/>
    <w:rsid w:val="792F23F6"/>
    <w:rsid w:val="79304C17"/>
    <w:rsid w:val="79304FD6"/>
    <w:rsid w:val="79305A73"/>
    <w:rsid w:val="793916F8"/>
    <w:rsid w:val="793A65D9"/>
    <w:rsid w:val="793B7821"/>
    <w:rsid w:val="79401709"/>
    <w:rsid w:val="79423484"/>
    <w:rsid w:val="79426FD9"/>
    <w:rsid w:val="79442E8B"/>
    <w:rsid w:val="794A18D1"/>
    <w:rsid w:val="79502351"/>
    <w:rsid w:val="79520F9F"/>
    <w:rsid w:val="79523BB2"/>
    <w:rsid w:val="79583BD5"/>
    <w:rsid w:val="79595C83"/>
    <w:rsid w:val="795A79A2"/>
    <w:rsid w:val="795B7637"/>
    <w:rsid w:val="795C178E"/>
    <w:rsid w:val="79610B23"/>
    <w:rsid w:val="796173CD"/>
    <w:rsid w:val="79626CB1"/>
    <w:rsid w:val="796325E0"/>
    <w:rsid w:val="79637840"/>
    <w:rsid w:val="79640E7C"/>
    <w:rsid w:val="79660010"/>
    <w:rsid w:val="7967327A"/>
    <w:rsid w:val="7967543C"/>
    <w:rsid w:val="79684CE7"/>
    <w:rsid w:val="796A548D"/>
    <w:rsid w:val="796F215E"/>
    <w:rsid w:val="79701468"/>
    <w:rsid w:val="797238FA"/>
    <w:rsid w:val="79746A29"/>
    <w:rsid w:val="797479BE"/>
    <w:rsid w:val="797612C6"/>
    <w:rsid w:val="797A3493"/>
    <w:rsid w:val="797C5A5C"/>
    <w:rsid w:val="797D3009"/>
    <w:rsid w:val="797E39BE"/>
    <w:rsid w:val="797F44BA"/>
    <w:rsid w:val="79855DBF"/>
    <w:rsid w:val="79877016"/>
    <w:rsid w:val="798A5EE1"/>
    <w:rsid w:val="798B0269"/>
    <w:rsid w:val="798D0656"/>
    <w:rsid w:val="798D52C3"/>
    <w:rsid w:val="798E3DCB"/>
    <w:rsid w:val="798F2275"/>
    <w:rsid w:val="7990599A"/>
    <w:rsid w:val="7993252A"/>
    <w:rsid w:val="79943E92"/>
    <w:rsid w:val="7995398F"/>
    <w:rsid w:val="79971548"/>
    <w:rsid w:val="7997462D"/>
    <w:rsid w:val="799B1528"/>
    <w:rsid w:val="799E1949"/>
    <w:rsid w:val="799E54F4"/>
    <w:rsid w:val="799E5908"/>
    <w:rsid w:val="79A01767"/>
    <w:rsid w:val="79A338AE"/>
    <w:rsid w:val="79A44945"/>
    <w:rsid w:val="79A7003F"/>
    <w:rsid w:val="79A768B1"/>
    <w:rsid w:val="79A8483D"/>
    <w:rsid w:val="79AA254D"/>
    <w:rsid w:val="79AC13BC"/>
    <w:rsid w:val="79AD004E"/>
    <w:rsid w:val="79AD6C8A"/>
    <w:rsid w:val="79AF1013"/>
    <w:rsid w:val="79BC6885"/>
    <w:rsid w:val="79BC7015"/>
    <w:rsid w:val="79BF0E53"/>
    <w:rsid w:val="79C0114A"/>
    <w:rsid w:val="79C02FDB"/>
    <w:rsid w:val="79C10232"/>
    <w:rsid w:val="79C364D0"/>
    <w:rsid w:val="79C60B24"/>
    <w:rsid w:val="79C77D4C"/>
    <w:rsid w:val="79C94DEE"/>
    <w:rsid w:val="79CB337B"/>
    <w:rsid w:val="79CD4183"/>
    <w:rsid w:val="79CF60BA"/>
    <w:rsid w:val="79D11604"/>
    <w:rsid w:val="79D30A29"/>
    <w:rsid w:val="79D4357C"/>
    <w:rsid w:val="79D5024B"/>
    <w:rsid w:val="79D56A1E"/>
    <w:rsid w:val="79D61186"/>
    <w:rsid w:val="79D72939"/>
    <w:rsid w:val="79D94567"/>
    <w:rsid w:val="79DA4959"/>
    <w:rsid w:val="79DB2F5D"/>
    <w:rsid w:val="79DE4487"/>
    <w:rsid w:val="79E2446D"/>
    <w:rsid w:val="79E3747D"/>
    <w:rsid w:val="79E432C6"/>
    <w:rsid w:val="79E77D24"/>
    <w:rsid w:val="79E832DF"/>
    <w:rsid w:val="79E90708"/>
    <w:rsid w:val="79E9708F"/>
    <w:rsid w:val="79EC2314"/>
    <w:rsid w:val="79EC3963"/>
    <w:rsid w:val="79EC5BD9"/>
    <w:rsid w:val="79ED5CA4"/>
    <w:rsid w:val="79EF5EC5"/>
    <w:rsid w:val="79EF7CFF"/>
    <w:rsid w:val="79F07C14"/>
    <w:rsid w:val="79F32DF5"/>
    <w:rsid w:val="79F40278"/>
    <w:rsid w:val="79F65F2D"/>
    <w:rsid w:val="79F6651F"/>
    <w:rsid w:val="79FA5A11"/>
    <w:rsid w:val="79FA6C9D"/>
    <w:rsid w:val="79FA7C15"/>
    <w:rsid w:val="7A02231A"/>
    <w:rsid w:val="7A08065C"/>
    <w:rsid w:val="7A0A0C20"/>
    <w:rsid w:val="7A0C6E3E"/>
    <w:rsid w:val="7A0F2089"/>
    <w:rsid w:val="7A101268"/>
    <w:rsid w:val="7A131F84"/>
    <w:rsid w:val="7A1649E4"/>
    <w:rsid w:val="7A165009"/>
    <w:rsid w:val="7A1719C7"/>
    <w:rsid w:val="7A190075"/>
    <w:rsid w:val="7A196142"/>
    <w:rsid w:val="7A1A3307"/>
    <w:rsid w:val="7A1A3E95"/>
    <w:rsid w:val="7A1B0C4A"/>
    <w:rsid w:val="7A1D3E1D"/>
    <w:rsid w:val="7A205DD2"/>
    <w:rsid w:val="7A242442"/>
    <w:rsid w:val="7A243220"/>
    <w:rsid w:val="7A2816D7"/>
    <w:rsid w:val="7A28754C"/>
    <w:rsid w:val="7A2A6E98"/>
    <w:rsid w:val="7A2E562B"/>
    <w:rsid w:val="7A3009B8"/>
    <w:rsid w:val="7A30301C"/>
    <w:rsid w:val="7A332A6B"/>
    <w:rsid w:val="7A350796"/>
    <w:rsid w:val="7A360521"/>
    <w:rsid w:val="7A3720CE"/>
    <w:rsid w:val="7A380D35"/>
    <w:rsid w:val="7A3C6BB5"/>
    <w:rsid w:val="7A3D450E"/>
    <w:rsid w:val="7A3D5B6C"/>
    <w:rsid w:val="7A3F58C5"/>
    <w:rsid w:val="7A4C0BB4"/>
    <w:rsid w:val="7A4D269C"/>
    <w:rsid w:val="7A4F2C5D"/>
    <w:rsid w:val="7A4F7BA1"/>
    <w:rsid w:val="7A5324DA"/>
    <w:rsid w:val="7A535F62"/>
    <w:rsid w:val="7A56535B"/>
    <w:rsid w:val="7A577152"/>
    <w:rsid w:val="7A594A27"/>
    <w:rsid w:val="7A5A3367"/>
    <w:rsid w:val="7A5C30FF"/>
    <w:rsid w:val="7A5D7851"/>
    <w:rsid w:val="7A5E1FDE"/>
    <w:rsid w:val="7A5E57DD"/>
    <w:rsid w:val="7A61147E"/>
    <w:rsid w:val="7A6334D0"/>
    <w:rsid w:val="7A6722E3"/>
    <w:rsid w:val="7A6C09FF"/>
    <w:rsid w:val="7A717E7D"/>
    <w:rsid w:val="7A733FAD"/>
    <w:rsid w:val="7A737972"/>
    <w:rsid w:val="7A794B52"/>
    <w:rsid w:val="7A7B6D65"/>
    <w:rsid w:val="7A7E0707"/>
    <w:rsid w:val="7A7E32F8"/>
    <w:rsid w:val="7A7E4613"/>
    <w:rsid w:val="7A7E5DBA"/>
    <w:rsid w:val="7A7F6B39"/>
    <w:rsid w:val="7A810816"/>
    <w:rsid w:val="7A885BFA"/>
    <w:rsid w:val="7A89052A"/>
    <w:rsid w:val="7A8C65C5"/>
    <w:rsid w:val="7A8D7397"/>
    <w:rsid w:val="7A8E4247"/>
    <w:rsid w:val="7A9150DF"/>
    <w:rsid w:val="7A93175F"/>
    <w:rsid w:val="7A9504B9"/>
    <w:rsid w:val="7A95516E"/>
    <w:rsid w:val="7A9967CC"/>
    <w:rsid w:val="7A9D1F2F"/>
    <w:rsid w:val="7A9E153A"/>
    <w:rsid w:val="7A9F0900"/>
    <w:rsid w:val="7A9F2950"/>
    <w:rsid w:val="7AA10D2B"/>
    <w:rsid w:val="7AA14CFC"/>
    <w:rsid w:val="7AA473DD"/>
    <w:rsid w:val="7AA51C50"/>
    <w:rsid w:val="7AA5442E"/>
    <w:rsid w:val="7AAC1D7D"/>
    <w:rsid w:val="7AAD703F"/>
    <w:rsid w:val="7AB02128"/>
    <w:rsid w:val="7AB1109C"/>
    <w:rsid w:val="7AB142C2"/>
    <w:rsid w:val="7AB223C2"/>
    <w:rsid w:val="7AB22BFA"/>
    <w:rsid w:val="7AB36E70"/>
    <w:rsid w:val="7AB462DD"/>
    <w:rsid w:val="7ABA7DC4"/>
    <w:rsid w:val="7ABC36C3"/>
    <w:rsid w:val="7ABD4145"/>
    <w:rsid w:val="7AC010D7"/>
    <w:rsid w:val="7AC11583"/>
    <w:rsid w:val="7AC31C8D"/>
    <w:rsid w:val="7AC36FD3"/>
    <w:rsid w:val="7AC96E75"/>
    <w:rsid w:val="7ACA1C1A"/>
    <w:rsid w:val="7ACA6336"/>
    <w:rsid w:val="7ACB1385"/>
    <w:rsid w:val="7AD142D6"/>
    <w:rsid w:val="7AD3571C"/>
    <w:rsid w:val="7AD555E3"/>
    <w:rsid w:val="7AD75395"/>
    <w:rsid w:val="7AD941F3"/>
    <w:rsid w:val="7ADA281C"/>
    <w:rsid w:val="7ADC070E"/>
    <w:rsid w:val="7ADC68C0"/>
    <w:rsid w:val="7ADD3A38"/>
    <w:rsid w:val="7ADD4DFD"/>
    <w:rsid w:val="7ADE7EA3"/>
    <w:rsid w:val="7AE2251E"/>
    <w:rsid w:val="7AE22660"/>
    <w:rsid w:val="7AE351EA"/>
    <w:rsid w:val="7AE56E32"/>
    <w:rsid w:val="7AE85C4B"/>
    <w:rsid w:val="7AEA744A"/>
    <w:rsid w:val="7AEB6B37"/>
    <w:rsid w:val="7AED1152"/>
    <w:rsid w:val="7AED3A25"/>
    <w:rsid w:val="7AED676F"/>
    <w:rsid w:val="7AEE4352"/>
    <w:rsid w:val="7AEE75CE"/>
    <w:rsid w:val="7AF05DD3"/>
    <w:rsid w:val="7AF143CE"/>
    <w:rsid w:val="7AF26221"/>
    <w:rsid w:val="7AF60811"/>
    <w:rsid w:val="7AF77D91"/>
    <w:rsid w:val="7AF96894"/>
    <w:rsid w:val="7AFC40E1"/>
    <w:rsid w:val="7AFC43EB"/>
    <w:rsid w:val="7AFE63C2"/>
    <w:rsid w:val="7B000E04"/>
    <w:rsid w:val="7B021861"/>
    <w:rsid w:val="7B027B6C"/>
    <w:rsid w:val="7B061D1E"/>
    <w:rsid w:val="7B083678"/>
    <w:rsid w:val="7B0D18D8"/>
    <w:rsid w:val="7B110634"/>
    <w:rsid w:val="7B121602"/>
    <w:rsid w:val="7B127F68"/>
    <w:rsid w:val="7B13282C"/>
    <w:rsid w:val="7B175490"/>
    <w:rsid w:val="7B191FEC"/>
    <w:rsid w:val="7B19482E"/>
    <w:rsid w:val="7B194FEC"/>
    <w:rsid w:val="7B1A439E"/>
    <w:rsid w:val="7B1F692A"/>
    <w:rsid w:val="7B203080"/>
    <w:rsid w:val="7B210783"/>
    <w:rsid w:val="7B213EBC"/>
    <w:rsid w:val="7B2526DD"/>
    <w:rsid w:val="7B264C16"/>
    <w:rsid w:val="7B2B3503"/>
    <w:rsid w:val="7B2C429A"/>
    <w:rsid w:val="7B2C7805"/>
    <w:rsid w:val="7B2D3AA2"/>
    <w:rsid w:val="7B2D5985"/>
    <w:rsid w:val="7B321256"/>
    <w:rsid w:val="7B322780"/>
    <w:rsid w:val="7B33272B"/>
    <w:rsid w:val="7B3652C3"/>
    <w:rsid w:val="7B3D6CD3"/>
    <w:rsid w:val="7B3E654B"/>
    <w:rsid w:val="7B41349B"/>
    <w:rsid w:val="7B4228B4"/>
    <w:rsid w:val="7B427E09"/>
    <w:rsid w:val="7B431F53"/>
    <w:rsid w:val="7B45637F"/>
    <w:rsid w:val="7B484A90"/>
    <w:rsid w:val="7B4C2A19"/>
    <w:rsid w:val="7B500443"/>
    <w:rsid w:val="7B50051A"/>
    <w:rsid w:val="7B517A6F"/>
    <w:rsid w:val="7B525223"/>
    <w:rsid w:val="7B52679F"/>
    <w:rsid w:val="7B551AB0"/>
    <w:rsid w:val="7B5622E6"/>
    <w:rsid w:val="7B566239"/>
    <w:rsid w:val="7B585A00"/>
    <w:rsid w:val="7B593976"/>
    <w:rsid w:val="7B5B197F"/>
    <w:rsid w:val="7B5B584D"/>
    <w:rsid w:val="7B5C165C"/>
    <w:rsid w:val="7B5F23A7"/>
    <w:rsid w:val="7B5F362C"/>
    <w:rsid w:val="7B60003B"/>
    <w:rsid w:val="7B6012E1"/>
    <w:rsid w:val="7B643E53"/>
    <w:rsid w:val="7B643FD5"/>
    <w:rsid w:val="7B645BC5"/>
    <w:rsid w:val="7B645EDA"/>
    <w:rsid w:val="7B690B9F"/>
    <w:rsid w:val="7B6B23EB"/>
    <w:rsid w:val="7B6C1F70"/>
    <w:rsid w:val="7B713428"/>
    <w:rsid w:val="7B7543E5"/>
    <w:rsid w:val="7B762AAA"/>
    <w:rsid w:val="7B76561C"/>
    <w:rsid w:val="7B7A1545"/>
    <w:rsid w:val="7B7F5C1D"/>
    <w:rsid w:val="7B80251C"/>
    <w:rsid w:val="7B810C6A"/>
    <w:rsid w:val="7B816D35"/>
    <w:rsid w:val="7B82511B"/>
    <w:rsid w:val="7B8519E5"/>
    <w:rsid w:val="7B862A90"/>
    <w:rsid w:val="7B8902FB"/>
    <w:rsid w:val="7B8B0FBA"/>
    <w:rsid w:val="7B8C0519"/>
    <w:rsid w:val="7B8D0D58"/>
    <w:rsid w:val="7B8E512E"/>
    <w:rsid w:val="7B8E675C"/>
    <w:rsid w:val="7B9232C7"/>
    <w:rsid w:val="7B934CB0"/>
    <w:rsid w:val="7B936E12"/>
    <w:rsid w:val="7B985DD7"/>
    <w:rsid w:val="7B9970AD"/>
    <w:rsid w:val="7BA30B66"/>
    <w:rsid w:val="7BA67C29"/>
    <w:rsid w:val="7BAC50CA"/>
    <w:rsid w:val="7BAC513A"/>
    <w:rsid w:val="7BB15B7B"/>
    <w:rsid w:val="7BB226B6"/>
    <w:rsid w:val="7BB533FE"/>
    <w:rsid w:val="7BB55730"/>
    <w:rsid w:val="7BB5671B"/>
    <w:rsid w:val="7BBD67E3"/>
    <w:rsid w:val="7BBF3530"/>
    <w:rsid w:val="7BC35481"/>
    <w:rsid w:val="7BC47967"/>
    <w:rsid w:val="7BC667B6"/>
    <w:rsid w:val="7BCB787B"/>
    <w:rsid w:val="7BCE4EAC"/>
    <w:rsid w:val="7BD06183"/>
    <w:rsid w:val="7BD265C6"/>
    <w:rsid w:val="7BD42D37"/>
    <w:rsid w:val="7BD53ACF"/>
    <w:rsid w:val="7BD620A8"/>
    <w:rsid w:val="7BD96EB1"/>
    <w:rsid w:val="7BDA5903"/>
    <w:rsid w:val="7BDB35AA"/>
    <w:rsid w:val="7BE0484E"/>
    <w:rsid w:val="7BE06811"/>
    <w:rsid w:val="7BE1436B"/>
    <w:rsid w:val="7BE24F7E"/>
    <w:rsid w:val="7BE355C0"/>
    <w:rsid w:val="7BE57F60"/>
    <w:rsid w:val="7BE8785F"/>
    <w:rsid w:val="7BEA6265"/>
    <w:rsid w:val="7BEB03A4"/>
    <w:rsid w:val="7BEB2508"/>
    <w:rsid w:val="7BED08E2"/>
    <w:rsid w:val="7BED150C"/>
    <w:rsid w:val="7BEE0B53"/>
    <w:rsid w:val="7BF22320"/>
    <w:rsid w:val="7BF43940"/>
    <w:rsid w:val="7BF4617E"/>
    <w:rsid w:val="7BF4718A"/>
    <w:rsid w:val="7BF93396"/>
    <w:rsid w:val="7BFA702F"/>
    <w:rsid w:val="7BFB3167"/>
    <w:rsid w:val="7BFC0E4C"/>
    <w:rsid w:val="7BFC1F90"/>
    <w:rsid w:val="7BFD7D94"/>
    <w:rsid w:val="7C057474"/>
    <w:rsid w:val="7C063798"/>
    <w:rsid w:val="7C063ED4"/>
    <w:rsid w:val="7C075B61"/>
    <w:rsid w:val="7C0A56C0"/>
    <w:rsid w:val="7C110E2E"/>
    <w:rsid w:val="7C112FD3"/>
    <w:rsid w:val="7C122ACB"/>
    <w:rsid w:val="7C1256C2"/>
    <w:rsid w:val="7C153C7B"/>
    <w:rsid w:val="7C1877A9"/>
    <w:rsid w:val="7C2A4FB8"/>
    <w:rsid w:val="7C2E7166"/>
    <w:rsid w:val="7C310F57"/>
    <w:rsid w:val="7C347DB6"/>
    <w:rsid w:val="7C360428"/>
    <w:rsid w:val="7C367193"/>
    <w:rsid w:val="7C3729C5"/>
    <w:rsid w:val="7C3A7A04"/>
    <w:rsid w:val="7C3B31B5"/>
    <w:rsid w:val="7C3D3CC7"/>
    <w:rsid w:val="7C4022A5"/>
    <w:rsid w:val="7C4066F4"/>
    <w:rsid w:val="7C411590"/>
    <w:rsid w:val="7C41290F"/>
    <w:rsid w:val="7C433455"/>
    <w:rsid w:val="7C471371"/>
    <w:rsid w:val="7C482510"/>
    <w:rsid w:val="7C504FE5"/>
    <w:rsid w:val="7C5215C7"/>
    <w:rsid w:val="7C536ED7"/>
    <w:rsid w:val="7C582C66"/>
    <w:rsid w:val="7C595B18"/>
    <w:rsid w:val="7C5A6929"/>
    <w:rsid w:val="7C5B1C88"/>
    <w:rsid w:val="7C5D2F2F"/>
    <w:rsid w:val="7C5E1D8E"/>
    <w:rsid w:val="7C5E53EC"/>
    <w:rsid w:val="7C5F7293"/>
    <w:rsid w:val="7C606A80"/>
    <w:rsid w:val="7C656AC8"/>
    <w:rsid w:val="7C665A7A"/>
    <w:rsid w:val="7C696E59"/>
    <w:rsid w:val="7C6B79C2"/>
    <w:rsid w:val="7C6D12C1"/>
    <w:rsid w:val="7C6D6867"/>
    <w:rsid w:val="7C6E3280"/>
    <w:rsid w:val="7C6E6CC2"/>
    <w:rsid w:val="7C6F316A"/>
    <w:rsid w:val="7C6F353F"/>
    <w:rsid w:val="7C711998"/>
    <w:rsid w:val="7C755CC3"/>
    <w:rsid w:val="7C772A59"/>
    <w:rsid w:val="7C774AD8"/>
    <w:rsid w:val="7C7F38CE"/>
    <w:rsid w:val="7C804A83"/>
    <w:rsid w:val="7C8129EE"/>
    <w:rsid w:val="7C83541E"/>
    <w:rsid w:val="7C853388"/>
    <w:rsid w:val="7C87747B"/>
    <w:rsid w:val="7C8C1E08"/>
    <w:rsid w:val="7C8D778B"/>
    <w:rsid w:val="7C921697"/>
    <w:rsid w:val="7C923169"/>
    <w:rsid w:val="7C9234AB"/>
    <w:rsid w:val="7C965215"/>
    <w:rsid w:val="7C965A13"/>
    <w:rsid w:val="7C971962"/>
    <w:rsid w:val="7C97446A"/>
    <w:rsid w:val="7C974EBD"/>
    <w:rsid w:val="7C9763F3"/>
    <w:rsid w:val="7C9841B0"/>
    <w:rsid w:val="7C9A7EF8"/>
    <w:rsid w:val="7C9B3C88"/>
    <w:rsid w:val="7C9C3E57"/>
    <w:rsid w:val="7CA218F3"/>
    <w:rsid w:val="7CA24885"/>
    <w:rsid w:val="7CA43B13"/>
    <w:rsid w:val="7CA549D3"/>
    <w:rsid w:val="7CA66C37"/>
    <w:rsid w:val="7CA86629"/>
    <w:rsid w:val="7CA90929"/>
    <w:rsid w:val="7CAB3E8F"/>
    <w:rsid w:val="7CAE23D2"/>
    <w:rsid w:val="7CB7300D"/>
    <w:rsid w:val="7CB94A1A"/>
    <w:rsid w:val="7CBF59FA"/>
    <w:rsid w:val="7CBF6CE1"/>
    <w:rsid w:val="7CC15E03"/>
    <w:rsid w:val="7CC37EC2"/>
    <w:rsid w:val="7CC57466"/>
    <w:rsid w:val="7CCA4BC5"/>
    <w:rsid w:val="7CCA7793"/>
    <w:rsid w:val="7CCC49F7"/>
    <w:rsid w:val="7CCD5F06"/>
    <w:rsid w:val="7CCE389A"/>
    <w:rsid w:val="7CD010C4"/>
    <w:rsid w:val="7CD2374F"/>
    <w:rsid w:val="7CD623DE"/>
    <w:rsid w:val="7CD67017"/>
    <w:rsid w:val="7CDA37AB"/>
    <w:rsid w:val="7CDB0291"/>
    <w:rsid w:val="7CDB2BEF"/>
    <w:rsid w:val="7CDC088F"/>
    <w:rsid w:val="7CDE10FA"/>
    <w:rsid w:val="7CDE469B"/>
    <w:rsid w:val="7CDF1486"/>
    <w:rsid w:val="7CE2062F"/>
    <w:rsid w:val="7CE60E88"/>
    <w:rsid w:val="7CE72010"/>
    <w:rsid w:val="7CE83DC7"/>
    <w:rsid w:val="7CE920A7"/>
    <w:rsid w:val="7CE94C23"/>
    <w:rsid w:val="7CE9733C"/>
    <w:rsid w:val="7CEA17B3"/>
    <w:rsid w:val="7CEB1A43"/>
    <w:rsid w:val="7CEC7663"/>
    <w:rsid w:val="7CF0541F"/>
    <w:rsid w:val="7CF128A7"/>
    <w:rsid w:val="7CF24B81"/>
    <w:rsid w:val="7CF31BA8"/>
    <w:rsid w:val="7CF520DF"/>
    <w:rsid w:val="7CF75F45"/>
    <w:rsid w:val="7CF76BDC"/>
    <w:rsid w:val="7CFA7AC9"/>
    <w:rsid w:val="7CFE43D6"/>
    <w:rsid w:val="7CFF661A"/>
    <w:rsid w:val="7D000450"/>
    <w:rsid w:val="7D0160BC"/>
    <w:rsid w:val="7D017002"/>
    <w:rsid w:val="7D017B28"/>
    <w:rsid w:val="7D02372E"/>
    <w:rsid w:val="7D035CA4"/>
    <w:rsid w:val="7D062955"/>
    <w:rsid w:val="7D0673B2"/>
    <w:rsid w:val="7D067616"/>
    <w:rsid w:val="7D0870BF"/>
    <w:rsid w:val="7D09118C"/>
    <w:rsid w:val="7D107B16"/>
    <w:rsid w:val="7D127A61"/>
    <w:rsid w:val="7D132FBD"/>
    <w:rsid w:val="7D1363D3"/>
    <w:rsid w:val="7D164311"/>
    <w:rsid w:val="7D175F68"/>
    <w:rsid w:val="7D1B39D2"/>
    <w:rsid w:val="7D1C0F1D"/>
    <w:rsid w:val="7D1D0BF8"/>
    <w:rsid w:val="7D1D26E0"/>
    <w:rsid w:val="7D1E45F0"/>
    <w:rsid w:val="7D203880"/>
    <w:rsid w:val="7D224A62"/>
    <w:rsid w:val="7D2336E0"/>
    <w:rsid w:val="7D237AB8"/>
    <w:rsid w:val="7D261DD0"/>
    <w:rsid w:val="7D2648F4"/>
    <w:rsid w:val="7D280304"/>
    <w:rsid w:val="7D2C09D2"/>
    <w:rsid w:val="7D2E4D01"/>
    <w:rsid w:val="7D3248F0"/>
    <w:rsid w:val="7D325BEC"/>
    <w:rsid w:val="7D3455E9"/>
    <w:rsid w:val="7D38327C"/>
    <w:rsid w:val="7D396488"/>
    <w:rsid w:val="7D3E2557"/>
    <w:rsid w:val="7D3F53B2"/>
    <w:rsid w:val="7D4041C6"/>
    <w:rsid w:val="7D43289F"/>
    <w:rsid w:val="7D465D62"/>
    <w:rsid w:val="7D4745CE"/>
    <w:rsid w:val="7D4A18E2"/>
    <w:rsid w:val="7D4D1275"/>
    <w:rsid w:val="7D4D758A"/>
    <w:rsid w:val="7D4F56A5"/>
    <w:rsid w:val="7D50087A"/>
    <w:rsid w:val="7D502421"/>
    <w:rsid w:val="7D52573A"/>
    <w:rsid w:val="7D53261E"/>
    <w:rsid w:val="7D543DE8"/>
    <w:rsid w:val="7D552462"/>
    <w:rsid w:val="7D583A27"/>
    <w:rsid w:val="7D583FE0"/>
    <w:rsid w:val="7D5A0BBB"/>
    <w:rsid w:val="7D5B47DF"/>
    <w:rsid w:val="7D5F032D"/>
    <w:rsid w:val="7D6302B7"/>
    <w:rsid w:val="7D642F0F"/>
    <w:rsid w:val="7D64429F"/>
    <w:rsid w:val="7D644D4E"/>
    <w:rsid w:val="7D677490"/>
    <w:rsid w:val="7D6774DC"/>
    <w:rsid w:val="7D691E70"/>
    <w:rsid w:val="7D692DF5"/>
    <w:rsid w:val="7D6A08BB"/>
    <w:rsid w:val="7D6F3C3B"/>
    <w:rsid w:val="7D70712E"/>
    <w:rsid w:val="7D71012A"/>
    <w:rsid w:val="7D747091"/>
    <w:rsid w:val="7D7570D8"/>
    <w:rsid w:val="7D76276F"/>
    <w:rsid w:val="7D7860FA"/>
    <w:rsid w:val="7D794142"/>
    <w:rsid w:val="7D7A2D38"/>
    <w:rsid w:val="7D7A3BC1"/>
    <w:rsid w:val="7D7B215E"/>
    <w:rsid w:val="7D7B70FA"/>
    <w:rsid w:val="7D7D0304"/>
    <w:rsid w:val="7D7D1A46"/>
    <w:rsid w:val="7D7D2BBE"/>
    <w:rsid w:val="7D7E31A7"/>
    <w:rsid w:val="7D7E7389"/>
    <w:rsid w:val="7D7F0BFA"/>
    <w:rsid w:val="7D7F3CA1"/>
    <w:rsid w:val="7D814E3B"/>
    <w:rsid w:val="7D832D68"/>
    <w:rsid w:val="7D845BB2"/>
    <w:rsid w:val="7D850FD3"/>
    <w:rsid w:val="7D865ABF"/>
    <w:rsid w:val="7D872E14"/>
    <w:rsid w:val="7D886B11"/>
    <w:rsid w:val="7D8C187B"/>
    <w:rsid w:val="7D8F0DBE"/>
    <w:rsid w:val="7D930457"/>
    <w:rsid w:val="7D9433F3"/>
    <w:rsid w:val="7D955496"/>
    <w:rsid w:val="7D965334"/>
    <w:rsid w:val="7D9714BE"/>
    <w:rsid w:val="7D975E69"/>
    <w:rsid w:val="7D9C17D5"/>
    <w:rsid w:val="7DA14275"/>
    <w:rsid w:val="7DA20010"/>
    <w:rsid w:val="7DA37786"/>
    <w:rsid w:val="7DA564DA"/>
    <w:rsid w:val="7DA919B6"/>
    <w:rsid w:val="7DAF6872"/>
    <w:rsid w:val="7DB00BBA"/>
    <w:rsid w:val="7DB70A4B"/>
    <w:rsid w:val="7DBB0943"/>
    <w:rsid w:val="7DBD3DD7"/>
    <w:rsid w:val="7DBE57FC"/>
    <w:rsid w:val="7DC408D0"/>
    <w:rsid w:val="7DC41181"/>
    <w:rsid w:val="7DC50B06"/>
    <w:rsid w:val="7DC54233"/>
    <w:rsid w:val="7DC600F5"/>
    <w:rsid w:val="7DC649E3"/>
    <w:rsid w:val="7DC7290B"/>
    <w:rsid w:val="7DC94D63"/>
    <w:rsid w:val="7DCC3433"/>
    <w:rsid w:val="7DCD19B2"/>
    <w:rsid w:val="7DCF1492"/>
    <w:rsid w:val="7DD24993"/>
    <w:rsid w:val="7DD25D83"/>
    <w:rsid w:val="7DD26A50"/>
    <w:rsid w:val="7DD325A1"/>
    <w:rsid w:val="7DD33639"/>
    <w:rsid w:val="7DDB6044"/>
    <w:rsid w:val="7DDC051D"/>
    <w:rsid w:val="7DDC2D1C"/>
    <w:rsid w:val="7DDD7C35"/>
    <w:rsid w:val="7DDE1BDF"/>
    <w:rsid w:val="7DDE353C"/>
    <w:rsid w:val="7DE16287"/>
    <w:rsid w:val="7DE1656F"/>
    <w:rsid w:val="7DE25880"/>
    <w:rsid w:val="7DE373AF"/>
    <w:rsid w:val="7DE414A8"/>
    <w:rsid w:val="7DE52468"/>
    <w:rsid w:val="7DE7153C"/>
    <w:rsid w:val="7DEB2B0C"/>
    <w:rsid w:val="7DED27BE"/>
    <w:rsid w:val="7DF320B8"/>
    <w:rsid w:val="7DF344FC"/>
    <w:rsid w:val="7DF427C1"/>
    <w:rsid w:val="7DF60203"/>
    <w:rsid w:val="7DFA7960"/>
    <w:rsid w:val="7DFE3D2C"/>
    <w:rsid w:val="7E030B4D"/>
    <w:rsid w:val="7E033786"/>
    <w:rsid w:val="7E0537E8"/>
    <w:rsid w:val="7E080143"/>
    <w:rsid w:val="7E082FFB"/>
    <w:rsid w:val="7E0C4F01"/>
    <w:rsid w:val="7E0D100A"/>
    <w:rsid w:val="7E101EB7"/>
    <w:rsid w:val="7E17463D"/>
    <w:rsid w:val="7E1751A9"/>
    <w:rsid w:val="7E1D64A0"/>
    <w:rsid w:val="7E1F27A1"/>
    <w:rsid w:val="7E2112A4"/>
    <w:rsid w:val="7E220281"/>
    <w:rsid w:val="7E221E67"/>
    <w:rsid w:val="7E225B1A"/>
    <w:rsid w:val="7E25671E"/>
    <w:rsid w:val="7E2C3A3C"/>
    <w:rsid w:val="7E2D2F15"/>
    <w:rsid w:val="7E3005E5"/>
    <w:rsid w:val="7E3079EC"/>
    <w:rsid w:val="7E32056E"/>
    <w:rsid w:val="7E354C5D"/>
    <w:rsid w:val="7E3654FB"/>
    <w:rsid w:val="7E371CB8"/>
    <w:rsid w:val="7E372FA4"/>
    <w:rsid w:val="7E3906E3"/>
    <w:rsid w:val="7E3962FA"/>
    <w:rsid w:val="7E3E3102"/>
    <w:rsid w:val="7E3F6E87"/>
    <w:rsid w:val="7E406FD7"/>
    <w:rsid w:val="7E4744B3"/>
    <w:rsid w:val="7E4A118A"/>
    <w:rsid w:val="7E4B0A48"/>
    <w:rsid w:val="7E4B7D01"/>
    <w:rsid w:val="7E4E6105"/>
    <w:rsid w:val="7E515403"/>
    <w:rsid w:val="7E5674FD"/>
    <w:rsid w:val="7E586F15"/>
    <w:rsid w:val="7E5A03C7"/>
    <w:rsid w:val="7E5F3BC9"/>
    <w:rsid w:val="7E5F3C84"/>
    <w:rsid w:val="7E6108C6"/>
    <w:rsid w:val="7E61372B"/>
    <w:rsid w:val="7E620F08"/>
    <w:rsid w:val="7E621E73"/>
    <w:rsid w:val="7E6228B4"/>
    <w:rsid w:val="7E627DBC"/>
    <w:rsid w:val="7E6348FF"/>
    <w:rsid w:val="7E645091"/>
    <w:rsid w:val="7E645B5C"/>
    <w:rsid w:val="7E666382"/>
    <w:rsid w:val="7E672B98"/>
    <w:rsid w:val="7E7124D2"/>
    <w:rsid w:val="7E713BC1"/>
    <w:rsid w:val="7E7337C3"/>
    <w:rsid w:val="7E761160"/>
    <w:rsid w:val="7E766E40"/>
    <w:rsid w:val="7E7810EE"/>
    <w:rsid w:val="7E7D70A1"/>
    <w:rsid w:val="7E7E1628"/>
    <w:rsid w:val="7E7F227C"/>
    <w:rsid w:val="7E7F32C9"/>
    <w:rsid w:val="7E801B80"/>
    <w:rsid w:val="7E841416"/>
    <w:rsid w:val="7E845F45"/>
    <w:rsid w:val="7E850658"/>
    <w:rsid w:val="7E8616E5"/>
    <w:rsid w:val="7E8E10AE"/>
    <w:rsid w:val="7E8E7073"/>
    <w:rsid w:val="7E9224F6"/>
    <w:rsid w:val="7E924D74"/>
    <w:rsid w:val="7E931D39"/>
    <w:rsid w:val="7E9520A3"/>
    <w:rsid w:val="7E96080B"/>
    <w:rsid w:val="7E974113"/>
    <w:rsid w:val="7E9951D7"/>
    <w:rsid w:val="7E9E66EA"/>
    <w:rsid w:val="7EA07CD2"/>
    <w:rsid w:val="7EA07EEF"/>
    <w:rsid w:val="7EA1164B"/>
    <w:rsid w:val="7EA14AA2"/>
    <w:rsid w:val="7EA763B1"/>
    <w:rsid w:val="7EAD0755"/>
    <w:rsid w:val="7EB0426D"/>
    <w:rsid w:val="7EB0522B"/>
    <w:rsid w:val="7EB601F7"/>
    <w:rsid w:val="7EB86B77"/>
    <w:rsid w:val="7EB94E6C"/>
    <w:rsid w:val="7EB96746"/>
    <w:rsid w:val="7EBE4106"/>
    <w:rsid w:val="7EBF03D6"/>
    <w:rsid w:val="7EBF234F"/>
    <w:rsid w:val="7EC05390"/>
    <w:rsid w:val="7EC0567B"/>
    <w:rsid w:val="7EC07E05"/>
    <w:rsid w:val="7EC40277"/>
    <w:rsid w:val="7EC43641"/>
    <w:rsid w:val="7EC7063F"/>
    <w:rsid w:val="7EC8052A"/>
    <w:rsid w:val="7EC91396"/>
    <w:rsid w:val="7ECB3873"/>
    <w:rsid w:val="7ECE344D"/>
    <w:rsid w:val="7ED155F6"/>
    <w:rsid w:val="7ED7404A"/>
    <w:rsid w:val="7ED9744A"/>
    <w:rsid w:val="7EDA5F63"/>
    <w:rsid w:val="7EDD51DC"/>
    <w:rsid w:val="7EE0164A"/>
    <w:rsid w:val="7EE0637E"/>
    <w:rsid w:val="7EE14B23"/>
    <w:rsid w:val="7EE42A41"/>
    <w:rsid w:val="7EE53F3B"/>
    <w:rsid w:val="7EEA5C59"/>
    <w:rsid w:val="7EED6418"/>
    <w:rsid w:val="7EF042AA"/>
    <w:rsid w:val="7EF16CEA"/>
    <w:rsid w:val="7EF3159D"/>
    <w:rsid w:val="7EF74463"/>
    <w:rsid w:val="7EF8525B"/>
    <w:rsid w:val="7EF85290"/>
    <w:rsid w:val="7EFB3D4E"/>
    <w:rsid w:val="7EFC3D7C"/>
    <w:rsid w:val="7EFD0DBE"/>
    <w:rsid w:val="7EFD45B9"/>
    <w:rsid w:val="7F017ED8"/>
    <w:rsid w:val="7F027D8B"/>
    <w:rsid w:val="7F0504EB"/>
    <w:rsid w:val="7F061878"/>
    <w:rsid w:val="7F0A0697"/>
    <w:rsid w:val="7F0A3CCB"/>
    <w:rsid w:val="7F0C0590"/>
    <w:rsid w:val="7F1003C3"/>
    <w:rsid w:val="7F132DC8"/>
    <w:rsid w:val="7F197531"/>
    <w:rsid w:val="7F1A163A"/>
    <w:rsid w:val="7F1A17ED"/>
    <w:rsid w:val="7F1E55D9"/>
    <w:rsid w:val="7F2067E2"/>
    <w:rsid w:val="7F2106F1"/>
    <w:rsid w:val="7F223BDE"/>
    <w:rsid w:val="7F283E5D"/>
    <w:rsid w:val="7F2A5912"/>
    <w:rsid w:val="7F2B6CA3"/>
    <w:rsid w:val="7F2D2169"/>
    <w:rsid w:val="7F2E143E"/>
    <w:rsid w:val="7F2E6E80"/>
    <w:rsid w:val="7F2F48B1"/>
    <w:rsid w:val="7F316185"/>
    <w:rsid w:val="7F3206B1"/>
    <w:rsid w:val="7F3272D3"/>
    <w:rsid w:val="7F331023"/>
    <w:rsid w:val="7F346D30"/>
    <w:rsid w:val="7F367012"/>
    <w:rsid w:val="7F37145B"/>
    <w:rsid w:val="7F3A37C6"/>
    <w:rsid w:val="7F3C4AF6"/>
    <w:rsid w:val="7F3D43FD"/>
    <w:rsid w:val="7F4017C0"/>
    <w:rsid w:val="7F4223C3"/>
    <w:rsid w:val="7F4264B5"/>
    <w:rsid w:val="7F433BC8"/>
    <w:rsid w:val="7F471B9C"/>
    <w:rsid w:val="7F47666D"/>
    <w:rsid w:val="7F486259"/>
    <w:rsid w:val="7F4952F5"/>
    <w:rsid w:val="7F503149"/>
    <w:rsid w:val="7F533212"/>
    <w:rsid w:val="7F5435FA"/>
    <w:rsid w:val="7F5464B7"/>
    <w:rsid w:val="7F570187"/>
    <w:rsid w:val="7F5B79D1"/>
    <w:rsid w:val="7F6070E7"/>
    <w:rsid w:val="7F664B86"/>
    <w:rsid w:val="7F67329C"/>
    <w:rsid w:val="7F6766AB"/>
    <w:rsid w:val="7F6A756C"/>
    <w:rsid w:val="7F6B20A7"/>
    <w:rsid w:val="7F6C27BA"/>
    <w:rsid w:val="7F6C6F21"/>
    <w:rsid w:val="7F6D5BEA"/>
    <w:rsid w:val="7F7006CA"/>
    <w:rsid w:val="7F7720CB"/>
    <w:rsid w:val="7F776C24"/>
    <w:rsid w:val="7F783F91"/>
    <w:rsid w:val="7F7D656D"/>
    <w:rsid w:val="7F841DC5"/>
    <w:rsid w:val="7F851107"/>
    <w:rsid w:val="7F854241"/>
    <w:rsid w:val="7F877C82"/>
    <w:rsid w:val="7F89547A"/>
    <w:rsid w:val="7F901E3B"/>
    <w:rsid w:val="7F9424BD"/>
    <w:rsid w:val="7F9428C1"/>
    <w:rsid w:val="7F9C122E"/>
    <w:rsid w:val="7F9D2D6E"/>
    <w:rsid w:val="7FA151BB"/>
    <w:rsid w:val="7FA15932"/>
    <w:rsid w:val="7FA346B0"/>
    <w:rsid w:val="7FA60606"/>
    <w:rsid w:val="7FA97046"/>
    <w:rsid w:val="7FAD2421"/>
    <w:rsid w:val="7FAE03E1"/>
    <w:rsid w:val="7FB13323"/>
    <w:rsid w:val="7FB43BB5"/>
    <w:rsid w:val="7FB56C53"/>
    <w:rsid w:val="7FB9695C"/>
    <w:rsid w:val="7FBC04C7"/>
    <w:rsid w:val="7FBC4B63"/>
    <w:rsid w:val="7FBF4F7E"/>
    <w:rsid w:val="7FC16606"/>
    <w:rsid w:val="7FC539D3"/>
    <w:rsid w:val="7FCA3093"/>
    <w:rsid w:val="7FCB3950"/>
    <w:rsid w:val="7FCB5400"/>
    <w:rsid w:val="7FCE16CD"/>
    <w:rsid w:val="7FD22BBA"/>
    <w:rsid w:val="7FD251D6"/>
    <w:rsid w:val="7FD4359F"/>
    <w:rsid w:val="7FD77D50"/>
    <w:rsid w:val="7FDB466E"/>
    <w:rsid w:val="7FDC417B"/>
    <w:rsid w:val="7FDE0480"/>
    <w:rsid w:val="7FDE43D9"/>
    <w:rsid w:val="7FDF07A8"/>
    <w:rsid w:val="7FE05C64"/>
    <w:rsid w:val="7FE205F3"/>
    <w:rsid w:val="7FE5633A"/>
    <w:rsid w:val="7FEC6921"/>
    <w:rsid w:val="7FEF39CD"/>
    <w:rsid w:val="7FEF450C"/>
    <w:rsid w:val="7FEF5FC5"/>
    <w:rsid w:val="7FF038BD"/>
    <w:rsid w:val="7FF06B4C"/>
    <w:rsid w:val="7FF13859"/>
    <w:rsid w:val="7FFA22C4"/>
    <w:rsid w:val="7FFC2CD5"/>
    <w:rsid w:val="7F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em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2721</Words>
  <Characters>8891</Characters>
  <Lines>77</Lines>
  <Paragraphs>21</Paragraphs>
  <TotalTime>80</TotalTime>
  <ScaleCrop>false</ScaleCrop>
  <LinksUpToDate>false</LinksUpToDate>
  <CharactersWithSpaces>10228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2019-05-27T01:13:10Z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